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9D" w:rsidRPr="00AD3534" w:rsidRDefault="007E16B0" w:rsidP="00C16B9D">
      <w:pPr>
        <w:rPr>
          <w:rFonts w:asciiTheme="minorHAnsi" w:hAnsiTheme="minorHAnsi" w:cstheme="minorHAnsi"/>
          <w:b/>
          <w:bCs/>
          <w:sz w:val="36"/>
        </w:rPr>
      </w:pPr>
      <w:r w:rsidRPr="00AD3534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959D46C" wp14:editId="2636ECA2">
                <wp:simplePos x="0" y="0"/>
                <wp:positionH relativeFrom="column">
                  <wp:posOffset>3562350</wp:posOffset>
                </wp:positionH>
                <wp:positionV relativeFrom="paragraph">
                  <wp:posOffset>-226695</wp:posOffset>
                </wp:positionV>
                <wp:extent cx="3128645" cy="1255395"/>
                <wp:effectExtent l="0" t="0" r="14605" b="2095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045A0D" w:rsidP="00C16B9D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045A0D" w:rsidRDefault="00045A0D" w:rsidP="00C16B9D">
                            <w:pPr>
                              <w:rPr>
                                <w:color w:val="FFFFF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:rsidR="00045A0D" w:rsidRDefault="00045A0D" w:rsidP="00C16B9D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045A0D" w:rsidRDefault="00045A0D" w:rsidP="00C16B9D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045A0D" w:rsidRDefault="00045A0D" w:rsidP="00C16B9D">
                            <w:pPr>
                              <w:pStyle w:val="Heading3"/>
                            </w:pPr>
                            <w:r>
                              <w:t xml:space="preserve">Score:                    out of </w:t>
                            </w:r>
                          </w:p>
                          <w:p w:rsidR="00045A0D" w:rsidRDefault="00045A0D" w:rsidP="00C16B9D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0.5pt;margin-top:-17.85pt;width:246.35pt;height:98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" fillcolor="black">
                <v:textbox>
                  <w:txbxContent>
                    <w:p w:rsidR="00045A0D" w:rsidRDefault="00045A0D" w:rsidP="00C16B9D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045A0D" w:rsidRDefault="00045A0D" w:rsidP="00C16B9D">
                      <w:pPr>
                        <w:rPr>
                          <w:color w:val="FFFFFF"/>
                          <w:sz w:val="28"/>
                          <w:lang w:val="en-US"/>
                        </w:rPr>
                      </w:pPr>
                      <w:r>
                        <w:rPr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045A0D" w:rsidRDefault="00045A0D" w:rsidP="00C16B9D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  <w:p w:rsidR="00045A0D" w:rsidRDefault="00045A0D" w:rsidP="00C16B9D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  <w:p w:rsidR="00045A0D" w:rsidRDefault="00045A0D" w:rsidP="00C16B9D">
                      <w:pPr>
                        <w:pStyle w:val="Heading3"/>
                      </w:pPr>
                      <w:r>
                        <w:t xml:space="preserve">Score:                    out of </w:t>
                      </w:r>
                    </w:p>
                    <w:p w:rsidR="00045A0D" w:rsidRDefault="00045A0D" w:rsidP="00C16B9D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3534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420BB93" wp14:editId="16C8BD23">
                <wp:simplePos x="0" y="0"/>
                <wp:positionH relativeFrom="column">
                  <wp:posOffset>-237490</wp:posOffset>
                </wp:positionH>
                <wp:positionV relativeFrom="paragraph">
                  <wp:posOffset>-228600</wp:posOffset>
                </wp:positionV>
                <wp:extent cx="3799840" cy="1257300"/>
                <wp:effectExtent l="0" t="0" r="1016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84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45A0D" w:rsidRPr="005D6EDC" w:rsidRDefault="00045A0D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045A0D" w:rsidRDefault="00045A0D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  <w:t>Manjimup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  <w:t xml:space="preserve"> SHS 2015</w:t>
                            </w:r>
                          </w:p>
                          <w:p w:rsidR="00045A0D" w:rsidRPr="00C74CCC" w:rsidRDefault="00045A0D" w:rsidP="00C74CC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045A0D" w:rsidRPr="001F665C" w:rsidRDefault="00045A0D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:rsidR="00045A0D" w:rsidRPr="00C74CCC" w:rsidRDefault="00045A0D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Test 3</w:t>
                            </w:r>
                          </w:p>
                          <w:p w:rsidR="00045A0D" w:rsidRPr="00C74CCC" w:rsidRDefault="00045A0D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Quadratics, Functions, Transformations, Trigonometry</w:t>
                            </w:r>
                          </w:p>
                          <w:p w:rsidR="00045A0D" w:rsidRPr="001F665C" w:rsidRDefault="00045A0D" w:rsidP="00C16B9D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8.7pt;margin-top:-18pt;width:299.2pt;height:9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" filled="f" fillcolor="black" strokeweight="1.5pt">
                <v:textbox>
                  <w:txbxContent>
                    <w:p w:rsidR="00045A0D" w:rsidRPr="005D6EDC" w:rsidRDefault="00045A0D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045A0D" w:rsidRDefault="00045A0D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32"/>
                        </w:rPr>
                        <w:t>Manjimup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32"/>
                        </w:rPr>
                        <w:t xml:space="preserve"> SHS 2015</w:t>
                      </w:r>
                    </w:p>
                    <w:p w:rsidR="00045A0D" w:rsidRPr="00C74CCC" w:rsidRDefault="00045A0D" w:rsidP="00C74CC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045A0D" w:rsidRPr="001F665C" w:rsidRDefault="00045A0D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2"/>
                        </w:rPr>
                        <w:t>Year 11 Mathematics Methods</w:t>
                      </w:r>
                    </w:p>
                    <w:p w:rsidR="00045A0D" w:rsidRPr="00C74CCC" w:rsidRDefault="00045A0D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Test 3</w:t>
                      </w:r>
                    </w:p>
                    <w:p w:rsidR="00045A0D" w:rsidRPr="00C74CCC" w:rsidRDefault="00045A0D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Quadratics, Functions, Transformations, Trigonometry</w:t>
                      </w:r>
                    </w:p>
                    <w:p w:rsidR="00045A0D" w:rsidRPr="001F665C" w:rsidRDefault="00045A0D" w:rsidP="00C16B9D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3534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E0CAD2D" wp14:editId="375C596F">
                <wp:simplePos x="0" y="0"/>
                <wp:positionH relativeFrom="column">
                  <wp:posOffset>4343400</wp:posOffset>
                </wp:positionH>
                <wp:positionV relativeFrom="paragraph">
                  <wp:posOffset>-114300</wp:posOffset>
                </wp:positionV>
                <wp:extent cx="2171700" cy="457200"/>
                <wp:effectExtent l="0" t="0" r="19050" b="1905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045A0D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42pt;margin-top:-9pt;width:171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QaKQIAAFg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">
                <v:textbox>
                  <w:txbxContent>
                    <w:p w:rsidR="00045A0D" w:rsidRDefault="00045A0D" w:rsidP="00C16B9D"/>
                  </w:txbxContent>
                </v:textbox>
              </v:shape>
            </w:pict>
          </mc:Fallback>
        </mc:AlternateContent>
      </w:r>
    </w:p>
    <w:p w:rsidR="00C16B9D" w:rsidRPr="00AD3534" w:rsidRDefault="007E16B0" w:rsidP="00C16B9D">
      <w:pPr>
        <w:rPr>
          <w:rFonts w:asciiTheme="minorHAnsi" w:hAnsiTheme="minorHAnsi" w:cstheme="minorHAnsi"/>
          <w:b/>
          <w:bCs/>
          <w:sz w:val="36"/>
        </w:rPr>
      </w:pPr>
      <w:r w:rsidRPr="00AD3534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DFD91A" wp14:editId="6298BC38">
                <wp:simplePos x="0" y="0"/>
                <wp:positionH relativeFrom="column">
                  <wp:posOffset>5715000</wp:posOffset>
                </wp:positionH>
                <wp:positionV relativeFrom="paragraph">
                  <wp:posOffset>231140</wp:posOffset>
                </wp:positionV>
                <wp:extent cx="457200" cy="424180"/>
                <wp:effectExtent l="0" t="0" r="19050" b="1397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8C6F6C" w:rsidP="00C16B9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3</w:t>
                            </w:r>
                            <w:r w:rsidR="00045A0D"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450pt;margin-top:18.2pt;width:36pt;height:3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">
                <v:textbox>
                  <w:txbxContent>
                    <w:p w:rsidR="00045A0D" w:rsidRDefault="008C6F6C" w:rsidP="00C16B9D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3</w:t>
                      </w:r>
                      <w:r w:rsidR="00045A0D">
                        <w:rPr>
                          <w:b/>
                          <w:bCs/>
                          <w:sz w:val="36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D3534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879A143" wp14:editId="0D2C56EB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457200" cy="457200"/>
                <wp:effectExtent l="0" t="0" r="19050" b="1905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045A0D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42pt;margin-top:15.6pt;width:36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">
                <v:textbox>
                  <w:txbxContent>
                    <w:p w:rsidR="00045A0D" w:rsidRDefault="00045A0D" w:rsidP="00C16B9D"/>
                  </w:txbxContent>
                </v:textbox>
              </v:shape>
            </w:pict>
          </mc:Fallback>
        </mc:AlternateContent>
      </w:r>
    </w:p>
    <w:p w:rsidR="00C16B9D" w:rsidRPr="00AD3534" w:rsidRDefault="00C16B9D" w:rsidP="00C16B9D">
      <w:pPr>
        <w:rPr>
          <w:rFonts w:asciiTheme="minorHAnsi" w:hAnsiTheme="minorHAnsi" w:cstheme="minorHAnsi"/>
          <w:b/>
          <w:bCs/>
          <w:sz w:val="36"/>
        </w:rPr>
      </w:pPr>
    </w:p>
    <w:p w:rsidR="00C16B9D" w:rsidRPr="00AD3534" w:rsidRDefault="00C16B9D" w:rsidP="00C16B9D">
      <w:pPr>
        <w:rPr>
          <w:rFonts w:asciiTheme="minorHAnsi" w:hAnsiTheme="minorHAnsi" w:cstheme="minorHAnsi"/>
          <w:sz w:val="28"/>
        </w:rPr>
      </w:pPr>
    </w:p>
    <w:p w:rsidR="00C16B9D" w:rsidRPr="00AD3534" w:rsidRDefault="008B0866" w:rsidP="00C16B9D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5195703</wp:posOffset>
                </wp:positionH>
                <wp:positionV relativeFrom="paragraph">
                  <wp:posOffset>118745</wp:posOffset>
                </wp:positionV>
                <wp:extent cx="1173280" cy="683394"/>
                <wp:effectExtent l="19050" t="38100" r="8255" b="406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7945">
                          <a:off x="0" y="0"/>
                          <a:ext cx="1173280" cy="6833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866" w:rsidRPr="008B0866" w:rsidRDefault="008B0866" w:rsidP="008B0866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Pr="008B0866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/</w:t>
                            </w:r>
                            <w:r w:rsidRPr="008B086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1" style="position:absolute;margin-left:409.1pt;margin-top:9.35pt;width:92.4pt;height:53.8pt;rotation:674961fd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" filled="f" strokecolor="black [3213]" strokeweight="2pt">
                <v:textbox>
                  <w:txbxContent>
                    <w:p w:rsidR="008B0866" w:rsidRPr="008B0866" w:rsidRDefault="008B0866" w:rsidP="008B0866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 xml:space="preserve">   </w:t>
                      </w:r>
                      <w:r w:rsidRPr="008B0866">
                        <w:rPr>
                          <w:color w:val="000000" w:themeColor="text1"/>
                          <w:sz w:val="52"/>
                          <w:szCs w:val="52"/>
                        </w:rPr>
                        <w:t>/</w:t>
                      </w:r>
                      <w:r w:rsidRPr="008B0866">
                        <w:rPr>
                          <w:color w:val="000000" w:themeColor="text1"/>
                          <w:sz w:val="36"/>
                          <w:szCs w:val="36"/>
                        </w:rPr>
                        <w:t>56</w:t>
                      </w:r>
                    </w:p>
                  </w:txbxContent>
                </v:textbox>
              </v:oval>
            </w:pict>
          </mc:Fallback>
        </mc:AlternateContent>
      </w:r>
    </w:p>
    <w:p w:rsidR="00C16B9D" w:rsidRPr="00AD3534" w:rsidRDefault="00026DE1" w:rsidP="00C16B9D">
      <w:pPr>
        <w:rPr>
          <w:rFonts w:asciiTheme="minorHAnsi" w:hAnsiTheme="minorHAnsi" w:cstheme="minorHAnsi"/>
          <w:b/>
          <w:sz w:val="22"/>
          <w:szCs w:val="22"/>
        </w:rPr>
      </w:pPr>
      <w:r w:rsidRPr="00AD3534">
        <w:rPr>
          <w:rFonts w:asciiTheme="minorHAnsi" w:hAnsiTheme="minorHAnsi" w:cstheme="minorHAnsi"/>
          <w:b/>
          <w:sz w:val="22"/>
          <w:szCs w:val="22"/>
        </w:rPr>
        <w:t>Non Calculator Section</w:t>
      </w:r>
      <w:r w:rsidR="00345868" w:rsidRPr="00AD3534">
        <w:rPr>
          <w:rFonts w:asciiTheme="minorHAnsi" w:hAnsiTheme="minorHAnsi" w:cstheme="minorHAnsi"/>
          <w:b/>
          <w:sz w:val="22"/>
          <w:szCs w:val="22"/>
        </w:rPr>
        <w:t xml:space="preserve"> (No calculator or notes</w:t>
      </w:r>
      <w:r w:rsidR="00E0034A" w:rsidRPr="00AD3534">
        <w:rPr>
          <w:rFonts w:asciiTheme="minorHAnsi" w:hAnsiTheme="minorHAnsi" w:cstheme="minorHAnsi"/>
          <w:b/>
          <w:sz w:val="22"/>
          <w:szCs w:val="22"/>
        </w:rPr>
        <w:t>, formula sheet provided</w:t>
      </w:r>
      <w:r w:rsidR="00345868" w:rsidRPr="00AD3534">
        <w:rPr>
          <w:rFonts w:asciiTheme="minorHAnsi" w:hAnsiTheme="minorHAnsi" w:cstheme="minorHAnsi"/>
          <w:b/>
          <w:sz w:val="22"/>
          <w:szCs w:val="22"/>
        </w:rPr>
        <w:t>)</w:t>
      </w:r>
    </w:p>
    <w:p w:rsidR="00C16B9D" w:rsidRPr="00AD3534" w:rsidRDefault="00C16B9D" w:rsidP="00C16B9D">
      <w:pPr>
        <w:rPr>
          <w:rFonts w:asciiTheme="minorHAnsi" w:hAnsiTheme="minorHAnsi" w:cstheme="minorHAnsi"/>
          <w:b/>
          <w:sz w:val="22"/>
          <w:szCs w:val="22"/>
        </w:rPr>
      </w:pPr>
    </w:p>
    <w:p w:rsidR="00C16B9D" w:rsidRPr="00AD3534" w:rsidRDefault="008C6F6C" w:rsidP="00C16B9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Time: 3</w:t>
      </w:r>
      <w:r w:rsidR="0003706D" w:rsidRPr="00AD3534">
        <w:rPr>
          <w:rFonts w:asciiTheme="minorHAnsi" w:hAnsiTheme="minorHAnsi" w:cstheme="minorHAnsi"/>
          <w:b/>
          <w:sz w:val="22"/>
          <w:szCs w:val="22"/>
        </w:rPr>
        <w:t>0</w:t>
      </w:r>
      <w:r w:rsidR="00D77130" w:rsidRPr="00AD3534">
        <w:rPr>
          <w:rFonts w:asciiTheme="minorHAnsi" w:hAnsiTheme="minorHAnsi" w:cstheme="minorHAnsi"/>
          <w:b/>
          <w:sz w:val="22"/>
          <w:szCs w:val="22"/>
        </w:rPr>
        <w:t xml:space="preserve"> minutes</w:t>
      </w:r>
      <w:r w:rsidR="008B0866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Marks: 3</w:t>
      </w:r>
      <w:r w:rsidR="00E0034A" w:rsidRPr="00AD3534">
        <w:rPr>
          <w:rFonts w:asciiTheme="minorHAnsi" w:hAnsiTheme="minorHAnsi" w:cstheme="minorHAnsi"/>
          <w:b/>
          <w:sz w:val="22"/>
          <w:szCs w:val="22"/>
        </w:rPr>
        <w:t>0</w:t>
      </w:r>
      <w:r w:rsidR="009E5DB7" w:rsidRPr="00AD3534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:rsidR="00C16B9D" w:rsidRPr="00AD3534" w:rsidRDefault="00C16B9D" w:rsidP="00C16B9D">
      <w:pPr>
        <w:rPr>
          <w:rFonts w:asciiTheme="minorHAnsi" w:hAnsiTheme="minorHAnsi" w:cstheme="minorHAnsi"/>
          <w:sz w:val="28"/>
        </w:rPr>
        <w:sectPr w:rsidR="00C16B9D" w:rsidRPr="00AD3534" w:rsidSect="00AB4EC4">
          <w:pgSz w:w="11906" w:h="16838"/>
          <w:pgMar w:top="851" w:right="851" w:bottom="851" w:left="851" w:header="709" w:footer="709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C16B9D" w:rsidRPr="00AD3534" w:rsidRDefault="00C16B9D" w:rsidP="00C16B9D">
      <w:pPr>
        <w:rPr>
          <w:rFonts w:asciiTheme="minorHAnsi" w:hAnsiTheme="minorHAnsi" w:cstheme="minorHAnsi"/>
          <w:sz w:val="28"/>
        </w:rPr>
      </w:pPr>
    </w:p>
    <w:p w:rsidR="00C16B9D" w:rsidRPr="00AD3534" w:rsidRDefault="007E16B0" w:rsidP="00C16B9D">
      <w:pPr>
        <w:rPr>
          <w:rFonts w:asciiTheme="minorHAnsi" w:hAnsiTheme="minorHAnsi" w:cstheme="minorHAnsi"/>
          <w:sz w:val="28"/>
        </w:rPr>
      </w:pPr>
      <w:r w:rsidRPr="00AD3534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790F2519" wp14:editId="550F24F8">
                <wp:simplePos x="0" y="0"/>
                <wp:positionH relativeFrom="column">
                  <wp:posOffset>-226695</wp:posOffset>
                </wp:positionH>
                <wp:positionV relativeFrom="paragraph">
                  <wp:posOffset>634</wp:posOffset>
                </wp:positionV>
                <wp:extent cx="6934835" cy="0"/>
                <wp:effectExtent l="0" t="0" r="18415" b="190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7.85pt;margin-top:.05pt;width:546.0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KI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"/>
            </w:pict>
          </mc:Fallback>
        </mc:AlternateContent>
      </w:r>
    </w:p>
    <w:p w:rsidR="00C16B9D" w:rsidRPr="00AD3534" w:rsidRDefault="00C16B9D" w:rsidP="00C16B9D">
      <w:pPr>
        <w:rPr>
          <w:rFonts w:asciiTheme="minorHAnsi" w:hAnsiTheme="minorHAnsi" w:cstheme="minorHAnsi"/>
          <w:sz w:val="28"/>
        </w:rPr>
        <w:sectPr w:rsidR="00C16B9D" w:rsidRPr="00AD3534" w:rsidSect="00AB4EC4">
          <w:type w:val="continuous"/>
          <w:pgSz w:w="11906" w:h="16838"/>
          <w:pgMar w:top="851" w:right="851" w:bottom="851" w:left="851" w:header="709" w:footer="709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AD3534" w:rsidRDefault="00AD3534" w:rsidP="00AD3534">
      <w:pPr>
        <w:pStyle w:val="ListParagraph"/>
        <w:numPr>
          <w:ilvl w:val="0"/>
          <w:numId w:val="19"/>
        </w:numPr>
        <w:tabs>
          <w:tab w:val="left" w:pos="567"/>
        </w:tabs>
        <w:ind w:hanging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[2,2,2 = 6 marks]</w:t>
      </w:r>
    </w:p>
    <w:p w:rsidR="00AD3534" w:rsidRDefault="00AD3534" w:rsidP="00AD3534">
      <w:pPr>
        <w:pStyle w:val="ListParagraph"/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A65538" w:rsidRDefault="00AD3534" w:rsidP="00AD3534">
      <w:pPr>
        <w:pStyle w:val="ListParagraph"/>
        <w:tabs>
          <w:tab w:val="left" w:pos="567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algebra to solve the following equations.</w:t>
      </w:r>
    </w:p>
    <w:p w:rsidR="00AD3534" w:rsidRPr="00AD3534" w:rsidRDefault="00AD3534" w:rsidP="00AD3534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AD3534" w:rsidRDefault="00AD3534" w:rsidP="00AD353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(4x – 5)(x + 3) = 0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  <w:t>x</w:t>
      </w:r>
      <w:r w:rsidRPr="00AD3534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= 2x + 15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c)</w:t>
      </w:r>
      <w:r>
        <w:rPr>
          <w:rFonts w:asciiTheme="minorHAnsi" w:hAnsiTheme="minorHAnsi" w:cstheme="minorHAnsi"/>
        </w:rPr>
        <w:tab/>
        <w:t>x</w:t>
      </w:r>
      <w:r w:rsidRPr="00AD3534"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 xml:space="preserve"> – 4x</w:t>
      </w:r>
      <w:r w:rsidRPr="00AD3534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= 0</w:t>
      </w:r>
    </w:p>
    <w:p w:rsidR="00AD3534" w:rsidRDefault="00AD3534" w:rsidP="00AD3534">
      <w:pPr>
        <w:rPr>
          <w:rFonts w:asciiTheme="minorHAnsi" w:hAnsiTheme="minorHAnsi" w:cstheme="minorHAnsi"/>
        </w:rPr>
      </w:pPr>
    </w:p>
    <w:p w:rsidR="00AD3534" w:rsidRDefault="00AD3534" w:rsidP="00AD3534">
      <w:pPr>
        <w:rPr>
          <w:rFonts w:asciiTheme="minorHAnsi" w:hAnsiTheme="minorHAnsi" w:cstheme="minorHAnsi"/>
        </w:rPr>
      </w:pPr>
    </w:p>
    <w:p w:rsidR="00AD3534" w:rsidRDefault="00AD3534" w:rsidP="00AD3534">
      <w:pPr>
        <w:rPr>
          <w:rFonts w:asciiTheme="minorHAnsi" w:hAnsiTheme="minorHAnsi" w:cstheme="minorHAnsi"/>
        </w:rPr>
      </w:pPr>
    </w:p>
    <w:p w:rsidR="00AD3534" w:rsidRDefault="00AD3534" w:rsidP="00AD3534">
      <w:pPr>
        <w:rPr>
          <w:rFonts w:asciiTheme="minorHAnsi" w:hAnsiTheme="minorHAnsi" w:cstheme="minorHAnsi"/>
        </w:rPr>
      </w:pPr>
    </w:p>
    <w:p w:rsidR="00AD3534" w:rsidRDefault="00AD3534" w:rsidP="00AD3534">
      <w:pPr>
        <w:rPr>
          <w:rFonts w:asciiTheme="minorHAnsi" w:hAnsiTheme="minorHAnsi" w:cstheme="minorHAnsi"/>
        </w:rPr>
      </w:pPr>
    </w:p>
    <w:p w:rsidR="00192436" w:rsidRDefault="00192436" w:rsidP="00AD3534">
      <w:pPr>
        <w:rPr>
          <w:rFonts w:asciiTheme="minorHAnsi" w:hAnsiTheme="minorHAnsi" w:cstheme="minorHAnsi"/>
        </w:rPr>
      </w:pPr>
    </w:p>
    <w:p w:rsidR="00AD3534" w:rsidRDefault="00AD3534" w:rsidP="00AD3534">
      <w:pPr>
        <w:rPr>
          <w:rFonts w:asciiTheme="minorHAnsi" w:hAnsiTheme="minorHAnsi" w:cstheme="minorHAnsi"/>
        </w:rPr>
      </w:pPr>
    </w:p>
    <w:p w:rsidR="00AD3534" w:rsidRDefault="00AD3534" w:rsidP="00AD3534">
      <w:pPr>
        <w:rPr>
          <w:rFonts w:asciiTheme="minorHAnsi" w:hAnsiTheme="minorHAnsi" w:cstheme="minorHAnsi"/>
        </w:rPr>
      </w:pPr>
    </w:p>
    <w:p w:rsidR="00AD3534" w:rsidRDefault="00AD3534" w:rsidP="00B302D3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AD3534" w:rsidRDefault="00AD3534" w:rsidP="00AD3534">
      <w:pPr>
        <w:pStyle w:val="ListParagraph"/>
        <w:numPr>
          <w:ilvl w:val="0"/>
          <w:numId w:val="19"/>
        </w:numPr>
        <w:ind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[2 marks]</w:t>
      </w:r>
    </w:p>
    <w:p w:rsidR="00AD3534" w:rsidRDefault="00AD3534" w:rsidP="00AD3534">
      <w:pPr>
        <w:rPr>
          <w:rFonts w:asciiTheme="minorHAnsi" w:hAnsiTheme="minorHAnsi" w:cstheme="minorHAnsi"/>
        </w:rPr>
      </w:pPr>
    </w:p>
    <w:p w:rsidR="00AD3534" w:rsidRDefault="00AD3534" w:rsidP="00AD3534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the exact values of </w:t>
      </w:r>
    </w:p>
    <w:p w:rsidR="00AD3534" w:rsidRDefault="00AD3534" w:rsidP="00AD3534">
      <w:pPr>
        <w:rPr>
          <w:rFonts w:asciiTheme="minorHAnsi" w:hAnsiTheme="minorHAnsi" w:cstheme="minorHAnsi"/>
        </w:rPr>
      </w:pPr>
    </w:p>
    <w:p w:rsidR="00AD3534" w:rsidRPr="00AD3534" w:rsidRDefault="00AD3534" w:rsidP="00AD353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cos</w:t>
      </w:r>
      <w:proofErr w:type="spellEnd"/>
      <w:r>
        <w:rPr>
          <w:rFonts w:asciiTheme="minorHAnsi" w:hAnsiTheme="minorHAnsi" w:cstheme="minorHAnsi"/>
        </w:rPr>
        <w:t xml:space="preserve"> 210</w:t>
      </w:r>
      <w:r w:rsidRPr="00AD3534">
        <w:rPr>
          <w:rFonts w:asciiTheme="minorHAnsi" w:hAnsiTheme="minorHAnsi" w:cstheme="minorHAnsi"/>
          <w:vertAlign w:val="superscript"/>
        </w:rPr>
        <w:t>o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  <w:t xml:space="preserve">tan </w:t>
      </w:r>
      <w:r w:rsidRPr="00AD3534">
        <w:rPr>
          <w:rFonts w:asciiTheme="minorHAnsi" w:hAnsiTheme="minorHAnsi" w:cstheme="minorHAnsi"/>
          <w:position w:val="-24"/>
        </w:rPr>
        <w:object w:dxaOrig="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31pt" o:ole="">
            <v:imagedata r:id="rId9" o:title=""/>
          </v:shape>
          <o:OLEObject Type="Embed" ProgID="Equation.3" ShapeID="_x0000_i1025" DrawAspect="Content" ObjectID="_1493633876" r:id="rId10"/>
        </w:object>
      </w:r>
    </w:p>
    <w:p w:rsidR="00AD3534" w:rsidRDefault="00AD3534" w:rsidP="00AD3534">
      <w:pPr>
        <w:rPr>
          <w:rFonts w:asciiTheme="minorHAnsi" w:hAnsiTheme="minorHAnsi" w:cstheme="minorHAnsi"/>
        </w:rPr>
      </w:pPr>
    </w:p>
    <w:p w:rsidR="00B302D3" w:rsidRDefault="00B302D3" w:rsidP="00AD3534">
      <w:pPr>
        <w:rPr>
          <w:rFonts w:asciiTheme="minorHAnsi" w:hAnsiTheme="minorHAnsi" w:cstheme="minorHAnsi"/>
        </w:rPr>
      </w:pPr>
    </w:p>
    <w:p w:rsidR="00B302D3" w:rsidRDefault="00B302D3" w:rsidP="00AD3534">
      <w:pPr>
        <w:rPr>
          <w:rFonts w:asciiTheme="minorHAnsi" w:hAnsiTheme="minorHAnsi" w:cstheme="minorHAnsi"/>
        </w:rPr>
      </w:pPr>
    </w:p>
    <w:p w:rsidR="00AD3534" w:rsidRDefault="00AD3534" w:rsidP="00B302D3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B302D3" w:rsidRDefault="00AD3534" w:rsidP="00AD353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  <w:r>
        <w:rPr>
          <w:rFonts w:asciiTheme="minorHAnsi" w:hAnsiTheme="minorHAnsi" w:cstheme="minorHAnsi"/>
        </w:rPr>
        <w:tab/>
      </w:r>
      <w:r w:rsidR="00192436">
        <w:rPr>
          <w:rFonts w:asciiTheme="minorHAnsi" w:hAnsiTheme="minorHAnsi" w:cstheme="minorHAnsi"/>
        </w:rPr>
        <w:t xml:space="preserve">[3 </w:t>
      </w:r>
      <w:r w:rsidR="00B302D3">
        <w:rPr>
          <w:rFonts w:asciiTheme="minorHAnsi" w:hAnsiTheme="minorHAnsi" w:cstheme="minorHAnsi"/>
        </w:rPr>
        <w:t>marks]</w:t>
      </w:r>
    </w:p>
    <w:p w:rsidR="00B302D3" w:rsidRDefault="00B302D3" w:rsidP="00AD3534">
      <w:pPr>
        <w:rPr>
          <w:rFonts w:asciiTheme="minorHAnsi" w:hAnsiTheme="minorHAnsi" w:cstheme="minorHAnsi"/>
        </w:rPr>
      </w:pPr>
    </w:p>
    <w:p w:rsidR="00B302D3" w:rsidRDefault="00B302D3" w:rsidP="00AD353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Consider the quadratic function f(x) = x</w:t>
      </w:r>
      <w:r w:rsidRPr="00B302D3">
        <w:rPr>
          <w:rFonts w:asciiTheme="minorHAnsi" w:hAnsiTheme="minorHAnsi" w:cstheme="minorHAnsi"/>
          <w:vertAlign w:val="superscript"/>
        </w:rPr>
        <w:t>2</w:t>
      </w:r>
      <w:r w:rsidR="00192436">
        <w:rPr>
          <w:rFonts w:asciiTheme="minorHAnsi" w:hAnsiTheme="minorHAnsi" w:cstheme="minorHAnsi"/>
        </w:rPr>
        <w:t xml:space="preserve"> – 8x – 9</w:t>
      </w:r>
    </w:p>
    <w:p w:rsidR="00B302D3" w:rsidRDefault="00B302D3" w:rsidP="00AD3534">
      <w:pPr>
        <w:rPr>
          <w:rFonts w:asciiTheme="minorHAnsi" w:hAnsiTheme="minorHAnsi" w:cstheme="minorHAnsi"/>
        </w:rPr>
      </w:pPr>
    </w:p>
    <w:p w:rsidR="00B302D3" w:rsidRPr="00962414" w:rsidRDefault="00192436" w:rsidP="00962414">
      <w:pPr>
        <w:ind w:firstLine="720"/>
        <w:rPr>
          <w:rFonts w:asciiTheme="minorHAnsi" w:hAnsiTheme="minorHAnsi" w:cstheme="minorHAnsi"/>
        </w:rPr>
      </w:pPr>
      <w:r w:rsidRPr="00962414">
        <w:rPr>
          <w:rFonts w:asciiTheme="minorHAnsi" w:hAnsiTheme="minorHAnsi" w:cstheme="minorHAnsi"/>
        </w:rPr>
        <w:t xml:space="preserve">Find the turning point </w:t>
      </w:r>
      <w:proofErr w:type="spellStart"/>
      <w:r w:rsidRPr="00962414">
        <w:rPr>
          <w:rFonts w:asciiTheme="minorHAnsi" w:hAnsiTheme="minorHAnsi" w:cstheme="minorHAnsi"/>
        </w:rPr>
        <w:t xml:space="preserve">of </w:t>
      </w:r>
      <w:r w:rsidR="00B302D3" w:rsidRPr="00962414">
        <w:rPr>
          <w:rFonts w:asciiTheme="minorHAnsi" w:hAnsiTheme="minorHAnsi" w:cstheme="minorHAnsi"/>
        </w:rPr>
        <w:t>f</w:t>
      </w:r>
      <w:proofErr w:type="spellEnd"/>
      <w:r w:rsidR="00B302D3" w:rsidRPr="00962414">
        <w:rPr>
          <w:rFonts w:asciiTheme="minorHAnsi" w:hAnsiTheme="minorHAnsi" w:cstheme="minorHAnsi"/>
        </w:rPr>
        <w:t>(x</w:t>
      </w:r>
      <w:proofErr w:type="gramStart"/>
      <w:r w:rsidR="00B302D3" w:rsidRPr="00962414">
        <w:rPr>
          <w:rFonts w:asciiTheme="minorHAnsi" w:hAnsiTheme="minorHAnsi" w:cstheme="minorHAnsi"/>
        </w:rPr>
        <w:t>) ,</w:t>
      </w:r>
      <w:proofErr w:type="gramEnd"/>
      <w:r w:rsidR="00B302D3" w:rsidRPr="00962414">
        <w:rPr>
          <w:rFonts w:asciiTheme="minorHAnsi" w:hAnsiTheme="minorHAnsi" w:cstheme="minorHAnsi"/>
        </w:rPr>
        <w:t xml:space="preserve"> by </w:t>
      </w:r>
      <w:r w:rsidRPr="00962414">
        <w:rPr>
          <w:rFonts w:asciiTheme="minorHAnsi" w:hAnsiTheme="minorHAnsi" w:cstheme="minorHAnsi"/>
        </w:rPr>
        <w:t>using the completing the square method</w:t>
      </w:r>
      <w:r w:rsidR="00B302D3" w:rsidRPr="00962414">
        <w:rPr>
          <w:rFonts w:asciiTheme="minorHAnsi" w:hAnsiTheme="minorHAnsi" w:cstheme="minorHAnsi"/>
        </w:rPr>
        <w:t>.</w:t>
      </w: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192436" w:rsidRDefault="00192436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4.  </w:t>
      </w:r>
      <w:r>
        <w:rPr>
          <w:rFonts w:asciiTheme="minorHAnsi" w:hAnsiTheme="minorHAnsi" w:cstheme="minorHAnsi"/>
        </w:rPr>
        <w:tab/>
      </w:r>
      <w:r w:rsidR="00902287">
        <w:rPr>
          <w:rFonts w:asciiTheme="minorHAnsi" w:hAnsiTheme="minorHAnsi" w:cstheme="minorHAnsi"/>
        </w:rPr>
        <w:t>[3</w:t>
      </w:r>
      <w:proofErr w:type="gramStart"/>
      <w:r w:rsidR="00902287">
        <w:rPr>
          <w:rFonts w:asciiTheme="minorHAnsi" w:hAnsiTheme="minorHAnsi" w:cstheme="minorHAnsi"/>
        </w:rPr>
        <w:t>,2</w:t>
      </w:r>
      <w:proofErr w:type="gramEnd"/>
      <w:r w:rsidR="00902287">
        <w:rPr>
          <w:rFonts w:asciiTheme="minorHAnsi" w:hAnsiTheme="minorHAnsi" w:cstheme="minorHAnsi"/>
        </w:rPr>
        <w:t xml:space="preserve"> = 5 marks]</w:t>
      </w:r>
    </w:p>
    <w:p w:rsidR="00B302D3" w:rsidRDefault="00B302D3" w:rsidP="00B302D3">
      <w:pPr>
        <w:rPr>
          <w:rFonts w:asciiTheme="minorHAnsi" w:hAnsiTheme="minorHAnsi" w:cstheme="minorHAnsi"/>
        </w:rPr>
      </w:pPr>
      <w:r w:rsidRPr="00B302D3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783FFC6" wp14:editId="0DF81E95">
                <wp:simplePos x="0" y="0"/>
                <wp:positionH relativeFrom="column">
                  <wp:posOffset>3344779</wp:posOffset>
                </wp:positionH>
                <wp:positionV relativeFrom="paragraph">
                  <wp:posOffset>174892</wp:posOffset>
                </wp:positionV>
                <wp:extent cx="3128210" cy="2290813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210" cy="22908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045A0D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5284" w:dyaOrig="3489">
                                <v:shape id="_x0000_i1027" type="#_x0000_t75" style="width:217.45pt;height:167.45pt" o:ole="">
                                  <v:imagedata r:id="rId11" o:title=""/>
                                </v:shape>
                                <o:OLEObject Type="Embed" ProgID="FXDraw.Graphic" ShapeID="_x0000_i1027" DrawAspect="Content" ObjectID="_1493633885" r:id="rId1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3.35pt;margin-top:13.75pt;width:246.3pt;height:180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" filled="f" stroked="f">
                <v:textbox>
                  <w:txbxContent>
                    <w:p w:rsidR="00045A0D" w:rsidRDefault="00045A0D">
                      <w:r>
                        <w:rPr>
                          <w:rFonts w:asciiTheme="minorHAnsi" w:hAnsiTheme="minorHAnsi" w:cstheme="minorHAnsi"/>
                        </w:rPr>
                        <w:object w:dxaOrig="5284" w:dyaOrig="3489">
                          <v:shape id="_x0000_i1027" type="#_x0000_t75" style="width:217.45pt;height:167.45pt" o:ole="">
                            <v:imagedata r:id="rId11" o:title=""/>
                          </v:shape>
                          <o:OLEObject Type="Embed" ProgID="FXDraw.Graphic" ShapeID="_x0000_i1027" DrawAspect="Content" ObjectID="_1493633885" r:id="rId1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302D3" w:rsidRDefault="00902287" w:rsidP="0090228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The rule for the graph shown is y = a(x – h</w:t>
      </w:r>
      <w:proofErr w:type="gramStart"/>
      <w:r>
        <w:rPr>
          <w:rFonts w:asciiTheme="minorHAnsi" w:hAnsiTheme="minorHAnsi" w:cstheme="minorHAnsi"/>
        </w:rPr>
        <w:t>)</w:t>
      </w:r>
      <w:r w:rsidRPr="00902287">
        <w:rPr>
          <w:rFonts w:asciiTheme="minorHAnsi" w:hAnsiTheme="minorHAnsi" w:cstheme="minorHAnsi"/>
          <w:vertAlign w:val="superscript"/>
        </w:rPr>
        <w:t>2</w:t>
      </w:r>
      <w:proofErr w:type="gramEnd"/>
      <w:r>
        <w:rPr>
          <w:rFonts w:asciiTheme="minorHAnsi" w:hAnsiTheme="minorHAnsi" w:cstheme="minorHAnsi"/>
        </w:rPr>
        <w:t xml:space="preserve"> + k</w:t>
      </w:r>
    </w:p>
    <w:p w:rsidR="00902287" w:rsidRDefault="00902287" w:rsidP="00902287">
      <w:pPr>
        <w:rPr>
          <w:rFonts w:asciiTheme="minorHAnsi" w:hAnsiTheme="minorHAnsi" w:cstheme="minorHAnsi"/>
        </w:rPr>
      </w:pPr>
    </w:p>
    <w:p w:rsidR="00902287" w:rsidRDefault="00902287" w:rsidP="00902287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Determine the values of a, h and k and </w:t>
      </w:r>
    </w:p>
    <w:p w:rsidR="00902287" w:rsidRPr="00902287" w:rsidRDefault="00902287" w:rsidP="00902287">
      <w:pPr>
        <w:pStyle w:val="ListParagraph"/>
        <w:ind w:left="10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write</w:t>
      </w:r>
      <w:proofErr w:type="gramEnd"/>
      <w:r>
        <w:rPr>
          <w:rFonts w:asciiTheme="minorHAnsi" w:hAnsiTheme="minorHAnsi" w:cstheme="minorHAnsi"/>
        </w:rPr>
        <w:t xml:space="preserve"> the full rule below.</w:t>
      </w: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902287" w:rsidRDefault="00902287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257EA4" w:rsidRDefault="00257EA4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Pr="00902287" w:rsidRDefault="00902287" w:rsidP="00902287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algebra to change your rule into standard form; y = ax</w:t>
      </w:r>
      <w:r w:rsidRPr="00902287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+ </w:t>
      </w:r>
      <w:proofErr w:type="spellStart"/>
      <w:r>
        <w:rPr>
          <w:rFonts w:asciiTheme="minorHAnsi" w:hAnsiTheme="minorHAnsi" w:cstheme="minorHAnsi"/>
        </w:rPr>
        <w:t>bx</w:t>
      </w:r>
      <w:proofErr w:type="spellEnd"/>
      <w:r>
        <w:rPr>
          <w:rFonts w:asciiTheme="minorHAnsi" w:hAnsiTheme="minorHAnsi" w:cstheme="minorHAnsi"/>
        </w:rPr>
        <w:t xml:space="preserve"> + c</w:t>
      </w: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962414" w:rsidRDefault="00962414" w:rsidP="00B302D3">
      <w:pPr>
        <w:rPr>
          <w:rFonts w:asciiTheme="minorHAnsi" w:hAnsiTheme="minorHAnsi" w:cstheme="minorHAnsi"/>
        </w:rPr>
      </w:pPr>
    </w:p>
    <w:p w:rsidR="00962414" w:rsidRDefault="00962414" w:rsidP="00B302D3">
      <w:pPr>
        <w:rPr>
          <w:rFonts w:asciiTheme="minorHAnsi" w:hAnsiTheme="minorHAnsi" w:cstheme="minorHAnsi"/>
        </w:rPr>
      </w:pPr>
    </w:p>
    <w:p w:rsidR="00257EA4" w:rsidRDefault="00257EA4" w:rsidP="00B302D3">
      <w:pPr>
        <w:rPr>
          <w:rFonts w:asciiTheme="minorHAnsi" w:hAnsiTheme="minorHAnsi" w:cstheme="minorHAnsi"/>
        </w:rPr>
      </w:pPr>
    </w:p>
    <w:p w:rsidR="00902287" w:rsidRDefault="00902287" w:rsidP="00B302D3">
      <w:pPr>
        <w:rPr>
          <w:rFonts w:asciiTheme="minorHAnsi" w:hAnsiTheme="minorHAnsi" w:cstheme="minorHAnsi"/>
        </w:rPr>
      </w:pPr>
    </w:p>
    <w:p w:rsidR="00902287" w:rsidRDefault="00902287" w:rsidP="00257EA4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902287" w:rsidRDefault="00902287" w:rsidP="00B302D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 </w:t>
      </w:r>
      <w:r>
        <w:rPr>
          <w:rFonts w:asciiTheme="minorHAnsi" w:hAnsiTheme="minorHAnsi" w:cstheme="minorHAnsi"/>
        </w:rPr>
        <w:tab/>
        <w:t>[2 marks]</w:t>
      </w:r>
    </w:p>
    <w:p w:rsidR="00902287" w:rsidRDefault="00902287" w:rsidP="00B302D3">
      <w:pPr>
        <w:rPr>
          <w:rFonts w:asciiTheme="minorHAnsi" w:hAnsiTheme="minorHAnsi" w:cstheme="minorHAnsi"/>
        </w:rPr>
      </w:pPr>
    </w:p>
    <w:p w:rsidR="00902287" w:rsidRDefault="00902287" w:rsidP="00B302D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Consider the rule: y = 7 – 2 </w:t>
      </w:r>
      <w:proofErr w:type="spellStart"/>
      <w:r>
        <w:rPr>
          <w:rFonts w:asciiTheme="minorHAnsi" w:hAnsiTheme="minorHAnsi" w:cstheme="minorHAnsi"/>
        </w:rPr>
        <w:t>cos</w:t>
      </w:r>
      <w:proofErr w:type="spellEnd"/>
      <w:r>
        <w:rPr>
          <w:rFonts w:asciiTheme="minorHAnsi" w:hAnsiTheme="minorHAnsi" w:cstheme="minorHAnsi"/>
        </w:rPr>
        <w:t xml:space="preserve"> (</w:t>
      </w:r>
      <w:r w:rsidRPr="00902287">
        <w:rPr>
          <w:rFonts w:asciiTheme="minorHAnsi" w:hAnsiTheme="minorHAnsi" w:cstheme="minorHAnsi"/>
          <w:position w:val="-24"/>
        </w:rPr>
        <w:object w:dxaOrig="320" w:dyaOrig="620">
          <v:shape id="_x0000_i1028" type="#_x0000_t75" style="width:20.45pt;height:31.05pt" o:ole="">
            <v:imagedata r:id="rId14" o:title=""/>
          </v:shape>
          <o:OLEObject Type="Embed" ProgID="Equation.3" ShapeID="_x0000_i1028" DrawAspect="Content" ObjectID="_1493633877" r:id="rId15"/>
        </w:object>
      </w:r>
      <w:r>
        <w:rPr>
          <w:rFonts w:asciiTheme="minorHAnsi" w:hAnsiTheme="minorHAnsi" w:cstheme="minorHAnsi"/>
        </w:rPr>
        <w:t>.</w:t>
      </w:r>
    </w:p>
    <w:p w:rsidR="00902287" w:rsidRDefault="00902287" w:rsidP="00B302D3">
      <w:pPr>
        <w:rPr>
          <w:rFonts w:asciiTheme="minorHAnsi" w:hAnsiTheme="minorHAnsi" w:cstheme="minorHAnsi"/>
        </w:rPr>
      </w:pPr>
    </w:p>
    <w:p w:rsidR="00902287" w:rsidRDefault="00902287" w:rsidP="00902287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the maximum value of the </w:t>
      </w:r>
      <w:proofErr w:type="gramStart"/>
      <w:r>
        <w:rPr>
          <w:rFonts w:asciiTheme="minorHAnsi" w:hAnsiTheme="minorHAnsi" w:cstheme="minorHAnsi"/>
        </w:rPr>
        <w:t>function  y</w:t>
      </w:r>
      <w:proofErr w:type="gramEnd"/>
      <w:r>
        <w:rPr>
          <w:rFonts w:asciiTheme="minorHAnsi" w:hAnsiTheme="minorHAnsi" w:cstheme="minorHAnsi"/>
        </w:rPr>
        <w:t xml:space="preserve"> = 7 – 2 </w:t>
      </w:r>
      <w:proofErr w:type="spellStart"/>
      <w:r>
        <w:rPr>
          <w:rFonts w:asciiTheme="minorHAnsi" w:hAnsiTheme="minorHAnsi" w:cstheme="minorHAnsi"/>
        </w:rPr>
        <w:t>cos</w:t>
      </w:r>
      <w:proofErr w:type="spellEnd"/>
      <w:r>
        <w:rPr>
          <w:rFonts w:asciiTheme="minorHAnsi" w:hAnsiTheme="minorHAnsi" w:cstheme="minorHAnsi"/>
        </w:rPr>
        <w:t xml:space="preserve"> (</w:t>
      </w:r>
      <w:r w:rsidRPr="00902287">
        <w:rPr>
          <w:rFonts w:asciiTheme="minorHAnsi" w:hAnsiTheme="minorHAnsi" w:cstheme="minorHAnsi"/>
          <w:position w:val="-24"/>
        </w:rPr>
        <w:object w:dxaOrig="320" w:dyaOrig="620">
          <v:shape id="_x0000_i1029" type="#_x0000_t75" style="width:20.45pt;height:31.05pt" o:ole="">
            <v:imagedata r:id="rId14" o:title=""/>
          </v:shape>
          <o:OLEObject Type="Embed" ProgID="Equation.3" ShapeID="_x0000_i1029" DrawAspect="Content" ObjectID="_1493633878" r:id="rId16"/>
        </w:object>
      </w:r>
      <w:r>
        <w:rPr>
          <w:rFonts w:asciiTheme="minorHAnsi" w:hAnsiTheme="minorHAnsi" w:cstheme="minorHAnsi"/>
        </w:rPr>
        <w:t>.</w:t>
      </w:r>
    </w:p>
    <w:p w:rsidR="00902287" w:rsidRDefault="00902287" w:rsidP="00902287">
      <w:pPr>
        <w:rPr>
          <w:rFonts w:asciiTheme="minorHAnsi" w:hAnsiTheme="minorHAnsi" w:cstheme="minorHAnsi"/>
        </w:rPr>
      </w:pPr>
    </w:p>
    <w:p w:rsidR="00902287" w:rsidRPr="00902287" w:rsidRDefault="00902287" w:rsidP="00902287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the period of the function y = -4 tan(2πx) </w:t>
      </w: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257EA4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902287" w:rsidRDefault="00257EA4" w:rsidP="00B302D3">
      <w:pPr>
        <w:rPr>
          <w:rFonts w:asciiTheme="minorHAnsi" w:hAnsiTheme="minorHAnsi" w:cstheme="minorHAnsi"/>
        </w:rPr>
      </w:pPr>
      <w:r w:rsidRPr="00B302D3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7888A35" wp14:editId="1C2ACA8E">
                <wp:simplePos x="0" y="0"/>
                <wp:positionH relativeFrom="column">
                  <wp:posOffset>4227596</wp:posOffset>
                </wp:positionH>
                <wp:positionV relativeFrom="paragraph">
                  <wp:posOffset>123625</wp:posOffset>
                </wp:positionV>
                <wp:extent cx="3128010" cy="229044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2290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045A0D" w:rsidP="00257EA4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5284" w:dyaOrig="3480">
                                <v:shape id="_x0000_i1031" type="#_x0000_t75" style="width:166.7pt;height:166.7pt" o:ole="">
                                  <v:imagedata r:id="rId17" o:title=""/>
                                </v:shape>
                                <o:OLEObject Type="Embed" ProgID="FXDraw.Graphic" ShapeID="_x0000_i1031" DrawAspect="Content" ObjectID="_1493633886" r:id="rId1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32.9pt;margin-top:9.75pt;width:246.3pt;height:180.35pt;z-index:251665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" filled="f" stroked="f">
                <v:textbox style="mso-fit-shape-to-text:t">
                  <w:txbxContent>
                    <w:p w:rsidR="00045A0D" w:rsidRDefault="00045A0D" w:rsidP="00257EA4">
                      <w:r>
                        <w:rPr>
                          <w:rFonts w:asciiTheme="minorHAnsi" w:hAnsiTheme="minorHAnsi" w:cstheme="minorHAnsi"/>
                        </w:rPr>
                        <w:object w:dxaOrig="5284" w:dyaOrig="3480">
                          <v:shape id="_x0000_i1031" type="#_x0000_t75" style="width:166.7pt;height:166.7pt" o:ole="">
                            <v:imagedata r:id="rId17" o:title=""/>
                          </v:shape>
                          <o:OLEObject Type="Embed" ProgID="FXDraw.Graphic" ShapeID="_x0000_i1031" DrawAspect="Content" ObjectID="_1493633886" r:id="rId1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02287">
        <w:rPr>
          <w:rFonts w:asciiTheme="minorHAnsi" w:hAnsiTheme="minorHAnsi" w:cstheme="minorHAnsi"/>
        </w:rPr>
        <w:t xml:space="preserve">6.   </w:t>
      </w:r>
      <w:r w:rsidR="0090228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[2 marks]</w:t>
      </w:r>
    </w:p>
    <w:p w:rsidR="00257EA4" w:rsidRDefault="00257EA4" w:rsidP="00B302D3">
      <w:pPr>
        <w:rPr>
          <w:rFonts w:asciiTheme="minorHAnsi" w:hAnsiTheme="minorHAnsi" w:cstheme="minorHAnsi"/>
        </w:rPr>
      </w:pPr>
    </w:p>
    <w:p w:rsidR="00257EA4" w:rsidRDefault="00257EA4" w:rsidP="00257EA4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following graph has no roots.</w:t>
      </w:r>
      <w:r w:rsidRPr="00257EA4">
        <w:rPr>
          <w:rFonts w:asciiTheme="minorHAnsi" w:hAnsiTheme="minorHAnsi" w:cstheme="minorHAnsi"/>
          <w:noProof/>
          <w:lang w:eastAsia="en-AU"/>
        </w:rPr>
        <w:t xml:space="preserve"> </w:t>
      </w:r>
    </w:p>
    <w:p w:rsidR="00257EA4" w:rsidRDefault="00257EA4" w:rsidP="00257EA4">
      <w:pPr>
        <w:ind w:firstLine="720"/>
        <w:rPr>
          <w:rFonts w:asciiTheme="minorHAnsi" w:hAnsiTheme="minorHAnsi" w:cstheme="minorHAnsi"/>
        </w:rPr>
      </w:pPr>
    </w:p>
    <w:p w:rsidR="00902287" w:rsidRDefault="00257EA4" w:rsidP="00257EA4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the correct rule from the list below.</w:t>
      </w:r>
    </w:p>
    <w:p w:rsidR="00257EA4" w:rsidRDefault="00257EA4" w:rsidP="00257EA4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Justify your answer using mathematics.</w:t>
      </w:r>
    </w:p>
    <w:p w:rsidR="00B302D3" w:rsidRDefault="00B302D3" w:rsidP="00B302D3">
      <w:pPr>
        <w:rPr>
          <w:rFonts w:asciiTheme="minorHAnsi" w:hAnsiTheme="minorHAnsi" w:cstheme="minorHAnsi"/>
        </w:rPr>
      </w:pPr>
    </w:p>
    <w:p w:rsidR="00902287" w:rsidRDefault="00257EA4" w:rsidP="00B302D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y = x</w:t>
      </w:r>
      <w:r w:rsidRPr="00257EA4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+ 4x + 3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y = x</w:t>
      </w:r>
      <w:r w:rsidRPr="00257EA4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+ 4x + 4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y = x</w:t>
      </w:r>
      <w:r w:rsidRPr="00257EA4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+ 4x + 5</w:t>
      </w: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B302D3" w:rsidRDefault="00B302D3" w:rsidP="00B302D3">
      <w:pPr>
        <w:rPr>
          <w:rFonts w:asciiTheme="minorHAnsi" w:hAnsiTheme="minorHAnsi" w:cstheme="minorHAnsi"/>
        </w:rPr>
      </w:pPr>
    </w:p>
    <w:p w:rsidR="00257EA4" w:rsidRDefault="00257EA4" w:rsidP="00B302D3">
      <w:pPr>
        <w:rPr>
          <w:rFonts w:asciiTheme="minorHAnsi" w:hAnsiTheme="minorHAnsi" w:cstheme="minorHAnsi"/>
        </w:rPr>
      </w:pPr>
    </w:p>
    <w:p w:rsidR="00257EA4" w:rsidRDefault="00257EA4" w:rsidP="00B302D3">
      <w:pPr>
        <w:rPr>
          <w:rFonts w:asciiTheme="minorHAnsi" w:hAnsiTheme="minorHAnsi" w:cstheme="minorHAnsi"/>
        </w:rPr>
      </w:pPr>
    </w:p>
    <w:p w:rsidR="00257EA4" w:rsidRDefault="00257EA4" w:rsidP="00B302D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7.   </w:t>
      </w:r>
      <w:r>
        <w:rPr>
          <w:rFonts w:asciiTheme="minorHAnsi" w:hAnsiTheme="minorHAnsi" w:cstheme="minorHAnsi"/>
        </w:rPr>
        <w:tab/>
        <w:t>[3 marks]</w:t>
      </w:r>
    </w:p>
    <w:p w:rsidR="00257EA4" w:rsidRDefault="00257EA4" w:rsidP="00B302D3">
      <w:pPr>
        <w:rPr>
          <w:rFonts w:asciiTheme="minorHAnsi" w:hAnsiTheme="minorHAnsi" w:cstheme="minorHAnsi"/>
        </w:rPr>
      </w:pPr>
    </w:p>
    <w:p w:rsidR="00C70EC7" w:rsidRDefault="00257EA4" w:rsidP="00257EA4">
      <w:pPr>
        <w:rPr>
          <w:rFonts w:asciiTheme="minorHAnsi" w:hAnsiTheme="minorHAnsi" w:cstheme="minorHAnsi"/>
          <w:noProof/>
          <w:lang w:eastAsia="en-AU"/>
        </w:rPr>
      </w:pPr>
      <w:r>
        <w:rPr>
          <w:rFonts w:asciiTheme="minorHAnsi" w:hAnsiTheme="minorHAnsi" w:cstheme="minorHAnsi"/>
        </w:rPr>
        <w:tab/>
        <w:t>Sketch the cubic y = 2(x + 3</w:t>
      </w:r>
      <w:proofErr w:type="gramStart"/>
      <w:r>
        <w:rPr>
          <w:rFonts w:asciiTheme="minorHAnsi" w:hAnsiTheme="minorHAnsi" w:cstheme="minorHAnsi"/>
        </w:rPr>
        <w:t>)(</w:t>
      </w:r>
      <w:proofErr w:type="gramEnd"/>
      <w:r>
        <w:rPr>
          <w:rFonts w:asciiTheme="minorHAnsi" w:hAnsiTheme="minorHAnsi" w:cstheme="minorHAnsi"/>
        </w:rPr>
        <w:t>x – 2)</w:t>
      </w:r>
      <w:r w:rsidRPr="00257EA4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indicating all roots and y-intercepts.</w:t>
      </w:r>
      <w:r w:rsidRPr="00257EA4">
        <w:rPr>
          <w:rFonts w:asciiTheme="minorHAnsi" w:hAnsiTheme="minorHAnsi" w:cstheme="minorHAnsi"/>
          <w:noProof/>
          <w:lang w:eastAsia="en-AU"/>
        </w:rPr>
        <w:t xml:space="preserve"> </w:t>
      </w:r>
    </w:p>
    <w:p w:rsidR="00C70EC7" w:rsidRDefault="00361180" w:rsidP="00257EA4">
      <w:pPr>
        <w:rPr>
          <w:rFonts w:asciiTheme="minorHAnsi" w:hAnsiTheme="minorHAnsi" w:cstheme="minorHAnsi"/>
          <w:noProof/>
          <w:lang w:eastAsia="en-AU"/>
        </w:rPr>
      </w:pPr>
      <w:r w:rsidRPr="00B302D3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B8E8498" wp14:editId="75817E34">
                <wp:simplePos x="0" y="0"/>
                <wp:positionH relativeFrom="column">
                  <wp:posOffset>71721</wp:posOffset>
                </wp:positionH>
                <wp:positionV relativeFrom="paragraph">
                  <wp:posOffset>40106</wp:posOffset>
                </wp:positionV>
                <wp:extent cx="3128010" cy="1751798"/>
                <wp:effectExtent l="0" t="0" r="0" b="12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17517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045A0D" w:rsidP="00257EA4">
                            <w:pPr>
                              <w:jc w:val="center"/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5284" w:dyaOrig="3480">
                                <v:shape id="_x0000_i1033" type="#_x0000_t75" style="width:310.7pt;height:128.95pt" o:ole="">
                                  <v:imagedata r:id="rId20" o:title=""/>
                                </v:shape>
                                <o:OLEObject Type="Embed" ProgID="FXDraw.Graphic" ShapeID="_x0000_i1033" DrawAspect="Content" ObjectID="_1493633887" r:id="rId2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.65pt;margin-top:3.15pt;width:246.3pt;height:137.95pt;z-index:251667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" filled="f" stroked="f">
                <v:textbox>
                  <w:txbxContent>
                    <w:p w:rsidR="00045A0D" w:rsidRDefault="00045A0D" w:rsidP="00257EA4">
                      <w:pPr>
                        <w:jc w:val="center"/>
                      </w:pPr>
                      <w:r>
                        <w:rPr>
                          <w:rFonts w:asciiTheme="minorHAnsi" w:hAnsiTheme="minorHAnsi" w:cstheme="minorHAnsi"/>
                        </w:rPr>
                        <w:object w:dxaOrig="5284" w:dyaOrig="3480">
                          <v:shape id="_x0000_i1033" type="#_x0000_t75" style="width:310.7pt;height:128.95pt" o:ole="">
                            <v:imagedata r:id="rId20" o:title=""/>
                          </v:shape>
                          <o:OLEObject Type="Embed" ProgID="FXDraw.Graphic" ShapeID="_x0000_i1033" DrawAspect="Content" ObjectID="_1493633887" r:id="rId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C70EC7" w:rsidRDefault="00C70EC7" w:rsidP="00257EA4">
      <w:pPr>
        <w:rPr>
          <w:rFonts w:asciiTheme="minorHAnsi" w:hAnsiTheme="minorHAnsi" w:cstheme="minorHAnsi"/>
          <w:noProof/>
          <w:lang w:eastAsia="en-AU"/>
        </w:rPr>
      </w:pPr>
    </w:p>
    <w:p w:rsidR="00C70EC7" w:rsidRDefault="00C70EC7" w:rsidP="00257EA4">
      <w:pPr>
        <w:rPr>
          <w:rFonts w:asciiTheme="minorHAnsi" w:hAnsiTheme="minorHAnsi" w:cstheme="minorHAnsi"/>
          <w:noProof/>
          <w:lang w:eastAsia="en-AU"/>
        </w:rPr>
      </w:pPr>
    </w:p>
    <w:p w:rsidR="00C70EC7" w:rsidRDefault="00C70EC7" w:rsidP="00257EA4">
      <w:pPr>
        <w:rPr>
          <w:rFonts w:asciiTheme="minorHAnsi" w:hAnsiTheme="minorHAnsi" w:cstheme="minorHAnsi"/>
          <w:noProof/>
          <w:lang w:eastAsia="en-AU"/>
        </w:rPr>
      </w:pPr>
    </w:p>
    <w:p w:rsidR="00C70EC7" w:rsidRDefault="00C70EC7" w:rsidP="00257EA4">
      <w:pPr>
        <w:rPr>
          <w:rFonts w:asciiTheme="minorHAnsi" w:hAnsiTheme="minorHAnsi" w:cstheme="minorHAnsi"/>
          <w:noProof/>
          <w:lang w:eastAsia="en-AU"/>
        </w:rPr>
      </w:pPr>
    </w:p>
    <w:p w:rsidR="00C70EC7" w:rsidRDefault="00C70EC7" w:rsidP="00257EA4">
      <w:pPr>
        <w:rPr>
          <w:rFonts w:asciiTheme="minorHAnsi" w:hAnsiTheme="minorHAnsi" w:cstheme="minorHAnsi"/>
          <w:noProof/>
          <w:lang w:eastAsia="en-AU"/>
        </w:rPr>
      </w:pPr>
    </w:p>
    <w:p w:rsidR="00C70EC7" w:rsidRDefault="00C70EC7" w:rsidP="00257EA4">
      <w:pPr>
        <w:rPr>
          <w:rFonts w:asciiTheme="minorHAnsi" w:hAnsiTheme="minorHAnsi" w:cstheme="minorHAnsi"/>
          <w:noProof/>
          <w:lang w:eastAsia="en-AU"/>
        </w:rPr>
      </w:pPr>
    </w:p>
    <w:p w:rsidR="00C70EC7" w:rsidRDefault="00C70EC7" w:rsidP="00257EA4">
      <w:pPr>
        <w:rPr>
          <w:rFonts w:asciiTheme="minorHAnsi" w:hAnsiTheme="minorHAnsi" w:cstheme="minorHAnsi"/>
          <w:noProof/>
          <w:lang w:eastAsia="en-AU"/>
        </w:rPr>
      </w:pPr>
    </w:p>
    <w:p w:rsidR="00C70EC7" w:rsidRDefault="00C70EC7" w:rsidP="00257EA4">
      <w:pPr>
        <w:rPr>
          <w:rFonts w:asciiTheme="minorHAnsi" w:hAnsiTheme="minorHAnsi" w:cstheme="minorHAnsi"/>
          <w:noProof/>
          <w:lang w:eastAsia="en-AU"/>
        </w:rPr>
      </w:pPr>
    </w:p>
    <w:p w:rsidR="00C70EC7" w:rsidRDefault="00C70EC7" w:rsidP="00257EA4">
      <w:pPr>
        <w:rPr>
          <w:rFonts w:asciiTheme="minorHAnsi" w:hAnsiTheme="minorHAnsi" w:cstheme="minorHAnsi"/>
          <w:noProof/>
          <w:lang w:eastAsia="en-AU"/>
        </w:rPr>
      </w:pPr>
    </w:p>
    <w:p w:rsidR="00C70EC7" w:rsidRDefault="00C70EC7" w:rsidP="00257EA4">
      <w:pPr>
        <w:rPr>
          <w:rFonts w:asciiTheme="minorHAnsi" w:hAnsiTheme="minorHAnsi" w:cstheme="minorHAnsi"/>
          <w:noProof/>
          <w:lang w:eastAsia="en-AU"/>
        </w:rPr>
      </w:pPr>
    </w:p>
    <w:p w:rsidR="00C70EC7" w:rsidRDefault="00C70EC7" w:rsidP="00361180">
      <w:pPr>
        <w:pBdr>
          <w:top w:val="single" w:sz="4" w:space="1" w:color="auto"/>
        </w:pBdr>
        <w:rPr>
          <w:rFonts w:asciiTheme="minorHAnsi" w:hAnsiTheme="minorHAnsi" w:cstheme="minorHAnsi"/>
          <w:noProof/>
          <w:lang w:eastAsia="en-AU"/>
        </w:rPr>
      </w:pPr>
    </w:p>
    <w:p w:rsidR="00C70EC7" w:rsidRDefault="00C70EC7" w:rsidP="00257EA4">
      <w:pPr>
        <w:rPr>
          <w:rFonts w:asciiTheme="minorHAnsi" w:hAnsiTheme="minorHAnsi" w:cstheme="minorHAnsi"/>
          <w:noProof/>
          <w:lang w:eastAsia="en-AU"/>
        </w:rPr>
      </w:pPr>
      <w:r>
        <w:rPr>
          <w:rFonts w:asciiTheme="minorHAnsi" w:hAnsiTheme="minorHAnsi" w:cstheme="minorHAnsi"/>
          <w:noProof/>
          <w:lang w:eastAsia="en-AU"/>
        </w:rPr>
        <w:t xml:space="preserve">8.    </w:t>
      </w:r>
      <w:r>
        <w:rPr>
          <w:rFonts w:asciiTheme="minorHAnsi" w:hAnsiTheme="minorHAnsi" w:cstheme="minorHAnsi"/>
          <w:noProof/>
          <w:lang w:eastAsia="en-AU"/>
        </w:rPr>
        <w:tab/>
      </w:r>
      <w:r w:rsidR="00361180">
        <w:rPr>
          <w:rFonts w:asciiTheme="minorHAnsi" w:hAnsiTheme="minorHAnsi" w:cstheme="minorHAnsi"/>
          <w:noProof/>
          <w:lang w:eastAsia="en-AU"/>
        </w:rPr>
        <w:t>[3 marks]</w:t>
      </w:r>
    </w:p>
    <w:p w:rsidR="00C70EC7" w:rsidRDefault="00C70EC7" w:rsidP="00257EA4">
      <w:pPr>
        <w:rPr>
          <w:rFonts w:asciiTheme="minorHAnsi" w:hAnsiTheme="minorHAnsi" w:cstheme="minorHAnsi"/>
          <w:noProof/>
          <w:lang w:eastAsia="en-AU"/>
        </w:rPr>
      </w:pPr>
    </w:p>
    <w:p w:rsidR="00C70EC7" w:rsidRDefault="00C70EC7" w:rsidP="00257EA4">
      <w:pPr>
        <w:rPr>
          <w:rFonts w:asciiTheme="minorHAnsi" w:hAnsiTheme="minorHAnsi" w:cstheme="minorHAnsi"/>
          <w:noProof/>
          <w:lang w:eastAsia="en-AU"/>
        </w:rPr>
      </w:pPr>
      <w:r>
        <w:rPr>
          <w:rFonts w:asciiTheme="minorHAnsi" w:hAnsiTheme="minorHAnsi" w:cstheme="minorHAnsi"/>
          <w:noProof/>
          <w:lang w:eastAsia="en-AU"/>
        </w:rPr>
        <w:tab/>
        <w:t>The gri</w:t>
      </w:r>
      <w:r w:rsidR="00361180">
        <w:rPr>
          <w:rFonts w:asciiTheme="minorHAnsi" w:hAnsiTheme="minorHAnsi" w:cstheme="minorHAnsi"/>
          <w:noProof/>
          <w:lang w:eastAsia="en-AU"/>
        </w:rPr>
        <w:t>d below shows a graph of y = cos(</w:t>
      </w:r>
      <w:r>
        <w:rPr>
          <w:rFonts w:asciiTheme="minorHAnsi" w:hAnsiTheme="minorHAnsi" w:cstheme="minorHAnsi"/>
          <w:noProof/>
          <w:lang w:eastAsia="en-AU"/>
        </w:rPr>
        <w:t>x</w:t>
      </w:r>
      <w:r w:rsidR="00361180">
        <w:rPr>
          <w:rFonts w:asciiTheme="minorHAnsi" w:hAnsiTheme="minorHAnsi" w:cstheme="minorHAnsi"/>
          <w:noProof/>
          <w:lang w:eastAsia="en-AU"/>
        </w:rPr>
        <w:t>)</w:t>
      </w:r>
      <w:r>
        <w:rPr>
          <w:rFonts w:asciiTheme="minorHAnsi" w:hAnsiTheme="minorHAnsi" w:cstheme="minorHAnsi"/>
          <w:noProof/>
          <w:lang w:eastAsia="en-AU"/>
        </w:rPr>
        <w:t xml:space="preserve"> from 0 to 3π.</w:t>
      </w:r>
    </w:p>
    <w:p w:rsidR="00C70EC7" w:rsidRDefault="00361180" w:rsidP="00257EA4">
      <w:pPr>
        <w:rPr>
          <w:rFonts w:asciiTheme="minorHAnsi" w:hAnsiTheme="minorHAnsi" w:cstheme="minorHAnsi"/>
          <w:noProof/>
          <w:lang w:eastAsia="en-AU"/>
        </w:rPr>
      </w:pPr>
      <w:r w:rsidRPr="00361180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A1CA75" wp14:editId="45E0D3EE">
                <wp:simplePos x="0" y="0"/>
                <wp:positionH relativeFrom="column">
                  <wp:posOffset>774700</wp:posOffset>
                </wp:positionH>
                <wp:positionV relativeFrom="paragraph">
                  <wp:posOffset>111760</wp:posOffset>
                </wp:positionV>
                <wp:extent cx="5052695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045A0D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7051" w:dyaOrig="4339">
                                <v:shape id="_x0000_i1042" type="#_x0000_t75" style="width:394.15pt;height:209.55pt" o:ole="">
                                  <v:imagedata r:id="rId23" o:title=""/>
                                </v:shape>
                                <o:OLEObject Type="Embed" ProgID="FXDraw.Graphic" ShapeID="_x0000_i1042" DrawAspect="Content" ObjectID="_1493633888" r:id="rId2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61pt;margin-top:8.8pt;width:397.85pt;height:110.55pt;z-index:251670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" stroked="f">
                <v:textbox style="mso-fit-shape-to-text:t">
                  <w:txbxContent>
                    <w:p w:rsidR="00045A0D" w:rsidRDefault="00045A0D">
                      <w:r>
                        <w:rPr>
                          <w:rFonts w:asciiTheme="minorHAnsi" w:hAnsiTheme="minorHAnsi" w:cstheme="minorHAnsi"/>
                        </w:rPr>
                        <w:object w:dxaOrig="7051" w:dyaOrig="4339">
                          <v:shape id="_x0000_i1042" type="#_x0000_t75" style="width:394.15pt;height:209.55pt" o:ole="">
                            <v:imagedata r:id="rId23" o:title=""/>
                          </v:shape>
                          <o:OLEObject Type="Embed" ProgID="FXDraw.Graphic" ShapeID="_x0000_i1042" DrawAspect="Content" ObjectID="_1493633888" r:id="rId2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C70EC7" w:rsidRDefault="00C70EC7" w:rsidP="00257EA4">
      <w:pPr>
        <w:rPr>
          <w:rFonts w:asciiTheme="minorHAnsi" w:hAnsiTheme="minorHAnsi" w:cstheme="minorHAnsi"/>
          <w:noProof/>
          <w:lang w:eastAsia="en-AU"/>
        </w:rPr>
      </w:pPr>
    </w:p>
    <w:p w:rsidR="00361180" w:rsidRDefault="00361180" w:rsidP="00257EA4">
      <w:pPr>
        <w:rPr>
          <w:rFonts w:asciiTheme="minorHAnsi" w:hAnsiTheme="minorHAnsi" w:cstheme="minorHAnsi"/>
          <w:noProof/>
          <w:lang w:eastAsia="en-AU"/>
        </w:rPr>
      </w:pPr>
    </w:p>
    <w:p w:rsidR="00361180" w:rsidRDefault="00361180" w:rsidP="00257EA4">
      <w:pPr>
        <w:rPr>
          <w:rFonts w:asciiTheme="minorHAnsi" w:hAnsiTheme="minorHAnsi" w:cstheme="minorHAnsi"/>
          <w:noProof/>
          <w:lang w:eastAsia="en-AU"/>
        </w:rPr>
      </w:pPr>
    </w:p>
    <w:p w:rsidR="00361180" w:rsidRDefault="00361180" w:rsidP="00257EA4">
      <w:pPr>
        <w:rPr>
          <w:rFonts w:asciiTheme="minorHAnsi" w:hAnsiTheme="minorHAnsi" w:cstheme="minorHAnsi"/>
          <w:noProof/>
          <w:lang w:eastAsia="en-AU"/>
        </w:rPr>
      </w:pPr>
    </w:p>
    <w:p w:rsidR="00361180" w:rsidRDefault="00361180" w:rsidP="00257EA4">
      <w:pPr>
        <w:rPr>
          <w:rFonts w:asciiTheme="minorHAnsi" w:hAnsiTheme="minorHAnsi" w:cstheme="minorHAnsi"/>
          <w:noProof/>
          <w:lang w:eastAsia="en-AU"/>
        </w:rPr>
      </w:pPr>
    </w:p>
    <w:p w:rsidR="00361180" w:rsidRDefault="00361180" w:rsidP="00257EA4">
      <w:pPr>
        <w:rPr>
          <w:rFonts w:asciiTheme="minorHAnsi" w:hAnsiTheme="minorHAnsi" w:cstheme="minorHAnsi"/>
          <w:noProof/>
          <w:lang w:eastAsia="en-AU"/>
        </w:rPr>
      </w:pPr>
    </w:p>
    <w:p w:rsidR="00361180" w:rsidRDefault="00361180" w:rsidP="00257EA4">
      <w:pPr>
        <w:rPr>
          <w:rFonts w:asciiTheme="minorHAnsi" w:hAnsiTheme="minorHAnsi" w:cstheme="minorHAnsi"/>
        </w:rPr>
      </w:pPr>
    </w:p>
    <w:p w:rsidR="00361180" w:rsidRDefault="00361180" w:rsidP="00257EA4">
      <w:pPr>
        <w:rPr>
          <w:rFonts w:asciiTheme="minorHAnsi" w:hAnsiTheme="minorHAnsi" w:cstheme="minorHAnsi"/>
        </w:rPr>
      </w:pPr>
    </w:p>
    <w:p w:rsidR="00361180" w:rsidRDefault="00361180" w:rsidP="00257EA4">
      <w:pPr>
        <w:rPr>
          <w:rFonts w:asciiTheme="minorHAnsi" w:hAnsiTheme="minorHAnsi" w:cstheme="minorHAnsi"/>
        </w:rPr>
      </w:pPr>
    </w:p>
    <w:p w:rsidR="00361180" w:rsidRDefault="00361180" w:rsidP="00257EA4">
      <w:pPr>
        <w:rPr>
          <w:rFonts w:asciiTheme="minorHAnsi" w:hAnsiTheme="minorHAnsi" w:cstheme="minorHAnsi"/>
        </w:rPr>
      </w:pPr>
    </w:p>
    <w:p w:rsidR="00361180" w:rsidRDefault="00361180" w:rsidP="00257EA4">
      <w:pPr>
        <w:rPr>
          <w:rFonts w:asciiTheme="minorHAnsi" w:hAnsiTheme="minorHAnsi" w:cstheme="minorHAnsi"/>
        </w:rPr>
      </w:pPr>
    </w:p>
    <w:p w:rsidR="00361180" w:rsidRDefault="00361180" w:rsidP="00257EA4">
      <w:pPr>
        <w:rPr>
          <w:rFonts w:asciiTheme="minorHAnsi" w:hAnsiTheme="minorHAnsi" w:cstheme="minorHAnsi"/>
        </w:rPr>
      </w:pPr>
    </w:p>
    <w:p w:rsidR="00361180" w:rsidRDefault="00361180" w:rsidP="00257EA4">
      <w:pPr>
        <w:rPr>
          <w:rFonts w:asciiTheme="minorHAnsi" w:hAnsiTheme="minorHAnsi" w:cstheme="minorHAnsi"/>
        </w:rPr>
      </w:pPr>
    </w:p>
    <w:p w:rsidR="00361180" w:rsidRDefault="00361180" w:rsidP="00257EA4">
      <w:pPr>
        <w:rPr>
          <w:rFonts w:asciiTheme="minorHAnsi" w:hAnsiTheme="minorHAnsi" w:cstheme="minorHAnsi"/>
        </w:rPr>
      </w:pPr>
    </w:p>
    <w:p w:rsidR="00361180" w:rsidRDefault="00361180" w:rsidP="00257EA4">
      <w:pPr>
        <w:rPr>
          <w:rFonts w:asciiTheme="minorHAnsi" w:hAnsiTheme="minorHAnsi" w:cstheme="minorHAnsi"/>
        </w:rPr>
      </w:pPr>
    </w:p>
    <w:p w:rsidR="00361180" w:rsidRDefault="00361180" w:rsidP="00257EA4">
      <w:pPr>
        <w:rPr>
          <w:rFonts w:asciiTheme="minorHAnsi" w:hAnsiTheme="minorHAnsi" w:cstheme="minorHAnsi"/>
        </w:rPr>
      </w:pPr>
    </w:p>
    <w:p w:rsidR="00361180" w:rsidRDefault="00361180" w:rsidP="00257E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Plot the graph of y = -3 </w:t>
      </w:r>
      <w:proofErr w:type="spellStart"/>
      <w:r>
        <w:rPr>
          <w:rFonts w:asciiTheme="minorHAnsi" w:hAnsiTheme="minorHAnsi" w:cstheme="minorHAnsi"/>
        </w:rPr>
        <w:t>cos</w:t>
      </w:r>
      <w:proofErr w:type="spellEnd"/>
      <w:r>
        <w:rPr>
          <w:rFonts w:asciiTheme="minorHAnsi" w:hAnsiTheme="minorHAnsi" w:cstheme="minorHAnsi"/>
        </w:rPr>
        <w:t xml:space="preserve"> (2x) on the axes above</w:t>
      </w:r>
    </w:p>
    <w:p w:rsidR="00361180" w:rsidRDefault="00361180" w:rsidP="00257EA4">
      <w:pPr>
        <w:rPr>
          <w:rFonts w:asciiTheme="minorHAnsi" w:hAnsiTheme="minorHAnsi" w:cstheme="minorHAnsi"/>
        </w:rPr>
      </w:pPr>
    </w:p>
    <w:p w:rsidR="00361180" w:rsidRDefault="00361180" w:rsidP="00361180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192436" w:rsidRDefault="00192436" w:rsidP="00257E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   </w:t>
      </w:r>
      <w:r>
        <w:rPr>
          <w:rFonts w:asciiTheme="minorHAnsi" w:hAnsiTheme="minorHAnsi" w:cstheme="minorHAnsi"/>
        </w:rPr>
        <w:tab/>
        <w:t>[4 marks]</w:t>
      </w:r>
    </w:p>
    <w:p w:rsidR="00192436" w:rsidRDefault="00192436" w:rsidP="00257EA4">
      <w:pPr>
        <w:rPr>
          <w:rFonts w:asciiTheme="minorHAnsi" w:hAnsiTheme="minorHAnsi" w:cstheme="minorHAnsi"/>
        </w:rPr>
      </w:pPr>
    </w:p>
    <w:p w:rsidR="00E96234" w:rsidRPr="00B302D3" w:rsidRDefault="00192436" w:rsidP="00257E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Find all solutions to the equation </w:t>
      </w:r>
      <w:proofErr w:type="spellStart"/>
      <w:r>
        <w:rPr>
          <w:rFonts w:asciiTheme="minorHAnsi" w:hAnsiTheme="minorHAnsi" w:cstheme="minorHAnsi"/>
        </w:rPr>
        <w:t>cos</w:t>
      </w:r>
      <w:proofErr w:type="spellEnd"/>
      <w:r>
        <w:rPr>
          <w:rFonts w:asciiTheme="minorHAnsi" w:hAnsiTheme="minorHAnsi" w:cstheme="minorHAnsi"/>
        </w:rPr>
        <w:t xml:space="preserve"> (2x) = 0.5 for the domain 0 ≤ x ≤ 360</w:t>
      </w:r>
      <w:r w:rsidRPr="00192436">
        <w:rPr>
          <w:rFonts w:asciiTheme="minorHAnsi" w:hAnsiTheme="minorHAnsi" w:cstheme="minorHAnsi"/>
          <w:vertAlign w:val="superscript"/>
        </w:rPr>
        <w:t>o</w:t>
      </w:r>
      <w:r w:rsidR="00AB4C1D" w:rsidRPr="00B302D3">
        <w:rPr>
          <w:rFonts w:asciiTheme="minorHAnsi" w:hAnsiTheme="minorHAnsi" w:cstheme="minorHAnsi"/>
        </w:rPr>
        <w:br w:type="page"/>
      </w:r>
      <w:r w:rsidR="00E96234" w:rsidRPr="00B302D3">
        <w:rPr>
          <w:rFonts w:asciiTheme="minorHAnsi" w:hAnsiTheme="minorHAnsi" w:cstheme="minorHAnsi"/>
        </w:rPr>
        <w:lastRenderedPageBreak/>
        <w:t xml:space="preserve"> </w:t>
      </w:r>
    </w:p>
    <w:p w:rsidR="00D525CB" w:rsidRPr="00AD3534" w:rsidRDefault="00AD3534" w:rsidP="00D525CB">
      <w:pPr>
        <w:rPr>
          <w:rFonts w:asciiTheme="minorHAnsi" w:hAnsiTheme="minorHAnsi" w:cstheme="minorHAnsi"/>
          <w:b/>
          <w:bCs/>
          <w:sz w:val="36"/>
        </w:rPr>
      </w:pPr>
      <w:r w:rsidRPr="00AD3534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663C76" wp14:editId="6E2A5F91">
                <wp:simplePos x="0" y="0"/>
                <wp:positionH relativeFrom="column">
                  <wp:posOffset>-139700</wp:posOffset>
                </wp:positionH>
                <wp:positionV relativeFrom="paragraph">
                  <wp:posOffset>-316230</wp:posOffset>
                </wp:positionV>
                <wp:extent cx="3561080" cy="1251585"/>
                <wp:effectExtent l="0" t="0" r="20320" b="2476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080" cy="12515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45A0D" w:rsidRPr="005D6EDC" w:rsidRDefault="00045A0D" w:rsidP="00C74CCC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045A0D" w:rsidRDefault="00045A0D" w:rsidP="00C74CCC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  <w:t>Manjimup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  <w:t xml:space="preserve"> SHS 2015</w:t>
                            </w:r>
                          </w:p>
                          <w:p w:rsidR="00045A0D" w:rsidRPr="00C74CCC" w:rsidRDefault="00045A0D" w:rsidP="00C74CC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045A0D" w:rsidRPr="001F665C" w:rsidRDefault="00045A0D" w:rsidP="00C74CCC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:rsidR="00045A0D" w:rsidRPr="00C74CCC" w:rsidRDefault="00045A0D" w:rsidP="00C74CCC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Test 3</w:t>
                            </w:r>
                          </w:p>
                          <w:p w:rsidR="00045A0D" w:rsidRPr="00AD3534" w:rsidRDefault="00045A0D" w:rsidP="00AD3534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D353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Quadratics, Functions, Transformations, Trigonometry</w:t>
                            </w:r>
                          </w:p>
                          <w:p w:rsidR="00045A0D" w:rsidRPr="001F665C" w:rsidRDefault="00045A0D" w:rsidP="00D525CB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-11pt;margin-top:-24.9pt;width:280.4pt;height:98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" filled="f" fillcolor="black" strokeweight="1.5pt">
                <v:textbox>
                  <w:txbxContent>
                    <w:p w:rsidR="00045A0D" w:rsidRPr="005D6EDC" w:rsidRDefault="00045A0D" w:rsidP="00C74CCC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045A0D" w:rsidRDefault="00045A0D" w:rsidP="00C74CCC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32"/>
                        </w:rPr>
                        <w:t>Manjimup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32"/>
                        </w:rPr>
                        <w:t xml:space="preserve"> SHS 2015</w:t>
                      </w:r>
                    </w:p>
                    <w:p w:rsidR="00045A0D" w:rsidRPr="00C74CCC" w:rsidRDefault="00045A0D" w:rsidP="00C74CC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045A0D" w:rsidRPr="001F665C" w:rsidRDefault="00045A0D" w:rsidP="00C74CCC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2"/>
                        </w:rPr>
                        <w:t>Year 11 Mathematics Methods</w:t>
                      </w:r>
                    </w:p>
                    <w:p w:rsidR="00045A0D" w:rsidRPr="00C74CCC" w:rsidRDefault="00045A0D" w:rsidP="00C74CCC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Test 3</w:t>
                      </w:r>
                    </w:p>
                    <w:p w:rsidR="00045A0D" w:rsidRPr="00AD3534" w:rsidRDefault="00045A0D" w:rsidP="00AD3534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AD353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Quadratics, Functions, Transformations, Trigonometry</w:t>
                      </w:r>
                    </w:p>
                    <w:p w:rsidR="00045A0D" w:rsidRPr="001F665C" w:rsidRDefault="00045A0D" w:rsidP="00D525CB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3534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9958A7" wp14:editId="3BEAE6AB">
                <wp:simplePos x="0" y="0"/>
                <wp:positionH relativeFrom="column">
                  <wp:posOffset>3595035</wp:posOffset>
                </wp:positionH>
                <wp:positionV relativeFrom="paragraph">
                  <wp:posOffset>-306371</wp:posOffset>
                </wp:positionV>
                <wp:extent cx="3127809" cy="1255395"/>
                <wp:effectExtent l="0" t="0" r="15875" b="2095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7809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045A0D" w:rsidP="00D525C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045A0D" w:rsidRDefault="00045A0D" w:rsidP="00AD3534">
                            <w:pPr>
                              <w:rPr>
                                <w:color w:val="FFFFF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lang w:val="en-US"/>
                              </w:rPr>
                              <w:t xml:space="preserve">     Name:</w:t>
                            </w:r>
                          </w:p>
                          <w:p w:rsidR="00045A0D" w:rsidRDefault="00045A0D" w:rsidP="00D525C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045A0D" w:rsidRDefault="00045A0D" w:rsidP="00D525C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045A0D" w:rsidRDefault="00045A0D" w:rsidP="00D525CB">
                            <w:pPr>
                              <w:pStyle w:val="Heading3"/>
                            </w:pPr>
                            <w:r>
                              <w:t xml:space="preserve">      Score:                  out of </w:t>
                            </w:r>
                          </w:p>
                          <w:p w:rsidR="00045A0D" w:rsidRDefault="00045A0D" w:rsidP="00D525C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283.05pt;margin-top:-24.1pt;width:246.3pt;height:9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" fillcolor="black">
                <v:textbox>
                  <w:txbxContent>
                    <w:p w:rsidR="00045A0D" w:rsidRDefault="00045A0D" w:rsidP="00D525CB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045A0D" w:rsidRDefault="00045A0D" w:rsidP="00AD3534">
                      <w:pPr>
                        <w:rPr>
                          <w:color w:val="FFFFFF"/>
                          <w:sz w:val="28"/>
                          <w:lang w:val="en-US"/>
                        </w:rPr>
                      </w:pPr>
                      <w:r>
                        <w:rPr>
                          <w:color w:val="FFFFFF"/>
                          <w:sz w:val="28"/>
                          <w:lang w:val="en-US"/>
                        </w:rPr>
                        <w:t xml:space="preserve">     Name:</w:t>
                      </w:r>
                    </w:p>
                    <w:p w:rsidR="00045A0D" w:rsidRDefault="00045A0D" w:rsidP="00D525C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  <w:p w:rsidR="00045A0D" w:rsidRDefault="00045A0D" w:rsidP="00D525C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  <w:p w:rsidR="00045A0D" w:rsidRDefault="00045A0D" w:rsidP="00D525CB">
                      <w:pPr>
                        <w:pStyle w:val="Heading3"/>
                      </w:pPr>
                      <w:r>
                        <w:t xml:space="preserve">      Score:                  out of </w:t>
                      </w:r>
                    </w:p>
                    <w:p w:rsidR="00045A0D" w:rsidRDefault="00045A0D" w:rsidP="00D525C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3534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A00C75" wp14:editId="400AB248">
                <wp:simplePos x="0" y="0"/>
                <wp:positionH relativeFrom="column">
                  <wp:posOffset>4467325</wp:posOffset>
                </wp:positionH>
                <wp:positionV relativeFrom="paragraph">
                  <wp:posOffset>-234950</wp:posOffset>
                </wp:positionV>
                <wp:extent cx="2171700" cy="457200"/>
                <wp:effectExtent l="0" t="0" r="19050" b="1905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045A0D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351.75pt;margin-top:-18.5pt;width:171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cYKgIAAFk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">
                <v:textbox>
                  <w:txbxContent>
                    <w:p w:rsidR="00045A0D" w:rsidRDefault="00045A0D" w:rsidP="00D525CB"/>
                  </w:txbxContent>
                </v:textbox>
              </v:shape>
            </w:pict>
          </mc:Fallback>
        </mc:AlternateContent>
      </w:r>
    </w:p>
    <w:p w:rsidR="00D525CB" w:rsidRPr="00AD3534" w:rsidRDefault="00AD3534" w:rsidP="00D525CB">
      <w:pPr>
        <w:rPr>
          <w:rFonts w:asciiTheme="minorHAnsi" w:hAnsiTheme="minorHAnsi" w:cstheme="minorHAnsi"/>
          <w:b/>
          <w:bCs/>
          <w:sz w:val="36"/>
        </w:rPr>
      </w:pPr>
      <w:r w:rsidRPr="00AD3534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E4F7D8" wp14:editId="1204F81B">
                <wp:simplePos x="0" y="0"/>
                <wp:positionH relativeFrom="column">
                  <wp:posOffset>4676875</wp:posOffset>
                </wp:positionH>
                <wp:positionV relativeFrom="paragraph">
                  <wp:posOffset>140970</wp:posOffset>
                </wp:positionV>
                <wp:extent cx="457200" cy="457200"/>
                <wp:effectExtent l="0" t="0" r="19050" b="1905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045A0D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368.25pt;margin-top:11.1pt;width:3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">
                <v:textbox>
                  <w:txbxContent>
                    <w:p w:rsidR="00045A0D" w:rsidRDefault="00045A0D" w:rsidP="00D525CB"/>
                  </w:txbxContent>
                </v:textbox>
              </v:shape>
            </w:pict>
          </mc:Fallback>
        </mc:AlternateContent>
      </w:r>
      <w:r w:rsidR="007E16B0" w:rsidRPr="00AD3534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B9335E" wp14:editId="6DF46574">
                <wp:simplePos x="0" y="0"/>
                <wp:positionH relativeFrom="column">
                  <wp:posOffset>5717540</wp:posOffset>
                </wp:positionH>
                <wp:positionV relativeFrom="paragraph">
                  <wp:posOffset>140970</wp:posOffset>
                </wp:positionV>
                <wp:extent cx="457200" cy="457200"/>
                <wp:effectExtent l="0" t="0" r="19050" b="1905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8B0866" w:rsidP="00D525C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450.2pt;margin-top:11.1pt;width:36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">
                <v:textbox>
                  <w:txbxContent>
                    <w:p w:rsidR="00045A0D" w:rsidRDefault="008B0866" w:rsidP="00D525CB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:rsidR="00D525CB" w:rsidRPr="00AD3534" w:rsidRDefault="00D525CB" w:rsidP="00D525CB">
      <w:pPr>
        <w:rPr>
          <w:rFonts w:asciiTheme="minorHAnsi" w:hAnsiTheme="minorHAnsi" w:cstheme="minorHAnsi"/>
          <w:b/>
          <w:bCs/>
          <w:sz w:val="36"/>
        </w:rPr>
      </w:pPr>
    </w:p>
    <w:p w:rsidR="00D525CB" w:rsidRPr="00AD3534" w:rsidRDefault="00D525CB" w:rsidP="00D525CB">
      <w:pPr>
        <w:rPr>
          <w:rFonts w:asciiTheme="minorHAnsi" w:hAnsiTheme="minorHAnsi" w:cstheme="minorHAnsi"/>
          <w:sz w:val="28"/>
        </w:rPr>
      </w:pPr>
    </w:p>
    <w:p w:rsidR="00E96234" w:rsidRPr="00AD3534" w:rsidRDefault="00E96234" w:rsidP="00D525CB">
      <w:pPr>
        <w:rPr>
          <w:rFonts w:asciiTheme="minorHAnsi" w:hAnsiTheme="minorHAnsi" w:cstheme="minorHAnsi"/>
          <w:b/>
          <w:sz w:val="22"/>
          <w:szCs w:val="22"/>
        </w:rPr>
      </w:pPr>
    </w:p>
    <w:p w:rsidR="00D525CB" w:rsidRPr="00AD3534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  <w:r w:rsidRPr="00AD3534">
        <w:rPr>
          <w:rFonts w:asciiTheme="minorHAnsi" w:hAnsiTheme="minorHAnsi" w:cstheme="minorHAnsi"/>
          <w:b/>
          <w:sz w:val="22"/>
          <w:szCs w:val="22"/>
        </w:rPr>
        <w:t>Calculator Section (Calculators and 1 page (A4) of notes permitted, formula sheet provided)</w:t>
      </w:r>
    </w:p>
    <w:p w:rsidR="00D525CB" w:rsidRPr="00AD3534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</w:p>
    <w:p w:rsidR="00D525CB" w:rsidRPr="00AD3534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  <w:r w:rsidRPr="00AD3534">
        <w:rPr>
          <w:rFonts w:asciiTheme="minorHAnsi" w:hAnsiTheme="minorHAnsi" w:cstheme="minorHAnsi"/>
          <w:b/>
          <w:sz w:val="22"/>
          <w:szCs w:val="22"/>
        </w:rPr>
        <w:t>Time: 40 minutes</w:t>
      </w:r>
      <w:r w:rsidRPr="00AD3534">
        <w:rPr>
          <w:rFonts w:asciiTheme="minorHAnsi" w:hAnsiTheme="minorHAnsi" w:cstheme="minorHAnsi"/>
          <w:b/>
          <w:sz w:val="22"/>
          <w:szCs w:val="22"/>
        </w:rPr>
        <w:tab/>
      </w:r>
      <w:r w:rsidRPr="00AD3534">
        <w:rPr>
          <w:rFonts w:asciiTheme="minorHAnsi" w:hAnsiTheme="minorHAnsi" w:cstheme="minorHAnsi"/>
          <w:b/>
          <w:sz w:val="22"/>
          <w:szCs w:val="22"/>
        </w:rPr>
        <w:tab/>
      </w:r>
      <w:r w:rsidRPr="00AD3534">
        <w:rPr>
          <w:rFonts w:asciiTheme="minorHAnsi" w:hAnsiTheme="minorHAnsi" w:cstheme="minorHAnsi"/>
          <w:b/>
          <w:sz w:val="22"/>
          <w:szCs w:val="22"/>
        </w:rPr>
        <w:tab/>
      </w:r>
      <w:r w:rsidRPr="00AD3534">
        <w:rPr>
          <w:rFonts w:asciiTheme="minorHAnsi" w:hAnsiTheme="minorHAnsi" w:cstheme="minorHAnsi"/>
          <w:b/>
          <w:sz w:val="22"/>
          <w:szCs w:val="22"/>
        </w:rPr>
        <w:tab/>
      </w:r>
      <w:r w:rsidRPr="00AD3534">
        <w:rPr>
          <w:rFonts w:asciiTheme="minorHAnsi" w:hAnsiTheme="minorHAnsi" w:cstheme="minorHAnsi"/>
          <w:b/>
          <w:sz w:val="22"/>
          <w:szCs w:val="22"/>
        </w:rPr>
        <w:tab/>
      </w:r>
      <w:r w:rsidRPr="00AD3534">
        <w:rPr>
          <w:rFonts w:asciiTheme="minorHAnsi" w:hAnsiTheme="minorHAnsi" w:cstheme="minorHAnsi"/>
          <w:b/>
          <w:sz w:val="22"/>
          <w:szCs w:val="22"/>
        </w:rPr>
        <w:tab/>
      </w:r>
      <w:r w:rsidRPr="00AD3534">
        <w:rPr>
          <w:rFonts w:asciiTheme="minorHAnsi" w:hAnsiTheme="minorHAnsi" w:cstheme="minorHAnsi"/>
          <w:b/>
          <w:sz w:val="22"/>
          <w:szCs w:val="22"/>
        </w:rPr>
        <w:tab/>
      </w:r>
      <w:r w:rsidRPr="00AD3534">
        <w:rPr>
          <w:rFonts w:asciiTheme="minorHAnsi" w:hAnsiTheme="minorHAnsi" w:cstheme="minorHAnsi"/>
          <w:b/>
          <w:sz w:val="22"/>
          <w:szCs w:val="22"/>
        </w:rPr>
        <w:tab/>
      </w:r>
      <w:r w:rsidRPr="00AD3534">
        <w:rPr>
          <w:rFonts w:asciiTheme="minorHAnsi" w:hAnsiTheme="minorHAnsi" w:cstheme="minorHAnsi"/>
          <w:b/>
          <w:sz w:val="22"/>
          <w:szCs w:val="22"/>
        </w:rPr>
        <w:tab/>
      </w:r>
      <w:r w:rsidRPr="00AD3534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8924B9" w:rsidRPr="00AD3534">
        <w:rPr>
          <w:rFonts w:asciiTheme="minorHAnsi" w:hAnsiTheme="minorHAnsi" w:cstheme="minorHAnsi"/>
          <w:b/>
          <w:sz w:val="22"/>
          <w:szCs w:val="22"/>
        </w:rPr>
        <w:t>Marks: 33</w:t>
      </w:r>
      <w:r w:rsidRPr="00AD3534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:rsidR="00D525CB" w:rsidRPr="00AD3534" w:rsidRDefault="007E16B0" w:rsidP="00D525C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inorHAnsi" w:hAnsiTheme="minorHAnsi" w:cstheme="minorHAnsi"/>
          <w:b/>
        </w:rPr>
      </w:pPr>
      <w:r w:rsidRPr="00AD3534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5D9B4232" wp14:editId="28475FA4">
                <wp:simplePos x="0" y="0"/>
                <wp:positionH relativeFrom="column">
                  <wp:posOffset>-161290</wp:posOffset>
                </wp:positionH>
                <wp:positionV relativeFrom="paragraph">
                  <wp:posOffset>137159</wp:posOffset>
                </wp:positionV>
                <wp:extent cx="6952615" cy="0"/>
                <wp:effectExtent l="0" t="0" r="19685" b="1905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2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12.7pt;margin-top:10.8pt;width:547.45pt;height:0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V6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"/>
            </w:pict>
          </mc:Fallback>
        </mc:AlternateContent>
      </w:r>
    </w:p>
    <w:p w:rsidR="00D525CB" w:rsidRPr="00AD3534" w:rsidRDefault="00D525CB" w:rsidP="00D525C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inorHAnsi" w:hAnsiTheme="minorHAnsi" w:cstheme="minorHAnsi"/>
          <w:b/>
        </w:rPr>
      </w:pP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10.</w:t>
      </w:r>
      <w:r>
        <w:rPr>
          <w:rFonts w:asciiTheme="minorHAnsi" w:hAnsiTheme="minorHAnsi" w:cstheme="minorHAnsi"/>
        </w:rPr>
        <w:tab/>
      </w:r>
      <w:r w:rsidR="00E11BD2">
        <w:rPr>
          <w:rFonts w:asciiTheme="minorHAnsi" w:hAnsiTheme="minorHAnsi" w:cstheme="minorHAnsi"/>
        </w:rPr>
        <w:t>[4 marks]</w:t>
      </w: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D525CB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Determine the rules for these functions.</w:t>
      </w: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  <w:r w:rsidRPr="00361180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0055887" wp14:editId="6821E70B">
                <wp:simplePos x="0" y="0"/>
                <wp:positionH relativeFrom="column">
                  <wp:posOffset>1698458</wp:posOffset>
                </wp:positionH>
                <wp:positionV relativeFrom="paragraph">
                  <wp:posOffset>113765</wp:posOffset>
                </wp:positionV>
                <wp:extent cx="5361272" cy="2435192"/>
                <wp:effectExtent l="0" t="0" r="8890" b="698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1272" cy="24351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4E2205" w:rsidP="007843F3">
                            <w:pPr>
                              <w:jc w:val="center"/>
                            </w:pPr>
                            <w:r>
                              <w:object w:dxaOrig="6686" w:dyaOrig="2889">
                                <v:shape id="_x0000_i1189" type="#_x0000_t75" style="width:354.7pt;height:153.55pt" o:ole="">
                                  <v:imagedata r:id="rId26" o:title=""/>
                                </v:shape>
                                <o:OLEObject Type="Embed" ProgID="FXDraw.Graphic" ShapeID="_x0000_i1189" DrawAspect="Content" ObjectID="_1493633889" r:id="rId2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33.75pt;margin-top:8.95pt;width:422.15pt;height:191.75pt;z-index:251672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" stroked="f">
                <v:textbox style="mso-fit-shape-to-text:t">
                  <w:txbxContent>
                    <w:p w:rsidR="00045A0D" w:rsidRDefault="004E2205" w:rsidP="007843F3">
                      <w:pPr>
                        <w:jc w:val="center"/>
                      </w:pPr>
                      <w:r>
                        <w:object w:dxaOrig="6686" w:dyaOrig="2889">
                          <v:shape id="_x0000_i1189" type="#_x0000_t75" style="width:354.7pt;height:153.55pt" o:ole="">
                            <v:imagedata r:id="rId26" o:title=""/>
                          </v:shape>
                          <o:OLEObject Type="Embed" ProgID="FXDraw.Graphic" ShapeID="_x0000_i1189" DrawAspect="Content" ObjectID="_1493633889" r:id="rId2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361180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</w:t>
      </w: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………………………………..</w:t>
      </w: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7843F3">
      <w:pPr>
        <w:pBdr>
          <w:top w:val="single" w:sz="4" w:space="1" w:color="auto"/>
        </w:pBdr>
        <w:tabs>
          <w:tab w:val="left" w:pos="567"/>
        </w:tabs>
        <w:rPr>
          <w:rFonts w:asciiTheme="minorHAnsi" w:hAnsiTheme="minorHAnsi" w:cstheme="minorHAnsi"/>
        </w:rPr>
      </w:pPr>
      <w:r w:rsidRPr="007843F3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5919D11" wp14:editId="2E435E15">
                <wp:simplePos x="0" y="0"/>
                <wp:positionH relativeFrom="column">
                  <wp:posOffset>3795395</wp:posOffset>
                </wp:positionH>
                <wp:positionV relativeFrom="paragraph">
                  <wp:posOffset>11965</wp:posOffset>
                </wp:positionV>
                <wp:extent cx="2374265" cy="1403985"/>
                <wp:effectExtent l="0" t="0" r="5080" b="12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045A0D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3657" w:dyaOrig="3739">
                                <v:shape id="_x0000_i1088" type="#_x0000_t75" style="width:139.35pt;height:143.2pt" o:ole="">
                                  <v:imagedata r:id="rId29" o:title=""/>
                                </v:shape>
                                <o:OLEObject Type="Embed" ProgID="FXDraw.Graphic" ShapeID="_x0000_i1088" DrawAspect="Content" ObjectID="_1493633891" r:id="rId3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298.85pt;margin-top:.95pt;width:186.95pt;height:110.55pt;z-index:25167616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" stroked="f">
                <v:textbox style="mso-fit-shape-to-text:t">
                  <w:txbxContent>
                    <w:p w:rsidR="00045A0D" w:rsidRDefault="00045A0D">
                      <w:r>
                        <w:rPr>
                          <w:rFonts w:asciiTheme="minorHAnsi" w:hAnsiTheme="minorHAnsi" w:cstheme="minorHAnsi"/>
                        </w:rPr>
                        <w:object w:dxaOrig="3657" w:dyaOrig="3739">
                          <v:shape id="_x0000_i1088" type="#_x0000_t75" style="width:139.35pt;height:143.2pt" o:ole="">
                            <v:imagedata r:id="rId29" o:title=""/>
                          </v:shape>
                          <o:OLEObject Type="Embed" ProgID="FXDraw.Graphic" ShapeID="_x0000_i1088" DrawAspect="Content" ObjectID="_1493633891" r:id="rId3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11.   </w:t>
      </w:r>
      <w:r>
        <w:rPr>
          <w:rFonts w:asciiTheme="minorHAnsi" w:hAnsiTheme="minorHAnsi" w:cstheme="minorHAnsi"/>
        </w:rPr>
        <w:tab/>
      </w:r>
      <w:r w:rsidR="004B2C08">
        <w:rPr>
          <w:rFonts w:asciiTheme="minorHAnsi" w:hAnsiTheme="minorHAnsi" w:cstheme="minorHAnsi"/>
        </w:rPr>
        <w:t>[2</w:t>
      </w:r>
      <w:proofErr w:type="gramStart"/>
      <w:r w:rsidR="004B2C08">
        <w:rPr>
          <w:rFonts w:asciiTheme="minorHAnsi" w:hAnsiTheme="minorHAnsi" w:cstheme="minorHAnsi"/>
        </w:rPr>
        <w:t>,3</w:t>
      </w:r>
      <w:proofErr w:type="gramEnd"/>
      <w:r w:rsidR="004B2C08">
        <w:rPr>
          <w:rFonts w:asciiTheme="minorHAnsi" w:hAnsiTheme="minorHAnsi" w:cstheme="minorHAnsi"/>
        </w:rPr>
        <w:t xml:space="preserve"> = 4 marks]</w:t>
      </w: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Shown to the right is a graph of the function f(x).</w:t>
      </w: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Using your knowledge of transformations sketch </w:t>
      </w: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the</w:t>
      </w:r>
      <w:proofErr w:type="gramEnd"/>
      <w:r>
        <w:rPr>
          <w:rFonts w:asciiTheme="minorHAnsi" w:hAnsiTheme="minorHAnsi" w:cstheme="minorHAnsi"/>
        </w:rPr>
        <w:t xml:space="preserve"> following</w:t>
      </w: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4B2C08" w:rsidRDefault="004B2C08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4B2C08" w:rsidRDefault="004B2C08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4B2C08" w:rsidRDefault="004B2C08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4B2C08" w:rsidRPr="007843F3" w:rsidRDefault="007843F3" w:rsidP="004B2C08">
      <w:pPr>
        <w:pStyle w:val="ListParagraph"/>
        <w:numPr>
          <w:ilvl w:val="0"/>
          <w:numId w:val="26"/>
        </w:numPr>
        <w:tabs>
          <w:tab w:val="left" w:pos="56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 = 2 f(x + 4)</w:t>
      </w:r>
      <w:r w:rsidR="004B2C08">
        <w:rPr>
          <w:rFonts w:asciiTheme="minorHAnsi" w:hAnsiTheme="minorHAnsi" w:cstheme="minorHAnsi"/>
        </w:rPr>
        <w:tab/>
      </w:r>
      <w:r w:rsidR="004B2C08">
        <w:rPr>
          <w:rFonts w:asciiTheme="minorHAnsi" w:hAnsiTheme="minorHAnsi" w:cstheme="minorHAnsi"/>
        </w:rPr>
        <w:tab/>
      </w:r>
      <w:r w:rsidR="004B2C08">
        <w:rPr>
          <w:rFonts w:asciiTheme="minorHAnsi" w:hAnsiTheme="minorHAnsi" w:cstheme="minorHAnsi"/>
        </w:rPr>
        <w:tab/>
      </w:r>
      <w:r w:rsidR="004B2C08">
        <w:rPr>
          <w:rFonts w:asciiTheme="minorHAnsi" w:hAnsiTheme="minorHAnsi" w:cstheme="minorHAnsi"/>
        </w:rPr>
        <w:tab/>
      </w:r>
      <w:r w:rsidR="004B2C08">
        <w:rPr>
          <w:rFonts w:asciiTheme="minorHAnsi" w:hAnsiTheme="minorHAnsi" w:cstheme="minorHAnsi"/>
        </w:rPr>
        <w:tab/>
      </w:r>
      <w:r w:rsidR="004B2C08">
        <w:rPr>
          <w:rFonts w:asciiTheme="minorHAnsi" w:hAnsiTheme="minorHAnsi" w:cstheme="minorHAnsi"/>
        </w:rPr>
        <w:tab/>
      </w:r>
      <w:r w:rsidR="004B2C08">
        <w:rPr>
          <w:rFonts w:asciiTheme="minorHAnsi" w:hAnsiTheme="minorHAnsi" w:cstheme="minorHAnsi"/>
        </w:rPr>
        <w:tab/>
        <w:t>b)</w:t>
      </w:r>
      <w:r w:rsidR="004B2C08">
        <w:rPr>
          <w:rFonts w:asciiTheme="minorHAnsi" w:hAnsiTheme="minorHAnsi" w:cstheme="minorHAnsi"/>
        </w:rPr>
        <w:tab/>
        <w:t>y = - f(-2x)</w:t>
      </w:r>
    </w:p>
    <w:p w:rsidR="00E11BD2" w:rsidRPr="004B2C08" w:rsidRDefault="004B2C08" w:rsidP="004B2C08">
      <w:pPr>
        <w:pStyle w:val="ListParagraph"/>
        <w:tabs>
          <w:tab w:val="left" w:pos="567"/>
        </w:tabs>
        <w:ind w:left="930"/>
        <w:rPr>
          <w:rFonts w:asciiTheme="minorHAnsi" w:hAnsiTheme="minorHAnsi" w:cstheme="minorHAnsi"/>
        </w:rPr>
      </w:pPr>
      <w:r w:rsidRPr="007843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39E2CF" wp14:editId="25BF12E4">
                <wp:simplePos x="0" y="0"/>
                <wp:positionH relativeFrom="column">
                  <wp:posOffset>3364865</wp:posOffset>
                </wp:positionH>
                <wp:positionV relativeFrom="paragraph">
                  <wp:posOffset>169545</wp:posOffset>
                </wp:positionV>
                <wp:extent cx="2374265" cy="1403985"/>
                <wp:effectExtent l="0" t="0" r="5080" b="12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045A0D" w:rsidP="007843F3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3657" w:dyaOrig="3739">
                                <v:shape id="_x0000_i1130" type="#_x0000_t75" style="width:175.35pt;height:180.4pt" o:ole="">
                                  <v:imagedata r:id="rId32" o:title=""/>
                                </v:shape>
                                <o:OLEObject Type="Embed" ProgID="FXDraw.Graphic" ShapeID="_x0000_i1130" DrawAspect="Content" ObjectID="_1493633892" r:id="rId3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64.95pt;margin-top:13.35pt;width:186.95pt;height:110.55pt;z-index:25168230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" stroked="f">
                <v:textbox style="mso-fit-shape-to-text:t">
                  <w:txbxContent>
                    <w:p w:rsidR="00045A0D" w:rsidRDefault="00045A0D" w:rsidP="007843F3">
                      <w:r>
                        <w:rPr>
                          <w:rFonts w:asciiTheme="minorHAnsi" w:hAnsiTheme="minorHAnsi" w:cstheme="minorHAnsi"/>
                        </w:rPr>
                        <w:object w:dxaOrig="3657" w:dyaOrig="3739">
                          <v:shape id="_x0000_i1130" type="#_x0000_t75" style="width:175.35pt;height:180.4pt" o:ole="">
                            <v:imagedata r:id="rId32" o:title=""/>
                          </v:shape>
                          <o:OLEObject Type="Embed" ProgID="FXDraw.Graphic" ShapeID="_x0000_i1130" DrawAspect="Content" ObjectID="_1493633892" r:id="rId3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7843F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0D43CE5" wp14:editId="4930F528">
                <wp:simplePos x="0" y="0"/>
                <wp:positionH relativeFrom="column">
                  <wp:posOffset>152233</wp:posOffset>
                </wp:positionH>
                <wp:positionV relativeFrom="paragraph">
                  <wp:posOffset>94649</wp:posOffset>
                </wp:positionV>
                <wp:extent cx="2374265" cy="1403985"/>
                <wp:effectExtent l="0" t="0" r="508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045A0D" w:rsidP="007843F3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3657" w:dyaOrig="3739">
                                <v:shape id="_x0000_i1128" type="#_x0000_t75" style="width:178.1pt;height:186.6pt" o:ole="">
                                  <v:imagedata r:id="rId32" o:title=""/>
                                </v:shape>
                                <o:OLEObject Type="Embed" ProgID="FXDraw.Graphic" ShapeID="_x0000_i1128" DrawAspect="Content" ObjectID="_1493633893" r:id="rId3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2pt;margin-top:7.45pt;width:186.95pt;height:110.55pt;z-index:25168025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" stroked="f">
                <v:textbox style="mso-fit-shape-to-text:t">
                  <w:txbxContent>
                    <w:p w:rsidR="00045A0D" w:rsidRDefault="00045A0D" w:rsidP="007843F3">
                      <w:r>
                        <w:rPr>
                          <w:rFonts w:asciiTheme="minorHAnsi" w:hAnsiTheme="minorHAnsi" w:cstheme="minorHAnsi"/>
                        </w:rPr>
                        <w:object w:dxaOrig="3657" w:dyaOrig="3739">
                          <v:shape id="_x0000_i1128" type="#_x0000_t75" style="width:178.1pt;height:186.6pt" o:ole="">
                            <v:imagedata r:id="rId32" o:title=""/>
                          </v:shape>
                          <o:OLEObject Type="Embed" ProgID="FXDraw.Graphic" ShapeID="_x0000_i1128" DrawAspect="Content" ObjectID="_1493633893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11BD2" w:rsidRPr="004B2C08">
        <w:rPr>
          <w:rFonts w:asciiTheme="minorHAnsi" w:hAnsiTheme="minorHAnsi" w:cstheme="minorHAnsi"/>
        </w:rPr>
        <w:br w:type="page"/>
      </w: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E11BD2" w:rsidRDefault="004B2C08" w:rsidP="00DB6F36">
      <w:pPr>
        <w:tabs>
          <w:tab w:val="left" w:pos="56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12</w:t>
      </w:r>
      <w:r w:rsidR="00E11BD2">
        <w:rPr>
          <w:rFonts w:asciiTheme="minorHAnsi" w:hAnsiTheme="minorHAnsi" w:cstheme="minorHAnsi"/>
        </w:rPr>
        <w:t>.</w:t>
      </w:r>
      <w:r w:rsidR="00E11BD2">
        <w:rPr>
          <w:rFonts w:asciiTheme="minorHAnsi" w:hAnsiTheme="minorHAnsi" w:cstheme="minorHAnsi"/>
        </w:rPr>
        <w:tab/>
      </w:r>
      <w:r w:rsidR="007843F3">
        <w:rPr>
          <w:rFonts w:asciiTheme="minorHAnsi" w:hAnsiTheme="minorHAnsi" w:cstheme="minorHAnsi"/>
        </w:rPr>
        <w:t>[2</w:t>
      </w:r>
      <w:proofErr w:type="gramStart"/>
      <w:r w:rsidR="007843F3">
        <w:rPr>
          <w:rFonts w:asciiTheme="minorHAnsi" w:hAnsiTheme="minorHAnsi" w:cstheme="minorHAnsi"/>
        </w:rPr>
        <w:t>,3,2</w:t>
      </w:r>
      <w:proofErr w:type="gramEnd"/>
      <w:r w:rsidR="007843F3">
        <w:rPr>
          <w:rFonts w:asciiTheme="minorHAnsi" w:hAnsiTheme="minorHAnsi" w:cstheme="minorHAnsi"/>
        </w:rPr>
        <w:t xml:space="preserve"> = 7 marks]</w:t>
      </w:r>
    </w:p>
    <w:p w:rsidR="00E11BD2" w:rsidRDefault="00E11BD2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E11BD2" w:rsidRDefault="00E11BD2" w:rsidP="00DB6F36">
      <w:pPr>
        <w:tabs>
          <w:tab w:val="left" w:pos="56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a)</w:t>
      </w:r>
      <w:r>
        <w:rPr>
          <w:rFonts w:asciiTheme="minorHAnsi" w:hAnsiTheme="minorHAnsi" w:cstheme="minorHAnsi"/>
        </w:rPr>
        <w:tab/>
        <w:t xml:space="preserve">State the rule for a circle with a radius of </w:t>
      </w:r>
      <w:r w:rsidRPr="00E11BD2">
        <w:rPr>
          <w:rFonts w:asciiTheme="minorHAnsi" w:hAnsiTheme="minorHAnsi" w:cstheme="minorHAnsi"/>
          <w:position w:val="-6"/>
        </w:rPr>
        <w:object w:dxaOrig="460" w:dyaOrig="340">
          <v:shape id="_x0000_i1077" type="#_x0000_t75" style="width:23pt;height:17pt" o:ole="">
            <v:imagedata r:id="rId37" o:title=""/>
          </v:shape>
          <o:OLEObject Type="Embed" ProgID="Equation.3" ShapeID="_x0000_i1077" DrawAspect="Content" ObjectID="_1493633879" r:id="rId38"/>
        </w:object>
      </w:r>
      <w:r>
        <w:rPr>
          <w:rFonts w:asciiTheme="minorHAnsi" w:hAnsiTheme="minorHAnsi" w:cstheme="minorHAnsi"/>
        </w:rPr>
        <w:t>with a centre of (-2</w:t>
      </w:r>
      <w:proofErr w:type="gramStart"/>
      <w:r>
        <w:rPr>
          <w:rFonts w:asciiTheme="minorHAnsi" w:hAnsiTheme="minorHAnsi" w:cstheme="minorHAnsi"/>
        </w:rPr>
        <w:t>,1</w:t>
      </w:r>
      <w:proofErr w:type="gramEnd"/>
      <w:r>
        <w:rPr>
          <w:rFonts w:asciiTheme="minorHAnsi" w:hAnsiTheme="minorHAnsi" w:cstheme="minorHAnsi"/>
        </w:rPr>
        <w:t>).</w:t>
      </w: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361180" w:rsidRPr="00E11BD2" w:rsidRDefault="00E11BD2" w:rsidP="00E11BD2">
      <w:pPr>
        <w:tabs>
          <w:tab w:val="left" w:pos="567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>
        <w:rPr>
          <w:rFonts w:asciiTheme="minorHAnsi" w:hAnsiTheme="minorHAnsi" w:cstheme="minorHAnsi"/>
        </w:rPr>
        <w:tab/>
      </w:r>
      <w:r w:rsidRPr="00E11BD2">
        <w:rPr>
          <w:rFonts w:asciiTheme="minorHAnsi" w:hAnsiTheme="minorHAnsi" w:cstheme="minorHAnsi"/>
        </w:rPr>
        <w:t>Write the rule in the form x</w:t>
      </w:r>
      <w:r w:rsidRPr="00E11BD2">
        <w:rPr>
          <w:rFonts w:asciiTheme="minorHAnsi" w:hAnsiTheme="minorHAnsi" w:cstheme="minorHAnsi"/>
          <w:vertAlign w:val="superscript"/>
        </w:rPr>
        <w:t>2</w:t>
      </w:r>
      <w:r w:rsidRPr="00E11BD2">
        <w:rPr>
          <w:rFonts w:asciiTheme="minorHAnsi" w:hAnsiTheme="minorHAnsi" w:cstheme="minorHAnsi"/>
        </w:rPr>
        <w:t xml:space="preserve"> + y</w:t>
      </w:r>
      <w:r w:rsidRPr="00E11BD2">
        <w:rPr>
          <w:rFonts w:asciiTheme="minorHAnsi" w:hAnsiTheme="minorHAnsi" w:cstheme="minorHAnsi"/>
          <w:vertAlign w:val="superscript"/>
        </w:rPr>
        <w:t>2</w:t>
      </w:r>
      <w:r w:rsidRPr="00E11BD2">
        <w:rPr>
          <w:rFonts w:asciiTheme="minorHAnsi" w:hAnsiTheme="minorHAnsi" w:cstheme="minorHAnsi"/>
        </w:rPr>
        <w:t xml:space="preserve"> + dx + </w:t>
      </w:r>
      <w:proofErr w:type="spellStart"/>
      <w:r w:rsidRPr="00E11BD2">
        <w:rPr>
          <w:rFonts w:asciiTheme="minorHAnsi" w:hAnsiTheme="minorHAnsi" w:cstheme="minorHAnsi"/>
        </w:rPr>
        <w:t>ey</w:t>
      </w:r>
      <w:proofErr w:type="spellEnd"/>
      <w:r w:rsidRPr="00E11BD2">
        <w:rPr>
          <w:rFonts w:asciiTheme="minorHAnsi" w:hAnsiTheme="minorHAnsi" w:cstheme="minorHAnsi"/>
        </w:rPr>
        <w:t xml:space="preserve"> = f</w:t>
      </w:r>
    </w:p>
    <w:p w:rsidR="00E11BD2" w:rsidRDefault="00E11BD2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E11BD2" w:rsidRDefault="00E11BD2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4E2205" w:rsidRDefault="004E2205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4E2205" w:rsidRDefault="004E2205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E11BD2" w:rsidRDefault="00E11BD2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E11BD2" w:rsidRPr="00E11BD2" w:rsidRDefault="00FB6EBF" w:rsidP="00E11BD2">
      <w:pPr>
        <w:pStyle w:val="ListParagraph"/>
        <w:numPr>
          <w:ilvl w:val="0"/>
          <w:numId w:val="24"/>
        </w:numPr>
        <w:tabs>
          <w:tab w:val="left" w:pos="56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Determine the </w:t>
      </w:r>
      <w:r w:rsidR="00E11BD2" w:rsidRPr="00E11BD2">
        <w:rPr>
          <w:rFonts w:asciiTheme="minorHAnsi" w:hAnsiTheme="minorHAnsi" w:cstheme="minorHAnsi"/>
        </w:rPr>
        <w:t>distance from the closest point on the circle to the origin at (0,0)</w:t>
      </w: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361180" w:rsidRDefault="00E11BD2" w:rsidP="00DB6F36">
      <w:pPr>
        <w:tabs>
          <w:tab w:val="left" w:pos="567"/>
        </w:tabs>
        <w:rPr>
          <w:rFonts w:asciiTheme="minorHAnsi" w:hAnsiTheme="minorHAnsi" w:cstheme="minorHAnsi"/>
        </w:rPr>
      </w:pPr>
      <w:r w:rsidRPr="00E11BD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75F26A7" wp14:editId="585A93AE">
                <wp:simplePos x="0" y="0"/>
                <wp:positionH relativeFrom="column">
                  <wp:posOffset>2108835</wp:posOffset>
                </wp:positionH>
                <wp:positionV relativeFrom="paragraph">
                  <wp:posOffset>13335</wp:posOffset>
                </wp:positionV>
                <wp:extent cx="2374265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D" w:rsidRDefault="00045A0D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3412" w:dyaOrig="3489">
                                <v:shape id="_x0000_i1073" type="#_x0000_t75" style="width:213.75pt;height:218.4pt" o:ole="">
                                  <v:imagedata r:id="rId39" o:title=""/>
                                </v:shape>
                                <o:OLEObject Type="Embed" ProgID="FXDraw.Graphic" ShapeID="_x0000_i1073" DrawAspect="Content" ObjectID="_1493633890" r:id="rId4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166.05pt;margin-top:1.05pt;width:186.95pt;height:110.55pt;z-index:25167411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" filled="f" stroked="f">
                <v:textbox style="mso-fit-shape-to-text:t">
                  <w:txbxContent>
                    <w:p w:rsidR="00045A0D" w:rsidRDefault="00045A0D">
                      <w:r>
                        <w:rPr>
                          <w:rFonts w:asciiTheme="minorHAnsi" w:hAnsiTheme="minorHAnsi" w:cstheme="minorHAnsi"/>
                        </w:rPr>
                        <w:object w:dxaOrig="3412" w:dyaOrig="3489">
                          <v:shape id="_x0000_i1073" type="#_x0000_t75" style="width:213.75pt;height:218.4pt" o:ole="">
                            <v:imagedata r:id="rId39" o:title=""/>
                          </v:shape>
                          <o:OLEObject Type="Embed" ProgID="FXDraw.Graphic" ShapeID="_x0000_i1073" DrawAspect="Content" ObjectID="_1493633890" r:id="rId4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361180" w:rsidRDefault="00361180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50C2A" w:rsidRDefault="00750C2A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50C2A" w:rsidRDefault="00750C2A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50C2A" w:rsidRDefault="00750C2A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50C2A" w:rsidRDefault="00750C2A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50C2A" w:rsidRPr="00750C2A" w:rsidRDefault="004E2205" w:rsidP="00750C2A">
      <w:pPr>
        <w:pStyle w:val="QNum"/>
        <w:tabs>
          <w:tab w:val="clear" w:pos="9469"/>
          <w:tab w:val="right" w:pos="0"/>
        </w:tabs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lastRenderedPageBreak/>
        <w:t>13.</w:t>
      </w:r>
      <w:r>
        <w:rPr>
          <w:rFonts w:asciiTheme="minorHAnsi" w:hAnsiTheme="minorHAnsi" w:cstheme="minorHAnsi"/>
          <w:b w:val="0"/>
          <w:sz w:val="24"/>
        </w:rPr>
        <w:tab/>
        <w:t>[1</w:t>
      </w:r>
      <w:proofErr w:type="gramStart"/>
      <w:r>
        <w:rPr>
          <w:rFonts w:asciiTheme="minorHAnsi" w:hAnsiTheme="minorHAnsi" w:cstheme="minorHAnsi"/>
          <w:b w:val="0"/>
          <w:sz w:val="24"/>
        </w:rPr>
        <w:t>,4,1,2</w:t>
      </w:r>
      <w:proofErr w:type="gramEnd"/>
      <w:r>
        <w:rPr>
          <w:rFonts w:asciiTheme="minorHAnsi" w:hAnsiTheme="minorHAnsi" w:cstheme="minorHAnsi"/>
          <w:b w:val="0"/>
          <w:sz w:val="24"/>
        </w:rPr>
        <w:t xml:space="preserve"> = 8</w:t>
      </w:r>
      <w:r w:rsidR="00750C2A" w:rsidRPr="00750C2A">
        <w:rPr>
          <w:rFonts w:asciiTheme="minorHAnsi" w:hAnsiTheme="minorHAnsi" w:cstheme="minorHAnsi"/>
          <w:b w:val="0"/>
          <w:sz w:val="24"/>
        </w:rPr>
        <w:t xml:space="preserve"> marks]</w:t>
      </w:r>
    </w:p>
    <w:p w:rsidR="00750C2A" w:rsidRPr="00750C2A" w:rsidRDefault="00750C2A" w:rsidP="00750C2A">
      <w:pPr>
        <w:ind w:left="660"/>
        <w:rPr>
          <w:rFonts w:asciiTheme="minorHAnsi" w:hAnsiTheme="minorHAnsi" w:cstheme="minorHAnsi"/>
        </w:rPr>
      </w:pPr>
      <w:r w:rsidRPr="00750C2A">
        <w:rPr>
          <w:rFonts w:asciiTheme="minorHAnsi" w:hAnsiTheme="minorHAnsi" w:cstheme="minorHAnsi"/>
        </w:rPr>
        <w:t xml:space="preserve">The depth of water in a flask in a science experiment was measured for an eight hour period and followed the </w:t>
      </w:r>
      <w:proofErr w:type="gramStart"/>
      <w:r w:rsidRPr="00750C2A">
        <w:rPr>
          <w:rFonts w:asciiTheme="minorHAnsi" w:hAnsiTheme="minorHAnsi" w:cstheme="minorHAnsi"/>
        </w:rPr>
        <w:t xml:space="preserve">rule </w:t>
      </w:r>
      <w:proofErr w:type="gramEnd"/>
      <w:r w:rsidRPr="00750C2A">
        <w:rPr>
          <w:rFonts w:asciiTheme="minorHAnsi" w:hAnsiTheme="minorHAnsi" w:cstheme="minorHAnsi"/>
          <w:position w:val="-6"/>
        </w:rPr>
        <w:object w:dxaOrig="2280" w:dyaOrig="320">
          <v:shape id="_x0000_i1165" type="#_x0000_t75" style="width:114pt;height:16pt" o:ole="">
            <v:imagedata r:id="rId42" o:title=""/>
          </v:shape>
          <o:OLEObject Type="Embed" ProgID="Equation.DSMT4" ShapeID="_x0000_i1165" DrawAspect="Content" ObjectID="_1493633880" r:id="rId43"/>
        </w:object>
      </w:r>
      <w:r w:rsidRPr="00750C2A">
        <w:rPr>
          <w:rFonts w:asciiTheme="minorHAnsi" w:hAnsiTheme="minorHAnsi" w:cstheme="minorHAnsi"/>
        </w:rPr>
        <w:t xml:space="preserve">, where </w:t>
      </w:r>
      <w:r w:rsidRPr="00750C2A">
        <w:rPr>
          <w:rFonts w:asciiTheme="minorHAnsi" w:hAnsiTheme="minorHAnsi" w:cstheme="minorHAnsi"/>
          <w:position w:val="-6"/>
        </w:rPr>
        <w:object w:dxaOrig="139" w:dyaOrig="240">
          <v:shape id="_x0000_i1166" type="#_x0000_t75" style="width:6.95pt;height:12pt" o:ole="">
            <v:imagedata r:id="rId44" o:title=""/>
          </v:shape>
          <o:OLEObject Type="Embed" ProgID="Equation.DSMT4" ShapeID="_x0000_i1166" DrawAspect="Content" ObjectID="_1493633881" r:id="rId45"/>
        </w:object>
      </w:r>
      <w:r w:rsidRPr="00750C2A">
        <w:rPr>
          <w:rFonts w:asciiTheme="minorHAnsi" w:hAnsiTheme="minorHAnsi" w:cstheme="minorHAnsi"/>
        </w:rPr>
        <w:t xml:space="preserve"> was the number of hours since the experiment began and </w:t>
      </w:r>
      <w:r w:rsidRPr="00750C2A">
        <w:rPr>
          <w:rFonts w:asciiTheme="minorHAnsi" w:hAnsiTheme="minorHAnsi" w:cstheme="minorHAnsi"/>
          <w:position w:val="-6"/>
        </w:rPr>
        <w:object w:dxaOrig="220" w:dyaOrig="260">
          <v:shape id="_x0000_i1167" type="#_x0000_t75" style="width:11pt;height:13pt" o:ole="">
            <v:imagedata r:id="rId46" o:title=""/>
          </v:shape>
          <o:OLEObject Type="Embed" ProgID="Equation.DSMT4" ShapeID="_x0000_i1167" DrawAspect="Content" ObjectID="_1493633882" r:id="rId47"/>
        </w:object>
      </w:r>
      <w:r w:rsidRPr="00750C2A">
        <w:rPr>
          <w:rFonts w:asciiTheme="minorHAnsi" w:hAnsiTheme="minorHAnsi" w:cstheme="minorHAnsi"/>
        </w:rPr>
        <w:t xml:space="preserve"> the depth of water in centimetres.</w:t>
      </w:r>
    </w:p>
    <w:p w:rsidR="00750C2A" w:rsidRPr="00750C2A" w:rsidRDefault="00750C2A" w:rsidP="00750C2A">
      <w:pPr>
        <w:rPr>
          <w:rFonts w:asciiTheme="minorHAnsi" w:hAnsiTheme="minorHAnsi" w:cstheme="minorHAnsi"/>
        </w:rPr>
      </w:pPr>
    </w:p>
    <w:p w:rsidR="00750C2A" w:rsidRPr="00750C2A" w:rsidRDefault="00750C2A" w:rsidP="00750C2A">
      <w:pPr>
        <w:pStyle w:val="PartA"/>
        <w:numPr>
          <w:ilvl w:val="0"/>
          <w:numId w:val="27"/>
        </w:numPr>
        <w:ind w:firstLineChars="0"/>
        <w:rPr>
          <w:rFonts w:asciiTheme="minorHAnsi" w:hAnsiTheme="minorHAnsi" w:cstheme="minorHAnsi"/>
          <w:sz w:val="24"/>
        </w:rPr>
      </w:pPr>
      <w:r w:rsidRPr="00750C2A">
        <w:rPr>
          <w:rFonts w:asciiTheme="minorHAnsi" w:hAnsiTheme="minorHAnsi" w:cstheme="minorHAnsi"/>
          <w:sz w:val="24"/>
        </w:rPr>
        <w:t xml:space="preserve"> What was the depth of water when the experiment began?</w:t>
      </w:r>
      <w:r w:rsidRPr="00750C2A">
        <w:rPr>
          <w:rFonts w:asciiTheme="minorHAnsi" w:hAnsiTheme="minorHAnsi" w:cstheme="minorHAnsi"/>
          <w:sz w:val="24"/>
        </w:rPr>
        <w:tab/>
      </w:r>
    </w:p>
    <w:p w:rsidR="00750C2A" w:rsidRPr="00750C2A" w:rsidRDefault="00750C2A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</w:p>
    <w:p w:rsidR="00750C2A" w:rsidRPr="00750C2A" w:rsidRDefault="00750C2A" w:rsidP="00750C2A">
      <w:pPr>
        <w:pStyle w:val="PartA"/>
        <w:ind w:left="0" w:firstLineChars="0" w:firstLine="0"/>
        <w:rPr>
          <w:rFonts w:asciiTheme="minorHAnsi" w:hAnsiTheme="minorHAnsi" w:cstheme="minorHAnsi"/>
          <w:sz w:val="24"/>
        </w:rPr>
      </w:pPr>
    </w:p>
    <w:p w:rsidR="00750C2A" w:rsidRPr="00750C2A" w:rsidRDefault="00750C2A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</w:p>
    <w:p w:rsidR="00750C2A" w:rsidRPr="00750C2A" w:rsidRDefault="00750C2A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  <w:r w:rsidRPr="00750C2A">
        <w:rPr>
          <w:rFonts w:asciiTheme="minorHAnsi" w:hAnsiTheme="minorHAnsi" w:cstheme="minorHAnsi"/>
          <w:sz w:val="24"/>
        </w:rPr>
        <w:tab/>
        <w:t xml:space="preserve">Graph </w:t>
      </w:r>
      <w:r w:rsidRPr="00750C2A">
        <w:rPr>
          <w:rFonts w:asciiTheme="minorHAnsi" w:hAnsiTheme="minorHAnsi" w:cstheme="minorHAnsi"/>
          <w:position w:val="-6"/>
          <w:sz w:val="24"/>
        </w:rPr>
        <w:object w:dxaOrig="2280" w:dyaOrig="320">
          <v:shape id="_x0000_i1168" type="#_x0000_t75" style="width:114pt;height:16pt" o:ole="">
            <v:imagedata r:id="rId42" o:title=""/>
          </v:shape>
          <o:OLEObject Type="Embed" ProgID="Equation.DSMT4" ShapeID="_x0000_i1168" DrawAspect="Content" ObjectID="_1493633883" r:id="rId48"/>
        </w:object>
      </w:r>
      <w:r w:rsidRPr="00750C2A">
        <w:rPr>
          <w:rFonts w:asciiTheme="minorHAnsi" w:hAnsiTheme="minorHAnsi" w:cstheme="minorHAnsi"/>
          <w:sz w:val="24"/>
        </w:rPr>
        <w:t xml:space="preserve"> on your calculator. Use it to answer the following questions</w:t>
      </w:r>
      <w:r w:rsidRPr="00750C2A">
        <w:rPr>
          <w:rFonts w:asciiTheme="minorHAnsi" w:hAnsiTheme="minorHAnsi" w:cstheme="minorHAnsi"/>
          <w:sz w:val="24"/>
        </w:rPr>
        <w:tab/>
      </w:r>
    </w:p>
    <w:p w:rsidR="00750C2A" w:rsidRPr="00750C2A" w:rsidRDefault="00750C2A" w:rsidP="00750C2A">
      <w:pPr>
        <w:jc w:val="center"/>
        <w:rPr>
          <w:rFonts w:asciiTheme="minorHAnsi" w:hAnsiTheme="minorHAnsi" w:cstheme="minorHAnsi"/>
        </w:rPr>
      </w:pPr>
      <w:r w:rsidRPr="00750C2A">
        <w:rPr>
          <w:rFonts w:asciiTheme="minorHAnsi" w:hAnsiTheme="minorHAnsi" w:cstheme="minorHAnsi"/>
        </w:rPr>
        <w:object w:dxaOrig="5054" w:dyaOrig="4718">
          <v:shape id="_x0000_i1181" type="#_x0000_t75" style="width:252.45pt;height:163pt" o:ole="">
            <v:imagedata r:id="rId49" o:title=""/>
          </v:shape>
          <o:OLEObject Type="Embed" ProgID="FXDraw.Graphic" ShapeID="_x0000_i1181" DrawAspect="Content" ObjectID="_1493633884" r:id="rId50"/>
        </w:object>
      </w:r>
    </w:p>
    <w:p w:rsidR="00750C2A" w:rsidRPr="00750C2A" w:rsidRDefault="00750C2A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</w:p>
    <w:p w:rsidR="00750C2A" w:rsidRPr="00750C2A" w:rsidRDefault="00750C2A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</w:p>
    <w:p w:rsidR="00750C2A" w:rsidRPr="00750C2A" w:rsidRDefault="00750C2A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</w:p>
    <w:p w:rsidR="00750C2A" w:rsidRPr="00750C2A" w:rsidRDefault="004E2205" w:rsidP="00750C2A">
      <w:pPr>
        <w:pStyle w:val="PartA"/>
        <w:numPr>
          <w:ilvl w:val="0"/>
          <w:numId w:val="27"/>
        </w:numPr>
        <w:ind w:firstLineChars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In total f</w:t>
      </w:r>
      <w:r w:rsidR="00750C2A" w:rsidRPr="00750C2A">
        <w:rPr>
          <w:rFonts w:asciiTheme="minorHAnsi" w:hAnsiTheme="minorHAnsi" w:cstheme="minorHAnsi"/>
          <w:sz w:val="24"/>
        </w:rPr>
        <w:t xml:space="preserve">or how </w:t>
      </w:r>
      <w:r>
        <w:rPr>
          <w:rFonts w:asciiTheme="minorHAnsi" w:hAnsiTheme="minorHAnsi" w:cstheme="minorHAnsi"/>
          <w:sz w:val="24"/>
        </w:rPr>
        <w:t>many hours and minutes</w:t>
      </w:r>
      <w:r w:rsidR="00750C2A" w:rsidRPr="00750C2A">
        <w:rPr>
          <w:rFonts w:asciiTheme="minorHAnsi" w:hAnsiTheme="minorHAnsi" w:cstheme="minorHAnsi"/>
          <w:sz w:val="24"/>
        </w:rPr>
        <w:t xml:space="preserve"> was the depth 10cm or more during the eight hour period?</w:t>
      </w:r>
      <w:r w:rsidR="00750C2A" w:rsidRPr="00750C2A">
        <w:rPr>
          <w:rFonts w:asciiTheme="minorHAnsi" w:hAnsiTheme="minorHAnsi" w:cstheme="minorHAnsi"/>
          <w:sz w:val="24"/>
        </w:rPr>
        <w:tab/>
      </w:r>
    </w:p>
    <w:p w:rsidR="00750C2A" w:rsidRPr="00750C2A" w:rsidRDefault="00750C2A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</w:p>
    <w:p w:rsidR="00750C2A" w:rsidRPr="00750C2A" w:rsidRDefault="00750C2A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</w:p>
    <w:p w:rsidR="00750C2A" w:rsidRPr="00750C2A" w:rsidRDefault="00750C2A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</w:p>
    <w:p w:rsidR="00750C2A" w:rsidRPr="00750C2A" w:rsidRDefault="00750C2A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</w:p>
    <w:p w:rsidR="00750C2A" w:rsidRDefault="00750C2A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</w:p>
    <w:p w:rsidR="004E2205" w:rsidRDefault="004E2205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</w:p>
    <w:p w:rsidR="004E2205" w:rsidRPr="00750C2A" w:rsidRDefault="004E2205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</w:p>
    <w:p w:rsidR="00750C2A" w:rsidRPr="00750C2A" w:rsidRDefault="00750C2A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</w:p>
    <w:p w:rsidR="00750C2A" w:rsidRPr="00750C2A" w:rsidRDefault="00750C2A" w:rsidP="00750C2A">
      <w:pPr>
        <w:pStyle w:val="PartA"/>
        <w:numPr>
          <w:ilvl w:val="0"/>
          <w:numId w:val="27"/>
        </w:numPr>
        <w:ind w:firstLineChars="0"/>
        <w:rPr>
          <w:rFonts w:asciiTheme="minorHAnsi" w:hAnsiTheme="minorHAnsi" w:cstheme="minorHAnsi"/>
          <w:sz w:val="24"/>
        </w:rPr>
      </w:pPr>
      <w:r w:rsidRPr="00750C2A">
        <w:rPr>
          <w:rFonts w:asciiTheme="minorHAnsi" w:hAnsiTheme="minorHAnsi" w:cstheme="minorHAnsi"/>
          <w:sz w:val="24"/>
        </w:rPr>
        <w:t>What was the minimum depth of water during the first eight hours?</w:t>
      </w:r>
      <w:r w:rsidRPr="00750C2A">
        <w:rPr>
          <w:rFonts w:asciiTheme="minorHAnsi" w:hAnsiTheme="minorHAnsi" w:cstheme="minorHAnsi"/>
          <w:sz w:val="24"/>
        </w:rPr>
        <w:tab/>
      </w:r>
    </w:p>
    <w:p w:rsidR="00750C2A" w:rsidRPr="00750C2A" w:rsidRDefault="00750C2A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</w:p>
    <w:p w:rsidR="00750C2A" w:rsidRPr="00750C2A" w:rsidRDefault="00750C2A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</w:p>
    <w:p w:rsidR="00750C2A" w:rsidRPr="00750C2A" w:rsidRDefault="00750C2A" w:rsidP="00750C2A">
      <w:pPr>
        <w:pStyle w:val="PartA"/>
        <w:ind w:left="720" w:hanging="720"/>
        <w:rPr>
          <w:rFonts w:asciiTheme="minorHAnsi" w:hAnsiTheme="minorHAnsi" w:cstheme="minorHAnsi"/>
          <w:sz w:val="24"/>
        </w:rPr>
      </w:pPr>
    </w:p>
    <w:p w:rsidR="00750C2A" w:rsidRPr="00750C2A" w:rsidRDefault="00750C2A" w:rsidP="00750C2A">
      <w:pPr>
        <w:rPr>
          <w:rFonts w:asciiTheme="minorHAnsi" w:hAnsiTheme="minorHAnsi" w:cstheme="minorHAnsi"/>
        </w:rPr>
      </w:pPr>
    </w:p>
    <w:p w:rsidR="00750C2A" w:rsidRPr="00750C2A" w:rsidRDefault="00750C2A" w:rsidP="00750C2A">
      <w:pPr>
        <w:pStyle w:val="PartA"/>
        <w:numPr>
          <w:ilvl w:val="0"/>
          <w:numId w:val="27"/>
        </w:numPr>
        <w:ind w:firstLineChars="0"/>
        <w:rPr>
          <w:rFonts w:asciiTheme="minorHAnsi" w:hAnsiTheme="minorHAnsi" w:cstheme="minorHAnsi"/>
          <w:sz w:val="24"/>
        </w:rPr>
      </w:pPr>
      <w:r w:rsidRPr="00750C2A">
        <w:rPr>
          <w:rFonts w:asciiTheme="minorHAnsi" w:hAnsiTheme="minorHAnsi" w:cstheme="minorHAnsi"/>
          <w:sz w:val="24"/>
        </w:rPr>
        <w:t xml:space="preserve">At what time, correct to </w:t>
      </w:r>
      <w:r w:rsidR="008400AA">
        <w:rPr>
          <w:rFonts w:asciiTheme="minorHAnsi" w:hAnsiTheme="minorHAnsi" w:cstheme="minorHAnsi"/>
          <w:sz w:val="24"/>
        </w:rPr>
        <w:t>nearest minute</w:t>
      </w:r>
      <w:r w:rsidRPr="00750C2A">
        <w:rPr>
          <w:rFonts w:asciiTheme="minorHAnsi" w:hAnsiTheme="minorHAnsi" w:cstheme="minorHAnsi"/>
          <w:sz w:val="24"/>
        </w:rPr>
        <w:t>, was the depth a maximum during the first eight hours?</w:t>
      </w:r>
      <w:r w:rsidRPr="00750C2A">
        <w:rPr>
          <w:rFonts w:asciiTheme="minorHAnsi" w:hAnsiTheme="minorHAnsi" w:cstheme="minorHAnsi"/>
          <w:sz w:val="24"/>
        </w:rPr>
        <w:tab/>
      </w:r>
    </w:p>
    <w:p w:rsidR="00750C2A" w:rsidRPr="00750C2A" w:rsidRDefault="00750C2A" w:rsidP="00750C2A">
      <w:pPr>
        <w:rPr>
          <w:rFonts w:asciiTheme="minorHAnsi" w:hAnsiTheme="minorHAnsi" w:cstheme="minorHAnsi"/>
        </w:rPr>
      </w:pPr>
    </w:p>
    <w:p w:rsidR="00750C2A" w:rsidRPr="00750C2A" w:rsidRDefault="00750C2A" w:rsidP="00750C2A">
      <w:pPr>
        <w:rPr>
          <w:rFonts w:asciiTheme="minorHAnsi" w:hAnsiTheme="minorHAnsi" w:cstheme="minorHAnsi"/>
        </w:rPr>
      </w:pPr>
      <w:bookmarkStart w:id="0" w:name="_GoBack"/>
      <w:bookmarkEnd w:id="0"/>
    </w:p>
    <w:p w:rsidR="00750C2A" w:rsidRPr="00750C2A" w:rsidRDefault="00750C2A" w:rsidP="00750C2A">
      <w:pPr>
        <w:rPr>
          <w:rFonts w:asciiTheme="minorHAnsi" w:hAnsiTheme="minorHAnsi" w:cstheme="minorHAnsi"/>
        </w:rPr>
      </w:pPr>
    </w:p>
    <w:p w:rsidR="007843F3" w:rsidRDefault="007843F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192436" w:rsidRDefault="00192436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192436" w:rsidRDefault="00192436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192436" w:rsidRDefault="00192436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192436" w:rsidRDefault="00192436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192436" w:rsidRDefault="00192436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192436" w:rsidRDefault="00192436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192436" w:rsidRDefault="00192436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192436" w:rsidRDefault="00192436" w:rsidP="001924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14</w:t>
      </w:r>
      <w:r>
        <w:rPr>
          <w:rFonts w:asciiTheme="minorHAnsi" w:hAnsiTheme="minorHAnsi" w:cstheme="minorHAnsi"/>
        </w:rPr>
        <w:t xml:space="preserve">.  </w:t>
      </w:r>
      <w:r>
        <w:rPr>
          <w:rFonts w:asciiTheme="minorHAnsi" w:hAnsiTheme="minorHAnsi" w:cstheme="minorHAnsi"/>
        </w:rPr>
        <w:tab/>
        <w:t>[3 marks]</w:t>
      </w:r>
    </w:p>
    <w:p w:rsidR="00192436" w:rsidRDefault="00192436" w:rsidP="00192436">
      <w:pPr>
        <w:rPr>
          <w:rFonts w:asciiTheme="minorHAnsi" w:hAnsiTheme="minorHAnsi" w:cstheme="minorHAnsi"/>
        </w:rPr>
      </w:pPr>
    </w:p>
    <w:p w:rsidR="00192436" w:rsidRPr="00AD3534" w:rsidRDefault="00192436" w:rsidP="00192436">
      <w:pPr>
        <w:tabs>
          <w:tab w:val="left" w:pos="56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Use the </w:t>
      </w:r>
      <w:r w:rsidRPr="004E2205">
        <w:rPr>
          <w:rFonts w:asciiTheme="minorHAnsi" w:hAnsiTheme="minorHAnsi" w:cstheme="minorHAnsi"/>
          <w:i/>
        </w:rPr>
        <w:t xml:space="preserve">quadratic </w:t>
      </w:r>
      <w:r w:rsidR="004E2205">
        <w:rPr>
          <w:rFonts w:asciiTheme="minorHAnsi" w:hAnsiTheme="minorHAnsi" w:cstheme="minorHAnsi"/>
          <w:i/>
        </w:rPr>
        <w:t>formula</w:t>
      </w:r>
      <w:r>
        <w:rPr>
          <w:rFonts w:asciiTheme="minorHAnsi" w:hAnsiTheme="minorHAnsi" w:cstheme="minorHAnsi"/>
        </w:rPr>
        <w:t xml:space="preserve"> to </w:t>
      </w:r>
      <w:proofErr w:type="gramStart"/>
      <w:r>
        <w:rPr>
          <w:rFonts w:asciiTheme="minorHAnsi" w:hAnsiTheme="minorHAnsi" w:cstheme="minorHAnsi"/>
        </w:rPr>
        <w:t>solve  0</w:t>
      </w:r>
      <w:proofErr w:type="gramEnd"/>
      <w:r>
        <w:rPr>
          <w:rFonts w:asciiTheme="minorHAnsi" w:hAnsiTheme="minorHAnsi" w:cstheme="minorHAnsi"/>
        </w:rPr>
        <w:t xml:space="preserve"> = 10x</w:t>
      </w:r>
      <w:r w:rsidRPr="00361180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– x </w:t>
      </w:r>
      <w:r w:rsidR="004E2205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2</w:t>
      </w:r>
      <w:r w:rsidR="004E2205">
        <w:rPr>
          <w:rFonts w:asciiTheme="minorHAnsi" w:hAnsiTheme="minorHAnsi" w:cstheme="minorHAnsi"/>
        </w:rPr>
        <w:t>. Show all steps clearly.</w:t>
      </w:r>
    </w:p>
    <w:sectPr w:rsidR="00192436" w:rsidRPr="00AD3534" w:rsidSect="00AB4EC4">
      <w:type w:val="continuous"/>
      <w:pgSz w:w="11906" w:h="16838"/>
      <w:pgMar w:top="720" w:right="720" w:bottom="720" w:left="72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A0D" w:rsidRDefault="00045A0D">
      <w:r>
        <w:separator/>
      </w:r>
    </w:p>
  </w:endnote>
  <w:endnote w:type="continuationSeparator" w:id="0">
    <w:p w:rsidR="00045A0D" w:rsidRDefault="0004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A0D" w:rsidRDefault="00045A0D">
      <w:r>
        <w:separator/>
      </w:r>
    </w:p>
  </w:footnote>
  <w:footnote w:type="continuationSeparator" w:id="0">
    <w:p w:rsidR="00045A0D" w:rsidRDefault="00045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9BE"/>
    <w:multiLevelType w:val="hybridMultilevel"/>
    <w:tmpl w:val="9A808E7C"/>
    <w:lvl w:ilvl="0" w:tplc="1AB85D7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BEB5D81"/>
    <w:multiLevelType w:val="hybridMultilevel"/>
    <w:tmpl w:val="82F8FED2"/>
    <w:lvl w:ilvl="0" w:tplc="0E46DB3E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0CC05517"/>
    <w:multiLevelType w:val="hybridMultilevel"/>
    <w:tmpl w:val="D892F68E"/>
    <w:lvl w:ilvl="0" w:tplc="E2F456D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0E4D5077"/>
    <w:multiLevelType w:val="hybridMultilevel"/>
    <w:tmpl w:val="3DA67306"/>
    <w:lvl w:ilvl="0" w:tplc="51A220E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1A42197A"/>
    <w:multiLevelType w:val="hybridMultilevel"/>
    <w:tmpl w:val="0B9E2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849D2"/>
    <w:multiLevelType w:val="hybridMultilevel"/>
    <w:tmpl w:val="64CA15AC"/>
    <w:lvl w:ilvl="0" w:tplc="97F89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BC0AF2"/>
    <w:multiLevelType w:val="hybridMultilevel"/>
    <w:tmpl w:val="5FC0D7CE"/>
    <w:lvl w:ilvl="0" w:tplc="EF8437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5253EC2"/>
    <w:multiLevelType w:val="hybridMultilevel"/>
    <w:tmpl w:val="D4FEB52C"/>
    <w:lvl w:ilvl="0" w:tplc="8020D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BF3A71"/>
    <w:multiLevelType w:val="hybridMultilevel"/>
    <w:tmpl w:val="D0365B38"/>
    <w:lvl w:ilvl="0" w:tplc="C76AB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7E1AD9"/>
    <w:multiLevelType w:val="hybridMultilevel"/>
    <w:tmpl w:val="A76A24AA"/>
    <w:lvl w:ilvl="0" w:tplc="5B68172E">
      <w:start w:val="1"/>
      <w:numFmt w:val="lowerLetter"/>
      <w:lvlText w:val="(%1)"/>
      <w:lvlJc w:val="left"/>
      <w:pPr>
        <w:ind w:left="924" w:hanging="56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373C4"/>
    <w:multiLevelType w:val="hybridMultilevel"/>
    <w:tmpl w:val="761EFCD6"/>
    <w:lvl w:ilvl="0" w:tplc="1D4C3AC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B93A9C"/>
    <w:multiLevelType w:val="hybridMultilevel"/>
    <w:tmpl w:val="2124C92A"/>
    <w:lvl w:ilvl="0" w:tplc="8056F6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AE66F8"/>
    <w:multiLevelType w:val="hybridMultilevel"/>
    <w:tmpl w:val="25EC1604"/>
    <w:lvl w:ilvl="0" w:tplc="14E60E9E">
      <w:start w:val="1"/>
      <w:numFmt w:val="lowerRoman"/>
      <w:lvlText w:val="(%1)"/>
      <w:lvlJc w:val="left"/>
      <w:pPr>
        <w:ind w:left="299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351" w:hanging="360"/>
      </w:pPr>
    </w:lvl>
    <w:lvl w:ilvl="2" w:tplc="0C09001B" w:tentative="1">
      <w:start w:val="1"/>
      <w:numFmt w:val="lowerRoman"/>
      <w:lvlText w:val="%3."/>
      <w:lvlJc w:val="right"/>
      <w:pPr>
        <w:ind w:left="4071" w:hanging="180"/>
      </w:pPr>
    </w:lvl>
    <w:lvl w:ilvl="3" w:tplc="0C09000F" w:tentative="1">
      <w:start w:val="1"/>
      <w:numFmt w:val="decimal"/>
      <w:lvlText w:val="%4."/>
      <w:lvlJc w:val="left"/>
      <w:pPr>
        <w:ind w:left="4791" w:hanging="360"/>
      </w:pPr>
    </w:lvl>
    <w:lvl w:ilvl="4" w:tplc="0C090019" w:tentative="1">
      <w:start w:val="1"/>
      <w:numFmt w:val="lowerLetter"/>
      <w:lvlText w:val="%5."/>
      <w:lvlJc w:val="left"/>
      <w:pPr>
        <w:ind w:left="5511" w:hanging="360"/>
      </w:pPr>
    </w:lvl>
    <w:lvl w:ilvl="5" w:tplc="0C09001B" w:tentative="1">
      <w:start w:val="1"/>
      <w:numFmt w:val="lowerRoman"/>
      <w:lvlText w:val="%6."/>
      <w:lvlJc w:val="right"/>
      <w:pPr>
        <w:ind w:left="6231" w:hanging="180"/>
      </w:pPr>
    </w:lvl>
    <w:lvl w:ilvl="6" w:tplc="0C09000F" w:tentative="1">
      <w:start w:val="1"/>
      <w:numFmt w:val="decimal"/>
      <w:lvlText w:val="%7."/>
      <w:lvlJc w:val="left"/>
      <w:pPr>
        <w:ind w:left="6951" w:hanging="360"/>
      </w:pPr>
    </w:lvl>
    <w:lvl w:ilvl="7" w:tplc="0C090019" w:tentative="1">
      <w:start w:val="1"/>
      <w:numFmt w:val="lowerLetter"/>
      <w:lvlText w:val="%8."/>
      <w:lvlJc w:val="left"/>
      <w:pPr>
        <w:ind w:left="7671" w:hanging="360"/>
      </w:pPr>
    </w:lvl>
    <w:lvl w:ilvl="8" w:tplc="0C09001B" w:tentative="1">
      <w:start w:val="1"/>
      <w:numFmt w:val="lowerRoman"/>
      <w:lvlText w:val="%9."/>
      <w:lvlJc w:val="right"/>
      <w:pPr>
        <w:ind w:left="8391" w:hanging="180"/>
      </w:pPr>
    </w:lvl>
  </w:abstractNum>
  <w:abstractNum w:abstractNumId="13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A5C2A"/>
    <w:multiLevelType w:val="hybridMultilevel"/>
    <w:tmpl w:val="EC54F346"/>
    <w:lvl w:ilvl="0" w:tplc="682858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F75DAB"/>
    <w:multiLevelType w:val="hybridMultilevel"/>
    <w:tmpl w:val="D3364678"/>
    <w:lvl w:ilvl="0" w:tplc="887EAA88">
      <w:start w:val="1"/>
      <w:numFmt w:val="lowerRoman"/>
      <w:lvlText w:val="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48BB7DF3"/>
    <w:multiLevelType w:val="hybridMultilevel"/>
    <w:tmpl w:val="EA5EA840"/>
    <w:lvl w:ilvl="0" w:tplc="33D02006">
      <w:start w:val="1"/>
      <w:numFmt w:val="lowerRoman"/>
      <w:lvlText w:val="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534307C0"/>
    <w:multiLevelType w:val="hybridMultilevel"/>
    <w:tmpl w:val="8C16D05A"/>
    <w:lvl w:ilvl="0" w:tplc="BA2CCD88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8">
    <w:nsid w:val="535104F4"/>
    <w:multiLevelType w:val="hybridMultilevel"/>
    <w:tmpl w:val="FDA2FA3C"/>
    <w:lvl w:ilvl="0" w:tplc="429E35C4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>
    <w:nsid w:val="57372EB2"/>
    <w:multiLevelType w:val="hybridMultilevel"/>
    <w:tmpl w:val="490007A2"/>
    <w:lvl w:ilvl="0" w:tplc="AC024A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8494086"/>
    <w:multiLevelType w:val="hybridMultilevel"/>
    <w:tmpl w:val="32E84EAC"/>
    <w:lvl w:ilvl="0" w:tplc="9CEA2A6E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1">
    <w:nsid w:val="5D9440F8"/>
    <w:multiLevelType w:val="hybridMultilevel"/>
    <w:tmpl w:val="7F846A86"/>
    <w:lvl w:ilvl="0" w:tplc="5D447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DA4AC3"/>
    <w:multiLevelType w:val="hybridMultilevel"/>
    <w:tmpl w:val="9710A4F0"/>
    <w:lvl w:ilvl="0" w:tplc="7BBA243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FB61E8"/>
    <w:multiLevelType w:val="hybridMultilevel"/>
    <w:tmpl w:val="CDDCEFC6"/>
    <w:lvl w:ilvl="0" w:tplc="075225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B171E3"/>
    <w:multiLevelType w:val="hybridMultilevel"/>
    <w:tmpl w:val="5DEA3EA2"/>
    <w:lvl w:ilvl="0" w:tplc="50AE7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62B11CD"/>
    <w:multiLevelType w:val="hybridMultilevel"/>
    <w:tmpl w:val="43103276"/>
    <w:lvl w:ilvl="0" w:tplc="BA585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A35929"/>
    <w:multiLevelType w:val="hybridMultilevel"/>
    <w:tmpl w:val="8C26F3B0"/>
    <w:lvl w:ilvl="0" w:tplc="E5CAFCCA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16"/>
  </w:num>
  <w:num w:numId="5">
    <w:abstractNumId w:val="0"/>
  </w:num>
  <w:num w:numId="6">
    <w:abstractNumId w:val="19"/>
  </w:num>
  <w:num w:numId="7">
    <w:abstractNumId w:val="20"/>
  </w:num>
  <w:num w:numId="8">
    <w:abstractNumId w:val="26"/>
  </w:num>
  <w:num w:numId="9">
    <w:abstractNumId w:val="6"/>
  </w:num>
  <w:num w:numId="10">
    <w:abstractNumId w:val="4"/>
  </w:num>
  <w:num w:numId="11">
    <w:abstractNumId w:val="17"/>
  </w:num>
  <w:num w:numId="12">
    <w:abstractNumId w:val="10"/>
  </w:num>
  <w:num w:numId="13">
    <w:abstractNumId w:val="12"/>
  </w:num>
  <w:num w:numId="14">
    <w:abstractNumId w:val="21"/>
  </w:num>
  <w:num w:numId="15">
    <w:abstractNumId w:val="25"/>
  </w:num>
  <w:num w:numId="16">
    <w:abstractNumId w:val="22"/>
  </w:num>
  <w:num w:numId="17">
    <w:abstractNumId w:val="11"/>
  </w:num>
  <w:num w:numId="18">
    <w:abstractNumId w:val="9"/>
  </w:num>
  <w:num w:numId="19">
    <w:abstractNumId w:val="13"/>
  </w:num>
  <w:num w:numId="20">
    <w:abstractNumId w:val="23"/>
  </w:num>
  <w:num w:numId="21">
    <w:abstractNumId w:val="5"/>
  </w:num>
  <w:num w:numId="22">
    <w:abstractNumId w:val="8"/>
  </w:num>
  <w:num w:numId="23">
    <w:abstractNumId w:val="24"/>
  </w:num>
  <w:num w:numId="24">
    <w:abstractNumId w:val="7"/>
  </w:num>
  <w:num w:numId="25">
    <w:abstractNumId w:val="14"/>
  </w:num>
  <w:num w:numId="26">
    <w:abstractNumId w:val="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9D"/>
    <w:rsid w:val="00026DE1"/>
    <w:rsid w:val="00031213"/>
    <w:rsid w:val="0003706D"/>
    <w:rsid w:val="0003713D"/>
    <w:rsid w:val="00045A0D"/>
    <w:rsid w:val="00064763"/>
    <w:rsid w:val="00082F10"/>
    <w:rsid w:val="00090BC3"/>
    <w:rsid w:val="00096D32"/>
    <w:rsid w:val="000B0CDD"/>
    <w:rsid w:val="000B1627"/>
    <w:rsid w:val="000C3472"/>
    <w:rsid w:val="000D113D"/>
    <w:rsid w:val="000E32B4"/>
    <w:rsid w:val="000E32CB"/>
    <w:rsid w:val="000E50B1"/>
    <w:rsid w:val="000F09D7"/>
    <w:rsid w:val="00100F42"/>
    <w:rsid w:val="00140460"/>
    <w:rsid w:val="00150F30"/>
    <w:rsid w:val="00167CCC"/>
    <w:rsid w:val="00177E3F"/>
    <w:rsid w:val="00192436"/>
    <w:rsid w:val="00194A95"/>
    <w:rsid w:val="001C33F5"/>
    <w:rsid w:val="001F3602"/>
    <w:rsid w:val="0020138F"/>
    <w:rsid w:val="00204891"/>
    <w:rsid w:val="00205666"/>
    <w:rsid w:val="00257EA4"/>
    <w:rsid w:val="00294B3C"/>
    <w:rsid w:val="002A3E82"/>
    <w:rsid w:val="002D4BEB"/>
    <w:rsid w:val="00345868"/>
    <w:rsid w:val="0035074D"/>
    <w:rsid w:val="00361180"/>
    <w:rsid w:val="0039359C"/>
    <w:rsid w:val="003A0434"/>
    <w:rsid w:val="003A4586"/>
    <w:rsid w:val="003B0136"/>
    <w:rsid w:val="003B42B2"/>
    <w:rsid w:val="003B7F6E"/>
    <w:rsid w:val="003C18DE"/>
    <w:rsid w:val="003F7D6D"/>
    <w:rsid w:val="004040D4"/>
    <w:rsid w:val="004B2C08"/>
    <w:rsid w:val="004E159D"/>
    <w:rsid w:val="004E2205"/>
    <w:rsid w:val="004F2399"/>
    <w:rsid w:val="005202A5"/>
    <w:rsid w:val="00522075"/>
    <w:rsid w:val="00571607"/>
    <w:rsid w:val="0057271C"/>
    <w:rsid w:val="00576339"/>
    <w:rsid w:val="00584AAF"/>
    <w:rsid w:val="00590F1E"/>
    <w:rsid w:val="005B2411"/>
    <w:rsid w:val="005D6EDC"/>
    <w:rsid w:val="005E30E9"/>
    <w:rsid w:val="005F4471"/>
    <w:rsid w:val="006239F4"/>
    <w:rsid w:val="0062481E"/>
    <w:rsid w:val="00670BE8"/>
    <w:rsid w:val="00672877"/>
    <w:rsid w:val="00674EDF"/>
    <w:rsid w:val="00680783"/>
    <w:rsid w:val="00692232"/>
    <w:rsid w:val="006B1B2B"/>
    <w:rsid w:val="006B1B58"/>
    <w:rsid w:val="006B394B"/>
    <w:rsid w:val="006C28E5"/>
    <w:rsid w:val="006D18AE"/>
    <w:rsid w:val="006D6F6F"/>
    <w:rsid w:val="006E194D"/>
    <w:rsid w:val="006F706F"/>
    <w:rsid w:val="0070163B"/>
    <w:rsid w:val="00715FEF"/>
    <w:rsid w:val="00727537"/>
    <w:rsid w:val="00750C2A"/>
    <w:rsid w:val="00760050"/>
    <w:rsid w:val="00766EC0"/>
    <w:rsid w:val="007843F3"/>
    <w:rsid w:val="00797525"/>
    <w:rsid w:val="007A46F7"/>
    <w:rsid w:val="007C1D18"/>
    <w:rsid w:val="007D53CE"/>
    <w:rsid w:val="007E16B0"/>
    <w:rsid w:val="00827E5D"/>
    <w:rsid w:val="00837FBB"/>
    <w:rsid w:val="008400AA"/>
    <w:rsid w:val="00842288"/>
    <w:rsid w:val="00851322"/>
    <w:rsid w:val="00870B7E"/>
    <w:rsid w:val="008924B9"/>
    <w:rsid w:val="00897C56"/>
    <w:rsid w:val="008A3B3B"/>
    <w:rsid w:val="008B0866"/>
    <w:rsid w:val="008C6F6C"/>
    <w:rsid w:val="008E1E38"/>
    <w:rsid w:val="008F15A6"/>
    <w:rsid w:val="008F7E47"/>
    <w:rsid w:val="00902287"/>
    <w:rsid w:val="00924551"/>
    <w:rsid w:val="00935C01"/>
    <w:rsid w:val="00962414"/>
    <w:rsid w:val="00977F83"/>
    <w:rsid w:val="00985E0A"/>
    <w:rsid w:val="009979C6"/>
    <w:rsid w:val="009B3CD9"/>
    <w:rsid w:val="009C4C76"/>
    <w:rsid w:val="009E5DB7"/>
    <w:rsid w:val="009F1157"/>
    <w:rsid w:val="009F1D6F"/>
    <w:rsid w:val="00A00A4B"/>
    <w:rsid w:val="00A049E2"/>
    <w:rsid w:val="00A36A3E"/>
    <w:rsid w:val="00A406FE"/>
    <w:rsid w:val="00A42D42"/>
    <w:rsid w:val="00A44B16"/>
    <w:rsid w:val="00A65538"/>
    <w:rsid w:val="00A8268E"/>
    <w:rsid w:val="00AA4204"/>
    <w:rsid w:val="00AB4C1D"/>
    <w:rsid w:val="00AB4EC4"/>
    <w:rsid w:val="00AC7241"/>
    <w:rsid w:val="00AD1393"/>
    <w:rsid w:val="00AD30D7"/>
    <w:rsid w:val="00AD3534"/>
    <w:rsid w:val="00AF6AF8"/>
    <w:rsid w:val="00B01439"/>
    <w:rsid w:val="00B0765E"/>
    <w:rsid w:val="00B100AE"/>
    <w:rsid w:val="00B10546"/>
    <w:rsid w:val="00B15F87"/>
    <w:rsid w:val="00B2557C"/>
    <w:rsid w:val="00B302D3"/>
    <w:rsid w:val="00B34069"/>
    <w:rsid w:val="00B5795C"/>
    <w:rsid w:val="00B721F0"/>
    <w:rsid w:val="00B73786"/>
    <w:rsid w:val="00B95111"/>
    <w:rsid w:val="00BA1797"/>
    <w:rsid w:val="00BC07AF"/>
    <w:rsid w:val="00BC3FBA"/>
    <w:rsid w:val="00BD0BB0"/>
    <w:rsid w:val="00C02DDC"/>
    <w:rsid w:val="00C03270"/>
    <w:rsid w:val="00C16B9D"/>
    <w:rsid w:val="00C22D88"/>
    <w:rsid w:val="00C30EBB"/>
    <w:rsid w:val="00C3790F"/>
    <w:rsid w:val="00C43F29"/>
    <w:rsid w:val="00C65228"/>
    <w:rsid w:val="00C6649F"/>
    <w:rsid w:val="00C70EC7"/>
    <w:rsid w:val="00C74CCC"/>
    <w:rsid w:val="00C86DC7"/>
    <w:rsid w:val="00CA0692"/>
    <w:rsid w:val="00CA27A6"/>
    <w:rsid w:val="00CA5FC6"/>
    <w:rsid w:val="00CB5B94"/>
    <w:rsid w:val="00CC423E"/>
    <w:rsid w:val="00CE4155"/>
    <w:rsid w:val="00D1472F"/>
    <w:rsid w:val="00D16EAA"/>
    <w:rsid w:val="00D17D01"/>
    <w:rsid w:val="00D2645A"/>
    <w:rsid w:val="00D4188F"/>
    <w:rsid w:val="00D44505"/>
    <w:rsid w:val="00D45E3A"/>
    <w:rsid w:val="00D525CB"/>
    <w:rsid w:val="00D55B17"/>
    <w:rsid w:val="00D724D9"/>
    <w:rsid w:val="00D77130"/>
    <w:rsid w:val="00D82149"/>
    <w:rsid w:val="00DA1E81"/>
    <w:rsid w:val="00DB6F36"/>
    <w:rsid w:val="00DC5216"/>
    <w:rsid w:val="00DF2D86"/>
    <w:rsid w:val="00E0034A"/>
    <w:rsid w:val="00E0529E"/>
    <w:rsid w:val="00E11BD2"/>
    <w:rsid w:val="00E1576E"/>
    <w:rsid w:val="00E43504"/>
    <w:rsid w:val="00E440D6"/>
    <w:rsid w:val="00E44560"/>
    <w:rsid w:val="00E5400C"/>
    <w:rsid w:val="00E945B8"/>
    <w:rsid w:val="00E96234"/>
    <w:rsid w:val="00EA020B"/>
    <w:rsid w:val="00F05027"/>
    <w:rsid w:val="00F210C3"/>
    <w:rsid w:val="00F607B5"/>
    <w:rsid w:val="00F80DAC"/>
    <w:rsid w:val="00F82D92"/>
    <w:rsid w:val="00F93960"/>
    <w:rsid w:val="00FA5D40"/>
    <w:rsid w:val="00FB3920"/>
    <w:rsid w:val="00FB6EBF"/>
    <w:rsid w:val="00FC7961"/>
    <w:rsid w:val="00FD34A2"/>
    <w:rsid w:val="00FE75FB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7.png"/><Relationship Id="rId39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2.wmf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7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png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41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10.bin"/><Relationship Id="rId32" Type="http://schemas.openxmlformats.org/officeDocument/2006/relationships/image" Target="media/image9.png"/><Relationship Id="rId37" Type="http://schemas.openxmlformats.org/officeDocument/2006/relationships/image" Target="media/image10.wmf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6.png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3.wmf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149693-3585-4C50-BF17-3E6680E89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7B50580A</Template>
  <TotalTime>197</TotalTime>
  <Pages>7</Pages>
  <Words>540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E0391546</dc:creator>
  <cp:lastModifiedBy>CHAPMAN William</cp:lastModifiedBy>
  <cp:revision>13</cp:revision>
  <cp:lastPrinted>2015-05-20T05:07:00Z</cp:lastPrinted>
  <dcterms:created xsi:type="dcterms:W3CDTF">2015-05-19T23:45:00Z</dcterms:created>
  <dcterms:modified xsi:type="dcterms:W3CDTF">2015-05-20T05:28:00Z</dcterms:modified>
</cp:coreProperties>
</file>