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9D" w:rsidRPr="00D23E05" w:rsidRDefault="00294345" w:rsidP="00C16B9D">
      <w:pPr>
        <w:rPr>
          <w:rFonts w:asciiTheme="minorHAnsi" w:hAnsiTheme="minorHAnsi" w:cstheme="minorHAnsi"/>
          <w:b/>
          <w:bCs/>
          <w:sz w:val="36"/>
        </w:rPr>
      </w:pP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-226695</wp:posOffset>
                </wp:positionV>
                <wp:extent cx="3128645" cy="1255395"/>
                <wp:effectExtent l="0" t="0" r="14605" b="2095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DF4" w:rsidRDefault="00B50DF4" w:rsidP="00C16B9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B50DF4" w:rsidRPr="001C64A6" w:rsidRDefault="00B50DF4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B50DF4" w:rsidRPr="001C64A6" w:rsidRDefault="00B50DF4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B50DF4" w:rsidRPr="001C64A6" w:rsidRDefault="00B50DF4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B50DF4" w:rsidRPr="001C64A6" w:rsidRDefault="00B50DF4" w:rsidP="00C16B9D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Score:                    out of </w:t>
                            </w:r>
                          </w:p>
                          <w:p w:rsidR="00B50DF4" w:rsidRDefault="00B50DF4" w:rsidP="00C16B9D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0.5pt;margin-top:-17.85pt;width:246.35pt;height:98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" fillcolor="black">
                <v:textbox>
                  <w:txbxContent>
                    <w:p w:rsidR="00843810" w:rsidRDefault="00843810" w:rsidP="00C16B9D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843810" w:rsidRPr="001C64A6" w:rsidRDefault="00843810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843810" w:rsidRPr="001C64A6" w:rsidRDefault="00843810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843810" w:rsidRPr="001C64A6" w:rsidRDefault="00843810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843810" w:rsidRPr="001C64A6" w:rsidRDefault="00843810" w:rsidP="00C16B9D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Score:                    out of </w:t>
                      </w:r>
                    </w:p>
                    <w:p w:rsidR="00843810" w:rsidRDefault="00843810" w:rsidP="00C16B9D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-228600</wp:posOffset>
                </wp:positionV>
                <wp:extent cx="3799840" cy="1257300"/>
                <wp:effectExtent l="0" t="0" r="1016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84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50DF4" w:rsidRPr="005D6EDC" w:rsidRDefault="00B50DF4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50DF4" w:rsidRPr="001C64A6" w:rsidRDefault="00B50DF4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Manjimup SHS 2015</w:t>
                            </w:r>
                          </w:p>
                          <w:p w:rsidR="00B50DF4" w:rsidRPr="001C64A6" w:rsidRDefault="00B50DF4" w:rsidP="00C74CC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50DF4" w:rsidRPr="001C64A6" w:rsidRDefault="00B50DF4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4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B50DF4" w:rsidRPr="001C64A6" w:rsidRDefault="00B50DF4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Test 7</w:t>
                            </w:r>
                          </w:p>
                          <w:p w:rsidR="00B50DF4" w:rsidRPr="001C64A6" w:rsidRDefault="00B50DF4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Introduction to Calculus</w:t>
                            </w:r>
                          </w:p>
                          <w:p w:rsidR="00B50DF4" w:rsidRPr="001F665C" w:rsidRDefault="00B50DF4" w:rsidP="00C16B9D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8.7pt;margin-top:-18pt;width:299.2pt;height:9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" filled="f" fillcolor="black" strokeweight="1.5pt">
                <v:textbox>
                  <w:txbxContent>
                    <w:p w:rsidR="00B50DF4" w:rsidRPr="005D6EDC" w:rsidRDefault="00B50DF4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B50DF4" w:rsidRPr="001C64A6" w:rsidRDefault="00B50DF4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Manjimup SHS 2015</w:t>
                      </w:r>
                    </w:p>
                    <w:p w:rsidR="00B50DF4" w:rsidRPr="001C64A6" w:rsidRDefault="00B50DF4" w:rsidP="00C74CC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B50DF4" w:rsidRPr="001C64A6" w:rsidRDefault="00B50DF4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4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B50DF4" w:rsidRPr="001C64A6" w:rsidRDefault="00B50DF4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Test 7</w:t>
                      </w:r>
                    </w:p>
                    <w:p w:rsidR="00B50DF4" w:rsidRPr="001C64A6" w:rsidRDefault="00B50DF4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Introduction to Calculus</w:t>
                      </w:r>
                    </w:p>
                    <w:p w:rsidR="00B50DF4" w:rsidRPr="001F665C" w:rsidRDefault="00B50DF4" w:rsidP="00C16B9D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-114300</wp:posOffset>
                </wp:positionV>
                <wp:extent cx="2171700" cy="457200"/>
                <wp:effectExtent l="0" t="0" r="19050" b="1905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DF4" w:rsidRDefault="00B50DF4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42pt;margin-top:-9pt;width:171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QaKQIAAFg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">
                <v:textbox>
                  <w:txbxContent>
                    <w:p w:rsidR="00843810" w:rsidRDefault="00843810" w:rsidP="00C16B9D"/>
                  </w:txbxContent>
                </v:textbox>
              </v:shape>
            </w:pict>
          </mc:Fallback>
        </mc:AlternateContent>
      </w:r>
    </w:p>
    <w:p w:rsidR="00C16B9D" w:rsidRPr="00D23E05" w:rsidRDefault="00294345" w:rsidP="00C16B9D">
      <w:pPr>
        <w:rPr>
          <w:rFonts w:asciiTheme="minorHAnsi" w:hAnsiTheme="minorHAnsi" w:cstheme="minorHAnsi"/>
          <w:b/>
          <w:bCs/>
          <w:sz w:val="36"/>
        </w:rPr>
      </w:pP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231140</wp:posOffset>
                </wp:positionV>
                <wp:extent cx="457200" cy="424180"/>
                <wp:effectExtent l="0" t="0" r="19050" b="1397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DF4" w:rsidRDefault="00B50DF4" w:rsidP="00C16B9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450pt;margin-top:18.2pt;width:36pt;height:3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">
                <v:textbox>
                  <w:txbxContent>
                    <w:p w:rsidR="00B50DF4" w:rsidRDefault="00B50DF4" w:rsidP="00C16B9D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457200" cy="457200"/>
                <wp:effectExtent l="0" t="0" r="19050" b="1905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DF4" w:rsidRDefault="00B50DF4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42pt;margin-top:15.6pt;width:36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">
                <v:textbox>
                  <w:txbxContent>
                    <w:p w:rsidR="00843810" w:rsidRDefault="00843810" w:rsidP="00C16B9D"/>
                  </w:txbxContent>
                </v:textbox>
              </v:shape>
            </w:pict>
          </mc:Fallback>
        </mc:AlternateContent>
      </w:r>
    </w:p>
    <w:p w:rsidR="00C16B9D" w:rsidRPr="00D23E05" w:rsidRDefault="00C16B9D" w:rsidP="00C16B9D">
      <w:pPr>
        <w:rPr>
          <w:rFonts w:asciiTheme="minorHAnsi" w:hAnsiTheme="minorHAnsi" w:cstheme="minorHAnsi"/>
          <w:b/>
          <w:bCs/>
          <w:sz w:val="36"/>
        </w:rPr>
      </w:pP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D23E05" w:rsidRDefault="00294345" w:rsidP="00C16B9D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118745</wp:posOffset>
                </wp:positionV>
                <wp:extent cx="1173480" cy="683260"/>
                <wp:effectExtent l="19050" t="38100" r="7620" b="4064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617945">
                          <a:off x="0" y="0"/>
                          <a:ext cx="1173480" cy="683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DF4" w:rsidRPr="008B0866" w:rsidRDefault="00B50DF4" w:rsidP="008B0866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Pr="008B0866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409.1pt;margin-top:9.35pt;width:92.4pt;height:53.8pt;rotation:674961fd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" filled="f" strokecolor="black [3213]" strokeweight="2pt">
                <v:path arrowok="t"/>
                <v:textbox>
                  <w:txbxContent>
                    <w:p w:rsidR="00B50DF4" w:rsidRPr="008B0866" w:rsidRDefault="00B50DF4" w:rsidP="008B0866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   </w:t>
                      </w:r>
                      <w:r w:rsidRPr="008B0866">
                        <w:rPr>
                          <w:color w:val="000000" w:themeColor="text1"/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</w:p>
    <w:p w:rsidR="00C16B9D" w:rsidRPr="00D23E05" w:rsidRDefault="00E2478D" w:rsidP="00C16B9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Non-</w:t>
      </w:r>
      <w:r w:rsidR="00026DE1" w:rsidRPr="00D23E05">
        <w:rPr>
          <w:rFonts w:asciiTheme="minorHAnsi" w:hAnsiTheme="minorHAnsi" w:cstheme="minorHAnsi"/>
          <w:b/>
          <w:sz w:val="22"/>
          <w:szCs w:val="22"/>
        </w:rPr>
        <w:t>Calculator Section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 xml:space="preserve"> (No calculator</w:t>
      </w:r>
      <w:r w:rsidR="00B43CB1">
        <w:rPr>
          <w:rFonts w:asciiTheme="minorHAnsi" w:hAnsiTheme="minorHAnsi" w:cstheme="minorHAnsi"/>
          <w:b/>
          <w:sz w:val="22"/>
          <w:szCs w:val="22"/>
        </w:rPr>
        <w:t xml:space="preserve"> n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>or notes</w:t>
      </w:r>
      <w:r w:rsidR="00E0034A" w:rsidRPr="00D23E05">
        <w:rPr>
          <w:rFonts w:asciiTheme="minorHAnsi" w:hAnsiTheme="minorHAnsi" w:cstheme="minorHAnsi"/>
          <w:b/>
          <w:sz w:val="22"/>
          <w:szCs w:val="22"/>
        </w:rPr>
        <w:t xml:space="preserve">, formula sheet </w:t>
      </w:r>
      <w:r w:rsidR="00B43CB1">
        <w:rPr>
          <w:rFonts w:asciiTheme="minorHAnsi" w:hAnsiTheme="minorHAnsi" w:cstheme="minorHAnsi"/>
          <w:b/>
          <w:sz w:val="22"/>
          <w:szCs w:val="22"/>
        </w:rPr>
        <w:t xml:space="preserve">is </w:t>
      </w:r>
      <w:r w:rsidR="00E0034A" w:rsidRPr="00D23E05">
        <w:rPr>
          <w:rFonts w:asciiTheme="minorHAnsi" w:hAnsiTheme="minorHAnsi" w:cstheme="minorHAnsi"/>
          <w:b/>
          <w:sz w:val="22"/>
          <w:szCs w:val="22"/>
        </w:rPr>
        <w:t>provided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>)</w:t>
      </w:r>
    </w:p>
    <w:p w:rsidR="00C16B9D" w:rsidRPr="00D23E05" w:rsidRDefault="00C16B9D" w:rsidP="00C16B9D">
      <w:pPr>
        <w:rPr>
          <w:rFonts w:asciiTheme="minorHAnsi" w:hAnsiTheme="minorHAnsi" w:cstheme="minorHAnsi"/>
          <w:b/>
          <w:sz w:val="22"/>
          <w:szCs w:val="22"/>
        </w:rPr>
      </w:pPr>
    </w:p>
    <w:p w:rsidR="00C16B9D" w:rsidRPr="00D23E05" w:rsidRDefault="008C6F6C" w:rsidP="00C16B9D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>Time: 3</w:t>
      </w:r>
      <w:r w:rsidR="0003706D" w:rsidRPr="00D23E05">
        <w:rPr>
          <w:rFonts w:asciiTheme="minorHAnsi" w:hAnsiTheme="minorHAnsi" w:cstheme="minorHAnsi"/>
          <w:b/>
          <w:sz w:val="22"/>
          <w:szCs w:val="22"/>
        </w:rPr>
        <w:t>0</w:t>
      </w:r>
      <w:r w:rsidR="00D77130" w:rsidRPr="00D23E05">
        <w:rPr>
          <w:rFonts w:asciiTheme="minorHAnsi" w:hAnsiTheme="minorHAnsi" w:cstheme="minorHAnsi"/>
          <w:b/>
          <w:sz w:val="22"/>
          <w:szCs w:val="22"/>
        </w:rPr>
        <w:t xml:space="preserve"> minutes</w:t>
      </w:r>
      <w:r w:rsidR="008B0866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640081">
        <w:rPr>
          <w:rFonts w:asciiTheme="minorHAnsi" w:hAnsiTheme="minorHAnsi" w:cstheme="minorHAnsi"/>
          <w:b/>
          <w:sz w:val="22"/>
          <w:szCs w:val="22"/>
        </w:rPr>
        <w:t>Marks: 29</w:t>
      </w:r>
      <w:r w:rsidR="009E5DB7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C16B9D" w:rsidRPr="00F71C82" w:rsidRDefault="00C16B9D" w:rsidP="00C16B9D">
      <w:pPr>
        <w:rPr>
          <w:rStyle w:val="Emphasis"/>
        </w:rPr>
      </w:pPr>
    </w:p>
    <w:p w:rsidR="00C16B9D" w:rsidRPr="00D23E05" w:rsidRDefault="00294345" w:rsidP="00C16B9D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634</wp:posOffset>
                </wp:positionV>
                <wp:extent cx="6934835" cy="0"/>
                <wp:effectExtent l="0" t="0" r="18415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7.85pt;margin-top:.05pt;width:546.05pt;height:0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KI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UYhFKk&#10;B4me917HyugxjGcwroCoSm1taJAe1at50fS7Q0pXHVEtj8FvJwO5WchI3qWEizNQZDd81gxiCODH&#10;WR0b2wdImAI6RklON0n40SMKH2eLST6fTDGi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"/>
            </w:pict>
          </mc:Fallback>
        </mc:AlternateContent>
      </w: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D3534" w:rsidRPr="00A44785" w:rsidRDefault="00894F0D" w:rsidP="004A3ABA">
      <w:pPr>
        <w:pStyle w:val="ListParagraph"/>
        <w:numPr>
          <w:ilvl w:val="0"/>
          <w:numId w:val="1"/>
        </w:numPr>
        <w:tabs>
          <w:tab w:val="left" w:pos="567"/>
        </w:tabs>
        <w:ind w:hanging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[4</w:t>
      </w:r>
      <w:r w:rsidR="00AD3534" w:rsidRPr="00A44785">
        <w:rPr>
          <w:rFonts w:asciiTheme="minorHAnsi" w:hAnsiTheme="minorHAnsi" w:cstheme="minorHAnsi"/>
          <w:sz w:val="22"/>
          <w:szCs w:val="22"/>
        </w:rPr>
        <w:t xml:space="preserve"> marks]</w:t>
      </w:r>
    </w:p>
    <w:p w:rsidR="00987DD5" w:rsidRDefault="00987DD5">
      <w:pPr>
        <w:rPr>
          <w:rFonts w:asciiTheme="minorHAnsi" w:hAnsiTheme="minorHAnsi" w:cstheme="minorHAnsi"/>
        </w:rPr>
      </w:pPr>
    </w:p>
    <w:p w:rsidR="004A3ABA" w:rsidRDefault="00532068" w:rsidP="00532068">
      <w:pPr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Consider the graph of the function y = f(x). Use the features of this graph to answer the following questions.</w:t>
      </w:r>
    </w:p>
    <w:p w:rsidR="00532068" w:rsidRDefault="00210757" w:rsidP="004A3AB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margin-left:208.8pt;margin-top:4.85pt;width:326.1pt;height:190.5pt;z-index:251694592">
            <v:imagedata r:id="rId9" o:title=""/>
          </v:shape>
          <o:OLEObject Type="Embed" ProgID="FXDraw.Graphic" ShapeID="_x0000_s1053" DrawAspect="Content" ObjectID="_1504514502" r:id="rId10"/>
        </w:pict>
      </w:r>
    </w:p>
    <w:p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53206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List </w:t>
      </w:r>
      <w:r w:rsidR="00A64332">
        <w:rPr>
          <w:rFonts w:asciiTheme="minorHAnsi" w:hAnsiTheme="minorHAnsi" w:cstheme="minorHAnsi"/>
          <w:sz w:val="22"/>
          <w:szCs w:val="22"/>
        </w:rPr>
        <w:t>all</w:t>
      </w:r>
      <w:r>
        <w:rPr>
          <w:rFonts w:asciiTheme="minorHAnsi" w:hAnsiTheme="minorHAnsi" w:cstheme="minorHAnsi"/>
          <w:sz w:val="22"/>
          <w:szCs w:val="22"/>
        </w:rPr>
        <w:t xml:space="preserve"> stationary points.</w:t>
      </w:r>
    </w:p>
    <w:p w:rsidR="00532068" w:rsidRDefault="00532068" w:rsidP="00532068">
      <w:pPr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532068">
      <w:pPr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532068">
      <w:pPr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532068">
      <w:pPr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53206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State the points of inflection.</w:t>
      </w:r>
    </w:p>
    <w:p w:rsidR="00532068" w:rsidRDefault="00532068" w:rsidP="0053206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53206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53206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32068" w:rsidRPr="00532068" w:rsidRDefault="00532068" w:rsidP="0053206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53206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Highlight the sections with a negative value of </w:t>
      </w:r>
      <w:r w:rsidRPr="00532068">
        <w:rPr>
          <w:rFonts w:asciiTheme="minorHAnsi" w:hAnsiTheme="minorHAnsi" w:cstheme="minorHAnsi"/>
          <w:position w:val="-24"/>
          <w:sz w:val="22"/>
          <w:szCs w:val="22"/>
        </w:rPr>
        <w:object w:dxaOrig="360" w:dyaOrig="620">
          <v:shape id="_x0000_i1026" type="#_x0000_t75" style="width:17.8pt;height:31.35pt" o:ole="">
            <v:imagedata r:id="rId11" o:title=""/>
          </v:shape>
          <o:OLEObject Type="Embed" ProgID="Equation.3" ShapeID="_x0000_i1026" DrawAspect="Content" ObjectID="_1504514490" r:id="rId12"/>
        </w:object>
      </w:r>
    </w:p>
    <w:p w:rsidR="00532068" w:rsidRDefault="00532068" w:rsidP="0053206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53206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32068" w:rsidRPr="00532068" w:rsidRDefault="00532068" w:rsidP="0053206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32068" w:rsidRPr="00532068" w:rsidRDefault="00A64332" w:rsidP="0053206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Which point on this curve has the properties that f(x) &gt; 0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and </w:t>
      </w:r>
      <w:proofErr w:type="gramEnd"/>
      <w:r w:rsidRPr="00A64332">
        <w:rPr>
          <w:rFonts w:asciiTheme="minorHAnsi" w:hAnsiTheme="minorHAnsi" w:cstheme="minorHAnsi"/>
          <w:position w:val="-10"/>
          <w:sz w:val="22"/>
          <w:szCs w:val="22"/>
        </w:rPr>
        <w:object w:dxaOrig="980" w:dyaOrig="320">
          <v:shape id="_x0000_i1043" type="#_x0000_t75" style="width:49.15pt;height:16.1pt" o:ole="">
            <v:imagedata r:id="rId13" o:title=""/>
          </v:shape>
          <o:OLEObject Type="Embed" ProgID="Equation.3" ShapeID="_x0000_i1043" DrawAspect="Content" ObjectID="_1504514491" r:id="rId14"/>
        </w:objec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F74676">
      <w:pPr>
        <w:pBdr>
          <w:top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532068" w:rsidRDefault="00F74676" w:rsidP="0053206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[2,2,2 = 6</w:t>
      </w:r>
      <w:r w:rsidR="00532068">
        <w:rPr>
          <w:rFonts w:asciiTheme="minorHAnsi" w:hAnsiTheme="minorHAnsi" w:cstheme="minorHAnsi"/>
          <w:sz w:val="22"/>
          <w:szCs w:val="22"/>
        </w:rPr>
        <w:t xml:space="preserve"> marks]</w:t>
      </w:r>
    </w:p>
    <w:p w:rsidR="00532068" w:rsidRDefault="00532068" w:rsidP="00532068">
      <w:pPr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532068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the derivative of the following functions.</w:t>
      </w:r>
      <w:r w:rsidR="00F74676">
        <w:rPr>
          <w:rFonts w:asciiTheme="minorHAnsi" w:hAnsiTheme="minorHAnsi" w:cstheme="minorHAnsi"/>
          <w:sz w:val="22"/>
          <w:szCs w:val="22"/>
        </w:rPr>
        <w:t xml:space="preserve"> Express with positive indices.</w:t>
      </w:r>
    </w:p>
    <w:p w:rsidR="00532068" w:rsidRDefault="00532068" w:rsidP="00532068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F74676" w:rsidRPr="00F74676" w:rsidRDefault="00532068" w:rsidP="00F7467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 = </w:t>
      </w:r>
      <w:r w:rsidRPr="00532068">
        <w:rPr>
          <w:rFonts w:asciiTheme="minorHAnsi" w:hAnsiTheme="minorHAnsi" w:cstheme="minorHAnsi"/>
          <w:position w:val="-10"/>
          <w:sz w:val="22"/>
          <w:szCs w:val="22"/>
        </w:rPr>
        <w:object w:dxaOrig="180" w:dyaOrig="340">
          <v:shape id="_x0000_i1027" type="#_x0000_t75" style="width:9.3pt;height:16.95pt" o:ole="">
            <v:imagedata r:id="rId15" o:title=""/>
          </v:shape>
          <o:OLEObject Type="Embed" ProgID="Equation.3" ShapeID="_x0000_i1027" DrawAspect="Content" ObjectID="_1504514492" r:id="rId16"/>
        </w:object>
      </w:r>
      <w:r w:rsidRPr="00532068">
        <w:rPr>
          <w:rFonts w:asciiTheme="minorHAnsi" w:hAnsiTheme="minorHAnsi" w:cstheme="minorHAnsi"/>
          <w:position w:val="-24"/>
          <w:sz w:val="22"/>
          <w:szCs w:val="22"/>
        </w:rPr>
        <w:object w:dxaOrig="1500" w:dyaOrig="660">
          <v:shape id="_x0000_i1028" type="#_x0000_t75" style="width:75.4pt;height:33.05pt" o:ole="">
            <v:imagedata r:id="rId17" o:title=""/>
          </v:shape>
          <o:OLEObject Type="Embed" ProgID="Equation.3" ShapeID="_x0000_i1028" DrawAspect="Content" ObjectID="_1504514493" r:id="rId18"/>
        </w:objec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b)</w:t>
      </w:r>
      <w:r>
        <w:rPr>
          <w:rFonts w:asciiTheme="minorHAnsi" w:hAnsiTheme="minorHAnsi" w:cstheme="minorHAnsi"/>
          <w:sz w:val="22"/>
          <w:szCs w:val="22"/>
        </w:rPr>
        <w:tab/>
      </w:r>
      <w:r w:rsidR="00F74676">
        <w:rPr>
          <w:rFonts w:asciiTheme="minorHAnsi" w:hAnsiTheme="minorHAnsi" w:cstheme="minorHAnsi"/>
          <w:sz w:val="22"/>
          <w:szCs w:val="22"/>
        </w:rPr>
        <w:t xml:space="preserve">y = </w:t>
      </w:r>
      <w:r w:rsidR="00F74676">
        <w:rPr>
          <w:rFonts w:asciiTheme="minorHAnsi" w:hAnsiTheme="minorHAnsi" w:cstheme="minorHAnsi"/>
          <w:sz w:val="22"/>
          <w:szCs w:val="22"/>
        </w:rPr>
        <w:object w:dxaOrig="63" w:dyaOrig="29">
          <v:shape id="_x0000_i1029" type="#_x0000_t75" style="width:3.4pt;height:1.7pt" o:ole="">
            <v:imagedata r:id="rId19" o:title=""/>
          </v:shape>
          <o:OLEObject Type="Embed" ProgID="FXEquation.Equation" ShapeID="_x0000_i1029" DrawAspect="Content" ObjectID="_1504514494" r:id="rId20"/>
        </w:object>
      </w:r>
      <w:r w:rsidR="00F74676" w:rsidRPr="00F74676">
        <w:rPr>
          <w:rFonts w:asciiTheme="minorHAnsi" w:hAnsiTheme="minorHAnsi" w:cstheme="minorHAnsi"/>
          <w:position w:val="-8"/>
          <w:sz w:val="22"/>
          <w:szCs w:val="22"/>
        </w:rPr>
        <w:object w:dxaOrig="380" w:dyaOrig="360">
          <v:shape id="_x0000_i1030" type="#_x0000_t75" style="width:18.65pt;height:17.8pt" o:ole="">
            <v:imagedata r:id="rId21" o:title=""/>
          </v:shape>
          <o:OLEObject Type="Embed" ProgID="Equation.3" ShapeID="_x0000_i1030" DrawAspect="Content" ObjectID="_1504514495" r:id="rId22"/>
        </w:object>
      </w:r>
      <w:r w:rsidR="00F74676">
        <w:rPr>
          <w:rFonts w:asciiTheme="minorHAnsi" w:hAnsiTheme="minorHAnsi" w:cstheme="minorHAnsi"/>
          <w:sz w:val="22"/>
          <w:szCs w:val="22"/>
        </w:rPr>
        <w:tab/>
      </w:r>
      <w:r w:rsidR="00F74676">
        <w:rPr>
          <w:rFonts w:asciiTheme="minorHAnsi" w:hAnsiTheme="minorHAnsi" w:cstheme="minorHAnsi"/>
          <w:sz w:val="22"/>
          <w:szCs w:val="22"/>
        </w:rPr>
        <w:tab/>
      </w:r>
      <w:r w:rsidR="00F74676" w:rsidRPr="00F74676">
        <w:rPr>
          <w:rFonts w:asciiTheme="minorHAnsi" w:hAnsiTheme="minorHAnsi" w:cstheme="minorHAnsi"/>
          <w:sz w:val="22"/>
          <w:szCs w:val="22"/>
        </w:rPr>
        <w:t>c)</w:t>
      </w:r>
      <w:r w:rsidR="00F74676" w:rsidRPr="00F74676">
        <w:rPr>
          <w:rFonts w:asciiTheme="minorHAnsi" w:hAnsiTheme="minorHAnsi" w:cstheme="minorHAnsi"/>
          <w:sz w:val="22"/>
          <w:szCs w:val="22"/>
        </w:rPr>
        <w:tab/>
        <w:t xml:space="preserve">y = </w:t>
      </w:r>
      <w:r w:rsidR="00F74676" w:rsidRPr="00F74676">
        <w:rPr>
          <w:position w:val="-26"/>
        </w:rPr>
        <w:object w:dxaOrig="1020" w:dyaOrig="639">
          <v:shape id="_x0000_i1031" type="#_x0000_t75" style="width:50.8pt;height:32.2pt" o:ole="">
            <v:imagedata r:id="rId23" o:title=""/>
          </v:shape>
          <o:OLEObject Type="Embed" ProgID="Equation.3" ShapeID="_x0000_i1031" DrawAspect="Content" ObjectID="_1504514496" r:id="rId24"/>
        </w:object>
      </w:r>
      <w:r w:rsidR="00F74676" w:rsidRPr="00F74676">
        <w:rPr>
          <w:rFonts w:asciiTheme="minorHAnsi" w:hAnsiTheme="minorHAnsi" w:cstheme="minorHAnsi"/>
          <w:sz w:val="22"/>
          <w:szCs w:val="22"/>
        </w:rPr>
        <w:tab/>
      </w:r>
      <w:r w:rsidR="00F74676" w:rsidRPr="00F74676">
        <w:rPr>
          <w:rFonts w:asciiTheme="minorHAnsi" w:hAnsiTheme="minorHAnsi" w:cstheme="minorHAnsi"/>
          <w:sz w:val="22"/>
          <w:szCs w:val="22"/>
        </w:rPr>
        <w:tab/>
      </w:r>
      <w:r w:rsidR="00F74676" w:rsidRPr="00F74676">
        <w:rPr>
          <w:rFonts w:asciiTheme="minorHAnsi" w:hAnsiTheme="minorHAnsi" w:cstheme="minorHAnsi"/>
          <w:sz w:val="22"/>
          <w:szCs w:val="22"/>
        </w:rPr>
        <w:tab/>
      </w:r>
      <w:r w:rsidR="00F74676" w:rsidRPr="00F74676">
        <w:rPr>
          <w:rFonts w:asciiTheme="minorHAnsi" w:hAnsiTheme="minorHAnsi" w:cstheme="minorHAnsi"/>
          <w:sz w:val="22"/>
          <w:szCs w:val="22"/>
        </w:rPr>
        <w:tab/>
      </w:r>
      <w:r w:rsidR="00F74676" w:rsidRPr="00F74676">
        <w:rPr>
          <w:rFonts w:asciiTheme="minorHAnsi" w:hAnsiTheme="minorHAnsi" w:cstheme="minorHAnsi"/>
          <w:sz w:val="22"/>
          <w:szCs w:val="22"/>
        </w:rPr>
        <w:tab/>
      </w:r>
    </w:p>
    <w:p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:rsidR="00F74676" w:rsidRDefault="00F74676" w:rsidP="004A3ABA">
      <w:pPr>
        <w:rPr>
          <w:rFonts w:asciiTheme="minorHAnsi" w:hAnsiTheme="minorHAnsi" w:cstheme="minorHAnsi"/>
          <w:sz w:val="22"/>
          <w:szCs w:val="22"/>
        </w:rPr>
      </w:pPr>
    </w:p>
    <w:p w:rsidR="00F74676" w:rsidRDefault="00F74676" w:rsidP="004A3ABA">
      <w:pPr>
        <w:rPr>
          <w:rFonts w:asciiTheme="minorHAnsi" w:hAnsiTheme="minorHAnsi" w:cstheme="minorHAnsi"/>
          <w:sz w:val="22"/>
          <w:szCs w:val="22"/>
        </w:rPr>
      </w:pPr>
    </w:p>
    <w:p w:rsidR="00F74676" w:rsidRDefault="00F74676" w:rsidP="004A3ABA">
      <w:pPr>
        <w:rPr>
          <w:rFonts w:asciiTheme="minorHAnsi" w:hAnsiTheme="minorHAnsi" w:cstheme="minorHAnsi"/>
          <w:sz w:val="22"/>
          <w:szCs w:val="22"/>
        </w:rPr>
      </w:pPr>
    </w:p>
    <w:p w:rsidR="00F74676" w:rsidRDefault="00F74676" w:rsidP="004A3ABA">
      <w:pPr>
        <w:rPr>
          <w:rFonts w:asciiTheme="minorHAnsi" w:hAnsiTheme="minorHAnsi" w:cstheme="minorHAnsi"/>
          <w:sz w:val="22"/>
          <w:szCs w:val="22"/>
        </w:rPr>
      </w:pPr>
    </w:p>
    <w:p w:rsidR="00F74676" w:rsidRDefault="00F74676" w:rsidP="004A3ABA">
      <w:pPr>
        <w:rPr>
          <w:rFonts w:asciiTheme="minorHAnsi" w:hAnsiTheme="minorHAnsi" w:cstheme="minorHAnsi"/>
          <w:sz w:val="22"/>
          <w:szCs w:val="22"/>
        </w:rPr>
      </w:pPr>
    </w:p>
    <w:p w:rsidR="00F74676" w:rsidRDefault="00F74676" w:rsidP="004A3ABA">
      <w:pPr>
        <w:rPr>
          <w:rFonts w:asciiTheme="minorHAnsi" w:hAnsiTheme="minorHAnsi" w:cstheme="minorHAnsi"/>
          <w:sz w:val="22"/>
          <w:szCs w:val="22"/>
        </w:rPr>
      </w:pPr>
    </w:p>
    <w:p w:rsidR="00F74676" w:rsidRDefault="00F74676" w:rsidP="004A3ABA">
      <w:pPr>
        <w:rPr>
          <w:rFonts w:asciiTheme="minorHAnsi" w:hAnsiTheme="minorHAnsi" w:cstheme="minorHAnsi"/>
          <w:sz w:val="22"/>
          <w:szCs w:val="22"/>
        </w:rPr>
      </w:pPr>
    </w:p>
    <w:p w:rsidR="00F74676" w:rsidRDefault="00F74676" w:rsidP="00F7467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[4 marks]</w:t>
      </w:r>
    </w:p>
    <w:p w:rsidR="00F74676" w:rsidRDefault="00F74676" w:rsidP="00F74676">
      <w:pPr>
        <w:rPr>
          <w:rFonts w:asciiTheme="minorHAnsi" w:hAnsiTheme="minorHAnsi" w:cstheme="minorHAnsi"/>
          <w:sz w:val="22"/>
          <w:szCs w:val="22"/>
        </w:rPr>
      </w:pPr>
    </w:p>
    <w:p w:rsidR="00F74676" w:rsidRDefault="00F74676" w:rsidP="00F74676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Find the equation of the tangent line to the curve y = </w:t>
      </w:r>
      <w:r w:rsidRPr="00F74676">
        <w:rPr>
          <w:rFonts w:asciiTheme="minorHAnsi" w:hAnsiTheme="minorHAnsi" w:cstheme="minorHAnsi"/>
          <w:position w:val="-24"/>
          <w:sz w:val="22"/>
          <w:szCs w:val="22"/>
        </w:rPr>
        <w:object w:dxaOrig="700" w:dyaOrig="620">
          <v:shape id="_x0000_i1032" type="#_x0000_t75" style="width:34.75pt;height:31.35pt" o:ole="">
            <v:imagedata r:id="rId25" o:title=""/>
          </v:shape>
          <o:OLEObject Type="Embed" ProgID="Equation.3" ShapeID="_x0000_i1032" DrawAspect="Content" ObjectID="_1504514497" r:id="rId26"/>
        </w:object>
      </w:r>
      <w:r>
        <w:rPr>
          <w:rFonts w:asciiTheme="minorHAnsi" w:hAnsiTheme="minorHAnsi" w:cstheme="minorHAnsi"/>
          <w:sz w:val="22"/>
          <w:szCs w:val="22"/>
        </w:rPr>
        <w:t xml:space="preserve"> at the point (1</w:t>
      </w:r>
      <w:proofErr w:type="gramStart"/>
      <w:r>
        <w:rPr>
          <w:rFonts w:asciiTheme="minorHAnsi" w:hAnsiTheme="minorHAnsi" w:cstheme="minorHAnsi"/>
          <w:sz w:val="22"/>
          <w:szCs w:val="22"/>
        </w:rPr>
        <w:t>,2</w:t>
      </w:r>
      <w:proofErr w:type="gramEnd"/>
      <w:r>
        <w:rPr>
          <w:rFonts w:asciiTheme="minorHAnsi" w:hAnsiTheme="minorHAnsi" w:cstheme="minorHAnsi"/>
          <w:sz w:val="22"/>
          <w:szCs w:val="22"/>
        </w:rPr>
        <w:t>).</w:t>
      </w: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64332">
      <w:pPr>
        <w:pBdr>
          <w:top w:val="single" w:sz="4" w:space="1" w:color="auto"/>
        </w:pBd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[4 marks]</w:t>
      </w:r>
    </w:p>
    <w:p w:rsidR="00A7403C" w:rsidRDefault="00A7403C" w:rsidP="00A7403C">
      <w:pPr>
        <w:rPr>
          <w:rFonts w:asciiTheme="minorHAnsi" w:hAnsiTheme="minorHAnsi" w:cstheme="minorHAnsi"/>
          <w:sz w:val="22"/>
          <w:szCs w:val="22"/>
        </w:rPr>
      </w:pPr>
    </w:p>
    <w:p w:rsidR="00A7403C" w:rsidRP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Using first principles, </w:t>
      </w:r>
      <w:r w:rsidRPr="00A7403C">
        <w:rPr>
          <w:rFonts w:asciiTheme="minorHAnsi" w:hAnsiTheme="minorHAnsi" w:cstheme="minorHAnsi"/>
          <w:position w:val="-24"/>
          <w:sz w:val="22"/>
          <w:szCs w:val="22"/>
        </w:rPr>
        <w:object w:dxaOrig="360" w:dyaOrig="620">
          <v:shape id="_x0000_i1033" type="#_x0000_t75" style="width:17.8pt;height:31.35pt" o:ole="">
            <v:imagedata r:id="rId27" o:title=""/>
          </v:shape>
          <o:OLEObject Type="Embed" ProgID="Equation.3" ShapeID="_x0000_i1033" DrawAspect="Content" ObjectID="_1504514498" r:id="rId28"/>
        </w:objec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gramEnd"/>
      <w:r w:rsidRPr="00A7403C">
        <w:rPr>
          <w:rFonts w:asciiTheme="minorHAnsi" w:hAnsiTheme="minorHAnsi" w:cstheme="minorHAnsi"/>
          <w:position w:val="-28"/>
          <w:sz w:val="22"/>
          <w:szCs w:val="22"/>
        </w:rPr>
        <w:object w:dxaOrig="2200" w:dyaOrig="680">
          <v:shape id="_x0000_i1034" type="#_x0000_t75" style="width:110.1pt;height:33.9pt" o:ole="">
            <v:imagedata r:id="rId29" o:title=""/>
          </v:shape>
          <o:OLEObject Type="Embed" ProgID="Equation.3" ShapeID="_x0000_i1034" DrawAspect="Content" ObjectID="_1504514499" r:id="rId30"/>
        </w:object>
      </w:r>
      <w:r>
        <w:rPr>
          <w:rFonts w:asciiTheme="minorHAnsi" w:hAnsiTheme="minorHAnsi" w:cstheme="minorHAnsi"/>
          <w:sz w:val="22"/>
          <w:szCs w:val="22"/>
        </w:rPr>
        <w:t>, show that the derivative</w:t>
      </w:r>
      <w:r w:rsidR="007C0AF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of y = 3x</w:t>
      </w:r>
      <w:r w:rsidRPr="00A7403C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is 6x.</w:t>
      </w:r>
    </w:p>
    <w:p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:rsidR="00532068" w:rsidRPr="00DC3E97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:rsidR="004A3ABA" w:rsidRPr="00DC3E97" w:rsidRDefault="004A3ABA" w:rsidP="004A3ABA">
      <w:pPr>
        <w:rPr>
          <w:rFonts w:asciiTheme="minorHAnsi" w:hAnsiTheme="minorHAnsi" w:cstheme="minorHAnsi"/>
          <w:sz w:val="22"/>
          <w:szCs w:val="22"/>
        </w:rPr>
      </w:pPr>
    </w:p>
    <w:p w:rsidR="004A3ABA" w:rsidRPr="00DC3E97" w:rsidRDefault="004A3ABA" w:rsidP="004A3ABA">
      <w:pPr>
        <w:rPr>
          <w:rFonts w:asciiTheme="minorHAnsi" w:hAnsiTheme="minorHAnsi" w:cstheme="minorHAnsi"/>
          <w:sz w:val="22"/>
          <w:szCs w:val="22"/>
        </w:rPr>
      </w:pPr>
    </w:p>
    <w:p w:rsidR="004A3ABA" w:rsidRPr="00DC3E97" w:rsidRDefault="004A3ABA" w:rsidP="004A3ABA">
      <w:pPr>
        <w:rPr>
          <w:rFonts w:asciiTheme="minorHAnsi" w:hAnsiTheme="minorHAnsi" w:cstheme="minorHAnsi"/>
          <w:sz w:val="22"/>
          <w:szCs w:val="22"/>
        </w:rPr>
      </w:pPr>
    </w:p>
    <w:p w:rsidR="004A3ABA" w:rsidRPr="00DC3E97" w:rsidRDefault="004A3ABA" w:rsidP="004A3ABA">
      <w:pPr>
        <w:rPr>
          <w:rFonts w:asciiTheme="minorHAnsi" w:hAnsiTheme="minorHAnsi" w:cstheme="minorHAnsi"/>
          <w:sz w:val="22"/>
          <w:szCs w:val="22"/>
        </w:rPr>
      </w:pPr>
    </w:p>
    <w:p w:rsidR="004A3ABA" w:rsidRPr="00DC3E97" w:rsidRDefault="004A3ABA" w:rsidP="004A3ABA">
      <w:pPr>
        <w:rPr>
          <w:rFonts w:asciiTheme="minorHAnsi" w:hAnsiTheme="minorHAnsi" w:cstheme="minorHAnsi"/>
          <w:sz w:val="22"/>
          <w:szCs w:val="22"/>
        </w:rPr>
      </w:pPr>
    </w:p>
    <w:p w:rsidR="007D17DB" w:rsidRDefault="007D17DB" w:rsidP="004A3ABA">
      <w:pPr>
        <w:rPr>
          <w:rFonts w:asciiTheme="minorHAnsi" w:hAnsiTheme="minorHAnsi" w:cstheme="minorHAnsi"/>
          <w:sz w:val="22"/>
          <w:szCs w:val="22"/>
        </w:rPr>
      </w:pPr>
    </w:p>
    <w:p w:rsidR="00E2478D" w:rsidRDefault="00E2478D" w:rsidP="004A3ABA">
      <w:pPr>
        <w:rPr>
          <w:rFonts w:asciiTheme="minorHAnsi" w:hAnsiTheme="minorHAnsi" w:cstheme="minorHAnsi"/>
          <w:sz w:val="22"/>
          <w:szCs w:val="22"/>
        </w:rPr>
      </w:pPr>
    </w:p>
    <w:p w:rsidR="007D17DB" w:rsidRDefault="007D17DB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[1,2 = 3 marks]</w:t>
      </w:r>
    </w:p>
    <w:p w:rsidR="00A7403C" w:rsidRDefault="00A7403C" w:rsidP="00A7403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AU"/>
        </w:rPr>
        <w:drawing>
          <wp:anchor distT="0" distB="0" distL="114300" distR="114300" simplePos="0" relativeHeight="251695616" behindDoc="1" locked="0" layoutInCell="1" allowOverlap="1" wp14:anchorId="068A026C" wp14:editId="778B9524">
            <wp:simplePos x="0" y="0"/>
            <wp:positionH relativeFrom="column">
              <wp:posOffset>4179233</wp:posOffset>
            </wp:positionH>
            <wp:positionV relativeFrom="paragraph">
              <wp:posOffset>49530</wp:posOffset>
            </wp:positionV>
            <wp:extent cx="1387394" cy="1288660"/>
            <wp:effectExtent l="0" t="0" r="381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394" cy="12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student types this expression on a Casio display. </w:t>
      </w: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function f(x) are they considering?</w:t>
      </w:r>
    </w:p>
    <w:p w:rsidR="00A7403C" w:rsidRDefault="00A7403C" w:rsidP="00A7403C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rPr>
          <w:rFonts w:asciiTheme="minorHAnsi" w:hAnsiTheme="minorHAnsi" w:cstheme="minorHAnsi"/>
          <w:sz w:val="22"/>
          <w:szCs w:val="22"/>
        </w:rPr>
      </w:pPr>
    </w:p>
    <w:p w:rsidR="00A7403C" w:rsidRPr="00A7403C" w:rsidRDefault="00A7403C" w:rsidP="00A7403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the value of the expression on the calculator display.</w:t>
      </w: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64332">
      <w:pPr>
        <w:pBdr>
          <w:top w:val="single" w:sz="4" w:space="1" w:color="auto"/>
        </w:pBd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640081" w:rsidP="007C0A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[4,2,2 = 8</w:t>
      </w:r>
      <w:r w:rsidR="007C0AF5">
        <w:rPr>
          <w:rFonts w:asciiTheme="minorHAnsi" w:hAnsiTheme="minorHAnsi" w:cstheme="minorHAnsi"/>
          <w:sz w:val="22"/>
          <w:szCs w:val="22"/>
        </w:rPr>
        <w:t xml:space="preserve"> marks]</w:t>
      </w:r>
    </w:p>
    <w:p w:rsidR="007C0AF5" w:rsidRDefault="007C0AF5" w:rsidP="007C0AF5">
      <w:pPr>
        <w:rPr>
          <w:rFonts w:asciiTheme="minorHAnsi" w:hAnsiTheme="minorHAnsi" w:cstheme="minorHAnsi"/>
          <w:sz w:val="22"/>
          <w:szCs w:val="22"/>
        </w:rPr>
      </w:pPr>
    </w:p>
    <w:p w:rsidR="007C0AF5" w:rsidRPr="007C0AF5" w:rsidRDefault="007C0AF5" w:rsidP="007C0AF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 methods of calculus to find the </w:t>
      </w:r>
      <w:r w:rsidR="00640081">
        <w:rPr>
          <w:rFonts w:asciiTheme="minorHAnsi" w:hAnsiTheme="minorHAnsi" w:cstheme="minorHAnsi"/>
          <w:sz w:val="22"/>
          <w:szCs w:val="22"/>
        </w:rPr>
        <w:t xml:space="preserve">coordinates of the </w:t>
      </w:r>
      <w:r>
        <w:rPr>
          <w:rFonts w:asciiTheme="minorHAnsi" w:hAnsiTheme="minorHAnsi" w:cstheme="minorHAnsi"/>
          <w:sz w:val="22"/>
          <w:szCs w:val="22"/>
        </w:rPr>
        <w:t>stationary points of the function f(x) = 3x</w:t>
      </w:r>
      <w:r w:rsidRPr="007C0AF5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– x</w:t>
      </w:r>
      <w:r w:rsidRPr="007C0AF5">
        <w:rPr>
          <w:rFonts w:asciiTheme="minorHAnsi" w:hAnsiTheme="minorHAnsi" w:cstheme="minorHAnsi"/>
          <w:sz w:val="22"/>
          <w:szCs w:val="22"/>
          <w:vertAlign w:val="superscript"/>
        </w:rPr>
        <w:t>3</w:t>
      </w: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C0AF5" w:rsidRDefault="007C0AF5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64332" w:rsidRDefault="00A64332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64332" w:rsidRDefault="00A64332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64332" w:rsidRDefault="00A64332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64332" w:rsidRDefault="00A64332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64332" w:rsidRDefault="00A64332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C0AF5" w:rsidRDefault="007C0AF5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C0AF5" w:rsidRDefault="007C0AF5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C0AF5" w:rsidRDefault="007C0AF5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C0AF5" w:rsidRDefault="00640081" w:rsidP="007C0AF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the coordinates of the local maximum point</w:t>
      </w:r>
      <w:proofErr w:type="gramStart"/>
      <w:r>
        <w:rPr>
          <w:rFonts w:asciiTheme="minorHAnsi" w:hAnsiTheme="minorHAnsi" w:cstheme="minorHAnsi"/>
          <w:sz w:val="22"/>
          <w:szCs w:val="22"/>
        </w:rPr>
        <w:t>.</w:t>
      </w:r>
      <w:r w:rsidR="007C0AF5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7C0AF5" w:rsidRDefault="007C0AF5" w:rsidP="007C0AF5">
      <w:pPr>
        <w:rPr>
          <w:rFonts w:asciiTheme="minorHAnsi" w:hAnsiTheme="minorHAnsi" w:cstheme="minorHAnsi"/>
          <w:sz w:val="22"/>
          <w:szCs w:val="22"/>
        </w:rPr>
      </w:pPr>
    </w:p>
    <w:p w:rsidR="007C0AF5" w:rsidRDefault="007C0AF5" w:rsidP="007C0AF5">
      <w:pPr>
        <w:rPr>
          <w:rFonts w:asciiTheme="minorHAnsi" w:hAnsiTheme="minorHAnsi" w:cstheme="minorHAnsi"/>
          <w:sz w:val="22"/>
          <w:szCs w:val="22"/>
        </w:rPr>
      </w:pPr>
    </w:p>
    <w:p w:rsidR="007C0AF5" w:rsidRDefault="007C0AF5" w:rsidP="007C0AF5">
      <w:pPr>
        <w:rPr>
          <w:rFonts w:asciiTheme="minorHAnsi" w:hAnsiTheme="minorHAnsi" w:cstheme="minorHAnsi"/>
          <w:sz w:val="22"/>
          <w:szCs w:val="22"/>
        </w:rPr>
      </w:pPr>
    </w:p>
    <w:p w:rsidR="00640081" w:rsidRDefault="00640081" w:rsidP="007C0AF5">
      <w:pPr>
        <w:rPr>
          <w:rFonts w:asciiTheme="minorHAnsi" w:hAnsiTheme="minorHAnsi" w:cstheme="minorHAnsi"/>
          <w:sz w:val="22"/>
          <w:szCs w:val="22"/>
        </w:rPr>
      </w:pPr>
    </w:p>
    <w:p w:rsidR="00640081" w:rsidRDefault="00640081" w:rsidP="007C0AF5">
      <w:pPr>
        <w:rPr>
          <w:rFonts w:asciiTheme="minorHAnsi" w:hAnsiTheme="minorHAnsi" w:cstheme="minorHAnsi"/>
          <w:sz w:val="22"/>
          <w:szCs w:val="22"/>
        </w:rPr>
      </w:pPr>
    </w:p>
    <w:p w:rsidR="00640081" w:rsidRDefault="00640081" w:rsidP="007C0AF5">
      <w:pPr>
        <w:rPr>
          <w:rFonts w:asciiTheme="minorHAnsi" w:hAnsiTheme="minorHAnsi" w:cstheme="minorHAnsi"/>
          <w:sz w:val="22"/>
          <w:szCs w:val="22"/>
        </w:rPr>
      </w:pPr>
    </w:p>
    <w:p w:rsidR="00640081" w:rsidRDefault="00640081" w:rsidP="007C0AF5">
      <w:pPr>
        <w:rPr>
          <w:rFonts w:asciiTheme="minorHAnsi" w:hAnsiTheme="minorHAnsi" w:cstheme="minorHAnsi"/>
          <w:sz w:val="22"/>
          <w:szCs w:val="22"/>
        </w:rPr>
      </w:pPr>
    </w:p>
    <w:p w:rsidR="00640081" w:rsidRDefault="00640081" w:rsidP="007C0AF5">
      <w:pPr>
        <w:rPr>
          <w:rFonts w:asciiTheme="minorHAnsi" w:hAnsiTheme="minorHAnsi" w:cstheme="minorHAnsi"/>
          <w:sz w:val="22"/>
          <w:szCs w:val="22"/>
        </w:rPr>
      </w:pPr>
    </w:p>
    <w:p w:rsidR="007C0AF5" w:rsidRPr="007C0AF5" w:rsidRDefault="00640081" w:rsidP="007C0AF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the coordinates of</w:t>
      </w:r>
      <w:r w:rsidR="007C0AF5">
        <w:rPr>
          <w:rFonts w:asciiTheme="minorHAnsi" w:hAnsiTheme="minorHAnsi" w:cstheme="minorHAnsi"/>
          <w:sz w:val="22"/>
          <w:szCs w:val="22"/>
        </w:rPr>
        <w:t xml:space="preserve"> the point of inflection.</w:t>
      </w: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210757" w:rsidRDefault="00210757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A7403C" w:rsidRDefault="00A7403C" w:rsidP="001B3F65">
      <w:pPr>
        <w:rPr>
          <w:rFonts w:asciiTheme="minorHAnsi" w:hAnsiTheme="minorHAnsi" w:cstheme="minorHAnsi"/>
          <w:sz w:val="22"/>
          <w:szCs w:val="22"/>
        </w:rPr>
      </w:pPr>
    </w:p>
    <w:p w:rsidR="00A7403C" w:rsidRP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EA1DB3" w:rsidRPr="00E2478D" w:rsidRDefault="007D17DB" w:rsidP="00E2478D">
      <w:pPr>
        <w:jc w:val="center"/>
        <w:rPr>
          <w:rFonts w:asciiTheme="minorHAnsi" w:hAnsiTheme="minorHAnsi" w:cstheme="minorHAnsi"/>
          <w:sz w:val="22"/>
          <w:szCs w:val="22"/>
          <w:u w:val="single"/>
        </w:rPr>
      </w:pPr>
      <w:r w:rsidRPr="007D17DB">
        <w:rPr>
          <w:rFonts w:asciiTheme="minorHAnsi" w:hAnsiTheme="minorHAnsi" w:cstheme="minorHAnsi"/>
          <w:sz w:val="22"/>
          <w:szCs w:val="22"/>
          <w:u w:val="single"/>
        </w:rPr>
        <w:t>END OF SECTION 1</w:t>
      </w:r>
    </w:p>
    <w:p w:rsidR="00987DD5" w:rsidRPr="00D23E05" w:rsidRDefault="00294345" w:rsidP="00987DD5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43180</wp:posOffset>
                </wp:positionV>
                <wp:extent cx="3580130" cy="1257300"/>
                <wp:effectExtent l="0" t="0" r="2032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13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50DF4" w:rsidRPr="005D6EDC" w:rsidRDefault="00B50DF4" w:rsidP="009103D6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B50DF4" w:rsidRPr="001C64A6" w:rsidRDefault="00B50DF4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Manjimup SHS 2015</w:t>
                            </w:r>
                          </w:p>
                          <w:p w:rsidR="00B50DF4" w:rsidRPr="001C64A6" w:rsidRDefault="00B50DF4" w:rsidP="009103D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50DF4" w:rsidRPr="001C64A6" w:rsidRDefault="00B50DF4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4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B50DF4" w:rsidRPr="001C64A6" w:rsidRDefault="00B50DF4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Test 7</w:t>
                            </w:r>
                          </w:p>
                          <w:p w:rsidR="00B50DF4" w:rsidRPr="001C64A6" w:rsidRDefault="00B50DF4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Introduction to Calculus</w:t>
                            </w:r>
                          </w:p>
                          <w:p w:rsidR="00B50DF4" w:rsidRPr="001F665C" w:rsidRDefault="00B50DF4" w:rsidP="009103D6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.4pt;margin-top:3.4pt;width:281.9pt;height:9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" filled="f" fillcolor="black" strokeweight="1.5pt">
                <v:textbox>
                  <w:txbxContent>
                    <w:p w:rsidR="00B50DF4" w:rsidRPr="005D6EDC" w:rsidRDefault="00B50DF4" w:rsidP="009103D6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B50DF4" w:rsidRPr="001C64A6" w:rsidRDefault="00B50DF4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Manjimup SHS 2015</w:t>
                      </w:r>
                    </w:p>
                    <w:p w:rsidR="00B50DF4" w:rsidRPr="001C64A6" w:rsidRDefault="00B50DF4" w:rsidP="009103D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B50DF4" w:rsidRPr="001C64A6" w:rsidRDefault="00B50DF4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4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B50DF4" w:rsidRPr="001C64A6" w:rsidRDefault="00B50DF4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Test 7</w:t>
                      </w:r>
                    </w:p>
                    <w:p w:rsidR="00B50DF4" w:rsidRPr="001C64A6" w:rsidRDefault="00B50DF4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Introduction to Calculus</w:t>
                      </w:r>
                    </w:p>
                    <w:p w:rsidR="00B50DF4" w:rsidRPr="001F665C" w:rsidRDefault="00B50DF4" w:rsidP="009103D6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62230</wp:posOffset>
                </wp:positionV>
                <wp:extent cx="2963545" cy="1255395"/>
                <wp:effectExtent l="0" t="0" r="27305" b="2095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DF4" w:rsidRDefault="00B50DF4" w:rsidP="00D525C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B50DF4" w:rsidRPr="001C64A6" w:rsidRDefault="00B50DF4" w:rsidP="00AD3534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B50DF4" w:rsidRDefault="00B50DF4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B50DF4" w:rsidRPr="001C64A6" w:rsidRDefault="00B50DF4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50DF4" w:rsidRPr="001C64A6" w:rsidRDefault="00B50DF4" w:rsidP="00D525CB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  Score:                  out of </w:t>
                            </w:r>
                          </w:p>
                          <w:p w:rsidR="00B50DF4" w:rsidRDefault="00B50DF4" w:rsidP="00D525C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295.95pt;margin-top:4.9pt;width:233.35pt;height:9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" fillcolor="black">
                <v:textbox>
                  <w:txbxContent>
                    <w:p w:rsidR="00843810" w:rsidRDefault="00843810" w:rsidP="00D525CB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843810" w:rsidRPr="001C64A6" w:rsidRDefault="00843810" w:rsidP="00AD3534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>
                        <w:rPr>
                          <w:color w:val="FFFFFF"/>
                          <w:sz w:val="28"/>
                          <w:lang w:val="en-US"/>
                        </w:rPr>
                        <w:t xml:space="preserve"> </w:t>
                      </w: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843810" w:rsidRDefault="00843810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843810" w:rsidRPr="001C64A6" w:rsidRDefault="00843810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16"/>
                          <w:szCs w:val="16"/>
                          <w:lang w:val="en-US"/>
                        </w:rPr>
                      </w:pPr>
                    </w:p>
                    <w:p w:rsidR="00843810" w:rsidRPr="001C64A6" w:rsidRDefault="00843810" w:rsidP="00D525CB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  Score:                  out of </w:t>
                      </w:r>
                    </w:p>
                    <w:p w:rsidR="00843810" w:rsidRDefault="00843810" w:rsidP="00D525C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E05">
        <w:rPr>
          <w:rFonts w:asciiTheme="minorHAnsi" w:hAnsiTheme="minorHAnsi" w:cstheme="minorHAnsi"/>
        </w:rPr>
        <w:tab/>
      </w:r>
      <w:r w:rsidR="00D23E05">
        <w:rPr>
          <w:rFonts w:asciiTheme="minorHAnsi" w:hAnsiTheme="minorHAnsi" w:cstheme="minorHAnsi"/>
        </w:rPr>
        <w:tab/>
      </w:r>
    </w:p>
    <w:p w:rsidR="00E96234" w:rsidRPr="00D23E05" w:rsidRDefault="00E96234" w:rsidP="00DF7121">
      <w:pPr>
        <w:rPr>
          <w:rFonts w:asciiTheme="minorHAnsi" w:hAnsiTheme="minorHAnsi" w:cstheme="minorHAnsi"/>
        </w:rPr>
      </w:pPr>
    </w:p>
    <w:p w:rsidR="00D525CB" w:rsidRPr="00D23E05" w:rsidRDefault="00294345" w:rsidP="00D525CB">
      <w:pPr>
        <w:rPr>
          <w:rFonts w:asciiTheme="minorHAnsi" w:hAnsiTheme="minorHAnsi" w:cstheme="minorHAnsi"/>
          <w:b/>
          <w:bCs/>
          <w:sz w:val="36"/>
        </w:rPr>
      </w:pP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-234950</wp:posOffset>
                </wp:positionV>
                <wp:extent cx="2171700" cy="457200"/>
                <wp:effectExtent l="0" t="0" r="19050" b="1905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DF4" w:rsidRDefault="00B50DF4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351.75pt;margin-top:-18.5pt;width:171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H7AKwIAAFg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">
                <v:textbox>
                  <w:txbxContent>
                    <w:p w:rsidR="00843810" w:rsidRDefault="00843810" w:rsidP="00D525CB"/>
                  </w:txbxContent>
                </v:textbox>
              </v:shape>
            </w:pict>
          </mc:Fallback>
        </mc:AlternateContent>
      </w:r>
    </w:p>
    <w:p w:rsidR="00D525CB" w:rsidRPr="00D23E05" w:rsidRDefault="00294345" w:rsidP="00D525CB">
      <w:pPr>
        <w:rPr>
          <w:rFonts w:asciiTheme="minorHAnsi" w:hAnsiTheme="minorHAnsi" w:cstheme="minorHAnsi"/>
          <w:b/>
          <w:bCs/>
          <w:sz w:val="36"/>
        </w:rPr>
      </w:pP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80645</wp:posOffset>
                </wp:positionV>
                <wp:extent cx="457200" cy="457200"/>
                <wp:effectExtent l="0" t="0" r="19050" b="1905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DF4" w:rsidRDefault="00B50DF4" w:rsidP="00D525C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450.2pt;margin-top:6.35pt;width:36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">
                <v:textbox>
                  <w:txbxContent>
                    <w:p w:rsidR="00B50DF4" w:rsidRDefault="00B50DF4" w:rsidP="00D525CB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100965</wp:posOffset>
                </wp:positionV>
                <wp:extent cx="457200" cy="457200"/>
                <wp:effectExtent l="0" t="0" r="19050" b="1905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DF4" w:rsidRDefault="00B50DF4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361.05pt;margin-top:7.95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">
                <v:textbox>
                  <w:txbxContent>
                    <w:p w:rsidR="00843810" w:rsidRDefault="00843810" w:rsidP="00D525CB"/>
                  </w:txbxContent>
                </v:textbox>
              </v:shape>
            </w:pict>
          </mc:Fallback>
        </mc:AlternateContent>
      </w:r>
    </w:p>
    <w:p w:rsidR="00D525CB" w:rsidRPr="00D23E05" w:rsidRDefault="00D525CB" w:rsidP="00D525CB">
      <w:pPr>
        <w:rPr>
          <w:rFonts w:asciiTheme="minorHAnsi" w:hAnsiTheme="minorHAnsi" w:cstheme="minorHAnsi"/>
          <w:b/>
          <w:bCs/>
          <w:sz w:val="36"/>
        </w:rPr>
      </w:pPr>
    </w:p>
    <w:p w:rsidR="00E96234" w:rsidRPr="00D23E05" w:rsidRDefault="00E96234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D23E05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 xml:space="preserve">Calculator Section (Calculators and 1 page (A4) of notes permitted, formula </w:t>
      </w:r>
      <w:r w:rsidR="00B43CB1">
        <w:rPr>
          <w:rFonts w:asciiTheme="minorHAnsi" w:hAnsiTheme="minorHAnsi" w:cstheme="minorHAnsi"/>
          <w:b/>
          <w:sz w:val="22"/>
          <w:szCs w:val="22"/>
        </w:rPr>
        <w:t xml:space="preserve">is </w:t>
      </w:r>
      <w:r w:rsidRPr="00D23E05">
        <w:rPr>
          <w:rFonts w:asciiTheme="minorHAnsi" w:hAnsiTheme="minorHAnsi" w:cstheme="minorHAnsi"/>
          <w:b/>
          <w:sz w:val="22"/>
          <w:szCs w:val="22"/>
        </w:rPr>
        <w:t>sheet provided)</w:t>
      </w:r>
    </w:p>
    <w:p w:rsidR="00D525CB" w:rsidRPr="00D23E05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D23E05" w:rsidRDefault="001C64A6" w:rsidP="00022397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Time: 3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>0 minutes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B50DF4">
        <w:rPr>
          <w:rFonts w:asciiTheme="minorHAnsi" w:hAnsiTheme="minorHAnsi" w:cstheme="minorHAnsi"/>
          <w:b/>
          <w:sz w:val="22"/>
          <w:szCs w:val="22"/>
        </w:rPr>
        <w:t>Marks: 26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987DD5" w:rsidRDefault="00987DD5">
      <w:pPr>
        <w:rPr>
          <w:rFonts w:asciiTheme="minorHAnsi" w:hAnsiTheme="minorHAnsi" w:cstheme="minorHAnsi"/>
          <w:b/>
        </w:rPr>
      </w:pPr>
    </w:p>
    <w:p w:rsidR="00FA0577" w:rsidRPr="00AE748D" w:rsidRDefault="0028102D" w:rsidP="00500413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7</w:t>
      </w:r>
      <w:r w:rsidR="009103D6" w:rsidRPr="00AE748D">
        <w:rPr>
          <w:rFonts w:asciiTheme="minorHAnsi" w:hAnsiTheme="minorHAnsi" w:cstheme="minorHAnsi"/>
          <w:sz w:val="22"/>
          <w:szCs w:val="22"/>
        </w:rPr>
        <w:t>.</w:t>
      </w:r>
      <w:r w:rsidR="009103D6" w:rsidRPr="00AE748D">
        <w:rPr>
          <w:rFonts w:asciiTheme="minorHAnsi" w:hAnsiTheme="minorHAnsi" w:cstheme="minorHAnsi"/>
          <w:sz w:val="22"/>
          <w:szCs w:val="22"/>
        </w:rPr>
        <w:tab/>
      </w:r>
      <w:r w:rsidR="00022397" w:rsidRPr="00AE748D">
        <w:rPr>
          <w:rFonts w:asciiTheme="minorHAnsi" w:hAnsiTheme="minorHAnsi" w:cstheme="minorHAnsi"/>
          <w:sz w:val="22"/>
          <w:szCs w:val="22"/>
        </w:rPr>
        <w:t>[</w:t>
      </w:r>
      <w:r w:rsidR="001B3F65" w:rsidRPr="00AE748D">
        <w:rPr>
          <w:rFonts w:asciiTheme="minorHAnsi" w:hAnsiTheme="minorHAnsi" w:cstheme="minorHAnsi"/>
          <w:sz w:val="22"/>
          <w:szCs w:val="22"/>
        </w:rPr>
        <w:t>4</w:t>
      </w:r>
      <w:proofErr w:type="gramStart"/>
      <w:r w:rsidR="001B3F65" w:rsidRPr="00AE748D">
        <w:rPr>
          <w:rFonts w:asciiTheme="minorHAnsi" w:hAnsiTheme="minorHAnsi" w:cstheme="minorHAnsi"/>
          <w:sz w:val="22"/>
          <w:szCs w:val="22"/>
        </w:rPr>
        <w:t>,1</w:t>
      </w:r>
      <w:proofErr w:type="gramEnd"/>
      <w:r w:rsidR="00F426B4" w:rsidRPr="00AE748D">
        <w:rPr>
          <w:rFonts w:asciiTheme="minorHAnsi" w:hAnsiTheme="minorHAnsi" w:cstheme="minorHAnsi"/>
          <w:sz w:val="22"/>
          <w:szCs w:val="22"/>
        </w:rPr>
        <w:t xml:space="preserve"> = </w:t>
      </w:r>
      <w:r w:rsidR="00FC414C" w:rsidRPr="00AE748D">
        <w:rPr>
          <w:rFonts w:asciiTheme="minorHAnsi" w:hAnsiTheme="minorHAnsi" w:cstheme="minorHAnsi"/>
          <w:sz w:val="22"/>
          <w:szCs w:val="22"/>
        </w:rPr>
        <w:t>5</w:t>
      </w:r>
      <w:r w:rsidR="00FA0577" w:rsidRPr="00AE748D">
        <w:rPr>
          <w:rFonts w:asciiTheme="minorHAnsi" w:hAnsiTheme="minorHAnsi" w:cstheme="minorHAnsi"/>
          <w:sz w:val="22"/>
          <w:szCs w:val="22"/>
        </w:rPr>
        <w:t xml:space="preserve"> marks]</w:t>
      </w:r>
    </w:p>
    <w:p w:rsidR="00FA0577" w:rsidRPr="00AE748D" w:rsidRDefault="00FA0577" w:rsidP="00500413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E2478D" w:rsidRPr="00AE748D" w:rsidRDefault="001B3F65" w:rsidP="001B3F65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Determine the rules for the lines that are tangent to the curve y = x</w:t>
      </w:r>
      <w:r w:rsidRPr="00AE748D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AE748D">
        <w:rPr>
          <w:rFonts w:asciiTheme="minorHAnsi" w:hAnsiTheme="minorHAnsi" w:cstheme="minorHAnsi"/>
          <w:sz w:val="22"/>
          <w:szCs w:val="22"/>
        </w:rPr>
        <w:t xml:space="preserve"> – 5x – 24 where it crosses the x –axis.</w:t>
      </w: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Find where these tangent lines meet.</w:t>
      </w:r>
    </w:p>
    <w:p w:rsidR="001B3F65" w:rsidRPr="00AE748D" w:rsidRDefault="001B3F65">
      <w:pPr>
        <w:rPr>
          <w:rFonts w:asciiTheme="minorHAnsi" w:hAnsiTheme="minorHAnsi" w:cstheme="minorHAnsi"/>
          <w:sz w:val="22"/>
          <w:szCs w:val="22"/>
          <w:u w:val="single"/>
        </w:rPr>
      </w:pPr>
      <w:r w:rsidRPr="00AE748D">
        <w:rPr>
          <w:rFonts w:asciiTheme="minorHAnsi" w:hAnsiTheme="minorHAnsi" w:cstheme="minorHAnsi"/>
          <w:sz w:val="22"/>
          <w:szCs w:val="22"/>
          <w:u w:val="single"/>
        </w:rPr>
        <w:br w:type="page"/>
      </w:r>
    </w:p>
    <w:p w:rsidR="00F9571A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lastRenderedPageBreak/>
        <w:t>8.</w:t>
      </w:r>
      <w:r w:rsidRPr="00AE748D">
        <w:rPr>
          <w:rFonts w:asciiTheme="minorHAnsi" w:hAnsiTheme="minorHAnsi" w:cstheme="minorHAnsi"/>
          <w:sz w:val="22"/>
          <w:szCs w:val="22"/>
        </w:rPr>
        <w:tab/>
        <w:t>[</w:t>
      </w:r>
      <w:r w:rsidR="00AE748D" w:rsidRPr="00AE748D">
        <w:rPr>
          <w:rFonts w:asciiTheme="minorHAnsi" w:hAnsiTheme="minorHAnsi" w:cstheme="minorHAnsi"/>
          <w:sz w:val="22"/>
          <w:szCs w:val="22"/>
        </w:rPr>
        <w:t>1</w:t>
      </w:r>
      <w:proofErr w:type="gramStart"/>
      <w:r w:rsidR="00AE748D" w:rsidRPr="00AE748D">
        <w:rPr>
          <w:rFonts w:asciiTheme="minorHAnsi" w:hAnsiTheme="minorHAnsi" w:cstheme="minorHAnsi"/>
          <w:sz w:val="22"/>
          <w:szCs w:val="22"/>
        </w:rPr>
        <w:t>,2,1,2,2,3</w:t>
      </w:r>
      <w:proofErr w:type="gramEnd"/>
      <w:r w:rsidR="00AE748D" w:rsidRPr="00AE748D">
        <w:rPr>
          <w:rFonts w:asciiTheme="minorHAnsi" w:hAnsiTheme="minorHAnsi" w:cstheme="minorHAnsi"/>
          <w:sz w:val="22"/>
          <w:szCs w:val="22"/>
        </w:rPr>
        <w:t xml:space="preserve"> = 11 marks]</w:t>
      </w: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ind w:left="720"/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 xml:space="preserve">A bullet is fired upwards. After t seconds the height of the bullet is found from the rule </w:t>
      </w:r>
    </w:p>
    <w:p w:rsidR="001B3F65" w:rsidRPr="00AE748D" w:rsidRDefault="001B3F65" w:rsidP="001B3F65">
      <w:pPr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AE748D">
        <w:rPr>
          <w:rFonts w:asciiTheme="minorHAnsi" w:hAnsiTheme="minorHAnsi" w:cstheme="minorHAnsi"/>
          <w:sz w:val="22"/>
          <w:szCs w:val="22"/>
        </w:rPr>
        <w:t>H(</w:t>
      </w:r>
      <w:proofErr w:type="gramEnd"/>
      <w:r w:rsidRPr="00AE748D">
        <w:rPr>
          <w:rFonts w:asciiTheme="minorHAnsi" w:hAnsiTheme="minorHAnsi" w:cstheme="minorHAnsi"/>
          <w:sz w:val="22"/>
          <w:szCs w:val="22"/>
        </w:rPr>
        <w:t>t) = 150t – 4.9t</w:t>
      </w:r>
      <w:r w:rsidRPr="00AE748D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AE748D">
        <w:rPr>
          <w:rFonts w:asciiTheme="minorHAnsi" w:hAnsiTheme="minorHAnsi" w:cstheme="minorHAnsi"/>
          <w:sz w:val="22"/>
          <w:szCs w:val="22"/>
        </w:rPr>
        <w:t xml:space="preserve"> + 2 where t is measured in seconds and H in metres.</w:t>
      </w:r>
    </w:p>
    <w:p w:rsidR="001B3F65" w:rsidRPr="00AE748D" w:rsidRDefault="001B3F65" w:rsidP="001B3F65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Find the height of the bullet after 5 seconds.</w:t>
      </w: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1B3F65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:rsidR="001B3F65" w:rsidRPr="00AE748D" w:rsidRDefault="001B3F65" w:rsidP="001B3F6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 xml:space="preserve">Determine the average speed of the bullet </w:t>
      </w:r>
      <w:r w:rsidR="00AE748D" w:rsidRPr="00AE748D">
        <w:rPr>
          <w:rFonts w:asciiTheme="minorHAnsi" w:hAnsiTheme="minorHAnsi" w:cstheme="minorHAnsi"/>
          <w:sz w:val="22"/>
          <w:szCs w:val="22"/>
        </w:rPr>
        <w:t>during</w:t>
      </w:r>
      <w:r w:rsidRPr="00AE748D">
        <w:rPr>
          <w:rFonts w:asciiTheme="minorHAnsi" w:hAnsiTheme="minorHAnsi" w:cstheme="minorHAnsi"/>
          <w:sz w:val="22"/>
          <w:szCs w:val="22"/>
        </w:rPr>
        <w:t xml:space="preserve"> the </w:t>
      </w:r>
      <w:r w:rsidR="00AE748D" w:rsidRPr="00AE748D">
        <w:rPr>
          <w:rFonts w:asciiTheme="minorHAnsi" w:hAnsiTheme="minorHAnsi" w:cstheme="minorHAnsi"/>
          <w:sz w:val="22"/>
          <w:szCs w:val="22"/>
        </w:rPr>
        <w:t>fifth second.</w:t>
      </w:r>
    </w:p>
    <w:p w:rsidR="00AE748D" w:rsidRPr="00AE748D" w:rsidRDefault="00AE748D" w:rsidP="00AE748D">
      <w:pPr>
        <w:ind w:left="1440"/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Indicate your method.</w:t>
      </w: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 xml:space="preserve">The speed of the bullet is the instantaneous rate of change of the height of the bullet. </w:t>
      </w:r>
    </w:p>
    <w:p w:rsidR="00AE748D" w:rsidRPr="00AE748D" w:rsidRDefault="00AE748D" w:rsidP="00AE748D">
      <w:pPr>
        <w:ind w:firstLine="720"/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Find the speed of the bullet after 5 seconds.</w:t>
      </w: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Find a rule for the speed of the bullet at any time t.</w:t>
      </w: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Find the maximum height of the bullet, to the nearest metre. Indicate your method.</w:t>
      </w: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Determine the bullet’s speed as it hits the ground, on the way down</w:t>
      </w:r>
      <w:r w:rsidR="00B04AF7">
        <w:rPr>
          <w:rFonts w:asciiTheme="minorHAnsi" w:hAnsiTheme="minorHAnsi" w:cstheme="minorHAnsi"/>
          <w:sz w:val="22"/>
          <w:szCs w:val="22"/>
        </w:rPr>
        <w:t>, to 2 decimal places</w:t>
      </w:r>
      <w:r w:rsidRPr="00AE748D">
        <w:rPr>
          <w:rFonts w:asciiTheme="minorHAnsi" w:hAnsiTheme="minorHAnsi" w:cstheme="minorHAnsi"/>
          <w:sz w:val="22"/>
          <w:szCs w:val="22"/>
        </w:rPr>
        <w:t>.</w:t>
      </w: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4033BC" w:rsidP="00AE748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9.</w:t>
      </w:r>
      <w:r>
        <w:rPr>
          <w:rFonts w:asciiTheme="minorHAnsi" w:hAnsiTheme="minorHAnsi" w:cstheme="minorHAnsi"/>
          <w:sz w:val="22"/>
          <w:szCs w:val="22"/>
        </w:rPr>
        <w:tab/>
        <w:t>[1</w:t>
      </w:r>
      <w:proofErr w:type="gramStart"/>
      <w:r>
        <w:rPr>
          <w:rFonts w:asciiTheme="minorHAnsi" w:hAnsiTheme="minorHAnsi" w:cstheme="minorHAnsi"/>
          <w:sz w:val="22"/>
          <w:szCs w:val="22"/>
        </w:rPr>
        <w:t>,1,2,2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= 6</w:t>
      </w:r>
      <w:r w:rsidR="00D964F9">
        <w:rPr>
          <w:rFonts w:asciiTheme="minorHAnsi" w:hAnsiTheme="minorHAnsi" w:cstheme="minorHAnsi"/>
          <w:sz w:val="22"/>
          <w:szCs w:val="22"/>
        </w:rPr>
        <w:t xml:space="preserve"> marks]</w:t>
      </w:r>
    </w:p>
    <w:p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A sketch of f(x) = </w:t>
      </w:r>
      <w:r w:rsidRPr="00D964F9">
        <w:rPr>
          <w:rFonts w:asciiTheme="minorHAnsi" w:hAnsiTheme="minorHAnsi" w:cstheme="minorHAnsi"/>
          <w:position w:val="-24"/>
          <w:sz w:val="22"/>
          <w:szCs w:val="22"/>
        </w:rPr>
        <w:object w:dxaOrig="1939" w:dyaOrig="620">
          <v:shape id="_x0000_i1053" type="#_x0000_t75" style="width:96.55pt;height:31.35pt" o:ole="">
            <v:imagedata r:id="rId32" o:title=""/>
          </v:shape>
          <o:OLEObject Type="Embed" ProgID="Equation.3" ShapeID="_x0000_i1053" DrawAspect="Content" ObjectID="_1504514500" r:id="rId33"/>
        </w:object>
      </w:r>
      <w:r>
        <w:rPr>
          <w:rFonts w:asciiTheme="minorHAnsi" w:hAnsiTheme="minorHAnsi" w:cstheme="minorHAnsi"/>
          <w:sz w:val="22"/>
          <w:szCs w:val="22"/>
        </w:rPr>
        <w:t xml:space="preserve"> has been provided below.</w:t>
      </w:r>
    </w:p>
    <w:p w:rsidR="00D964F9" w:rsidRDefault="00D964F9" w:rsidP="00D964F9">
      <w:pPr>
        <w:rPr>
          <w:rFonts w:asciiTheme="minorHAnsi" w:hAnsiTheme="minorHAnsi" w:cstheme="minorHAnsi"/>
          <w:sz w:val="22"/>
          <w:szCs w:val="22"/>
        </w:rPr>
      </w:pPr>
    </w:p>
    <w:p w:rsidR="00D964F9" w:rsidRDefault="004033BC" w:rsidP="00D964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object w:dxaOrig="7541" w:dyaOrig="3182">
          <v:shape id="_x0000_i1055" type="#_x0000_t75" style="width:510.8pt;height:242.25pt" o:ole="">
            <v:imagedata r:id="rId34" o:title=""/>
          </v:shape>
          <o:OLEObject Type="Embed" ProgID="FXDraw.Graphic" ShapeID="_x0000_i1055" DrawAspect="Content" ObjectID="_1504514501" r:id="rId35"/>
        </w:object>
      </w:r>
    </w:p>
    <w:p w:rsidR="00D964F9" w:rsidRDefault="00D964F9" w:rsidP="00D964F9">
      <w:pPr>
        <w:rPr>
          <w:rFonts w:asciiTheme="minorHAnsi" w:hAnsiTheme="minorHAnsi" w:cstheme="minorHAnsi"/>
          <w:sz w:val="22"/>
          <w:szCs w:val="22"/>
        </w:rPr>
      </w:pPr>
    </w:p>
    <w:p w:rsidR="004033BC" w:rsidRDefault="00D964F9" w:rsidP="00D964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4033BC" w:rsidRDefault="004033BC" w:rsidP="00D964F9">
      <w:pPr>
        <w:rPr>
          <w:rFonts w:asciiTheme="minorHAnsi" w:hAnsiTheme="minorHAnsi" w:cstheme="minorHAnsi"/>
          <w:sz w:val="22"/>
          <w:szCs w:val="22"/>
        </w:rPr>
      </w:pPr>
    </w:p>
    <w:p w:rsidR="00D964F9" w:rsidRPr="004033BC" w:rsidRDefault="00D964F9" w:rsidP="004033B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4033BC">
        <w:rPr>
          <w:rFonts w:asciiTheme="minorHAnsi" w:hAnsiTheme="minorHAnsi" w:cstheme="minorHAnsi"/>
          <w:sz w:val="22"/>
          <w:szCs w:val="22"/>
        </w:rPr>
        <w:t>What is the average</w:t>
      </w:r>
      <w:r w:rsidR="004033BC">
        <w:rPr>
          <w:rFonts w:asciiTheme="minorHAnsi" w:hAnsiTheme="minorHAnsi" w:cstheme="minorHAnsi"/>
          <w:sz w:val="22"/>
          <w:szCs w:val="22"/>
        </w:rPr>
        <w:t xml:space="preserve"> </w:t>
      </w:r>
      <w:r w:rsidRPr="004033BC">
        <w:rPr>
          <w:rFonts w:asciiTheme="minorHAnsi" w:hAnsiTheme="minorHAnsi" w:cstheme="minorHAnsi"/>
          <w:sz w:val="22"/>
          <w:szCs w:val="22"/>
        </w:rPr>
        <w:t>(mean) of the two positive roots of f(x)</w:t>
      </w:r>
      <w:r w:rsidR="004033BC" w:rsidRPr="004033BC">
        <w:rPr>
          <w:rFonts w:asciiTheme="minorHAnsi" w:hAnsiTheme="minorHAnsi" w:cstheme="minorHAnsi"/>
          <w:sz w:val="22"/>
          <w:szCs w:val="22"/>
        </w:rPr>
        <w:t>?</w:t>
      </w:r>
      <w:r w:rsidR="004033BC" w:rsidRPr="004033BC">
        <w:rPr>
          <w:rFonts w:asciiTheme="minorHAnsi" w:hAnsiTheme="minorHAnsi" w:cstheme="minorHAnsi"/>
          <w:sz w:val="22"/>
          <w:szCs w:val="22"/>
        </w:rPr>
        <w:tab/>
      </w:r>
    </w:p>
    <w:p w:rsidR="004033BC" w:rsidRDefault="004033BC" w:rsidP="004033BC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4033BC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4033B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 the graph above sketch a tangent line to the curve for the value of x that you calculated in part (a).</w:t>
      </w:r>
    </w:p>
    <w:p w:rsidR="004033BC" w:rsidRDefault="004033BC" w:rsidP="004033BC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4033BC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4033BC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4033BC">
      <w:pPr>
        <w:rPr>
          <w:rFonts w:asciiTheme="minorHAnsi" w:hAnsiTheme="minorHAnsi" w:cstheme="minorHAnsi"/>
          <w:sz w:val="22"/>
          <w:szCs w:val="22"/>
        </w:rPr>
      </w:pPr>
    </w:p>
    <w:p w:rsidR="004033BC" w:rsidRPr="004033BC" w:rsidRDefault="004033BC" w:rsidP="004033B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the rule for this tangent line you drew above,  that goes through the point where the x-value</w:t>
      </w:r>
    </w:p>
    <w:p w:rsidR="00D964F9" w:rsidRDefault="004033BC" w:rsidP="004033BC">
      <w:pPr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Is the average of the two positive </w:t>
      </w:r>
      <w:proofErr w:type="gramStart"/>
      <w:r>
        <w:rPr>
          <w:rFonts w:asciiTheme="minorHAnsi" w:hAnsiTheme="minorHAnsi" w:cstheme="minorHAnsi"/>
          <w:sz w:val="22"/>
          <w:szCs w:val="22"/>
        </w:rPr>
        <w:t>roots.</w:t>
      </w:r>
      <w:proofErr w:type="gramEnd"/>
    </w:p>
    <w:p w:rsidR="004033BC" w:rsidRDefault="004033BC" w:rsidP="004033BC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4033BC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4033BC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4033BC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4033BC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4033BC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4033BC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student has speculated that the tangent line to the curve at the average of two roots also intersects with the third root. </w:t>
      </w:r>
    </w:p>
    <w:p w:rsidR="004033BC" w:rsidRDefault="004033BC" w:rsidP="004033BC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4033B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your answer from part c to show whether this statement is true or false for f(x).</w:t>
      </w:r>
    </w:p>
    <w:p w:rsidR="004033BC" w:rsidRPr="004033BC" w:rsidRDefault="004033BC" w:rsidP="004033BC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Does this example support the student’s speculation or not? Discuss.</w:t>
      </w:r>
    </w:p>
    <w:p w:rsidR="00D964F9" w:rsidRDefault="00D964F9" w:rsidP="00D964F9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D964F9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D964F9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D964F9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D964F9">
      <w:pPr>
        <w:rPr>
          <w:rFonts w:asciiTheme="minorHAnsi" w:hAnsiTheme="minorHAnsi" w:cstheme="minorHAnsi"/>
          <w:sz w:val="22"/>
          <w:szCs w:val="22"/>
        </w:rPr>
      </w:pPr>
    </w:p>
    <w:p w:rsidR="004033BC" w:rsidRDefault="004033BC" w:rsidP="00D964F9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rPr>
          <w:rFonts w:asciiTheme="minorHAnsi" w:hAnsiTheme="minorHAnsi" w:cstheme="minorHAnsi"/>
          <w:sz w:val="22"/>
          <w:szCs w:val="22"/>
        </w:rPr>
      </w:pPr>
    </w:p>
    <w:p w:rsidR="00D964F9" w:rsidRDefault="00B50DF4" w:rsidP="00D964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10.</w:t>
      </w:r>
      <w:r>
        <w:rPr>
          <w:rFonts w:asciiTheme="minorHAnsi" w:hAnsiTheme="minorHAnsi" w:cstheme="minorHAnsi"/>
          <w:sz w:val="22"/>
          <w:szCs w:val="22"/>
        </w:rPr>
        <w:tab/>
        <w:t>[4 marks]</w:t>
      </w:r>
    </w:p>
    <w:p w:rsidR="00B50DF4" w:rsidRDefault="00B50DF4" w:rsidP="00D964F9">
      <w:pPr>
        <w:rPr>
          <w:rFonts w:asciiTheme="minorHAnsi" w:hAnsiTheme="minorHAnsi" w:cstheme="minorHAnsi"/>
          <w:sz w:val="22"/>
          <w:szCs w:val="22"/>
        </w:rPr>
      </w:pPr>
    </w:p>
    <w:p w:rsidR="00B50DF4" w:rsidRDefault="00B50DF4" w:rsidP="00D964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The function y = x</w:t>
      </w:r>
      <w:r w:rsidRPr="00B50DF4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>
        <w:rPr>
          <w:rFonts w:asciiTheme="minorHAnsi" w:hAnsiTheme="minorHAnsi" w:cstheme="minorHAnsi"/>
          <w:sz w:val="22"/>
          <w:szCs w:val="22"/>
        </w:rPr>
        <w:t>ax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+ b has a local minimum point at (2</w:t>
      </w:r>
      <w:proofErr w:type="gramStart"/>
      <w:r>
        <w:rPr>
          <w:rFonts w:asciiTheme="minorHAnsi" w:hAnsiTheme="minorHAnsi" w:cstheme="minorHAnsi"/>
          <w:sz w:val="22"/>
          <w:szCs w:val="22"/>
        </w:rPr>
        <w:t>,3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). </w:t>
      </w:r>
    </w:p>
    <w:p w:rsidR="00B50DF4" w:rsidRDefault="00B50DF4" w:rsidP="00D964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Use differentiation to find the values of </w:t>
      </w:r>
      <w:proofErr w:type="gramStart"/>
      <w:r>
        <w:rPr>
          <w:rFonts w:asciiTheme="minorHAnsi" w:hAnsiTheme="minorHAnsi" w:cstheme="minorHAnsi"/>
          <w:sz w:val="22"/>
          <w:szCs w:val="22"/>
        </w:rPr>
        <w:t>a and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b.</w:t>
      </w:r>
    </w:p>
    <w:p w:rsidR="00D964F9" w:rsidRDefault="00D964F9" w:rsidP="00D964F9">
      <w:pPr>
        <w:rPr>
          <w:rFonts w:asciiTheme="minorHAnsi" w:hAnsiTheme="minorHAnsi" w:cstheme="minorHAnsi"/>
          <w:sz w:val="22"/>
          <w:szCs w:val="22"/>
        </w:rPr>
      </w:pPr>
    </w:p>
    <w:p w:rsidR="00D964F9" w:rsidRPr="00D964F9" w:rsidRDefault="00D964F9" w:rsidP="00D964F9">
      <w:pPr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B04AF7">
      <w:pPr>
        <w:pStyle w:val="ListParagraph"/>
        <w:jc w:val="center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964F9" w:rsidRDefault="00D964F9" w:rsidP="00D964F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:rsidR="00B04AF7" w:rsidRPr="00B04AF7" w:rsidRDefault="00B04AF7" w:rsidP="00B04AF7">
      <w:pPr>
        <w:jc w:val="center"/>
        <w:rPr>
          <w:rFonts w:asciiTheme="minorHAnsi" w:hAnsiTheme="minorHAnsi" w:cstheme="minorHAnsi"/>
          <w:sz w:val="22"/>
          <w:szCs w:val="22"/>
          <w:u w:val="single"/>
        </w:rPr>
      </w:pPr>
      <w:r w:rsidRPr="00B04AF7">
        <w:rPr>
          <w:rFonts w:asciiTheme="minorHAnsi" w:hAnsiTheme="minorHAnsi" w:cstheme="minorHAnsi"/>
          <w:sz w:val="22"/>
          <w:szCs w:val="22"/>
          <w:u w:val="single"/>
        </w:rPr>
        <w:t>END OF SECTION 2</w:t>
      </w: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sectPr w:rsidR="00AE748D" w:rsidRPr="00AE748D" w:rsidSect="00FE21DD">
      <w:type w:val="continuous"/>
      <w:pgSz w:w="11906" w:h="16838"/>
      <w:pgMar w:top="720" w:right="720" w:bottom="720" w:left="720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DF4" w:rsidRDefault="00B50DF4">
      <w:r>
        <w:separator/>
      </w:r>
    </w:p>
  </w:endnote>
  <w:endnote w:type="continuationSeparator" w:id="0">
    <w:p w:rsidR="00B50DF4" w:rsidRDefault="00B50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DF4" w:rsidRDefault="00B50DF4">
      <w:r>
        <w:separator/>
      </w:r>
    </w:p>
  </w:footnote>
  <w:footnote w:type="continuationSeparator" w:id="0">
    <w:p w:rsidR="00B50DF4" w:rsidRDefault="00B50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4F63"/>
    <w:multiLevelType w:val="hybridMultilevel"/>
    <w:tmpl w:val="ADDC8738"/>
    <w:lvl w:ilvl="0" w:tplc="DF7677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D147C"/>
    <w:multiLevelType w:val="hybridMultilevel"/>
    <w:tmpl w:val="8DC0830E"/>
    <w:lvl w:ilvl="0" w:tplc="C8F8759E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6" w:hanging="360"/>
      </w:pPr>
    </w:lvl>
    <w:lvl w:ilvl="2" w:tplc="0C09001B" w:tentative="1">
      <w:start w:val="1"/>
      <w:numFmt w:val="lowerRoman"/>
      <w:lvlText w:val="%3."/>
      <w:lvlJc w:val="right"/>
      <w:pPr>
        <w:ind w:left="2526" w:hanging="180"/>
      </w:pPr>
    </w:lvl>
    <w:lvl w:ilvl="3" w:tplc="0C09000F" w:tentative="1">
      <w:start w:val="1"/>
      <w:numFmt w:val="decimal"/>
      <w:lvlText w:val="%4."/>
      <w:lvlJc w:val="left"/>
      <w:pPr>
        <w:ind w:left="3246" w:hanging="360"/>
      </w:pPr>
    </w:lvl>
    <w:lvl w:ilvl="4" w:tplc="0C090019" w:tentative="1">
      <w:start w:val="1"/>
      <w:numFmt w:val="lowerLetter"/>
      <w:lvlText w:val="%5."/>
      <w:lvlJc w:val="left"/>
      <w:pPr>
        <w:ind w:left="3966" w:hanging="360"/>
      </w:pPr>
    </w:lvl>
    <w:lvl w:ilvl="5" w:tplc="0C09001B" w:tentative="1">
      <w:start w:val="1"/>
      <w:numFmt w:val="lowerRoman"/>
      <w:lvlText w:val="%6."/>
      <w:lvlJc w:val="right"/>
      <w:pPr>
        <w:ind w:left="4686" w:hanging="180"/>
      </w:pPr>
    </w:lvl>
    <w:lvl w:ilvl="6" w:tplc="0C09000F" w:tentative="1">
      <w:start w:val="1"/>
      <w:numFmt w:val="decimal"/>
      <w:lvlText w:val="%7."/>
      <w:lvlJc w:val="left"/>
      <w:pPr>
        <w:ind w:left="5406" w:hanging="360"/>
      </w:pPr>
    </w:lvl>
    <w:lvl w:ilvl="7" w:tplc="0C090019" w:tentative="1">
      <w:start w:val="1"/>
      <w:numFmt w:val="lowerLetter"/>
      <w:lvlText w:val="%8."/>
      <w:lvlJc w:val="left"/>
      <w:pPr>
        <w:ind w:left="6126" w:hanging="360"/>
      </w:pPr>
    </w:lvl>
    <w:lvl w:ilvl="8" w:tplc="0C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">
    <w:nsid w:val="0D5829D4"/>
    <w:multiLevelType w:val="hybridMultilevel"/>
    <w:tmpl w:val="AFF272FE"/>
    <w:lvl w:ilvl="0" w:tplc="F042978E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6" w:hanging="360"/>
      </w:pPr>
    </w:lvl>
    <w:lvl w:ilvl="2" w:tplc="0C09001B" w:tentative="1">
      <w:start w:val="1"/>
      <w:numFmt w:val="lowerRoman"/>
      <w:lvlText w:val="%3."/>
      <w:lvlJc w:val="right"/>
      <w:pPr>
        <w:ind w:left="2526" w:hanging="180"/>
      </w:pPr>
    </w:lvl>
    <w:lvl w:ilvl="3" w:tplc="0C09000F" w:tentative="1">
      <w:start w:val="1"/>
      <w:numFmt w:val="decimal"/>
      <w:lvlText w:val="%4."/>
      <w:lvlJc w:val="left"/>
      <w:pPr>
        <w:ind w:left="3246" w:hanging="360"/>
      </w:pPr>
    </w:lvl>
    <w:lvl w:ilvl="4" w:tplc="0C090019" w:tentative="1">
      <w:start w:val="1"/>
      <w:numFmt w:val="lowerLetter"/>
      <w:lvlText w:val="%5."/>
      <w:lvlJc w:val="left"/>
      <w:pPr>
        <w:ind w:left="3966" w:hanging="360"/>
      </w:pPr>
    </w:lvl>
    <w:lvl w:ilvl="5" w:tplc="0C09001B" w:tentative="1">
      <w:start w:val="1"/>
      <w:numFmt w:val="lowerRoman"/>
      <w:lvlText w:val="%6."/>
      <w:lvlJc w:val="right"/>
      <w:pPr>
        <w:ind w:left="4686" w:hanging="180"/>
      </w:pPr>
    </w:lvl>
    <w:lvl w:ilvl="6" w:tplc="0C09000F" w:tentative="1">
      <w:start w:val="1"/>
      <w:numFmt w:val="decimal"/>
      <w:lvlText w:val="%7."/>
      <w:lvlJc w:val="left"/>
      <w:pPr>
        <w:ind w:left="5406" w:hanging="360"/>
      </w:pPr>
    </w:lvl>
    <w:lvl w:ilvl="7" w:tplc="0C090019" w:tentative="1">
      <w:start w:val="1"/>
      <w:numFmt w:val="lowerLetter"/>
      <w:lvlText w:val="%8."/>
      <w:lvlJc w:val="left"/>
      <w:pPr>
        <w:ind w:left="6126" w:hanging="360"/>
      </w:pPr>
    </w:lvl>
    <w:lvl w:ilvl="8" w:tplc="0C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">
    <w:nsid w:val="12271EFF"/>
    <w:multiLevelType w:val="hybridMultilevel"/>
    <w:tmpl w:val="658620FC"/>
    <w:lvl w:ilvl="0" w:tplc="06D09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8A168F"/>
    <w:multiLevelType w:val="hybridMultilevel"/>
    <w:tmpl w:val="8E583734"/>
    <w:lvl w:ilvl="0" w:tplc="06A4F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1B4759"/>
    <w:multiLevelType w:val="hybridMultilevel"/>
    <w:tmpl w:val="AD7C1E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D7E7E"/>
    <w:multiLevelType w:val="hybridMultilevel"/>
    <w:tmpl w:val="B1C45C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D4796"/>
    <w:multiLevelType w:val="hybridMultilevel"/>
    <w:tmpl w:val="6472C8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738AB"/>
    <w:multiLevelType w:val="hybridMultilevel"/>
    <w:tmpl w:val="CD34B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3607D"/>
    <w:multiLevelType w:val="hybridMultilevel"/>
    <w:tmpl w:val="ACD4EA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F399C"/>
    <w:multiLevelType w:val="hybridMultilevel"/>
    <w:tmpl w:val="59F805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1105FE"/>
    <w:multiLevelType w:val="hybridMultilevel"/>
    <w:tmpl w:val="8294EC78"/>
    <w:lvl w:ilvl="0" w:tplc="F7D65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510137"/>
    <w:multiLevelType w:val="hybridMultilevel"/>
    <w:tmpl w:val="1DF228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6709C0"/>
    <w:multiLevelType w:val="hybridMultilevel"/>
    <w:tmpl w:val="8C68D2C6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33AE1"/>
    <w:multiLevelType w:val="hybridMultilevel"/>
    <w:tmpl w:val="334688D2"/>
    <w:lvl w:ilvl="0" w:tplc="E5C8B22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3447B6"/>
    <w:multiLevelType w:val="hybridMultilevel"/>
    <w:tmpl w:val="48D6B34E"/>
    <w:lvl w:ilvl="0" w:tplc="EFA29F92">
      <w:start w:val="1"/>
      <w:numFmt w:val="lowerLetter"/>
      <w:lvlText w:val="(%1)"/>
      <w:lvlJc w:val="left"/>
      <w:pPr>
        <w:ind w:left="1440" w:hanging="714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6" w:hanging="180"/>
      </w:pPr>
      <w:rPr>
        <w:rFonts w:cs="Times New Roman"/>
      </w:rPr>
    </w:lvl>
  </w:abstractNum>
  <w:abstractNum w:abstractNumId="17">
    <w:nsid w:val="419E144F"/>
    <w:multiLevelType w:val="hybridMultilevel"/>
    <w:tmpl w:val="C2BAD36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41316"/>
    <w:multiLevelType w:val="hybridMultilevel"/>
    <w:tmpl w:val="354E5C76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9A12BD"/>
    <w:multiLevelType w:val="hybridMultilevel"/>
    <w:tmpl w:val="49605D34"/>
    <w:lvl w:ilvl="0" w:tplc="C2084C3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873AE5"/>
    <w:multiLevelType w:val="hybridMultilevel"/>
    <w:tmpl w:val="FF46E9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596675"/>
    <w:multiLevelType w:val="hybridMultilevel"/>
    <w:tmpl w:val="0DF23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14896"/>
    <w:multiLevelType w:val="hybridMultilevel"/>
    <w:tmpl w:val="D0BAE93E"/>
    <w:lvl w:ilvl="0" w:tplc="46826C8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B6104C"/>
    <w:multiLevelType w:val="hybridMultilevel"/>
    <w:tmpl w:val="BE2E9726"/>
    <w:lvl w:ilvl="0" w:tplc="7CDED5B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E71850"/>
    <w:multiLevelType w:val="hybridMultilevel"/>
    <w:tmpl w:val="46C8F324"/>
    <w:lvl w:ilvl="0" w:tplc="5AA03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AE35A4"/>
    <w:multiLevelType w:val="hybridMultilevel"/>
    <w:tmpl w:val="5BDC6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12649F"/>
    <w:multiLevelType w:val="hybridMultilevel"/>
    <w:tmpl w:val="A4864D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E97CA6"/>
    <w:multiLevelType w:val="hybridMultilevel"/>
    <w:tmpl w:val="2D709E04"/>
    <w:lvl w:ilvl="0" w:tplc="0C185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24"/>
  </w:num>
  <w:num w:numId="5">
    <w:abstractNumId w:val="0"/>
  </w:num>
  <w:num w:numId="6">
    <w:abstractNumId w:val="10"/>
  </w:num>
  <w:num w:numId="7">
    <w:abstractNumId w:val="1"/>
  </w:num>
  <w:num w:numId="8">
    <w:abstractNumId w:val="26"/>
  </w:num>
  <w:num w:numId="9">
    <w:abstractNumId w:val="19"/>
  </w:num>
  <w:num w:numId="10">
    <w:abstractNumId w:val="20"/>
  </w:num>
  <w:num w:numId="11">
    <w:abstractNumId w:val="16"/>
  </w:num>
  <w:num w:numId="12">
    <w:abstractNumId w:val="7"/>
  </w:num>
  <w:num w:numId="13">
    <w:abstractNumId w:val="17"/>
  </w:num>
  <w:num w:numId="14">
    <w:abstractNumId w:val="14"/>
  </w:num>
  <w:num w:numId="15">
    <w:abstractNumId w:val="15"/>
  </w:num>
  <w:num w:numId="16">
    <w:abstractNumId w:val="27"/>
  </w:num>
  <w:num w:numId="17">
    <w:abstractNumId w:val="2"/>
  </w:num>
  <w:num w:numId="18">
    <w:abstractNumId w:val="18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25"/>
  </w:num>
  <w:num w:numId="24">
    <w:abstractNumId w:val="8"/>
  </w:num>
  <w:num w:numId="25">
    <w:abstractNumId w:val="4"/>
  </w:num>
  <w:num w:numId="26">
    <w:abstractNumId w:val="23"/>
  </w:num>
  <w:num w:numId="27">
    <w:abstractNumId w:val="12"/>
  </w:num>
  <w:num w:numId="28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9D"/>
    <w:rsid w:val="00022397"/>
    <w:rsid w:val="00026DE1"/>
    <w:rsid w:val="00031213"/>
    <w:rsid w:val="0003706D"/>
    <w:rsid w:val="0003713D"/>
    <w:rsid w:val="00045A0D"/>
    <w:rsid w:val="00053FDD"/>
    <w:rsid w:val="00064763"/>
    <w:rsid w:val="00077C65"/>
    <w:rsid w:val="00082F10"/>
    <w:rsid w:val="0008639E"/>
    <w:rsid w:val="00090BC3"/>
    <w:rsid w:val="00096D32"/>
    <w:rsid w:val="000B0CDD"/>
    <w:rsid w:val="000B1627"/>
    <w:rsid w:val="000C3472"/>
    <w:rsid w:val="000D113D"/>
    <w:rsid w:val="000E32B4"/>
    <w:rsid w:val="000E32CB"/>
    <w:rsid w:val="000E50B1"/>
    <w:rsid w:val="000F09D7"/>
    <w:rsid w:val="00100F42"/>
    <w:rsid w:val="00110EC7"/>
    <w:rsid w:val="00116BD4"/>
    <w:rsid w:val="00140460"/>
    <w:rsid w:val="00150F30"/>
    <w:rsid w:val="00167CCC"/>
    <w:rsid w:val="00171522"/>
    <w:rsid w:val="00171A9D"/>
    <w:rsid w:val="00177E3F"/>
    <w:rsid w:val="00182144"/>
    <w:rsid w:val="00192436"/>
    <w:rsid w:val="00194A95"/>
    <w:rsid w:val="001B3F65"/>
    <w:rsid w:val="001C33F5"/>
    <w:rsid w:val="001C64A6"/>
    <w:rsid w:val="001F3602"/>
    <w:rsid w:val="0020138F"/>
    <w:rsid w:val="00204891"/>
    <w:rsid w:val="00205666"/>
    <w:rsid w:val="00210757"/>
    <w:rsid w:val="00257EA4"/>
    <w:rsid w:val="0028102D"/>
    <w:rsid w:val="00294345"/>
    <w:rsid w:val="00294B3C"/>
    <w:rsid w:val="002A3E82"/>
    <w:rsid w:val="002D4BEB"/>
    <w:rsid w:val="002D6694"/>
    <w:rsid w:val="00345868"/>
    <w:rsid w:val="0035074D"/>
    <w:rsid w:val="00361180"/>
    <w:rsid w:val="0039359C"/>
    <w:rsid w:val="003A0434"/>
    <w:rsid w:val="003A4586"/>
    <w:rsid w:val="003B0136"/>
    <w:rsid w:val="003B06D0"/>
    <w:rsid w:val="003B42B2"/>
    <w:rsid w:val="003B7F6E"/>
    <w:rsid w:val="003C18DE"/>
    <w:rsid w:val="003D34D8"/>
    <w:rsid w:val="003F7D6D"/>
    <w:rsid w:val="004033BC"/>
    <w:rsid w:val="004040D4"/>
    <w:rsid w:val="00417B86"/>
    <w:rsid w:val="004949A2"/>
    <w:rsid w:val="004A3ABA"/>
    <w:rsid w:val="004B2C08"/>
    <w:rsid w:val="004D7EEF"/>
    <w:rsid w:val="004E159D"/>
    <w:rsid w:val="004E2205"/>
    <w:rsid w:val="004F2399"/>
    <w:rsid w:val="004F5B43"/>
    <w:rsid w:val="00500413"/>
    <w:rsid w:val="005202A5"/>
    <w:rsid w:val="00522075"/>
    <w:rsid w:val="00532068"/>
    <w:rsid w:val="00534C28"/>
    <w:rsid w:val="00571607"/>
    <w:rsid w:val="0057271C"/>
    <w:rsid w:val="00576339"/>
    <w:rsid w:val="00584AAF"/>
    <w:rsid w:val="00590F1E"/>
    <w:rsid w:val="0059248A"/>
    <w:rsid w:val="005B2411"/>
    <w:rsid w:val="005D6EDC"/>
    <w:rsid w:val="005E30E9"/>
    <w:rsid w:val="005F4471"/>
    <w:rsid w:val="006239F4"/>
    <w:rsid w:val="0062481E"/>
    <w:rsid w:val="0063774F"/>
    <w:rsid w:val="00640081"/>
    <w:rsid w:val="00642DBE"/>
    <w:rsid w:val="00670BE8"/>
    <w:rsid w:val="00672877"/>
    <w:rsid w:val="00674EDF"/>
    <w:rsid w:val="00680783"/>
    <w:rsid w:val="00692232"/>
    <w:rsid w:val="006B1B2B"/>
    <w:rsid w:val="006B1B58"/>
    <w:rsid w:val="006B274C"/>
    <w:rsid w:val="006B394B"/>
    <w:rsid w:val="006C28E5"/>
    <w:rsid w:val="006D18AE"/>
    <w:rsid w:val="006D6F6F"/>
    <w:rsid w:val="006E194D"/>
    <w:rsid w:val="006F706F"/>
    <w:rsid w:val="0070163B"/>
    <w:rsid w:val="00715FEF"/>
    <w:rsid w:val="00727537"/>
    <w:rsid w:val="00750C2A"/>
    <w:rsid w:val="00760050"/>
    <w:rsid w:val="00766EC0"/>
    <w:rsid w:val="007843F3"/>
    <w:rsid w:val="00793D18"/>
    <w:rsid w:val="00797525"/>
    <w:rsid w:val="007A46F7"/>
    <w:rsid w:val="007B3D0F"/>
    <w:rsid w:val="007C0A09"/>
    <w:rsid w:val="007C0AF5"/>
    <w:rsid w:val="007C1D18"/>
    <w:rsid w:val="007D17DB"/>
    <w:rsid w:val="007D53CE"/>
    <w:rsid w:val="007E16B0"/>
    <w:rsid w:val="007F27DD"/>
    <w:rsid w:val="00827E5D"/>
    <w:rsid w:val="00837FBB"/>
    <w:rsid w:val="008400AA"/>
    <w:rsid w:val="00842288"/>
    <w:rsid w:val="00843810"/>
    <w:rsid w:val="00851322"/>
    <w:rsid w:val="00870B7E"/>
    <w:rsid w:val="008924B9"/>
    <w:rsid w:val="00894F0D"/>
    <w:rsid w:val="00897C56"/>
    <w:rsid w:val="008A3B3B"/>
    <w:rsid w:val="008B0866"/>
    <w:rsid w:val="008C0FCA"/>
    <w:rsid w:val="008C6F6C"/>
    <w:rsid w:val="008E1E38"/>
    <w:rsid w:val="008E7CC4"/>
    <w:rsid w:val="008F15A6"/>
    <w:rsid w:val="008F7E47"/>
    <w:rsid w:val="00902287"/>
    <w:rsid w:val="009103D6"/>
    <w:rsid w:val="00924551"/>
    <w:rsid w:val="00935C01"/>
    <w:rsid w:val="00962414"/>
    <w:rsid w:val="0097344E"/>
    <w:rsid w:val="00977F83"/>
    <w:rsid w:val="00985E0A"/>
    <w:rsid w:val="00987DD5"/>
    <w:rsid w:val="009979C6"/>
    <w:rsid w:val="009B3CD9"/>
    <w:rsid w:val="009C4C76"/>
    <w:rsid w:val="009E5DB7"/>
    <w:rsid w:val="009F00EC"/>
    <w:rsid w:val="009F1157"/>
    <w:rsid w:val="009F1D6F"/>
    <w:rsid w:val="00A00A4B"/>
    <w:rsid w:val="00A049E2"/>
    <w:rsid w:val="00A06501"/>
    <w:rsid w:val="00A36A3E"/>
    <w:rsid w:val="00A406FE"/>
    <w:rsid w:val="00A42D42"/>
    <w:rsid w:val="00A44785"/>
    <w:rsid w:val="00A44B16"/>
    <w:rsid w:val="00A64332"/>
    <w:rsid w:val="00A65538"/>
    <w:rsid w:val="00A7403C"/>
    <w:rsid w:val="00A74219"/>
    <w:rsid w:val="00A8268E"/>
    <w:rsid w:val="00AA4204"/>
    <w:rsid w:val="00AB4C1D"/>
    <w:rsid w:val="00AB4EC4"/>
    <w:rsid w:val="00AC7241"/>
    <w:rsid w:val="00AD1393"/>
    <w:rsid w:val="00AD30D7"/>
    <w:rsid w:val="00AD3534"/>
    <w:rsid w:val="00AD4683"/>
    <w:rsid w:val="00AE748D"/>
    <w:rsid w:val="00AF6AF8"/>
    <w:rsid w:val="00AF78AA"/>
    <w:rsid w:val="00B01439"/>
    <w:rsid w:val="00B042BD"/>
    <w:rsid w:val="00B04AF7"/>
    <w:rsid w:val="00B0765E"/>
    <w:rsid w:val="00B100AE"/>
    <w:rsid w:val="00B10546"/>
    <w:rsid w:val="00B15F87"/>
    <w:rsid w:val="00B2557C"/>
    <w:rsid w:val="00B302D3"/>
    <w:rsid w:val="00B34069"/>
    <w:rsid w:val="00B43CB1"/>
    <w:rsid w:val="00B50DF4"/>
    <w:rsid w:val="00B5795C"/>
    <w:rsid w:val="00B62F41"/>
    <w:rsid w:val="00B6784D"/>
    <w:rsid w:val="00B721F0"/>
    <w:rsid w:val="00B73786"/>
    <w:rsid w:val="00B81E3B"/>
    <w:rsid w:val="00B94F42"/>
    <w:rsid w:val="00B95111"/>
    <w:rsid w:val="00BA1797"/>
    <w:rsid w:val="00BC07AF"/>
    <w:rsid w:val="00BC3FBA"/>
    <w:rsid w:val="00BD0BB0"/>
    <w:rsid w:val="00C02DDC"/>
    <w:rsid w:val="00C03270"/>
    <w:rsid w:val="00C16B9D"/>
    <w:rsid w:val="00C22D88"/>
    <w:rsid w:val="00C30EBB"/>
    <w:rsid w:val="00C32EBF"/>
    <w:rsid w:val="00C3790F"/>
    <w:rsid w:val="00C43F29"/>
    <w:rsid w:val="00C639D7"/>
    <w:rsid w:val="00C65228"/>
    <w:rsid w:val="00C6649F"/>
    <w:rsid w:val="00C70EC7"/>
    <w:rsid w:val="00C74CCC"/>
    <w:rsid w:val="00C86DC7"/>
    <w:rsid w:val="00CA0692"/>
    <w:rsid w:val="00CA27A6"/>
    <w:rsid w:val="00CA5FC6"/>
    <w:rsid w:val="00CB5B94"/>
    <w:rsid w:val="00CC423E"/>
    <w:rsid w:val="00CE4155"/>
    <w:rsid w:val="00D1472F"/>
    <w:rsid w:val="00D16EAA"/>
    <w:rsid w:val="00D17D01"/>
    <w:rsid w:val="00D23E05"/>
    <w:rsid w:val="00D2645A"/>
    <w:rsid w:val="00D4188F"/>
    <w:rsid w:val="00D44505"/>
    <w:rsid w:val="00D45E3A"/>
    <w:rsid w:val="00D525CB"/>
    <w:rsid w:val="00D53C40"/>
    <w:rsid w:val="00D55B17"/>
    <w:rsid w:val="00D724D9"/>
    <w:rsid w:val="00D77130"/>
    <w:rsid w:val="00D82149"/>
    <w:rsid w:val="00D964F9"/>
    <w:rsid w:val="00DA1E81"/>
    <w:rsid w:val="00DB6F36"/>
    <w:rsid w:val="00DC3E97"/>
    <w:rsid w:val="00DC5216"/>
    <w:rsid w:val="00DF2D86"/>
    <w:rsid w:val="00DF7121"/>
    <w:rsid w:val="00E0034A"/>
    <w:rsid w:val="00E0529E"/>
    <w:rsid w:val="00E11BD2"/>
    <w:rsid w:val="00E1576E"/>
    <w:rsid w:val="00E21D1A"/>
    <w:rsid w:val="00E2478D"/>
    <w:rsid w:val="00E43504"/>
    <w:rsid w:val="00E440D6"/>
    <w:rsid w:val="00E44560"/>
    <w:rsid w:val="00E5400C"/>
    <w:rsid w:val="00E602C2"/>
    <w:rsid w:val="00E945B8"/>
    <w:rsid w:val="00E96234"/>
    <w:rsid w:val="00EA020B"/>
    <w:rsid w:val="00EA1DB3"/>
    <w:rsid w:val="00EC32F1"/>
    <w:rsid w:val="00EE35A9"/>
    <w:rsid w:val="00F05027"/>
    <w:rsid w:val="00F210C3"/>
    <w:rsid w:val="00F426B4"/>
    <w:rsid w:val="00F607B5"/>
    <w:rsid w:val="00F65A28"/>
    <w:rsid w:val="00F71C82"/>
    <w:rsid w:val="00F74676"/>
    <w:rsid w:val="00F80DAC"/>
    <w:rsid w:val="00F82D92"/>
    <w:rsid w:val="00F92336"/>
    <w:rsid w:val="00F93960"/>
    <w:rsid w:val="00F9571A"/>
    <w:rsid w:val="00FA0577"/>
    <w:rsid w:val="00FA5D40"/>
    <w:rsid w:val="00FB3920"/>
    <w:rsid w:val="00FB6EBF"/>
    <w:rsid w:val="00FC414C"/>
    <w:rsid w:val="00FC7961"/>
    <w:rsid w:val="00FD34A2"/>
    <w:rsid w:val="00FE21DD"/>
    <w:rsid w:val="00FE75FB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F71C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F71C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7029F5-4C02-42B0-989E-53CA5BCBC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72AAFD50</Template>
  <TotalTime>191</TotalTime>
  <Pages>8</Pages>
  <Words>570</Words>
  <Characters>2941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E0391546</dc:creator>
  <cp:lastModifiedBy>CHAPMAN William</cp:lastModifiedBy>
  <cp:revision>7</cp:revision>
  <cp:lastPrinted>2015-09-23T03:37:00Z</cp:lastPrinted>
  <dcterms:created xsi:type="dcterms:W3CDTF">2015-09-23T00:13:00Z</dcterms:created>
  <dcterms:modified xsi:type="dcterms:W3CDTF">2015-09-23T03:54:00Z</dcterms:modified>
</cp:coreProperties>
</file>