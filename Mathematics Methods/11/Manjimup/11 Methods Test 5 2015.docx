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743E7A" wp14:editId="138DBCB1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:rsidR="00AF78AA" w:rsidRDefault="00AF78AA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022397" w:rsidRDefault="00022397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022397" w:rsidRPr="001C64A6" w:rsidRDefault="00022397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022397" w:rsidRPr="001C64A6" w:rsidRDefault="00022397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022397" w:rsidRPr="001C64A6" w:rsidRDefault="00022397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022397" w:rsidRPr="001C64A6" w:rsidRDefault="00022397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:rsidR="00022397" w:rsidRDefault="00022397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8C9B35" wp14:editId="102B0FFB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Manjimup SHS 2015</w:t>
                            </w:r>
                          </w:p>
                          <w:p w:rsidR="00AF78AA" w:rsidRPr="001C64A6" w:rsidRDefault="00AF78AA" w:rsidP="00C74CC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5</w:t>
                            </w: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</w:p>
                          <w:p w:rsidR="00AF78AA" w:rsidRPr="001F665C" w:rsidRDefault="00AF78AA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022397" w:rsidRPr="005D6EDC" w:rsidRDefault="00022397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022397" w:rsidRPr="001C64A6" w:rsidRDefault="00022397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Manjimup SHS 2015</w:t>
                      </w:r>
                    </w:p>
                    <w:p w:rsidR="00022397" w:rsidRPr="001C64A6" w:rsidRDefault="00022397" w:rsidP="00C74CC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022397" w:rsidRPr="001C64A6" w:rsidRDefault="00022397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022397" w:rsidRPr="001C64A6" w:rsidRDefault="001C64A6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5</w:t>
                      </w:r>
                    </w:p>
                    <w:p w:rsidR="00022397" w:rsidRPr="001C64A6" w:rsidRDefault="00022397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</w:p>
                    <w:p w:rsidR="00022397" w:rsidRPr="001F665C" w:rsidRDefault="00022397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10CDD9" wp14:editId="22B5EA7B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022397" w:rsidRDefault="00022397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DBEAB" wp14:editId="4E7864D6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022397" w:rsidRDefault="00022397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C140DA" wp14:editId="3FE1E69A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022397" w:rsidRDefault="00022397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8B0866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8588214" wp14:editId="568314D4">
                <wp:simplePos x="0" y="0"/>
                <wp:positionH relativeFrom="column">
                  <wp:posOffset>5195703</wp:posOffset>
                </wp:positionH>
                <wp:positionV relativeFrom="paragraph">
                  <wp:posOffset>118745</wp:posOffset>
                </wp:positionV>
                <wp:extent cx="1173280" cy="683394"/>
                <wp:effectExtent l="19050" t="38100" r="8255" b="406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945">
                          <a:off x="0" y="0"/>
                          <a:ext cx="1173280" cy="6833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8AA" w:rsidRPr="008B0866" w:rsidRDefault="00AF78AA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 w:rsidRPr="008B086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</w:t>
                            </w:r>
                            <w:r w:rsidR="0018214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" filled="f" strokecolor="black [3213]" strokeweight="2pt">
                <v:textbox>
                  <w:txbxContent>
                    <w:p w:rsidR="00AF78AA" w:rsidRPr="008B0866" w:rsidRDefault="00AF78AA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 w:rsidRPr="008B0866">
                        <w:rPr>
                          <w:color w:val="000000" w:themeColor="text1"/>
                          <w:sz w:val="36"/>
                          <w:szCs w:val="36"/>
                        </w:rPr>
                        <w:t>5</w:t>
                      </w:r>
                      <w:r w:rsidR="00182144">
                        <w:rPr>
                          <w:color w:val="000000" w:themeColor="text1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C16B9D" w:rsidRPr="00D23E05" w:rsidRDefault="00026DE1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Non 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 or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, formula sheet 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D23E05" w:rsidRDefault="008C6F6C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Time: 3</w:t>
      </w:r>
      <w:r w:rsidR="0003706D" w:rsidRPr="00D23E05">
        <w:rPr>
          <w:rFonts w:asciiTheme="minorHAnsi" w:hAnsiTheme="minorHAnsi" w:cstheme="minorHAnsi"/>
          <w:b/>
          <w:sz w:val="22"/>
          <w:szCs w:val="22"/>
        </w:rPr>
        <w:t>0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642DBE">
        <w:rPr>
          <w:rFonts w:asciiTheme="minorHAnsi" w:hAnsiTheme="minorHAnsi" w:cstheme="minorHAnsi"/>
          <w:b/>
          <w:sz w:val="22"/>
          <w:szCs w:val="22"/>
        </w:rPr>
        <w:t>Marks: 30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7E16B0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0A4A09E" wp14:editId="66B28E36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D3534" w:rsidRPr="00D23E05" w:rsidRDefault="0097344E" w:rsidP="00AD3534">
      <w:pPr>
        <w:pStyle w:val="ListParagraph"/>
        <w:numPr>
          <w:ilvl w:val="0"/>
          <w:numId w:val="19"/>
        </w:numPr>
        <w:tabs>
          <w:tab w:val="left" w:pos="567"/>
        </w:tabs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[1,1 = 2</w:t>
      </w:r>
      <w:r w:rsidR="00AD3534" w:rsidRPr="00D23E05">
        <w:rPr>
          <w:rFonts w:asciiTheme="minorHAnsi" w:hAnsiTheme="minorHAnsi" w:cstheme="minorHAnsi"/>
        </w:rPr>
        <w:t xml:space="preserve"> marks]</w:t>
      </w:r>
    </w:p>
    <w:p w:rsidR="00987DD5" w:rsidRDefault="00987DD5">
      <w:pPr>
        <w:rPr>
          <w:rFonts w:asciiTheme="minorHAnsi" w:hAnsiTheme="minorHAnsi" w:cstheme="minorHAnsi"/>
        </w:rPr>
      </w:pPr>
    </w:p>
    <w:p w:rsidR="00987DD5" w:rsidRDefault="00987DD5" w:rsidP="00F426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intercepted by the spacecraft Horizon recently, Pluto was about 4 864 100 </w:t>
      </w:r>
      <w:r w:rsidR="00F426B4">
        <w:rPr>
          <w:rFonts w:asciiTheme="minorHAnsi" w:hAnsiTheme="minorHAnsi" w:cstheme="minorHAnsi"/>
        </w:rPr>
        <w:t xml:space="preserve">000 </w:t>
      </w:r>
      <w:r>
        <w:rPr>
          <w:rFonts w:asciiTheme="minorHAnsi" w:hAnsiTheme="minorHAnsi" w:cstheme="minorHAnsi"/>
        </w:rPr>
        <w:t xml:space="preserve">km from Earth. </w:t>
      </w:r>
    </w:p>
    <w:p w:rsidR="00987DD5" w:rsidRDefault="00987DD5" w:rsidP="00987DD5">
      <w:pPr>
        <w:ind w:firstLine="720"/>
        <w:rPr>
          <w:rFonts w:asciiTheme="minorHAnsi" w:hAnsiTheme="minorHAnsi" w:cstheme="minorHAnsi"/>
        </w:rPr>
      </w:pP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87DD5">
        <w:rPr>
          <w:rFonts w:asciiTheme="minorHAnsi" w:hAnsiTheme="minorHAnsi" w:cstheme="minorHAnsi"/>
        </w:rPr>
        <w:tab/>
        <w:t xml:space="preserve">Express this distance in </w:t>
      </w:r>
      <w:r>
        <w:rPr>
          <w:rFonts w:asciiTheme="minorHAnsi" w:hAnsiTheme="minorHAnsi" w:cstheme="minorHAnsi"/>
        </w:rPr>
        <w:t>scientific notation.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……………………………….</w:t>
      </w: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</w:p>
    <w:p w:rsidR="0097344E" w:rsidRDefault="007B3D0F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Write this distance</w:t>
      </w:r>
      <w:r w:rsidR="0097344E">
        <w:rPr>
          <w:rFonts w:asciiTheme="minorHAnsi" w:hAnsiTheme="minorHAnsi" w:cstheme="minorHAnsi"/>
        </w:rPr>
        <w:t xml:space="preserve"> in scientific notation </w:t>
      </w:r>
    </w:p>
    <w:p w:rsidR="0097344E" w:rsidRDefault="007B3D0F" w:rsidP="0097344E">
      <w:pPr>
        <w:ind w:left="72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correct</w:t>
      </w:r>
      <w:proofErr w:type="gramEnd"/>
      <w:r w:rsidR="0097344E">
        <w:rPr>
          <w:rFonts w:asciiTheme="minorHAnsi" w:hAnsiTheme="minorHAnsi" w:cstheme="minorHAnsi"/>
        </w:rPr>
        <w:t xml:space="preserve"> to 2 significant figures.</w:t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  <w:t>………………………………..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9103D6" w:rsidP="0097344E">
      <w:pPr>
        <w:rPr>
          <w:rFonts w:asciiTheme="minorHAnsi" w:hAnsiTheme="minorHAnsi" w:cstheme="minorHAnsi"/>
        </w:rPr>
      </w:pPr>
      <w:r w:rsidRPr="006B27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F91CD0" wp14:editId="7FD32DBA">
                <wp:simplePos x="0" y="0"/>
                <wp:positionH relativeFrom="column">
                  <wp:posOffset>3065145</wp:posOffset>
                </wp:positionH>
                <wp:positionV relativeFrom="paragraph">
                  <wp:posOffset>98425</wp:posOffset>
                </wp:positionV>
                <wp:extent cx="2550160" cy="1403985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"/>
                              <w:gridCol w:w="786"/>
                              <w:gridCol w:w="786"/>
                              <w:gridCol w:w="787"/>
                              <w:gridCol w:w="786"/>
                            </w:tblGrid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.3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AF78AA" w:rsidRDefault="00AF78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41.35pt;margin-top:7.75pt;width:200.8pt;height:110.55pt;z-index:251685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" stroked="f">
                <v:textbox style="mso-fit-shape-to-text:t">
                  <w:txbxContent>
                    <w:p w:rsidR="00AF78AA" w:rsidRDefault="00AF78AA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3"/>
                        <w:gridCol w:w="786"/>
                        <w:gridCol w:w="786"/>
                        <w:gridCol w:w="787"/>
                        <w:gridCol w:w="786"/>
                      </w:tblGrid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.3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AF78AA" w:rsidRDefault="00AF78AA"/>
                  </w:txbxContent>
                </v:textbox>
              </v:shape>
            </w:pict>
          </mc:Fallback>
        </mc:AlternateContent>
      </w:r>
      <w:r w:rsidR="0097344E">
        <w:rPr>
          <w:rFonts w:asciiTheme="minorHAnsi" w:hAnsiTheme="minorHAnsi" w:cstheme="minorHAnsi"/>
        </w:rPr>
        <w:t>2.</w:t>
      </w:r>
      <w:r w:rsidR="0097344E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>[3 marks]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Determine the rule connecting</w:t>
      </w:r>
      <w:r w:rsidR="00A06501">
        <w:rPr>
          <w:rFonts w:asciiTheme="minorHAnsi" w:hAnsiTheme="minorHAnsi" w:cstheme="minorHAnsi"/>
        </w:rPr>
        <w:t xml:space="preserve"> x and y</w:t>
      </w:r>
      <w:r>
        <w:rPr>
          <w:rFonts w:asciiTheme="minorHAnsi" w:hAnsiTheme="minorHAnsi" w:cstheme="minorHAnsi"/>
        </w:rPr>
        <w:t>.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P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>[4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value of these expressions, writing your answer as a fraction where appropriate.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ab/>
        <w:t>2</w:t>
      </w:r>
      <w:r w:rsidR="009103D6">
        <w:rPr>
          <w:rFonts w:asciiTheme="minorHAnsi" w:hAnsiTheme="minorHAnsi" w:cstheme="minorHAnsi"/>
          <w:vertAlign w:val="superscript"/>
        </w:rPr>
        <w:t>-3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6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pt" o:ole="">
            <v:imagedata r:id="rId9" o:title=""/>
          </v:shape>
          <o:OLEObject Type="Embed" ProgID="Equation.3" ShapeID="_x0000_i1025" DrawAspect="Content" ObjectID="_1500702252" r:id="rId10"/>
        </w:object>
      </w:r>
      <w:r>
        <w:rPr>
          <w:rFonts w:asciiTheme="minorHAnsi" w:hAnsiTheme="minorHAnsi" w:cstheme="minorHAnsi"/>
        </w:rPr>
        <w:t xml:space="preserve"> 2</w:t>
      </w:r>
      <w:r w:rsidRPr="0097344E">
        <w:rPr>
          <w:rFonts w:asciiTheme="minorHAnsi" w:hAnsiTheme="minorHAnsi" w:cstheme="minorHAnsi"/>
          <w:vertAlign w:val="superscript"/>
        </w:rPr>
        <w:t>-2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="004F5B43" w:rsidRPr="004F5B43">
        <w:rPr>
          <w:rFonts w:asciiTheme="minorHAnsi" w:hAnsiTheme="minorHAnsi" w:cstheme="minorHAnsi"/>
          <w:position w:val="-6"/>
        </w:rPr>
        <w:object w:dxaOrig="300" w:dyaOrig="499">
          <v:shape id="_x0000_i1026" type="#_x0000_t75" style="width:15pt;height:24.95pt" o:ole="">
            <v:imagedata r:id="rId11" o:title=""/>
          </v:shape>
          <o:OLEObject Type="Embed" ProgID="Equation.3" ShapeID="_x0000_i1026" DrawAspect="Content" ObjectID="_1500702253" r:id="rId12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d</w:t>
      </w:r>
      <w:proofErr w:type="gram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24"/>
        </w:rPr>
        <w:object w:dxaOrig="600" w:dyaOrig="620">
          <v:shape id="_x0000_i1027" type="#_x0000_t75" style="width:30pt;height:31pt" o:ole="">
            <v:imagedata r:id="rId13" o:title=""/>
          </v:shape>
          <o:OLEObject Type="Embed" ProgID="Equation.3" ShapeID="_x0000_i1027" DrawAspect="Content" ObjectID="_1500702254" r:id="rId14"/>
        </w:object>
      </w:r>
    </w:p>
    <w:p w:rsidR="0097344E" w:rsidRDefault="0097344E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ab/>
        <w:t>[1 mark]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Estimate a solution to the equation 2</w:t>
      </w:r>
      <w:r w:rsidRPr="00110EC7">
        <w:rPr>
          <w:rFonts w:asciiTheme="minorHAnsi" w:hAnsiTheme="minorHAnsi" w:cstheme="minorHAnsi"/>
          <w:vertAlign w:val="superscript"/>
        </w:rPr>
        <w:t>x</w:t>
      </w:r>
      <w:r w:rsidR="00A06501">
        <w:rPr>
          <w:rFonts w:asciiTheme="minorHAnsi" w:hAnsiTheme="minorHAnsi" w:cstheme="minorHAnsi"/>
        </w:rPr>
        <w:t xml:space="preserve"> = 17</w:t>
      </w:r>
      <w:r w:rsidR="00FE21DD">
        <w:rPr>
          <w:rFonts w:asciiTheme="minorHAnsi" w:hAnsiTheme="minorHAnsi" w:cstheme="minorHAnsi"/>
        </w:rPr>
        <w:t>, giving your estimate</w:t>
      </w:r>
      <w:r>
        <w:rPr>
          <w:rFonts w:asciiTheme="minorHAnsi" w:hAnsiTheme="minorHAnsi" w:cstheme="minorHAnsi"/>
        </w:rPr>
        <w:t xml:space="preserve"> to one decimal place.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987DD5" w:rsidRDefault="00987DD5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FE21DD">
        <w:rPr>
          <w:rFonts w:asciiTheme="minorHAnsi" w:hAnsiTheme="minorHAnsi" w:cstheme="minorHAnsi"/>
        </w:rPr>
        <w:t>.</w:t>
      </w:r>
      <w:r w:rsidR="00FE21DD">
        <w:rPr>
          <w:rFonts w:asciiTheme="minorHAnsi" w:hAnsiTheme="minorHAnsi" w:cstheme="minorHAnsi"/>
        </w:rPr>
        <w:tab/>
        <w:t>[2</w:t>
      </w:r>
      <w:proofErr w:type="gramStart"/>
      <w:r w:rsidR="00FE21DD">
        <w:rPr>
          <w:rFonts w:asciiTheme="minorHAnsi" w:hAnsiTheme="minorHAnsi" w:cstheme="minorHAnsi"/>
        </w:rPr>
        <w:t>,4,1</w:t>
      </w:r>
      <w:proofErr w:type="gramEnd"/>
      <w:r w:rsidR="00417B86">
        <w:rPr>
          <w:rFonts w:asciiTheme="minorHAnsi" w:hAnsiTheme="minorHAnsi" w:cstheme="minorHAnsi"/>
        </w:rPr>
        <w:t xml:space="preserve"> = 7</w:t>
      </w:r>
      <w:r w:rsidR="0097344E">
        <w:rPr>
          <w:rFonts w:asciiTheme="minorHAnsi" w:hAnsiTheme="minorHAnsi" w:cstheme="minorHAnsi"/>
        </w:rPr>
        <w:t xml:space="preserve">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Simplify the following leaving your answers as positive indices.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all working and steps.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</w:p>
    <w:p w:rsidR="0008639E" w:rsidRPr="0008639E" w:rsidRDefault="0008639E" w:rsidP="0008639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08639E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x a</w:t>
      </w:r>
      <w:r w:rsidRPr="0008639E">
        <w:rPr>
          <w:rFonts w:asciiTheme="minorHAnsi" w:hAnsiTheme="minorHAnsi" w:cstheme="minorHAnsi"/>
          <w:vertAlign w:val="superscript"/>
        </w:rPr>
        <w:t>-2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-7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="00FE21DD" w:rsidRPr="00FE21DD">
        <w:rPr>
          <w:rFonts w:asciiTheme="minorHAnsi" w:hAnsiTheme="minorHAnsi" w:cstheme="minorHAnsi"/>
          <w:position w:val="-34"/>
        </w:rPr>
        <w:object w:dxaOrig="1880" w:dyaOrig="880">
          <v:shape id="_x0000_i1028" type="#_x0000_t75" style="width:94pt;height:44pt" o:ole="">
            <v:imagedata r:id="rId15" o:title=""/>
          </v:shape>
          <o:OLEObject Type="Embed" ProgID="Equation.3" ShapeID="_x0000_i1028" DrawAspect="Content" ObjectID="_1500702255" r:id="rId16"/>
        </w:objec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417B86" w:rsidP="0097344E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417B86">
        <w:rPr>
          <w:position w:val="-24"/>
        </w:rPr>
        <w:object w:dxaOrig="940" w:dyaOrig="660">
          <v:shape id="_x0000_i1029" type="#_x0000_t75" style="width:47pt;height:33pt" o:ole="">
            <v:imagedata r:id="rId17" o:title=""/>
          </v:shape>
          <o:OLEObject Type="Embed" ProgID="Equation.3" ShapeID="_x0000_i1029" DrawAspect="Content" ObjectID="_1500702256" r:id="rId18"/>
        </w:object>
      </w: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pBdr>
          <w:top w:val="single" w:sz="4" w:space="1" w:color="auto"/>
        </w:pBdr>
        <w:ind w:left="1080" w:hanging="1080"/>
        <w:rPr>
          <w:rFonts w:asciiTheme="minorHAnsi" w:hAnsiTheme="minorHAnsi" w:cstheme="minorHAnsi"/>
        </w:rPr>
      </w:pPr>
    </w:p>
    <w:p w:rsidR="0097344E" w:rsidRPr="006B274C" w:rsidRDefault="006B274C" w:rsidP="006B274C">
      <w:pPr>
        <w:pStyle w:val="ListParagraph"/>
        <w:ind w:left="709" w:hanging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110EC7" w:rsidRPr="006B274C">
        <w:rPr>
          <w:rFonts w:asciiTheme="minorHAnsi" w:hAnsiTheme="minorHAnsi" w:cstheme="minorHAnsi"/>
        </w:rPr>
        <w:tab/>
        <w:t>[2,2,2 = 6</w:t>
      </w:r>
      <w:r w:rsidR="00417B86" w:rsidRPr="006B274C">
        <w:rPr>
          <w:rFonts w:asciiTheme="minorHAnsi" w:hAnsiTheme="minorHAnsi" w:cstheme="minorHAnsi"/>
        </w:rPr>
        <w:t xml:space="preserve"> marks]</w: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417B8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for x in each case showing working clearly.</w:t>
      </w:r>
    </w:p>
    <w:p w:rsidR="00417B86" w:rsidRDefault="00417B86">
      <w:pPr>
        <w:rPr>
          <w:rFonts w:asciiTheme="minorHAnsi" w:hAnsiTheme="minorHAnsi" w:cstheme="minorHAnsi"/>
        </w:rPr>
      </w:pPr>
    </w:p>
    <w:p w:rsidR="004F5B43" w:rsidRDefault="004F5B43" w:rsidP="004F5B4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  <w:vertAlign w:val="superscript"/>
        </w:rPr>
        <w:t>x-3</w:t>
      </w:r>
      <w:r>
        <w:rPr>
          <w:rFonts w:asciiTheme="minorHAnsi" w:hAnsiTheme="minorHAnsi" w:cstheme="minorHAnsi"/>
        </w:rPr>
        <w:t xml:space="preserve"> = </w:t>
      </w:r>
      <w:r w:rsidRPr="004F5B43">
        <w:rPr>
          <w:rFonts w:asciiTheme="minorHAnsi" w:hAnsiTheme="minorHAnsi" w:cstheme="minorHAnsi"/>
          <w:position w:val="-24"/>
        </w:rPr>
        <w:object w:dxaOrig="240" w:dyaOrig="620">
          <v:shape id="_x0000_i1030" type="#_x0000_t75" style="width:12pt;height:31pt" o:ole="">
            <v:imagedata r:id="rId19" o:title=""/>
          </v:shape>
          <o:OLEObject Type="Embed" ProgID="Equation.3" ShapeID="_x0000_i1030" DrawAspect="Content" ObjectID="_1500702257" r:id="rId20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24"/>
        </w:rPr>
        <w:object w:dxaOrig="960" w:dyaOrig="660">
          <v:shape id="_x0000_i1031" type="#_x0000_t75" style="width:48pt;height:33pt" o:ole="">
            <v:imagedata r:id="rId21" o:title=""/>
          </v:shape>
          <o:OLEObject Type="Embed" ProgID="Equation.3" ShapeID="_x0000_i1031" DrawAspect="Content" ObjectID="_1500702258" r:id="rId22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10"/>
        </w:rPr>
        <w:object w:dxaOrig="1300" w:dyaOrig="540">
          <v:shape id="_x0000_i1032" type="#_x0000_t75" style="width:65pt;height:27pt" o:ole="">
            <v:imagedata r:id="rId23" o:title=""/>
          </v:shape>
          <o:OLEObject Type="Embed" ProgID="Equation.3" ShapeID="_x0000_i1032" DrawAspect="Content" ObjectID="_1500702259" r:id="rId24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6B274C" w:rsidP="00110E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7</w:t>
      </w:r>
      <w:r w:rsidR="00110EC7">
        <w:rPr>
          <w:rFonts w:asciiTheme="minorHAnsi" w:hAnsiTheme="minorHAnsi" w:cstheme="minorHAnsi"/>
        </w:rPr>
        <w:t>.</w:t>
      </w:r>
      <w:r w:rsidR="00110EC7">
        <w:rPr>
          <w:rFonts w:asciiTheme="minorHAnsi" w:hAnsiTheme="minorHAnsi" w:cstheme="minorHAnsi"/>
        </w:rPr>
        <w:tab/>
        <w:t>[</w:t>
      </w:r>
      <w:r w:rsidR="00642DBE">
        <w:rPr>
          <w:rFonts w:asciiTheme="minorHAnsi" w:hAnsiTheme="minorHAnsi" w:cstheme="minorHAnsi"/>
        </w:rPr>
        <w:t>1</w:t>
      </w:r>
      <w:proofErr w:type="gramStart"/>
      <w:r w:rsidR="00642DBE">
        <w:rPr>
          <w:rFonts w:asciiTheme="minorHAnsi" w:hAnsiTheme="minorHAnsi" w:cstheme="minorHAnsi"/>
        </w:rPr>
        <w:t>,2,1</w:t>
      </w:r>
      <w:proofErr w:type="gramEnd"/>
      <w:r w:rsidR="00642DBE">
        <w:rPr>
          <w:rFonts w:asciiTheme="minorHAnsi" w:hAnsiTheme="minorHAnsi" w:cstheme="minorHAnsi"/>
        </w:rPr>
        <w:t xml:space="preserve"> = 4</w:t>
      </w:r>
      <w:r w:rsidR="00110EC7">
        <w:rPr>
          <w:rFonts w:asciiTheme="minorHAnsi" w:hAnsiTheme="minorHAnsi" w:cstheme="minorHAnsi"/>
        </w:rPr>
        <w:t xml:space="preserve"> marks]</w:t>
      </w: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number of feral cats in a National park was initially 3500 but decreasing at an annual </w:t>
      </w:r>
    </w:p>
    <w:p w:rsidR="00110EC7" w:rsidRDefault="00110EC7" w:rsidP="00110EC7">
      <w:pPr>
        <w:pStyle w:val="ListParagraph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rate of 7.5%. Write a rule describing the number of cats after t years.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110EC7" w:rsidRDefault="00642DBE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 = ……………………………….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417B86" w:rsidRPr="00110EC7" w:rsidRDefault="00110EC7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bacteria in a culture after t minutes is described by the rule B = 50(2.1</w:t>
      </w:r>
      <w:proofErr w:type="gramStart"/>
      <w:r>
        <w:rPr>
          <w:rFonts w:asciiTheme="minorHAnsi" w:hAnsiTheme="minorHAnsi" w:cstheme="minorHAnsi"/>
        </w:rPr>
        <w:t>)</w:t>
      </w:r>
      <w:r w:rsidRPr="00110EC7">
        <w:rPr>
          <w:rFonts w:asciiTheme="minorHAnsi" w:hAnsiTheme="minorHAnsi" w:cstheme="minorHAnsi"/>
          <w:vertAlign w:val="superscript"/>
        </w:rPr>
        <w:t>t</w:t>
      </w:r>
      <w:proofErr w:type="gramEnd"/>
      <w:r w:rsidR="00642DBE">
        <w:rPr>
          <w:rFonts w:asciiTheme="minorHAnsi" w:hAnsiTheme="minorHAnsi" w:cstheme="minorHAnsi"/>
          <w:vertAlign w:val="superscript"/>
        </w:rPr>
        <w:t>+1</w:t>
      </w:r>
      <w:r>
        <w:rPr>
          <w:rFonts w:asciiTheme="minorHAnsi" w:hAnsiTheme="minorHAnsi" w:cstheme="minorHAnsi"/>
          <w:vertAlign w:val="superscript"/>
        </w:rPr>
        <w:t>.</w:t>
      </w:r>
    </w:p>
    <w:p w:rsidR="009F00EC" w:rsidRDefault="009F00EC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 w:rsidRPr="00110EC7">
        <w:rPr>
          <w:rFonts w:asciiTheme="minorHAnsi" w:hAnsiTheme="minorHAnsi" w:cstheme="minorHAnsi"/>
        </w:rPr>
        <w:t>Describe the percentage change</w:t>
      </w:r>
      <w:r>
        <w:rPr>
          <w:rFonts w:asciiTheme="minorHAnsi" w:hAnsiTheme="minorHAnsi" w:cstheme="minorHAnsi"/>
        </w:rPr>
        <w:t xml:space="preserve"> in the number of bacteria each minute.</w:t>
      </w: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how many bacteria were present initially.</w:t>
      </w: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6B274C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6B274C" w:rsidP="006B274C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6B274C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642DBE">
      <w:pPr>
        <w:pBdr>
          <w:top w:val="single" w:sz="4" w:space="1" w:color="auto"/>
        </w:pBd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642DB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6B274C">
        <w:rPr>
          <w:rFonts w:asciiTheme="minorHAnsi" w:hAnsiTheme="minorHAnsi" w:cstheme="minorHAnsi"/>
        </w:rPr>
        <w:t>.</w:t>
      </w:r>
      <w:r w:rsidR="006B274C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ab/>
        <w:t>[</w:t>
      </w:r>
      <w:r>
        <w:rPr>
          <w:rFonts w:asciiTheme="minorHAnsi" w:hAnsiTheme="minorHAnsi" w:cstheme="minorHAnsi"/>
        </w:rPr>
        <w:t>1</w:t>
      </w:r>
      <w:proofErr w:type="gramStart"/>
      <w:r>
        <w:rPr>
          <w:rFonts w:asciiTheme="minorHAnsi" w:hAnsiTheme="minorHAnsi" w:cstheme="minorHAnsi"/>
        </w:rPr>
        <w:t>,2</w:t>
      </w:r>
      <w:proofErr w:type="gramEnd"/>
      <w:r>
        <w:rPr>
          <w:rFonts w:asciiTheme="minorHAnsi" w:hAnsiTheme="minorHAnsi" w:cstheme="minorHAnsi"/>
        </w:rPr>
        <w:t xml:space="preserve"> = </w:t>
      </w:r>
      <w:r w:rsidR="006B274C">
        <w:rPr>
          <w:rFonts w:asciiTheme="minorHAnsi" w:hAnsiTheme="minorHAnsi" w:cstheme="minorHAnsi"/>
        </w:rPr>
        <w:t>3 marks]</w:t>
      </w:r>
    </w:p>
    <w:p w:rsidR="006B274C" w:rsidRDefault="006B274C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6B274C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curve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 xml:space="preserve"> is transformed into y = 2</w:t>
      </w:r>
      <w:r w:rsidRPr="00EA1DB3">
        <w:rPr>
          <w:rFonts w:asciiTheme="minorHAnsi" w:hAnsiTheme="minorHAnsi" w:cstheme="minorHAnsi"/>
          <w:vertAlign w:val="superscript"/>
        </w:rPr>
        <w:t>x + 4</w:t>
      </w:r>
      <w:r>
        <w:rPr>
          <w:rFonts w:asciiTheme="minorHAnsi" w:hAnsiTheme="minorHAnsi" w:cstheme="minorHAnsi"/>
        </w:rPr>
        <w:t xml:space="preserve">. 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the transformation that has occurred.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rule below for Graph A if it represents a transformation of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>. (dotted)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  <w:r w:rsidRPr="00EA1DB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8E346D" wp14:editId="617E1D2D">
                <wp:simplePos x="0" y="0"/>
                <wp:positionH relativeFrom="column">
                  <wp:posOffset>2651760</wp:posOffset>
                </wp:positionH>
                <wp:positionV relativeFrom="paragraph">
                  <wp:posOffset>115603</wp:posOffset>
                </wp:positionV>
                <wp:extent cx="3763478" cy="1403985"/>
                <wp:effectExtent l="0" t="0" r="889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4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9" w:dyaOrig="4464">
                                <v:shape id="_x0000_i1034" type="#_x0000_t75" style="width:241.4pt;height:269.85pt" o:ole="">
                                  <v:imagedata r:id="rId25" o:title=""/>
                                </v:shape>
                                <o:OLEObject Type="Embed" ProgID="FXDraw.Graphic" ShapeID="_x0000_i1034" DrawAspect="Content" ObjectID="_1500702261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8.8pt;margin-top:9.1pt;width:296.35pt;height:110.55pt;z-index:25168742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" stroked="f">
                <v:textbox style="mso-fit-shape-to-text:t">
                  <w:txbxContent>
                    <w:p w:rsidR="00022397" w:rsidRDefault="00022397">
                      <w:r>
                        <w:rPr>
                          <w:rFonts w:asciiTheme="minorHAnsi" w:hAnsiTheme="minorHAnsi" w:cstheme="minorHAnsi"/>
                        </w:rPr>
                        <w:object w:dxaOrig="3859" w:dyaOrig="4464">
                          <v:shape id="_x0000_i1122" type="#_x0000_t75" style="width:241.4pt;height:269.85pt" o:ole="">
                            <v:imagedata r:id="rId27" o:title=""/>
                          </v:shape>
                          <o:OLEObject Type="Embed" ProgID="FXDraw.Graphic" ShapeID="_x0000_i1122" DrawAspect="Content" ObjectID="_1500191754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P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jc w:val="right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Pr="00110EC7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987DD5" w:rsidRPr="00D23E05" w:rsidRDefault="009103D6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 w:rsidRPr="00D23E05">
        <w:rPr>
          <w:rFonts w:asciiTheme="minorHAnsi" w:hAnsiTheme="minorHAnsi"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32308C" wp14:editId="267D4599">
                <wp:simplePos x="0" y="0"/>
                <wp:positionH relativeFrom="column">
                  <wp:posOffset>-5080</wp:posOffset>
                </wp:positionH>
                <wp:positionV relativeFrom="paragraph">
                  <wp:posOffset>43180</wp:posOffset>
                </wp:positionV>
                <wp:extent cx="3580130" cy="125730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9103D6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Manjimup</w:t>
                            </w:r>
                            <w:proofErr w:type="spellEnd"/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SHS 2015</w:t>
                            </w:r>
                          </w:p>
                          <w:p w:rsidR="00AF78AA" w:rsidRPr="001C64A6" w:rsidRDefault="00AF78AA" w:rsidP="009103D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5</w:t>
                            </w: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</w:p>
                          <w:p w:rsidR="00AF78AA" w:rsidRPr="001F665C" w:rsidRDefault="00AF78AA" w:rsidP="009103D6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4pt;margin-top:3.4pt;width:281.9pt;height:9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" filled="f" fillcolor="black" strokeweight="1.5pt">
                <v:textbox>
                  <w:txbxContent>
                    <w:p w:rsidR="00022397" w:rsidRPr="005D6EDC" w:rsidRDefault="00022397" w:rsidP="009103D6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022397" w:rsidRPr="001C64A6" w:rsidRDefault="00022397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proofErr w:type="spellStart"/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Manjimup</w:t>
                      </w:r>
                      <w:proofErr w:type="spellEnd"/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SHS 2015</w:t>
                      </w:r>
                    </w:p>
                    <w:p w:rsidR="00022397" w:rsidRPr="001C64A6" w:rsidRDefault="00022397" w:rsidP="009103D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022397" w:rsidRPr="001C64A6" w:rsidRDefault="00022397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022397" w:rsidRPr="001C64A6" w:rsidRDefault="00022397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5</w:t>
                      </w:r>
                    </w:p>
                    <w:p w:rsidR="00022397" w:rsidRPr="001C64A6" w:rsidRDefault="00022397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</w:p>
                    <w:p w:rsidR="00022397" w:rsidRPr="001F665C" w:rsidRDefault="00022397" w:rsidP="009103D6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E3D726" wp14:editId="75C19B1A">
                <wp:simplePos x="0" y="0"/>
                <wp:positionH relativeFrom="column">
                  <wp:posOffset>3758565</wp:posOffset>
                </wp:positionH>
                <wp:positionV relativeFrom="paragraph">
                  <wp:posOffset>62230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295.95pt;margin-top:4.9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" fillcolor="black">
                <v:textbox>
                  <w:txbxContent>
                    <w:p w:rsidR="00022397" w:rsidRDefault="00022397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022397" w:rsidRPr="001C64A6" w:rsidRDefault="00022397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022397" w:rsidRDefault="00022397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1C64A6" w:rsidRPr="001C64A6" w:rsidRDefault="001C64A6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:rsidR="00022397" w:rsidRPr="001C64A6" w:rsidRDefault="00022397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:rsidR="00022397" w:rsidRDefault="00022397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>
        <w:rPr>
          <w:rFonts w:asciiTheme="minorHAnsi" w:hAnsiTheme="minorHAnsi" w:cstheme="minorHAnsi"/>
        </w:rPr>
        <w:tab/>
      </w:r>
      <w:r w:rsidR="00D23E05">
        <w:rPr>
          <w:rFonts w:asciiTheme="minorHAnsi" w:hAnsiTheme="minorHAnsi" w:cstheme="minorHAnsi"/>
        </w:rPr>
        <w:tab/>
      </w:r>
    </w:p>
    <w:p w:rsidR="00E96234" w:rsidRPr="00D23E05" w:rsidRDefault="00E96234" w:rsidP="00DF7121">
      <w:pPr>
        <w:rPr>
          <w:rFonts w:asciiTheme="minorHAnsi" w:hAnsiTheme="minorHAnsi" w:cstheme="minorHAnsi"/>
        </w:rPr>
      </w:pPr>
    </w:p>
    <w:p w:rsidR="00D525CB" w:rsidRPr="00D23E05" w:rsidRDefault="00AD3534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682D88" wp14:editId="7AA78242">
                <wp:simplePos x="0" y="0"/>
                <wp:positionH relativeFrom="column">
                  <wp:posOffset>4467325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">
                <v:textbox>
                  <w:txbxContent>
                    <w:p w:rsidR="00022397" w:rsidRDefault="00022397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1C64A6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3D259A" wp14:editId="4FD82FBB">
                <wp:simplePos x="0" y="0"/>
                <wp:positionH relativeFrom="column">
                  <wp:posOffset>5717540</wp:posOffset>
                </wp:positionH>
                <wp:positionV relativeFrom="paragraph">
                  <wp:posOffset>80545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</w:t>
                            </w:r>
                            <w:r w:rsidR="00182144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450.2pt;margin-top:6.35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">
                <v:textbox>
                  <w:txbxContent>
                    <w:p w:rsidR="00AF78AA" w:rsidRDefault="00AF78AA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2</w:t>
                      </w:r>
                      <w:r w:rsidR="00182144">
                        <w:rPr>
                          <w:b/>
                          <w:bCs/>
                          <w:sz w:val="3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D3534"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ABE7E9" wp14:editId="64EC9A5A">
                <wp:simplePos x="0" y="0"/>
                <wp:positionH relativeFrom="column">
                  <wp:posOffset>4585335</wp:posOffset>
                </wp:positionH>
                <wp:positionV relativeFrom="paragraph">
                  <wp:posOffset>100865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361.05pt;margin-top:7.9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">
                <v:textbox>
                  <w:txbxContent>
                    <w:p w:rsidR="00022397" w:rsidRDefault="00022397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E96234" w:rsidRPr="00D23E05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Calculator Section (Calculators and 1 page (A4) of notes permitted, formula sheet provided)</w:t>
      </w: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1C64A6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Time: 3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>0 minutes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182144">
        <w:rPr>
          <w:rFonts w:asciiTheme="minorHAnsi" w:hAnsiTheme="minorHAnsi" w:cstheme="minorHAnsi"/>
          <w:b/>
          <w:sz w:val="22"/>
          <w:szCs w:val="22"/>
        </w:rPr>
        <w:t>Marks: 28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987DD5" w:rsidRDefault="00987DD5">
      <w:pPr>
        <w:rPr>
          <w:rFonts w:asciiTheme="minorHAnsi" w:hAnsiTheme="minorHAnsi" w:cstheme="minorHAnsi"/>
          <w:b/>
        </w:rPr>
      </w:pPr>
    </w:p>
    <w:p w:rsidR="00FA0577" w:rsidRDefault="009103D6" w:rsidP="00500413">
      <w:pPr>
        <w:ind w:left="720" w:hanging="720"/>
        <w:rPr>
          <w:rFonts w:asciiTheme="minorHAnsi" w:hAnsiTheme="minorHAnsi" w:cstheme="minorHAnsi"/>
        </w:rPr>
      </w:pPr>
      <w:r w:rsidRPr="009103D6">
        <w:rPr>
          <w:rFonts w:asciiTheme="minorHAnsi" w:hAnsiTheme="minorHAnsi" w:cstheme="minorHAnsi"/>
        </w:rPr>
        <w:t>9.</w:t>
      </w:r>
      <w:r w:rsidRPr="009103D6">
        <w:rPr>
          <w:rFonts w:asciiTheme="minorHAnsi" w:hAnsiTheme="minorHAnsi" w:cstheme="minorHAnsi"/>
        </w:rPr>
        <w:tab/>
      </w:r>
      <w:r w:rsidR="00022397">
        <w:rPr>
          <w:rFonts w:asciiTheme="minorHAnsi" w:hAnsiTheme="minorHAnsi" w:cstheme="minorHAnsi"/>
        </w:rPr>
        <w:t>[</w:t>
      </w:r>
      <w:r w:rsidR="00F426B4">
        <w:rPr>
          <w:rFonts w:asciiTheme="minorHAnsi" w:hAnsiTheme="minorHAnsi" w:cstheme="minorHAnsi"/>
        </w:rPr>
        <w:t>2</w:t>
      </w:r>
      <w:proofErr w:type="gramStart"/>
      <w:r w:rsidR="00F426B4">
        <w:rPr>
          <w:rFonts w:asciiTheme="minorHAnsi" w:hAnsiTheme="minorHAnsi" w:cstheme="minorHAnsi"/>
        </w:rPr>
        <w:t>,2</w:t>
      </w:r>
      <w:proofErr w:type="gramEnd"/>
      <w:r w:rsidR="00F426B4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</w:t>
      </w:r>
      <w:r w:rsidR="00FA0577">
        <w:rPr>
          <w:rFonts w:asciiTheme="minorHAnsi" w:hAnsiTheme="minorHAnsi" w:cstheme="minorHAnsi"/>
        </w:rPr>
        <w:t xml:space="preserve"> marks]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changing population of </w:t>
      </w:r>
      <w:r w:rsidR="00022397">
        <w:rPr>
          <w:rFonts w:asciiTheme="minorHAnsi" w:hAnsiTheme="minorHAnsi" w:cstheme="minorHAnsi"/>
        </w:rPr>
        <w:t>Saudi Arabia</w:t>
      </w:r>
      <w:r>
        <w:rPr>
          <w:rFonts w:asciiTheme="minorHAnsi" w:hAnsiTheme="minorHAnsi" w:cstheme="minorHAnsi"/>
        </w:rPr>
        <w:t xml:space="preserve"> is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810"/>
        <w:gridCol w:w="1811"/>
        <w:gridCol w:w="1811"/>
      </w:tblGrid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810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Population</w:t>
            </w:r>
          </w:p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(in millions)</w:t>
            </w:r>
          </w:p>
        </w:tc>
        <w:tc>
          <w:tcPr>
            <w:tcW w:w="1810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26.8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30.7</w:t>
            </w:r>
          </w:p>
        </w:tc>
      </w:tr>
    </w:tbl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yearly percentage growth in population. Show working.</w:t>
      </w: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Pr="00022397">
        <w:rPr>
          <w:rFonts w:asciiTheme="minorHAnsi" w:hAnsiTheme="minorHAnsi" w:cstheme="minorHAnsi"/>
        </w:rPr>
        <w:t xml:space="preserve">ind the population in 2040, to the nearest 0.1 of a million. </w:t>
      </w:r>
    </w:p>
    <w:p w:rsidR="00FA0577" w:rsidRP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  <w:r w:rsidRPr="00022397">
        <w:rPr>
          <w:rFonts w:asciiTheme="minorHAnsi" w:hAnsiTheme="minorHAnsi" w:cstheme="minorHAnsi"/>
        </w:rPr>
        <w:t>Show all working to justify your answer.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rPr>
          <w:rFonts w:asciiTheme="minorHAnsi" w:hAnsiTheme="minorHAnsi" w:cstheme="minorHAnsi"/>
        </w:rPr>
      </w:pPr>
    </w:p>
    <w:p w:rsidR="00022397" w:rsidRDefault="00022397" w:rsidP="00022397">
      <w:pPr>
        <w:rPr>
          <w:rFonts w:asciiTheme="minorHAnsi" w:hAnsiTheme="minorHAnsi" w:cstheme="minorHAnsi"/>
        </w:rPr>
      </w:pPr>
    </w:p>
    <w:p w:rsidR="00FA0577" w:rsidRDefault="00FA0577" w:rsidP="00022397">
      <w:pPr>
        <w:pBdr>
          <w:top w:val="single" w:sz="4" w:space="1" w:color="auto"/>
        </w:pBdr>
        <w:ind w:left="720" w:hanging="720"/>
        <w:rPr>
          <w:rFonts w:asciiTheme="minorHAnsi" w:hAnsiTheme="minorHAnsi" w:cstheme="minorHAnsi"/>
        </w:rPr>
      </w:pPr>
    </w:p>
    <w:p w:rsidR="00500413" w:rsidRDefault="00FA0577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10.</w:t>
      </w:r>
      <w:r>
        <w:rPr>
          <w:rFonts w:asciiTheme="minorHAnsi" w:hAnsiTheme="minorHAnsi" w:cstheme="minorHAnsi"/>
        </w:rPr>
        <w:tab/>
      </w:r>
      <w:r w:rsidR="0059248A">
        <w:rPr>
          <w:rFonts w:asciiTheme="minorHAnsi" w:hAnsiTheme="minorHAnsi" w:cstheme="minorHAnsi"/>
        </w:rPr>
        <w:t>[1</w:t>
      </w:r>
      <w:proofErr w:type="gramStart"/>
      <w:r w:rsidR="0059248A">
        <w:rPr>
          <w:rFonts w:asciiTheme="minorHAnsi" w:hAnsiTheme="minorHAnsi" w:cstheme="minorHAnsi"/>
        </w:rPr>
        <w:t>,2,3</w:t>
      </w:r>
      <w:proofErr w:type="gramEnd"/>
      <w:r w:rsidR="00500413">
        <w:rPr>
          <w:rFonts w:asciiTheme="minorHAnsi" w:hAnsiTheme="minorHAnsi" w:cstheme="minorHAnsi"/>
        </w:rPr>
        <w:t xml:space="preserve"> = </w:t>
      </w:r>
      <w:r w:rsidR="0059248A">
        <w:rPr>
          <w:rFonts w:asciiTheme="minorHAnsi" w:hAnsiTheme="minorHAnsi" w:cstheme="minorHAnsi"/>
        </w:rPr>
        <w:t>6</w:t>
      </w:r>
      <w:r w:rsidR="00500413">
        <w:rPr>
          <w:rFonts w:asciiTheme="minorHAnsi" w:hAnsiTheme="minorHAnsi" w:cstheme="minorHAnsi"/>
        </w:rPr>
        <w:t xml:space="preserve"> marks]</w:t>
      </w:r>
    </w:p>
    <w:p w:rsidR="00500413" w:rsidRDefault="00500413" w:rsidP="00500413">
      <w:pPr>
        <w:ind w:left="720" w:hanging="720"/>
        <w:rPr>
          <w:rFonts w:asciiTheme="minorHAnsi" w:hAnsiTheme="minorHAnsi" w:cstheme="minorHAnsi"/>
        </w:rPr>
      </w:pPr>
    </w:p>
    <w:p w:rsidR="009103D6" w:rsidRDefault="009103D6" w:rsidP="0050041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amount of grams of a dangerous radioactive substance remaining after a dangerous accidental spill</w:t>
      </w:r>
      <w:r w:rsidR="00500413">
        <w:rPr>
          <w:rFonts w:asciiTheme="minorHAnsi" w:hAnsiTheme="minorHAnsi" w:cstheme="minorHAnsi"/>
        </w:rPr>
        <w:t xml:space="preserve"> in a laboratory,</w:t>
      </w:r>
      <w:r>
        <w:rPr>
          <w:rFonts w:asciiTheme="minorHAnsi" w:hAnsiTheme="minorHAnsi" w:cstheme="minorHAnsi"/>
        </w:rPr>
        <w:t xml:space="preserve"> at time t </w:t>
      </w:r>
      <w:r w:rsidR="00500413">
        <w:rPr>
          <w:rFonts w:asciiTheme="minorHAnsi" w:hAnsiTheme="minorHAnsi" w:cstheme="minorHAnsi"/>
        </w:rPr>
        <w:t>minutes</w:t>
      </w:r>
      <w:r>
        <w:rPr>
          <w:rFonts w:asciiTheme="minorHAnsi" w:hAnsiTheme="minorHAnsi" w:cstheme="minorHAnsi"/>
        </w:rPr>
        <w:t xml:space="preserve">, is given by the rule </w:t>
      </w:r>
      <w:r w:rsidRPr="009103D6">
        <w:rPr>
          <w:rFonts w:asciiTheme="minorHAnsi" w:hAnsiTheme="minorHAnsi" w:cstheme="minorHAnsi"/>
        </w:rPr>
        <w:t xml:space="preserve"> </w:t>
      </w:r>
    </w:p>
    <w:p w:rsidR="00500413" w:rsidRDefault="00500413" w:rsidP="009103D6">
      <w:pPr>
        <w:ind w:firstLine="720"/>
        <w:rPr>
          <w:rFonts w:asciiTheme="minorHAnsi" w:hAnsiTheme="minorHAnsi" w:cstheme="minorHAnsi"/>
        </w:rPr>
      </w:pPr>
    </w:p>
    <w:p w:rsidR="009103D6" w:rsidRDefault="00500413" w:rsidP="00500413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= 350(0.96</w:t>
      </w:r>
      <w:r w:rsidR="009103D6">
        <w:rPr>
          <w:rFonts w:asciiTheme="minorHAnsi" w:hAnsiTheme="minorHAnsi" w:cstheme="minorHAnsi"/>
        </w:rPr>
        <w:t>9</w:t>
      </w:r>
      <w:proofErr w:type="gramStart"/>
      <w:r w:rsidR="009103D6">
        <w:rPr>
          <w:rFonts w:asciiTheme="minorHAnsi" w:hAnsiTheme="minorHAnsi" w:cstheme="minorHAnsi"/>
        </w:rPr>
        <w:t>)</w:t>
      </w:r>
      <w:r w:rsidR="009103D6" w:rsidRPr="009103D6">
        <w:rPr>
          <w:rFonts w:asciiTheme="minorHAnsi" w:hAnsiTheme="minorHAnsi" w:cstheme="minorHAnsi"/>
          <w:vertAlign w:val="superscript"/>
        </w:rPr>
        <w:t>t</w:t>
      </w:r>
      <w:proofErr w:type="gramEnd"/>
      <w:r w:rsidR="009103D6">
        <w:rPr>
          <w:rFonts w:asciiTheme="minorHAnsi" w:hAnsiTheme="minorHAnsi" w:cstheme="minorHAnsi"/>
        </w:rPr>
        <w:t>.</w:t>
      </w:r>
    </w:p>
    <w:p w:rsidR="009103D6" w:rsidRDefault="009103D6" w:rsidP="009103D6">
      <w:pPr>
        <w:ind w:firstLine="720"/>
        <w:rPr>
          <w:rFonts w:asciiTheme="minorHAnsi" w:hAnsiTheme="minorHAnsi" w:cstheme="minorHAnsi"/>
        </w:rPr>
      </w:pPr>
    </w:p>
    <w:p w:rsidR="00500413" w:rsidRDefault="00500413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much radioactive substance was spilled initially?</w:t>
      </w:r>
      <w:r>
        <w:rPr>
          <w:rFonts w:asciiTheme="minorHAnsi" w:hAnsiTheme="minorHAnsi" w:cstheme="minorHAnsi"/>
        </w:rPr>
        <w:tab/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9103D6" w:rsidRDefault="009103D6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grams remain </w:t>
      </w:r>
      <w:r w:rsidR="00500413">
        <w:rPr>
          <w:rFonts w:asciiTheme="minorHAnsi" w:hAnsiTheme="minorHAnsi" w:cstheme="minorHAnsi"/>
        </w:rPr>
        <w:t>after 1 hour?</w:t>
      </w:r>
    </w:p>
    <w:p w:rsidR="00500413" w:rsidRDefault="00500413" w:rsidP="00500413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how you did this question.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laboratory to be safe there must be less than 1 gram of the substance left.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time to the nearest minute, when it is safe to go back into the laboratory.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clearly.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4949A2" w:rsidRDefault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949A2" w:rsidRPr="00171522" w:rsidRDefault="00F92336" w:rsidP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11</w:t>
      </w:r>
      <w:r w:rsidR="00171522">
        <w:rPr>
          <w:rFonts w:asciiTheme="minorHAnsi" w:hAnsiTheme="minorHAnsi" w:cstheme="minorHAnsi"/>
        </w:rPr>
        <w:t>.</w:t>
      </w:r>
      <w:r w:rsidR="00171522">
        <w:rPr>
          <w:rFonts w:asciiTheme="minorHAnsi" w:hAnsiTheme="minorHAnsi" w:cstheme="minorHAnsi"/>
        </w:rPr>
        <w:tab/>
        <w:t>[2</w:t>
      </w:r>
      <w:proofErr w:type="gramStart"/>
      <w:r w:rsidR="00171522">
        <w:rPr>
          <w:rFonts w:asciiTheme="minorHAnsi" w:hAnsiTheme="minorHAnsi" w:cstheme="minorHAnsi"/>
        </w:rPr>
        <w:t>,1,1,2,2,2</w:t>
      </w:r>
      <w:proofErr w:type="gramEnd"/>
      <w:r w:rsidR="00171522">
        <w:rPr>
          <w:rFonts w:asciiTheme="minorHAnsi" w:hAnsiTheme="minorHAnsi" w:cstheme="minorHAnsi"/>
        </w:rPr>
        <w:t xml:space="preserve"> = 10 </w:t>
      </w:r>
      <w:r w:rsidR="004949A2" w:rsidRPr="00171522">
        <w:rPr>
          <w:rFonts w:asciiTheme="minorHAnsi" w:hAnsiTheme="minorHAnsi" w:cstheme="minorHAnsi"/>
        </w:rPr>
        <w:t>marks]</w:t>
      </w:r>
    </w:p>
    <w:p w:rsidR="004949A2" w:rsidRDefault="004949A2" w:rsidP="004949A2">
      <w:r>
        <w:tab/>
      </w: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>The population of blue wrens in a particular area of the South West has been studied over 10 years. The results are represented on the graph given below.</w:t>
      </w:r>
    </w:p>
    <w:p w:rsidR="004949A2" w:rsidRPr="004949A2" w:rsidRDefault="00F426B4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3EA5E30" wp14:editId="312C3C11">
                <wp:simplePos x="0" y="0"/>
                <wp:positionH relativeFrom="column">
                  <wp:posOffset>474980</wp:posOffset>
                </wp:positionH>
                <wp:positionV relativeFrom="paragraph">
                  <wp:posOffset>29845</wp:posOffset>
                </wp:positionV>
                <wp:extent cx="6303645" cy="3554095"/>
                <wp:effectExtent l="0" t="0" r="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9638" w:dyaOrig="5953">
                                <v:shape id="_x0000_i1036" type="#_x0000_t75" style="width:481.9pt;height:272.65pt" o:ole="">
                                  <v:imagedata r:id="rId29" o:title=""/>
                                </v:shape>
                                <o:OLEObject Type="Embed" ProgID="FXDraw.Graphic" ShapeID="_x0000_i1036" DrawAspect="Content" ObjectID="_1500702262" r:id="rId3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37.4pt;margin-top:2.35pt;width:496.35pt;height:279.85pt;z-index:25169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" filled="f" stroked="f">
                <v:textbox style="mso-fit-shape-to-text:t">
                  <w:txbxContent>
                    <w:p w:rsidR="00022397" w:rsidRDefault="00022397" w:rsidP="004949A2">
                      <w:r>
                        <w:object w:dxaOrig="9638" w:dyaOrig="5953">
                          <v:shape id="_x0000_i1040" type="#_x0000_t75" style="width:481.9pt;height:272.65pt" o:ole="">
                            <v:imagedata r:id="rId31" o:title=""/>
                          </v:shape>
                          <o:OLEObject Type="Embed" ProgID="FXDraw.Graphic" ShapeID="_x0000_i1040" DrawAspect="Content" ObjectID="_1500193240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949A2"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092FD8" wp14:editId="407D38E0">
                <wp:simplePos x="0" y="0"/>
                <wp:positionH relativeFrom="column">
                  <wp:posOffset>593725</wp:posOffset>
                </wp:positionH>
                <wp:positionV relativeFrom="paragraph">
                  <wp:posOffset>152400</wp:posOffset>
                </wp:positionV>
                <wp:extent cx="542290" cy="271145"/>
                <wp:effectExtent l="317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283" w:dyaOrig="283">
                                <v:shape id="_x0000_i1038" type="#_x0000_t75" style="width:14.15pt;height:14.15pt" o:ole="">
                                  <v:imagedata r:id="rId33" o:title=""/>
                                </v:shape>
                                <o:OLEObject Type="Embed" ProgID="FXDraw.Graphic" ShapeID="_x0000_i1038" DrawAspect="Content" ObjectID="_1500702263" r:id="rId34"/>
                              </w:object>
                            </w:r>
                            <w:r>
                              <w:object w:dxaOrig="283" w:dyaOrig="283">
                                <v:shape id="_x0000_i1040" type="#_x0000_t75" style="width:14.15pt;height:14.15pt" o:ole="">
                                  <v:imagedata r:id="rId33" o:title=""/>
                                </v:shape>
                                <o:OLEObject Type="Embed" ProgID="FXDraw.Graphic" ShapeID="_x0000_i1040" DrawAspect="Content" ObjectID="_1500702264" r:id="rId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46.75pt;margin-top:12pt;width:42.7pt;height:21.35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" filled="f" stroked="f">
                <v:textbox style="mso-fit-shape-to-text:t">
                  <w:txbxContent>
                    <w:p w:rsidR="00022397" w:rsidRDefault="00022397" w:rsidP="004949A2">
                      <w:r>
                        <w:object w:dxaOrig="283" w:dyaOrig="283">
                          <v:shape id="_x0000_i1129" type="#_x0000_t75" style="width:14.15pt;height:14.15pt" o:ole="">
                            <v:imagedata r:id="rId36" o:title=""/>
                          </v:shape>
                          <o:OLEObject Type="Embed" ProgID="FXDraw.Graphic" ShapeID="_x0000_i1129" DrawAspect="Content" ObjectID="_1500191755" r:id="rId37"/>
                        </w:object>
                      </w:r>
                      <w:r>
                        <w:object w:dxaOrig="283" w:dyaOrig="283">
                          <v:shape id="_x0000_i1130" type="#_x0000_t75" style="width:14.15pt;height:14.15pt" o:ole="">
                            <v:imagedata r:id="rId36" o:title=""/>
                          </v:shape>
                          <o:OLEObject Type="Embed" ProgID="FXDraw.Graphic" ShapeID="_x0000_i1130" DrawAspect="Content" ObjectID="_1500191756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The population is modelled by the </w:t>
      </w:r>
      <w:r>
        <w:rPr>
          <w:rFonts w:asciiTheme="minorHAnsi" w:hAnsiTheme="minorHAnsi" w:cstheme="minorHAnsi"/>
        </w:rPr>
        <w:t xml:space="preserve">exponential </w:t>
      </w:r>
      <w:r w:rsidRPr="004949A2">
        <w:rPr>
          <w:rFonts w:asciiTheme="minorHAnsi" w:hAnsiTheme="minorHAnsi" w:cstheme="minorHAnsi"/>
        </w:rPr>
        <w:t xml:space="preserve">function </w:t>
      </w:r>
      <w:r w:rsidR="00171522" w:rsidRPr="004949A2">
        <w:rPr>
          <w:rFonts w:asciiTheme="minorHAnsi" w:hAnsiTheme="minorHAnsi" w:cstheme="minorHAnsi"/>
          <w:position w:val="-10"/>
        </w:rPr>
        <w:object w:dxaOrig="1040" w:dyaOrig="360">
          <v:shape id="_x0000_i1041" type="#_x0000_t75" style="width:52pt;height:18pt" o:ole="">
            <v:imagedata r:id="rId39" o:title=""/>
          </v:shape>
          <o:OLEObject Type="Embed" ProgID="Equation.3" ShapeID="_x0000_i1041" DrawAspect="Content" ObjectID="_1500702260" r:id="rId40"/>
        </w:object>
      </w:r>
      <w:r w:rsidRPr="004949A2">
        <w:rPr>
          <w:rFonts w:asciiTheme="minorHAnsi" w:hAnsiTheme="minorHAnsi" w:cstheme="minorHAnsi"/>
        </w:rPr>
        <w:t xml:space="preserve"> and a point on the graph is indicated.</w:t>
      </w:r>
    </w:p>
    <w:p w:rsidR="004949A2" w:rsidRPr="004949A2" w:rsidRDefault="004949A2" w:rsidP="004949A2">
      <w:pPr>
        <w:rPr>
          <w:rFonts w:asciiTheme="minorHAnsi" w:hAnsiTheme="minorHAnsi" w:cstheme="minorHAnsi"/>
          <w:b/>
        </w:rPr>
      </w:pPr>
      <w:r w:rsidRPr="004949A2">
        <w:rPr>
          <w:rFonts w:asciiTheme="minorHAnsi" w:hAnsiTheme="minorHAnsi" w:cstheme="minorHAnsi"/>
          <w:b/>
        </w:rPr>
        <w:t xml:space="preserve"> 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a)</w:t>
      </w:r>
      <w:r w:rsidRPr="004949A2">
        <w:rPr>
          <w:rFonts w:asciiTheme="minorHAnsi" w:hAnsiTheme="minorHAnsi" w:cstheme="minorHAnsi"/>
        </w:rPr>
        <w:tab/>
        <w:t xml:space="preserve">Find the value of </w:t>
      </w:r>
      <w:r w:rsidR="00171522">
        <w:rPr>
          <w:rFonts w:asciiTheme="minorHAnsi" w:hAnsiTheme="minorHAnsi" w:cstheme="minorHAnsi"/>
          <w:i/>
        </w:rPr>
        <w:t xml:space="preserve">b, </w:t>
      </w:r>
      <w:r w:rsidR="00171522" w:rsidRPr="00171522">
        <w:rPr>
          <w:rFonts w:asciiTheme="minorHAnsi" w:hAnsiTheme="minorHAnsi" w:cstheme="minorHAnsi"/>
        </w:rPr>
        <w:t>rounded</w:t>
      </w:r>
      <w:r w:rsidRPr="00171522">
        <w:rPr>
          <w:rFonts w:asciiTheme="minorHAnsi" w:hAnsiTheme="minorHAnsi" w:cstheme="minorHAnsi"/>
        </w:rPr>
        <w:t xml:space="preserve"> </w:t>
      </w:r>
      <w:r w:rsidRPr="004949A2">
        <w:rPr>
          <w:rFonts w:asciiTheme="minorHAnsi" w:hAnsiTheme="minorHAnsi" w:cstheme="minorHAnsi"/>
        </w:rPr>
        <w:t>to three decimal places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>Indicate clearly how you found this.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F426B4" w:rsidRPr="004949A2" w:rsidRDefault="00F426B4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Pr="004949A2">
        <w:rPr>
          <w:rFonts w:asciiTheme="minorHAnsi" w:hAnsiTheme="minorHAnsi" w:cstheme="minorHAnsi"/>
        </w:rPr>
        <w:tab/>
      </w:r>
      <w:r w:rsidR="00171522">
        <w:rPr>
          <w:rFonts w:asciiTheme="minorHAnsi" w:hAnsiTheme="minorHAnsi" w:cstheme="minorHAnsi"/>
        </w:rPr>
        <w:t>State</w:t>
      </w:r>
      <w:r w:rsidRPr="004949A2">
        <w:rPr>
          <w:rFonts w:asciiTheme="minorHAnsi" w:hAnsiTheme="minorHAnsi" w:cstheme="minorHAnsi"/>
        </w:rPr>
        <w:t xml:space="preserve"> the annual percentage ch</w:t>
      </w:r>
      <w:r w:rsidR="00171522">
        <w:rPr>
          <w:rFonts w:asciiTheme="minorHAnsi" w:hAnsiTheme="minorHAnsi" w:cstheme="minorHAnsi"/>
        </w:rPr>
        <w:t>ange in the population of wrens.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Pr="004949A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Find h</w:t>
      </w:r>
      <w:r w:rsidRPr="004949A2">
        <w:rPr>
          <w:rFonts w:asciiTheme="minorHAnsi" w:hAnsiTheme="minorHAnsi" w:cstheme="minorHAnsi"/>
        </w:rPr>
        <w:t xml:space="preserve">ow many </w:t>
      </w:r>
      <w:r w:rsidR="00FA0577">
        <w:rPr>
          <w:rFonts w:asciiTheme="minorHAnsi" w:hAnsiTheme="minorHAnsi" w:cstheme="minorHAnsi"/>
        </w:rPr>
        <w:t>wrens were there after 13</w:t>
      </w:r>
      <w:r w:rsidR="00171522">
        <w:rPr>
          <w:rFonts w:asciiTheme="minorHAnsi" w:hAnsiTheme="minorHAnsi" w:cstheme="minorHAnsi"/>
        </w:rPr>
        <w:t xml:space="preserve"> years.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F426B4" w:rsidRDefault="00F426B4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same time the number of numbats in the area has also been measured and found to be growing exponentially. After two years there were 96 numbats and after 6 years there were 138 numbats counted.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F426B4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these point</w:t>
      </w:r>
      <w:r w:rsidR="004949A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949A2">
        <w:rPr>
          <w:rFonts w:asciiTheme="minorHAnsi" w:hAnsiTheme="minorHAnsi" w:cstheme="minorHAnsi"/>
        </w:rPr>
        <w:t>on the axes above and sketch a curve showing how Numbats will increase.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a general rule for the number of Numbats at any time t.</w:t>
      </w:r>
    </w:p>
    <w:p w:rsidR="004949A2" w:rsidRPr="004949A2" w:rsidRDefault="004949A2" w:rsidP="004949A2">
      <w:pPr>
        <w:pStyle w:val="ListParagraph"/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to the nearest 0.1 of a year, when the population of Numbats will equal the population of Wrens.</w:t>
      </w:r>
    </w:p>
    <w:p w:rsidR="004949A2" w:rsidRDefault="004949A2" w:rsidP="00500413">
      <w:pPr>
        <w:rPr>
          <w:rFonts w:asciiTheme="minorHAnsi" w:hAnsiTheme="minorHAnsi" w:cstheme="minorHAnsi"/>
        </w:rPr>
      </w:pPr>
    </w:p>
    <w:p w:rsidR="00F426B4" w:rsidRDefault="00F426B4" w:rsidP="00500413">
      <w:pPr>
        <w:rPr>
          <w:rFonts w:asciiTheme="minorHAnsi" w:hAnsiTheme="minorHAnsi" w:cstheme="minorHAnsi"/>
        </w:rPr>
      </w:pPr>
    </w:p>
    <w:p w:rsidR="00FA0577" w:rsidRDefault="00F92336" w:rsidP="005004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12</w:t>
      </w:r>
      <w:r w:rsidR="00022397">
        <w:rPr>
          <w:rFonts w:asciiTheme="minorHAnsi" w:hAnsiTheme="minorHAnsi" w:cstheme="minorHAnsi"/>
        </w:rPr>
        <w:t>.</w:t>
      </w:r>
      <w:r w:rsidR="00022397">
        <w:rPr>
          <w:rFonts w:asciiTheme="minorHAnsi" w:hAnsiTheme="minorHAnsi" w:cstheme="minorHAnsi"/>
        </w:rPr>
        <w:tab/>
        <w:t>[</w:t>
      </w:r>
      <w:r w:rsidR="00B042BD">
        <w:rPr>
          <w:rFonts w:asciiTheme="minorHAnsi" w:hAnsiTheme="minorHAnsi" w:cstheme="minorHAnsi"/>
        </w:rPr>
        <w:t>2</w:t>
      </w:r>
      <w:proofErr w:type="gramStart"/>
      <w:r w:rsidR="00B042BD">
        <w:rPr>
          <w:rFonts w:asciiTheme="minorHAnsi" w:hAnsiTheme="minorHAnsi" w:cstheme="minorHAnsi"/>
        </w:rPr>
        <w:t>,2</w:t>
      </w:r>
      <w:proofErr w:type="gramEnd"/>
      <w:r w:rsidR="00B042BD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 marks]</w:t>
      </w:r>
    </w:p>
    <w:p w:rsidR="00022397" w:rsidRDefault="00022397" w:rsidP="00500413">
      <w:pPr>
        <w:rPr>
          <w:rFonts w:asciiTheme="minorHAnsi" w:hAnsiTheme="minorHAnsi" w:cstheme="minorHAnsi"/>
        </w:rPr>
      </w:pPr>
    </w:p>
    <w:p w:rsidR="00022397" w:rsidRDefault="00022397" w:rsidP="00B042B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graph of an exponential function has a </w:t>
      </w:r>
      <w:r w:rsidR="00B042BD">
        <w:rPr>
          <w:rFonts w:asciiTheme="minorHAnsi" w:hAnsiTheme="minorHAnsi" w:cstheme="minorHAnsi"/>
        </w:rPr>
        <w:t xml:space="preserve">horizontal </w:t>
      </w:r>
      <w:r>
        <w:rPr>
          <w:rFonts w:asciiTheme="minorHAnsi" w:hAnsiTheme="minorHAnsi" w:cstheme="minorHAnsi"/>
        </w:rPr>
        <w:t xml:space="preserve">asymptote of y = 3, </w:t>
      </w:r>
      <w:r w:rsidR="00B042BD">
        <w:rPr>
          <w:rFonts w:asciiTheme="minorHAnsi" w:hAnsiTheme="minorHAnsi" w:cstheme="minorHAnsi"/>
        </w:rPr>
        <w:t>a y-intercept of (0</w:t>
      </w:r>
      <w:proofErr w:type="gramStart"/>
      <w:r w:rsidR="00B042BD">
        <w:rPr>
          <w:rFonts w:asciiTheme="minorHAnsi" w:hAnsiTheme="minorHAnsi" w:cstheme="minorHAnsi"/>
        </w:rPr>
        <w:t>,1</w:t>
      </w:r>
      <w:proofErr w:type="gramEnd"/>
      <w:r w:rsidR="00B042BD">
        <w:rPr>
          <w:rFonts w:asciiTheme="minorHAnsi" w:hAnsiTheme="minorHAnsi" w:cstheme="minorHAnsi"/>
        </w:rPr>
        <w:t>) and goes through the point (2,-15).</w:t>
      </w:r>
    </w:p>
    <w:p w:rsidR="00B042BD" w:rsidRDefault="00B042BD" w:rsidP="00B042BD">
      <w:pPr>
        <w:ind w:left="720"/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</w:rPr>
        <w:t>Sketch the function below</w:t>
      </w:r>
      <w:r>
        <w:rPr>
          <w:rFonts w:asciiTheme="minorHAnsi" w:hAnsiTheme="minorHAnsi" w:cstheme="minorHAnsi"/>
        </w:rPr>
        <w:t>, indicating all key information</w:t>
      </w:r>
      <w:proofErr w:type="gramStart"/>
      <w:r>
        <w:rPr>
          <w:rFonts w:asciiTheme="minorHAnsi" w:hAnsiTheme="minorHAnsi" w:cstheme="minorHAnsi"/>
        </w:rPr>
        <w:t>.</w:t>
      </w:r>
      <w:r w:rsidRPr="00B042BD">
        <w:rPr>
          <w:rFonts w:asciiTheme="minorHAnsi" w:hAnsiTheme="minorHAnsi" w:cstheme="minorHAnsi"/>
        </w:rPr>
        <w:t>.</w:t>
      </w:r>
      <w:proofErr w:type="gramEnd"/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EFBC730" wp14:editId="3C153FCC">
                <wp:simplePos x="0" y="0"/>
                <wp:positionH relativeFrom="column">
                  <wp:posOffset>1121343</wp:posOffset>
                </wp:positionH>
                <wp:positionV relativeFrom="paragraph">
                  <wp:posOffset>98091</wp:posOffset>
                </wp:positionV>
                <wp:extent cx="4581625" cy="3080084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625" cy="3080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4" w:dyaOrig="3456">
                                <v:shape id="_x0000_i1043" type="#_x0000_t75" style="width:318.35pt;height:212.2pt" o:ole="">
                                  <v:imagedata r:id="rId41" o:title=""/>
                                </v:shape>
                                <o:OLEObject Type="Embed" ProgID="FXDraw.Graphic" ShapeID="_x0000_i1043" DrawAspect="Content" ObjectID="_1500702265" r:id="rId4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8.3pt;margin-top:7.7pt;width:360.75pt;height:242.55pt;z-index:251694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" filled="f" stroked="f">
                <v:textbox style="mso-fit-shape-to-text:t">
                  <w:txbxContent>
                    <w:p w:rsidR="00B042BD" w:rsidRDefault="00B042BD">
                      <w:r>
                        <w:rPr>
                          <w:rFonts w:asciiTheme="minorHAnsi" w:hAnsiTheme="minorHAnsi" w:cstheme="minorHAnsi"/>
                        </w:rPr>
                        <w:object w:dxaOrig="3854" w:dyaOrig="3456">
                          <v:shape id="_x0000_i1168" type="#_x0000_t75" style="width:318.35pt;height:212.2pt" o:ole="">
                            <v:imagedata r:id="rId43" o:title=""/>
                          </v:shape>
                          <o:OLEObject Type="Embed" ProgID="FXDraw.Graphic" ShapeID="_x0000_i1168" DrawAspect="Content" ObjectID="_1500191758" r:id="rId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 possible rule for the function in the form y = </w:t>
      </w:r>
      <w:proofErr w:type="spellStart"/>
      <w:r>
        <w:rPr>
          <w:rFonts w:asciiTheme="minorHAnsi" w:hAnsiTheme="minorHAnsi" w:cstheme="minorHAnsi"/>
        </w:rPr>
        <w:t>ka</w:t>
      </w:r>
      <w:r w:rsidRPr="00B042BD">
        <w:rPr>
          <w:rFonts w:asciiTheme="minorHAnsi" w:hAnsiTheme="minorHAnsi" w:cstheme="minorHAnsi"/>
          <w:vertAlign w:val="superscript"/>
        </w:rPr>
        <w:t>x</w:t>
      </w:r>
      <w:proofErr w:type="spellEnd"/>
      <w:r>
        <w:rPr>
          <w:rFonts w:asciiTheme="minorHAnsi" w:hAnsiTheme="minorHAnsi" w:cstheme="minorHAnsi"/>
        </w:rPr>
        <w:t xml:space="preserve"> + b.</w: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F92336" w:rsidP="00053F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13</w:t>
      </w:r>
      <w:r w:rsidR="00AF78AA">
        <w:rPr>
          <w:rFonts w:asciiTheme="minorHAnsi" w:hAnsiTheme="minorHAnsi" w:cstheme="minorHAnsi"/>
        </w:rPr>
        <w:t>.</w:t>
      </w:r>
      <w:r w:rsidR="00AF78AA">
        <w:rPr>
          <w:rFonts w:asciiTheme="minorHAnsi" w:hAnsiTheme="minorHAnsi" w:cstheme="minorHAnsi"/>
        </w:rPr>
        <w:tab/>
        <w:t>[2</w:t>
      </w:r>
      <w:proofErr w:type="gramStart"/>
      <w:r w:rsidR="00AF78AA">
        <w:rPr>
          <w:rFonts w:asciiTheme="minorHAnsi" w:hAnsiTheme="minorHAnsi" w:cstheme="minorHAnsi"/>
        </w:rPr>
        <w:t>,1,</w:t>
      </w:r>
      <w:r w:rsidR="00182144">
        <w:rPr>
          <w:rFonts w:asciiTheme="minorHAnsi" w:hAnsiTheme="minorHAnsi" w:cstheme="minorHAnsi"/>
        </w:rPr>
        <w:t>1</w:t>
      </w:r>
      <w:proofErr w:type="gramEnd"/>
      <w:r w:rsidR="00182144">
        <w:rPr>
          <w:rFonts w:asciiTheme="minorHAnsi" w:hAnsiTheme="minorHAnsi" w:cstheme="minorHAnsi"/>
        </w:rPr>
        <w:t xml:space="preserve"> = 4 marks</w:t>
      </w:r>
      <w:r w:rsidR="00053FDD">
        <w:rPr>
          <w:rFonts w:asciiTheme="minorHAnsi" w:hAnsiTheme="minorHAnsi" w:cstheme="minorHAnsi"/>
        </w:rPr>
        <w:t>]</w:t>
      </w: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AF78A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median house price in Sydney has increased from $648,000 in June 2010 to </w:t>
      </w:r>
      <w:r w:rsidR="00AF78AA">
        <w:rPr>
          <w:rFonts w:asciiTheme="minorHAnsi" w:hAnsiTheme="minorHAnsi" w:cstheme="minorHAnsi"/>
        </w:rPr>
        <w:t>$1 million in June 2015. In the same time Melbourne house prices have jumped from $553,000 to $668,000.</w:t>
      </w:r>
    </w:p>
    <w:p w:rsidR="00AF78AA" w:rsidRDefault="00AF78AA" w:rsidP="00AF78AA">
      <w:pPr>
        <w:ind w:left="720"/>
        <w:rPr>
          <w:rFonts w:asciiTheme="minorHAnsi" w:hAnsiTheme="minorHAnsi" w:cstheme="minorHAnsi"/>
        </w:rPr>
      </w:pPr>
    </w:p>
    <w:p w:rsidR="00AF78AA" w:rsidRDefault="00AF78AA" w:rsidP="00AF78AA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AF78AA">
        <w:rPr>
          <w:rFonts w:asciiTheme="minorHAnsi" w:hAnsiTheme="minorHAnsi" w:cstheme="minorHAnsi"/>
        </w:rPr>
        <w:t>Determine the average percentage yearly growth of each city.</w:t>
      </w: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  <w:bookmarkStart w:id="0" w:name="_GoBack"/>
      <w:bookmarkEnd w:id="0"/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Some analysts have claimed that one of these cities is could experience a bubble, where prices rapidly increase </w:t>
      </w:r>
      <w:r w:rsidR="00FE21DD">
        <w:rPr>
          <w:rFonts w:asciiTheme="minorHAnsi" w:hAnsiTheme="minorHAnsi" w:cstheme="minorHAnsi"/>
        </w:rPr>
        <w:t xml:space="preserve">at an unsustainable rate </w:t>
      </w:r>
      <w:r>
        <w:rPr>
          <w:rFonts w:asciiTheme="minorHAnsi" w:hAnsiTheme="minorHAnsi" w:cstheme="minorHAnsi"/>
        </w:rPr>
        <w:t>and then the bubble will burst and the pr</w:t>
      </w:r>
      <w:r w:rsidR="00FE21DD">
        <w:rPr>
          <w:rFonts w:asciiTheme="minorHAnsi" w:hAnsiTheme="minorHAnsi" w:cstheme="minorHAnsi"/>
        </w:rPr>
        <w:t>ices</w:t>
      </w:r>
      <w:r>
        <w:rPr>
          <w:rFonts w:asciiTheme="minorHAnsi" w:hAnsiTheme="minorHAnsi" w:cstheme="minorHAnsi"/>
        </w:rPr>
        <w:t xml:space="preserve"> then rapidly drop.</w:t>
      </w:r>
    </w:p>
    <w:p w:rsidR="00AF78AA" w:rsidRDefault="00AF78AA" w:rsidP="00AF78AA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city do you think they are referring to?</w:t>
      </w: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Default="00AF78AA" w:rsidP="00AF78AA">
      <w:pPr>
        <w:rPr>
          <w:rFonts w:asciiTheme="minorHAnsi" w:hAnsiTheme="minorHAnsi" w:cstheme="minorHAnsi"/>
        </w:rPr>
      </w:pPr>
    </w:p>
    <w:p w:rsidR="00AF78AA" w:rsidRPr="00AF78AA" w:rsidRDefault="00182144" w:rsidP="00AF78AA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Assuming Melbourne prices rise at the same average percentage rate, determine the year when they will first hit $1 million</w:t>
      </w: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B042BD" w:rsidRPr="00F65A28" w:rsidRDefault="00B042BD" w:rsidP="00F65A28">
      <w:pPr>
        <w:jc w:val="center"/>
        <w:rPr>
          <w:rFonts w:asciiTheme="minorHAnsi" w:hAnsiTheme="minorHAnsi" w:cstheme="minorHAnsi"/>
          <w:u w:val="single"/>
        </w:rPr>
      </w:pPr>
      <w:r w:rsidRPr="00F65A28">
        <w:rPr>
          <w:rFonts w:asciiTheme="minorHAnsi" w:hAnsiTheme="minorHAnsi" w:cstheme="minorHAnsi"/>
          <w:u w:val="single"/>
        </w:rPr>
        <w:t>THE END</w:t>
      </w:r>
    </w:p>
    <w:sectPr w:rsidR="00B042BD" w:rsidRPr="00F65A28" w:rsidSect="00FE21DD">
      <w:type w:val="continuous"/>
      <w:pgSz w:w="11906" w:h="16838"/>
      <w:pgMar w:top="720" w:right="720" w:bottom="720" w:left="720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AA" w:rsidRDefault="00AF78AA">
      <w:r>
        <w:separator/>
      </w:r>
    </w:p>
  </w:endnote>
  <w:endnote w:type="continuationSeparator" w:id="0">
    <w:p w:rsidR="00AF78AA" w:rsidRDefault="00AF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AA" w:rsidRDefault="00AF78AA">
      <w:r>
        <w:separator/>
      </w:r>
    </w:p>
  </w:footnote>
  <w:footnote w:type="continuationSeparator" w:id="0">
    <w:p w:rsidR="00AF78AA" w:rsidRDefault="00AF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BE"/>
    <w:multiLevelType w:val="hybridMultilevel"/>
    <w:tmpl w:val="9A808E7C"/>
    <w:lvl w:ilvl="0" w:tplc="1AB85D7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4D578E"/>
    <w:multiLevelType w:val="hybridMultilevel"/>
    <w:tmpl w:val="6510B5C8"/>
    <w:lvl w:ilvl="0" w:tplc="B510D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CC05517"/>
    <w:multiLevelType w:val="hybridMultilevel"/>
    <w:tmpl w:val="D892F68E"/>
    <w:lvl w:ilvl="0" w:tplc="E2F456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4D5077"/>
    <w:multiLevelType w:val="hybridMultilevel"/>
    <w:tmpl w:val="3DA67306"/>
    <w:lvl w:ilvl="0" w:tplc="51A220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8531D"/>
    <w:multiLevelType w:val="hybridMultilevel"/>
    <w:tmpl w:val="C99E2D3E"/>
    <w:lvl w:ilvl="0" w:tplc="CFFA5120">
      <w:start w:val="1"/>
      <w:numFmt w:val="lowerLetter"/>
      <w:lvlText w:val="%1)"/>
      <w:lvlJc w:val="left"/>
      <w:pPr>
        <w:ind w:left="85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A42197A"/>
    <w:multiLevelType w:val="hybridMultilevel"/>
    <w:tmpl w:val="0B9E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BC0AF2"/>
    <w:multiLevelType w:val="hybridMultilevel"/>
    <w:tmpl w:val="5FC0D7CE"/>
    <w:lvl w:ilvl="0" w:tplc="EF8437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BF3A71"/>
    <w:multiLevelType w:val="hybridMultilevel"/>
    <w:tmpl w:val="D0365B38"/>
    <w:lvl w:ilvl="0" w:tplc="C76A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AB6E6B"/>
    <w:multiLevelType w:val="hybridMultilevel"/>
    <w:tmpl w:val="7AA0AE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C25C8"/>
    <w:multiLevelType w:val="hybridMultilevel"/>
    <w:tmpl w:val="41142C28"/>
    <w:lvl w:ilvl="0" w:tplc="B1B0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F92849"/>
    <w:multiLevelType w:val="hybridMultilevel"/>
    <w:tmpl w:val="9FF614BC"/>
    <w:lvl w:ilvl="0" w:tplc="912E2400">
      <w:start w:val="1"/>
      <w:numFmt w:val="lowerLetter"/>
      <w:lvlText w:val="(%1)"/>
      <w:lvlJc w:val="left"/>
      <w:pPr>
        <w:ind w:left="1440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>
    <w:nsid w:val="2DC8140C"/>
    <w:multiLevelType w:val="hybridMultilevel"/>
    <w:tmpl w:val="E4DA1A6C"/>
    <w:lvl w:ilvl="0" w:tplc="F19A430E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E1AD9"/>
    <w:multiLevelType w:val="hybridMultilevel"/>
    <w:tmpl w:val="A76A24AA"/>
    <w:lvl w:ilvl="0" w:tplc="5B68172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1B1D84"/>
    <w:multiLevelType w:val="hybridMultilevel"/>
    <w:tmpl w:val="45C636C6"/>
    <w:lvl w:ilvl="0" w:tplc="E21CF3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8373C4"/>
    <w:multiLevelType w:val="hybridMultilevel"/>
    <w:tmpl w:val="761EFCD6"/>
    <w:lvl w:ilvl="0" w:tplc="1D4C3AC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93A9C"/>
    <w:multiLevelType w:val="hybridMultilevel"/>
    <w:tmpl w:val="2124C92A"/>
    <w:lvl w:ilvl="0" w:tplc="8056F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67E4D"/>
    <w:multiLevelType w:val="hybridMultilevel"/>
    <w:tmpl w:val="CCEE558A"/>
    <w:lvl w:ilvl="0" w:tplc="4FEA16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AE66F8"/>
    <w:multiLevelType w:val="hybridMultilevel"/>
    <w:tmpl w:val="25EC1604"/>
    <w:lvl w:ilvl="0" w:tplc="14E60E9E">
      <w:start w:val="1"/>
      <w:numFmt w:val="lowerRoman"/>
      <w:lvlText w:val="(%1)"/>
      <w:lvlJc w:val="left"/>
      <w:pPr>
        <w:ind w:left="29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51" w:hanging="360"/>
      </w:pPr>
    </w:lvl>
    <w:lvl w:ilvl="2" w:tplc="0C09001B" w:tentative="1">
      <w:start w:val="1"/>
      <w:numFmt w:val="lowerRoman"/>
      <w:lvlText w:val="%3."/>
      <w:lvlJc w:val="right"/>
      <w:pPr>
        <w:ind w:left="4071" w:hanging="180"/>
      </w:pPr>
    </w:lvl>
    <w:lvl w:ilvl="3" w:tplc="0C09000F" w:tentative="1">
      <w:start w:val="1"/>
      <w:numFmt w:val="decimal"/>
      <w:lvlText w:val="%4."/>
      <w:lvlJc w:val="left"/>
      <w:pPr>
        <w:ind w:left="4791" w:hanging="360"/>
      </w:pPr>
    </w:lvl>
    <w:lvl w:ilvl="4" w:tplc="0C090019" w:tentative="1">
      <w:start w:val="1"/>
      <w:numFmt w:val="lowerLetter"/>
      <w:lvlText w:val="%5."/>
      <w:lvlJc w:val="left"/>
      <w:pPr>
        <w:ind w:left="5511" w:hanging="360"/>
      </w:pPr>
    </w:lvl>
    <w:lvl w:ilvl="5" w:tplc="0C09001B" w:tentative="1">
      <w:start w:val="1"/>
      <w:numFmt w:val="lowerRoman"/>
      <w:lvlText w:val="%6."/>
      <w:lvlJc w:val="right"/>
      <w:pPr>
        <w:ind w:left="6231" w:hanging="180"/>
      </w:pPr>
    </w:lvl>
    <w:lvl w:ilvl="6" w:tplc="0C09000F" w:tentative="1">
      <w:start w:val="1"/>
      <w:numFmt w:val="decimal"/>
      <w:lvlText w:val="%7."/>
      <w:lvlJc w:val="left"/>
      <w:pPr>
        <w:ind w:left="6951" w:hanging="360"/>
      </w:pPr>
    </w:lvl>
    <w:lvl w:ilvl="7" w:tplc="0C090019" w:tentative="1">
      <w:start w:val="1"/>
      <w:numFmt w:val="lowerLetter"/>
      <w:lvlText w:val="%8."/>
      <w:lvlJc w:val="left"/>
      <w:pPr>
        <w:ind w:left="7671" w:hanging="360"/>
      </w:pPr>
    </w:lvl>
    <w:lvl w:ilvl="8" w:tplc="0C09001B" w:tentative="1">
      <w:start w:val="1"/>
      <w:numFmt w:val="lowerRoman"/>
      <w:lvlText w:val="%9."/>
      <w:lvlJc w:val="right"/>
      <w:pPr>
        <w:ind w:left="8391" w:hanging="180"/>
      </w:pPr>
    </w:lvl>
  </w:abstractNum>
  <w:abstractNum w:abstractNumId="24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E47D98"/>
    <w:multiLevelType w:val="hybridMultilevel"/>
    <w:tmpl w:val="C6CE65FC"/>
    <w:lvl w:ilvl="0" w:tplc="EB3269F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F75DAB"/>
    <w:multiLevelType w:val="hybridMultilevel"/>
    <w:tmpl w:val="D3364678"/>
    <w:lvl w:ilvl="0" w:tplc="887EAA88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48BB7DF3"/>
    <w:multiLevelType w:val="hybridMultilevel"/>
    <w:tmpl w:val="EA5EA840"/>
    <w:lvl w:ilvl="0" w:tplc="33D02006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34307C0"/>
    <w:multiLevelType w:val="hybridMultilevel"/>
    <w:tmpl w:val="8C16D05A"/>
    <w:lvl w:ilvl="0" w:tplc="BA2CCD8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>
    <w:nsid w:val="535104F4"/>
    <w:multiLevelType w:val="hybridMultilevel"/>
    <w:tmpl w:val="FDA2FA3C"/>
    <w:lvl w:ilvl="0" w:tplc="429E35C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1">
    <w:nsid w:val="57372EB2"/>
    <w:multiLevelType w:val="hybridMultilevel"/>
    <w:tmpl w:val="490007A2"/>
    <w:lvl w:ilvl="0" w:tplc="AC024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494086"/>
    <w:multiLevelType w:val="hybridMultilevel"/>
    <w:tmpl w:val="32E84EAC"/>
    <w:lvl w:ilvl="0" w:tplc="9CEA2A6E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3">
    <w:nsid w:val="5D9440F8"/>
    <w:multiLevelType w:val="hybridMultilevel"/>
    <w:tmpl w:val="7F846A86"/>
    <w:lvl w:ilvl="0" w:tplc="5D447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864008"/>
    <w:multiLevelType w:val="hybridMultilevel"/>
    <w:tmpl w:val="0798AFBC"/>
    <w:lvl w:ilvl="0" w:tplc="A57E71B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2FB61E8"/>
    <w:multiLevelType w:val="hybridMultilevel"/>
    <w:tmpl w:val="CDDCEFC6"/>
    <w:lvl w:ilvl="0" w:tplc="07522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B171E3"/>
    <w:multiLevelType w:val="hybridMultilevel"/>
    <w:tmpl w:val="5DEA3EA2"/>
    <w:lvl w:ilvl="0" w:tplc="50AE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2B11CD"/>
    <w:multiLevelType w:val="hybridMultilevel"/>
    <w:tmpl w:val="43103276"/>
    <w:lvl w:ilvl="0" w:tplc="BA585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77B9E"/>
    <w:multiLevelType w:val="hybridMultilevel"/>
    <w:tmpl w:val="B22A919A"/>
    <w:lvl w:ilvl="0" w:tplc="9D404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06DEE"/>
    <w:multiLevelType w:val="hybridMultilevel"/>
    <w:tmpl w:val="9E48DD02"/>
    <w:lvl w:ilvl="0" w:tplc="BBB22DE2">
      <w:start w:val="1"/>
      <w:numFmt w:val="lowerLetter"/>
      <w:lvlText w:val="%1)"/>
      <w:lvlJc w:val="left"/>
      <w:pPr>
        <w:ind w:left="14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4" w:hanging="360"/>
      </w:pPr>
    </w:lvl>
    <w:lvl w:ilvl="2" w:tplc="0C09001B" w:tentative="1">
      <w:start w:val="1"/>
      <w:numFmt w:val="lowerRoman"/>
      <w:lvlText w:val="%3."/>
      <w:lvlJc w:val="right"/>
      <w:pPr>
        <w:ind w:left="2924" w:hanging="180"/>
      </w:pPr>
    </w:lvl>
    <w:lvl w:ilvl="3" w:tplc="0C09000F" w:tentative="1">
      <w:start w:val="1"/>
      <w:numFmt w:val="decimal"/>
      <w:lvlText w:val="%4."/>
      <w:lvlJc w:val="left"/>
      <w:pPr>
        <w:ind w:left="3644" w:hanging="360"/>
      </w:pPr>
    </w:lvl>
    <w:lvl w:ilvl="4" w:tplc="0C090019" w:tentative="1">
      <w:start w:val="1"/>
      <w:numFmt w:val="lowerLetter"/>
      <w:lvlText w:val="%5."/>
      <w:lvlJc w:val="left"/>
      <w:pPr>
        <w:ind w:left="4364" w:hanging="360"/>
      </w:pPr>
    </w:lvl>
    <w:lvl w:ilvl="5" w:tplc="0C09001B" w:tentative="1">
      <w:start w:val="1"/>
      <w:numFmt w:val="lowerRoman"/>
      <w:lvlText w:val="%6."/>
      <w:lvlJc w:val="right"/>
      <w:pPr>
        <w:ind w:left="5084" w:hanging="180"/>
      </w:pPr>
    </w:lvl>
    <w:lvl w:ilvl="6" w:tplc="0C09000F" w:tentative="1">
      <w:start w:val="1"/>
      <w:numFmt w:val="decimal"/>
      <w:lvlText w:val="%7."/>
      <w:lvlJc w:val="left"/>
      <w:pPr>
        <w:ind w:left="5804" w:hanging="360"/>
      </w:pPr>
    </w:lvl>
    <w:lvl w:ilvl="7" w:tplc="0C090019" w:tentative="1">
      <w:start w:val="1"/>
      <w:numFmt w:val="lowerLetter"/>
      <w:lvlText w:val="%8."/>
      <w:lvlJc w:val="left"/>
      <w:pPr>
        <w:ind w:left="6524" w:hanging="360"/>
      </w:pPr>
    </w:lvl>
    <w:lvl w:ilvl="8" w:tplc="0C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3">
    <w:nsid w:val="7FA35929"/>
    <w:multiLevelType w:val="hybridMultilevel"/>
    <w:tmpl w:val="8C26F3B0"/>
    <w:lvl w:ilvl="0" w:tplc="E5CAFCC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4"/>
  </w:num>
  <w:num w:numId="2">
    <w:abstractNumId w:val="27"/>
  </w:num>
  <w:num w:numId="3">
    <w:abstractNumId w:val="5"/>
  </w:num>
  <w:num w:numId="4">
    <w:abstractNumId w:val="28"/>
  </w:num>
  <w:num w:numId="5">
    <w:abstractNumId w:val="0"/>
  </w:num>
  <w:num w:numId="6">
    <w:abstractNumId w:val="31"/>
  </w:num>
  <w:num w:numId="7">
    <w:abstractNumId w:val="32"/>
  </w:num>
  <w:num w:numId="8">
    <w:abstractNumId w:val="43"/>
  </w:num>
  <w:num w:numId="9">
    <w:abstractNumId w:val="10"/>
  </w:num>
  <w:num w:numId="10">
    <w:abstractNumId w:val="8"/>
  </w:num>
  <w:num w:numId="11">
    <w:abstractNumId w:val="29"/>
  </w:num>
  <w:num w:numId="12">
    <w:abstractNumId w:val="20"/>
  </w:num>
  <w:num w:numId="13">
    <w:abstractNumId w:val="23"/>
  </w:num>
  <w:num w:numId="14">
    <w:abstractNumId w:val="33"/>
  </w:num>
  <w:num w:numId="15">
    <w:abstractNumId w:val="40"/>
  </w:num>
  <w:num w:numId="16">
    <w:abstractNumId w:val="34"/>
  </w:num>
  <w:num w:numId="17">
    <w:abstractNumId w:val="21"/>
  </w:num>
  <w:num w:numId="18">
    <w:abstractNumId w:val="17"/>
  </w:num>
  <w:num w:numId="19">
    <w:abstractNumId w:val="24"/>
  </w:num>
  <w:num w:numId="20">
    <w:abstractNumId w:val="38"/>
  </w:num>
  <w:num w:numId="21">
    <w:abstractNumId w:val="9"/>
  </w:num>
  <w:num w:numId="22">
    <w:abstractNumId w:val="12"/>
  </w:num>
  <w:num w:numId="23">
    <w:abstractNumId w:val="39"/>
  </w:num>
  <w:num w:numId="24">
    <w:abstractNumId w:val="11"/>
  </w:num>
  <w:num w:numId="25">
    <w:abstractNumId w:val="25"/>
  </w:num>
  <w:num w:numId="26">
    <w:abstractNumId w:val="3"/>
  </w:num>
  <w:num w:numId="27">
    <w:abstractNumId w:val="30"/>
  </w:num>
  <w:num w:numId="28">
    <w:abstractNumId w:val="41"/>
  </w:num>
  <w:num w:numId="29">
    <w:abstractNumId w:val="22"/>
  </w:num>
  <w:num w:numId="30">
    <w:abstractNumId w:val="16"/>
  </w:num>
  <w:num w:numId="31">
    <w:abstractNumId w:val="26"/>
  </w:num>
  <w:num w:numId="32">
    <w:abstractNumId w:val="15"/>
  </w:num>
  <w:num w:numId="33">
    <w:abstractNumId w:val="14"/>
  </w:num>
  <w:num w:numId="34">
    <w:abstractNumId w:val="19"/>
  </w:num>
  <w:num w:numId="35">
    <w:abstractNumId w:val="35"/>
  </w:num>
  <w:num w:numId="36">
    <w:abstractNumId w:val="1"/>
  </w:num>
  <w:num w:numId="37">
    <w:abstractNumId w:val="42"/>
  </w:num>
  <w:num w:numId="38">
    <w:abstractNumId w:val="13"/>
  </w:num>
  <w:num w:numId="39">
    <w:abstractNumId w:val="37"/>
  </w:num>
  <w:num w:numId="40">
    <w:abstractNumId w:val="7"/>
  </w:num>
  <w:num w:numId="41">
    <w:abstractNumId w:val="18"/>
  </w:num>
  <w:num w:numId="42">
    <w:abstractNumId w:val="6"/>
  </w:num>
  <w:num w:numId="43">
    <w:abstractNumId w:val="3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82F10"/>
    <w:rsid w:val="0008639E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10EC7"/>
    <w:rsid w:val="00116BD4"/>
    <w:rsid w:val="00140460"/>
    <w:rsid w:val="00150F30"/>
    <w:rsid w:val="00167CCC"/>
    <w:rsid w:val="00171522"/>
    <w:rsid w:val="00177E3F"/>
    <w:rsid w:val="00182144"/>
    <w:rsid w:val="00192436"/>
    <w:rsid w:val="00194A95"/>
    <w:rsid w:val="001C33F5"/>
    <w:rsid w:val="001C64A6"/>
    <w:rsid w:val="001F3602"/>
    <w:rsid w:val="0020138F"/>
    <w:rsid w:val="00204891"/>
    <w:rsid w:val="00205666"/>
    <w:rsid w:val="00257EA4"/>
    <w:rsid w:val="00294B3C"/>
    <w:rsid w:val="002A3E82"/>
    <w:rsid w:val="002D4BEB"/>
    <w:rsid w:val="002D6694"/>
    <w:rsid w:val="00345868"/>
    <w:rsid w:val="0035074D"/>
    <w:rsid w:val="00361180"/>
    <w:rsid w:val="0039359C"/>
    <w:rsid w:val="003A0434"/>
    <w:rsid w:val="003A4586"/>
    <w:rsid w:val="003B0136"/>
    <w:rsid w:val="003B06D0"/>
    <w:rsid w:val="003B42B2"/>
    <w:rsid w:val="003B7F6E"/>
    <w:rsid w:val="003C18DE"/>
    <w:rsid w:val="003F7D6D"/>
    <w:rsid w:val="004040D4"/>
    <w:rsid w:val="00417B86"/>
    <w:rsid w:val="004949A2"/>
    <w:rsid w:val="004B2C08"/>
    <w:rsid w:val="004E159D"/>
    <w:rsid w:val="004E2205"/>
    <w:rsid w:val="004F2399"/>
    <w:rsid w:val="004F5B43"/>
    <w:rsid w:val="00500413"/>
    <w:rsid w:val="005202A5"/>
    <w:rsid w:val="00522075"/>
    <w:rsid w:val="00571607"/>
    <w:rsid w:val="0057271C"/>
    <w:rsid w:val="00576339"/>
    <w:rsid w:val="00584AAF"/>
    <w:rsid w:val="00590F1E"/>
    <w:rsid w:val="0059248A"/>
    <w:rsid w:val="005B2411"/>
    <w:rsid w:val="005D6EDC"/>
    <w:rsid w:val="005E30E9"/>
    <w:rsid w:val="005F4471"/>
    <w:rsid w:val="006239F4"/>
    <w:rsid w:val="0062481E"/>
    <w:rsid w:val="00642DBE"/>
    <w:rsid w:val="00670BE8"/>
    <w:rsid w:val="00672877"/>
    <w:rsid w:val="00674EDF"/>
    <w:rsid w:val="00680783"/>
    <w:rsid w:val="00692232"/>
    <w:rsid w:val="006B1B2B"/>
    <w:rsid w:val="006B1B58"/>
    <w:rsid w:val="006B274C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7525"/>
    <w:rsid w:val="007A46F7"/>
    <w:rsid w:val="007B3D0F"/>
    <w:rsid w:val="007C1D18"/>
    <w:rsid w:val="007D53CE"/>
    <w:rsid w:val="007E16B0"/>
    <w:rsid w:val="00827E5D"/>
    <w:rsid w:val="00837FBB"/>
    <w:rsid w:val="008400AA"/>
    <w:rsid w:val="00842288"/>
    <w:rsid w:val="00851322"/>
    <w:rsid w:val="00870B7E"/>
    <w:rsid w:val="008924B9"/>
    <w:rsid w:val="00897C56"/>
    <w:rsid w:val="008A3B3B"/>
    <w:rsid w:val="008B0866"/>
    <w:rsid w:val="008C6F6C"/>
    <w:rsid w:val="008E1E38"/>
    <w:rsid w:val="008E7CC4"/>
    <w:rsid w:val="008F15A6"/>
    <w:rsid w:val="008F7E47"/>
    <w:rsid w:val="00902287"/>
    <w:rsid w:val="009103D6"/>
    <w:rsid w:val="00924551"/>
    <w:rsid w:val="00935C01"/>
    <w:rsid w:val="00962414"/>
    <w:rsid w:val="0097344E"/>
    <w:rsid w:val="00977F83"/>
    <w:rsid w:val="00985E0A"/>
    <w:rsid w:val="00987DD5"/>
    <w:rsid w:val="009979C6"/>
    <w:rsid w:val="009B3CD9"/>
    <w:rsid w:val="009C4C76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B16"/>
    <w:rsid w:val="00A65538"/>
    <w:rsid w:val="00A74219"/>
    <w:rsid w:val="00A8268E"/>
    <w:rsid w:val="00AA4204"/>
    <w:rsid w:val="00AB4C1D"/>
    <w:rsid w:val="00AB4EC4"/>
    <w:rsid w:val="00AC7241"/>
    <w:rsid w:val="00AD1393"/>
    <w:rsid w:val="00AD30D7"/>
    <w:rsid w:val="00AD3534"/>
    <w:rsid w:val="00AF6AF8"/>
    <w:rsid w:val="00AF78AA"/>
    <w:rsid w:val="00B01439"/>
    <w:rsid w:val="00B042BD"/>
    <w:rsid w:val="00B0765E"/>
    <w:rsid w:val="00B100AE"/>
    <w:rsid w:val="00B10546"/>
    <w:rsid w:val="00B15F87"/>
    <w:rsid w:val="00B2557C"/>
    <w:rsid w:val="00B302D3"/>
    <w:rsid w:val="00B34069"/>
    <w:rsid w:val="00B5795C"/>
    <w:rsid w:val="00B721F0"/>
    <w:rsid w:val="00B73786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790F"/>
    <w:rsid w:val="00C43F29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3E05"/>
    <w:rsid w:val="00D2645A"/>
    <w:rsid w:val="00D4188F"/>
    <w:rsid w:val="00D44505"/>
    <w:rsid w:val="00D45E3A"/>
    <w:rsid w:val="00D525CB"/>
    <w:rsid w:val="00D55B17"/>
    <w:rsid w:val="00D724D9"/>
    <w:rsid w:val="00D77130"/>
    <w:rsid w:val="00D82149"/>
    <w:rsid w:val="00DA1E81"/>
    <w:rsid w:val="00DB6F36"/>
    <w:rsid w:val="00DC5216"/>
    <w:rsid w:val="00DF2D86"/>
    <w:rsid w:val="00DF7121"/>
    <w:rsid w:val="00E0034A"/>
    <w:rsid w:val="00E0529E"/>
    <w:rsid w:val="00E11BD2"/>
    <w:rsid w:val="00E1576E"/>
    <w:rsid w:val="00E21D1A"/>
    <w:rsid w:val="00E43504"/>
    <w:rsid w:val="00E440D6"/>
    <w:rsid w:val="00E44560"/>
    <w:rsid w:val="00E5400C"/>
    <w:rsid w:val="00E945B8"/>
    <w:rsid w:val="00E96234"/>
    <w:rsid w:val="00EA020B"/>
    <w:rsid w:val="00EA1DB3"/>
    <w:rsid w:val="00EE35A9"/>
    <w:rsid w:val="00F05027"/>
    <w:rsid w:val="00F210C3"/>
    <w:rsid w:val="00F426B4"/>
    <w:rsid w:val="00F607B5"/>
    <w:rsid w:val="00F65A28"/>
    <w:rsid w:val="00F80DAC"/>
    <w:rsid w:val="00F82D92"/>
    <w:rsid w:val="00F92336"/>
    <w:rsid w:val="00F93960"/>
    <w:rsid w:val="00FA0577"/>
    <w:rsid w:val="00FA5D40"/>
    <w:rsid w:val="00FB3920"/>
    <w:rsid w:val="00FB6EBF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1.wmf"/><Relationship Id="rId38" Type="http://schemas.openxmlformats.org/officeDocument/2006/relationships/oleObject" Target="embeddings/oleObject140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30.bin"/><Relationship Id="rId40" Type="http://schemas.openxmlformats.org/officeDocument/2006/relationships/oleObject" Target="embeddings/oleObject15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00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01.w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0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3417A-9540-4B73-AB5B-69C92F42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C7A28A94</Template>
  <TotalTime>225</TotalTime>
  <Pages>7</Pages>
  <Words>787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CHAPMAN William</cp:lastModifiedBy>
  <cp:revision>16</cp:revision>
  <cp:lastPrinted>2015-08-06T06:29:00Z</cp:lastPrinted>
  <dcterms:created xsi:type="dcterms:W3CDTF">2015-08-04T00:21:00Z</dcterms:created>
  <dcterms:modified xsi:type="dcterms:W3CDTF">2015-08-10T00:58:00Z</dcterms:modified>
</cp:coreProperties>
</file>