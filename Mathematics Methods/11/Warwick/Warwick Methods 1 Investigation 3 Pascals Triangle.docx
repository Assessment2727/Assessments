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C344B" w14:textId="130FEBC1" w:rsidR="002C326E" w:rsidRPr="006438DD" w:rsidRDefault="002C326E" w:rsidP="002C326E">
      <w:pPr>
        <w:jc w:val="center"/>
        <w:rPr>
          <w:rFonts w:ascii="Arial" w:hAnsi="Arial"/>
          <w:b/>
          <w:sz w:val="36"/>
          <w:szCs w:val="36"/>
        </w:rPr>
      </w:pPr>
      <w:bookmarkStart w:id="0" w:name="_GoBack"/>
      <w:bookmarkEnd w:id="0"/>
    </w:p>
    <w:p w14:paraId="252EFD8A" w14:textId="16C1FFDF" w:rsidR="002C326E" w:rsidRDefault="00981954" w:rsidP="002C326E">
      <w:pPr>
        <w:jc w:val="center"/>
        <w:rPr>
          <w:rFonts w:ascii="Arial" w:hAnsi="Arial"/>
          <w:b/>
          <w:sz w:val="36"/>
          <w:szCs w:val="36"/>
        </w:rPr>
      </w:pPr>
      <w:r>
        <w:rPr>
          <w:b/>
          <w:noProof/>
          <w:sz w:val="32"/>
          <w:szCs w:val="32"/>
          <w:lang w:eastAsia="en-AU"/>
        </w:rPr>
        <w:drawing>
          <wp:anchor distT="0" distB="0" distL="114300" distR="114300" simplePos="0" relativeHeight="251662336" behindDoc="1" locked="0" layoutInCell="1" allowOverlap="1" wp14:anchorId="2B81DB44" wp14:editId="2FC57D98">
            <wp:simplePos x="0" y="0"/>
            <wp:positionH relativeFrom="column">
              <wp:posOffset>323850</wp:posOffset>
            </wp:positionH>
            <wp:positionV relativeFrom="paragraph">
              <wp:posOffset>-165100</wp:posOffset>
            </wp:positionV>
            <wp:extent cx="1200785" cy="941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1" r="32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65E">
        <w:rPr>
          <w:rFonts w:ascii="Arial" w:hAnsi="Arial"/>
          <w:b/>
          <w:sz w:val="36"/>
          <w:szCs w:val="36"/>
        </w:rPr>
        <w:t>Mathematics Methods</w:t>
      </w:r>
    </w:p>
    <w:p w14:paraId="60C35982" w14:textId="60CE86CB" w:rsidR="00CA065E" w:rsidRPr="006438DD" w:rsidRDefault="00CA065E" w:rsidP="002C326E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Units 1&amp;2</w:t>
      </w:r>
    </w:p>
    <w:p w14:paraId="16C17073" w14:textId="77777777" w:rsidR="002C326E" w:rsidRPr="006438DD" w:rsidRDefault="002C326E" w:rsidP="002C326E">
      <w:pPr>
        <w:jc w:val="center"/>
        <w:rPr>
          <w:rFonts w:ascii="Arial" w:hAnsi="Arial"/>
          <w:b/>
          <w:sz w:val="36"/>
          <w:szCs w:val="36"/>
        </w:rPr>
      </w:pPr>
    </w:p>
    <w:p w14:paraId="1603B309" w14:textId="77777777" w:rsidR="00C14E5E" w:rsidRDefault="00C14E5E" w:rsidP="002C326E">
      <w:pPr>
        <w:jc w:val="center"/>
        <w:rPr>
          <w:rFonts w:ascii="Arial" w:hAnsi="Arial"/>
          <w:b/>
          <w:sz w:val="36"/>
          <w:szCs w:val="36"/>
        </w:rPr>
      </w:pPr>
    </w:p>
    <w:p w14:paraId="26F83025" w14:textId="5C81C3E7" w:rsidR="002C326E" w:rsidRPr="006438DD" w:rsidRDefault="00CA065E" w:rsidP="002C326E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Investigation</w:t>
      </w:r>
      <w:r w:rsidR="002C326E">
        <w:rPr>
          <w:rFonts w:ascii="Arial" w:hAnsi="Arial"/>
          <w:b/>
          <w:sz w:val="36"/>
          <w:szCs w:val="36"/>
        </w:rPr>
        <w:t xml:space="preserve"> 3</w:t>
      </w:r>
    </w:p>
    <w:p w14:paraId="4DEFD566" w14:textId="77777777" w:rsidR="002C326E" w:rsidRPr="006438DD" w:rsidRDefault="002C326E" w:rsidP="002C326E">
      <w:pPr>
        <w:rPr>
          <w:rFonts w:ascii="Arial" w:hAnsi="Arial"/>
          <w:sz w:val="36"/>
          <w:szCs w:val="36"/>
        </w:rPr>
      </w:pPr>
    </w:p>
    <w:p w14:paraId="04DA932F" w14:textId="77777777" w:rsidR="002C326E" w:rsidRDefault="002C326E" w:rsidP="002C326E">
      <w:pPr>
        <w:jc w:val="center"/>
        <w:rPr>
          <w:rFonts w:ascii="Arial" w:hAnsi="Arial"/>
          <w:b/>
          <w:bCs/>
          <w:sz w:val="36"/>
        </w:rPr>
      </w:pPr>
      <w:r>
        <w:rPr>
          <w:rFonts w:ascii="Arial" w:hAnsi="Arial"/>
          <w:b/>
          <w:bCs/>
          <w:sz w:val="36"/>
        </w:rPr>
        <w:t>Pascal’s Triangle</w:t>
      </w:r>
    </w:p>
    <w:p w14:paraId="078B2B85" w14:textId="77777777" w:rsidR="00E2566B" w:rsidRDefault="00E2566B" w:rsidP="002C326E">
      <w:pPr>
        <w:jc w:val="center"/>
        <w:rPr>
          <w:rFonts w:ascii="Arial" w:hAnsi="Arial"/>
          <w:b/>
          <w:bCs/>
          <w:sz w:val="36"/>
        </w:rPr>
      </w:pPr>
    </w:p>
    <w:p w14:paraId="39BD8E5F" w14:textId="77777777" w:rsidR="002C326E" w:rsidRDefault="002C326E" w:rsidP="002C326E">
      <w:pPr>
        <w:jc w:val="center"/>
        <w:rPr>
          <w:rFonts w:ascii="Arial" w:hAnsi="Arial"/>
          <w:b/>
          <w:bCs/>
          <w:sz w:val="36"/>
        </w:rPr>
      </w:pPr>
    </w:p>
    <w:p w14:paraId="380BA070" w14:textId="6F0AFC10" w:rsidR="002C326E" w:rsidRPr="00C14E5E" w:rsidRDefault="00743D26" w:rsidP="002C326E">
      <w:pPr>
        <w:pStyle w:val="ArNormal"/>
        <w:rPr>
          <w:b/>
          <w:sz w:val="28"/>
          <w:szCs w:val="28"/>
        </w:rPr>
      </w:pPr>
      <w:r>
        <w:rPr>
          <w:b/>
          <w:sz w:val="28"/>
          <w:szCs w:val="28"/>
        </w:rPr>
        <w:t>50 minutes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40</w:t>
      </w:r>
      <w:r w:rsidR="00C14E5E" w:rsidRPr="00C14E5E">
        <w:rPr>
          <w:b/>
          <w:sz w:val="28"/>
          <w:szCs w:val="28"/>
        </w:rPr>
        <w:t xml:space="preserve"> marks</w:t>
      </w:r>
      <w:r w:rsidR="00C14E5E" w:rsidRPr="00C14E5E">
        <w:rPr>
          <w:b/>
          <w:sz w:val="28"/>
          <w:szCs w:val="28"/>
        </w:rPr>
        <w:tab/>
      </w:r>
      <w:r w:rsidR="00C14E5E" w:rsidRPr="00C14E5E">
        <w:rPr>
          <w:b/>
          <w:sz w:val="28"/>
          <w:szCs w:val="28"/>
        </w:rPr>
        <w:tab/>
        <w:t>Name:______________________________</w:t>
      </w:r>
    </w:p>
    <w:p w14:paraId="50A78CEC" w14:textId="77777777" w:rsidR="00C14E5E" w:rsidRPr="00EB3CAC" w:rsidRDefault="00C14E5E" w:rsidP="002C326E">
      <w:pPr>
        <w:pStyle w:val="ArNormal"/>
      </w:pPr>
    </w:p>
    <w:p w14:paraId="46D6191E" w14:textId="00860D9A" w:rsidR="002C326E" w:rsidRPr="00096C84" w:rsidRDefault="00C14E5E" w:rsidP="002C326E">
      <w:pPr>
        <w:pStyle w:val="ArNormal"/>
        <w:rPr>
          <w:b/>
        </w:rPr>
      </w:pPr>
      <w:r w:rsidRPr="00096C84">
        <w:rPr>
          <w:b/>
        </w:rPr>
        <w:t>Answer all questions in the spaces provided.  Show all necessary working.</w:t>
      </w:r>
      <w:r w:rsidR="00096C84" w:rsidRPr="00096C84">
        <w:rPr>
          <w:b/>
        </w:rPr>
        <w:t xml:space="preserve">  Calculators allowed.</w:t>
      </w:r>
    </w:p>
    <w:p w14:paraId="47F797C4" w14:textId="77777777" w:rsidR="00096C84" w:rsidRDefault="00096C84" w:rsidP="002C326E">
      <w:pPr>
        <w:pStyle w:val="ArNormal"/>
      </w:pPr>
    </w:p>
    <w:p w14:paraId="1E8E7682" w14:textId="77777777" w:rsidR="00C14E5E" w:rsidRPr="006E78B8" w:rsidRDefault="00C14E5E" w:rsidP="002C326E">
      <w:pPr>
        <w:pStyle w:val="ArNormal"/>
        <w:rPr>
          <w:rFonts w:cs="Arial"/>
          <w:sz w:val="22"/>
          <w:szCs w:val="22"/>
        </w:rPr>
      </w:pPr>
    </w:p>
    <w:p w14:paraId="5A650E33" w14:textId="77777777" w:rsidR="00C14E5E" w:rsidRDefault="00C14E5E" w:rsidP="002C326E">
      <w:pPr>
        <w:pStyle w:val="ArNormal"/>
        <w:rPr>
          <w:rFonts w:cs="Arial"/>
          <w:sz w:val="22"/>
          <w:szCs w:val="22"/>
        </w:rPr>
      </w:pPr>
      <w:r w:rsidRPr="006E78B8">
        <w:rPr>
          <w:rFonts w:cs="Arial"/>
          <w:sz w:val="22"/>
          <w:szCs w:val="22"/>
        </w:rPr>
        <w:t>Pascal’s Triangle is a triangular array of numbers, named after French mathematician Blaise Pascal.</w:t>
      </w:r>
    </w:p>
    <w:p w14:paraId="6103B507" w14:textId="77777777" w:rsidR="0034265E" w:rsidRDefault="0034265E" w:rsidP="002C326E">
      <w:pPr>
        <w:pStyle w:val="ArNormal"/>
        <w:rPr>
          <w:rFonts w:cs="Arial"/>
          <w:sz w:val="22"/>
          <w:szCs w:val="22"/>
        </w:rPr>
      </w:pPr>
    </w:p>
    <w:p w14:paraId="6644AA01" w14:textId="7CB2B13F" w:rsidR="0034265E" w:rsidRPr="0034265E" w:rsidRDefault="0034265E" w:rsidP="0034265E">
      <w:pPr>
        <w:pStyle w:val="ArNormal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34265E">
        <w:rPr>
          <w:rFonts w:cs="Arial"/>
          <w:sz w:val="22"/>
          <w:szCs w:val="22"/>
          <w:u w:val="single"/>
        </w:rPr>
        <w:t xml:space="preserve">Sum </w:t>
      </w:r>
    </w:p>
    <w:p w14:paraId="71DEA479" w14:textId="77777777" w:rsidR="00C14E5E" w:rsidRPr="006E78B8" w:rsidRDefault="00C14E5E" w:rsidP="002C326E">
      <w:pPr>
        <w:pStyle w:val="ArNormal"/>
        <w:rPr>
          <w:rFonts w:cs="Arial"/>
          <w:sz w:val="22"/>
          <w:szCs w:val="22"/>
        </w:rPr>
      </w:pPr>
    </w:p>
    <w:p w14:paraId="0558B005" w14:textId="77777777" w:rsidR="00C14E5E" w:rsidRPr="006E78B8" w:rsidRDefault="00C14E5E" w:rsidP="002C326E">
      <w:pPr>
        <w:pStyle w:val="ArNormal"/>
        <w:rPr>
          <w:rFonts w:cs="Arial"/>
          <w:sz w:val="22"/>
          <w:szCs w:val="22"/>
        </w:rPr>
      </w:pPr>
    </w:p>
    <w:p w14:paraId="36655F3F" w14:textId="278BB0A3" w:rsidR="00C14E5E" w:rsidRPr="006E78B8" w:rsidRDefault="00C14E5E" w:rsidP="0078457B">
      <w:pPr>
        <w:spacing w:line="480" w:lineRule="auto"/>
      </w:pPr>
      <w:r w:rsidRPr="006E78B8">
        <w:t>Row 0</w:t>
      </w:r>
      <w:r w:rsidRPr="006E78B8">
        <w:tab/>
      </w:r>
      <w:r w:rsidRPr="006E78B8">
        <w:tab/>
      </w:r>
      <w:r w:rsidRPr="006E78B8">
        <w:tab/>
      </w:r>
      <w:r w:rsidRPr="006E78B8">
        <w:tab/>
      </w:r>
      <w:r w:rsidRPr="006E78B8">
        <w:tab/>
      </w:r>
      <w:r w:rsidRPr="006E78B8">
        <w:tab/>
      </w:r>
      <w:r w:rsidRPr="006E78B8">
        <w:tab/>
        <w:t>1</w:t>
      </w:r>
      <w:r w:rsidR="0034265E">
        <w:tab/>
      </w:r>
      <w:r w:rsidR="0034265E">
        <w:tab/>
      </w:r>
      <w:r w:rsidR="0034265E">
        <w:tab/>
      </w:r>
      <w:r w:rsidR="0034265E">
        <w:tab/>
      </w:r>
      <w:r w:rsidR="0034265E">
        <w:tab/>
        <w:t>____</w:t>
      </w:r>
    </w:p>
    <w:p w14:paraId="6A03CCE6" w14:textId="11B4A4CA" w:rsidR="00C14E5E" w:rsidRPr="006E78B8" w:rsidRDefault="00C14E5E" w:rsidP="0078457B">
      <w:pPr>
        <w:spacing w:line="480" w:lineRule="auto"/>
      </w:pPr>
      <w:r w:rsidRPr="006E78B8">
        <w:t>Row 1</w:t>
      </w:r>
      <w:r w:rsidRPr="006E78B8">
        <w:tab/>
      </w:r>
      <w:r w:rsidRPr="006E78B8">
        <w:tab/>
      </w:r>
      <w:r w:rsidRPr="006E78B8">
        <w:tab/>
      </w:r>
      <w:r w:rsidRPr="006E78B8">
        <w:tab/>
      </w:r>
      <w:r w:rsidRPr="006E78B8">
        <w:tab/>
      </w:r>
      <w:r w:rsidRPr="006E78B8">
        <w:tab/>
        <w:t xml:space="preserve">      1         1</w:t>
      </w:r>
      <w:r w:rsidR="0034265E">
        <w:tab/>
      </w:r>
      <w:r w:rsidR="0034265E">
        <w:tab/>
      </w:r>
      <w:r w:rsidR="0034265E">
        <w:tab/>
      </w:r>
      <w:r w:rsidR="0034265E">
        <w:tab/>
      </w:r>
      <w:r w:rsidR="0034265E">
        <w:tab/>
        <w:t>____</w:t>
      </w:r>
    </w:p>
    <w:p w14:paraId="2ED88BAB" w14:textId="2A98FC10" w:rsidR="00C14E5E" w:rsidRPr="006E78B8" w:rsidRDefault="00C14E5E" w:rsidP="0078457B">
      <w:pPr>
        <w:spacing w:line="480" w:lineRule="auto"/>
      </w:pPr>
      <w:r w:rsidRPr="006E78B8">
        <w:t>Row 2</w:t>
      </w:r>
      <w:r w:rsidRPr="006E78B8">
        <w:tab/>
      </w:r>
      <w:r w:rsidRPr="006E78B8">
        <w:tab/>
      </w:r>
      <w:r w:rsidRPr="006E78B8">
        <w:tab/>
      </w:r>
      <w:r w:rsidRPr="006E78B8">
        <w:tab/>
      </w:r>
      <w:r w:rsidRPr="006E78B8">
        <w:tab/>
      </w:r>
      <w:r w:rsidRPr="006E78B8">
        <w:tab/>
        <w:t xml:space="preserve">1        </w:t>
      </w:r>
      <w:r w:rsidRPr="006E78B8">
        <w:tab/>
        <w:t>2</w:t>
      </w:r>
      <w:r w:rsidRPr="006E78B8">
        <w:tab/>
        <w:t>1</w:t>
      </w:r>
      <w:r w:rsidR="0034265E">
        <w:tab/>
      </w:r>
      <w:r w:rsidR="0034265E">
        <w:tab/>
      </w:r>
      <w:r w:rsidR="0034265E">
        <w:tab/>
      </w:r>
      <w:r w:rsidR="0034265E">
        <w:tab/>
        <w:t>____</w:t>
      </w:r>
    </w:p>
    <w:p w14:paraId="4472D91E" w14:textId="61F1A563" w:rsidR="00C14E5E" w:rsidRPr="006E78B8" w:rsidRDefault="00C14E5E" w:rsidP="0078457B">
      <w:pPr>
        <w:spacing w:line="480" w:lineRule="auto"/>
      </w:pPr>
      <w:r w:rsidRPr="006E78B8">
        <w:t>Row 3</w:t>
      </w:r>
      <w:r w:rsidRPr="006E78B8">
        <w:tab/>
      </w:r>
      <w:r w:rsidRPr="006E78B8">
        <w:tab/>
      </w:r>
      <w:r w:rsidRPr="006E78B8">
        <w:tab/>
      </w:r>
      <w:r w:rsidRPr="006E78B8">
        <w:tab/>
      </w:r>
      <w:r w:rsidRPr="006E78B8">
        <w:tab/>
        <w:t xml:space="preserve">      1</w:t>
      </w:r>
      <w:r w:rsidRPr="006E78B8">
        <w:tab/>
        <w:t xml:space="preserve">     3           3</w:t>
      </w:r>
      <w:r w:rsidRPr="006E78B8">
        <w:tab/>
        <w:t xml:space="preserve">      1</w:t>
      </w:r>
      <w:r w:rsidR="0034265E">
        <w:tab/>
      </w:r>
      <w:r w:rsidR="0034265E">
        <w:tab/>
      </w:r>
      <w:r w:rsidR="0034265E">
        <w:tab/>
      </w:r>
      <w:r w:rsidR="0034265E">
        <w:tab/>
        <w:t>____</w:t>
      </w:r>
    </w:p>
    <w:p w14:paraId="05001E02" w14:textId="544096FF" w:rsidR="00C14E5E" w:rsidRPr="006E78B8" w:rsidRDefault="00C14E5E" w:rsidP="0078457B">
      <w:pPr>
        <w:spacing w:line="480" w:lineRule="auto"/>
      </w:pPr>
      <w:r w:rsidRPr="006E78B8">
        <w:t>Row 4</w:t>
      </w:r>
      <w:r w:rsidRPr="006E78B8">
        <w:tab/>
      </w:r>
      <w:r w:rsidRPr="006E78B8">
        <w:tab/>
      </w:r>
      <w:r w:rsidRPr="006E78B8">
        <w:tab/>
      </w:r>
      <w:r w:rsidRPr="006E78B8">
        <w:tab/>
      </w:r>
      <w:r w:rsidRPr="006E78B8">
        <w:tab/>
        <w:t>1</w:t>
      </w:r>
      <w:r w:rsidRPr="006E78B8">
        <w:tab/>
        <w:t>4</w:t>
      </w:r>
      <w:r w:rsidRPr="006E78B8">
        <w:tab/>
        <w:t>6</w:t>
      </w:r>
      <w:r w:rsidRPr="006E78B8">
        <w:tab/>
        <w:t>4</w:t>
      </w:r>
      <w:r w:rsidRPr="006E78B8">
        <w:tab/>
        <w:t>1</w:t>
      </w:r>
      <w:r w:rsidR="0034265E">
        <w:tab/>
      </w:r>
      <w:r w:rsidR="0034265E">
        <w:tab/>
      </w:r>
      <w:r w:rsidR="0034265E">
        <w:tab/>
        <w:t>____</w:t>
      </w:r>
      <w:r w:rsidRPr="006E78B8">
        <w:tab/>
      </w:r>
    </w:p>
    <w:p w14:paraId="708BD87D" w14:textId="74C8691B" w:rsidR="00C14E5E" w:rsidRPr="006E78B8" w:rsidRDefault="00C14E5E" w:rsidP="0078457B">
      <w:pPr>
        <w:spacing w:line="480" w:lineRule="auto"/>
      </w:pPr>
      <w:r w:rsidRPr="006E78B8">
        <w:t>Row 5</w:t>
      </w:r>
      <w:r w:rsidRPr="006E78B8">
        <w:tab/>
      </w:r>
      <w:r w:rsidRPr="006E78B8">
        <w:tab/>
      </w:r>
      <w:r w:rsidRPr="006E78B8">
        <w:tab/>
      </w:r>
      <w:r w:rsidRPr="006E78B8">
        <w:tab/>
        <w:t xml:space="preserve">      1          5         10        10        5          1</w:t>
      </w:r>
      <w:r w:rsidR="0034265E">
        <w:tab/>
      </w:r>
      <w:r w:rsidR="0034265E">
        <w:tab/>
      </w:r>
      <w:r w:rsidR="0034265E">
        <w:tab/>
        <w:t>____</w:t>
      </w:r>
    </w:p>
    <w:p w14:paraId="3FFD223B" w14:textId="676A9A7F" w:rsidR="00C14E5E" w:rsidRDefault="00C14E5E" w:rsidP="0078457B">
      <w:pPr>
        <w:spacing w:line="480" w:lineRule="auto"/>
      </w:pPr>
      <w:r w:rsidRPr="006E78B8">
        <w:t>Row 6</w:t>
      </w:r>
      <w:r w:rsidRPr="006E78B8">
        <w:tab/>
      </w:r>
      <w:r w:rsidRPr="006E78B8">
        <w:tab/>
      </w:r>
      <w:r w:rsidRPr="006E78B8">
        <w:tab/>
      </w:r>
      <w:r w:rsidRPr="006E78B8">
        <w:tab/>
        <w:t>1</w:t>
      </w:r>
      <w:r w:rsidRPr="006E78B8">
        <w:tab/>
        <w:t>6</w:t>
      </w:r>
      <w:r w:rsidRPr="006E78B8">
        <w:tab/>
        <w:t>15</w:t>
      </w:r>
      <w:r w:rsidRPr="006E78B8">
        <w:tab/>
        <w:t>20</w:t>
      </w:r>
      <w:r w:rsidRPr="006E78B8">
        <w:tab/>
        <w:t>15</w:t>
      </w:r>
      <w:r w:rsidRPr="006E78B8">
        <w:tab/>
        <w:t>6</w:t>
      </w:r>
      <w:r w:rsidRPr="006E78B8">
        <w:tab/>
        <w:t>1</w:t>
      </w:r>
      <w:r w:rsidR="0034265E">
        <w:tab/>
      </w:r>
      <w:r w:rsidR="0034265E">
        <w:tab/>
        <w:t>____</w:t>
      </w:r>
    </w:p>
    <w:p w14:paraId="7FB5E727" w14:textId="29077253" w:rsidR="0034265E" w:rsidRDefault="0034265E" w:rsidP="0078457B">
      <w:pPr>
        <w:spacing w:line="480" w:lineRule="auto"/>
      </w:pPr>
      <w:r>
        <w:t>Row 7</w:t>
      </w:r>
    </w:p>
    <w:p w14:paraId="0071CE64" w14:textId="75B4318B" w:rsidR="0034265E" w:rsidRDefault="0034265E" w:rsidP="0078457B">
      <w:pPr>
        <w:spacing w:line="480" w:lineRule="auto"/>
      </w:pPr>
      <w:r>
        <w:t>Row 8</w:t>
      </w:r>
    </w:p>
    <w:p w14:paraId="1DB9A323" w14:textId="1CDD900E" w:rsidR="0034265E" w:rsidRPr="006E78B8" w:rsidRDefault="0034265E" w:rsidP="0078457B">
      <w:pPr>
        <w:spacing w:line="480" w:lineRule="auto"/>
      </w:pPr>
      <w:r>
        <w:t>Row 9</w:t>
      </w:r>
    </w:p>
    <w:p w14:paraId="6D16FDC8" w14:textId="77777777" w:rsidR="00C14E5E" w:rsidRPr="006E78B8" w:rsidRDefault="00C14E5E" w:rsidP="0078457B">
      <w:pPr>
        <w:spacing w:line="480" w:lineRule="auto"/>
        <w:rPr>
          <w:rFonts w:ascii="Arial" w:hAnsi="Arial" w:cs="Arial"/>
        </w:rPr>
      </w:pPr>
    </w:p>
    <w:p w14:paraId="2612E562" w14:textId="77777777" w:rsidR="00C14E5E" w:rsidRDefault="00C14E5E" w:rsidP="00C14E5E">
      <w:pPr>
        <w:spacing w:line="360" w:lineRule="auto"/>
      </w:pPr>
    </w:p>
    <w:p w14:paraId="3DF6A0AA" w14:textId="77777777" w:rsidR="00C14E5E" w:rsidRDefault="00C14E5E" w:rsidP="00C14E5E">
      <w:pPr>
        <w:spacing w:line="360" w:lineRule="auto"/>
      </w:pPr>
    </w:p>
    <w:p w14:paraId="397E7F36" w14:textId="77777777" w:rsidR="00C14E5E" w:rsidRDefault="00C14E5E" w:rsidP="00C14E5E">
      <w:pPr>
        <w:spacing w:line="360" w:lineRule="auto"/>
      </w:pPr>
    </w:p>
    <w:p w14:paraId="44E31235" w14:textId="77777777" w:rsidR="00C14E5E" w:rsidRDefault="00C14E5E" w:rsidP="00C14E5E">
      <w:pPr>
        <w:spacing w:line="360" w:lineRule="auto"/>
      </w:pPr>
    </w:p>
    <w:p w14:paraId="563E620E" w14:textId="77777777" w:rsidR="00C14E5E" w:rsidRDefault="00C14E5E" w:rsidP="00C14E5E">
      <w:pPr>
        <w:spacing w:line="360" w:lineRule="auto"/>
      </w:pPr>
    </w:p>
    <w:p w14:paraId="32449505" w14:textId="77777777" w:rsidR="00C14E5E" w:rsidRDefault="00C14E5E" w:rsidP="002C326E">
      <w:pPr>
        <w:pStyle w:val="ArNormal"/>
      </w:pPr>
    </w:p>
    <w:p w14:paraId="3140E501" w14:textId="77777777" w:rsidR="0078457B" w:rsidRDefault="0078457B" w:rsidP="002C326E">
      <w:pPr>
        <w:pStyle w:val="ArNormal"/>
      </w:pPr>
    </w:p>
    <w:p w14:paraId="17F77E3C" w14:textId="77777777" w:rsidR="0078457B" w:rsidRDefault="0078457B" w:rsidP="002C326E">
      <w:pPr>
        <w:pStyle w:val="ArNormal"/>
      </w:pPr>
    </w:p>
    <w:p w14:paraId="372F7EF3" w14:textId="2F179856" w:rsidR="006E78B8" w:rsidRDefault="006E78B8" w:rsidP="006E78B8">
      <w:pPr>
        <w:rPr>
          <w:rFonts w:ascii="Arial" w:hAnsi="Arial"/>
          <w:b/>
          <w:bCs/>
          <w:sz w:val="36"/>
        </w:rPr>
      </w:pPr>
      <w:r>
        <w:rPr>
          <w:rFonts w:ascii="Arial" w:hAnsi="Arial"/>
          <w:b/>
          <w:bCs/>
          <w:sz w:val="36"/>
        </w:rPr>
        <w:t xml:space="preserve">Pascal’s Triangle       </w:t>
      </w:r>
      <w:r>
        <w:rPr>
          <w:rFonts w:ascii="Arial" w:hAnsi="Arial"/>
          <w:b/>
          <w:bCs/>
          <w:sz w:val="36"/>
        </w:rPr>
        <w:tab/>
      </w:r>
      <w:r>
        <w:rPr>
          <w:rFonts w:ascii="Arial" w:hAnsi="Arial"/>
          <w:b/>
          <w:bCs/>
          <w:sz w:val="36"/>
        </w:rPr>
        <w:tab/>
      </w:r>
      <w:r>
        <w:rPr>
          <w:rFonts w:ascii="Arial" w:hAnsi="Arial"/>
          <w:b/>
          <w:bCs/>
          <w:sz w:val="36"/>
        </w:rPr>
        <w:tab/>
        <w:t>Name:________________</w:t>
      </w:r>
    </w:p>
    <w:p w14:paraId="3425F43D" w14:textId="77777777" w:rsidR="006E78B8" w:rsidRDefault="006E78B8" w:rsidP="006E78B8">
      <w:pPr>
        <w:rPr>
          <w:rFonts w:ascii="Arial" w:hAnsi="Arial"/>
          <w:b/>
          <w:bCs/>
          <w:sz w:val="36"/>
        </w:rPr>
      </w:pPr>
    </w:p>
    <w:p w14:paraId="373BDC5B" w14:textId="77777777" w:rsidR="006E78B8" w:rsidRDefault="006E78B8" w:rsidP="006E78B8">
      <w:pPr>
        <w:rPr>
          <w:rFonts w:ascii="Arial" w:hAnsi="Arial"/>
          <w:b/>
          <w:bCs/>
          <w:sz w:val="36"/>
        </w:rPr>
      </w:pPr>
    </w:p>
    <w:p w14:paraId="3FF798C8" w14:textId="77777777" w:rsidR="004422BE" w:rsidRPr="006E78B8" w:rsidRDefault="00C14E5E" w:rsidP="002C326E">
      <w:pPr>
        <w:pStyle w:val="ArNormal"/>
        <w:rPr>
          <w:sz w:val="22"/>
          <w:szCs w:val="22"/>
        </w:rPr>
      </w:pPr>
      <w:r w:rsidRPr="006E78B8">
        <w:rPr>
          <w:sz w:val="22"/>
          <w:szCs w:val="22"/>
        </w:rPr>
        <w:t>1.</w:t>
      </w:r>
      <w:r w:rsidRPr="006E78B8">
        <w:rPr>
          <w:sz w:val="22"/>
          <w:szCs w:val="22"/>
        </w:rPr>
        <w:tab/>
      </w:r>
      <w:r w:rsidR="004422BE" w:rsidRPr="006E78B8">
        <w:rPr>
          <w:sz w:val="22"/>
          <w:szCs w:val="22"/>
        </w:rPr>
        <w:t>[2, 3 = 5 marks]</w:t>
      </w:r>
    </w:p>
    <w:p w14:paraId="403C4A09" w14:textId="77777777" w:rsidR="004422BE" w:rsidRPr="006E78B8" w:rsidRDefault="004422BE" w:rsidP="004422BE">
      <w:pPr>
        <w:pStyle w:val="ArNormal"/>
        <w:ind w:firstLine="720"/>
        <w:rPr>
          <w:sz w:val="22"/>
          <w:szCs w:val="22"/>
        </w:rPr>
      </w:pPr>
    </w:p>
    <w:p w14:paraId="0C15A3CE" w14:textId="18AD0242" w:rsidR="00C14E5E" w:rsidRPr="006E78B8" w:rsidRDefault="00C14E5E" w:rsidP="004422BE">
      <w:pPr>
        <w:pStyle w:val="ArNormal"/>
        <w:ind w:firstLine="720"/>
        <w:rPr>
          <w:sz w:val="22"/>
          <w:szCs w:val="22"/>
        </w:rPr>
      </w:pPr>
      <w:r w:rsidRPr="006E78B8">
        <w:rPr>
          <w:sz w:val="22"/>
          <w:szCs w:val="22"/>
        </w:rPr>
        <w:t>(a)</w:t>
      </w:r>
      <w:r w:rsidRPr="006E78B8">
        <w:rPr>
          <w:sz w:val="22"/>
          <w:szCs w:val="22"/>
        </w:rPr>
        <w:tab/>
        <w:t>Explain how the numbers in each row are obtained from the row above it.</w:t>
      </w:r>
    </w:p>
    <w:p w14:paraId="3539D826" w14:textId="77777777" w:rsidR="00C14E5E" w:rsidRPr="006E78B8" w:rsidRDefault="00C14E5E" w:rsidP="002C326E">
      <w:pPr>
        <w:pStyle w:val="ArNormal"/>
        <w:rPr>
          <w:sz w:val="22"/>
          <w:szCs w:val="22"/>
        </w:rPr>
      </w:pPr>
    </w:p>
    <w:p w14:paraId="0725FA22" w14:textId="77777777" w:rsidR="00C14E5E" w:rsidRPr="006E78B8" w:rsidRDefault="00C14E5E" w:rsidP="002C326E">
      <w:pPr>
        <w:pStyle w:val="ArNormal"/>
        <w:rPr>
          <w:sz w:val="22"/>
          <w:szCs w:val="22"/>
        </w:rPr>
      </w:pPr>
    </w:p>
    <w:p w14:paraId="56F99309" w14:textId="77777777" w:rsidR="00C14E5E" w:rsidRPr="006E78B8" w:rsidRDefault="00C14E5E" w:rsidP="002C326E">
      <w:pPr>
        <w:pStyle w:val="ArNormal"/>
        <w:rPr>
          <w:sz w:val="22"/>
          <w:szCs w:val="22"/>
        </w:rPr>
      </w:pPr>
    </w:p>
    <w:p w14:paraId="3F8AB250" w14:textId="77777777" w:rsidR="00C14E5E" w:rsidRPr="006E78B8" w:rsidRDefault="00C14E5E" w:rsidP="002C326E">
      <w:pPr>
        <w:pStyle w:val="ArNormal"/>
        <w:rPr>
          <w:sz w:val="22"/>
          <w:szCs w:val="22"/>
        </w:rPr>
      </w:pPr>
    </w:p>
    <w:p w14:paraId="46E76C12" w14:textId="77777777" w:rsidR="00C14E5E" w:rsidRPr="006E78B8" w:rsidRDefault="00C14E5E" w:rsidP="002C326E">
      <w:pPr>
        <w:pStyle w:val="ArNormal"/>
        <w:rPr>
          <w:sz w:val="22"/>
          <w:szCs w:val="22"/>
        </w:rPr>
      </w:pPr>
    </w:p>
    <w:p w14:paraId="3729D38B" w14:textId="77777777" w:rsidR="00C14E5E" w:rsidRPr="006E78B8" w:rsidRDefault="00C14E5E" w:rsidP="002C326E">
      <w:pPr>
        <w:pStyle w:val="ArNormal"/>
        <w:rPr>
          <w:sz w:val="22"/>
          <w:szCs w:val="22"/>
        </w:rPr>
      </w:pPr>
    </w:p>
    <w:p w14:paraId="5AA54FA4" w14:textId="3A0E96A1" w:rsidR="00C14E5E" w:rsidRPr="006E78B8" w:rsidRDefault="00C14E5E" w:rsidP="002C326E">
      <w:pPr>
        <w:pStyle w:val="ArNormal"/>
        <w:rPr>
          <w:sz w:val="22"/>
          <w:szCs w:val="22"/>
        </w:rPr>
      </w:pPr>
      <w:r w:rsidRPr="006E78B8">
        <w:rPr>
          <w:sz w:val="22"/>
          <w:szCs w:val="22"/>
        </w:rPr>
        <w:tab/>
        <w:t>(b)</w:t>
      </w:r>
      <w:r w:rsidRPr="006E78B8">
        <w:rPr>
          <w:sz w:val="22"/>
          <w:szCs w:val="22"/>
        </w:rPr>
        <w:tab/>
        <w:t xml:space="preserve">Complete the next three rows of </w:t>
      </w:r>
      <w:r w:rsidR="0078457B" w:rsidRPr="006E78B8">
        <w:rPr>
          <w:sz w:val="22"/>
          <w:szCs w:val="22"/>
        </w:rPr>
        <w:t>the triangle, in the space provided</w:t>
      </w:r>
      <w:r w:rsidRPr="006E78B8">
        <w:rPr>
          <w:sz w:val="22"/>
          <w:szCs w:val="22"/>
        </w:rPr>
        <w:t>.</w:t>
      </w:r>
    </w:p>
    <w:p w14:paraId="01114238" w14:textId="77777777" w:rsidR="00E2566B" w:rsidRPr="006E78B8" w:rsidRDefault="00E2566B" w:rsidP="002C326E">
      <w:pPr>
        <w:pStyle w:val="ArNormal"/>
        <w:rPr>
          <w:sz w:val="22"/>
          <w:szCs w:val="22"/>
        </w:rPr>
      </w:pPr>
    </w:p>
    <w:p w14:paraId="14A4A3DE" w14:textId="77777777" w:rsidR="00C14E5E" w:rsidRPr="006E78B8" w:rsidRDefault="00C14E5E" w:rsidP="002C326E">
      <w:pPr>
        <w:pStyle w:val="ArNormal"/>
        <w:rPr>
          <w:sz w:val="22"/>
          <w:szCs w:val="22"/>
        </w:rPr>
      </w:pPr>
    </w:p>
    <w:p w14:paraId="63F10D9D" w14:textId="23EF267E" w:rsidR="004422BE" w:rsidRPr="006E78B8" w:rsidRDefault="00E2566B">
      <w:pPr>
        <w:rPr>
          <w:rFonts w:ascii="Arial" w:hAnsi="Arial"/>
          <w:sz w:val="22"/>
          <w:szCs w:val="22"/>
        </w:rPr>
      </w:pPr>
      <w:r w:rsidRPr="006E78B8">
        <w:rPr>
          <w:rFonts w:ascii="Arial" w:hAnsi="Arial"/>
          <w:sz w:val="22"/>
          <w:szCs w:val="22"/>
        </w:rPr>
        <w:t>2.</w:t>
      </w:r>
      <w:r w:rsidRPr="006E78B8">
        <w:rPr>
          <w:rFonts w:ascii="Arial" w:hAnsi="Arial"/>
          <w:sz w:val="22"/>
          <w:szCs w:val="22"/>
        </w:rPr>
        <w:tab/>
      </w:r>
      <w:r w:rsidR="002B3EED">
        <w:rPr>
          <w:rFonts w:ascii="Arial" w:hAnsi="Arial"/>
          <w:sz w:val="22"/>
          <w:szCs w:val="22"/>
        </w:rPr>
        <w:t>[1, 1, 1, = 3</w:t>
      </w:r>
      <w:r w:rsidR="004422BE" w:rsidRPr="006E78B8">
        <w:rPr>
          <w:rFonts w:ascii="Arial" w:hAnsi="Arial"/>
          <w:sz w:val="22"/>
          <w:szCs w:val="22"/>
        </w:rPr>
        <w:t xml:space="preserve"> marks]</w:t>
      </w:r>
    </w:p>
    <w:p w14:paraId="03166ECC" w14:textId="77777777" w:rsidR="004422BE" w:rsidRPr="006E78B8" w:rsidRDefault="004422BE">
      <w:pPr>
        <w:rPr>
          <w:rFonts w:ascii="Arial" w:hAnsi="Arial"/>
          <w:sz w:val="22"/>
          <w:szCs w:val="22"/>
        </w:rPr>
      </w:pPr>
    </w:p>
    <w:p w14:paraId="0B2F40BC" w14:textId="31A431C7" w:rsidR="00677295" w:rsidRPr="006E78B8" w:rsidRDefault="00E2566B" w:rsidP="004422BE">
      <w:pPr>
        <w:ind w:firstLine="720"/>
        <w:rPr>
          <w:rFonts w:ascii="Arial" w:hAnsi="Arial"/>
          <w:sz w:val="22"/>
          <w:szCs w:val="22"/>
        </w:rPr>
      </w:pPr>
      <w:r w:rsidRPr="006E78B8">
        <w:rPr>
          <w:rFonts w:ascii="Arial" w:hAnsi="Arial"/>
          <w:sz w:val="22"/>
          <w:szCs w:val="22"/>
        </w:rPr>
        <w:t>Using the triangle, and extending the evident patterns, answer the following questions:</w:t>
      </w:r>
    </w:p>
    <w:p w14:paraId="001D16EC" w14:textId="77777777" w:rsidR="00E2566B" w:rsidRPr="006E78B8" w:rsidRDefault="00E2566B">
      <w:pPr>
        <w:rPr>
          <w:rFonts w:ascii="Arial" w:hAnsi="Arial"/>
          <w:sz w:val="22"/>
          <w:szCs w:val="22"/>
        </w:rPr>
      </w:pPr>
    </w:p>
    <w:p w14:paraId="19B4EA51" w14:textId="7059D058" w:rsidR="00E2566B" w:rsidRPr="006E78B8" w:rsidRDefault="00E2566B">
      <w:pPr>
        <w:rPr>
          <w:rFonts w:ascii="Arial" w:hAnsi="Arial"/>
          <w:sz w:val="22"/>
          <w:szCs w:val="22"/>
        </w:rPr>
      </w:pPr>
      <w:r w:rsidRPr="006E78B8">
        <w:rPr>
          <w:rFonts w:ascii="Arial" w:hAnsi="Arial"/>
          <w:sz w:val="22"/>
          <w:szCs w:val="22"/>
        </w:rPr>
        <w:tab/>
        <w:t>(a)</w:t>
      </w:r>
      <w:r w:rsidRPr="006E78B8">
        <w:rPr>
          <w:rFonts w:ascii="Arial" w:hAnsi="Arial"/>
          <w:sz w:val="22"/>
          <w:szCs w:val="22"/>
        </w:rPr>
        <w:tab/>
      </w:r>
      <w:r w:rsidR="004422BE" w:rsidRPr="006E78B8">
        <w:rPr>
          <w:rFonts w:ascii="Arial" w:hAnsi="Arial"/>
          <w:sz w:val="22"/>
          <w:szCs w:val="22"/>
        </w:rPr>
        <w:t>How many terms are there</w:t>
      </w:r>
      <w:r w:rsidR="002B3EED">
        <w:rPr>
          <w:rFonts w:ascii="Arial" w:hAnsi="Arial"/>
          <w:sz w:val="22"/>
          <w:szCs w:val="22"/>
        </w:rPr>
        <w:t xml:space="preserve"> in row 12? </w:t>
      </w:r>
    </w:p>
    <w:p w14:paraId="1CF97D34" w14:textId="77777777" w:rsidR="004422BE" w:rsidRPr="006E78B8" w:rsidRDefault="004422BE">
      <w:pPr>
        <w:rPr>
          <w:rFonts w:ascii="Arial" w:hAnsi="Arial"/>
          <w:sz w:val="22"/>
          <w:szCs w:val="22"/>
        </w:rPr>
      </w:pPr>
    </w:p>
    <w:p w14:paraId="32EDD5FB" w14:textId="77777777" w:rsidR="004422BE" w:rsidRPr="006E78B8" w:rsidRDefault="004422BE">
      <w:pPr>
        <w:rPr>
          <w:rFonts w:ascii="Arial" w:hAnsi="Arial"/>
          <w:sz w:val="22"/>
          <w:szCs w:val="22"/>
        </w:rPr>
      </w:pPr>
    </w:p>
    <w:p w14:paraId="6936D94B" w14:textId="0BDC68F5" w:rsidR="004422BE" w:rsidRPr="006E78B8" w:rsidRDefault="004422BE">
      <w:pPr>
        <w:rPr>
          <w:rFonts w:ascii="Arial" w:hAnsi="Arial"/>
          <w:sz w:val="22"/>
          <w:szCs w:val="22"/>
        </w:rPr>
      </w:pPr>
      <w:r w:rsidRPr="006E78B8">
        <w:rPr>
          <w:rFonts w:ascii="Arial" w:hAnsi="Arial"/>
          <w:sz w:val="22"/>
          <w:szCs w:val="22"/>
        </w:rPr>
        <w:tab/>
        <w:t>(b)</w:t>
      </w:r>
      <w:r w:rsidRPr="006E78B8">
        <w:rPr>
          <w:rFonts w:ascii="Arial" w:hAnsi="Arial"/>
          <w:sz w:val="22"/>
          <w:szCs w:val="22"/>
        </w:rPr>
        <w:tab/>
        <w:t>What are the first two terms in r</w:t>
      </w:r>
      <w:r w:rsidR="002B3EED">
        <w:rPr>
          <w:rFonts w:ascii="Arial" w:hAnsi="Arial"/>
          <w:sz w:val="22"/>
          <w:szCs w:val="22"/>
        </w:rPr>
        <w:t>ow 15?</w:t>
      </w:r>
    </w:p>
    <w:p w14:paraId="4A077750" w14:textId="77777777" w:rsidR="004422BE" w:rsidRPr="006E78B8" w:rsidRDefault="004422BE">
      <w:pPr>
        <w:rPr>
          <w:rFonts w:ascii="Arial" w:hAnsi="Arial"/>
          <w:sz w:val="22"/>
          <w:szCs w:val="22"/>
        </w:rPr>
      </w:pPr>
    </w:p>
    <w:p w14:paraId="4C8C9035" w14:textId="77777777" w:rsidR="004422BE" w:rsidRPr="006E78B8" w:rsidRDefault="004422BE">
      <w:pPr>
        <w:rPr>
          <w:rFonts w:ascii="Arial" w:hAnsi="Arial"/>
          <w:sz w:val="22"/>
          <w:szCs w:val="22"/>
        </w:rPr>
      </w:pPr>
    </w:p>
    <w:p w14:paraId="11319FC1" w14:textId="75A9A790" w:rsidR="004422BE" w:rsidRPr="006E78B8" w:rsidRDefault="004422BE">
      <w:pPr>
        <w:rPr>
          <w:rFonts w:ascii="Arial" w:hAnsi="Arial"/>
          <w:sz w:val="22"/>
          <w:szCs w:val="22"/>
        </w:rPr>
      </w:pPr>
      <w:r w:rsidRPr="006E78B8">
        <w:rPr>
          <w:rFonts w:ascii="Arial" w:hAnsi="Arial"/>
          <w:sz w:val="22"/>
          <w:szCs w:val="22"/>
        </w:rPr>
        <w:tab/>
        <w:t>(c)</w:t>
      </w:r>
      <w:r w:rsidRPr="006E78B8">
        <w:rPr>
          <w:rFonts w:ascii="Arial" w:hAnsi="Arial"/>
          <w:sz w:val="22"/>
          <w:szCs w:val="22"/>
        </w:rPr>
        <w:tab/>
        <w:t>What are the last two term</w:t>
      </w:r>
      <w:r w:rsidR="002B3EED">
        <w:rPr>
          <w:rFonts w:ascii="Arial" w:hAnsi="Arial"/>
          <w:sz w:val="22"/>
          <w:szCs w:val="22"/>
        </w:rPr>
        <w:t>s in row 25?</w:t>
      </w:r>
    </w:p>
    <w:p w14:paraId="47851B9E" w14:textId="77777777" w:rsidR="004422BE" w:rsidRPr="006E78B8" w:rsidRDefault="004422BE">
      <w:pPr>
        <w:rPr>
          <w:rFonts w:ascii="Arial" w:hAnsi="Arial"/>
          <w:sz w:val="22"/>
          <w:szCs w:val="22"/>
        </w:rPr>
      </w:pPr>
    </w:p>
    <w:p w14:paraId="752C6FF3" w14:textId="77777777" w:rsidR="004422BE" w:rsidRPr="006E78B8" w:rsidRDefault="004422BE">
      <w:pPr>
        <w:rPr>
          <w:rFonts w:ascii="Arial" w:hAnsi="Arial"/>
          <w:sz w:val="22"/>
          <w:szCs w:val="22"/>
        </w:rPr>
      </w:pPr>
    </w:p>
    <w:p w14:paraId="44CFB47D" w14:textId="173F5EEE" w:rsidR="004422BE" w:rsidRDefault="0034265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3.</w:t>
      </w:r>
      <w:r>
        <w:rPr>
          <w:rFonts w:ascii="Arial" w:hAnsi="Arial"/>
          <w:sz w:val="22"/>
          <w:szCs w:val="22"/>
        </w:rPr>
        <w:tab/>
        <w:t>[</w:t>
      </w:r>
      <w:r w:rsidR="002B3EED">
        <w:rPr>
          <w:rFonts w:ascii="Arial" w:hAnsi="Arial"/>
          <w:sz w:val="22"/>
          <w:szCs w:val="22"/>
        </w:rPr>
        <w:t xml:space="preserve">3, 2, 2, 1 = 7 </w:t>
      </w:r>
      <w:r>
        <w:rPr>
          <w:rFonts w:ascii="Arial" w:hAnsi="Arial"/>
          <w:sz w:val="22"/>
          <w:szCs w:val="22"/>
        </w:rPr>
        <w:t>marks]</w:t>
      </w:r>
    </w:p>
    <w:p w14:paraId="0A718D69" w14:textId="77777777" w:rsidR="0034265E" w:rsidRDefault="0034265E" w:rsidP="0034265E">
      <w:pPr>
        <w:rPr>
          <w:rFonts w:ascii="Arial" w:hAnsi="Arial"/>
        </w:rPr>
      </w:pPr>
    </w:p>
    <w:p w14:paraId="0DE0D2D6" w14:textId="6FD35211" w:rsidR="0034265E" w:rsidRDefault="002B3EED" w:rsidP="0034265E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34265E">
        <w:rPr>
          <w:rFonts w:ascii="Arial" w:hAnsi="Arial"/>
        </w:rPr>
        <w:t>What is the sum of the terms in each of the first 7 rows of the triangle?</w:t>
      </w:r>
    </w:p>
    <w:p w14:paraId="3D4D90A3" w14:textId="19003C15" w:rsidR="0034265E" w:rsidRDefault="002B3EED" w:rsidP="0034265E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1A0077">
        <w:rPr>
          <w:rFonts w:ascii="Arial" w:hAnsi="Arial"/>
        </w:rPr>
        <w:t>(</w:t>
      </w:r>
      <w:r w:rsidR="0034265E">
        <w:rPr>
          <w:rFonts w:ascii="Arial" w:hAnsi="Arial"/>
        </w:rPr>
        <w:t xml:space="preserve">You should write your answers </w:t>
      </w:r>
      <w:r w:rsidR="001A0077">
        <w:rPr>
          <w:rFonts w:ascii="Arial" w:hAnsi="Arial"/>
        </w:rPr>
        <w:t>in the spaces provided next to the triangle.)</w:t>
      </w:r>
    </w:p>
    <w:p w14:paraId="5A9A435A" w14:textId="77777777" w:rsidR="001A0077" w:rsidRDefault="001A0077" w:rsidP="001A0077">
      <w:pPr>
        <w:rPr>
          <w:rFonts w:ascii="Arial" w:hAnsi="Arial"/>
        </w:rPr>
      </w:pPr>
    </w:p>
    <w:p w14:paraId="51C4C14A" w14:textId="390DA64E" w:rsidR="001A0077" w:rsidRDefault="002B3EED" w:rsidP="001A0077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1A0077">
        <w:rPr>
          <w:rFonts w:ascii="Arial" w:hAnsi="Arial"/>
        </w:rPr>
        <w:t>What is the sum of the terms in row 14?</w:t>
      </w:r>
    </w:p>
    <w:p w14:paraId="1A662250" w14:textId="77777777" w:rsidR="001A0077" w:rsidRDefault="001A0077" w:rsidP="001A0077">
      <w:pPr>
        <w:pStyle w:val="ListParagraph"/>
        <w:ind w:left="1080"/>
        <w:rPr>
          <w:rFonts w:ascii="Arial" w:hAnsi="Arial"/>
        </w:rPr>
      </w:pPr>
    </w:p>
    <w:p w14:paraId="5B3F1E78" w14:textId="77777777" w:rsidR="001A0077" w:rsidRDefault="001A0077" w:rsidP="001A0077">
      <w:pPr>
        <w:pStyle w:val="ListParagraph"/>
        <w:ind w:left="1080"/>
        <w:rPr>
          <w:rFonts w:ascii="Arial" w:hAnsi="Arial"/>
        </w:rPr>
      </w:pPr>
    </w:p>
    <w:p w14:paraId="6010FE1B" w14:textId="77777777" w:rsidR="002B3EED" w:rsidRDefault="002B3EED" w:rsidP="001A0077">
      <w:pPr>
        <w:pStyle w:val="ListParagraph"/>
        <w:ind w:left="1080"/>
        <w:rPr>
          <w:rFonts w:ascii="Arial" w:hAnsi="Arial"/>
        </w:rPr>
      </w:pPr>
    </w:p>
    <w:p w14:paraId="327C8CEC" w14:textId="3E51DEB9" w:rsidR="001A0077" w:rsidRDefault="002B3EED" w:rsidP="001A0077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1A0077">
        <w:rPr>
          <w:rFonts w:ascii="Arial" w:hAnsi="Arial"/>
        </w:rPr>
        <w:t xml:space="preserve">What is the sum of the terms in row 8 </w:t>
      </w:r>
      <w:r w:rsidR="001A0077">
        <w:rPr>
          <w:rFonts w:ascii="Arial" w:hAnsi="Arial" w:cs="Arial"/>
        </w:rPr>
        <w:t>÷</w:t>
      </w:r>
      <w:r w:rsidR="00E41523">
        <w:rPr>
          <w:rFonts w:ascii="Arial" w:hAnsi="Arial" w:cs="Arial"/>
        </w:rPr>
        <w:t xml:space="preserve"> </w:t>
      </w:r>
      <w:r w:rsidR="001A0077">
        <w:rPr>
          <w:rFonts w:ascii="Arial" w:hAnsi="Arial"/>
        </w:rPr>
        <w:t>sum of the terms in row 5?</w:t>
      </w:r>
    </w:p>
    <w:p w14:paraId="293BBC25" w14:textId="77777777" w:rsidR="001A0077" w:rsidRDefault="001A0077" w:rsidP="001A0077">
      <w:pPr>
        <w:pStyle w:val="ListParagraph"/>
        <w:ind w:left="1080"/>
        <w:rPr>
          <w:rFonts w:ascii="Arial" w:hAnsi="Arial"/>
        </w:rPr>
      </w:pPr>
    </w:p>
    <w:p w14:paraId="65693783" w14:textId="77777777" w:rsidR="001A0077" w:rsidRDefault="001A0077" w:rsidP="001A0077">
      <w:pPr>
        <w:pStyle w:val="ListParagraph"/>
        <w:ind w:left="1080"/>
        <w:rPr>
          <w:rFonts w:ascii="Arial" w:hAnsi="Arial"/>
        </w:rPr>
      </w:pPr>
    </w:p>
    <w:p w14:paraId="590CEDF0" w14:textId="77777777" w:rsidR="002B3EED" w:rsidRDefault="002B3EED" w:rsidP="001A0077">
      <w:pPr>
        <w:pStyle w:val="ListParagraph"/>
        <w:ind w:left="1080"/>
        <w:rPr>
          <w:rFonts w:ascii="Arial" w:hAnsi="Arial"/>
        </w:rPr>
      </w:pPr>
    </w:p>
    <w:p w14:paraId="2ECF5C62" w14:textId="4EFBBC53" w:rsidR="001A0077" w:rsidRPr="001A0077" w:rsidRDefault="002B3EED" w:rsidP="001A0077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1A0077">
        <w:rPr>
          <w:rFonts w:ascii="Arial" w:hAnsi="Arial"/>
        </w:rPr>
        <w:t>What is the sum of the terms in row n?</w:t>
      </w:r>
    </w:p>
    <w:p w14:paraId="0EA530E0" w14:textId="77777777" w:rsidR="004422BE" w:rsidRPr="00B40CE4" w:rsidRDefault="004422BE">
      <w:pPr>
        <w:rPr>
          <w:rFonts w:ascii="Arial" w:hAnsi="Arial"/>
        </w:rPr>
      </w:pPr>
    </w:p>
    <w:p w14:paraId="7250ADA8" w14:textId="77777777" w:rsidR="004422BE" w:rsidRPr="00B40CE4" w:rsidRDefault="004422BE">
      <w:pPr>
        <w:rPr>
          <w:rFonts w:ascii="Arial" w:hAnsi="Arial"/>
        </w:rPr>
      </w:pPr>
    </w:p>
    <w:p w14:paraId="1C23044A" w14:textId="77777777" w:rsidR="004422BE" w:rsidRPr="00B40CE4" w:rsidRDefault="004422BE">
      <w:pPr>
        <w:rPr>
          <w:rFonts w:ascii="Arial" w:hAnsi="Arial"/>
        </w:rPr>
      </w:pPr>
    </w:p>
    <w:p w14:paraId="5CB58151" w14:textId="77777777" w:rsidR="0078457B" w:rsidRDefault="0078457B" w:rsidP="00B40CE4">
      <w:pPr>
        <w:ind w:left="720" w:hanging="720"/>
        <w:rPr>
          <w:rFonts w:ascii="Arial" w:hAnsi="Arial"/>
        </w:rPr>
      </w:pPr>
    </w:p>
    <w:p w14:paraId="3A2EF0AB" w14:textId="77777777" w:rsidR="0078457B" w:rsidRDefault="0078457B" w:rsidP="00B40CE4">
      <w:pPr>
        <w:ind w:left="720" w:hanging="720"/>
        <w:rPr>
          <w:rFonts w:ascii="Arial" w:hAnsi="Arial"/>
        </w:rPr>
      </w:pPr>
    </w:p>
    <w:p w14:paraId="35D3ADB5" w14:textId="77777777" w:rsidR="0078457B" w:rsidRDefault="0078457B" w:rsidP="00B40CE4">
      <w:pPr>
        <w:ind w:left="720" w:hanging="720"/>
        <w:rPr>
          <w:rFonts w:ascii="Arial" w:hAnsi="Arial"/>
        </w:rPr>
      </w:pPr>
    </w:p>
    <w:p w14:paraId="14BBCD93" w14:textId="77777777" w:rsidR="0078457B" w:rsidRDefault="0078457B" w:rsidP="00B40CE4">
      <w:pPr>
        <w:ind w:left="720" w:hanging="720"/>
        <w:rPr>
          <w:rFonts w:ascii="Arial" w:hAnsi="Arial"/>
        </w:rPr>
      </w:pPr>
    </w:p>
    <w:p w14:paraId="03CA4B8F" w14:textId="77777777" w:rsidR="0078457B" w:rsidRDefault="0078457B" w:rsidP="00B40CE4">
      <w:pPr>
        <w:ind w:left="720" w:hanging="720"/>
        <w:rPr>
          <w:rFonts w:ascii="Arial" w:hAnsi="Arial"/>
        </w:rPr>
      </w:pPr>
    </w:p>
    <w:p w14:paraId="02C1678C" w14:textId="77777777" w:rsidR="0078457B" w:rsidRDefault="0078457B" w:rsidP="00B40CE4">
      <w:pPr>
        <w:ind w:left="720" w:hanging="720"/>
        <w:rPr>
          <w:rFonts w:ascii="Arial" w:hAnsi="Arial"/>
        </w:rPr>
      </w:pPr>
    </w:p>
    <w:p w14:paraId="50AE1AFC" w14:textId="77777777" w:rsidR="0078457B" w:rsidRDefault="0078457B" w:rsidP="00B40CE4">
      <w:pPr>
        <w:ind w:left="720" w:hanging="720"/>
        <w:rPr>
          <w:rFonts w:ascii="Arial" w:hAnsi="Arial"/>
        </w:rPr>
      </w:pPr>
    </w:p>
    <w:p w14:paraId="39C22B53" w14:textId="77777777" w:rsidR="0078457B" w:rsidRDefault="0078457B" w:rsidP="001A0077">
      <w:pPr>
        <w:rPr>
          <w:rFonts w:ascii="Arial" w:hAnsi="Arial"/>
        </w:rPr>
      </w:pPr>
    </w:p>
    <w:p w14:paraId="6904E40B" w14:textId="77777777" w:rsidR="0078457B" w:rsidRDefault="0078457B" w:rsidP="00B40CE4">
      <w:pPr>
        <w:ind w:left="720" w:hanging="720"/>
        <w:rPr>
          <w:rFonts w:ascii="Arial" w:hAnsi="Arial"/>
        </w:rPr>
      </w:pPr>
    </w:p>
    <w:p w14:paraId="7BAD727A" w14:textId="77777777" w:rsidR="0078457B" w:rsidRDefault="0078457B" w:rsidP="00B40CE4">
      <w:pPr>
        <w:ind w:left="720" w:hanging="720"/>
        <w:rPr>
          <w:rFonts w:ascii="Arial" w:hAnsi="Arial"/>
        </w:rPr>
      </w:pPr>
    </w:p>
    <w:p w14:paraId="3BF70148" w14:textId="79455ABE" w:rsidR="00510F61" w:rsidRPr="00510F61" w:rsidRDefault="001A0077" w:rsidP="00CA065E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</w:rPr>
        <w:br w:type="page"/>
      </w:r>
      <w:r w:rsidR="00901320" w:rsidRPr="00510F61">
        <w:rPr>
          <w:rFonts w:ascii="Arial" w:hAnsi="Arial" w:cs="Arial"/>
          <w:sz w:val="22"/>
          <w:szCs w:val="22"/>
        </w:rPr>
        <w:lastRenderedPageBreak/>
        <w:t xml:space="preserve">4. </w:t>
      </w:r>
      <w:r w:rsidR="003657E1" w:rsidRPr="00510F61">
        <w:rPr>
          <w:rFonts w:ascii="Arial" w:hAnsi="Arial" w:cs="Arial"/>
          <w:sz w:val="22"/>
          <w:szCs w:val="22"/>
        </w:rPr>
        <w:t xml:space="preserve">  </w:t>
      </w:r>
      <w:r w:rsidR="00743D26">
        <w:rPr>
          <w:rFonts w:ascii="Arial" w:hAnsi="Arial" w:cs="Arial"/>
          <w:sz w:val="22"/>
          <w:szCs w:val="22"/>
        </w:rPr>
        <w:t>[4, 2, 3, 3, 2 = 14</w:t>
      </w:r>
      <w:r w:rsidR="00510F61" w:rsidRPr="00510F61">
        <w:rPr>
          <w:rFonts w:ascii="Arial" w:hAnsi="Arial" w:cs="Arial"/>
          <w:sz w:val="22"/>
          <w:szCs w:val="22"/>
        </w:rPr>
        <w:t xml:space="preserve"> marks]</w:t>
      </w:r>
    </w:p>
    <w:p w14:paraId="090F8236" w14:textId="0DF90D83" w:rsidR="006856CD" w:rsidRPr="00510F61" w:rsidRDefault="003657E1" w:rsidP="007F08A7">
      <w:pPr>
        <w:spacing w:line="360" w:lineRule="auto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>(a)</w:t>
      </w:r>
      <w:r w:rsidRPr="00510F61">
        <w:rPr>
          <w:rFonts w:ascii="Arial" w:hAnsi="Arial" w:cs="Arial"/>
          <w:sz w:val="22"/>
          <w:szCs w:val="22"/>
        </w:rPr>
        <w:tab/>
      </w:r>
      <w:r w:rsidR="00901320" w:rsidRPr="00510F61">
        <w:rPr>
          <w:rFonts w:ascii="Arial" w:hAnsi="Arial" w:cs="Arial"/>
          <w:sz w:val="22"/>
          <w:szCs w:val="22"/>
        </w:rPr>
        <w:t xml:space="preserve">There are 5 books on a shelf.  Complete the table below to find the number of ways you can choose </w:t>
      </w:r>
    </w:p>
    <w:p w14:paraId="76951FA5" w14:textId="4D42ABD4" w:rsidR="00901320" w:rsidRPr="00510F61" w:rsidRDefault="00510F61" w:rsidP="007F08A7">
      <w:pPr>
        <w:spacing w:line="360" w:lineRule="auto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ab/>
      </w:r>
      <w:r w:rsidR="00901320" w:rsidRPr="00510F61">
        <w:rPr>
          <w:rFonts w:ascii="Arial" w:hAnsi="Arial" w:cs="Arial"/>
          <w:sz w:val="22"/>
          <w:szCs w:val="22"/>
        </w:rPr>
        <w:t>0, 1, 2, 3, 4 or 5 books.</w:t>
      </w:r>
    </w:p>
    <w:p w14:paraId="6596BCB9" w14:textId="2B5D9449" w:rsidR="00901320" w:rsidRPr="00510F61" w:rsidRDefault="00901320" w:rsidP="007F08A7">
      <w:pPr>
        <w:spacing w:line="360" w:lineRule="auto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ab/>
      </w:r>
      <w:r w:rsidRPr="00510F61">
        <w:rPr>
          <w:rFonts w:ascii="Arial" w:hAnsi="Arial" w:cs="Arial"/>
          <w:sz w:val="22"/>
          <w:szCs w:val="22"/>
        </w:rPr>
        <w:tab/>
      </w:r>
      <w:r w:rsidRPr="00510F61">
        <w:rPr>
          <w:rFonts w:ascii="Arial" w:hAnsi="Arial" w:cs="Arial"/>
          <w:sz w:val="22"/>
          <w:szCs w:val="22"/>
        </w:rPr>
        <w:tab/>
      </w:r>
      <w:r w:rsidRPr="00510F61">
        <w:rPr>
          <w:rFonts w:ascii="Arial" w:hAnsi="Arial" w:cs="Arial"/>
          <w:sz w:val="22"/>
          <w:szCs w:val="22"/>
        </w:rPr>
        <w:tab/>
      </w:r>
      <w:r w:rsidRPr="00510F61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3369" w:type="dxa"/>
        <w:tblLayout w:type="fixed"/>
        <w:tblLook w:val="04A0" w:firstRow="1" w:lastRow="0" w:firstColumn="1" w:lastColumn="0" w:noHBand="0" w:noVBand="1"/>
      </w:tblPr>
      <w:tblGrid>
        <w:gridCol w:w="1842"/>
        <w:gridCol w:w="2034"/>
        <w:gridCol w:w="1510"/>
      </w:tblGrid>
      <w:tr w:rsidR="00901320" w:rsidRPr="00510F61" w14:paraId="1F841098" w14:textId="77777777" w:rsidTr="00901320">
        <w:tc>
          <w:tcPr>
            <w:tcW w:w="1842" w:type="dxa"/>
          </w:tcPr>
          <w:p w14:paraId="4226FAFC" w14:textId="400E76AE" w:rsidR="00901320" w:rsidRPr="00510F61" w:rsidRDefault="003657E1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w:drawing>
                <wp:anchor distT="0" distB="0" distL="114300" distR="114300" simplePos="0" relativeHeight="251660288" behindDoc="0" locked="0" layoutInCell="1" allowOverlap="1" wp14:anchorId="1AB6C94C" wp14:editId="05EBD9F7">
                  <wp:simplePos x="0" y="0"/>
                  <wp:positionH relativeFrom="column">
                    <wp:posOffset>-2253615</wp:posOffset>
                  </wp:positionH>
                  <wp:positionV relativeFrom="paragraph">
                    <wp:posOffset>186055</wp:posOffset>
                  </wp:positionV>
                  <wp:extent cx="2044700" cy="1397000"/>
                  <wp:effectExtent l="0" t="0" r="12700" b="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1320" w:rsidRPr="00510F61">
              <w:rPr>
                <w:rFonts w:ascii="Arial" w:hAnsi="Arial" w:cs="Arial"/>
                <w:sz w:val="22"/>
                <w:szCs w:val="22"/>
              </w:rPr>
              <w:t>Choose</w:t>
            </w:r>
          </w:p>
        </w:tc>
        <w:tc>
          <w:tcPr>
            <w:tcW w:w="2034" w:type="dxa"/>
          </w:tcPr>
          <w:p w14:paraId="6C775DA0" w14:textId="038B3A13" w:rsidR="00901320" w:rsidRPr="00510F61" w:rsidRDefault="00901320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Possibilities</w:t>
            </w:r>
          </w:p>
        </w:tc>
        <w:tc>
          <w:tcPr>
            <w:tcW w:w="1510" w:type="dxa"/>
          </w:tcPr>
          <w:p w14:paraId="3A4FB94A" w14:textId="0F3F965D" w:rsidR="00901320" w:rsidRPr="00510F61" w:rsidRDefault="00901320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Number of ways</w:t>
            </w:r>
          </w:p>
        </w:tc>
      </w:tr>
      <w:tr w:rsidR="00901320" w:rsidRPr="00510F61" w14:paraId="24D74BD4" w14:textId="77777777" w:rsidTr="00901320">
        <w:tc>
          <w:tcPr>
            <w:tcW w:w="1842" w:type="dxa"/>
          </w:tcPr>
          <w:p w14:paraId="287D605A" w14:textId="15782EC0" w:rsidR="00901320" w:rsidRPr="00510F61" w:rsidRDefault="00901320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0 books</w:t>
            </w:r>
          </w:p>
        </w:tc>
        <w:tc>
          <w:tcPr>
            <w:tcW w:w="2034" w:type="dxa"/>
          </w:tcPr>
          <w:p w14:paraId="6CE61AF5" w14:textId="15FDB377" w:rsidR="00901320" w:rsidRPr="00510F61" w:rsidRDefault="00901320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10" w:type="dxa"/>
          </w:tcPr>
          <w:p w14:paraId="52A52708" w14:textId="16EB966F" w:rsidR="00901320" w:rsidRPr="00510F61" w:rsidRDefault="00901320" w:rsidP="003657E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01320" w:rsidRPr="00510F61" w14:paraId="7B3B0177" w14:textId="77777777" w:rsidTr="00901320">
        <w:tc>
          <w:tcPr>
            <w:tcW w:w="1842" w:type="dxa"/>
          </w:tcPr>
          <w:p w14:paraId="7284C965" w14:textId="3EA641BC" w:rsidR="00901320" w:rsidRPr="00510F61" w:rsidRDefault="00901320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1 book</w:t>
            </w:r>
          </w:p>
        </w:tc>
        <w:tc>
          <w:tcPr>
            <w:tcW w:w="2034" w:type="dxa"/>
          </w:tcPr>
          <w:p w14:paraId="6B2F2F89" w14:textId="40DA951A" w:rsidR="00901320" w:rsidRPr="00510F61" w:rsidRDefault="00901320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A, B, C, D, E</w:t>
            </w:r>
          </w:p>
        </w:tc>
        <w:tc>
          <w:tcPr>
            <w:tcW w:w="1510" w:type="dxa"/>
          </w:tcPr>
          <w:p w14:paraId="0C3F80C0" w14:textId="66F6CDE1" w:rsidR="00901320" w:rsidRPr="00510F61" w:rsidRDefault="00901320" w:rsidP="003657E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01320" w:rsidRPr="00510F61" w14:paraId="031CA7A5" w14:textId="77777777" w:rsidTr="00901320">
        <w:tc>
          <w:tcPr>
            <w:tcW w:w="1842" w:type="dxa"/>
          </w:tcPr>
          <w:p w14:paraId="21B42985" w14:textId="0B3495CD" w:rsidR="00901320" w:rsidRPr="00510F61" w:rsidRDefault="00901320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2 books</w:t>
            </w:r>
          </w:p>
        </w:tc>
        <w:tc>
          <w:tcPr>
            <w:tcW w:w="2034" w:type="dxa"/>
          </w:tcPr>
          <w:p w14:paraId="1C96DB1E" w14:textId="77777777" w:rsidR="00901320" w:rsidRPr="00510F61" w:rsidRDefault="00901320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 xml:space="preserve">AB, AC, AD, AE, </w:t>
            </w:r>
          </w:p>
          <w:p w14:paraId="365D00BC" w14:textId="77777777" w:rsidR="00901320" w:rsidRPr="00510F61" w:rsidRDefault="00901320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BC, BD, BE</w:t>
            </w:r>
          </w:p>
          <w:p w14:paraId="6804BCD5" w14:textId="77777777" w:rsidR="00901320" w:rsidRPr="00510F61" w:rsidRDefault="00901320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CD, CE</w:t>
            </w:r>
          </w:p>
          <w:p w14:paraId="17A98D63" w14:textId="121F74B8" w:rsidR="00901320" w:rsidRPr="00510F61" w:rsidRDefault="00901320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DE</w:t>
            </w:r>
          </w:p>
        </w:tc>
        <w:tc>
          <w:tcPr>
            <w:tcW w:w="1510" w:type="dxa"/>
          </w:tcPr>
          <w:p w14:paraId="5EA1E009" w14:textId="77777777" w:rsidR="00901320" w:rsidRPr="00510F61" w:rsidRDefault="00901320" w:rsidP="003657E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20" w:rsidRPr="00510F61" w14:paraId="56F1A7F5" w14:textId="77777777" w:rsidTr="00901320">
        <w:tc>
          <w:tcPr>
            <w:tcW w:w="1842" w:type="dxa"/>
          </w:tcPr>
          <w:p w14:paraId="7D580768" w14:textId="18CD2C0C" w:rsidR="00901320" w:rsidRPr="00510F61" w:rsidRDefault="00901320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3 books</w:t>
            </w:r>
          </w:p>
        </w:tc>
        <w:tc>
          <w:tcPr>
            <w:tcW w:w="2034" w:type="dxa"/>
          </w:tcPr>
          <w:p w14:paraId="75827A48" w14:textId="77777777" w:rsidR="00901320" w:rsidRPr="00510F61" w:rsidRDefault="00901320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 xml:space="preserve">ABC, ABD, ABE, ACD, ACE, </w:t>
            </w:r>
          </w:p>
          <w:p w14:paraId="0B8C3DEA" w14:textId="77777777" w:rsidR="00901320" w:rsidRPr="00510F61" w:rsidRDefault="00901320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 xml:space="preserve">ADE, </w:t>
            </w:r>
          </w:p>
          <w:p w14:paraId="1E2FF02F" w14:textId="77777777" w:rsidR="003657E1" w:rsidRPr="00510F61" w:rsidRDefault="003657E1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BCD, BCE</w:t>
            </w:r>
          </w:p>
          <w:p w14:paraId="0935734D" w14:textId="77777777" w:rsidR="003657E1" w:rsidRPr="00510F61" w:rsidRDefault="003657E1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 xml:space="preserve">BDE, </w:t>
            </w:r>
          </w:p>
          <w:p w14:paraId="35210FE7" w14:textId="0A205E38" w:rsidR="003657E1" w:rsidRPr="00510F61" w:rsidRDefault="003657E1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CDE</w:t>
            </w:r>
          </w:p>
        </w:tc>
        <w:tc>
          <w:tcPr>
            <w:tcW w:w="1510" w:type="dxa"/>
          </w:tcPr>
          <w:p w14:paraId="506BE9B5" w14:textId="77777777" w:rsidR="00901320" w:rsidRPr="00510F61" w:rsidRDefault="00901320" w:rsidP="003657E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20" w:rsidRPr="00510F61" w14:paraId="6DEF19EA" w14:textId="77777777" w:rsidTr="00901320">
        <w:tc>
          <w:tcPr>
            <w:tcW w:w="1842" w:type="dxa"/>
          </w:tcPr>
          <w:p w14:paraId="0FC54EBA" w14:textId="62950652" w:rsidR="00901320" w:rsidRPr="00510F61" w:rsidRDefault="00901320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4 books</w:t>
            </w:r>
          </w:p>
        </w:tc>
        <w:tc>
          <w:tcPr>
            <w:tcW w:w="2034" w:type="dxa"/>
          </w:tcPr>
          <w:p w14:paraId="441589A9" w14:textId="77777777" w:rsidR="00901320" w:rsidRPr="00510F61" w:rsidRDefault="00901320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94EE354" w14:textId="77777777" w:rsidR="003657E1" w:rsidRPr="00510F61" w:rsidRDefault="003657E1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1F69FE8E" w14:textId="77777777" w:rsidR="003657E1" w:rsidRPr="00510F61" w:rsidRDefault="003657E1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0" w:type="dxa"/>
          </w:tcPr>
          <w:p w14:paraId="40573DEA" w14:textId="77777777" w:rsidR="00901320" w:rsidRPr="00510F61" w:rsidRDefault="00901320" w:rsidP="003657E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20" w:rsidRPr="00510F61" w14:paraId="584A60A3" w14:textId="77777777" w:rsidTr="00901320">
        <w:tc>
          <w:tcPr>
            <w:tcW w:w="1842" w:type="dxa"/>
          </w:tcPr>
          <w:p w14:paraId="08C21308" w14:textId="7C70FF43" w:rsidR="00901320" w:rsidRPr="00510F61" w:rsidRDefault="00901320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5 books</w:t>
            </w:r>
          </w:p>
        </w:tc>
        <w:tc>
          <w:tcPr>
            <w:tcW w:w="2034" w:type="dxa"/>
          </w:tcPr>
          <w:p w14:paraId="3273B335" w14:textId="77777777" w:rsidR="00901320" w:rsidRPr="00510F61" w:rsidRDefault="00901320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1BAEB9BE" w14:textId="77777777" w:rsidR="003657E1" w:rsidRPr="00510F61" w:rsidRDefault="003657E1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1860D879" w14:textId="77777777" w:rsidR="003657E1" w:rsidRPr="00510F61" w:rsidRDefault="003657E1" w:rsidP="007F08A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65D6722" w14:textId="77777777" w:rsidR="00901320" w:rsidRPr="00510F61" w:rsidRDefault="00901320" w:rsidP="003657E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B1E971B" w14:textId="4BFF14AF" w:rsidR="00901320" w:rsidRPr="00510F61" w:rsidRDefault="00901320" w:rsidP="007F08A7">
      <w:pPr>
        <w:spacing w:line="360" w:lineRule="auto"/>
        <w:rPr>
          <w:rFonts w:ascii="Arial" w:hAnsi="Arial" w:cs="Arial"/>
          <w:sz w:val="22"/>
          <w:szCs w:val="22"/>
        </w:rPr>
      </w:pPr>
    </w:p>
    <w:p w14:paraId="25F6D507" w14:textId="77777777" w:rsidR="006856CD" w:rsidRPr="00510F61" w:rsidRDefault="006856CD" w:rsidP="007F08A7">
      <w:pPr>
        <w:spacing w:line="360" w:lineRule="auto"/>
        <w:rPr>
          <w:rFonts w:ascii="Arial" w:hAnsi="Arial" w:cs="Arial"/>
          <w:sz w:val="22"/>
          <w:szCs w:val="22"/>
        </w:rPr>
      </w:pPr>
    </w:p>
    <w:p w14:paraId="095745AA" w14:textId="6B16AC9E" w:rsidR="006856CD" w:rsidRPr="00510F61" w:rsidRDefault="006856CD" w:rsidP="007F08A7">
      <w:pPr>
        <w:spacing w:line="360" w:lineRule="auto"/>
        <w:rPr>
          <w:rFonts w:ascii="Arial" w:hAnsi="Arial" w:cs="Arial"/>
          <w:sz w:val="22"/>
          <w:szCs w:val="22"/>
        </w:rPr>
      </w:pPr>
    </w:p>
    <w:p w14:paraId="64EDB6B5" w14:textId="69C08C08" w:rsidR="007F08A7" w:rsidRPr="00510F61" w:rsidRDefault="003657E1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>(b)</w:t>
      </w:r>
      <w:r w:rsidRPr="00510F61">
        <w:rPr>
          <w:rFonts w:ascii="Arial" w:hAnsi="Arial" w:cs="Arial"/>
          <w:sz w:val="22"/>
          <w:szCs w:val="22"/>
        </w:rPr>
        <w:tab/>
        <w:t>What is the connection between the number of ways to choose 5 book</w:t>
      </w:r>
      <w:r w:rsidR="00D26860" w:rsidRPr="00510F61">
        <w:rPr>
          <w:rFonts w:ascii="Arial" w:hAnsi="Arial" w:cs="Arial"/>
          <w:sz w:val="22"/>
          <w:szCs w:val="22"/>
        </w:rPr>
        <w:t>s</w:t>
      </w:r>
      <w:r w:rsidRPr="00510F61">
        <w:rPr>
          <w:rFonts w:ascii="Arial" w:hAnsi="Arial" w:cs="Arial"/>
          <w:sz w:val="22"/>
          <w:szCs w:val="22"/>
        </w:rPr>
        <w:t>, and the entries in Pascal’s triangle?</w:t>
      </w:r>
    </w:p>
    <w:p w14:paraId="2B36495E" w14:textId="77777777" w:rsidR="003657E1" w:rsidRPr="00510F61" w:rsidRDefault="003657E1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5C3EE5E3" w14:textId="77777777" w:rsidR="001D6F3C" w:rsidRPr="00510F61" w:rsidRDefault="001D6F3C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6A3973C1" w14:textId="77777777" w:rsidR="003657E1" w:rsidRPr="00510F61" w:rsidRDefault="003657E1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78286A84" w14:textId="77777777" w:rsidR="0078457B" w:rsidRPr="00510F61" w:rsidRDefault="0078457B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418B406A" w14:textId="77777777" w:rsidR="0078457B" w:rsidRPr="00510F61" w:rsidRDefault="0078457B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16330318" w14:textId="77777777" w:rsidR="0078457B" w:rsidRPr="00510F61" w:rsidRDefault="0078457B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3E0A685D" w14:textId="77777777" w:rsidR="0078457B" w:rsidRPr="00510F61" w:rsidRDefault="0078457B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30529DEA" w14:textId="77777777" w:rsidR="0078457B" w:rsidRDefault="0078457B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669DD086" w14:textId="77777777" w:rsidR="00510F61" w:rsidRDefault="00510F61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4F55A10F" w14:textId="77777777" w:rsidR="00510F61" w:rsidRDefault="00510F61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2310AA5F" w14:textId="15ECB82A" w:rsidR="001A0077" w:rsidRDefault="001A00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561EBA4" w14:textId="77777777" w:rsidR="00510F61" w:rsidRPr="00510F61" w:rsidRDefault="00510F61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4EE84CE9" w14:textId="4EBE3894" w:rsidR="003657E1" w:rsidRPr="00510F61" w:rsidRDefault="003657E1" w:rsidP="003657E1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>(c)</w:t>
      </w:r>
      <w:r w:rsidRPr="00510F61">
        <w:rPr>
          <w:rFonts w:ascii="Arial" w:hAnsi="Arial" w:cs="Arial"/>
          <w:sz w:val="22"/>
          <w:szCs w:val="22"/>
        </w:rPr>
        <w:tab/>
      </w:r>
      <w:r w:rsidR="001D6F3C" w:rsidRPr="00510F61">
        <w:rPr>
          <w:rFonts w:ascii="Arial" w:hAnsi="Arial" w:cs="Arial"/>
          <w:sz w:val="22"/>
          <w:szCs w:val="22"/>
        </w:rPr>
        <w:t>Show that the same re</w:t>
      </w:r>
      <w:r w:rsidR="00C15165">
        <w:rPr>
          <w:rFonts w:ascii="Arial" w:hAnsi="Arial" w:cs="Arial"/>
          <w:sz w:val="22"/>
          <w:szCs w:val="22"/>
        </w:rPr>
        <w:t>lationship works for choosing 0,</w:t>
      </w:r>
      <w:r w:rsidR="001D6F3C" w:rsidRPr="00510F61">
        <w:rPr>
          <w:rFonts w:ascii="Arial" w:hAnsi="Arial" w:cs="Arial"/>
          <w:sz w:val="22"/>
          <w:szCs w:val="22"/>
        </w:rPr>
        <w:t xml:space="preserve"> 1, 2, 3 or 4 books from a shelf</w:t>
      </w:r>
    </w:p>
    <w:p w14:paraId="4116B1AA" w14:textId="2DF9D85A" w:rsidR="003E7E27" w:rsidRPr="00510F61" w:rsidRDefault="003E7E27" w:rsidP="007F08A7">
      <w:pPr>
        <w:spacing w:line="360" w:lineRule="auto"/>
        <w:ind w:left="1418" w:hanging="698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ab/>
        <w:t xml:space="preserve"> </w:t>
      </w:r>
    </w:p>
    <w:p w14:paraId="0036FE6F" w14:textId="77777777" w:rsidR="001D6F3C" w:rsidRPr="00510F61" w:rsidRDefault="001D6F3C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ab/>
      </w:r>
      <w:r w:rsidRPr="00510F61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2009"/>
        <w:gridCol w:w="3383"/>
        <w:gridCol w:w="2121"/>
      </w:tblGrid>
      <w:tr w:rsidR="001D6F3C" w:rsidRPr="00510F61" w14:paraId="1B9E25CA" w14:textId="77777777" w:rsidTr="001D6F3C">
        <w:tc>
          <w:tcPr>
            <w:tcW w:w="2009" w:type="dxa"/>
          </w:tcPr>
          <w:p w14:paraId="7919FA40" w14:textId="2CAD9B1C" w:rsidR="001D6F3C" w:rsidRPr="00510F61" w:rsidRDefault="001D6F3C" w:rsidP="003E7E2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Choose</w:t>
            </w:r>
          </w:p>
        </w:tc>
        <w:tc>
          <w:tcPr>
            <w:tcW w:w="3383" w:type="dxa"/>
          </w:tcPr>
          <w:p w14:paraId="74A25F56" w14:textId="1B244B5A" w:rsidR="001D6F3C" w:rsidRPr="00510F61" w:rsidRDefault="001D6F3C" w:rsidP="003E7E2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Possibilities</w:t>
            </w:r>
          </w:p>
        </w:tc>
        <w:tc>
          <w:tcPr>
            <w:tcW w:w="2121" w:type="dxa"/>
          </w:tcPr>
          <w:p w14:paraId="14304A46" w14:textId="5A6B8ECA" w:rsidR="001D6F3C" w:rsidRPr="00510F61" w:rsidRDefault="001D6F3C" w:rsidP="003E7E2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Number of ways</w:t>
            </w:r>
          </w:p>
        </w:tc>
      </w:tr>
      <w:tr w:rsidR="001D6F3C" w:rsidRPr="00510F61" w14:paraId="5D511717" w14:textId="77777777" w:rsidTr="001D6F3C">
        <w:tc>
          <w:tcPr>
            <w:tcW w:w="2009" w:type="dxa"/>
          </w:tcPr>
          <w:p w14:paraId="1D1C7F5E" w14:textId="6B51C614" w:rsidR="001D6F3C" w:rsidRPr="00510F61" w:rsidRDefault="001D6F3C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0 books</w:t>
            </w:r>
          </w:p>
        </w:tc>
        <w:tc>
          <w:tcPr>
            <w:tcW w:w="3383" w:type="dxa"/>
          </w:tcPr>
          <w:p w14:paraId="694EE97A" w14:textId="6D5AE852" w:rsidR="001D6F3C" w:rsidRPr="00510F61" w:rsidRDefault="002A1DA3" w:rsidP="003E7E2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135FCD3B" w14:textId="6D1328C4" w:rsidR="001D6F3C" w:rsidRPr="00510F61" w:rsidRDefault="00981954" w:rsidP="003F14B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D6F3C" w:rsidRPr="00510F61" w14:paraId="52829D62" w14:textId="77777777" w:rsidTr="001D6F3C">
        <w:tc>
          <w:tcPr>
            <w:tcW w:w="2009" w:type="dxa"/>
          </w:tcPr>
          <w:p w14:paraId="0AEFB236" w14:textId="3B28E048" w:rsidR="001D6F3C" w:rsidRPr="00510F61" w:rsidRDefault="001D6F3C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1 book</w:t>
            </w:r>
          </w:p>
        </w:tc>
        <w:tc>
          <w:tcPr>
            <w:tcW w:w="3383" w:type="dxa"/>
          </w:tcPr>
          <w:p w14:paraId="289487D4" w14:textId="2E9793DF" w:rsidR="001D6F3C" w:rsidRPr="00510F61" w:rsidRDefault="00D26860" w:rsidP="003E7E2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A, B, C, D</w:t>
            </w:r>
          </w:p>
        </w:tc>
        <w:tc>
          <w:tcPr>
            <w:tcW w:w="2121" w:type="dxa"/>
          </w:tcPr>
          <w:p w14:paraId="652B8B0F" w14:textId="08109959" w:rsidR="001D6F3C" w:rsidRPr="00510F61" w:rsidRDefault="00D26860" w:rsidP="00D2686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F61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1D6F3C" w:rsidRPr="00510F61" w14:paraId="69347E12" w14:textId="77777777" w:rsidTr="001D6F3C">
        <w:tc>
          <w:tcPr>
            <w:tcW w:w="2009" w:type="dxa"/>
          </w:tcPr>
          <w:p w14:paraId="2A30FD1B" w14:textId="77777777" w:rsidR="001D6F3C" w:rsidRPr="00510F61" w:rsidRDefault="001D6F3C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46AAB35" w14:textId="77777777" w:rsidR="001D6F3C" w:rsidRPr="00510F61" w:rsidRDefault="001D6F3C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7DC97C2" w14:textId="77777777" w:rsidR="001D6F3C" w:rsidRPr="00510F61" w:rsidRDefault="001D6F3C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83" w:type="dxa"/>
          </w:tcPr>
          <w:p w14:paraId="64B6E18A" w14:textId="77777777" w:rsidR="001D6F3C" w:rsidRPr="00510F61" w:rsidRDefault="001D6F3C" w:rsidP="003E7E2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1" w:type="dxa"/>
          </w:tcPr>
          <w:p w14:paraId="56F752E8" w14:textId="77777777" w:rsidR="001D6F3C" w:rsidRPr="00510F61" w:rsidRDefault="001D6F3C" w:rsidP="003E7E2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F3C" w:rsidRPr="00510F61" w14:paraId="2B784820" w14:textId="77777777" w:rsidTr="001D6F3C">
        <w:tc>
          <w:tcPr>
            <w:tcW w:w="2009" w:type="dxa"/>
          </w:tcPr>
          <w:p w14:paraId="7B36E525" w14:textId="77777777" w:rsidR="001D6F3C" w:rsidRPr="00510F61" w:rsidRDefault="001D6F3C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01B4EE" w14:textId="77777777" w:rsidR="001D6F3C" w:rsidRPr="00510F61" w:rsidRDefault="001D6F3C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DD5790B" w14:textId="77777777" w:rsidR="001D6F3C" w:rsidRPr="00510F61" w:rsidRDefault="001D6F3C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83" w:type="dxa"/>
          </w:tcPr>
          <w:p w14:paraId="2191622E" w14:textId="77777777" w:rsidR="001D6F3C" w:rsidRPr="00510F61" w:rsidRDefault="001D6F3C" w:rsidP="003E7E2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1" w:type="dxa"/>
          </w:tcPr>
          <w:p w14:paraId="6170479D" w14:textId="77777777" w:rsidR="001D6F3C" w:rsidRPr="00510F61" w:rsidRDefault="001D6F3C" w:rsidP="003E7E2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F3C" w:rsidRPr="00510F61" w14:paraId="25F46AB0" w14:textId="77777777" w:rsidTr="001D6F3C">
        <w:tc>
          <w:tcPr>
            <w:tcW w:w="2009" w:type="dxa"/>
          </w:tcPr>
          <w:p w14:paraId="4073B14B" w14:textId="77777777" w:rsidR="001D6F3C" w:rsidRPr="00510F61" w:rsidRDefault="001D6F3C" w:rsidP="001D6F3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83" w:type="dxa"/>
          </w:tcPr>
          <w:p w14:paraId="31655088" w14:textId="77777777" w:rsidR="001D6F3C" w:rsidRPr="00510F61" w:rsidRDefault="001D6F3C" w:rsidP="003E7E2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1" w:type="dxa"/>
          </w:tcPr>
          <w:p w14:paraId="16CF336C" w14:textId="77777777" w:rsidR="001D6F3C" w:rsidRPr="00510F61" w:rsidRDefault="001D6F3C" w:rsidP="003E7E2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94A627" w14:textId="290A038D" w:rsidR="00B40CE4" w:rsidRDefault="00B40CE4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</w:p>
    <w:p w14:paraId="5086C4EF" w14:textId="77777777" w:rsidR="001D6F3C" w:rsidRPr="00510F61" w:rsidRDefault="001D6F3C" w:rsidP="001A0077">
      <w:pPr>
        <w:spacing w:line="360" w:lineRule="auto"/>
        <w:rPr>
          <w:rFonts w:ascii="Arial" w:hAnsi="Arial" w:cs="Arial"/>
          <w:sz w:val="22"/>
          <w:szCs w:val="22"/>
        </w:rPr>
      </w:pPr>
    </w:p>
    <w:p w14:paraId="5D3DE0AF" w14:textId="3859FF64" w:rsidR="001D6F3C" w:rsidRPr="00510F61" w:rsidRDefault="001D6F3C" w:rsidP="001D6F3C">
      <w:pPr>
        <w:spacing w:line="360" w:lineRule="auto"/>
        <w:ind w:left="1440" w:hanging="720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>(d)</w:t>
      </w:r>
      <w:r w:rsidRPr="00510F61">
        <w:rPr>
          <w:rFonts w:ascii="Arial" w:hAnsi="Arial" w:cs="Arial"/>
          <w:sz w:val="22"/>
          <w:szCs w:val="22"/>
        </w:rPr>
        <w:tab/>
        <w:t>By using the appropriate row in Pascal’s Triangle, find out how many ways there are to choose:</w:t>
      </w:r>
    </w:p>
    <w:p w14:paraId="11640426" w14:textId="77777777" w:rsidR="001D6F3C" w:rsidRPr="00510F61" w:rsidRDefault="001D6F3C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</w:p>
    <w:p w14:paraId="27D1DEB9" w14:textId="1AC910D6" w:rsidR="001D6F3C" w:rsidRPr="00510F61" w:rsidRDefault="001D6F3C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ab/>
      </w:r>
      <w:r w:rsidRPr="00510F61">
        <w:rPr>
          <w:rFonts w:ascii="Arial" w:hAnsi="Arial" w:cs="Arial"/>
          <w:sz w:val="22"/>
          <w:szCs w:val="22"/>
        </w:rPr>
        <w:tab/>
        <w:t>(i)</w:t>
      </w:r>
      <w:r w:rsidRPr="00510F61">
        <w:rPr>
          <w:rFonts w:ascii="Arial" w:hAnsi="Arial" w:cs="Arial"/>
          <w:sz w:val="22"/>
          <w:szCs w:val="22"/>
        </w:rPr>
        <w:tab/>
        <w:t>3 book</w:t>
      </w:r>
      <w:r w:rsidR="00D26860" w:rsidRPr="00510F61">
        <w:rPr>
          <w:rFonts w:ascii="Arial" w:hAnsi="Arial" w:cs="Arial"/>
          <w:sz w:val="22"/>
          <w:szCs w:val="22"/>
        </w:rPr>
        <w:t>s</w:t>
      </w:r>
      <w:r w:rsidRPr="00510F61">
        <w:rPr>
          <w:rFonts w:ascii="Arial" w:hAnsi="Arial" w:cs="Arial"/>
          <w:sz w:val="22"/>
          <w:szCs w:val="22"/>
        </w:rPr>
        <w:t xml:space="preserve"> from a shelf with 6 books</w:t>
      </w:r>
    </w:p>
    <w:p w14:paraId="395A3719" w14:textId="77777777" w:rsidR="001D6F3C" w:rsidRPr="00510F61" w:rsidRDefault="001D6F3C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</w:p>
    <w:p w14:paraId="12967224" w14:textId="77777777" w:rsidR="001D6F3C" w:rsidRPr="00510F61" w:rsidRDefault="001D6F3C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</w:p>
    <w:p w14:paraId="30A59390" w14:textId="2F8CC98C" w:rsidR="001D6F3C" w:rsidRPr="00510F61" w:rsidRDefault="001D6F3C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ab/>
      </w:r>
      <w:r w:rsidRPr="00510F61">
        <w:rPr>
          <w:rFonts w:ascii="Arial" w:hAnsi="Arial" w:cs="Arial"/>
          <w:sz w:val="22"/>
          <w:szCs w:val="22"/>
        </w:rPr>
        <w:tab/>
        <w:t>(ii)</w:t>
      </w:r>
      <w:r w:rsidRPr="00510F61">
        <w:rPr>
          <w:rFonts w:ascii="Arial" w:hAnsi="Arial" w:cs="Arial"/>
          <w:sz w:val="22"/>
          <w:szCs w:val="22"/>
        </w:rPr>
        <w:tab/>
        <w:t>4 books from a shelf with 8 books</w:t>
      </w:r>
    </w:p>
    <w:p w14:paraId="053C8B2E" w14:textId="77777777" w:rsidR="001D6F3C" w:rsidRPr="00510F61" w:rsidRDefault="001D6F3C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</w:p>
    <w:p w14:paraId="5C0773D6" w14:textId="77777777" w:rsidR="001D6F3C" w:rsidRPr="00510F61" w:rsidRDefault="001D6F3C" w:rsidP="001A0077">
      <w:pPr>
        <w:spacing w:line="360" w:lineRule="auto"/>
        <w:rPr>
          <w:rFonts w:ascii="Arial" w:hAnsi="Arial" w:cs="Arial"/>
          <w:sz w:val="22"/>
          <w:szCs w:val="22"/>
        </w:rPr>
      </w:pPr>
    </w:p>
    <w:p w14:paraId="24F3B415" w14:textId="34504D37" w:rsidR="001D6F3C" w:rsidRDefault="001D6F3C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ab/>
      </w:r>
      <w:r w:rsidRPr="00510F61">
        <w:rPr>
          <w:rFonts w:ascii="Arial" w:hAnsi="Arial" w:cs="Arial"/>
          <w:sz w:val="22"/>
          <w:szCs w:val="22"/>
        </w:rPr>
        <w:tab/>
        <w:t>(iii)</w:t>
      </w:r>
      <w:r w:rsidRPr="00510F61">
        <w:rPr>
          <w:rFonts w:ascii="Arial" w:hAnsi="Arial" w:cs="Arial"/>
          <w:sz w:val="22"/>
          <w:szCs w:val="22"/>
        </w:rPr>
        <w:tab/>
        <w:t>7 books from a shelf with 9 books</w:t>
      </w:r>
    </w:p>
    <w:p w14:paraId="0899B7E4" w14:textId="77777777" w:rsidR="001A0077" w:rsidRDefault="001A0077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</w:p>
    <w:p w14:paraId="3FB8FB9D" w14:textId="77777777" w:rsidR="001A0077" w:rsidRDefault="001A0077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</w:p>
    <w:p w14:paraId="7F323401" w14:textId="77777777" w:rsidR="002B3EED" w:rsidRDefault="002B3EED" w:rsidP="001A00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1A0077">
        <w:rPr>
          <w:rFonts w:ascii="Arial" w:hAnsi="Arial" w:cs="Arial"/>
          <w:sz w:val="22"/>
          <w:szCs w:val="22"/>
        </w:rPr>
        <w:t xml:space="preserve">Which is greater: the number of ways of choosing 5 players </w:t>
      </w:r>
      <w:r>
        <w:rPr>
          <w:rFonts w:ascii="Arial" w:hAnsi="Arial" w:cs="Arial"/>
          <w:sz w:val="22"/>
          <w:szCs w:val="22"/>
        </w:rPr>
        <w:t>from a squad of 8 or the number</w:t>
      </w:r>
    </w:p>
    <w:p w14:paraId="0C3059FB" w14:textId="7DAAB8A7" w:rsidR="001A0077" w:rsidRPr="001A0077" w:rsidRDefault="002B3EED" w:rsidP="002B3EED">
      <w:pPr>
        <w:pStyle w:val="ListParagraph"/>
        <w:spacing w:line="36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of </w:t>
      </w:r>
      <w:r w:rsidR="001A0077">
        <w:rPr>
          <w:rFonts w:ascii="Arial" w:hAnsi="Arial" w:cs="Arial"/>
          <w:sz w:val="22"/>
          <w:szCs w:val="22"/>
        </w:rPr>
        <w:t>ways of choosing 3 cards from a set of 9 cards?</w:t>
      </w:r>
    </w:p>
    <w:p w14:paraId="5B1AD5E6" w14:textId="77777777" w:rsidR="001D6F3C" w:rsidRPr="00510F61" w:rsidRDefault="001D6F3C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</w:p>
    <w:p w14:paraId="471CD667" w14:textId="528D4C2D" w:rsidR="001A0077" w:rsidRDefault="001A0077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</w:p>
    <w:p w14:paraId="11B04A72" w14:textId="77777777" w:rsidR="001A0077" w:rsidRDefault="001A00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EC8EEB5" w14:textId="39A1F389" w:rsidR="001A0077" w:rsidRDefault="001A0077" w:rsidP="001A007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5</w:t>
      </w:r>
      <w:r w:rsidRPr="00510F61">
        <w:rPr>
          <w:rFonts w:ascii="Arial" w:hAnsi="Arial" w:cs="Arial"/>
          <w:sz w:val="22"/>
          <w:szCs w:val="22"/>
        </w:rPr>
        <w:t>.</w:t>
      </w:r>
      <w:r w:rsidRPr="00510F61">
        <w:rPr>
          <w:rFonts w:ascii="Arial" w:hAnsi="Arial" w:cs="Arial"/>
          <w:sz w:val="22"/>
          <w:szCs w:val="22"/>
        </w:rPr>
        <w:tab/>
        <w:t>[4, 3, 1, 3 = 11 marks]</w:t>
      </w:r>
    </w:p>
    <w:p w14:paraId="5D7A8BC4" w14:textId="77777777" w:rsidR="001A0077" w:rsidRPr="00510F61" w:rsidRDefault="001A0077" w:rsidP="001A0077">
      <w:pPr>
        <w:ind w:left="720" w:hanging="720"/>
        <w:rPr>
          <w:rFonts w:ascii="Arial" w:hAnsi="Arial" w:cs="Arial"/>
          <w:sz w:val="22"/>
          <w:szCs w:val="22"/>
        </w:rPr>
      </w:pPr>
    </w:p>
    <w:p w14:paraId="4150BB44" w14:textId="6AC22F0C" w:rsidR="001A0077" w:rsidRPr="00510F61" w:rsidRDefault="001A0077" w:rsidP="001A0077">
      <w:pPr>
        <w:ind w:left="720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i/>
          <w:sz w:val="22"/>
          <w:szCs w:val="22"/>
        </w:rPr>
        <w:t>Binomial expansions</w:t>
      </w:r>
      <w:r w:rsidRPr="00510F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are expansions of the form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(x+y)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</m:sSup>
      </m:oMath>
      <w:r>
        <w:rPr>
          <w:rFonts w:ascii="Arial" w:hAnsi="Arial" w:cs="Arial"/>
          <w:sz w:val="22"/>
          <w:szCs w:val="22"/>
        </w:rPr>
        <w:t xml:space="preserve">. </w:t>
      </w:r>
      <w:r w:rsidRPr="00510F61">
        <w:rPr>
          <w:rFonts w:ascii="Arial" w:hAnsi="Arial" w:cs="Arial"/>
          <w:sz w:val="22"/>
          <w:szCs w:val="22"/>
        </w:rPr>
        <w:t>(‘Binomial’ because there are two terms in the bracket).</w:t>
      </w:r>
    </w:p>
    <w:p w14:paraId="512CEA1B" w14:textId="77777777" w:rsidR="001A0077" w:rsidRPr="00510F61" w:rsidRDefault="001A0077" w:rsidP="001A0077">
      <w:pPr>
        <w:ind w:left="720" w:hanging="720"/>
        <w:rPr>
          <w:rFonts w:ascii="Arial" w:hAnsi="Arial" w:cs="Arial"/>
          <w:sz w:val="22"/>
          <w:szCs w:val="22"/>
        </w:rPr>
      </w:pPr>
    </w:p>
    <w:p w14:paraId="431DF5CF" w14:textId="77777777" w:rsidR="001A0077" w:rsidRPr="006E78B8" w:rsidRDefault="001A0077" w:rsidP="001A0077">
      <w:pPr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>(a + b)</w:t>
      </w:r>
      <w:r w:rsidRPr="006E78B8">
        <w:rPr>
          <w:rFonts w:ascii="Arial" w:hAnsi="Arial" w:cs="Arial"/>
          <w:sz w:val="22"/>
          <w:szCs w:val="22"/>
          <w:vertAlign w:val="superscript"/>
        </w:rPr>
        <w:t>0</w:t>
      </w:r>
      <w:r w:rsidRPr="006E78B8">
        <w:rPr>
          <w:rFonts w:ascii="Arial" w:hAnsi="Arial" w:cs="Arial"/>
          <w:sz w:val="22"/>
          <w:szCs w:val="22"/>
        </w:rPr>
        <w:t xml:space="preserve"> = 1 </w:t>
      </w:r>
    </w:p>
    <w:p w14:paraId="6F6BE488" w14:textId="77777777" w:rsidR="001A0077" w:rsidRPr="006E78B8" w:rsidRDefault="001A0077" w:rsidP="001A0077">
      <w:pPr>
        <w:rPr>
          <w:rFonts w:ascii="Arial" w:hAnsi="Arial" w:cs="Arial"/>
          <w:sz w:val="22"/>
          <w:szCs w:val="22"/>
        </w:rPr>
      </w:pPr>
    </w:p>
    <w:p w14:paraId="192B298C" w14:textId="77777777" w:rsidR="001A0077" w:rsidRPr="006E78B8" w:rsidRDefault="001A0077" w:rsidP="001A0077">
      <w:pPr>
        <w:ind w:firstLine="720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>(a + b)</w:t>
      </w:r>
      <w:r w:rsidRPr="006E78B8">
        <w:rPr>
          <w:rFonts w:ascii="Arial" w:hAnsi="Arial" w:cs="Arial"/>
          <w:sz w:val="22"/>
          <w:szCs w:val="22"/>
          <w:vertAlign w:val="superscript"/>
        </w:rPr>
        <w:t>1</w:t>
      </w:r>
      <w:r w:rsidRPr="006E78B8">
        <w:rPr>
          <w:rFonts w:ascii="Arial" w:hAnsi="Arial" w:cs="Arial"/>
          <w:sz w:val="22"/>
          <w:szCs w:val="22"/>
        </w:rPr>
        <w:t xml:space="preserve"> = a + b</w:t>
      </w:r>
    </w:p>
    <w:p w14:paraId="27E5A851" w14:textId="77777777" w:rsidR="001A0077" w:rsidRPr="006E78B8" w:rsidRDefault="001A0077" w:rsidP="001A0077">
      <w:pPr>
        <w:ind w:firstLine="720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</w:r>
    </w:p>
    <w:p w14:paraId="3076F7B4" w14:textId="77777777" w:rsidR="001A0077" w:rsidRPr="006E78B8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ab/>
        <w:t>(a + b)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3373F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pt;height:12.65pt" o:ole="">
            <v:imagedata r:id="rId9" o:title=""/>
          </v:shape>
          <o:OLEObject Type="Embed" ProgID="Equation" ShapeID="_x0000_i1025" DrawAspect="Content" ObjectID="_1552730941" r:id="rId10"/>
        </w:object>
      </w:r>
      <w:r w:rsidRPr="006E78B8">
        <w:rPr>
          <w:rFonts w:ascii="Arial" w:hAnsi="Arial" w:cs="Arial"/>
          <w:sz w:val="22"/>
          <w:szCs w:val="22"/>
        </w:rPr>
        <w:t xml:space="preserve"> = (a + b)(a + b)</w:t>
      </w:r>
    </w:p>
    <w:p w14:paraId="5F098AC8" w14:textId="77777777" w:rsidR="001A0077" w:rsidRPr="006E78B8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  <w:t xml:space="preserve">   =  a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02661634">
          <v:shape id="_x0000_i1026" type="#_x0000_t75" style="width:8.7pt;height:12.65pt" o:ole="">
            <v:imagedata r:id="rId9" o:title=""/>
          </v:shape>
          <o:OLEObject Type="Embed" ProgID="Equation" ShapeID="_x0000_i1026" DrawAspect="Content" ObjectID="_1552730942" r:id="rId11"/>
        </w:object>
      </w:r>
      <w:r w:rsidRPr="006E78B8">
        <w:rPr>
          <w:rFonts w:ascii="Arial" w:hAnsi="Arial" w:cs="Arial"/>
          <w:sz w:val="22"/>
          <w:szCs w:val="22"/>
        </w:rPr>
        <w:t xml:space="preserve"> + 2ab + b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216E71F4">
          <v:shape id="_x0000_i1027" type="#_x0000_t75" style="width:8.7pt;height:12.65pt" o:ole="">
            <v:imagedata r:id="rId12" o:title=""/>
          </v:shape>
          <o:OLEObject Type="Embed" ProgID="Equation" ShapeID="_x0000_i1027" DrawAspect="Content" ObjectID="_1552730943" r:id="rId13"/>
        </w:object>
      </w:r>
    </w:p>
    <w:p w14:paraId="0C1E050F" w14:textId="77777777" w:rsidR="001A0077" w:rsidRPr="006E78B8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</w:r>
    </w:p>
    <w:p w14:paraId="76B4C139" w14:textId="77777777" w:rsidR="001A0077" w:rsidRPr="006E78B8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ab/>
        <w:t>(a + b)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251665CD">
          <v:shape id="_x0000_i1028" type="#_x0000_t75" style="width:8.7pt;height:12.65pt" o:ole="">
            <v:imagedata r:id="rId14" o:title=""/>
          </v:shape>
          <o:OLEObject Type="Embed" ProgID="Equation" ShapeID="_x0000_i1028" DrawAspect="Content" ObjectID="_1552730944" r:id="rId15"/>
        </w:object>
      </w:r>
      <w:r w:rsidRPr="006E78B8">
        <w:rPr>
          <w:rFonts w:ascii="Arial" w:hAnsi="Arial" w:cs="Arial"/>
          <w:sz w:val="22"/>
          <w:szCs w:val="22"/>
        </w:rPr>
        <w:t xml:space="preserve"> = (a + b)(a + b)(a + b)</w:t>
      </w:r>
    </w:p>
    <w:p w14:paraId="0F65B16E" w14:textId="77777777" w:rsidR="001A0077" w:rsidRPr="006E78B8" w:rsidRDefault="001A0077" w:rsidP="001A0077">
      <w:pPr>
        <w:spacing w:line="360" w:lineRule="auto"/>
        <w:rPr>
          <w:rFonts w:ascii="Arial" w:hAnsi="Arial" w:cs="Arial"/>
          <w:sz w:val="22"/>
          <w:szCs w:val="22"/>
          <w:vertAlign w:val="superscript"/>
        </w:rPr>
      </w:pP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  <w:t xml:space="preserve">   = (a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674C30E1">
          <v:shape id="_x0000_i1029" type="#_x0000_t75" style="width:8.7pt;height:12.65pt" o:ole="">
            <v:imagedata r:id="rId16" o:title=""/>
          </v:shape>
          <o:OLEObject Type="Embed" ProgID="Equation" ShapeID="_x0000_i1029" DrawAspect="Content" ObjectID="_1552730945" r:id="rId17"/>
        </w:object>
      </w:r>
      <w:r w:rsidRPr="006E78B8">
        <w:rPr>
          <w:rFonts w:ascii="Arial" w:hAnsi="Arial" w:cs="Arial"/>
          <w:sz w:val="22"/>
          <w:szCs w:val="22"/>
        </w:rPr>
        <w:t>+ 2ab + b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70FC058C">
          <v:shape id="_x0000_i1030" type="#_x0000_t75" style="width:8.7pt;height:12.65pt" o:ole="">
            <v:imagedata r:id="rId9" o:title=""/>
          </v:shape>
          <o:OLEObject Type="Embed" ProgID="Equation" ShapeID="_x0000_i1030" DrawAspect="Content" ObjectID="_1552730946" r:id="rId18"/>
        </w:object>
      </w:r>
      <w:r w:rsidRPr="006E78B8">
        <w:rPr>
          <w:rFonts w:ascii="Arial" w:hAnsi="Arial" w:cs="Arial"/>
          <w:sz w:val="22"/>
          <w:szCs w:val="22"/>
        </w:rPr>
        <w:t>)(a + b)</w:t>
      </w:r>
    </w:p>
    <w:p w14:paraId="4B54770B" w14:textId="77777777" w:rsidR="001A0077" w:rsidRPr="006E78B8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  <w:t xml:space="preserve">   = a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0F6DB596">
          <v:shape id="_x0000_i1031" type="#_x0000_t75" style="width:8.7pt;height:12.65pt" o:ole="">
            <v:imagedata r:id="rId14" o:title=""/>
          </v:shape>
          <o:OLEObject Type="Embed" ProgID="Equation" ShapeID="_x0000_i1031" DrawAspect="Content" ObjectID="_1552730947" r:id="rId19"/>
        </w:object>
      </w:r>
      <w:r w:rsidRPr="006E78B8">
        <w:rPr>
          <w:rFonts w:ascii="Arial" w:hAnsi="Arial" w:cs="Arial"/>
          <w:sz w:val="22"/>
          <w:szCs w:val="22"/>
        </w:rPr>
        <w:t>+ 2a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7EDBFA5B">
          <v:shape id="_x0000_i1032" type="#_x0000_t75" style="width:8.7pt;height:12.65pt" o:ole="">
            <v:imagedata r:id="rId20" o:title=""/>
          </v:shape>
          <o:OLEObject Type="Embed" ProgID="Equation" ShapeID="_x0000_i1032" DrawAspect="Content" ObjectID="_1552730948" r:id="rId21"/>
        </w:object>
      </w:r>
      <w:r w:rsidRPr="006E78B8">
        <w:rPr>
          <w:rFonts w:ascii="Arial" w:hAnsi="Arial" w:cs="Arial"/>
          <w:sz w:val="22"/>
          <w:szCs w:val="22"/>
        </w:rPr>
        <w:t>b + ab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58205E1B">
          <v:shape id="_x0000_i1033" type="#_x0000_t75" style="width:8.7pt;height:12.65pt" o:ole="">
            <v:imagedata r:id="rId22" o:title=""/>
          </v:shape>
          <o:OLEObject Type="Embed" ProgID="Equation" ShapeID="_x0000_i1033" DrawAspect="Content" ObjectID="_1552730949" r:id="rId23"/>
        </w:object>
      </w:r>
      <w:r w:rsidRPr="006E78B8">
        <w:rPr>
          <w:rFonts w:ascii="Arial" w:hAnsi="Arial" w:cs="Arial"/>
          <w:sz w:val="22"/>
          <w:szCs w:val="22"/>
        </w:rPr>
        <w:t>+ a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6CC7251F">
          <v:shape id="_x0000_i1034" type="#_x0000_t75" style="width:8.7pt;height:12.65pt" o:ole="">
            <v:imagedata r:id="rId24" o:title=""/>
          </v:shape>
          <o:OLEObject Type="Embed" ProgID="Equation" ShapeID="_x0000_i1034" DrawAspect="Content" ObjectID="_1552730950" r:id="rId25"/>
        </w:object>
      </w:r>
      <w:r w:rsidRPr="006E78B8">
        <w:rPr>
          <w:rFonts w:ascii="Arial" w:hAnsi="Arial" w:cs="Arial"/>
          <w:sz w:val="22"/>
          <w:szCs w:val="22"/>
        </w:rPr>
        <w:t>b + 2ab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2EE80502">
          <v:shape id="_x0000_i1035" type="#_x0000_t75" style="width:8.7pt;height:12.65pt" o:ole="">
            <v:imagedata r:id="rId26" o:title=""/>
          </v:shape>
          <o:OLEObject Type="Embed" ProgID="Equation" ShapeID="_x0000_i1035" DrawAspect="Content" ObjectID="_1552730951" r:id="rId27"/>
        </w:object>
      </w:r>
      <w:r w:rsidRPr="006E78B8">
        <w:rPr>
          <w:rFonts w:ascii="Arial" w:hAnsi="Arial" w:cs="Arial"/>
          <w:sz w:val="22"/>
          <w:szCs w:val="22"/>
        </w:rPr>
        <w:t>+ b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1614E330">
          <v:shape id="_x0000_i1036" type="#_x0000_t75" style="width:3.95pt;height:12.65pt" o:ole="">
            <v:imagedata r:id="rId28" o:title=""/>
          </v:shape>
          <o:OLEObject Type="Embed" ProgID="Equation" ShapeID="_x0000_i1036" DrawAspect="Content" ObjectID="_1552730952" r:id="rId29"/>
        </w:object>
      </w:r>
    </w:p>
    <w:p w14:paraId="0267AFAD" w14:textId="77777777" w:rsidR="001A0077" w:rsidRPr="006E78B8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ab/>
      </w:r>
      <w:r w:rsidRPr="006E78B8">
        <w:rPr>
          <w:rFonts w:ascii="Arial" w:hAnsi="Arial" w:cs="Arial"/>
          <w:sz w:val="22"/>
          <w:szCs w:val="22"/>
        </w:rPr>
        <w:tab/>
        <w:t xml:space="preserve">   = a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3A5C6A86">
          <v:shape id="_x0000_i1037" type="#_x0000_t75" style="width:8.7pt;height:12.65pt" o:ole="">
            <v:imagedata r:id="rId14" o:title=""/>
          </v:shape>
          <o:OLEObject Type="Embed" ProgID="Equation" ShapeID="_x0000_i1037" DrawAspect="Content" ObjectID="_1552730953" r:id="rId30"/>
        </w:object>
      </w:r>
      <w:r w:rsidRPr="006E78B8">
        <w:rPr>
          <w:rFonts w:ascii="Arial" w:hAnsi="Arial" w:cs="Arial"/>
          <w:sz w:val="22"/>
          <w:szCs w:val="22"/>
        </w:rPr>
        <w:t>+ 3a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066F7877">
          <v:shape id="_x0000_i1038" type="#_x0000_t75" style="width:8.7pt;height:12.65pt" o:ole="">
            <v:imagedata r:id="rId20" o:title=""/>
          </v:shape>
          <o:OLEObject Type="Embed" ProgID="Equation" ShapeID="_x0000_i1038" DrawAspect="Content" ObjectID="_1552730954" r:id="rId31"/>
        </w:object>
      </w:r>
      <w:r w:rsidRPr="006E78B8">
        <w:rPr>
          <w:rFonts w:ascii="Arial" w:hAnsi="Arial" w:cs="Arial"/>
          <w:sz w:val="22"/>
          <w:szCs w:val="22"/>
        </w:rPr>
        <w:t>b + 3ab</w:t>
      </w:r>
      <w:r w:rsidRPr="006E78B8">
        <w:rPr>
          <w:rFonts w:ascii="Arial" w:hAnsi="Arial" w:cs="Arial"/>
          <w:position w:val="-2"/>
          <w:sz w:val="22"/>
          <w:szCs w:val="22"/>
        </w:rPr>
        <w:object w:dxaOrig="173" w:dyaOrig="260" w14:anchorId="7D6D2247">
          <v:shape id="_x0000_i1039" type="#_x0000_t75" style="width:8.7pt;height:12.65pt" o:ole="">
            <v:imagedata r:id="rId22" o:title=""/>
          </v:shape>
          <o:OLEObject Type="Embed" ProgID="Equation" ShapeID="_x0000_i1039" DrawAspect="Content" ObjectID="_1552730955" r:id="rId32"/>
        </w:object>
      </w:r>
      <w:r w:rsidRPr="006E78B8">
        <w:rPr>
          <w:rFonts w:ascii="Arial" w:hAnsi="Arial" w:cs="Arial"/>
          <w:sz w:val="22"/>
          <w:szCs w:val="22"/>
        </w:rPr>
        <w:t>+ b</w:t>
      </w:r>
      <w:r w:rsidRPr="006E78B8">
        <w:rPr>
          <w:rFonts w:ascii="Arial" w:hAnsi="Arial" w:cs="Arial"/>
          <w:sz w:val="22"/>
          <w:szCs w:val="22"/>
          <w:vertAlign w:val="superscript"/>
        </w:rPr>
        <w:t>3</w:t>
      </w:r>
      <w:r w:rsidRPr="006E78B8">
        <w:rPr>
          <w:rFonts w:ascii="Arial" w:hAnsi="Arial" w:cs="Arial"/>
          <w:sz w:val="22"/>
          <w:szCs w:val="22"/>
        </w:rPr>
        <w:tab/>
      </w:r>
    </w:p>
    <w:p w14:paraId="5ECB28AF" w14:textId="77777777" w:rsidR="001A0077" w:rsidRPr="006E78B8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</w:p>
    <w:p w14:paraId="32E49B31" w14:textId="77777777" w:rsidR="001A0077" w:rsidRPr="006E78B8" w:rsidRDefault="001A0077" w:rsidP="001A0077">
      <w:pPr>
        <w:spacing w:line="360" w:lineRule="auto"/>
        <w:ind w:left="5040" w:hanging="4320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>(a + b)</w:t>
      </w:r>
      <w:r w:rsidRPr="006E78B8">
        <w:rPr>
          <w:rFonts w:ascii="Arial" w:hAnsi="Arial" w:cs="Arial"/>
          <w:sz w:val="22"/>
          <w:szCs w:val="22"/>
          <w:vertAlign w:val="superscript"/>
        </w:rPr>
        <w:t>4</w:t>
      </w:r>
      <w:r w:rsidRPr="006E78B8">
        <w:rPr>
          <w:rFonts w:ascii="Arial" w:hAnsi="Arial" w:cs="Arial"/>
          <w:sz w:val="22"/>
          <w:szCs w:val="22"/>
        </w:rPr>
        <w:t xml:space="preserve"> = a</w:t>
      </w:r>
      <w:r w:rsidRPr="006E78B8">
        <w:rPr>
          <w:rFonts w:ascii="Arial" w:hAnsi="Arial" w:cs="Arial"/>
          <w:sz w:val="22"/>
          <w:szCs w:val="22"/>
          <w:vertAlign w:val="superscript"/>
        </w:rPr>
        <w:t>4</w:t>
      </w:r>
      <w:r w:rsidRPr="006E78B8">
        <w:rPr>
          <w:rFonts w:ascii="Arial" w:hAnsi="Arial" w:cs="Arial"/>
          <w:sz w:val="22"/>
          <w:szCs w:val="22"/>
        </w:rPr>
        <w:t xml:space="preserve"> + 4a</w:t>
      </w:r>
      <w:r w:rsidRPr="006E78B8">
        <w:rPr>
          <w:rFonts w:ascii="Arial" w:hAnsi="Arial" w:cs="Arial"/>
          <w:sz w:val="22"/>
          <w:szCs w:val="22"/>
          <w:vertAlign w:val="superscript"/>
        </w:rPr>
        <w:t>3</w:t>
      </w:r>
      <w:r w:rsidRPr="006E78B8">
        <w:rPr>
          <w:rFonts w:ascii="Arial" w:hAnsi="Arial" w:cs="Arial"/>
          <w:sz w:val="22"/>
          <w:szCs w:val="22"/>
        </w:rPr>
        <w:t>b + 6a</w:t>
      </w:r>
      <w:r w:rsidRPr="006E78B8">
        <w:rPr>
          <w:rFonts w:ascii="Arial" w:hAnsi="Arial" w:cs="Arial"/>
          <w:sz w:val="22"/>
          <w:szCs w:val="22"/>
          <w:vertAlign w:val="superscript"/>
        </w:rPr>
        <w:t>2</w:t>
      </w:r>
      <w:r w:rsidRPr="006E78B8">
        <w:rPr>
          <w:rFonts w:ascii="Arial" w:hAnsi="Arial" w:cs="Arial"/>
          <w:sz w:val="22"/>
          <w:szCs w:val="22"/>
        </w:rPr>
        <w:t>b</w:t>
      </w:r>
      <w:r w:rsidRPr="006E78B8">
        <w:rPr>
          <w:rFonts w:ascii="Arial" w:hAnsi="Arial" w:cs="Arial"/>
          <w:sz w:val="22"/>
          <w:szCs w:val="22"/>
          <w:vertAlign w:val="superscript"/>
        </w:rPr>
        <w:t>2</w:t>
      </w:r>
      <w:r w:rsidRPr="006E78B8">
        <w:rPr>
          <w:rFonts w:ascii="Arial" w:hAnsi="Arial" w:cs="Arial"/>
          <w:sz w:val="22"/>
          <w:szCs w:val="22"/>
        </w:rPr>
        <w:t xml:space="preserve"> + 4ab</w:t>
      </w:r>
      <w:r w:rsidRPr="006E78B8">
        <w:rPr>
          <w:rFonts w:ascii="Arial" w:hAnsi="Arial" w:cs="Arial"/>
          <w:sz w:val="22"/>
          <w:szCs w:val="22"/>
          <w:vertAlign w:val="superscript"/>
        </w:rPr>
        <w:t>3</w:t>
      </w:r>
      <w:r w:rsidRPr="006E78B8">
        <w:rPr>
          <w:rFonts w:ascii="Arial" w:hAnsi="Arial" w:cs="Arial"/>
          <w:sz w:val="22"/>
          <w:szCs w:val="22"/>
        </w:rPr>
        <w:t xml:space="preserve"> + b</w:t>
      </w:r>
      <w:r w:rsidRPr="006E78B8">
        <w:rPr>
          <w:rFonts w:ascii="Arial" w:hAnsi="Arial" w:cs="Arial"/>
          <w:sz w:val="22"/>
          <w:szCs w:val="22"/>
          <w:vertAlign w:val="superscript"/>
        </w:rPr>
        <w:t>4</w:t>
      </w:r>
      <w:r w:rsidRPr="006E78B8">
        <w:rPr>
          <w:rFonts w:ascii="Arial" w:hAnsi="Arial" w:cs="Arial"/>
          <w:sz w:val="22"/>
          <w:szCs w:val="22"/>
        </w:rPr>
        <w:t xml:space="preserve"> </w:t>
      </w:r>
      <w:r w:rsidRPr="006E78B8">
        <w:rPr>
          <w:rFonts w:ascii="Arial" w:hAnsi="Arial" w:cs="Arial"/>
          <w:sz w:val="22"/>
          <w:szCs w:val="22"/>
        </w:rPr>
        <w:tab/>
        <w:t>(If you want to be convinced of this, expand it on your calculator!!)</w:t>
      </w:r>
      <w:r w:rsidRPr="006E78B8">
        <w:rPr>
          <w:rFonts w:ascii="Arial" w:hAnsi="Arial" w:cs="Arial"/>
          <w:sz w:val="22"/>
          <w:szCs w:val="22"/>
        </w:rPr>
        <w:tab/>
      </w:r>
    </w:p>
    <w:p w14:paraId="07227A93" w14:textId="77777777" w:rsidR="001A0077" w:rsidRPr="006E78B8" w:rsidRDefault="001A0077" w:rsidP="001A0077">
      <w:pPr>
        <w:spacing w:line="360" w:lineRule="auto"/>
        <w:ind w:left="5040" w:hanging="4320"/>
        <w:rPr>
          <w:rFonts w:ascii="Arial" w:hAnsi="Arial" w:cs="Arial"/>
          <w:sz w:val="22"/>
          <w:szCs w:val="22"/>
        </w:rPr>
      </w:pPr>
    </w:p>
    <w:p w14:paraId="50C50FBA" w14:textId="77777777" w:rsidR="001A0077" w:rsidRPr="006E78B8" w:rsidRDefault="001A0077" w:rsidP="001A0077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>(a)</w:t>
      </w:r>
      <w:r w:rsidRPr="006E78B8">
        <w:rPr>
          <w:rFonts w:ascii="Arial" w:hAnsi="Arial" w:cs="Arial"/>
          <w:sz w:val="22"/>
          <w:szCs w:val="22"/>
        </w:rPr>
        <w:tab/>
        <w:t xml:space="preserve">Reading the terms in each expansion from </w:t>
      </w:r>
      <w:r w:rsidRPr="006E78B8">
        <w:rPr>
          <w:rFonts w:ascii="Arial" w:hAnsi="Arial" w:cs="Arial"/>
          <w:b/>
          <w:sz w:val="22"/>
          <w:szCs w:val="22"/>
        </w:rPr>
        <w:t>left</w:t>
      </w:r>
      <w:r w:rsidRPr="006E78B8">
        <w:rPr>
          <w:rFonts w:ascii="Arial" w:hAnsi="Arial" w:cs="Arial"/>
          <w:sz w:val="22"/>
          <w:szCs w:val="22"/>
        </w:rPr>
        <w:t xml:space="preserve"> to </w:t>
      </w:r>
      <w:r w:rsidRPr="006E78B8">
        <w:rPr>
          <w:rFonts w:ascii="Arial" w:hAnsi="Arial" w:cs="Arial"/>
          <w:b/>
          <w:sz w:val="22"/>
          <w:szCs w:val="22"/>
        </w:rPr>
        <w:t>right</w:t>
      </w:r>
      <w:r w:rsidRPr="006E78B8">
        <w:rPr>
          <w:rFonts w:ascii="Arial" w:hAnsi="Arial" w:cs="Arial"/>
          <w:sz w:val="22"/>
          <w:szCs w:val="22"/>
        </w:rPr>
        <w:t>:</w:t>
      </w:r>
    </w:p>
    <w:p w14:paraId="32F9207F" w14:textId="77777777" w:rsidR="001A0077" w:rsidRPr="006E78B8" w:rsidRDefault="001A0077" w:rsidP="001A0077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ab/>
        <w:t>(i)</w:t>
      </w:r>
      <w:r w:rsidRPr="006E78B8">
        <w:rPr>
          <w:rFonts w:ascii="Arial" w:hAnsi="Arial" w:cs="Arial"/>
          <w:sz w:val="22"/>
          <w:szCs w:val="22"/>
        </w:rPr>
        <w:tab/>
        <w:t>Describe what is happening to the power of the ‘a’ value.</w:t>
      </w:r>
    </w:p>
    <w:p w14:paraId="1A607E62" w14:textId="77777777" w:rsidR="001A0077" w:rsidRPr="006E78B8" w:rsidRDefault="001A0077" w:rsidP="001A0077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02DD2BB4" w14:textId="77777777" w:rsidR="001A0077" w:rsidRPr="006E78B8" w:rsidRDefault="001A0077" w:rsidP="001A0077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ab/>
        <w:t>(ii)</w:t>
      </w:r>
      <w:r w:rsidRPr="006E78B8">
        <w:rPr>
          <w:rFonts w:ascii="Arial" w:hAnsi="Arial" w:cs="Arial"/>
          <w:sz w:val="22"/>
          <w:szCs w:val="22"/>
        </w:rPr>
        <w:tab/>
        <w:t>Describe what is happening to the power of the ‘b’ value.</w:t>
      </w:r>
    </w:p>
    <w:p w14:paraId="79E25168" w14:textId="77777777" w:rsidR="001A0077" w:rsidRPr="006E78B8" w:rsidRDefault="001A0077" w:rsidP="001A0077">
      <w:pPr>
        <w:spacing w:line="360" w:lineRule="auto"/>
        <w:ind w:left="1560" w:hanging="840"/>
        <w:rPr>
          <w:rFonts w:ascii="Arial" w:hAnsi="Arial" w:cs="Arial"/>
          <w:sz w:val="22"/>
          <w:szCs w:val="22"/>
        </w:rPr>
      </w:pPr>
    </w:p>
    <w:p w14:paraId="7A5A0BC0" w14:textId="2F1A1E1A" w:rsidR="001A0077" w:rsidRPr="006E78B8" w:rsidRDefault="001A0077" w:rsidP="001A0077">
      <w:pPr>
        <w:spacing w:line="360" w:lineRule="auto"/>
        <w:ind w:left="2160" w:hanging="600"/>
        <w:rPr>
          <w:rFonts w:ascii="Arial" w:hAnsi="Arial" w:cs="Arial"/>
          <w:sz w:val="22"/>
          <w:szCs w:val="22"/>
        </w:rPr>
      </w:pPr>
      <w:r w:rsidRPr="006E78B8">
        <w:rPr>
          <w:rFonts w:ascii="Arial" w:hAnsi="Arial" w:cs="Arial"/>
          <w:sz w:val="22"/>
          <w:szCs w:val="22"/>
        </w:rPr>
        <w:t>(iii)</w:t>
      </w:r>
      <w:r w:rsidRPr="006E78B8">
        <w:rPr>
          <w:rFonts w:ascii="Arial" w:hAnsi="Arial" w:cs="Arial"/>
          <w:sz w:val="22"/>
          <w:szCs w:val="22"/>
        </w:rPr>
        <w:tab/>
        <w:t>Looking at the COEFFICIENT of each term (the number in front of each term), describe the</w:t>
      </w:r>
      <w:r w:rsidR="00743D26">
        <w:rPr>
          <w:rFonts w:ascii="Arial" w:hAnsi="Arial" w:cs="Arial"/>
          <w:sz w:val="22"/>
          <w:szCs w:val="22"/>
        </w:rPr>
        <w:t xml:space="preserve"> pattern that you see.  (Hint: </w:t>
      </w:r>
      <w:r w:rsidRPr="006E78B8">
        <w:rPr>
          <w:rFonts w:ascii="Arial" w:hAnsi="Arial" w:cs="Arial"/>
          <w:sz w:val="22"/>
          <w:szCs w:val="22"/>
        </w:rPr>
        <w:t>list the coefficients for each of the 5 binomial expansions shown above)</w:t>
      </w:r>
    </w:p>
    <w:p w14:paraId="6B81B72A" w14:textId="77777777" w:rsidR="001A0077" w:rsidRPr="006E78B8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</w:p>
    <w:p w14:paraId="6A5CAE2E" w14:textId="77777777" w:rsidR="001A0077" w:rsidRPr="006E78B8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</w:p>
    <w:p w14:paraId="00931885" w14:textId="77777777" w:rsidR="001A0077" w:rsidRPr="006E78B8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</w:p>
    <w:p w14:paraId="262058D2" w14:textId="77777777" w:rsidR="001A0077" w:rsidRDefault="001A0077" w:rsidP="001A0077">
      <w:pPr>
        <w:spacing w:line="360" w:lineRule="auto"/>
      </w:pPr>
    </w:p>
    <w:p w14:paraId="41FC341A" w14:textId="77777777" w:rsidR="001A0077" w:rsidRPr="00510F61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  <w:r>
        <w:tab/>
      </w:r>
      <w:r w:rsidRPr="00510F61">
        <w:rPr>
          <w:rFonts w:ascii="Arial" w:hAnsi="Arial" w:cs="Arial"/>
          <w:sz w:val="22"/>
          <w:szCs w:val="22"/>
        </w:rPr>
        <w:t>(b)</w:t>
      </w:r>
      <w:r w:rsidRPr="00510F61">
        <w:rPr>
          <w:rFonts w:ascii="Arial" w:hAnsi="Arial" w:cs="Arial"/>
          <w:sz w:val="22"/>
          <w:szCs w:val="22"/>
        </w:rPr>
        <w:tab/>
        <w:t xml:space="preserve">Use the patterns you have developed in part (a) to write down the binomial expansion for </w:t>
      </w:r>
    </w:p>
    <w:p w14:paraId="03679730" w14:textId="77777777" w:rsidR="001A0077" w:rsidRPr="00510F61" w:rsidRDefault="001A0077" w:rsidP="001A0077">
      <w:pPr>
        <w:spacing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>(a + b)</w:t>
      </w:r>
      <w:r w:rsidRPr="00510F61">
        <w:rPr>
          <w:rFonts w:ascii="Arial" w:hAnsi="Arial" w:cs="Arial"/>
          <w:sz w:val="22"/>
          <w:szCs w:val="22"/>
          <w:vertAlign w:val="superscript"/>
        </w:rPr>
        <w:t>6</w:t>
      </w:r>
    </w:p>
    <w:p w14:paraId="381FBE0A" w14:textId="77777777" w:rsidR="001A0077" w:rsidRPr="00510F61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</w:p>
    <w:p w14:paraId="34CA68EA" w14:textId="77777777" w:rsidR="001A0077" w:rsidRPr="00510F61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</w:p>
    <w:p w14:paraId="5427A655" w14:textId="77777777" w:rsidR="001A0077" w:rsidRPr="00510F61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ab/>
        <w:t>(c)</w:t>
      </w:r>
      <w:r w:rsidRPr="00510F61">
        <w:rPr>
          <w:rFonts w:ascii="Arial" w:hAnsi="Arial" w:cs="Arial"/>
          <w:sz w:val="22"/>
          <w:szCs w:val="22"/>
        </w:rPr>
        <w:tab/>
        <w:t xml:space="preserve">State the </w:t>
      </w:r>
      <w:r w:rsidRPr="00510F61">
        <w:rPr>
          <w:rFonts w:ascii="Arial" w:hAnsi="Arial" w:cs="Arial"/>
          <w:sz w:val="22"/>
          <w:szCs w:val="22"/>
          <w:u w:val="single"/>
        </w:rPr>
        <w:t>third</w:t>
      </w:r>
      <w:r w:rsidRPr="00510F61">
        <w:rPr>
          <w:rFonts w:ascii="Arial" w:hAnsi="Arial" w:cs="Arial"/>
          <w:sz w:val="22"/>
          <w:szCs w:val="22"/>
        </w:rPr>
        <w:t xml:space="preserve"> term of the binomial expansion for (a + b)</w:t>
      </w:r>
      <w:r w:rsidRPr="00510F61">
        <w:rPr>
          <w:rFonts w:ascii="Arial" w:hAnsi="Arial" w:cs="Arial"/>
          <w:sz w:val="22"/>
          <w:szCs w:val="22"/>
          <w:vertAlign w:val="superscript"/>
        </w:rPr>
        <w:t>8</w:t>
      </w:r>
    </w:p>
    <w:p w14:paraId="1024F61B" w14:textId="77777777" w:rsidR="001A0077" w:rsidRPr="00510F61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</w:p>
    <w:p w14:paraId="75021A82" w14:textId="77777777" w:rsidR="001A0077" w:rsidRPr="00510F61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</w:p>
    <w:p w14:paraId="6CBFEFF9" w14:textId="7B8AEF8E" w:rsidR="001A0077" w:rsidRPr="00510F61" w:rsidRDefault="001A0077" w:rsidP="001A0077">
      <w:pPr>
        <w:spacing w:line="360" w:lineRule="auto"/>
        <w:rPr>
          <w:rFonts w:ascii="Arial" w:hAnsi="Arial" w:cs="Arial"/>
          <w:sz w:val="22"/>
          <w:szCs w:val="22"/>
        </w:rPr>
      </w:pPr>
      <w:r w:rsidRPr="00510F61">
        <w:rPr>
          <w:rFonts w:ascii="Arial" w:hAnsi="Arial" w:cs="Arial"/>
          <w:sz w:val="22"/>
          <w:szCs w:val="22"/>
        </w:rPr>
        <w:tab/>
        <w:t>(d)</w:t>
      </w:r>
      <w:r w:rsidRPr="00510F61">
        <w:rPr>
          <w:rFonts w:ascii="Arial" w:hAnsi="Arial" w:cs="Arial"/>
          <w:sz w:val="22"/>
          <w:szCs w:val="22"/>
        </w:rPr>
        <w:tab/>
      </w:r>
      <w:r w:rsidR="00743D26">
        <w:rPr>
          <w:rFonts w:ascii="Arial" w:hAnsi="Arial" w:cs="Arial"/>
          <w:sz w:val="22"/>
          <w:szCs w:val="22"/>
        </w:rPr>
        <w:t>Using</w:t>
      </w:r>
      <w:r w:rsidR="002B3EED">
        <w:rPr>
          <w:rFonts w:ascii="Arial" w:hAnsi="Arial" w:cs="Arial"/>
          <w:sz w:val="22"/>
          <w:szCs w:val="22"/>
        </w:rPr>
        <w:t xml:space="preserve"> the patterns </w:t>
      </w:r>
      <w:r w:rsidR="00743D26">
        <w:rPr>
          <w:rFonts w:ascii="Arial" w:hAnsi="Arial" w:cs="Arial"/>
          <w:sz w:val="22"/>
          <w:szCs w:val="22"/>
        </w:rPr>
        <w:t xml:space="preserve">from </w:t>
      </w:r>
      <w:r w:rsidR="002B3EED">
        <w:rPr>
          <w:rFonts w:ascii="Arial" w:hAnsi="Arial" w:cs="Arial"/>
          <w:sz w:val="22"/>
          <w:szCs w:val="22"/>
        </w:rPr>
        <w:t>above</w:t>
      </w:r>
      <w:r w:rsidR="00743D26">
        <w:rPr>
          <w:rFonts w:ascii="Arial" w:hAnsi="Arial" w:cs="Arial"/>
          <w:sz w:val="22"/>
          <w:szCs w:val="22"/>
        </w:rPr>
        <w:t>,</w:t>
      </w:r>
      <w:r w:rsidR="002B3EED">
        <w:rPr>
          <w:rFonts w:ascii="Arial" w:hAnsi="Arial" w:cs="Arial"/>
          <w:sz w:val="22"/>
          <w:szCs w:val="22"/>
        </w:rPr>
        <w:t xml:space="preserve"> find the expansion of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(x+2)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 w:cs="Arial"/>
            <w:sz w:val="22"/>
            <w:szCs w:val="22"/>
          </w:rPr>
          <m:t>.</m:t>
        </m:r>
      </m:oMath>
    </w:p>
    <w:p w14:paraId="24BBC550" w14:textId="77777777" w:rsidR="001D6F3C" w:rsidRPr="00510F61" w:rsidRDefault="001D6F3C" w:rsidP="003E7E27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</w:p>
    <w:sectPr w:rsidR="001D6F3C" w:rsidRPr="00510F61" w:rsidSect="002C326E">
      <w:pgSz w:w="11900" w:h="16840"/>
      <w:pgMar w:top="624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65F21"/>
    <w:multiLevelType w:val="hybridMultilevel"/>
    <w:tmpl w:val="688A0836"/>
    <w:lvl w:ilvl="0" w:tplc="52AAD4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675CE5"/>
    <w:multiLevelType w:val="hybridMultilevel"/>
    <w:tmpl w:val="9E6E8D4E"/>
    <w:lvl w:ilvl="0" w:tplc="66A4162A">
      <w:start w:val="1"/>
      <w:numFmt w:val="lowerLetter"/>
      <w:lvlText w:val="(%1)"/>
      <w:lvlJc w:val="left"/>
      <w:pPr>
        <w:ind w:left="180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6E"/>
    <w:rsid w:val="00096C84"/>
    <w:rsid w:val="001A0077"/>
    <w:rsid w:val="001D6F3C"/>
    <w:rsid w:val="002A1DA3"/>
    <w:rsid w:val="002B3EED"/>
    <w:rsid w:val="002C326E"/>
    <w:rsid w:val="0034265E"/>
    <w:rsid w:val="003657E1"/>
    <w:rsid w:val="003E7E27"/>
    <w:rsid w:val="003F14B6"/>
    <w:rsid w:val="004422BE"/>
    <w:rsid w:val="00510F61"/>
    <w:rsid w:val="00677295"/>
    <w:rsid w:val="006856CD"/>
    <w:rsid w:val="006E78B8"/>
    <w:rsid w:val="00743D26"/>
    <w:rsid w:val="0078457B"/>
    <w:rsid w:val="007F08A7"/>
    <w:rsid w:val="00901320"/>
    <w:rsid w:val="00915A0D"/>
    <w:rsid w:val="00981954"/>
    <w:rsid w:val="009E466E"/>
    <w:rsid w:val="009E5232"/>
    <w:rsid w:val="00B40CE4"/>
    <w:rsid w:val="00C14E5E"/>
    <w:rsid w:val="00C15165"/>
    <w:rsid w:val="00CA065E"/>
    <w:rsid w:val="00CF5E2A"/>
    <w:rsid w:val="00D26860"/>
    <w:rsid w:val="00E03835"/>
    <w:rsid w:val="00E2566B"/>
    <w:rsid w:val="00E4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47755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Normal">
    <w:name w:val="Ar Normal"/>
    <w:basedOn w:val="Normal"/>
    <w:qFormat/>
    <w:rsid w:val="002C326E"/>
    <w:rPr>
      <w:rFonts w:ascii="Arial" w:eastAsiaTheme="minorEastAsia" w:hAnsi="Arial"/>
      <w:iCs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3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20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01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26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00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Normal">
    <w:name w:val="Ar Normal"/>
    <w:basedOn w:val="Normal"/>
    <w:qFormat/>
    <w:rsid w:val="002C326E"/>
    <w:rPr>
      <w:rFonts w:ascii="Arial" w:eastAsiaTheme="minorEastAsia" w:hAnsi="Arial"/>
      <w:iCs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3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20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01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26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00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4A697-F279-4498-8693-EE09A033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9EFDA109</Template>
  <TotalTime>0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</dc:creator>
  <cp:lastModifiedBy>MARTIN David</cp:lastModifiedBy>
  <cp:revision>2</cp:revision>
  <cp:lastPrinted>2016-07-26T02:31:00Z</cp:lastPrinted>
  <dcterms:created xsi:type="dcterms:W3CDTF">2017-04-03T05:22:00Z</dcterms:created>
  <dcterms:modified xsi:type="dcterms:W3CDTF">2017-04-03T05:22:00Z</dcterms:modified>
</cp:coreProperties>
</file>