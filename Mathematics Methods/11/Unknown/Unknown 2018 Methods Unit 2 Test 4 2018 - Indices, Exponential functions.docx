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4C" w:rsidRDefault="00DB104C" w:rsidP="00C6737D">
      <w:pPr>
        <w:spacing w:after="0" w:line="240" w:lineRule="auto"/>
        <w:rPr>
          <w:rFonts w:eastAsiaTheme="minorEastAsia" w:cs="Arial"/>
          <w:u w:val="single"/>
          <w:lang w:eastAsia="ja-JP"/>
        </w:rPr>
      </w:pP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 w:rsidRPr="00DB104C">
        <w:rPr>
          <w:rFonts w:eastAsiaTheme="minorEastAsia" w:cs="Arial"/>
          <w:lang w:eastAsia="ja-JP"/>
        </w:rPr>
        <w:t>Name:</w:t>
      </w:r>
      <w:r>
        <w:rPr>
          <w:rFonts w:eastAsiaTheme="minorEastAsia" w:cs="Arial"/>
          <w:lang w:eastAsia="ja-JP"/>
        </w:rPr>
        <w:tab/>
      </w:r>
      <w:r w:rsidRPr="00DB104C">
        <w:rPr>
          <w:rFonts w:eastAsiaTheme="minorEastAsia" w:cs="Arial"/>
          <w:u w:val="single"/>
          <w:lang w:eastAsia="ja-JP"/>
        </w:rPr>
        <w:tab/>
      </w:r>
      <w:r w:rsidRPr="00DB104C">
        <w:rPr>
          <w:rFonts w:eastAsiaTheme="minorEastAsia" w:cs="Arial"/>
          <w:u w:val="single"/>
          <w:lang w:eastAsia="ja-JP"/>
        </w:rPr>
        <w:tab/>
      </w:r>
      <w:r w:rsidRPr="00DB104C">
        <w:rPr>
          <w:rFonts w:eastAsiaTheme="minorEastAsia" w:cs="Arial"/>
          <w:u w:val="single"/>
          <w:lang w:eastAsia="ja-JP"/>
        </w:rPr>
        <w:tab/>
      </w:r>
      <w:r w:rsidRPr="00DB104C">
        <w:rPr>
          <w:rFonts w:eastAsiaTheme="minorEastAsia" w:cs="Arial"/>
          <w:u w:val="single"/>
          <w:lang w:eastAsia="ja-JP"/>
        </w:rPr>
        <w:tab/>
      </w:r>
    </w:p>
    <w:p w:rsidR="00C6737D" w:rsidRPr="00DB104C" w:rsidRDefault="00C6737D" w:rsidP="00C6737D">
      <w:pPr>
        <w:spacing w:after="0" w:line="240" w:lineRule="auto"/>
        <w:rPr>
          <w:rFonts w:eastAsiaTheme="minorEastAsia" w:cs="Arial"/>
          <w:lang w:eastAsia="ja-JP"/>
        </w:rPr>
      </w:pPr>
    </w:p>
    <w:tbl>
      <w:tblPr>
        <w:tblStyle w:val="TableGrid"/>
        <w:tblpPr w:leftFromText="180" w:rightFromText="180" w:vertAnchor="text" w:horzAnchor="margin" w:tblpXSpec="right" w:tblpY="3"/>
        <w:tblW w:w="3446" w:type="dxa"/>
        <w:tblLook w:val="04A0" w:firstRow="1" w:lastRow="0" w:firstColumn="1" w:lastColumn="0" w:noHBand="0" w:noVBand="1"/>
      </w:tblPr>
      <w:tblGrid>
        <w:gridCol w:w="1310"/>
        <w:gridCol w:w="1074"/>
        <w:gridCol w:w="1062"/>
      </w:tblGrid>
      <w:tr w:rsidR="004E6518" w:rsidRPr="00DB104C" w:rsidTr="004E6518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783D2F" w:rsidP="00C6737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Calculator</w:t>
            </w:r>
            <w:r w:rsidR="004E6518" w:rsidRPr="00DB104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Free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291DC9" w:rsidRDefault="004E6518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91DC9">
              <w:rPr>
                <w:rFonts w:asciiTheme="minorHAnsi" w:hAnsiTheme="minorHAnsi" w:cs="Arial"/>
                <w:b/>
                <w:sz w:val="22"/>
                <w:szCs w:val="22"/>
              </w:rPr>
              <w:t>/</w:t>
            </w:r>
            <w:r w:rsidR="005630B2" w:rsidRPr="00291DC9">
              <w:rPr>
                <w:rFonts w:asciiTheme="minorHAnsi" w:hAnsiTheme="minorHAnsi" w:cs="Arial"/>
                <w:b/>
                <w:sz w:val="22"/>
                <w:szCs w:val="22"/>
              </w:rPr>
              <w:t>32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4E6518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%</w:t>
            </w:r>
          </w:p>
        </w:tc>
      </w:tr>
      <w:tr w:rsidR="004E6518" w:rsidRPr="00DB104C" w:rsidTr="004E6518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783D2F" w:rsidP="00C6737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Calculator Assumed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291DC9" w:rsidRDefault="0097542F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91DC9">
              <w:rPr>
                <w:rFonts w:asciiTheme="minorHAnsi" w:hAnsiTheme="minorHAnsi" w:cs="Arial"/>
                <w:b/>
                <w:sz w:val="22"/>
                <w:szCs w:val="22"/>
              </w:rPr>
              <w:t>/</w:t>
            </w:r>
            <w:r w:rsidR="00725CD2" w:rsidRPr="00291DC9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  <w:r w:rsidR="009A01C1" w:rsidRPr="00291DC9">
              <w:rPr>
                <w:rFonts w:asciiTheme="minorHAnsi" w:hAnsiTheme="minorHAnsi" w:cs="Arial"/>
                <w:b/>
                <w:sz w:val="22"/>
                <w:szCs w:val="22"/>
              </w:rPr>
              <w:t>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4E6518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%</w:t>
            </w:r>
          </w:p>
        </w:tc>
      </w:tr>
      <w:tr w:rsidR="004E6518" w:rsidRPr="00DB104C" w:rsidTr="004E6518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4E6518" w:rsidP="00C6737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Total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291DC9" w:rsidRDefault="000215B5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91DC9">
              <w:rPr>
                <w:rFonts w:asciiTheme="minorHAnsi" w:hAnsiTheme="minorHAnsi" w:cs="Arial"/>
                <w:b/>
                <w:sz w:val="22"/>
                <w:szCs w:val="22"/>
              </w:rPr>
              <w:t>/</w:t>
            </w:r>
            <w:r w:rsidR="00291DC9" w:rsidRPr="00291DC9">
              <w:rPr>
                <w:rFonts w:asciiTheme="minorHAnsi" w:hAnsiTheme="minorHAnsi" w:cs="Arial"/>
                <w:b/>
                <w:sz w:val="22"/>
                <w:szCs w:val="22"/>
              </w:rPr>
              <w:t>56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4E6518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%</w:t>
            </w:r>
          </w:p>
        </w:tc>
      </w:tr>
    </w:tbl>
    <w:p w:rsidR="00DB104C" w:rsidRDefault="00DB104C" w:rsidP="00C6737D">
      <w:pPr>
        <w:spacing w:after="0" w:line="240" w:lineRule="auto"/>
        <w:rPr>
          <w:rFonts w:cs="Arial"/>
        </w:rPr>
      </w:pPr>
    </w:p>
    <w:p w:rsidR="00C6737D" w:rsidRDefault="00C6737D" w:rsidP="00C6737D">
      <w:pPr>
        <w:spacing w:after="0" w:line="240" w:lineRule="auto"/>
        <w:rPr>
          <w:rFonts w:cs="Arial"/>
        </w:rPr>
      </w:pPr>
    </w:p>
    <w:p w:rsidR="00DB104C" w:rsidRPr="00DB104C" w:rsidRDefault="00DB104C" w:rsidP="00C6737D">
      <w:pPr>
        <w:spacing w:after="0" w:line="240" w:lineRule="auto"/>
        <w:rPr>
          <w:rFonts w:cs="Arial"/>
        </w:rPr>
      </w:pPr>
    </w:p>
    <w:p w:rsidR="00DB104C" w:rsidRPr="00DB104C" w:rsidRDefault="00DB104C" w:rsidP="00C6737D">
      <w:pPr>
        <w:spacing w:after="0" w:line="240" w:lineRule="auto"/>
        <w:rPr>
          <w:rFonts w:cs="Arial"/>
          <w:b/>
          <w:sz w:val="28"/>
          <w:szCs w:val="28"/>
        </w:rPr>
      </w:pPr>
      <w:r w:rsidRPr="00DB104C">
        <w:rPr>
          <w:rFonts w:cs="Arial"/>
          <w:b/>
          <w:sz w:val="28"/>
          <w:szCs w:val="28"/>
        </w:rPr>
        <w:t>Ma</w:t>
      </w:r>
      <w:r w:rsidR="0097542F">
        <w:rPr>
          <w:rFonts w:cs="Arial"/>
          <w:b/>
          <w:sz w:val="28"/>
          <w:szCs w:val="28"/>
        </w:rPr>
        <w:t>thematics Methods, Year 11</w:t>
      </w:r>
      <w:r w:rsidR="006B3D16">
        <w:rPr>
          <w:rFonts w:cs="Arial"/>
          <w:b/>
          <w:sz w:val="28"/>
          <w:szCs w:val="28"/>
        </w:rPr>
        <w:t>, 2018</w:t>
      </w:r>
    </w:p>
    <w:p w:rsidR="00DB104C" w:rsidRDefault="00783D2F" w:rsidP="00C6737D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Test 4 –</w:t>
      </w:r>
      <w:r w:rsidR="0097542F">
        <w:rPr>
          <w:rFonts w:cs="Arial"/>
          <w:b/>
        </w:rPr>
        <w:t xml:space="preserve"> Indices, Index laws and Exponential functions</w:t>
      </w:r>
      <w:r>
        <w:rPr>
          <w:rFonts w:cs="Arial"/>
          <w:b/>
        </w:rPr>
        <w:t>.</w:t>
      </w:r>
    </w:p>
    <w:p w:rsidR="00C6737D" w:rsidRPr="00C506B8" w:rsidRDefault="00C6737D" w:rsidP="00C6737D">
      <w:pPr>
        <w:spacing w:after="0" w:line="240" w:lineRule="auto"/>
        <w:rPr>
          <w:rFonts w:cs="Arial"/>
          <w:b/>
        </w:rPr>
      </w:pPr>
    </w:p>
    <w:p w:rsidR="00DB104C" w:rsidRPr="00291DC9" w:rsidRDefault="005A0239" w:rsidP="00C6737D">
      <w:pPr>
        <w:spacing w:after="0" w:line="240" w:lineRule="auto"/>
        <w:rPr>
          <w:rFonts w:cs="Arial"/>
        </w:rPr>
      </w:pPr>
      <w:r w:rsidRPr="00291DC9">
        <w:rPr>
          <w:rFonts w:cs="Arial"/>
        </w:rPr>
        <w:t>32</w:t>
      </w:r>
      <w:r w:rsidR="004061E8" w:rsidRPr="00291DC9">
        <w:rPr>
          <w:rFonts w:cs="Arial"/>
        </w:rPr>
        <w:t xml:space="preserve"> </w:t>
      </w:r>
      <w:r w:rsidR="00DB104C" w:rsidRPr="00291DC9">
        <w:rPr>
          <w:rFonts w:cs="Arial"/>
        </w:rPr>
        <w:t>minutes working time.</w:t>
      </w:r>
    </w:p>
    <w:p w:rsidR="00C6737D" w:rsidRPr="00291DC9" w:rsidRDefault="00C6737D" w:rsidP="00C6737D">
      <w:pPr>
        <w:spacing w:after="0" w:line="240" w:lineRule="auto"/>
        <w:rPr>
          <w:rFonts w:cs="Arial"/>
        </w:rPr>
      </w:pPr>
    </w:p>
    <w:p w:rsidR="00C6737D" w:rsidRPr="00DB104C" w:rsidRDefault="00DB104C" w:rsidP="00C6737D">
      <w:pPr>
        <w:pBdr>
          <w:bottom w:val="single" w:sz="12" w:space="1" w:color="auto"/>
        </w:pBdr>
        <w:spacing w:after="0" w:line="240" w:lineRule="auto"/>
        <w:rPr>
          <w:rFonts w:cs="Arial"/>
        </w:rPr>
      </w:pPr>
      <w:r w:rsidRPr="00C6737D">
        <w:rPr>
          <w:rFonts w:cs="Arial"/>
          <w:b/>
        </w:rPr>
        <w:t>Calculator Free Section</w:t>
      </w:r>
      <w:r w:rsidRPr="00DB104C">
        <w:rPr>
          <w:rFonts w:cs="Arial"/>
        </w:rPr>
        <w:t xml:space="preserve"> </w:t>
      </w:r>
      <w:r w:rsidRPr="004061E8">
        <w:rPr>
          <w:rFonts w:cs="Arial"/>
        </w:rPr>
        <w:t>(no notes, no calculators)</w:t>
      </w:r>
      <w:r w:rsidRPr="00DB104C">
        <w:rPr>
          <w:rFonts w:cs="Arial"/>
        </w:rPr>
        <w:t xml:space="preserve"> </w:t>
      </w:r>
    </w:p>
    <w:p w:rsidR="00DB104C" w:rsidRPr="00DB104C" w:rsidRDefault="00DB104C" w:rsidP="00C6737D">
      <w:pPr>
        <w:pBdr>
          <w:bottom w:val="single" w:sz="12" w:space="1" w:color="auto"/>
        </w:pBdr>
        <w:spacing w:after="0" w:line="240" w:lineRule="auto"/>
        <w:rPr>
          <w:rFonts w:cs="Arial"/>
        </w:rPr>
      </w:pPr>
      <w:r w:rsidRPr="004061E8">
        <w:rPr>
          <w:rFonts w:cs="Arial"/>
        </w:rPr>
        <w:t>SCSA Formula sheet allowed</w:t>
      </w:r>
    </w:p>
    <w:p w:rsidR="00C6737D" w:rsidRDefault="00C6737D" w:rsidP="00C6737D">
      <w:pPr>
        <w:spacing w:after="0" w:line="240" w:lineRule="auto"/>
        <w:rPr>
          <w:b/>
        </w:rPr>
      </w:pPr>
    </w:p>
    <w:p w:rsidR="00851AF7" w:rsidRPr="00C506B8" w:rsidRDefault="00851AF7" w:rsidP="00C6737D">
      <w:pPr>
        <w:spacing w:after="0" w:line="240" w:lineRule="auto"/>
        <w:rPr>
          <w:b/>
        </w:rPr>
      </w:pPr>
      <w:r w:rsidRPr="00C506B8">
        <w:rPr>
          <w:b/>
        </w:rPr>
        <w:t>Question 1</w:t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  <w:t>[</w:t>
      </w:r>
      <w:r w:rsidR="00C6722A">
        <w:rPr>
          <w:b/>
        </w:rPr>
        <w:t>10</w:t>
      </w:r>
      <w:r w:rsidRPr="00C506B8">
        <w:rPr>
          <w:b/>
        </w:rPr>
        <w:t xml:space="preserve"> marks: </w:t>
      </w:r>
      <w:r w:rsidR="0069221D">
        <w:rPr>
          <w:b/>
        </w:rPr>
        <w:t>2, 3</w:t>
      </w:r>
      <w:r w:rsidR="00101082">
        <w:rPr>
          <w:b/>
        </w:rPr>
        <w:t>, 2</w:t>
      </w:r>
      <w:r w:rsidR="00C6722A">
        <w:rPr>
          <w:b/>
        </w:rPr>
        <w:t xml:space="preserve">, </w:t>
      </w:r>
      <w:proofErr w:type="gramStart"/>
      <w:r w:rsidR="00C6722A">
        <w:rPr>
          <w:b/>
        </w:rPr>
        <w:t>3</w:t>
      </w:r>
      <w:proofErr w:type="gramEnd"/>
      <w:r w:rsidRPr="00C506B8">
        <w:rPr>
          <w:b/>
        </w:rPr>
        <w:t>]</w:t>
      </w:r>
    </w:p>
    <w:p w:rsidR="005D4878" w:rsidRDefault="005D4878" w:rsidP="00C6737D">
      <w:pPr>
        <w:spacing w:after="0" w:line="240" w:lineRule="auto"/>
        <w:rPr>
          <w:rFonts w:cstheme="minorHAnsi"/>
        </w:rPr>
      </w:pPr>
      <w:r w:rsidRPr="005D4878">
        <w:rPr>
          <w:rFonts w:cstheme="minorHAnsi"/>
        </w:rPr>
        <w:t>Simplify each of the following expressions, giving all answers with positive indices.</w:t>
      </w:r>
    </w:p>
    <w:p w:rsidR="00C6737D" w:rsidRPr="005D4878" w:rsidRDefault="00C6737D" w:rsidP="00C6737D">
      <w:pPr>
        <w:spacing w:after="0" w:line="240" w:lineRule="auto"/>
        <w:rPr>
          <w:rFonts w:cstheme="minorHAnsi"/>
        </w:rPr>
      </w:pPr>
    </w:p>
    <w:p w:rsidR="00913543" w:rsidRPr="00101082" w:rsidRDefault="00FC2F2F" w:rsidP="00C6737D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-15x</m:t>
            </m:r>
          </m:den>
        </m:f>
      </m:oMath>
    </w:p>
    <w:p w:rsidR="007B42A1" w:rsidRDefault="007B42A1" w:rsidP="00C6737D">
      <w:pPr>
        <w:pStyle w:val="ListParagraph"/>
        <w:spacing w:after="0" w:line="240" w:lineRule="auto"/>
        <w:rPr>
          <w:rFonts w:eastAsiaTheme="minorEastAsia"/>
        </w:rPr>
      </w:pPr>
    </w:p>
    <w:p w:rsidR="007B42A1" w:rsidRDefault="007B42A1" w:rsidP="00C6737D">
      <w:pPr>
        <w:spacing w:after="0" w:line="240" w:lineRule="auto"/>
        <w:rPr>
          <w:rFonts w:eastAsiaTheme="minorEastAsia"/>
        </w:rPr>
      </w:pPr>
    </w:p>
    <w:p w:rsidR="008E52BA" w:rsidRDefault="008E52BA" w:rsidP="00C6737D">
      <w:pPr>
        <w:spacing w:after="0" w:line="240" w:lineRule="auto"/>
        <w:rPr>
          <w:rFonts w:eastAsiaTheme="minorEastAsia"/>
        </w:rPr>
      </w:pPr>
    </w:p>
    <w:p w:rsidR="008E52BA" w:rsidRPr="007B42A1" w:rsidRDefault="008E52BA" w:rsidP="00C6737D">
      <w:pPr>
        <w:spacing w:after="0" w:line="240" w:lineRule="auto"/>
        <w:rPr>
          <w:rFonts w:eastAsiaTheme="minorEastAsia"/>
        </w:rPr>
      </w:pPr>
    </w:p>
    <w:p w:rsidR="005D4878" w:rsidRPr="00101082" w:rsidRDefault="00FC2F2F" w:rsidP="00C6737D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sup>
        </m:sSup>
      </m:oMath>
    </w:p>
    <w:p w:rsidR="007B42A1" w:rsidRDefault="007B42A1" w:rsidP="00C6737D">
      <w:pPr>
        <w:pStyle w:val="ListParagraph"/>
        <w:spacing w:after="0" w:line="240" w:lineRule="auto"/>
        <w:ind w:left="0"/>
        <w:rPr>
          <w:rFonts w:eastAsiaTheme="minorEastAsia"/>
        </w:rPr>
      </w:pPr>
    </w:p>
    <w:p w:rsidR="00101082" w:rsidRDefault="00101082" w:rsidP="00C6737D">
      <w:pPr>
        <w:spacing w:after="0" w:line="240" w:lineRule="auto"/>
        <w:rPr>
          <w:rFonts w:eastAsiaTheme="minorEastAsia"/>
        </w:rPr>
      </w:pPr>
    </w:p>
    <w:p w:rsidR="000A4C25" w:rsidRDefault="000A4C25" w:rsidP="000A4C25">
      <w:pPr>
        <w:spacing w:after="0" w:line="240" w:lineRule="auto"/>
        <w:rPr>
          <w:rFonts w:eastAsiaTheme="minorEastAsia"/>
          <w:color w:val="FF0000"/>
        </w:rPr>
      </w:pPr>
    </w:p>
    <w:p w:rsidR="008E52BA" w:rsidRDefault="008E52BA" w:rsidP="000A4C25">
      <w:pPr>
        <w:spacing w:after="0" w:line="240" w:lineRule="auto"/>
        <w:rPr>
          <w:rFonts w:eastAsiaTheme="minorEastAsia"/>
          <w:color w:val="FF0000"/>
        </w:rPr>
      </w:pPr>
    </w:p>
    <w:p w:rsidR="008E52BA" w:rsidRDefault="008E52BA" w:rsidP="000A4C25">
      <w:pPr>
        <w:spacing w:after="0" w:line="240" w:lineRule="auto"/>
        <w:rPr>
          <w:rFonts w:eastAsiaTheme="minorEastAsia"/>
          <w:color w:val="FF0000"/>
        </w:rPr>
      </w:pPr>
    </w:p>
    <w:p w:rsidR="008E52BA" w:rsidRDefault="008E52BA" w:rsidP="000A4C25">
      <w:pPr>
        <w:spacing w:after="0" w:line="240" w:lineRule="auto"/>
        <w:rPr>
          <w:rFonts w:eastAsiaTheme="minorEastAsia"/>
          <w:color w:val="FF0000"/>
        </w:rPr>
      </w:pPr>
    </w:p>
    <w:p w:rsidR="008E52BA" w:rsidRDefault="008E52BA" w:rsidP="000A4C25">
      <w:pPr>
        <w:spacing w:after="0" w:line="240" w:lineRule="auto"/>
        <w:rPr>
          <w:rFonts w:eastAsiaTheme="minorEastAsia"/>
          <w:color w:val="FF0000"/>
        </w:rPr>
      </w:pPr>
    </w:p>
    <w:p w:rsidR="008E52BA" w:rsidRDefault="008E52BA" w:rsidP="000A4C25">
      <w:pPr>
        <w:spacing w:after="0" w:line="240" w:lineRule="auto"/>
        <w:rPr>
          <w:rFonts w:eastAsiaTheme="minorEastAsia"/>
          <w:color w:val="FF0000"/>
        </w:rPr>
      </w:pPr>
    </w:p>
    <w:p w:rsidR="000A4C25" w:rsidRPr="000A4C25" w:rsidRDefault="00FC2F2F" w:rsidP="000A4C25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/>
              </w:rPr>
              <m:t>-2x</m:t>
            </m:r>
          </m:den>
        </m:f>
      </m:oMath>
    </w:p>
    <w:p w:rsidR="000A4C25" w:rsidRDefault="000A4C25" w:rsidP="00DC4104">
      <w:pPr>
        <w:spacing w:after="0" w:line="240" w:lineRule="auto"/>
        <w:rPr>
          <w:rFonts w:eastAsiaTheme="minorEastAsia"/>
        </w:rPr>
      </w:pPr>
    </w:p>
    <w:p w:rsidR="00DC4104" w:rsidRDefault="00DC4104" w:rsidP="00DC4104">
      <w:pPr>
        <w:spacing w:after="0" w:line="240" w:lineRule="auto"/>
        <w:rPr>
          <w:rFonts w:eastAsiaTheme="minorEastAsia"/>
        </w:rPr>
      </w:pPr>
    </w:p>
    <w:p w:rsidR="00DC4104" w:rsidRDefault="00DC4104" w:rsidP="00DC4104">
      <w:pPr>
        <w:spacing w:after="0" w:line="240" w:lineRule="auto"/>
        <w:rPr>
          <w:rFonts w:eastAsiaTheme="minorEastAsia"/>
        </w:rPr>
      </w:pPr>
    </w:p>
    <w:p w:rsidR="00DC4104" w:rsidRDefault="00DC4104" w:rsidP="00DC4104">
      <w:pPr>
        <w:spacing w:after="0" w:line="240" w:lineRule="auto"/>
        <w:rPr>
          <w:rFonts w:eastAsiaTheme="minorEastAsia"/>
        </w:rPr>
      </w:pPr>
    </w:p>
    <w:p w:rsidR="00DC4104" w:rsidRDefault="00DC4104" w:rsidP="00DC4104">
      <w:pPr>
        <w:spacing w:after="0" w:line="240" w:lineRule="auto"/>
        <w:rPr>
          <w:rFonts w:eastAsiaTheme="minorEastAsia"/>
        </w:rPr>
      </w:pPr>
    </w:p>
    <w:p w:rsidR="00DC4104" w:rsidRDefault="00DC4104" w:rsidP="00DC4104">
      <w:pPr>
        <w:spacing w:after="0" w:line="240" w:lineRule="auto"/>
        <w:rPr>
          <w:rFonts w:eastAsiaTheme="minorEastAsia"/>
        </w:rPr>
      </w:pPr>
    </w:p>
    <w:p w:rsidR="00DC4104" w:rsidRDefault="00DC4104" w:rsidP="00DC4104">
      <w:pPr>
        <w:spacing w:after="0" w:line="240" w:lineRule="auto"/>
        <w:rPr>
          <w:rFonts w:eastAsiaTheme="minorEastAsia"/>
        </w:rPr>
      </w:pPr>
    </w:p>
    <w:p w:rsidR="00DC4104" w:rsidRDefault="00DC4104" w:rsidP="00DC4104">
      <w:pPr>
        <w:spacing w:after="0" w:line="240" w:lineRule="auto"/>
        <w:rPr>
          <w:rFonts w:eastAsiaTheme="minorEastAsia"/>
        </w:rPr>
      </w:pPr>
    </w:p>
    <w:p w:rsidR="008E52BA" w:rsidRPr="00DC4104" w:rsidRDefault="008E52BA" w:rsidP="00DC4104">
      <w:pPr>
        <w:spacing w:after="0" w:line="240" w:lineRule="auto"/>
        <w:rPr>
          <w:rFonts w:eastAsiaTheme="minorEastAsia"/>
        </w:rPr>
      </w:pPr>
    </w:p>
    <w:p w:rsidR="0069221D" w:rsidRPr="00DC4104" w:rsidRDefault="00FC2F2F" w:rsidP="000A4C25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2n+3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</m:t>
                </m:r>
              </m:sup>
            </m:sSup>
          </m:den>
        </m:f>
      </m:oMath>
    </w:p>
    <w:p w:rsidR="0069221D" w:rsidRPr="00DC4104" w:rsidRDefault="0069221D" w:rsidP="0069221D">
      <w:pPr>
        <w:pStyle w:val="ListParagraph"/>
        <w:spacing w:after="0" w:line="240" w:lineRule="auto"/>
        <w:rPr>
          <w:rFonts w:eastAsiaTheme="minorEastAsia"/>
          <w:sz w:val="28"/>
          <w:szCs w:val="28"/>
        </w:rPr>
      </w:pPr>
    </w:p>
    <w:p w:rsidR="00C6737D" w:rsidRDefault="00C6737D" w:rsidP="00C6737D">
      <w:pPr>
        <w:pStyle w:val="ListParagraph"/>
        <w:spacing w:after="0" w:line="240" w:lineRule="auto"/>
        <w:ind w:left="0"/>
        <w:rPr>
          <w:rFonts w:eastAsiaTheme="minorEastAsia"/>
        </w:rPr>
      </w:pPr>
    </w:p>
    <w:p w:rsidR="00C6737D" w:rsidRDefault="00C6737D" w:rsidP="00C6737D">
      <w:pPr>
        <w:pStyle w:val="ListParagraph"/>
        <w:spacing w:after="0" w:line="240" w:lineRule="auto"/>
        <w:ind w:left="0"/>
        <w:rPr>
          <w:rFonts w:eastAsiaTheme="minorEastAsia"/>
        </w:rPr>
      </w:pPr>
    </w:p>
    <w:p w:rsidR="00DC4104" w:rsidRDefault="00DC410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429DE" w:rsidRPr="005D4878" w:rsidRDefault="009429DE" w:rsidP="00C6737D">
      <w:pPr>
        <w:pStyle w:val="ListParagraph"/>
        <w:spacing w:after="0" w:line="240" w:lineRule="auto"/>
        <w:ind w:left="0"/>
        <w:rPr>
          <w:rFonts w:eastAsiaTheme="minorEastAsia"/>
        </w:rPr>
      </w:pPr>
    </w:p>
    <w:p w:rsidR="00851AF7" w:rsidRPr="00C506B8" w:rsidRDefault="00AC1508" w:rsidP="00C6737D">
      <w:pPr>
        <w:spacing w:after="0" w:line="240" w:lineRule="auto"/>
        <w:rPr>
          <w:b/>
        </w:rPr>
      </w:pPr>
      <w:r>
        <w:rPr>
          <w:b/>
        </w:rPr>
        <w:t>Question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F232C">
        <w:rPr>
          <w:b/>
        </w:rPr>
        <w:t>[5 marks = 2, 3</w:t>
      </w:r>
      <w:r w:rsidR="005D4878">
        <w:rPr>
          <w:b/>
        </w:rPr>
        <w:t xml:space="preserve"> marks</w:t>
      </w:r>
      <w:r w:rsidR="00851AF7" w:rsidRPr="00C506B8">
        <w:rPr>
          <w:b/>
        </w:rPr>
        <w:t>]</w:t>
      </w:r>
    </w:p>
    <w:p w:rsidR="007B42A1" w:rsidRDefault="005D4878" w:rsidP="00881D06">
      <w:pPr>
        <w:spacing w:after="0" w:line="240" w:lineRule="auto"/>
        <w:rPr>
          <w:rFonts w:eastAsiaTheme="minorEastAsia"/>
        </w:rPr>
      </w:pPr>
      <w:r w:rsidRPr="00881D06"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x</m:t>
        </m:r>
      </m:oMath>
      <w:r w:rsidR="007B42A1" w:rsidRPr="00881D06">
        <w:rPr>
          <w:rFonts w:eastAsiaTheme="minorEastAsia"/>
        </w:rPr>
        <w:t xml:space="preserve"> </w:t>
      </w:r>
    </w:p>
    <w:p w:rsidR="00881D06" w:rsidRDefault="00881D06" w:rsidP="00881D06">
      <w:pPr>
        <w:spacing w:after="0" w:line="240" w:lineRule="auto"/>
        <w:rPr>
          <w:rFonts w:eastAsiaTheme="minorEastAsia"/>
        </w:rPr>
      </w:pPr>
    </w:p>
    <w:p w:rsidR="00881D06" w:rsidRPr="00881D06" w:rsidRDefault="00FC2F2F" w:rsidP="00881D06">
      <w:pPr>
        <w:pStyle w:val="ListParagraph"/>
        <w:numPr>
          <w:ilvl w:val="0"/>
          <w:numId w:val="38"/>
        </w:num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</w:rPr>
          <m:t>+10=12</m:t>
        </m:r>
      </m:oMath>
    </w:p>
    <w:p w:rsidR="00881D06" w:rsidRDefault="00881D06" w:rsidP="00881D06">
      <w:pPr>
        <w:pStyle w:val="ListParagraph"/>
        <w:spacing w:after="0" w:line="240" w:lineRule="auto"/>
        <w:rPr>
          <w:rFonts w:eastAsiaTheme="minorEastAsia"/>
        </w:rPr>
      </w:pPr>
    </w:p>
    <w:p w:rsidR="00881D06" w:rsidRDefault="00881D06" w:rsidP="00881D06">
      <w:pPr>
        <w:pStyle w:val="ListParagraph"/>
        <w:spacing w:after="0" w:line="240" w:lineRule="auto"/>
        <w:rPr>
          <w:rFonts w:eastAsiaTheme="minorEastAsia"/>
          <w:color w:val="FF0000"/>
        </w:rPr>
      </w:pPr>
    </w:p>
    <w:p w:rsidR="00A02389" w:rsidRDefault="00A02389" w:rsidP="00881D06">
      <w:pPr>
        <w:pStyle w:val="ListParagraph"/>
        <w:spacing w:after="0" w:line="240" w:lineRule="auto"/>
        <w:rPr>
          <w:rFonts w:eastAsiaTheme="minorEastAsia"/>
          <w:color w:val="FF0000"/>
        </w:rPr>
      </w:pPr>
    </w:p>
    <w:p w:rsidR="00A02389" w:rsidRDefault="00A02389" w:rsidP="00881D06">
      <w:pPr>
        <w:pStyle w:val="ListParagraph"/>
        <w:spacing w:after="0" w:line="240" w:lineRule="auto"/>
        <w:rPr>
          <w:rFonts w:eastAsiaTheme="minorEastAsia"/>
          <w:color w:val="FF0000"/>
        </w:rPr>
      </w:pPr>
    </w:p>
    <w:p w:rsidR="00A02389" w:rsidRDefault="00A02389" w:rsidP="00881D06">
      <w:pPr>
        <w:pStyle w:val="ListParagraph"/>
        <w:spacing w:after="0" w:line="240" w:lineRule="auto"/>
        <w:rPr>
          <w:rFonts w:eastAsiaTheme="minorEastAsia"/>
          <w:color w:val="FF0000"/>
        </w:rPr>
      </w:pPr>
    </w:p>
    <w:p w:rsidR="00A02389" w:rsidRDefault="00A02389" w:rsidP="00881D06">
      <w:pPr>
        <w:pStyle w:val="ListParagraph"/>
        <w:spacing w:after="0" w:line="240" w:lineRule="auto"/>
        <w:rPr>
          <w:rFonts w:eastAsiaTheme="minorEastAsia"/>
          <w:color w:val="FF0000"/>
        </w:rPr>
      </w:pPr>
    </w:p>
    <w:p w:rsidR="00A02389" w:rsidRDefault="00A02389" w:rsidP="00881D06">
      <w:pPr>
        <w:pStyle w:val="ListParagraph"/>
        <w:spacing w:after="0" w:line="240" w:lineRule="auto"/>
        <w:rPr>
          <w:rFonts w:eastAsiaTheme="minorEastAsia"/>
          <w:color w:val="FF0000"/>
        </w:rPr>
      </w:pPr>
    </w:p>
    <w:p w:rsidR="00A02389" w:rsidRPr="00881D06" w:rsidRDefault="00A02389" w:rsidP="00881D06">
      <w:pPr>
        <w:pStyle w:val="ListParagraph"/>
        <w:spacing w:after="0" w:line="240" w:lineRule="auto"/>
        <w:rPr>
          <w:rFonts w:eastAsiaTheme="minorEastAsia"/>
          <w:color w:val="FF0000"/>
        </w:rPr>
      </w:pPr>
    </w:p>
    <w:p w:rsidR="00881D06" w:rsidRPr="00881D06" w:rsidRDefault="00881D06" w:rsidP="00881D06">
      <w:pPr>
        <w:spacing w:after="0" w:line="240" w:lineRule="auto"/>
        <w:rPr>
          <w:rFonts w:eastAsiaTheme="minorEastAsia"/>
        </w:rPr>
      </w:pPr>
    </w:p>
    <w:p w:rsidR="00913543" w:rsidRPr="007B42A1" w:rsidRDefault="00881D06" w:rsidP="00CF232C">
      <w:pPr>
        <w:spacing w:after="0"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>b)</w:t>
      </w:r>
      <w:r w:rsidR="00C6737D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)+4=0</m:t>
        </m:r>
      </m:oMath>
    </w:p>
    <w:p w:rsidR="00913543" w:rsidRDefault="00913543" w:rsidP="00C6737D">
      <w:pPr>
        <w:spacing w:after="0" w:line="240" w:lineRule="auto"/>
        <w:rPr>
          <w:rFonts w:eastAsiaTheme="minorEastAsia"/>
        </w:rPr>
      </w:pPr>
    </w:p>
    <w:p w:rsidR="00CF232C" w:rsidRPr="00DD23FF" w:rsidRDefault="00CF232C" w:rsidP="00DD23FF">
      <w:pPr>
        <w:spacing w:after="0" w:line="240" w:lineRule="auto"/>
        <w:rPr>
          <w:rFonts w:eastAsiaTheme="minorEastAsia"/>
        </w:rPr>
      </w:pPr>
    </w:p>
    <w:p w:rsidR="009067C6" w:rsidRDefault="009067C6" w:rsidP="00C6737D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A02389" w:rsidRDefault="00A02389" w:rsidP="00C6737D">
      <w:pPr>
        <w:spacing w:after="0" w:line="240" w:lineRule="auto"/>
        <w:rPr>
          <w:b/>
        </w:rPr>
      </w:pPr>
    </w:p>
    <w:p w:rsidR="00851AF7" w:rsidRPr="00C506B8" w:rsidRDefault="00851AF7" w:rsidP="00C6737D">
      <w:pPr>
        <w:spacing w:after="0" w:line="240" w:lineRule="auto"/>
        <w:rPr>
          <w:b/>
        </w:rPr>
      </w:pPr>
      <w:r w:rsidRPr="00C506B8">
        <w:rPr>
          <w:b/>
        </w:rPr>
        <w:t>Question 3</w:t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  <w:t>[</w:t>
      </w:r>
      <w:r w:rsidR="00427C62">
        <w:rPr>
          <w:b/>
        </w:rPr>
        <w:t>4 marks: 2</w:t>
      </w:r>
      <w:r w:rsidR="00AC1508">
        <w:rPr>
          <w:b/>
        </w:rPr>
        <w:t>, 2</w:t>
      </w:r>
      <w:r w:rsidRPr="00C506B8">
        <w:rPr>
          <w:b/>
        </w:rPr>
        <w:t>]</w:t>
      </w:r>
    </w:p>
    <w:p w:rsidR="007B42A1" w:rsidRDefault="00D90187" w:rsidP="00C6737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x</m:t>
        </m:r>
      </m:oMath>
    </w:p>
    <w:p w:rsidR="00C6737D" w:rsidRPr="007B42A1" w:rsidRDefault="00C6737D" w:rsidP="00C6737D">
      <w:pPr>
        <w:spacing w:after="0" w:line="240" w:lineRule="auto"/>
        <w:rPr>
          <w:rFonts w:eastAsiaTheme="minorEastAsia"/>
        </w:rPr>
      </w:pPr>
    </w:p>
    <w:p w:rsidR="00D90187" w:rsidRPr="00D90187" w:rsidRDefault="00FC2F2F" w:rsidP="00C6737D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27</m:t>
            </m:r>
          </m:e>
          <m:sup>
            <m:r>
              <w:rPr>
                <w:rFonts w:ascii="Cambria Math" w:eastAsiaTheme="minorEastAsia" w:hAnsi="Cambria Math"/>
              </w:rPr>
              <m:t>x-2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81</m:t>
            </m:r>
          </m:den>
        </m:f>
      </m:oMath>
    </w:p>
    <w:p w:rsidR="007E575D" w:rsidRDefault="007E575D" w:rsidP="00C6737D">
      <w:pPr>
        <w:spacing w:after="0" w:line="240" w:lineRule="auto"/>
        <w:rPr>
          <w:rFonts w:eastAsiaTheme="minorEastAsia"/>
          <w:color w:val="FF0000"/>
        </w:rPr>
      </w:pPr>
    </w:p>
    <w:p w:rsidR="001E19E3" w:rsidRDefault="001E19E3" w:rsidP="00C6737D">
      <w:pPr>
        <w:spacing w:after="0" w:line="240" w:lineRule="auto"/>
        <w:rPr>
          <w:rFonts w:eastAsiaTheme="minorEastAsia"/>
          <w:color w:val="FF0000"/>
        </w:rPr>
      </w:pPr>
    </w:p>
    <w:p w:rsidR="001E19E3" w:rsidRDefault="001E19E3" w:rsidP="00C6737D">
      <w:pPr>
        <w:spacing w:after="0" w:line="240" w:lineRule="auto"/>
        <w:rPr>
          <w:rFonts w:eastAsiaTheme="minorEastAsia"/>
          <w:color w:val="FF0000"/>
        </w:rPr>
      </w:pPr>
    </w:p>
    <w:p w:rsidR="001E19E3" w:rsidRDefault="001E19E3" w:rsidP="00C6737D">
      <w:pPr>
        <w:spacing w:after="0" w:line="240" w:lineRule="auto"/>
        <w:rPr>
          <w:rFonts w:eastAsiaTheme="minorEastAsia"/>
          <w:color w:val="FF0000"/>
        </w:rPr>
      </w:pPr>
    </w:p>
    <w:p w:rsidR="001E19E3" w:rsidRDefault="001E19E3" w:rsidP="00C6737D">
      <w:pPr>
        <w:spacing w:after="0" w:line="240" w:lineRule="auto"/>
        <w:rPr>
          <w:rFonts w:eastAsiaTheme="minorEastAsia"/>
          <w:color w:val="FF0000"/>
        </w:rPr>
      </w:pPr>
    </w:p>
    <w:p w:rsidR="001E19E3" w:rsidRDefault="001E19E3" w:rsidP="00C6737D">
      <w:pPr>
        <w:spacing w:after="0" w:line="240" w:lineRule="auto"/>
        <w:rPr>
          <w:rFonts w:eastAsiaTheme="minorEastAsia"/>
          <w:color w:val="FF0000"/>
        </w:rPr>
      </w:pPr>
    </w:p>
    <w:p w:rsidR="001E19E3" w:rsidRDefault="001E19E3" w:rsidP="00C6737D">
      <w:pPr>
        <w:spacing w:after="0" w:line="240" w:lineRule="auto"/>
        <w:rPr>
          <w:rFonts w:eastAsiaTheme="minorEastAsia"/>
          <w:color w:val="FF0000"/>
        </w:rPr>
      </w:pPr>
    </w:p>
    <w:p w:rsidR="001E19E3" w:rsidRDefault="001E19E3" w:rsidP="00C6737D">
      <w:pPr>
        <w:spacing w:after="0" w:line="240" w:lineRule="auto"/>
        <w:rPr>
          <w:rFonts w:eastAsiaTheme="minorEastAsia"/>
          <w:color w:val="FF0000"/>
        </w:rPr>
      </w:pPr>
    </w:p>
    <w:p w:rsidR="001E19E3" w:rsidRPr="007E575D" w:rsidRDefault="001E19E3" w:rsidP="00C6737D">
      <w:pPr>
        <w:spacing w:after="0" w:line="240" w:lineRule="auto"/>
        <w:rPr>
          <w:rFonts w:eastAsiaTheme="minorEastAsia"/>
          <w:color w:val="FF0000"/>
        </w:rPr>
      </w:pPr>
    </w:p>
    <w:p w:rsidR="00391091" w:rsidRDefault="007E575D" w:rsidP="00C6737D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2×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</w:rPr>
          <m:t>=3</m:t>
        </m:r>
      </m:oMath>
    </w:p>
    <w:p w:rsidR="00066650" w:rsidRDefault="00066650" w:rsidP="00C6737D">
      <w:pPr>
        <w:pStyle w:val="ListParagraph"/>
        <w:spacing w:after="0" w:line="240" w:lineRule="auto"/>
        <w:ind w:left="0"/>
      </w:pPr>
    </w:p>
    <w:p w:rsidR="00C6737D" w:rsidRDefault="00C6737D" w:rsidP="00C6737D">
      <w:pPr>
        <w:pStyle w:val="ListParagraph"/>
        <w:spacing w:after="0" w:line="240" w:lineRule="auto"/>
        <w:ind w:left="0"/>
      </w:pPr>
    </w:p>
    <w:p w:rsidR="002E38AE" w:rsidRDefault="002E38AE" w:rsidP="00C6737D">
      <w:pPr>
        <w:pStyle w:val="ListParagraph"/>
        <w:spacing w:after="0" w:line="240" w:lineRule="auto"/>
        <w:ind w:left="0"/>
      </w:pPr>
    </w:p>
    <w:p w:rsidR="002E38AE" w:rsidRDefault="002E38AE" w:rsidP="00C6737D">
      <w:pPr>
        <w:pStyle w:val="ListParagraph"/>
        <w:spacing w:after="0" w:line="240" w:lineRule="auto"/>
        <w:ind w:left="0"/>
      </w:pPr>
    </w:p>
    <w:p w:rsidR="002E38AE" w:rsidRDefault="002E38AE" w:rsidP="00C6737D">
      <w:pPr>
        <w:pStyle w:val="ListParagraph"/>
        <w:spacing w:after="0" w:line="240" w:lineRule="auto"/>
        <w:ind w:left="0"/>
      </w:pPr>
    </w:p>
    <w:p w:rsidR="002E38AE" w:rsidRDefault="002E38AE" w:rsidP="00C6737D">
      <w:pPr>
        <w:pStyle w:val="ListParagraph"/>
        <w:spacing w:after="0" w:line="240" w:lineRule="auto"/>
        <w:ind w:left="0"/>
      </w:pPr>
    </w:p>
    <w:p w:rsidR="002E38AE" w:rsidRDefault="002E38AE" w:rsidP="00C6737D">
      <w:pPr>
        <w:pStyle w:val="ListParagraph"/>
        <w:spacing w:after="0" w:line="240" w:lineRule="auto"/>
        <w:ind w:left="0"/>
      </w:pPr>
    </w:p>
    <w:p w:rsidR="00C6737D" w:rsidRDefault="00C6737D" w:rsidP="00C6737D">
      <w:pPr>
        <w:pStyle w:val="ListParagraph"/>
        <w:spacing w:after="0" w:line="240" w:lineRule="auto"/>
        <w:ind w:left="0"/>
      </w:pPr>
    </w:p>
    <w:p w:rsidR="00A650F6" w:rsidRDefault="00A650F6" w:rsidP="00C6737D">
      <w:pPr>
        <w:pStyle w:val="ListParagraph"/>
        <w:spacing w:after="0" w:line="240" w:lineRule="auto"/>
        <w:ind w:left="0"/>
      </w:pPr>
    </w:p>
    <w:p w:rsidR="00A650F6" w:rsidRDefault="00A650F6" w:rsidP="00C6737D">
      <w:pPr>
        <w:pStyle w:val="ListParagraph"/>
        <w:spacing w:after="0" w:line="240" w:lineRule="auto"/>
        <w:ind w:left="0"/>
      </w:pPr>
    </w:p>
    <w:p w:rsidR="003C4DDD" w:rsidRDefault="00101082" w:rsidP="00C6737D">
      <w:pPr>
        <w:spacing w:after="0" w:line="240" w:lineRule="auto"/>
        <w:rPr>
          <w:b/>
        </w:rPr>
      </w:pPr>
      <w:r>
        <w:rPr>
          <w:b/>
        </w:rPr>
        <w:t>Question 4</w:t>
      </w:r>
      <w:r w:rsidR="00DC109B">
        <w:rPr>
          <w:b/>
        </w:rPr>
        <w:tab/>
      </w:r>
      <w:r w:rsidR="00DC109B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5630B2">
        <w:rPr>
          <w:b/>
        </w:rPr>
        <w:t>[5</w:t>
      </w:r>
      <w:r w:rsidR="00C7306F">
        <w:rPr>
          <w:b/>
        </w:rPr>
        <w:t xml:space="preserve"> marks:</w:t>
      </w:r>
      <w:r w:rsidR="00E62F7A">
        <w:rPr>
          <w:b/>
        </w:rPr>
        <w:t xml:space="preserve"> </w:t>
      </w:r>
      <w:r w:rsidR="002A34BF">
        <w:rPr>
          <w:b/>
        </w:rPr>
        <w:t>2</w:t>
      </w:r>
      <w:r w:rsidR="005630B2">
        <w:rPr>
          <w:b/>
        </w:rPr>
        <w:t>, 3</w:t>
      </w:r>
      <w:r w:rsidR="00851AF7" w:rsidRPr="00C506B8">
        <w:rPr>
          <w:b/>
        </w:rPr>
        <w:t>]</w:t>
      </w:r>
    </w:p>
    <w:p w:rsidR="00656ABE" w:rsidRDefault="00656ABE" w:rsidP="00C6737D">
      <w:pPr>
        <w:spacing w:after="0" w:line="240" w:lineRule="auto"/>
        <w:rPr>
          <w:rFonts w:eastAsiaTheme="minorEastAsia"/>
        </w:rPr>
      </w:pPr>
      <w:r>
        <w:t xml:space="preserve">Starting with the base exponential </w:t>
      </w:r>
      <w:r w:rsidR="00E62F7A">
        <w:t>equation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 w:rsidR="006A322A">
        <w:rPr>
          <w:rFonts w:eastAsiaTheme="minorEastAsia"/>
        </w:rPr>
        <w:t>, list the transformations that have taken place to reach:</w:t>
      </w:r>
    </w:p>
    <w:p w:rsidR="00C6737D" w:rsidRDefault="00C6737D" w:rsidP="00C6737D">
      <w:pPr>
        <w:spacing w:after="0" w:line="240" w:lineRule="auto"/>
        <w:rPr>
          <w:rFonts w:eastAsiaTheme="minorEastAsia"/>
        </w:rPr>
      </w:pPr>
    </w:p>
    <w:p w:rsidR="006A322A" w:rsidRPr="000C621C" w:rsidRDefault="006A322A" w:rsidP="00C6737D">
      <w:pPr>
        <w:pStyle w:val="ListParagraph"/>
        <w:numPr>
          <w:ilvl w:val="0"/>
          <w:numId w:val="23"/>
        </w:numPr>
        <w:spacing w:after="0" w:line="240" w:lineRule="auto"/>
      </w:pPr>
      <m:oMath>
        <m:r>
          <w:rPr>
            <w:rFonts w:ascii="Cambria Math" w:hAnsi="Cambria Math"/>
          </w:rPr>
          <m:t xml:space="preserve">y=2 </m:t>
        </m:r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+1</m:t>
        </m:r>
      </m:oMath>
    </w:p>
    <w:p w:rsidR="000C621C" w:rsidRDefault="000C621C" w:rsidP="00C6737D">
      <w:pPr>
        <w:spacing w:after="0" w:line="240" w:lineRule="auto"/>
      </w:pPr>
    </w:p>
    <w:p w:rsidR="000C621C" w:rsidRDefault="000C621C" w:rsidP="00C6737D">
      <w:pPr>
        <w:spacing w:after="0" w:line="240" w:lineRule="auto"/>
      </w:pPr>
    </w:p>
    <w:p w:rsidR="0006267A" w:rsidRDefault="0006267A" w:rsidP="00C6737D">
      <w:pPr>
        <w:spacing w:after="0" w:line="240" w:lineRule="auto"/>
      </w:pPr>
    </w:p>
    <w:p w:rsidR="0006267A" w:rsidRDefault="0006267A" w:rsidP="00C6737D">
      <w:pPr>
        <w:spacing w:after="0" w:line="240" w:lineRule="auto"/>
      </w:pPr>
    </w:p>
    <w:p w:rsidR="0006267A" w:rsidRDefault="0006267A" w:rsidP="00C6737D">
      <w:pPr>
        <w:spacing w:after="0" w:line="240" w:lineRule="auto"/>
      </w:pPr>
    </w:p>
    <w:p w:rsidR="0006267A" w:rsidRPr="006A322A" w:rsidRDefault="0006267A" w:rsidP="00C6737D">
      <w:pPr>
        <w:spacing w:after="0" w:line="240" w:lineRule="auto"/>
      </w:pPr>
    </w:p>
    <w:p w:rsidR="006A322A" w:rsidRPr="00C6737D" w:rsidRDefault="006A322A" w:rsidP="00C6737D">
      <w:pPr>
        <w:pStyle w:val="ListParagraph"/>
        <w:numPr>
          <w:ilvl w:val="0"/>
          <w:numId w:val="23"/>
        </w:numPr>
        <w:spacing w:after="0" w:line="240" w:lineRule="auto"/>
      </w:pP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x+2</m:t>
            </m:r>
          </m:sup>
        </m:sSup>
      </m:oMath>
    </w:p>
    <w:p w:rsidR="00C6737D" w:rsidRDefault="00C6737D" w:rsidP="00C6737D">
      <w:pPr>
        <w:spacing w:after="0" w:line="240" w:lineRule="auto"/>
      </w:pPr>
    </w:p>
    <w:p w:rsidR="004061E8" w:rsidRDefault="004061E8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9833E5" w:rsidRPr="00C506B8" w:rsidRDefault="008573E7" w:rsidP="00C6737D">
      <w:pPr>
        <w:spacing w:after="0" w:line="240" w:lineRule="auto"/>
        <w:rPr>
          <w:b/>
        </w:rPr>
      </w:pPr>
      <w:r>
        <w:rPr>
          <w:b/>
        </w:rPr>
        <w:t>Question 5</w:t>
      </w:r>
      <w:r w:rsidR="00851AF7" w:rsidRPr="00C506B8">
        <w:rPr>
          <w:b/>
        </w:rPr>
        <w:t xml:space="preserve"> </w:t>
      </w:r>
      <w:r w:rsidR="00851AF7" w:rsidRPr="00C506B8">
        <w:rPr>
          <w:b/>
        </w:rPr>
        <w:tab/>
      </w:r>
      <w:r w:rsidR="00DC109B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  <w:t>[4</w:t>
      </w:r>
      <w:r w:rsidR="00851AF7" w:rsidRPr="00C506B8">
        <w:rPr>
          <w:b/>
        </w:rPr>
        <w:t xml:space="preserve"> mark</w:t>
      </w:r>
      <w:r w:rsidR="009446CF">
        <w:rPr>
          <w:b/>
        </w:rPr>
        <w:t>s: 2, 2</w:t>
      </w:r>
      <w:r w:rsidR="00851AF7" w:rsidRPr="00C506B8">
        <w:rPr>
          <w:b/>
        </w:rPr>
        <w:t>]</w:t>
      </w:r>
    </w:p>
    <w:p w:rsidR="009446CF" w:rsidRDefault="009446CF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Determine the equation of the given exponential curves.</w:t>
      </w:r>
    </w:p>
    <w:p w:rsidR="005A0239" w:rsidRPr="004C480B" w:rsidRDefault="00FC2F2F" w:rsidP="004C480B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36"/>
          <w:szCs w:val="36"/>
        </w:rPr>
      </w:pPr>
      <w:r>
        <w:rPr>
          <w:b/>
          <w:noProof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69.75pt;margin-top:13.3pt;width:271.2pt;height:266.65pt;z-index:251670528;mso-position-horizontal-relative:text;mso-position-vertical-relative:text">
            <v:imagedata r:id="rId9" o:title=""/>
          </v:shape>
          <o:OLEObject Type="Embed" ProgID="FXDraw.Graphic" ShapeID="_x0000_s1060" DrawAspect="Content" ObjectID="_1595917677" r:id="rId10"/>
        </w:pict>
      </w:r>
    </w:p>
    <w:p w:rsidR="005A0239" w:rsidRPr="00614802" w:rsidRDefault="00614802" w:rsidP="00075CD7">
      <w:pPr>
        <w:spacing w:after="0" w:line="240" w:lineRule="auto"/>
      </w:pPr>
      <w:r w:rsidRPr="00614802">
        <w:t>a)</w:t>
      </w:r>
    </w:p>
    <w:p w:rsidR="005A0239" w:rsidRDefault="005A0239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614802" w:rsidRDefault="00614802" w:rsidP="00075CD7">
      <w:pPr>
        <w:spacing w:after="0" w:line="240" w:lineRule="auto"/>
        <w:rPr>
          <w:b/>
        </w:rPr>
      </w:pPr>
    </w:p>
    <w:p w:rsidR="00614802" w:rsidRPr="00614802" w:rsidRDefault="00614802" w:rsidP="00075CD7">
      <w:pPr>
        <w:spacing w:after="0" w:line="240" w:lineRule="auto"/>
      </w:pPr>
      <w:r w:rsidRPr="00614802">
        <w:t>b)</w:t>
      </w:r>
    </w:p>
    <w:p w:rsidR="00614802" w:rsidRDefault="00614802" w:rsidP="00075CD7">
      <w:pPr>
        <w:spacing w:after="0" w:line="240" w:lineRule="auto"/>
        <w:rPr>
          <w:b/>
        </w:rPr>
      </w:pPr>
    </w:p>
    <w:p w:rsidR="007F5E56" w:rsidRDefault="00FC2F2F" w:rsidP="00614802">
      <w:pPr>
        <w:spacing w:after="0" w:line="240" w:lineRule="auto"/>
        <w:jc w:val="center"/>
        <w:rPr>
          <w:b/>
        </w:rPr>
      </w:pPr>
      <w:r>
        <w:rPr>
          <w:b/>
          <w:noProof/>
          <w:lang w:eastAsia="ja-JP"/>
        </w:rPr>
        <w:pict>
          <v:shape id="_x0000_s1061" type="#_x0000_t75" style="position:absolute;left:0;text-align:left;margin-left:69.75pt;margin-top:0;width:271.2pt;height:266.65pt;z-index:251671552;mso-position-horizontal-relative:text;mso-position-vertical-relative:text">
            <v:imagedata r:id="rId11" o:title=""/>
          </v:shape>
          <o:OLEObject Type="Embed" ProgID="FXDraw.Graphic" ShapeID="_x0000_s1061" DrawAspect="Content" ObjectID="_1595917678" r:id="rId12"/>
        </w:pict>
      </w:r>
      <w:r w:rsidR="00614802">
        <w:rPr>
          <w:b/>
        </w:rPr>
        <w:t>b)</w:t>
      </w: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614802" w:rsidRDefault="00614802">
      <w:pPr>
        <w:rPr>
          <w:b/>
          <w:color w:val="FF0000"/>
        </w:rPr>
      </w:pPr>
    </w:p>
    <w:p w:rsidR="00A857E7" w:rsidRDefault="00A857E7">
      <w:pPr>
        <w:rPr>
          <w:b/>
        </w:rPr>
      </w:pPr>
      <w:r>
        <w:rPr>
          <w:b/>
        </w:rPr>
        <w:br w:type="page"/>
      </w:r>
    </w:p>
    <w:p w:rsidR="007901BB" w:rsidRDefault="007901BB" w:rsidP="00075CD7">
      <w:pPr>
        <w:spacing w:after="0" w:line="240" w:lineRule="auto"/>
        <w:rPr>
          <w:b/>
        </w:rPr>
      </w:pPr>
    </w:p>
    <w:p w:rsidR="00075CD7" w:rsidRPr="00C506B8" w:rsidRDefault="00075CD7" w:rsidP="00075CD7">
      <w:pPr>
        <w:spacing w:after="0" w:line="240" w:lineRule="auto"/>
        <w:rPr>
          <w:b/>
        </w:rPr>
      </w:pPr>
      <w:r>
        <w:rPr>
          <w:b/>
        </w:rPr>
        <w:t>Question 6</w:t>
      </w:r>
      <w:r w:rsidRPr="00C506B8">
        <w:rPr>
          <w:b/>
        </w:rPr>
        <w:t xml:space="preserve"> </w:t>
      </w:r>
      <w:r w:rsidRPr="00C506B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[4</w:t>
      </w:r>
      <w:r w:rsidRPr="00C506B8">
        <w:rPr>
          <w:b/>
        </w:rPr>
        <w:t xml:space="preserve"> mark</w:t>
      </w:r>
      <w:r>
        <w:rPr>
          <w:b/>
        </w:rPr>
        <w:t>s: 2, 2</w:t>
      </w:r>
      <w:r w:rsidRPr="00C506B8">
        <w:rPr>
          <w:b/>
        </w:rPr>
        <w:t>]</w:t>
      </w:r>
    </w:p>
    <w:p w:rsidR="005A0239" w:rsidRDefault="00075CD7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  <w:r w:rsidRPr="005A0239">
        <w:rPr>
          <w:rFonts w:asciiTheme="minorHAnsi" w:hAnsiTheme="minorHAnsi"/>
          <w:sz w:val="22"/>
          <w:szCs w:val="22"/>
        </w:rPr>
        <w:t>Sketch each of th</w:t>
      </w:r>
      <w:r w:rsidR="005A0239" w:rsidRPr="005A0239">
        <w:rPr>
          <w:rFonts w:asciiTheme="minorHAnsi" w:hAnsiTheme="minorHAnsi"/>
          <w:sz w:val="22"/>
          <w:szCs w:val="22"/>
        </w:rPr>
        <w:t>e</w:t>
      </w:r>
      <w:r w:rsidRPr="005A0239">
        <w:rPr>
          <w:rFonts w:asciiTheme="minorHAnsi" w:hAnsiTheme="minorHAnsi"/>
          <w:sz w:val="22"/>
          <w:szCs w:val="22"/>
        </w:rPr>
        <w:t xml:space="preserve"> following curves on the axes provided. </w:t>
      </w:r>
      <w:r w:rsidR="005A0239" w:rsidRPr="005A0239">
        <w:rPr>
          <w:rFonts w:asciiTheme="minorHAnsi" w:hAnsiTheme="minorHAnsi"/>
          <w:sz w:val="22"/>
          <w:szCs w:val="22"/>
        </w:rPr>
        <w:t>Indicate clearly the intercepts and the asymptotes</w:t>
      </w:r>
      <w:r w:rsidR="005A0239">
        <w:rPr>
          <w:rFonts w:asciiTheme="minorHAnsi" w:hAnsiTheme="minorHAnsi"/>
          <w:color w:val="FF0000"/>
          <w:sz w:val="22"/>
          <w:szCs w:val="22"/>
        </w:rPr>
        <w:t>.</w:t>
      </w:r>
    </w:p>
    <w:p w:rsidR="005A0239" w:rsidRPr="005A0239" w:rsidRDefault="005A0239" w:rsidP="005A0239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y=3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</m:e>
        </m:d>
      </m:oMath>
      <w:r w:rsidRPr="005A0239">
        <w:rPr>
          <w:rFonts w:asciiTheme="minorHAnsi" w:hAnsiTheme="minorHAnsi"/>
          <w:sz w:val="22"/>
          <w:szCs w:val="22"/>
        </w:rPr>
        <w:tab/>
      </w:r>
      <w:r w:rsidRPr="005A0239">
        <w:rPr>
          <w:rFonts w:asciiTheme="minorHAnsi" w:hAnsiTheme="minorHAnsi"/>
          <w:sz w:val="22"/>
          <w:szCs w:val="22"/>
        </w:rPr>
        <w:tab/>
      </w:r>
      <w:r w:rsidRPr="005A0239">
        <w:rPr>
          <w:rFonts w:asciiTheme="minorHAnsi" w:hAnsiTheme="minorHAnsi"/>
          <w:sz w:val="22"/>
          <w:szCs w:val="22"/>
        </w:rPr>
        <w:tab/>
      </w:r>
      <w:r w:rsidRPr="005A0239">
        <w:rPr>
          <w:rFonts w:asciiTheme="minorHAnsi" w:hAnsiTheme="minorHAnsi"/>
          <w:sz w:val="22"/>
          <w:szCs w:val="22"/>
        </w:rPr>
        <w:tab/>
      </w:r>
      <w:r w:rsidRPr="005A0239">
        <w:rPr>
          <w:rFonts w:asciiTheme="minorHAnsi" w:hAnsiTheme="minorHAnsi"/>
          <w:sz w:val="22"/>
          <w:szCs w:val="22"/>
        </w:rPr>
        <w:tab/>
        <w:t xml:space="preserve">b)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-1</m:t>
        </m:r>
      </m:oMath>
    </w:p>
    <w:p w:rsidR="004061E8" w:rsidRDefault="004061E8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A857E7" w:rsidRDefault="00A857E7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A857E7" w:rsidRDefault="00FC2F2F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noProof/>
          <w:color w:val="FF0000"/>
          <w:sz w:val="22"/>
          <w:szCs w:val="22"/>
          <w:lang w:eastAsia="ja-JP"/>
        </w:rPr>
        <w:pict>
          <v:shape id="_x0000_s1062" type="#_x0000_t75" style="position:absolute;margin-left:-40.35pt;margin-top:.75pt;width:270.7pt;height:266.65pt;z-index:251672576;mso-position-horizontal-relative:text;mso-position-vertical-relative:text">
            <v:imagedata r:id="rId13" o:title=""/>
          </v:shape>
          <o:OLEObject Type="Embed" ProgID="FXDraw.Graphic" ShapeID="_x0000_s1062" DrawAspect="Content" ObjectID="_1595917679" r:id="rId14"/>
        </w:pict>
      </w:r>
      <w:r>
        <w:rPr>
          <w:noProof/>
          <w:color w:val="FF0000"/>
          <w:lang w:eastAsia="ja-JP"/>
        </w:rPr>
        <w:pict>
          <v:shape id="_x0000_s1063" type="#_x0000_t75" style="position:absolute;margin-left:238.95pt;margin-top:.75pt;width:270.7pt;height:266.65pt;z-index:251673600;mso-position-horizontal-relative:text;mso-position-vertical-relative:text">
            <v:imagedata r:id="rId13" o:title=""/>
          </v:shape>
          <o:OLEObject Type="Embed" ProgID="FXDraw.Graphic" ShapeID="_x0000_s1063" DrawAspect="Content" ObjectID="_1595917680" r:id="rId15"/>
        </w:pict>
      </w:r>
    </w:p>
    <w:p w:rsidR="00A857E7" w:rsidRDefault="00A857E7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A857E7" w:rsidRDefault="00A857E7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A857E7" w:rsidRPr="009446CF" w:rsidRDefault="00A857E7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4061E8" w:rsidRPr="009446CF" w:rsidRDefault="004061E8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4061E8" w:rsidRPr="009446CF" w:rsidRDefault="004061E8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4061E8" w:rsidRPr="009446CF" w:rsidRDefault="004061E8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4061E8" w:rsidRPr="009446CF" w:rsidRDefault="004061E8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4061E8" w:rsidRDefault="004061E8" w:rsidP="00C6737D">
      <w:pPr>
        <w:spacing w:after="0" w:line="240" w:lineRule="auto"/>
        <w:rPr>
          <w:rFonts w:eastAsia="Times New Roman" w:cs="Times New Roman"/>
          <w:color w:val="000000"/>
          <w:lang w:eastAsia="en-AU"/>
        </w:rPr>
      </w:pPr>
      <w:r w:rsidRPr="009446CF">
        <w:rPr>
          <w:rFonts w:eastAsia="Times New Roman" w:cs="Times New Roman"/>
          <w:color w:val="FF0000"/>
          <w:lang w:eastAsia="en-AU"/>
        </w:rPr>
        <w:br w:type="page"/>
      </w:r>
    </w:p>
    <w:p w:rsidR="00DB104C" w:rsidRPr="00DB104C" w:rsidRDefault="00DB104C" w:rsidP="00C6737D">
      <w:pPr>
        <w:spacing w:after="0" w:line="240" w:lineRule="auto"/>
        <w:rPr>
          <w:rFonts w:cs="Arial"/>
        </w:rPr>
      </w:pPr>
      <w:r w:rsidRPr="00DB104C">
        <w:rPr>
          <w:rFonts w:cs="Arial"/>
        </w:rPr>
        <w:lastRenderedPageBreak/>
        <w:tab/>
      </w:r>
      <w:r w:rsidRPr="00DB104C">
        <w:rPr>
          <w:rFonts w:cs="Arial"/>
        </w:rPr>
        <w:tab/>
      </w:r>
      <w:r w:rsidRPr="00DB104C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B104C">
        <w:rPr>
          <w:rFonts w:cs="Arial"/>
        </w:rPr>
        <w:t xml:space="preserve">Name: </w:t>
      </w:r>
      <w:r>
        <w:rPr>
          <w:rFonts w:cs="Arial"/>
        </w:rPr>
        <w:tab/>
      </w:r>
      <w:r w:rsidRPr="00DB104C">
        <w:rPr>
          <w:rFonts w:cs="Arial"/>
          <w:u w:val="single"/>
        </w:rPr>
        <w:tab/>
      </w:r>
      <w:r w:rsidRPr="00DB104C">
        <w:rPr>
          <w:rFonts w:cs="Arial"/>
          <w:u w:val="single"/>
        </w:rPr>
        <w:tab/>
      </w:r>
      <w:r w:rsidRPr="00DB104C">
        <w:rPr>
          <w:rFonts w:cs="Arial"/>
          <w:u w:val="single"/>
        </w:rPr>
        <w:tab/>
      </w:r>
      <w:r w:rsidRPr="00DB104C">
        <w:rPr>
          <w:rFonts w:cs="Arial"/>
          <w:u w:val="single"/>
        </w:rPr>
        <w:tab/>
      </w:r>
    </w:p>
    <w:tbl>
      <w:tblPr>
        <w:tblStyle w:val="TableGrid"/>
        <w:tblpPr w:leftFromText="180" w:rightFromText="180" w:vertAnchor="page" w:horzAnchor="margin" w:tblpXSpec="right" w:tblpY="2236"/>
        <w:tblOverlap w:val="never"/>
        <w:tblW w:w="3446" w:type="dxa"/>
        <w:tblLook w:val="04A0" w:firstRow="1" w:lastRow="0" w:firstColumn="1" w:lastColumn="0" w:noHBand="0" w:noVBand="1"/>
      </w:tblPr>
      <w:tblGrid>
        <w:gridCol w:w="1076"/>
        <w:gridCol w:w="1185"/>
        <w:gridCol w:w="1185"/>
      </w:tblGrid>
      <w:tr w:rsidR="00DB104C" w:rsidRPr="00DB104C" w:rsidTr="00DB104C">
        <w:trPr>
          <w:trHeight w:val="647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04C" w:rsidRPr="00DB104C" w:rsidRDefault="00DB104C" w:rsidP="00C6737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Total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04C" w:rsidRPr="00DB104C" w:rsidRDefault="0097542F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/</w:t>
            </w:r>
            <w:r w:rsidR="00725CD2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  <w:r w:rsidR="008D1D71">
              <w:rPr>
                <w:rFonts w:asciiTheme="minorHAnsi" w:hAnsiTheme="minorHAnsi" w:cs="Arial"/>
                <w:b/>
                <w:sz w:val="22"/>
                <w:szCs w:val="22"/>
              </w:rPr>
              <w:t>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04C" w:rsidRPr="00DB104C" w:rsidRDefault="00DB104C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 xml:space="preserve"> %</w:t>
            </w:r>
          </w:p>
        </w:tc>
      </w:tr>
    </w:tbl>
    <w:p w:rsidR="00DB104C" w:rsidRDefault="00DB104C" w:rsidP="00C6737D">
      <w:pPr>
        <w:spacing w:after="0" w:line="240" w:lineRule="auto"/>
        <w:rPr>
          <w:rFonts w:cs="Arial"/>
          <w:b/>
          <w:sz w:val="24"/>
          <w:szCs w:val="24"/>
        </w:rPr>
      </w:pPr>
    </w:p>
    <w:p w:rsidR="00DB104C" w:rsidRPr="00DB104C" w:rsidRDefault="00DB104C" w:rsidP="00C6737D">
      <w:pPr>
        <w:spacing w:after="0" w:line="240" w:lineRule="auto"/>
        <w:rPr>
          <w:rFonts w:cs="Arial"/>
          <w:b/>
          <w:sz w:val="24"/>
          <w:szCs w:val="24"/>
        </w:rPr>
      </w:pPr>
    </w:p>
    <w:p w:rsidR="00DB104C" w:rsidRDefault="00DB104C" w:rsidP="00C6737D">
      <w:pPr>
        <w:spacing w:after="0" w:line="240" w:lineRule="auto"/>
        <w:rPr>
          <w:rFonts w:cs="Arial"/>
          <w:b/>
          <w:sz w:val="28"/>
          <w:szCs w:val="28"/>
        </w:rPr>
      </w:pPr>
      <w:r w:rsidRPr="00DB104C">
        <w:rPr>
          <w:rFonts w:cs="Arial"/>
          <w:b/>
          <w:sz w:val="28"/>
          <w:szCs w:val="28"/>
        </w:rPr>
        <w:t>Ma</w:t>
      </w:r>
      <w:r w:rsidR="0097542F">
        <w:rPr>
          <w:rFonts w:cs="Arial"/>
          <w:b/>
          <w:sz w:val="28"/>
          <w:szCs w:val="28"/>
        </w:rPr>
        <w:t>thematics Methods, Year 11</w:t>
      </w:r>
      <w:r w:rsidR="00EA31C8">
        <w:rPr>
          <w:rFonts w:cs="Arial"/>
          <w:b/>
          <w:sz w:val="28"/>
          <w:szCs w:val="28"/>
        </w:rPr>
        <w:t>, 2018</w:t>
      </w:r>
    </w:p>
    <w:p w:rsidR="00C6737D" w:rsidRPr="00DB104C" w:rsidRDefault="00C6737D" w:rsidP="00C6737D">
      <w:pPr>
        <w:spacing w:after="0" w:line="240" w:lineRule="auto"/>
        <w:rPr>
          <w:rFonts w:cs="Arial"/>
          <w:b/>
          <w:sz w:val="28"/>
          <w:szCs w:val="28"/>
        </w:rPr>
      </w:pPr>
    </w:p>
    <w:p w:rsidR="00783D2F" w:rsidRDefault="00783D2F" w:rsidP="00C6737D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Test 4 –</w:t>
      </w:r>
      <w:r w:rsidR="0097542F" w:rsidRPr="0097542F">
        <w:rPr>
          <w:rFonts w:cs="Arial"/>
          <w:b/>
        </w:rPr>
        <w:t xml:space="preserve"> </w:t>
      </w:r>
      <w:r w:rsidR="0097542F">
        <w:rPr>
          <w:rFonts w:cs="Arial"/>
          <w:b/>
        </w:rPr>
        <w:t>Indices, Index laws and Exponential functions</w:t>
      </w:r>
      <w:r>
        <w:rPr>
          <w:rFonts w:cs="Arial"/>
          <w:b/>
        </w:rPr>
        <w:t>.</w:t>
      </w:r>
    </w:p>
    <w:p w:rsidR="00C6737D" w:rsidRDefault="00C6737D" w:rsidP="00C6737D">
      <w:pPr>
        <w:spacing w:after="0" w:line="240" w:lineRule="auto"/>
        <w:rPr>
          <w:rFonts w:cs="Arial"/>
          <w:b/>
        </w:rPr>
      </w:pPr>
    </w:p>
    <w:p w:rsidR="00DB104C" w:rsidRDefault="00DB104C" w:rsidP="00C6737D">
      <w:pPr>
        <w:pBdr>
          <w:bottom w:val="single" w:sz="12" w:space="1" w:color="auto"/>
        </w:pBdr>
        <w:spacing w:after="0" w:line="240" w:lineRule="auto"/>
        <w:rPr>
          <w:rFonts w:cs="Arial"/>
        </w:rPr>
      </w:pPr>
      <w:r w:rsidRPr="00EC7D45">
        <w:rPr>
          <w:rFonts w:cs="Arial"/>
          <w:b/>
        </w:rPr>
        <w:t xml:space="preserve">Calculator Assumed </w:t>
      </w:r>
      <w:proofErr w:type="gramStart"/>
      <w:r w:rsidRPr="00EC7D45">
        <w:rPr>
          <w:rFonts w:cs="Arial"/>
          <w:b/>
        </w:rPr>
        <w:t>Section</w:t>
      </w:r>
      <w:r w:rsidRPr="00E73E5A">
        <w:rPr>
          <w:rFonts w:cs="Arial"/>
        </w:rPr>
        <w:t xml:space="preserve">  (</w:t>
      </w:r>
      <w:proofErr w:type="gramEnd"/>
      <w:r w:rsidRPr="00E73E5A">
        <w:rPr>
          <w:rFonts w:cs="Arial"/>
        </w:rPr>
        <w:t>notes allowed)</w:t>
      </w:r>
      <w:r w:rsidR="00783D2F" w:rsidRPr="00E73E5A">
        <w:rPr>
          <w:rFonts w:cs="Arial"/>
        </w:rPr>
        <w:tab/>
      </w:r>
      <w:r w:rsidR="00783D2F" w:rsidRPr="00E73E5A">
        <w:rPr>
          <w:rFonts w:cs="Arial"/>
        </w:rPr>
        <w:tab/>
      </w:r>
      <w:r w:rsidR="00783D2F" w:rsidRPr="00E73E5A">
        <w:rPr>
          <w:rFonts w:cs="Arial"/>
        </w:rPr>
        <w:tab/>
      </w:r>
      <w:r w:rsidR="00451A7A">
        <w:rPr>
          <w:rFonts w:cs="Arial"/>
        </w:rPr>
        <w:t>26</w:t>
      </w:r>
      <w:r w:rsidR="00E73E5A">
        <w:rPr>
          <w:rFonts w:cs="Arial"/>
        </w:rPr>
        <w:t xml:space="preserve"> </w:t>
      </w:r>
      <w:r w:rsidR="00783D2F" w:rsidRPr="00E73E5A">
        <w:rPr>
          <w:rFonts w:cs="Arial"/>
        </w:rPr>
        <w:t>minutes working time.</w:t>
      </w:r>
    </w:p>
    <w:p w:rsidR="00C6737D" w:rsidRPr="00E73E5A" w:rsidRDefault="00C6737D" w:rsidP="00C6737D">
      <w:pPr>
        <w:pBdr>
          <w:bottom w:val="single" w:sz="12" w:space="1" w:color="auto"/>
        </w:pBdr>
        <w:spacing w:after="0" w:line="240" w:lineRule="auto"/>
        <w:rPr>
          <w:rFonts w:cs="Arial"/>
        </w:rPr>
      </w:pPr>
    </w:p>
    <w:p w:rsidR="00DB104C" w:rsidRPr="00DB104C" w:rsidRDefault="00DB104C" w:rsidP="00C6737D">
      <w:pPr>
        <w:pBdr>
          <w:bottom w:val="single" w:sz="12" w:space="1" w:color="auto"/>
        </w:pBdr>
        <w:spacing w:after="0" w:line="240" w:lineRule="auto"/>
        <w:rPr>
          <w:rFonts w:cs="Arial"/>
        </w:rPr>
      </w:pPr>
      <w:r w:rsidRPr="00E73E5A">
        <w:rPr>
          <w:rFonts w:cs="Arial"/>
        </w:rPr>
        <w:t>SCSA Formula sheet and calculators allowed</w:t>
      </w:r>
    </w:p>
    <w:p w:rsidR="00437280" w:rsidRDefault="00437280" w:rsidP="00437280">
      <w:pPr>
        <w:jc w:val="center"/>
        <w:rPr>
          <w:sz w:val="40"/>
          <w:szCs w:val="40"/>
        </w:rPr>
      </w:pPr>
    </w:p>
    <w:p w:rsidR="00654360" w:rsidRPr="00437280" w:rsidRDefault="00437280" w:rsidP="00437280">
      <w:pPr>
        <w:jc w:val="center"/>
        <w:rPr>
          <w:sz w:val="40"/>
          <w:szCs w:val="40"/>
        </w:rPr>
      </w:pPr>
      <w:bookmarkStart w:id="0" w:name="_GoBack"/>
      <w:bookmarkEnd w:id="0"/>
      <w:r w:rsidRPr="00437280">
        <w:rPr>
          <w:sz w:val="40"/>
          <w:szCs w:val="40"/>
        </w:rPr>
        <w:t>THIS PAGE IS DELIBERATELY LEFT BLANK</w:t>
      </w:r>
      <w:r w:rsidR="00C6737D" w:rsidRPr="00437280">
        <w:rPr>
          <w:sz w:val="40"/>
          <w:szCs w:val="40"/>
        </w:rPr>
        <w:br w:type="page"/>
      </w:r>
    </w:p>
    <w:p w:rsidR="00446938" w:rsidRDefault="00725CD2" w:rsidP="00C6737D">
      <w:pPr>
        <w:spacing w:after="0" w:line="240" w:lineRule="auto"/>
        <w:rPr>
          <w:b/>
        </w:rPr>
      </w:pPr>
      <w:r w:rsidRPr="004B3DA9">
        <w:rPr>
          <w:b/>
        </w:rPr>
        <w:lastRenderedPageBreak/>
        <w:t>Question 7</w:t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  <w:t>[</w:t>
      </w:r>
      <w:r w:rsidR="006650EC" w:rsidRPr="004B3DA9">
        <w:rPr>
          <w:b/>
        </w:rPr>
        <w:t>5</w:t>
      </w:r>
      <w:r w:rsidR="00446938" w:rsidRPr="004B3DA9">
        <w:rPr>
          <w:b/>
        </w:rPr>
        <w:t xml:space="preserve"> marks</w:t>
      </w:r>
      <w:proofErr w:type="gramStart"/>
      <w:r w:rsidR="006377B7" w:rsidRPr="004B3DA9">
        <w:rPr>
          <w:b/>
        </w:rPr>
        <w:t>:1</w:t>
      </w:r>
      <w:proofErr w:type="gramEnd"/>
      <w:r w:rsidR="004852AB">
        <w:rPr>
          <w:b/>
        </w:rPr>
        <w:t xml:space="preserve">, </w:t>
      </w:r>
      <w:r w:rsidR="00446938" w:rsidRPr="004B3DA9">
        <w:rPr>
          <w:b/>
        </w:rPr>
        <w:t>2</w:t>
      </w:r>
      <w:r w:rsidR="004852AB">
        <w:rPr>
          <w:b/>
        </w:rPr>
        <w:t xml:space="preserve">, </w:t>
      </w:r>
      <w:r w:rsidR="00866F21" w:rsidRPr="004B3DA9">
        <w:rPr>
          <w:b/>
        </w:rPr>
        <w:t>2</w:t>
      </w:r>
      <w:r w:rsidR="00446938" w:rsidRPr="004B3DA9">
        <w:rPr>
          <w:b/>
        </w:rPr>
        <w:t>]</w:t>
      </w:r>
    </w:p>
    <w:p w:rsidR="004B3DA9" w:rsidRPr="004B3DA9" w:rsidRDefault="004B3DA9" w:rsidP="00C6737D">
      <w:pPr>
        <w:spacing w:after="0" w:line="240" w:lineRule="auto"/>
        <w:rPr>
          <w:b/>
        </w:rPr>
      </w:pPr>
    </w:p>
    <w:p w:rsidR="00690F12" w:rsidRDefault="00690F12" w:rsidP="00560C18">
      <w:pPr>
        <w:ind w:right="29"/>
        <w:jc w:val="both"/>
      </w:pPr>
      <w:r>
        <w:t>Suppose the amount of ‘fizz’ in an opened bottle of cool drink deceases each day according to the</w:t>
      </w:r>
      <w:r w:rsidR="00B941D5">
        <w:t xml:space="preserve"> formula </w:t>
      </w:r>
      <w:r w:rsidRPr="002803E2">
        <w:rPr>
          <w:position w:val="-10"/>
        </w:rPr>
        <w:object w:dxaOrig="1560" w:dyaOrig="420">
          <v:shape id="_x0000_i1030" type="#_x0000_t75" style="width:77.75pt;height:20.75pt" o:ole="">
            <v:imagedata r:id="rId16" o:title=""/>
          </v:shape>
          <o:OLEObject Type="Embed" ProgID="Equation.DSMT4" ShapeID="_x0000_i1030" DrawAspect="Content" ObjectID="_1595917676" r:id="rId17"/>
        </w:object>
      </w:r>
      <w:r w:rsidR="00B941D5">
        <w:t xml:space="preserve">  where</w:t>
      </w:r>
      <w:r>
        <w:t xml:space="preserve"> A units is the amount of ‘fizz’ </w:t>
      </w:r>
      <w:r w:rsidR="00B941D5">
        <w:t xml:space="preserve">and </w:t>
      </w:r>
      <w:r>
        <w:t>n  is the number of days after it is opened.</w:t>
      </w:r>
    </w:p>
    <w:p w:rsidR="00690F12" w:rsidRDefault="00690F12" w:rsidP="00FB183E">
      <w:pPr>
        <w:pStyle w:val="ListParagraph"/>
        <w:numPr>
          <w:ilvl w:val="0"/>
          <w:numId w:val="47"/>
        </w:numPr>
        <w:spacing w:after="0" w:line="240" w:lineRule="auto"/>
        <w:ind w:right="29"/>
        <w:jc w:val="both"/>
      </w:pPr>
      <w:r>
        <w:t>How much ‘fizz’ is in the unopened bottle?</w:t>
      </w:r>
    </w:p>
    <w:p w:rsidR="00690F12" w:rsidRDefault="00690F12" w:rsidP="00690F12">
      <w:pPr>
        <w:ind w:right="29"/>
        <w:jc w:val="both"/>
      </w:pPr>
    </w:p>
    <w:p w:rsidR="00FB183E" w:rsidRDefault="00FB183E" w:rsidP="00FB183E">
      <w:pPr>
        <w:spacing w:after="0" w:line="240" w:lineRule="auto"/>
        <w:ind w:left="1440" w:right="29"/>
        <w:jc w:val="both"/>
      </w:pPr>
    </w:p>
    <w:p w:rsidR="00FB183E" w:rsidRDefault="00FB183E" w:rsidP="00FB183E">
      <w:pPr>
        <w:pStyle w:val="ListParagraph"/>
      </w:pPr>
    </w:p>
    <w:p w:rsidR="00690F12" w:rsidRDefault="00690F12" w:rsidP="00FB183E">
      <w:pPr>
        <w:pStyle w:val="ListParagraph"/>
        <w:numPr>
          <w:ilvl w:val="0"/>
          <w:numId w:val="47"/>
        </w:numPr>
        <w:spacing w:after="0" w:line="240" w:lineRule="auto"/>
        <w:ind w:right="29"/>
        <w:jc w:val="both"/>
      </w:pPr>
      <w:r>
        <w:t>How much ‘fizz’ would be left after 3 days?</w:t>
      </w:r>
      <w:r w:rsidR="00560C18">
        <w:t xml:space="preserve"> Give your answer in scientific notation.</w:t>
      </w:r>
    </w:p>
    <w:p w:rsidR="00690F12" w:rsidRDefault="00690F12" w:rsidP="00690F12">
      <w:pPr>
        <w:ind w:right="29"/>
        <w:jc w:val="both"/>
      </w:pPr>
    </w:p>
    <w:p w:rsidR="00FB183E" w:rsidRDefault="00FB183E" w:rsidP="00690F12">
      <w:pPr>
        <w:ind w:right="29"/>
        <w:jc w:val="both"/>
      </w:pPr>
    </w:p>
    <w:p w:rsidR="00FB183E" w:rsidRDefault="00FB183E" w:rsidP="00690F12">
      <w:pPr>
        <w:ind w:right="29"/>
        <w:jc w:val="both"/>
      </w:pPr>
    </w:p>
    <w:p w:rsidR="00FB183E" w:rsidRDefault="00FB183E" w:rsidP="00690F12">
      <w:pPr>
        <w:ind w:right="29"/>
        <w:jc w:val="both"/>
      </w:pPr>
    </w:p>
    <w:p w:rsidR="00FB183E" w:rsidRDefault="00FB183E" w:rsidP="00690F12">
      <w:pPr>
        <w:ind w:right="29"/>
        <w:jc w:val="both"/>
      </w:pPr>
    </w:p>
    <w:p w:rsidR="00690F12" w:rsidRDefault="00690F12" w:rsidP="00FB183E">
      <w:pPr>
        <w:pStyle w:val="ListParagraph"/>
        <w:numPr>
          <w:ilvl w:val="0"/>
          <w:numId w:val="47"/>
        </w:numPr>
        <w:ind w:right="29"/>
        <w:jc w:val="both"/>
      </w:pPr>
      <w:r>
        <w:t>How long before it has less than 1% of the original ‘fizz’?</w:t>
      </w:r>
      <w:r w:rsidR="006650EC">
        <w:t xml:space="preserve"> Give your answer to the nearest day.</w:t>
      </w:r>
    </w:p>
    <w:p w:rsidR="00FB183E" w:rsidRPr="00FB183E" w:rsidRDefault="00FB183E" w:rsidP="00237DAF">
      <w:pPr>
        <w:spacing w:after="0" w:line="240" w:lineRule="auto"/>
        <w:rPr>
          <w:rFonts w:eastAsiaTheme="minorEastAsia"/>
          <w:color w:val="FF0000"/>
        </w:rPr>
      </w:pPr>
    </w:p>
    <w:p w:rsidR="00FB183E" w:rsidRDefault="00FB183E" w:rsidP="00237DAF">
      <w:pPr>
        <w:spacing w:after="0" w:line="240" w:lineRule="auto"/>
        <w:rPr>
          <w:b/>
        </w:rPr>
      </w:pPr>
    </w:p>
    <w:p w:rsidR="00FB183E" w:rsidRDefault="00FB183E" w:rsidP="00237DAF">
      <w:pPr>
        <w:spacing w:after="0" w:line="240" w:lineRule="auto"/>
        <w:rPr>
          <w:b/>
        </w:rPr>
      </w:pPr>
    </w:p>
    <w:p w:rsidR="00FB183E" w:rsidRDefault="00FB183E" w:rsidP="00237DAF">
      <w:pPr>
        <w:spacing w:after="0" w:line="240" w:lineRule="auto"/>
        <w:rPr>
          <w:b/>
        </w:rPr>
      </w:pPr>
    </w:p>
    <w:p w:rsidR="00FB183E" w:rsidRDefault="00FB183E" w:rsidP="00237DAF">
      <w:pPr>
        <w:spacing w:after="0" w:line="240" w:lineRule="auto"/>
        <w:rPr>
          <w:b/>
        </w:rPr>
      </w:pPr>
    </w:p>
    <w:p w:rsidR="00FB183E" w:rsidRDefault="00FB183E" w:rsidP="00237DAF">
      <w:pPr>
        <w:spacing w:after="0" w:line="240" w:lineRule="auto"/>
        <w:rPr>
          <w:b/>
        </w:rPr>
      </w:pPr>
    </w:p>
    <w:p w:rsidR="00FB183E" w:rsidRDefault="00FB183E" w:rsidP="00237DAF">
      <w:pPr>
        <w:spacing w:after="0" w:line="240" w:lineRule="auto"/>
        <w:rPr>
          <w:b/>
        </w:rPr>
      </w:pPr>
    </w:p>
    <w:p w:rsidR="00237DAF" w:rsidRPr="00FB183E" w:rsidRDefault="00237DAF" w:rsidP="00237DAF">
      <w:pPr>
        <w:spacing w:after="0" w:line="240" w:lineRule="auto"/>
        <w:rPr>
          <w:rFonts w:eastAsiaTheme="minorEastAsia"/>
          <w:b/>
        </w:rPr>
      </w:pPr>
      <w:r>
        <w:rPr>
          <w:b/>
        </w:rPr>
        <w:t>Question 8</w:t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  <w:t>[</w:t>
      </w:r>
      <w:r>
        <w:rPr>
          <w:b/>
        </w:rPr>
        <w:t>4</w:t>
      </w:r>
      <w:r w:rsidRPr="00237DAF">
        <w:rPr>
          <w:b/>
        </w:rPr>
        <w:t xml:space="preserve"> marks</w:t>
      </w:r>
      <w:r>
        <w:rPr>
          <w:b/>
        </w:rPr>
        <w:t>:</w:t>
      </w:r>
      <w:r w:rsidRPr="00237DAF">
        <w:rPr>
          <w:b/>
        </w:rPr>
        <w:t xml:space="preserve"> 2,</w:t>
      </w:r>
      <w:r w:rsidR="00FF5AE8">
        <w:rPr>
          <w:b/>
        </w:rPr>
        <w:t xml:space="preserve"> </w:t>
      </w:r>
      <w:r w:rsidRPr="00237DAF">
        <w:rPr>
          <w:b/>
        </w:rPr>
        <w:t>2]</w:t>
      </w:r>
    </w:p>
    <w:p w:rsidR="00560C18" w:rsidRPr="00D440E4" w:rsidRDefault="00560C18" w:rsidP="00237DAF">
      <w:pPr>
        <w:pStyle w:val="PartA"/>
        <w:ind w:left="0" w:firstLineChars="0" w:firstLine="0"/>
        <w:rPr>
          <w:rFonts w:asciiTheme="minorHAnsi" w:hAnsiTheme="minorHAnsi" w:cstheme="minorHAnsi"/>
        </w:rPr>
      </w:pPr>
    </w:p>
    <w:p w:rsidR="004A58B5" w:rsidRDefault="00560C18" w:rsidP="004A58B5">
      <w:pPr>
        <w:pStyle w:val="PartA"/>
        <w:tabs>
          <w:tab w:val="clear" w:pos="680"/>
          <w:tab w:val="left" w:pos="0"/>
          <w:tab w:val="left" w:pos="8480"/>
        </w:tabs>
        <w:ind w:firstLineChars="0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>The pressure, P, in the earth’s atmosphere decreases exponentially</w:t>
      </w:r>
      <w:r w:rsidR="004A58B5">
        <w:rPr>
          <w:rFonts w:asciiTheme="minorHAnsi" w:hAnsiTheme="minorHAnsi" w:cstheme="minorHAnsi"/>
        </w:rPr>
        <w:t xml:space="preserve"> as you rise above the surface.</w:t>
      </w:r>
      <w:r w:rsidR="0069097D">
        <w:rPr>
          <w:rFonts w:asciiTheme="minorHAnsi" w:hAnsiTheme="minorHAnsi" w:cstheme="minorHAnsi"/>
        </w:rPr>
        <w:t xml:space="preserve"> </w:t>
      </w:r>
      <w:r w:rsidRPr="00D440E4">
        <w:rPr>
          <w:rFonts w:asciiTheme="minorHAnsi" w:hAnsiTheme="minorHAnsi" w:cstheme="minorHAnsi"/>
        </w:rPr>
        <w:t xml:space="preserve">The pressure in millibars at a height of h kilometres is given approximately by the function </w:t>
      </w:r>
    </w:p>
    <w:p w:rsidR="00FF1D66" w:rsidRDefault="00FF1D66" w:rsidP="004A58B5">
      <w:pPr>
        <w:pStyle w:val="PartA"/>
        <w:tabs>
          <w:tab w:val="clear" w:pos="680"/>
          <w:tab w:val="left" w:pos="0"/>
          <w:tab w:val="left" w:pos="8480"/>
        </w:tabs>
        <w:ind w:firstLineChars="0"/>
        <w:rPr>
          <w:rFonts w:asciiTheme="minorHAnsi" w:hAnsiTheme="minorHAnsi" w:cstheme="minorHAnsi"/>
        </w:rPr>
      </w:pPr>
    </w:p>
    <w:p w:rsidR="00560C18" w:rsidRPr="00FF1D66" w:rsidRDefault="00560C18" w:rsidP="004A58B5">
      <w:pPr>
        <w:pStyle w:val="PartA"/>
        <w:tabs>
          <w:tab w:val="clear" w:pos="680"/>
          <w:tab w:val="left" w:pos="0"/>
          <w:tab w:val="left" w:pos="8480"/>
        </w:tabs>
        <w:ind w:firstLineChars="0"/>
        <w:rPr>
          <w:rFonts w:asciiTheme="minorHAnsi" w:hAnsiTheme="minorHAnsi" w:cstheme="minorHAnsi"/>
          <w:sz w:val="28"/>
          <w:szCs w:val="28"/>
        </w:rPr>
      </w:pPr>
      <w:r w:rsidRPr="00FF1D66">
        <w:rPr>
          <w:rFonts w:asciiTheme="minorHAnsi" w:hAnsiTheme="minorHAnsi" w:cstheme="minorHAnsi"/>
          <w:sz w:val="28"/>
          <w:szCs w:val="28"/>
        </w:rPr>
        <w:t xml:space="preserve"> </w:t>
      </w:r>
      <w:r w:rsidR="00FF1D66">
        <w:rPr>
          <w:rFonts w:asciiTheme="minorHAnsi" w:hAnsiTheme="minorHAnsi" w:cstheme="minorHAnsi"/>
          <w:sz w:val="28"/>
          <w:szCs w:val="28"/>
        </w:rPr>
        <w:tab/>
      </w:r>
      <w:r w:rsidRPr="00FF1D66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=1000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x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0.8825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h</m:t>
            </m:r>
          </m:sup>
        </m:sSup>
      </m:oMath>
      <w:r w:rsidRPr="00FF1D66">
        <w:rPr>
          <w:rFonts w:asciiTheme="minorHAnsi" w:hAnsiTheme="minorHAnsi" w:cstheme="minorHAnsi"/>
          <w:sz w:val="28"/>
          <w:szCs w:val="28"/>
        </w:rPr>
        <w:tab/>
      </w:r>
      <w:r w:rsidRPr="00FF1D66">
        <w:rPr>
          <w:rFonts w:asciiTheme="minorHAnsi" w:hAnsiTheme="minorHAnsi" w:cstheme="minorHAnsi"/>
          <w:color w:val="0000FF"/>
          <w:sz w:val="28"/>
          <w:szCs w:val="28"/>
        </w:rPr>
        <w:tab/>
      </w:r>
    </w:p>
    <w:p w:rsidR="00560C18" w:rsidRPr="00D440E4" w:rsidRDefault="00560C18" w:rsidP="00560C18">
      <w:pPr>
        <w:pStyle w:val="PartA"/>
        <w:rPr>
          <w:rFonts w:asciiTheme="minorHAnsi" w:hAnsiTheme="minorHAnsi" w:cstheme="minorHAnsi"/>
        </w:rPr>
      </w:pPr>
    </w:p>
    <w:p w:rsidR="00FF1D66" w:rsidRDefault="00560C18" w:rsidP="00560C18">
      <w:pPr>
        <w:pStyle w:val="PartA"/>
        <w:numPr>
          <w:ilvl w:val="0"/>
          <w:numId w:val="43"/>
        </w:numPr>
        <w:tabs>
          <w:tab w:val="clear" w:pos="680"/>
          <w:tab w:val="clear" w:pos="9469"/>
          <w:tab w:val="left" w:pos="426"/>
        </w:tabs>
        <w:ind w:right="-143" w:firstLineChars="0" w:hanging="1056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 xml:space="preserve">Find the pressure at a height </w:t>
      </w:r>
      <w:r w:rsidR="0069097D">
        <w:rPr>
          <w:rFonts w:asciiTheme="minorHAnsi" w:hAnsiTheme="minorHAnsi" w:cstheme="minorHAnsi"/>
        </w:rPr>
        <w:t>of 5km (to the nearest millibar</w:t>
      </w:r>
      <w:proofErr w:type="gramStart"/>
      <w:r w:rsidRPr="00D440E4">
        <w:rPr>
          <w:rFonts w:asciiTheme="minorHAnsi" w:hAnsiTheme="minorHAnsi" w:cstheme="minorHAnsi"/>
        </w:rPr>
        <w:t>) .</w:t>
      </w:r>
      <w:proofErr w:type="gramEnd"/>
      <w:r w:rsidR="00FF1D66">
        <w:rPr>
          <w:rFonts w:asciiTheme="minorHAnsi" w:hAnsiTheme="minorHAnsi" w:cstheme="minorHAnsi"/>
        </w:rPr>
        <w:tab/>
      </w:r>
      <w:r w:rsidR="00FF1D66">
        <w:rPr>
          <w:rFonts w:asciiTheme="minorHAnsi" w:hAnsiTheme="minorHAnsi" w:cstheme="minorHAnsi"/>
        </w:rPr>
        <w:tab/>
        <w:t xml:space="preserve"> </w:t>
      </w:r>
    </w:p>
    <w:p w:rsidR="00FF1D66" w:rsidRDefault="00FF1D66" w:rsidP="00FF1D66">
      <w:pPr>
        <w:pStyle w:val="PartA"/>
        <w:tabs>
          <w:tab w:val="clear" w:pos="680"/>
          <w:tab w:val="clear" w:pos="9469"/>
          <w:tab w:val="left" w:pos="426"/>
        </w:tabs>
        <w:ind w:left="1340" w:right="-143" w:firstLineChars="0" w:firstLine="0"/>
        <w:rPr>
          <w:rFonts w:asciiTheme="minorHAnsi" w:hAnsiTheme="minorHAnsi" w:cstheme="minorHAnsi"/>
        </w:rPr>
      </w:pPr>
    </w:p>
    <w:p w:rsidR="00B35B72" w:rsidRDefault="00B35B72" w:rsidP="00FF1D66">
      <w:pPr>
        <w:pStyle w:val="PartA"/>
        <w:tabs>
          <w:tab w:val="clear" w:pos="680"/>
          <w:tab w:val="clear" w:pos="9469"/>
          <w:tab w:val="left" w:pos="426"/>
        </w:tabs>
        <w:ind w:left="1340" w:right="-143" w:firstLineChars="0" w:firstLine="0"/>
        <w:rPr>
          <w:rFonts w:asciiTheme="minorHAnsi" w:hAnsiTheme="minorHAnsi" w:cstheme="minorHAnsi"/>
          <w:color w:val="FF0000"/>
        </w:rPr>
      </w:pPr>
    </w:p>
    <w:p w:rsidR="00B35B72" w:rsidRDefault="00B35B72" w:rsidP="00FF1D66">
      <w:pPr>
        <w:pStyle w:val="PartA"/>
        <w:tabs>
          <w:tab w:val="clear" w:pos="680"/>
          <w:tab w:val="clear" w:pos="9469"/>
          <w:tab w:val="left" w:pos="426"/>
        </w:tabs>
        <w:ind w:left="1340" w:right="-143" w:firstLineChars="0" w:firstLine="0"/>
        <w:rPr>
          <w:rFonts w:asciiTheme="minorHAnsi" w:hAnsiTheme="minorHAnsi" w:cstheme="minorHAnsi"/>
          <w:color w:val="FF0000"/>
        </w:rPr>
      </w:pPr>
    </w:p>
    <w:p w:rsidR="00560C18" w:rsidRPr="00FF1D66" w:rsidRDefault="00560C18" w:rsidP="00FF1D66">
      <w:pPr>
        <w:pStyle w:val="PartA"/>
        <w:tabs>
          <w:tab w:val="clear" w:pos="680"/>
          <w:tab w:val="clear" w:pos="9469"/>
          <w:tab w:val="left" w:pos="426"/>
        </w:tabs>
        <w:ind w:left="1340" w:right="-143" w:firstLineChars="0" w:firstLine="0"/>
        <w:rPr>
          <w:rFonts w:asciiTheme="minorHAnsi" w:hAnsiTheme="minorHAnsi" w:cstheme="minorHAnsi"/>
          <w:color w:val="FF0000"/>
        </w:rPr>
      </w:pPr>
      <w:r w:rsidRPr="00D440E4">
        <w:rPr>
          <w:rFonts w:asciiTheme="minorHAnsi" w:hAnsiTheme="minorHAnsi" w:cstheme="minorHAnsi"/>
          <w:color w:val="FF0000"/>
        </w:rPr>
        <w:br/>
      </w:r>
    </w:p>
    <w:p w:rsidR="00560C18" w:rsidRPr="00237DAF" w:rsidRDefault="00560C18" w:rsidP="00560C18">
      <w:pPr>
        <w:pStyle w:val="PartA"/>
        <w:numPr>
          <w:ilvl w:val="0"/>
          <w:numId w:val="43"/>
        </w:numPr>
        <w:ind w:left="1020" w:firstLineChars="0" w:hanging="736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>Find the height at which the pressure is 400 millibars   (to the nearest metre)</w:t>
      </w:r>
      <w:r w:rsidRPr="00D440E4">
        <w:rPr>
          <w:rFonts w:asciiTheme="minorHAnsi" w:hAnsiTheme="minorHAnsi" w:cstheme="minorHAnsi"/>
          <w:color w:val="0000FF"/>
        </w:rPr>
        <w:t xml:space="preserve"> </w:t>
      </w:r>
      <w:r w:rsidRPr="00D440E4">
        <w:rPr>
          <w:rFonts w:asciiTheme="minorHAnsi" w:hAnsiTheme="minorHAnsi" w:cstheme="minorHAnsi"/>
          <w:color w:val="0000FF"/>
        </w:rPr>
        <w:tab/>
      </w:r>
    </w:p>
    <w:p w:rsidR="00237DAF" w:rsidRDefault="00237DAF" w:rsidP="00237DAF">
      <w:pPr>
        <w:pStyle w:val="PartA"/>
        <w:ind w:left="1020" w:firstLineChars="0" w:firstLine="0"/>
        <w:rPr>
          <w:rFonts w:asciiTheme="minorHAnsi" w:hAnsiTheme="minorHAnsi" w:cstheme="minorHAnsi"/>
          <w:color w:val="0000FF"/>
        </w:rPr>
      </w:pPr>
    </w:p>
    <w:p w:rsidR="00560C18" w:rsidRPr="00D440E4" w:rsidRDefault="00560C18" w:rsidP="00560C18">
      <w:pPr>
        <w:pStyle w:val="PartA"/>
        <w:ind w:left="1020" w:firstLineChars="0" w:firstLine="0"/>
        <w:jc w:val="center"/>
        <w:rPr>
          <w:rFonts w:asciiTheme="minorHAnsi" w:hAnsiTheme="minorHAnsi" w:cstheme="minorHAnsi"/>
          <w:color w:val="0000FF"/>
        </w:rPr>
      </w:pPr>
      <w:r w:rsidRPr="00D440E4">
        <w:rPr>
          <w:rFonts w:asciiTheme="minorHAnsi" w:hAnsiTheme="minorHAnsi" w:cstheme="minorHAnsi"/>
          <w:color w:val="0000FF"/>
        </w:rPr>
        <w:tab/>
      </w:r>
    </w:p>
    <w:p w:rsidR="00560C18" w:rsidRPr="00D440E4" w:rsidRDefault="00560C18" w:rsidP="00560C18">
      <w:pPr>
        <w:pStyle w:val="PartA"/>
        <w:ind w:left="1020" w:firstLineChars="0" w:firstLine="0"/>
        <w:jc w:val="center"/>
        <w:rPr>
          <w:rFonts w:asciiTheme="minorHAnsi" w:hAnsiTheme="minorHAnsi" w:cstheme="minorHAnsi"/>
          <w:color w:val="0000FF"/>
        </w:rPr>
      </w:pPr>
    </w:p>
    <w:p w:rsidR="002C1C28" w:rsidRDefault="002C1C28">
      <w:pPr>
        <w:rPr>
          <w:rFonts w:eastAsia="Times New Roman" w:cstheme="minorHAnsi"/>
          <w:color w:val="0000FF"/>
          <w:szCs w:val="24"/>
        </w:rPr>
      </w:pPr>
      <w:r>
        <w:rPr>
          <w:rFonts w:cstheme="minorHAnsi"/>
          <w:color w:val="0000FF"/>
        </w:rPr>
        <w:br w:type="page"/>
      </w:r>
    </w:p>
    <w:p w:rsidR="00560C18" w:rsidRPr="00D440E4" w:rsidRDefault="00560C18" w:rsidP="005B7B7A">
      <w:pPr>
        <w:pStyle w:val="PartA"/>
        <w:ind w:left="0" w:firstLineChars="0" w:firstLine="0"/>
        <w:rPr>
          <w:rFonts w:asciiTheme="minorHAnsi" w:hAnsiTheme="minorHAnsi" w:cstheme="minorHAnsi"/>
          <w:color w:val="0000FF"/>
        </w:rPr>
      </w:pPr>
    </w:p>
    <w:p w:rsidR="00560C18" w:rsidRPr="00D440E4" w:rsidRDefault="00560C18" w:rsidP="00560C18">
      <w:pPr>
        <w:pStyle w:val="QNum"/>
        <w:rPr>
          <w:rFonts w:asciiTheme="minorHAnsi" w:hAnsiTheme="minorHAnsi" w:cstheme="minorHAnsi"/>
          <w:color w:val="0000FF"/>
        </w:rPr>
      </w:pPr>
      <w:r w:rsidRPr="00D440E4">
        <w:rPr>
          <w:rFonts w:asciiTheme="minorHAnsi" w:hAnsiTheme="minorHAnsi" w:cstheme="minorHAnsi"/>
        </w:rPr>
        <w:t>Questi</w:t>
      </w:r>
      <w:r w:rsidR="009524CD">
        <w:rPr>
          <w:rFonts w:asciiTheme="minorHAnsi" w:hAnsiTheme="minorHAnsi" w:cstheme="minorHAnsi"/>
        </w:rPr>
        <w:t>on 9</w:t>
      </w:r>
      <w:r w:rsidRPr="00D440E4">
        <w:rPr>
          <w:rFonts w:asciiTheme="minorHAnsi" w:hAnsiTheme="minorHAnsi" w:cstheme="minorHAnsi"/>
        </w:rPr>
        <w:tab/>
      </w:r>
      <w:r w:rsidR="00F27CFC" w:rsidRPr="00A36C00">
        <w:rPr>
          <w:rFonts w:asciiTheme="minorHAnsi" w:hAnsiTheme="minorHAnsi" w:cstheme="minorHAnsi"/>
        </w:rPr>
        <w:t>[3 marks: 2,</w:t>
      </w:r>
      <w:r w:rsidR="00EB0709">
        <w:rPr>
          <w:rFonts w:asciiTheme="minorHAnsi" w:hAnsiTheme="minorHAnsi" w:cstheme="minorHAnsi"/>
        </w:rPr>
        <w:t xml:space="preserve"> </w:t>
      </w:r>
      <w:r w:rsidR="00F27CFC" w:rsidRPr="00A36C00">
        <w:rPr>
          <w:rFonts w:asciiTheme="minorHAnsi" w:hAnsiTheme="minorHAnsi" w:cstheme="minorHAnsi"/>
        </w:rPr>
        <w:t>1]</w:t>
      </w:r>
    </w:p>
    <w:p w:rsidR="00560C18" w:rsidRPr="00D440E4" w:rsidRDefault="00560C18" w:rsidP="00560C18">
      <w:pPr>
        <w:pStyle w:val="PartA"/>
        <w:tabs>
          <w:tab w:val="left" w:pos="8480"/>
        </w:tabs>
        <w:ind w:firstLineChars="0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ab/>
        <w:t>In the year 2000, in an African game park it was estimated that there were approximately 700 wildebeest and that their population was increasing at 3% per year.</w:t>
      </w:r>
    </w:p>
    <w:p w:rsidR="00560C18" w:rsidRPr="00D440E4" w:rsidRDefault="00560C18" w:rsidP="00560C18">
      <w:pPr>
        <w:pStyle w:val="PartA"/>
        <w:tabs>
          <w:tab w:val="left" w:pos="8480"/>
        </w:tabs>
        <w:ind w:left="720" w:firstLineChars="0" w:firstLine="0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>At the same time, in the park there were approximately 1850 zebras and the population was decreasing at the rate of 4% per year.</w:t>
      </w:r>
      <w:r w:rsidRPr="00D440E4">
        <w:rPr>
          <w:rFonts w:asciiTheme="minorHAnsi" w:hAnsiTheme="minorHAnsi" w:cstheme="minorHAnsi"/>
        </w:rPr>
        <w:tab/>
      </w:r>
      <w:r w:rsidRPr="00D440E4">
        <w:rPr>
          <w:rFonts w:asciiTheme="minorHAnsi" w:hAnsiTheme="minorHAnsi" w:cstheme="minorHAnsi"/>
          <w:color w:val="0000FF"/>
        </w:rPr>
        <w:tab/>
      </w:r>
    </w:p>
    <w:p w:rsidR="00560C18" w:rsidRPr="00D440E4" w:rsidRDefault="00560C18" w:rsidP="00560C18">
      <w:pPr>
        <w:pStyle w:val="PartA"/>
        <w:rPr>
          <w:rFonts w:asciiTheme="minorHAnsi" w:hAnsiTheme="minorHAnsi" w:cstheme="minorHAnsi"/>
        </w:rPr>
      </w:pPr>
    </w:p>
    <w:p w:rsidR="00395C90" w:rsidRPr="00395C90" w:rsidRDefault="00560C18" w:rsidP="009524CD">
      <w:pPr>
        <w:pStyle w:val="PartA"/>
        <w:numPr>
          <w:ilvl w:val="0"/>
          <w:numId w:val="45"/>
        </w:numPr>
        <w:tabs>
          <w:tab w:val="clear" w:pos="680"/>
          <w:tab w:val="clear" w:pos="9469"/>
          <w:tab w:val="left" w:pos="426"/>
        </w:tabs>
        <w:ind w:right="-143" w:firstLineChars="0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 xml:space="preserve">Write an expression for both functions and then enter both in your calculator. </w:t>
      </w:r>
      <w:r w:rsidRPr="00D440E4">
        <w:rPr>
          <w:rFonts w:asciiTheme="minorHAnsi" w:hAnsiTheme="minorHAnsi" w:cstheme="minorHAnsi"/>
        </w:rPr>
        <w:br/>
      </w:r>
    </w:p>
    <w:p w:rsidR="009E24C9" w:rsidRDefault="009E24C9" w:rsidP="009524CD">
      <w:pPr>
        <w:pStyle w:val="PartA"/>
        <w:tabs>
          <w:tab w:val="clear" w:pos="680"/>
          <w:tab w:val="clear" w:pos="9469"/>
          <w:tab w:val="left" w:pos="426"/>
        </w:tabs>
        <w:ind w:left="720" w:right="-143" w:firstLineChars="0" w:firstLine="0"/>
        <w:rPr>
          <w:rFonts w:asciiTheme="minorHAnsi" w:hAnsiTheme="minorHAnsi" w:cstheme="minorHAnsi"/>
        </w:rPr>
      </w:pPr>
    </w:p>
    <w:p w:rsidR="009E24C9" w:rsidRDefault="009E24C9" w:rsidP="009524CD">
      <w:pPr>
        <w:pStyle w:val="PartA"/>
        <w:tabs>
          <w:tab w:val="clear" w:pos="680"/>
          <w:tab w:val="clear" w:pos="9469"/>
          <w:tab w:val="left" w:pos="426"/>
        </w:tabs>
        <w:ind w:left="720" w:right="-143" w:firstLineChars="0" w:firstLine="0"/>
        <w:rPr>
          <w:rFonts w:asciiTheme="minorHAnsi" w:hAnsiTheme="minorHAnsi" w:cstheme="minorHAnsi"/>
        </w:rPr>
      </w:pPr>
    </w:p>
    <w:p w:rsidR="009E24C9" w:rsidRDefault="009E24C9" w:rsidP="009524CD">
      <w:pPr>
        <w:pStyle w:val="PartA"/>
        <w:tabs>
          <w:tab w:val="clear" w:pos="680"/>
          <w:tab w:val="clear" w:pos="9469"/>
          <w:tab w:val="left" w:pos="426"/>
        </w:tabs>
        <w:ind w:left="720" w:right="-143" w:firstLineChars="0" w:firstLine="0"/>
        <w:rPr>
          <w:rFonts w:asciiTheme="minorHAnsi" w:hAnsiTheme="minorHAnsi" w:cstheme="minorHAnsi"/>
        </w:rPr>
      </w:pPr>
    </w:p>
    <w:p w:rsidR="00560C18" w:rsidRPr="00D440E4" w:rsidRDefault="00395C90" w:rsidP="009524CD">
      <w:pPr>
        <w:pStyle w:val="PartA"/>
        <w:tabs>
          <w:tab w:val="clear" w:pos="680"/>
          <w:tab w:val="clear" w:pos="9469"/>
          <w:tab w:val="left" w:pos="426"/>
        </w:tabs>
        <w:ind w:left="720" w:right="-143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:rsidR="00560C18" w:rsidRDefault="00560C18" w:rsidP="00395C90">
      <w:pPr>
        <w:pStyle w:val="PartA"/>
        <w:numPr>
          <w:ilvl w:val="0"/>
          <w:numId w:val="45"/>
        </w:numPr>
        <w:ind w:firstLineChars="0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 xml:space="preserve">After how many years was the number of wildebeest greater than the number of zebras? </w:t>
      </w:r>
    </w:p>
    <w:p w:rsidR="00395C90" w:rsidRDefault="00395C90" w:rsidP="00395C90">
      <w:pPr>
        <w:pStyle w:val="PartA"/>
        <w:ind w:left="720" w:firstLineChars="0" w:firstLine="0"/>
        <w:rPr>
          <w:rFonts w:asciiTheme="minorHAnsi" w:hAnsiTheme="minorHAnsi" w:cstheme="minorHAnsi"/>
        </w:rPr>
      </w:pPr>
    </w:p>
    <w:p w:rsidR="009E24C9" w:rsidRDefault="009E24C9" w:rsidP="00560C18">
      <w:pPr>
        <w:rPr>
          <w:rFonts w:cstheme="minorHAnsi"/>
          <w:color w:val="0000FF"/>
        </w:rPr>
      </w:pPr>
    </w:p>
    <w:p w:rsidR="009E24C9" w:rsidRDefault="009E24C9" w:rsidP="00560C18">
      <w:pPr>
        <w:rPr>
          <w:rFonts w:cstheme="minorHAnsi"/>
          <w:color w:val="0000FF"/>
        </w:rPr>
      </w:pPr>
    </w:p>
    <w:p w:rsidR="00621C35" w:rsidRPr="00395C90" w:rsidRDefault="00560C18" w:rsidP="00560C18">
      <w:pPr>
        <w:rPr>
          <w:rFonts w:cstheme="minorHAnsi"/>
        </w:rPr>
      </w:pP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</w:p>
    <w:p w:rsidR="00621C35" w:rsidRDefault="00621C35" w:rsidP="00621C35">
      <w:pPr>
        <w:spacing w:after="0" w:line="240" w:lineRule="auto"/>
        <w:rPr>
          <w:b/>
        </w:rPr>
      </w:pPr>
      <w:r>
        <w:rPr>
          <w:b/>
        </w:rPr>
        <w:t xml:space="preserve">Question </w:t>
      </w:r>
      <w:r w:rsidR="00451A7A">
        <w:rPr>
          <w:b/>
        </w:rPr>
        <w:t>10</w:t>
      </w:r>
      <w:r w:rsidRPr="008D1B6B">
        <w:rPr>
          <w:b/>
        </w:rPr>
        <w:t xml:space="preserve"> </w:t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>
        <w:rPr>
          <w:b/>
        </w:rPr>
        <w:t>[6</w:t>
      </w:r>
      <w:r w:rsidRPr="008D1B6B">
        <w:rPr>
          <w:b/>
        </w:rPr>
        <w:t xml:space="preserve"> </w:t>
      </w:r>
      <w:r>
        <w:rPr>
          <w:b/>
        </w:rPr>
        <w:t>marks: 3, 3</w:t>
      </w:r>
      <w:r w:rsidRPr="008D1B6B">
        <w:rPr>
          <w:b/>
        </w:rPr>
        <w:t>]</w:t>
      </w:r>
    </w:p>
    <w:p w:rsidR="00621C35" w:rsidRDefault="00621C35" w:rsidP="00621C35">
      <w:pPr>
        <w:spacing w:after="0" w:line="240" w:lineRule="auto"/>
        <w:rPr>
          <w:b/>
        </w:rPr>
      </w:pPr>
    </w:p>
    <w:p w:rsidR="00621C35" w:rsidRDefault="00621C35" w:rsidP="00621C35">
      <w:pPr>
        <w:spacing w:after="0" w:line="240" w:lineRule="auto"/>
      </w:pPr>
      <w:r w:rsidRPr="00E42D5B">
        <w:t>The numb</w:t>
      </w:r>
      <w:r>
        <w:t>er of bacteria N, in a culture increases exponentially with time according to the rule</w:t>
      </w:r>
    </w:p>
    <w:p w:rsidR="00621C35" w:rsidRDefault="00621C35" w:rsidP="00621C35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N=a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proofErr w:type="gramStart"/>
      <w:r>
        <w:rPr>
          <w:rFonts w:eastAsiaTheme="minorEastAsia"/>
        </w:rPr>
        <w:t>, where time t is measured in hours.</w:t>
      </w:r>
      <w:proofErr w:type="gramEnd"/>
    </w:p>
    <w:p w:rsidR="00621C35" w:rsidRDefault="00621C35" w:rsidP="00621C3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When observations started, there are 1000 bacteria, and five hours later there were 10000 bacteria.</w:t>
      </w:r>
    </w:p>
    <w:p w:rsidR="00621C35" w:rsidRDefault="00621C35" w:rsidP="00621C35">
      <w:pPr>
        <w:spacing w:after="0" w:line="240" w:lineRule="auto"/>
        <w:rPr>
          <w:rFonts w:eastAsiaTheme="minorEastAsia"/>
        </w:rPr>
      </w:pPr>
    </w:p>
    <w:p w:rsidR="00621C35" w:rsidRDefault="004B3DA9" w:rsidP="00621C35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Find the values of </w:t>
      </w:r>
      <w:proofErr w:type="gramStart"/>
      <w:r>
        <w:t>a and</w:t>
      </w:r>
      <w:proofErr w:type="gramEnd"/>
      <w:r>
        <w:t xml:space="preserve"> b. Give your answer correct to 4 significant figures.</w:t>
      </w:r>
    </w:p>
    <w:p w:rsidR="00621C35" w:rsidRPr="00671A9F" w:rsidRDefault="00621C35" w:rsidP="00621C35">
      <w:pPr>
        <w:pStyle w:val="ListParagraph"/>
        <w:spacing w:after="0" w:line="240" w:lineRule="auto"/>
        <w:rPr>
          <w:color w:val="FF0000"/>
        </w:rPr>
      </w:pPr>
    </w:p>
    <w:p w:rsidR="009E24C9" w:rsidRPr="009E24C9" w:rsidRDefault="009E24C9" w:rsidP="009E24C9">
      <w:pPr>
        <w:pStyle w:val="ListParagraph"/>
        <w:rPr>
          <w:rFonts w:eastAsiaTheme="minorEastAsia"/>
        </w:rPr>
      </w:pPr>
    </w:p>
    <w:p w:rsidR="009E24C9" w:rsidRPr="009E24C9" w:rsidRDefault="009E24C9" w:rsidP="009E24C9">
      <w:pPr>
        <w:pStyle w:val="ListParagraph"/>
        <w:rPr>
          <w:rFonts w:eastAsiaTheme="minorEastAsia"/>
        </w:rPr>
      </w:pPr>
    </w:p>
    <w:p w:rsidR="009E24C9" w:rsidRDefault="009E24C9" w:rsidP="009E24C9">
      <w:pPr>
        <w:rPr>
          <w:rFonts w:eastAsiaTheme="minorEastAsia"/>
        </w:rPr>
      </w:pPr>
    </w:p>
    <w:p w:rsidR="009E24C9" w:rsidRDefault="009E24C9" w:rsidP="009E24C9">
      <w:pPr>
        <w:rPr>
          <w:rFonts w:eastAsiaTheme="minorEastAsia"/>
        </w:rPr>
      </w:pPr>
    </w:p>
    <w:p w:rsidR="009E24C9" w:rsidRDefault="009E24C9" w:rsidP="009E24C9">
      <w:pPr>
        <w:rPr>
          <w:rFonts w:eastAsiaTheme="minorEastAsia"/>
        </w:rPr>
      </w:pPr>
    </w:p>
    <w:p w:rsidR="009E24C9" w:rsidRPr="009E24C9" w:rsidRDefault="009E24C9" w:rsidP="009E24C9">
      <w:pPr>
        <w:rPr>
          <w:rFonts w:eastAsiaTheme="minorEastAsia"/>
        </w:rPr>
      </w:pPr>
    </w:p>
    <w:p w:rsidR="00621C35" w:rsidRPr="009E24C9" w:rsidRDefault="00621C35" w:rsidP="00621C35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Find, to the nearest minute, when there were 5000 bacteria.</w:t>
      </w:r>
    </w:p>
    <w:p w:rsidR="00621C35" w:rsidRDefault="00621C35" w:rsidP="00621C35">
      <w:pPr>
        <w:pStyle w:val="ListParagraph"/>
        <w:rPr>
          <w:rFonts w:eastAsiaTheme="minorEastAsia"/>
        </w:rPr>
      </w:pPr>
    </w:p>
    <w:p w:rsidR="009E24C9" w:rsidRDefault="009E24C9">
      <w:pPr>
        <w:rPr>
          <w:rFonts w:cstheme="minorHAnsi"/>
          <w:color w:val="0000FF"/>
        </w:rPr>
      </w:pPr>
      <w:r>
        <w:rPr>
          <w:rFonts w:cstheme="minorHAnsi"/>
          <w:color w:val="0000FF"/>
        </w:rPr>
        <w:br w:type="page"/>
      </w:r>
    </w:p>
    <w:p w:rsidR="00CC0C6C" w:rsidRDefault="00CC0C6C" w:rsidP="00C6737D">
      <w:pPr>
        <w:spacing w:after="0" w:line="240" w:lineRule="auto"/>
        <w:rPr>
          <w:rFonts w:cstheme="minorHAnsi"/>
          <w:color w:val="0000FF"/>
        </w:rPr>
      </w:pPr>
    </w:p>
    <w:p w:rsidR="00851AF7" w:rsidRPr="008D1B6B" w:rsidRDefault="009524CD" w:rsidP="00C6737D">
      <w:pPr>
        <w:spacing w:after="0" w:line="240" w:lineRule="auto"/>
        <w:rPr>
          <w:b/>
        </w:rPr>
      </w:pPr>
      <w:r>
        <w:rPr>
          <w:b/>
        </w:rPr>
        <w:t xml:space="preserve">Question </w:t>
      </w:r>
      <w:r w:rsidR="00451A7A">
        <w:rPr>
          <w:b/>
        </w:rPr>
        <w:t>11</w:t>
      </w:r>
      <w:r w:rsidR="00EB4CC5" w:rsidRPr="008D1B6B">
        <w:rPr>
          <w:b/>
        </w:rPr>
        <w:t xml:space="preserve"> </w:t>
      </w:r>
      <w:r w:rsidR="00EB4CC5" w:rsidRPr="008D1B6B">
        <w:rPr>
          <w:b/>
        </w:rPr>
        <w:tab/>
      </w:r>
      <w:r w:rsidR="00E97C63" w:rsidRPr="008D1B6B">
        <w:rPr>
          <w:b/>
        </w:rPr>
        <w:tab/>
      </w:r>
      <w:r w:rsidR="00E97C63" w:rsidRPr="008D1B6B">
        <w:rPr>
          <w:b/>
        </w:rPr>
        <w:tab/>
      </w:r>
      <w:r w:rsidR="00E97C63" w:rsidRPr="008D1B6B">
        <w:rPr>
          <w:b/>
        </w:rPr>
        <w:tab/>
      </w:r>
      <w:r w:rsidR="00DC109B" w:rsidRPr="008D1B6B">
        <w:rPr>
          <w:b/>
        </w:rPr>
        <w:tab/>
      </w:r>
      <w:r w:rsidR="00DC109B" w:rsidRPr="008D1B6B">
        <w:rPr>
          <w:b/>
        </w:rPr>
        <w:tab/>
      </w:r>
      <w:r w:rsidR="00C02FC8" w:rsidRPr="008D1B6B">
        <w:rPr>
          <w:b/>
        </w:rPr>
        <w:tab/>
      </w:r>
      <w:r w:rsidR="00C02FC8" w:rsidRPr="008D1B6B">
        <w:rPr>
          <w:b/>
        </w:rPr>
        <w:tab/>
      </w:r>
      <w:r w:rsidR="005C1C38" w:rsidRPr="008D1B6B">
        <w:rPr>
          <w:b/>
        </w:rPr>
        <w:tab/>
      </w:r>
      <w:r w:rsidR="00C752C2">
        <w:rPr>
          <w:b/>
        </w:rPr>
        <w:t>[6</w:t>
      </w:r>
      <w:r w:rsidR="00851AF7" w:rsidRPr="008D1B6B">
        <w:rPr>
          <w:b/>
        </w:rPr>
        <w:t xml:space="preserve"> </w:t>
      </w:r>
      <w:r w:rsidR="000546D1" w:rsidRPr="008D1B6B">
        <w:rPr>
          <w:b/>
        </w:rPr>
        <w:t>marks: 2</w:t>
      </w:r>
      <w:r w:rsidR="00C752C2">
        <w:rPr>
          <w:b/>
        </w:rPr>
        <w:t>, 1</w:t>
      </w:r>
      <w:r w:rsidR="005C1C38" w:rsidRPr="008D1B6B">
        <w:rPr>
          <w:b/>
        </w:rPr>
        <w:t xml:space="preserve">, </w:t>
      </w:r>
      <w:proofErr w:type="gramStart"/>
      <w:r w:rsidR="005C1C38" w:rsidRPr="008D1B6B">
        <w:rPr>
          <w:b/>
        </w:rPr>
        <w:t>3</w:t>
      </w:r>
      <w:proofErr w:type="gramEnd"/>
      <w:r w:rsidR="00851AF7" w:rsidRPr="008D1B6B">
        <w:rPr>
          <w:b/>
        </w:rPr>
        <w:t>]</w:t>
      </w:r>
    </w:p>
    <w:p w:rsidR="0059246D" w:rsidRDefault="00CF0405" w:rsidP="00C6737D">
      <w:pPr>
        <w:spacing w:after="0" w:line="240" w:lineRule="auto"/>
      </w:pPr>
      <w:r>
        <w:t>The number of Little P</w:t>
      </w:r>
      <w:r w:rsidR="00814093" w:rsidRPr="00814093">
        <w:t xml:space="preserve">enguins on Penguin Island </w:t>
      </w:r>
      <w:r>
        <w:t xml:space="preserve">in WA </w:t>
      </w:r>
      <w:r w:rsidR="00814093" w:rsidRPr="00814093">
        <w:t>has been declining</w:t>
      </w:r>
      <w:r w:rsidR="00CC0C6C">
        <w:t xml:space="preserve">. At the start of 2018 there were </w:t>
      </w:r>
      <w:r>
        <w:t>only 900 Little P</w:t>
      </w:r>
      <w:r w:rsidR="00814093" w:rsidRPr="00814093">
        <w:t>enguins on the island after double that number being count</w:t>
      </w:r>
      <w:r w:rsidR="00CC0C6C">
        <w:t xml:space="preserve">ed on the island five years ago, </w:t>
      </w:r>
      <w:proofErr w:type="spellStart"/>
      <w:r w:rsidR="00CC0C6C">
        <w:t>ie</w:t>
      </w:r>
      <w:proofErr w:type="spellEnd"/>
      <w:r w:rsidR="00B975D3">
        <w:t>.</w:t>
      </w:r>
      <w:r w:rsidR="00CC0C6C">
        <w:t xml:space="preserve"> at the start of 2013.</w:t>
      </w:r>
    </w:p>
    <w:p w:rsidR="0059246D" w:rsidRDefault="0059246D" w:rsidP="00C6737D">
      <w:pPr>
        <w:spacing w:after="0" w:line="240" w:lineRule="auto"/>
      </w:pPr>
    </w:p>
    <w:p w:rsidR="00FB2FDF" w:rsidRPr="00CC0C6C" w:rsidRDefault="00814093" w:rsidP="00CC0C6C">
      <w:pPr>
        <w:pStyle w:val="ListParagraph"/>
        <w:numPr>
          <w:ilvl w:val="0"/>
          <w:numId w:val="40"/>
        </w:numPr>
        <w:spacing w:after="0" w:line="240" w:lineRule="auto"/>
      </w:pPr>
      <w:r w:rsidRPr="00814093">
        <w:t xml:space="preserve">Verify that the </w:t>
      </w:r>
      <w:r w:rsidR="0059246D">
        <w:t>population</w:t>
      </w:r>
      <w:r w:rsidRPr="00814093">
        <w:t xml:space="preserve"> of these little penguins </w:t>
      </w:r>
      <w:r w:rsidR="0059246D">
        <w:t xml:space="preserve">on the island </w:t>
      </w:r>
      <w:r w:rsidR="00CC0C6C">
        <w:t xml:space="preserve">could be modelled by the equation, </w:t>
      </w:r>
      <m:oMath>
        <m:r>
          <w:rPr>
            <w:rFonts w:ascii="Cambria Math" w:hAnsi="Cambria Math"/>
          </w:rPr>
          <m:t>P=1800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(0.87)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 w:rsidR="00654360" w:rsidRPr="00CC0C6C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t </m:t>
        </m:r>
      </m:oMath>
      <w:r w:rsidR="00654360" w:rsidRPr="00CC0C6C">
        <w:rPr>
          <w:rFonts w:eastAsiaTheme="minorEastAsia"/>
        </w:rPr>
        <w:t xml:space="preserve">is the number </w:t>
      </w:r>
      <w:r w:rsidR="0059246D" w:rsidRPr="00CC0C6C">
        <w:rPr>
          <w:rFonts w:eastAsiaTheme="minorEastAsia"/>
        </w:rPr>
        <w:t>of years after the start of 2013</w:t>
      </w:r>
      <w:r w:rsidR="00654360" w:rsidRPr="00CC0C6C">
        <w:rPr>
          <w:rFonts w:eastAsiaTheme="minorEastAsia"/>
        </w:rPr>
        <w:t>.</w:t>
      </w:r>
    </w:p>
    <w:p w:rsidR="0059246D" w:rsidRDefault="0059246D" w:rsidP="0059246D">
      <w:pPr>
        <w:pStyle w:val="ListParagraph"/>
        <w:spacing w:after="0" w:line="240" w:lineRule="auto"/>
        <w:ind w:left="405"/>
        <w:rPr>
          <w:rFonts w:eastAsiaTheme="minorEastAsia"/>
        </w:rPr>
      </w:pPr>
    </w:p>
    <w:p w:rsidR="00C6737D" w:rsidRDefault="00C6737D" w:rsidP="00C6737D">
      <w:pPr>
        <w:spacing w:after="0" w:line="240" w:lineRule="auto"/>
        <w:rPr>
          <w:rFonts w:eastAsiaTheme="minorEastAsia"/>
          <w:color w:val="FF0000"/>
        </w:rPr>
      </w:pPr>
    </w:p>
    <w:p w:rsidR="004B7232" w:rsidRDefault="004B7232" w:rsidP="00C6737D">
      <w:pPr>
        <w:spacing w:after="0" w:line="240" w:lineRule="auto"/>
        <w:rPr>
          <w:rFonts w:eastAsiaTheme="minorEastAsia"/>
          <w:color w:val="FF0000"/>
        </w:rPr>
      </w:pPr>
    </w:p>
    <w:p w:rsidR="004B7232" w:rsidRDefault="004B7232" w:rsidP="00C6737D">
      <w:pPr>
        <w:spacing w:after="0" w:line="240" w:lineRule="auto"/>
        <w:rPr>
          <w:rFonts w:eastAsiaTheme="minorEastAsia"/>
          <w:color w:val="FF0000"/>
        </w:rPr>
      </w:pPr>
    </w:p>
    <w:p w:rsidR="004B7232" w:rsidRDefault="004B7232" w:rsidP="00C6737D">
      <w:pPr>
        <w:spacing w:after="0" w:line="240" w:lineRule="auto"/>
        <w:rPr>
          <w:rFonts w:eastAsiaTheme="minorEastAsia"/>
          <w:color w:val="FF0000"/>
        </w:rPr>
      </w:pPr>
    </w:p>
    <w:p w:rsidR="004B7232" w:rsidRDefault="004B7232" w:rsidP="00C6737D">
      <w:pPr>
        <w:spacing w:after="0" w:line="240" w:lineRule="auto"/>
        <w:rPr>
          <w:rFonts w:eastAsiaTheme="minorEastAsia"/>
          <w:color w:val="FF0000"/>
        </w:rPr>
      </w:pPr>
    </w:p>
    <w:p w:rsidR="004B7232" w:rsidRDefault="004B7232" w:rsidP="00C6737D">
      <w:pPr>
        <w:spacing w:after="0" w:line="240" w:lineRule="auto"/>
        <w:rPr>
          <w:rFonts w:eastAsiaTheme="minorEastAsia"/>
          <w:color w:val="FF0000"/>
        </w:rPr>
      </w:pPr>
    </w:p>
    <w:p w:rsidR="004B7232" w:rsidRDefault="004B7232" w:rsidP="00C6737D">
      <w:pPr>
        <w:spacing w:after="0" w:line="240" w:lineRule="auto"/>
        <w:rPr>
          <w:rFonts w:eastAsiaTheme="minorEastAsia"/>
          <w:color w:val="FF0000"/>
        </w:rPr>
      </w:pPr>
    </w:p>
    <w:p w:rsidR="004B7232" w:rsidRDefault="004B7232" w:rsidP="00C6737D">
      <w:pPr>
        <w:spacing w:after="0" w:line="240" w:lineRule="auto"/>
        <w:rPr>
          <w:rFonts w:eastAsiaTheme="minorEastAsia"/>
          <w:color w:val="FF0000"/>
        </w:rPr>
      </w:pPr>
    </w:p>
    <w:p w:rsidR="004B7232" w:rsidRDefault="004B7232" w:rsidP="00C6737D">
      <w:pPr>
        <w:spacing w:after="0" w:line="240" w:lineRule="auto"/>
        <w:rPr>
          <w:rFonts w:eastAsiaTheme="minorEastAsia"/>
          <w:color w:val="FF0000"/>
        </w:rPr>
      </w:pPr>
    </w:p>
    <w:p w:rsidR="004B7232" w:rsidRDefault="004B7232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Pr="00591D2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654360" w:rsidRPr="00C02FC8" w:rsidRDefault="00C02FC8" w:rsidP="0059246D">
      <w:pPr>
        <w:pStyle w:val="ListParagraph"/>
        <w:numPr>
          <w:ilvl w:val="0"/>
          <w:numId w:val="40"/>
        </w:numPr>
        <w:spacing w:after="0" w:line="240" w:lineRule="auto"/>
      </w:pPr>
      <w:r w:rsidRPr="00C02FC8">
        <w:t>Estimate the number of little penguins</w:t>
      </w:r>
      <w:r w:rsidR="00654360" w:rsidRPr="00C02FC8">
        <w:t xml:space="preserve"> (to th</w:t>
      </w:r>
      <w:r w:rsidRPr="00C02FC8">
        <w:t>e nearest 10) at the end of 2025</w:t>
      </w:r>
      <w:r w:rsidR="00654360" w:rsidRPr="00C02FC8">
        <w:t>.</w:t>
      </w:r>
    </w:p>
    <w:p w:rsidR="000C621C" w:rsidRPr="00C02FC8" w:rsidRDefault="000C621C" w:rsidP="00C6737D">
      <w:pPr>
        <w:spacing w:after="0" w:line="240" w:lineRule="auto"/>
      </w:pPr>
    </w:p>
    <w:p w:rsidR="00862060" w:rsidRPr="00F80677" w:rsidRDefault="00862060" w:rsidP="00C6737D">
      <w:pPr>
        <w:spacing w:after="0" w:line="240" w:lineRule="auto"/>
        <w:rPr>
          <w:rFonts w:eastAsiaTheme="minorEastAsia"/>
          <w:color w:val="FF0000"/>
        </w:rPr>
      </w:pPr>
    </w:p>
    <w:p w:rsidR="00F80677" w:rsidRDefault="00F80677" w:rsidP="00C6737D">
      <w:pPr>
        <w:spacing w:after="0" w:line="240" w:lineRule="auto"/>
        <w:rPr>
          <w:rFonts w:eastAsiaTheme="minorEastAsia"/>
          <w:color w:val="FF0000"/>
        </w:rPr>
      </w:pPr>
    </w:p>
    <w:p w:rsidR="00F80677" w:rsidRDefault="00F80677" w:rsidP="00C6737D">
      <w:pPr>
        <w:spacing w:after="0" w:line="240" w:lineRule="auto"/>
        <w:rPr>
          <w:rFonts w:eastAsiaTheme="minorEastAsia"/>
          <w:color w:val="FF0000"/>
        </w:rPr>
      </w:pPr>
    </w:p>
    <w:p w:rsidR="00F80677" w:rsidRDefault="00F80677" w:rsidP="00C6737D">
      <w:pPr>
        <w:spacing w:after="0" w:line="240" w:lineRule="auto"/>
        <w:rPr>
          <w:rFonts w:eastAsiaTheme="minorEastAsia"/>
          <w:color w:val="FF0000"/>
        </w:rPr>
      </w:pPr>
    </w:p>
    <w:p w:rsidR="00F80677" w:rsidRDefault="00F80677" w:rsidP="00C6737D">
      <w:pPr>
        <w:spacing w:after="0" w:line="240" w:lineRule="auto"/>
        <w:rPr>
          <w:rFonts w:eastAsiaTheme="minorEastAsia"/>
          <w:color w:val="FF0000"/>
        </w:rPr>
      </w:pPr>
    </w:p>
    <w:p w:rsidR="00F80677" w:rsidRDefault="00F80677" w:rsidP="00C6737D">
      <w:pPr>
        <w:spacing w:after="0" w:line="240" w:lineRule="auto"/>
        <w:rPr>
          <w:rFonts w:eastAsiaTheme="minorEastAsia"/>
          <w:color w:val="FF0000"/>
        </w:rPr>
      </w:pPr>
    </w:p>
    <w:p w:rsidR="00F80677" w:rsidRDefault="00F80677" w:rsidP="00C6737D">
      <w:pPr>
        <w:spacing w:after="0" w:line="240" w:lineRule="auto"/>
        <w:rPr>
          <w:rFonts w:eastAsiaTheme="minorEastAsia"/>
          <w:color w:val="FF0000"/>
        </w:rPr>
      </w:pPr>
    </w:p>
    <w:p w:rsidR="00F80677" w:rsidRDefault="00F80677" w:rsidP="00C6737D">
      <w:pPr>
        <w:spacing w:after="0" w:line="240" w:lineRule="auto"/>
        <w:rPr>
          <w:rFonts w:eastAsiaTheme="minorEastAsia"/>
          <w:color w:val="FF0000"/>
        </w:rPr>
      </w:pPr>
    </w:p>
    <w:p w:rsidR="00F80677" w:rsidRPr="00F80677" w:rsidRDefault="00F80677" w:rsidP="00C6737D">
      <w:pPr>
        <w:spacing w:after="0" w:line="240" w:lineRule="auto"/>
        <w:rPr>
          <w:rFonts w:eastAsiaTheme="minorEastAsia"/>
          <w:color w:val="FF0000"/>
        </w:rPr>
      </w:pPr>
    </w:p>
    <w:p w:rsidR="000C621C" w:rsidRPr="00C02FC8" w:rsidRDefault="000C621C" w:rsidP="00C6737D">
      <w:pPr>
        <w:spacing w:after="0" w:line="240" w:lineRule="auto"/>
      </w:pPr>
    </w:p>
    <w:p w:rsidR="00654360" w:rsidRPr="00C02FC8" w:rsidRDefault="008E5247" w:rsidP="0059246D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At the start of which </w:t>
      </w:r>
      <w:r w:rsidR="00654360" w:rsidRPr="00C02FC8">
        <w:t>year, will the num</w:t>
      </w:r>
      <w:r w:rsidR="00B8665C">
        <w:t>ber of Little P</w:t>
      </w:r>
      <w:r w:rsidR="00C02FC8" w:rsidRPr="00C02FC8">
        <w:t>enguins have reached the c</w:t>
      </w:r>
      <w:r>
        <w:t>ritically endangered level of 2</w:t>
      </w:r>
      <w:r w:rsidR="000546D1">
        <w:t>0</w:t>
      </w:r>
      <w:r w:rsidR="00C02FC8" w:rsidRPr="00C02FC8">
        <w:t xml:space="preserve">0. </w:t>
      </w:r>
    </w:p>
    <w:p w:rsidR="000C621C" w:rsidRPr="00C02FC8" w:rsidRDefault="000C621C" w:rsidP="00C6737D">
      <w:pPr>
        <w:spacing w:after="0" w:line="240" w:lineRule="auto"/>
      </w:pPr>
    </w:p>
    <w:p w:rsidR="00EC4C0E" w:rsidRPr="00D440E4" w:rsidRDefault="00EC4C0E" w:rsidP="00D440E4">
      <w:pPr>
        <w:rPr>
          <w:color w:val="FF0000"/>
        </w:rPr>
      </w:pPr>
    </w:p>
    <w:sectPr w:rsidR="00EC4C0E" w:rsidRPr="00D440E4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8D5" w:rsidRDefault="00AB28D5" w:rsidP="00966339">
      <w:pPr>
        <w:spacing w:after="0" w:line="240" w:lineRule="auto"/>
      </w:pPr>
      <w:r>
        <w:separator/>
      </w:r>
    </w:p>
  </w:endnote>
  <w:endnote w:type="continuationSeparator" w:id="0">
    <w:p w:rsidR="00AB28D5" w:rsidRDefault="00AB28D5" w:rsidP="0096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075854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B28D5" w:rsidRDefault="00AB28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2F2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2F2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28D5" w:rsidRDefault="00AB2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8D5" w:rsidRDefault="00AB28D5" w:rsidP="00966339">
      <w:pPr>
        <w:spacing w:after="0" w:line="240" w:lineRule="auto"/>
      </w:pPr>
      <w:r>
        <w:separator/>
      </w:r>
    </w:p>
  </w:footnote>
  <w:footnote w:type="continuationSeparator" w:id="0">
    <w:p w:rsidR="00AB28D5" w:rsidRDefault="00AB28D5" w:rsidP="0096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54B41"/>
    <w:multiLevelType w:val="hybridMultilevel"/>
    <w:tmpl w:val="D85CF11A"/>
    <w:lvl w:ilvl="0" w:tplc="1BD6568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15DED"/>
    <w:multiLevelType w:val="hybridMultilevel"/>
    <w:tmpl w:val="0270DBE6"/>
    <w:lvl w:ilvl="0" w:tplc="8D66F568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85CCD"/>
    <w:multiLevelType w:val="hybridMultilevel"/>
    <w:tmpl w:val="E21E59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33DFF"/>
    <w:multiLevelType w:val="hybridMultilevel"/>
    <w:tmpl w:val="1A5481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D3F4A"/>
    <w:multiLevelType w:val="hybridMultilevel"/>
    <w:tmpl w:val="8ACE931C"/>
    <w:lvl w:ilvl="0" w:tplc="3D8EF0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01E36"/>
    <w:multiLevelType w:val="hybridMultilevel"/>
    <w:tmpl w:val="6A20A4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10394"/>
    <w:multiLevelType w:val="hybridMultilevel"/>
    <w:tmpl w:val="8B4ECD54"/>
    <w:lvl w:ilvl="0" w:tplc="A448E80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D76685B"/>
    <w:multiLevelType w:val="hybridMultilevel"/>
    <w:tmpl w:val="6B064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C4BCD"/>
    <w:multiLevelType w:val="hybridMultilevel"/>
    <w:tmpl w:val="3488AB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34632"/>
    <w:multiLevelType w:val="hybridMultilevel"/>
    <w:tmpl w:val="39D407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9488D"/>
    <w:multiLevelType w:val="hybridMultilevel"/>
    <w:tmpl w:val="1BE09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653FB"/>
    <w:multiLevelType w:val="hybridMultilevel"/>
    <w:tmpl w:val="3488AB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81ADB"/>
    <w:multiLevelType w:val="hybridMultilevel"/>
    <w:tmpl w:val="513E11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E3DBB"/>
    <w:multiLevelType w:val="hybridMultilevel"/>
    <w:tmpl w:val="DCD0C31C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AF62DCD"/>
    <w:multiLevelType w:val="hybridMultilevel"/>
    <w:tmpl w:val="5F9C5920"/>
    <w:lvl w:ilvl="0" w:tplc="4C2A4988">
      <w:start w:val="1"/>
      <w:numFmt w:val="lowerLetter"/>
      <w:lvlText w:val="%1)"/>
      <w:lvlJc w:val="left"/>
      <w:pPr>
        <w:ind w:left="134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3D7E45D9"/>
    <w:multiLevelType w:val="hybridMultilevel"/>
    <w:tmpl w:val="CE564C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EB608D8"/>
    <w:multiLevelType w:val="hybridMultilevel"/>
    <w:tmpl w:val="6EFC570C"/>
    <w:lvl w:ilvl="0" w:tplc="B876FDFC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cs="Times New Roman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cs="Times New Roman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cs="Times New Roman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</w:lvl>
  </w:abstractNum>
  <w:abstractNum w:abstractNumId="20">
    <w:nsid w:val="41D3021A"/>
    <w:multiLevelType w:val="hybridMultilevel"/>
    <w:tmpl w:val="428681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E199C"/>
    <w:multiLevelType w:val="hybridMultilevel"/>
    <w:tmpl w:val="0270DBE6"/>
    <w:lvl w:ilvl="0" w:tplc="8D66F568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C22372"/>
    <w:multiLevelType w:val="hybridMultilevel"/>
    <w:tmpl w:val="0EC894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D09B4"/>
    <w:multiLevelType w:val="hybridMultilevel"/>
    <w:tmpl w:val="458218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63603D"/>
    <w:multiLevelType w:val="hybridMultilevel"/>
    <w:tmpl w:val="A9F8145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41EDD"/>
    <w:multiLevelType w:val="hybridMultilevel"/>
    <w:tmpl w:val="9AB0C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F10872"/>
    <w:multiLevelType w:val="hybridMultilevel"/>
    <w:tmpl w:val="D85CF11A"/>
    <w:lvl w:ilvl="0" w:tplc="1BD6568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546736"/>
    <w:multiLevelType w:val="hybridMultilevel"/>
    <w:tmpl w:val="BE427E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F03D21"/>
    <w:multiLevelType w:val="hybridMultilevel"/>
    <w:tmpl w:val="85160392"/>
    <w:lvl w:ilvl="0" w:tplc="67A81DB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>
    <w:nsid w:val="52A96F4B"/>
    <w:multiLevelType w:val="hybridMultilevel"/>
    <w:tmpl w:val="E4AC4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DD336E"/>
    <w:multiLevelType w:val="hybridMultilevel"/>
    <w:tmpl w:val="8C4827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A3AFE"/>
    <w:multiLevelType w:val="hybridMultilevel"/>
    <w:tmpl w:val="4B0447BC"/>
    <w:lvl w:ilvl="0" w:tplc="582618C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77F5A1C"/>
    <w:multiLevelType w:val="hybridMultilevel"/>
    <w:tmpl w:val="3662A0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AA58DE"/>
    <w:multiLevelType w:val="hybridMultilevel"/>
    <w:tmpl w:val="BA0A974E"/>
    <w:lvl w:ilvl="0" w:tplc="771A7E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C366E5"/>
    <w:multiLevelType w:val="hybridMultilevel"/>
    <w:tmpl w:val="14844A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53495E"/>
    <w:multiLevelType w:val="hybridMultilevel"/>
    <w:tmpl w:val="79FC2A7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9855F9"/>
    <w:multiLevelType w:val="hybridMultilevel"/>
    <w:tmpl w:val="8E467FEC"/>
    <w:lvl w:ilvl="0" w:tplc="E0301406">
      <w:start w:val="3"/>
      <w:numFmt w:val="bullet"/>
      <w:lvlText w:val="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2C69B2"/>
    <w:multiLevelType w:val="hybridMultilevel"/>
    <w:tmpl w:val="0270DBE6"/>
    <w:lvl w:ilvl="0" w:tplc="8D66F568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E2576"/>
    <w:multiLevelType w:val="hybridMultilevel"/>
    <w:tmpl w:val="723AAE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1C684D"/>
    <w:multiLevelType w:val="hybridMultilevel"/>
    <w:tmpl w:val="5BDEB508"/>
    <w:lvl w:ilvl="0" w:tplc="BE66030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410955"/>
    <w:multiLevelType w:val="hybridMultilevel"/>
    <w:tmpl w:val="458218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C778EE"/>
    <w:multiLevelType w:val="hybridMultilevel"/>
    <w:tmpl w:val="428681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B4D15"/>
    <w:multiLevelType w:val="hybridMultilevel"/>
    <w:tmpl w:val="8C4827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1D258E"/>
    <w:multiLevelType w:val="hybridMultilevel"/>
    <w:tmpl w:val="FFB460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63916"/>
    <w:multiLevelType w:val="hybridMultilevel"/>
    <w:tmpl w:val="7FA69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752DB6"/>
    <w:multiLevelType w:val="hybridMultilevel"/>
    <w:tmpl w:val="A97470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12"/>
  </w:num>
  <w:num w:numId="5">
    <w:abstractNumId w:val="44"/>
  </w:num>
  <w:num w:numId="6">
    <w:abstractNumId w:val="22"/>
  </w:num>
  <w:num w:numId="7">
    <w:abstractNumId w:val="29"/>
  </w:num>
  <w:num w:numId="8">
    <w:abstractNumId w:val="9"/>
  </w:num>
  <w:num w:numId="9">
    <w:abstractNumId w:val="45"/>
  </w:num>
  <w:num w:numId="10">
    <w:abstractNumId w:val="3"/>
  </w:num>
  <w:num w:numId="11">
    <w:abstractNumId w:val="25"/>
  </w:num>
  <w:num w:numId="12">
    <w:abstractNumId w:val="0"/>
  </w:num>
  <w:num w:numId="13">
    <w:abstractNumId w:val="7"/>
  </w:num>
  <w:num w:numId="14">
    <w:abstractNumId w:val="17"/>
  </w:num>
  <w:num w:numId="15">
    <w:abstractNumId w:val="34"/>
  </w:num>
  <w:num w:numId="16">
    <w:abstractNumId w:val="21"/>
  </w:num>
  <w:num w:numId="17">
    <w:abstractNumId w:val="30"/>
  </w:num>
  <w:num w:numId="18">
    <w:abstractNumId w:val="6"/>
  </w:num>
  <w:num w:numId="19">
    <w:abstractNumId w:val="15"/>
  </w:num>
  <w:num w:numId="20">
    <w:abstractNumId w:val="31"/>
  </w:num>
  <w:num w:numId="21">
    <w:abstractNumId w:val="18"/>
  </w:num>
  <w:num w:numId="22">
    <w:abstractNumId w:val="35"/>
  </w:num>
  <w:num w:numId="23">
    <w:abstractNumId w:val="23"/>
  </w:num>
  <w:num w:numId="24">
    <w:abstractNumId w:val="24"/>
  </w:num>
  <w:num w:numId="25">
    <w:abstractNumId w:val="33"/>
  </w:num>
  <w:num w:numId="26">
    <w:abstractNumId w:val="26"/>
  </w:num>
  <w:num w:numId="27">
    <w:abstractNumId w:val="11"/>
  </w:num>
  <w:num w:numId="28">
    <w:abstractNumId w:val="41"/>
  </w:num>
  <w:num w:numId="29">
    <w:abstractNumId w:val="43"/>
  </w:num>
  <w:num w:numId="30">
    <w:abstractNumId w:val="2"/>
  </w:num>
  <w:num w:numId="31">
    <w:abstractNumId w:val="1"/>
  </w:num>
  <w:num w:numId="32">
    <w:abstractNumId w:val="13"/>
  </w:num>
  <w:num w:numId="33">
    <w:abstractNumId w:val="40"/>
  </w:num>
  <w:num w:numId="34">
    <w:abstractNumId w:val="42"/>
  </w:num>
  <w:num w:numId="35">
    <w:abstractNumId w:val="10"/>
  </w:num>
  <w:num w:numId="36">
    <w:abstractNumId w:val="20"/>
  </w:num>
  <w:num w:numId="37">
    <w:abstractNumId w:val="38"/>
  </w:num>
  <w:num w:numId="38">
    <w:abstractNumId w:val="4"/>
  </w:num>
  <w:num w:numId="39">
    <w:abstractNumId w:val="14"/>
  </w:num>
  <w:num w:numId="40">
    <w:abstractNumId w:val="28"/>
  </w:num>
  <w:num w:numId="41">
    <w:abstractNumId w:val="8"/>
  </w:num>
  <w:num w:numId="42">
    <w:abstractNumId w:val="32"/>
  </w:num>
  <w:num w:numId="43">
    <w:abstractNumId w:val="16"/>
  </w:num>
  <w:num w:numId="44">
    <w:abstractNumId w:val="39"/>
  </w:num>
  <w:num w:numId="45">
    <w:abstractNumId w:val="27"/>
  </w:num>
  <w:num w:numId="46">
    <w:abstractNumId w:val="3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B3"/>
    <w:rsid w:val="000066E1"/>
    <w:rsid w:val="000215B5"/>
    <w:rsid w:val="000546D1"/>
    <w:rsid w:val="000552D8"/>
    <w:rsid w:val="0006267A"/>
    <w:rsid w:val="00062D01"/>
    <w:rsid w:val="00066650"/>
    <w:rsid w:val="00075CD7"/>
    <w:rsid w:val="000878AD"/>
    <w:rsid w:val="0009088F"/>
    <w:rsid w:val="000922AC"/>
    <w:rsid w:val="000A4C25"/>
    <w:rsid w:val="000B06AF"/>
    <w:rsid w:val="000C621C"/>
    <w:rsid w:val="000D25A2"/>
    <w:rsid w:val="000D3C00"/>
    <w:rsid w:val="000F2AC2"/>
    <w:rsid w:val="000F4334"/>
    <w:rsid w:val="00101082"/>
    <w:rsid w:val="0010744C"/>
    <w:rsid w:val="00114670"/>
    <w:rsid w:val="001520FD"/>
    <w:rsid w:val="001524D2"/>
    <w:rsid w:val="00167477"/>
    <w:rsid w:val="00186582"/>
    <w:rsid w:val="001A3966"/>
    <w:rsid w:val="001C58AF"/>
    <w:rsid w:val="001E19E3"/>
    <w:rsid w:val="001E6CDF"/>
    <w:rsid w:val="001F1AEC"/>
    <w:rsid w:val="00202676"/>
    <w:rsid w:val="00226223"/>
    <w:rsid w:val="00227D38"/>
    <w:rsid w:val="00235409"/>
    <w:rsid w:val="00237DAF"/>
    <w:rsid w:val="002410B1"/>
    <w:rsid w:val="0024676B"/>
    <w:rsid w:val="00270DCC"/>
    <w:rsid w:val="00272223"/>
    <w:rsid w:val="00291DC9"/>
    <w:rsid w:val="002A34BF"/>
    <w:rsid w:val="002B590C"/>
    <w:rsid w:val="002C1C28"/>
    <w:rsid w:val="002D4E5B"/>
    <w:rsid w:val="002E09A8"/>
    <w:rsid w:val="002E38AE"/>
    <w:rsid w:val="002E51D8"/>
    <w:rsid w:val="002F2578"/>
    <w:rsid w:val="00302B0C"/>
    <w:rsid w:val="00315658"/>
    <w:rsid w:val="00316B7E"/>
    <w:rsid w:val="003170D8"/>
    <w:rsid w:val="00326C8B"/>
    <w:rsid w:val="00341B81"/>
    <w:rsid w:val="00343E83"/>
    <w:rsid w:val="0034559B"/>
    <w:rsid w:val="00365CFF"/>
    <w:rsid w:val="0037222C"/>
    <w:rsid w:val="00391091"/>
    <w:rsid w:val="0039195A"/>
    <w:rsid w:val="00395C90"/>
    <w:rsid w:val="003A2F7B"/>
    <w:rsid w:val="003B167A"/>
    <w:rsid w:val="003B3AA5"/>
    <w:rsid w:val="003C03FD"/>
    <w:rsid w:val="003C4DDD"/>
    <w:rsid w:val="003D1FED"/>
    <w:rsid w:val="003F09C1"/>
    <w:rsid w:val="004061E8"/>
    <w:rsid w:val="00407439"/>
    <w:rsid w:val="00411EF2"/>
    <w:rsid w:val="004171D3"/>
    <w:rsid w:val="00427C62"/>
    <w:rsid w:val="00437280"/>
    <w:rsid w:val="00440601"/>
    <w:rsid w:val="00446938"/>
    <w:rsid w:val="00451A7A"/>
    <w:rsid w:val="004532C2"/>
    <w:rsid w:val="00464D75"/>
    <w:rsid w:val="004852AB"/>
    <w:rsid w:val="004944A4"/>
    <w:rsid w:val="00495E24"/>
    <w:rsid w:val="004A58B5"/>
    <w:rsid w:val="004B3DA9"/>
    <w:rsid w:val="004B7232"/>
    <w:rsid w:val="004C480B"/>
    <w:rsid w:val="004D5A8A"/>
    <w:rsid w:val="004E1C62"/>
    <w:rsid w:val="004E6518"/>
    <w:rsid w:val="004F0208"/>
    <w:rsid w:val="004F271E"/>
    <w:rsid w:val="00506A45"/>
    <w:rsid w:val="00510C43"/>
    <w:rsid w:val="00516FF1"/>
    <w:rsid w:val="00523E71"/>
    <w:rsid w:val="00530670"/>
    <w:rsid w:val="005328A1"/>
    <w:rsid w:val="00552D41"/>
    <w:rsid w:val="00556E37"/>
    <w:rsid w:val="00560C18"/>
    <w:rsid w:val="005630B2"/>
    <w:rsid w:val="005772C2"/>
    <w:rsid w:val="00583543"/>
    <w:rsid w:val="00591D27"/>
    <w:rsid w:val="0059246D"/>
    <w:rsid w:val="005A0239"/>
    <w:rsid w:val="005A2891"/>
    <w:rsid w:val="005B2FB4"/>
    <w:rsid w:val="005B4EE9"/>
    <w:rsid w:val="005B7B7A"/>
    <w:rsid w:val="005C1C38"/>
    <w:rsid w:val="005C73F4"/>
    <w:rsid w:val="005D4878"/>
    <w:rsid w:val="00614802"/>
    <w:rsid w:val="00621C35"/>
    <w:rsid w:val="0062721B"/>
    <w:rsid w:val="006377B7"/>
    <w:rsid w:val="00637F9D"/>
    <w:rsid w:val="006454F2"/>
    <w:rsid w:val="00654360"/>
    <w:rsid w:val="00656ABE"/>
    <w:rsid w:val="006639B5"/>
    <w:rsid w:val="00664AAF"/>
    <w:rsid w:val="006650EC"/>
    <w:rsid w:val="006672E5"/>
    <w:rsid w:val="0067109B"/>
    <w:rsid w:val="00671A9F"/>
    <w:rsid w:val="00672DDF"/>
    <w:rsid w:val="00672F59"/>
    <w:rsid w:val="0069097D"/>
    <w:rsid w:val="00690F12"/>
    <w:rsid w:val="0069221D"/>
    <w:rsid w:val="006A1426"/>
    <w:rsid w:val="006A322A"/>
    <w:rsid w:val="006A635D"/>
    <w:rsid w:val="006B3D16"/>
    <w:rsid w:val="006B7BE0"/>
    <w:rsid w:val="006D18CF"/>
    <w:rsid w:val="007042BA"/>
    <w:rsid w:val="00715B8B"/>
    <w:rsid w:val="007256D9"/>
    <w:rsid w:val="00725CD2"/>
    <w:rsid w:val="007713DC"/>
    <w:rsid w:val="007739B8"/>
    <w:rsid w:val="00775B20"/>
    <w:rsid w:val="00783D2F"/>
    <w:rsid w:val="007901BB"/>
    <w:rsid w:val="0079138C"/>
    <w:rsid w:val="007A7B86"/>
    <w:rsid w:val="007B42A1"/>
    <w:rsid w:val="007C2B88"/>
    <w:rsid w:val="007C4DFE"/>
    <w:rsid w:val="007E575D"/>
    <w:rsid w:val="007F5E56"/>
    <w:rsid w:val="00807B74"/>
    <w:rsid w:val="008110C4"/>
    <w:rsid w:val="00814093"/>
    <w:rsid w:val="008179D1"/>
    <w:rsid w:val="0082302C"/>
    <w:rsid w:val="00851AF7"/>
    <w:rsid w:val="008573E7"/>
    <w:rsid w:val="00862060"/>
    <w:rsid w:val="00865EE0"/>
    <w:rsid w:val="00866F21"/>
    <w:rsid w:val="00870499"/>
    <w:rsid w:val="00871429"/>
    <w:rsid w:val="00881D06"/>
    <w:rsid w:val="00894FCA"/>
    <w:rsid w:val="008A1982"/>
    <w:rsid w:val="008A5804"/>
    <w:rsid w:val="008D1B6B"/>
    <w:rsid w:val="008D1D71"/>
    <w:rsid w:val="008E132A"/>
    <w:rsid w:val="008E5247"/>
    <w:rsid w:val="008E52BA"/>
    <w:rsid w:val="008F6B6C"/>
    <w:rsid w:val="009067C6"/>
    <w:rsid w:val="00906FA5"/>
    <w:rsid w:val="00911F15"/>
    <w:rsid w:val="00912968"/>
    <w:rsid w:val="00913543"/>
    <w:rsid w:val="0091655A"/>
    <w:rsid w:val="00920435"/>
    <w:rsid w:val="00926575"/>
    <w:rsid w:val="00931D9A"/>
    <w:rsid w:val="009418E6"/>
    <w:rsid w:val="009429DE"/>
    <w:rsid w:val="009446CF"/>
    <w:rsid w:val="00944B05"/>
    <w:rsid w:val="00951BCB"/>
    <w:rsid w:val="009524CD"/>
    <w:rsid w:val="009531B8"/>
    <w:rsid w:val="0095484D"/>
    <w:rsid w:val="00966339"/>
    <w:rsid w:val="00971E7A"/>
    <w:rsid w:val="0097542F"/>
    <w:rsid w:val="009824E5"/>
    <w:rsid w:val="009833E5"/>
    <w:rsid w:val="009A01C1"/>
    <w:rsid w:val="009A5C0E"/>
    <w:rsid w:val="009B780A"/>
    <w:rsid w:val="009B7849"/>
    <w:rsid w:val="009C52B3"/>
    <w:rsid w:val="009D24C1"/>
    <w:rsid w:val="009E24C9"/>
    <w:rsid w:val="00A01736"/>
    <w:rsid w:val="00A02389"/>
    <w:rsid w:val="00A02703"/>
    <w:rsid w:val="00A1316C"/>
    <w:rsid w:val="00A1620B"/>
    <w:rsid w:val="00A23F0F"/>
    <w:rsid w:val="00A34A9C"/>
    <w:rsid w:val="00A36C00"/>
    <w:rsid w:val="00A56BC4"/>
    <w:rsid w:val="00A650F6"/>
    <w:rsid w:val="00A715CC"/>
    <w:rsid w:val="00A857E7"/>
    <w:rsid w:val="00A95588"/>
    <w:rsid w:val="00AA6074"/>
    <w:rsid w:val="00AA6219"/>
    <w:rsid w:val="00AB28D5"/>
    <w:rsid w:val="00AB41C6"/>
    <w:rsid w:val="00AB653F"/>
    <w:rsid w:val="00AC1508"/>
    <w:rsid w:val="00AD02F6"/>
    <w:rsid w:val="00AD7DE1"/>
    <w:rsid w:val="00AD7FE3"/>
    <w:rsid w:val="00AE2E7F"/>
    <w:rsid w:val="00AE2E8C"/>
    <w:rsid w:val="00AE7DBA"/>
    <w:rsid w:val="00AF687D"/>
    <w:rsid w:val="00B05657"/>
    <w:rsid w:val="00B14DD5"/>
    <w:rsid w:val="00B175C3"/>
    <w:rsid w:val="00B35B72"/>
    <w:rsid w:val="00B41A66"/>
    <w:rsid w:val="00B65A51"/>
    <w:rsid w:val="00B8665C"/>
    <w:rsid w:val="00B941D5"/>
    <w:rsid w:val="00B975D3"/>
    <w:rsid w:val="00BB7C48"/>
    <w:rsid w:val="00BD18E1"/>
    <w:rsid w:val="00BF7DF6"/>
    <w:rsid w:val="00C02FC8"/>
    <w:rsid w:val="00C04F0B"/>
    <w:rsid w:val="00C226B5"/>
    <w:rsid w:val="00C34847"/>
    <w:rsid w:val="00C506B8"/>
    <w:rsid w:val="00C6722A"/>
    <w:rsid w:val="00C6737D"/>
    <w:rsid w:val="00C7306F"/>
    <w:rsid w:val="00C751A0"/>
    <w:rsid w:val="00C752C2"/>
    <w:rsid w:val="00C93A99"/>
    <w:rsid w:val="00CA0E81"/>
    <w:rsid w:val="00CB0E46"/>
    <w:rsid w:val="00CB10A0"/>
    <w:rsid w:val="00CB1DFA"/>
    <w:rsid w:val="00CB2CA3"/>
    <w:rsid w:val="00CB468A"/>
    <w:rsid w:val="00CC0C6C"/>
    <w:rsid w:val="00CC24E2"/>
    <w:rsid w:val="00CF00D6"/>
    <w:rsid w:val="00CF0405"/>
    <w:rsid w:val="00CF1867"/>
    <w:rsid w:val="00CF232C"/>
    <w:rsid w:val="00D021A5"/>
    <w:rsid w:val="00D02ADE"/>
    <w:rsid w:val="00D31348"/>
    <w:rsid w:val="00D36571"/>
    <w:rsid w:val="00D41FE9"/>
    <w:rsid w:val="00D42A2D"/>
    <w:rsid w:val="00D440E4"/>
    <w:rsid w:val="00D55F84"/>
    <w:rsid w:val="00D61A5E"/>
    <w:rsid w:val="00D86B1E"/>
    <w:rsid w:val="00D90187"/>
    <w:rsid w:val="00D9115C"/>
    <w:rsid w:val="00D9244C"/>
    <w:rsid w:val="00D9662C"/>
    <w:rsid w:val="00DB104C"/>
    <w:rsid w:val="00DC0C09"/>
    <w:rsid w:val="00DC109B"/>
    <w:rsid w:val="00DC1E48"/>
    <w:rsid w:val="00DC4104"/>
    <w:rsid w:val="00DD23FF"/>
    <w:rsid w:val="00DD4BB4"/>
    <w:rsid w:val="00DD7C9E"/>
    <w:rsid w:val="00DE1EEF"/>
    <w:rsid w:val="00E11B2D"/>
    <w:rsid w:val="00E34EF4"/>
    <w:rsid w:val="00E40C1C"/>
    <w:rsid w:val="00E42D5B"/>
    <w:rsid w:val="00E44246"/>
    <w:rsid w:val="00E46329"/>
    <w:rsid w:val="00E51CB5"/>
    <w:rsid w:val="00E61CCF"/>
    <w:rsid w:val="00E62F7A"/>
    <w:rsid w:val="00E73E5A"/>
    <w:rsid w:val="00E75A2E"/>
    <w:rsid w:val="00E92CAA"/>
    <w:rsid w:val="00E97C63"/>
    <w:rsid w:val="00EA31C8"/>
    <w:rsid w:val="00EB0709"/>
    <w:rsid w:val="00EB4CC5"/>
    <w:rsid w:val="00EC4C0E"/>
    <w:rsid w:val="00EC7D45"/>
    <w:rsid w:val="00F2078D"/>
    <w:rsid w:val="00F20BFA"/>
    <w:rsid w:val="00F27CFC"/>
    <w:rsid w:val="00F355DE"/>
    <w:rsid w:val="00F80677"/>
    <w:rsid w:val="00FA7F36"/>
    <w:rsid w:val="00FB10E4"/>
    <w:rsid w:val="00FB183E"/>
    <w:rsid w:val="00FB2FDF"/>
    <w:rsid w:val="00FB73F1"/>
    <w:rsid w:val="00FC2D86"/>
    <w:rsid w:val="00FC2F2F"/>
    <w:rsid w:val="00FC384B"/>
    <w:rsid w:val="00FD4751"/>
    <w:rsid w:val="00FE3DD9"/>
    <w:rsid w:val="00FF1D66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CA0E81"/>
  </w:style>
  <w:style w:type="paragraph" w:styleId="ListNumber2">
    <w:name w:val="List Number 2"/>
    <w:semiHidden/>
    <w:unhideWhenUsed/>
    <w:rsid w:val="001524D2"/>
    <w:pPr>
      <w:numPr>
        <w:ilvl w:val="1"/>
        <w:numId w:val="1"/>
      </w:numPr>
      <w:tabs>
        <w:tab w:val="right" w:pos="9310"/>
      </w:tabs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3">
    <w:name w:val="List Number 3"/>
    <w:semiHidden/>
    <w:unhideWhenUsed/>
    <w:rsid w:val="001524D2"/>
    <w:pPr>
      <w:numPr>
        <w:ilvl w:val="2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semiHidden/>
    <w:unhideWhenUsed/>
    <w:rsid w:val="001524D2"/>
    <w:pPr>
      <w:numPr>
        <w:ilvl w:val="3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5">
    <w:name w:val="List Number 5"/>
    <w:basedOn w:val="Normal"/>
    <w:semiHidden/>
    <w:unhideWhenUsed/>
    <w:rsid w:val="001524D2"/>
    <w:pPr>
      <w:numPr>
        <w:ilvl w:val="4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39"/>
  </w:style>
  <w:style w:type="paragraph" w:styleId="Footer">
    <w:name w:val="footer"/>
    <w:basedOn w:val="Normal"/>
    <w:link w:val="Foot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39"/>
  </w:style>
  <w:style w:type="table" w:styleId="TableGrid">
    <w:name w:val="Table Grid"/>
    <w:basedOn w:val="TableNormal"/>
    <w:rsid w:val="00DB104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5A51"/>
    <w:rPr>
      <w:color w:val="808080"/>
    </w:rPr>
  </w:style>
  <w:style w:type="paragraph" w:styleId="BodyText">
    <w:name w:val="Body Text"/>
    <w:basedOn w:val="Normal"/>
    <w:link w:val="BodyTextChar"/>
    <w:rsid w:val="00D86B1E"/>
    <w:pPr>
      <w:spacing w:after="240" w:line="240" w:lineRule="auto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86B1E"/>
    <w:rPr>
      <w:rFonts w:ascii="Arial" w:eastAsia="Times" w:hAnsi="Arial" w:cs="Arial"/>
      <w:sz w:val="20"/>
      <w:szCs w:val="20"/>
      <w:lang w:val="en-US"/>
    </w:rPr>
  </w:style>
  <w:style w:type="paragraph" w:customStyle="1" w:styleId="QNum">
    <w:name w:val="QNum"/>
    <w:basedOn w:val="Normal"/>
    <w:rsid w:val="00560C18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560C18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CA0E81"/>
  </w:style>
  <w:style w:type="paragraph" w:styleId="ListNumber2">
    <w:name w:val="List Number 2"/>
    <w:semiHidden/>
    <w:unhideWhenUsed/>
    <w:rsid w:val="001524D2"/>
    <w:pPr>
      <w:numPr>
        <w:ilvl w:val="1"/>
        <w:numId w:val="1"/>
      </w:numPr>
      <w:tabs>
        <w:tab w:val="right" w:pos="9310"/>
      </w:tabs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3">
    <w:name w:val="List Number 3"/>
    <w:semiHidden/>
    <w:unhideWhenUsed/>
    <w:rsid w:val="001524D2"/>
    <w:pPr>
      <w:numPr>
        <w:ilvl w:val="2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semiHidden/>
    <w:unhideWhenUsed/>
    <w:rsid w:val="001524D2"/>
    <w:pPr>
      <w:numPr>
        <w:ilvl w:val="3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5">
    <w:name w:val="List Number 5"/>
    <w:basedOn w:val="Normal"/>
    <w:semiHidden/>
    <w:unhideWhenUsed/>
    <w:rsid w:val="001524D2"/>
    <w:pPr>
      <w:numPr>
        <w:ilvl w:val="4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39"/>
  </w:style>
  <w:style w:type="paragraph" w:styleId="Footer">
    <w:name w:val="footer"/>
    <w:basedOn w:val="Normal"/>
    <w:link w:val="Foot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39"/>
  </w:style>
  <w:style w:type="table" w:styleId="TableGrid">
    <w:name w:val="Table Grid"/>
    <w:basedOn w:val="TableNormal"/>
    <w:rsid w:val="00DB104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5A51"/>
    <w:rPr>
      <w:color w:val="808080"/>
    </w:rPr>
  </w:style>
  <w:style w:type="paragraph" w:styleId="BodyText">
    <w:name w:val="Body Text"/>
    <w:basedOn w:val="Normal"/>
    <w:link w:val="BodyTextChar"/>
    <w:rsid w:val="00D86B1E"/>
    <w:pPr>
      <w:spacing w:after="240" w:line="240" w:lineRule="auto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86B1E"/>
    <w:rPr>
      <w:rFonts w:ascii="Arial" w:eastAsia="Times" w:hAnsi="Arial" w:cs="Arial"/>
      <w:sz w:val="20"/>
      <w:szCs w:val="20"/>
      <w:lang w:val="en-US"/>
    </w:rPr>
  </w:style>
  <w:style w:type="paragraph" w:customStyle="1" w:styleId="QNum">
    <w:name w:val="QNum"/>
    <w:basedOn w:val="Normal"/>
    <w:rsid w:val="00560C18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560C18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9ADC1F-44C1-483C-ACD9-162D1B8DF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72B1E93E</Template>
  <TotalTime>1885</TotalTime>
  <Pages>9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Wells</dc:creator>
  <cp:lastModifiedBy>HOUGHTON Tyril</cp:lastModifiedBy>
  <cp:revision>135</cp:revision>
  <cp:lastPrinted>2018-08-16T01:39:00Z</cp:lastPrinted>
  <dcterms:created xsi:type="dcterms:W3CDTF">2018-08-12T12:16:00Z</dcterms:created>
  <dcterms:modified xsi:type="dcterms:W3CDTF">2018-08-16T01:40:00Z</dcterms:modified>
</cp:coreProperties>
</file>