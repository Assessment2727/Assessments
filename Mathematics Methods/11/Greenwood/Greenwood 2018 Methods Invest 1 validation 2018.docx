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13" w:rsidRPr="005B19DA" w:rsidRDefault="00B36CC2" w:rsidP="0083793E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-360045</wp:posOffset>
            </wp:positionV>
            <wp:extent cx="112395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234" y="21343"/>
                <wp:lineTo x="21234" y="0"/>
                <wp:lineTo x="0" y="0"/>
              </wp:wrapPolygon>
            </wp:wrapTight>
            <wp:docPr id="2" name="Picture 1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martTag w:uri="urn:schemas-microsoft-com:office:smarttags" w:element="place">
        <w:smartTag w:uri="urn:schemas-microsoft-com:office:smarttags" w:element="PlaceName">
          <w:r w:rsidR="00E97413" w:rsidRPr="005B19DA">
            <w:rPr>
              <w:rFonts w:ascii="Comic Sans MS" w:hAnsi="Comic Sans MS"/>
              <w:b/>
              <w:sz w:val="32"/>
              <w:szCs w:val="32"/>
            </w:rPr>
            <w:t>Greenwood</w:t>
          </w:r>
        </w:smartTag>
        <w:r w:rsidR="00E97413" w:rsidRPr="005B19DA">
          <w:rPr>
            <w:rFonts w:ascii="Comic Sans MS" w:hAnsi="Comic Sans MS"/>
            <w:b/>
            <w:sz w:val="32"/>
            <w:szCs w:val="32"/>
          </w:rPr>
          <w:t xml:space="preserve"> </w:t>
        </w:r>
        <w:smartTag w:uri="urn:schemas-microsoft-com:office:smarttags" w:element="place">
          <w:r w:rsidR="00E97413" w:rsidRPr="005B19DA">
            <w:rPr>
              <w:rFonts w:ascii="Comic Sans MS" w:hAnsi="Comic Sans MS"/>
              <w:b/>
              <w:sz w:val="32"/>
              <w:szCs w:val="32"/>
            </w:rPr>
            <w:t>College</w:t>
          </w:r>
        </w:smartTag>
      </w:smartTag>
    </w:p>
    <w:p w:rsidR="00B035F7" w:rsidRDefault="00B035F7" w:rsidP="0083793E">
      <w:pPr>
        <w:keepNext/>
        <w:tabs>
          <w:tab w:val="left" w:pos="1120"/>
          <w:tab w:val="left" w:pos="1700"/>
          <w:tab w:val="left" w:pos="3680"/>
          <w:tab w:val="left" w:pos="9060"/>
          <w:tab w:val="right" w:pos="9940"/>
        </w:tabs>
        <w:spacing w:after="0" w:line="240" w:lineRule="auto"/>
        <w:ind w:left="-1" w:firstLine="1"/>
        <w:jc w:val="center"/>
        <w:outlineLvl w:val="1"/>
        <w:rPr>
          <w:rFonts w:ascii="Comic Sans MS" w:eastAsia="SimSun" w:hAnsi="Comic Sans MS"/>
          <w:sz w:val="28"/>
          <w:szCs w:val="28"/>
        </w:rPr>
      </w:pPr>
      <w:r>
        <w:rPr>
          <w:rFonts w:ascii="Comic Sans MS" w:eastAsia="SimSun" w:hAnsi="Comic Sans MS"/>
          <w:sz w:val="28"/>
          <w:szCs w:val="28"/>
        </w:rPr>
        <w:t>Methods 1 &amp; 2</w:t>
      </w:r>
    </w:p>
    <w:p w:rsidR="00E97413" w:rsidRPr="00D949BE" w:rsidRDefault="00B035F7" w:rsidP="00D949BE">
      <w:pPr>
        <w:keepNext/>
        <w:tabs>
          <w:tab w:val="left" w:pos="1120"/>
          <w:tab w:val="left" w:pos="1700"/>
          <w:tab w:val="left" w:pos="3680"/>
          <w:tab w:val="left" w:pos="9060"/>
          <w:tab w:val="right" w:pos="9940"/>
        </w:tabs>
        <w:spacing w:after="0" w:line="240" w:lineRule="auto"/>
        <w:ind w:left="-1" w:firstLine="1"/>
        <w:jc w:val="center"/>
        <w:outlineLvl w:val="1"/>
        <w:rPr>
          <w:rFonts w:ascii="Comic Sans MS" w:eastAsia="SimSun" w:hAnsi="Comic Sans MS"/>
          <w:sz w:val="28"/>
          <w:szCs w:val="28"/>
        </w:rPr>
      </w:pPr>
      <w:r>
        <w:rPr>
          <w:rFonts w:ascii="Comic Sans MS" w:eastAsia="SimSun" w:hAnsi="Comic Sans MS"/>
          <w:sz w:val="28"/>
          <w:szCs w:val="28"/>
        </w:rPr>
        <w:t xml:space="preserve">Investigation Validation 1 </w:t>
      </w:r>
      <w:r w:rsidR="00D949BE">
        <w:rPr>
          <w:rFonts w:ascii="Comic Sans MS" w:eastAsia="SimSun" w:hAnsi="Comic Sans MS"/>
          <w:sz w:val="28"/>
          <w:szCs w:val="28"/>
        </w:rPr>
        <w:t xml:space="preserve">(Number &amp; Algebra) </w:t>
      </w:r>
      <w:r>
        <w:rPr>
          <w:rFonts w:ascii="Comic Sans MS" w:eastAsia="SimSun" w:hAnsi="Comic Sans MS"/>
          <w:sz w:val="28"/>
          <w:szCs w:val="28"/>
        </w:rPr>
        <w:t>2018</w:t>
      </w:r>
    </w:p>
    <w:p w:rsidR="00E97413" w:rsidRDefault="00E97413" w:rsidP="00D949BE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spacing w:after="0" w:line="240" w:lineRule="auto"/>
        <w:ind w:right="77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NAME: _</w:t>
      </w:r>
      <w:r w:rsidR="00D949BE">
        <w:rPr>
          <w:rFonts w:ascii="Comic Sans MS" w:hAnsi="Comic Sans MS" w:cs="Arial"/>
          <w:sz w:val="24"/>
          <w:szCs w:val="24"/>
        </w:rPr>
        <w:t>_________________Marks:______/61</w:t>
      </w:r>
      <w:r>
        <w:rPr>
          <w:rFonts w:ascii="Comic Sans MS" w:hAnsi="Comic Sans MS" w:cs="Arial"/>
          <w:sz w:val="24"/>
          <w:szCs w:val="24"/>
        </w:rPr>
        <w:t xml:space="preserve"> = _______</w:t>
      </w:r>
    </w:p>
    <w:p w:rsidR="00E97413" w:rsidRPr="00692CA1" w:rsidRDefault="00E97413" w:rsidP="00692CA1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spacing w:after="0" w:line="240" w:lineRule="auto"/>
        <w:ind w:right="770"/>
        <w:rPr>
          <w:rFonts w:ascii="Comic Sans MS" w:hAnsi="Comic Sans MS" w:cs="Arial"/>
          <w:sz w:val="24"/>
          <w:szCs w:val="24"/>
        </w:rPr>
      </w:pPr>
    </w:p>
    <w:p w:rsidR="00E97413" w:rsidRPr="00D949BE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b/>
          <w:sz w:val="20"/>
          <w:szCs w:val="20"/>
        </w:rPr>
      </w:pPr>
      <w:r w:rsidRPr="009707D5">
        <w:rPr>
          <w:rFonts w:ascii="Comic Sans MS" w:hAnsi="Comic Sans MS"/>
          <w:b/>
          <w:sz w:val="20"/>
          <w:szCs w:val="20"/>
        </w:rPr>
        <w:t>1.</w:t>
      </w:r>
      <w:r w:rsidRPr="009707D5">
        <w:rPr>
          <w:rFonts w:ascii="Comic Sans MS" w:hAnsi="Comic Sans MS"/>
          <w:b/>
          <w:sz w:val="20"/>
          <w:szCs w:val="20"/>
        </w:rPr>
        <w:tab/>
        <w:t>[4</w:t>
      </w:r>
      <w:r w:rsidR="00F94EED">
        <w:rPr>
          <w:rFonts w:ascii="Comic Sans MS" w:hAnsi="Comic Sans MS"/>
          <w:b/>
          <w:sz w:val="20"/>
          <w:szCs w:val="20"/>
        </w:rPr>
        <w:t>, 3, 4, 1 = 12</w:t>
      </w:r>
      <w:r w:rsidRPr="009707D5">
        <w:rPr>
          <w:rFonts w:ascii="Comic Sans MS" w:hAnsi="Comic Sans MS"/>
          <w:b/>
          <w:sz w:val="20"/>
          <w:szCs w:val="20"/>
        </w:rPr>
        <w:t xml:space="preserve"> marks]</w:t>
      </w:r>
    </w:p>
    <w:p w:rsidR="00E97413" w:rsidRPr="00692CA1" w:rsidRDefault="00D949BE" w:rsidP="00D949BE">
      <w:pPr>
        <w:pStyle w:val="ListParagraph"/>
        <w:spacing w:after="0" w:line="240" w:lineRule="auto"/>
        <w:ind w:left="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a.</w:t>
      </w:r>
      <w:r>
        <w:rPr>
          <w:rFonts w:ascii="Comic Sans MS" w:hAnsi="Comic Sans MS"/>
          <w:sz w:val="20"/>
          <w:szCs w:val="20"/>
        </w:rPr>
        <w:tab/>
      </w:r>
      <w:r w:rsidR="00E97413" w:rsidRPr="00692CA1">
        <w:rPr>
          <w:rFonts w:ascii="Comic Sans MS" w:hAnsi="Comic Sans MS"/>
          <w:sz w:val="20"/>
          <w:szCs w:val="20"/>
        </w:rPr>
        <w:t>Complete the difference table</w:t>
      </w:r>
      <w:r w:rsidR="00E97413">
        <w:rPr>
          <w:rFonts w:ascii="Comic Sans MS" w:hAnsi="Comic Sans MS"/>
          <w:sz w:val="20"/>
          <w:szCs w:val="20"/>
        </w:rPr>
        <w:t xml:space="preserve"> for a general cubic function</w:t>
      </w:r>
      <w:r w:rsidR="00E97413" w:rsidRPr="00692CA1">
        <w:rPr>
          <w:rFonts w:ascii="Comic Sans MS" w:hAnsi="Comic Sans MS"/>
          <w:sz w:val="20"/>
          <w:szCs w:val="20"/>
        </w:rPr>
        <w:t>.</w:t>
      </w:r>
    </w:p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Pr="00692CA1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 w:rsidRPr="00692CA1">
        <w:rPr>
          <w:rFonts w:ascii="Comic Sans MS" w:hAnsi="Comic Sans MS"/>
          <w:color w:val="FF0000"/>
          <w:position w:val="-8"/>
          <w:sz w:val="20"/>
          <w:szCs w:val="20"/>
        </w:rPr>
        <w:object w:dxaOrig="2865" w:dyaOrig="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2.5pt" o:ole="">
            <v:imagedata r:id="rId6" o:title=""/>
          </v:shape>
          <o:OLEObject Type="Embed" ProgID="FXEquation.Equation" ShapeID="_x0000_i1025" DrawAspect="Content" ObjectID="_1573024864" r:id="rId7"/>
        </w:objec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"/>
        <w:gridCol w:w="2126"/>
        <w:gridCol w:w="2268"/>
        <w:gridCol w:w="1701"/>
        <w:gridCol w:w="1701"/>
      </w:tblGrid>
      <w:tr w:rsidR="00E97413" w:rsidRPr="0011000C" w:rsidTr="00B36CC2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x</w:t>
            </w:r>
          </w:p>
        </w:tc>
        <w:tc>
          <w:tcPr>
            <w:tcW w:w="2126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  <w:tc>
          <w:tcPr>
            <w:tcW w:w="170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  <w:tc>
          <w:tcPr>
            <w:tcW w:w="170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</w:tr>
      <w:tr w:rsidR="00E97413" w:rsidRPr="0011000C" w:rsidTr="00B36CC2">
        <w:tc>
          <w:tcPr>
            <w:tcW w:w="850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69444E" w:rsidRDefault="00E97413" w:rsidP="0069444E">
            <w:pPr>
              <w:pStyle w:val="ListParagraph"/>
              <w:spacing w:after="0" w:line="240" w:lineRule="auto"/>
              <w:ind w:left="0"/>
              <w:rPr>
                <w:rFonts w:ascii="Comic Sans MS" w:hAnsi="Comic Sans MS"/>
                <w:color w:val="A6A6A6" w:themeColor="background1" w:themeShade="A6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69444E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:rsidR="00E97413" w:rsidRPr="0069444E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  <w:highlight w:val="lightGray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26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B36CC2">
        <w:tc>
          <w:tcPr>
            <w:tcW w:w="850" w:type="dxa"/>
            <w:tcBorders>
              <w:top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126" w:type="dxa"/>
            <w:shd w:val="clear" w:color="auto" w:fill="BFBFB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4"/>
          <w:szCs w:val="24"/>
        </w:rPr>
      </w:pPr>
    </w:p>
    <w:p w:rsidR="00E97413" w:rsidRPr="00692CA1" w:rsidRDefault="00D949BE" w:rsidP="00D949BE">
      <w:pPr>
        <w:spacing w:after="0"/>
        <w:rPr>
          <w:rFonts w:ascii="Comic Sans MS" w:hAnsi="Comic Sans MS"/>
          <w:sz w:val="20"/>
          <w:szCs w:val="20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</w:r>
      <w:r w:rsidR="00E97413">
        <w:rPr>
          <w:rFonts w:ascii="Comic Sans MS" w:hAnsi="Comic Sans MS"/>
          <w:sz w:val="20"/>
          <w:szCs w:val="20"/>
        </w:rPr>
        <w:t xml:space="preserve">Find a formula for </w:t>
      </w:r>
      <w:r w:rsidR="00E97413" w:rsidRPr="00692CA1">
        <w:rPr>
          <w:rFonts w:ascii="Comic Sans MS" w:hAnsi="Comic Sans MS"/>
          <w:sz w:val="20"/>
          <w:szCs w:val="20"/>
        </w:rPr>
        <w:t>the following:</w:t>
      </w:r>
    </w:p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D949BE">
        <w:rPr>
          <w:rFonts w:ascii="Comic Sans MS" w:hAnsi="Comic Sans MS"/>
          <w:sz w:val="20"/>
          <w:szCs w:val="20"/>
        </w:rPr>
        <w:t>i</w:t>
      </w:r>
      <w:r>
        <w:rPr>
          <w:rFonts w:ascii="Comic Sans MS" w:hAnsi="Comic Sans MS"/>
          <w:sz w:val="20"/>
          <w:szCs w:val="20"/>
        </w:rPr>
        <w:t>) Complete the table</w:t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</w:p>
    <w:tbl>
      <w:tblPr>
        <w:tblW w:w="0" w:type="auto"/>
        <w:tblInd w:w="2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0"/>
        <w:gridCol w:w="851"/>
        <w:gridCol w:w="1349"/>
        <w:gridCol w:w="1349"/>
        <w:gridCol w:w="1350"/>
      </w:tblGrid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 xml:space="preserve"> 0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14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51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124</w:t>
            </w: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4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D949BE">
        <w:rPr>
          <w:rFonts w:ascii="Comic Sans MS" w:hAnsi="Comic Sans MS"/>
          <w:sz w:val="20"/>
          <w:szCs w:val="20"/>
        </w:rPr>
        <w:t>ii.</w:t>
      </w:r>
      <w:r w:rsidR="00D949BE">
        <w:rPr>
          <w:rFonts w:ascii="Comic Sans MS" w:hAnsi="Comic Sans MS"/>
          <w:sz w:val="20"/>
          <w:szCs w:val="20"/>
        </w:rPr>
        <w:tab/>
        <w:t>State</w:t>
      </w:r>
      <w:r>
        <w:rPr>
          <w:rFonts w:ascii="Comic Sans MS" w:hAnsi="Comic Sans MS"/>
          <w:sz w:val="20"/>
          <w:szCs w:val="20"/>
        </w:rPr>
        <w:t xml:space="preserve"> the values of a, b, c, and d in the general cubic formula. </w:t>
      </w:r>
    </w:p>
    <w:p w:rsidR="00E97413" w:rsidRDefault="00E97413" w:rsidP="00D949BE">
      <w:pPr>
        <w:pStyle w:val="ListParagraph"/>
        <w:spacing w:after="0" w:line="240" w:lineRule="auto"/>
        <w:ind w:left="144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USE MUST USE ALGEBRAIC TECHNIQUES TO EARN MARKS.</w:t>
      </w: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D949BE" w:rsidRDefault="00D949BE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D949BE" w:rsidRDefault="00D949BE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D949BE" w:rsidRDefault="00D949BE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D949BE" w:rsidRDefault="00D949BE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F94EED" w:rsidRDefault="00F94EED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F94EED" w:rsidRDefault="00F94EED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c) Write the formula.</w:t>
      </w:r>
    </w:p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B035F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br w:type="page"/>
      </w:r>
      <w:r w:rsidR="00F94EED">
        <w:rPr>
          <w:rFonts w:ascii="Comic Sans MS" w:hAnsi="Comic Sans MS"/>
          <w:b/>
          <w:sz w:val="20"/>
          <w:szCs w:val="20"/>
        </w:rPr>
        <w:lastRenderedPageBreak/>
        <w:t>2</w:t>
      </w:r>
      <w:r w:rsidRPr="00692CA1">
        <w:rPr>
          <w:rFonts w:ascii="Comic Sans MS" w:hAnsi="Comic Sans MS"/>
          <w:b/>
          <w:sz w:val="20"/>
          <w:szCs w:val="20"/>
        </w:rPr>
        <w:t>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sz w:val="20"/>
          <w:szCs w:val="20"/>
        </w:rPr>
        <w:t>[4, 4, 1 = 9 marks]</w:t>
      </w:r>
    </w:p>
    <w:p w:rsidR="00E97413" w:rsidRPr="00692CA1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Find a formula for</w:t>
      </w:r>
      <w:r w:rsidRPr="00692CA1">
        <w:rPr>
          <w:rFonts w:ascii="Comic Sans MS" w:hAnsi="Comic Sans MS"/>
          <w:sz w:val="20"/>
          <w:szCs w:val="20"/>
        </w:rPr>
        <w:t xml:space="preserve"> the following</w:t>
      </w:r>
      <w:r w:rsidR="00051A1F">
        <w:rPr>
          <w:rFonts w:ascii="Comic Sans MS" w:hAnsi="Comic Sans MS"/>
          <w:sz w:val="20"/>
          <w:szCs w:val="20"/>
        </w:rPr>
        <w:t xml:space="preserve"> cubic function</w:t>
      </w:r>
      <w:r w:rsidRPr="00692CA1">
        <w:rPr>
          <w:rFonts w:ascii="Comic Sans MS" w:hAnsi="Comic Sans MS"/>
          <w:sz w:val="20"/>
          <w:szCs w:val="20"/>
        </w:rPr>
        <w:t>:</w:t>
      </w:r>
    </w:p>
    <w:p w:rsidR="00E97413" w:rsidRPr="00692CA1" w:rsidRDefault="00E97413" w:rsidP="00692CA1">
      <w:pPr>
        <w:spacing w:after="0" w:line="240" w:lineRule="auto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a) Complete the table</w:t>
      </w:r>
      <w:r w:rsidRPr="00692CA1">
        <w:rPr>
          <w:rFonts w:ascii="Comic Sans MS" w:hAnsi="Comic Sans MS"/>
          <w:sz w:val="20"/>
          <w:szCs w:val="20"/>
        </w:rPr>
        <w:tab/>
      </w:r>
    </w:p>
    <w:p w:rsidR="00E97413" w:rsidRPr="00692CA1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  <w:r w:rsidRPr="00692CA1">
        <w:rPr>
          <w:rFonts w:ascii="Comic Sans MS" w:hAnsi="Comic Sans MS"/>
          <w:sz w:val="20"/>
          <w:szCs w:val="20"/>
        </w:rPr>
        <w:tab/>
      </w:r>
    </w:p>
    <w:tbl>
      <w:tblPr>
        <w:tblW w:w="0" w:type="auto"/>
        <w:tblInd w:w="2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0"/>
        <w:gridCol w:w="851"/>
        <w:gridCol w:w="1538"/>
        <w:gridCol w:w="1538"/>
        <w:gridCol w:w="1539"/>
      </w:tblGrid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 xml:space="preserve"> 0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26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850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56</w:t>
            </w: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9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 w:rsidRPr="00692CA1">
        <w:rPr>
          <w:rFonts w:ascii="Comic Sans MS" w:hAnsi="Comic Sans MS"/>
          <w:sz w:val="20"/>
          <w:szCs w:val="20"/>
        </w:rPr>
        <w:tab/>
      </w:r>
    </w:p>
    <w:p w:rsidR="00E97413" w:rsidRPr="00692CA1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b) Find the values of a, b, c, and d in the general cubic formula.</w:t>
      </w: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USE MUST USE ALGEBRAIC TECHNIQUES TO EARN MARKS</w:t>
      </w: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Pr="00692CA1" w:rsidRDefault="00E97413" w:rsidP="00692CA1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c) Write the formula.</w:t>
      </w:r>
    </w:p>
    <w:p w:rsidR="00E97413" w:rsidRPr="00692CA1" w:rsidRDefault="00E97413" w:rsidP="0024017D">
      <w:pPr>
        <w:pStyle w:val="ListParagraph"/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E97413" w:rsidRDefault="00E97413" w:rsidP="0083793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E97413" w:rsidRDefault="00E97413" w:rsidP="0083793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E97413" w:rsidRDefault="00E97413" w:rsidP="0083793E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E97413" w:rsidRDefault="00E9741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924F07" w:rsidRDefault="00F94EED" w:rsidP="00EC68CB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>3</w:t>
      </w:r>
      <w:r w:rsidR="00924F07" w:rsidRPr="00692CA1">
        <w:rPr>
          <w:rFonts w:ascii="Comic Sans MS" w:hAnsi="Comic Sans MS"/>
          <w:b/>
          <w:sz w:val="20"/>
          <w:szCs w:val="20"/>
        </w:rPr>
        <w:t>.</w:t>
      </w:r>
      <w:r w:rsidR="00924F07">
        <w:rPr>
          <w:rFonts w:ascii="Comic Sans MS" w:hAnsi="Comic Sans MS"/>
          <w:sz w:val="24"/>
          <w:szCs w:val="24"/>
        </w:rPr>
        <w:tab/>
      </w:r>
      <w:r w:rsidR="00924F07">
        <w:rPr>
          <w:rFonts w:ascii="Comic Sans MS" w:hAnsi="Comic Sans MS"/>
          <w:b/>
          <w:sz w:val="20"/>
          <w:szCs w:val="20"/>
        </w:rPr>
        <w:t>[4 marks]</w:t>
      </w:r>
    </w:p>
    <w:p w:rsidR="00E97413" w:rsidRPr="00EC68CB" w:rsidRDefault="00E97413" w:rsidP="00EC68CB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>Fourth degree equations are called</w:t>
      </w:r>
      <w:r>
        <w:rPr>
          <w:rFonts w:ascii="Comic Sans MS" w:hAnsi="Comic Sans MS"/>
          <w:sz w:val="20"/>
          <w:szCs w:val="20"/>
        </w:rPr>
        <w:t xml:space="preserve"> </w:t>
      </w:r>
      <w:r w:rsidRPr="001F288F">
        <w:rPr>
          <w:rFonts w:ascii="Comic Sans MS" w:hAnsi="Comic Sans MS"/>
          <w:b/>
          <w:sz w:val="20"/>
          <w:szCs w:val="20"/>
        </w:rPr>
        <w:t>quartic equations</w:t>
      </w:r>
      <w:r w:rsidRPr="00EC68CB">
        <w:rPr>
          <w:rFonts w:ascii="Comic Sans MS" w:hAnsi="Comic Sans MS"/>
          <w:sz w:val="20"/>
          <w:szCs w:val="20"/>
        </w:rPr>
        <w:t xml:space="preserve"> and come in the form:</w:t>
      </w:r>
    </w:p>
    <w:p w:rsidR="00E97413" w:rsidRDefault="00E97413" w:rsidP="0083793E">
      <w:pPr>
        <w:spacing w:after="0"/>
        <w:rPr>
          <w:rFonts w:ascii="Comic Sans MS" w:hAnsi="Comic Sans MS"/>
          <w:color w:val="FF0000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  <w:r w:rsidRPr="00EC68CB">
        <w:rPr>
          <w:rFonts w:ascii="Comic Sans MS" w:hAnsi="Comic Sans MS"/>
          <w:sz w:val="20"/>
          <w:szCs w:val="20"/>
        </w:rPr>
        <w:tab/>
      </w:r>
      <w:r w:rsidRPr="00EC68CB">
        <w:rPr>
          <w:rFonts w:ascii="Comic Sans MS" w:hAnsi="Comic Sans MS"/>
          <w:color w:val="FF0000"/>
          <w:position w:val="-8"/>
          <w:sz w:val="20"/>
          <w:szCs w:val="20"/>
        </w:rPr>
        <w:object w:dxaOrig="3614" w:dyaOrig="443">
          <v:shape id="_x0000_i1026" type="#_x0000_t75" style="width:179.25pt;height:22.5pt" o:ole="">
            <v:imagedata r:id="rId8" o:title=""/>
          </v:shape>
          <o:OLEObject Type="Embed" ProgID="FXEquation.Equation" ShapeID="_x0000_i1026" DrawAspect="Content" ObjectID="_1573024865" r:id="rId9"/>
        </w:object>
      </w:r>
    </w:p>
    <w:p w:rsidR="005008DC" w:rsidRPr="00EC68CB" w:rsidRDefault="005008DC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  <w:r w:rsidR="005008DC">
        <w:rPr>
          <w:rFonts w:ascii="Comic Sans MS" w:hAnsi="Comic Sans MS"/>
          <w:sz w:val="20"/>
          <w:szCs w:val="20"/>
        </w:rPr>
        <w:t>Complete</w:t>
      </w:r>
      <w:r w:rsidRPr="00EC68CB">
        <w:rPr>
          <w:rFonts w:ascii="Comic Sans MS" w:hAnsi="Comic Sans MS"/>
          <w:sz w:val="20"/>
          <w:szCs w:val="20"/>
        </w:rPr>
        <w:t xml:space="preserve"> the difference table for the general equation.</w:t>
      </w: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8"/>
        <w:gridCol w:w="2727"/>
        <w:gridCol w:w="1964"/>
        <w:gridCol w:w="1922"/>
        <w:gridCol w:w="1821"/>
        <w:gridCol w:w="1893"/>
      </w:tblGrid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x</w:t>
            </w: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th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difference</w:t>
            </w:r>
          </w:p>
        </w:tc>
      </w:tr>
      <w:tr w:rsidR="00E97413" w:rsidRPr="0011000C" w:rsidTr="00924F07">
        <w:tc>
          <w:tcPr>
            <w:tcW w:w="588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2727" w:type="dxa"/>
            <w:tcBorders>
              <w:bottom w:val="nil"/>
            </w:tcBorders>
            <w:shd w:val="clear" w:color="auto" w:fill="FFFFFF"/>
          </w:tcPr>
          <w:p w:rsidR="00E97413" w:rsidRPr="00924F07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924F07">
              <w:rPr>
                <w:rFonts w:ascii="Comic Sans MS" w:hAnsi="Comic Sans MS"/>
                <w:b/>
                <w:sz w:val="20"/>
                <w:szCs w:val="20"/>
              </w:rPr>
              <w:t>e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97413" w:rsidRPr="00924F07" w:rsidRDefault="00924F07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924F07">
              <w:rPr>
                <w:rFonts w:ascii="Comic Sans MS" w:hAnsi="Comic Sans MS"/>
                <w:b/>
                <w:sz w:val="20"/>
                <w:szCs w:val="20"/>
              </w:rPr>
              <w:t>24a</w:t>
            </w: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nil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924F07">
        <w:tc>
          <w:tcPr>
            <w:tcW w:w="588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</w:p>
    <w:p w:rsidR="00E97413" w:rsidRDefault="00E9741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E97413" w:rsidRPr="009707D5" w:rsidRDefault="00E97413" w:rsidP="0083793E">
      <w:pPr>
        <w:spacing w:after="0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>4.</w:t>
      </w:r>
      <w:r>
        <w:rPr>
          <w:rFonts w:ascii="Comic Sans MS" w:hAnsi="Comic Sans MS"/>
          <w:b/>
          <w:sz w:val="20"/>
          <w:szCs w:val="20"/>
        </w:rPr>
        <w:tab/>
        <w:t>[6, 5, 1 = 12 marks]</w:t>
      </w:r>
    </w:p>
    <w:p w:rsidR="001650E7" w:rsidRDefault="001650E7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  <w:r w:rsidRPr="00EC68CB">
        <w:rPr>
          <w:rFonts w:ascii="Comic Sans MS" w:hAnsi="Comic Sans MS"/>
          <w:sz w:val="20"/>
          <w:szCs w:val="20"/>
        </w:rPr>
        <w:tab/>
      </w:r>
      <w:r w:rsidR="001650E7">
        <w:rPr>
          <w:rFonts w:ascii="Comic Sans MS" w:hAnsi="Comic Sans MS"/>
          <w:sz w:val="20"/>
          <w:szCs w:val="20"/>
        </w:rPr>
        <w:tab/>
      </w:r>
      <w:r w:rsidR="001650E7">
        <w:rPr>
          <w:rFonts w:ascii="Comic Sans MS" w:hAnsi="Comic Sans MS"/>
          <w:sz w:val="20"/>
          <w:szCs w:val="20"/>
        </w:rPr>
        <w:tab/>
      </w:r>
      <w:r w:rsidRPr="00EC68CB">
        <w:rPr>
          <w:rFonts w:ascii="Comic Sans MS" w:hAnsi="Comic Sans MS"/>
          <w:color w:val="FF0000"/>
          <w:position w:val="-8"/>
          <w:sz w:val="20"/>
          <w:szCs w:val="20"/>
        </w:rPr>
        <w:object w:dxaOrig="3995" w:dyaOrig="443">
          <v:shape id="_x0000_i1027" type="#_x0000_t75" style="width:198pt;height:22.5pt" o:ole="">
            <v:imagedata r:id="rId10" o:title=""/>
          </v:shape>
          <o:OLEObject Type="Embed" ProgID="FXEquation.Equation" ShapeID="_x0000_i1027" DrawAspect="Content" ObjectID="_1573024866" r:id="rId11"/>
        </w:object>
      </w: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1650E7" w:rsidP="001650E7">
      <w:pPr>
        <w:spacing w:after="0"/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a.</w:t>
      </w:r>
      <w:r>
        <w:rPr>
          <w:rFonts w:ascii="Comic Sans MS" w:hAnsi="Comic Sans MS"/>
          <w:sz w:val="20"/>
          <w:szCs w:val="20"/>
        </w:rPr>
        <w:tab/>
        <w:t xml:space="preserve">Complete the </w:t>
      </w:r>
      <w:r w:rsidR="00E97413">
        <w:rPr>
          <w:rFonts w:ascii="Comic Sans MS" w:hAnsi="Comic Sans MS"/>
          <w:sz w:val="20"/>
          <w:szCs w:val="20"/>
        </w:rPr>
        <w:t>difference table.</w:t>
      </w: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8"/>
        <w:gridCol w:w="2727"/>
        <w:gridCol w:w="1964"/>
        <w:gridCol w:w="1922"/>
        <w:gridCol w:w="1821"/>
        <w:gridCol w:w="1893"/>
      </w:tblGrid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</w:t>
            </w: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th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2727" w:type="dxa"/>
            <w:shd w:val="clear" w:color="auto" w:fill="FFFFFF"/>
          </w:tcPr>
          <w:p w:rsidR="00E97413" w:rsidRPr="0011000C" w:rsidRDefault="001650E7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727" w:type="dxa"/>
          </w:tcPr>
          <w:p w:rsidR="00E97413" w:rsidRPr="0011000C" w:rsidRDefault="001650E7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 + 1 = 1</w:t>
            </w: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727" w:type="dxa"/>
          </w:tcPr>
          <w:p w:rsidR="00E97413" w:rsidRPr="0011000C" w:rsidRDefault="001650E7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 + 1 + 8 = 9</w:t>
            </w: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727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727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97413" w:rsidRPr="0011000C" w:rsidTr="0011000C">
        <w:tc>
          <w:tcPr>
            <w:tcW w:w="588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2727" w:type="dxa"/>
            <w:shd w:val="clear" w:color="auto" w:fill="FFFFFF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E97413" w:rsidRPr="0011000C" w:rsidRDefault="00E97413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1650E7" w:rsidRDefault="001650E7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Pr="00EC68CB" w:rsidRDefault="001650E7" w:rsidP="00566CBD">
      <w:pPr>
        <w:spacing w:after="0"/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b.</w:t>
      </w:r>
      <w:r>
        <w:rPr>
          <w:rFonts w:ascii="Comic Sans MS" w:hAnsi="Comic Sans MS"/>
          <w:sz w:val="20"/>
          <w:szCs w:val="20"/>
        </w:rPr>
        <w:tab/>
        <w:t>Find a</w:t>
      </w:r>
      <w:r w:rsidRPr="00EC68CB">
        <w:rPr>
          <w:rFonts w:ascii="Comic Sans MS" w:hAnsi="Comic Sans MS"/>
          <w:sz w:val="20"/>
          <w:szCs w:val="20"/>
        </w:rPr>
        <w:t xml:space="preserve"> formula for </w:t>
      </w:r>
      <w:r w:rsidRPr="001650E7">
        <w:rPr>
          <w:rFonts w:ascii="Comic Sans MS" w:hAnsi="Comic Sans MS"/>
          <w:b/>
          <w:sz w:val="20"/>
          <w:szCs w:val="20"/>
        </w:rPr>
        <w:t>y in terms of n</w:t>
      </w:r>
      <w:r w:rsidR="00566CBD">
        <w:rPr>
          <w:rFonts w:ascii="Comic Sans MS" w:hAnsi="Comic Sans MS"/>
          <w:sz w:val="20"/>
          <w:szCs w:val="20"/>
        </w:rPr>
        <w:t xml:space="preserve"> by first stating the </w:t>
      </w:r>
      <w:r w:rsidR="00E97413">
        <w:rPr>
          <w:rFonts w:ascii="Comic Sans MS" w:hAnsi="Comic Sans MS"/>
          <w:sz w:val="20"/>
          <w:szCs w:val="20"/>
        </w:rPr>
        <w:t>values of a, b, c, d, and e</w:t>
      </w:r>
      <w:r w:rsidR="00566CBD">
        <w:rPr>
          <w:rFonts w:ascii="Comic Sans MS" w:hAnsi="Comic Sans MS"/>
          <w:sz w:val="20"/>
          <w:szCs w:val="20"/>
        </w:rPr>
        <w:t>.</w:t>
      </w:r>
    </w:p>
    <w:p w:rsidR="00E97413" w:rsidRPr="00EC68CB" w:rsidRDefault="00E97413" w:rsidP="001650E7">
      <w:pPr>
        <w:spacing w:after="0"/>
        <w:ind w:left="72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USE MUST USE ALGEBRAIC TECHNIQUES TO EARN MARKS</w:t>
      </w: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</w:p>
    <w:p w:rsidR="00E97413" w:rsidRDefault="00E97413" w:rsidP="0057196D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7196D">
      <w:pPr>
        <w:rPr>
          <w:rFonts w:ascii="Comic Sans MS" w:hAnsi="Comic Sans MS"/>
          <w:sz w:val="20"/>
          <w:szCs w:val="20"/>
        </w:rPr>
      </w:pPr>
    </w:p>
    <w:p w:rsidR="00566CBD" w:rsidRDefault="00566CBD" w:rsidP="00566CBD">
      <w:pPr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c.</w:t>
      </w:r>
      <w:r>
        <w:rPr>
          <w:rFonts w:ascii="Comic Sans MS" w:hAnsi="Comic Sans MS"/>
          <w:sz w:val="20"/>
          <w:szCs w:val="20"/>
        </w:rPr>
        <w:tab/>
        <w:t>State the equation</w:t>
      </w:r>
    </w:p>
    <w:p w:rsidR="00E97413" w:rsidRPr="009707D5" w:rsidRDefault="00E97413" w:rsidP="0057196D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  <w:r w:rsidR="00566CBD">
        <w:rPr>
          <w:rFonts w:ascii="Comic Sans MS" w:hAnsi="Comic Sans MS"/>
          <w:b/>
          <w:sz w:val="20"/>
          <w:szCs w:val="20"/>
        </w:rPr>
        <w:lastRenderedPageBreak/>
        <w:t>5.</w:t>
      </w:r>
      <w:r w:rsidR="00566CBD">
        <w:rPr>
          <w:rFonts w:ascii="Comic Sans MS" w:hAnsi="Comic Sans MS"/>
          <w:b/>
          <w:sz w:val="20"/>
          <w:szCs w:val="20"/>
        </w:rPr>
        <w:tab/>
        <w:t>[6, 5, 1 = 12</w:t>
      </w:r>
      <w:r>
        <w:rPr>
          <w:rFonts w:ascii="Comic Sans MS" w:hAnsi="Comic Sans MS"/>
          <w:b/>
          <w:sz w:val="20"/>
          <w:szCs w:val="20"/>
        </w:rPr>
        <w:t xml:space="preserve"> marks]</w:t>
      </w:r>
    </w:p>
    <w:p w:rsidR="00E97413" w:rsidRDefault="00E97413" w:rsidP="009707D5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Find a</w:t>
      </w:r>
      <w:r w:rsidRPr="00EC68CB">
        <w:rPr>
          <w:rFonts w:ascii="Comic Sans MS" w:hAnsi="Comic Sans MS"/>
          <w:sz w:val="20"/>
          <w:szCs w:val="20"/>
        </w:rPr>
        <w:t xml:space="preserve"> formula for y in terms of n where</w:t>
      </w:r>
      <w:r>
        <w:rPr>
          <w:rFonts w:ascii="Comic Sans MS" w:hAnsi="Comic Sans MS"/>
          <w:sz w:val="20"/>
          <w:szCs w:val="20"/>
        </w:rPr>
        <w:tab/>
      </w:r>
    </w:p>
    <w:p w:rsidR="00E97413" w:rsidRDefault="00E97413" w:rsidP="009707D5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color w:val="FF0000"/>
          <w:position w:val="-8"/>
          <w:sz w:val="20"/>
          <w:szCs w:val="20"/>
        </w:rPr>
        <w:object w:dxaOrig="5995" w:dyaOrig="344">
          <v:shape id="_x0000_i1028" type="#_x0000_t75" style="width:300pt;height:17.25pt" o:ole="">
            <v:imagedata r:id="rId12" o:title=""/>
          </v:shape>
          <o:OLEObject Type="Embed" ProgID="FXEquation.Equation" ShapeID="_x0000_i1028" DrawAspect="Content" ObjectID="_1573024867" r:id="rId13"/>
        </w:object>
      </w:r>
    </w:p>
    <w:p w:rsidR="00E97413" w:rsidRDefault="00566CBD" w:rsidP="009707D5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a.</w:t>
      </w:r>
      <w:r>
        <w:rPr>
          <w:rFonts w:ascii="Comic Sans MS" w:hAnsi="Comic Sans MS"/>
          <w:sz w:val="20"/>
          <w:szCs w:val="20"/>
        </w:rPr>
        <w:tab/>
        <w:t>Complete</w:t>
      </w:r>
      <w:r w:rsidR="00E97413">
        <w:rPr>
          <w:rFonts w:ascii="Comic Sans MS" w:hAnsi="Comic Sans MS"/>
          <w:sz w:val="20"/>
          <w:szCs w:val="20"/>
        </w:rPr>
        <w:t xml:space="preserve"> the difference table.</w:t>
      </w: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8"/>
        <w:gridCol w:w="2727"/>
        <w:gridCol w:w="1964"/>
        <w:gridCol w:w="1922"/>
        <w:gridCol w:w="1821"/>
        <w:gridCol w:w="1893"/>
      </w:tblGrid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964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922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21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93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th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Pr="00EC68CB" w:rsidRDefault="00566CBD" w:rsidP="00566CBD">
      <w:pPr>
        <w:spacing w:after="0"/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b.</w:t>
      </w:r>
      <w:r>
        <w:rPr>
          <w:rFonts w:ascii="Comic Sans MS" w:hAnsi="Comic Sans MS"/>
          <w:sz w:val="20"/>
          <w:szCs w:val="20"/>
        </w:rPr>
        <w:tab/>
        <w:t>State</w:t>
      </w:r>
      <w:r w:rsidR="00E97413">
        <w:rPr>
          <w:rFonts w:ascii="Comic Sans MS" w:hAnsi="Comic Sans MS"/>
          <w:sz w:val="20"/>
          <w:szCs w:val="20"/>
        </w:rPr>
        <w:t xml:space="preserve"> the values of a, b, c, d, and e</w:t>
      </w:r>
    </w:p>
    <w:p w:rsidR="00E97413" w:rsidRPr="00EC68CB" w:rsidRDefault="00E97413" w:rsidP="00566CBD">
      <w:pPr>
        <w:spacing w:after="0"/>
        <w:ind w:left="72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USE MUST USE ALGEBRAIC TECHNIQUES TO EARN MARKS</w:t>
      </w: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Pr="00EC68CB" w:rsidRDefault="00E97413" w:rsidP="0083793E">
      <w:pPr>
        <w:spacing w:after="0"/>
        <w:rPr>
          <w:rFonts w:ascii="Comic Sans MS" w:hAnsi="Comic Sans MS"/>
          <w:sz w:val="20"/>
          <w:szCs w:val="20"/>
        </w:rPr>
      </w:pPr>
    </w:p>
    <w:p w:rsidR="00E97413" w:rsidRDefault="00E97413" w:rsidP="008F0277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c.</w:t>
      </w:r>
      <w:r>
        <w:rPr>
          <w:rFonts w:ascii="Comic Sans MS" w:hAnsi="Comic Sans MS"/>
          <w:sz w:val="20"/>
          <w:szCs w:val="20"/>
        </w:rPr>
        <w:tab/>
        <w:t>State the equation</w:t>
      </w: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566CBD" w:rsidRDefault="00566CBD" w:rsidP="001F288F">
      <w:pPr>
        <w:rPr>
          <w:rFonts w:ascii="Comic Sans MS" w:hAnsi="Comic Sans MS"/>
          <w:sz w:val="20"/>
          <w:szCs w:val="20"/>
        </w:rPr>
      </w:pPr>
    </w:p>
    <w:p w:rsidR="00E97413" w:rsidRPr="009707D5" w:rsidRDefault="00E97413" w:rsidP="001F288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  <w:r w:rsidR="00D949BE">
        <w:rPr>
          <w:rFonts w:ascii="Comic Sans MS" w:hAnsi="Comic Sans MS"/>
          <w:b/>
          <w:sz w:val="20"/>
          <w:szCs w:val="20"/>
        </w:rPr>
        <w:lastRenderedPageBreak/>
        <w:t>6.</w:t>
      </w:r>
      <w:r w:rsidR="00D949BE">
        <w:rPr>
          <w:rFonts w:ascii="Comic Sans MS" w:hAnsi="Comic Sans MS"/>
          <w:b/>
          <w:sz w:val="20"/>
          <w:szCs w:val="20"/>
        </w:rPr>
        <w:tab/>
        <w:t>[6, 5</w:t>
      </w:r>
      <w:r>
        <w:rPr>
          <w:rFonts w:ascii="Comic Sans MS" w:hAnsi="Comic Sans MS"/>
          <w:b/>
          <w:sz w:val="20"/>
          <w:szCs w:val="20"/>
        </w:rPr>
        <w:t xml:space="preserve">, 1 </w:t>
      </w:r>
      <w:r w:rsidR="00D949BE">
        <w:rPr>
          <w:rFonts w:ascii="Comic Sans MS" w:hAnsi="Comic Sans MS"/>
          <w:b/>
          <w:sz w:val="20"/>
          <w:szCs w:val="20"/>
        </w:rPr>
        <w:t>= 12</w:t>
      </w:r>
      <w:r>
        <w:rPr>
          <w:rFonts w:ascii="Comic Sans MS" w:hAnsi="Comic Sans MS"/>
          <w:b/>
          <w:sz w:val="20"/>
          <w:szCs w:val="20"/>
        </w:rPr>
        <w:t xml:space="preserve"> marks]</w:t>
      </w:r>
    </w:p>
    <w:p w:rsidR="00E97413" w:rsidRDefault="00E97413" w:rsidP="001F288F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Find a</w:t>
      </w:r>
      <w:r w:rsidRPr="00EC68CB">
        <w:rPr>
          <w:rFonts w:ascii="Comic Sans MS" w:hAnsi="Comic Sans MS"/>
          <w:sz w:val="20"/>
          <w:szCs w:val="20"/>
        </w:rPr>
        <w:t xml:space="preserve"> formula for y in terms of n where</w:t>
      </w:r>
      <w:r>
        <w:rPr>
          <w:rFonts w:ascii="Comic Sans MS" w:hAnsi="Comic Sans MS"/>
          <w:sz w:val="20"/>
          <w:szCs w:val="20"/>
        </w:rPr>
        <w:tab/>
      </w:r>
    </w:p>
    <w:p w:rsidR="00E97413" w:rsidRDefault="00E97413" w:rsidP="001F288F">
      <w:pPr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color w:val="FF0000"/>
          <w:position w:val="-8"/>
          <w:sz w:val="20"/>
          <w:szCs w:val="20"/>
        </w:rPr>
        <w:object w:dxaOrig="5938" w:dyaOrig="344">
          <v:shape id="_x0000_i1029" type="#_x0000_t75" style="width:297pt;height:17.25pt" o:ole="">
            <v:imagedata r:id="rId14" o:title=""/>
          </v:shape>
          <o:OLEObject Type="Embed" ProgID="FXEquation.Equation" ShapeID="_x0000_i1029" DrawAspect="Content" ObjectID="_1573024868" r:id="rId15"/>
        </w:object>
      </w:r>
    </w:p>
    <w:p w:rsidR="00E97413" w:rsidRDefault="00566CBD" w:rsidP="00566CBD">
      <w:pPr>
        <w:spacing w:after="0"/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a.</w:t>
      </w:r>
      <w:r>
        <w:rPr>
          <w:rFonts w:ascii="Comic Sans MS" w:hAnsi="Comic Sans MS"/>
          <w:sz w:val="20"/>
          <w:szCs w:val="20"/>
        </w:rPr>
        <w:tab/>
        <w:t>Complete</w:t>
      </w:r>
      <w:r w:rsidR="00E97413">
        <w:rPr>
          <w:rFonts w:ascii="Comic Sans MS" w:hAnsi="Comic Sans MS"/>
          <w:sz w:val="20"/>
          <w:szCs w:val="20"/>
        </w:rPr>
        <w:t xml:space="preserve"> the difference table.</w:t>
      </w:r>
    </w:p>
    <w:p w:rsidR="00E97413" w:rsidRPr="00EC68CB" w:rsidRDefault="00E97413" w:rsidP="001F288F">
      <w:pPr>
        <w:spacing w:after="0"/>
        <w:rPr>
          <w:rFonts w:ascii="Comic Sans MS" w:hAnsi="Comic Sans MS"/>
          <w:sz w:val="20"/>
          <w:szCs w:val="2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8"/>
        <w:gridCol w:w="2727"/>
        <w:gridCol w:w="1964"/>
        <w:gridCol w:w="1922"/>
        <w:gridCol w:w="1821"/>
        <w:gridCol w:w="1893"/>
      </w:tblGrid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y</w:t>
            </w:r>
          </w:p>
        </w:tc>
        <w:tc>
          <w:tcPr>
            <w:tcW w:w="1964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st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922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21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  <w:tc>
          <w:tcPr>
            <w:tcW w:w="1893" w:type="dxa"/>
          </w:tcPr>
          <w:p w:rsidR="00051A1F" w:rsidRPr="0011000C" w:rsidRDefault="00051A1F" w:rsidP="004B7244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  <w:r w:rsidRPr="0011000C">
              <w:rPr>
                <w:rFonts w:ascii="Comic Sans MS" w:hAnsi="Comic Sans MS"/>
                <w:sz w:val="20"/>
                <w:szCs w:val="20"/>
                <w:vertAlign w:val="superscript"/>
              </w:rPr>
              <w:t>th</w:t>
            </w:r>
            <w:r w:rsidRPr="0011000C">
              <w:rPr>
                <w:rFonts w:ascii="Comic Sans MS" w:hAnsi="Comic Sans MS"/>
                <w:sz w:val="20"/>
                <w:szCs w:val="20"/>
              </w:rPr>
              <w:t xml:space="preserve"> diff</w:t>
            </w: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51A1F" w:rsidRPr="0011000C" w:rsidTr="0011000C">
        <w:tc>
          <w:tcPr>
            <w:tcW w:w="588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1000C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2727" w:type="dxa"/>
            <w:shd w:val="clear" w:color="auto" w:fill="FFFFFF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64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22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21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93" w:type="dxa"/>
          </w:tcPr>
          <w:p w:rsidR="00051A1F" w:rsidRPr="0011000C" w:rsidRDefault="00051A1F" w:rsidP="0011000C">
            <w:pPr>
              <w:pStyle w:val="ListParagraph"/>
              <w:spacing w:after="0" w:line="240" w:lineRule="auto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97413" w:rsidRDefault="00E97413" w:rsidP="008F0277">
      <w:pPr>
        <w:spacing w:after="0"/>
        <w:rPr>
          <w:rFonts w:ascii="Comic Sans MS" w:hAnsi="Comic Sans MS"/>
          <w:sz w:val="20"/>
          <w:szCs w:val="20"/>
        </w:rPr>
      </w:pPr>
    </w:p>
    <w:p w:rsidR="00E97413" w:rsidRPr="00EC68CB" w:rsidRDefault="00566CBD" w:rsidP="00566CBD">
      <w:pPr>
        <w:spacing w:after="0"/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b.</w:t>
      </w:r>
      <w:r>
        <w:rPr>
          <w:rFonts w:ascii="Comic Sans MS" w:hAnsi="Comic Sans MS"/>
          <w:sz w:val="20"/>
          <w:szCs w:val="20"/>
        </w:rPr>
        <w:tab/>
        <w:t>State</w:t>
      </w:r>
      <w:r w:rsidR="00E97413">
        <w:rPr>
          <w:rFonts w:ascii="Comic Sans MS" w:hAnsi="Comic Sans MS"/>
          <w:sz w:val="20"/>
          <w:szCs w:val="20"/>
        </w:rPr>
        <w:t xml:space="preserve"> the values of a, b, c, d, and e</w:t>
      </w:r>
    </w:p>
    <w:p w:rsidR="00E97413" w:rsidRPr="00EC68CB" w:rsidRDefault="00E97413" w:rsidP="00566CBD">
      <w:pPr>
        <w:spacing w:after="0"/>
        <w:ind w:left="72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USE MUST USE ALGEBRAIC TECHNIQUES TO EARN MARKS</w:t>
      </w:r>
    </w:p>
    <w:p w:rsidR="00E97413" w:rsidRDefault="00E97413" w:rsidP="008F0277">
      <w:pPr>
        <w:spacing w:after="0"/>
        <w:rPr>
          <w:rFonts w:ascii="Comic Sans MS" w:hAnsi="Comic Sans MS"/>
          <w:sz w:val="20"/>
          <w:szCs w:val="20"/>
        </w:rPr>
      </w:pPr>
      <w:r w:rsidRPr="00EC68CB">
        <w:rPr>
          <w:rFonts w:ascii="Comic Sans MS" w:hAnsi="Comic Sans MS"/>
          <w:sz w:val="20"/>
          <w:szCs w:val="20"/>
        </w:rPr>
        <w:tab/>
      </w: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566CBD" w:rsidP="008F0277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c.</w:t>
      </w:r>
      <w:r>
        <w:rPr>
          <w:rFonts w:ascii="Comic Sans MS" w:hAnsi="Comic Sans MS"/>
          <w:sz w:val="20"/>
          <w:szCs w:val="20"/>
        </w:rPr>
        <w:tab/>
        <w:t>Write the equation.</w:t>
      </w: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Default="00051A1F" w:rsidP="008F0277">
      <w:pPr>
        <w:spacing w:after="0"/>
        <w:rPr>
          <w:rFonts w:ascii="Comic Sans MS" w:hAnsi="Comic Sans MS"/>
          <w:sz w:val="20"/>
          <w:szCs w:val="20"/>
        </w:rPr>
      </w:pPr>
    </w:p>
    <w:p w:rsidR="00051A1F" w:rsidRPr="00051A1F" w:rsidRDefault="00051A1F" w:rsidP="00051A1F">
      <w:pPr>
        <w:spacing w:after="0"/>
        <w:jc w:val="center"/>
        <w:rPr>
          <w:rFonts w:ascii="Comic Sans MS" w:hAnsi="Comic Sans MS"/>
          <w:b/>
          <w:sz w:val="20"/>
          <w:szCs w:val="20"/>
        </w:rPr>
      </w:pPr>
      <w:r w:rsidRPr="00051A1F">
        <w:rPr>
          <w:rFonts w:ascii="Comic Sans MS" w:hAnsi="Comic Sans MS"/>
          <w:b/>
          <w:sz w:val="20"/>
          <w:szCs w:val="20"/>
        </w:rPr>
        <w:t>END OF VALIDATION</w:t>
      </w:r>
    </w:p>
    <w:sectPr w:rsidR="00051A1F" w:rsidRPr="00051A1F" w:rsidSect="0083793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E"/>
    <w:rsid w:val="00004D16"/>
    <w:rsid w:val="00005E14"/>
    <w:rsid w:val="0001149B"/>
    <w:rsid w:val="00011DDB"/>
    <w:rsid w:val="0001260C"/>
    <w:rsid w:val="00020643"/>
    <w:rsid w:val="00021142"/>
    <w:rsid w:val="00031043"/>
    <w:rsid w:val="00032978"/>
    <w:rsid w:val="00035569"/>
    <w:rsid w:val="000400C6"/>
    <w:rsid w:val="000415B8"/>
    <w:rsid w:val="00051A1F"/>
    <w:rsid w:val="00055A5C"/>
    <w:rsid w:val="00063C52"/>
    <w:rsid w:val="00064284"/>
    <w:rsid w:val="0007171B"/>
    <w:rsid w:val="00071CBF"/>
    <w:rsid w:val="000741E7"/>
    <w:rsid w:val="000875E3"/>
    <w:rsid w:val="00087D5A"/>
    <w:rsid w:val="0009311C"/>
    <w:rsid w:val="00094DC9"/>
    <w:rsid w:val="00096090"/>
    <w:rsid w:val="000A2410"/>
    <w:rsid w:val="000A373D"/>
    <w:rsid w:val="000A3FFD"/>
    <w:rsid w:val="000A7F4A"/>
    <w:rsid w:val="000B1AEE"/>
    <w:rsid w:val="000B6677"/>
    <w:rsid w:val="000C38AF"/>
    <w:rsid w:val="000C6CB6"/>
    <w:rsid w:val="000D2D94"/>
    <w:rsid w:val="000D360D"/>
    <w:rsid w:val="000D4A21"/>
    <w:rsid w:val="000D4BDF"/>
    <w:rsid w:val="000E56DF"/>
    <w:rsid w:val="000F0857"/>
    <w:rsid w:val="000F1560"/>
    <w:rsid w:val="000F24D4"/>
    <w:rsid w:val="000F6E72"/>
    <w:rsid w:val="00103447"/>
    <w:rsid w:val="001034E1"/>
    <w:rsid w:val="0011000C"/>
    <w:rsid w:val="00115D5E"/>
    <w:rsid w:val="0011721C"/>
    <w:rsid w:val="00121E82"/>
    <w:rsid w:val="00122CF2"/>
    <w:rsid w:val="00127717"/>
    <w:rsid w:val="00127919"/>
    <w:rsid w:val="00131ADF"/>
    <w:rsid w:val="00132602"/>
    <w:rsid w:val="001331B3"/>
    <w:rsid w:val="0014020E"/>
    <w:rsid w:val="00145B9C"/>
    <w:rsid w:val="0014739C"/>
    <w:rsid w:val="00147AF3"/>
    <w:rsid w:val="001513FE"/>
    <w:rsid w:val="00151440"/>
    <w:rsid w:val="00153047"/>
    <w:rsid w:val="00155060"/>
    <w:rsid w:val="001641F8"/>
    <w:rsid w:val="00164690"/>
    <w:rsid w:val="001650E7"/>
    <w:rsid w:val="001701F8"/>
    <w:rsid w:val="00174619"/>
    <w:rsid w:val="00175C5E"/>
    <w:rsid w:val="00177FCF"/>
    <w:rsid w:val="00181320"/>
    <w:rsid w:val="00184898"/>
    <w:rsid w:val="00193A87"/>
    <w:rsid w:val="00193EE4"/>
    <w:rsid w:val="001A0B9B"/>
    <w:rsid w:val="001A208A"/>
    <w:rsid w:val="001A4EEF"/>
    <w:rsid w:val="001A5513"/>
    <w:rsid w:val="001A793F"/>
    <w:rsid w:val="001B3BE2"/>
    <w:rsid w:val="001C34C0"/>
    <w:rsid w:val="001C7317"/>
    <w:rsid w:val="001C7F85"/>
    <w:rsid w:val="001D1D78"/>
    <w:rsid w:val="001D252B"/>
    <w:rsid w:val="001D308B"/>
    <w:rsid w:val="001D4D81"/>
    <w:rsid w:val="001E09E7"/>
    <w:rsid w:val="001E2F99"/>
    <w:rsid w:val="001E4A5E"/>
    <w:rsid w:val="001F288F"/>
    <w:rsid w:val="001F2FA8"/>
    <w:rsid w:val="001F3C6D"/>
    <w:rsid w:val="001F708D"/>
    <w:rsid w:val="00204116"/>
    <w:rsid w:val="00206355"/>
    <w:rsid w:val="002075F1"/>
    <w:rsid w:val="0021107A"/>
    <w:rsid w:val="002153C4"/>
    <w:rsid w:val="00215A9D"/>
    <w:rsid w:val="00217059"/>
    <w:rsid w:val="00220821"/>
    <w:rsid w:val="0022233D"/>
    <w:rsid w:val="002227BF"/>
    <w:rsid w:val="00230B6C"/>
    <w:rsid w:val="00235FB1"/>
    <w:rsid w:val="0024017D"/>
    <w:rsid w:val="00245BB7"/>
    <w:rsid w:val="00255A23"/>
    <w:rsid w:val="00256304"/>
    <w:rsid w:val="0025654C"/>
    <w:rsid w:val="00256A03"/>
    <w:rsid w:val="002608E1"/>
    <w:rsid w:val="00261008"/>
    <w:rsid w:val="00263250"/>
    <w:rsid w:val="00271960"/>
    <w:rsid w:val="002735D3"/>
    <w:rsid w:val="00274D6B"/>
    <w:rsid w:val="00274E7D"/>
    <w:rsid w:val="002844BE"/>
    <w:rsid w:val="0028469B"/>
    <w:rsid w:val="00284A05"/>
    <w:rsid w:val="00284F44"/>
    <w:rsid w:val="00287CA1"/>
    <w:rsid w:val="00292CD7"/>
    <w:rsid w:val="002957C5"/>
    <w:rsid w:val="00295A87"/>
    <w:rsid w:val="002A0D9A"/>
    <w:rsid w:val="002B3A04"/>
    <w:rsid w:val="002B48F4"/>
    <w:rsid w:val="002B62ED"/>
    <w:rsid w:val="002C4AE8"/>
    <w:rsid w:val="002C632E"/>
    <w:rsid w:val="002D143F"/>
    <w:rsid w:val="002D3CFB"/>
    <w:rsid w:val="002D3E4C"/>
    <w:rsid w:val="002D4CF8"/>
    <w:rsid w:val="002E0FAF"/>
    <w:rsid w:val="002E221F"/>
    <w:rsid w:val="002E2CB1"/>
    <w:rsid w:val="002E3453"/>
    <w:rsid w:val="002E5426"/>
    <w:rsid w:val="002F5052"/>
    <w:rsid w:val="00305837"/>
    <w:rsid w:val="0030670A"/>
    <w:rsid w:val="00311FAD"/>
    <w:rsid w:val="00312C74"/>
    <w:rsid w:val="0031307D"/>
    <w:rsid w:val="003136D3"/>
    <w:rsid w:val="00313C08"/>
    <w:rsid w:val="00320ADF"/>
    <w:rsid w:val="00321FD3"/>
    <w:rsid w:val="00324033"/>
    <w:rsid w:val="00324F38"/>
    <w:rsid w:val="00327F8F"/>
    <w:rsid w:val="003306D1"/>
    <w:rsid w:val="00340FED"/>
    <w:rsid w:val="003478B2"/>
    <w:rsid w:val="00350B26"/>
    <w:rsid w:val="00350E11"/>
    <w:rsid w:val="00354D35"/>
    <w:rsid w:val="00355F24"/>
    <w:rsid w:val="00362D4C"/>
    <w:rsid w:val="0036351C"/>
    <w:rsid w:val="00363781"/>
    <w:rsid w:val="0036568B"/>
    <w:rsid w:val="00365DF0"/>
    <w:rsid w:val="00367A3A"/>
    <w:rsid w:val="003700D2"/>
    <w:rsid w:val="00377609"/>
    <w:rsid w:val="0038249A"/>
    <w:rsid w:val="00392FE8"/>
    <w:rsid w:val="003964FD"/>
    <w:rsid w:val="003A19F6"/>
    <w:rsid w:val="003A3EC2"/>
    <w:rsid w:val="003A507D"/>
    <w:rsid w:val="003A542B"/>
    <w:rsid w:val="003A7FCF"/>
    <w:rsid w:val="003B1A3C"/>
    <w:rsid w:val="003C7B46"/>
    <w:rsid w:val="003D1CDB"/>
    <w:rsid w:val="003D1CF9"/>
    <w:rsid w:val="003D23A6"/>
    <w:rsid w:val="003D35A0"/>
    <w:rsid w:val="003D4D14"/>
    <w:rsid w:val="003D7F70"/>
    <w:rsid w:val="003E3DFE"/>
    <w:rsid w:val="003F50D5"/>
    <w:rsid w:val="003F6CE0"/>
    <w:rsid w:val="004011A5"/>
    <w:rsid w:val="00413A9F"/>
    <w:rsid w:val="004155B0"/>
    <w:rsid w:val="00415EE4"/>
    <w:rsid w:val="00421BD3"/>
    <w:rsid w:val="00425857"/>
    <w:rsid w:val="0042650E"/>
    <w:rsid w:val="004267EC"/>
    <w:rsid w:val="00431117"/>
    <w:rsid w:val="00435E11"/>
    <w:rsid w:val="00441036"/>
    <w:rsid w:val="00446752"/>
    <w:rsid w:val="0044794A"/>
    <w:rsid w:val="004513DA"/>
    <w:rsid w:val="00452FE3"/>
    <w:rsid w:val="00456A90"/>
    <w:rsid w:val="00467CDC"/>
    <w:rsid w:val="00481FE9"/>
    <w:rsid w:val="00482FD1"/>
    <w:rsid w:val="004840D1"/>
    <w:rsid w:val="004913B3"/>
    <w:rsid w:val="00492ADE"/>
    <w:rsid w:val="0049469B"/>
    <w:rsid w:val="004A00DD"/>
    <w:rsid w:val="004A04F1"/>
    <w:rsid w:val="004C352D"/>
    <w:rsid w:val="004C5389"/>
    <w:rsid w:val="004C6189"/>
    <w:rsid w:val="004D0C5F"/>
    <w:rsid w:val="004D2EBB"/>
    <w:rsid w:val="004D3238"/>
    <w:rsid w:val="004D3A6B"/>
    <w:rsid w:val="004E370E"/>
    <w:rsid w:val="004F0C9F"/>
    <w:rsid w:val="005008DC"/>
    <w:rsid w:val="00523B95"/>
    <w:rsid w:val="005406C4"/>
    <w:rsid w:val="005413C0"/>
    <w:rsid w:val="0054538F"/>
    <w:rsid w:val="005468B5"/>
    <w:rsid w:val="00552123"/>
    <w:rsid w:val="005561F8"/>
    <w:rsid w:val="0056058D"/>
    <w:rsid w:val="005615A1"/>
    <w:rsid w:val="00566CBD"/>
    <w:rsid w:val="0056717A"/>
    <w:rsid w:val="00567F77"/>
    <w:rsid w:val="00570977"/>
    <w:rsid w:val="0057196D"/>
    <w:rsid w:val="00573EFB"/>
    <w:rsid w:val="00576B5D"/>
    <w:rsid w:val="005810C4"/>
    <w:rsid w:val="005964B2"/>
    <w:rsid w:val="005970B7"/>
    <w:rsid w:val="005B05F3"/>
    <w:rsid w:val="005B19DA"/>
    <w:rsid w:val="005C03ED"/>
    <w:rsid w:val="005C18A9"/>
    <w:rsid w:val="005C4785"/>
    <w:rsid w:val="005C6256"/>
    <w:rsid w:val="005D4973"/>
    <w:rsid w:val="005E5868"/>
    <w:rsid w:val="005E64C8"/>
    <w:rsid w:val="005F0092"/>
    <w:rsid w:val="005F1F63"/>
    <w:rsid w:val="0060089B"/>
    <w:rsid w:val="006064F8"/>
    <w:rsid w:val="0060691E"/>
    <w:rsid w:val="0060740F"/>
    <w:rsid w:val="006119FE"/>
    <w:rsid w:val="00630B49"/>
    <w:rsid w:val="006347C8"/>
    <w:rsid w:val="00636AAB"/>
    <w:rsid w:val="006400F3"/>
    <w:rsid w:val="0064420D"/>
    <w:rsid w:val="0064440B"/>
    <w:rsid w:val="006502FC"/>
    <w:rsid w:val="0065472A"/>
    <w:rsid w:val="0066038E"/>
    <w:rsid w:val="0066233E"/>
    <w:rsid w:val="006625F7"/>
    <w:rsid w:val="00665F1C"/>
    <w:rsid w:val="00667C05"/>
    <w:rsid w:val="0067020D"/>
    <w:rsid w:val="00674B4D"/>
    <w:rsid w:val="006823C3"/>
    <w:rsid w:val="00692CA1"/>
    <w:rsid w:val="0069444E"/>
    <w:rsid w:val="006A4B75"/>
    <w:rsid w:val="006A4CB0"/>
    <w:rsid w:val="006A5C8D"/>
    <w:rsid w:val="006B0E31"/>
    <w:rsid w:val="006B132B"/>
    <w:rsid w:val="006B360E"/>
    <w:rsid w:val="006C1D5C"/>
    <w:rsid w:val="006C2AF6"/>
    <w:rsid w:val="006C3A6E"/>
    <w:rsid w:val="006C621F"/>
    <w:rsid w:val="006D1DEA"/>
    <w:rsid w:val="006E09F6"/>
    <w:rsid w:val="006E3BD5"/>
    <w:rsid w:val="006E54C6"/>
    <w:rsid w:val="006F0610"/>
    <w:rsid w:val="006F2835"/>
    <w:rsid w:val="006F6079"/>
    <w:rsid w:val="006F6148"/>
    <w:rsid w:val="00702479"/>
    <w:rsid w:val="007064A3"/>
    <w:rsid w:val="0070662D"/>
    <w:rsid w:val="00710361"/>
    <w:rsid w:val="00710F7A"/>
    <w:rsid w:val="00711684"/>
    <w:rsid w:val="00712D1E"/>
    <w:rsid w:val="007219AC"/>
    <w:rsid w:val="00722A0A"/>
    <w:rsid w:val="00722BB7"/>
    <w:rsid w:val="007251DD"/>
    <w:rsid w:val="007251ED"/>
    <w:rsid w:val="00730314"/>
    <w:rsid w:val="007306C7"/>
    <w:rsid w:val="00730DC1"/>
    <w:rsid w:val="00737CD6"/>
    <w:rsid w:val="0074327A"/>
    <w:rsid w:val="007443AA"/>
    <w:rsid w:val="00744951"/>
    <w:rsid w:val="007453B5"/>
    <w:rsid w:val="00746AE4"/>
    <w:rsid w:val="0075294C"/>
    <w:rsid w:val="00754C0B"/>
    <w:rsid w:val="0075577C"/>
    <w:rsid w:val="00761C29"/>
    <w:rsid w:val="00763755"/>
    <w:rsid w:val="0076449D"/>
    <w:rsid w:val="007653B4"/>
    <w:rsid w:val="00766470"/>
    <w:rsid w:val="00774951"/>
    <w:rsid w:val="00775991"/>
    <w:rsid w:val="007847FF"/>
    <w:rsid w:val="00790D35"/>
    <w:rsid w:val="007A299A"/>
    <w:rsid w:val="007C0939"/>
    <w:rsid w:val="007C1E60"/>
    <w:rsid w:val="007C35ED"/>
    <w:rsid w:val="007C41EB"/>
    <w:rsid w:val="007C42C7"/>
    <w:rsid w:val="007C4966"/>
    <w:rsid w:val="007C5B88"/>
    <w:rsid w:val="007D13F6"/>
    <w:rsid w:val="007E3703"/>
    <w:rsid w:val="007E4868"/>
    <w:rsid w:val="007E6A60"/>
    <w:rsid w:val="007F3F1D"/>
    <w:rsid w:val="007F567B"/>
    <w:rsid w:val="00802C2A"/>
    <w:rsid w:val="0081612E"/>
    <w:rsid w:val="00821960"/>
    <w:rsid w:val="00830AE3"/>
    <w:rsid w:val="00830EB3"/>
    <w:rsid w:val="00834D63"/>
    <w:rsid w:val="0083793E"/>
    <w:rsid w:val="00837B3A"/>
    <w:rsid w:val="00837F03"/>
    <w:rsid w:val="0084515D"/>
    <w:rsid w:val="00847CFC"/>
    <w:rsid w:val="0085008D"/>
    <w:rsid w:val="00853226"/>
    <w:rsid w:val="008543FD"/>
    <w:rsid w:val="00854679"/>
    <w:rsid w:val="00862948"/>
    <w:rsid w:val="00865540"/>
    <w:rsid w:val="0086556C"/>
    <w:rsid w:val="00870B4F"/>
    <w:rsid w:val="008764B5"/>
    <w:rsid w:val="00876648"/>
    <w:rsid w:val="00880B4B"/>
    <w:rsid w:val="00880F02"/>
    <w:rsid w:val="00883FFA"/>
    <w:rsid w:val="00886A51"/>
    <w:rsid w:val="00887D10"/>
    <w:rsid w:val="00892CD8"/>
    <w:rsid w:val="00894D6B"/>
    <w:rsid w:val="008A018C"/>
    <w:rsid w:val="008A0475"/>
    <w:rsid w:val="008A3A11"/>
    <w:rsid w:val="008B5EB0"/>
    <w:rsid w:val="008B5FFE"/>
    <w:rsid w:val="008B697B"/>
    <w:rsid w:val="008C0F1E"/>
    <w:rsid w:val="008D13B3"/>
    <w:rsid w:val="008D19C5"/>
    <w:rsid w:val="008D6D42"/>
    <w:rsid w:val="008D6E07"/>
    <w:rsid w:val="008E66B2"/>
    <w:rsid w:val="008E74F0"/>
    <w:rsid w:val="008F01A8"/>
    <w:rsid w:val="008F0277"/>
    <w:rsid w:val="008F3C27"/>
    <w:rsid w:val="00902839"/>
    <w:rsid w:val="00902FD9"/>
    <w:rsid w:val="009033A0"/>
    <w:rsid w:val="00904022"/>
    <w:rsid w:val="00904E9A"/>
    <w:rsid w:val="00912E20"/>
    <w:rsid w:val="00917490"/>
    <w:rsid w:val="00923820"/>
    <w:rsid w:val="00924E42"/>
    <w:rsid w:val="00924F07"/>
    <w:rsid w:val="00935FFE"/>
    <w:rsid w:val="009436F8"/>
    <w:rsid w:val="0094393B"/>
    <w:rsid w:val="00950F52"/>
    <w:rsid w:val="00952C3B"/>
    <w:rsid w:val="009554A7"/>
    <w:rsid w:val="00955CF7"/>
    <w:rsid w:val="00961678"/>
    <w:rsid w:val="00970018"/>
    <w:rsid w:val="009707D5"/>
    <w:rsid w:val="00972E35"/>
    <w:rsid w:val="00976340"/>
    <w:rsid w:val="00984D36"/>
    <w:rsid w:val="009875F3"/>
    <w:rsid w:val="00991B33"/>
    <w:rsid w:val="00997BB1"/>
    <w:rsid w:val="009A031B"/>
    <w:rsid w:val="009A5279"/>
    <w:rsid w:val="009B12CA"/>
    <w:rsid w:val="009C0EBF"/>
    <w:rsid w:val="009C1111"/>
    <w:rsid w:val="009C351E"/>
    <w:rsid w:val="009C4919"/>
    <w:rsid w:val="009D54BD"/>
    <w:rsid w:val="009D686D"/>
    <w:rsid w:val="009E1443"/>
    <w:rsid w:val="009F1C4A"/>
    <w:rsid w:val="009F3A64"/>
    <w:rsid w:val="00A021B1"/>
    <w:rsid w:val="00A02904"/>
    <w:rsid w:val="00A03757"/>
    <w:rsid w:val="00A04A66"/>
    <w:rsid w:val="00A06176"/>
    <w:rsid w:val="00A23037"/>
    <w:rsid w:val="00A23565"/>
    <w:rsid w:val="00A25425"/>
    <w:rsid w:val="00A30083"/>
    <w:rsid w:val="00A34946"/>
    <w:rsid w:val="00A413A6"/>
    <w:rsid w:val="00A44EF9"/>
    <w:rsid w:val="00A50EB4"/>
    <w:rsid w:val="00A54750"/>
    <w:rsid w:val="00A7127C"/>
    <w:rsid w:val="00A751D4"/>
    <w:rsid w:val="00A773A4"/>
    <w:rsid w:val="00A82596"/>
    <w:rsid w:val="00AA1D4A"/>
    <w:rsid w:val="00AA61E2"/>
    <w:rsid w:val="00AB0196"/>
    <w:rsid w:val="00AB0E1C"/>
    <w:rsid w:val="00AB4D3A"/>
    <w:rsid w:val="00AC062E"/>
    <w:rsid w:val="00AC648C"/>
    <w:rsid w:val="00AD0046"/>
    <w:rsid w:val="00AD05FC"/>
    <w:rsid w:val="00AD4932"/>
    <w:rsid w:val="00AE3175"/>
    <w:rsid w:val="00AF560B"/>
    <w:rsid w:val="00AF60D0"/>
    <w:rsid w:val="00AF75B5"/>
    <w:rsid w:val="00B035F7"/>
    <w:rsid w:val="00B07639"/>
    <w:rsid w:val="00B10531"/>
    <w:rsid w:val="00B17D2B"/>
    <w:rsid w:val="00B21456"/>
    <w:rsid w:val="00B2257B"/>
    <w:rsid w:val="00B22D0C"/>
    <w:rsid w:val="00B31C58"/>
    <w:rsid w:val="00B342D7"/>
    <w:rsid w:val="00B36CC2"/>
    <w:rsid w:val="00B41364"/>
    <w:rsid w:val="00B41FEC"/>
    <w:rsid w:val="00B44648"/>
    <w:rsid w:val="00B51E1A"/>
    <w:rsid w:val="00B52FF5"/>
    <w:rsid w:val="00B576F6"/>
    <w:rsid w:val="00B60339"/>
    <w:rsid w:val="00B6665E"/>
    <w:rsid w:val="00B678EE"/>
    <w:rsid w:val="00B67AB6"/>
    <w:rsid w:val="00B67CA0"/>
    <w:rsid w:val="00B75013"/>
    <w:rsid w:val="00B84624"/>
    <w:rsid w:val="00B919D6"/>
    <w:rsid w:val="00B93357"/>
    <w:rsid w:val="00BD130C"/>
    <w:rsid w:val="00BD191F"/>
    <w:rsid w:val="00BD3ACF"/>
    <w:rsid w:val="00BE48DB"/>
    <w:rsid w:val="00BE5AC4"/>
    <w:rsid w:val="00BE7234"/>
    <w:rsid w:val="00BE7755"/>
    <w:rsid w:val="00BF3918"/>
    <w:rsid w:val="00BF59EF"/>
    <w:rsid w:val="00BF781C"/>
    <w:rsid w:val="00C000B4"/>
    <w:rsid w:val="00C06DE4"/>
    <w:rsid w:val="00C11973"/>
    <w:rsid w:val="00C11AF4"/>
    <w:rsid w:val="00C14BFD"/>
    <w:rsid w:val="00C1775A"/>
    <w:rsid w:val="00C2234E"/>
    <w:rsid w:val="00C2499E"/>
    <w:rsid w:val="00C26AC1"/>
    <w:rsid w:val="00C32112"/>
    <w:rsid w:val="00C343DA"/>
    <w:rsid w:val="00C36883"/>
    <w:rsid w:val="00C37232"/>
    <w:rsid w:val="00C4065F"/>
    <w:rsid w:val="00C46B49"/>
    <w:rsid w:val="00C50AEC"/>
    <w:rsid w:val="00C52A00"/>
    <w:rsid w:val="00C52BAA"/>
    <w:rsid w:val="00C542E8"/>
    <w:rsid w:val="00C54EEA"/>
    <w:rsid w:val="00C56EA5"/>
    <w:rsid w:val="00C575F7"/>
    <w:rsid w:val="00C6043C"/>
    <w:rsid w:val="00C60AEE"/>
    <w:rsid w:val="00C70B6F"/>
    <w:rsid w:val="00C74BFE"/>
    <w:rsid w:val="00C8313A"/>
    <w:rsid w:val="00C8680F"/>
    <w:rsid w:val="00C9768E"/>
    <w:rsid w:val="00CA301D"/>
    <w:rsid w:val="00CA3BE2"/>
    <w:rsid w:val="00CA7E7E"/>
    <w:rsid w:val="00CB1136"/>
    <w:rsid w:val="00CB4EC8"/>
    <w:rsid w:val="00CB78C9"/>
    <w:rsid w:val="00CC1F4A"/>
    <w:rsid w:val="00CC3358"/>
    <w:rsid w:val="00CD3609"/>
    <w:rsid w:val="00CD44F5"/>
    <w:rsid w:val="00CD6E3F"/>
    <w:rsid w:val="00CE22A0"/>
    <w:rsid w:val="00D20658"/>
    <w:rsid w:val="00D23C5E"/>
    <w:rsid w:val="00D25821"/>
    <w:rsid w:val="00D375E8"/>
    <w:rsid w:val="00D42056"/>
    <w:rsid w:val="00D4235C"/>
    <w:rsid w:val="00D437B7"/>
    <w:rsid w:val="00D448B4"/>
    <w:rsid w:val="00D5132A"/>
    <w:rsid w:val="00D5764E"/>
    <w:rsid w:val="00D605BC"/>
    <w:rsid w:val="00D6387D"/>
    <w:rsid w:val="00D70827"/>
    <w:rsid w:val="00D76FB7"/>
    <w:rsid w:val="00D8273B"/>
    <w:rsid w:val="00D8617D"/>
    <w:rsid w:val="00D9310E"/>
    <w:rsid w:val="00D93882"/>
    <w:rsid w:val="00D949BE"/>
    <w:rsid w:val="00DA1E1E"/>
    <w:rsid w:val="00DA2EB4"/>
    <w:rsid w:val="00DA44E2"/>
    <w:rsid w:val="00DA7465"/>
    <w:rsid w:val="00DB04F7"/>
    <w:rsid w:val="00DB0C34"/>
    <w:rsid w:val="00DB4B0A"/>
    <w:rsid w:val="00DD02F8"/>
    <w:rsid w:val="00DD1F9D"/>
    <w:rsid w:val="00DD31A1"/>
    <w:rsid w:val="00DD6E21"/>
    <w:rsid w:val="00DD77B3"/>
    <w:rsid w:val="00DE74A8"/>
    <w:rsid w:val="00DF283E"/>
    <w:rsid w:val="00DF2BFE"/>
    <w:rsid w:val="00DF470A"/>
    <w:rsid w:val="00E01B51"/>
    <w:rsid w:val="00E05E99"/>
    <w:rsid w:val="00E06F2B"/>
    <w:rsid w:val="00E07396"/>
    <w:rsid w:val="00E10666"/>
    <w:rsid w:val="00E15F12"/>
    <w:rsid w:val="00E1657D"/>
    <w:rsid w:val="00E20507"/>
    <w:rsid w:val="00E221CA"/>
    <w:rsid w:val="00E33317"/>
    <w:rsid w:val="00E339B2"/>
    <w:rsid w:val="00E36FE6"/>
    <w:rsid w:val="00E44C3B"/>
    <w:rsid w:val="00E45873"/>
    <w:rsid w:val="00E5057B"/>
    <w:rsid w:val="00E6440A"/>
    <w:rsid w:val="00E66C68"/>
    <w:rsid w:val="00E702D2"/>
    <w:rsid w:val="00E77568"/>
    <w:rsid w:val="00E80182"/>
    <w:rsid w:val="00E866F4"/>
    <w:rsid w:val="00E97413"/>
    <w:rsid w:val="00EA0DFC"/>
    <w:rsid w:val="00EA2D81"/>
    <w:rsid w:val="00EA468E"/>
    <w:rsid w:val="00EA6335"/>
    <w:rsid w:val="00EA75B1"/>
    <w:rsid w:val="00EB283A"/>
    <w:rsid w:val="00EC01EA"/>
    <w:rsid w:val="00EC68CB"/>
    <w:rsid w:val="00ED7CEB"/>
    <w:rsid w:val="00EE018D"/>
    <w:rsid w:val="00EE1789"/>
    <w:rsid w:val="00EE5DD3"/>
    <w:rsid w:val="00EE6A1B"/>
    <w:rsid w:val="00EE714E"/>
    <w:rsid w:val="00EF3F0B"/>
    <w:rsid w:val="00EF408F"/>
    <w:rsid w:val="00F06506"/>
    <w:rsid w:val="00F10A10"/>
    <w:rsid w:val="00F148A3"/>
    <w:rsid w:val="00F21E7A"/>
    <w:rsid w:val="00F30CB2"/>
    <w:rsid w:val="00F341B4"/>
    <w:rsid w:val="00F4105C"/>
    <w:rsid w:val="00F46FBF"/>
    <w:rsid w:val="00F507E5"/>
    <w:rsid w:val="00F50C15"/>
    <w:rsid w:val="00F52467"/>
    <w:rsid w:val="00F609DC"/>
    <w:rsid w:val="00F643D0"/>
    <w:rsid w:val="00F72F74"/>
    <w:rsid w:val="00F81DB0"/>
    <w:rsid w:val="00F8501B"/>
    <w:rsid w:val="00F8580E"/>
    <w:rsid w:val="00F94EED"/>
    <w:rsid w:val="00F95B1D"/>
    <w:rsid w:val="00F96E02"/>
    <w:rsid w:val="00FA0054"/>
    <w:rsid w:val="00FA0968"/>
    <w:rsid w:val="00FA1377"/>
    <w:rsid w:val="00FB140D"/>
    <w:rsid w:val="00FB1A5A"/>
    <w:rsid w:val="00FB1EF6"/>
    <w:rsid w:val="00FC0936"/>
    <w:rsid w:val="00FD0025"/>
    <w:rsid w:val="00FD3266"/>
    <w:rsid w:val="00FE1FB1"/>
    <w:rsid w:val="00FE31FA"/>
    <w:rsid w:val="00FE466C"/>
    <w:rsid w:val="00FF7261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3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793E"/>
    <w:pPr>
      <w:ind w:left="720"/>
      <w:contextualSpacing/>
    </w:pPr>
  </w:style>
  <w:style w:type="table" w:styleId="TableGrid">
    <w:name w:val="Table Grid"/>
    <w:basedOn w:val="TableNormal"/>
    <w:uiPriority w:val="99"/>
    <w:rsid w:val="008379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3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3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793E"/>
    <w:pPr>
      <w:ind w:left="720"/>
      <w:contextualSpacing/>
    </w:pPr>
  </w:style>
  <w:style w:type="table" w:styleId="TableGrid">
    <w:name w:val="Table Grid"/>
    <w:basedOn w:val="TableNormal"/>
    <w:uiPriority w:val="99"/>
    <w:rsid w:val="008379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3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9BBCBC40</Template>
  <TotalTime>1</TotalTime>
  <Pages>6</Pages>
  <Words>402</Words>
  <Characters>2293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Greenwood College</vt:lpstr>
    </vt:vector>
  </TitlesOfParts>
  <Company>Hewlett-Packard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Greenwood College</dc:title>
  <dc:creator>nanette</dc:creator>
  <cp:lastModifiedBy>HOLLIS Nanette</cp:lastModifiedBy>
  <cp:revision>2</cp:revision>
  <cp:lastPrinted>2015-02-16T02:40:00Z</cp:lastPrinted>
  <dcterms:created xsi:type="dcterms:W3CDTF">2017-11-24T02:35:00Z</dcterms:created>
  <dcterms:modified xsi:type="dcterms:W3CDTF">2017-11-24T02:35:00Z</dcterms:modified>
</cp:coreProperties>
</file>