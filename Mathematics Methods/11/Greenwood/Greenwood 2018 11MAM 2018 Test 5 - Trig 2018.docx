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-382270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B0488A">
        <w:rPr>
          <w:rFonts w:ascii="Comic Sans MS" w:hAnsi="Comic Sans MS"/>
          <w:b/>
          <w:sz w:val="28"/>
          <w:szCs w:val="28"/>
        </w:rPr>
        <w:t>Methods 11 Test 5</w:t>
      </w:r>
      <w:r w:rsidR="00A94A3D">
        <w:rPr>
          <w:rFonts w:ascii="Comic Sans MS" w:hAnsi="Comic Sans MS"/>
          <w:b/>
          <w:sz w:val="28"/>
          <w:szCs w:val="28"/>
        </w:rPr>
        <w:t xml:space="preserve"> 2018</w:t>
      </w:r>
    </w:p>
    <w:p w:rsidR="00525EF7" w:rsidRDefault="00B0488A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Trigonometry</w:t>
      </w:r>
    </w:p>
    <w:p w:rsidR="00525EF7" w:rsidRDefault="00430E18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60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9E4DE9" w:rsidRDefault="009E4DE9" w:rsidP="00C81715">
      <w:pPr>
        <w:jc w:val="center"/>
        <w:rPr>
          <w:rFonts w:ascii="Comic Sans MS" w:hAnsi="Comic Sans MS"/>
          <w:b/>
          <w:sz w:val="28"/>
          <w:szCs w:val="28"/>
        </w:rPr>
      </w:pPr>
    </w:p>
    <w:p w:rsidR="00525EF7" w:rsidRDefault="00525EF7" w:rsidP="00C81715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430E18" w:rsidRDefault="00525EF7" w:rsidP="00430E18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  <w:r w:rsidR="00430E18">
        <w:rPr>
          <w:rFonts w:ascii="Comic Sans MS" w:hAnsi="Comic Sans MS"/>
          <w:b/>
          <w:sz w:val="20"/>
          <w:szCs w:val="20"/>
        </w:rPr>
        <w:tab/>
      </w:r>
      <w:r w:rsidR="00430E18">
        <w:rPr>
          <w:rFonts w:ascii="Comic Sans MS" w:hAnsi="Comic Sans MS"/>
          <w:b/>
          <w:sz w:val="20"/>
          <w:szCs w:val="20"/>
        </w:rPr>
        <w:tab/>
      </w:r>
      <w:r w:rsidR="00430E18">
        <w:rPr>
          <w:rFonts w:ascii="Comic Sans MS" w:hAnsi="Comic Sans MS"/>
          <w:b/>
          <w:sz w:val="20"/>
          <w:szCs w:val="20"/>
        </w:rPr>
        <w:tab/>
        <w:t>40 minutes – 37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FF4640" w:rsidRDefault="00525EF7" w:rsidP="001E701A">
      <w:pPr>
        <w:rPr>
          <w:rFonts w:ascii="Comic Sans MS" w:hAnsi="Comic Sans MS"/>
          <w:sz w:val="22"/>
          <w:szCs w:val="22"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134B39">
        <w:rPr>
          <w:rFonts w:ascii="Comic Sans MS" w:hAnsi="Comic Sans MS"/>
          <w:b/>
        </w:rPr>
        <w:t>[3</w:t>
      </w:r>
      <w:r w:rsidR="001F542B">
        <w:rPr>
          <w:rFonts w:ascii="Comic Sans MS" w:hAnsi="Comic Sans MS"/>
          <w:b/>
        </w:rPr>
        <w:t>, 5 = 8</w:t>
      </w:r>
      <w:r w:rsidRPr="00CB675C">
        <w:rPr>
          <w:rFonts w:ascii="Comic Sans MS" w:hAnsi="Comic Sans MS"/>
          <w:b/>
        </w:rPr>
        <w:t xml:space="preserve"> marks]</w:t>
      </w:r>
      <w:r w:rsidR="00FF4640">
        <w:rPr>
          <w:rFonts w:ascii="Comic Sans MS" w:hAnsi="Comic Sans MS"/>
          <w:b/>
        </w:rPr>
        <w:tab/>
      </w:r>
      <w:r w:rsidR="00FF4640">
        <w:rPr>
          <w:rFonts w:ascii="Comic Sans MS" w:hAnsi="Comic Sans MS"/>
          <w:b/>
        </w:rPr>
        <w:tab/>
      </w:r>
      <w:r w:rsidR="00FF4640">
        <w:rPr>
          <w:rFonts w:ascii="Comic Sans MS" w:hAnsi="Comic Sans MS"/>
          <w:b/>
        </w:rPr>
        <w:tab/>
      </w:r>
      <w:r w:rsidR="00FF4640">
        <w:rPr>
          <w:rFonts w:ascii="Comic Sans MS" w:hAnsi="Comic Sans MS"/>
          <w:b/>
        </w:rPr>
        <w:tab/>
      </w:r>
      <w:r w:rsidR="00FF4640">
        <w:rPr>
          <w:rFonts w:ascii="Comic Sans MS" w:hAnsi="Comic Sans MS"/>
          <w:b/>
        </w:rPr>
        <w:tab/>
      </w:r>
      <w:r w:rsidR="00FF4640">
        <w:rPr>
          <w:rFonts w:ascii="Comic Sans MS" w:hAnsi="Comic Sans MS"/>
          <w:b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tan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 ±B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tanA ± tanB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 ∓ tanAtanB</m:t>
            </m:r>
          </m:den>
        </m:f>
      </m:oMath>
    </w:p>
    <w:p w:rsidR="00B77070" w:rsidRDefault="00B77070" w:rsidP="001E701A">
      <w:pPr>
        <w:rPr>
          <w:rFonts w:ascii="Comic Sans MS" w:hAnsi="Comic Sans MS"/>
          <w:sz w:val="20"/>
          <w:szCs w:val="20"/>
        </w:rPr>
      </w:pPr>
    </w:p>
    <w:p w:rsidR="00BB0CFC" w:rsidRDefault="00081D6A" w:rsidP="001E70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Solve the equation</w:t>
      </w:r>
      <w:r w:rsidR="00FF4640">
        <w:rPr>
          <w:rFonts w:ascii="Comic Sans MS" w:hAnsi="Comic Sans MS"/>
          <w:sz w:val="22"/>
          <w:szCs w:val="22"/>
        </w:rPr>
        <w:t>s:</w:t>
      </w:r>
      <w:r w:rsidR="00FF4640">
        <w:rPr>
          <w:rFonts w:ascii="Comic Sans MS" w:hAnsi="Comic Sans MS"/>
          <w:sz w:val="22"/>
          <w:szCs w:val="22"/>
        </w:rPr>
        <w:tab/>
      </w:r>
      <w:r w:rsidR="00FF4640">
        <w:rPr>
          <w:rFonts w:ascii="Comic Sans MS" w:hAnsi="Comic Sans MS"/>
          <w:sz w:val="22"/>
          <w:szCs w:val="22"/>
        </w:rPr>
        <w:tab/>
      </w:r>
      <w:r w:rsidR="00FF4640">
        <w:rPr>
          <w:rFonts w:ascii="Comic Sans MS" w:hAnsi="Comic Sans MS"/>
          <w:sz w:val="22"/>
          <w:szCs w:val="22"/>
        </w:rPr>
        <w:tab/>
      </w:r>
      <w:r w:rsidR="00FF4640">
        <w:rPr>
          <w:rFonts w:ascii="Comic Sans MS" w:hAnsi="Comic Sans MS"/>
          <w:sz w:val="22"/>
          <w:szCs w:val="22"/>
        </w:rPr>
        <w:tab/>
      </w:r>
      <w:r w:rsidR="00FF4640">
        <w:rPr>
          <w:rFonts w:ascii="Comic Sans MS" w:hAnsi="Comic Sans MS"/>
          <w:sz w:val="22"/>
          <w:szCs w:val="22"/>
        </w:rPr>
        <w:tab/>
      </w:r>
      <w:r w:rsidR="00FF4640">
        <w:rPr>
          <w:rFonts w:ascii="Comic Sans MS" w:hAnsi="Comic Sans MS"/>
          <w:sz w:val="22"/>
          <w:szCs w:val="22"/>
        </w:rPr>
        <w:tab/>
      </w:r>
      <w:r w:rsidR="00FF4640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 xml:space="preserve">  </w:t>
      </w:r>
    </w:p>
    <w:p w:rsidR="00B0488A" w:rsidRPr="002048E8" w:rsidRDefault="00BB0CFC" w:rsidP="00BB0CFC">
      <w:pPr>
        <w:ind w:firstLine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a)  </w:t>
      </w:r>
      <w:r w:rsidR="00081D6A">
        <w:rPr>
          <w:rFonts w:ascii="Comic Sans MS" w:hAnsi="Comic Sans MS"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func>
      </m:oMath>
      <w:r w:rsidR="00081D6A">
        <w:rPr>
          <w:rFonts w:ascii="Comic Sans MS" w:hAnsi="Comic Sans MS"/>
          <w:sz w:val="22"/>
          <w:szCs w:val="22"/>
        </w:rPr>
        <w:t xml:space="preserve">  </w:t>
      </w:r>
      <w:proofErr w:type="gramStart"/>
      <w:r w:rsidR="00081D6A">
        <w:rPr>
          <w:rFonts w:ascii="Comic Sans MS" w:hAnsi="Comic Sans MS"/>
          <w:sz w:val="22"/>
          <w:szCs w:val="22"/>
        </w:rPr>
        <w:t>for</w:t>
      </w:r>
      <w:proofErr w:type="gramEnd"/>
      <w:r w:rsidR="009E6244">
        <w:rPr>
          <w:rFonts w:ascii="Comic Sans MS" w:hAnsi="Comic Sans MS"/>
          <w:sz w:val="22"/>
          <w:szCs w:val="22"/>
        </w:rPr>
        <w:t xml:space="preserve">      </w:t>
      </w:r>
      <w:r w:rsidR="00081D6A">
        <w:rPr>
          <w:rFonts w:ascii="Comic Sans MS" w:hAnsi="Comic Sans MS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0 ≤</m:t>
        </m:r>
        <m:r>
          <w:rPr>
            <w:rFonts w:ascii="Cambria Math" w:hAnsi="Cambria Math"/>
            <w:sz w:val="22"/>
            <w:szCs w:val="22"/>
          </w:rPr>
          <m:t>x ≤ 2π</m:t>
        </m:r>
      </m:oMath>
    </w:p>
    <w:p w:rsidR="00B0488A" w:rsidRPr="002048E8" w:rsidRDefault="00B0488A" w:rsidP="001E701A">
      <w:pPr>
        <w:rPr>
          <w:rFonts w:ascii="Comic Sans MS" w:hAnsi="Comic Sans MS"/>
          <w:sz w:val="22"/>
          <w:szCs w:val="22"/>
        </w:rPr>
      </w:pPr>
    </w:p>
    <w:p w:rsidR="00B0488A" w:rsidRPr="002048E8" w:rsidRDefault="00B0488A" w:rsidP="00172C2A">
      <w:pPr>
        <w:rPr>
          <w:rFonts w:ascii="Comic Sans MS" w:hAnsi="Comic Sans MS"/>
          <w:sz w:val="22"/>
          <w:szCs w:val="22"/>
          <w:lang w:val="en-AU"/>
        </w:rPr>
      </w:pPr>
      <w:r w:rsidRPr="002048E8">
        <w:rPr>
          <w:rFonts w:ascii="Comic Sans MS" w:hAnsi="Comic Sans MS"/>
          <w:sz w:val="22"/>
          <w:szCs w:val="22"/>
        </w:rPr>
        <w:tab/>
      </w:r>
      <w:bookmarkStart w:id="0" w:name="_GoBack"/>
      <w:bookmarkEnd w:id="0"/>
    </w:p>
    <w:p w:rsidR="00EA62E4" w:rsidRDefault="00EA62E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B0CFC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B0CFC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B0CFC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B0CFC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B0CFC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B0CFC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e>
        </m:rad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A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3x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AU"/>
              </w:rPr>
              <m:t>= -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  <w:lang w:val="en-AU"/>
              </w:rPr>
              <m:t xml:space="preserve">  for   0≤x ≤2π</m:t>
            </m:r>
          </m:e>
        </m:func>
      </m:oMath>
    </w:p>
    <w:p w:rsidR="00BB0CFC" w:rsidRPr="002048E8" w:rsidRDefault="00BB0CFC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0488A" w:rsidRDefault="00B0488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7BBF" w:rsidRDefault="00357BB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7BBF" w:rsidRDefault="00357BB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30E18" w:rsidRDefault="00430E18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30E18" w:rsidRDefault="00430E18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7BBF" w:rsidRDefault="00357BB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7BBF" w:rsidRDefault="00357BB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7BBF" w:rsidRDefault="00357BB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30E18" w:rsidRPr="00CB675C" w:rsidRDefault="00430E18" w:rsidP="00430E1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2.</w:t>
      </w:r>
      <w:r>
        <w:rPr>
          <w:rFonts w:ascii="Comic Sans MS" w:hAnsi="Comic Sans MS"/>
          <w:b/>
        </w:rPr>
        <w:tab/>
        <w:t>[6</w:t>
      </w:r>
      <w:r w:rsidRPr="00CB675C">
        <w:rPr>
          <w:rFonts w:ascii="Comic Sans MS" w:hAnsi="Comic Sans MS"/>
          <w:b/>
        </w:rPr>
        <w:t xml:space="preserve"> marks]</w:t>
      </w:r>
    </w:p>
    <w:p w:rsidR="00430E18" w:rsidRDefault="00430E18" w:rsidP="00430E18">
      <w:pPr>
        <w:rPr>
          <w:rFonts w:ascii="Comic Sans MS" w:hAnsi="Comic Sans MS"/>
        </w:rPr>
      </w:pPr>
    </w:p>
    <w:p w:rsidR="00430E18" w:rsidRPr="002C3DE9" w:rsidRDefault="00430E18" w:rsidP="00430E18">
      <w:pPr>
        <w:rPr>
          <w:rFonts w:ascii="Comic Sans MS" w:hAnsi="Comic Sans MS"/>
          <w:sz w:val="22"/>
          <w:szCs w:val="22"/>
        </w:rPr>
      </w:pPr>
      <w:r w:rsidRPr="002C3DE9">
        <w:rPr>
          <w:rFonts w:ascii="Comic Sans MS" w:hAnsi="Comic Sans MS"/>
          <w:sz w:val="22"/>
          <w:szCs w:val="22"/>
        </w:rPr>
        <w:t>Complete the following table.</w:t>
      </w:r>
    </w:p>
    <w:p w:rsidR="00430E18" w:rsidRDefault="00430E18" w:rsidP="00430E1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430E18" w:rsidTr="006E502F">
        <w:tc>
          <w:tcPr>
            <w:tcW w:w="2835" w:type="dxa"/>
          </w:tcPr>
          <w:p w:rsidR="00430E18" w:rsidRDefault="00430E18" w:rsidP="006E502F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Function</w:t>
            </w:r>
          </w:p>
        </w:tc>
        <w:tc>
          <w:tcPr>
            <w:tcW w:w="2835" w:type="dxa"/>
          </w:tcPr>
          <w:p w:rsidR="00430E18" w:rsidRDefault="00430E18" w:rsidP="006E502F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Period</w:t>
            </w:r>
          </w:p>
        </w:tc>
        <w:tc>
          <w:tcPr>
            <w:tcW w:w="2835" w:type="dxa"/>
          </w:tcPr>
          <w:p w:rsidR="00430E18" w:rsidRDefault="00430E18" w:rsidP="006E502F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Amplitude</w:t>
            </w:r>
          </w:p>
          <w:p w:rsidR="00430E18" w:rsidRDefault="00430E18" w:rsidP="006E502F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(where applicable)</w:t>
            </w:r>
          </w:p>
        </w:tc>
      </w:tr>
      <w:tr w:rsidR="00430E18" w:rsidTr="006E502F"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 = 5 sin (3x°)</w:t>
            </w:r>
          </w:p>
        </w:tc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</w:tc>
      </w:tr>
      <w:tr w:rsidR="00430E18" w:rsidTr="006E502F"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 = -6 cos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ascii="Comic Sans MS" w:hAnsi="Comic Sans MS"/>
              </w:rPr>
              <w:t xml:space="preserve"> + 30°)</w:t>
            </w:r>
          </w:p>
        </w:tc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</w:tc>
      </w:tr>
      <w:tr w:rsidR="00430E18" w:rsidTr="006E502F"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 = 7 tan (2t + π)</w:t>
            </w:r>
          </w:p>
        </w:tc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430E18" w:rsidRPr="002C3DE9" w:rsidRDefault="00430E18" w:rsidP="006E502F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172C2A" w:rsidRPr="00CB675C" w:rsidRDefault="00430E18" w:rsidP="00172C2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3</w:t>
      </w:r>
      <w:r w:rsidR="00172C2A" w:rsidRPr="00CB675C">
        <w:rPr>
          <w:rFonts w:ascii="Comic Sans MS" w:hAnsi="Comic Sans MS"/>
          <w:b/>
        </w:rPr>
        <w:t>.</w:t>
      </w:r>
      <w:r w:rsidR="00172C2A" w:rsidRPr="00CB675C">
        <w:rPr>
          <w:rFonts w:ascii="Comic Sans MS" w:hAnsi="Comic Sans MS"/>
        </w:rPr>
        <w:tab/>
      </w:r>
      <w:r w:rsidR="00510E23">
        <w:rPr>
          <w:rFonts w:ascii="Comic Sans MS" w:hAnsi="Comic Sans MS"/>
          <w:b/>
        </w:rPr>
        <w:t>[1</w:t>
      </w:r>
      <w:r w:rsidR="009E6244">
        <w:rPr>
          <w:rFonts w:ascii="Comic Sans MS" w:hAnsi="Comic Sans MS"/>
          <w:b/>
        </w:rPr>
        <w:t>, 2</w:t>
      </w:r>
      <w:r w:rsidR="00510E23">
        <w:rPr>
          <w:rFonts w:ascii="Comic Sans MS" w:hAnsi="Comic Sans MS"/>
          <w:b/>
        </w:rPr>
        <w:t>, 3 = 6</w:t>
      </w:r>
      <w:r w:rsidR="00172C2A" w:rsidRPr="00CB675C">
        <w:rPr>
          <w:rFonts w:ascii="Comic Sans MS" w:hAnsi="Comic Sans MS"/>
          <w:b/>
        </w:rPr>
        <w:t xml:space="preserve"> marks]</w:t>
      </w:r>
    </w:p>
    <w:p w:rsidR="00172C2A" w:rsidRDefault="00172C2A" w:rsidP="00172C2A">
      <w:pPr>
        <w:rPr>
          <w:rFonts w:ascii="Comic Sans MS" w:hAnsi="Comic Sans MS"/>
          <w:sz w:val="20"/>
          <w:szCs w:val="20"/>
        </w:rPr>
      </w:pPr>
    </w:p>
    <w:p w:rsidR="007928C2" w:rsidRDefault="00A94A3D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Given that sin A </w:t>
      </w:r>
      <w:r w:rsidRPr="00C3150F">
        <w:rPr>
          <w:rFonts w:ascii="Comic Sans MS" w:hAnsi="Comic Sans MS"/>
          <w:lang w:val="en-AU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4</m:t>
            </m:r>
          </m:num>
          <m:den>
            <m:r>
              <w:rPr>
                <w:rFonts w:ascii="Cambria Math" w:hAnsi="Cambria Math"/>
                <w:lang w:val="en-AU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  <w:lang w:val="en-AU"/>
          </w:rPr>
          <m:t xml:space="preserve"> 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  and cos B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w:proofErr w:type="gramEnd"/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3</m:t>
            </m:r>
          </m:den>
        </m:f>
      </m:oMath>
      <w:r>
        <w:rPr>
          <w:rFonts w:ascii="Comic Sans MS" w:hAnsi="Comic Sans MS"/>
          <w:sz w:val="22"/>
          <w:szCs w:val="22"/>
          <w:lang w:val="en-AU"/>
        </w:rPr>
        <w:t xml:space="preserve"> , where A and B are acute, find the exact value of:</w:t>
      </w: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proofErr w:type="gramStart"/>
      <w:r w:rsidR="00A94A3D">
        <w:rPr>
          <w:rFonts w:ascii="Comic Sans MS" w:hAnsi="Comic Sans MS"/>
          <w:sz w:val="22"/>
          <w:szCs w:val="22"/>
          <w:lang w:val="en-AU"/>
        </w:rPr>
        <w:t>cos</w:t>
      </w:r>
      <w:proofErr w:type="gramEnd"/>
      <w:r w:rsidR="00A94A3D">
        <w:rPr>
          <w:rFonts w:ascii="Comic Sans MS" w:hAnsi="Comic Sans MS"/>
          <w:sz w:val="22"/>
          <w:szCs w:val="22"/>
          <w:lang w:val="en-AU"/>
        </w:rPr>
        <w:t xml:space="preserve"> A</w:t>
      </w: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Pr="002048E8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proofErr w:type="gramStart"/>
      <w:r w:rsidR="00A94A3D">
        <w:rPr>
          <w:rFonts w:ascii="Comic Sans MS" w:hAnsi="Comic Sans MS"/>
          <w:sz w:val="22"/>
          <w:szCs w:val="22"/>
          <w:lang w:val="en-AU"/>
        </w:rPr>
        <w:t>sin</w:t>
      </w:r>
      <w:proofErr w:type="gramEnd"/>
      <w:r w:rsidR="00A94A3D">
        <w:rPr>
          <w:rFonts w:ascii="Comic Sans MS" w:hAnsi="Comic Sans MS"/>
          <w:sz w:val="22"/>
          <w:szCs w:val="22"/>
          <w:lang w:val="en-AU"/>
        </w:rPr>
        <w:t xml:space="preserve"> B</w:t>
      </w:r>
    </w:p>
    <w:p w:rsidR="007928C2" w:rsidRPr="002048E8" w:rsidRDefault="007928C2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28C2" w:rsidRDefault="007928C2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81D6A" w:rsidRDefault="00A94A3D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cos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(A - B)</w:t>
      </w:r>
    </w:p>
    <w:p w:rsidR="00081D6A" w:rsidRDefault="00081D6A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A62E4" w:rsidRDefault="00EA62E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344EF" w:rsidRDefault="00C344E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344EF" w:rsidRDefault="00C344E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344EF" w:rsidRDefault="00C344EF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5F8B" w:rsidRDefault="00CD5F8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D5F8B" w:rsidRDefault="00CD5F8B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25EF7" w:rsidRPr="00CB675C" w:rsidRDefault="00430E18" w:rsidP="00E6646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C3150F">
        <w:rPr>
          <w:rFonts w:ascii="Comic Sans MS" w:hAnsi="Comic Sans MS"/>
          <w:b/>
        </w:rPr>
        <w:t>[5, 5 = 10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E615C3" w:rsidRDefault="00C344EF" w:rsidP="00E6646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 an appropriate trigonometry identity to find the exact value of:</w:t>
      </w:r>
    </w:p>
    <w:p w:rsidR="00FE05DB" w:rsidRPr="002048E8" w:rsidRDefault="00C3150F" w:rsidP="00E6646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(Simplify to a whole number denominator)</w:t>
      </w:r>
    </w:p>
    <w:p w:rsidR="00E615C3" w:rsidRPr="002048E8" w:rsidRDefault="00E615C3" w:rsidP="00E615C3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  <w:r w:rsidRPr="002048E8">
        <w:rPr>
          <w:rFonts w:ascii="Comic Sans MS" w:hAnsi="Comic Sans MS"/>
          <w:sz w:val="22"/>
          <w:szCs w:val="22"/>
          <w:lang w:val="en-AU"/>
        </w:rPr>
        <w:t xml:space="preserve">a) </w:t>
      </w:r>
      <w:r w:rsidRPr="002048E8">
        <w:rPr>
          <w:rFonts w:ascii="Comic Sans MS" w:hAnsi="Comic Sans MS"/>
          <w:sz w:val="22"/>
          <w:szCs w:val="22"/>
          <w:lang w:val="en-AU"/>
        </w:rPr>
        <w:tab/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AU"/>
              </w:rPr>
              <m:t>tan</m:t>
            </m:r>
          </m:fName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105°</m:t>
            </m:r>
          </m:e>
        </m:func>
      </m:oMath>
      <w:r w:rsidR="00DC56C4" w:rsidRPr="002048E8">
        <w:rPr>
          <w:rFonts w:ascii="Comic Sans MS" w:hAnsi="Comic Sans MS"/>
          <w:sz w:val="22"/>
          <w:szCs w:val="22"/>
          <w:lang w:val="en-AU"/>
        </w:rPr>
        <w:t xml:space="preserve"> </w:t>
      </w:r>
      <w:r w:rsidR="005660F2">
        <w:rPr>
          <w:rFonts w:ascii="Comic Sans MS" w:hAnsi="Comic Sans MS"/>
          <w:sz w:val="22"/>
          <w:szCs w:val="22"/>
          <w:lang w:val="en-AU"/>
        </w:rPr>
        <w:t xml:space="preserve"> </w:t>
      </w:r>
      <w:r w:rsidRPr="002048E8">
        <w:rPr>
          <w:rFonts w:ascii="Comic Sans MS" w:hAnsi="Comic Sans MS"/>
          <w:sz w:val="22"/>
          <w:szCs w:val="22"/>
          <w:lang w:val="en-AU"/>
        </w:rPr>
        <w:t xml:space="preserve"> </w:t>
      </w:r>
      <w:r w:rsidRPr="002048E8">
        <w:rPr>
          <w:rFonts w:ascii="Comic Sans MS" w:hAnsi="Comic Sans MS"/>
          <w:sz w:val="22"/>
          <w:szCs w:val="22"/>
          <w:lang w:val="en-AU"/>
        </w:rPr>
        <w:tab/>
      </w:r>
      <w:r w:rsidR="00C3150F">
        <w:rPr>
          <w:rFonts w:ascii="Comic Sans MS" w:hAnsi="Comic Sans MS"/>
          <w:sz w:val="22"/>
          <w:szCs w:val="22"/>
          <w:lang w:val="en-AU"/>
        </w:rPr>
        <w:tab/>
      </w:r>
      <w:r w:rsidR="00C3150F">
        <w:rPr>
          <w:rFonts w:ascii="Comic Sans MS" w:hAnsi="Comic Sans MS"/>
          <w:sz w:val="22"/>
          <w:szCs w:val="22"/>
          <w:lang w:val="en-AU"/>
        </w:rPr>
        <w:tab/>
      </w:r>
      <w:r w:rsidR="00C3150F">
        <w:rPr>
          <w:rFonts w:ascii="Comic Sans MS" w:hAnsi="Comic Sans MS"/>
          <w:sz w:val="22"/>
          <w:szCs w:val="22"/>
          <w:lang w:val="en-AU"/>
        </w:rPr>
        <w:tab/>
      </w:r>
      <w:r w:rsidR="00C3150F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="00C3150F">
        <w:rPr>
          <w:rFonts w:ascii="Comic Sans MS" w:hAnsi="Comic Sans MS"/>
          <w:sz w:val="22"/>
          <w:szCs w:val="22"/>
          <w:lang w:val="en-AU"/>
        </w:rPr>
        <w:t>b</w:t>
      </w:r>
      <w:proofErr w:type="gramEnd"/>
      <w:r w:rsidR="00C3150F" w:rsidRPr="002048E8">
        <w:rPr>
          <w:rFonts w:ascii="Comic Sans MS" w:hAnsi="Comic Sans MS"/>
          <w:sz w:val="22"/>
          <w:szCs w:val="22"/>
          <w:lang w:val="en-AU"/>
        </w:rPr>
        <w:t>)</w:t>
      </w:r>
      <w:r w:rsidR="00C3150F">
        <w:rPr>
          <w:rFonts w:ascii="Comic Sans MS" w:hAnsi="Comic Sans MS"/>
          <w:sz w:val="22"/>
          <w:szCs w:val="22"/>
          <w:lang w:val="en-AU"/>
        </w:rPr>
        <w:tab/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AU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75°</m:t>
            </m:r>
          </m:e>
        </m:func>
      </m:oMath>
      <w:r w:rsidR="00FE05DB">
        <w:rPr>
          <w:rFonts w:ascii="Comic Sans MS" w:hAnsi="Comic Sans MS"/>
          <w:sz w:val="22"/>
          <w:szCs w:val="22"/>
          <w:lang w:val="en-AU"/>
        </w:rPr>
        <w:tab/>
      </w:r>
      <w:r w:rsidR="00FE05DB">
        <w:rPr>
          <w:rFonts w:ascii="Comic Sans MS" w:hAnsi="Comic Sans MS"/>
          <w:sz w:val="22"/>
          <w:szCs w:val="22"/>
          <w:lang w:val="en-AU"/>
        </w:rPr>
        <w:tab/>
      </w:r>
      <w:r w:rsidR="00FE05DB">
        <w:rPr>
          <w:rFonts w:ascii="Comic Sans MS" w:hAnsi="Comic Sans MS"/>
          <w:sz w:val="22"/>
          <w:szCs w:val="22"/>
          <w:lang w:val="en-AU"/>
        </w:rPr>
        <w:tab/>
      </w:r>
      <w:r w:rsidR="00FE05DB">
        <w:rPr>
          <w:rFonts w:ascii="Comic Sans MS" w:hAnsi="Comic Sans MS"/>
          <w:sz w:val="22"/>
          <w:szCs w:val="22"/>
          <w:lang w:val="en-AU"/>
        </w:rPr>
        <w:tab/>
      </w:r>
      <w:r w:rsidR="00FE05DB">
        <w:rPr>
          <w:rFonts w:ascii="Comic Sans MS" w:hAnsi="Comic Sans MS"/>
          <w:sz w:val="22"/>
          <w:szCs w:val="22"/>
          <w:lang w:val="en-AU"/>
        </w:rPr>
        <w:tab/>
      </w:r>
    </w:p>
    <w:p w:rsidR="00E615C3" w:rsidRPr="002048E8" w:rsidRDefault="00E615C3" w:rsidP="00E615C3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E615C3" w:rsidRDefault="00E615C3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7434" w:rsidRDefault="00797434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7434" w:rsidRDefault="00797434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7434" w:rsidRDefault="00797434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797434" w:rsidRDefault="00797434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2377AB" w:rsidRDefault="002377AB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72FFC" w:rsidRPr="002048E8" w:rsidRDefault="00F72FFC" w:rsidP="002C3DE9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615C3" w:rsidRPr="002048E8" w:rsidRDefault="00E615C3" w:rsidP="00E615C3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B87277" w:rsidRDefault="00FE05DB" w:rsidP="00C344EF">
      <w:pPr>
        <w:ind w:firstLine="720"/>
        <w:jc w:val="both"/>
        <w:rPr>
          <w:rFonts w:ascii="Comic Sans MS" w:hAnsi="Comic Sans MS"/>
          <w:b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4A08A9" w:rsidRDefault="004A08A9" w:rsidP="00DC56C4">
      <w:pPr>
        <w:rPr>
          <w:rFonts w:ascii="Comic Sans MS" w:hAnsi="Comic Sans MS"/>
          <w:b/>
        </w:rPr>
      </w:pPr>
    </w:p>
    <w:p w:rsidR="004A08A9" w:rsidRDefault="004A08A9" w:rsidP="00DC56C4">
      <w:pPr>
        <w:rPr>
          <w:rFonts w:ascii="Comic Sans MS" w:hAnsi="Comic Sans MS"/>
          <w:b/>
        </w:rPr>
      </w:pPr>
    </w:p>
    <w:p w:rsidR="004A08A9" w:rsidRDefault="004A08A9" w:rsidP="00DC56C4">
      <w:pPr>
        <w:rPr>
          <w:rFonts w:ascii="Comic Sans MS" w:hAnsi="Comic Sans MS"/>
          <w:b/>
        </w:rPr>
      </w:pPr>
    </w:p>
    <w:p w:rsidR="004A08A9" w:rsidRDefault="004A08A9" w:rsidP="00DC56C4">
      <w:pPr>
        <w:rPr>
          <w:rFonts w:ascii="Comic Sans MS" w:hAnsi="Comic Sans MS"/>
          <w:b/>
        </w:rPr>
      </w:pPr>
    </w:p>
    <w:p w:rsidR="004A08A9" w:rsidRDefault="004A08A9" w:rsidP="00DC56C4">
      <w:pPr>
        <w:rPr>
          <w:rFonts w:ascii="Comic Sans MS" w:hAnsi="Comic Sans MS"/>
          <w:b/>
        </w:rPr>
      </w:pPr>
    </w:p>
    <w:p w:rsidR="00B87277" w:rsidRDefault="00B87277" w:rsidP="00DC56C4">
      <w:pPr>
        <w:rPr>
          <w:rFonts w:ascii="Comic Sans MS" w:hAnsi="Comic Sans MS"/>
          <w:b/>
        </w:rPr>
      </w:pPr>
    </w:p>
    <w:p w:rsidR="002377AB" w:rsidRDefault="002377AB" w:rsidP="00DC56C4">
      <w:pPr>
        <w:rPr>
          <w:rFonts w:ascii="Comic Sans MS" w:hAnsi="Comic Sans MS"/>
          <w:b/>
        </w:rPr>
      </w:pPr>
    </w:p>
    <w:p w:rsidR="002377AB" w:rsidRDefault="002377AB" w:rsidP="00DC56C4">
      <w:pPr>
        <w:rPr>
          <w:rFonts w:ascii="Comic Sans MS" w:hAnsi="Comic Sans MS"/>
          <w:b/>
        </w:rPr>
      </w:pPr>
    </w:p>
    <w:p w:rsidR="00521E51" w:rsidRPr="00CB675C" w:rsidRDefault="00C3150F" w:rsidP="00521E51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5.</w:t>
      </w:r>
      <w:r>
        <w:rPr>
          <w:rFonts w:ascii="Comic Sans MS" w:hAnsi="Comic Sans MS"/>
          <w:b/>
        </w:rPr>
        <w:tab/>
        <w:t>[3, 2, 2 = 7</w:t>
      </w:r>
      <w:r w:rsidR="00521E51" w:rsidRPr="00CB675C">
        <w:rPr>
          <w:rFonts w:ascii="Comic Sans MS" w:hAnsi="Comic Sans MS"/>
          <w:b/>
        </w:rPr>
        <w:t xml:space="preserve"> marks]</w:t>
      </w:r>
    </w:p>
    <w:p w:rsidR="00DA637D" w:rsidRDefault="00DA637D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5265A" w:rsidRDefault="0005265A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03FF7" wp14:editId="3072BC4D">
                <wp:simplePos x="0" y="0"/>
                <wp:positionH relativeFrom="column">
                  <wp:posOffset>6057900</wp:posOffset>
                </wp:positionH>
                <wp:positionV relativeFrom="paragraph">
                  <wp:posOffset>132080</wp:posOffset>
                </wp:positionV>
                <wp:extent cx="0" cy="28576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0.4pt" to="47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0xtQEAAMMDAAAOAAAAZHJzL2Uyb0RvYy54bWysU8tu2zAQvBfoPxC8x5KNNg0E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" strokecolor="#4579b8 [3044]"/>
            </w:pict>
          </mc:Fallback>
        </mc:AlternateContent>
      </w:r>
      <w:r w:rsidR="0097675C">
        <w:rPr>
          <w:rFonts w:ascii="Comic Sans MS" w:hAnsi="Comic Sans MS"/>
          <w:sz w:val="22"/>
          <w:szCs w:val="22"/>
          <w:lang w:val="en-AU"/>
        </w:rPr>
        <w:t xml:space="preserve">In the circle of radius 5 cm with centre 0 drawn below, </w:t>
      </w:r>
      <m:oMath>
        <m:r>
          <w:rPr>
            <w:rFonts w:ascii="Cambria Math" w:hAnsi="Cambria Math"/>
            <w:sz w:val="22"/>
            <w:szCs w:val="22"/>
            <w:lang w:val="en-AU"/>
          </w:rPr>
          <m:t>&lt;OAB=60°</m:t>
        </m:r>
      </m:oMath>
    </w:p>
    <w:p w:rsidR="0005265A" w:rsidRDefault="0005265A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11758" w:rsidRDefault="00E57531" w:rsidP="0005265A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w:r w:rsidR="003E5665">
        <w:rPr>
          <w:rFonts w:ascii="Comic Sans MS" w:hAnsi="Comic Sans MS"/>
          <w:sz w:val="22"/>
          <w:szCs w:val="22"/>
          <w:lang w:val="en-AU"/>
        </w:rPr>
        <w:t xml:space="preserve">Find the exact size of </w:t>
      </w:r>
      <w:r w:rsidR="0005265A">
        <w:rPr>
          <w:rFonts w:ascii="Comic Sans MS" w:hAnsi="Comic Sans MS"/>
          <w:sz w:val="22"/>
          <w:szCs w:val="22"/>
          <w:lang w:val="en-AU"/>
        </w:rPr>
        <w:t>triangle OAB.</w:t>
      </w:r>
      <w:r w:rsidR="00510E23">
        <w:rPr>
          <w:rFonts w:ascii="Comic Sans MS" w:hAnsi="Comic Sans MS"/>
          <w:sz w:val="22"/>
          <w:szCs w:val="22"/>
          <w:lang w:val="en-AU"/>
        </w:rPr>
        <w:t xml:space="preserve">  Explain how you arrived at your answer.</w:t>
      </w:r>
    </w:p>
    <w:p w:rsidR="00E57531" w:rsidRDefault="00510E2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9ADC7" wp14:editId="314C66A3">
                <wp:simplePos x="0" y="0"/>
                <wp:positionH relativeFrom="column">
                  <wp:posOffset>6467475</wp:posOffset>
                </wp:positionH>
                <wp:positionV relativeFrom="paragraph">
                  <wp:posOffset>71120</wp:posOffset>
                </wp:positionV>
                <wp:extent cx="333375" cy="3048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A" w:rsidRDefault="0005265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09.25pt;margin-top:5.6pt;width:26.2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" fillcolor="white [3201]" stroked="f" strokeweight=".5pt">
                <v:textbox>
                  <w:txbxContent>
                    <w:p w:rsidR="0005265A" w:rsidRDefault="0005265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57531" w:rsidRDefault="00510E2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186055</wp:posOffset>
                </wp:positionV>
                <wp:extent cx="352425" cy="6667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pt,14.65pt" to="509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" strokecolor="black [3040]"/>
            </w:pict>
          </mc:Fallback>
        </mc:AlternateContent>
      </w:r>
      <w:r>
        <w:rPr>
          <w:rFonts w:ascii="Comic Sans MS" w:hAnsi="Comic Sans MS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120901" wp14:editId="54F04F77">
                <wp:simplePos x="0" y="0"/>
                <wp:positionH relativeFrom="column">
                  <wp:posOffset>5429250</wp:posOffset>
                </wp:positionH>
                <wp:positionV relativeFrom="paragraph">
                  <wp:posOffset>86995</wp:posOffset>
                </wp:positionV>
                <wp:extent cx="1438275" cy="1533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33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27.5pt;margin-top:6.85pt;width:113.25pt;height:1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7492" w:rsidRDefault="00FF7492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510E2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A8136" wp14:editId="3FDBAFF6">
                <wp:simplePos x="0" y="0"/>
                <wp:positionH relativeFrom="column">
                  <wp:posOffset>5781675</wp:posOffset>
                </wp:positionH>
                <wp:positionV relativeFrom="paragraph">
                  <wp:posOffset>166370</wp:posOffset>
                </wp:positionV>
                <wp:extent cx="333375" cy="30480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5265A" w:rsidRDefault="0005265A" w:rsidP="0005265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7" type="#_x0000_t202" style="position:absolute;left:0;text-align:left;margin-left:455.25pt;margin-top:13.1pt;width:26.2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" fillcolor="window" stroked="f" strokeweight=".5pt">
                <v:textbox>
                  <w:txbxContent>
                    <w:p w:rsidR="0005265A" w:rsidRDefault="0005265A" w:rsidP="0005265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510E23" w:rsidRDefault="00510E2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E88AB" wp14:editId="221DC0FE">
                <wp:simplePos x="0" y="0"/>
                <wp:positionH relativeFrom="column">
                  <wp:posOffset>6115050</wp:posOffset>
                </wp:positionH>
                <wp:positionV relativeFrom="paragraph">
                  <wp:posOffset>73660</wp:posOffset>
                </wp:positionV>
                <wp:extent cx="609600" cy="428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pt,5.8pt" to="529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" strokecolor="black [3040]"/>
            </w:pict>
          </mc:Fallback>
        </mc:AlternateContent>
      </w:r>
    </w:p>
    <w:p w:rsidR="00510E23" w:rsidRDefault="00510E2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5D199" wp14:editId="3626AD87">
                <wp:simplePos x="0" y="0"/>
                <wp:positionH relativeFrom="column">
                  <wp:posOffset>6800850</wp:posOffset>
                </wp:positionH>
                <wp:positionV relativeFrom="paragraph">
                  <wp:posOffset>113665</wp:posOffset>
                </wp:positionV>
                <wp:extent cx="333375" cy="3048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5265A" w:rsidRDefault="0005265A" w:rsidP="0005265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left:0;text-align:left;margin-left:535.5pt;margin-top:8.95pt;width:26.25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" fillcolor="window" stroked="f" strokeweight=".5pt">
                <v:textbox>
                  <w:txbxContent>
                    <w:p w:rsidR="0005265A" w:rsidRDefault="0005265A" w:rsidP="0005265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7492" w:rsidRDefault="00FF7492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</w:r>
      <w:r w:rsidR="003E5665">
        <w:rPr>
          <w:rFonts w:ascii="Comic Sans MS" w:hAnsi="Comic Sans MS"/>
          <w:sz w:val="22"/>
          <w:szCs w:val="22"/>
          <w:lang w:val="en-AU"/>
        </w:rPr>
        <w:t xml:space="preserve">Find the </w:t>
      </w:r>
      <w:r w:rsidR="0005265A">
        <w:rPr>
          <w:rFonts w:ascii="Comic Sans MS" w:hAnsi="Comic Sans MS"/>
          <w:sz w:val="22"/>
          <w:szCs w:val="22"/>
          <w:lang w:val="en-AU"/>
        </w:rPr>
        <w:t>exact area of the minor segment formed by the cord AB.</w:t>
      </w: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52A59" w:rsidRDefault="00B52A59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7531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57531" w:rsidRPr="00911758" w:rsidRDefault="00E57531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A49A4" w:rsidRDefault="003E5665" w:rsidP="003E5665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c)</w:t>
      </w:r>
      <w:r>
        <w:rPr>
          <w:rFonts w:ascii="Comic Sans MS" w:hAnsi="Comic Sans MS"/>
          <w:sz w:val="22"/>
          <w:szCs w:val="22"/>
          <w:lang w:val="en-AU"/>
        </w:rPr>
        <w:tab/>
      </w:r>
      <w:r w:rsidR="0005265A">
        <w:rPr>
          <w:rFonts w:ascii="Comic Sans MS" w:hAnsi="Comic Sans MS"/>
          <w:sz w:val="22"/>
          <w:szCs w:val="22"/>
          <w:lang w:val="en-AU"/>
        </w:rPr>
        <w:t>Find the exact perimeter of the minor segment formed by the cord AB.</w:t>
      </w:r>
    </w:p>
    <w:p w:rsidR="003E5665" w:rsidRDefault="003E5665" w:rsidP="003E5665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3E5665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3E5665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3E5665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 w:rsidP="003E5665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3E5665" w:rsidRDefault="003E5665">
      <w:pPr>
        <w:rPr>
          <w:rFonts w:ascii="Comic Sans MS" w:hAnsi="Comic Sans MS"/>
          <w:b/>
          <w:szCs w:val="20"/>
          <w:lang w:val="en-AU"/>
        </w:rPr>
      </w:pPr>
    </w:p>
    <w:p w:rsidR="00525EF7" w:rsidRDefault="00720FEF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7C59CDF4" wp14:editId="1C3F099F">
            <wp:simplePos x="0" y="0"/>
            <wp:positionH relativeFrom="column">
              <wp:posOffset>-247650</wp:posOffset>
            </wp:positionH>
            <wp:positionV relativeFrom="paragraph">
              <wp:posOffset>-390525</wp:posOffset>
            </wp:positionV>
            <wp:extent cx="1141095" cy="1409700"/>
            <wp:effectExtent l="0" t="0" r="1905" b="0"/>
            <wp:wrapTight wrapText="bothSides">
              <wp:wrapPolygon edited="0">
                <wp:start x="0" y="0"/>
                <wp:lineTo x="0" y="21308"/>
                <wp:lineTo x="21275" y="21308"/>
                <wp:lineTo x="21275" y="0"/>
                <wp:lineTo x="0" y="0"/>
              </wp:wrapPolygon>
            </wp:wrapTight>
            <wp:docPr id="1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64F">
        <w:rPr>
          <w:rFonts w:ascii="Comic Sans MS" w:hAnsi="Comic Sans MS"/>
          <w:b/>
          <w:sz w:val="28"/>
          <w:szCs w:val="28"/>
        </w:rPr>
        <w:t>Methods 11 Test 5</w:t>
      </w:r>
      <w:r w:rsidR="00510E23">
        <w:rPr>
          <w:rFonts w:ascii="Comic Sans MS" w:hAnsi="Comic Sans MS"/>
          <w:b/>
          <w:sz w:val="28"/>
          <w:szCs w:val="28"/>
        </w:rPr>
        <w:t xml:space="preserve"> 2018</w:t>
      </w:r>
      <w:r w:rsidR="006E064F">
        <w:rPr>
          <w:rFonts w:ascii="Comic Sans MS" w:hAnsi="Comic Sans MS"/>
          <w:b/>
          <w:sz w:val="28"/>
          <w:szCs w:val="28"/>
        </w:rPr>
        <w:t xml:space="preserve"> (trigonometry</w:t>
      </w:r>
      <w:r w:rsidR="00525EF7">
        <w:rPr>
          <w:rFonts w:ascii="Comic Sans MS" w:hAnsi="Comic Sans MS"/>
          <w:b/>
          <w:sz w:val="28"/>
          <w:szCs w:val="28"/>
        </w:rPr>
        <w:t>)</w:t>
      </w:r>
    </w:p>
    <w:p w:rsidR="00C34EB7" w:rsidRDefault="00C34EB7" w:rsidP="00EB6C96">
      <w:pPr>
        <w:rPr>
          <w:rFonts w:ascii="Comic Sans MS" w:hAnsi="Comic Sans MS"/>
          <w:b/>
          <w:sz w:val="28"/>
          <w:szCs w:val="28"/>
        </w:rPr>
      </w:pPr>
    </w:p>
    <w:p w:rsidR="00525EF7" w:rsidRDefault="00525EF7" w:rsidP="005E37C9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C34EB7" w:rsidRDefault="00C34EB7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b/>
          <w:sz w:val="20"/>
          <w:szCs w:val="20"/>
        </w:rPr>
      </w:pPr>
    </w:p>
    <w:p w:rsidR="0001791D" w:rsidRPr="00EB6C96" w:rsidRDefault="00525EF7" w:rsidP="00EB6C96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B13FF6">
        <w:rPr>
          <w:rFonts w:ascii="Comic Sans MS" w:hAnsi="Comic Sans MS"/>
          <w:b/>
          <w:sz w:val="20"/>
          <w:szCs w:val="20"/>
        </w:rPr>
        <w:t xml:space="preserve">N B – Calculators </w:t>
      </w:r>
      <w:r w:rsidRPr="00870226">
        <w:rPr>
          <w:rFonts w:ascii="Comic Sans MS" w:hAnsi="Comic Sans MS"/>
          <w:sz w:val="20"/>
          <w:szCs w:val="20"/>
        </w:rPr>
        <w:tab/>
      </w:r>
      <w:r w:rsidR="00C57659">
        <w:rPr>
          <w:rFonts w:ascii="Comic Sans MS" w:hAnsi="Comic Sans MS"/>
          <w:b/>
          <w:sz w:val="20"/>
          <w:szCs w:val="20"/>
        </w:rPr>
        <w:t>20</w:t>
      </w:r>
      <w:r>
        <w:rPr>
          <w:rFonts w:ascii="Comic Sans MS" w:hAnsi="Comic Sans MS"/>
          <w:b/>
          <w:sz w:val="20"/>
          <w:szCs w:val="20"/>
        </w:rPr>
        <w:t xml:space="preserve"> minutes</w:t>
      </w:r>
      <w:r w:rsidRPr="00870226">
        <w:rPr>
          <w:rFonts w:ascii="Comic Sans MS" w:hAnsi="Comic Sans MS"/>
          <w:b/>
          <w:sz w:val="20"/>
          <w:szCs w:val="20"/>
        </w:rPr>
        <w:t xml:space="preserve"> – </w:t>
      </w:r>
      <w:r w:rsidR="003E2BBF">
        <w:rPr>
          <w:rFonts w:ascii="Comic Sans MS" w:hAnsi="Comic Sans MS"/>
          <w:b/>
          <w:sz w:val="20"/>
          <w:szCs w:val="20"/>
        </w:rPr>
        <w:t>2</w:t>
      </w:r>
      <w:r w:rsidR="00510E23">
        <w:rPr>
          <w:rFonts w:ascii="Comic Sans MS" w:hAnsi="Comic Sans MS"/>
          <w:b/>
          <w:sz w:val="20"/>
          <w:szCs w:val="20"/>
        </w:rPr>
        <w:t>3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EB6C96" w:rsidRPr="00870226" w:rsidRDefault="00EB6C96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EA62E4" w:rsidRPr="000B3325" w:rsidRDefault="00C57659" w:rsidP="00EA62E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6</w:t>
      </w:r>
      <w:r w:rsidR="00EA62E4" w:rsidRPr="000B3325">
        <w:rPr>
          <w:rFonts w:ascii="Comic Sans MS" w:hAnsi="Comic Sans MS"/>
          <w:b/>
          <w:szCs w:val="20"/>
          <w:lang w:val="en-AU"/>
        </w:rPr>
        <w:t>.</w:t>
      </w:r>
      <w:r w:rsidR="00510E23">
        <w:rPr>
          <w:rFonts w:ascii="Comic Sans MS" w:hAnsi="Comic Sans MS"/>
          <w:b/>
          <w:szCs w:val="20"/>
          <w:lang w:val="en-AU"/>
        </w:rPr>
        <w:tab/>
        <w:t>[1, 1, 1, 1, 5</w:t>
      </w:r>
      <w:r w:rsidR="00052D9D">
        <w:rPr>
          <w:rFonts w:ascii="Comic Sans MS" w:hAnsi="Comic Sans MS"/>
          <w:b/>
          <w:szCs w:val="20"/>
          <w:lang w:val="en-AU"/>
        </w:rPr>
        <w:t xml:space="preserve"> = </w:t>
      </w:r>
      <w:r w:rsidR="00510E23">
        <w:rPr>
          <w:rFonts w:ascii="Comic Sans MS" w:hAnsi="Comic Sans MS"/>
          <w:b/>
          <w:szCs w:val="20"/>
          <w:lang w:val="en-AU"/>
        </w:rPr>
        <w:t>9</w:t>
      </w:r>
      <w:r w:rsidR="00EA62E4"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EA62E4" w:rsidRDefault="00EA62E4" w:rsidP="00EA62E4">
      <w:pPr>
        <w:jc w:val="both"/>
        <w:rPr>
          <w:rFonts w:ascii="Comic Sans MS" w:hAnsi="Comic Sans MS"/>
          <w:szCs w:val="20"/>
          <w:lang w:val="en-AU"/>
        </w:rPr>
      </w:pPr>
    </w:p>
    <w:p w:rsidR="00EA62E4" w:rsidRDefault="008553F8" w:rsidP="00EA62E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body temperature θ (Celsius) of a reptile in summer at time t hours after midnight is given by</w:t>
      </w:r>
    </w:p>
    <w:p w:rsidR="008553F8" w:rsidRDefault="008553F8" w:rsidP="00EA62E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Θ = 15 – 5 sin </w:t>
      </w:r>
      <w:r w:rsidRPr="005A5961">
        <w:rPr>
          <w:rFonts w:ascii="Comic Sans MS" w:hAnsi="Comic Sans MS"/>
          <w:sz w:val="28"/>
          <w:szCs w:val="28"/>
          <w:lang w:val="en-AU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AU"/>
              </w:rPr>
              <m:t>πt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AU"/>
              </w:rPr>
              <m:t>12</m:t>
            </m:r>
          </m:den>
        </m:f>
      </m:oMath>
      <w:r w:rsidRPr="005A5961">
        <w:rPr>
          <w:rFonts w:ascii="Comic Sans MS" w:hAnsi="Comic Sans MS"/>
          <w:sz w:val="28"/>
          <w:szCs w:val="28"/>
          <w:lang w:val="en-AU"/>
        </w:rPr>
        <w:t>)</w:t>
      </w: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5A5961">
        <w:rPr>
          <w:rFonts w:ascii="Comic Sans MS" w:hAnsi="Comic Sans MS"/>
          <w:sz w:val="22"/>
          <w:szCs w:val="22"/>
          <w:lang w:val="en-AU"/>
        </w:rPr>
        <w:t>State the period for θ</w:t>
      </w: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 w:rsidR="005A5961">
        <w:rPr>
          <w:rFonts w:ascii="Comic Sans MS" w:hAnsi="Comic Sans MS"/>
          <w:sz w:val="22"/>
          <w:szCs w:val="22"/>
          <w:lang w:val="en-AU"/>
        </w:rPr>
        <w:t>What is the range of body temperature experienced by the reptile?</w:t>
      </w: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5A5961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5A5961">
        <w:rPr>
          <w:rFonts w:ascii="Comic Sans MS" w:hAnsi="Comic Sans MS"/>
          <w:sz w:val="22"/>
          <w:szCs w:val="22"/>
          <w:lang w:val="en-AU"/>
        </w:rPr>
        <w:t>Find the maximum body temperature of the reptile and state when this first occurs after midnight.</w:t>
      </w: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226E9B" w:rsidRDefault="00226E9B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052D9D" w:rsidP="005A5961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d) </w:t>
      </w:r>
      <w:r w:rsidR="005A5961">
        <w:rPr>
          <w:rFonts w:ascii="Comic Sans MS" w:hAnsi="Comic Sans MS"/>
          <w:sz w:val="22"/>
          <w:szCs w:val="22"/>
          <w:lang w:val="en-AU"/>
        </w:rPr>
        <w:t xml:space="preserve"> Find the </w:t>
      </w:r>
      <w:r w:rsidR="00C3150F">
        <w:rPr>
          <w:rFonts w:ascii="Comic Sans MS" w:hAnsi="Comic Sans MS"/>
          <w:sz w:val="22"/>
          <w:szCs w:val="22"/>
          <w:lang w:val="en-AU"/>
        </w:rPr>
        <w:t>minimum</w:t>
      </w:r>
      <w:r w:rsidR="005A5961">
        <w:rPr>
          <w:rFonts w:ascii="Comic Sans MS" w:hAnsi="Comic Sans MS"/>
          <w:sz w:val="22"/>
          <w:szCs w:val="22"/>
          <w:lang w:val="en-AU"/>
        </w:rPr>
        <w:t xml:space="preserve"> body temperature of the reptile and state when this first occurs after midnight.</w:t>
      </w:r>
    </w:p>
    <w:p w:rsidR="00226E9B" w:rsidRDefault="00226E9B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226E9B" w:rsidRDefault="00226E9B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Default="008108B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8108B1" w:rsidRPr="002048E8" w:rsidRDefault="005A5961" w:rsidP="005A5961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e) Use an algebraic method to find the first time </w:t>
      </w:r>
      <w:r w:rsidR="00C3150F">
        <w:rPr>
          <w:rFonts w:ascii="Comic Sans MS" w:hAnsi="Comic Sans MS"/>
          <w:sz w:val="22"/>
          <w:szCs w:val="22"/>
          <w:lang w:val="en-AU"/>
        </w:rPr>
        <w:t>(to the nearest minute) when</w:t>
      </w:r>
      <w:r>
        <w:rPr>
          <w:rFonts w:ascii="Comic Sans MS" w:hAnsi="Comic Sans MS"/>
          <w:sz w:val="22"/>
          <w:szCs w:val="22"/>
          <w:lang w:val="en-AU"/>
        </w:rPr>
        <w:t xml:space="preserve"> the temperature of the reptile is 16° Celsius.</w:t>
      </w:r>
    </w:p>
    <w:p w:rsidR="00EA62E4" w:rsidRDefault="00EA62E4" w:rsidP="00EA62E4">
      <w:pPr>
        <w:rPr>
          <w:rFonts w:ascii="Comic Sans MS" w:hAnsi="Comic Sans MS"/>
          <w:sz w:val="22"/>
          <w:szCs w:val="22"/>
          <w:lang w:val="en-AU"/>
        </w:rPr>
      </w:pPr>
    </w:p>
    <w:p w:rsidR="00FF35FE" w:rsidRDefault="00FF35FE" w:rsidP="00EA62E4">
      <w:pPr>
        <w:rPr>
          <w:rFonts w:ascii="Comic Sans MS" w:hAnsi="Comic Sans MS"/>
          <w:sz w:val="22"/>
          <w:szCs w:val="22"/>
          <w:lang w:val="en-AU"/>
        </w:rPr>
      </w:pPr>
    </w:p>
    <w:p w:rsidR="005A5961" w:rsidRDefault="005A596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5A5961" w:rsidRDefault="005A596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5A5961" w:rsidRDefault="005A5961" w:rsidP="00EA62E4">
      <w:pPr>
        <w:rPr>
          <w:rFonts w:ascii="Comic Sans MS" w:hAnsi="Comic Sans MS"/>
          <w:sz w:val="22"/>
          <w:szCs w:val="22"/>
          <w:lang w:val="en-AU"/>
        </w:rPr>
      </w:pPr>
    </w:p>
    <w:p w:rsidR="00FF35FE" w:rsidRDefault="00FF35FE" w:rsidP="00EA62E4">
      <w:pPr>
        <w:rPr>
          <w:rFonts w:ascii="Comic Sans MS" w:hAnsi="Comic Sans MS"/>
          <w:sz w:val="22"/>
          <w:szCs w:val="22"/>
          <w:lang w:val="en-AU"/>
        </w:rPr>
      </w:pPr>
    </w:p>
    <w:p w:rsidR="00226E9B" w:rsidRDefault="00226E9B" w:rsidP="00EA62E4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EA62E4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EA62E4">
      <w:pPr>
        <w:rPr>
          <w:rFonts w:ascii="Comic Sans MS" w:hAnsi="Comic Sans MS"/>
          <w:sz w:val="22"/>
          <w:szCs w:val="22"/>
          <w:lang w:val="en-AU"/>
        </w:rPr>
      </w:pPr>
    </w:p>
    <w:p w:rsidR="00EB6C96" w:rsidRDefault="00EB6C96" w:rsidP="00EA62E4">
      <w:pPr>
        <w:rPr>
          <w:rFonts w:ascii="Comic Sans MS" w:hAnsi="Comic Sans MS"/>
          <w:sz w:val="22"/>
          <w:szCs w:val="22"/>
          <w:lang w:val="en-AU"/>
        </w:rPr>
      </w:pPr>
    </w:p>
    <w:p w:rsidR="00EB6C96" w:rsidRDefault="00EB6C96" w:rsidP="00EA62E4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EA62E4">
      <w:pPr>
        <w:rPr>
          <w:rFonts w:ascii="Comic Sans MS" w:hAnsi="Comic Sans MS"/>
          <w:sz w:val="22"/>
          <w:szCs w:val="22"/>
          <w:lang w:val="en-AU"/>
        </w:rPr>
      </w:pPr>
    </w:p>
    <w:p w:rsidR="00EA62E4" w:rsidRDefault="00EA62E4" w:rsidP="00EA62E4">
      <w:pPr>
        <w:rPr>
          <w:rFonts w:ascii="Comic Sans MS" w:hAnsi="Comic Sans MS"/>
          <w:sz w:val="20"/>
          <w:szCs w:val="20"/>
        </w:rPr>
      </w:pPr>
    </w:p>
    <w:p w:rsidR="00D35A39" w:rsidRPr="000B3325" w:rsidRDefault="00C57659" w:rsidP="00D35A39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lastRenderedPageBreak/>
        <w:t>7</w:t>
      </w:r>
      <w:r w:rsidR="00D35A39" w:rsidRPr="000B3325">
        <w:rPr>
          <w:rFonts w:ascii="Comic Sans MS" w:hAnsi="Comic Sans MS"/>
          <w:b/>
          <w:szCs w:val="20"/>
          <w:lang w:val="en-AU"/>
        </w:rPr>
        <w:t>.</w:t>
      </w:r>
      <w:r w:rsidR="00E42E65">
        <w:rPr>
          <w:rFonts w:ascii="Comic Sans MS" w:hAnsi="Comic Sans MS"/>
          <w:b/>
          <w:szCs w:val="20"/>
          <w:lang w:val="en-AU"/>
        </w:rPr>
        <w:tab/>
        <w:t>[5, 5 = 10</w:t>
      </w:r>
      <w:r w:rsidR="00D35A39"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D35A39" w:rsidRDefault="00D35A39" w:rsidP="00D35A39">
      <w:pPr>
        <w:jc w:val="both"/>
        <w:rPr>
          <w:rFonts w:ascii="Comic Sans MS" w:hAnsi="Comic Sans MS"/>
          <w:szCs w:val="20"/>
          <w:lang w:val="en-AU"/>
        </w:rPr>
      </w:pPr>
    </w:p>
    <w:p w:rsidR="00D35A39" w:rsidRDefault="0091198F" w:rsidP="00D35A39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Solve for θ within the domain:</w:t>
      </w: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A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θ+30°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  <w:lang w:val="en-AU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AU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θ         for 0≤ θ ≤360°</m:t>
            </m:r>
          </m:e>
        </m:func>
      </m:oMath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510E23" w:rsidRDefault="00510E23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Default="00D35A39" w:rsidP="00D35A39">
      <w:pPr>
        <w:rPr>
          <w:rFonts w:ascii="Comic Sans MS" w:hAnsi="Comic Sans MS"/>
          <w:sz w:val="22"/>
          <w:szCs w:val="22"/>
          <w:lang w:val="en-AU"/>
        </w:rPr>
      </w:pPr>
    </w:p>
    <w:p w:rsidR="00D35A39" w:rsidRPr="002048E8" w:rsidRDefault="00D35A39" w:rsidP="00D35A39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161E21">
        <w:rPr>
          <w:rFonts w:ascii="Comic Sans MS" w:hAnsi="Comic Sans MS"/>
          <w:sz w:val="22"/>
          <w:szCs w:val="22"/>
          <w:lang w:val="en-AU"/>
        </w:rPr>
        <w:t>b</w:t>
      </w:r>
      <w:r>
        <w:rPr>
          <w:rFonts w:ascii="Comic Sans MS" w:hAnsi="Comic Sans MS"/>
          <w:sz w:val="22"/>
          <w:szCs w:val="22"/>
          <w:lang w:val="en-AU"/>
        </w:rPr>
        <w:t>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A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 xml:space="preserve">θ+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AU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  <w:lang w:val="en-AU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θ         for 0 ≤ θ ≤2π</m:t>
                </m:r>
              </m:e>
            </m:func>
          </m:e>
        </m:func>
      </m:oMath>
    </w:p>
    <w:p w:rsidR="00EA62E4" w:rsidRDefault="00EA62E4" w:rsidP="00EA62E4">
      <w:pPr>
        <w:rPr>
          <w:rFonts w:ascii="Comic Sans MS" w:hAnsi="Comic Sans MS"/>
          <w:sz w:val="20"/>
          <w:szCs w:val="20"/>
        </w:rPr>
      </w:pPr>
    </w:p>
    <w:p w:rsidR="00036E5E" w:rsidRDefault="00036E5E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510E23" w:rsidRDefault="00510E23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4F690A" w:rsidRDefault="004F690A">
      <w:pPr>
        <w:rPr>
          <w:rFonts w:ascii="Comic Sans MS" w:hAnsi="Comic Sans MS"/>
          <w:b/>
          <w:lang w:val="en-AU"/>
        </w:rPr>
      </w:pPr>
    </w:p>
    <w:p w:rsidR="00170772" w:rsidRPr="00B13FF6" w:rsidRDefault="00C57659" w:rsidP="0017077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lastRenderedPageBreak/>
        <w:t>8</w:t>
      </w:r>
      <w:r w:rsidR="00170772" w:rsidRPr="00B13FF6">
        <w:rPr>
          <w:rFonts w:ascii="Comic Sans MS" w:hAnsi="Comic Sans MS"/>
          <w:b/>
          <w:lang w:val="en-AU"/>
        </w:rPr>
        <w:t>.</w:t>
      </w:r>
      <w:r w:rsidR="00170772" w:rsidRPr="00B13FF6">
        <w:rPr>
          <w:rFonts w:ascii="Comic Sans MS" w:hAnsi="Comic Sans MS"/>
          <w:lang w:val="en-AU"/>
        </w:rPr>
        <w:tab/>
      </w:r>
      <w:r w:rsidR="00287F0D">
        <w:rPr>
          <w:rFonts w:ascii="Comic Sans MS" w:hAnsi="Comic Sans MS"/>
          <w:b/>
          <w:lang w:val="en-AU"/>
        </w:rPr>
        <w:t>[</w:t>
      </w:r>
      <w:r w:rsidR="00510E23">
        <w:rPr>
          <w:rFonts w:ascii="Comic Sans MS" w:hAnsi="Comic Sans MS"/>
          <w:b/>
          <w:lang w:val="en-AU"/>
        </w:rPr>
        <w:t>4</w:t>
      </w:r>
      <w:r w:rsidR="00170772" w:rsidRPr="00B13FF6">
        <w:rPr>
          <w:rFonts w:ascii="Comic Sans MS" w:hAnsi="Comic Sans MS"/>
          <w:b/>
          <w:lang w:val="en-AU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sz w:val="20"/>
          <w:szCs w:val="20"/>
          <w:lang w:val="en-AU"/>
        </w:rPr>
      </w:pPr>
    </w:p>
    <w:p w:rsidR="00F341F6" w:rsidRDefault="004F690A" w:rsidP="00AC5F04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If a triangle ABC has an area of 3.75 cm²</w:t>
      </w:r>
      <w:r w:rsidR="00AC5F04">
        <w:rPr>
          <w:rFonts w:ascii="Comic Sans MS" w:hAnsi="Comic Sans MS"/>
          <w:sz w:val="22"/>
          <w:szCs w:val="22"/>
          <w:lang w:val="en-AU"/>
        </w:rPr>
        <w:t xml:space="preserve"> and    a=5cm and    c=3cm, find the length of b if angle B is obtuse.</w:t>
      </w:r>
      <w:r w:rsidR="00430E18">
        <w:rPr>
          <w:rFonts w:ascii="Comic Sans MS" w:hAnsi="Comic Sans MS"/>
          <w:sz w:val="22"/>
          <w:szCs w:val="22"/>
          <w:lang w:val="en-AU"/>
        </w:rPr>
        <w:t xml:space="preserve"> YOU MUST SHOW ALL WORKINGS TO RECEIVE FULL MARKS!!!</w:t>
      </w:r>
    </w:p>
    <w:p w:rsidR="00836C85" w:rsidRDefault="00836C85" w:rsidP="008C0EFB">
      <w:pPr>
        <w:rPr>
          <w:rFonts w:ascii="Comic Sans MS" w:hAnsi="Comic Sans MS"/>
          <w:sz w:val="22"/>
          <w:szCs w:val="22"/>
          <w:lang w:val="en-AU"/>
        </w:rPr>
      </w:pPr>
    </w:p>
    <w:sectPr w:rsidR="00836C85" w:rsidSect="009E4DE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46CE"/>
    <w:rsid w:val="000112F3"/>
    <w:rsid w:val="00012391"/>
    <w:rsid w:val="0001791D"/>
    <w:rsid w:val="0003405E"/>
    <w:rsid w:val="00034E4F"/>
    <w:rsid w:val="00036E5E"/>
    <w:rsid w:val="00042E19"/>
    <w:rsid w:val="00044612"/>
    <w:rsid w:val="0005265A"/>
    <w:rsid w:val="00052D9D"/>
    <w:rsid w:val="0008008F"/>
    <w:rsid w:val="0008009C"/>
    <w:rsid w:val="00080B5E"/>
    <w:rsid w:val="00081D6A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D1D80"/>
    <w:rsid w:val="000F14E5"/>
    <w:rsid w:val="000F324E"/>
    <w:rsid w:val="00101295"/>
    <w:rsid w:val="00103A6F"/>
    <w:rsid w:val="00104A91"/>
    <w:rsid w:val="00106CB0"/>
    <w:rsid w:val="00107B75"/>
    <w:rsid w:val="00114E24"/>
    <w:rsid w:val="001236E0"/>
    <w:rsid w:val="00130AC5"/>
    <w:rsid w:val="00134B39"/>
    <w:rsid w:val="001443E8"/>
    <w:rsid w:val="00154297"/>
    <w:rsid w:val="00161E21"/>
    <w:rsid w:val="00165264"/>
    <w:rsid w:val="00167570"/>
    <w:rsid w:val="00170772"/>
    <w:rsid w:val="00172C2A"/>
    <w:rsid w:val="001740AC"/>
    <w:rsid w:val="00176204"/>
    <w:rsid w:val="001864D0"/>
    <w:rsid w:val="001A31ED"/>
    <w:rsid w:val="001A592F"/>
    <w:rsid w:val="001C7799"/>
    <w:rsid w:val="001D3919"/>
    <w:rsid w:val="001D3BE0"/>
    <w:rsid w:val="001D550D"/>
    <w:rsid w:val="001D7F29"/>
    <w:rsid w:val="001E701A"/>
    <w:rsid w:val="001F439D"/>
    <w:rsid w:val="001F542B"/>
    <w:rsid w:val="002048E8"/>
    <w:rsid w:val="00205938"/>
    <w:rsid w:val="002108F9"/>
    <w:rsid w:val="00220EFD"/>
    <w:rsid w:val="00222E86"/>
    <w:rsid w:val="00226E9B"/>
    <w:rsid w:val="00234A4F"/>
    <w:rsid w:val="002377AB"/>
    <w:rsid w:val="00245931"/>
    <w:rsid w:val="002476F5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A3FD4"/>
    <w:rsid w:val="002B0FE4"/>
    <w:rsid w:val="002B2B0B"/>
    <w:rsid w:val="002B3140"/>
    <w:rsid w:val="002B5053"/>
    <w:rsid w:val="002B5F11"/>
    <w:rsid w:val="002C3DE9"/>
    <w:rsid w:val="002D57E5"/>
    <w:rsid w:val="002D6C94"/>
    <w:rsid w:val="002E74BA"/>
    <w:rsid w:val="002F27B5"/>
    <w:rsid w:val="002F7246"/>
    <w:rsid w:val="003214CC"/>
    <w:rsid w:val="00321934"/>
    <w:rsid w:val="00331A67"/>
    <w:rsid w:val="00333C15"/>
    <w:rsid w:val="00342400"/>
    <w:rsid w:val="003513A4"/>
    <w:rsid w:val="0035204C"/>
    <w:rsid w:val="00357BBF"/>
    <w:rsid w:val="003611FD"/>
    <w:rsid w:val="00382471"/>
    <w:rsid w:val="00382E72"/>
    <w:rsid w:val="003847E5"/>
    <w:rsid w:val="00387642"/>
    <w:rsid w:val="00395BE0"/>
    <w:rsid w:val="003C1F02"/>
    <w:rsid w:val="003C29A8"/>
    <w:rsid w:val="003D404E"/>
    <w:rsid w:val="003D6110"/>
    <w:rsid w:val="003E2BBF"/>
    <w:rsid w:val="003E5665"/>
    <w:rsid w:val="003F0A3C"/>
    <w:rsid w:val="003F7CAB"/>
    <w:rsid w:val="0040135E"/>
    <w:rsid w:val="004021A5"/>
    <w:rsid w:val="00405F6B"/>
    <w:rsid w:val="00406039"/>
    <w:rsid w:val="00411004"/>
    <w:rsid w:val="004115B3"/>
    <w:rsid w:val="0042716B"/>
    <w:rsid w:val="00427967"/>
    <w:rsid w:val="00430E18"/>
    <w:rsid w:val="00435D06"/>
    <w:rsid w:val="00436C88"/>
    <w:rsid w:val="00440D52"/>
    <w:rsid w:val="004476E0"/>
    <w:rsid w:val="00456BE2"/>
    <w:rsid w:val="0046413D"/>
    <w:rsid w:val="00465ECF"/>
    <w:rsid w:val="004704AB"/>
    <w:rsid w:val="00472C52"/>
    <w:rsid w:val="00473EFA"/>
    <w:rsid w:val="00476299"/>
    <w:rsid w:val="00490CB6"/>
    <w:rsid w:val="004A08A9"/>
    <w:rsid w:val="004A0C9F"/>
    <w:rsid w:val="004A76F2"/>
    <w:rsid w:val="004B0E6C"/>
    <w:rsid w:val="004B22EA"/>
    <w:rsid w:val="004B4138"/>
    <w:rsid w:val="004C385B"/>
    <w:rsid w:val="004D1483"/>
    <w:rsid w:val="004D69CD"/>
    <w:rsid w:val="004E1436"/>
    <w:rsid w:val="004E6132"/>
    <w:rsid w:val="004F690A"/>
    <w:rsid w:val="00505D6A"/>
    <w:rsid w:val="00510E23"/>
    <w:rsid w:val="00511D75"/>
    <w:rsid w:val="00512DF4"/>
    <w:rsid w:val="00521E51"/>
    <w:rsid w:val="00525EF7"/>
    <w:rsid w:val="0052682C"/>
    <w:rsid w:val="00532591"/>
    <w:rsid w:val="00541F26"/>
    <w:rsid w:val="0054496B"/>
    <w:rsid w:val="005525E1"/>
    <w:rsid w:val="005556BA"/>
    <w:rsid w:val="005660F2"/>
    <w:rsid w:val="00584E78"/>
    <w:rsid w:val="0059336D"/>
    <w:rsid w:val="005A5961"/>
    <w:rsid w:val="005B1C2C"/>
    <w:rsid w:val="005C00D8"/>
    <w:rsid w:val="005C45FF"/>
    <w:rsid w:val="005D0F1F"/>
    <w:rsid w:val="005E37C9"/>
    <w:rsid w:val="006229F8"/>
    <w:rsid w:val="00627614"/>
    <w:rsid w:val="006326E6"/>
    <w:rsid w:val="006365CB"/>
    <w:rsid w:val="006722DA"/>
    <w:rsid w:val="00676FCB"/>
    <w:rsid w:val="00681068"/>
    <w:rsid w:val="006A53B9"/>
    <w:rsid w:val="006B1F1F"/>
    <w:rsid w:val="006C52DA"/>
    <w:rsid w:val="006D48BE"/>
    <w:rsid w:val="006D7F9F"/>
    <w:rsid w:val="006E064F"/>
    <w:rsid w:val="006E2C87"/>
    <w:rsid w:val="006E33FE"/>
    <w:rsid w:val="006E794E"/>
    <w:rsid w:val="006F11AC"/>
    <w:rsid w:val="006F1602"/>
    <w:rsid w:val="00700871"/>
    <w:rsid w:val="0070097C"/>
    <w:rsid w:val="00720C58"/>
    <w:rsid w:val="00720FEF"/>
    <w:rsid w:val="007213B5"/>
    <w:rsid w:val="0072538A"/>
    <w:rsid w:val="007314C1"/>
    <w:rsid w:val="00732812"/>
    <w:rsid w:val="0074150F"/>
    <w:rsid w:val="00742337"/>
    <w:rsid w:val="0074297C"/>
    <w:rsid w:val="007653DD"/>
    <w:rsid w:val="0077029B"/>
    <w:rsid w:val="00770AFE"/>
    <w:rsid w:val="007776E6"/>
    <w:rsid w:val="00781594"/>
    <w:rsid w:val="007928C2"/>
    <w:rsid w:val="00792D80"/>
    <w:rsid w:val="00797434"/>
    <w:rsid w:val="007A082B"/>
    <w:rsid w:val="007B17AA"/>
    <w:rsid w:val="007B3773"/>
    <w:rsid w:val="007B3ADE"/>
    <w:rsid w:val="007B69EA"/>
    <w:rsid w:val="007C1557"/>
    <w:rsid w:val="007C34C9"/>
    <w:rsid w:val="007D395F"/>
    <w:rsid w:val="007E05C7"/>
    <w:rsid w:val="007E72B4"/>
    <w:rsid w:val="008028A4"/>
    <w:rsid w:val="00802FBA"/>
    <w:rsid w:val="00804458"/>
    <w:rsid w:val="008063E9"/>
    <w:rsid w:val="008108B1"/>
    <w:rsid w:val="00824095"/>
    <w:rsid w:val="00836C85"/>
    <w:rsid w:val="00853B28"/>
    <w:rsid w:val="008553F8"/>
    <w:rsid w:val="00855C14"/>
    <w:rsid w:val="00860B0C"/>
    <w:rsid w:val="00863F39"/>
    <w:rsid w:val="00864BAE"/>
    <w:rsid w:val="008654B6"/>
    <w:rsid w:val="00870226"/>
    <w:rsid w:val="008723E7"/>
    <w:rsid w:val="0089049A"/>
    <w:rsid w:val="00891E9F"/>
    <w:rsid w:val="008A6A1D"/>
    <w:rsid w:val="008B3BE2"/>
    <w:rsid w:val="008C0870"/>
    <w:rsid w:val="008C0EFB"/>
    <w:rsid w:val="008C26BA"/>
    <w:rsid w:val="008C4B78"/>
    <w:rsid w:val="008C6D97"/>
    <w:rsid w:val="008D1E47"/>
    <w:rsid w:val="008E00E8"/>
    <w:rsid w:val="008E5D82"/>
    <w:rsid w:val="008E73DC"/>
    <w:rsid w:val="008F6E82"/>
    <w:rsid w:val="00900C4A"/>
    <w:rsid w:val="0090613D"/>
    <w:rsid w:val="00910B50"/>
    <w:rsid w:val="00911758"/>
    <w:rsid w:val="0091198F"/>
    <w:rsid w:val="00912EDC"/>
    <w:rsid w:val="00913949"/>
    <w:rsid w:val="009349D9"/>
    <w:rsid w:val="00934D84"/>
    <w:rsid w:val="009356C1"/>
    <w:rsid w:val="00935E78"/>
    <w:rsid w:val="00941276"/>
    <w:rsid w:val="00956C32"/>
    <w:rsid w:val="00957530"/>
    <w:rsid w:val="00973322"/>
    <w:rsid w:val="00973D3E"/>
    <w:rsid w:val="0097675C"/>
    <w:rsid w:val="00992C61"/>
    <w:rsid w:val="00993D3B"/>
    <w:rsid w:val="0099635F"/>
    <w:rsid w:val="009A0905"/>
    <w:rsid w:val="009A0C08"/>
    <w:rsid w:val="009A168A"/>
    <w:rsid w:val="009A7EC1"/>
    <w:rsid w:val="009B3BCE"/>
    <w:rsid w:val="009D12E0"/>
    <w:rsid w:val="009D390A"/>
    <w:rsid w:val="009E4DE9"/>
    <w:rsid w:val="009E6244"/>
    <w:rsid w:val="009F78E6"/>
    <w:rsid w:val="00A02C00"/>
    <w:rsid w:val="00A15F9F"/>
    <w:rsid w:val="00A26712"/>
    <w:rsid w:val="00A34690"/>
    <w:rsid w:val="00A37F67"/>
    <w:rsid w:val="00A45A79"/>
    <w:rsid w:val="00A5343D"/>
    <w:rsid w:val="00A53BAB"/>
    <w:rsid w:val="00A545D2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2D06"/>
    <w:rsid w:val="00A85671"/>
    <w:rsid w:val="00A86BCB"/>
    <w:rsid w:val="00A872D7"/>
    <w:rsid w:val="00A9190D"/>
    <w:rsid w:val="00A94A3D"/>
    <w:rsid w:val="00AA3AEC"/>
    <w:rsid w:val="00AA5155"/>
    <w:rsid w:val="00AB7CCF"/>
    <w:rsid w:val="00AC5F04"/>
    <w:rsid w:val="00AE7F0D"/>
    <w:rsid w:val="00AF496E"/>
    <w:rsid w:val="00B00756"/>
    <w:rsid w:val="00B0338B"/>
    <w:rsid w:val="00B0488A"/>
    <w:rsid w:val="00B13FF6"/>
    <w:rsid w:val="00B23FD8"/>
    <w:rsid w:val="00B27C17"/>
    <w:rsid w:val="00B401BE"/>
    <w:rsid w:val="00B51D4E"/>
    <w:rsid w:val="00B52A59"/>
    <w:rsid w:val="00B52FE9"/>
    <w:rsid w:val="00B567CC"/>
    <w:rsid w:val="00B61BDB"/>
    <w:rsid w:val="00B70164"/>
    <w:rsid w:val="00B70820"/>
    <w:rsid w:val="00B77070"/>
    <w:rsid w:val="00B802D2"/>
    <w:rsid w:val="00B84F10"/>
    <w:rsid w:val="00B87277"/>
    <w:rsid w:val="00BA1C29"/>
    <w:rsid w:val="00BA1FF3"/>
    <w:rsid w:val="00BA2B0B"/>
    <w:rsid w:val="00BB0CFC"/>
    <w:rsid w:val="00BB2872"/>
    <w:rsid w:val="00BB7960"/>
    <w:rsid w:val="00BC02DD"/>
    <w:rsid w:val="00BC4964"/>
    <w:rsid w:val="00BD564B"/>
    <w:rsid w:val="00BE1857"/>
    <w:rsid w:val="00BE7435"/>
    <w:rsid w:val="00BF18AE"/>
    <w:rsid w:val="00BF3FDC"/>
    <w:rsid w:val="00BF6461"/>
    <w:rsid w:val="00BF7126"/>
    <w:rsid w:val="00C045A9"/>
    <w:rsid w:val="00C114A4"/>
    <w:rsid w:val="00C22BD8"/>
    <w:rsid w:val="00C24B8D"/>
    <w:rsid w:val="00C3150F"/>
    <w:rsid w:val="00C344EF"/>
    <w:rsid w:val="00C34EB7"/>
    <w:rsid w:val="00C475AF"/>
    <w:rsid w:val="00C538E5"/>
    <w:rsid w:val="00C57659"/>
    <w:rsid w:val="00C674D0"/>
    <w:rsid w:val="00C70BDA"/>
    <w:rsid w:val="00C72101"/>
    <w:rsid w:val="00C73EC4"/>
    <w:rsid w:val="00C76251"/>
    <w:rsid w:val="00C80706"/>
    <w:rsid w:val="00C81715"/>
    <w:rsid w:val="00C83186"/>
    <w:rsid w:val="00CB675C"/>
    <w:rsid w:val="00CD2BD5"/>
    <w:rsid w:val="00CD5F8B"/>
    <w:rsid w:val="00CD6DDE"/>
    <w:rsid w:val="00CE6192"/>
    <w:rsid w:val="00CF2078"/>
    <w:rsid w:val="00D00D3E"/>
    <w:rsid w:val="00D02E6F"/>
    <w:rsid w:val="00D0676E"/>
    <w:rsid w:val="00D07701"/>
    <w:rsid w:val="00D07E61"/>
    <w:rsid w:val="00D13347"/>
    <w:rsid w:val="00D30A7A"/>
    <w:rsid w:val="00D31C5C"/>
    <w:rsid w:val="00D35A39"/>
    <w:rsid w:val="00D40BBD"/>
    <w:rsid w:val="00D44D6E"/>
    <w:rsid w:val="00D47115"/>
    <w:rsid w:val="00D53D10"/>
    <w:rsid w:val="00D56D09"/>
    <w:rsid w:val="00D623B3"/>
    <w:rsid w:val="00D71049"/>
    <w:rsid w:val="00D721C3"/>
    <w:rsid w:val="00D802B5"/>
    <w:rsid w:val="00D82B73"/>
    <w:rsid w:val="00D91209"/>
    <w:rsid w:val="00DA49A4"/>
    <w:rsid w:val="00DA637D"/>
    <w:rsid w:val="00DB6C4A"/>
    <w:rsid w:val="00DC5591"/>
    <w:rsid w:val="00DC56C4"/>
    <w:rsid w:val="00DD4A8E"/>
    <w:rsid w:val="00DE3335"/>
    <w:rsid w:val="00DE5656"/>
    <w:rsid w:val="00DF14DA"/>
    <w:rsid w:val="00DF193E"/>
    <w:rsid w:val="00E002E7"/>
    <w:rsid w:val="00E10323"/>
    <w:rsid w:val="00E13A20"/>
    <w:rsid w:val="00E1636E"/>
    <w:rsid w:val="00E2547E"/>
    <w:rsid w:val="00E31E19"/>
    <w:rsid w:val="00E41C92"/>
    <w:rsid w:val="00E42E65"/>
    <w:rsid w:val="00E57531"/>
    <w:rsid w:val="00E615C3"/>
    <w:rsid w:val="00E6646B"/>
    <w:rsid w:val="00E7135C"/>
    <w:rsid w:val="00E824BF"/>
    <w:rsid w:val="00E83519"/>
    <w:rsid w:val="00E8713D"/>
    <w:rsid w:val="00EA1973"/>
    <w:rsid w:val="00EA62E4"/>
    <w:rsid w:val="00EB6C96"/>
    <w:rsid w:val="00ED3DF0"/>
    <w:rsid w:val="00EE5948"/>
    <w:rsid w:val="00EE627E"/>
    <w:rsid w:val="00EF23CB"/>
    <w:rsid w:val="00EF3D8B"/>
    <w:rsid w:val="00F03211"/>
    <w:rsid w:val="00F06D46"/>
    <w:rsid w:val="00F125C8"/>
    <w:rsid w:val="00F21899"/>
    <w:rsid w:val="00F30641"/>
    <w:rsid w:val="00F3406C"/>
    <w:rsid w:val="00F341F6"/>
    <w:rsid w:val="00F42018"/>
    <w:rsid w:val="00F57682"/>
    <w:rsid w:val="00F61A61"/>
    <w:rsid w:val="00F6213E"/>
    <w:rsid w:val="00F62426"/>
    <w:rsid w:val="00F63EF2"/>
    <w:rsid w:val="00F67535"/>
    <w:rsid w:val="00F72FFC"/>
    <w:rsid w:val="00F8039D"/>
    <w:rsid w:val="00F815F0"/>
    <w:rsid w:val="00F944E3"/>
    <w:rsid w:val="00F9551A"/>
    <w:rsid w:val="00FA38FB"/>
    <w:rsid w:val="00FA4661"/>
    <w:rsid w:val="00FA4DA6"/>
    <w:rsid w:val="00FA4DEB"/>
    <w:rsid w:val="00FA7D29"/>
    <w:rsid w:val="00FC1A7B"/>
    <w:rsid w:val="00FD23AF"/>
    <w:rsid w:val="00FD6243"/>
    <w:rsid w:val="00FE05DB"/>
    <w:rsid w:val="00FF35FE"/>
    <w:rsid w:val="00FF4640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6EAD-0454-4DA0-A40F-6E67B628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5C8FCF6A</Template>
  <TotalTime>3</TotalTime>
  <Pages>6</Pages>
  <Words>410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MARTIN David</cp:lastModifiedBy>
  <cp:revision>3</cp:revision>
  <cp:lastPrinted>2015-03-31T07:04:00Z</cp:lastPrinted>
  <dcterms:created xsi:type="dcterms:W3CDTF">2018-05-18T01:13:00Z</dcterms:created>
  <dcterms:modified xsi:type="dcterms:W3CDTF">2018-05-18T02:26:00Z</dcterms:modified>
</cp:coreProperties>
</file>