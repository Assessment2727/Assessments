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F7" w:rsidRDefault="00BC02D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-229870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6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F7">
        <w:rPr>
          <w:rFonts w:ascii="Comic Sans MS" w:hAnsi="Comic Sans MS"/>
          <w:b/>
          <w:sz w:val="28"/>
          <w:szCs w:val="28"/>
        </w:rPr>
        <w:t xml:space="preserve"> </w:t>
      </w:r>
      <w:r w:rsidR="00870C33">
        <w:rPr>
          <w:rFonts w:ascii="Comic Sans MS" w:hAnsi="Comic Sans MS"/>
          <w:b/>
          <w:sz w:val="28"/>
          <w:szCs w:val="28"/>
        </w:rPr>
        <w:t>Methods 11 Test 6</w:t>
      </w:r>
      <w:r w:rsidR="0046235C">
        <w:rPr>
          <w:rFonts w:ascii="Comic Sans MS" w:hAnsi="Comic Sans MS"/>
          <w:b/>
          <w:sz w:val="28"/>
          <w:szCs w:val="28"/>
        </w:rPr>
        <w:t xml:space="preserve"> 2018</w:t>
      </w:r>
    </w:p>
    <w:p w:rsidR="00525EF7" w:rsidRDefault="00870C33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Recursive Sequences and Series</w:t>
      </w:r>
    </w:p>
    <w:p w:rsidR="00525EF7" w:rsidRDefault="00D772BF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Total Marks: 60</w:t>
      </w:r>
      <w:r>
        <w:rPr>
          <w:rFonts w:ascii="Comic Sans MS" w:hAnsi="Comic Sans MS"/>
          <w:b/>
          <w:sz w:val="28"/>
          <w:szCs w:val="28"/>
        </w:rPr>
        <w:tab/>
        <w:t>Time Allowed: 60</w:t>
      </w:r>
      <w:r w:rsidR="00525EF7">
        <w:rPr>
          <w:rFonts w:ascii="Comic Sans MS" w:hAnsi="Comic Sans MS"/>
          <w:b/>
          <w:sz w:val="28"/>
          <w:szCs w:val="28"/>
        </w:rPr>
        <w:t xml:space="preserve"> minutes</w:t>
      </w:r>
    </w:p>
    <w:p w:rsidR="00525EF7" w:rsidRDefault="00525EF7" w:rsidP="00BD7F27">
      <w:pPr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Default="00525EF7" w:rsidP="00C81715">
      <w:pPr>
        <w:jc w:val="center"/>
        <w:rPr>
          <w:b/>
        </w:rPr>
      </w:pPr>
    </w:p>
    <w:p w:rsidR="00525EF7" w:rsidRPr="00870226" w:rsidRDefault="00525EF7" w:rsidP="00AA3AEC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SECTION A – Resource Free</w:t>
      </w:r>
    </w:p>
    <w:p w:rsidR="00525EF7" w:rsidRPr="00870226" w:rsidRDefault="00565504" w:rsidP="00AA3AEC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25 minutes – 23</w:t>
      </w:r>
      <w:r w:rsidR="00525EF7">
        <w:rPr>
          <w:rFonts w:ascii="Comic Sans MS" w:hAnsi="Comic Sans MS"/>
          <w:b/>
          <w:sz w:val="20"/>
          <w:szCs w:val="20"/>
        </w:rPr>
        <w:t xml:space="preserve"> marks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Default="00525EF7" w:rsidP="00C81715">
      <w:pPr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sz w:val="20"/>
          <w:szCs w:val="20"/>
        </w:rPr>
        <w:tab/>
      </w:r>
      <w:r w:rsidRPr="00870226">
        <w:rPr>
          <w:rFonts w:ascii="Comic Sans MS" w:hAnsi="Comic Sans MS"/>
          <w:b/>
          <w:sz w:val="20"/>
          <w:szCs w:val="20"/>
        </w:rPr>
        <w:t>ALL</w:t>
      </w:r>
      <w:r w:rsidRPr="00870226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Pr="00CB675C" w:rsidRDefault="00525EF7" w:rsidP="001E701A">
      <w:pPr>
        <w:rPr>
          <w:rFonts w:ascii="Comic Sans MS" w:hAnsi="Comic Sans MS"/>
          <w:b/>
        </w:rPr>
      </w:pPr>
      <w:r w:rsidRPr="00CB675C">
        <w:rPr>
          <w:rFonts w:ascii="Comic Sans MS" w:hAnsi="Comic Sans MS"/>
          <w:b/>
        </w:rPr>
        <w:t>1.</w:t>
      </w:r>
      <w:r w:rsidRPr="00CB675C">
        <w:rPr>
          <w:rFonts w:ascii="Comic Sans MS" w:hAnsi="Comic Sans MS"/>
        </w:rPr>
        <w:tab/>
      </w:r>
      <w:r w:rsidR="00FD23AF">
        <w:rPr>
          <w:rFonts w:ascii="Comic Sans MS" w:hAnsi="Comic Sans MS"/>
          <w:b/>
        </w:rPr>
        <w:t>[</w:t>
      </w:r>
      <w:r w:rsidR="00AF2C5D">
        <w:rPr>
          <w:rFonts w:ascii="Comic Sans MS" w:hAnsi="Comic Sans MS"/>
          <w:b/>
        </w:rPr>
        <w:t>3</w:t>
      </w:r>
      <w:r w:rsidRPr="00CB675C">
        <w:rPr>
          <w:rFonts w:ascii="Comic Sans MS" w:hAnsi="Comic Sans MS"/>
          <w:b/>
        </w:rPr>
        <w:t xml:space="preserve"> marks]</w:t>
      </w:r>
    </w:p>
    <w:p w:rsidR="00B77070" w:rsidRPr="002D6C94" w:rsidRDefault="00B77070" w:rsidP="001E701A">
      <w:pPr>
        <w:rPr>
          <w:rFonts w:ascii="Comic Sans MS" w:hAnsi="Comic Sans MS"/>
          <w:sz w:val="20"/>
          <w:szCs w:val="20"/>
        </w:rPr>
      </w:pPr>
    </w:p>
    <w:p w:rsidR="00B77070" w:rsidRPr="00490CB6" w:rsidRDefault="00AF2C5D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The common ratio of a geometric series is 4 and the sum of the first 5 terms is 3069. Find the first term.</w:t>
      </w:r>
    </w:p>
    <w:p w:rsidR="00FD23AF" w:rsidRDefault="008F6E82" w:rsidP="00AF2C5D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</w:p>
    <w:p w:rsidR="00AF2C5D" w:rsidRDefault="00AF2C5D" w:rsidP="00AF2C5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2C5D" w:rsidRDefault="00AF2C5D" w:rsidP="00AF2C5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2C5D" w:rsidRDefault="00AF2C5D" w:rsidP="00AF2C5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2C5D" w:rsidRDefault="00AF2C5D" w:rsidP="00AF2C5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2C5D" w:rsidRDefault="00AF2C5D" w:rsidP="00AF2C5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2C5D" w:rsidRDefault="00AF2C5D" w:rsidP="00AF2C5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2C5D" w:rsidRDefault="00AF2C5D" w:rsidP="00AF2C5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2C5D" w:rsidRDefault="00AF2C5D" w:rsidP="00AF2C5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2C5D" w:rsidRDefault="00AF2C5D" w:rsidP="00AF2C5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2C5D" w:rsidRDefault="00AF2C5D" w:rsidP="00AF2C5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Pr="000B3325" w:rsidRDefault="00114E24" w:rsidP="00114E24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2</w:t>
      </w:r>
      <w:r w:rsidRPr="000B3325">
        <w:rPr>
          <w:rFonts w:ascii="Comic Sans MS" w:hAnsi="Comic Sans MS"/>
          <w:b/>
          <w:szCs w:val="20"/>
          <w:lang w:val="en-AU"/>
        </w:rPr>
        <w:t>.</w:t>
      </w:r>
      <w:r w:rsidR="00565504">
        <w:rPr>
          <w:rFonts w:ascii="Comic Sans MS" w:hAnsi="Comic Sans MS"/>
          <w:b/>
          <w:szCs w:val="20"/>
          <w:lang w:val="en-AU"/>
        </w:rPr>
        <w:tab/>
        <w:t>[3, 3 = 6</w:t>
      </w:r>
      <w:r>
        <w:rPr>
          <w:rFonts w:ascii="Comic Sans MS" w:hAnsi="Comic Sans MS"/>
          <w:b/>
          <w:szCs w:val="20"/>
          <w:lang w:val="en-AU"/>
        </w:rPr>
        <w:t xml:space="preserve"> marks]  </w:t>
      </w:r>
    </w:p>
    <w:p w:rsidR="00114E24" w:rsidRDefault="00114E24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85AC2" w:rsidRDefault="00565504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Find </w:t>
      </w:r>
      <w:proofErr w:type="spellStart"/>
      <w:r>
        <w:rPr>
          <w:rFonts w:ascii="Comic Sans MS" w:hAnsi="Comic Sans MS"/>
          <w:sz w:val="22"/>
          <w:szCs w:val="22"/>
          <w:lang w:val="en-AU"/>
        </w:rPr>
        <w:t>i</w:t>
      </w:r>
      <w:proofErr w:type="spellEnd"/>
      <w:r>
        <w:rPr>
          <w:rFonts w:ascii="Comic Sans MS" w:hAnsi="Comic Sans MS"/>
          <w:sz w:val="22"/>
          <w:szCs w:val="22"/>
          <w:lang w:val="en-AU"/>
        </w:rPr>
        <w:t>) the common ratio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  <w:t>ii) the limiting sum:</w:t>
      </w:r>
    </w:p>
    <w:p w:rsidR="00C85AC2" w:rsidRDefault="00C85AC2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552D4" w:rsidRDefault="00C85AC2" w:rsidP="00565504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proofErr w:type="gramStart"/>
      <w:r>
        <w:rPr>
          <w:rFonts w:ascii="Comic Sans MS" w:hAnsi="Comic Sans MS"/>
          <w:sz w:val="22"/>
          <w:szCs w:val="22"/>
          <w:lang w:val="en-AU"/>
        </w:rPr>
        <w:t>a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)   </w:t>
      </w:r>
      <w:r w:rsidR="00565504">
        <w:rPr>
          <w:rFonts w:ascii="Comic Sans MS" w:hAnsi="Comic Sans MS"/>
          <w:sz w:val="22"/>
          <w:szCs w:val="22"/>
          <w:lang w:val="en-AU"/>
        </w:rPr>
        <w:t>2 + 1 + ½ + ¼ + ….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 w:rsidR="00565504">
        <w:rPr>
          <w:rFonts w:ascii="Comic Sans MS" w:hAnsi="Comic Sans MS"/>
          <w:sz w:val="22"/>
          <w:szCs w:val="22"/>
          <w:lang w:val="en-AU"/>
        </w:rPr>
        <w:tab/>
      </w:r>
      <w:r w:rsidR="00565504">
        <w:rPr>
          <w:rFonts w:ascii="Comic Sans MS" w:hAnsi="Comic Sans MS"/>
          <w:sz w:val="22"/>
          <w:szCs w:val="22"/>
          <w:lang w:val="en-AU"/>
        </w:rPr>
        <w:tab/>
      </w:r>
      <w:r w:rsidR="00565504"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 xml:space="preserve">b) </w:t>
      </w:r>
      <w:r w:rsidR="00565504">
        <w:rPr>
          <w:rFonts w:ascii="Comic Sans MS" w:hAnsi="Comic Sans MS"/>
          <w:sz w:val="22"/>
          <w:szCs w:val="22"/>
          <w:lang w:val="en-AU"/>
        </w:rPr>
        <w:t xml:space="preserve">6 + 2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AU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AU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  <w:lang w:val="en-AU"/>
          </w:rPr>
          <m:t>+….</m:t>
        </m:r>
      </m:oMath>
    </w:p>
    <w:p w:rsidR="00F15020" w:rsidRDefault="00F15020">
      <w:pPr>
        <w:rPr>
          <w:rFonts w:ascii="Comic Sans MS" w:hAnsi="Comic Sans MS"/>
          <w:b/>
        </w:rPr>
      </w:pPr>
    </w:p>
    <w:p w:rsidR="00F15020" w:rsidRDefault="00F15020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br w:type="page"/>
      </w:r>
    </w:p>
    <w:p w:rsidR="00BD7F27" w:rsidRPr="00CB675C" w:rsidRDefault="00BD7F27" w:rsidP="00BD7F2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3</w:t>
      </w:r>
      <w:r w:rsidRPr="00CB675C">
        <w:rPr>
          <w:rFonts w:ascii="Comic Sans MS" w:hAnsi="Comic Sans MS"/>
          <w:b/>
        </w:rPr>
        <w:t>.</w:t>
      </w:r>
      <w:r w:rsidRPr="00CB675C">
        <w:rPr>
          <w:rFonts w:ascii="Comic Sans MS" w:hAnsi="Comic Sans MS"/>
        </w:rPr>
        <w:tab/>
      </w:r>
      <w:r>
        <w:rPr>
          <w:rFonts w:ascii="Comic Sans MS" w:hAnsi="Comic Sans MS"/>
          <w:b/>
        </w:rPr>
        <w:t>[</w:t>
      </w:r>
      <w:r w:rsidR="000274E7">
        <w:rPr>
          <w:rFonts w:ascii="Comic Sans MS" w:hAnsi="Comic Sans MS"/>
          <w:b/>
        </w:rPr>
        <w:t>2, 1, 3, 1, 3, 4 = 14</w:t>
      </w:r>
      <w:r w:rsidRPr="00CB675C">
        <w:rPr>
          <w:rFonts w:ascii="Comic Sans MS" w:hAnsi="Comic Sans MS"/>
          <w:b/>
        </w:rPr>
        <w:t xml:space="preserve"> marks]</w:t>
      </w:r>
    </w:p>
    <w:p w:rsidR="00BD7F27" w:rsidRDefault="00BD7F27" w:rsidP="00BD7F27">
      <w:pPr>
        <w:rPr>
          <w:rFonts w:ascii="Comic Sans MS" w:hAnsi="Comic Sans MS"/>
          <w:sz w:val="20"/>
          <w:szCs w:val="20"/>
        </w:rPr>
      </w:pPr>
    </w:p>
    <w:p w:rsidR="00CB7C98" w:rsidRDefault="00CB7C98" w:rsidP="00CB7C98">
      <w:pPr>
        <w:ind w:firstLine="720"/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2"/>
          <w:szCs w:val="22"/>
          <w:lang w:val="en-AU"/>
        </w:rPr>
        <w:t>Consider  sequence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A de</w:t>
      </w:r>
      <w:r w:rsidR="00C72508">
        <w:rPr>
          <w:rFonts w:ascii="Comic Sans MS" w:hAnsi="Comic Sans MS"/>
          <w:sz w:val="22"/>
          <w:szCs w:val="22"/>
          <w:lang w:val="en-AU"/>
        </w:rPr>
        <w:t>fined as Sequence A:     2, 4.</w:t>
      </w:r>
      <w:r>
        <w:rPr>
          <w:rFonts w:ascii="Comic Sans MS" w:hAnsi="Comic Sans MS"/>
          <w:sz w:val="22"/>
          <w:szCs w:val="22"/>
          <w:lang w:val="en-AU"/>
        </w:rPr>
        <w:t>5,  7,  …</w:t>
      </w:r>
    </w:p>
    <w:p w:rsidR="00CB7C98" w:rsidRPr="002D6C94" w:rsidRDefault="00CB7C98" w:rsidP="00BD7F27">
      <w:pPr>
        <w:rPr>
          <w:rFonts w:ascii="Comic Sans MS" w:hAnsi="Comic Sans MS"/>
          <w:sz w:val="20"/>
          <w:szCs w:val="20"/>
        </w:rPr>
      </w:pPr>
    </w:p>
    <w:p w:rsidR="00BD7F27" w:rsidRPr="00CB7C98" w:rsidRDefault="00411C35" w:rsidP="00CB7C98">
      <w:pPr>
        <w:ind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a) </w:t>
      </w:r>
      <w:r w:rsidR="00CB7C98">
        <w:rPr>
          <w:rFonts w:ascii="Comic Sans MS" w:hAnsi="Comic Sans MS"/>
          <w:sz w:val="22"/>
          <w:szCs w:val="22"/>
          <w:lang w:val="en-AU"/>
        </w:rPr>
        <w:t xml:space="preserve">Is Sequence A </w:t>
      </w:r>
      <w:proofErr w:type="spellStart"/>
      <w:r w:rsidR="00CB7C98">
        <w:rPr>
          <w:rFonts w:ascii="Comic Sans MS" w:hAnsi="Comic Sans MS"/>
          <w:sz w:val="22"/>
          <w:szCs w:val="22"/>
          <w:lang w:val="en-AU"/>
        </w:rPr>
        <w:t>an</w:t>
      </w:r>
      <w:proofErr w:type="spellEnd"/>
      <w:r w:rsidR="00CB7C98">
        <w:rPr>
          <w:rFonts w:ascii="Comic Sans MS" w:hAnsi="Comic Sans MS"/>
          <w:sz w:val="22"/>
          <w:szCs w:val="22"/>
          <w:lang w:val="en-AU"/>
        </w:rPr>
        <w:t xml:space="preserve"> ar</w:t>
      </w:r>
      <w:r w:rsidR="0020129B">
        <w:rPr>
          <w:rFonts w:ascii="Comic Sans MS" w:hAnsi="Comic Sans MS"/>
          <w:sz w:val="22"/>
          <w:szCs w:val="22"/>
          <w:lang w:val="en-AU"/>
        </w:rPr>
        <w:t>i</w:t>
      </w:r>
      <w:r w:rsidR="00CB7C98">
        <w:rPr>
          <w:rFonts w:ascii="Comic Sans MS" w:hAnsi="Comic Sans MS"/>
          <w:sz w:val="22"/>
          <w:szCs w:val="22"/>
          <w:lang w:val="en-AU"/>
        </w:rPr>
        <w:t>thmetic or geometric sequence? Justify your response.</w:t>
      </w:r>
    </w:p>
    <w:p w:rsidR="007040D5" w:rsidRDefault="007040D5" w:rsidP="008A6A1D">
      <w:pPr>
        <w:rPr>
          <w:rFonts w:ascii="Comic Sans MS" w:hAnsi="Comic Sans MS"/>
          <w:sz w:val="20"/>
          <w:szCs w:val="20"/>
        </w:rPr>
      </w:pPr>
    </w:p>
    <w:p w:rsidR="007040D5" w:rsidRDefault="007040D5" w:rsidP="008A6A1D">
      <w:pPr>
        <w:rPr>
          <w:rFonts w:ascii="Comic Sans MS" w:hAnsi="Comic Sans MS"/>
          <w:sz w:val="20"/>
          <w:szCs w:val="20"/>
        </w:rPr>
      </w:pPr>
      <w:bookmarkStart w:id="0" w:name="_GoBack"/>
      <w:bookmarkEnd w:id="0"/>
    </w:p>
    <w:p w:rsidR="007040D5" w:rsidRDefault="007040D5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411C35" w:rsidP="007040D5">
      <w:pPr>
        <w:ind w:left="720"/>
        <w:rPr>
          <w:rFonts w:ascii="Comic Sans MS" w:hAnsi="Comic Sans MS"/>
          <w:sz w:val="22"/>
          <w:szCs w:val="22"/>
        </w:rPr>
      </w:pPr>
      <w:r w:rsidRPr="00411C35">
        <w:rPr>
          <w:rFonts w:ascii="Comic Sans MS" w:hAnsi="Comic Sans MS"/>
          <w:sz w:val="22"/>
          <w:szCs w:val="22"/>
        </w:rPr>
        <w:t xml:space="preserve">b) </w:t>
      </w:r>
      <w:r w:rsidR="00CB7C98">
        <w:rPr>
          <w:rFonts w:ascii="Comic Sans MS" w:hAnsi="Comic Sans MS"/>
          <w:sz w:val="22"/>
          <w:szCs w:val="22"/>
        </w:rPr>
        <w:t>Define Sequence A using a non-recursive rule which will give the nth term of this sequence.</w:t>
      </w: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c) Using the </w:t>
      </w:r>
      <w:proofErr w:type="gramStart"/>
      <w:r>
        <w:rPr>
          <w:rFonts w:ascii="Comic Sans MS" w:hAnsi="Comic Sans MS"/>
          <w:sz w:val="22"/>
          <w:szCs w:val="22"/>
        </w:rPr>
        <w:t>rule found in b), or otherwise, determine</w:t>
      </w:r>
      <w:proofErr w:type="gramEnd"/>
      <w:r>
        <w:rPr>
          <w:rFonts w:ascii="Comic Sans MS" w:hAnsi="Comic Sans MS"/>
          <w:sz w:val="22"/>
          <w:szCs w:val="22"/>
        </w:rPr>
        <w:t xml:space="preserve"> whether 50 is a term of Sequence A. </w:t>
      </w:r>
    </w:p>
    <w:p w:rsidR="000274E7" w:rsidRPr="000274E7" w:rsidRDefault="000274E7" w:rsidP="007040D5">
      <w:pPr>
        <w:ind w:left="720"/>
        <w:rPr>
          <w:rFonts w:ascii="Comic Sans MS" w:hAnsi="Comic Sans MS"/>
          <w:b/>
          <w:sz w:val="22"/>
          <w:szCs w:val="22"/>
        </w:rPr>
      </w:pPr>
      <w:r w:rsidRPr="000274E7">
        <w:rPr>
          <w:rFonts w:ascii="Comic Sans MS" w:hAnsi="Comic Sans MS"/>
          <w:b/>
          <w:sz w:val="22"/>
          <w:szCs w:val="22"/>
        </w:rPr>
        <w:t>To earn marks you must show working.</w:t>
      </w: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565504" w:rsidRDefault="00565504" w:rsidP="007040D5">
      <w:pPr>
        <w:ind w:left="720"/>
        <w:rPr>
          <w:rFonts w:ascii="Comic Sans MS" w:hAnsi="Comic Sans MS"/>
          <w:sz w:val="22"/>
          <w:szCs w:val="22"/>
        </w:rPr>
      </w:pPr>
    </w:p>
    <w:p w:rsidR="00565504" w:rsidRDefault="00565504" w:rsidP="007040D5">
      <w:pPr>
        <w:ind w:left="720"/>
        <w:rPr>
          <w:rFonts w:ascii="Comic Sans MS" w:hAnsi="Comic Sans MS"/>
          <w:sz w:val="22"/>
          <w:szCs w:val="22"/>
        </w:rPr>
      </w:pPr>
    </w:p>
    <w:p w:rsidR="00565504" w:rsidRDefault="00565504" w:rsidP="007040D5">
      <w:pPr>
        <w:ind w:left="720"/>
        <w:rPr>
          <w:rFonts w:ascii="Comic Sans MS" w:hAnsi="Comic Sans MS"/>
          <w:sz w:val="22"/>
          <w:szCs w:val="22"/>
        </w:rPr>
      </w:pPr>
    </w:p>
    <w:p w:rsidR="00565504" w:rsidRDefault="00565504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d) Determine Sequence A using a recursive rule.</w:t>
      </w: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565504" w:rsidRDefault="00565504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P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Sequence B is represented by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-3,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=59</m:t>
        </m:r>
      </m:oMath>
    </w:p>
    <w:p w:rsidR="000274E7" w:rsidRDefault="00BF1A5D" w:rsidP="007040D5">
      <w:p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e) Is Sequence B an arithmet</w:t>
      </w:r>
      <w:r w:rsidR="000274E7">
        <w:rPr>
          <w:rFonts w:ascii="Comic Sans MS" w:hAnsi="Comic Sans MS"/>
          <w:sz w:val="22"/>
          <w:szCs w:val="22"/>
        </w:rPr>
        <w:t>ic or geometric sequence? Justify your response.</w:t>
      </w: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f) Using algebraic techniques show how to determine the value(s) of n for which </w:t>
      </w:r>
    </w:p>
    <w:p w:rsidR="000274E7" w:rsidRPr="000274E7" w:rsidRDefault="000274E7" w:rsidP="007040D5">
      <w:pPr>
        <w:ind w:left="720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Sequence A = Sequence B. </w:t>
      </w:r>
      <w:r w:rsidRPr="000274E7">
        <w:rPr>
          <w:rFonts w:ascii="Comic Sans MS" w:hAnsi="Comic Sans MS"/>
          <w:b/>
          <w:sz w:val="22"/>
          <w:szCs w:val="22"/>
        </w:rPr>
        <w:t>You must show working to earn marks.</w:t>
      </w: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7040D5" w:rsidRDefault="007040D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br w:type="page"/>
      </w:r>
    </w:p>
    <w:p w:rsidR="00525EF7" w:rsidRDefault="00D96B59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5C8CE2D7" wp14:editId="23E736F6">
            <wp:simplePos x="0" y="0"/>
            <wp:positionH relativeFrom="column">
              <wp:posOffset>-203835</wp:posOffset>
            </wp:positionH>
            <wp:positionV relativeFrom="paragraph">
              <wp:posOffset>-325120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2B">
        <w:rPr>
          <w:rFonts w:ascii="Comic Sans MS" w:hAnsi="Comic Sans MS"/>
          <w:b/>
          <w:sz w:val="28"/>
          <w:szCs w:val="28"/>
        </w:rPr>
        <w:t>Methods 11 Test 6</w:t>
      </w:r>
      <w:r w:rsidR="00874097">
        <w:rPr>
          <w:rFonts w:ascii="Comic Sans MS" w:hAnsi="Comic Sans MS"/>
          <w:b/>
          <w:sz w:val="28"/>
          <w:szCs w:val="28"/>
        </w:rPr>
        <w:t xml:space="preserve"> 2018</w:t>
      </w:r>
      <w:r w:rsidR="00E01A2B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="00E01A2B">
        <w:rPr>
          <w:rFonts w:ascii="Comic Sans MS" w:hAnsi="Comic Sans MS"/>
          <w:b/>
          <w:sz w:val="28"/>
          <w:szCs w:val="28"/>
        </w:rPr>
        <w:t>Recursives</w:t>
      </w:r>
      <w:proofErr w:type="spellEnd"/>
    </w:p>
    <w:p w:rsidR="00525EF7" w:rsidRDefault="00F508C4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Total Marks: </w:t>
      </w:r>
      <w:r w:rsidR="00D772BF">
        <w:rPr>
          <w:rFonts w:ascii="Comic Sans MS" w:hAnsi="Comic Sans MS"/>
          <w:b/>
          <w:sz w:val="28"/>
          <w:szCs w:val="28"/>
        </w:rPr>
        <w:t>60</w:t>
      </w:r>
      <w:r w:rsidR="00525EF7">
        <w:rPr>
          <w:rFonts w:ascii="Comic Sans MS" w:hAnsi="Comic Sans MS"/>
          <w:b/>
          <w:sz w:val="28"/>
          <w:szCs w:val="28"/>
        </w:rPr>
        <w:tab/>
        <w:t>Time Allowed: 60 minutes</w:t>
      </w:r>
    </w:p>
    <w:p w:rsidR="00D96B59" w:rsidRDefault="00D96B59" w:rsidP="00874097">
      <w:pPr>
        <w:rPr>
          <w:rFonts w:ascii="Comic Sans MS" w:hAnsi="Comic Sans MS"/>
          <w:b/>
          <w:sz w:val="28"/>
          <w:szCs w:val="28"/>
        </w:rPr>
      </w:pPr>
    </w:p>
    <w:p w:rsidR="00525EF7" w:rsidRDefault="00525EF7" w:rsidP="005E37C9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D96B59" w:rsidRDefault="00D96B59" w:rsidP="005E37C9">
      <w:pPr>
        <w:tabs>
          <w:tab w:val="left" w:pos="5280"/>
          <w:tab w:val="left" w:pos="6804"/>
        </w:tabs>
        <w:jc w:val="center"/>
        <w:rPr>
          <w:rFonts w:ascii="Comic Sans MS" w:hAnsi="Comic Sans MS"/>
          <w:b/>
          <w:sz w:val="20"/>
          <w:szCs w:val="20"/>
        </w:rPr>
      </w:pPr>
    </w:p>
    <w:p w:rsidR="00525EF7" w:rsidRPr="00957530" w:rsidRDefault="00525EF7" w:rsidP="005E37C9">
      <w:pPr>
        <w:tabs>
          <w:tab w:val="left" w:pos="5280"/>
          <w:tab w:val="left" w:pos="6804"/>
        </w:tabs>
        <w:jc w:val="center"/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</w:t>
      </w:r>
      <w:r w:rsidR="00B13FF6">
        <w:rPr>
          <w:rFonts w:ascii="Comic Sans MS" w:hAnsi="Comic Sans MS"/>
          <w:b/>
          <w:sz w:val="20"/>
          <w:szCs w:val="20"/>
        </w:rPr>
        <w:t>N B – Calculators</w:t>
      </w:r>
      <w:r w:rsidR="00D96B59">
        <w:rPr>
          <w:rFonts w:ascii="Comic Sans MS" w:hAnsi="Comic Sans MS"/>
          <w:b/>
          <w:sz w:val="20"/>
          <w:szCs w:val="20"/>
        </w:rPr>
        <w:t xml:space="preserve"> </w:t>
      </w:r>
      <w:proofErr w:type="gramStart"/>
      <w:r w:rsidR="00D96B59">
        <w:rPr>
          <w:rFonts w:ascii="Comic Sans MS" w:hAnsi="Comic Sans MS"/>
          <w:b/>
          <w:sz w:val="20"/>
          <w:szCs w:val="20"/>
        </w:rPr>
        <w:t>Allowed</w:t>
      </w:r>
      <w:proofErr w:type="gramEnd"/>
      <w:r w:rsidR="00B13FF6">
        <w:rPr>
          <w:rFonts w:ascii="Comic Sans MS" w:hAnsi="Comic Sans MS"/>
          <w:b/>
          <w:sz w:val="20"/>
          <w:szCs w:val="20"/>
        </w:rPr>
        <w:t xml:space="preserve"> </w:t>
      </w:r>
      <w:r w:rsidRPr="00870226">
        <w:rPr>
          <w:rFonts w:ascii="Comic Sans MS" w:hAnsi="Comic Sans MS"/>
          <w:sz w:val="20"/>
          <w:szCs w:val="20"/>
        </w:rPr>
        <w:tab/>
      </w:r>
      <w:r w:rsidR="00D772BF">
        <w:rPr>
          <w:rFonts w:ascii="Comic Sans MS" w:hAnsi="Comic Sans MS"/>
          <w:b/>
          <w:sz w:val="20"/>
          <w:szCs w:val="20"/>
        </w:rPr>
        <w:t>35</w:t>
      </w:r>
      <w:r>
        <w:rPr>
          <w:rFonts w:ascii="Comic Sans MS" w:hAnsi="Comic Sans MS"/>
          <w:b/>
          <w:sz w:val="20"/>
          <w:szCs w:val="20"/>
        </w:rPr>
        <w:t xml:space="preserve"> minutes</w:t>
      </w:r>
      <w:r w:rsidRPr="00870226">
        <w:rPr>
          <w:rFonts w:ascii="Comic Sans MS" w:hAnsi="Comic Sans MS"/>
          <w:b/>
          <w:sz w:val="20"/>
          <w:szCs w:val="20"/>
        </w:rPr>
        <w:t xml:space="preserve"> – </w:t>
      </w:r>
      <w:r w:rsidR="002638F4">
        <w:rPr>
          <w:rFonts w:ascii="Comic Sans MS" w:hAnsi="Comic Sans MS"/>
          <w:b/>
          <w:sz w:val="20"/>
          <w:szCs w:val="20"/>
        </w:rPr>
        <w:t>37</w:t>
      </w:r>
      <w:r>
        <w:rPr>
          <w:rFonts w:ascii="Comic Sans MS" w:hAnsi="Comic Sans MS"/>
          <w:b/>
          <w:sz w:val="20"/>
          <w:szCs w:val="20"/>
        </w:rPr>
        <w:t xml:space="preserve"> marks</w:t>
      </w:r>
    </w:p>
    <w:p w:rsidR="00525EF7" w:rsidRPr="00870226" w:rsidRDefault="00525EF7" w:rsidP="0090613D">
      <w:pPr>
        <w:tabs>
          <w:tab w:val="left" w:pos="520"/>
          <w:tab w:val="left" w:pos="1160"/>
          <w:tab w:val="left" w:pos="2260"/>
          <w:tab w:val="left" w:pos="3360"/>
          <w:tab w:val="left" w:pos="4520"/>
          <w:tab w:val="left" w:pos="7230"/>
        </w:tabs>
        <w:ind w:right="770"/>
        <w:rPr>
          <w:rFonts w:ascii="Comic Sans MS" w:hAnsi="Comic Sans MS"/>
          <w:sz w:val="20"/>
          <w:szCs w:val="20"/>
          <w:lang w:val="en-AU"/>
        </w:rPr>
      </w:pPr>
    </w:p>
    <w:p w:rsidR="00170772" w:rsidRPr="00B13FF6" w:rsidRDefault="00E264B4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4</w:t>
      </w:r>
      <w:r w:rsidR="00170772" w:rsidRPr="00B13FF6">
        <w:rPr>
          <w:rFonts w:ascii="Comic Sans MS" w:hAnsi="Comic Sans MS"/>
          <w:b/>
          <w:color w:val="000000"/>
        </w:rPr>
        <w:t>.</w:t>
      </w:r>
      <w:r w:rsidR="00170772" w:rsidRPr="00B13FF6">
        <w:rPr>
          <w:rFonts w:ascii="Comic Sans MS" w:hAnsi="Comic Sans MS"/>
          <w:color w:val="000000"/>
        </w:rPr>
        <w:tab/>
      </w:r>
      <w:r w:rsidR="00E01A2B">
        <w:rPr>
          <w:rFonts w:ascii="Comic Sans MS" w:hAnsi="Comic Sans MS"/>
          <w:b/>
          <w:color w:val="000000"/>
        </w:rPr>
        <w:t>[</w:t>
      </w:r>
      <w:r w:rsidR="00D83089">
        <w:rPr>
          <w:rFonts w:ascii="Comic Sans MS" w:hAnsi="Comic Sans MS"/>
          <w:b/>
          <w:color w:val="000000"/>
        </w:rPr>
        <w:t>6, 2, 2</w:t>
      </w:r>
      <w:r w:rsidR="00874097">
        <w:rPr>
          <w:rFonts w:ascii="Comic Sans MS" w:hAnsi="Comic Sans MS"/>
          <w:b/>
          <w:color w:val="000000"/>
        </w:rPr>
        <w:t xml:space="preserve"> = 10</w:t>
      </w:r>
      <w:r w:rsidR="00170772" w:rsidRPr="00B13FF6">
        <w:rPr>
          <w:rFonts w:ascii="Comic Sans MS" w:hAnsi="Comic Sans MS"/>
          <w:b/>
          <w:color w:val="000000"/>
        </w:rPr>
        <w:t xml:space="preserve"> marks]</w:t>
      </w:r>
    </w:p>
    <w:p w:rsidR="00170772" w:rsidRDefault="00170772" w:rsidP="00170772">
      <w:pPr>
        <w:rPr>
          <w:rFonts w:ascii="Comic Sans MS" w:hAnsi="Comic Sans MS"/>
          <w:color w:val="000000"/>
          <w:sz w:val="20"/>
          <w:szCs w:val="20"/>
        </w:rPr>
      </w:pPr>
    </w:p>
    <w:p w:rsidR="00874097" w:rsidRPr="00874097" w:rsidRDefault="006E6766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 xml:space="preserve">The sum of the first two terms of a geometric sequence is 90 and the sum of the first three terms of the same sequence is 105. </w:t>
      </w:r>
    </w:p>
    <w:p w:rsidR="00E01A2B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6E6766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ab/>
        <w:t xml:space="preserve">a) </w:t>
      </w:r>
      <w:r w:rsidR="006E6766">
        <w:rPr>
          <w:rFonts w:ascii="Comic Sans MS" w:hAnsi="Comic Sans MS" w:cs="Arial"/>
          <w:sz w:val="22"/>
          <w:szCs w:val="22"/>
          <w:lang w:val="en-AU"/>
        </w:rPr>
        <w:t>Find the geometric sequence(s) which satisfy the above conditions</w:t>
      </w:r>
      <w:r w:rsidR="00874097">
        <w:rPr>
          <w:rFonts w:ascii="Comic Sans MS" w:hAnsi="Comic Sans MS" w:cs="Arial"/>
          <w:sz w:val="22"/>
          <w:szCs w:val="22"/>
          <w:lang w:val="en-AU"/>
        </w:rPr>
        <w:t>.</w:t>
      </w:r>
      <w:r w:rsidR="006E6766">
        <w:rPr>
          <w:rFonts w:ascii="Comic Sans MS" w:hAnsi="Comic Sans MS" w:cs="Arial"/>
          <w:sz w:val="22"/>
          <w:szCs w:val="22"/>
          <w:lang w:val="en-AU"/>
        </w:rPr>
        <w:t xml:space="preserve"> </w:t>
      </w:r>
    </w:p>
    <w:p w:rsidR="00E01A2B" w:rsidRDefault="006E6766" w:rsidP="006E6766">
      <w:pPr>
        <w:ind w:firstLine="720"/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>YOU MUST SHOW WORKING.</w:t>
      </w:r>
    </w:p>
    <w:p w:rsidR="00E01A2B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E01A2B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863579" w:rsidRDefault="0086357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863579" w:rsidRDefault="0086357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E01A2B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6E6766" w:rsidRPr="006E6766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ab/>
        <w:t xml:space="preserve">b) </w:t>
      </w:r>
      <w:r w:rsidR="006E6766">
        <w:rPr>
          <w:rFonts w:ascii="Comic Sans MS" w:hAnsi="Comic Sans MS" w:cs="Arial"/>
          <w:sz w:val="22"/>
          <w:szCs w:val="22"/>
          <w:lang w:val="en-AU"/>
        </w:rPr>
        <w:t xml:space="preserve">Find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30</m:t>
            </m:r>
          </m:sub>
        </m:sSub>
        <m:r>
          <w:rPr>
            <w:rFonts w:ascii="Cambria Math" w:hAnsi="Cambria Math" w:cs="Arial"/>
            <w:sz w:val="22"/>
            <w:szCs w:val="22"/>
            <w:lang w:val="en-AU"/>
          </w:rPr>
          <m:t xml:space="preserve"> </m:t>
        </m:r>
      </m:oMath>
      <w:proofErr w:type="gramStart"/>
      <w:r w:rsidR="006E6766">
        <w:rPr>
          <w:rFonts w:ascii="Comic Sans MS" w:hAnsi="Comic Sans MS" w:cs="Arial"/>
          <w:sz w:val="22"/>
          <w:szCs w:val="22"/>
          <w:lang w:val="en-AU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50</m:t>
            </m:r>
          </m:sub>
        </m:sSub>
      </m:oMath>
      <w:r w:rsidR="00D83089">
        <w:rPr>
          <w:rFonts w:ascii="Comic Sans MS" w:hAnsi="Comic Sans MS" w:cs="Arial"/>
          <w:sz w:val="22"/>
          <w:szCs w:val="22"/>
          <w:lang w:val="en-AU"/>
        </w:rPr>
        <w:t>.</w:t>
      </w:r>
    </w:p>
    <w:p w:rsidR="00E01A2B" w:rsidRPr="006E6766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E01A2B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863579" w:rsidRDefault="0086357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863579" w:rsidRDefault="0086357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E01A2B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E01A2B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E01A2B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170772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ab/>
      </w:r>
      <w:r w:rsidR="00D83089">
        <w:rPr>
          <w:rFonts w:ascii="Comic Sans MS" w:hAnsi="Comic Sans MS" w:cs="Arial"/>
          <w:sz w:val="22"/>
          <w:szCs w:val="22"/>
          <w:lang w:val="en-AU"/>
        </w:rPr>
        <w:t xml:space="preserve"> c) Find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30</m:t>
            </m:r>
          </m:sub>
        </m:sSub>
        <m:r>
          <w:rPr>
            <w:rFonts w:ascii="Cambria Math" w:hAnsi="Cambria Math" w:cs="Arial"/>
            <w:sz w:val="22"/>
            <w:szCs w:val="22"/>
            <w:lang w:val="en-AU"/>
          </w:rPr>
          <m:t xml:space="preserve"> </m:t>
        </m:r>
      </m:oMath>
      <w:r w:rsidR="00D83089">
        <w:rPr>
          <w:rFonts w:ascii="Comic Sans MS" w:hAnsi="Comic Sans MS" w:cs="Arial"/>
          <w:sz w:val="22"/>
          <w:szCs w:val="22"/>
          <w:lang w:val="en-AU"/>
        </w:rPr>
        <w:t xml:space="preserve">to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50</m:t>
            </m:r>
          </m:sub>
        </m:sSub>
      </m:oMath>
      <w:r w:rsidR="00D83089">
        <w:rPr>
          <w:rFonts w:ascii="Comic Sans MS" w:hAnsi="Comic Sans MS" w:cs="Arial"/>
          <w:sz w:val="22"/>
          <w:szCs w:val="22"/>
          <w:lang w:val="en-AU"/>
        </w:rPr>
        <w:t xml:space="preserve"> inclusively.</w:t>
      </w: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863579" w:rsidRDefault="0086357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863579" w:rsidRDefault="0086357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E01A2B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170772" w:rsidRDefault="00E01A2B" w:rsidP="0087409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 w:cs="Arial"/>
          <w:sz w:val="22"/>
          <w:szCs w:val="22"/>
          <w:lang w:val="en-AU"/>
        </w:rPr>
        <w:tab/>
      </w:r>
    </w:p>
    <w:p w:rsidR="00EE6A79" w:rsidRPr="00E01A2B" w:rsidRDefault="00EE6A79" w:rsidP="00170772">
      <w:pPr>
        <w:rPr>
          <w:rFonts w:ascii="Comic Sans MS" w:hAnsi="Comic Sans MS"/>
          <w:sz w:val="22"/>
          <w:szCs w:val="22"/>
        </w:rPr>
      </w:pPr>
    </w:p>
    <w:p w:rsidR="00170772" w:rsidRPr="00B13FF6" w:rsidRDefault="00E264B4" w:rsidP="00170772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b/>
          <w:lang w:val="en-AU"/>
        </w:rPr>
        <w:lastRenderedPageBreak/>
        <w:t>5</w:t>
      </w:r>
      <w:r w:rsidR="00170772" w:rsidRPr="00B13FF6">
        <w:rPr>
          <w:rFonts w:ascii="Comic Sans MS" w:hAnsi="Comic Sans MS"/>
          <w:b/>
          <w:lang w:val="en-AU"/>
        </w:rPr>
        <w:t>.</w:t>
      </w:r>
      <w:r w:rsidR="00170772" w:rsidRPr="00B13FF6">
        <w:rPr>
          <w:rFonts w:ascii="Comic Sans MS" w:hAnsi="Comic Sans MS"/>
          <w:lang w:val="en-AU"/>
        </w:rPr>
        <w:tab/>
      </w:r>
      <w:r w:rsidR="00BD7F27">
        <w:rPr>
          <w:rFonts w:ascii="Comic Sans MS" w:hAnsi="Comic Sans MS"/>
          <w:b/>
          <w:lang w:val="en-AU"/>
        </w:rPr>
        <w:t>[</w:t>
      </w:r>
      <w:r w:rsidR="00187511">
        <w:rPr>
          <w:rFonts w:ascii="Comic Sans MS" w:hAnsi="Comic Sans MS"/>
          <w:b/>
          <w:lang w:val="en-AU"/>
        </w:rPr>
        <w:t>3, 3 = 6</w:t>
      </w:r>
      <w:r w:rsidR="00170772" w:rsidRPr="00B13FF6">
        <w:rPr>
          <w:rFonts w:ascii="Comic Sans MS" w:hAnsi="Comic Sans MS"/>
          <w:b/>
          <w:lang w:val="en-AU"/>
        </w:rPr>
        <w:t xml:space="preserve"> marks]</w:t>
      </w:r>
    </w:p>
    <w:p w:rsidR="00170772" w:rsidRDefault="00170772" w:rsidP="00170772">
      <w:pPr>
        <w:rPr>
          <w:rFonts w:ascii="Comic Sans MS" w:hAnsi="Comic Sans MS"/>
          <w:sz w:val="20"/>
          <w:szCs w:val="20"/>
          <w:lang w:val="en-AU"/>
        </w:rPr>
      </w:pPr>
    </w:p>
    <w:p w:rsidR="00170772" w:rsidRDefault="00187511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For what values of k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are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the following sequences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  <w:t xml:space="preserve"> a) arithmetic</w:t>
      </w:r>
      <w:r w:rsidR="00EE6A79">
        <w:rPr>
          <w:rFonts w:ascii="Comic Sans MS" w:hAnsi="Comic Sans MS"/>
          <w:sz w:val="22"/>
          <w:szCs w:val="22"/>
          <w:lang w:val="en-AU"/>
        </w:rPr>
        <w:t xml:space="preserve"> 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  <w:t>b) geometric</w:t>
      </w: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287F0D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proofErr w:type="spellStart"/>
      <w:r w:rsidR="00187511">
        <w:rPr>
          <w:rFonts w:ascii="Comic Sans MS" w:hAnsi="Comic Sans MS"/>
          <w:sz w:val="22"/>
          <w:szCs w:val="22"/>
          <w:lang w:val="en-AU"/>
        </w:rPr>
        <w:t>i</w:t>
      </w:r>
      <w:proofErr w:type="spellEnd"/>
      <w:r>
        <w:rPr>
          <w:rFonts w:ascii="Comic Sans MS" w:hAnsi="Comic Sans MS"/>
          <w:sz w:val="22"/>
          <w:szCs w:val="22"/>
          <w:lang w:val="en-AU"/>
        </w:rPr>
        <w:t xml:space="preserve">) </w:t>
      </w:r>
      <w:r w:rsidR="00187511">
        <w:rPr>
          <w:rFonts w:ascii="Comic Sans MS" w:hAnsi="Comic Sans MS"/>
          <w:sz w:val="22"/>
          <w:szCs w:val="22"/>
          <w:lang w:val="en-AU"/>
        </w:rPr>
        <w:t>6</w:t>
      </w:r>
      <w:proofErr w:type="gramStart"/>
      <w:r w:rsidR="00187511">
        <w:rPr>
          <w:rFonts w:ascii="Comic Sans MS" w:hAnsi="Comic Sans MS"/>
          <w:sz w:val="22"/>
          <w:szCs w:val="22"/>
          <w:lang w:val="en-AU"/>
        </w:rPr>
        <w:t>,  k</w:t>
      </w:r>
      <w:proofErr w:type="gramEnd"/>
      <w:r w:rsidR="00187511">
        <w:rPr>
          <w:rFonts w:ascii="Comic Sans MS" w:hAnsi="Comic Sans MS"/>
          <w:sz w:val="22"/>
          <w:szCs w:val="22"/>
          <w:lang w:val="en-AU"/>
        </w:rPr>
        <w:t>,  54</w:t>
      </w:r>
      <w:r w:rsidR="00187511">
        <w:rPr>
          <w:rFonts w:ascii="Comic Sans MS" w:hAnsi="Comic Sans MS"/>
          <w:sz w:val="22"/>
          <w:szCs w:val="22"/>
          <w:lang w:val="en-AU"/>
        </w:rPr>
        <w:tab/>
      </w:r>
      <w:r w:rsidR="00187511">
        <w:rPr>
          <w:rFonts w:ascii="Comic Sans MS" w:hAnsi="Comic Sans MS"/>
          <w:sz w:val="22"/>
          <w:szCs w:val="22"/>
          <w:lang w:val="en-AU"/>
        </w:rPr>
        <w:tab/>
      </w:r>
      <w:r w:rsidR="00187511">
        <w:rPr>
          <w:rFonts w:ascii="Comic Sans MS" w:hAnsi="Comic Sans MS"/>
          <w:sz w:val="22"/>
          <w:szCs w:val="22"/>
          <w:lang w:val="en-AU"/>
        </w:rPr>
        <w:tab/>
      </w:r>
      <w:r w:rsidR="00187511">
        <w:rPr>
          <w:rFonts w:ascii="Comic Sans MS" w:hAnsi="Comic Sans MS"/>
          <w:sz w:val="22"/>
          <w:szCs w:val="22"/>
          <w:lang w:val="en-AU"/>
        </w:rPr>
        <w:tab/>
        <w:t xml:space="preserve">ii) a,  k,  2a </w:t>
      </w:r>
      <w:r w:rsidR="00187511">
        <w:rPr>
          <w:rFonts w:ascii="Comic Sans MS" w:hAnsi="Comic Sans MS"/>
          <w:sz w:val="22"/>
          <w:szCs w:val="22"/>
          <w:lang w:val="en-AU"/>
        </w:rPr>
        <w:tab/>
      </w:r>
      <w:r w:rsidR="00187511">
        <w:rPr>
          <w:rFonts w:ascii="Comic Sans MS" w:hAnsi="Comic Sans MS"/>
          <w:sz w:val="22"/>
          <w:szCs w:val="22"/>
          <w:lang w:val="en-AU"/>
        </w:rPr>
        <w:tab/>
      </w:r>
      <w:r w:rsidR="00187511">
        <w:rPr>
          <w:rFonts w:ascii="Comic Sans MS" w:hAnsi="Comic Sans MS"/>
          <w:sz w:val="22"/>
          <w:szCs w:val="22"/>
          <w:lang w:val="en-AU"/>
        </w:rPr>
        <w:tab/>
      </w:r>
      <w:r w:rsidR="00187511">
        <w:rPr>
          <w:rFonts w:ascii="Comic Sans MS" w:hAnsi="Comic Sans MS"/>
          <w:sz w:val="22"/>
          <w:szCs w:val="22"/>
          <w:lang w:val="en-AU"/>
        </w:rPr>
        <w:tab/>
        <w:t xml:space="preserve">iii)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 xml:space="preserve">,   k,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7</m:t>
            </m:r>
          </m:sup>
        </m:sSup>
      </m:oMath>
    </w:p>
    <w:p w:rsidR="00170772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863579" w:rsidRDefault="004C6DFA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AP</w:t>
      </w: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</w:p>
    <w:p w:rsidR="00863579" w:rsidRDefault="00863579" w:rsidP="00170772">
      <w:pPr>
        <w:rPr>
          <w:rFonts w:ascii="Comic Sans MS" w:hAnsi="Comic Sans MS"/>
          <w:sz w:val="22"/>
          <w:szCs w:val="22"/>
          <w:lang w:val="en-AU"/>
        </w:rPr>
      </w:pPr>
    </w:p>
    <w:p w:rsidR="00863579" w:rsidRDefault="00863579" w:rsidP="00170772">
      <w:pPr>
        <w:rPr>
          <w:rFonts w:ascii="Comic Sans MS" w:hAnsi="Comic Sans MS"/>
          <w:sz w:val="22"/>
          <w:szCs w:val="22"/>
          <w:lang w:val="en-AU"/>
        </w:rPr>
      </w:pPr>
    </w:p>
    <w:p w:rsidR="00E264B4" w:rsidRPr="00B13FF6" w:rsidRDefault="004C6DFA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GP</w:t>
      </w: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  <w:t>b)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  <w:t>b)</w:t>
      </w:r>
    </w:p>
    <w:p w:rsidR="00E264B4" w:rsidRDefault="00E264B4" w:rsidP="00170772">
      <w:pPr>
        <w:rPr>
          <w:rFonts w:ascii="Comic Sans MS" w:hAnsi="Comic Sans MS"/>
          <w:sz w:val="22"/>
          <w:szCs w:val="22"/>
          <w:lang w:val="en-AU"/>
        </w:rPr>
      </w:pPr>
    </w:p>
    <w:p w:rsidR="00DE5A86" w:rsidRDefault="00DE5A86" w:rsidP="00170772">
      <w:pPr>
        <w:rPr>
          <w:rFonts w:ascii="Comic Sans MS" w:hAnsi="Comic Sans MS"/>
          <w:sz w:val="22"/>
          <w:szCs w:val="22"/>
          <w:lang w:val="en-AU"/>
        </w:rPr>
      </w:pPr>
    </w:p>
    <w:p w:rsidR="00863579" w:rsidRDefault="00863579" w:rsidP="00170772">
      <w:pPr>
        <w:rPr>
          <w:rFonts w:ascii="Comic Sans MS" w:hAnsi="Comic Sans MS"/>
          <w:sz w:val="22"/>
          <w:szCs w:val="22"/>
          <w:lang w:val="en-AU"/>
        </w:rPr>
      </w:pPr>
    </w:p>
    <w:p w:rsidR="00287F0D" w:rsidRDefault="00287F0D" w:rsidP="00170772">
      <w:pPr>
        <w:rPr>
          <w:rFonts w:ascii="Comic Sans MS" w:hAnsi="Comic Sans MS"/>
          <w:sz w:val="22"/>
          <w:szCs w:val="22"/>
          <w:lang w:val="en-AU"/>
        </w:rPr>
      </w:pPr>
    </w:p>
    <w:p w:rsidR="00287F0D" w:rsidRDefault="00287F0D" w:rsidP="00170772">
      <w:pPr>
        <w:rPr>
          <w:rFonts w:ascii="Comic Sans MS" w:hAnsi="Comic Sans MS"/>
          <w:sz w:val="22"/>
          <w:szCs w:val="22"/>
          <w:lang w:val="en-AU"/>
        </w:rPr>
      </w:pPr>
    </w:p>
    <w:p w:rsidR="00D07701" w:rsidRPr="00DF193E" w:rsidRDefault="00E264B4" w:rsidP="00D07701">
      <w:pPr>
        <w:rPr>
          <w:rFonts w:ascii="Comic Sans MS" w:hAnsi="Comic Sans MS"/>
          <w:lang w:val="en-AU"/>
        </w:rPr>
      </w:pPr>
      <w:r>
        <w:rPr>
          <w:rFonts w:ascii="Comic Sans MS" w:hAnsi="Comic Sans MS"/>
          <w:b/>
        </w:rPr>
        <w:t>6</w:t>
      </w:r>
      <w:r w:rsidR="00525EF7" w:rsidRPr="00DF193E">
        <w:rPr>
          <w:rFonts w:ascii="Comic Sans MS" w:hAnsi="Comic Sans MS"/>
          <w:b/>
        </w:rPr>
        <w:t>.</w:t>
      </w:r>
      <w:r w:rsidR="00525EF7" w:rsidRPr="00DF193E">
        <w:rPr>
          <w:rFonts w:ascii="Comic Sans MS" w:hAnsi="Comic Sans MS"/>
        </w:rPr>
        <w:tab/>
      </w:r>
      <w:r w:rsidR="00BF3FDC" w:rsidRPr="00DF193E">
        <w:rPr>
          <w:rFonts w:ascii="Comic Sans MS" w:hAnsi="Comic Sans MS"/>
          <w:b/>
        </w:rPr>
        <w:t>[</w:t>
      </w:r>
      <w:r w:rsidR="00920E93">
        <w:rPr>
          <w:rFonts w:ascii="Comic Sans MS" w:hAnsi="Comic Sans MS"/>
          <w:b/>
        </w:rPr>
        <w:t xml:space="preserve">3, </w:t>
      </w:r>
      <w:r w:rsidR="004704AB">
        <w:rPr>
          <w:rFonts w:ascii="Comic Sans MS" w:hAnsi="Comic Sans MS"/>
          <w:b/>
        </w:rPr>
        <w:t>2</w:t>
      </w:r>
      <w:r w:rsidR="0020129B">
        <w:rPr>
          <w:rFonts w:ascii="Comic Sans MS" w:hAnsi="Comic Sans MS"/>
          <w:b/>
        </w:rPr>
        <w:t>, 4, 1 = 10</w:t>
      </w:r>
      <w:r w:rsidR="00525EF7" w:rsidRPr="00DF193E">
        <w:rPr>
          <w:rFonts w:ascii="Comic Sans MS" w:hAnsi="Comic Sans MS"/>
          <w:b/>
        </w:rPr>
        <w:t xml:space="preserve"> marks]</w:t>
      </w:r>
    </w:p>
    <w:p w:rsidR="00DF193E" w:rsidRDefault="00DF193E" w:rsidP="00D07701">
      <w:pPr>
        <w:rPr>
          <w:rFonts w:ascii="Comic Sans MS" w:hAnsi="Comic Sans MS"/>
          <w:sz w:val="20"/>
          <w:szCs w:val="20"/>
          <w:lang w:val="en-AU"/>
        </w:rPr>
      </w:pPr>
    </w:p>
    <w:p w:rsidR="005045B7" w:rsidRDefault="00920E93" w:rsidP="005045B7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The average annual earnings for workers in the hospitality industry in 1999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was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$28000. If the average annual earnings of hospitality workers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is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</w:t>
      </w:r>
      <w:r w:rsidR="0020129B">
        <w:rPr>
          <w:rFonts w:ascii="Comic Sans MS" w:hAnsi="Comic Sans MS"/>
          <w:sz w:val="22"/>
          <w:szCs w:val="22"/>
          <w:lang w:val="en-AU"/>
        </w:rPr>
        <w:t>expected to rise by 6.5% each ye</w:t>
      </w:r>
      <w:r>
        <w:rPr>
          <w:rFonts w:ascii="Comic Sans MS" w:hAnsi="Comic Sans MS"/>
          <w:sz w:val="22"/>
          <w:szCs w:val="22"/>
          <w:lang w:val="en-AU"/>
        </w:rPr>
        <w:t>ar until the year 2009, find:</w:t>
      </w:r>
    </w:p>
    <w:p w:rsidR="005045B7" w:rsidRDefault="005045B7" w:rsidP="005525E1">
      <w:pPr>
        <w:ind w:firstLine="720"/>
        <w:rPr>
          <w:rFonts w:ascii="Comic Sans MS" w:hAnsi="Comic Sans MS"/>
          <w:sz w:val="22"/>
          <w:szCs w:val="22"/>
          <w:lang w:val="en-AU"/>
        </w:rPr>
      </w:pPr>
    </w:p>
    <w:p w:rsidR="00DF193E" w:rsidRDefault="005045B7" w:rsidP="005525E1">
      <w:pPr>
        <w:ind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a) </w:t>
      </w:r>
      <w:proofErr w:type="gramStart"/>
      <w:r w:rsidR="00920E93"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 w:rsidR="00920E93">
        <w:rPr>
          <w:rFonts w:ascii="Comic Sans MS" w:hAnsi="Comic Sans MS"/>
          <w:sz w:val="22"/>
          <w:szCs w:val="22"/>
          <w:lang w:val="en-AU"/>
        </w:rPr>
        <w:t xml:space="preserve"> average annual earnings for hospitality workers in 2005 to the nearest hundred dollars.</w:t>
      </w:r>
      <w:r>
        <w:rPr>
          <w:rFonts w:ascii="Comic Sans MS" w:hAnsi="Comic Sans MS"/>
          <w:sz w:val="22"/>
          <w:szCs w:val="22"/>
          <w:lang w:val="en-AU"/>
        </w:rPr>
        <w:t>.</w:t>
      </w:r>
    </w:p>
    <w:p w:rsidR="006A53B9" w:rsidRDefault="006A53B9" w:rsidP="00EE627E">
      <w:pPr>
        <w:rPr>
          <w:rFonts w:ascii="Comic Sans MS" w:hAnsi="Comic Sans MS"/>
          <w:sz w:val="22"/>
          <w:szCs w:val="22"/>
          <w:lang w:val="en-AU"/>
        </w:rPr>
      </w:pPr>
    </w:p>
    <w:p w:rsidR="00E264B4" w:rsidRDefault="00E264B4" w:rsidP="00EE627E">
      <w:pPr>
        <w:rPr>
          <w:rFonts w:ascii="Comic Sans MS" w:hAnsi="Comic Sans MS"/>
          <w:sz w:val="22"/>
          <w:szCs w:val="22"/>
          <w:lang w:val="en-AU"/>
        </w:rPr>
      </w:pPr>
    </w:p>
    <w:p w:rsidR="006A53B9" w:rsidRDefault="006A53B9" w:rsidP="00BD7F27">
      <w:pPr>
        <w:rPr>
          <w:rFonts w:ascii="Comic Sans MS" w:hAnsi="Comic Sans MS"/>
          <w:sz w:val="22"/>
          <w:szCs w:val="22"/>
          <w:lang w:val="en-AU"/>
        </w:rPr>
      </w:pPr>
    </w:p>
    <w:p w:rsidR="004704AB" w:rsidRDefault="004704AB" w:rsidP="005525E1">
      <w:pPr>
        <w:ind w:firstLine="720"/>
        <w:rPr>
          <w:rFonts w:ascii="Comic Sans MS" w:hAnsi="Comic Sans MS"/>
          <w:sz w:val="22"/>
          <w:szCs w:val="22"/>
          <w:lang w:val="en-AU"/>
        </w:rPr>
      </w:pPr>
    </w:p>
    <w:p w:rsidR="005045B7" w:rsidRDefault="005045B7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b</w:t>
      </w:r>
      <w:r w:rsidR="004704AB">
        <w:rPr>
          <w:rFonts w:ascii="Comic Sans MS" w:hAnsi="Comic Sans MS"/>
          <w:sz w:val="22"/>
          <w:szCs w:val="22"/>
          <w:lang w:val="en-AU"/>
        </w:rPr>
        <w:t xml:space="preserve">) </w:t>
      </w:r>
      <w:proofErr w:type="gramStart"/>
      <w:r w:rsidR="00920E93"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 w:rsidR="00920E93">
        <w:rPr>
          <w:rFonts w:ascii="Comic Sans MS" w:hAnsi="Comic Sans MS"/>
          <w:sz w:val="22"/>
          <w:szCs w:val="22"/>
          <w:lang w:val="en-AU"/>
        </w:rPr>
        <w:t xml:space="preserve"> total amount earned by a hospitality employee on the average wage between 1</w:t>
      </w:r>
      <w:r w:rsidR="00920E93" w:rsidRPr="00920E93">
        <w:rPr>
          <w:rFonts w:ascii="Comic Sans MS" w:hAnsi="Comic Sans MS"/>
          <w:sz w:val="22"/>
          <w:szCs w:val="22"/>
          <w:vertAlign w:val="superscript"/>
          <w:lang w:val="en-AU"/>
        </w:rPr>
        <w:t>st</w:t>
      </w:r>
      <w:r w:rsidR="00920E93">
        <w:rPr>
          <w:rFonts w:ascii="Comic Sans MS" w:hAnsi="Comic Sans MS"/>
          <w:sz w:val="22"/>
          <w:szCs w:val="22"/>
          <w:lang w:val="en-AU"/>
        </w:rPr>
        <w:t xml:space="preserve"> January 2000 and 31</w:t>
      </w:r>
      <w:r w:rsidR="00920E93" w:rsidRPr="00920E93">
        <w:rPr>
          <w:rFonts w:ascii="Comic Sans MS" w:hAnsi="Comic Sans MS"/>
          <w:sz w:val="22"/>
          <w:szCs w:val="22"/>
          <w:vertAlign w:val="superscript"/>
          <w:lang w:val="en-AU"/>
        </w:rPr>
        <w:t>st</w:t>
      </w:r>
      <w:r w:rsidR="00920E93">
        <w:rPr>
          <w:rFonts w:ascii="Comic Sans MS" w:hAnsi="Comic Sans MS"/>
          <w:sz w:val="22"/>
          <w:szCs w:val="22"/>
          <w:lang w:val="en-AU"/>
        </w:rPr>
        <w:t xml:space="preserve"> December 2005.</w:t>
      </w:r>
    </w:p>
    <w:p w:rsidR="005045B7" w:rsidRDefault="005045B7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264B4" w:rsidRDefault="00E264B4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5045B7" w:rsidRDefault="005045B7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5045B7" w:rsidRDefault="005045B7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5045B7" w:rsidRDefault="005045B7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</w:t>
      </w:r>
      <w:proofErr w:type="gramStart"/>
      <w:r w:rsidR="00920E93">
        <w:rPr>
          <w:rFonts w:ascii="Comic Sans MS" w:hAnsi="Comic Sans MS"/>
          <w:sz w:val="22"/>
          <w:szCs w:val="22"/>
          <w:lang w:val="en-AU"/>
        </w:rPr>
        <w:t>when</w:t>
      </w:r>
      <w:proofErr w:type="gramEnd"/>
      <w:r w:rsidR="00920E93">
        <w:rPr>
          <w:rFonts w:ascii="Comic Sans MS" w:hAnsi="Comic Sans MS"/>
          <w:sz w:val="22"/>
          <w:szCs w:val="22"/>
          <w:lang w:val="en-AU"/>
        </w:rPr>
        <w:t xml:space="preserve"> the average annual wage will first exceed $70000</w:t>
      </w:r>
      <w:r>
        <w:rPr>
          <w:rFonts w:ascii="Comic Sans MS" w:hAnsi="Comic Sans MS"/>
          <w:sz w:val="22"/>
          <w:szCs w:val="22"/>
          <w:lang w:val="en-AU"/>
        </w:rPr>
        <w:t>.</w:t>
      </w: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8E580A">
      <w:pPr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d) Have any assumptions been made in determining the answers to this question?</w:t>
      </w:r>
    </w:p>
    <w:p w:rsidR="00F04716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F04716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F04716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264B4" w:rsidRDefault="00E264B4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br w:type="page"/>
      </w:r>
    </w:p>
    <w:p w:rsidR="00E264B4" w:rsidRPr="00DF193E" w:rsidRDefault="00E264B4" w:rsidP="00E264B4">
      <w:pPr>
        <w:rPr>
          <w:rFonts w:ascii="Comic Sans MS" w:hAnsi="Comic Sans MS"/>
          <w:lang w:val="en-AU"/>
        </w:rPr>
      </w:pPr>
      <w:r>
        <w:rPr>
          <w:rFonts w:ascii="Comic Sans MS" w:hAnsi="Comic Sans MS"/>
          <w:b/>
        </w:rPr>
        <w:lastRenderedPageBreak/>
        <w:t>7</w:t>
      </w:r>
      <w:r w:rsidRPr="00DF193E">
        <w:rPr>
          <w:rFonts w:ascii="Comic Sans MS" w:hAnsi="Comic Sans MS"/>
          <w:b/>
        </w:rPr>
        <w:t>.</w:t>
      </w:r>
      <w:r w:rsidRPr="00DF193E">
        <w:rPr>
          <w:rFonts w:ascii="Comic Sans MS" w:hAnsi="Comic Sans MS"/>
        </w:rPr>
        <w:tab/>
      </w:r>
      <w:r w:rsidRPr="00DF193E">
        <w:rPr>
          <w:rFonts w:ascii="Comic Sans MS" w:hAnsi="Comic Sans MS"/>
          <w:b/>
        </w:rPr>
        <w:t>[</w:t>
      </w:r>
      <w:r w:rsidR="0020129B">
        <w:rPr>
          <w:rFonts w:ascii="Comic Sans MS" w:hAnsi="Comic Sans MS"/>
          <w:b/>
        </w:rPr>
        <w:t>2, 2, 2, 2, 2, 1 = 11</w:t>
      </w:r>
      <w:r w:rsidRPr="00DF193E">
        <w:rPr>
          <w:rFonts w:ascii="Comic Sans MS" w:hAnsi="Comic Sans MS"/>
          <w:b/>
        </w:rPr>
        <w:t xml:space="preserve"> marks]</w:t>
      </w:r>
    </w:p>
    <w:p w:rsidR="00E264B4" w:rsidRDefault="00E264B4" w:rsidP="00E264B4">
      <w:pPr>
        <w:rPr>
          <w:rFonts w:ascii="Comic Sans MS" w:hAnsi="Comic Sans MS"/>
          <w:sz w:val="20"/>
          <w:szCs w:val="20"/>
          <w:lang w:val="en-AU"/>
        </w:rPr>
      </w:pPr>
    </w:p>
    <w:p w:rsidR="00D07701" w:rsidRDefault="002638F4" w:rsidP="00E264B4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The sum of the first </w:t>
      </w:r>
      <w:proofErr w:type="spellStart"/>
      <w:r>
        <w:rPr>
          <w:rFonts w:ascii="Comic Sans MS" w:hAnsi="Comic Sans MS"/>
          <w:sz w:val="22"/>
          <w:szCs w:val="22"/>
          <w:lang w:val="en-AU"/>
        </w:rPr>
        <w:t>n</w:t>
      </w:r>
      <w:proofErr w:type="spellEnd"/>
      <w:r w:rsidR="00D83089">
        <w:rPr>
          <w:rFonts w:ascii="Comic Sans MS" w:hAnsi="Comic Sans MS"/>
          <w:sz w:val="22"/>
          <w:szCs w:val="22"/>
          <w:lang w:val="en-AU"/>
        </w:rPr>
        <w:t xml:space="preserve"> terms of a se</w:t>
      </w:r>
      <w:r>
        <w:rPr>
          <w:rFonts w:ascii="Comic Sans MS" w:hAnsi="Comic Sans MS"/>
          <w:sz w:val="22"/>
          <w:szCs w:val="22"/>
          <w:lang w:val="en-AU"/>
        </w:rPr>
        <w:t xml:space="preserve">quence is given by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AU"/>
          </w:rPr>
          <m:t>=3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>-15n</m:t>
        </m:r>
      </m:oMath>
    </w:p>
    <w:p w:rsidR="007E74E7" w:rsidRDefault="007E74E7" w:rsidP="00E264B4">
      <w:pPr>
        <w:rPr>
          <w:rFonts w:ascii="Comic Sans MS" w:hAnsi="Comic Sans MS"/>
          <w:sz w:val="22"/>
          <w:szCs w:val="22"/>
          <w:lang w:val="en-AU"/>
        </w:rPr>
      </w:pPr>
    </w:p>
    <w:p w:rsidR="007E74E7" w:rsidRDefault="007E74E7" w:rsidP="00E264B4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r w:rsidR="002638F4">
        <w:rPr>
          <w:rFonts w:ascii="Comic Sans MS" w:hAnsi="Comic Sans MS"/>
          <w:sz w:val="22"/>
          <w:szCs w:val="22"/>
          <w:lang w:val="en-AU"/>
        </w:rPr>
        <w:t>Find the first five terms of the sequence.</w:t>
      </w:r>
    </w:p>
    <w:p w:rsidR="007E74E7" w:rsidRDefault="007E74E7" w:rsidP="00E264B4">
      <w:pPr>
        <w:rPr>
          <w:rFonts w:ascii="Comic Sans MS" w:hAnsi="Comic Sans MS"/>
          <w:sz w:val="22"/>
          <w:szCs w:val="22"/>
          <w:lang w:val="en-AU"/>
        </w:rPr>
      </w:pPr>
    </w:p>
    <w:p w:rsidR="007E74E7" w:rsidRDefault="007E74E7" w:rsidP="00E264B4">
      <w:pPr>
        <w:rPr>
          <w:rFonts w:ascii="Comic Sans MS" w:hAnsi="Comic Sans MS"/>
          <w:sz w:val="22"/>
          <w:szCs w:val="22"/>
          <w:lang w:val="en-AU"/>
        </w:rPr>
      </w:pPr>
    </w:p>
    <w:p w:rsidR="00E71A0E" w:rsidRDefault="00E71A0E" w:rsidP="00E264B4">
      <w:pPr>
        <w:rPr>
          <w:rFonts w:ascii="Comic Sans MS" w:hAnsi="Comic Sans MS"/>
          <w:sz w:val="22"/>
          <w:szCs w:val="22"/>
          <w:lang w:val="en-AU"/>
        </w:rPr>
      </w:pPr>
    </w:p>
    <w:p w:rsidR="00E71A0E" w:rsidRDefault="00E71A0E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E71A0E" w:rsidRDefault="00E71A0E" w:rsidP="00E264B4">
      <w:pPr>
        <w:rPr>
          <w:rFonts w:ascii="Comic Sans MS" w:hAnsi="Comic Sans MS"/>
          <w:sz w:val="22"/>
          <w:szCs w:val="22"/>
          <w:lang w:val="en-AU"/>
        </w:rPr>
      </w:pPr>
    </w:p>
    <w:p w:rsidR="00E71A0E" w:rsidRDefault="00E71A0E" w:rsidP="00E264B4">
      <w:pPr>
        <w:rPr>
          <w:rFonts w:ascii="Comic Sans MS" w:hAnsi="Comic Sans MS"/>
          <w:sz w:val="22"/>
          <w:szCs w:val="22"/>
          <w:lang w:val="en-AU"/>
        </w:rPr>
      </w:pPr>
    </w:p>
    <w:p w:rsidR="007E74E7" w:rsidRDefault="007E74E7" w:rsidP="00E264B4">
      <w:pPr>
        <w:rPr>
          <w:rFonts w:ascii="Comic Sans MS" w:hAnsi="Comic Sans MS"/>
          <w:sz w:val="22"/>
          <w:szCs w:val="22"/>
          <w:lang w:val="en-AU"/>
        </w:rPr>
      </w:pPr>
    </w:p>
    <w:p w:rsidR="007E74E7" w:rsidRDefault="007E74E7" w:rsidP="00E264B4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w:r w:rsidR="002638F4">
        <w:rPr>
          <w:rFonts w:ascii="Comic Sans MS" w:hAnsi="Comic Sans MS"/>
          <w:sz w:val="22"/>
          <w:szCs w:val="22"/>
          <w:lang w:val="en-AU"/>
        </w:rPr>
        <w:t>Classify this sequence as either arithmetic or geometric. Justify your choice</w:t>
      </w:r>
      <w:r w:rsidR="007A0751">
        <w:rPr>
          <w:rFonts w:ascii="Comic Sans MS" w:hAnsi="Comic Sans MS"/>
          <w:sz w:val="22"/>
          <w:szCs w:val="22"/>
          <w:lang w:val="en-AU"/>
        </w:rPr>
        <w:t>?</w:t>
      </w: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D772BF" w:rsidRDefault="00D772BF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c) Find the general term rule for this sequence</w:t>
      </w:r>
      <w:r w:rsidR="0020129B">
        <w:rPr>
          <w:rFonts w:ascii="Comic Sans MS" w:hAnsi="Comic Sans MS"/>
          <w:sz w:val="22"/>
          <w:szCs w:val="22"/>
          <w:lang w:val="en-AU"/>
        </w:rPr>
        <w:t xml:space="preserve"> in the form </w:t>
      </w:r>
      <w:proofErr w:type="gramStart"/>
      <w:r w:rsidR="0020129B">
        <w:rPr>
          <w:rFonts w:ascii="Comic Sans MS" w:hAnsi="Comic Sans MS"/>
          <w:sz w:val="22"/>
          <w:szCs w:val="22"/>
          <w:lang w:val="en-AU"/>
        </w:rPr>
        <w:t>an</w:t>
      </w:r>
      <w:proofErr w:type="gramEnd"/>
      <w:r w:rsidR="0020129B">
        <w:rPr>
          <w:rFonts w:ascii="Comic Sans MS" w:hAnsi="Comic Sans MS"/>
          <w:sz w:val="22"/>
          <w:szCs w:val="22"/>
          <w:lang w:val="en-AU"/>
        </w:rPr>
        <w:t xml:space="preserve"> + b</w:t>
      </w:r>
      <w:r>
        <w:rPr>
          <w:rFonts w:ascii="Comic Sans MS" w:hAnsi="Comic Sans MS"/>
          <w:sz w:val="22"/>
          <w:szCs w:val="22"/>
          <w:lang w:val="en-AU"/>
        </w:rPr>
        <w:t>.</w:t>
      </w: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D772BF" w:rsidRDefault="00D772BF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0129B" w:rsidRDefault="0020129B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d) Find the recursive rule for this sequence.</w:t>
      </w: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D772BF" w:rsidRDefault="00D772BF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P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e) Find the smallest value of n such that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AU"/>
          </w:rPr>
          <m:t xml:space="preserve"> &gt;1000</m:t>
        </m:r>
      </m:oMath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D772BF" w:rsidRDefault="00D772BF" w:rsidP="00E264B4">
      <w:pPr>
        <w:rPr>
          <w:rFonts w:ascii="Comic Sans MS" w:hAnsi="Comic Sans MS"/>
          <w:sz w:val="22"/>
          <w:szCs w:val="22"/>
          <w:lang w:val="en-AU"/>
        </w:rPr>
      </w:pPr>
    </w:p>
    <w:p w:rsidR="00D772BF" w:rsidRDefault="00D772BF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0129B" w:rsidRDefault="0020129B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0129B" w:rsidRDefault="0020129B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</w:p>
    <w:p w:rsidR="002638F4" w:rsidRPr="002638F4" w:rsidRDefault="002638F4" w:rsidP="00E264B4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f) Find the largest value of n such that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AU"/>
          </w:rPr>
          <m:t xml:space="preserve"> &lt;700</m:t>
        </m:r>
      </m:oMath>
    </w:p>
    <w:sectPr w:rsidR="002638F4" w:rsidRPr="002638F4" w:rsidSect="000B332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7B4085A"/>
    <w:multiLevelType w:val="hybridMultilevel"/>
    <w:tmpl w:val="4FD29B9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FA0391"/>
    <w:multiLevelType w:val="hybridMultilevel"/>
    <w:tmpl w:val="E61ED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C36740"/>
    <w:multiLevelType w:val="hybridMultilevel"/>
    <w:tmpl w:val="796CC0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5606027"/>
    <w:multiLevelType w:val="hybridMultilevel"/>
    <w:tmpl w:val="03808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7AFC"/>
    <w:multiLevelType w:val="hybridMultilevel"/>
    <w:tmpl w:val="73A6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B2119ED"/>
    <w:multiLevelType w:val="hybridMultilevel"/>
    <w:tmpl w:val="9FC024A8"/>
    <w:lvl w:ilvl="0" w:tplc="0C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112F3"/>
    <w:rsid w:val="000274E7"/>
    <w:rsid w:val="00042E19"/>
    <w:rsid w:val="00044612"/>
    <w:rsid w:val="0008008F"/>
    <w:rsid w:val="00087F44"/>
    <w:rsid w:val="0009351C"/>
    <w:rsid w:val="000970B3"/>
    <w:rsid w:val="000A0976"/>
    <w:rsid w:val="000A2E2F"/>
    <w:rsid w:val="000A61F5"/>
    <w:rsid w:val="000B3325"/>
    <w:rsid w:val="000B5D9E"/>
    <w:rsid w:val="000B5E11"/>
    <w:rsid w:val="000D1D80"/>
    <w:rsid w:val="000F14E5"/>
    <w:rsid w:val="000F324E"/>
    <w:rsid w:val="00101295"/>
    <w:rsid w:val="00103A6F"/>
    <w:rsid w:val="00104A91"/>
    <w:rsid w:val="00106CB0"/>
    <w:rsid w:val="00107B75"/>
    <w:rsid w:val="00114E24"/>
    <w:rsid w:val="001236E0"/>
    <w:rsid w:val="00130AC5"/>
    <w:rsid w:val="001552D4"/>
    <w:rsid w:val="00165264"/>
    <w:rsid w:val="00167570"/>
    <w:rsid w:val="00170772"/>
    <w:rsid w:val="001740AC"/>
    <w:rsid w:val="00176204"/>
    <w:rsid w:val="001864D0"/>
    <w:rsid w:val="00187511"/>
    <w:rsid w:val="001A31ED"/>
    <w:rsid w:val="001A592F"/>
    <w:rsid w:val="001D3919"/>
    <w:rsid w:val="001D3BE0"/>
    <w:rsid w:val="001D550D"/>
    <w:rsid w:val="001D7F29"/>
    <w:rsid w:val="001E2607"/>
    <w:rsid w:val="001E701A"/>
    <w:rsid w:val="0020129B"/>
    <w:rsid w:val="00220EFD"/>
    <w:rsid w:val="00222E86"/>
    <w:rsid w:val="00234A4F"/>
    <w:rsid w:val="00245931"/>
    <w:rsid w:val="002534AF"/>
    <w:rsid w:val="00255B0A"/>
    <w:rsid w:val="002638F4"/>
    <w:rsid w:val="00265047"/>
    <w:rsid w:val="00270207"/>
    <w:rsid w:val="00273C10"/>
    <w:rsid w:val="00275538"/>
    <w:rsid w:val="002826A7"/>
    <w:rsid w:val="002851C4"/>
    <w:rsid w:val="00287F0D"/>
    <w:rsid w:val="002B0FE4"/>
    <w:rsid w:val="002B2B0B"/>
    <w:rsid w:val="002B3140"/>
    <w:rsid w:val="002B5053"/>
    <w:rsid w:val="002B5F11"/>
    <w:rsid w:val="002D57E5"/>
    <w:rsid w:val="002D6C94"/>
    <w:rsid w:val="002E74BA"/>
    <w:rsid w:val="002F7246"/>
    <w:rsid w:val="003214CC"/>
    <w:rsid w:val="00321934"/>
    <w:rsid w:val="00331A67"/>
    <w:rsid w:val="00333C15"/>
    <w:rsid w:val="00342400"/>
    <w:rsid w:val="0035204C"/>
    <w:rsid w:val="0035626B"/>
    <w:rsid w:val="003611FD"/>
    <w:rsid w:val="00382471"/>
    <w:rsid w:val="00382E72"/>
    <w:rsid w:val="003847E5"/>
    <w:rsid w:val="00395BE0"/>
    <w:rsid w:val="003C29A8"/>
    <w:rsid w:val="003D404E"/>
    <w:rsid w:val="003F0A3C"/>
    <w:rsid w:val="003F7CAB"/>
    <w:rsid w:val="004021A5"/>
    <w:rsid w:val="00406039"/>
    <w:rsid w:val="00411004"/>
    <w:rsid w:val="00411C35"/>
    <w:rsid w:val="0042716B"/>
    <w:rsid w:val="00427967"/>
    <w:rsid w:val="00440D52"/>
    <w:rsid w:val="004476E0"/>
    <w:rsid w:val="00456BE2"/>
    <w:rsid w:val="0046235C"/>
    <w:rsid w:val="00465ECF"/>
    <w:rsid w:val="004704AB"/>
    <w:rsid w:val="00473EFA"/>
    <w:rsid w:val="00476299"/>
    <w:rsid w:val="00490CB6"/>
    <w:rsid w:val="004A0C9F"/>
    <w:rsid w:val="004A76F2"/>
    <w:rsid w:val="004B0E6C"/>
    <w:rsid w:val="004B22EA"/>
    <w:rsid w:val="004B4138"/>
    <w:rsid w:val="004C385B"/>
    <w:rsid w:val="004C6DFA"/>
    <w:rsid w:val="004D1483"/>
    <w:rsid w:val="004D69CD"/>
    <w:rsid w:val="004E1436"/>
    <w:rsid w:val="004E6132"/>
    <w:rsid w:val="005045B7"/>
    <w:rsid w:val="00505D6A"/>
    <w:rsid w:val="00512DF4"/>
    <w:rsid w:val="00525EF7"/>
    <w:rsid w:val="00541F26"/>
    <w:rsid w:val="0054496B"/>
    <w:rsid w:val="005525E1"/>
    <w:rsid w:val="00565504"/>
    <w:rsid w:val="0059336D"/>
    <w:rsid w:val="005A3FE4"/>
    <w:rsid w:val="005C00D8"/>
    <w:rsid w:val="005C45FF"/>
    <w:rsid w:val="005D000C"/>
    <w:rsid w:val="005D0F1F"/>
    <w:rsid w:val="005D1E56"/>
    <w:rsid w:val="005E37C9"/>
    <w:rsid w:val="006229F8"/>
    <w:rsid w:val="00627614"/>
    <w:rsid w:val="006326E6"/>
    <w:rsid w:val="006365CB"/>
    <w:rsid w:val="006722DA"/>
    <w:rsid w:val="00676FCB"/>
    <w:rsid w:val="006A53B9"/>
    <w:rsid w:val="006C52DA"/>
    <w:rsid w:val="006D7F9F"/>
    <w:rsid w:val="006E2C87"/>
    <w:rsid w:val="006E33FE"/>
    <w:rsid w:val="006E6766"/>
    <w:rsid w:val="006E794E"/>
    <w:rsid w:val="006F11AC"/>
    <w:rsid w:val="006F1602"/>
    <w:rsid w:val="00700871"/>
    <w:rsid w:val="0070097C"/>
    <w:rsid w:val="007040D5"/>
    <w:rsid w:val="00720C58"/>
    <w:rsid w:val="0072538A"/>
    <w:rsid w:val="007314C1"/>
    <w:rsid w:val="0074150F"/>
    <w:rsid w:val="00742337"/>
    <w:rsid w:val="0074297C"/>
    <w:rsid w:val="007653DD"/>
    <w:rsid w:val="0077029B"/>
    <w:rsid w:val="00770AFE"/>
    <w:rsid w:val="00773998"/>
    <w:rsid w:val="007776E6"/>
    <w:rsid w:val="00792D80"/>
    <w:rsid w:val="007A0751"/>
    <w:rsid w:val="007A082B"/>
    <w:rsid w:val="007B17AA"/>
    <w:rsid w:val="007B3773"/>
    <w:rsid w:val="007B3ADE"/>
    <w:rsid w:val="007B69EA"/>
    <w:rsid w:val="007C1557"/>
    <w:rsid w:val="007C34C9"/>
    <w:rsid w:val="007D2C9F"/>
    <w:rsid w:val="007D395F"/>
    <w:rsid w:val="007E05C7"/>
    <w:rsid w:val="007E72B4"/>
    <w:rsid w:val="007E74E7"/>
    <w:rsid w:val="00802FBA"/>
    <w:rsid w:val="00803C62"/>
    <w:rsid w:val="008063E9"/>
    <w:rsid w:val="00853B28"/>
    <w:rsid w:val="00855C14"/>
    <w:rsid w:val="00860B0C"/>
    <w:rsid w:val="00863579"/>
    <w:rsid w:val="00863F39"/>
    <w:rsid w:val="00864BAE"/>
    <w:rsid w:val="008654B6"/>
    <w:rsid w:val="00870226"/>
    <w:rsid w:val="00870C33"/>
    <w:rsid w:val="008723E7"/>
    <w:rsid w:val="00874097"/>
    <w:rsid w:val="0089049A"/>
    <w:rsid w:val="00891E9F"/>
    <w:rsid w:val="008A0299"/>
    <w:rsid w:val="008A6A1D"/>
    <w:rsid w:val="008B3BE2"/>
    <w:rsid w:val="008C0870"/>
    <w:rsid w:val="008C0EFB"/>
    <w:rsid w:val="008C26BA"/>
    <w:rsid w:val="008C4436"/>
    <w:rsid w:val="008C4B78"/>
    <w:rsid w:val="008C6D97"/>
    <w:rsid w:val="008D1E47"/>
    <w:rsid w:val="008E00E8"/>
    <w:rsid w:val="008E580A"/>
    <w:rsid w:val="008E5D82"/>
    <w:rsid w:val="008E73DC"/>
    <w:rsid w:val="008F6E82"/>
    <w:rsid w:val="00900C4A"/>
    <w:rsid w:val="0090613D"/>
    <w:rsid w:val="00912EDC"/>
    <w:rsid w:val="00913949"/>
    <w:rsid w:val="00920256"/>
    <w:rsid w:val="00920E93"/>
    <w:rsid w:val="009349D9"/>
    <w:rsid w:val="00934D84"/>
    <w:rsid w:val="009356C1"/>
    <w:rsid w:val="009467CD"/>
    <w:rsid w:val="00956C32"/>
    <w:rsid w:val="00957530"/>
    <w:rsid w:val="00973322"/>
    <w:rsid w:val="00992C61"/>
    <w:rsid w:val="00993D3B"/>
    <w:rsid w:val="0099635F"/>
    <w:rsid w:val="009A0905"/>
    <w:rsid w:val="009A0C08"/>
    <w:rsid w:val="009A168A"/>
    <w:rsid w:val="009A7EC1"/>
    <w:rsid w:val="009D12E0"/>
    <w:rsid w:val="009D390A"/>
    <w:rsid w:val="009F78E6"/>
    <w:rsid w:val="00A15F9F"/>
    <w:rsid w:val="00A26712"/>
    <w:rsid w:val="00A306DF"/>
    <w:rsid w:val="00A34690"/>
    <w:rsid w:val="00A45A79"/>
    <w:rsid w:val="00A5343D"/>
    <w:rsid w:val="00A53BAB"/>
    <w:rsid w:val="00A56C81"/>
    <w:rsid w:val="00A57E7B"/>
    <w:rsid w:val="00A61AFA"/>
    <w:rsid w:val="00A65B25"/>
    <w:rsid w:val="00A67D14"/>
    <w:rsid w:val="00A704F1"/>
    <w:rsid w:val="00A71374"/>
    <w:rsid w:val="00A7201F"/>
    <w:rsid w:val="00A77BDE"/>
    <w:rsid w:val="00A8219F"/>
    <w:rsid w:val="00A86BCB"/>
    <w:rsid w:val="00A872D7"/>
    <w:rsid w:val="00A9190D"/>
    <w:rsid w:val="00AA3AEC"/>
    <w:rsid w:val="00AA5155"/>
    <w:rsid w:val="00AB7CCF"/>
    <w:rsid w:val="00AE7F0D"/>
    <w:rsid w:val="00AF2C5D"/>
    <w:rsid w:val="00AF496E"/>
    <w:rsid w:val="00B00756"/>
    <w:rsid w:val="00B13FF6"/>
    <w:rsid w:val="00B23FD8"/>
    <w:rsid w:val="00B27C17"/>
    <w:rsid w:val="00B401BE"/>
    <w:rsid w:val="00B51D4E"/>
    <w:rsid w:val="00B61BDB"/>
    <w:rsid w:val="00B70164"/>
    <w:rsid w:val="00B70820"/>
    <w:rsid w:val="00B77070"/>
    <w:rsid w:val="00B802D2"/>
    <w:rsid w:val="00BA1C29"/>
    <w:rsid w:val="00BA1FF3"/>
    <w:rsid w:val="00BB2872"/>
    <w:rsid w:val="00BB7960"/>
    <w:rsid w:val="00BC02DD"/>
    <w:rsid w:val="00BD564B"/>
    <w:rsid w:val="00BD7F27"/>
    <w:rsid w:val="00BE1857"/>
    <w:rsid w:val="00BE7435"/>
    <w:rsid w:val="00BF18AE"/>
    <w:rsid w:val="00BF1A5D"/>
    <w:rsid w:val="00BF3FDC"/>
    <w:rsid w:val="00BF6461"/>
    <w:rsid w:val="00BF7126"/>
    <w:rsid w:val="00C114A4"/>
    <w:rsid w:val="00C22BD8"/>
    <w:rsid w:val="00C475AF"/>
    <w:rsid w:val="00C538E5"/>
    <w:rsid w:val="00C70BDA"/>
    <w:rsid w:val="00C72101"/>
    <w:rsid w:val="00C72508"/>
    <w:rsid w:val="00C73EC4"/>
    <w:rsid w:val="00C76251"/>
    <w:rsid w:val="00C80706"/>
    <w:rsid w:val="00C81715"/>
    <w:rsid w:val="00C85AC2"/>
    <w:rsid w:val="00C86BE3"/>
    <w:rsid w:val="00CB675C"/>
    <w:rsid w:val="00CB7C98"/>
    <w:rsid w:val="00CD6DDE"/>
    <w:rsid w:val="00CE0398"/>
    <w:rsid w:val="00CE6192"/>
    <w:rsid w:val="00CF2078"/>
    <w:rsid w:val="00D00D3E"/>
    <w:rsid w:val="00D02E6F"/>
    <w:rsid w:val="00D0676E"/>
    <w:rsid w:val="00D07701"/>
    <w:rsid w:val="00D13347"/>
    <w:rsid w:val="00D30A7A"/>
    <w:rsid w:val="00D31C5C"/>
    <w:rsid w:val="00D40BBD"/>
    <w:rsid w:val="00D44D6E"/>
    <w:rsid w:val="00D53D10"/>
    <w:rsid w:val="00D56D09"/>
    <w:rsid w:val="00D71049"/>
    <w:rsid w:val="00D772BF"/>
    <w:rsid w:val="00D802B5"/>
    <w:rsid w:val="00D82B73"/>
    <w:rsid w:val="00D83089"/>
    <w:rsid w:val="00D96B59"/>
    <w:rsid w:val="00DA49A4"/>
    <w:rsid w:val="00DB6C4A"/>
    <w:rsid w:val="00DD4A8E"/>
    <w:rsid w:val="00DE3335"/>
    <w:rsid w:val="00DE5656"/>
    <w:rsid w:val="00DE5A86"/>
    <w:rsid w:val="00DF14DA"/>
    <w:rsid w:val="00DF193E"/>
    <w:rsid w:val="00E002E7"/>
    <w:rsid w:val="00E01A2B"/>
    <w:rsid w:val="00E10323"/>
    <w:rsid w:val="00E13A20"/>
    <w:rsid w:val="00E15BD0"/>
    <w:rsid w:val="00E1636E"/>
    <w:rsid w:val="00E2547E"/>
    <w:rsid w:val="00E264B4"/>
    <w:rsid w:val="00E31E19"/>
    <w:rsid w:val="00E41C92"/>
    <w:rsid w:val="00E6646B"/>
    <w:rsid w:val="00E7135C"/>
    <w:rsid w:val="00E71A0E"/>
    <w:rsid w:val="00E824BF"/>
    <w:rsid w:val="00E83519"/>
    <w:rsid w:val="00EA412E"/>
    <w:rsid w:val="00EB16B3"/>
    <w:rsid w:val="00EE5948"/>
    <w:rsid w:val="00EE627E"/>
    <w:rsid w:val="00EE6A79"/>
    <w:rsid w:val="00EF3D8B"/>
    <w:rsid w:val="00F03211"/>
    <w:rsid w:val="00F04716"/>
    <w:rsid w:val="00F06D46"/>
    <w:rsid w:val="00F125C8"/>
    <w:rsid w:val="00F15020"/>
    <w:rsid w:val="00F21899"/>
    <w:rsid w:val="00F30641"/>
    <w:rsid w:val="00F3406C"/>
    <w:rsid w:val="00F42018"/>
    <w:rsid w:val="00F508C4"/>
    <w:rsid w:val="00F57682"/>
    <w:rsid w:val="00F61A61"/>
    <w:rsid w:val="00F6213E"/>
    <w:rsid w:val="00F62426"/>
    <w:rsid w:val="00F632B8"/>
    <w:rsid w:val="00F63EF2"/>
    <w:rsid w:val="00F67535"/>
    <w:rsid w:val="00F8039D"/>
    <w:rsid w:val="00F944E3"/>
    <w:rsid w:val="00FA38FB"/>
    <w:rsid w:val="00FA4DA6"/>
    <w:rsid w:val="00FA4DEB"/>
    <w:rsid w:val="00FA7D29"/>
    <w:rsid w:val="00FC1A7B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EA810-887E-4C7F-B4C4-B56ABDA4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1395EB33</Template>
  <TotalTime>0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2 2014</vt:lpstr>
    </vt:vector>
  </TitlesOfParts>
  <Company>St Stephen's School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2 2014</dc:title>
  <dc:creator>benedict wee</dc:creator>
  <cp:lastModifiedBy>HOLLIS Nanette</cp:lastModifiedBy>
  <cp:revision>2</cp:revision>
  <cp:lastPrinted>2018-06-29T00:11:00Z</cp:lastPrinted>
  <dcterms:created xsi:type="dcterms:W3CDTF">2018-06-29T00:45:00Z</dcterms:created>
  <dcterms:modified xsi:type="dcterms:W3CDTF">2018-06-29T00:45:00Z</dcterms:modified>
</cp:coreProperties>
</file>