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F7" w:rsidRDefault="00BC02DD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-229870</wp:posOffset>
            </wp:positionV>
            <wp:extent cx="14744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209" y="21464"/>
                <wp:lineTo x="21209" y="0"/>
                <wp:lineTo x="0" y="0"/>
              </wp:wrapPolygon>
            </wp:wrapTight>
            <wp:docPr id="16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F7">
        <w:rPr>
          <w:rFonts w:ascii="Comic Sans MS" w:hAnsi="Comic Sans MS"/>
          <w:b/>
          <w:sz w:val="28"/>
          <w:szCs w:val="28"/>
        </w:rPr>
        <w:t xml:space="preserve"> </w:t>
      </w:r>
      <w:r w:rsidR="00F61A61">
        <w:rPr>
          <w:rFonts w:ascii="Comic Sans MS" w:hAnsi="Comic Sans MS"/>
          <w:b/>
          <w:sz w:val="28"/>
          <w:szCs w:val="28"/>
        </w:rPr>
        <w:t>Methods 11 Test 2</w:t>
      </w:r>
      <w:r w:rsidR="005D1E56">
        <w:rPr>
          <w:rFonts w:ascii="Comic Sans MS" w:hAnsi="Comic Sans MS"/>
          <w:b/>
          <w:sz w:val="28"/>
          <w:szCs w:val="28"/>
        </w:rPr>
        <w:t xml:space="preserve"> 2017</w:t>
      </w:r>
    </w:p>
    <w:p w:rsidR="00525EF7" w:rsidRDefault="004B22EA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Quadratic </w:t>
      </w:r>
      <w:r w:rsidR="00F61A61">
        <w:rPr>
          <w:rFonts w:ascii="Comic Sans MS" w:hAnsi="Comic Sans MS"/>
          <w:b/>
          <w:sz w:val="28"/>
          <w:szCs w:val="28"/>
        </w:rPr>
        <w:t xml:space="preserve">and </w:t>
      </w:r>
      <w:r w:rsidR="005D1E56">
        <w:rPr>
          <w:rFonts w:ascii="Comic Sans MS" w:hAnsi="Comic Sans MS"/>
          <w:b/>
          <w:sz w:val="28"/>
          <w:szCs w:val="28"/>
        </w:rPr>
        <w:t xml:space="preserve">Linear </w:t>
      </w:r>
      <w:r>
        <w:rPr>
          <w:rFonts w:ascii="Comic Sans MS" w:hAnsi="Comic Sans MS"/>
          <w:b/>
          <w:sz w:val="28"/>
          <w:szCs w:val="28"/>
        </w:rPr>
        <w:t>Functions</w:t>
      </w:r>
    </w:p>
    <w:p w:rsidR="00525EF7" w:rsidRDefault="00BD7F27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60</w:t>
      </w:r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BD7F27">
      <w:pPr>
        <w:jc w:val="center"/>
        <w:rPr>
          <w:b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Default="00525EF7" w:rsidP="00C81715">
      <w:pPr>
        <w:jc w:val="center"/>
        <w:rPr>
          <w:b/>
        </w:rPr>
      </w:pPr>
    </w:p>
    <w:p w:rsidR="00525EF7" w:rsidRPr="00870226" w:rsidRDefault="00525EF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SECTION A – Resource Free</w:t>
      </w:r>
    </w:p>
    <w:p w:rsidR="00525EF7" w:rsidRPr="00870226" w:rsidRDefault="00BD7F27" w:rsidP="00AA3AEC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40 minutes – </w:t>
      </w:r>
      <w:r w:rsidR="00065070">
        <w:rPr>
          <w:rFonts w:ascii="Comic Sans MS" w:hAnsi="Comic Sans MS"/>
          <w:b/>
          <w:sz w:val="20"/>
          <w:szCs w:val="20"/>
        </w:rPr>
        <w:t>39</w:t>
      </w:r>
      <w:r w:rsidR="00525EF7"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Default="00525EF7" w:rsidP="00C81715">
      <w:pPr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sz w:val="20"/>
          <w:szCs w:val="20"/>
        </w:rPr>
        <w:tab/>
      </w:r>
      <w:r w:rsidRPr="00870226">
        <w:rPr>
          <w:rFonts w:ascii="Comic Sans MS" w:hAnsi="Comic Sans MS"/>
          <w:b/>
          <w:sz w:val="20"/>
          <w:szCs w:val="20"/>
        </w:rPr>
        <w:t>ALL</w:t>
      </w:r>
      <w:r w:rsidRPr="00870226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525EF7" w:rsidRPr="00870226" w:rsidRDefault="00525EF7" w:rsidP="00C81715">
      <w:pPr>
        <w:rPr>
          <w:rFonts w:ascii="Comic Sans MS" w:hAnsi="Comic Sans MS"/>
          <w:sz w:val="20"/>
          <w:szCs w:val="20"/>
        </w:rPr>
      </w:pPr>
    </w:p>
    <w:p w:rsidR="00525EF7" w:rsidRPr="00CB675C" w:rsidRDefault="00525EF7" w:rsidP="001E701A">
      <w:pPr>
        <w:rPr>
          <w:rFonts w:ascii="Comic Sans MS" w:hAnsi="Comic Sans MS"/>
          <w:b/>
        </w:rPr>
      </w:pPr>
      <w:r w:rsidRPr="00CB675C">
        <w:rPr>
          <w:rFonts w:ascii="Comic Sans MS" w:hAnsi="Comic Sans MS"/>
          <w:b/>
        </w:rPr>
        <w:t>1.</w:t>
      </w:r>
      <w:r w:rsidRPr="00CB675C">
        <w:rPr>
          <w:rFonts w:ascii="Comic Sans MS" w:hAnsi="Comic Sans MS"/>
        </w:rPr>
        <w:tab/>
      </w:r>
      <w:r w:rsidR="00FD23AF">
        <w:rPr>
          <w:rFonts w:ascii="Comic Sans MS" w:hAnsi="Comic Sans MS"/>
          <w:b/>
        </w:rPr>
        <w:t>[</w:t>
      </w:r>
      <w:r w:rsidR="00803C62">
        <w:rPr>
          <w:rFonts w:ascii="Comic Sans MS" w:hAnsi="Comic Sans MS"/>
          <w:b/>
        </w:rPr>
        <w:t xml:space="preserve">3, </w:t>
      </w:r>
      <w:r w:rsidR="00C4369C">
        <w:rPr>
          <w:rFonts w:ascii="Comic Sans MS" w:hAnsi="Comic Sans MS"/>
          <w:b/>
        </w:rPr>
        <w:t>1</w:t>
      </w:r>
      <w:r w:rsidR="00803C62">
        <w:rPr>
          <w:rFonts w:ascii="Comic Sans MS" w:hAnsi="Comic Sans MS"/>
          <w:b/>
        </w:rPr>
        <w:t xml:space="preserve">, </w:t>
      </w:r>
      <w:r w:rsidR="00C4369C">
        <w:rPr>
          <w:rFonts w:ascii="Comic Sans MS" w:hAnsi="Comic Sans MS"/>
          <w:b/>
        </w:rPr>
        <w:t>2</w:t>
      </w:r>
      <w:r w:rsidR="00803C62">
        <w:rPr>
          <w:rFonts w:ascii="Comic Sans MS" w:hAnsi="Comic Sans MS"/>
          <w:b/>
        </w:rPr>
        <w:t xml:space="preserve"> = </w:t>
      </w:r>
      <w:r w:rsidR="00C4369C">
        <w:rPr>
          <w:rFonts w:ascii="Comic Sans MS" w:hAnsi="Comic Sans MS"/>
          <w:b/>
        </w:rPr>
        <w:t>6</w:t>
      </w:r>
      <w:r w:rsidRPr="00CB675C">
        <w:rPr>
          <w:rFonts w:ascii="Comic Sans MS" w:hAnsi="Comic Sans MS"/>
          <w:b/>
        </w:rPr>
        <w:t xml:space="preserve"> marks]</w:t>
      </w:r>
    </w:p>
    <w:p w:rsidR="00B77070" w:rsidRPr="002D6C94" w:rsidRDefault="00B77070" w:rsidP="001E701A">
      <w:pPr>
        <w:rPr>
          <w:rFonts w:ascii="Comic Sans MS" w:hAnsi="Comic Sans MS"/>
          <w:sz w:val="20"/>
          <w:szCs w:val="20"/>
        </w:rPr>
      </w:pPr>
    </w:p>
    <w:p w:rsidR="00B77070" w:rsidRPr="00490CB6" w:rsidRDefault="00F61A61" w:rsidP="00F61A61">
      <w:pPr>
        <w:ind w:firstLine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A parabola has the equation y </w:t>
      </w:r>
      <w:r w:rsidR="00FD23AF">
        <w:rPr>
          <w:rFonts w:ascii="Comic Sans MS" w:hAnsi="Comic Sans MS"/>
          <w:sz w:val="22"/>
          <w:szCs w:val="22"/>
          <w:lang w:val="en-AU"/>
        </w:rPr>
        <w:t xml:space="preserve">= </w:t>
      </w:r>
      <w:r w:rsidR="00803C62">
        <w:rPr>
          <w:rFonts w:ascii="Comic Sans MS" w:hAnsi="Comic Sans MS"/>
          <w:sz w:val="22"/>
          <w:szCs w:val="22"/>
          <w:lang w:val="en-AU"/>
        </w:rPr>
        <w:t>(x – 2</w:t>
      </w:r>
      <w:proofErr w:type="gramStart"/>
      <w:r w:rsidR="00803C62">
        <w:rPr>
          <w:rFonts w:ascii="Comic Sans MS" w:hAnsi="Comic Sans MS"/>
          <w:sz w:val="22"/>
          <w:szCs w:val="22"/>
          <w:lang w:val="en-AU"/>
        </w:rPr>
        <w:t>)(</w:t>
      </w:r>
      <w:proofErr w:type="gramEnd"/>
      <w:r w:rsidR="00803C62">
        <w:rPr>
          <w:rFonts w:ascii="Comic Sans MS" w:hAnsi="Comic Sans MS"/>
          <w:sz w:val="22"/>
          <w:szCs w:val="22"/>
          <w:lang w:val="en-AU"/>
        </w:rPr>
        <w:t>5 – x)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Pr="00490CB6" w:rsidRDefault="008F6E82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Find </w:t>
      </w:r>
      <w:r w:rsidR="00803C62">
        <w:rPr>
          <w:rFonts w:ascii="Comic Sans MS" w:hAnsi="Comic Sans MS"/>
          <w:sz w:val="22"/>
          <w:szCs w:val="22"/>
          <w:lang w:val="en-AU"/>
        </w:rPr>
        <w:t>the coordinates of the x and y intercepts of the parabola.</w:t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33C15" w:rsidRDefault="00333C15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2547E" w:rsidRPr="00490CB6" w:rsidRDefault="00E2547E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Find </w:t>
      </w:r>
      <w:r w:rsidR="00803C62">
        <w:rPr>
          <w:rFonts w:ascii="Comic Sans MS" w:hAnsi="Comic Sans MS"/>
          <w:sz w:val="22"/>
          <w:szCs w:val="22"/>
          <w:lang w:val="en-AU"/>
        </w:rPr>
        <w:t>the equation of the line of symmetry</w:t>
      </w: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D23AF" w:rsidRDefault="00FD23AF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F61A61" w:rsidRDefault="00F61A61" w:rsidP="00EB16B3">
      <w:pPr>
        <w:ind w:left="720"/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Find </w:t>
      </w:r>
      <w:r w:rsidR="00803C62">
        <w:rPr>
          <w:rFonts w:ascii="Comic Sans MS" w:hAnsi="Comic Sans MS"/>
          <w:sz w:val="22"/>
          <w:szCs w:val="22"/>
          <w:lang w:val="en-AU"/>
        </w:rPr>
        <w:t>the coordinates of the turning point of the parabola and state the nature of the turning point.</w:t>
      </w:r>
    </w:p>
    <w:p w:rsidR="00F61A61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F61A61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B77070" w:rsidRPr="00490CB6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A34690" w:rsidRPr="00490CB6" w:rsidRDefault="00A3469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B77070" w:rsidRDefault="00B77070" w:rsidP="00B77070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525EF7" w:rsidRDefault="00525EF7" w:rsidP="00C81715">
      <w:pPr>
        <w:rPr>
          <w:rFonts w:ascii="Comic Sans MS" w:hAnsi="Comic Sans MS"/>
          <w:b/>
          <w:sz w:val="20"/>
          <w:szCs w:val="20"/>
        </w:rPr>
      </w:pPr>
    </w:p>
    <w:p w:rsidR="00114E24" w:rsidRPr="000B3325" w:rsidRDefault="00114E24" w:rsidP="00114E24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t>2</w:t>
      </w:r>
      <w:r w:rsidRPr="000B3325">
        <w:rPr>
          <w:rFonts w:ascii="Comic Sans MS" w:hAnsi="Comic Sans MS"/>
          <w:b/>
          <w:szCs w:val="20"/>
          <w:lang w:val="en-AU"/>
        </w:rPr>
        <w:t>.</w:t>
      </w:r>
      <w:r w:rsidR="00BD7F27">
        <w:rPr>
          <w:rFonts w:ascii="Comic Sans MS" w:hAnsi="Comic Sans MS"/>
          <w:b/>
          <w:szCs w:val="20"/>
          <w:lang w:val="en-AU"/>
        </w:rPr>
        <w:tab/>
        <w:t>[8</w:t>
      </w:r>
      <w:r>
        <w:rPr>
          <w:rFonts w:ascii="Comic Sans MS" w:hAnsi="Comic Sans MS"/>
          <w:b/>
          <w:szCs w:val="20"/>
          <w:lang w:val="en-AU"/>
        </w:rPr>
        <w:t xml:space="preserve"> marks]  </w:t>
      </w: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</w:p>
    <w:p w:rsidR="00114E24" w:rsidRDefault="00114E24" w:rsidP="00114E24">
      <w:pPr>
        <w:jc w:val="both"/>
        <w:rPr>
          <w:rFonts w:ascii="Comic Sans MS" w:hAnsi="Comic Sans MS"/>
          <w:szCs w:val="20"/>
          <w:lang w:val="en-AU"/>
        </w:rPr>
      </w:pPr>
      <w:r>
        <w:rPr>
          <w:rFonts w:ascii="Comic Sans MS" w:hAnsi="Comic Sans MS"/>
          <w:szCs w:val="20"/>
          <w:lang w:val="en-AU"/>
        </w:rPr>
        <w:t>Complete the following table with the appropriate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048"/>
        <w:gridCol w:w="2048"/>
        <w:gridCol w:w="2048"/>
        <w:gridCol w:w="2048"/>
      </w:tblGrid>
      <w:tr w:rsidR="00114E24" w:rsidTr="0072538A">
        <w:tc>
          <w:tcPr>
            <w:tcW w:w="2264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x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–intercept</w:t>
            </w:r>
          </w:p>
        </w:tc>
        <w:tc>
          <w:tcPr>
            <w:tcW w:w="2048" w:type="dxa"/>
          </w:tcPr>
          <w:p w:rsidR="00114E24" w:rsidRPr="000B5D9E" w:rsidRDefault="00114E24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y</w:t>
            </w:r>
            <w:r w:rsidRPr="000B5D9E">
              <w:rPr>
                <w:rFonts w:ascii="Comic Sans MS" w:hAnsi="Comic Sans MS"/>
                <w:b/>
                <w:sz w:val="22"/>
                <w:szCs w:val="22"/>
              </w:rPr>
              <w:t>-intercepts</w:t>
            </w:r>
          </w:p>
        </w:tc>
        <w:tc>
          <w:tcPr>
            <w:tcW w:w="2048" w:type="dxa"/>
          </w:tcPr>
          <w:p w:rsidR="00114E24" w:rsidRPr="000B5D9E" w:rsidRDefault="005D000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Domain</w:t>
            </w:r>
          </w:p>
        </w:tc>
        <w:tc>
          <w:tcPr>
            <w:tcW w:w="2048" w:type="dxa"/>
          </w:tcPr>
          <w:p w:rsidR="00114E24" w:rsidRPr="000B5D9E" w:rsidRDefault="005D000C" w:rsidP="00920256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range</w:t>
            </w:r>
          </w:p>
        </w:tc>
      </w:tr>
      <w:tr w:rsidR="00114E24" w:rsidTr="0072538A">
        <w:tc>
          <w:tcPr>
            <w:tcW w:w="2264" w:type="dxa"/>
          </w:tcPr>
          <w:p w:rsidR="00114E24" w:rsidRPr="005D000C" w:rsidRDefault="00114E24" w:rsidP="0072538A">
            <w:pPr>
              <w:rPr>
                <w:rFonts w:ascii="Comic Sans MS" w:hAnsi="Comic Sans MS"/>
                <w:b/>
                <w:position w:val="-8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5D000C" w:rsidRPr="005D000C">
              <w:rPr>
                <w:rFonts w:ascii="Comic Sans MS" w:hAnsi="Comic Sans MS"/>
                <w:b/>
                <w:color w:val="FF0000"/>
                <w:position w:val="-8"/>
                <w:sz w:val="22"/>
                <w:szCs w:val="22"/>
              </w:rPr>
              <w:object w:dxaOrig="1894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8.75pt" o:ole="">
                  <v:imagedata r:id="rId8" o:title=""/>
                </v:shape>
                <o:OLEObject Type="Embed" ProgID="FXEquation.Equation" ShapeID="_x0000_i1025" DrawAspect="Content" ObjectID="_1543037799" r:id="rId9"/>
              </w:object>
            </w:r>
            <w:r w:rsidRPr="005D000C">
              <w:rPr>
                <w:rFonts w:ascii="Comic Sans MS" w:hAnsi="Comic Sans MS"/>
                <w:b/>
                <w:position w:val="-8"/>
                <w:sz w:val="22"/>
                <w:szCs w:val="22"/>
              </w:rPr>
              <w:t xml:space="preserve"> </w: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114E24" w:rsidTr="0072538A">
        <w:tc>
          <w:tcPr>
            <w:tcW w:w="2264" w:type="dxa"/>
          </w:tcPr>
          <w:p w:rsidR="00114E24" w:rsidRPr="005D000C" w:rsidRDefault="00114E24" w:rsidP="0072538A">
            <w:pPr>
              <w:rPr>
                <w:rFonts w:ascii="Comic Sans MS" w:hAnsi="Comic Sans MS"/>
                <w:b/>
                <w:position w:val="-22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</w:t>
            </w:r>
            <w:r w:rsidR="005D000C" w:rsidRPr="005D000C">
              <w:rPr>
                <w:rFonts w:ascii="Comic Sans MS" w:hAnsi="Comic Sans MS"/>
                <w:b/>
                <w:color w:val="FF0000"/>
                <w:position w:val="-22"/>
                <w:sz w:val="22"/>
                <w:szCs w:val="22"/>
              </w:rPr>
              <w:object w:dxaOrig="1368" w:dyaOrig="564">
                <v:shape id="_x0000_i1026" type="#_x0000_t75" style="width:68.25pt;height:28.5pt" o:ole="">
                  <v:imagedata r:id="rId10" o:title=""/>
                </v:shape>
                <o:OLEObject Type="Embed" ProgID="FXEquation.Equation" ShapeID="_x0000_i1026" DrawAspect="Content" ObjectID="_1543037800" r:id="rId11"/>
              </w:object>
            </w:r>
            <w:r w:rsidRPr="005D000C">
              <w:rPr>
                <w:rFonts w:ascii="Comic Sans MS" w:hAnsi="Comic Sans MS"/>
                <w:b/>
                <w:position w:val="-22"/>
                <w:sz w:val="22"/>
                <w:szCs w:val="22"/>
              </w:rPr>
              <w:t xml:space="preserve"> </w:t>
            </w: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8E00E8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48" w:type="dxa"/>
          </w:tcPr>
          <w:p w:rsidR="00114E24" w:rsidRPr="000B5D9E" w:rsidRDefault="00114E24" w:rsidP="0072538A">
            <w:pPr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0B3325" w:rsidRDefault="000B3325" w:rsidP="008A6A1D">
      <w:pPr>
        <w:rPr>
          <w:rFonts w:ascii="Comic Sans MS" w:hAnsi="Comic Sans MS"/>
          <w:sz w:val="20"/>
          <w:szCs w:val="20"/>
        </w:rPr>
      </w:pPr>
    </w:p>
    <w:p w:rsidR="00BD7F27" w:rsidRPr="00CB675C" w:rsidRDefault="00BD7F27" w:rsidP="00BD7F2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3</w:t>
      </w:r>
      <w:r w:rsidRPr="00CB675C">
        <w:rPr>
          <w:rFonts w:ascii="Comic Sans MS" w:hAnsi="Comic Sans MS"/>
          <w:b/>
        </w:rPr>
        <w:t>.</w:t>
      </w:r>
      <w:r w:rsidRPr="00CB675C"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[</w:t>
      </w:r>
      <w:r w:rsidR="00065070">
        <w:rPr>
          <w:rFonts w:ascii="Comic Sans MS" w:hAnsi="Comic Sans MS"/>
          <w:b/>
        </w:rPr>
        <w:t>8</w:t>
      </w:r>
      <w:r w:rsidRPr="00CB675C">
        <w:rPr>
          <w:rFonts w:ascii="Comic Sans MS" w:hAnsi="Comic Sans MS"/>
          <w:b/>
        </w:rPr>
        <w:t xml:space="preserve"> marks]</w:t>
      </w:r>
    </w:p>
    <w:p w:rsidR="00BD7F27" w:rsidRPr="002D6C94" w:rsidRDefault="00BD7F27" w:rsidP="00BD7F27">
      <w:pPr>
        <w:rPr>
          <w:rFonts w:ascii="Comic Sans MS" w:hAnsi="Comic Sans MS"/>
          <w:sz w:val="20"/>
          <w:szCs w:val="20"/>
        </w:rPr>
      </w:pPr>
    </w:p>
    <w:p w:rsidR="00BD7F27" w:rsidRDefault="00BD7F27" w:rsidP="00BD7F2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Find the equation defining the parabola that passes through (2, -3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)  (</w:t>
      </w:r>
      <w:proofErr w:type="gramEnd"/>
      <w:r>
        <w:rPr>
          <w:rFonts w:ascii="Comic Sans MS" w:hAnsi="Comic Sans MS"/>
          <w:sz w:val="22"/>
          <w:szCs w:val="22"/>
          <w:lang w:val="en-AU"/>
        </w:rPr>
        <w:t>5, 15)  (3, 1)</w:t>
      </w:r>
    </w:p>
    <w:p w:rsidR="003F0A3C" w:rsidRDefault="003F0A3C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BD7F27" w:rsidRDefault="00BD7F27" w:rsidP="008A6A1D">
      <w:pPr>
        <w:rPr>
          <w:rFonts w:ascii="Comic Sans MS" w:hAnsi="Comic Sans MS"/>
          <w:sz w:val="20"/>
          <w:szCs w:val="20"/>
        </w:rPr>
      </w:pPr>
    </w:p>
    <w:p w:rsidR="00525EF7" w:rsidRPr="00CB675C" w:rsidRDefault="00BD7F27" w:rsidP="00E6646B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</w:t>
      </w:r>
      <w:r w:rsidR="00EE627E">
        <w:rPr>
          <w:rFonts w:ascii="Comic Sans MS" w:hAnsi="Comic Sans MS"/>
          <w:b/>
        </w:rPr>
        <w:t>.</w:t>
      </w:r>
      <w:r w:rsidR="00EE627E">
        <w:rPr>
          <w:rFonts w:ascii="Comic Sans MS" w:hAnsi="Comic Sans MS"/>
          <w:b/>
        </w:rPr>
        <w:tab/>
      </w:r>
      <w:r w:rsidR="00EB16B3">
        <w:rPr>
          <w:rFonts w:ascii="Comic Sans MS" w:hAnsi="Comic Sans MS"/>
          <w:b/>
        </w:rPr>
        <w:t>[3, 2, 2 = 7</w:t>
      </w:r>
      <w:r w:rsidR="00525EF7" w:rsidRPr="00CB675C">
        <w:rPr>
          <w:rFonts w:ascii="Comic Sans MS" w:hAnsi="Comic Sans MS"/>
          <w:b/>
        </w:rPr>
        <w:t xml:space="preserve"> marks]</w:t>
      </w:r>
    </w:p>
    <w:p w:rsidR="00525EF7" w:rsidRDefault="00525EF7" w:rsidP="00E6646B">
      <w:pPr>
        <w:rPr>
          <w:rFonts w:ascii="Comic Sans MS" w:hAnsi="Comic Sans MS"/>
          <w:sz w:val="20"/>
          <w:szCs w:val="20"/>
        </w:rPr>
      </w:pPr>
    </w:p>
    <w:p w:rsidR="00B77070" w:rsidRDefault="00EB16B3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The lines 2x + 3y =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12  and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4x + 5y = 20 meet at the point P.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EB16B3">
        <w:rPr>
          <w:rFonts w:ascii="Comic Sans MS" w:hAnsi="Comic Sans MS"/>
          <w:sz w:val="22"/>
          <w:szCs w:val="22"/>
          <w:lang w:val="en-AU"/>
        </w:rPr>
        <w:t>Find the coordinates of P.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r w:rsidR="00EB16B3">
        <w:rPr>
          <w:rFonts w:ascii="Comic Sans MS" w:hAnsi="Comic Sans MS"/>
          <w:sz w:val="22"/>
          <w:szCs w:val="22"/>
          <w:lang w:val="en-AU"/>
        </w:rPr>
        <w:t>Find the equation of the line through P and parallel to the line with equation 2x + y = 10.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r w:rsidR="00EB16B3">
        <w:rPr>
          <w:rFonts w:ascii="Comic Sans MS" w:hAnsi="Comic Sans MS"/>
          <w:sz w:val="22"/>
          <w:szCs w:val="22"/>
          <w:lang w:val="en-AU"/>
        </w:rPr>
        <w:t>Find the equation of the line through P and perpendicular to the line with equation 2x + y = 10.</w:t>
      </w: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4C385B" w:rsidRDefault="004C385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114E24" w:rsidRPr="00490CB6" w:rsidRDefault="00114E24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d) Write the equation of this function if it passes through the point (3, 5).</w:t>
      </w: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D7F27" w:rsidRDefault="00BD7F27" w:rsidP="00427967">
      <w:pPr>
        <w:jc w:val="both"/>
        <w:rPr>
          <w:rFonts w:ascii="Comic Sans MS" w:hAnsi="Comic Sans MS"/>
          <w:szCs w:val="20"/>
          <w:lang w:val="en-AU"/>
        </w:rPr>
      </w:pPr>
    </w:p>
    <w:p w:rsidR="00B77070" w:rsidRDefault="00B7707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DA49A4" w:rsidRDefault="00DA49A4" w:rsidP="00427967">
      <w:pPr>
        <w:jc w:val="both"/>
        <w:rPr>
          <w:rFonts w:ascii="Comic Sans MS" w:hAnsi="Comic Sans MS"/>
          <w:szCs w:val="20"/>
          <w:lang w:val="en-AU"/>
        </w:rPr>
      </w:pPr>
    </w:p>
    <w:p w:rsidR="00107B75" w:rsidRPr="00CB675C" w:rsidRDefault="00BD7F27" w:rsidP="00427967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b/>
          <w:szCs w:val="20"/>
          <w:lang w:val="en-AU"/>
        </w:rPr>
        <w:lastRenderedPageBreak/>
        <w:t>5</w:t>
      </w:r>
      <w:r w:rsidR="00107B75" w:rsidRPr="00CB675C">
        <w:rPr>
          <w:rFonts w:ascii="Comic Sans MS" w:hAnsi="Comic Sans MS"/>
          <w:b/>
          <w:szCs w:val="20"/>
          <w:lang w:val="en-AU"/>
        </w:rPr>
        <w:t>.</w:t>
      </w:r>
      <w:r w:rsidR="0035626B">
        <w:rPr>
          <w:rFonts w:ascii="Comic Sans MS" w:hAnsi="Comic Sans MS"/>
          <w:b/>
          <w:szCs w:val="20"/>
          <w:lang w:val="en-AU"/>
        </w:rPr>
        <w:tab/>
        <w:t>[2, 2, 2 = 6</w:t>
      </w:r>
      <w:r w:rsidR="00CB675C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B77070" w:rsidRDefault="00B7707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a) Find the value(s) for k for which x² - 10x + k = 0 has exactly one solution.</w:t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>b) Find the value(s) for k for which 2x² + 5x – k = 0 has real solutions.</w:t>
      </w: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35626B" w:rsidRPr="0035626B" w:rsidRDefault="0035626B" w:rsidP="00427967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Find the value(s) for k for which kx² +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6x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– 2 = 0 has no real solutions. </w:t>
      </w: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E15BD0" w:rsidRDefault="00E15BD0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35626B" w:rsidRDefault="0035626B" w:rsidP="00427967">
      <w:pPr>
        <w:jc w:val="both"/>
        <w:rPr>
          <w:rFonts w:ascii="Comic Sans MS" w:hAnsi="Comic Sans MS"/>
          <w:szCs w:val="20"/>
          <w:lang w:val="en-AU"/>
        </w:rPr>
      </w:pPr>
    </w:p>
    <w:p w:rsidR="00EE627E" w:rsidRDefault="00065070" w:rsidP="00EE627E">
      <w:pPr>
        <w:jc w:val="both"/>
        <w:rPr>
          <w:rFonts w:ascii="Comic Sans MS" w:hAnsi="Comic Sans MS"/>
          <w:b/>
          <w:szCs w:val="20"/>
          <w:lang w:val="en-AU"/>
        </w:rPr>
      </w:pPr>
      <w:r>
        <w:rPr>
          <w:rFonts w:ascii="Comic Sans MS" w:hAnsi="Comic Sans MS"/>
          <w:noProof/>
          <w:sz w:val="22"/>
          <w:szCs w:val="22"/>
          <w:lang w:val="en-AU" w:eastAsia="en-AU"/>
        </w:rPr>
        <w:pict>
          <v:shape id="_x0000_s1096" type="#_x0000_t75" style="position:absolute;left:0;text-align:left;margin-left:268.3pt;margin-top:7.2pt;width:268.3pt;height:264pt;z-index:251681280;mso-position-horizontal-relative:text;mso-position-vertical-relative:text">
            <v:imagedata r:id="rId12" o:title=""/>
          </v:shape>
          <o:OLEObject Type="Embed" ProgID="FXGraph.Graph" ShapeID="_x0000_s1096" DrawAspect="Content" ObjectID="_1543037801" r:id="rId13"/>
        </w:pict>
      </w:r>
      <w:r w:rsidR="00BD7F27">
        <w:rPr>
          <w:rFonts w:ascii="Comic Sans MS" w:hAnsi="Comic Sans MS"/>
          <w:b/>
          <w:szCs w:val="20"/>
          <w:lang w:val="en-AU"/>
        </w:rPr>
        <w:t>6</w:t>
      </w:r>
      <w:r w:rsidR="00EE627E" w:rsidRPr="00CB675C">
        <w:rPr>
          <w:rFonts w:ascii="Comic Sans MS" w:hAnsi="Comic Sans MS"/>
          <w:b/>
          <w:szCs w:val="20"/>
          <w:lang w:val="en-AU"/>
        </w:rPr>
        <w:t>.</w:t>
      </w:r>
      <w:r w:rsidR="00EE627E">
        <w:rPr>
          <w:rFonts w:ascii="Comic Sans MS" w:hAnsi="Comic Sans MS"/>
          <w:b/>
          <w:szCs w:val="20"/>
          <w:lang w:val="en-AU"/>
        </w:rPr>
        <w:tab/>
        <w:t>[1, 1, 1, 1 = 4</w:t>
      </w:r>
      <w:r w:rsidR="00EE627E" w:rsidRPr="00CB675C">
        <w:rPr>
          <w:rFonts w:ascii="Comic Sans MS" w:hAnsi="Comic Sans MS"/>
          <w:b/>
          <w:szCs w:val="20"/>
          <w:lang w:val="en-AU"/>
        </w:rPr>
        <w:t xml:space="preserve"> marks]</w:t>
      </w:r>
    </w:p>
    <w:p w:rsidR="00EE627E" w:rsidRDefault="00EE627E" w:rsidP="00EE627E">
      <w:pPr>
        <w:jc w:val="both"/>
        <w:rPr>
          <w:rFonts w:ascii="Comic Sans MS" w:hAnsi="Comic Sans MS"/>
          <w:szCs w:val="20"/>
          <w:lang w:val="en-AU"/>
        </w:rPr>
      </w:pPr>
    </w:p>
    <w:p w:rsidR="00EE627E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Consider the graph of y = f(x) shown.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 w:rsidRPr="00920256">
        <w:rPr>
          <w:rFonts w:ascii="Comic Sans MS" w:hAnsi="Comic Sans MS"/>
          <w:sz w:val="22"/>
          <w:szCs w:val="22"/>
          <w:lang w:val="en-AU"/>
        </w:rPr>
        <w:t>Fi</w:t>
      </w:r>
      <w:r w:rsidR="00773998">
        <w:rPr>
          <w:rFonts w:ascii="Comic Sans MS" w:hAnsi="Comic Sans MS"/>
          <w:sz w:val="22"/>
          <w:szCs w:val="22"/>
          <w:lang w:val="en-AU"/>
        </w:rPr>
        <w:t>nd the image of the point (-3, 9</w:t>
      </w:r>
      <w:r w:rsidRPr="00920256">
        <w:rPr>
          <w:rFonts w:ascii="Comic Sans MS" w:hAnsi="Comic Sans MS"/>
          <w:sz w:val="22"/>
          <w:szCs w:val="22"/>
          <w:lang w:val="en-AU"/>
        </w:rPr>
        <w:t>) under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proofErr w:type="gramStart"/>
      <w:r w:rsidRPr="0092025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Pr="00920256">
        <w:rPr>
          <w:rFonts w:ascii="Comic Sans MS" w:hAnsi="Comic Sans MS"/>
          <w:sz w:val="22"/>
          <w:szCs w:val="22"/>
          <w:lang w:val="en-AU"/>
        </w:rPr>
        <w:t xml:space="preserve"> following transformations: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f(x+3)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b)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f(-x)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f(2x) + 1</w:t>
      </w: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E15BD0" w:rsidRDefault="00E15BD0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</w:p>
    <w:p w:rsidR="00920256" w:rsidRPr="00920256" w:rsidRDefault="00920256" w:rsidP="00EE627E">
      <w:pPr>
        <w:jc w:val="both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y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= -2f(x)</w:t>
      </w:r>
    </w:p>
    <w:p w:rsidR="00525EF7" w:rsidRPr="00EE627E" w:rsidRDefault="00525EF7" w:rsidP="00EE627E">
      <w:pPr>
        <w:jc w:val="both"/>
        <w:rPr>
          <w:rFonts w:ascii="Comic Sans MS" w:hAnsi="Comic Sans MS"/>
          <w:b/>
          <w:szCs w:val="20"/>
          <w:lang w:val="en-AU"/>
        </w:rPr>
      </w:pPr>
    </w:p>
    <w:p w:rsidR="00525EF7" w:rsidRDefault="00C22BD8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Methods 11 Test 2</w:t>
      </w:r>
      <w:r w:rsidR="00BD7F27">
        <w:rPr>
          <w:rFonts w:ascii="Comic Sans MS" w:hAnsi="Comic Sans MS"/>
          <w:b/>
          <w:sz w:val="28"/>
          <w:szCs w:val="28"/>
        </w:rPr>
        <w:t xml:space="preserve"> 2017</w:t>
      </w:r>
      <w:r w:rsidR="00525EF7">
        <w:rPr>
          <w:rFonts w:ascii="Comic Sans MS" w:hAnsi="Comic Sans MS"/>
          <w:b/>
          <w:sz w:val="28"/>
          <w:szCs w:val="28"/>
        </w:rPr>
        <w:t xml:space="preserve"> (functions)</w:t>
      </w:r>
    </w:p>
    <w:p w:rsidR="00525EF7" w:rsidRDefault="00BD7F27" w:rsidP="00957530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Total Marks: </w:t>
      </w:r>
      <w:r w:rsidR="00065070">
        <w:rPr>
          <w:rFonts w:ascii="Comic Sans MS" w:hAnsi="Comic Sans MS"/>
          <w:b/>
          <w:sz w:val="28"/>
          <w:szCs w:val="28"/>
        </w:rPr>
        <w:t>60</w:t>
      </w:r>
      <w:bookmarkStart w:id="0" w:name="_GoBack"/>
      <w:bookmarkEnd w:id="0"/>
      <w:r w:rsidR="00525EF7">
        <w:rPr>
          <w:rFonts w:ascii="Comic Sans MS" w:hAnsi="Comic Sans MS"/>
          <w:b/>
          <w:sz w:val="28"/>
          <w:szCs w:val="28"/>
        </w:rPr>
        <w:tab/>
        <w:t>Time Allowed: 60 minutes</w:t>
      </w:r>
    </w:p>
    <w:p w:rsidR="00525EF7" w:rsidRDefault="00525EF7" w:rsidP="005E37C9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8"/>
          <w:szCs w:val="28"/>
        </w:rPr>
        <w:t>Name: _______________________</w:t>
      </w:r>
    </w:p>
    <w:p w:rsidR="00525EF7" w:rsidRPr="00957530" w:rsidRDefault="00525EF7" w:rsidP="005E37C9">
      <w:pPr>
        <w:tabs>
          <w:tab w:val="left" w:pos="5280"/>
          <w:tab w:val="left" w:pos="6804"/>
        </w:tabs>
        <w:jc w:val="center"/>
        <w:rPr>
          <w:rFonts w:ascii="Comic Sans MS" w:hAnsi="Comic Sans MS"/>
          <w:sz w:val="20"/>
          <w:szCs w:val="20"/>
        </w:rPr>
      </w:pPr>
      <w:r w:rsidRPr="00870226">
        <w:rPr>
          <w:rFonts w:ascii="Comic Sans MS" w:hAnsi="Comic Sans MS"/>
          <w:b/>
          <w:sz w:val="20"/>
          <w:szCs w:val="20"/>
        </w:rPr>
        <w:t>SECTIO</w:t>
      </w:r>
      <w:r w:rsidR="00B13FF6">
        <w:rPr>
          <w:rFonts w:ascii="Comic Sans MS" w:hAnsi="Comic Sans MS"/>
          <w:b/>
          <w:sz w:val="20"/>
          <w:szCs w:val="20"/>
        </w:rPr>
        <w:t xml:space="preserve">N B – Calculators </w:t>
      </w:r>
      <w:r w:rsidRPr="00870226">
        <w:rPr>
          <w:rFonts w:ascii="Comic Sans MS" w:hAnsi="Comic Sans MS"/>
          <w:sz w:val="20"/>
          <w:szCs w:val="20"/>
        </w:rPr>
        <w:tab/>
      </w:r>
      <w:r w:rsidR="008C4436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minutes</w:t>
      </w:r>
      <w:r w:rsidRPr="00870226">
        <w:rPr>
          <w:rFonts w:ascii="Comic Sans MS" w:hAnsi="Comic Sans MS"/>
          <w:b/>
          <w:sz w:val="20"/>
          <w:szCs w:val="20"/>
        </w:rPr>
        <w:t xml:space="preserve"> – </w:t>
      </w:r>
      <w:r w:rsidR="00065070">
        <w:rPr>
          <w:rFonts w:ascii="Comic Sans MS" w:hAnsi="Comic Sans MS"/>
          <w:b/>
          <w:sz w:val="20"/>
          <w:szCs w:val="20"/>
        </w:rPr>
        <w:t>21</w:t>
      </w:r>
      <w:r>
        <w:rPr>
          <w:rFonts w:ascii="Comic Sans MS" w:hAnsi="Comic Sans MS"/>
          <w:b/>
          <w:sz w:val="20"/>
          <w:szCs w:val="20"/>
        </w:rPr>
        <w:t xml:space="preserve"> marks</w:t>
      </w:r>
    </w:p>
    <w:p w:rsidR="00525EF7" w:rsidRPr="00870226" w:rsidRDefault="00525EF7" w:rsidP="0090613D">
      <w:pPr>
        <w:tabs>
          <w:tab w:val="left" w:pos="520"/>
          <w:tab w:val="left" w:pos="1160"/>
          <w:tab w:val="left" w:pos="2260"/>
          <w:tab w:val="left" w:pos="3360"/>
          <w:tab w:val="left" w:pos="4520"/>
          <w:tab w:val="left" w:pos="7230"/>
        </w:tabs>
        <w:ind w:right="770"/>
        <w:rPr>
          <w:rFonts w:ascii="Comic Sans MS" w:hAnsi="Comic Sans MS"/>
          <w:sz w:val="20"/>
          <w:szCs w:val="20"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</w:t>
      </w:r>
      <w:r w:rsidR="00170772" w:rsidRPr="00B13FF6">
        <w:rPr>
          <w:rFonts w:ascii="Comic Sans MS" w:hAnsi="Comic Sans MS"/>
          <w:b/>
          <w:color w:val="000000"/>
        </w:rPr>
        <w:t>.</w:t>
      </w:r>
      <w:r w:rsidR="00170772" w:rsidRPr="00B13FF6">
        <w:rPr>
          <w:rFonts w:ascii="Comic Sans MS" w:hAnsi="Comic Sans MS"/>
          <w:color w:val="000000"/>
        </w:rPr>
        <w:tab/>
      </w:r>
      <w:r w:rsidR="00170772">
        <w:rPr>
          <w:rFonts w:ascii="Comic Sans MS" w:hAnsi="Comic Sans MS"/>
          <w:b/>
          <w:color w:val="000000"/>
        </w:rPr>
        <w:t>[6</w:t>
      </w:r>
      <w:r w:rsidR="00170772" w:rsidRPr="00B13FF6">
        <w:rPr>
          <w:rFonts w:ascii="Comic Sans MS" w:hAnsi="Comic Sans MS"/>
          <w:b/>
          <w:color w:val="000000"/>
        </w:rPr>
        <w:t xml:space="preserve"> marks]</w:t>
      </w:r>
      <w:r w:rsidR="00C4369C" w:rsidRPr="00C4369C">
        <w:rPr>
          <w:rFonts w:ascii="Comic Sans MS" w:hAnsi="Comic Sans MS"/>
          <w:noProof/>
          <w:sz w:val="20"/>
          <w:szCs w:val="20"/>
          <w:lang w:val="en-AU" w:eastAsia="en-AU"/>
        </w:rPr>
        <w:t xml:space="preserve"> </w:t>
      </w:r>
    </w:p>
    <w:p w:rsidR="00170772" w:rsidRDefault="00170772" w:rsidP="00170772">
      <w:pPr>
        <w:rPr>
          <w:rFonts w:ascii="Comic Sans MS" w:hAnsi="Comic Sans MS"/>
          <w:color w:val="000000"/>
          <w:sz w:val="20"/>
          <w:szCs w:val="20"/>
        </w:rPr>
      </w:pPr>
    </w:p>
    <w:p w:rsidR="00170772" w:rsidRDefault="00170772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 w:cs="Arial"/>
          <w:sz w:val="22"/>
          <w:szCs w:val="22"/>
          <w:lang w:val="en-AU"/>
        </w:rPr>
        <w:t xml:space="preserve">Match the graphs with the equations. </w:t>
      </w:r>
    </w:p>
    <w:p w:rsidR="00170772" w:rsidRDefault="00065070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3" type="#_x0000_t75" style="position:absolute;margin-left:381pt;margin-top:7.8pt;width:146.5pt;height:144.15pt;z-index:251677184;mso-position-horizontal-relative:text;mso-position-vertical-relative:text">
            <v:imagedata r:id="rId14" o:title=""/>
          </v:shape>
          <o:OLEObject Type="Embed" ProgID="FXGraph.Graph" ShapeID="_x0000_s1083" DrawAspect="Content" ObjectID="_1543037802" r:id="rId15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2" type="#_x0000_t75" style="position:absolute;margin-left:194.25pt;margin-top:7.8pt;width:146.5pt;height:144.15pt;z-index:251676160;mso-position-horizontal-relative:text;mso-position-vertical-relative:text">
            <v:imagedata r:id="rId16" o:title=""/>
          </v:shape>
          <o:OLEObject Type="Embed" ProgID="FXGraph.Graph" ShapeID="_x0000_s1082" DrawAspect="Content" ObjectID="_1543037803" r:id="rId17"/>
        </w:pict>
      </w:r>
    </w:p>
    <w:p w:rsidR="00170772" w:rsidRPr="005E37C9" w:rsidRDefault="00C4369C" w:rsidP="00170772">
      <w:pPr>
        <w:rPr>
          <w:rFonts w:ascii="Comic Sans MS" w:hAnsi="Comic Sans MS" w:cs="Arial"/>
          <w:sz w:val="22"/>
          <w:szCs w:val="22"/>
          <w:lang w:val="en-AU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102D8E2" wp14:editId="6547023B">
                <wp:simplePos x="0" y="0"/>
                <wp:positionH relativeFrom="column">
                  <wp:posOffset>-83820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69C" w:rsidRDefault="00C4369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6pt;margin-top:10.7pt;width:25.5pt;height:2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" fillcolor="white [3201]" stroked="f" strokeweight=".5pt">
                <v:textbox>
                  <w:txbxContent>
                    <w:p w:rsidR="00C4369C" w:rsidRDefault="00C4369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5F6AFF6" wp14:editId="73C941A9">
                <wp:simplePos x="0" y="0"/>
                <wp:positionH relativeFrom="column">
                  <wp:posOffset>2316480</wp:posOffset>
                </wp:positionH>
                <wp:positionV relativeFrom="paragraph">
                  <wp:posOffset>135890</wp:posOffset>
                </wp:positionV>
                <wp:extent cx="32385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69C" w:rsidRDefault="00C4369C" w:rsidP="00C4369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82.4pt;margin-top:10.7pt;width:25.5pt;height:24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" fillcolor="window" stroked="f" strokeweight=".5pt">
                <v:textbox>
                  <w:txbxContent>
                    <w:p w:rsidR="00C4369C" w:rsidRDefault="00C4369C" w:rsidP="00C4369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04A020E" wp14:editId="223D92C7">
                <wp:simplePos x="0" y="0"/>
                <wp:positionH relativeFrom="column">
                  <wp:posOffset>4612005</wp:posOffset>
                </wp:positionH>
                <wp:positionV relativeFrom="paragraph">
                  <wp:posOffset>69215</wp:posOffset>
                </wp:positionV>
                <wp:extent cx="32385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69C" w:rsidRDefault="00C4369C" w:rsidP="00C4369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363.15pt;margin-top:5.45pt;width:25.5pt;height:24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" fillcolor="window" stroked="f" strokeweight=".5pt">
                <v:textbox>
                  <w:txbxContent>
                    <w:p w:rsidR="00C4369C" w:rsidRDefault="00C4369C" w:rsidP="00C4369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65070">
        <w:rPr>
          <w:rFonts w:ascii="Comic Sans MS" w:hAnsi="Comic Sans MS" w:cs="Arial"/>
          <w:noProof/>
          <w:sz w:val="22"/>
          <w:szCs w:val="22"/>
          <w:lang w:val="en-AU" w:eastAsia="en-AU"/>
        </w:rPr>
        <w:pict>
          <v:shape id="_x0000_s1081" type="#_x0000_t75" style="position:absolute;margin-left:0;margin-top:0;width:146.5pt;height:144.15pt;z-index:251675136;mso-position-horizontal-relative:text;mso-position-vertical-relative:text">
            <v:imagedata r:id="rId18" o:title=""/>
          </v:shape>
          <o:OLEObject Type="Embed" ProgID="FXGraph.Graph" ShapeID="_x0000_s1081" DrawAspect="Content" ObjectID="_1543037804" r:id="rId19"/>
        </w:pict>
      </w:r>
    </w:p>
    <w:p w:rsidR="00170772" w:rsidRDefault="00170772" w:rsidP="00170772">
      <w:pPr>
        <w:rPr>
          <w:rFonts w:ascii="Comic Sans MS" w:hAnsi="Comic Sans MS" w:cs="Arial"/>
          <w:sz w:val="20"/>
          <w:szCs w:val="20"/>
          <w:lang w:val="en-AU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065070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6" type="#_x0000_t75" style="position:absolute;margin-left:6.75pt;margin-top:13pt;width:146.5pt;height:144.15pt;z-index:251680256;mso-position-horizontal-relative:text;mso-position-vertical-relative:text">
            <v:imagedata r:id="rId20" o:title=""/>
          </v:shape>
          <o:OLEObject Type="Embed" ProgID="FXGraph.Graph" ShapeID="_x0000_s1086" DrawAspect="Content" ObjectID="_1543037805" r:id="rId21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5" type="#_x0000_t75" style="position:absolute;margin-left:194.25pt;margin-top:13pt;width:146.5pt;height:144.15pt;z-index:251679232;mso-position-horizontal-relative:text;mso-position-vertical-relative:text">
            <v:imagedata r:id="rId22" o:title=""/>
          </v:shape>
          <o:OLEObject Type="Embed" ProgID="FXGraph.Graph" ShapeID="_x0000_s1085" DrawAspect="Content" ObjectID="_1543037806" r:id="rId23"/>
        </w:pict>
      </w:r>
      <w:r>
        <w:rPr>
          <w:rFonts w:ascii="Comic Sans MS" w:hAnsi="Comic Sans MS"/>
          <w:noProof/>
          <w:sz w:val="20"/>
          <w:szCs w:val="20"/>
          <w:lang w:val="en-AU" w:eastAsia="en-AU"/>
        </w:rPr>
        <w:pict>
          <v:shape id="_x0000_s1084" type="#_x0000_t75" style="position:absolute;margin-left:387pt;margin-top:13pt;width:146.5pt;height:144.15pt;z-index:251678208;mso-position-horizontal-relative:text;mso-position-vertical-relative:text">
            <v:imagedata r:id="rId24" o:title=""/>
          </v:shape>
          <o:OLEObject Type="Embed" ProgID="FXGraph.Graph" ShapeID="_x0000_s1084" DrawAspect="Content" ObjectID="_1543037807" r:id="rId25"/>
        </w:pic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C4369C" w:rsidP="0017077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1C61F1" wp14:editId="42E616DE">
                <wp:simplePos x="0" y="0"/>
                <wp:positionH relativeFrom="column">
                  <wp:posOffset>-93345</wp:posOffset>
                </wp:positionH>
                <wp:positionV relativeFrom="paragraph">
                  <wp:posOffset>22860</wp:posOffset>
                </wp:positionV>
                <wp:extent cx="3238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69C" w:rsidRDefault="00C4369C" w:rsidP="00C4369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7.35pt;margin-top:1.8pt;width:25.5pt;height:2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" fillcolor="window" stroked="f" strokeweight=".5pt">
                <v:textbox>
                  <w:txbxContent>
                    <w:p w:rsidR="00C4369C" w:rsidRDefault="00C4369C" w:rsidP="00C4369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F7C909" wp14:editId="03E85868">
                <wp:simplePos x="0" y="0"/>
                <wp:positionH relativeFrom="column">
                  <wp:posOffset>2192655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69C" w:rsidRDefault="00C4369C" w:rsidP="00C4369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172.65pt;margin-top:2.55pt;width:25.5pt;height:2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" fillcolor="window" stroked="f" strokeweight=".5pt">
                <v:textbox>
                  <w:txbxContent>
                    <w:p w:rsidR="00C4369C" w:rsidRDefault="00C4369C" w:rsidP="00C4369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3CFE6B1" wp14:editId="09D20359">
                <wp:simplePos x="0" y="0"/>
                <wp:positionH relativeFrom="column">
                  <wp:posOffset>4612005</wp:posOffset>
                </wp:positionH>
                <wp:positionV relativeFrom="paragraph">
                  <wp:posOffset>32385</wp:posOffset>
                </wp:positionV>
                <wp:extent cx="3238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369C" w:rsidRDefault="00C4369C" w:rsidP="00C4369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363.15pt;margin-top:2.55pt;width:25.5pt;height:2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" fillcolor="window" stroked="f" strokeweight=".5pt">
                <v:textbox>
                  <w:txbxContent>
                    <w:p w:rsidR="00C4369C" w:rsidRDefault="00C4369C" w:rsidP="00C4369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sz w:val="20"/>
          <w:szCs w:val="20"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y = a(x-b</w:t>
      </w:r>
      <w:proofErr w:type="gramStart"/>
      <w:r w:rsidR="00114A40">
        <w:rPr>
          <w:rFonts w:ascii="Comic Sans MS" w:hAnsi="Comic Sans MS"/>
          <w:b/>
        </w:rPr>
        <w:t>)(</w:t>
      </w:r>
      <w:proofErr w:type="spellStart"/>
      <w:proofErr w:type="gramEnd"/>
      <w:r w:rsidR="00114A40">
        <w:rPr>
          <w:rFonts w:ascii="Comic Sans MS" w:hAnsi="Comic Sans MS"/>
          <w:b/>
        </w:rPr>
        <w:t>x+a</w:t>
      </w:r>
      <w:proofErr w:type="spellEnd"/>
      <w:r w:rsidR="00114A40">
        <w:rPr>
          <w:rFonts w:ascii="Comic Sans MS" w:hAnsi="Comic Sans MS"/>
          <w:b/>
        </w:rPr>
        <w:t>)</w:t>
      </w:r>
      <w:r w:rsidR="00114A40">
        <w:rPr>
          <w:rFonts w:ascii="Comic Sans MS" w:hAnsi="Comic Sans MS"/>
          <w:b/>
        </w:rPr>
        <w:tab/>
        <w:t>Graph _________</w:t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ab/>
        <w:t>y = (x-a)(x-</w:t>
      </w:r>
      <w:r>
        <w:rPr>
          <w:rFonts w:ascii="Comic Sans MS" w:hAnsi="Comic Sans MS"/>
          <w:b/>
        </w:rPr>
        <w:t xml:space="preserve">b)  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 w:rsidR="00114A40">
        <w:rPr>
          <w:rFonts w:ascii="Comic Sans MS" w:hAnsi="Comic Sans MS"/>
          <w:b/>
        </w:rPr>
        <w:t xml:space="preserve">y = </w:t>
      </w:r>
      <w:r>
        <w:rPr>
          <w:rFonts w:ascii="Comic Sans MS" w:hAnsi="Comic Sans MS"/>
          <w:b/>
        </w:rPr>
        <w:t>(</w:t>
      </w:r>
      <w:proofErr w:type="spellStart"/>
      <w:r>
        <w:rPr>
          <w:rFonts w:ascii="Comic Sans MS" w:hAnsi="Comic Sans MS"/>
          <w:b/>
        </w:rPr>
        <w:t>x+a</w:t>
      </w:r>
      <w:proofErr w:type="spellEnd"/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 = x²-bx – c</w:t>
      </w:r>
      <w:r>
        <w:rPr>
          <w:rFonts w:ascii="Comic Sans MS" w:hAnsi="Comic Sans MS"/>
          <w:b/>
        </w:rPr>
        <w:tab/>
        <w:t>Graph ___________</w:t>
      </w:r>
    </w:p>
    <w:p w:rsidR="00170772" w:rsidRDefault="00170772" w:rsidP="00170772">
      <w:pPr>
        <w:rPr>
          <w:rFonts w:ascii="Comic Sans MS" w:hAnsi="Comic Sans MS"/>
          <w:b/>
        </w:rPr>
      </w:pPr>
    </w:p>
    <w:p w:rsidR="00B401BE" w:rsidRDefault="00B401BE" w:rsidP="00170772">
      <w:pPr>
        <w:rPr>
          <w:rFonts w:ascii="Comic Sans MS" w:hAnsi="Comic Sans MS"/>
          <w:b/>
        </w:rPr>
      </w:pPr>
    </w:p>
    <w:p w:rsidR="00170772" w:rsidRDefault="00170772" w:rsidP="0017077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y = </w:t>
      </w:r>
      <w:r w:rsidR="00114A40">
        <w:rPr>
          <w:rFonts w:ascii="Comic Sans MS" w:hAnsi="Comic Sans MS"/>
          <w:b/>
        </w:rPr>
        <w:t>-</w:t>
      </w:r>
      <w:r>
        <w:rPr>
          <w:rFonts w:ascii="Comic Sans MS" w:hAnsi="Comic Sans MS"/>
          <w:b/>
        </w:rPr>
        <w:t>x²+bx+c</w:t>
      </w:r>
      <w:r>
        <w:rPr>
          <w:rFonts w:ascii="Comic Sans MS" w:hAnsi="Comic Sans MS"/>
          <w:b/>
        </w:rPr>
        <w:tab/>
        <w:t>Graph _________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y=-(x-a</w:t>
      </w:r>
      <w:proofErr w:type="gramStart"/>
      <w:r>
        <w:rPr>
          <w:rFonts w:ascii="Comic Sans MS" w:hAnsi="Comic Sans MS"/>
          <w:b/>
        </w:rPr>
        <w:t>)²</w:t>
      </w:r>
      <w:proofErr w:type="gramEnd"/>
      <w:r>
        <w:rPr>
          <w:rFonts w:ascii="Comic Sans MS" w:hAnsi="Comic Sans MS"/>
          <w:b/>
        </w:rPr>
        <w:t>+b</w:t>
      </w:r>
      <w:r>
        <w:rPr>
          <w:rFonts w:ascii="Comic Sans MS" w:hAnsi="Comic Sans MS"/>
          <w:b/>
        </w:rPr>
        <w:tab/>
        <w:t>Graph ___________</w:t>
      </w:r>
    </w:p>
    <w:p w:rsidR="005E37C9" w:rsidRDefault="005E37C9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8C0EFB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BD7F27" w:rsidP="00170772">
      <w:pPr>
        <w:rPr>
          <w:rFonts w:ascii="Comic Sans MS" w:hAnsi="Comic Sans MS"/>
          <w:b/>
          <w:lang w:val="en-AU"/>
        </w:rPr>
      </w:pPr>
      <w:r>
        <w:rPr>
          <w:rFonts w:ascii="Comic Sans MS" w:hAnsi="Comic Sans MS"/>
          <w:b/>
          <w:lang w:val="en-AU"/>
        </w:rPr>
        <w:lastRenderedPageBreak/>
        <w:t>8</w:t>
      </w:r>
      <w:r w:rsidR="00170772" w:rsidRPr="00B13FF6">
        <w:rPr>
          <w:rFonts w:ascii="Comic Sans MS" w:hAnsi="Comic Sans MS"/>
          <w:b/>
          <w:lang w:val="en-AU"/>
        </w:rPr>
        <w:t>.</w:t>
      </w:r>
      <w:r w:rsidR="00170772" w:rsidRPr="00B13FF6">
        <w:rPr>
          <w:rFonts w:ascii="Comic Sans MS" w:hAnsi="Comic Sans MS"/>
          <w:lang w:val="en-AU"/>
        </w:rPr>
        <w:tab/>
      </w:r>
      <w:r>
        <w:rPr>
          <w:rFonts w:ascii="Comic Sans MS" w:hAnsi="Comic Sans MS"/>
          <w:b/>
          <w:lang w:val="en-AU"/>
        </w:rPr>
        <w:t>[1</w:t>
      </w:r>
      <w:r w:rsidR="00A306DF">
        <w:rPr>
          <w:rFonts w:ascii="Comic Sans MS" w:hAnsi="Comic Sans MS"/>
          <w:b/>
          <w:lang w:val="en-AU"/>
        </w:rPr>
        <w:t>, 1, 3, 4</w:t>
      </w:r>
      <w:r w:rsidR="00287F0D">
        <w:rPr>
          <w:rFonts w:ascii="Comic Sans MS" w:hAnsi="Comic Sans MS"/>
          <w:b/>
          <w:lang w:val="en-AU"/>
        </w:rPr>
        <w:t xml:space="preserve"> = </w:t>
      </w:r>
      <w:r>
        <w:rPr>
          <w:rFonts w:ascii="Comic Sans MS" w:hAnsi="Comic Sans MS"/>
          <w:b/>
          <w:lang w:val="en-AU"/>
        </w:rPr>
        <w:t>9</w:t>
      </w:r>
      <w:r w:rsidR="00170772" w:rsidRPr="00B13FF6">
        <w:rPr>
          <w:rFonts w:ascii="Comic Sans MS" w:hAnsi="Comic Sans MS"/>
          <w:b/>
          <w:lang w:val="en-AU"/>
        </w:rPr>
        <w:t xml:space="preserve"> marks]</w:t>
      </w:r>
    </w:p>
    <w:p w:rsidR="00170772" w:rsidRDefault="00170772" w:rsidP="00170772">
      <w:pPr>
        <w:rPr>
          <w:rFonts w:ascii="Comic Sans MS" w:hAnsi="Comic Sans MS"/>
          <w:sz w:val="20"/>
          <w:szCs w:val="20"/>
          <w:lang w:val="en-AU"/>
        </w:rPr>
      </w:pPr>
    </w:p>
    <w:p w:rsidR="00170772" w:rsidRDefault="00A306DF" w:rsidP="00170772">
      <w:pPr>
        <w:rPr>
          <w:rFonts w:ascii="Comic Sans MS" w:hAnsi="Comic Sans MS"/>
          <w:sz w:val="22"/>
          <w:szCs w:val="22"/>
          <w:lang w:val="en-AU"/>
        </w:rPr>
      </w:pPr>
      <w:proofErr w:type="spellStart"/>
      <w:r>
        <w:rPr>
          <w:rFonts w:ascii="Comic Sans MS" w:hAnsi="Comic Sans MS"/>
          <w:sz w:val="22"/>
          <w:szCs w:val="22"/>
          <w:lang w:val="en-AU"/>
        </w:rPr>
        <w:t>Kaleb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, the TV installer charges a call-out fee of $100 plus $80 per half hour or part thereof.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Callum</w:t>
      </w:r>
      <w:proofErr w:type="spellEnd"/>
      <w:r>
        <w:rPr>
          <w:rFonts w:ascii="Comic Sans MS" w:hAnsi="Comic Sans MS"/>
          <w:sz w:val="22"/>
          <w:szCs w:val="22"/>
          <w:lang w:val="en-AU"/>
        </w:rPr>
        <w:t xml:space="preserve">, another TV installer does not charge a call-out fee but charges $180 per hour or part thereof. 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287F0D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a) </w:t>
      </w:r>
      <w:r w:rsidR="00A306DF">
        <w:rPr>
          <w:rFonts w:ascii="Comic Sans MS" w:hAnsi="Comic Sans MS"/>
          <w:sz w:val="22"/>
          <w:szCs w:val="22"/>
          <w:lang w:val="en-AU"/>
        </w:rPr>
        <w:t xml:space="preserve">How much will </w:t>
      </w:r>
      <w:proofErr w:type="spellStart"/>
      <w:r w:rsidR="00A306DF">
        <w:rPr>
          <w:rFonts w:ascii="Comic Sans MS" w:hAnsi="Comic Sans MS"/>
          <w:sz w:val="22"/>
          <w:szCs w:val="22"/>
          <w:lang w:val="en-AU"/>
        </w:rPr>
        <w:t>Kaleb</w:t>
      </w:r>
      <w:proofErr w:type="spellEnd"/>
      <w:r w:rsidR="00A306DF">
        <w:rPr>
          <w:rFonts w:ascii="Comic Sans MS" w:hAnsi="Comic Sans MS"/>
          <w:sz w:val="22"/>
          <w:szCs w:val="22"/>
          <w:lang w:val="en-AU"/>
        </w:rPr>
        <w:t xml:space="preserve"> charge for a job that is estimated to take exactly 4 hours?</w:t>
      </w: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287F0D">
      <w:pPr>
        <w:ind w:left="720"/>
        <w:rPr>
          <w:rFonts w:ascii="Comic Sans MS" w:hAnsi="Comic Sans MS"/>
          <w:sz w:val="22"/>
          <w:szCs w:val="22"/>
          <w:lang w:val="en-AU"/>
        </w:rPr>
      </w:pPr>
      <w:r w:rsidRPr="00B13FF6">
        <w:rPr>
          <w:rFonts w:ascii="Comic Sans MS" w:hAnsi="Comic Sans MS"/>
          <w:sz w:val="22"/>
          <w:szCs w:val="22"/>
          <w:lang w:val="en-AU"/>
        </w:rPr>
        <w:t xml:space="preserve">b) </w:t>
      </w:r>
      <w:r w:rsidR="00A306DF">
        <w:rPr>
          <w:rFonts w:ascii="Comic Sans MS" w:hAnsi="Comic Sans MS"/>
          <w:sz w:val="22"/>
          <w:szCs w:val="22"/>
          <w:lang w:val="en-AU"/>
        </w:rPr>
        <w:t xml:space="preserve">How much will </w:t>
      </w:r>
      <w:proofErr w:type="spellStart"/>
      <w:r w:rsidR="00A306DF">
        <w:rPr>
          <w:rFonts w:ascii="Comic Sans MS" w:hAnsi="Comic Sans MS"/>
          <w:sz w:val="22"/>
          <w:szCs w:val="22"/>
          <w:lang w:val="en-AU"/>
        </w:rPr>
        <w:t>Callum</w:t>
      </w:r>
      <w:proofErr w:type="spellEnd"/>
      <w:r w:rsidR="00A306DF">
        <w:rPr>
          <w:rFonts w:ascii="Comic Sans MS" w:hAnsi="Comic Sans MS"/>
          <w:sz w:val="22"/>
          <w:szCs w:val="22"/>
          <w:lang w:val="en-AU"/>
        </w:rPr>
        <w:t xml:space="preserve"> charge for a job that is estimated to take exactly 4 hours?</w:t>
      </w: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170772">
      <w:pPr>
        <w:rPr>
          <w:rFonts w:ascii="Comic Sans MS" w:hAnsi="Comic Sans MS"/>
          <w:sz w:val="22"/>
          <w:szCs w:val="22"/>
          <w:lang w:val="en-AU"/>
        </w:rPr>
      </w:pPr>
    </w:p>
    <w:p w:rsidR="00287F0D" w:rsidRDefault="00287F0D" w:rsidP="00BD7F27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r w:rsidR="00A306DF">
        <w:rPr>
          <w:rFonts w:ascii="Comic Sans MS" w:hAnsi="Comic Sans MS"/>
          <w:sz w:val="22"/>
          <w:szCs w:val="22"/>
          <w:lang w:val="en-AU"/>
        </w:rPr>
        <w:t>Determine which TV installer will be cheaper to employ if a job is estimated to take 3 hours and 20 minutes. Justify your answer.</w:t>
      </w: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Default="00A306DF" w:rsidP="00170772">
      <w:pPr>
        <w:rPr>
          <w:rFonts w:ascii="Comic Sans MS" w:hAnsi="Comic Sans MS"/>
          <w:sz w:val="22"/>
          <w:szCs w:val="22"/>
          <w:lang w:val="en-AU"/>
        </w:rPr>
      </w:pPr>
    </w:p>
    <w:p w:rsidR="00A306DF" w:rsidRPr="00B13FF6" w:rsidRDefault="00A306DF" w:rsidP="00170772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ab/>
        <w:t xml:space="preserve">d) Under what conditions will it be cheaper to employ </w:t>
      </w:r>
      <w:proofErr w:type="spellStart"/>
      <w:r>
        <w:rPr>
          <w:rFonts w:ascii="Comic Sans MS" w:hAnsi="Comic Sans MS"/>
          <w:sz w:val="22"/>
          <w:szCs w:val="22"/>
          <w:lang w:val="en-AU"/>
        </w:rPr>
        <w:t>Kaleb</w:t>
      </w:r>
      <w:proofErr w:type="spellEnd"/>
      <w:r>
        <w:rPr>
          <w:rFonts w:ascii="Comic Sans MS" w:hAnsi="Comic Sans MS"/>
          <w:sz w:val="22"/>
          <w:szCs w:val="22"/>
          <w:lang w:val="en-AU"/>
        </w:rPr>
        <w:t>? Justify your answer.</w:t>
      </w:r>
    </w:p>
    <w:p w:rsidR="00170772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Pr="00B13FF6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170772" w:rsidRDefault="00170772" w:rsidP="00170772">
      <w:pPr>
        <w:rPr>
          <w:rFonts w:ascii="Comic Sans MS" w:hAnsi="Comic Sans MS"/>
          <w:sz w:val="22"/>
          <w:szCs w:val="22"/>
          <w:lang w:val="en-AU"/>
        </w:rPr>
      </w:pPr>
    </w:p>
    <w:p w:rsidR="00525EF7" w:rsidRDefault="00525EF7" w:rsidP="008C0EFB">
      <w:pPr>
        <w:rPr>
          <w:rFonts w:ascii="Comic Sans MS" w:hAnsi="Comic Sans MS"/>
          <w:sz w:val="22"/>
          <w:szCs w:val="22"/>
          <w:lang w:val="en-AU"/>
        </w:rPr>
      </w:pPr>
    </w:p>
    <w:p w:rsidR="00BD7F27" w:rsidRPr="00B13FF6" w:rsidRDefault="00BD7F27" w:rsidP="008C0EFB">
      <w:pPr>
        <w:rPr>
          <w:rFonts w:ascii="Comic Sans MS" w:hAnsi="Comic Sans MS"/>
          <w:sz w:val="22"/>
          <w:szCs w:val="22"/>
          <w:lang w:val="en-AU"/>
        </w:rPr>
      </w:pPr>
    </w:p>
    <w:p w:rsidR="00D07701" w:rsidRPr="00DF193E" w:rsidRDefault="00BD7F27" w:rsidP="00D07701">
      <w:pPr>
        <w:rPr>
          <w:rFonts w:ascii="Comic Sans MS" w:hAnsi="Comic Sans MS"/>
          <w:lang w:val="en-AU"/>
        </w:rPr>
      </w:pPr>
      <w:r>
        <w:rPr>
          <w:rFonts w:ascii="Comic Sans MS" w:hAnsi="Comic Sans MS"/>
          <w:b/>
        </w:rPr>
        <w:t>9</w:t>
      </w:r>
      <w:r w:rsidR="00525EF7" w:rsidRPr="00DF193E">
        <w:rPr>
          <w:rFonts w:ascii="Comic Sans MS" w:hAnsi="Comic Sans MS"/>
          <w:b/>
        </w:rPr>
        <w:t>.</w:t>
      </w:r>
      <w:r w:rsidR="00525EF7" w:rsidRPr="00DF193E">
        <w:rPr>
          <w:rFonts w:ascii="Comic Sans MS" w:hAnsi="Comic Sans MS"/>
        </w:rPr>
        <w:tab/>
      </w:r>
      <w:r w:rsidR="00BF3FDC" w:rsidRPr="00DF193E">
        <w:rPr>
          <w:rFonts w:ascii="Comic Sans MS" w:hAnsi="Comic Sans MS"/>
          <w:b/>
        </w:rPr>
        <w:t>[</w:t>
      </w:r>
      <w:r w:rsidR="004704AB">
        <w:rPr>
          <w:rFonts w:ascii="Comic Sans MS" w:hAnsi="Comic Sans MS"/>
          <w:b/>
        </w:rPr>
        <w:t>1, 1, 2</w:t>
      </w:r>
      <w:r w:rsidR="00F04716">
        <w:rPr>
          <w:rFonts w:ascii="Comic Sans MS" w:hAnsi="Comic Sans MS"/>
          <w:b/>
        </w:rPr>
        <w:t>, 2 = 6</w:t>
      </w:r>
      <w:r w:rsidR="00525EF7" w:rsidRPr="00DF193E">
        <w:rPr>
          <w:rFonts w:ascii="Comic Sans MS" w:hAnsi="Comic Sans MS"/>
          <w:b/>
        </w:rPr>
        <w:t xml:space="preserve"> marks]</w:t>
      </w:r>
    </w:p>
    <w:p w:rsidR="00DF193E" w:rsidRDefault="00DF193E" w:rsidP="00D07701">
      <w:pPr>
        <w:rPr>
          <w:rFonts w:ascii="Comic Sans MS" w:hAnsi="Comic Sans MS"/>
          <w:sz w:val="20"/>
          <w:szCs w:val="20"/>
          <w:lang w:val="en-AU"/>
        </w:rPr>
      </w:pPr>
    </w:p>
    <w:p w:rsidR="00C76251" w:rsidRDefault="00F04716" w:rsidP="00D07701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>The height (h metres) of a soccer ball in flight is given by h = -0.008x(x – 40) for x ≥ 0, where x (metres) is the horizontal distance travelled from the point where the ball was kicked. Assume the ball travels in a vertical plane. Find</w:t>
      </w:r>
    </w:p>
    <w:p w:rsidR="00DF193E" w:rsidRPr="00DF193E" w:rsidRDefault="00275538" w:rsidP="00D07701">
      <w:pPr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</w:t>
      </w:r>
      <w:r w:rsidR="00505D6A">
        <w:rPr>
          <w:rFonts w:ascii="Comic Sans MS" w:hAnsi="Comic Sans MS"/>
          <w:sz w:val="22"/>
          <w:szCs w:val="22"/>
          <w:lang w:val="en-AU"/>
        </w:rPr>
        <w:t xml:space="preserve"> </w:t>
      </w:r>
      <w:r w:rsidR="00C76251">
        <w:rPr>
          <w:rFonts w:ascii="Comic Sans MS" w:hAnsi="Comic Sans MS"/>
          <w:sz w:val="22"/>
          <w:szCs w:val="22"/>
          <w:lang w:val="en-AU"/>
        </w:rPr>
        <w:t xml:space="preserve">  </w:t>
      </w:r>
    </w:p>
    <w:p w:rsidR="005525E1" w:rsidRDefault="00DF193E" w:rsidP="00D07701">
      <w:pPr>
        <w:rPr>
          <w:rFonts w:ascii="Comic Sans MS" w:hAnsi="Comic Sans MS"/>
          <w:sz w:val="22"/>
          <w:szCs w:val="22"/>
          <w:lang w:val="en-AU"/>
        </w:rPr>
      </w:pPr>
      <w:r w:rsidRPr="00DF193E">
        <w:rPr>
          <w:rFonts w:ascii="Comic Sans MS" w:hAnsi="Comic Sans MS"/>
          <w:sz w:val="22"/>
          <w:szCs w:val="22"/>
          <w:lang w:val="en-AU"/>
        </w:rPr>
        <w:tab/>
      </w:r>
      <w:r w:rsidR="00C76251">
        <w:rPr>
          <w:rFonts w:ascii="Comic Sans MS" w:hAnsi="Comic Sans MS"/>
          <w:sz w:val="22"/>
          <w:szCs w:val="22"/>
          <w:lang w:val="en-AU"/>
        </w:rPr>
        <w:t xml:space="preserve">a) </w:t>
      </w:r>
      <w:proofErr w:type="gramStart"/>
      <w:r w:rsidR="00F0471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F04716">
        <w:rPr>
          <w:rFonts w:ascii="Comic Sans MS" w:hAnsi="Comic Sans MS"/>
          <w:sz w:val="22"/>
          <w:szCs w:val="22"/>
          <w:lang w:val="en-AU"/>
        </w:rPr>
        <w:t xml:space="preserve"> maximum height reached by the ball.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 w:rsidR="005525E1">
        <w:rPr>
          <w:rFonts w:ascii="Comic Sans MS" w:hAnsi="Comic Sans MS"/>
          <w:sz w:val="22"/>
          <w:szCs w:val="22"/>
          <w:lang w:val="en-AU"/>
        </w:rPr>
        <w:tab/>
      </w:r>
      <w:r w:rsidR="005525E1"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EE627E" w:rsidRDefault="00EE627E" w:rsidP="00D07701">
      <w:pPr>
        <w:rPr>
          <w:rFonts w:ascii="Comic Sans MS" w:hAnsi="Comic Sans MS"/>
          <w:sz w:val="22"/>
          <w:szCs w:val="22"/>
          <w:lang w:val="en-AU"/>
        </w:rPr>
      </w:pPr>
    </w:p>
    <w:p w:rsidR="005525E1" w:rsidRDefault="005525E1" w:rsidP="00D07701">
      <w:pPr>
        <w:rPr>
          <w:rFonts w:ascii="Comic Sans MS" w:hAnsi="Comic Sans MS"/>
          <w:sz w:val="22"/>
          <w:szCs w:val="22"/>
          <w:lang w:val="en-AU"/>
        </w:rPr>
      </w:pPr>
    </w:p>
    <w:p w:rsidR="00DF193E" w:rsidRDefault="00C76251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b) </w:t>
      </w:r>
      <w:proofErr w:type="gramStart"/>
      <w:r w:rsidR="00F04716"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 w:rsidR="00F04716">
        <w:rPr>
          <w:rFonts w:ascii="Comic Sans MS" w:hAnsi="Comic Sans MS"/>
          <w:sz w:val="22"/>
          <w:szCs w:val="22"/>
          <w:lang w:val="en-AU"/>
        </w:rPr>
        <w:t xml:space="preserve"> horizontal distance travelled by the ball if it was not intercepted during its flight</w:t>
      </w:r>
    </w:p>
    <w:p w:rsidR="006A53B9" w:rsidRDefault="006A53B9" w:rsidP="00EE627E">
      <w:pPr>
        <w:rPr>
          <w:rFonts w:ascii="Comic Sans MS" w:hAnsi="Comic Sans MS"/>
          <w:sz w:val="22"/>
          <w:szCs w:val="22"/>
          <w:lang w:val="en-AU"/>
        </w:rPr>
      </w:pPr>
    </w:p>
    <w:p w:rsidR="006A53B9" w:rsidRDefault="006A53B9" w:rsidP="00BD7F27">
      <w:pPr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5525E1">
      <w:pPr>
        <w:ind w:firstLine="720"/>
        <w:rPr>
          <w:rFonts w:ascii="Comic Sans MS" w:hAnsi="Comic Sans MS"/>
          <w:sz w:val="22"/>
          <w:szCs w:val="22"/>
          <w:lang w:val="en-AU"/>
        </w:rPr>
      </w:pPr>
    </w:p>
    <w:p w:rsidR="004704AB" w:rsidRDefault="004704AB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c)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the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horizontal distance travelled by the ball if it was caught when it was </w:t>
      </w:r>
      <w:r w:rsidR="00F04716">
        <w:rPr>
          <w:rFonts w:ascii="Comic Sans MS" w:hAnsi="Comic Sans MS"/>
          <w:sz w:val="22"/>
          <w:szCs w:val="22"/>
          <w:lang w:val="en-AU"/>
        </w:rPr>
        <w:t>intercepted at a height of 2 metres</w:t>
      </w:r>
      <w:r>
        <w:rPr>
          <w:rFonts w:ascii="Comic Sans MS" w:hAnsi="Comic Sans MS"/>
          <w:sz w:val="22"/>
          <w:szCs w:val="22"/>
          <w:lang w:val="en-AU"/>
        </w:rPr>
        <w:t>.</w:t>
      </w: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</w:p>
    <w:p w:rsidR="00F04716" w:rsidRPr="00DF193E" w:rsidRDefault="00F04716" w:rsidP="00F04716">
      <w:pPr>
        <w:ind w:left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d) </w:t>
      </w:r>
      <w:proofErr w:type="gramStart"/>
      <w:r>
        <w:rPr>
          <w:rFonts w:ascii="Comic Sans MS" w:hAnsi="Comic Sans MS"/>
          <w:sz w:val="22"/>
          <w:szCs w:val="22"/>
          <w:lang w:val="en-AU"/>
        </w:rPr>
        <w:t>x</w:t>
      </w:r>
      <w:proofErr w:type="gramEnd"/>
      <w:r>
        <w:rPr>
          <w:rFonts w:ascii="Comic Sans MS" w:hAnsi="Comic Sans MS"/>
          <w:sz w:val="22"/>
          <w:szCs w:val="22"/>
          <w:lang w:val="en-AU"/>
        </w:rPr>
        <w:t xml:space="preserve"> when the ball was more than 1 metre above the ground</w:t>
      </w:r>
    </w:p>
    <w:p w:rsidR="00525EF7" w:rsidRDefault="00BC02DD">
      <w:pPr>
        <w:rPr>
          <w:rFonts w:ascii="Comic Sans MS" w:hAnsi="Comic Sans MS"/>
          <w:b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4DA500" wp14:editId="03BFE944">
                <wp:simplePos x="0" y="0"/>
                <wp:positionH relativeFrom="column">
                  <wp:posOffset>2921000</wp:posOffset>
                </wp:positionH>
                <wp:positionV relativeFrom="paragraph">
                  <wp:posOffset>104775</wp:posOffset>
                </wp:positionV>
                <wp:extent cx="292100" cy="254000"/>
                <wp:effectExtent l="0" t="0" r="0" b="317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0pt;margin-top:8.25pt;width:23pt;height: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647758" wp14:editId="4D435A29">
                <wp:simplePos x="0" y="0"/>
                <wp:positionH relativeFrom="column">
                  <wp:posOffset>2449830</wp:posOffset>
                </wp:positionH>
                <wp:positionV relativeFrom="paragraph">
                  <wp:posOffset>17780</wp:posOffset>
                </wp:positionV>
                <wp:extent cx="292100" cy="254000"/>
                <wp:effectExtent l="1905" t="0" r="1270" b="444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2.9pt;margin-top:1.4pt;width:23pt;height:2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E6C604" wp14:editId="4F47493D">
                <wp:simplePos x="0" y="0"/>
                <wp:positionH relativeFrom="column">
                  <wp:posOffset>755015</wp:posOffset>
                </wp:positionH>
                <wp:positionV relativeFrom="paragraph">
                  <wp:posOffset>17780</wp:posOffset>
                </wp:positionV>
                <wp:extent cx="292100" cy="254000"/>
                <wp:effectExtent l="2540" t="0" r="635" b="444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59.45pt;margin-top:1.4pt;width:23pt;height:2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1956E" wp14:editId="0F5E88DC">
                <wp:simplePos x="0" y="0"/>
                <wp:positionH relativeFrom="column">
                  <wp:posOffset>3526155</wp:posOffset>
                </wp:positionH>
                <wp:positionV relativeFrom="paragraph">
                  <wp:posOffset>73025</wp:posOffset>
                </wp:positionV>
                <wp:extent cx="292100" cy="254000"/>
                <wp:effectExtent l="1905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77.65pt;margin-top:5.75pt;width:23pt;height:2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B528FA" wp14:editId="18F1DC7C">
                <wp:simplePos x="0" y="0"/>
                <wp:positionH relativeFrom="column">
                  <wp:posOffset>4846320</wp:posOffset>
                </wp:positionH>
                <wp:positionV relativeFrom="paragraph">
                  <wp:posOffset>69215</wp:posOffset>
                </wp:positionV>
                <wp:extent cx="292100" cy="254000"/>
                <wp:effectExtent l="0" t="2540" r="0" b="63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81.6pt;margin-top:5.45pt;width:23pt;height: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" stroked="f">
                <v:textbox>
                  <w:txbxContent>
                    <w:p w:rsidR="00107B75" w:rsidRDefault="00107B75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A43679" wp14:editId="63CA86FD">
                <wp:simplePos x="0" y="0"/>
                <wp:positionH relativeFrom="column">
                  <wp:posOffset>4693920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4D6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69.6pt;margin-top:10.2pt;width:23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" stroked="f">
                <v:textbox>
                  <w:txbxContent>
                    <w:p w:rsidR="00107B75" w:rsidRDefault="00107B75" w:rsidP="004D69CD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A9793D" wp14:editId="5F9D177D">
                <wp:simplePos x="0" y="0"/>
                <wp:positionH relativeFrom="column">
                  <wp:posOffset>3660140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2540" t="0" r="63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88.2pt;margin-top:10.2pt;width:23pt;height:2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9AF9B1" wp14:editId="5C69C8A0">
                <wp:simplePos x="0" y="0"/>
                <wp:positionH relativeFrom="column">
                  <wp:posOffset>1471930</wp:posOffset>
                </wp:positionH>
                <wp:positionV relativeFrom="paragraph">
                  <wp:posOffset>129540</wp:posOffset>
                </wp:positionV>
                <wp:extent cx="292100" cy="2540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15.9pt;margin-top:10.2pt;width:23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" stroked="f">
                <v:textbox>
                  <w:txbxContent>
                    <w:p w:rsidR="00107B75" w:rsidRDefault="00107B75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428D58" wp14:editId="51356666">
                <wp:simplePos x="0" y="0"/>
                <wp:positionH relativeFrom="column">
                  <wp:posOffset>4249420</wp:posOffset>
                </wp:positionH>
                <wp:positionV relativeFrom="paragraph">
                  <wp:posOffset>127635</wp:posOffset>
                </wp:positionV>
                <wp:extent cx="292100" cy="254000"/>
                <wp:effectExtent l="1270" t="3810" r="190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D6A" w:rsidRDefault="00505D6A" w:rsidP="00855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34.6pt;margin-top:10.05pt;width:23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" stroked="f">
                <v:textbox>
                  <w:txbxContent>
                    <w:p w:rsidR="00107B75" w:rsidRDefault="00107B75" w:rsidP="00855C14"/>
                  </w:txbxContent>
                </v:textbox>
              </v:shape>
            </w:pict>
          </mc:Fallback>
        </mc:AlternateContent>
      </w:r>
    </w:p>
    <w:p w:rsidR="00D07701" w:rsidRDefault="00D07701">
      <w:pPr>
        <w:rPr>
          <w:rFonts w:ascii="Comic Sans MS" w:hAnsi="Comic Sans MS"/>
          <w:sz w:val="20"/>
          <w:szCs w:val="20"/>
        </w:rPr>
      </w:pPr>
    </w:p>
    <w:p w:rsidR="00F57682" w:rsidRDefault="00F57682">
      <w:pPr>
        <w:rPr>
          <w:rFonts w:ascii="Comic Sans MS" w:hAnsi="Comic Sans MS"/>
          <w:sz w:val="20"/>
          <w:szCs w:val="20"/>
        </w:rPr>
      </w:pPr>
    </w:p>
    <w:sectPr w:rsidR="00F57682" w:rsidSect="000B33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85B"/>
    <w:multiLevelType w:val="hybridMultilevel"/>
    <w:tmpl w:val="86F60B26"/>
    <w:lvl w:ilvl="0" w:tplc="1C46FBDA">
      <w:start w:val="1"/>
      <w:numFmt w:val="lowerLetter"/>
      <w:lvlText w:val="(%1)"/>
      <w:lvlJc w:val="left"/>
      <w:pPr>
        <w:tabs>
          <w:tab w:val="num" w:pos="1155"/>
        </w:tabs>
        <w:ind w:left="1155" w:hanging="435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7B4085A"/>
    <w:multiLevelType w:val="hybridMultilevel"/>
    <w:tmpl w:val="4FD29B9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FA0391"/>
    <w:multiLevelType w:val="hybridMultilevel"/>
    <w:tmpl w:val="E61ED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144434"/>
    <w:multiLevelType w:val="hybridMultilevel"/>
    <w:tmpl w:val="EFD667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C36740"/>
    <w:multiLevelType w:val="hybridMultilevel"/>
    <w:tmpl w:val="796CC0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505AF"/>
    <w:multiLevelType w:val="hybridMultilevel"/>
    <w:tmpl w:val="C3E259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5606027"/>
    <w:multiLevelType w:val="hybridMultilevel"/>
    <w:tmpl w:val="03808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7AFC"/>
    <w:multiLevelType w:val="hybridMultilevel"/>
    <w:tmpl w:val="73A648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B2119ED"/>
    <w:multiLevelType w:val="hybridMultilevel"/>
    <w:tmpl w:val="9FC024A8"/>
    <w:lvl w:ilvl="0" w:tplc="0C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7AE20BFD"/>
    <w:multiLevelType w:val="hybridMultilevel"/>
    <w:tmpl w:val="A2D2045C"/>
    <w:lvl w:ilvl="0" w:tplc="7EBA467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112F3"/>
    <w:rsid w:val="00042E19"/>
    <w:rsid w:val="00044612"/>
    <w:rsid w:val="00065070"/>
    <w:rsid w:val="0008008F"/>
    <w:rsid w:val="00087F44"/>
    <w:rsid w:val="0009351C"/>
    <w:rsid w:val="000970B3"/>
    <w:rsid w:val="000A0976"/>
    <w:rsid w:val="000A2E2F"/>
    <w:rsid w:val="000A61F5"/>
    <w:rsid w:val="000B3325"/>
    <w:rsid w:val="000B5D9E"/>
    <w:rsid w:val="000B5E11"/>
    <w:rsid w:val="000D1D80"/>
    <w:rsid w:val="000F14E5"/>
    <w:rsid w:val="000F324E"/>
    <w:rsid w:val="00101295"/>
    <w:rsid w:val="00103A6F"/>
    <w:rsid w:val="00104A91"/>
    <w:rsid w:val="00106CB0"/>
    <w:rsid w:val="00107B75"/>
    <w:rsid w:val="00114A40"/>
    <w:rsid w:val="00114E24"/>
    <w:rsid w:val="001236E0"/>
    <w:rsid w:val="00130AC5"/>
    <w:rsid w:val="00165264"/>
    <w:rsid w:val="00167570"/>
    <w:rsid w:val="00170772"/>
    <w:rsid w:val="001740AC"/>
    <w:rsid w:val="00176204"/>
    <w:rsid w:val="001864D0"/>
    <w:rsid w:val="001A31ED"/>
    <w:rsid w:val="001A592F"/>
    <w:rsid w:val="001D3919"/>
    <w:rsid w:val="001D3BE0"/>
    <w:rsid w:val="001D550D"/>
    <w:rsid w:val="001D7F29"/>
    <w:rsid w:val="001E701A"/>
    <w:rsid w:val="00220EFD"/>
    <w:rsid w:val="00222E86"/>
    <w:rsid w:val="00234A4F"/>
    <w:rsid w:val="00245931"/>
    <w:rsid w:val="002534AF"/>
    <w:rsid w:val="00255B0A"/>
    <w:rsid w:val="00265047"/>
    <w:rsid w:val="00270207"/>
    <w:rsid w:val="00273C10"/>
    <w:rsid w:val="00275538"/>
    <w:rsid w:val="002826A7"/>
    <w:rsid w:val="002851C4"/>
    <w:rsid w:val="00287F0D"/>
    <w:rsid w:val="002B0FE4"/>
    <w:rsid w:val="002B2B0B"/>
    <w:rsid w:val="002B3140"/>
    <w:rsid w:val="002B5053"/>
    <w:rsid w:val="002B5F11"/>
    <w:rsid w:val="002D57E5"/>
    <w:rsid w:val="002D6C94"/>
    <w:rsid w:val="002E74BA"/>
    <w:rsid w:val="002F7246"/>
    <w:rsid w:val="003214CC"/>
    <w:rsid w:val="00321934"/>
    <w:rsid w:val="00331A67"/>
    <w:rsid w:val="00333C15"/>
    <w:rsid w:val="00342400"/>
    <w:rsid w:val="0035204C"/>
    <w:rsid w:val="0035626B"/>
    <w:rsid w:val="003611FD"/>
    <w:rsid w:val="00382471"/>
    <w:rsid w:val="00382E72"/>
    <w:rsid w:val="003847E5"/>
    <w:rsid w:val="00395BE0"/>
    <w:rsid w:val="003C29A8"/>
    <w:rsid w:val="003D404E"/>
    <w:rsid w:val="003F0A3C"/>
    <w:rsid w:val="003F7CAB"/>
    <w:rsid w:val="004021A5"/>
    <w:rsid w:val="00406039"/>
    <w:rsid w:val="00411004"/>
    <w:rsid w:val="0042716B"/>
    <w:rsid w:val="00427967"/>
    <w:rsid w:val="00440D52"/>
    <w:rsid w:val="004476E0"/>
    <w:rsid w:val="00456BE2"/>
    <w:rsid w:val="00465ECF"/>
    <w:rsid w:val="004704AB"/>
    <w:rsid w:val="00473EFA"/>
    <w:rsid w:val="00476299"/>
    <w:rsid w:val="00490CB6"/>
    <w:rsid w:val="004A0C9F"/>
    <w:rsid w:val="004A76F2"/>
    <w:rsid w:val="004B0E6C"/>
    <w:rsid w:val="004B22EA"/>
    <w:rsid w:val="004B4138"/>
    <w:rsid w:val="004C385B"/>
    <w:rsid w:val="004D1483"/>
    <w:rsid w:val="004D69CD"/>
    <w:rsid w:val="004E1436"/>
    <w:rsid w:val="004E6132"/>
    <w:rsid w:val="00505D6A"/>
    <w:rsid w:val="00512DF4"/>
    <w:rsid w:val="00525EF7"/>
    <w:rsid w:val="00541F26"/>
    <w:rsid w:val="0054496B"/>
    <w:rsid w:val="005525E1"/>
    <w:rsid w:val="0059336D"/>
    <w:rsid w:val="005C00D8"/>
    <w:rsid w:val="005C45FF"/>
    <w:rsid w:val="005D000C"/>
    <w:rsid w:val="005D0F1F"/>
    <w:rsid w:val="005D1E56"/>
    <w:rsid w:val="005E37C9"/>
    <w:rsid w:val="006229F8"/>
    <w:rsid w:val="00627614"/>
    <w:rsid w:val="006326E6"/>
    <w:rsid w:val="006365CB"/>
    <w:rsid w:val="006722DA"/>
    <w:rsid w:val="00676FCB"/>
    <w:rsid w:val="006A53B9"/>
    <w:rsid w:val="006C52DA"/>
    <w:rsid w:val="006D7F9F"/>
    <w:rsid w:val="006E2C87"/>
    <w:rsid w:val="006E33FE"/>
    <w:rsid w:val="006E794E"/>
    <w:rsid w:val="006F11AC"/>
    <w:rsid w:val="006F1602"/>
    <w:rsid w:val="00700871"/>
    <w:rsid w:val="0070097C"/>
    <w:rsid w:val="00720C58"/>
    <w:rsid w:val="0072538A"/>
    <w:rsid w:val="007314C1"/>
    <w:rsid w:val="0074150F"/>
    <w:rsid w:val="00742337"/>
    <w:rsid w:val="0074297C"/>
    <w:rsid w:val="007653DD"/>
    <w:rsid w:val="0077029B"/>
    <w:rsid w:val="00770AFE"/>
    <w:rsid w:val="00773998"/>
    <w:rsid w:val="007776E6"/>
    <w:rsid w:val="00792D80"/>
    <w:rsid w:val="007A082B"/>
    <w:rsid w:val="007B17AA"/>
    <w:rsid w:val="007B3773"/>
    <w:rsid w:val="007B3ADE"/>
    <w:rsid w:val="007B69EA"/>
    <w:rsid w:val="007C1557"/>
    <w:rsid w:val="007C34C9"/>
    <w:rsid w:val="007D395F"/>
    <w:rsid w:val="007E05C7"/>
    <w:rsid w:val="007E72B4"/>
    <w:rsid w:val="00802FBA"/>
    <w:rsid w:val="00803C62"/>
    <w:rsid w:val="008063E9"/>
    <w:rsid w:val="00853B28"/>
    <w:rsid w:val="00855C14"/>
    <w:rsid w:val="00860B0C"/>
    <w:rsid w:val="00863F39"/>
    <w:rsid w:val="00864BAE"/>
    <w:rsid w:val="008654B6"/>
    <w:rsid w:val="00870226"/>
    <w:rsid w:val="008723E7"/>
    <w:rsid w:val="0089049A"/>
    <w:rsid w:val="00891E9F"/>
    <w:rsid w:val="008A6A1D"/>
    <w:rsid w:val="008B3BE2"/>
    <w:rsid w:val="008C0870"/>
    <w:rsid w:val="008C0EFB"/>
    <w:rsid w:val="008C26BA"/>
    <w:rsid w:val="008C4436"/>
    <w:rsid w:val="008C4B78"/>
    <w:rsid w:val="008C6D97"/>
    <w:rsid w:val="008D1E47"/>
    <w:rsid w:val="008E00E8"/>
    <w:rsid w:val="008E5D82"/>
    <w:rsid w:val="008E73DC"/>
    <w:rsid w:val="008F6E82"/>
    <w:rsid w:val="00900C4A"/>
    <w:rsid w:val="0090613D"/>
    <w:rsid w:val="00912EDC"/>
    <w:rsid w:val="00913949"/>
    <w:rsid w:val="00920256"/>
    <w:rsid w:val="009349D9"/>
    <w:rsid w:val="00934D84"/>
    <w:rsid w:val="009356C1"/>
    <w:rsid w:val="00956C32"/>
    <w:rsid w:val="00957530"/>
    <w:rsid w:val="00973322"/>
    <w:rsid w:val="00992C61"/>
    <w:rsid w:val="00993D3B"/>
    <w:rsid w:val="0099635F"/>
    <w:rsid w:val="009A0905"/>
    <w:rsid w:val="009A0C08"/>
    <w:rsid w:val="009A168A"/>
    <w:rsid w:val="009A7EC1"/>
    <w:rsid w:val="009D12E0"/>
    <w:rsid w:val="009D390A"/>
    <w:rsid w:val="009F78E6"/>
    <w:rsid w:val="00A15F9F"/>
    <w:rsid w:val="00A26712"/>
    <w:rsid w:val="00A306DF"/>
    <w:rsid w:val="00A34690"/>
    <w:rsid w:val="00A45A79"/>
    <w:rsid w:val="00A5343D"/>
    <w:rsid w:val="00A53BAB"/>
    <w:rsid w:val="00A56C81"/>
    <w:rsid w:val="00A57E7B"/>
    <w:rsid w:val="00A61AFA"/>
    <w:rsid w:val="00A65B25"/>
    <w:rsid w:val="00A67D14"/>
    <w:rsid w:val="00A704F1"/>
    <w:rsid w:val="00A71374"/>
    <w:rsid w:val="00A7201F"/>
    <w:rsid w:val="00A77BDE"/>
    <w:rsid w:val="00A8219F"/>
    <w:rsid w:val="00A86BCB"/>
    <w:rsid w:val="00A872D7"/>
    <w:rsid w:val="00A9190D"/>
    <w:rsid w:val="00AA3AEC"/>
    <w:rsid w:val="00AA5155"/>
    <w:rsid w:val="00AB7CCF"/>
    <w:rsid w:val="00AE7F0D"/>
    <w:rsid w:val="00AF496E"/>
    <w:rsid w:val="00B00756"/>
    <w:rsid w:val="00B13FF6"/>
    <w:rsid w:val="00B23FD8"/>
    <w:rsid w:val="00B27C17"/>
    <w:rsid w:val="00B401BE"/>
    <w:rsid w:val="00B51D4E"/>
    <w:rsid w:val="00B61BDB"/>
    <w:rsid w:val="00B70164"/>
    <w:rsid w:val="00B70820"/>
    <w:rsid w:val="00B77070"/>
    <w:rsid w:val="00B802D2"/>
    <w:rsid w:val="00BA1C29"/>
    <w:rsid w:val="00BA1FF3"/>
    <w:rsid w:val="00BB2872"/>
    <w:rsid w:val="00BB7960"/>
    <w:rsid w:val="00BC02DD"/>
    <w:rsid w:val="00BD564B"/>
    <w:rsid w:val="00BD7F27"/>
    <w:rsid w:val="00BE1857"/>
    <w:rsid w:val="00BE7435"/>
    <w:rsid w:val="00BF18AE"/>
    <w:rsid w:val="00BF3FDC"/>
    <w:rsid w:val="00BF6461"/>
    <w:rsid w:val="00BF7126"/>
    <w:rsid w:val="00C114A4"/>
    <w:rsid w:val="00C22BD8"/>
    <w:rsid w:val="00C4369C"/>
    <w:rsid w:val="00C475AF"/>
    <w:rsid w:val="00C538E5"/>
    <w:rsid w:val="00C70BDA"/>
    <w:rsid w:val="00C72101"/>
    <w:rsid w:val="00C73EC4"/>
    <w:rsid w:val="00C76251"/>
    <w:rsid w:val="00C80706"/>
    <w:rsid w:val="00C81715"/>
    <w:rsid w:val="00CB675C"/>
    <w:rsid w:val="00CD6DDE"/>
    <w:rsid w:val="00CE6192"/>
    <w:rsid w:val="00CF2078"/>
    <w:rsid w:val="00D00D3E"/>
    <w:rsid w:val="00D02E6F"/>
    <w:rsid w:val="00D0676E"/>
    <w:rsid w:val="00D07701"/>
    <w:rsid w:val="00D13347"/>
    <w:rsid w:val="00D30A7A"/>
    <w:rsid w:val="00D31C5C"/>
    <w:rsid w:val="00D40BBD"/>
    <w:rsid w:val="00D44D6E"/>
    <w:rsid w:val="00D53D10"/>
    <w:rsid w:val="00D56D09"/>
    <w:rsid w:val="00D71049"/>
    <w:rsid w:val="00D802B5"/>
    <w:rsid w:val="00D82B73"/>
    <w:rsid w:val="00DA49A4"/>
    <w:rsid w:val="00DB6C4A"/>
    <w:rsid w:val="00DD4A8E"/>
    <w:rsid w:val="00DE3335"/>
    <w:rsid w:val="00DE5656"/>
    <w:rsid w:val="00DF14DA"/>
    <w:rsid w:val="00DF193E"/>
    <w:rsid w:val="00E002E7"/>
    <w:rsid w:val="00E10323"/>
    <w:rsid w:val="00E13A20"/>
    <w:rsid w:val="00E15BD0"/>
    <w:rsid w:val="00E1636E"/>
    <w:rsid w:val="00E2547E"/>
    <w:rsid w:val="00E31E19"/>
    <w:rsid w:val="00E41C92"/>
    <w:rsid w:val="00E6646B"/>
    <w:rsid w:val="00E7135C"/>
    <w:rsid w:val="00E824BF"/>
    <w:rsid w:val="00E83519"/>
    <w:rsid w:val="00EA412E"/>
    <w:rsid w:val="00EB16B3"/>
    <w:rsid w:val="00EE5948"/>
    <w:rsid w:val="00EE627E"/>
    <w:rsid w:val="00EF3D8B"/>
    <w:rsid w:val="00F03211"/>
    <w:rsid w:val="00F04716"/>
    <w:rsid w:val="00F06D46"/>
    <w:rsid w:val="00F125C8"/>
    <w:rsid w:val="00F21899"/>
    <w:rsid w:val="00F30641"/>
    <w:rsid w:val="00F3406C"/>
    <w:rsid w:val="00F42018"/>
    <w:rsid w:val="00F57682"/>
    <w:rsid w:val="00F61A61"/>
    <w:rsid w:val="00F6213E"/>
    <w:rsid w:val="00F62426"/>
    <w:rsid w:val="00F63EF2"/>
    <w:rsid w:val="00F67535"/>
    <w:rsid w:val="00F8039D"/>
    <w:rsid w:val="00F944E3"/>
    <w:rsid w:val="00FA38FB"/>
    <w:rsid w:val="00FA4DA6"/>
    <w:rsid w:val="00FA4DEB"/>
    <w:rsid w:val="00FA7D29"/>
    <w:rsid w:val="00FC1A7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4869-3544-4309-AA1B-15EC2116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6935A52</Template>
  <TotalTime>0</TotalTime>
  <Pages>5</Pages>
  <Words>611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2 2014</vt:lpstr>
    </vt:vector>
  </TitlesOfParts>
  <Company>St Stephen's School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2 2014</dc:title>
  <dc:creator>benedict wee</dc:creator>
  <cp:lastModifiedBy>HOLLIS Nanette</cp:lastModifiedBy>
  <cp:revision>2</cp:revision>
  <cp:lastPrinted>2014-11-21T01:36:00Z</cp:lastPrinted>
  <dcterms:created xsi:type="dcterms:W3CDTF">2016-12-12T00:50:00Z</dcterms:created>
  <dcterms:modified xsi:type="dcterms:W3CDTF">2016-12-12T00:50:00Z</dcterms:modified>
</cp:coreProperties>
</file>