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3192"/>
        <w:gridCol w:w="5705"/>
        <w:gridCol w:w="2126"/>
      </w:tblGrid>
      <w:tr w:rsidR="000E06A3" w14:paraId="44D939DE" w14:textId="77777777" w:rsidTr="000E06A3">
        <w:tc>
          <w:tcPr>
            <w:tcW w:w="3192" w:type="dxa"/>
          </w:tcPr>
          <w:p w14:paraId="326FBA84" w14:textId="6B917B86" w:rsidR="000E06A3" w:rsidRDefault="003A0531">
            <w:r>
              <w:rPr>
                <w:noProof/>
                <w:lang w:eastAsia="en-AU"/>
              </w:rPr>
              <w:drawing>
                <wp:anchor distT="0" distB="0" distL="114300" distR="114300" simplePos="0" relativeHeight="251655168" behindDoc="1" locked="0" layoutInCell="1" allowOverlap="1" wp14:anchorId="7FF9D1BA" wp14:editId="6F25B9AC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31750</wp:posOffset>
                  </wp:positionV>
                  <wp:extent cx="1447800" cy="911203"/>
                  <wp:effectExtent l="0" t="0" r="0" b="3810"/>
                  <wp:wrapTight wrapText="bothSides">
                    <wp:wrapPolygon edited="0">
                      <wp:start x="0" y="0"/>
                      <wp:lineTo x="0" y="21238"/>
                      <wp:lineTo x="21316" y="21238"/>
                      <wp:lineTo x="21316" y="0"/>
                      <wp:lineTo x="0" y="0"/>
                    </wp:wrapPolygon>
                  </wp:wrapTight>
                  <wp:docPr id="2" name="Picture 2" descr="Image result for this quiz is b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age result for this quiz is bi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9" t="24476" r="-699" b="12587"/>
                          <a:stretch/>
                        </pic:blipFill>
                        <pic:spPr bwMode="auto">
                          <a:xfrm>
                            <a:off x="0" y="0"/>
                            <a:ext cx="1447800" cy="91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35323FC" w14:textId="6E2DBBFB" w:rsidR="000E06A3" w:rsidRDefault="000E06A3"/>
        </w:tc>
        <w:tc>
          <w:tcPr>
            <w:tcW w:w="5705" w:type="dxa"/>
            <w:vAlign w:val="center"/>
          </w:tcPr>
          <w:p w14:paraId="27983FB5" w14:textId="77777777" w:rsidR="000E06A3" w:rsidRPr="000E06A3" w:rsidRDefault="00D22C80" w:rsidP="000E06A3">
            <w:pPr>
              <w:jc w:val="center"/>
              <w:rPr>
                <w:rFonts w:ascii="Baskerville Old Face" w:hAnsi="Baskerville Old Face"/>
                <w:b/>
                <w:sz w:val="52"/>
              </w:rPr>
            </w:pPr>
            <w:r>
              <w:rPr>
                <w:rFonts w:ascii="Baskerville Old Face" w:hAnsi="Baskerville Old Face"/>
                <w:b/>
                <w:sz w:val="52"/>
              </w:rPr>
              <w:t>Year 11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Methods</w:t>
            </w:r>
          </w:p>
          <w:p w14:paraId="16D0CF56" w14:textId="70190CA2" w:rsidR="000E06A3" w:rsidRPr="000E06A3" w:rsidRDefault="00422949" w:rsidP="00422949">
            <w:pPr>
              <w:jc w:val="center"/>
              <w:rPr>
                <w:rFonts w:ascii="Baskerville Old Face" w:hAnsi="Baskerville Old Face"/>
                <w:b/>
              </w:rPr>
            </w:pPr>
            <w:r>
              <w:rPr>
                <w:rFonts w:ascii="Baskerville Old Face" w:hAnsi="Baskerville Old Face"/>
                <w:b/>
                <w:sz w:val="52"/>
              </w:rPr>
              <w:t xml:space="preserve">Term </w:t>
            </w:r>
            <w:r w:rsidR="002A579D">
              <w:rPr>
                <w:rFonts w:ascii="Baskerville Old Face" w:hAnsi="Baskerville Old Face"/>
                <w:b/>
                <w:sz w:val="52"/>
              </w:rPr>
              <w:t>3</w:t>
            </w:r>
            <w:r>
              <w:rPr>
                <w:rFonts w:ascii="Baskerville Old Face" w:hAnsi="Baskerville Old Face"/>
                <w:b/>
                <w:sz w:val="52"/>
              </w:rPr>
              <w:t xml:space="preserve"> </w:t>
            </w:r>
            <w:r w:rsidR="00FF59A3">
              <w:rPr>
                <w:rFonts w:ascii="Baskerville Old Face" w:hAnsi="Baskerville Old Face"/>
                <w:b/>
                <w:sz w:val="52"/>
              </w:rPr>
              <w:t xml:space="preserve">Week </w:t>
            </w:r>
            <w:r w:rsidR="003A0531">
              <w:rPr>
                <w:rFonts w:ascii="Baskerville Old Face" w:hAnsi="Baskerville Old Face"/>
                <w:b/>
                <w:sz w:val="52"/>
              </w:rPr>
              <w:t>6</w:t>
            </w:r>
            <w:r w:rsidR="000E06A3" w:rsidRPr="000E06A3">
              <w:rPr>
                <w:rFonts w:ascii="Baskerville Old Face" w:hAnsi="Baskerville Old Face"/>
                <w:b/>
                <w:sz w:val="52"/>
              </w:rPr>
              <w:t xml:space="preserve"> Quiz</w:t>
            </w:r>
          </w:p>
        </w:tc>
        <w:tc>
          <w:tcPr>
            <w:tcW w:w="2126" w:type="dxa"/>
          </w:tcPr>
          <w:p w14:paraId="63AED2C8" w14:textId="7FC3E7AA" w:rsidR="000E06A3" w:rsidRDefault="00F9241E" w:rsidP="00C5186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56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/>
                        <w:sz w:val="56"/>
                      </w:rPr>
                      <m:t>45</m:t>
                    </m:r>
                  </m:den>
                </m:f>
              </m:oMath>
            </m:oMathPara>
          </w:p>
        </w:tc>
      </w:tr>
    </w:tbl>
    <w:p w14:paraId="5C8DD31D" w14:textId="77777777" w:rsidR="002A3E55" w:rsidRDefault="002A3E55"/>
    <w:p w14:paraId="47E8D4BA" w14:textId="77777777" w:rsidR="000E06A3" w:rsidRPr="000E06A3" w:rsidRDefault="000E06A3">
      <w:pPr>
        <w:rPr>
          <w:sz w:val="24"/>
        </w:rPr>
      </w:pPr>
      <w:r>
        <w:rPr>
          <w:sz w:val="24"/>
        </w:rPr>
        <w:t>Name: __________________</w:t>
      </w:r>
    </w:p>
    <w:p w14:paraId="5827689A" w14:textId="62F35FBC" w:rsidR="003A0531" w:rsidRPr="003A0531" w:rsidRDefault="00563C30" w:rsidP="003A0531">
      <w:pPr>
        <w:pStyle w:val="ListParagraph"/>
        <w:numPr>
          <w:ilvl w:val="0"/>
          <w:numId w:val="16"/>
        </w:numPr>
        <w:ind w:left="284"/>
        <w:rPr>
          <w:sz w:val="24"/>
        </w:rPr>
      </w:pPr>
      <w:r>
        <w:rPr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1F8407" wp14:editId="50C8313B">
                <wp:simplePos x="0" y="0"/>
                <wp:positionH relativeFrom="column">
                  <wp:posOffset>361950</wp:posOffset>
                </wp:positionH>
                <wp:positionV relativeFrom="paragraph">
                  <wp:posOffset>271648</wp:posOffset>
                </wp:positionV>
                <wp:extent cx="1535502" cy="1083884"/>
                <wp:effectExtent l="0" t="38100" r="64770" b="59690"/>
                <wp:wrapTight wrapText="bothSides">
                  <wp:wrapPolygon edited="0">
                    <wp:start x="5628" y="-760"/>
                    <wp:lineTo x="5092" y="2659"/>
                    <wp:lineTo x="5360" y="12535"/>
                    <wp:lineTo x="5360" y="18232"/>
                    <wp:lineTo x="5628" y="22410"/>
                    <wp:lineTo x="6700" y="22410"/>
                    <wp:lineTo x="12060" y="18232"/>
                    <wp:lineTo x="21707" y="12155"/>
                    <wp:lineTo x="22243" y="11395"/>
                    <wp:lineTo x="20903" y="9876"/>
                    <wp:lineTo x="15543" y="6077"/>
                    <wp:lineTo x="16079" y="2659"/>
                    <wp:lineTo x="12328" y="0"/>
                    <wp:lineTo x="6700" y="-760"/>
                    <wp:lineTo x="5628" y="-76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2" cy="1083884"/>
                          <a:chOff x="0" y="0"/>
                          <a:chExt cx="2018665" cy="1424940"/>
                        </a:xfrm>
                      </wpg:grpSpPr>
                      <wps:wsp>
                        <wps:cNvPr id="19" name="Straight Connector 19"/>
                        <wps:cNvCnPr>
                          <a:cxnSpLocks noChangeShapeType="1"/>
                        </wps:cNvCnPr>
                        <wps:spPr bwMode="auto">
                          <a:xfrm>
                            <a:off x="586597" y="0"/>
                            <a:ext cx="0" cy="14249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Connector 18"/>
                        <wps:cNvCnPr>
                          <a:cxnSpLocks noChangeShapeType="1"/>
                        </wps:cNvCnPr>
                        <wps:spPr bwMode="auto">
                          <a:xfrm>
                            <a:off x="0" y="836762"/>
                            <a:ext cx="20186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491706" y="129396"/>
                            <a:ext cx="940435" cy="1088390"/>
                          </a:xfrm>
                          <a:custGeom>
                            <a:avLst/>
                            <a:gdLst>
                              <a:gd name="T0" fmla="*/ 0 w 1122"/>
                              <a:gd name="T1" fmla="*/ 0 h 1714"/>
                              <a:gd name="T2" fmla="*/ 561 w 1122"/>
                              <a:gd name="T3" fmla="*/ 1683 h 1714"/>
                              <a:gd name="T4" fmla="*/ 1122 w 1122"/>
                              <a:gd name="T5" fmla="*/ 187 h 1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22" h="1714">
                                <a:moveTo>
                                  <a:pt x="0" y="0"/>
                                </a:moveTo>
                                <a:cubicBezTo>
                                  <a:pt x="187" y="826"/>
                                  <a:pt x="374" y="1652"/>
                                  <a:pt x="561" y="1683"/>
                                </a:cubicBezTo>
                                <a:cubicBezTo>
                                  <a:pt x="748" y="1714"/>
                                  <a:pt x="1029" y="436"/>
                                  <a:pt x="1122" y="18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BC53A" id="Group 25" o:spid="_x0000_s1026" style="position:absolute;margin-left:28.5pt;margin-top:21.4pt;width:120.9pt;height:85.35pt;z-index:251660288;mso-width-relative:margin;mso-height-relative:margin" coordsize="20186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">
                <v:line id="Straight Connector 19" o:spid="_x0000_s1027" style="position:absolute;visibility:visible;mso-wrap-style:square" from="5865,0" to="5865,1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" strokecolor="black [3213]" strokeweight="1pt">
                  <v:fill o:detectmouseclick="t"/>
                  <v:stroke startarrow="block"/>
                  <v:shadow on="t" opacity="22938f" offset="0"/>
                </v:line>
                <v:line id="Straight Connector 18" o:spid="_x0000_s1028" style="position:absolute;visibility:visible;mso-wrap-style:square" from="0,8367" to="20186,8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" strokecolor="black [3213]" strokeweight="1pt">
                  <v:fill o:detectmouseclick="t"/>
                  <v:stroke endarrow="block"/>
                  <v:shadow on="t" opacity="22938f" offset="0"/>
                </v:line>
                <v:shape id="Freeform 17" o:spid="_x0000_s1029" style="position:absolute;left:4917;top:1293;width:9404;height:10884;visibility:visible;mso-wrap-style:square;v-text-anchor:top" coordsize="1122,1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" path="m,c187,826,374,1652,561,1683,748,1714,1029,436,1122,187e" filled="f" strokecolor="black [3213]" strokeweight="1.5pt">
                  <v:shadow on="t" opacity="22938f" offset="0"/>
                  <v:path arrowok="t" o:connecttype="custom" o:connectlocs="0,0;470218,1068705;940435,118745" o:connectangles="0,0,0"/>
                </v:shape>
                <w10:wrap type="tight"/>
              </v:group>
            </w:pict>
          </mc:Fallback>
        </mc:AlternateContent>
      </w:r>
      <w:r w:rsidR="003A0531" w:rsidRPr="003A0531">
        <w:rPr>
          <w:sz w:val="24"/>
        </w:rPr>
        <w:t>Match the graphs of functions I, II, and III to the graphs of their derivatives A, B, and C.</w:t>
      </w:r>
      <w:r w:rsidR="003A0531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DA0605" wp14:editId="79A5FD99">
                <wp:simplePos x="0" y="0"/>
                <wp:positionH relativeFrom="column">
                  <wp:posOffset>4313209</wp:posOffset>
                </wp:positionH>
                <wp:positionV relativeFrom="paragraph">
                  <wp:posOffset>208172</wp:posOffset>
                </wp:positionV>
                <wp:extent cx="1535502" cy="1083884"/>
                <wp:effectExtent l="0" t="38100" r="45720" b="5969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5502" cy="1083884"/>
                          <a:chOff x="6330" y="2496"/>
                          <a:chExt cx="3179" cy="2244"/>
                        </a:xfrm>
                      </wpg:grpSpPr>
                      <wps:wsp>
                        <wps:cNvPr id="2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826" y="2496"/>
                            <a:ext cx="0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330" y="3992"/>
                            <a:ext cx="31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3"/>
                        <wps:cNvSpPr>
                          <a:spLocks/>
                        </wps:cNvSpPr>
                        <wps:spPr bwMode="auto">
                          <a:xfrm>
                            <a:off x="7300" y="2683"/>
                            <a:ext cx="1087" cy="1309"/>
                          </a:xfrm>
                          <a:custGeom>
                            <a:avLst/>
                            <a:gdLst>
                              <a:gd name="T0" fmla="*/ 0 w 1122"/>
                              <a:gd name="T1" fmla="*/ 0 h 1309"/>
                              <a:gd name="T2" fmla="*/ 187 w 1122"/>
                              <a:gd name="T3" fmla="*/ 561 h 1309"/>
                              <a:gd name="T4" fmla="*/ 561 w 1122"/>
                              <a:gd name="T5" fmla="*/ 1309 h 1309"/>
                              <a:gd name="T6" fmla="*/ 935 w 1122"/>
                              <a:gd name="T7" fmla="*/ 561 h 1309"/>
                              <a:gd name="T8" fmla="*/ 1122 w 1122"/>
                              <a:gd name="T9" fmla="*/ 0 h 1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2" h="1309">
                                <a:moveTo>
                                  <a:pt x="0" y="0"/>
                                </a:moveTo>
                                <a:cubicBezTo>
                                  <a:pt x="47" y="171"/>
                                  <a:pt x="94" y="343"/>
                                  <a:pt x="187" y="561"/>
                                </a:cubicBezTo>
                                <a:cubicBezTo>
                                  <a:pt x="280" y="779"/>
                                  <a:pt x="436" y="1309"/>
                                  <a:pt x="561" y="1309"/>
                                </a:cubicBezTo>
                                <a:cubicBezTo>
                                  <a:pt x="686" y="1309"/>
                                  <a:pt x="842" y="779"/>
                                  <a:pt x="935" y="561"/>
                                </a:cubicBezTo>
                                <a:cubicBezTo>
                                  <a:pt x="1028" y="343"/>
                                  <a:pt x="1075" y="171"/>
                                  <a:pt x="1122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D436E2" id="Group 20" o:spid="_x0000_s1026" style="position:absolute;margin-left:339.6pt;margin-top:16.4pt;width:120.9pt;height:85.35pt;z-index:251661312" coordorigin="6330,2496" coordsize="3179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">
                <v:line id="Line 11" o:spid="_x0000_s1027" style="position:absolute;visibility:visible;mso-wrap-style:square" from="7826,2496" to="7826,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" strokecolor="black [3213]" strokeweight="1pt">
                  <v:fill o:detectmouseclick="t"/>
                  <v:stroke startarrow="block"/>
                  <v:shadow on="t" opacity="22938f" offset="0"/>
                </v:line>
                <v:line id="Line 12" o:spid="_x0000_s1028" style="position:absolute;visibility:visible;mso-wrap-style:square" from="6330,3992" to="9509,3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" strokecolor="black [3213]" strokeweight="1pt">
                  <v:fill o:detectmouseclick="t"/>
                  <v:stroke endarrow="block"/>
                  <v:shadow on="t" opacity="22938f" offset="0"/>
                </v:line>
                <v:shape id="AutoShape 13" o:spid="_x0000_s1029" style="position:absolute;left:7300;top:2683;width:1087;height:1309;visibility:visible;mso-wrap-style:square;v-text-anchor:top" coordsize="1122,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" path="m,c47,171,94,343,187,561v93,218,249,748,374,748c686,1309,842,779,935,561,1028,343,1075,171,1122,e" filled="f" strokecolor="black [3213]" strokeweight="1.5pt">
                  <v:shadow on="t" opacity="22938f" offset="0"/>
                  <v:path arrowok="t" o:connecttype="custom" o:connectlocs="0,0;181,561;544,1309;906,561;1087,0" o:connectangles="0,0,0,0,0"/>
                </v:shape>
              </v:group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  <w:t>(3)</w:t>
      </w:r>
    </w:p>
    <w:p w14:paraId="7AE4C118" w14:textId="77777777" w:rsidR="003A0531" w:rsidRDefault="003A0531" w:rsidP="003A0531">
      <w:r>
        <w:t>I.</w:t>
      </w:r>
      <w:r>
        <w:tab/>
      </w:r>
      <w:r>
        <w:tab/>
      </w:r>
      <w:r>
        <w:tab/>
      </w:r>
      <w:r>
        <w:tab/>
      </w:r>
      <w:r>
        <w:tab/>
        <w:t xml:space="preserve">   A.</w:t>
      </w:r>
      <w:r>
        <w:tab/>
      </w:r>
      <w:r>
        <w:tab/>
      </w:r>
      <w:r>
        <w:tab/>
      </w:r>
    </w:p>
    <w:p w14:paraId="34D0BE2A" w14:textId="77777777" w:rsidR="003A0531" w:rsidRDefault="003A0531" w:rsidP="003A0531"/>
    <w:p w14:paraId="1D5AFF04" w14:textId="77777777" w:rsidR="003A0531" w:rsidRDefault="003A0531" w:rsidP="003A0531"/>
    <w:p w14:paraId="46F60968" w14:textId="2192B6DC" w:rsidR="003A0531" w:rsidRDefault="00563C30" w:rsidP="003A0531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7CB200" wp14:editId="6FFED19D">
                <wp:simplePos x="0" y="0"/>
                <wp:positionH relativeFrom="column">
                  <wp:posOffset>362310</wp:posOffset>
                </wp:positionH>
                <wp:positionV relativeFrom="paragraph">
                  <wp:posOffset>50069</wp:posOffset>
                </wp:positionV>
                <wp:extent cx="1535502" cy="1083884"/>
                <wp:effectExtent l="0" t="38100" r="26670" b="59690"/>
                <wp:wrapTight wrapText="bothSides">
                  <wp:wrapPolygon edited="0">
                    <wp:start x="536" y="-760"/>
                    <wp:lineTo x="268" y="0"/>
                    <wp:lineTo x="0" y="12535"/>
                    <wp:lineTo x="536" y="18232"/>
                    <wp:lineTo x="536" y="22410"/>
                    <wp:lineTo x="1608" y="22410"/>
                    <wp:lineTo x="1876" y="22030"/>
                    <wp:lineTo x="17419" y="18232"/>
                    <wp:lineTo x="19027" y="16333"/>
                    <wp:lineTo x="21707" y="12155"/>
                    <wp:lineTo x="21707" y="7977"/>
                    <wp:lineTo x="1608" y="6077"/>
                    <wp:lineTo x="1876" y="0"/>
                    <wp:lineTo x="1608" y="-760"/>
                    <wp:lineTo x="536" y="-760"/>
                  </wp:wrapPolygon>
                </wp:wrapTight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5502" cy="1083884"/>
                          <a:chOff x="0" y="0"/>
                          <a:chExt cx="2018665" cy="1424940"/>
                        </a:xfrm>
                      </wpg:grpSpPr>
                      <wps:wsp>
                        <wps:cNvPr id="12" name="Straight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112144" y="0"/>
                            <a:ext cx="0" cy="14249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0" y="862642"/>
                            <a:ext cx="20186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12144" y="508959"/>
                            <a:ext cx="1781175" cy="772160"/>
                          </a:xfrm>
                          <a:custGeom>
                            <a:avLst/>
                            <a:gdLst>
                              <a:gd name="T0" fmla="*/ 0 w 2805"/>
                              <a:gd name="T1" fmla="*/ 530 h 1216"/>
                              <a:gd name="T2" fmla="*/ 374 w 2805"/>
                              <a:gd name="T3" fmla="*/ 156 h 1216"/>
                              <a:gd name="T4" fmla="*/ 935 w 2805"/>
                              <a:gd name="T5" fmla="*/ 156 h 1216"/>
                              <a:gd name="T6" fmla="*/ 1870 w 2805"/>
                              <a:gd name="T7" fmla="*/ 1091 h 1216"/>
                              <a:gd name="T8" fmla="*/ 2431 w 2805"/>
                              <a:gd name="T9" fmla="*/ 904 h 1216"/>
                              <a:gd name="T10" fmla="*/ 2805 w 2805"/>
                              <a:gd name="T11" fmla="*/ 530 h 1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805" h="1216">
                                <a:moveTo>
                                  <a:pt x="0" y="530"/>
                                </a:moveTo>
                                <a:cubicBezTo>
                                  <a:pt x="109" y="374"/>
                                  <a:pt x="218" y="218"/>
                                  <a:pt x="374" y="156"/>
                                </a:cubicBezTo>
                                <a:cubicBezTo>
                                  <a:pt x="530" y="94"/>
                                  <a:pt x="686" y="0"/>
                                  <a:pt x="935" y="156"/>
                                </a:cubicBezTo>
                                <a:cubicBezTo>
                                  <a:pt x="1184" y="312"/>
                                  <a:pt x="1621" y="966"/>
                                  <a:pt x="1870" y="1091"/>
                                </a:cubicBezTo>
                                <a:cubicBezTo>
                                  <a:pt x="2119" y="1216"/>
                                  <a:pt x="2275" y="997"/>
                                  <a:pt x="2431" y="904"/>
                                </a:cubicBezTo>
                                <a:cubicBezTo>
                                  <a:pt x="2587" y="811"/>
                                  <a:pt x="2743" y="592"/>
                                  <a:pt x="2805" y="53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07994" id="Group 24" o:spid="_x0000_s1026" style="position:absolute;margin-left:28.55pt;margin-top:3.95pt;width:120.9pt;height:85.35pt;z-index:251666432;mso-width-relative:margin;mso-height-relative:margin" coordsize="20186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">
                <v:line id="Straight Connector 12" o:spid="_x0000_s1027" style="position:absolute;visibility:visible;mso-wrap-style:square" from="1121,0" to="1121,1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" strokecolor="black [3213]" strokeweight="1pt">
                  <v:fill o:detectmouseclick="t"/>
                  <v:stroke startarrow="block"/>
                  <v:shadow on="t" opacity="22938f" offset="0"/>
                </v:line>
                <v:line id="Straight Connector 10" o:spid="_x0000_s1028" style="position:absolute;visibility:visible;mso-wrap-style:square" from="0,8626" to="20186,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" strokecolor="black [3213]" strokeweight="1pt">
                  <v:fill o:detectmouseclick="t"/>
                  <v:stroke endarrow="block"/>
                  <v:shadow on="t" opacity="22938f" offset="0"/>
                </v:line>
                <v:shape id="Freeform 11" o:spid="_x0000_s1029" style="position:absolute;left:1121;top:5089;width:17812;height:7722;visibility:visible;mso-wrap-style:square;v-text-anchor:top" coordsize="280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" path="m,530c109,374,218,218,374,156,530,94,686,,935,156v249,156,686,810,935,935c2119,1216,2275,997,2431,904v156,-93,312,-312,374,-374e" filled="f" strokecolor="black [3213]" strokeweight="1.5pt">
                  <v:shadow on="t" opacity="22938f" offset="0"/>
                  <v:path arrowok="t" o:connecttype="custom" o:connectlocs="0,336550;237490,99060;593725,99060;1187450,692785;1543685,574040;1781175,336550" o:connectangles="0,0,0,0,0,0"/>
                </v:shape>
                <w10:wrap type="tight"/>
              </v:group>
            </w:pict>
          </mc:Fallback>
        </mc:AlternateContent>
      </w:r>
      <w:r w:rsidR="003A0531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5E5C25" wp14:editId="1DBC57C4">
                <wp:simplePos x="0" y="0"/>
                <wp:positionH relativeFrom="column">
                  <wp:posOffset>4261450</wp:posOffset>
                </wp:positionH>
                <wp:positionV relativeFrom="paragraph">
                  <wp:posOffset>50069</wp:posOffset>
                </wp:positionV>
                <wp:extent cx="1535502" cy="1083884"/>
                <wp:effectExtent l="0" t="38100" r="26670" b="5969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5502" cy="1083884"/>
                          <a:chOff x="6330" y="4860"/>
                          <a:chExt cx="3179" cy="2244"/>
                        </a:xfrm>
                      </wpg:grpSpPr>
                      <wps:wsp>
                        <wps:cNvPr id="1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517" y="4860"/>
                            <a:ext cx="0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330" y="6214"/>
                            <a:ext cx="31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1"/>
                        <wps:cNvSpPr>
                          <a:spLocks/>
                        </wps:cNvSpPr>
                        <wps:spPr bwMode="auto">
                          <a:xfrm>
                            <a:off x="6517" y="5652"/>
                            <a:ext cx="2618" cy="1060"/>
                          </a:xfrm>
                          <a:custGeom>
                            <a:avLst/>
                            <a:gdLst>
                              <a:gd name="T0" fmla="*/ 0 w 2618"/>
                              <a:gd name="T1" fmla="*/ 0 h 1060"/>
                              <a:gd name="T2" fmla="*/ 561 w 2618"/>
                              <a:gd name="T3" fmla="*/ 187 h 1060"/>
                              <a:gd name="T4" fmla="*/ 1309 w 2618"/>
                              <a:gd name="T5" fmla="*/ 935 h 1060"/>
                              <a:gd name="T6" fmla="*/ 1683 w 2618"/>
                              <a:gd name="T7" fmla="*/ 935 h 1060"/>
                              <a:gd name="T8" fmla="*/ 2244 w 2618"/>
                              <a:gd name="T9" fmla="*/ 187 h 1060"/>
                              <a:gd name="T10" fmla="*/ 2618 w 2618"/>
                              <a:gd name="T11" fmla="*/ 0 h 1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618" h="1060">
                                <a:moveTo>
                                  <a:pt x="0" y="0"/>
                                </a:moveTo>
                                <a:cubicBezTo>
                                  <a:pt x="171" y="15"/>
                                  <a:pt x="343" y="31"/>
                                  <a:pt x="561" y="187"/>
                                </a:cubicBezTo>
                                <a:cubicBezTo>
                                  <a:pt x="779" y="343"/>
                                  <a:pt x="1122" y="810"/>
                                  <a:pt x="1309" y="935"/>
                                </a:cubicBezTo>
                                <a:cubicBezTo>
                                  <a:pt x="1496" y="1060"/>
                                  <a:pt x="1527" y="1060"/>
                                  <a:pt x="1683" y="935"/>
                                </a:cubicBezTo>
                                <a:cubicBezTo>
                                  <a:pt x="1839" y="810"/>
                                  <a:pt x="2088" y="343"/>
                                  <a:pt x="2244" y="187"/>
                                </a:cubicBezTo>
                                <a:cubicBezTo>
                                  <a:pt x="2400" y="31"/>
                                  <a:pt x="2509" y="15"/>
                                  <a:pt x="2618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EBB15" id="Group 13" o:spid="_x0000_s1026" style="position:absolute;margin-left:335.55pt;margin-top:3.95pt;width:120.9pt;height:85.35pt;z-index:251667456" coordorigin="6330,4860" coordsize="3179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">
                <v:line id="Line 19" o:spid="_x0000_s1027" style="position:absolute;visibility:visible;mso-wrap-style:square" from="6517,4860" to="6517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" strokecolor="black [3213]" strokeweight="1pt">
                  <v:fill o:detectmouseclick="t"/>
                  <v:stroke startarrow="block"/>
                  <v:shadow on="t" opacity="22938f" offset="0"/>
                </v:line>
                <v:line id="Line 20" o:spid="_x0000_s1028" style="position:absolute;visibility:visible;mso-wrap-style:square" from="6330,6214" to="9509,6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" strokecolor="black [3213]" strokeweight="1pt">
                  <v:fill o:detectmouseclick="t"/>
                  <v:stroke endarrow="block"/>
                  <v:shadow on="t" opacity="22938f" offset="0"/>
                </v:line>
                <v:shape id="AutoShape 21" o:spid="_x0000_s1029" style="position:absolute;left:6517;top:5652;width:2618;height:1060;visibility:visible;mso-wrap-style:square;v-text-anchor:top" coordsize="2618,1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" path="m,c171,15,343,31,561,187v218,156,561,623,748,748c1496,1060,1527,1060,1683,935,1839,810,2088,343,2244,187,2400,31,2509,15,2618,e" filled="f" strokecolor="black [3213]" strokeweight="1.5pt">
                  <v:shadow on="t" opacity="22938f" offset="0"/>
                  <v:path arrowok="t" o:connecttype="custom" o:connectlocs="0,0;561,187;1309,935;1683,935;2244,187;2618,0" o:connectangles="0,0,0,0,0,0"/>
                </v:shape>
              </v:group>
            </w:pict>
          </mc:Fallback>
        </mc:AlternateContent>
      </w:r>
      <w:r>
        <w:t>II.</w:t>
      </w:r>
      <w:r>
        <w:tab/>
      </w:r>
      <w:r>
        <w:tab/>
      </w:r>
      <w:r>
        <w:tab/>
      </w:r>
      <w:r>
        <w:tab/>
      </w:r>
      <w:r>
        <w:tab/>
      </w:r>
      <w:r w:rsidR="003A0531">
        <w:t xml:space="preserve">   B.</w:t>
      </w:r>
    </w:p>
    <w:p w14:paraId="67D3A329" w14:textId="2B7CC8F0" w:rsidR="003A0531" w:rsidRDefault="003A0531" w:rsidP="003A0531"/>
    <w:p w14:paraId="3D274791" w14:textId="4CD2A94D" w:rsidR="003A0531" w:rsidRDefault="003A0531" w:rsidP="003A0531"/>
    <w:p w14:paraId="26F16031" w14:textId="77777777" w:rsidR="003A0531" w:rsidRDefault="003A0531" w:rsidP="003A0531"/>
    <w:p w14:paraId="32FE0B01" w14:textId="58F185A1" w:rsidR="003A0531" w:rsidRDefault="00563C30" w:rsidP="003A0531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04B945C" wp14:editId="7DD454B5">
                <wp:simplePos x="0" y="0"/>
                <wp:positionH relativeFrom="column">
                  <wp:posOffset>853679</wp:posOffset>
                </wp:positionH>
                <wp:positionV relativeFrom="paragraph">
                  <wp:posOffset>262830</wp:posOffset>
                </wp:positionV>
                <wp:extent cx="361295" cy="1083885"/>
                <wp:effectExtent l="0" t="38100" r="20320" b="59690"/>
                <wp:wrapTight wrapText="bothSides">
                  <wp:wrapPolygon edited="0">
                    <wp:start x="9127" y="-760"/>
                    <wp:lineTo x="7986" y="0"/>
                    <wp:lineTo x="7986" y="11395"/>
                    <wp:lineTo x="3423" y="12155"/>
                    <wp:lineTo x="0" y="18232"/>
                    <wp:lineTo x="0" y="22410"/>
                    <wp:lineTo x="13690" y="22410"/>
                    <wp:lineTo x="17113" y="12155"/>
                    <wp:lineTo x="21676" y="6457"/>
                    <wp:lineTo x="21676" y="0"/>
                    <wp:lineTo x="13690" y="-760"/>
                    <wp:lineTo x="9127" y="-76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295" cy="1083885"/>
                          <a:chOff x="0" y="0"/>
                          <a:chExt cx="474980" cy="1424940"/>
                        </a:xfrm>
                      </wpg:grpSpPr>
                      <wps:wsp>
                        <wps:cNvPr id="3" name="Straight Connector 3"/>
                        <wps:cNvCnPr>
                          <a:cxnSpLocks noChangeShapeType="1"/>
                        </wps:cNvCnPr>
                        <wps:spPr bwMode="auto">
                          <a:xfrm>
                            <a:off x="241540" y="0"/>
                            <a:ext cx="0" cy="14249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224287"/>
                            <a:ext cx="474980" cy="1187450"/>
                          </a:xfrm>
                          <a:custGeom>
                            <a:avLst/>
                            <a:gdLst>
                              <a:gd name="T0" fmla="*/ 0 w 748"/>
                              <a:gd name="T1" fmla="*/ 1870 h 1870"/>
                              <a:gd name="T2" fmla="*/ 187 w 748"/>
                              <a:gd name="T3" fmla="*/ 1122 h 1870"/>
                              <a:gd name="T4" fmla="*/ 374 w 748"/>
                              <a:gd name="T5" fmla="*/ 935 h 1870"/>
                              <a:gd name="T6" fmla="*/ 561 w 748"/>
                              <a:gd name="T7" fmla="*/ 748 h 1870"/>
                              <a:gd name="T8" fmla="*/ 748 w 748"/>
                              <a:gd name="T9" fmla="*/ 0 h 18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8" h="1870">
                                <a:moveTo>
                                  <a:pt x="0" y="1870"/>
                                </a:moveTo>
                                <a:cubicBezTo>
                                  <a:pt x="62" y="1574"/>
                                  <a:pt x="125" y="1278"/>
                                  <a:pt x="187" y="1122"/>
                                </a:cubicBezTo>
                                <a:cubicBezTo>
                                  <a:pt x="249" y="966"/>
                                  <a:pt x="312" y="997"/>
                                  <a:pt x="374" y="935"/>
                                </a:cubicBezTo>
                                <a:cubicBezTo>
                                  <a:pt x="436" y="873"/>
                                  <a:pt x="499" y="904"/>
                                  <a:pt x="561" y="748"/>
                                </a:cubicBezTo>
                                <a:cubicBezTo>
                                  <a:pt x="623" y="592"/>
                                  <a:pt x="685" y="296"/>
                                  <a:pt x="748" y="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5FC1A" id="Group 26" o:spid="_x0000_s1026" style="position:absolute;margin-left:67.2pt;margin-top:20.7pt;width:28.45pt;height:85.35pt;z-index:251669504;mso-width-relative:margin;mso-height-relative:margin" coordsize="4749,14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">
                <v:line id="Straight Connector 3" o:spid="_x0000_s1027" style="position:absolute;visibility:visible;mso-wrap-style:square" from="2415,0" to="2415,1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" strokecolor="black [3213]" strokeweight="1pt">
                  <v:fill o:detectmouseclick="t"/>
                  <v:stroke startarrow="block"/>
                  <v:shadow on="t" opacity="22938f" offset="0"/>
                </v:line>
                <v:shape id="Freeform 4" o:spid="_x0000_s1028" style="position:absolute;top:2242;width:4749;height:11875;visibility:visible;mso-wrap-style:square;v-text-anchor:top" coordsize="748,1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" path="m,1870c62,1574,125,1278,187,1122,249,966,312,997,374,935,436,873,499,904,561,748,623,592,685,296,748,e" filled="f" strokecolor="black [3213]" strokeweight="1.5pt">
                  <v:shadow on="t" opacity="22938f" offset="0"/>
                  <v:path arrowok="t" o:connecttype="custom" o:connectlocs="0,1187450;118745,712470;237490,593725;356235,474980;474980,0" o:connectangles="0,0,0,0,0"/>
                </v:shape>
                <w10:wrap type="tight"/>
              </v:group>
            </w:pict>
          </mc:Fallback>
        </mc:AlternateContent>
      </w:r>
      <w:r w:rsidR="003A0531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7F93980" wp14:editId="0A9D8B31">
                <wp:simplePos x="0" y="0"/>
                <wp:positionH relativeFrom="column">
                  <wp:posOffset>4321835</wp:posOffset>
                </wp:positionH>
                <wp:positionV relativeFrom="paragraph">
                  <wp:posOffset>297935</wp:posOffset>
                </wp:positionV>
                <wp:extent cx="1535502" cy="1083884"/>
                <wp:effectExtent l="0" t="38100" r="26670" b="5969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5502" cy="1083884"/>
                          <a:chOff x="6330" y="7709"/>
                          <a:chExt cx="3179" cy="2244"/>
                        </a:xfrm>
                      </wpg:grpSpPr>
                      <wps:wsp>
                        <wps:cNvPr id="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826" y="7709"/>
                            <a:ext cx="0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6330" y="8458"/>
                            <a:ext cx="31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7452" y="7896"/>
                            <a:ext cx="935" cy="149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5400" dir="5400000" algn="ctr" rotWithShape="0">
                              <a:srgbClr val="808080">
                                <a:alpha val="35001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C8497" id="Group 5" o:spid="_x0000_s1026" style="position:absolute;margin-left:340.3pt;margin-top:23.45pt;width:120.9pt;height:85.35pt;z-index:251670528" coordorigin="6330,7709" coordsize="3179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">
                <v:line id="Line 24" o:spid="_x0000_s1027" style="position:absolute;visibility:visible;mso-wrap-style:square" from="7826,7709" to="7826,9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" strokecolor="black [3213]" strokeweight="1pt">
                  <v:fill o:detectmouseclick="t"/>
                  <v:stroke startarrow="block"/>
                  <v:shadow on="t" opacity="22938f" offset="0"/>
                </v:line>
                <v:line id="Line 25" o:spid="_x0000_s1028" style="position:absolute;visibility:visible;mso-wrap-style:square" from="6330,8458" to="9509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" strokecolor="black [3213]" strokeweight="1pt">
                  <v:fill o:detectmouseclick="t"/>
                  <v:stroke endarrow="block"/>
                  <v:shadow on="t" opacity="22938f" offset="0"/>
                </v:line>
                <v:line id="Line 26" o:spid="_x0000_s1029" style="position:absolute;flip:y;visibility:visible;mso-wrap-style:square" from="7452,7896" to="8387,9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" strokecolor="black [3213]" strokeweight="1.5pt">
                  <v:fill o:detectmouseclick="t"/>
                  <v:shadow on="t" opacity="22938f" offset="0"/>
                </v:line>
              </v:group>
            </w:pict>
          </mc:Fallback>
        </mc:AlternateContent>
      </w:r>
      <w:r w:rsidR="003A0531">
        <w:t>III.</w:t>
      </w:r>
      <w:r w:rsidR="003A0531">
        <w:tab/>
      </w:r>
      <w:r w:rsidR="003A0531">
        <w:tab/>
      </w:r>
      <w:r w:rsidR="003A0531">
        <w:tab/>
      </w:r>
      <w:r w:rsidR="003A0531">
        <w:tab/>
      </w:r>
      <w:r w:rsidR="003A0531">
        <w:tab/>
      </w:r>
      <w:r w:rsidR="003A0531">
        <w:tab/>
      </w:r>
      <w:r w:rsidR="003A0531">
        <w:tab/>
        <w:t xml:space="preserve">   C.</w:t>
      </w:r>
    </w:p>
    <w:p w14:paraId="56F8F7C9" w14:textId="77777777" w:rsidR="003A0531" w:rsidRDefault="003A0531" w:rsidP="003A0531"/>
    <w:p w14:paraId="7B137BBB" w14:textId="7CF362DE" w:rsidR="000E06A3" w:rsidRDefault="000E06A3" w:rsidP="00F26C45">
      <w:pPr>
        <w:spacing w:after="0" w:line="240" w:lineRule="auto"/>
      </w:pPr>
    </w:p>
    <w:p w14:paraId="2024E91E" w14:textId="430FF126" w:rsidR="003A0531" w:rsidRDefault="003A0531" w:rsidP="00F26C45">
      <w:pPr>
        <w:spacing w:after="0" w:line="240" w:lineRule="auto"/>
      </w:pPr>
    </w:p>
    <w:p w14:paraId="55A3230F" w14:textId="6E84D1A2" w:rsidR="003A0531" w:rsidRDefault="003A0531" w:rsidP="00F26C45">
      <w:pPr>
        <w:spacing w:after="0" w:line="240" w:lineRule="auto"/>
      </w:pPr>
    </w:p>
    <w:p w14:paraId="786B3639" w14:textId="440C2B02" w:rsidR="003A0531" w:rsidRDefault="003A0531" w:rsidP="00F26C45">
      <w:pPr>
        <w:spacing w:after="0" w:line="240" w:lineRule="auto"/>
      </w:pPr>
    </w:p>
    <w:p w14:paraId="21DAC0C6" w14:textId="6022259F" w:rsidR="003A0531" w:rsidRDefault="003A0531" w:rsidP="00F26C45">
      <w:pPr>
        <w:spacing w:after="0" w:line="240" w:lineRule="auto"/>
      </w:pPr>
    </w:p>
    <w:p w14:paraId="190A3FB9" w14:textId="393B5275" w:rsidR="003A0531" w:rsidRDefault="003A0531" w:rsidP="00F26C45">
      <w:pPr>
        <w:spacing w:after="0" w:line="240" w:lineRule="auto"/>
      </w:pPr>
    </w:p>
    <w:p w14:paraId="33D71976" w14:textId="5DF89E3B" w:rsidR="003A0531" w:rsidRDefault="003A0531" w:rsidP="00F26C45">
      <w:pPr>
        <w:spacing w:after="0" w:line="240" w:lineRule="auto"/>
      </w:pPr>
    </w:p>
    <w:p w14:paraId="25DB1986" w14:textId="616EE638" w:rsidR="003A0531" w:rsidRDefault="003A0531" w:rsidP="00F26C45">
      <w:pPr>
        <w:spacing w:after="0" w:line="240" w:lineRule="auto"/>
      </w:pPr>
    </w:p>
    <w:p w14:paraId="3C86943F" w14:textId="43783925" w:rsidR="003A0531" w:rsidRPr="003A0531" w:rsidRDefault="003A0531" w:rsidP="00563C30">
      <w:pPr>
        <w:pStyle w:val="ListParagraph"/>
        <w:numPr>
          <w:ilvl w:val="0"/>
          <w:numId w:val="17"/>
        </w:numPr>
        <w:spacing w:after="0"/>
        <w:ind w:left="142"/>
        <w:rPr>
          <w:sz w:val="24"/>
        </w:rPr>
      </w:pPr>
      <w:r w:rsidRPr="003A0531">
        <w:rPr>
          <w:sz w:val="24"/>
        </w:rPr>
        <w:t xml:space="preserve">The graph of the derivative of </w:t>
      </w:r>
      <w:r w:rsidRPr="003A0531">
        <w:rPr>
          <w:i/>
          <w:sz w:val="24"/>
        </w:rPr>
        <w:t>f</w:t>
      </w:r>
      <w:r w:rsidRPr="003A0531">
        <w:rPr>
          <w:sz w:val="24"/>
        </w:rPr>
        <w:t>(</w:t>
      </w:r>
      <w:r w:rsidRPr="003A0531">
        <w:rPr>
          <w:i/>
          <w:sz w:val="24"/>
        </w:rPr>
        <w:t>x</w:t>
      </w:r>
      <w:r w:rsidRPr="003A0531">
        <w:rPr>
          <w:sz w:val="24"/>
        </w:rPr>
        <w:t>) = 2</w:t>
      </w:r>
      <w:r w:rsidRPr="003A0531">
        <w:rPr>
          <w:i/>
          <w:sz w:val="24"/>
        </w:rPr>
        <w:t>x</w:t>
      </w:r>
      <w:r w:rsidRPr="003A0531">
        <w:rPr>
          <w:sz w:val="24"/>
        </w:rPr>
        <w:t xml:space="preserve"> + 3 is </w:t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  <w:t>(1)</w:t>
      </w:r>
    </w:p>
    <w:p w14:paraId="31B3839C" w14:textId="5247084C" w:rsidR="003A0531" w:rsidRDefault="003A0531" w:rsidP="00563C30">
      <w:pPr>
        <w:spacing w:after="0"/>
        <w:rPr>
          <w:sz w:val="24"/>
        </w:rPr>
      </w:pPr>
      <w:r>
        <w:rPr>
          <w:sz w:val="24"/>
        </w:rPr>
        <w:t xml:space="preserve">   </w:t>
      </w:r>
      <w:r w:rsidRPr="003A0531">
        <w:rPr>
          <w:sz w:val="24"/>
        </w:rPr>
        <w:t>a.  a horizontal line</w:t>
      </w:r>
      <w:r w:rsidRPr="003A0531">
        <w:rPr>
          <w:sz w:val="24"/>
        </w:rPr>
        <w:tab/>
      </w:r>
      <w:r>
        <w:rPr>
          <w:sz w:val="24"/>
        </w:rPr>
        <w:t xml:space="preserve">      b.  a vertical line      c.  a line with a positive slope      </w:t>
      </w:r>
      <w:r w:rsidRPr="003A0531">
        <w:rPr>
          <w:sz w:val="24"/>
        </w:rPr>
        <w:t>d.  a line with a negative slope</w:t>
      </w:r>
    </w:p>
    <w:p w14:paraId="0A16253A" w14:textId="77777777" w:rsidR="003A0531" w:rsidRDefault="003A0531" w:rsidP="00563C30">
      <w:pPr>
        <w:spacing w:after="0"/>
        <w:rPr>
          <w:sz w:val="24"/>
        </w:rPr>
      </w:pPr>
    </w:p>
    <w:p w14:paraId="4455370A" w14:textId="7077FB18" w:rsidR="003A0531" w:rsidRPr="003A0531" w:rsidRDefault="003A0531" w:rsidP="00563C30">
      <w:pPr>
        <w:pStyle w:val="ListParagraph"/>
        <w:numPr>
          <w:ilvl w:val="0"/>
          <w:numId w:val="17"/>
        </w:numPr>
        <w:spacing w:after="0"/>
        <w:ind w:left="142"/>
        <w:rPr>
          <w:sz w:val="24"/>
        </w:rPr>
      </w:pPr>
      <w:r w:rsidRPr="003A0531">
        <w:rPr>
          <w:sz w:val="24"/>
        </w:rPr>
        <w:t xml:space="preserve">The derivative of </w:t>
      </w:r>
      <w:r w:rsidRPr="003A0531">
        <w:rPr>
          <w:position w:val="-24"/>
        </w:rPr>
        <w:object w:dxaOrig="1620" w:dyaOrig="620" w14:anchorId="1746C6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15pt;height:30.65pt" o:ole="">
            <v:imagedata r:id="rId6" o:title=""/>
          </v:shape>
          <o:OLEObject Type="Embed" ProgID="Equation.DSMT4" ShapeID="_x0000_i1025" DrawAspect="Content" ObjectID="_1628922393" r:id="rId7"/>
        </w:object>
      </w:r>
      <w:r w:rsidRPr="003A0531">
        <w:rPr>
          <w:sz w:val="24"/>
        </w:rPr>
        <w:t xml:space="preserve"> has the equation</w:t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  <w:t>(1)</w:t>
      </w:r>
    </w:p>
    <w:p w14:paraId="142D63D6" w14:textId="49ED0646" w:rsidR="003A0531" w:rsidRDefault="003A0531" w:rsidP="00563C30">
      <w:pPr>
        <w:spacing w:after="0"/>
        <w:rPr>
          <w:sz w:val="24"/>
        </w:rPr>
      </w:pPr>
      <w:r>
        <w:rPr>
          <w:sz w:val="24"/>
        </w:rPr>
        <w:t xml:space="preserve">   </w:t>
      </w:r>
      <w:r w:rsidRPr="003A0531">
        <w:rPr>
          <w:sz w:val="24"/>
        </w:rPr>
        <w:t xml:space="preserve">a.  </w:t>
      </w:r>
      <w:r w:rsidRPr="003A0531">
        <w:rPr>
          <w:i/>
          <w:sz w:val="24"/>
        </w:rPr>
        <w:t>x</w:t>
      </w:r>
      <w:r w:rsidRPr="003A0531">
        <w:rPr>
          <w:sz w:val="24"/>
        </w:rPr>
        <w:t xml:space="preserve"> = 0</w:t>
      </w:r>
      <w:r w:rsidRPr="003A0531">
        <w:rPr>
          <w:sz w:val="24"/>
        </w:rPr>
        <w:tab/>
      </w:r>
      <w:r w:rsidRPr="003A0531">
        <w:rPr>
          <w:sz w:val="24"/>
        </w:rPr>
        <w:tab/>
        <w:t xml:space="preserve">b.  </w:t>
      </w:r>
      <w:r w:rsidRPr="003A0531">
        <w:rPr>
          <w:i/>
          <w:sz w:val="24"/>
        </w:rPr>
        <w:t>y</w:t>
      </w:r>
      <w:r w:rsidRPr="003A0531">
        <w:rPr>
          <w:sz w:val="24"/>
        </w:rPr>
        <w:t xml:space="preserve"> = 0</w:t>
      </w:r>
      <w:r w:rsidRPr="003A0531">
        <w:rPr>
          <w:sz w:val="24"/>
        </w:rPr>
        <w:tab/>
      </w:r>
      <w:r w:rsidRPr="003A0531">
        <w:rPr>
          <w:sz w:val="24"/>
        </w:rPr>
        <w:tab/>
        <w:t xml:space="preserve">c.  </w:t>
      </w:r>
      <w:r w:rsidRPr="003A0531">
        <w:rPr>
          <w:position w:val="-24"/>
          <w:sz w:val="24"/>
        </w:rPr>
        <w:object w:dxaOrig="760" w:dyaOrig="620" w14:anchorId="1128B612">
          <v:shape id="_x0000_i1026" type="#_x0000_t75" style="width:38.15pt;height:30.65pt" o:ole="">
            <v:imagedata r:id="rId8" o:title=""/>
          </v:shape>
          <o:OLEObject Type="Embed" ProgID="Equation.DSMT4" ShapeID="_x0000_i1026" DrawAspect="Content" ObjectID="_1628922394" r:id="rId9"/>
        </w:object>
      </w:r>
      <w:r w:rsidRPr="003A0531">
        <w:rPr>
          <w:sz w:val="24"/>
        </w:rPr>
        <w:tab/>
      </w:r>
      <w:r w:rsidRPr="003A0531">
        <w:rPr>
          <w:sz w:val="24"/>
        </w:rPr>
        <w:tab/>
        <w:t xml:space="preserve">d. </w:t>
      </w:r>
      <w:r w:rsidRPr="003A0531">
        <w:rPr>
          <w:position w:val="-24"/>
          <w:sz w:val="24"/>
        </w:rPr>
        <w:object w:dxaOrig="780" w:dyaOrig="620" w14:anchorId="61DD7FBE">
          <v:shape id="_x0000_i1027" type="#_x0000_t75" style="width:38.15pt;height:30.65pt" o:ole="">
            <v:imagedata r:id="rId10" o:title=""/>
          </v:shape>
          <o:OLEObject Type="Embed" ProgID="Equation.DSMT4" ShapeID="_x0000_i1027" DrawAspect="Content" ObjectID="_1628922395" r:id="rId11"/>
        </w:object>
      </w:r>
      <w:r w:rsidRPr="003A0531">
        <w:rPr>
          <w:sz w:val="24"/>
        </w:rPr>
        <w:tab/>
      </w:r>
      <w:r w:rsidRPr="003A0531">
        <w:rPr>
          <w:sz w:val="24"/>
        </w:rPr>
        <w:tab/>
        <w:t xml:space="preserve">e.  </w:t>
      </w:r>
      <w:r w:rsidRPr="003A0531">
        <w:rPr>
          <w:i/>
          <w:sz w:val="24"/>
        </w:rPr>
        <w:t>y</w:t>
      </w:r>
      <w:r w:rsidRPr="003A0531">
        <w:rPr>
          <w:sz w:val="24"/>
        </w:rPr>
        <w:t xml:space="preserve"> = 5</w:t>
      </w:r>
    </w:p>
    <w:p w14:paraId="39856DFC" w14:textId="77777777" w:rsidR="00563C30" w:rsidRDefault="00563C30" w:rsidP="00563C30">
      <w:pPr>
        <w:spacing w:after="0"/>
        <w:rPr>
          <w:sz w:val="24"/>
        </w:rPr>
      </w:pPr>
    </w:p>
    <w:p w14:paraId="2C5BBD1E" w14:textId="6BDF04B9" w:rsidR="003A0531" w:rsidRPr="00563C30" w:rsidRDefault="003A0531" w:rsidP="00563C30">
      <w:pPr>
        <w:pStyle w:val="ListParagraph"/>
        <w:numPr>
          <w:ilvl w:val="0"/>
          <w:numId w:val="17"/>
        </w:numPr>
        <w:spacing w:after="0"/>
        <w:ind w:left="142"/>
        <w:rPr>
          <w:sz w:val="24"/>
        </w:rPr>
      </w:pPr>
      <w:r w:rsidRPr="00563C30">
        <w:rPr>
          <w:sz w:val="24"/>
        </w:rPr>
        <w:t xml:space="preserve">The graph of the derivative of </w:t>
      </w:r>
      <w:r w:rsidRPr="003A0531">
        <w:rPr>
          <w:position w:val="-14"/>
        </w:rPr>
        <w:object w:dxaOrig="1020" w:dyaOrig="400" w14:anchorId="097A8680">
          <v:shape id="_x0000_i1028" type="#_x0000_t75" style="width:51.05pt;height:19.35pt" o:ole="">
            <v:imagedata r:id="rId12" o:title=""/>
          </v:shape>
          <o:OLEObject Type="Embed" ProgID="Equation.DSMT4" ShapeID="_x0000_i1028" DrawAspect="Content" ObjectID="_1628922396" r:id="rId13"/>
        </w:object>
      </w:r>
      <w:r w:rsidRPr="00563C30">
        <w:rPr>
          <w:sz w:val="24"/>
        </w:rPr>
        <w:t xml:space="preserve"> is</w:t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</w:r>
      <w:r w:rsidR="00563C30">
        <w:rPr>
          <w:sz w:val="24"/>
        </w:rPr>
        <w:tab/>
        <w:t>(1)</w:t>
      </w:r>
    </w:p>
    <w:p w14:paraId="14E5A389" w14:textId="2779810F" w:rsidR="003A0531" w:rsidRPr="003A0531" w:rsidRDefault="00563C30" w:rsidP="00563C30">
      <w:pPr>
        <w:spacing w:after="0"/>
        <w:rPr>
          <w:sz w:val="24"/>
        </w:rPr>
      </w:pPr>
      <w:r>
        <w:rPr>
          <w:sz w:val="24"/>
        </w:rPr>
        <w:t xml:space="preserve">    </w:t>
      </w:r>
      <w:r w:rsidR="003A0531" w:rsidRPr="003A0531">
        <w:rPr>
          <w:sz w:val="24"/>
        </w:rPr>
        <w:t>a.  a horizontal line</w:t>
      </w:r>
      <w:r>
        <w:rPr>
          <w:sz w:val="24"/>
        </w:rPr>
        <w:t xml:space="preserve">      b.  a vertical line      </w:t>
      </w:r>
      <w:r w:rsidR="003A0531" w:rsidRPr="003A0531">
        <w:rPr>
          <w:sz w:val="24"/>
        </w:rPr>
        <w:t>c.  a line with a positive slope</w:t>
      </w:r>
      <w:r>
        <w:rPr>
          <w:sz w:val="24"/>
        </w:rPr>
        <w:t xml:space="preserve">      </w:t>
      </w:r>
      <w:r w:rsidR="003A0531" w:rsidRPr="003A0531">
        <w:rPr>
          <w:sz w:val="24"/>
        </w:rPr>
        <w:t>d.</w:t>
      </w:r>
      <w:r>
        <w:rPr>
          <w:sz w:val="24"/>
        </w:rPr>
        <w:t xml:space="preserve">  a line with a negative slope</w:t>
      </w:r>
    </w:p>
    <w:p w14:paraId="36739231" w14:textId="77777777" w:rsidR="00A1182A" w:rsidRDefault="00A1182A" w:rsidP="00A1182A">
      <w:pPr>
        <w:pStyle w:val="Default"/>
      </w:pPr>
    </w:p>
    <w:p w14:paraId="7682E98D" w14:textId="62D5146F" w:rsidR="003A0531" w:rsidRPr="00A1182A" w:rsidRDefault="00A1182A" w:rsidP="00A1182A">
      <w:pPr>
        <w:pStyle w:val="ListParagraph"/>
        <w:numPr>
          <w:ilvl w:val="0"/>
          <w:numId w:val="17"/>
        </w:numPr>
        <w:spacing w:line="240" w:lineRule="auto"/>
        <w:ind w:left="142"/>
        <w:rPr>
          <w:sz w:val="24"/>
        </w:rPr>
      </w:pPr>
      <w:r>
        <w:t xml:space="preserve"> </w:t>
      </w:r>
      <w:r>
        <w:rPr>
          <w:sz w:val="23"/>
          <w:szCs w:val="23"/>
        </w:rPr>
        <w:t xml:space="preserve">If </w:t>
      </w:r>
      <m:oMath>
        <m:r>
          <w:rPr>
            <w:rFonts w:ascii="Cambria Math" w:hAnsi="Cambria Math"/>
            <w:sz w:val="23"/>
            <w:szCs w:val="23"/>
          </w:rPr>
          <m:t>f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</m:d>
        <m:r>
          <w:rPr>
            <w:rFonts w:ascii="Cambria Math" w:hAnsi="Cambria Math"/>
            <w:sz w:val="23"/>
            <w:szCs w:val="23"/>
          </w:rPr>
          <m:t>=2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>-x+</m:t>
        </m:r>
        <m:r>
          <w:rPr>
            <w:rFonts w:ascii="Cambria Math" w:hAnsi="Cambria Math"/>
            <w:sz w:val="23"/>
            <w:szCs w:val="23"/>
          </w:rPr>
          <m:t>3</m:t>
        </m:r>
      </m:oMath>
      <w:bookmarkStart w:id="0" w:name="_GoBack"/>
      <w:bookmarkEnd w:id="0"/>
      <w:r>
        <w:rPr>
          <w:sz w:val="23"/>
          <w:szCs w:val="23"/>
        </w:rPr>
        <w:t xml:space="preserve"> , the value of </w:t>
      </w:r>
      <w:r>
        <w:rPr>
          <w:i/>
          <w:iCs/>
          <w:sz w:val="23"/>
          <w:szCs w:val="23"/>
        </w:rPr>
        <w:t xml:space="preserve">x </w:t>
      </w:r>
      <w:r>
        <w:rPr>
          <w:sz w:val="23"/>
          <w:szCs w:val="23"/>
        </w:rPr>
        <w:t>at which the gradient of the curve is 1 is:</w:t>
      </w:r>
      <w:r w:rsidR="004B2AB2">
        <w:rPr>
          <w:sz w:val="23"/>
          <w:szCs w:val="23"/>
        </w:rPr>
        <w:tab/>
      </w:r>
      <w:r w:rsidR="004B2AB2">
        <w:rPr>
          <w:sz w:val="23"/>
          <w:szCs w:val="23"/>
        </w:rPr>
        <w:tab/>
      </w:r>
      <w:r w:rsidR="004B2AB2">
        <w:rPr>
          <w:sz w:val="23"/>
          <w:szCs w:val="23"/>
        </w:rPr>
        <w:tab/>
      </w:r>
      <w:r w:rsidR="004B2AB2">
        <w:rPr>
          <w:sz w:val="23"/>
          <w:szCs w:val="23"/>
        </w:rPr>
        <w:tab/>
        <w:t>(1)</w:t>
      </w:r>
    </w:p>
    <w:p w14:paraId="75897836" w14:textId="2625B606" w:rsidR="00A1182A" w:rsidRDefault="00A1182A" w:rsidP="00A1182A">
      <w:pPr>
        <w:pStyle w:val="ListParagraph"/>
        <w:spacing w:after="0" w:line="240" w:lineRule="auto"/>
        <w:ind w:left="142"/>
        <w:rPr>
          <w:rFonts w:eastAsiaTheme="minorEastAsia"/>
          <w:sz w:val="23"/>
          <w:szCs w:val="23"/>
        </w:rPr>
      </w:pPr>
      <w:r>
        <w:rPr>
          <w:sz w:val="23"/>
          <w:szCs w:val="23"/>
        </w:rPr>
        <w:t xml:space="preserve">a.  3                b. </w:t>
      </w:r>
      <m:oMath>
        <m:r>
          <w:rPr>
            <w:rFonts w:ascii="Cambria Math" w:hAnsi="Cambria Math"/>
            <w:sz w:val="23"/>
            <w:szCs w:val="23"/>
          </w:rPr>
          <m:t>-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4</m:t>
            </m:r>
          </m:den>
        </m:f>
      </m:oMath>
      <w:r>
        <w:rPr>
          <w:rFonts w:eastAsiaTheme="minorEastAsia"/>
          <w:sz w:val="23"/>
          <w:szCs w:val="23"/>
        </w:rPr>
        <w:t xml:space="preserve">                c. </w:t>
      </w:r>
      <m:oMath>
        <m:r>
          <w:rPr>
            <w:rFonts w:ascii="Cambria Math" w:hAnsi="Cambria Math"/>
            <w:sz w:val="23"/>
            <w:szCs w:val="23"/>
          </w:rPr>
          <m:t>-</m:t>
        </m:r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2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3</m:t>
            </m:r>
          </m:den>
        </m:f>
      </m:oMath>
      <w:r>
        <w:rPr>
          <w:rFonts w:eastAsiaTheme="minorEastAsia"/>
          <w:sz w:val="23"/>
          <w:szCs w:val="23"/>
        </w:rPr>
        <w:t xml:space="preserve">                d. </w:t>
      </w:r>
      <m:oMath>
        <m:f>
          <m:fPr>
            <m:ctrlPr>
              <w:rPr>
                <w:rFonts w:ascii="Cambria Math" w:hAnsi="Cambria Math"/>
                <w:i/>
                <w:sz w:val="23"/>
                <w:szCs w:val="23"/>
              </w:rPr>
            </m:ctrlPr>
          </m:fPr>
          <m:num>
            <m:r>
              <w:rPr>
                <w:rFonts w:ascii="Cambria Math" w:hAnsi="Cambria Math"/>
                <w:sz w:val="23"/>
                <w:szCs w:val="23"/>
              </w:rPr>
              <m:t>1</m:t>
            </m:r>
          </m:num>
          <m:den>
            <m:r>
              <w:rPr>
                <w:rFonts w:ascii="Cambria Math" w:hAnsi="Cambria Math"/>
                <w:sz w:val="23"/>
                <w:szCs w:val="23"/>
              </w:rPr>
              <m:t>2</m:t>
            </m:r>
          </m:den>
        </m:f>
      </m:oMath>
      <w:r>
        <w:rPr>
          <w:rFonts w:eastAsiaTheme="minorEastAsia"/>
          <w:sz w:val="23"/>
          <w:szCs w:val="23"/>
        </w:rPr>
        <w:t xml:space="preserve">                e. 0</w:t>
      </w:r>
    </w:p>
    <w:p w14:paraId="0FC4BA82" w14:textId="0933B4CB" w:rsidR="00A1182A" w:rsidRDefault="00A1182A" w:rsidP="00A1182A">
      <w:pPr>
        <w:pStyle w:val="ListParagraph"/>
        <w:spacing w:after="0" w:line="240" w:lineRule="auto"/>
        <w:ind w:left="142"/>
        <w:rPr>
          <w:rFonts w:eastAsiaTheme="minorEastAsia"/>
          <w:sz w:val="23"/>
          <w:szCs w:val="23"/>
        </w:rPr>
      </w:pPr>
    </w:p>
    <w:p w14:paraId="1FAB7FA1" w14:textId="77777777" w:rsidR="00A1182A" w:rsidRDefault="00A1182A" w:rsidP="00A1182A">
      <w:pPr>
        <w:pStyle w:val="ListParagraph"/>
        <w:spacing w:after="0" w:line="240" w:lineRule="auto"/>
        <w:ind w:left="142"/>
        <w:rPr>
          <w:sz w:val="24"/>
        </w:rPr>
      </w:pPr>
    </w:p>
    <w:p w14:paraId="76F58C98" w14:textId="05B61D00" w:rsidR="00A1182A" w:rsidRPr="00EA208F" w:rsidRDefault="004B2AB2" w:rsidP="004B2AB2">
      <w:pPr>
        <w:pStyle w:val="ListParagraph"/>
        <w:numPr>
          <w:ilvl w:val="0"/>
          <w:numId w:val="17"/>
        </w:numPr>
        <w:spacing w:after="0" w:line="240" w:lineRule="auto"/>
        <w:ind w:left="142"/>
        <w:rPr>
          <w:sz w:val="24"/>
        </w:rPr>
      </w:pPr>
      <w:r>
        <w:rPr>
          <w:sz w:val="24"/>
        </w:rPr>
        <w:lastRenderedPageBreak/>
        <w:t xml:space="preserve">Find the average rate of change of </w:t>
      </w:r>
      <m:oMath>
        <m:r>
          <w:rPr>
            <w:rFonts w:ascii="Cambria Math" w:hAnsi="Cambria Math"/>
            <w:sz w:val="23"/>
            <w:szCs w:val="23"/>
          </w:rPr>
          <m:t>y=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>-3x</m:t>
        </m:r>
      </m:oMath>
      <w:r>
        <w:rPr>
          <w:rFonts w:eastAsiaTheme="minorEastAsia"/>
          <w:sz w:val="23"/>
          <w:szCs w:val="23"/>
        </w:rPr>
        <w:t xml:space="preserve"> between x = 1 and x = 3.</w:t>
      </w:r>
      <w:r>
        <w:rPr>
          <w:rFonts w:eastAsiaTheme="minorEastAsia"/>
          <w:sz w:val="23"/>
          <w:szCs w:val="23"/>
        </w:rPr>
        <w:tab/>
      </w:r>
      <w:r>
        <w:rPr>
          <w:rFonts w:eastAsiaTheme="minorEastAsia"/>
          <w:sz w:val="23"/>
          <w:szCs w:val="23"/>
        </w:rPr>
        <w:tab/>
      </w:r>
      <w:r>
        <w:rPr>
          <w:rFonts w:eastAsiaTheme="minorEastAsia"/>
          <w:sz w:val="23"/>
          <w:szCs w:val="23"/>
        </w:rPr>
        <w:tab/>
      </w:r>
      <w:r>
        <w:rPr>
          <w:rFonts w:eastAsiaTheme="minorEastAsia"/>
          <w:sz w:val="23"/>
          <w:szCs w:val="23"/>
        </w:rPr>
        <w:tab/>
      </w:r>
      <w:r>
        <w:rPr>
          <w:rFonts w:eastAsiaTheme="minorEastAsia"/>
          <w:sz w:val="23"/>
          <w:szCs w:val="23"/>
        </w:rPr>
        <w:tab/>
      </w:r>
      <w:r>
        <w:rPr>
          <w:sz w:val="23"/>
          <w:szCs w:val="23"/>
        </w:rPr>
        <w:t>(2)</w:t>
      </w:r>
    </w:p>
    <w:p w14:paraId="368329AB" w14:textId="15D0A965" w:rsidR="00EA208F" w:rsidRDefault="00EA208F" w:rsidP="00EA208F">
      <w:pPr>
        <w:spacing w:after="0" w:line="240" w:lineRule="auto"/>
        <w:rPr>
          <w:sz w:val="24"/>
        </w:rPr>
      </w:pPr>
    </w:p>
    <w:p w14:paraId="00FF3DB8" w14:textId="5AEF6DE5" w:rsidR="00EA208F" w:rsidRDefault="00EA208F" w:rsidP="00EA208F">
      <w:pPr>
        <w:spacing w:after="0" w:line="240" w:lineRule="auto"/>
        <w:rPr>
          <w:sz w:val="24"/>
        </w:rPr>
      </w:pPr>
    </w:p>
    <w:p w14:paraId="2E57D0EC" w14:textId="79F6ADCB" w:rsidR="00EA208F" w:rsidRDefault="00EA208F" w:rsidP="00EA208F">
      <w:pPr>
        <w:spacing w:after="0" w:line="240" w:lineRule="auto"/>
        <w:rPr>
          <w:sz w:val="24"/>
        </w:rPr>
      </w:pPr>
    </w:p>
    <w:p w14:paraId="07765091" w14:textId="60FD7C0D" w:rsidR="00EA208F" w:rsidRDefault="00EA208F" w:rsidP="00EA208F">
      <w:pPr>
        <w:spacing w:after="0" w:line="240" w:lineRule="auto"/>
        <w:rPr>
          <w:sz w:val="24"/>
        </w:rPr>
      </w:pPr>
    </w:p>
    <w:p w14:paraId="778CF375" w14:textId="7564CF8E" w:rsidR="00EA208F" w:rsidRDefault="00EA208F" w:rsidP="00EA208F">
      <w:pPr>
        <w:spacing w:after="0" w:line="240" w:lineRule="auto"/>
        <w:rPr>
          <w:sz w:val="24"/>
        </w:rPr>
      </w:pPr>
    </w:p>
    <w:p w14:paraId="377B64C3" w14:textId="13D54F28" w:rsidR="00EA208F" w:rsidRDefault="00EA208F" w:rsidP="00EA208F">
      <w:pPr>
        <w:spacing w:after="0" w:line="240" w:lineRule="auto"/>
        <w:rPr>
          <w:sz w:val="24"/>
        </w:rPr>
      </w:pPr>
    </w:p>
    <w:p w14:paraId="794A5B7D" w14:textId="77777777" w:rsidR="00EA208F" w:rsidRPr="00EA208F" w:rsidRDefault="00EA208F" w:rsidP="00EA208F">
      <w:pPr>
        <w:spacing w:after="0" w:line="240" w:lineRule="auto"/>
        <w:rPr>
          <w:sz w:val="24"/>
        </w:rPr>
      </w:pPr>
    </w:p>
    <w:p w14:paraId="6143B204" w14:textId="34A4BFD3" w:rsidR="004B2AB2" w:rsidRPr="00EA208F" w:rsidRDefault="004B2AB2" w:rsidP="004B2AB2">
      <w:pPr>
        <w:pStyle w:val="ListParagraph"/>
        <w:numPr>
          <w:ilvl w:val="0"/>
          <w:numId w:val="17"/>
        </w:numPr>
        <w:spacing w:after="0" w:line="240" w:lineRule="auto"/>
        <w:ind w:left="142"/>
        <w:rPr>
          <w:sz w:val="24"/>
        </w:rPr>
      </w:pPr>
      <w:r>
        <w:rPr>
          <w:rFonts w:eastAsiaTheme="minorEastAsia"/>
          <w:sz w:val="23"/>
          <w:szCs w:val="23"/>
        </w:rPr>
        <w:t xml:space="preserve">Find the equation of the tangent to the curve </w:t>
      </w:r>
      <m:oMath>
        <m:r>
          <w:rPr>
            <w:rFonts w:ascii="Cambria Math" w:hAnsi="Cambria Math"/>
            <w:sz w:val="23"/>
            <w:szCs w:val="23"/>
          </w:rPr>
          <m:t>y=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</m:oMath>
      <w:r>
        <w:rPr>
          <w:rFonts w:eastAsiaTheme="minorEastAsia"/>
          <w:sz w:val="23"/>
          <w:szCs w:val="23"/>
        </w:rPr>
        <w:t xml:space="preserve"> at x = 2</w:t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sz w:val="23"/>
          <w:szCs w:val="23"/>
        </w:rPr>
        <w:t>(3)</w:t>
      </w:r>
    </w:p>
    <w:p w14:paraId="2F5FCD68" w14:textId="3BBEBAAA" w:rsidR="00EA208F" w:rsidRDefault="00EA208F" w:rsidP="00EA208F">
      <w:pPr>
        <w:spacing w:after="0" w:line="240" w:lineRule="auto"/>
        <w:rPr>
          <w:sz w:val="24"/>
        </w:rPr>
      </w:pPr>
    </w:p>
    <w:p w14:paraId="1F0BD2F1" w14:textId="23A83075" w:rsidR="00EA208F" w:rsidRDefault="00EA208F" w:rsidP="00EA208F">
      <w:pPr>
        <w:spacing w:after="0" w:line="240" w:lineRule="auto"/>
        <w:rPr>
          <w:sz w:val="24"/>
        </w:rPr>
      </w:pPr>
    </w:p>
    <w:p w14:paraId="0657C83B" w14:textId="70A93D19" w:rsidR="00EA208F" w:rsidRDefault="00EA208F" w:rsidP="00EA208F">
      <w:pPr>
        <w:spacing w:after="0" w:line="240" w:lineRule="auto"/>
        <w:rPr>
          <w:sz w:val="24"/>
        </w:rPr>
      </w:pPr>
    </w:p>
    <w:p w14:paraId="2799D4BB" w14:textId="77B7A2BC" w:rsidR="00EA208F" w:rsidRDefault="00EA208F" w:rsidP="00EA208F">
      <w:pPr>
        <w:spacing w:after="0" w:line="240" w:lineRule="auto"/>
        <w:rPr>
          <w:sz w:val="24"/>
        </w:rPr>
      </w:pPr>
    </w:p>
    <w:p w14:paraId="5AEAF544" w14:textId="77777777" w:rsidR="00C42433" w:rsidRDefault="00C42433" w:rsidP="00EA208F">
      <w:pPr>
        <w:spacing w:after="0" w:line="240" w:lineRule="auto"/>
        <w:rPr>
          <w:sz w:val="24"/>
        </w:rPr>
      </w:pPr>
    </w:p>
    <w:p w14:paraId="31323433" w14:textId="77777777" w:rsidR="00491E30" w:rsidRDefault="00491E30" w:rsidP="00EA208F">
      <w:pPr>
        <w:spacing w:after="0" w:line="240" w:lineRule="auto"/>
        <w:rPr>
          <w:sz w:val="24"/>
        </w:rPr>
      </w:pPr>
    </w:p>
    <w:p w14:paraId="5BDC9D78" w14:textId="3991DBE3" w:rsidR="00EA208F" w:rsidRDefault="00EA208F" w:rsidP="00EA208F">
      <w:pPr>
        <w:spacing w:after="0" w:line="240" w:lineRule="auto"/>
        <w:rPr>
          <w:sz w:val="24"/>
        </w:rPr>
      </w:pPr>
    </w:p>
    <w:p w14:paraId="2BAD5E65" w14:textId="77777777" w:rsidR="00EA208F" w:rsidRPr="00EA208F" w:rsidRDefault="00EA208F" w:rsidP="00EA208F">
      <w:pPr>
        <w:spacing w:after="0" w:line="240" w:lineRule="auto"/>
        <w:rPr>
          <w:sz w:val="24"/>
        </w:rPr>
      </w:pPr>
    </w:p>
    <w:p w14:paraId="560E1E2A" w14:textId="3C437074" w:rsidR="004B2AB2" w:rsidRPr="00EA208F" w:rsidRDefault="004B2AB2" w:rsidP="004B2AB2">
      <w:pPr>
        <w:pStyle w:val="ListParagraph"/>
        <w:numPr>
          <w:ilvl w:val="0"/>
          <w:numId w:val="17"/>
        </w:numPr>
        <w:spacing w:after="0" w:line="240" w:lineRule="auto"/>
        <w:ind w:left="142"/>
        <w:rPr>
          <w:sz w:val="24"/>
        </w:rPr>
      </w:pPr>
      <w:r>
        <w:rPr>
          <w:rFonts w:eastAsiaTheme="minorEastAsia"/>
          <w:sz w:val="23"/>
          <w:szCs w:val="23"/>
        </w:rPr>
        <w:t xml:space="preserve">Find the instantaneous rate of change of the function </w:t>
      </w:r>
      <m:oMath>
        <m:r>
          <w:rPr>
            <w:rFonts w:ascii="Cambria Math" w:hAnsi="Cambria Math"/>
            <w:sz w:val="23"/>
            <w:szCs w:val="23"/>
          </w:rPr>
          <m:t>f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</m:d>
        <m:r>
          <w:rPr>
            <w:rFonts w:ascii="Cambria Math" w:hAnsi="Cambria Math"/>
            <w:sz w:val="23"/>
            <w:szCs w:val="23"/>
          </w:rPr>
          <m:t>=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3</m:t>
            </m:r>
          </m:sup>
        </m:sSup>
        <m:r>
          <w:rPr>
            <w:rFonts w:ascii="Cambria Math" w:hAnsi="Cambria Math"/>
            <w:sz w:val="23"/>
            <w:szCs w:val="23"/>
          </w:rPr>
          <m:t>-3</m:t>
        </m:r>
        <m:sSup>
          <m:sSup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sz w:val="23"/>
                <w:szCs w:val="23"/>
              </w:rPr>
              <m:t>x</m:t>
            </m:r>
          </m:e>
          <m:sup>
            <m:r>
              <w:rPr>
                <w:rFonts w:ascii="Cambria Math" w:hAnsi="Cambria Math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/>
            <w:sz w:val="23"/>
            <w:szCs w:val="23"/>
          </w:rPr>
          <m:t xml:space="preserve">+4x </m:t>
        </m:r>
      </m:oMath>
      <w:r>
        <w:rPr>
          <w:rFonts w:eastAsiaTheme="minorEastAsia"/>
          <w:sz w:val="23"/>
          <w:szCs w:val="23"/>
        </w:rPr>
        <w:t>when x = -2.</w:t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rFonts w:eastAsiaTheme="minorEastAsia"/>
          <w:sz w:val="23"/>
          <w:szCs w:val="23"/>
        </w:rPr>
        <w:tab/>
      </w:r>
      <w:r w:rsidR="00EA208F">
        <w:rPr>
          <w:sz w:val="23"/>
          <w:szCs w:val="23"/>
        </w:rPr>
        <w:t>(2)</w:t>
      </w:r>
    </w:p>
    <w:p w14:paraId="023DE4F1" w14:textId="13E7A391" w:rsidR="00EA208F" w:rsidRDefault="00EA208F" w:rsidP="00EA208F">
      <w:pPr>
        <w:spacing w:after="0" w:line="240" w:lineRule="auto"/>
        <w:rPr>
          <w:sz w:val="24"/>
        </w:rPr>
      </w:pPr>
    </w:p>
    <w:p w14:paraId="387AA561" w14:textId="54273A73" w:rsidR="00EA208F" w:rsidRDefault="00EA208F" w:rsidP="00EA208F">
      <w:pPr>
        <w:spacing w:after="0" w:line="240" w:lineRule="auto"/>
        <w:rPr>
          <w:sz w:val="24"/>
        </w:rPr>
      </w:pPr>
    </w:p>
    <w:p w14:paraId="7FFA412A" w14:textId="3EA2DDF8" w:rsidR="00EA208F" w:rsidRDefault="00EA208F" w:rsidP="00EA208F">
      <w:pPr>
        <w:spacing w:after="0" w:line="240" w:lineRule="auto"/>
        <w:rPr>
          <w:sz w:val="24"/>
        </w:rPr>
      </w:pPr>
    </w:p>
    <w:p w14:paraId="092A5AB9" w14:textId="6E095FAB" w:rsidR="00EA208F" w:rsidRDefault="00EA208F" w:rsidP="00EA208F">
      <w:pPr>
        <w:spacing w:after="0" w:line="240" w:lineRule="auto"/>
        <w:rPr>
          <w:sz w:val="24"/>
        </w:rPr>
      </w:pPr>
    </w:p>
    <w:p w14:paraId="78A80679" w14:textId="77777777" w:rsidR="00491E30" w:rsidRDefault="00491E30" w:rsidP="00EA208F">
      <w:pPr>
        <w:spacing w:after="0" w:line="240" w:lineRule="auto"/>
        <w:rPr>
          <w:sz w:val="24"/>
        </w:rPr>
      </w:pPr>
    </w:p>
    <w:p w14:paraId="16C48369" w14:textId="77777777" w:rsidR="00EA208F" w:rsidRPr="00EA208F" w:rsidRDefault="00EA208F" w:rsidP="00EA208F">
      <w:pPr>
        <w:spacing w:after="0" w:line="240" w:lineRule="auto"/>
        <w:rPr>
          <w:sz w:val="24"/>
        </w:rPr>
      </w:pPr>
    </w:p>
    <w:p w14:paraId="1DC9E340" w14:textId="4A8ED3FD" w:rsidR="004B2AB2" w:rsidRPr="004B2AB2" w:rsidRDefault="004B2AB2" w:rsidP="004B2A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 xml:space="preserve">The graph below shows the </w:t>
      </w:r>
      <w:r w:rsidRPr="004B2AB2">
        <w:rPr>
          <w:rFonts w:ascii="Calibri" w:hAnsi="Calibri" w:cs="Calibri"/>
          <w:b/>
          <w:bCs/>
          <w:color w:val="000000"/>
          <w:sz w:val="24"/>
          <w:szCs w:val="24"/>
        </w:rPr>
        <w:t>derivative function</w:t>
      </w:r>
      <w:r w:rsidRPr="004B2AB2">
        <w:rPr>
          <w:rFonts w:ascii="Calibri" w:hAnsi="Calibri" w:cs="Calibri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h'(x)</m:t>
        </m:r>
      </m:oMath>
      <w:r>
        <w:rPr>
          <w:rFonts w:ascii="Calibri" w:eastAsiaTheme="minorEastAsia" w:hAnsi="Calibri" w:cs="Calibri"/>
          <w:color w:val="000000"/>
          <w:sz w:val="24"/>
          <w:szCs w:val="24"/>
        </w:rPr>
        <w:t xml:space="preserve"> </w:t>
      </w:r>
      <w:r w:rsidRPr="004B2AB2">
        <w:rPr>
          <w:rFonts w:ascii="Calibri" w:hAnsi="Calibri" w:cs="Calibri"/>
          <w:color w:val="000000"/>
          <w:sz w:val="24"/>
          <w:szCs w:val="24"/>
        </w:rPr>
        <w:t xml:space="preserve">of a function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"/>
            <w:color w:val="000000"/>
            <w:sz w:val="24"/>
            <w:szCs w:val="24"/>
          </w:rPr>
          <m:t>:</m:t>
        </m:r>
      </m:oMath>
      <w:r w:rsidR="00EA208F">
        <w:rPr>
          <w:rFonts w:ascii="Calibri" w:eastAsiaTheme="minorEastAsia" w:hAnsi="Calibri" w:cs="Calibri"/>
          <w:color w:val="000000"/>
          <w:sz w:val="24"/>
          <w:szCs w:val="24"/>
        </w:rPr>
        <w:tab/>
      </w:r>
      <w:r w:rsidR="00EA208F">
        <w:rPr>
          <w:rFonts w:ascii="Calibri" w:eastAsiaTheme="minorEastAsia" w:hAnsi="Calibri" w:cs="Calibri"/>
          <w:color w:val="000000"/>
          <w:sz w:val="24"/>
          <w:szCs w:val="24"/>
        </w:rPr>
        <w:tab/>
      </w:r>
      <w:r w:rsidR="00EA208F">
        <w:rPr>
          <w:rFonts w:ascii="Calibri" w:eastAsiaTheme="minorEastAsia" w:hAnsi="Calibri" w:cs="Calibri"/>
          <w:color w:val="000000"/>
          <w:sz w:val="24"/>
          <w:szCs w:val="24"/>
        </w:rPr>
        <w:tab/>
      </w:r>
      <w:r w:rsidR="00EA208F">
        <w:rPr>
          <w:rFonts w:ascii="Calibri" w:eastAsiaTheme="minorEastAsia" w:hAnsi="Calibri" w:cs="Calibri"/>
          <w:color w:val="000000"/>
          <w:sz w:val="24"/>
          <w:szCs w:val="24"/>
        </w:rPr>
        <w:tab/>
      </w:r>
      <w:r w:rsidR="00EA208F">
        <w:rPr>
          <w:sz w:val="23"/>
          <w:szCs w:val="23"/>
        </w:rPr>
        <w:t>(1)</w:t>
      </w:r>
    </w:p>
    <w:p w14:paraId="788D32C7" w14:textId="0081D647" w:rsidR="004B2AB2" w:rsidRPr="004B2AB2" w:rsidRDefault="00EA208F" w:rsidP="004B2AB2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noProof/>
          <w:color w:val="000000"/>
          <w:sz w:val="24"/>
          <w:szCs w:val="24"/>
          <w:lang w:eastAsia="en-AU"/>
        </w:rPr>
        <w:drawing>
          <wp:anchor distT="0" distB="0" distL="114300" distR="114300" simplePos="0" relativeHeight="251671552" behindDoc="1" locked="0" layoutInCell="1" allowOverlap="1" wp14:anchorId="23247946" wp14:editId="54E20FF8">
            <wp:simplePos x="0" y="0"/>
            <wp:positionH relativeFrom="margin">
              <wp:align>left</wp:align>
            </wp:positionH>
            <wp:positionV relativeFrom="paragraph">
              <wp:posOffset>99803</wp:posOffset>
            </wp:positionV>
            <wp:extent cx="2216809" cy="2236978"/>
            <wp:effectExtent l="0" t="0" r="0" b="0"/>
            <wp:wrapTight wrapText="bothSides">
              <wp:wrapPolygon edited="0">
                <wp:start x="0" y="0"/>
                <wp:lineTo x="0" y="21342"/>
                <wp:lineTo x="21346" y="21342"/>
                <wp:lineTo x="2134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809" cy="223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1FCB9D" w14:textId="39D9EE22" w:rsidR="004B2AB2" w:rsidRPr="004B2AB2" w:rsidRDefault="004B2AB2" w:rsidP="00EA208F">
      <w:pPr>
        <w:autoSpaceDE w:val="0"/>
        <w:autoSpaceDN w:val="0"/>
        <w:adjustRightInd w:val="0"/>
        <w:spacing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 xml:space="preserve">From this graph, we can conclude that: </w:t>
      </w:r>
    </w:p>
    <w:p w14:paraId="0FD33D2D" w14:textId="432234F3" w:rsidR="004B2AB2" w:rsidRPr="004B2AB2" w:rsidRDefault="004B2AB2" w:rsidP="00EA208F">
      <w:pPr>
        <w:autoSpaceDE w:val="0"/>
        <w:autoSpaceDN w:val="0"/>
        <w:adjustRightInd w:val="0"/>
        <w:spacing w:before="240" w:after="58"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>A. The graph of</w:t>
      </w:r>
      <w:r w:rsidR="00EA208F">
        <w:rPr>
          <w:rFonts w:ascii="Calibri" w:hAnsi="Calibri" w:cs="Calibri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t>x</m:t>
            </m:r>
          </m:e>
        </m:d>
      </m:oMath>
      <w:r w:rsidRPr="004B2AB2">
        <w:rPr>
          <w:rFonts w:ascii="Calibri" w:hAnsi="Calibri" w:cs="Calibri"/>
          <w:color w:val="000000"/>
          <w:sz w:val="24"/>
          <w:szCs w:val="24"/>
        </w:rPr>
        <w:t xml:space="preserve"> has a stationary point at </w:t>
      </w:r>
      <w:r w:rsidR="00EA208F">
        <w:rPr>
          <w:rFonts w:ascii="Calibri" w:hAnsi="Calibri" w:cs="Calibri"/>
          <w:color w:val="000000"/>
          <w:sz w:val="24"/>
          <w:szCs w:val="24"/>
        </w:rPr>
        <w:t>x = 3.5</w:t>
      </w:r>
    </w:p>
    <w:p w14:paraId="35DE937B" w14:textId="3765D731" w:rsidR="004B2AB2" w:rsidRPr="004B2AB2" w:rsidRDefault="004B2AB2" w:rsidP="00EA208F">
      <w:pPr>
        <w:autoSpaceDE w:val="0"/>
        <w:autoSpaceDN w:val="0"/>
        <w:adjustRightInd w:val="0"/>
        <w:spacing w:before="240" w:after="58"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>B. The graph of</w:t>
      </w:r>
      <w:r w:rsidR="00EA208F">
        <w:rPr>
          <w:rFonts w:ascii="Calibri" w:hAnsi="Calibri" w:cs="Calibri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t>x</m:t>
            </m:r>
          </m:e>
        </m:d>
      </m:oMath>
      <w:r w:rsidRPr="004B2AB2">
        <w:rPr>
          <w:rFonts w:ascii="Calibri" w:hAnsi="Calibri" w:cs="Calibri"/>
          <w:color w:val="000000"/>
          <w:sz w:val="24"/>
          <w:szCs w:val="24"/>
        </w:rPr>
        <w:t xml:space="preserve"> has a maximum turning point at </w:t>
      </w:r>
      <w:r w:rsidR="00EA208F">
        <w:rPr>
          <w:rFonts w:ascii="Calibri" w:hAnsi="Calibri" w:cs="Calibri"/>
          <w:color w:val="000000"/>
          <w:sz w:val="24"/>
          <w:szCs w:val="24"/>
        </w:rPr>
        <w:t>x = 5</w:t>
      </w:r>
    </w:p>
    <w:p w14:paraId="36CCAF00" w14:textId="0D1F90FC" w:rsidR="004B2AB2" w:rsidRPr="004B2AB2" w:rsidRDefault="004B2AB2" w:rsidP="00EA208F">
      <w:pPr>
        <w:autoSpaceDE w:val="0"/>
        <w:autoSpaceDN w:val="0"/>
        <w:adjustRightInd w:val="0"/>
        <w:spacing w:before="240" w:after="58"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>C. The graph of</w:t>
      </w:r>
      <w:r w:rsidR="00EA208F">
        <w:rPr>
          <w:rFonts w:ascii="Calibri" w:hAnsi="Calibri" w:cs="Calibri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t>x</m:t>
            </m:r>
          </m:e>
        </m:d>
      </m:oMath>
      <w:r w:rsidRPr="004B2AB2">
        <w:rPr>
          <w:rFonts w:ascii="Calibri" w:hAnsi="Calibri" w:cs="Calibri"/>
          <w:color w:val="000000"/>
          <w:sz w:val="24"/>
          <w:szCs w:val="24"/>
        </w:rPr>
        <w:t xml:space="preserve"> has a minimum turning point at </w:t>
      </w:r>
      <w:r w:rsidR="00EA208F">
        <w:rPr>
          <w:rFonts w:ascii="Calibri" w:hAnsi="Calibri" w:cs="Calibri"/>
          <w:color w:val="000000"/>
          <w:sz w:val="24"/>
          <w:szCs w:val="24"/>
        </w:rPr>
        <w:t>x = 2</w:t>
      </w:r>
    </w:p>
    <w:p w14:paraId="65625A41" w14:textId="739033EC" w:rsidR="004B2AB2" w:rsidRPr="004B2AB2" w:rsidRDefault="004B2AB2" w:rsidP="00EA208F">
      <w:pPr>
        <w:autoSpaceDE w:val="0"/>
        <w:autoSpaceDN w:val="0"/>
        <w:adjustRightInd w:val="0"/>
        <w:spacing w:before="240" w:after="58"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 xml:space="preserve">D. The graph of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"/>
            <w:color w:val="000000"/>
            <w:sz w:val="24"/>
            <w:szCs w:val="24"/>
          </w:rPr>
          <m:t xml:space="preserve"> </m:t>
        </m:r>
      </m:oMath>
      <w:r w:rsidRPr="004B2AB2">
        <w:rPr>
          <w:rFonts w:ascii="Calibri" w:hAnsi="Calibri" w:cs="Calibri"/>
          <w:color w:val="000000"/>
          <w:sz w:val="24"/>
          <w:szCs w:val="24"/>
        </w:rPr>
        <w:t xml:space="preserve">has a maximum turning point at </w:t>
      </w:r>
      <w:r w:rsidR="00EA208F">
        <w:rPr>
          <w:rFonts w:ascii="Calibri" w:hAnsi="Calibri" w:cs="Calibri"/>
          <w:color w:val="000000"/>
          <w:sz w:val="24"/>
          <w:szCs w:val="24"/>
        </w:rPr>
        <w:t>x = 2</w:t>
      </w:r>
    </w:p>
    <w:p w14:paraId="092D65DB" w14:textId="4AAAB6B1" w:rsidR="004B2AB2" w:rsidRDefault="004B2AB2" w:rsidP="00EA208F">
      <w:pPr>
        <w:autoSpaceDE w:val="0"/>
        <w:autoSpaceDN w:val="0"/>
        <w:adjustRightInd w:val="0"/>
        <w:spacing w:before="240" w:after="0" w:line="240" w:lineRule="auto"/>
        <w:ind w:left="4320"/>
        <w:rPr>
          <w:rFonts w:ascii="Calibri" w:hAnsi="Calibri" w:cs="Calibri"/>
          <w:color w:val="000000"/>
          <w:sz w:val="24"/>
          <w:szCs w:val="24"/>
        </w:rPr>
      </w:pPr>
      <w:r w:rsidRPr="004B2AB2">
        <w:rPr>
          <w:rFonts w:ascii="Calibri" w:hAnsi="Calibri" w:cs="Calibri"/>
          <w:color w:val="000000"/>
          <w:sz w:val="24"/>
          <w:szCs w:val="24"/>
        </w:rPr>
        <w:t xml:space="preserve">E. The graph of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"/>
            <w:color w:val="000000"/>
            <w:sz w:val="24"/>
            <w:szCs w:val="24"/>
          </w:rPr>
          <m:t xml:space="preserve"> </m:t>
        </m:r>
      </m:oMath>
      <w:r w:rsidRPr="004B2AB2">
        <w:rPr>
          <w:rFonts w:ascii="Calibri" w:hAnsi="Calibri" w:cs="Calibri"/>
          <w:color w:val="000000"/>
          <w:sz w:val="24"/>
          <w:szCs w:val="24"/>
        </w:rPr>
        <w:t xml:space="preserve">has a stationary point of inflection at </w:t>
      </w:r>
      <w:r w:rsidR="00EA208F">
        <w:rPr>
          <w:rFonts w:ascii="Calibri" w:hAnsi="Calibri" w:cs="Calibri"/>
          <w:color w:val="000000"/>
          <w:sz w:val="24"/>
          <w:szCs w:val="24"/>
        </w:rPr>
        <w:t>x = 3.5</w:t>
      </w:r>
    </w:p>
    <w:p w14:paraId="4200E607" w14:textId="77777777" w:rsidR="00EA208F" w:rsidRDefault="00EA208F" w:rsidP="004B2AB2">
      <w:pPr>
        <w:autoSpaceDE w:val="0"/>
        <w:autoSpaceDN w:val="0"/>
        <w:adjustRightInd w:val="0"/>
        <w:spacing w:before="240" w:after="0" w:line="240" w:lineRule="auto"/>
        <w:ind w:left="284"/>
        <w:rPr>
          <w:rFonts w:ascii="Calibri" w:hAnsi="Calibri" w:cs="Calibri"/>
          <w:color w:val="000000"/>
          <w:sz w:val="24"/>
          <w:szCs w:val="24"/>
        </w:rPr>
      </w:pPr>
    </w:p>
    <w:p w14:paraId="61CC12B6" w14:textId="77777777" w:rsidR="00EA208F" w:rsidRPr="004B2AB2" w:rsidRDefault="00EA208F" w:rsidP="00EA208F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00"/>
          <w:sz w:val="24"/>
          <w:szCs w:val="24"/>
        </w:rPr>
      </w:pPr>
    </w:p>
    <w:p w14:paraId="79F473C2" w14:textId="56E3255D" w:rsidR="004B2AB2" w:rsidRPr="00491E30" w:rsidRDefault="004B2AB2" w:rsidP="004B2AB2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rFonts w:cstheme="minorHAnsi"/>
          <w:sz w:val="24"/>
          <w:szCs w:val="24"/>
        </w:rPr>
      </w:pPr>
      <w:r w:rsidRPr="00491E30">
        <w:rPr>
          <w:rFonts w:cstheme="minorHAnsi"/>
          <w:sz w:val="24"/>
          <w:szCs w:val="24"/>
        </w:rPr>
        <w:t xml:space="preserve">Use </w:t>
      </w:r>
      <w:r w:rsidRPr="00491E30">
        <w:rPr>
          <w:rFonts w:cstheme="minorHAnsi"/>
          <w:b/>
          <w:bCs/>
          <w:sz w:val="24"/>
          <w:szCs w:val="24"/>
        </w:rPr>
        <w:t xml:space="preserve">first principles </w:t>
      </w:r>
      <w:r w:rsidRPr="00491E30">
        <w:rPr>
          <w:rFonts w:cstheme="minorHAnsi"/>
          <w:sz w:val="24"/>
          <w:szCs w:val="24"/>
        </w:rPr>
        <w:t xml:space="preserve">to find the derivative of the function: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-6x</m:t>
        </m:r>
      </m:oMath>
      <w:r w:rsidR="00491E30" w:rsidRPr="00491E30">
        <w:rPr>
          <w:rFonts w:eastAsiaTheme="minorEastAsia" w:cstheme="minorHAnsi"/>
          <w:sz w:val="24"/>
          <w:szCs w:val="24"/>
        </w:rPr>
        <w:tab/>
      </w:r>
      <w:r w:rsidR="00491E30" w:rsidRPr="00491E30">
        <w:rPr>
          <w:rFonts w:eastAsiaTheme="minorEastAsia" w:cstheme="minorHAnsi"/>
          <w:sz w:val="24"/>
          <w:szCs w:val="24"/>
        </w:rPr>
        <w:tab/>
      </w:r>
      <w:r w:rsidR="00491E30" w:rsidRPr="00491E30">
        <w:rPr>
          <w:rFonts w:eastAsiaTheme="minorEastAsia" w:cstheme="minorHAnsi"/>
          <w:sz w:val="24"/>
          <w:szCs w:val="24"/>
        </w:rPr>
        <w:tab/>
      </w:r>
      <w:r w:rsidR="00491E30" w:rsidRPr="00491E30">
        <w:rPr>
          <w:rFonts w:eastAsiaTheme="minorEastAsia" w:cstheme="minorHAnsi"/>
          <w:sz w:val="24"/>
          <w:szCs w:val="24"/>
        </w:rPr>
        <w:tab/>
        <w:t>(2)</w:t>
      </w:r>
    </w:p>
    <w:p w14:paraId="631D5034" w14:textId="09143E90" w:rsidR="00491E30" w:rsidRP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68B0BDE7" w14:textId="5F722B78" w:rsidR="00491E30" w:rsidRP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39FA91A8" w14:textId="610D4AC3" w:rsid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55FA0FF4" w14:textId="7542D9CE" w:rsid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4C863C62" w14:textId="02D00BFF" w:rsid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0268E465" w14:textId="0D0EB75C" w:rsidR="00C42433" w:rsidRDefault="00C42433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089D0589" w14:textId="0AE9FEB5" w:rsidR="00C42433" w:rsidRDefault="00C42433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4DDD0DEF" w14:textId="77777777" w:rsidR="00C42433" w:rsidRPr="00491E30" w:rsidRDefault="00C42433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010E203B" w14:textId="15F73148" w:rsidR="00491E30" w:rsidRP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472A5353" w14:textId="3DCB7706" w:rsidR="00491E30" w:rsidRP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41A1F77F" w14:textId="77777777" w:rsidR="00491E30" w:rsidRP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1BB970F8" w14:textId="36EFC59F" w:rsidR="00491E30" w:rsidRDefault="00491E30" w:rsidP="00491E30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rFonts w:cstheme="minorHAnsi"/>
          <w:sz w:val="24"/>
          <w:szCs w:val="24"/>
        </w:rPr>
      </w:pPr>
      <w:r w:rsidRPr="00491E30">
        <w:rPr>
          <w:rFonts w:cstheme="minorHAnsi"/>
          <w:sz w:val="24"/>
          <w:szCs w:val="24"/>
        </w:rPr>
        <w:lastRenderedPageBreak/>
        <w:t>State the solutions of the equation (</w:t>
      </w:r>
      <w:r w:rsidRPr="00491E30">
        <w:rPr>
          <w:rFonts w:cstheme="minorHAnsi"/>
          <w:i/>
          <w:iCs/>
          <w:sz w:val="24"/>
          <w:szCs w:val="24"/>
        </w:rPr>
        <w:t xml:space="preserve">x </w:t>
      </w:r>
      <w:r w:rsidRPr="00491E30">
        <w:rPr>
          <w:rFonts w:cstheme="minorHAnsi"/>
          <w:sz w:val="24"/>
          <w:szCs w:val="24"/>
        </w:rPr>
        <w:t xml:space="preserve">- </w:t>
      </w:r>
      <w:proofErr w:type="gramStart"/>
      <w:r w:rsidRPr="00491E30">
        <w:rPr>
          <w:rFonts w:cstheme="minorHAnsi"/>
          <w:sz w:val="24"/>
          <w:szCs w:val="24"/>
        </w:rPr>
        <w:t>2)(</w:t>
      </w:r>
      <w:proofErr w:type="gramEnd"/>
      <w:r w:rsidRPr="00491E30">
        <w:rPr>
          <w:rFonts w:cstheme="minorHAnsi"/>
          <w:i/>
          <w:iCs/>
          <w:sz w:val="24"/>
          <w:szCs w:val="24"/>
        </w:rPr>
        <w:t xml:space="preserve">x </w:t>
      </w:r>
      <w:r w:rsidRPr="00491E30">
        <w:rPr>
          <w:rFonts w:cstheme="minorHAnsi"/>
          <w:sz w:val="24"/>
          <w:szCs w:val="24"/>
        </w:rPr>
        <w:t>+ 3)(</w:t>
      </w:r>
      <w:r w:rsidRPr="00491E30">
        <w:rPr>
          <w:rFonts w:cstheme="minorHAnsi"/>
          <w:i/>
          <w:iCs/>
          <w:sz w:val="24"/>
          <w:szCs w:val="24"/>
        </w:rPr>
        <w:t xml:space="preserve">x </w:t>
      </w:r>
      <w:r w:rsidRPr="00491E30">
        <w:rPr>
          <w:rFonts w:cstheme="minorHAnsi"/>
          <w:sz w:val="24"/>
          <w:szCs w:val="24"/>
        </w:rPr>
        <w:t>- 4)(</w:t>
      </w:r>
      <w:r w:rsidRPr="00491E30">
        <w:rPr>
          <w:rFonts w:cstheme="minorHAnsi"/>
          <w:i/>
          <w:iCs/>
          <w:sz w:val="24"/>
          <w:szCs w:val="24"/>
        </w:rPr>
        <w:t xml:space="preserve">x </w:t>
      </w:r>
      <w:r w:rsidRPr="00491E30">
        <w:rPr>
          <w:rFonts w:cstheme="minorHAnsi"/>
          <w:sz w:val="24"/>
          <w:szCs w:val="24"/>
        </w:rPr>
        <w:t>+ 5) = 0.</w:t>
      </w:r>
      <w:r w:rsidRPr="00491E30">
        <w:rPr>
          <w:rFonts w:cstheme="minorHAnsi"/>
          <w:sz w:val="24"/>
          <w:szCs w:val="24"/>
        </w:rPr>
        <w:tab/>
      </w:r>
      <w:r w:rsidRPr="00491E30">
        <w:rPr>
          <w:rFonts w:cstheme="minorHAnsi"/>
          <w:sz w:val="24"/>
          <w:szCs w:val="24"/>
        </w:rPr>
        <w:tab/>
      </w:r>
      <w:r w:rsidRPr="00491E30">
        <w:rPr>
          <w:rFonts w:cstheme="minorHAnsi"/>
          <w:sz w:val="24"/>
          <w:szCs w:val="24"/>
        </w:rPr>
        <w:tab/>
      </w:r>
      <w:r w:rsidRPr="00491E30">
        <w:rPr>
          <w:rFonts w:cstheme="minorHAnsi"/>
          <w:sz w:val="24"/>
          <w:szCs w:val="24"/>
        </w:rPr>
        <w:tab/>
      </w:r>
      <w:r w:rsidRPr="00491E30">
        <w:rPr>
          <w:rFonts w:cstheme="minorHAnsi"/>
          <w:sz w:val="24"/>
          <w:szCs w:val="24"/>
        </w:rPr>
        <w:tab/>
      </w:r>
      <w:r w:rsidRPr="00491E30">
        <w:rPr>
          <w:rFonts w:cstheme="minorHAnsi"/>
          <w:sz w:val="24"/>
          <w:szCs w:val="24"/>
        </w:rPr>
        <w:tab/>
        <w:t>(1)</w:t>
      </w:r>
    </w:p>
    <w:p w14:paraId="277D3A8E" w14:textId="118CBCF2" w:rsid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5F395C31" w14:textId="346C699A" w:rsid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3E1C102A" w14:textId="77777777" w:rsidR="00C42433" w:rsidRDefault="00C42433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0C4C2CF1" w14:textId="77777777" w:rsidR="00491E30" w:rsidRPr="00491E30" w:rsidRDefault="00491E30" w:rsidP="00491E30">
      <w:pPr>
        <w:spacing w:after="0" w:line="240" w:lineRule="auto"/>
        <w:rPr>
          <w:rFonts w:cstheme="minorHAnsi"/>
          <w:sz w:val="24"/>
          <w:szCs w:val="24"/>
        </w:rPr>
      </w:pPr>
    </w:p>
    <w:p w14:paraId="3BE4E0D1" w14:textId="03155534" w:rsidR="00491E30" w:rsidRDefault="00491E30" w:rsidP="00491E30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rFonts w:cstheme="minorHAnsi"/>
          <w:sz w:val="24"/>
          <w:szCs w:val="24"/>
        </w:rPr>
      </w:pPr>
      <w:r w:rsidRPr="00491E30">
        <w:rPr>
          <w:rFonts w:cstheme="minorHAnsi"/>
          <w:sz w:val="24"/>
          <w:szCs w:val="24"/>
        </w:rPr>
        <w:t xml:space="preserve">Give the sequence of transformations which transforms the graph of </w:t>
      </w:r>
      <w:r w:rsidRPr="00491E30">
        <w:rPr>
          <w:rFonts w:cstheme="minorHAnsi"/>
          <w:i/>
          <w:iCs/>
          <w:sz w:val="24"/>
          <w:szCs w:val="24"/>
        </w:rPr>
        <w:t xml:space="preserve">y </w:t>
      </w:r>
      <w:r w:rsidRPr="00491E30">
        <w:rPr>
          <w:rFonts w:cstheme="minorHAnsi"/>
          <w:sz w:val="24"/>
          <w:szCs w:val="24"/>
        </w:rPr>
        <w:t xml:space="preserve">= </w:t>
      </w:r>
      <w:r w:rsidRPr="00491E30">
        <w:rPr>
          <w:rFonts w:cstheme="minorHAnsi"/>
          <w:i/>
          <w:iCs/>
          <w:sz w:val="24"/>
          <w:szCs w:val="24"/>
        </w:rPr>
        <w:t>x</w:t>
      </w:r>
      <w:r w:rsidRPr="00491E30">
        <w:rPr>
          <w:rFonts w:cstheme="minorHAnsi"/>
          <w:sz w:val="24"/>
          <w:szCs w:val="24"/>
          <w:vertAlign w:val="superscript"/>
        </w:rPr>
        <w:t>3</w:t>
      </w:r>
      <w:r w:rsidRPr="00491E30">
        <w:rPr>
          <w:rFonts w:cstheme="minorHAnsi"/>
          <w:sz w:val="24"/>
          <w:szCs w:val="24"/>
        </w:rPr>
        <w:t xml:space="preserve"> to the graph of </w:t>
      </w:r>
      <w:r w:rsidRPr="00491E30">
        <w:rPr>
          <w:rFonts w:cstheme="minorHAnsi"/>
          <w:i/>
          <w:iCs/>
          <w:sz w:val="24"/>
          <w:szCs w:val="24"/>
        </w:rPr>
        <w:t xml:space="preserve">y </w:t>
      </w:r>
      <w:r w:rsidRPr="00491E30">
        <w:rPr>
          <w:rFonts w:cstheme="minorHAnsi"/>
          <w:sz w:val="24"/>
          <w:szCs w:val="24"/>
        </w:rPr>
        <w:t>= 3(</w:t>
      </w:r>
      <w:r w:rsidRPr="00491E30">
        <w:rPr>
          <w:rFonts w:cstheme="minorHAnsi"/>
          <w:i/>
          <w:iCs/>
          <w:sz w:val="24"/>
          <w:szCs w:val="24"/>
        </w:rPr>
        <w:t xml:space="preserve">x </w:t>
      </w:r>
      <w:r w:rsidRPr="00491E30">
        <w:rPr>
          <w:rFonts w:cstheme="minorHAnsi"/>
          <w:sz w:val="24"/>
          <w:szCs w:val="24"/>
        </w:rPr>
        <w:t>- 1)</w:t>
      </w:r>
      <w:r w:rsidRPr="00491E30">
        <w:rPr>
          <w:rFonts w:cstheme="minorHAnsi"/>
          <w:sz w:val="24"/>
          <w:szCs w:val="24"/>
          <w:vertAlign w:val="superscript"/>
        </w:rPr>
        <w:t>3</w:t>
      </w:r>
      <w:r w:rsidRPr="00491E30">
        <w:rPr>
          <w:rFonts w:cstheme="minorHAnsi"/>
          <w:sz w:val="24"/>
          <w:szCs w:val="24"/>
        </w:rPr>
        <w:t xml:space="preserve"> + 2.</w:t>
      </w:r>
    </w:p>
    <w:p w14:paraId="647259BF" w14:textId="5E24E033" w:rsidR="00491E30" w:rsidRDefault="00491E30" w:rsidP="00491E30">
      <w:pPr>
        <w:pStyle w:val="ListParagraph"/>
        <w:spacing w:after="0" w:line="240" w:lineRule="auto"/>
        <w:ind w:left="10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(3)</w:t>
      </w:r>
    </w:p>
    <w:p w14:paraId="47B9DB4B" w14:textId="55A4DF37" w:rsidR="00491E30" w:rsidRDefault="00491E30" w:rsidP="00491E30">
      <w:pPr>
        <w:pStyle w:val="ListParagraph"/>
        <w:spacing w:after="0" w:line="240" w:lineRule="auto"/>
        <w:ind w:left="10080"/>
        <w:rPr>
          <w:rFonts w:cstheme="minorHAnsi"/>
          <w:sz w:val="24"/>
          <w:szCs w:val="24"/>
        </w:rPr>
      </w:pPr>
    </w:p>
    <w:p w14:paraId="31143785" w14:textId="6FA2AA6D" w:rsidR="00C42433" w:rsidRDefault="00C42433" w:rsidP="00491E30">
      <w:pPr>
        <w:pStyle w:val="ListParagraph"/>
        <w:spacing w:after="0" w:line="240" w:lineRule="auto"/>
        <w:ind w:left="10080"/>
        <w:rPr>
          <w:rFonts w:cstheme="minorHAnsi"/>
          <w:sz w:val="24"/>
          <w:szCs w:val="24"/>
        </w:rPr>
      </w:pPr>
    </w:p>
    <w:p w14:paraId="4E7111E1" w14:textId="77777777" w:rsidR="00C42433" w:rsidRDefault="00C42433" w:rsidP="00491E30">
      <w:pPr>
        <w:pStyle w:val="ListParagraph"/>
        <w:spacing w:after="0" w:line="240" w:lineRule="auto"/>
        <w:ind w:left="10080"/>
        <w:rPr>
          <w:rFonts w:cstheme="minorHAnsi"/>
          <w:sz w:val="24"/>
          <w:szCs w:val="24"/>
        </w:rPr>
      </w:pPr>
    </w:p>
    <w:p w14:paraId="74CA9529" w14:textId="1AC92B20" w:rsidR="00491E30" w:rsidRDefault="00491E30" w:rsidP="00491E30">
      <w:pPr>
        <w:pStyle w:val="ListParagraph"/>
        <w:spacing w:after="0" w:line="240" w:lineRule="auto"/>
        <w:ind w:left="10080"/>
        <w:rPr>
          <w:rFonts w:cstheme="minorHAnsi"/>
          <w:sz w:val="24"/>
          <w:szCs w:val="24"/>
        </w:rPr>
      </w:pPr>
    </w:p>
    <w:p w14:paraId="32882D63" w14:textId="2D4202BC" w:rsidR="00491E30" w:rsidRDefault="00491E30" w:rsidP="00491E30">
      <w:pPr>
        <w:pStyle w:val="ListParagraph"/>
        <w:spacing w:after="0" w:line="240" w:lineRule="auto"/>
        <w:ind w:left="10080"/>
        <w:rPr>
          <w:rFonts w:cstheme="minorHAnsi"/>
          <w:sz w:val="24"/>
          <w:szCs w:val="24"/>
        </w:rPr>
      </w:pPr>
    </w:p>
    <w:p w14:paraId="586FC2FB" w14:textId="77777777" w:rsidR="00491E30" w:rsidRPr="00491E30" w:rsidRDefault="00491E30" w:rsidP="00491E30">
      <w:pPr>
        <w:pStyle w:val="ListParagraph"/>
        <w:spacing w:after="0" w:line="240" w:lineRule="auto"/>
        <w:ind w:left="10080"/>
        <w:rPr>
          <w:rFonts w:cstheme="minorHAnsi"/>
          <w:sz w:val="24"/>
          <w:szCs w:val="24"/>
        </w:rPr>
      </w:pPr>
    </w:p>
    <w:p w14:paraId="4F07E6D9" w14:textId="26615BEA" w:rsidR="000A6F1E" w:rsidRPr="000A6F1E" w:rsidRDefault="000A6F1E" w:rsidP="000A6F1E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sz w:val="24"/>
        </w:rPr>
      </w:pPr>
      <w:r>
        <w:rPr>
          <w:sz w:val="24"/>
        </w:rPr>
        <w:t xml:space="preserve"> For the given points </w:t>
      </w:r>
      <w:proofErr w:type="gramStart"/>
      <w:r>
        <w:rPr>
          <w:sz w:val="24"/>
        </w:rPr>
        <w:t>A(</w:t>
      </w:r>
      <w:proofErr w:type="gramEnd"/>
      <w:r>
        <w:rPr>
          <w:sz w:val="24"/>
        </w:rPr>
        <w:t>-2, 3) and B(-1, -</w:t>
      </w:r>
      <w:r w:rsidRPr="000A6F1E">
        <w:rPr>
          <w:sz w:val="24"/>
        </w:rPr>
        <w:t>4):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(6)</w:t>
      </w:r>
    </w:p>
    <w:p w14:paraId="7D2FF596" w14:textId="651CB27D" w:rsidR="000A6F1E" w:rsidRP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  <w:r w:rsidRPr="000A6F1E">
        <w:rPr>
          <w:sz w:val="24"/>
        </w:rPr>
        <w:t>a</w:t>
      </w:r>
      <w:r>
        <w:rPr>
          <w:sz w:val="24"/>
        </w:rPr>
        <w:t>.</w:t>
      </w:r>
      <w:r w:rsidRPr="000A6F1E">
        <w:rPr>
          <w:sz w:val="24"/>
        </w:rPr>
        <w:t> </w:t>
      </w:r>
      <w:r w:rsidRPr="000A6F1E">
        <w:rPr>
          <w:sz w:val="24"/>
        </w:rPr>
        <w:t xml:space="preserve">find the midpoint </w:t>
      </w:r>
      <w:r>
        <w:rPr>
          <w:sz w:val="24"/>
        </w:rPr>
        <w:t>(</w:t>
      </w:r>
      <w:r w:rsidRPr="000A6F1E">
        <w:rPr>
          <w:sz w:val="24"/>
        </w:rPr>
        <w:t>M</w:t>
      </w:r>
      <w:r>
        <w:rPr>
          <w:sz w:val="24"/>
        </w:rPr>
        <w:t>)</w:t>
      </w:r>
      <w:r w:rsidRPr="000A6F1E">
        <w:rPr>
          <w:sz w:val="24"/>
        </w:rPr>
        <w:t xml:space="preserve"> of A and B</w:t>
      </w:r>
    </w:p>
    <w:p w14:paraId="634362F5" w14:textId="3450D20F" w:rsid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1B9751AF" w14:textId="17255DF3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0F91EFAC" w14:textId="6CA45C65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78797065" w14:textId="65D9CD7F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6FAD763F" w14:textId="6C9E4B6A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0FC01D84" w14:textId="58391C1B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21F818C5" w14:textId="77777777" w:rsidR="00C51863" w:rsidRPr="000A6F1E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2B3841EC" w14:textId="3C44F0CA" w:rsidR="000A6F1E" w:rsidRP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  <w:r w:rsidRPr="000A6F1E">
        <w:rPr>
          <w:sz w:val="24"/>
        </w:rPr>
        <w:t>b</w:t>
      </w:r>
      <w:r>
        <w:rPr>
          <w:sz w:val="24"/>
        </w:rPr>
        <w:t>.</w:t>
      </w:r>
      <w:r w:rsidRPr="000A6F1E">
        <w:rPr>
          <w:sz w:val="24"/>
        </w:rPr>
        <w:t> </w:t>
      </w:r>
      <w:r w:rsidRPr="000A6F1E">
        <w:rPr>
          <w:sz w:val="24"/>
        </w:rPr>
        <w:t>find the distance between A and B</w:t>
      </w:r>
    </w:p>
    <w:p w14:paraId="600CC419" w14:textId="61648657" w:rsid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6882A5BF" w14:textId="771D9109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445201C0" w14:textId="191A09C7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16F5E7C5" w14:textId="72C92730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29F1463D" w14:textId="282057EC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7BD9B054" w14:textId="694E7E2D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034B6156" w14:textId="7DE1E3AD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5DE84FF8" w14:textId="77777777" w:rsidR="00C51863" w:rsidRPr="000A6F1E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53C622E0" w14:textId="64CBE951" w:rsid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  <w:r w:rsidRPr="000A6F1E">
        <w:rPr>
          <w:sz w:val="24"/>
        </w:rPr>
        <w:t>c</w:t>
      </w:r>
      <w:r>
        <w:rPr>
          <w:sz w:val="24"/>
        </w:rPr>
        <w:t>.</w:t>
      </w:r>
      <w:r w:rsidRPr="000A6F1E">
        <w:rPr>
          <w:sz w:val="24"/>
        </w:rPr>
        <w:t> </w:t>
      </w:r>
      <w:r w:rsidRPr="000A6F1E">
        <w:rPr>
          <w:sz w:val="24"/>
        </w:rPr>
        <w:t>find the gradient of line AB.</w:t>
      </w:r>
    </w:p>
    <w:p w14:paraId="7DC2BA63" w14:textId="6F3ED49F" w:rsidR="000A6F1E" w:rsidRDefault="000A6F1E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586FC861" w14:textId="53670B60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332C4F6C" w14:textId="45EFAB24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168553CE" w14:textId="13ECC381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7D14F225" w14:textId="279A5DD1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680DF5D0" w14:textId="7A9C1310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5094393C" w14:textId="77777777" w:rsidR="00C51863" w:rsidRDefault="00C51863" w:rsidP="000A6F1E">
      <w:pPr>
        <w:pStyle w:val="ListParagraph"/>
        <w:spacing w:after="0" w:line="240" w:lineRule="auto"/>
        <w:ind w:left="284"/>
        <w:rPr>
          <w:sz w:val="24"/>
        </w:rPr>
      </w:pPr>
    </w:p>
    <w:p w14:paraId="6800D5B6" w14:textId="77777777" w:rsidR="000A6F1E" w:rsidRDefault="000A6F1E" w:rsidP="000A6F1E">
      <w:pPr>
        <w:pStyle w:val="ListParagraph"/>
        <w:spacing w:after="0" w:line="240" w:lineRule="auto"/>
        <w:ind w:left="142"/>
        <w:rPr>
          <w:sz w:val="24"/>
        </w:rPr>
      </w:pPr>
    </w:p>
    <w:p w14:paraId="4F15108C" w14:textId="4E337C00" w:rsidR="000A6F1E" w:rsidRDefault="000A6F1E" w:rsidP="000A6F1E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sz w:val="24"/>
        </w:rPr>
      </w:pPr>
      <w:r w:rsidRPr="000A6F1E">
        <w:rPr>
          <w:sz w:val="24"/>
        </w:rPr>
        <w:t>Find the radius and the coordinates of the centre of the circle x</w:t>
      </w:r>
      <w:r w:rsidRPr="000A6F1E">
        <w:rPr>
          <w:sz w:val="24"/>
          <w:vertAlign w:val="superscript"/>
        </w:rPr>
        <w:t>2</w:t>
      </w:r>
      <w:r w:rsidR="00EC0D68">
        <w:rPr>
          <w:sz w:val="24"/>
        </w:rPr>
        <w:t xml:space="preserve"> + 4x +</w:t>
      </w:r>
      <w:r w:rsidRPr="000A6F1E">
        <w:rPr>
          <w:sz w:val="24"/>
        </w:rPr>
        <w:t xml:space="preserve"> y</w:t>
      </w:r>
      <w:r w:rsidRPr="00EC0D68">
        <w:rPr>
          <w:sz w:val="24"/>
          <w:vertAlign w:val="superscript"/>
        </w:rPr>
        <w:t>2</w:t>
      </w:r>
      <w:r w:rsidR="00EC0D68">
        <w:rPr>
          <w:sz w:val="24"/>
        </w:rPr>
        <w:t xml:space="preserve"> - 6y -</w:t>
      </w:r>
      <w:r w:rsidRPr="000A6F1E">
        <w:rPr>
          <w:sz w:val="24"/>
        </w:rPr>
        <w:t xml:space="preserve"> 12 </w:t>
      </w:r>
      <w:r w:rsidR="00EC0D68">
        <w:rPr>
          <w:sz w:val="24"/>
        </w:rPr>
        <w:t>=</w:t>
      </w:r>
      <w:r w:rsidRPr="000A6F1E">
        <w:rPr>
          <w:sz w:val="24"/>
        </w:rPr>
        <w:t xml:space="preserve"> 0.</w:t>
      </w:r>
      <w:r w:rsidR="00EC0D68">
        <w:rPr>
          <w:sz w:val="24"/>
        </w:rPr>
        <w:tab/>
      </w:r>
      <w:r w:rsidR="00EC0D68">
        <w:rPr>
          <w:sz w:val="24"/>
        </w:rPr>
        <w:tab/>
      </w:r>
      <w:r w:rsidR="00EC0D68">
        <w:rPr>
          <w:sz w:val="24"/>
        </w:rPr>
        <w:tab/>
        <w:t>(4)</w:t>
      </w:r>
    </w:p>
    <w:p w14:paraId="7D6E3161" w14:textId="56933A96" w:rsidR="00A14FCD" w:rsidRDefault="00A14FCD" w:rsidP="00C51863">
      <w:pPr>
        <w:pStyle w:val="NL"/>
        <w:spacing w:before="120"/>
        <w:ind w:left="142" w:firstLine="0"/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</w:pPr>
    </w:p>
    <w:p w14:paraId="057E3A67" w14:textId="693B7D08" w:rsidR="00C51863" w:rsidRDefault="00C51863" w:rsidP="00C51863">
      <w:pPr>
        <w:pStyle w:val="NL"/>
        <w:spacing w:before="120"/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</w:pPr>
    </w:p>
    <w:p w14:paraId="2A38955E" w14:textId="57C6FB7B" w:rsidR="00C51863" w:rsidRDefault="00C51863" w:rsidP="00C51863">
      <w:pPr>
        <w:pStyle w:val="NL"/>
        <w:spacing w:before="120"/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</w:pPr>
    </w:p>
    <w:p w14:paraId="07AA90B4" w14:textId="357DF5E6" w:rsidR="00C51863" w:rsidRDefault="00C51863" w:rsidP="00C51863">
      <w:pPr>
        <w:pStyle w:val="NL"/>
        <w:spacing w:before="120"/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</w:pPr>
    </w:p>
    <w:p w14:paraId="3C4F4E59" w14:textId="497D8559" w:rsidR="00C51863" w:rsidRDefault="00C51863" w:rsidP="00C51863">
      <w:pPr>
        <w:pStyle w:val="NL"/>
        <w:spacing w:before="120"/>
        <w:rPr>
          <w:rStyle w:val="i-answersitalic"/>
          <w:rFonts w:asciiTheme="minorHAnsi" w:hAnsiTheme="minorHAnsi" w:cstheme="minorHAnsi"/>
          <w:color w:val="FF0000"/>
          <w:sz w:val="24"/>
          <w:szCs w:val="24"/>
        </w:rPr>
      </w:pPr>
    </w:p>
    <w:p w14:paraId="6F717914" w14:textId="77777777" w:rsidR="00C51863" w:rsidRPr="00A14FCD" w:rsidRDefault="00C51863" w:rsidP="00C51863">
      <w:pPr>
        <w:pStyle w:val="NL"/>
        <w:spacing w:before="120"/>
        <w:rPr>
          <w:rStyle w:val="i-answersquestionnumber"/>
          <w:rFonts w:asciiTheme="minorHAnsi" w:hAnsiTheme="minorHAnsi" w:cstheme="minorHAnsi"/>
          <w:bCs/>
          <w:color w:val="FF0000"/>
        </w:rPr>
      </w:pPr>
    </w:p>
    <w:p w14:paraId="024FBE95" w14:textId="484F1732" w:rsidR="00EC0D68" w:rsidRDefault="00EC0D68" w:rsidP="00EC0D68">
      <w:pPr>
        <w:spacing w:after="0" w:line="240" w:lineRule="auto"/>
        <w:rPr>
          <w:sz w:val="24"/>
        </w:rPr>
      </w:pPr>
    </w:p>
    <w:p w14:paraId="44C9727B" w14:textId="5779E44C" w:rsidR="000A6F1E" w:rsidRPr="006437B9" w:rsidRDefault="006437B9" w:rsidP="004B2AB2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sz w:val="24"/>
        </w:rPr>
      </w:pPr>
      <w:r>
        <w:lastRenderedPageBreak/>
        <w:t xml:space="preserve">The first and fifth terms of a GP are 5 and 3125 respectively. What is </w:t>
      </w:r>
      <w:r>
        <w:rPr>
          <w:rStyle w:val="i-listitalic"/>
        </w:rPr>
        <w:t>S</w:t>
      </w:r>
      <w:r>
        <w:rPr>
          <w:rStyle w:val="i-listsubscript"/>
        </w:rPr>
        <w:t xml:space="preserve">5 </w:t>
      </w:r>
      <w:r>
        <w:t>for this sequence?</w:t>
      </w:r>
      <w:r>
        <w:tab/>
      </w:r>
      <w:r>
        <w:tab/>
      </w:r>
      <w:r>
        <w:tab/>
        <w:t>(2)</w:t>
      </w:r>
    </w:p>
    <w:p w14:paraId="7E377A93" w14:textId="3DE267B8" w:rsidR="006437B9" w:rsidRDefault="006437B9" w:rsidP="006437B9">
      <w:pPr>
        <w:pStyle w:val="NLLL2COL"/>
        <w:spacing w:before="60"/>
        <w:ind w:left="720" w:firstLine="0"/>
        <w:rPr>
          <w:rStyle w:val="i-answersquestionnumber"/>
          <w:color w:val="FF0000"/>
          <w:sz w:val="24"/>
          <w:szCs w:val="24"/>
        </w:rPr>
      </w:pPr>
    </w:p>
    <w:p w14:paraId="31B1DB05" w14:textId="0F2C1075" w:rsidR="00C51863" w:rsidRDefault="00C51863" w:rsidP="006437B9">
      <w:pPr>
        <w:pStyle w:val="NLLL2COL"/>
        <w:spacing w:before="60"/>
        <w:ind w:left="720" w:firstLine="0"/>
        <w:rPr>
          <w:rStyle w:val="i-answersquestionnumber"/>
          <w:color w:val="FF0000"/>
          <w:sz w:val="24"/>
          <w:szCs w:val="24"/>
        </w:rPr>
      </w:pPr>
    </w:p>
    <w:p w14:paraId="2880107A" w14:textId="5404E618" w:rsidR="00C51863" w:rsidRDefault="00C51863" w:rsidP="006437B9">
      <w:pPr>
        <w:pStyle w:val="NLLL2COL"/>
        <w:spacing w:before="60"/>
        <w:ind w:left="720" w:firstLine="0"/>
        <w:rPr>
          <w:rStyle w:val="i-answersquestionnumber"/>
          <w:color w:val="FF0000"/>
          <w:sz w:val="24"/>
          <w:szCs w:val="24"/>
        </w:rPr>
      </w:pPr>
    </w:p>
    <w:p w14:paraId="5AFC1563" w14:textId="13CD5BAC" w:rsidR="00C51863" w:rsidRDefault="00C51863" w:rsidP="006437B9">
      <w:pPr>
        <w:pStyle w:val="NLLL2COL"/>
        <w:spacing w:before="60"/>
        <w:ind w:left="720" w:firstLine="0"/>
        <w:rPr>
          <w:rStyle w:val="i-answersquestionnumber"/>
          <w:color w:val="FF0000"/>
          <w:sz w:val="24"/>
          <w:szCs w:val="24"/>
        </w:rPr>
      </w:pPr>
    </w:p>
    <w:p w14:paraId="48428DC1" w14:textId="3C450EC3" w:rsidR="00C51863" w:rsidRDefault="00C51863" w:rsidP="006437B9">
      <w:pPr>
        <w:pStyle w:val="NLLL2COL"/>
        <w:spacing w:before="60"/>
        <w:ind w:left="720" w:firstLine="0"/>
        <w:rPr>
          <w:rStyle w:val="i-answersquestionnumber"/>
          <w:color w:val="FF0000"/>
          <w:sz w:val="24"/>
          <w:szCs w:val="24"/>
        </w:rPr>
      </w:pPr>
    </w:p>
    <w:p w14:paraId="35B6F127" w14:textId="464E22D5" w:rsidR="00C51863" w:rsidRPr="006437B9" w:rsidRDefault="00C51863" w:rsidP="006437B9">
      <w:pPr>
        <w:pStyle w:val="NLLL2COL"/>
        <w:spacing w:before="60"/>
        <w:ind w:left="720" w:firstLine="0"/>
        <w:rPr>
          <w:rStyle w:val="i-answersquestionnumber"/>
          <w:color w:val="FF0000"/>
          <w:sz w:val="24"/>
          <w:szCs w:val="24"/>
        </w:rPr>
      </w:pPr>
    </w:p>
    <w:p w14:paraId="7A381E68" w14:textId="6E6CB258" w:rsidR="006437B9" w:rsidRDefault="006437B9" w:rsidP="006437B9">
      <w:pPr>
        <w:spacing w:after="0" w:line="240" w:lineRule="auto"/>
        <w:rPr>
          <w:sz w:val="24"/>
        </w:rPr>
      </w:pPr>
    </w:p>
    <w:p w14:paraId="41760C2E" w14:textId="68BE25A3" w:rsidR="006437B9" w:rsidRDefault="006437B9" w:rsidP="006437B9">
      <w:pPr>
        <w:spacing w:after="0" w:line="240" w:lineRule="auto"/>
        <w:rPr>
          <w:sz w:val="24"/>
        </w:rPr>
      </w:pPr>
    </w:p>
    <w:p w14:paraId="61B6D1C1" w14:textId="77777777" w:rsidR="006437B9" w:rsidRPr="006437B9" w:rsidRDefault="006437B9" w:rsidP="006437B9">
      <w:pPr>
        <w:spacing w:after="0" w:line="240" w:lineRule="auto"/>
        <w:rPr>
          <w:sz w:val="24"/>
        </w:rPr>
      </w:pPr>
    </w:p>
    <w:p w14:paraId="0E81A36F" w14:textId="7159B687" w:rsidR="006437B9" w:rsidRPr="006437B9" w:rsidRDefault="006437B9" w:rsidP="006437B9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sz w:val="24"/>
        </w:rPr>
      </w:pPr>
      <w:r>
        <w:t>If sin (</w:t>
      </w:r>
      <w:r w:rsidRPr="006437B9">
        <w:rPr>
          <w:rStyle w:val="i-listitalic"/>
          <w:rFonts w:ascii="Minion Pro" w:hAnsi="Minion Pro"/>
        </w:rPr>
        <w:t>a</w:t>
      </w:r>
      <w:r>
        <w:t xml:space="preserve">) </w:t>
      </w:r>
      <w:r>
        <w:rPr>
          <w:rStyle w:val="MATH-1"/>
        </w:rPr>
        <w:sym w:font="Symbol" w:char="F03D"/>
      </w:r>
      <w:r>
        <w:t xml:space="preserve"> </w:t>
      </w:r>
      <w:r w:rsidRPr="00E34DD0">
        <w:rPr>
          <w:position w:val="-20"/>
        </w:rPr>
        <w:object w:dxaOrig="200" w:dyaOrig="520" w14:anchorId="185BA10B">
          <v:shape id="_x0000_i1029" type="#_x0000_t75" style="width:9.65pt;height:26.35pt" o:ole="">
            <v:imagedata r:id="rId15" o:title=""/>
          </v:shape>
          <o:OLEObject Type="Embed" ProgID="Equation.DSMT4" ShapeID="_x0000_i1029" DrawAspect="Content" ObjectID="_1628922397" r:id="rId16"/>
        </w:object>
      </w:r>
      <w:r>
        <w:t xml:space="preserve"> and cos (</w:t>
      </w:r>
      <w:r w:rsidRPr="006437B9">
        <w:rPr>
          <w:rStyle w:val="i-listitalic"/>
          <w:rFonts w:ascii="Minion Pro" w:hAnsi="Minion Pro"/>
        </w:rPr>
        <w:t>b</w:t>
      </w:r>
      <w:r>
        <w:t xml:space="preserve">) </w:t>
      </w:r>
      <w:r>
        <w:rPr>
          <w:rStyle w:val="MATH-1"/>
        </w:rPr>
        <w:sym w:font="Symbol" w:char="F03D"/>
      </w:r>
      <w:r>
        <w:t xml:space="preserve"> </w:t>
      </w:r>
      <w:r w:rsidRPr="00744151">
        <w:rPr>
          <w:position w:val="-20"/>
        </w:rPr>
        <w:object w:dxaOrig="200" w:dyaOrig="520" w14:anchorId="0E3DD50D">
          <v:shape id="_x0000_i1030" type="#_x0000_t75" style="width:9.65pt;height:26.35pt" o:ole="">
            <v:imagedata r:id="rId17" o:title=""/>
          </v:shape>
          <o:OLEObject Type="Embed" ProgID="Equation.DSMT4" ShapeID="_x0000_i1030" DrawAspect="Content" ObjectID="_1628922398" r:id="rId18"/>
        </w:object>
      </w:r>
      <w:r>
        <w:t>, find the exact value of cos (</w:t>
      </w:r>
      <w:r w:rsidRPr="006437B9">
        <w:rPr>
          <w:rStyle w:val="i-listitalic"/>
          <w:rFonts w:ascii="Minion Pro" w:hAnsi="Minion Pro"/>
        </w:rPr>
        <w:t>a</w:t>
      </w:r>
      <w:r>
        <w:t xml:space="preserve"> </w:t>
      </w:r>
      <w:r>
        <w:rPr>
          <w:rStyle w:val="MATH-1"/>
        </w:rPr>
        <w:sym w:font="Symbol" w:char="F02B"/>
      </w:r>
      <w:r>
        <w:t xml:space="preserve"> </w:t>
      </w:r>
      <w:r w:rsidRPr="006437B9">
        <w:rPr>
          <w:rStyle w:val="i-listitalic"/>
          <w:rFonts w:ascii="Minion Pro" w:hAnsi="Minion Pro"/>
        </w:rPr>
        <w:t>b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14:paraId="19BC525B" w14:textId="1B1A9C0D" w:rsidR="006437B9" w:rsidRDefault="006437B9" w:rsidP="006437B9">
      <w:pPr>
        <w:spacing w:after="0" w:line="240" w:lineRule="auto"/>
        <w:rPr>
          <w:sz w:val="24"/>
        </w:rPr>
      </w:pPr>
    </w:p>
    <w:p w14:paraId="66E162AE" w14:textId="6F93A3BF" w:rsidR="00C51863" w:rsidRDefault="00C51863" w:rsidP="006437B9">
      <w:pPr>
        <w:spacing w:after="0" w:line="240" w:lineRule="auto"/>
        <w:rPr>
          <w:sz w:val="24"/>
        </w:rPr>
      </w:pPr>
    </w:p>
    <w:p w14:paraId="0DFDBDDE" w14:textId="5A699B47" w:rsidR="00C51863" w:rsidRDefault="00C51863" w:rsidP="006437B9">
      <w:pPr>
        <w:spacing w:after="0" w:line="240" w:lineRule="auto"/>
        <w:rPr>
          <w:sz w:val="24"/>
        </w:rPr>
      </w:pPr>
    </w:p>
    <w:p w14:paraId="2076E463" w14:textId="0C246B88" w:rsidR="00C51863" w:rsidRDefault="00C51863" w:rsidP="006437B9">
      <w:pPr>
        <w:spacing w:after="0" w:line="240" w:lineRule="auto"/>
        <w:rPr>
          <w:sz w:val="24"/>
        </w:rPr>
      </w:pPr>
    </w:p>
    <w:p w14:paraId="6C3DF168" w14:textId="1F631B0B" w:rsidR="00C51863" w:rsidRDefault="00C51863" w:rsidP="006437B9">
      <w:pPr>
        <w:spacing w:after="0" w:line="240" w:lineRule="auto"/>
        <w:rPr>
          <w:sz w:val="24"/>
        </w:rPr>
      </w:pPr>
    </w:p>
    <w:p w14:paraId="38113D01" w14:textId="085E1833" w:rsidR="00C51863" w:rsidRDefault="00C51863" w:rsidP="006437B9">
      <w:pPr>
        <w:spacing w:after="0" w:line="240" w:lineRule="auto"/>
        <w:rPr>
          <w:sz w:val="24"/>
        </w:rPr>
      </w:pPr>
    </w:p>
    <w:p w14:paraId="1CD2FEEC" w14:textId="658A6585" w:rsidR="00C51863" w:rsidRDefault="00C51863" w:rsidP="006437B9">
      <w:pPr>
        <w:spacing w:after="0" w:line="240" w:lineRule="auto"/>
        <w:rPr>
          <w:sz w:val="24"/>
        </w:rPr>
      </w:pPr>
    </w:p>
    <w:p w14:paraId="09658B97" w14:textId="17A8E564" w:rsidR="00C51863" w:rsidRDefault="00C51863" w:rsidP="006437B9">
      <w:pPr>
        <w:spacing w:after="0" w:line="240" w:lineRule="auto"/>
        <w:rPr>
          <w:sz w:val="24"/>
        </w:rPr>
      </w:pPr>
    </w:p>
    <w:p w14:paraId="4574F662" w14:textId="331CEB43" w:rsidR="00C51863" w:rsidRDefault="00C51863" w:rsidP="006437B9">
      <w:pPr>
        <w:spacing w:after="0" w:line="240" w:lineRule="auto"/>
        <w:rPr>
          <w:sz w:val="24"/>
        </w:rPr>
      </w:pPr>
    </w:p>
    <w:p w14:paraId="777A4520" w14:textId="28BACA06" w:rsidR="00C51863" w:rsidRDefault="00C51863" w:rsidP="006437B9">
      <w:pPr>
        <w:spacing w:after="0" w:line="240" w:lineRule="auto"/>
        <w:rPr>
          <w:sz w:val="24"/>
        </w:rPr>
      </w:pPr>
    </w:p>
    <w:p w14:paraId="20E50327" w14:textId="0CB6A0C6" w:rsidR="00C51863" w:rsidRDefault="00C51863" w:rsidP="006437B9">
      <w:pPr>
        <w:spacing w:after="0" w:line="240" w:lineRule="auto"/>
        <w:rPr>
          <w:sz w:val="24"/>
        </w:rPr>
      </w:pPr>
    </w:p>
    <w:p w14:paraId="554288D8" w14:textId="7488BA28" w:rsidR="00C51863" w:rsidRDefault="00C51863" w:rsidP="006437B9">
      <w:pPr>
        <w:spacing w:after="0" w:line="240" w:lineRule="auto"/>
        <w:rPr>
          <w:sz w:val="24"/>
        </w:rPr>
      </w:pPr>
    </w:p>
    <w:p w14:paraId="3C5A7BC1" w14:textId="764A7240" w:rsidR="00C51863" w:rsidRDefault="00C51863" w:rsidP="006437B9">
      <w:pPr>
        <w:spacing w:after="0" w:line="240" w:lineRule="auto"/>
        <w:rPr>
          <w:sz w:val="24"/>
        </w:rPr>
      </w:pPr>
    </w:p>
    <w:p w14:paraId="210E0AF8" w14:textId="32C7A08A" w:rsidR="00C51863" w:rsidRDefault="00C51863" w:rsidP="006437B9">
      <w:pPr>
        <w:spacing w:after="0" w:line="240" w:lineRule="auto"/>
        <w:rPr>
          <w:sz w:val="24"/>
        </w:rPr>
      </w:pPr>
    </w:p>
    <w:p w14:paraId="2F669CCF" w14:textId="0E9A8067" w:rsidR="00C51863" w:rsidRDefault="00C51863" w:rsidP="006437B9">
      <w:pPr>
        <w:spacing w:after="0" w:line="240" w:lineRule="auto"/>
        <w:rPr>
          <w:sz w:val="24"/>
        </w:rPr>
      </w:pPr>
    </w:p>
    <w:p w14:paraId="583CA2AB" w14:textId="29395D41" w:rsidR="00C51863" w:rsidRDefault="00C51863" w:rsidP="006437B9">
      <w:pPr>
        <w:spacing w:after="0" w:line="240" w:lineRule="auto"/>
        <w:rPr>
          <w:sz w:val="24"/>
        </w:rPr>
      </w:pPr>
    </w:p>
    <w:p w14:paraId="18BB4601" w14:textId="63796176" w:rsidR="00C51863" w:rsidRDefault="00C51863" w:rsidP="006437B9">
      <w:pPr>
        <w:spacing w:after="0" w:line="240" w:lineRule="auto"/>
        <w:rPr>
          <w:sz w:val="24"/>
        </w:rPr>
      </w:pPr>
    </w:p>
    <w:p w14:paraId="429CE88C" w14:textId="1892264B" w:rsidR="00C51863" w:rsidRDefault="00C51863" w:rsidP="006437B9">
      <w:pPr>
        <w:spacing w:after="0" w:line="240" w:lineRule="auto"/>
        <w:rPr>
          <w:sz w:val="24"/>
        </w:rPr>
      </w:pPr>
    </w:p>
    <w:p w14:paraId="39D3C025" w14:textId="0B7F2E6D" w:rsidR="00C51863" w:rsidRDefault="00C51863" w:rsidP="006437B9">
      <w:pPr>
        <w:spacing w:after="0" w:line="240" w:lineRule="auto"/>
        <w:rPr>
          <w:sz w:val="24"/>
        </w:rPr>
      </w:pPr>
    </w:p>
    <w:p w14:paraId="2924BD0D" w14:textId="01757112" w:rsidR="00C51863" w:rsidRDefault="00C51863" w:rsidP="006437B9">
      <w:pPr>
        <w:spacing w:after="0" w:line="240" w:lineRule="auto"/>
        <w:rPr>
          <w:sz w:val="24"/>
        </w:rPr>
      </w:pPr>
    </w:p>
    <w:p w14:paraId="117F6EBF" w14:textId="60C8597F" w:rsidR="00C51863" w:rsidRDefault="00C51863" w:rsidP="006437B9">
      <w:pPr>
        <w:spacing w:after="0" w:line="240" w:lineRule="auto"/>
        <w:rPr>
          <w:sz w:val="24"/>
        </w:rPr>
      </w:pPr>
    </w:p>
    <w:p w14:paraId="011E46C1" w14:textId="77777777" w:rsidR="00C51863" w:rsidRDefault="00C51863" w:rsidP="006437B9">
      <w:pPr>
        <w:spacing w:after="0" w:line="240" w:lineRule="auto"/>
        <w:rPr>
          <w:sz w:val="24"/>
        </w:rPr>
      </w:pPr>
    </w:p>
    <w:p w14:paraId="4DE08BCD" w14:textId="3A602492" w:rsidR="006437B9" w:rsidRDefault="006437B9" w:rsidP="006437B9">
      <w:pPr>
        <w:spacing w:after="0" w:line="240" w:lineRule="auto"/>
        <w:rPr>
          <w:sz w:val="24"/>
        </w:rPr>
      </w:pPr>
    </w:p>
    <w:p w14:paraId="1567BA80" w14:textId="476A8296" w:rsidR="006437B9" w:rsidRDefault="006437B9" w:rsidP="006437B9">
      <w:pPr>
        <w:spacing w:after="0" w:line="240" w:lineRule="auto"/>
        <w:rPr>
          <w:sz w:val="24"/>
        </w:rPr>
      </w:pPr>
    </w:p>
    <w:p w14:paraId="5C209646" w14:textId="77777777" w:rsidR="006437B9" w:rsidRPr="006437B9" w:rsidRDefault="006437B9" w:rsidP="006437B9">
      <w:pPr>
        <w:spacing w:after="0" w:line="240" w:lineRule="auto"/>
        <w:rPr>
          <w:sz w:val="24"/>
        </w:rPr>
      </w:pPr>
    </w:p>
    <w:p w14:paraId="6CE731C0" w14:textId="521D9446" w:rsidR="006437B9" w:rsidRDefault="00711BF4" w:rsidP="004B2AB2">
      <w:pPr>
        <w:pStyle w:val="ListParagraph"/>
        <w:numPr>
          <w:ilvl w:val="0"/>
          <w:numId w:val="17"/>
        </w:numPr>
        <w:spacing w:after="0" w:line="240" w:lineRule="auto"/>
        <w:ind w:left="142" w:hanging="426"/>
        <w:rPr>
          <w:sz w:val="24"/>
        </w:rPr>
      </w:pPr>
      <w:r>
        <w:rPr>
          <w:sz w:val="24"/>
        </w:rPr>
        <w:t>Solve the following: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(6)</w:t>
      </w:r>
    </w:p>
    <w:p w14:paraId="77818756" w14:textId="53CE1520" w:rsidR="00711BF4" w:rsidRPr="00711BF4" w:rsidRDefault="00F9241E" w:rsidP="00711BF4">
      <w:pPr>
        <w:pStyle w:val="ListParagraph"/>
        <w:numPr>
          <w:ilvl w:val="0"/>
          <w:numId w:val="20"/>
        </w:numPr>
        <w:spacing w:after="0" w:line="240" w:lineRule="auto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</w:rPr>
              <m:t>3x-8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25</m:t>
            </m:r>
          </m:e>
          <m:sup>
            <m:r>
              <w:rPr>
                <w:rFonts w:ascii="Cambria Math" w:hAnsi="Cambria Math"/>
                <w:sz w:val="24"/>
              </w:rPr>
              <m:t>2x</m:t>
            </m:r>
          </m:sup>
        </m:sSup>
      </m:oMath>
    </w:p>
    <w:p w14:paraId="240D4258" w14:textId="78BD515E" w:rsidR="00711BF4" w:rsidRDefault="00711BF4" w:rsidP="00711BF4">
      <w:pPr>
        <w:spacing w:after="0" w:line="240" w:lineRule="auto"/>
        <w:rPr>
          <w:sz w:val="24"/>
        </w:rPr>
      </w:pPr>
    </w:p>
    <w:p w14:paraId="11E78766" w14:textId="7A421E75" w:rsidR="00711BF4" w:rsidRDefault="00711BF4" w:rsidP="00711BF4">
      <w:pPr>
        <w:spacing w:after="0" w:line="240" w:lineRule="auto"/>
        <w:rPr>
          <w:sz w:val="24"/>
        </w:rPr>
      </w:pPr>
    </w:p>
    <w:p w14:paraId="55975681" w14:textId="29DE7133" w:rsidR="00711BF4" w:rsidRDefault="00711BF4" w:rsidP="00711BF4">
      <w:pPr>
        <w:spacing w:after="0" w:line="240" w:lineRule="auto"/>
        <w:rPr>
          <w:sz w:val="24"/>
        </w:rPr>
      </w:pPr>
    </w:p>
    <w:p w14:paraId="55A97F4D" w14:textId="62859BA4" w:rsidR="00711BF4" w:rsidRDefault="00711BF4" w:rsidP="00711BF4">
      <w:pPr>
        <w:spacing w:after="0" w:line="240" w:lineRule="auto"/>
        <w:rPr>
          <w:sz w:val="24"/>
        </w:rPr>
      </w:pPr>
    </w:p>
    <w:p w14:paraId="3AB0C748" w14:textId="77777777" w:rsidR="00711BF4" w:rsidRPr="00711BF4" w:rsidRDefault="00711BF4" w:rsidP="00711BF4">
      <w:pPr>
        <w:spacing w:after="0" w:line="240" w:lineRule="auto"/>
        <w:rPr>
          <w:sz w:val="24"/>
        </w:rPr>
      </w:pPr>
    </w:p>
    <w:p w14:paraId="119D6F6A" w14:textId="74725FC4" w:rsidR="00711BF4" w:rsidRPr="00711BF4" w:rsidRDefault="00F9241E" w:rsidP="00711BF4">
      <w:pPr>
        <w:pStyle w:val="ListParagraph"/>
        <w:numPr>
          <w:ilvl w:val="0"/>
          <w:numId w:val="20"/>
        </w:numPr>
        <w:spacing w:after="0" w:line="240" w:lineRule="auto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2x-1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27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</m:oMath>
    </w:p>
    <w:p w14:paraId="556C2F4C" w14:textId="77777777" w:rsidR="00711BF4" w:rsidRPr="00A1182A" w:rsidRDefault="00711BF4" w:rsidP="00711BF4">
      <w:pPr>
        <w:pStyle w:val="ListParagraph"/>
        <w:spacing w:after="0" w:line="240" w:lineRule="auto"/>
        <w:ind w:left="502"/>
        <w:rPr>
          <w:sz w:val="24"/>
        </w:rPr>
      </w:pPr>
    </w:p>
    <w:sectPr w:rsidR="00711BF4" w:rsidRPr="00A1182A" w:rsidSect="00563C30">
      <w:pgSz w:w="12240" w:h="15840"/>
      <w:pgMar w:top="426" w:right="720" w:bottom="426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800000AF" w:usb1="4000204A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thematicalPiLTStd-1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883"/>
    <w:multiLevelType w:val="hybridMultilevel"/>
    <w:tmpl w:val="9AAA07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21B7"/>
    <w:multiLevelType w:val="hybridMultilevel"/>
    <w:tmpl w:val="1638BA1A"/>
    <w:lvl w:ilvl="0" w:tplc="4FBE938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B1D74"/>
    <w:multiLevelType w:val="hybridMultilevel"/>
    <w:tmpl w:val="2098D9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66AD"/>
    <w:multiLevelType w:val="hybridMultilevel"/>
    <w:tmpl w:val="98CC38C6"/>
    <w:lvl w:ilvl="0" w:tplc="9CF28186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03D1969"/>
    <w:multiLevelType w:val="hybridMultilevel"/>
    <w:tmpl w:val="02F6CE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311E"/>
    <w:multiLevelType w:val="hybridMultilevel"/>
    <w:tmpl w:val="3FE6B364"/>
    <w:lvl w:ilvl="0" w:tplc="8F5A1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0F42EB"/>
    <w:multiLevelType w:val="hybridMultilevel"/>
    <w:tmpl w:val="0B44A8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070DE"/>
    <w:multiLevelType w:val="hybridMultilevel"/>
    <w:tmpl w:val="6C4285CA"/>
    <w:lvl w:ilvl="0" w:tplc="09705DBC">
      <w:start w:val="1"/>
      <w:numFmt w:val="upperLetter"/>
      <w:lvlText w:val="%1."/>
      <w:lvlJc w:val="left"/>
      <w:pPr>
        <w:ind w:left="4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7" w:hanging="360"/>
      </w:pPr>
    </w:lvl>
    <w:lvl w:ilvl="2" w:tplc="0C09001B" w:tentative="1">
      <w:start w:val="1"/>
      <w:numFmt w:val="lowerRoman"/>
      <w:lvlText w:val="%3."/>
      <w:lvlJc w:val="right"/>
      <w:pPr>
        <w:ind w:left="1867" w:hanging="180"/>
      </w:pPr>
    </w:lvl>
    <w:lvl w:ilvl="3" w:tplc="0C09000F" w:tentative="1">
      <w:start w:val="1"/>
      <w:numFmt w:val="decimal"/>
      <w:lvlText w:val="%4."/>
      <w:lvlJc w:val="left"/>
      <w:pPr>
        <w:ind w:left="2587" w:hanging="360"/>
      </w:pPr>
    </w:lvl>
    <w:lvl w:ilvl="4" w:tplc="0C090019" w:tentative="1">
      <w:start w:val="1"/>
      <w:numFmt w:val="lowerLetter"/>
      <w:lvlText w:val="%5."/>
      <w:lvlJc w:val="left"/>
      <w:pPr>
        <w:ind w:left="3307" w:hanging="360"/>
      </w:pPr>
    </w:lvl>
    <w:lvl w:ilvl="5" w:tplc="0C09001B" w:tentative="1">
      <w:start w:val="1"/>
      <w:numFmt w:val="lowerRoman"/>
      <w:lvlText w:val="%6."/>
      <w:lvlJc w:val="right"/>
      <w:pPr>
        <w:ind w:left="4027" w:hanging="180"/>
      </w:pPr>
    </w:lvl>
    <w:lvl w:ilvl="6" w:tplc="0C09000F" w:tentative="1">
      <w:start w:val="1"/>
      <w:numFmt w:val="decimal"/>
      <w:lvlText w:val="%7."/>
      <w:lvlJc w:val="left"/>
      <w:pPr>
        <w:ind w:left="4747" w:hanging="360"/>
      </w:pPr>
    </w:lvl>
    <w:lvl w:ilvl="7" w:tplc="0C090019" w:tentative="1">
      <w:start w:val="1"/>
      <w:numFmt w:val="lowerLetter"/>
      <w:lvlText w:val="%8."/>
      <w:lvlJc w:val="left"/>
      <w:pPr>
        <w:ind w:left="5467" w:hanging="360"/>
      </w:pPr>
    </w:lvl>
    <w:lvl w:ilvl="8" w:tplc="0C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8" w15:restartNumberingAfterBreak="0">
    <w:nsid w:val="247732A2"/>
    <w:multiLevelType w:val="hybridMultilevel"/>
    <w:tmpl w:val="F3AA408E"/>
    <w:lvl w:ilvl="0" w:tplc="E9BA323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7096F"/>
    <w:multiLevelType w:val="hybridMultilevel"/>
    <w:tmpl w:val="821E31B4"/>
    <w:lvl w:ilvl="0" w:tplc="2E468BAA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FB5514"/>
    <w:multiLevelType w:val="hybridMultilevel"/>
    <w:tmpl w:val="731803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8542A"/>
    <w:multiLevelType w:val="hybridMultilevel"/>
    <w:tmpl w:val="7CB84702"/>
    <w:lvl w:ilvl="0" w:tplc="5F605C8A">
      <w:start w:val="6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FDF157C"/>
    <w:multiLevelType w:val="hybridMultilevel"/>
    <w:tmpl w:val="9E8281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323FC"/>
    <w:multiLevelType w:val="hybridMultilevel"/>
    <w:tmpl w:val="B70264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6498E"/>
    <w:multiLevelType w:val="hybridMultilevel"/>
    <w:tmpl w:val="1ED8BD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61568"/>
    <w:multiLevelType w:val="hybridMultilevel"/>
    <w:tmpl w:val="1CCAC7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70932"/>
    <w:multiLevelType w:val="hybridMultilevel"/>
    <w:tmpl w:val="3338736E"/>
    <w:lvl w:ilvl="0" w:tplc="CAD6E7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E3B21"/>
    <w:multiLevelType w:val="hybridMultilevel"/>
    <w:tmpl w:val="84DED4B8"/>
    <w:lvl w:ilvl="0" w:tplc="4B86B8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1E2466"/>
    <w:multiLevelType w:val="hybridMultilevel"/>
    <w:tmpl w:val="ACA4AB1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2EC8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9302F5"/>
    <w:multiLevelType w:val="hybridMultilevel"/>
    <w:tmpl w:val="A7923906"/>
    <w:lvl w:ilvl="0" w:tplc="1A00B2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5"/>
  </w:num>
  <w:num w:numId="5">
    <w:abstractNumId w:val="13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19"/>
  </w:num>
  <w:num w:numId="11">
    <w:abstractNumId w:val="2"/>
  </w:num>
  <w:num w:numId="12">
    <w:abstractNumId w:val="12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1"/>
  </w:num>
  <w:num w:numId="16">
    <w:abstractNumId w:val="16"/>
  </w:num>
  <w:num w:numId="17">
    <w:abstractNumId w:val="9"/>
  </w:num>
  <w:num w:numId="18">
    <w:abstractNumId w:val="0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A3"/>
    <w:rsid w:val="00037892"/>
    <w:rsid w:val="0005673B"/>
    <w:rsid w:val="000A6F1E"/>
    <w:rsid w:val="000E06A3"/>
    <w:rsid w:val="000E6A40"/>
    <w:rsid w:val="002130E2"/>
    <w:rsid w:val="002A3E55"/>
    <w:rsid w:val="002A579D"/>
    <w:rsid w:val="00350D73"/>
    <w:rsid w:val="003A0531"/>
    <w:rsid w:val="00403C1C"/>
    <w:rsid w:val="00422949"/>
    <w:rsid w:val="00462ABC"/>
    <w:rsid w:val="00491E30"/>
    <w:rsid w:val="004B2AB2"/>
    <w:rsid w:val="004C3617"/>
    <w:rsid w:val="005058E0"/>
    <w:rsid w:val="00563C30"/>
    <w:rsid w:val="00575170"/>
    <w:rsid w:val="005A00F9"/>
    <w:rsid w:val="005C61DC"/>
    <w:rsid w:val="006125CC"/>
    <w:rsid w:val="00622DE5"/>
    <w:rsid w:val="006358BB"/>
    <w:rsid w:val="006437B9"/>
    <w:rsid w:val="006B78B5"/>
    <w:rsid w:val="006D0036"/>
    <w:rsid w:val="00711BF4"/>
    <w:rsid w:val="00735607"/>
    <w:rsid w:val="007700C7"/>
    <w:rsid w:val="007D20A9"/>
    <w:rsid w:val="007D28FF"/>
    <w:rsid w:val="00887568"/>
    <w:rsid w:val="008D20B6"/>
    <w:rsid w:val="009454EA"/>
    <w:rsid w:val="009D0487"/>
    <w:rsid w:val="00A1182A"/>
    <w:rsid w:val="00A14FCD"/>
    <w:rsid w:val="00AB3C17"/>
    <w:rsid w:val="00AB3F2A"/>
    <w:rsid w:val="00B1523D"/>
    <w:rsid w:val="00B52506"/>
    <w:rsid w:val="00BB14E4"/>
    <w:rsid w:val="00BE336B"/>
    <w:rsid w:val="00C42433"/>
    <w:rsid w:val="00C51863"/>
    <w:rsid w:val="00CB2517"/>
    <w:rsid w:val="00CB362E"/>
    <w:rsid w:val="00D155F9"/>
    <w:rsid w:val="00D22C80"/>
    <w:rsid w:val="00DB27E5"/>
    <w:rsid w:val="00DC19DA"/>
    <w:rsid w:val="00EA208F"/>
    <w:rsid w:val="00EC0D68"/>
    <w:rsid w:val="00F26C45"/>
    <w:rsid w:val="00F53EA6"/>
    <w:rsid w:val="00F61D1C"/>
    <w:rsid w:val="00F67989"/>
    <w:rsid w:val="00F9241E"/>
    <w:rsid w:val="00FC39B3"/>
    <w:rsid w:val="00FF5636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34D0760"/>
  <w15:docId w15:val="{96A06051-4C93-42D1-B55A-F2C0394E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0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0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6A3"/>
    <w:rPr>
      <w:color w:val="808080"/>
    </w:rPr>
  </w:style>
  <w:style w:type="paragraph" w:styleId="ListParagraph">
    <w:name w:val="List Paragraph"/>
    <w:basedOn w:val="Normal"/>
    <w:uiPriority w:val="34"/>
    <w:qFormat/>
    <w:rsid w:val="000E06A3"/>
    <w:pPr>
      <w:ind w:left="720"/>
      <w:contextualSpacing/>
    </w:pPr>
  </w:style>
  <w:style w:type="character" w:customStyle="1" w:styleId="NLLLNUM">
    <w:name w:val="NL_LL_NUM"/>
    <w:qFormat/>
    <w:rsid w:val="00D22C80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D22C80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</w:rPr>
  </w:style>
  <w:style w:type="paragraph" w:customStyle="1" w:styleId="NLLL2COL">
    <w:name w:val="NL_LL_2COL"/>
    <w:rsid w:val="00D22C80"/>
    <w:pPr>
      <w:tabs>
        <w:tab w:val="left" w:pos="400"/>
        <w:tab w:val="left" w:pos="2600"/>
        <w:tab w:val="left" w:pos="2720"/>
      </w:tabs>
      <w:spacing w:before="120" w:after="0" w:line="240" w:lineRule="atLeast"/>
      <w:ind w:left="686" w:hanging="289"/>
    </w:pPr>
    <w:rPr>
      <w:rFonts w:ascii="Minion Pro" w:eastAsia="Times New Roman" w:hAnsi="Minion Pro" w:cs="Times New Roman"/>
      <w:sz w:val="20"/>
      <w:szCs w:val="20"/>
    </w:rPr>
  </w:style>
  <w:style w:type="paragraph" w:customStyle="1" w:styleId="i-bodytextfo">
    <w:name w:val="i - body text f/o"/>
    <w:basedOn w:val="Normal"/>
    <w:next w:val="Normal"/>
    <w:uiPriority w:val="99"/>
    <w:rsid w:val="00D22C80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</w:rPr>
  </w:style>
  <w:style w:type="character" w:customStyle="1" w:styleId="MinionMath">
    <w:name w:val="Minion_Math"/>
    <w:uiPriority w:val="1"/>
    <w:qFormat/>
    <w:rsid w:val="00D22C80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character" w:customStyle="1" w:styleId="i-listitalic">
    <w:name w:val="i - list italic"/>
    <w:uiPriority w:val="99"/>
    <w:qFormat/>
    <w:rsid w:val="00D22C80"/>
    <w:rPr>
      <w:rFonts w:ascii="Arial" w:hAnsi="Arial"/>
      <w:i/>
    </w:rPr>
  </w:style>
  <w:style w:type="character" w:customStyle="1" w:styleId="MATH-1">
    <w:name w:val="MATH-1"/>
    <w:uiPriority w:val="99"/>
    <w:rsid w:val="00D22C80"/>
    <w:rPr>
      <w:rFonts w:ascii="MathematicalPiLTStd-1" w:hAnsi="MathematicalPiLTStd-1" w:cs="MathematicalPiLTStd-1"/>
    </w:rPr>
  </w:style>
  <w:style w:type="character" w:customStyle="1" w:styleId="ITAL">
    <w:name w:val="ITAL"/>
    <w:rsid w:val="00D22C80"/>
    <w:rPr>
      <w:rFonts w:ascii="Minion Pro" w:hAnsi="Minion Pro"/>
      <w:i/>
      <w:sz w:val="20"/>
      <w:szCs w:val="20"/>
    </w:rPr>
  </w:style>
  <w:style w:type="paragraph" w:customStyle="1" w:styleId="spaces">
    <w:name w:val="spaces"/>
    <w:basedOn w:val="Normal"/>
    <w:uiPriority w:val="99"/>
    <w:rsid w:val="00D22C80"/>
    <w:pPr>
      <w:widowControl w:val="0"/>
      <w:suppressAutoHyphens/>
      <w:autoSpaceDE w:val="0"/>
      <w:autoSpaceDN w:val="0"/>
      <w:adjustRightInd w:val="0"/>
      <w:spacing w:before="57" w:after="57" w:line="300" w:lineRule="atLeast"/>
      <w:ind w:left="170" w:right="283"/>
      <w:textAlignment w:val="center"/>
    </w:pPr>
    <w:rPr>
      <w:rFonts w:ascii="HelveticaNeueLTStd-Roman" w:eastAsia="Times New Roman" w:hAnsi="HelveticaNeueLTStd-Roman" w:cs="HelveticaNeueLTStd-Roman"/>
      <w:outline/>
      <w:color w:val="000000"/>
      <w:sz w:val="24"/>
      <w:szCs w:val="24"/>
      <w:u w:val="thick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character" w:customStyle="1" w:styleId="i-listsuperscript">
    <w:name w:val="i - list superscript"/>
    <w:uiPriority w:val="99"/>
    <w:qFormat/>
    <w:rsid w:val="005A00F9"/>
    <w:rPr>
      <w:rFonts w:ascii="Calibri" w:hAnsi="Calibri"/>
      <w:vertAlign w:val="superscript"/>
      <w:lang w:eastAsia="en-AU"/>
    </w:rPr>
  </w:style>
  <w:style w:type="character" w:styleId="Emphasis">
    <w:name w:val="Emphasis"/>
    <w:basedOn w:val="DefaultParagraphFont"/>
    <w:qFormat/>
    <w:rsid w:val="00B1523D"/>
    <w:rPr>
      <w:i/>
      <w:iCs/>
    </w:rPr>
  </w:style>
  <w:style w:type="paragraph" w:styleId="NoSpacing">
    <w:name w:val="No Spacing"/>
    <w:uiPriority w:val="1"/>
    <w:qFormat/>
    <w:rsid w:val="00735607"/>
    <w:pPr>
      <w:spacing w:after="0" w:line="240" w:lineRule="auto"/>
    </w:pPr>
    <w:rPr>
      <w:rFonts w:ascii="Comic Sans MS" w:eastAsia="Calibri" w:hAnsi="Comic Sans MS" w:cs="Times New Roman"/>
      <w:sz w:val="24"/>
      <w:lang w:val="en-US"/>
    </w:rPr>
  </w:style>
  <w:style w:type="paragraph" w:customStyle="1" w:styleId="Default">
    <w:name w:val="Default"/>
    <w:rsid w:val="00F53EA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character" w:customStyle="1" w:styleId="i-answersitalic">
    <w:name w:val="i - answers italic"/>
    <w:uiPriority w:val="99"/>
    <w:qFormat/>
    <w:rsid w:val="0005673B"/>
    <w:rPr>
      <w:i/>
    </w:rPr>
  </w:style>
  <w:style w:type="character" w:customStyle="1" w:styleId="i-answersquestionnumber">
    <w:name w:val="i - answers question number"/>
    <w:uiPriority w:val="99"/>
    <w:qFormat/>
    <w:rsid w:val="00A14FCD"/>
    <w:rPr>
      <w:b/>
    </w:rPr>
  </w:style>
  <w:style w:type="character" w:customStyle="1" w:styleId="i-answerssuperscript">
    <w:name w:val="i - answers superscript"/>
    <w:uiPriority w:val="99"/>
    <w:rsid w:val="00A14FCD"/>
    <w:rPr>
      <w:w w:val="100"/>
      <w:position w:val="4"/>
      <w:vertAlign w:val="superscript"/>
    </w:rPr>
  </w:style>
  <w:style w:type="character" w:customStyle="1" w:styleId="i-listsubscript">
    <w:name w:val="i - list subscript"/>
    <w:uiPriority w:val="99"/>
    <w:qFormat/>
    <w:rsid w:val="006437B9"/>
    <w:rPr>
      <w:vertAlign w:val="subscript"/>
    </w:rPr>
  </w:style>
  <w:style w:type="character" w:customStyle="1" w:styleId="Minionmath0">
    <w:name w:val="Minion_math"/>
    <w:uiPriority w:val="1"/>
    <w:qFormat/>
    <w:rsid w:val="006437B9"/>
    <w:rPr>
      <w:rFonts w:ascii="Minion Pro" w:hAnsi="Minion Pro"/>
      <w:b w:val="0"/>
      <w:bCs w:val="0"/>
      <w:i w:val="0"/>
      <w:iCs w:val="0"/>
      <w:noProof/>
      <w:color w:val="auto"/>
      <w:sz w:val="20"/>
      <w:szCs w:val="20"/>
      <w:u w:val="none"/>
    </w:rPr>
  </w:style>
  <w:style w:type="character" w:customStyle="1" w:styleId="i-answerssubscript">
    <w:name w:val="i - answers subscript"/>
    <w:uiPriority w:val="99"/>
    <w:rsid w:val="006437B9"/>
    <w:rPr>
      <w:w w:val="100"/>
      <w:vertAlign w:val="subscript"/>
      <w:lang w:val="en-US"/>
    </w:rPr>
  </w:style>
  <w:style w:type="character" w:customStyle="1" w:styleId="i-answersbold">
    <w:name w:val="i - answers bold"/>
    <w:uiPriority w:val="99"/>
    <w:rsid w:val="006437B9"/>
    <w:rPr>
      <w:b/>
      <w:bCs/>
      <w:w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image" Target="media/image7.emf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B3C1075E</Template>
  <TotalTime>84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FRASER-JONES Laura</dc:creator>
  <cp:keywords/>
  <dc:description/>
  <cp:lastModifiedBy>FRASER-JONES Laura [Rossmoyne Senior High School]</cp:lastModifiedBy>
  <cp:revision>12</cp:revision>
  <cp:lastPrinted>2019-09-02T00:38:00Z</cp:lastPrinted>
  <dcterms:created xsi:type="dcterms:W3CDTF">2019-08-30T03:36:00Z</dcterms:created>
  <dcterms:modified xsi:type="dcterms:W3CDTF">2019-09-02T01:39:00Z</dcterms:modified>
</cp:coreProperties>
</file>