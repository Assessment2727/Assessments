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5058E0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3175</wp:posOffset>
                  </wp:positionV>
                  <wp:extent cx="994410" cy="1009650"/>
                  <wp:effectExtent l="0" t="0" r="0" b="0"/>
                  <wp:wrapTight wrapText="bothSides">
                    <wp:wrapPolygon edited="0">
                      <wp:start x="0" y="0"/>
                      <wp:lineTo x="0" y="21192"/>
                      <wp:lineTo x="21103" y="21192"/>
                      <wp:lineTo x="2110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06A3" w:rsidRDefault="000E06A3"/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422949" w:rsidP="00422949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Term 2 </w:t>
            </w:r>
            <w:r w:rsidR="00FF59A3">
              <w:rPr>
                <w:rFonts w:ascii="Baskerville Old Face" w:hAnsi="Baskerville Old Face"/>
                <w:b/>
                <w:sz w:val="52"/>
              </w:rPr>
              <w:t xml:space="preserve">Week </w:t>
            </w:r>
            <w:r>
              <w:rPr>
                <w:rFonts w:ascii="Baskerville Old Face" w:hAnsi="Baskerville Old Face"/>
                <w:b/>
                <w:sz w:val="52"/>
              </w:rPr>
              <w:t>4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1A0BEB" w:rsidP="00F26C4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22</m:t>
                    </m:r>
                    <w:bookmarkStart w:id="0" w:name="_GoBack"/>
                    <w:bookmarkEnd w:id="0"/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1134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0347"/>
        <w:gridCol w:w="426"/>
      </w:tblGrid>
      <w:tr w:rsidR="000E06A3" w:rsidRPr="000E06A3" w:rsidTr="001A0BEB">
        <w:tc>
          <w:tcPr>
            <w:tcW w:w="568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422949" w:rsidRPr="00422949" w:rsidRDefault="00422949" w:rsidP="00422949">
            <w:pPr>
              <w:rPr>
                <w:sz w:val="24"/>
                <w:szCs w:val="24"/>
              </w:rPr>
            </w:pPr>
            <w:r w:rsidRPr="00422949">
              <w:rPr>
                <w:sz w:val="24"/>
                <w:szCs w:val="24"/>
              </w:rPr>
              <w:t>Shade the region of the Venn Diagram indicated by the following sets.</w:t>
            </w:r>
          </w:p>
          <w:p w:rsidR="00DC19DA" w:rsidRPr="00422949" w:rsidRDefault="00887568" w:rsidP="00350D7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2219960</wp:posOffset>
                  </wp:positionH>
                  <wp:positionV relativeFrom="paragraph">
                    <wp:posOffset>189230</wp:posOffset>
                  </wp:positionV>
                  <wp:extent cx="2259965" cy="1468120"/>
                  <wp:effectExtent l="0" t="0" r="6985" b="0"/>
                  <wp:wrapTight wrapText="bothSides">
                    <wp:wrapPolygon edited="0">
                      <wp:start x="0" y="0"/>
                      <wp:lineTo x="0" y="21301"/>
                      <wp:lineTo x="21485" y="21301"/>
                      <wp:lineTo x="21485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12" t="59747" r="53065" b="20250"/>
                          <a:stretch/>
                        </pic:blipFill>
                        <pic:spPr bwMode="auto">
                          <a:xfrm>
                            <a:off x="0" y="0"/>
                            <a:ext cx="2259965" cy="146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178435</wp:posOffset>
                  </wp:positionV>
                  <wp:extent cx="2247900" cy="1478915"/>
                  <wp:effectExtent l="0" t="0" r="0" b="6985"/>
                  <wp:wrapTight wrapText="bothSides">
                    <wp:wrapPolygon edited="0">
                      <wp:start x="0" y="0"/>
                      <wp:lineTo x="0" y="21424"/>
                      <wp:lineTo x="21417" y="21424"/>
                      <wp:lineTo x="2141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93" t="40007" r="71128" b="40253"/>
                          <a:stretch/>
                        </pic:blipFill>
                        <pic:spPr bwMode="auto">
                          <a:xfrm>
                            <a:off x="0" y="0"/>
                            <a:ext cx="2247900" cy="147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0D73" w:rsidRDefault="00350D73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</w:p>
          <w:p w:rsidR="00887568" w:rsidRDefault="00887568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</w:p>
          <w:p w:rsidR="00887568" w:rsidRDefault="00887568" w:rsidP="00AB3C17">
            <w:pPr>
              <w:pStyle w:val="ListParagraph"/>
              <w:spacing w:after="200" w:line="480" w:lineRule="auto"/>
              <w:ind w:left="360"/>
              <w:rPr>
                <w:sz w:val="24"/>
                <w:szCs w:val="24"/>
              </w:rPr>
            </w:pPr>
          </w:p>
          <w:p w:rsidR="00422949" w:rsidRDefault="00887568" w:rsidP="00887568">
            <w:r>
              <w:t xml:space="preserve">                                                                                                                                                             </w:t>
            </w:r>
            <w:r w:rsidR="00422949" w:rsidRPr="00887568">
              <w:rPr>
                <w:sz w:val="24"/>
              </w:rPr>
              <w:t xml:space="preserve">(A </w:t>
            </w:r>
            <w:r w:rsidR="00422949" w:rsidRPr="00887568">
              <w:rPr>
                <w:sz w:val="24"/>
              </w:rPr>
              <w:sym w:font="Mathematica1" w:char="F0C7"/>
            </w:r>
            <w:r w:rsidR="00422949" w:rsidRPr="00887568">
              <w:rPr>
                <w:sz w:val="24"/>
              </w:rPr>
              <w:t xml:space="preserve"> B)’ </w:t>
            </w:r>
            <w:r w:rsidR="00422949" w:rsidRPr="00887568">
              <w:rPr>
                <w:sz w:val="24"/>
              </w:rPr>
              <w:sym w:font="Mathematica1" w:char="F0C8"/>
            </w:r>
            <w:r w:rsidR="00422949" w:rsidRPr="00887568">
              <w:rPr>
                <w:sz w:val="24"/>
              </w:rPr>
              <w:t xml:space="preserve">  C</w:t>
            </w:r>
          </w:p>
          <w:p w:rsidR="00887568" w:rsidRPr="00887568" w:rsidRDefault="00887568" w:rsidP="00887568"/>
        </w:tc>
        <w:tc>
          <w:tcPr>
            <w:tcW w:w="426" w:type="dxa"/>
          </w:tcPr>
          <w:p w:rsidR="000E06A3" w:rsidRPr="000E06A3" w:rsidRDefault="00887568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0E06A3" w:rsidRPr="000E06A3" w:rsidTr="001A0BEB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DC19DA" w:rsidRDefault="00887568" w:rsidP="00422949">
            <w:pPr>
              <w:tabs>
                <w:tab w:val="left" w:pos="720"/>
              </w:tabs>
              <w:spacing w:line="360" w:lineRule="auto"/>
              <w:rPr>
                <w:rFonts w:cstheme="minorHAnsi"/>
                <w:bCs/>
                <w:sz w:val="24"/>
                <w:szCs w:val="30"/>
                <w:shd w:val="clear" w:color="auto" w:fill="FFFFFF"/>
              </w:rPr>
            </w:pPr>
            <w:r>
              <w:rPr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-1929765</wp:posOffset>
                      </wp:positionV>
                      <wp:extent cx="1600200" cy="1600200"/>
                      <wp:effectExtent l="9525" t="13335" r="9525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600200"/>
                                <a:chOff x="2520" y="2520"/>
                                <a:chExt cx="2520" cy="2520"/>
                              </a:xfrm>
                            </wpg:grpSpPr>
                            <wpg:grpSp>
                              <wpg:cNvPr id="5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0" y="2520"/>
                                  <a:ext cx="2520" cy="2340"/>
                                  <a:chOff x="2520" y="2520"/>
                                  <a:chExt cx="2520" cy="2340"/>
                                </a:xfrm>
                              </wpg:grpSpPr>
                              <wps:wsp>
                                <wps:cNvPr id="6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20" y="2520"/>
                                    <a:ext cx="2520" cy="2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Oval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0" y="2880"/>
                                    <a:ext cx="1080" cy="10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40" y="3420"/>
                                    <a:ext cx="1080" cy="10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0" y="2880"/>
                                    <a:ext cx="1080" cy="10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0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BEB" w:rsidRDefault="001A0BEB" w:rsidP="00422949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0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BEB" w:rsidRDefault="001A0BEB" w:rsidP="0042294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450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BEB" w:rsidRDefault="001A0BEB" w:rsidP="00422949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361.8pt;margin-top:-151.95pt;width:126pt;height:126pt;z-index:251659264" coordorigin="2520,2520" coordsize="252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">
                      <v:group id="Group 13" o:spid="_x0000_s1027" style="position:absolute;left:2520;top:2520;width:2520;height:2340" coordorigin="2520,2520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14" o:spid="_x0000_s1028" style="position:absolute;left:2520;top:2520;width:252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      <v:oval id="Oval 15" o:spid="_x0000_s1029" style="position:absolute;left:3600;top:288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        <v:oval id="Oval 16" o:spid="_x0000_s1030" style="position:absolute;left:3240;top:342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/>
                        <v:oval id="Oval 17" o:spid="_x0000_s1031" style="position:absolute;left:2880;top:2880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" o:spid="_x0000_s1032" type="#_x0000_t202" style="position:absolute;left:3060;top:25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:rsidR="001A0BEB" w:rsidRDefault="001A0BEB" w:rsidP="00422949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" o:spid="_x0000_s1033" type="#_x0000_t202" style="position:absolute;left:4140;top:25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:rsidR="001A0BEB" w:rsidRDefault="001A0BEB" w:rsidP="0042294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" o:spid="_x0000_s1034" type="#_x0000_t202" style="position:absolute;left:3600;top:45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:rsidR="001A0BEB" w:rsidRDefault="001A0BEB" w:rsidP="00422949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22949">
              <w:rPr>
                <w:rFonts w:cstheme="minorHAnsi"/>
                <w:bCs/>
                <w:sz w:val="24"/>
                <w:szCs w:val="30"/>
                <w:shd w:val="clear" w:color="auto" w:fill="FFFFFF"/>
              </w:rPr>
              <w:t>What is the</w:t>
            </w:r>
            <w:r w:rsidR="00422949" w:rsidRPr="00422949">
              <w:rPr>
                <w:rFonts w:cstheme="minorHAnsi"/>
                <w:bCs/>
                <w:sz w:val="24"/>
                <w:szCs w:val="30"/>
                <w:shd w:val="clear" w:color="auto" w:fill="FFFFFF"/>
              </w:rPr>
              <w:t xml:space="preserve"> part of a Venn Diagram where two circles overlap is called </w:t>
            </w:r>
            <w:r w:rsidR="00422949">
              <w:rPr>
                <w:rFonts w:cstheme="minorHAnsi"/>
                <w:bCs/>
                <w:sz w:val="24"/>
                <w:szCs w:val="30"/>
                <w:shd w:val="clear" w:color="auto" w:fill="FFFFFF"/>
              </w:rPr>
              <w:t>and what is the symbol</w:t>
            </w:r>
            <w:r w:rsidR="00422949" w:rsidRPr="00422949">
              <w:rPr>
                <w:rFonts w:cstheme="minorHAnsi"/>
                <w:bCs/>
                <w:sz w:val="24"/>
                <w:szCs w:val="30"/>
                <w:shd w:val="clear" w:color="auto" w:fill="FFFFFF"/>
              </w:rPr>
              <w:t>?</w:t>
            </w:r>
          </w:p>
          <w:p w:rsidR="00422949" w:rsidRDefault="00422949" w:rsidP="00422949">
            <w:pPr>
              <w:tabs>
                <w:tab w:val="left" w:pos="720"/>
              </w:tabs>
              <w:spacing w:line="360" w:lineRule="auto"/>
              <w:rPr>
                <w:rFonts w:cstheme="minorHAnsi"/>
                <w:bCs/>
                <w:sz w:val="24"/>
                <w:szCs w:val="30"/>
                <w:shd w:val="clear" w:color="auto" w:fill="FFFFFF"/>
              </w:rPr>
            </w:pPr>
          </w:p>
          <w:p w:rsidR="00422949" w:rsidRPr="00422949" w:rsidRDefault="00422949" w:rsidP="00422949">
            <w:pPr>
              <w:tabs>
                <w:tab w:val="left" w:pos="72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0E06A3" w:rsidRPr="000E06A3" w:rsidRDefault="00422949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1A0BEB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887568" w:rsidRDefault="00887568" w:rsidP="00887568">
            <w:pPr>
              <w:rPr>
                <w:rFonts w:cstheme="minorHAnsi"/>
                <w:sz w:val="24"/>
                <w:szCs w:val="24"/>
              </w:rPr>
            </w:pPr>
            <w:r w:rsidRPr="00887568">
              <w:rPr>
                <w:rFonts w:cstheme="minorHAnsi"/>
                <w:sz w:val="24"/>
                <w:szCs w:val="24"/>
              </w:rPr>
              <w:t xml:space="preserve">Find </w:t>
            </w:r>
            <w:r w:rsidRPr="00887568">
              <w:rPr>
                <w:rFonts w:eastAsia="Times New Roman" w:cstheme="minorHAnsi"/>
                <w:position w:val="-10"/>
                <w:sz w:val="24"/>
                <w:szCs w:val="24"/>
                <w:lang w:val="en-CA" w:eastAsia="en-CA"/>
              </w:rPr>
              <w:object w:dxaOrig="94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56" type="#_x0000_t75" style="width:47.25pt;height:15.75pt" o:ole="">
                  <v:imagedata r:id="rId8" o:title=""/>
                </v:shape>
                <o:OLEObject Type="Embed" ProgID="Equation.DSMT4" ShapeID="_x0000_i1756" DrawAspect="Content" ObjectID="_1620190506" r:id="rId9"/>
              </w:object>
            </w:r>
            <w:r>
              <w:rPr>
                <w:rFonts w:cstheme="minorHAnsi"/>
                <w:sz w:val="24"/>
                <w:szCs w:val="24"/>
              </w:rPr>
              <w:t xml:space="preserve">if </w:t>
            </w:r>
            <w:r w:rsidRPr="00887568">
              <w:rPr>
                <w:rFonts w:cstheme="minorHAnsi"/>
                <w:sz w:val="24"/>
                <w:szCs w:val="24"/>
              </w:rPr>
              <w:t xml:space="preserve">n(A) = 10, n(B) = 8, </w:t>
            </w:r>
            <w:r w:rsidRPr="00887568">
              <w:rPr>
                <w:rFonts w:eastAsia="Times New Roman" w:cstheme="minorHAnsi"/>
                <w:position w:val="-10"/>
                <w:sz w:val="24"/>
                <w:szCs w:val="24"/>
                <w:lang w:val="en-CA" w:eastAsia="en-CA"/>
              </w:rPr>
              <w:object w:dxaOrig="945" w:dyaOrig="315">
                <v:shape id="_x0000_i1757" type="#_x0000_t75" style="width:47.25pt;height:15.75pt" o:ole="">
                  <v:imagedata r:id="rId10" o:title=""/>
                </v:shape>
                <o:OLEObject Type="Embed" ProgID="Equation.DSMT4" ShapeID="_x0000_i1757" DrawAspect="Content" ObjectID="_1620190507" r:id="rId11"/>
              </w:object>
            </w:r>
            <w:r w:rsidRPr="00887568">
              <w:rPr>
                <w:rFonts w:cstheme="minorHAnsi"/>
                <w:sz w:val="24"/>
                <w:szCs w:val="24"/>
              </w:rPr>
              <w:t>= 4</w:t>
            </w:r>
          </w:p>
          <w:p w:rsidR="00887568" w:rsidRDefault="00887568" w:rsidP="00887568">
            <w:pPr>
              <w:rPr>
                <w:rFonts w:cstheme="minorHAnsi"/>
                <w:sz w:val="24"/>
                <w:szCs w:val="24"/>
              </w:rPr>
            </w:pPr>
          </w:p>
          <w:p w:rsidR="00887568" w:rsidRDefault="00887568" w:rsidP="00887568">
            <w:pPr>
              <w:rPr>
                <w:rFonts w:cstheme="minorHAnsi"/>
                <w:sz w:val="24"/>
                <w:szCs w:val="24"/>
              </w:rPr>
            </w:pPr>
          </w:p>
          <w:p w:rsidR="00887568" w:rsidRDefault="00887568" w:rsidP="00887568">
            <w:pPr>
              <w:rPr>
                <w:rFonts w:cstheme="minorHAnsi"/>
                <w:sz w:val="24"/>
                <w:szCs w:val="24"/>
              </w:rPr>
            </w:pPr>
          </w:p>
          <w:p w:rsidR="00887568" w:rsidRPr="00887568" w:rsidRDefault="00887568" w:rsidP="00887568">
            <w:pPr>
              <w:rPr>
                <w:rFonts w:cstheme="minorHAnsi"/>
                <w:sz w:val="24"/>
                <w:szCs w:val="24"/>
              </w:rPr>
            </w:pPr>
          </w:p>
          <w:p w:rsidR="00DC19DA" w:rsidRPr="00350D73" w:rsidRDefault="00DC19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0E06A3" w:rsidRPr="000E06A3" w:rsidRDefault="00887568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1A0BEB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1A0BEB" w:rsidRDefault="001A0BEB" w:rsidP="001A0BEB">
            <w:pPr>
              <w:pStyle w:val="NormalWeb"/>
              <w:spacing w:after="0" w:afterAutospacing="0"/>
              <w:rPr>
                <w:rFonts w:asciiTheme="minorHAnsi" w:hAnsiTheme="minorHAnsi" w:cstheme="minorHAnsi"/>
                <w:szCs w:val="22"/>
              </w:rPr>
            </w:pPr>
            <w:r w:rsidRPr="001A0BEB">
              <w:rPr>
                <w:rFonts w:asciiTheme="minorHAnsi" w:hAnsiTheme="minorHAnsi" w:cstheme="minorHAnsi"/>
                <w:szCs w:val="22"/>
              </w:rPr>
              <w:t xml:space="preserve">Let set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 xml:space="preserve">A </w:t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be defined as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 xml:space="preserve">A </w:t>
            </w:r>
            <w:r w:rsidRPr="001A0BEB">
              <w:rPr>
                <w:rFonts w:asciiTheme="minorHAnsi" w:hAnsiTheme="minorHAnsi" w:cstheme="minorHAnsi"/>
                <w:szCs w:val="22"/>
              </w:rPr>
              <w:sym w:font="Symbol" w:char="F03D"/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 {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 xml:space="preserve">x </w:t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: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 xml:space="preserve">x </w:t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is a positive integer less than 10 } . </w:t>
            </w:r>
          </w:p>
          <w:p w:rsidR="001A0BEB" w:rsidRPr="001A0BEB" w:rsidRDefault="001A0BEB" w:rsidP="001A0BE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8"/>
              </w:rPr>
            </w:pPr>
            <w:r w:rsidRPr="001A0BEB">
              <w:rPr>
                <w:rFonts w:asciiTheme="minorHAnsi" w:hAnsiTheme="minorHAnsi" w:cstheme="minorHAnsi"/>
                <w:szCs w:val="22"/>
              </w:rPr>
              <w:t xml:space="preserve">State </w:t>
            </w:r>
            <w:proofErr w:type="gramStart"/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>n</w:t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(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>A</w:t>
            </w:r>
            <w:proofErr w:type="gramEnd"/>
            <w:r w:rsidRPr="001A0BEB">
              <w:rPr>
                <w:rFonts w:asciiTheme="minorHAnsi" w:hAnsiTheme="minorHAnsi" w:cstheme="minorHAnsi"/>
                <w:szCs w:val="22"/>
              </w:rPr>
              <w:t>)</w:t>
            </w:r>
          </w:p>
          <w:p w:rsidR="001A0BEB" w:rsidRPr="001A0BEB" w:rsidRDefault="001A0BEB" w:rsidP="001A0BE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</w:rPr>
            </w:pPr>
          </w:p>
          <w:p w:rsidR="001A0BEB" w:rsidRPr="001A0BEB" w:rsidRDefault="001A0BEB" w:rsidP="001A0BEB">
            <w:pPr>
              <w:pStyle w:val="NormalWeb"/>
              <w:numPr>
                <w:ilvl w:val="0"/>
                <w:numId w:val="14"/>
              </w:numPr>
              <w:spacing w:after="0" w:afterAutospacing="0"/>
              <w:rPr>
                <w:rFonts w:asciiTheme="minorHAnsi" w:hAnsiTheme="minorHAnsi" w:cstheme="minorHAnsi"/>
                <w:sz w:val="28"/>
              </w:rPr>
            </w:pPr>
            <w:r w:rsidRPr="001A0BEB">
              <w:rPr>
                <w:rFonts w:asciiTheme="minorHAnsi" w:hAnsiTheme="minorHAnsi" w:cstheme="minorHAnsi"/>
                <w:szCs w:val="22"/>
              </w:rPr>
              <w:t xml:space="preserve">Explain whether the statement 0 </w:t>
            </w:r>
            <w:r w:rsidRPr="001A0BEB">
              <w:rPr>
                <w:rFonts w:asciiTheme="minorHAnsi" w:hAnsiTheme="minorHAnsi" w:cstheme="minorHAnsi"/>
                <w:szCs w:val="22"/>
              </w:rPr>
              <w:sym w:font="Symbol" w:char="F0CE"/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1A0BEB">
              <w:rPr>
                <w:rFonts w:asciiTheme="minorHAnsi" w:hAnsiTheme="minorHAnsi" w:cstheme="minorHAnsi"/>
                <w:i/>
                <w:iCs/>
                <w:szCs w:val="22"/>
              </w:rPr>
              <w:t xml:space="preserve">A </w:t>
            </w:r>
            <w:r w:rsidRPr="001A0BEB">
              <w:rPr>
                <w:rFonts w:asciiTheme="minorHAnsi" w:hAnsiTheme="minorHAnsi" w:cstheme="minorHAnsi"/>
                <w:szCs w:val="22"/>
              </w:rPr>
              <w:t xml:space="preserve">is true or false. </w:t>
            </w:r>
          </w:p>
          <w:p w:rsidR="001A0BEB" w:rsidRDefault="001A0BEB" w:rsidP="001A0BEB">
            <w:pPr>
              <w:pStyle w:val="ListParagraph"/>
              <w:rPr>
                <w:rFonts w:cstheme="minorHAnsi"/>
                <w:sz w:val="28"/>
              </w:rPr>
            </w:pPr>
          </w:p>
          <w:p w:rsidR="001A0BEB" w:rsidRPr="001A0BEB" w:rsidRDefault="001A0BEB" w:rsidP="001A0BEB">
            <w:pPr>
              <w:pStyle w:val="NormalWeb"/>
              <w:ind w:left="720"/>
              <w:rPr>
                <w:rFonts w:asciiTheme="minorHAnsi" w:hAnsiTheme="minorHAnsi" w:cstheme="minorHAnsi"/>
                <w:sz w:val="28"/>
              </w:rPr>
            </w:pPr>
          </w:p>
          <w:p w:rsidR="009D0487" w:rsidRDefault="009D0487">
            <w:pPr>
              <w:rPr>
                <w:sz w:val="24"/>
              </w:rPr>
            </w:pPr>
          </w:p>
        </w:tc>
        <w:tc>
          <w:tcPr>
            <w:tcW w:w="426" w:type="dxa"/>
          </w:tcPr>
          <w:p w:rsidR="000E06A3" w:rsidRPr="000E06A3" w:rsidRDefault="001A0BEB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1A0BEB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347" w:type="dxa"/>
          </w:tcPr>
          <w:p w:rsidR="001A0BEB" w:rsidRDefault="001A0BEB" w:rsidP="001A0BEB">
            <w:pPr>
              <w:rPr>
                <w:color w:val="000000"/>
                <w:sz w:val="24"/>
              </w:rPr>
            </w:pPr>
            <w:r w:rsidRPr="001A0BEB">
              <w:rPr>
                <w:color w:val="000000"/>
                <w:sz w:val="24"/>
              </w:rPr>
              <w:t>Find the exact value of</w:t>
            </w:r>
            <w:r>
              <w:rPr>
                <w:color w:val="000000"/>
                <w:sz w:val="24"/>
              </w:rPr>
              <w:t>:</w:t>
            </w:r>
          </w:p>
          <w:p w:rsidR="00735607" w:rsidRPr="001A0BEB" w:rsidRDefault="001A0BEB" w:rsidP="001A0B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A0BEB">
              <w:rPr>
                <w:color w:val="000000"/>
                <w:sz w:val="24"/>
              </w:rPr>
              <w:t>(a)</w:t>
            </w:r>
            <w:r w:rsidRPr="001A0BEB">
              <w:rPr>
                <w:color w:val="000000"/>
                <w:sz w:val="24"/>
              </w:rPr>
              <w:tab/>
            </w:r>
            <w:r w:rsidRPr="001A0BEB">
              <w:rPr>
                <w:color w:val="000000"/>
                <w:position w:val="-24"/>
                <w:sz w:val="24"/>
              </w:rPr>
              <w:object w:dxaOrig="620" w:dyaOrig="620">
                <v:shape id="_x0000_i1758" type="#_x0000_t75" style="width:32.25pt;height:31.5pt" o:ole="">
                  <v:imagedata r:id="rId12" o:title=""/>
                </v:shape>
                <o:OLEObject Type="Embed" ProgID="Equation.3" ShapeID="_x0000_i1758" DrawAspect="Content" ObjectID="_1620190508" r:id="rId13"/>
              </w:object>
            </w:r>
            <w:r w:rsidRPr="001A0BEB">
              <w:rPr>
                <w:color w:val="000000"/>
                <w:sz w:val="24"/>
              </w:rPr>
              <w:tab/>
            </w:r>
            <w:r>
              <w:rPr>
                <w:color w:val="000000"/>
                <w:sz w:val="24"/>
              </w:rPr>
              <w:tab/>
              <w:t xml:space="preserve">                     </w:t>
            </w:r>
            <w:r w:rsidRPr="001A0BEB">
              <w:rPr>
                <w:color w:val="000000"/>
                <w:sz w:val="24"/>
              </w:rPr>
              <w:t xml:space="preserve">(b) </w:t>
            </w:r>
            <w:r>
              <w:rPr>
                <w:color w:val="000000"/>
                <w:sz w:val="24"/>
              </w:rPr>
              <w:t xml:space="preserve">    </w:t>
            </w:r>
            <w:r w:rsidRPr="001A0BEB">
              <w:rPr>
                <w:color w:val="000000"/>
                <w:sz w:val="24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6</m:t>
                      </m:r>
                    </m:den>
                  </m:f>
                </m:e>
              </m:func>
            </m:oMath>
            <w:r w:rsidRPr="001A0BEB">
              <w:rPr>
                <w:color w:val="000000"/>
                <w:sz w:val="24"/>
              </w:rPr>
              <w:tab/>
            </w:r>
            <w:r>
              <w:rPr>
                <w:color w:val="000000"/>
                <w:sz w:val="24"/>
              </w:rPr>
              <w:t xml:space="preserve">                      (c)        </w:t>
            </w:r>
            <w:r w:rsidRPr="001A0BEB">
              <w:rPr>
                <w:color w:val="000000"/>
                <w:position w:val="-24"/>
                <w:sz w:val="24"/>
              </w:rPr>
              <w:object w:dxaOrig="800" w:dyaOrig="620">
                <v:shape id="_x0000_i1785" type="#_x0000_t75" style="width:41.25pt;height:31.5pt" o:ole="">
                  <v:imagedata r:id="rId14" o:title=""/>
                </v:shape>
                <o:OLEObject Type="Embed" ProgID="Equation.3" ShapeID="_x0000_i1785" DrawAspect="Content" ObjectID="_1620190509" r:id="rId15"/>
              </w:object>
            </w:r>
          </w:p>
          <w:p w:rsidR="00462ABC" w:rsidRDefault="00462ABC" w:rsidP="001A0BEB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1A0BEB" w:rsidRDefault="001A0BEB" w:rsidP="001A0BEB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1A0BEB" w:rsidRPr="001A0BEB" w:rsidRDefault="001A0BEB" w:rsidP="001A0BEB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F26C45" w:rsidRPr="001A0BEB" w:rsidRDefault="00F26C45" w:rsidP="001A0BEB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426" w:type="dxa"/>
          </w:tcPr>
          <w:p w:rsidR="00462ABC" w:rsidRDefault="001A0BEB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462ABC" w:rsidRPr="000E06A3" w:rsidTr="001A0BEB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10347" w:type="dxa"/>
          </w:tcPr>
          <w:p w:rsidR="001A0BEB" w:rsidRPr="00574B90" w:rsidRDefault="001A0BEB" w:rsidP="001A0BEB">
            <w:pPr>
              <w:spacing w:before="100" w:beforeAutospacing="1" w:after="100" w:afterAutospacing="1"/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 xml:space="preserve">Let set </w:t>
            </w:r>
            <w:r w:rsidRPr="00574B90">
              <w:rPr>
                <w:rFonts w:eastAsia="Times New Roman" w:cstheme="minorHAnsi"/>
                <w:i/>
                <w:iCs/>
                <w:sz w:val="24"/>
              </w:rPr>
              <w:t xml:space="preserve">B </w:t>
            </w:r>
            <w:r w:rsidRPr="00574B90">
              <w:rPr>
                <w:rFonts w:eastAsia="Times New Roman" w:cstheme="minorHAnsi"/>
                <w:sz w:val="24"/>
              </w:rPr>
              <w:sym w:font="Symbol" w:char="F03D"/>
            </w:r>
            <w:r w:rsidRPr="00574B90">
              <w:rPr>
                <w:rFonts w:eastAsia="Times New Roman" w:cstheme="minorHAnsi"/>
                <w:sz w:val="24"/>
              </w:rPr>
              <w:t xml:space="preserve">{ 1, 2, 3, 4 }. An integer is formed by choosing two digits, at random and without repetition, from </w:t>
            </w:r>
            <w:proofErr w:type="gramStart"/>
            <w:r w:rsidRPr="00574B90">
              <w:rPr>
                <w:rFonts w:eastAsia="Times New Roman" w:cstheme="minorHAnsi"/>
                <w:i/>
                <w:iCs/>
                <w:sz w:val="24"/>
              </w:rPr>
              <w:t xml:space="preserve">B </w:t>
            </w:r>
            <w:r w:rsidRPr="00574B90">
              <w:rPr>
                <w:rFonts w:eastAsia="Times New Roman" w:cstheme="minorHAnsi"/>
                <w:sz w:val="24"/>
              </w:rPr>
              <w:t>.</w:t>
            </w:r>
            <w:proofErr w:type="gramEnd"/>
            <w:r w:rsidRPr="00574B90">
              <w:rPr>
                <w:rFonts w:eastAsia="Times New Roman" w:cstheme="minorHAnsi"/>
                <w:sz w:val="24"/>
              </w:rPr>
              <w:t xml:space="preserve"> </w:t>
            </w:r>
          </w:p>
          <w:p w:rsidR="001A0BEB" w:rsidRPr="00574B90" w:rsidRDefault="001A0BEB" w:rsidP="001A0BEB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 xml:space="preserve">Illustrate this in a tree diagram </w:t>
            </w: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574B90" w:rsidRDefault="00574B90" w:rsidP="001A0BEB">
            <w:pPr>
              <w:rPr>
                <w:rFonts w:eastAsia="Times New Roman" w:cstheme="minorHAnsi"/>
                <w:sz w:val="24"/>
              </w:rPr>
            </w:pPr>
          </w:p>
          <w:p w:rsidR="00574B90" w:rsidRDefault="00574B90" w:rsidP="001A0BEB">
            <w:pPr>
              <w:rPr>
                <w:rFonts w:eastAsia="Times New Roman" w:cstheme="minorHAnsi"/>
                <w:sz w:val="24"/>
              </w:rPr>
            </w:pPr>
          </w:p>
          <w:p w:rsidR="00574B90" w:rsidRPr="00574B90" w:rsidRDefault="00574B90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numPr>
                <w:ilvl w:val="0"/>
                <w:numId w:val="15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 xml:space="preserve">Determine the probability that the integer formed is a prime number. </w:t>
            </w:r>
          </w:p>
          <w:p w:rsidR="001A0BEB" w:rsidRPr="00574B90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Default="001A0BEB" w:rsidP="001A0BEB">
            <w:pPr>
              <w:rPr>
                <w:rFonts w:eastAsia="Times New Roman" w:cstheme="minorHAnsi"/>
                <w:sz w:val="24"/>
              </w:rPr>
            </w:pPr>
          </w:p>
          <w:p w:rsidR="00574B90" w:rsidRPr="00574B90" w:rsidRDefault="00574B90" w:rsidP="001A0BEB">
            <w:pPr>
              <w:rPr>
                <w:rFonts w:eastAsia="Times New Roman" w:cstheme="minorHAnsi"/>
                <w:sz w:val="24"/>
              </w:rPr>
            </w:pPr>
          </w:p>
          <w:p w:rsidR="001A0BEB" w:rsidRPr="00574B90" w:rsidRDefault="001A0BEB" w:rsidP="001A0BEB">
            <w:pPr>
              <w:numPr>
                <w:ilvl w:val="0"/>
                <w:numId w:val="15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 xml:space="preserve">Determine the probability that the integer formed is even, given that it is a multiple of three. </w:t>
            </w:r>
          </w:p>
          <w:p w:rsidR="00462ABC" w:rsidRPr="00574B90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Pr="00574B90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Pr="00574B90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426" w:type="dxa"/>
          </w:tcPr>
          <w:p w:rsidR="00462ABC" w:rsidRDefault="00574B9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5</w:t>
            </w:r>
          </w:p>
        </w:tc>
      </w:tr>
      <w:tr w:rsidR="00462ABC" w:rsidRPr="000E06A3" w:rsidTr="001A0BEB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347" w:type="dxa"/>
          </w:tcPr>
          <w:p w:rsidR="00574B90" w:rsidRP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 xml:space="preserve">The universal set is the set of integers from 1 to 20, A is the set of numbers divisible by 3, B is the set of square numbers and C is the set of prime numbers. </w:t>
            </w:r>
          </w:p>
          <w:p w:rsidR="00574B90" w:rsidRPr="00574B90" w:rsidRDefault="00574B90" w:rsidP="00574B90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>Describe the set A ∩B∩C</w:t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P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  <w:t xml:space="preserve"> </w:t>
            </w:r>
          </w:p>
          <w:p w:rsidR="00574B90" w:rsidRPr="00574B90" w:rsidRDefault="00574B90" w:rsidP="00574B90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>Determine A</w:t>
            </w:r>
            <w:r w:rsidRPr="00574B90">
              <w:rPr>
                <w:rFonts w:ascii="Cambria Math" w:eastAsia="Times New Roman" w:hAnsi="Cambria Math" w:cs="Cambria Math"/>
                <w:sz w:val="24"/>
              </w:rPr>
              <w:t>∪</w:t>
            </w:r>
            <w:r w:rsidRPr="00574B90">
              <w:rPr>
                <w:rFonts w:eastAsia="Times New Roman" w:cstheme="minorHAnsi"/>
                <w:sz w:val="24"/>
              </w:rPr>
              <w:t xml:space="preserve"> B</w:t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P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Pr="00574B90" w:rsidRDefault="00574B90" w:rsidP="00574B90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>Determine n(A</w:t>
            </w:r>
            <w:r w:rsidRPr="00574B90">
              <w:rPr>
                <w:rFonts w:ascii="Cambria Math" w:eastAsia="Times New Roman" w:hAnsi="Cambria Math" w:cs="Cambria Math"/>
                <w:sz w:val="24"/>
              </w:rPr>
              <w:t>∪</w:t>
            </w:r>
            <w:r w:rsidRPr="00574B90">
              <w:rPr>
                <w:rFonts w:eastAsia="Times New Roman" w:cstheme="minorHAnsi"/>
                <w:sz w:val="24"/>
              </w:rPr>
              <w:t>B</w:t>
            </w:r>
            <w:r w:rsidRPr="00574B90">
              <w:rPr>
                <w:rFonts w:ascii="Cambria Math" w:eastAsia="Times New Roman" w:hAnsi="Cambria Math" w:cs="Cambria Math"/>
                <w:sz w:val="24"/>
              </w:rPr>
              <w:t>∪</w:t>
            </w:r>
            <w:r w:rsidRPr="00574B90">
              <w:rPr>
                <w:rFonts w:eastAsia="Times New Roman" w:cstheme="minorHAnsi"/>
                <w:sz w:val="24"/>
              </w:rPr>
              <w:t>C)’</w:t>
            </w:r>
            <w:r w:rsidRPr="00574B90">
              <w:rPr>
                <w:rFonts w:eastAsia="Times New Roman" w:cstheme="minorHAnsi"/>
                <w:sz w:val="24"/>
              </w:rPr>
              <w:tab/>
            </w: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Pr="00574B90" w:rsidRDefault="00574B90" w:rsidP="00574B90">
            <w:p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</w:r>
            <w:r w:rsidRPr="00574B90">
              <w:rPr>
                <w:rFonts w:eastAsia="Times New Roman" w:cstheme="minorHAnsi"/>
                <w:sz w:val="24"/>
              </w:rPr>
              <w:tab/>
              <w:t xml:space="preserve"> </w:t>
            </w:r>
          </w:p>
          <w:p w:rsidR="00574B90" w:rsidRPr="00574B90" w:rsidRDefault="00574B90" w:rsidP="00574B90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4"/>
              </w:rPr>
            </w:pPr>
            <w:r w:rsidRPr="00574B90">
              <w:rPr>
                <w:rFonts w:eastAsia="Times New Roman" w:cstheme="minorHAnsi"/>
                <w:sz w:val="24"/>
              </w:rPr>
              <w:t>A number is selected at random from the universal set, determine P(A|B)</w:t>
            </w:r>
          </w:p>
          <w:p w:rsid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574B90" w:rsidRPr="00574B90" w:rsidRDefault="00574B90" w:rsidP="00574B90">
            <w:pPr>
              <w:rPr>
                <w:rFonts w:eastAsia="Times New Roman" w:cstheme="minorHAnsi"/>
                <w:sz w:val="24"/>
              </w:rPr>
            </w:pPr>
          </w:p>
          <w:p w:rsidR="00462ABC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574B90" w:rsidRPr="00B1523D" w:rsidRDefault="00574B90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426" w:type="dxa"/>
          </w:tcPr>
          <w:p w:rsidR="00462ABC" w:rsidRDefault="00574B9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</w:tbl>
    <w:p w:rsidR="000E06A3" w:rsidRDefault="000E06A3" w:rsidP="00574B90">
      <w:pPr>
        <w:spacing w:after="0" w:line="240" w:lineRule="auto"/>
      </w:pPr>
    </w:p>
    <w:sectPr w:rsidR="000E06A3" w:rsidSect="00574B90">
      <w:pgSz w:w="12240" w:h="15840"/>
      <w:pgMar w:top="720" w:right="720" w:bottom="14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1D74"/>
    <w:multiLevelType w:val="hybridMultilevel"/>
    <w:tmpl w:val="2098D9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2"/>
    <w:multiLevelType w:val="hybridMultilevel"/>
    <w:tmpl w:val="977AC5D8"/>
    <w:lvl w:ilvl="0" w:tplc="B63455C4">
      <w:start w:val="1"/>
      <w:numFmt w:val="lowerLetter"/>
      <w:lvlText w:val="%1)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F157C"/>
    <w:multiLevelType w:val="hybridMultilevel"/>
    <w:tmpl w:val="9E8281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525A7"/>
    <w:multiLevelType w:val="multilevel"/>
    <w:tmpl w:val="5C1649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MT" w:eastAsia="Times New Roman" w:hAnsi="ArialMT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E3CFF"/>
    <w:multiLevelType w:val="hybridMultilevel"/>
    <w:tmpl w:val="51CA02AC"/>
    <w:lvl w:ilvl="0" w:tplc="E0BC2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E2466"/>
    <w:multiLevelType w:val="hybridMultilevel"/>
    <w:tmpl w:val="ACA4AB1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"/>
  </w:num>
  <w:num w:numId="12">
    <w:abstractNumId w:val="8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1A0BEB"/>
    <w:rsid w:val="002130E2"/>
    <w:rsid w:val="002A3E55"/>
    <w:rsid w:val="00350D73"/>
    <w:rsid w:val="00403C1C"/>
    <w:rsid w:val="00422949"/>
    <w:rsid w:val="00462ABC"/>
    <w:rsid w:val="005058E0"/>
    <w:rsid w:val="00574B90"/>
    <w:rsid w:val="005A00F9"/>
    <w:rsid w:val="005C61DC"/>
    <w:rsid w:val="006B78B5"/>
    <w:rsid w:val="006D0036"/>
    <w:rsid w:val="00735607"/>
    <w:rsid w:val="007D20A9"/>
    <w:rsid w:val="007D28FF"/>
    <w:rsid w:val="00887568"/>
    <w:rsid w:val="008D20B6"/>
    <w:rsid w:val="009D0487"/>
    <w:rsid w:val="00AB3C17"/>
    <w:rsid w:val="00B1523D"/>
    <w:rsid w:val="00B52506"/>
    <w:rsid w:val="00BB14E4"/>
    <w:rsid w:val="00CB2517"/>
    <w:rsid w:val="00D155F9"/>
    <w:rsid w:val="00D22C80"/>
    <w:rsid w:val="00DC19DA"/>
    <w:rsid w:val="00F26C45"/>
    <w:rsid w:val="00F53EA6"/>
    <w:rsid w:val="00F61D1C"/>
    <w:rsid w:val="00F67989"/>
    <w:rsid w:val="00FC39B3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B9256D"/>
  <w15:docId w15:val="{96A06051-4C93-42D1-B55A-F2C0394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A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3186B60A</Template>
  <TotalTime>27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FRASER-JONES Laura</dc:creator>
  <cp:keywords/>
  <dc:description/>
  <cp:lastModifiedBy>FRASER-JONES Laura [Rossmoyne Senior High School]</cp:lastModifiedBy>
  <cp:revision>2</cp:revision>
  <cp:lastPrinted>2019-02-27T03:08:00Z</cp:lastPrinted>
  <dcterms:created xsi:type="dcterms:W3CDTF">2019-05-23T05:06:00Z</dcterms:created>
  <dcterms:modified xsi:type="dcterms:W3CDTF">2019-05-24T00:06:00Z</dcterms:modified>
</cp:coreProperties>
</file>