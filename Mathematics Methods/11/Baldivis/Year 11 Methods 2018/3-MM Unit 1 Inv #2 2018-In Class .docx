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8242141" w14:textId="77777777" w:rsidR="007A2735" w:rsidRPr="002643A3" w:rsidRDefault="007A2735" w:rsidP="007A2735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i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97152" behindDoc="0" locked="0" layoutInCell="1" allowOverlap="1" wp14:anchorId="5F89E4F6" wp14:editId="4821A19C">
            <wp:simplePos x="0" y="0"/>
            <wp:positionH relativeFrom="column">
              <wp:posOffset>5260340</wp:posOffset>
            </wp:positionH>
            <wp:positionV relativeFrom="paragraph">
              <wp:posOffset>-306705</wp:posOffset>
            </wp:positionV>
            <wp:extent cx="1047750" cy="1177290"/>
            <wp:effectExtent l="0" t="0" r="0" b="0"/>
            <wp:wrapThrough wrapText="bothSides">
              <wp:wrapPolygon edited="0">
                <wp:start x="0" y="0"/>
                <wp:lineTo x="0" y="20971"/>
                <wp:lineTo x="20945" y="20971"/>
                <wp:lineTo x="2094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41BB42" wp14:editId="6DB9A7CB">
                <wp:simplePos x="0" y="0"/>
                <wp:positionH relativeFrom="column">
                  <wp:posOffset>1911350</wp:posOffset>
                </wp:positionH>
                <wp:positionV relativeFrom="paragraph">
                  <wp:posOffset>-312713</wp:posOffset>
                </wp:positionV>
                <wp:extent cx="2912110" cy="1148715"/>
                <wp:effectExtent l="10160" t="9525" r="1143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110" cy="11487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537D07" w14:textId="77777777" w:rsidR="007A2735" w:rsidRPr="007666E5" w:rsidRDefault="007A2735" w:rsidP="007A2735">
                            <w:pPr>
                              <w:pStyle w:val="Heading1"/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>Baldivis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 xml:space="preserve"> Secondary College </w:t>
                            </w:r>
                            <w:r w:rsidRPr="007666E5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 xml:space="preserve">Year 11 </w:t>
                            </w:r>
                            <w:r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 xml:space="preserve">  2018</w:t>
                            </w:r>
                          </w:p>
                          <w:p w14:paraId="74F04B68" w14:textId="77777777" w:rsidR="007A2735" w:rsidRPr="0035573E" w:rsidRDefault="007A2735" w:rsidP="007A2735">
                            <w:pPr>
                              <w:pStyle w:val="Heading1"/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</w:pPr>
                            <w:r w:rsidRPr="0035573E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>Mathematical Methods Investigation 1</w:t>
                            </w:r>
                          </w:p>
                          <w:p w14:paraId="4189DB21" w14:textId="77777777" w:rsidR="007A2735" w:rsidRPr="0035573E" w:rsidRDefault="007A2735" w:rsidP="007A2735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>In-</w:t>
                            </w:r>
                            <w:r w:rsidRPr="0035573E">
                              <w:rPr>
                                <w:rFonts w:ascii="Calibri" w:hAnsi="Calibri"/>
                                <w:lang w:val="en-US"/>
                              </w:rPr>
                              <w:t>Class Section</w:t>
                            </w:r>
                          </w:p>
                          <w:p w14:paraId="60A84EB0" w14:textId="77777777" w:rsidR="007A2735" w:rsidRDefault="007A2735" w:rsidP="007A2735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14:paraId="33DF9DA4" w14:textId="77777777" w:rsidR="007A2735" w:rsidRPr="0035573E" w:rsidRDefault="007A2735" w:rsidP="007A2735">
                            <w:pPr>
                              <w:jc w:val="center"/>
                              <w:rPr>
                                <w:rFonts w:ascii="Lucida Calligraphy" w:hAnsi="Lucida Calligraphy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b/>
                                <w:sz w:val="36"/>
                                <w:szCs w:val="36"/>
                                <w:lang w:val="en-US"/>
                              </w:rPr>
                              <w:t>Trigonometric Graphs</w:t>
                            </w:r>
                          </w:p>
                          <w:p w14:paraId="24AF5F0B" w14:textId="77777777" w:rsidR="007A2735" w:rsidRDefault="007A2735" w:rsidP="007A27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41BB42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50.5pt;margin-top:-24.55pt;width:229.3pt;height:90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" filled="f" fillcolor="black">
                <v:textbox>
                  <w:txbxContent>
                    <w:p w14:paraId="43537D07" w14:textId="77777777" w:rsidR="007A2735" w:rsidRPr="007666E5" w:rsidRDefault="007A2735" w:rsidP="007A2735">
                      <w:pPr>
                        <w:pStyle w:val="Heading1"/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>Baldivis</w:t>
                      </w:r>
                      <w:proofErr w:type="spellEnd"/>
                      <w:r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 xml:space="preserve"> Secondary College </w:t>
                      </w:r>
                      <w:r w:rsidRPr="007666E5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 xml:space="preserve">Year 11 </w:t>
                      </w:r>
                      <w:r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 xml:space="preserve">  2018</w:t>
                      </w:r>
                    </w:p>
                    <w:p w14:paraId="74F04B68" w14:textId="77777777" w:rsidR="007A2735" w:rsidRPr="0035573E" w:rsidRDefault="007A2735" w:rsidP="007A2735">
                      <w:pPr>
                        <w:pStyle w:val="Heading1"/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</w:pPr>
                      <w:r w:rsidRPr="0035573E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>Mathematical Methods Investigation 1</w:t>
                      </w:r>
                    </w:p>
                    <w:p w14:paraId="4189DB21" w14:textId="77777777" w:rsidR="007A2735" w:rsidRPr="0035573E" w:rsidRDefault="007A2735" w:rsidP="007A2735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lang w:val="en-US"/>
                        </w:rPr>
                        <w:t>In-</w:t>
                      </w:r>
                      <w:r w:rsidRPr="0035573E">
                        <w:rPr>
                          <w:rFonts w:ascii="Calibri" w:hAnsi="Calibri"/>
                          <w:lang w:val="en-US"/>
                        </w:rPr>
                        <w:t>Class Section</w:t>
                      </w:r>
                    </w:p>
                    <w:p w14:paraId="60A84EB0" w14:textId="77777777" w:rsidR="007A2735" w:rsidRDefault="007A2735" w:rsidP="007A2735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</w:p>
                    <w:p w14:paraId="33DF9DA4" w14:textId="77777777" w:rsidR="007A2735" w:rsidRPr="0035573E" w:rsidRDefault="007A2735" w:rsidP="007A2735">
                      <w:pPr>
                        <w:jc w:val="center"/>
                        <w:rPr>
                          <w:rFonts w:ascii="Lucida Calligraphy" w:hAnsi="Lucida Calligraphy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Lucida Calligraphy" w:hAnsi="Lucida Calligraphy"/>
                          <w:b/>
                          <w:sz w:val="36"/>
                          <w:szCs w:val="36"/>
                          <w:lang w:val="en-US"/>
                        </w:rPr>
                        <w:t>Trigonometric Graphs</w:t>
                      </w:r>
                    </w:p>
                    <w:p w14:paraId="24AF5F0B" w14:textId="77777777" w:rsidR="007A2735" w:rsidRDefault="007A2735" w:rsidP="007A2735"/>
                  </w:txbxContent>
                </v:textbox>
              </v:shape>
            </w:pict>
          </mc:Fallback>
        </mc:AlternateContent>
      </w:r>
    </w:p>
    <w:p w14:paraId="6D1C659F" w14:textId="77777777" w:rsidR="007A2735" w:rsidRPr="002643A3" w:rsidRDefault="007A2735" w:rsidP="007A2735">
      <w:pPr>
        <w:rPr>
          <w:rFonts w:asciiTheme="minorHAnsi" w:hAnsiTheme="minorHAnsi" w:cs="Arial"/>
        </w:rPr>
      </w:pPr>
    </w:p>
    <w:p w14:paraId="757368A3" w14:textId="77777777" w:rsidR="007A2735" w:rsidRPr="002643A3" w:rsidRDefault="007A2735" w:rsidP="007A2735">
      <w:pPr>
        <w:rPr>
          <w:rFonts w:asciiTheme="minorHAnsi" w:hAnsiTheme="minorHAnsi" w:cs="Arial"/>
        </w:rPr>
      </w:pPr>
    </w:p>
    <w:p w14:paraId="67823A5C" w14:textId="77777777" w:rsidR="007A2735" w:rsidRPr="002643A3" w:rsidRDefault="007A2735" w:rsidP="007A2735">
      <w:pPr>
        <w:rPr>
          <w:rFonts w:asciiTheme="minorHAnsi" w:hAnsiTheme="minorHAnsi" w:cs="Arial"/>
        </w:rPr>
      </w:pPr>
    </w:p>
    <w:p w14:paraId="0A05D316" w14:textId="77777777" w:rsidR="007A2735" w:rsidRPr="002643A3" w:rsidRDefault="007A2735" w:rsidP="007A2735">
      <w:pPr>
        <w:rPr>
          <w:rFonts w:asciiTheme="minorHAnsi" w:hAnsiTheme="minorHAnsi" w:cs="Arial"/>
        </w:rPr>
      </w:pPr>
    </w:p>
    <w:p w14:paraId="1C7FA98B" w14:textId="77777777" w:rsidR="007A2735" w:rsidRPr="002643A3" w:rsidRDefault="007A2735" w:rsidP="007A2735">
      <w:pPr>
        <w:rPr>
          <w:rFonts w:asciiTheme="minorHAnsi" w:hAnsiTheme="minorHAnsi" w:cs="Arial"/>
        </w:rPr>
      </w:pPr>
    </w:p>
    <w:p w14:paraId="6897F5F6" w14:textId="77777777" w:rsidR="007A2735" w:rsidRPr="002643A3" w:rsidRDefault="007A2735" w:rsidP="007A2735">
      <w:pPr>
        <w:numPr>
          <w:ilvl w:val="0"/>
          <w:numId w:val="20"/>
        </w:numPr>
        <w:rPr>
          <w:rFonts w:asciiTheme="minorHAnsi" w:hAnsiTheme="minorHAnsi" w:cs="Arial"/>
          <w:i/>
          <w:sz w:val="20"/>
          <w:szCs w:val="20"/>
        </w:rPr>
      </w:pPr>
      <w:r w:rsidRPr="002643A3">
        <w:rPr>
          <w:rFonts w:asciiTheme="minorHAnsi" w:hAnsiTheme="minorHAnsi" w:cs="Arial"/>
          <w:i/>
          <w:sz w:val="20"/>
          <w:szCs w:val="20"/>
        </w:rPr>
        <w:t>You will need your</w:t>
      </w:r>
      <w:r>
        <w:rPr>
          <w:rFonts w:asciiTheme="minorHAnsi" w:hAnsiTheme="minorHAnsi" w:cs="Arial"/>
          <w:i/>
          <w:sz w:val="20"/>
          <w:szCs w:val="20"/>
        </w:rPr>
        <w:t xml:space="preserve"> Casio </w:t>
      </w:r>
      <w:proofErr w:type="spellStart"/>
      <w:r>
        <w:rPr>
          <w:rFonts w:asciiTheme="minorHAnsi" w:hAnsiTheme="minorHAnsi" w:cs="Arial"/>
          <w:i/>
          <w:sz w:val="20"/>
          <w:szCs w:val="20"/>
        </w:rPr>
        <w:t>Classpad</w:t>
      </w:r>
      <w:proofErr w:type="spellEnd"/>
      <w:r w:rsidRPr="002643A3">
        <w:rPr>
          <w:rFonts w:asciiTheme="minorHAnsi" w:hAnsiTheme="minorHAnsi" w:cs="Arial"/>
          <w:i/>
          <w:sz w:val="20"/>
          <w:szCs w:val="20"/>
        </w:rPr>
        <w:t>.</w:t>
      </w:r>
    </w:p>
    <w:p w14:paraId="28C3CE9D" w14:textId="77777777" w:rsidR="007A2735" w:rsidRPr="007A2735" w:rsidRDefault="007A2735" w:rsidP="007A2735">
      <w:pPr>
        <w:numPr>
          <w:ilvl w:val="0"/>
          <w:numId w:val="20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i/>
          <w:sz w:val="20"/>
          <w:szCs w:val="20"/>
        </w:rPr>
        <w:t xml:space="preserve">You are permitted to bring the take home </w:t>
      </w:r>
      <w:r w:rsidRPr="002643A3">
        <w:rPr>
          <w:rFonts w:asciiTheme="minorHAnsi" w:hAnsiTheme="minorHAnsi" w:cs="Arial"/>
          <w:i/>
          <w:sz w:val="20"/>
          <w:szCs w:val="20"/>
        </w:rPr>
        <w:t>section</w:t>
      </w:r>
      <w:r>
        <w:rPr>
          <w:rFonts w:asciiTheme="minorHAnsi" w:hAnsiTheme="minorHAnsi" w:cs="Arial"/>
          <w:i/>
          <w:sz w:val="20"/>
          <w:szCs w:val="20"/>
        </w:rPr>
        <w:t xml:space="preserve"> of this investigation </w:t>
      </w:r>
      <w:r w:rsidRPr="002643A3">
        <w:rPr>
          <w:rFonts w:asciiTheme="minorHAnsi" w:hAnsiTheme="minorHAnsi" w:cs="Arial"/>
          <w:i/>
          <w:sz w:val="20"/>
          <w:szCs w:val="20"/>
        </w:rPr>
        <w:t>into the “In Class” validation test to assist you</w:t>
      </w:r>
      <w:r w:rsidRPr="002643A3">
        <w:rPr>
          <w:rFonts w:asciiTheme="minorHAnsi" w:hAnsiTheme="minorHAnsi" w:cs="Arial"/>
          <w:sz w:val="20"/>
          <w:szCs w:val="20"/>
        </w:rPr>
        <w:t>.</w:t>
      </w:r>
      <w:r w:rsidRPr="007A2735">
        <w:rPr>
          <w:rFonts w:asciiTheme="minorHAnsi" w:hAnsiTheme="minorHAnsi" w:cs="Arial"/>
        </w:rPr>
        <w:tab/>
      </w:r>
      <w:r w:rsidRPr="007A2735">
        <w:rPr>
          <w:rFonts w:asciiTheme="minorHAnsi" w:hAnsiTheme="minorHAnsi" w:cs="Arial"/>
        </w:rPr>
        <w:tab/>
      </w:r>
    </w:p>
    <w:p w14:paraId="7ADA1441" w14:textId="77777777" w:rsidR="007A2735" w:rsidRPr="00275120" w:rsidRDefault="007A2735" w:rsidP="007A2735">
      <w:pPr>
        <w:tabs>
          <w:tab w:val="left" w:pos="720"/>
          <w:tab w:val="left" w:pos="1440"/>
          <w:tab w:val="center" w:pos="5102"/>
        </w:tabs>
        <w:rPr>
          <w:rFonts w:asciiTheme="minorHAnsi" w:hAnsiTheme="minorHAnsi" w:cs="Arial"/>
          <w:i/>
          <w:sz w:val="28"/>
          <w:szCs w:val="28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Pr="00275120">
        <w:rPr>
          <w:rFonts w:asciiTheme="minorHAnsi" w:hAnsiTheme="minorHAnsi" w:cs="Arial"/>
          <w:i/>
          <w:sz w:val="28"/>
          <w:szCs w:val="28"/>
        </w:rPr>
        <w:tab/>
        <w:t xml:space="preserve">Score: ……… out of </w:t>
      </w:r>
      <w:r>
        <w:rPr>
          <w:rFonts w:asciiTheme="minorHAnsi" w:hAnsiTheme="minorHAnsi" w:cs="Arial"/>
          <w:i/>
          <w:sz w:val="28"/>
          <w:szCs w:val="28"/>
        </w:rPr>
        <w:t>33</w:t>
      </w:r>
      <w:r>
        <w:rPr>
          <w:rFonts w:asciiTheme="minorHAnsi" w:hAnsiTheme="minorHAnsi" w:cs="Arial"/>
          <w:i/>
          <w:sz w:val="28"/>
          <w:szCs w:val="28"/>
        </w:rPr>
        <w:t xml:space="preserve"> </w:t>
      </w:r>
      <w:r w:rsidRPr="00275120">
        <w:rPr>
          <w:rFonts w:asciiTheme="minorHAnsi" w:hAnsiTheme="minorHAnsi" w:cs="Arial"/>
          <w:i/>
          <w:sz w:val="28"/>
          <w:szCs w:val="28"/>
        </w:rPr>
        <w:t>= …………. %</w:t>
      </w:r>
    </w:p>
    <w:p w14:paraId="1B47FCCC" w14:textId="77777777" w:rsidR="007A2735" w:rsidRDefault="007A2735" w:rsidP="007A2735">
      <w:pPr>
        <w:rPr>
          <w:rFonts w:asciiTheme="minorHAnsi" w:hAnsiTheme="minorHAnsi" w:cs="Arial"/>
        </w:rPr>
      </w:pPr>
    </w:p>
    <w:p w14:paraId="33B9E943" w14:textId="77777777" w:rsidR="004F1635" w:rsidRPr="007A2735" w:rsidRDefault="007A2735" w:rsidP="007A2735">
      <w:pPr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To</w:t>
      </w:r>
      <w:r>
        <w:rPr>
          <w:rFonts w:asciiTheme="minorHAnsi" w:hAnsiTheme="minorHAnsi" w:cs="Arial"/>
        </w:rPr>
        <w:t>tal marks:</w:t>
      </w:r>
      <w:r>
        <w:rPr>
          <w:rFonts w:asciiTheme="minorHAnsi" w:hAnsiTheme="minorHAnsi" w:cs="Arial"/>
        </w:rPr>
        <w:tab/>
        <w:t>33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Time permitted: 50</w:t>
      </w:r>
      <w:r>
        <w:rPr>
          <w:rFonts w:asciiTheme="minorHAnsi" w:hAnsiTheme="minorHAnsi" w:cs="Arial"/>
        </w:rPr>
        <w:t xml:space="preserve"> minutes</w:t>
      </w:r>
    </w:p>
    <w:p w14:paraId="7E36904B" w14:textId="77777777" w:rsidR="0059402B" w:rsidRDefault="007A3930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844AE1" wp14:editId="7A398CC0">
                <wp:simplePos x="0" y="0"/>
                <wp:positionH relativeFrom="column">
                  <wp:posOffset>-288925</wp:posOffset>
                </wp:positionH>
                <wp:positionV relativeFrom="paragraph">
                  <wp:posOffset>55245</wp:posOffset>
                </wp:positionV>
                <wp:extent cx="6918325" cy="19685"/>
                <wp:effectExtent l="0" t="0" r="15875" b="37465"/>
                <wp:wrapNone/>
                <wp:docPr id="3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18325" cy="19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1" o:spid="_x0000_s1026" type="#_x0000_t32" style="position:absolute;margin-left:-22.75pt;margin-top:4.35pt;width:544.75pt;height:1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"/>
            </w:pict>
          </mc:Fallback>
        </mc:AlternateContent>
      </w:r>
    </w:p>
    <w:p w14:paraId="0E4A8F1A" w14:textId="77777777" w:rsidR="00B07086" w:rsidRPr="005635D1" w:rsidRDefault="00B07086" w:rsidP="0059402B">
      <w:p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>For the In-Class section of this investigation you may use a calculator and the Out of Class version.</w:t>
      </w:r>
    </w:p>
    <w:p w14:paraId="5D6083AD" w14:textId="77777777" w:rsidR="00B07086" w:rsidRPr="005635D1" w:rsidRDefault="00B07086" w:rsidP="0059402B">
      <w:pPr>
        <w:rPr>
          <w:rFonts w:asciiTheme="minorHAnsi" w:hAnsiTheme="minorHAnsi" w:cs="Arial"/>
          <w:sz w:val="22"/>
          <w:szCs w:val="22"/>
        </w:rPr>
      </w:pPr>
    </w:p>
    <w:p w14:paraId="5AA87CA1" w14:textId="77777777" w:rsidR="00B07086" w:rsidRPr="005635D1" w:rsidRDefault="00B07086" w:rsidP="0059402B">
      <w:p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 xml:space="preserve">After the Out of Class </w:t>
      </w:r>
      <w:proofErr w:type="gramStart"/>
      <w:r w:rsidRPr="005635D1">
        <w:rPr>
          <w:rFonts w:asciiTheme="minorHAnsi" w:hAnsiTheme="minorHAnsi" w:cs="Arial"/>
          <w:sz w:val="22"/>
          <w:szCs w:val="22"/>
        </w:rPr>
        <w:t>section</w:t>
      </w:r>
      <w:proofErr w:type="gramEnd"/>
      <w:r w:rsidRPr="005635D1">
        <w:rPr>
          <w:rFonts w:asciiTheme="minorHAnsi" w:hAnsiTheme="minorHAnsi" w:cs="Arial"/>
          <w:sz w:val="22"/>
          <w:szCs w:val="22"/>
        </w:rPr>
        <w:t xml:space="preserve"> you should now understand the relevant transformations that can apply to trigonometrical graphs. This section tests your knowledge of this aspect.</w:t>
      </w:r>
    </w:p>
    <w:p w14:paraId="0CC22534" w14:textId="77777777" w:rsidR="00B07086" w:rsidRPr="005635D1" w:rsidRDefault="00B07086" w:rsidP="0059402B">
      <w:pPr>
        <w:rPr>
          <w:rFonts w:asciiTheme="minorHAnsi" w:hAnsiTheme="minorHAnsi" w:cs="Arial"/>
          <w:sz w:val="22"/>
          <w:szCs w:val="22"/>
        </w:rPr>
      </w:pPr>
    </w:p>
    <w:p w14:paraId="0F19E0E9" w14:textId="77777777" w:rsidR="00B07086" w:rsidRPr="005635D1" w:rsidRDefault="00B07086" w:rsidP="00B07086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 xml:space="preserve">Complete the table below for these </w:t>
      </w:r>
      <w:r w:rsidRPr="00157812">
        <w:rPr>
          <w:rFonts w:asciiTheme="minorHAnsi" w:hAnsiTheme="minorHAnsi" w:cs="Arial"/>
          <w:i/>
          <w:sz w:val="22"/>
          <w:szCs w:val="22"/>
          <w:u w:val="single"/>
        </w:rPr>
        <w:t>sine</w:t>
      </w:r>
      <w:r w:rsidRPr="005635D1">
        <w:rPr>
          <w:rFonts w:asciiTheme="minorHAnsi" w:hAnsiTheme="minorHAnsi" w:cs="Arial"/>
          <w:sz w:val="22"/>
          <w:szCs w:val="22"/>
        </w:rPr>
        <w:t xml:space="preserve"> graphs.</w:t>
      </w:r>
    </w:p>
    <w:p w14:paraId="6ED5F3C7" w14:textId="77777777" w:rsidR="00EB47B6" w:rsidRDefault="00EB47B6" w:rsidP="00EB47B6">
      <w:pPr>
        <w:pStyle w:val="ListParagraph"/>
        <w:rPr>
          <w:rFonts w:asciiTheme="minorHAnsi" w:hAnsiTheme="minorHAnsi" w:cs="Arial"/>
          <w:sz w:val="20"/>
          <w:szCs w:val="20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985"/>
        <w:gridCol w:w="1269"/>
        <w:gridCol w:w="1270"/>
        <w:gridCol w:w="1270"/>
        <w:gridCol w:w="1269"/>
        <w:gridCol w:w="1270"/>
        <w:gridCol w:w="1270"/>
      </w:tblGrid>
      <w:tr w:rsidR="00EB47B6" w:rsidRPr="00266A71" w14:paraId="28BCDDD2" w14:textId="77777777" w:rsidTr="00EB47B6">
        <w:tc>
          <w:tcPr>
            <w:tcW w:w="1985" w:type="dxa"/>
          </w:tcPr>
          <w:p w14:paraId="20F60EC8" w14:textId="77777777"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Rule</w:t>
            </w:r>
          </w:p>
        </w:tc>
        <w:tc>
          <w:tcPr>
            <w:tcW w:w="1269" w:type="dxa"/>
          </w:tcPr>
          <w:p w14:paraId="1AA1E14E" w14:textId="77777777"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Period</w:t>
            </w:r>
          </w:p>
        </w:tc>
        <w:tc>
          <w:tcPr>
            <w:tcW w:w="1270" w:type="dxa"/>
          </w:tcPr>
          <w:p w14:paraId="4F4D2E39" w14:textId="77777777"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Amplitude</w:t>
            </w:r>
          </w:p>
        </w:tc>
        <w:tc>
          <w:tcPr>
            <w:tcW w:w="1270" w:type="dxa"/>
          </w:tcPr>
          <w:p w14:paraId="5EF32615" w14:textId="77777777"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Mean position</w:t>
            </w:r>
          </w:p>
        </w:tc>
        <w:tc>
          <w:tcPr>
            <w:tcW w:w="1269" w:type="dxa"/>
          </w:tcPr>
          <w:p w14:paraId="3108EA9E" w14:textId="77777777"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Maximum value</w:t>
            </w:r>
          </w:p>
        </w:tc>
        <w:tc>
          <w:tcPr>
            <w:tcW w:w="1270" w:type="dxa"/>
          </w:tcPr>
          <w:p w14:paraId="3E1D73F5" w14:textId="77777777"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Minimum value</w:t>
            </w:r>
          </w:p>
        </w:tc>
        <w:tc>
          <w:tcPr>
            <w:tcW w:w="1270" w:type="dxa"/>
          </w:tcPr>
          <w:p w14:paraId="0AF65F90" w14:textId="77777777"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Horizontal shift</w:t>
            </w:r>
          </w:p>
        </w:tc>
      </w:tr>
      <w:tr w:rsidR="00EB47B6" w:rsidRPr="00266A71" w14:paraId="13F14C3D" w14:textId="77777777" w:rsidTr="00EB47B6">
        <w:tc>
          <w:tcPr>
            <w:tcW w:w="1985" w:type="dxa"/>
            <w:vAlign w:val="center"/>
          </w:tcPr>
          <w:p w14:paraId="70969834" w14:textId="77777777" w:rsidR="00B07086" w:rsidRDefault="00B07086" w:rsidP="00B07086">
            <w:pPr>
              <w:tabs>
                <w:tab w:val="left" w:pos="1473"/>
              </w:tabs>
              <w:rPr>
                <w:rFonts w:asciiTheme="minorHAnsi" w:hAnsiTheme="minorHAnsi" w:cs="Arial"/>
              </w:rPr>
            </w:pPr>
          </w:p>
          <w:p w14:paraId="5C59F7B4" w14:textId="77777777" w:rsidR="00B07086" w:rsidRDefault="00B07086" w:rsidP="00B07086">
            <w:pPr>
              <w:tabs>
                <w:tab w:val="left" w:pos="1473"/>
              </w:tabs>
              <w:rPr>
                <w:rFonts w:asciiTheme="minorHAnsi" w:hAnsiTheme="minorHAnsi" w:cs="Arial"/>
              </w:rPr>
            </w:pPr>
            <w:r w:rsidRPr="00B07086">
              <w:rPr>
                <w:rFonts w:asciiTheme="minorHAnsi" w:hAnsiTheme="minorHAnsi" w:cs="Arial"/>
              </w:rPr>
              <w:t>y = sin x</w:t>
            </w:r>
          </w:p>
          <w:p w14:paraId="02809521" w14:textId="77777777" w:rsidR="00B07086" w:rsidRPr="00B07086" w:rsidRDefault="00B07086" w:rsidP="00B07086">
            <w:pPr>
              <w:tabs>
                <w:tab w:val="left" w:pos="1473"/>
              </w:tabs>
              <w:rPr>
                <w:rFonts w:asciiTheme="minorHAnsi" w:hAnsiTheme="minorHAnsi" w:cs="Arial"/>
              </w:rPr>
            </w:pPr>
          </w:p>
        </w:tc>
        <w:tc>
          <w:tcPr>
            <w:tcW w:w="1269" w:type="dxa"/>
            <w:vAlign w:val="center"/>
          </w:tcPr>
          <w:p w14:paraId="19E5B336" w14:textId="77777777"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theme="minorHAnsi"/>
                <w:b/>
                <w:sz w:val="28"/>
                <w:szCs w:val="28"/>
              </w:rPr>
              <w:t>2π</w:t>
            </w:r>
          </w:p>
        </w:tc>
        <w:tc>
          <w:tcPr>
            <w:tcW w:w="1270" w:type="dxa"/>
            <w:vAlign w:val="center"/>
          </w:tcPr>
          <w:p w14:paraId="1C18D625" w14:textId="77777777"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1</w:t>
            </w:r>
          </w:p>
        </w:tc>
        <w:tc>
          <w:tcPr>
            <w:tcW w:w="1270" w:type="dxa"/>
            <w:vAlign w:val="center"/>
          </w:tcPr>
          <w:p w14:paraId="7FDC0468" w14:textId="77777777"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y = 0</w:t>
            </w:r>
          </w:p>
        </w:tc>
        <w:tc>
          <w:tcPr>
            <w:tcW w:w="1269" w:type="dxa"/>
            <w:vAlign w:val="center"/>
          </w:tcPr>
          <w:p w14:paraId="36A2081C" w14:textId="77777777"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1</w:t>
            </w:r>
          </w:p>
        </w:tc>
        <w:tc>
          <w:tcPr>
            <w:tcW w:w="1270" w:type="dxa"/>
            <w:vAlign w:val="center"/>
          </w:tcPr>
          <w:p w14:paraId="011DFD9B" w14:textId="77777777"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-1</w:t>
            </w:r>
          </w:p>
        </w:tc>
        <w:tc>
          <w:tcPr>
            <w:tcW w:w="1270" w:type="dxa"/>
            <w:vAlign w:val="center"/>
          </w:tcPr>
          <w:p w14:paraId="7696D834" w14:textId="77777777"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none</w:t>
            </w:r>
          </w:p>
        </w:tc>
      </w:tr>
      <w:tr w:rsidR="00157812" w:rsidRPr="00266A71" w14:paraId="2CA3092F" w14:textId="77777777" w:rsidTr="00EB47B6">
        <w:tc>
          <w:tcPr>
            <w:tcW w:w="1985" w:type="dxa"/>
            <w:vAlign w:val="center"/>
          </w:tcPr>
          <w:p w14:paraId="2B067D3A" w14:textId="77777777" w:rsidR="00157812" w:rsidRPr="00266A71" w:rsidRDefault="00157812" w:rsidP="00205AAD">
            <w:pPr>
              <w:tabs>
                <w:tab w:val="left" w:pos="1473"/>
              </w:tabs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 = -2 sin(3x) + 4</w:t>
            </w:r>
          </w:p>
        </w:tc>
        <w:tc>
          <w:tcPr>
            <w:tcW w:w="1269" w:type="dxa"/>
            <w:vAlign w:val="center"/>
          </w:tcPr>
          <w:p w14:paraId="32FEF556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14:paraId="7A16A0DB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14:paraId="5125EFBD" w14:textId="77777777" w:rsidR="00157812" w:rsidRPr="00157812" w:rsidRDefault="00157812" w:rsidP="00157812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[1</w:t>
            </w:r>
            <w:r w:rsidRPr="00157812">
              <w:rPr>
                <w:rFonts w:asciiTheme="minorHAnsi" w:hAnsiTheme="minorHAnsi" w:cs="Arial"/>
                <w:sz w:val="16"/>
                <w:szCs w:val="16"/>
              </w:rPr>
              <w:t>]</w:t>
            </w:r>
          </w:p>
        </w:tc>
        <w:tc>
          <w:tcPr>
            <w:tcW w:w="1270" w:type="dxa"/>
            <w:vAlign w:val="center"/>
          </w:tcPr>
          <w:p w14:paraId="376AFB01" w14:textId="77777777" w:rsidR="00157812" w:rsidRPr="005950E4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>
              <w:rPr>
                <w:rFonts w:asciiTheme="minorHAnsi" w:hAnsiTheme="minorHAnsi" w:cs="Arial"/>
                <w:sz w:val="28"/>
                <w:szCs w:val="28"/>
              </w:rPr>
              <w:t>2</w:t>
            </w:r>
          </w:p>
        </w:tc>
        <w:tc>
          <w:tcPr>
            <w:tcW w:w="1270" w:type="dxa"/>
            <w:vAlign w:val="center"/>
          </w:tcPr>
          <w:p w14:paraId="1E2C2AEF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14:paraId="1F77D6F0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14:paraId="537D6CEF" w14:textId="77777777"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269" w:type="dxa"/>
            <w:vAlign w:val="center"/>
          </w:tcPr>
          <w:p w14:paraId="0DC8EC10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14:paraId="7014D01E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14:paraId="6980F27A" w14:textId="77777777"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270" w:type="dxa"/>
            <w:vAlign w:val="center"/>
          </w:tcPr>
          <w:p w14:paraId="12E31B99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2</w:t>
            </w:r>
          </w:p>
        </w:tc>
        <w:tc>
          <w:tcPr>
            <w:tcW w:w="1270" w:type="dxa"/>
            <w:vAlign w:val="center"/>
          </w:tcPr>
          <w:p w14:paraId="2DA677ED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14:paraId="6653938A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14:paraId="2F500A2C" w14:textId="77777777"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157812" w:rsidRPr="00266A71" w14:paraId="0EF8B214" w14:textId="77777777" w:rsidTr="00EB47B6">
        <w:tc>
          <w:tcPr>
            <w:tcW w:w="1985" w:type="dxa"/>
            <w:vAlign w:val="center"/>
          </w:tcPr>
          <w:p w14:paraId="05A429B1" w14:textId="77777777" w:rsidR="00157812" w:rsidRPr="00266A71" w:rsidRDefault="00157812" w:rsidP="00205AAD">
            <w:pPr>
              <w:tabs>
                <w:tab w:val="left" w:pos="1473"/>
              </w:tabs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y = 2 – </w:t>
            </w:r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sin(</w:t>
            </w:r>
            <w:proofErr w:type="gramEnd"/>
            <w:r>
              <w:rPr>
                <w:rFonts w:asciiTheme="minorHAnsi" w:hAnsiTheme="minorHAnsi" w:cs="Arial"/>
                <w:sz w:val="22"/>
                <w:szCs w:val="22"/>
              </w:rPr>
              <w:t xml:space="preserve">x + </w:t>
            </w:r>
            <w:r w:rsidRPr="00B07086">
              <w:rPr>
                <w:rFonts w:asciiTheme="minorHAnsi" w:hAnsiTheme="minorHAnsi" w:cs="Arial"/>
                <w:position w:val="-24"/>
                <w:sz w:val="22"/>
                <w:szCs w:val="22"/>
              </w:rPr>
              <w:object w:dxaOrig="260" w:dyaOrig="620" w14:anchorId="0CD99B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25pt;height:31.25pt" o:ole="">
                  <v:imagedata r:id="rId9" o:title=""/>
                </v:shape>
                <o:OLEObject Type="Embed" ProgID="Equation.3" ShapeID="_x0000_i1025" DrawAspect="Content" ObjectID="_1587973163" r:id="rId10"/>
              </w:object>
            </w:r>
            <w:r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</w:tc>
        <w:tc>
          <w:tcPr>
            <w:tcW w:w="1269" w:type="dxa"/>
            <w:vAlign w:val="center"/>
          </w:tcPr>
          <w:p w14:paraId="05E02812" w14:textId="77777777" w:rsidR="00157812" w:rsidRPr="005950E4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theme="minorHAnsi"/>
                <w:b/>
                <w:sz w:val="28"/>
                <w:szCs w:val="28"/>
              </w:rPr>
              <w:t>2π</w:t>
            </w:r>
          </w:p>
        </w:tc>
        <w:tc>
          <w:tcPr>
            <w:tcW w:w="1270" w:type="dxa"/>
            <w:vAlign w:val="center"/>
          </w:tcPr>
          <w:p w14:paraId="036DF9EF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14:paraId="2D19EC90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14:paraId="569526A1" w14:textId="77777777"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270" w:type="dxa"/>
            <w:vAlign w:val="center"/>
          </w:tcPr>
          <w:p w14:paraId="32F7D1EB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14:paraId="683CFFA2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14:paraId="0727CCD6" w14:textId="77777777"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269" w:type="dxa"/>
            <w:vAlign w:val="center"/>
          </w:tcPr>
          <w:p w14:paraId="1CE9DF33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3</w:t>
            </w:r>
          </w:p>
        </w:tc>
        <w:tc>
          <w:tcPr>
            <w:tcW w:w="1270" w:type="dxa"/>
            <w:vAlign w:val="center"/>
          </w:tcPr>
          <w:p w14:paraId="53245682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14:paraId="34178ECC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14:paraId="06CDEC39" w14:textId="77777777"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270" w:type="dxa"/>
            <w:vAlign w:val="center"/>
          </w:tcPr>
          <w:p w14:paraId="24EBFE75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14:paraId="0C8D8761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14:paraId="2C8F428C" w14:textId="77777777"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157812" w:rsidRPr="00266A71" w14:paraId="4E048520" w14:textId="77777777" w:rsidTr="00EB47B6">
        <w:tc>
          <w:tcPr>
            <w:tcW w:w="1985" w:type="dxa"/>
            <w:vAlign w:val="center"/>
          </w:tcPr>
          <w:p w14:paraId="75D46C19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14:paraId="7143FC2E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</w:t>
            </w:r>
            <w:r>
              <w:rPr>
                <w:rFonts w:asciiTheme="minorHAnsi" w:hAnsiTheme="minorHAnsi" w:cs="Arial"/>
                <w:sz w:val="28"/>
                <w:szCs w:val="28"/>
              </w:rPr>
              <w:t>………</w:t>
            </w:r>
            <w:r w:rsidRPr="00F428C2">
              <w:rPr>
                <w:rFonts w:asciiTheme="minorHAnsi" w:hAnsiTheme="minorHAnsi" w:cs="Arial"/>
                <w:sz w:val="28"/>
                <w:szCs w:val="28"/>
              </w:rPr>
              <w:t>…</w:t>
            </w:r>
          </w:p>
          <w:p w14:paraId="582E6FB7" w14:textId="77777777"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[2</w:t>
            </w:r>
            <w:r w:rsidRPr="00157812">
              <w:rPr>
                <w:rFonts w:asciiTheme="minorHAnsi" w:hAnsiTheme="minorHAnsi" w:cs="Arial"/>
                <w:sz w:val="16"/>
                <w:szCs w:val="16"/>
              </w:rPr>
              <w:t>]</w:t>
            </w:r>
          </w:p>
        </w:tc>
        <w:tc>
          <w:tcPr>
            <w:tcW w:w="1269" w:type="dxa"/>
            <w:vAlign w:val="center"/>
          </w:tcPr>
          <w:p w14:paraId="088094D4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4π</w:t>
            </w:r>
          </w:p>
        </w:tc>
        <w:tc>
          <w:tcPr>
            <w:tcW w:w="1270" w:type="dxa"/>
            <w:vAlign w:val="center"/>
          </w:tcPr>
          <w:p w14:paraId="47DA3838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5</w:t>
            </w:r>
          </w:p>
        </w:tc>
        <w:tc>
          <w:tcPr>
            <w:tcW w:w="1270" w:type="dxa"/>
            <w:vAlign w:val="center"/>
          </w:tcPr>
          <w:p w14:paraId="19ABA6D2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y = 3</w:t>
            </w:r>
          </w:p>
        </w:tc>
        <w:tc>
          <w:tcPr>
            <w:tcW w:w="1269" w:type="dxa"/>
            <w:vAlign w:val="center"/>
          </w:tcPr>
          <w:p w14:paraId="692B7E09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  <w:p w14:paraId="448EFE81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14:paraId="3CC66F88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23B197FD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>
              <w:rPr>
                <w:rFonts w:asciiTheme="minorHAnsi" w:hAnsiTheme="minorHAnsi" w:cs="Arial"/>
                <w:sz w:val="28"/>
                <w:szCs w:val="28"/>
              </w:rPr>
              <w:t>2</w:t>
            </w:r>
          </w:p>
        </w:tc>
        <w:tc>
          <w:tcPr>
            <w:tcW w:w="1270" w:type="dxa"/>
            <w:vAlign w:val="center"/>
          </w:tcPr>
          <w:p w14:paraId="6F2087BE" w14:textId="77777777"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none</w:t>
            </w:r>
          </w:p>
        </w:tc>
      </w:tr>
    </w:tbl>
    <w:p w14:paraId="1E73F544" w14:textId="77777777" w:rsidR="004F63BC" w:rsidRPr="005635D1" w:rsidRDefault="00157812" w:rsidP="005950E4">
      <w:pPr>
        <w:jc w:val="righ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[</w:t>
      </w:r>
      <w:r w:rsidR="008F2496" w:rsidRPr="005635D1">
        <w:rPr>
          <w:rFonts w:asciiTheme="minorHAnsi" w:hAnsiTheme="minorHAnsi" w:cs="Arial"/>
          <w:sz w:val="22"/>
          <w:szCs w:val="22"/>
        </w:rPr>
        <w:t>7m]</w:t>
      </w:r>
    </w:p>
    <w:p w14:paraId="619506F8" w14:textId="77777777" w:rsidR="008F2496" w:rsidRDefault="008F2496" w:rsidP="008F2496">
      <w:pPr>
        <w:jc w:val="right"/>
        <w:rPr>
          <w:rFonts w:asciiTheme="minorHAnsi" w:hAnsiTheme="minorHAnsi" w:cs="Arial"/>
          <w:sz w:val="20"/>
          <w:szCs w:val="20"/>
        </w:rPr>
      </w:pPr>
    </w:p>
    <w:p w14:paraId="2D394D0F" w14:textId="77777777" w:rsidR="00EB47B6" w:rsidRPr="005635D1" w:rsidRDefault="00EB47B6" w:rsidP="00EB47B6">
      <w:pPr>
        <w:pStyle w:val="ListParagraph"/>
        <w:numPr>
          <w:ilvl w:val="0"/>
          <w:numId w:val="15"/>
        </w:numPr>
        <w:pBdr>
          <w:top w:val="single" w:sz="4" w:space="1" w:color="auto"/>
        </w:pBdr>
        <w:ind w:hanging="720"/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 xml:space="preserve">For this graph state the </w:t>
      </w:r>
    </w:p>
    <w:p w14:paraId="0A4E00AF" w14:textId="77777777" w:rsidR="00EB47B6" w:rsidRPr="005635D1" w:rsidRDefault="00EB47B6" w:rsidP="00EB47B6">
      <w:pPr>
        <w:pStyle w:val="ListParagraph"/>
        <w:rPr>
          <w:rFonts w:asciiTheme="minorHAnsi" w:hAnsiTheme="minorHAnsi" w:cs="Arial"/>
          <w:sz w:val="22"/>
          <w:szCs w:val="22"/>
        </w:rPr>
      </w:pPr>
    </w:p>
    <w:p w14:paraId="6D7CF0F2" w14:textId="77777777" w:rsidR="00EB47B6" w:rsidRDefault="00EB47B6" w:rsidP="008F2496">
      <w:pPr>
        <w:pStyle w:val="ListParagraph"/>
        <w:numPr>
          <w:ilvl w:val="0"/>
          <w:numId w:val="16"/>
        </w:num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>The period</w:t>
      </w:r>
      <w:r w:rsidRPr="005635D1">
        <w:rPr>
          <w:rFonts w:asciiTheme="minorHAnsi" w:hAnsiTheme="minorHAnsi" w:cs="Arial"/>
          <w:sz w:val="22"/>
          <w:szCs w:val="22"/>
        </w:rPr>
        <w:tab/>
        <w:t>………………</w:t>
      </w:r>
      <w:r w:rsidRPr="005635D1">
        <w:rPr>
          <w:rFonts w:asciiTheme="minorHAnsi" w:hAnsiTheme="minorHAnsi" w:cs="Arial"/>
          <w:sz w:val="22"/>
          <w:szCs w:val="22"/>
        </w:rPr>
        <w:tab/>
      </w:r>
      <w:r w:rsidRPr="005635D1">
        <w:rPr>
          <w:rFonts w:asciiTheme="minorHAnsi" w:hAnsiTheme="minorHAnsi" w:cs="Arial"/>
          <w:sz w:val="22"/>
          <w:szCs w:val="22"/>
        </w:rPr>
        <w:tab/>
        <w:t>b)</w:t>
      </w:r>
      <w:r w:rsidRPr="005635D1">
        <w:rPr>
          <w:rFonts w:asciiTheme="minorHAnsi" w:hAnsiTheme="minorHAnsi" w:cs="Arial"/>
          <w:sz w:val="22"/>
          <w:szCs w:val="22"/>
        </w:rPr>
        <w:tab/>
        <w:t>the amplitude</w:t>
      </w:r>
      <w:r w:rsidRPr="005635D1">
        <w:rPr>
          <w:rFonts w:asciiTheme="minorHAnsi" w:hAnsiTheme="minorHAnsi" w:cs="Arial"/>
          <w:sz w:val="22"/>
          <w:szCs w:val="22"/>
        </w:rPr>
        <w:tab/>
        <w:t>………….</w:t>
      </w:r>
      <w:r w:rsidRPr="005635D1">
        <w:rPr>
          <w:rFonts w:asciiTheme="minorHAnsi" w:hAnsiTheme="minorHAnsi" w:cs="Arial"/>
          <w:sz w:val="22"/>
          <w:szCs w:val="22"/>
        </w:rPr>
        <w:tab/>
      </w:r>
    </w:p>
    <w:p w14:paraId="6D3456AB" w14:textId="77777777" w:rsidR="005635D1" w:rsidRPr="005635D1" w:rsidRDefault="005635D1" w:rsidP="005635D1">
      <w:pPr>
        <w:rPr>
          <w:rFonts w:asciiTheme="minorHAnsi" w:hAnsiTheme="minorHAnsi" w:cs="Arial"/>
          <w:sz w:val="22"/>
          <w:szCs w:val="22"/>
        </w:rPr>
      </w:pPr>
    </w:p>
    <w:p w14:paraId="0BEDC78C" w14:textId="77777777" w:rsidR="00EB47B6" w:rsidRPr="005635D1" w:rsidRDefault="005635D1" w:rsidP="00EB47B6">
      <w:pPr>
        <w:tabs>
          <w:tab w:val="left" w:pos="1473"/>
        </w:tabs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object w:dxaOrig="6173" w:dyaOrig="2241" w14:anchorId="131E6B4A">
          <v:shape id="_x0000_i1026" type="#_x0000_t75" style="width:450pt;height:166.75pt" o:ole="">
            <v:imagedata r:id="rId11" o:title=""/>
          </v:shape>
          <o:OLEObject Type="Embed" ProgID="FXDraw.Graphic" ShapeID="_x0000_i1026" DrawAspect="Content" ObjectID="_1587973164" r:id="rId12"/>
        </w:object>
      </w:r>
    </w:p>
    <w:p w14:paraId="3C0D0F37" w14:textId="77777777" w:rsidR="005635D1" w:rsidRDefault="005635D1" w:rsidP="0059402B">
      <w:pPr>
        <w:rPr>
          <w:rFonts w:asciiTheme="minorHAnsi" w:hAnsiTheme="minorHAnsi" w:cs="Arial"/>
          <w:sz w:val="22"/>
          <w:szCs w:val="22"/>
        </w:rPr>
      </w:pPr>
    </w:p>
    <w:p w14:paraId="5C0D8426" w14:textId="77777777" w:rsidR="005635D1" w:rsidRPr="005635D1" w:rsidRDefault="005635D1" w:rsidP="0059402B">
      <w:pPr>
        <w:rPr>
          <w:rFonts w:asciiTheme="minorHAnsi" w:hAnsiTheme="minorHAnsi" w:cs="Arial"/>
          <w:sz w:val="22"/>
          <w:szCs w:val="22"/>
        </w:rPr>
      </w:pPr>
    </w:p>
    <w:p w14:paraId="0D939779" w14:textId="77777777" w:rsidR="0059402B" w:rsidRDefault="00EB47B6" w:rsidP="008F2496">
      <w:pPr>
        <w:pStyle w:val="ListParagraph"/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>State the correct rule</w:t>
      </w:r>
      <w:r w:rsidR="008F2496" w:rsidRPr="005635D1">
        <w:rPr>
          <w:rFonts w:asciiTheme="minorHAnsi" w:hAnsiTheme="minorHAnsi" w:cs="Arial"/>
          <w:sz w:val="22"/>
          <w:szCs w:val="22"/>
        </w:rPr>
        <w:t xml:space="preserve"> for this graph above</w:t>
      </w:r>
      <w:r w:rsidRPr="005635D1">
        <w:rPr>
          <w:rFonts w:asciiTheme="minorHAnsi" w:hAnsiTheme="minorHAnsi" w:cs="Arial"/>
          <w:sz w:val="22"/>
          <w:szCs w:val="22"/>
        </w:rPr>
        <w:t>.</w:t>
      </w:r>
      <w:r w:rsidRPr="005635D1">
        <w:rPr>
          <w:rFonts w:asciiTheme="minorHAnsi" w:hAnsiTheme="minorHAnsi" w:cs="Arial"/>
          <w:sz w:val="22"/>
          <w:szCs w:val="22"/>
        </w:rPr>
        <w:tab/>
      </w:r>
      <w:r w:rsidRPr="005635D1">
        <w:rPr>
          <w:rFonts w:asciiTheme="minorHAnsi" w:hAnsiTheme="minorHAnsi" w:cs="Arial"/>
          <w:sz w:val="22"/>
          <w:szCs w:val="22"/>
        </w:rPr>
        <w:tab/>
        <w:t>………………………………………………………………</w:t>
      </w:r>
    </w:p>
    <w:p w14:paraId="7226C57C" w14:textId="77777777" w:rsidR="005635D1" w:rsidRDefault="005635D1" w:rsidP="005635D1">
      <w:pPr>
        <w:rPr>
          <w:rFonts w:asciiTheme="minorHAnsi" w:hAnsiTheme="minorHAnsi" w:cs="Arial"/>
          <w:sz w:val="22"/>
          <w:szCs w:val="22"/>
        </w:rPr>
      </w:pPr>
    </w:p>
    <w:p w14:paraId="54731FA8" w14:textId="77777777" w:rsidR="005635D1" w:rsidRPr="005635D1" w:rsidRDefault="005635D1" w:rsidP="005635D1">
      <w:pPr>
        <w:jc w:val="righ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[1,1,2 = 4m]</w:t>
      </w:r>
    </w:p>
    <w:p w14:paraId="5F924260" w14:textId="77777777" w:rsidR="0059402B" w:rsidRPr="005635D1" w:rsidRDefault="0059402B" w:rsidP="0059402B">
      <w:pPr>
        <w:rPr>
          <w:rFonts w:asciiTheme="minorHAnsi" w:hAnsiTheme="minorHAnsi" w:cs="Arial"/>
          <w:sz w:val="22"/>
          <w:szCs w:val="22"/>
        </w:rPr>
      </w:pPr>
    </w:p>
    <w:p w14:paraId="09094E9F" w14:textId="77777777" w:rsidR="008F2496" w:rsidRPr="005635D1" w:rsidRDefault="008F2496" w:rsidP="005635D1">
      <w:pPr>
        <w:pStyle w:val="ListParagraph"/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>Find the rule for this graph.</w:t>
      </w:r>
      <w:r w:rsidR="005635D1">
        <w:rPr>
          <w:rFonts w:asciiTheme="minorHAnsi" w:hAnsiTheme="minorHAnsi" w:cs="Arial"/>
          <w:sz w:val="22"/>
          <w:szCs w:val="22"/>
        </w:rPr>
        <w:tab/>
      </w:r>
      <w:r w:rsidR="005635D1">
        <w:rPr>
          <w:rFonts w:asciiTheme="minorHAnsi" w:hAnsiTheme="minorHAnsi" w:cs="Arial"/>
          <w:sz w:val="22"/>
          <w:szCs w:val="22"/>
        </w:rPr>
        <w:tab/>
      </w:r>
      <w:r w:rsidR="005635D1">
        <w:rPr>
          <w:rFonts w:asciiTheme="minorHAnsi" w:hAnsiTheme="minorHAnsi" w:cs="Arial"/>
          <w:sz w:val="22"/>
          <w:szCs w:val="22"/>
        </w:rPr>
        <w:tab/>
      </w:r>
      <w:r w:rsidR="005635D1">
        <w:rPr>
          <w:rFonts w:asciiTheme="minorHAnsi" w:hAnsiTheme="minorHAnsi" w:cs="Arial"/>
          <w:sz w:val="22"/>
          <w:szCs w:val="22"/>
        </w:rPr>
        <w:tab/>
      </w:r>
      <w:r w:rsidRPr="005635D1">
        <w:rPr>
          <w:rFonts w:asciiTheme="minorHAnsi" w:hAnsiTheme="minorHAnsi"/>
          <w:sz w:val="22"/>
          <w:szCs w:val="22"/>
        </w:rPr>
        <w:t>………………………………………..</w:t>
      </w:r>
    </w:p>
    <w:p w14:paraId="4519D2E6" w14:textId="77777777" w:rsidR="008F2496" w:rsidRPr="005635D1" w:rsidRDefault="008F2496">
      <w:pPr>
        <w:rPr>
          <w:rFonts w:asciiTheme="minorHAnsi" w:hAnsiTheme="minorHAnsi"/>
          <w:sz w:val="22"/>
          <w:szCs w:val="22"/>
        </w:rPr>
      </w:pPr>
    </w:p>
    <w:p w14:paraId="0ABC90AF" w14:textId="77777777" w:rsidR="008F2496" w:rsidRDefault="007A3930" w:rsidP="005635D1">
      <w:pPr>
        <w:jc w:val="right"/>
        <w:rPr>
          <w:rFonts w:asciiTheme="minorHAnsi" w:hAnsiTheme="minorHAnsi"/>
        </w:rPr>
      </w:pPr>
      <w:r>
        <w:rPr>
          <w:rFonts w:asciiTheme="minorHAnsi" w:hAnsiTheme="minorHAnsi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06AB63" wp14:editId="47E99C9A">
                <wp:simplePos x="0" y="0"/>
                <wp:positionH relativeFrom="column">
                  <wp:posOffset>349885</wp:posOffset>
                </wp:positionH>
                <wp:positionV relativeFrom="paragraph">
                  <wp:posOffset>29210</wp:posOffset>
                </wp:positionV>
                <wp:extent cx="5196205" cy="2028825"/>
                <wp:effectExtent l="4445" t="0" r="0" b="3810"/>
                <wp:wrapNone/>
                <wp:docPr id="2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20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56DCD" w14:textId="77777777" w:rsidR="008F2496" w:rsidRDefault="005635D1">
                            <w:r w:rsidRPr="00266A71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object w:dxaOrig="5779" w:dyaOrig="2865" w14:anchorId="3DF3FCA0">
                                <v:shape id="_x0000_i1035" type="#_x0000_t75" style="width:395.05pt;height:152.55pt" o:ole="">
                                  <v:imagedata r:id="rId13" o:title=""/>
                                </v:shape>
                                <o:OLEObject Type="Embed" ProgID="FXDraw.Graphic" ShapeID="_x0000_i1035" DrawAspect="Content" ObjectID="_1587973173" r:id="rId1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6AB63" id="Text Box 144" o:spid="_x0000_s1027" type="#_x0000_t202" style="position:absolute;left:0;text-align:left;margin-left:27.55pt;margin-top:2.3pt;width:409.15pt;height:159.7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" stroked="f">
                <v:textbox style="mso-fit-shape-to-text:t">
                  <w:txbxContent>
                    <w:p w14:paraId="23156DCD" w14:textId="77777777" w:rsidR="008F2496" w:rsidRDefault="005635D1">
                      <w:r w:rsidRPr="00266A71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object w:dxaOrig="5779" w:dyaOrig="2865" w14:anchorId="3DF3FCA0">
                          <v:shape id="_x0000_i1035" type="#_x0000_t75" style="width:395.05pt;height:152.55pt" o:ole="">
                            <v:imagedata r:id="rId13" o:title=""/>
                          </v:shape>
                          <o:OLEObject Type="Embed" ProgID="FXDraw.Graphic" ShapeID="_x0000_i1035" DrawAspect="Content" ObjectID="_1587973173" r:id="rId1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7F0735DA" w14:textId="77777777" w:rsidR="008F2496" w:rsidRDefault="008F2496">
      <w:pPr>
        <w:rPr>
          <w:rFonts w:asciiTheme="minorHAnsi" w:hAnsiTheme="minorHAnsi"/>
        </w:rPr>
      </w:pPr>
    </w:p>
    <w:p w14:paraId="52A9F9CF" w14:textId="77777777" w:rsidR="005635D1" w:rsidRDefault="005635D1">
      <w:pPr>
        <w:rPr>
          <w:rFonts w:asciiTheme="minorHAnsi" w:hAnsiTheme="minorHAnsi"/>
        </w:rPr>
      </w:pPr>
    </w:p>
    <w:p w14:paraId="5DE15FBA" w14:textId="77777777" w:rsidR="005635D1" w:rsidRDefault="005635D1">
      <w:pPr>
        <w:rPr>
          <w:rFonts w:asciiTheme="minorHAnsi" w:hAnsiTheme="minorHAnsi"/>
        </w:rPr>
      </w:pPr>
    </w:p>
    <w:p w14:paraId="2A224122" w14:textId="77777777" w:rsidR="005635D1" w:rsidRDefault="005635D1">
      <w:pPr>
        <w:rPr>
          <w:rFonts w:asciiTheme="minorHAnsi" w:hAnsiTheme="minorHAnsi"/>
        </w:rPr>
      </w:pPr>
    </w:p>
    <w:p w14:paraId="7F2971AA" w14:textId="77777777" w:rsidR="005635D1" w:rsidRDefault="005635D1">
      <w:pPr>
        <w:rPr>
          <w:rFonts w:asciiTheme="minorHAnsi" w:hAnsiTheme="minorHAnsi"/>
        </w:rPr>
      </w:pPr>
    </w:p>
    <w:p w14:paraId="73FA8F6D" w14:textId="77777777" w:rsidR="005635D1" w:rsidRDefault="005635D1">
      <w:pPr>
        <w:rPr>
          <w:rFonts w:asciiTheme="minorHAnsi" w:hAnsiTheme="minorHAnsi"/>
        </w:rPr>
      </w:pPr>
    </w:p>
    <w:p w14:paraId="6E5D2E6C" w14:textId="77777777" w:rsidR="005635D1" w:rsidRDefault="005635D1">
      <w:pPr>
        <w:rPr>
          <w:rFonts w:asciiTheme="minorHAnsi" w:hAnsiTheme="minorHAnsi"/>
        </w:rPr>
      </w:pPr>
    </w:p>
    <w:p w14:paraId="07CADFBF" w14:textId="77777777" w:rsidR="005635D1" w:rsidRDefault="005635D1">
      <w:pPr>
        <w:rPr>
          <w:rFonts w:asciiTheme="minorHAnsi" w:hAnsiTheme="minorHAnsi"/>
        </w:rPr>
      </w:pPr>
    </w:p>
    <w:p w14:paraId="0CF65544" w14:textId="77777777" w:rsidR="005635D1" w:rsidRDefault="005635D1">
      <w:pPr>
        <w:rPr>
          <w:rFonts w:asciiTheme="minorHAnsi" w:hAnsiTheme="minorHAnsi"/>
        </w:rPr>
      </w:pPr>
    </w:p>
    <w:p w14:paraId="6131D1FD" w14:textId="77777777" w:rsidR="005635D1" w:rsidRDefault="005635D1">
      <w:pPr>
        <w:rPr>
          <w:rFonts w:asciiTheme="minorHAnsi" w:hAnsiTheme="minorHAnsi"/>
        </w:rPr>
      </w:pPr>
    </w:p>
    <w:p w14:paraId="4F51D144" w14:textId="77777777" w:rsidR="005635D1" w:rsidRPr="005635D1" w:rsidRDefault="005635D1" w:rsidP="005635D1">
      <w:pPr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[2m]</w:t>
      </w:r>
    </w:p>
    <w:p w14:paraId="10D60F4C" w14:textId="77777777" w:rsidR="005635D1" w:rsidRDefault="005635D1">
      <w:pPr>
        <w:rPr>
          <w:rFonts w:asciiTheme="minorHAnsi" w:hAnsiTheme="minorHAnsi"/>
        </w:rPr>
      </w:pPr>
    </w:p>
    <w:p w14:paraId="7F15982B" w14:textId="77777777" w:rsidR="005635D1" w:rsidRDefault="005635D1" w:rsidP="00AB1D5A">
      <w:pPr>
        <w:pBdr>
          <w:top w:val="single" w:sz="4" w:space="1" w:color="auto"/>
        </w:pBdr>
        <w:rPr>
          <w:rFonts w:asciiTheme="minorHAnsi" w:hAnsiTheme="minorHAnsi"/>
        </w:rPr>
      </w:pPr>
    </w:p>
    <w:p w14:paraId="7A7BA759" w14:textId="77777777" w:rsidR="00FA1F20" w:rsidRDefault="005635D1" w:rsidP="005635D1">
      <w:pPr>
        <w:pStyle w:val="Single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3</w:t>
      </w:r>
      <w:r w:rsidR="00FA1F20" w:rsidRPr="00DE5C97">
        <w:rPr>
          <w:rFonts w:asciiTheme="minorHAnsi" w:hAnsiTheme="minorHAnsi"/>
          <w:lang w:val="en-US"/>
        </w:rPr>
        <w:t>.</w:t>
      </w:r>
      <w:r w:rsidR="00FA1F20" w:rsidRPr="00DE5C97">
        <w:rPr>
          <w:rFonts w:asciiTheme="minorHAnsi" w:hAnsiTheme="minorHAnsi"/>
          <w:lang w:val="en-US"/>
        </w:rPr>
        <w:tab/>
      </w:r>
      <w:r w:rsidR="00B00868">
        <w:rPr>
          <w:rFonts w:asciiTheme="minorHAnsi" w:hAnsiTheme="minorHAnsi"/>
          <w:noProof/>
          <w:lang w:val="en-GB" w:eastAsia="en-GB"/>
        </w:rPr>
        <w:drawing>
          <wp:anchor distT="0" distB="0" distL="114300" distR="114300" simplePos="0" relativeHeight="251687936" behindDoc="1" locked="0" layoutInCell="1" allowOverlap="1" wp14:anchorId="68299D27" wp14:editId="1F7EDFE0">
            <wp:simplePos x="0" y="0"/>
            <wp:positionH relativeFrom="column">
              <wp:posOffset>5617845</wp:posOffset>
            </wp:positionH>
            <wp:positionV relativeFrom="paragraph">
              <wp:posOffset>348615</wp:posOffset>
            </wp:positionV>
            <wp:extent cx="885190" cy="773430"/>
            <wp:effectExtent l="19050" t="0" r="0" b="0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1F20" w:rsidRPr="00DE5C97">
        <w:rPr>
          <w:rFonts w:asciiTheme="minorHAnsi" w:hAnsiTheme="minorHAnsi"/>
        </w:rPr>
        <w:t xml:space="preserve">A rabbit population on an island has been observed for a number of years and it has been found that the </w:t>
      </w:r>
      <w:r>
        <w:rPr>
          <w:rFonts w:asciiTheme="minorHAnsi" w:hAnsiTheme="minorHAnsi"/>
        </w:rPr>
        <w:t xml:space="preserve"> </w:t>
      </w:r>
      <w:r w:rsidR="00FA1F20" w:rsidRPr="00DE5C97">
        <w:rPr>
          <w:rFonts w:asciiTheme="minorHAnsi" w:hAnsiTheme="minorHAnsi"/>
        </w:rPr>
        <w:t>size of the population (in thousands) at the start of year t is given by:</w:t>
      </w:r>
    </w:p>
    <w:p w14:paraId="74CFF9BD" w14:textId="77777777" w:rsidR="005635D1" w:rsidRPr="005635D1" w:rsidRDefault="005635D1" w:rsidP="005635D1">
      <w:pPr>
        <w:pStyle w:val="Single0"/>
        <w:rPr>
          <w:rFonts w:asciiTheme="minorHAnsi" w:hAnsiTheme="minorHAnsi"/>
          <w:lang w:val="en-US"/>
        </w:rPr>
      </w:pPr>
    </w:p>
    <w:p w14:paraId="69ACC3F7" w14:textId="77777777" w:rsidR="00FA1F20" w:rsidRPr="00DE5C97" w:rsidRDefault="00FA1F20" w:rsidP="00FA1F20">
      <w:pPr>
        <w:rPr>
          <w:rFonts w:asciiTheme="minorHAnsi" w:hAnsiTheme="minorHAnsi"/>
          <w:sz w:val="22"/>
          <w:szCs w:val="22"/>
        </w:rPr>
      </w:pPr>
      <w:r w:rsidRPr="00DE5C97">
        <w:rPr>
          <w:rFonts w:asciiTheme="minorHAnsi" w:hAnsiTheme="minorHAnsi"/>
          <w:sz w:val="22"/>
          <w:szCs w:val="22"/>
        </w:rPr>
        <w:tab/>
      </w:r>
      <w:r w:rsidRPr="00DE5C97">
        <w:rPr>
          <w:rFonts w:asciiTheme="minorHAnsi" w:hAnsiTheme="minorHAnsi"/>
          <w:position w:val="-14"/>
          <w:sz w:val="22"/>
          <w:szCs w:val="22"/>
        </w:rPr>
        <w:object w:dxaOrig="2120" w:dyaOrig="400" w14:anchorId="615F4DC5">
          <v:shape id="_x0000_i1027" type="#_x0000_t75" style="width:106.1pt;height:20.85pt" o:ole="">
            <v:imagedata r:id="rId17" o:title=""/>
          </v:shape>
          <o:OLEObject Type="Embed" ProgID="Equation.DSMT4" ShapeID="_x0000_i1027" DrawAspect="Content" ObjectID="_1587973165" r:id="rId18"/>
        </w:object>
      </w:r>
      <w:r w:rsidRPr="00DE5C97">
        <w:rPr>
          <w:rFonts w:asciiTheme="minorHAnsi" w:hAnsiTheme="minorHAnsi"/>
          <w:sz w:val="22"/>
          <w:szCs w:val="22"/>
        </w:rPr>
        <w:t xml:space="preserve">   for </w:t>
      </w:r>
      <w:r w:rsidRPr="00DE5C97">
        <w:rPr>
          <w:rFonts w:asciiTheme="minorHAnsi" w:hAnsiTheme="minorHAnsi"/>
          <w:position w:val="-6"/>
          <w:sz w:val="22"/>
          <w:szCs w:val="22"/>
        </w:rPr>
        <w:object w:dxaOrig="980" w:dyaOrig="279" w14:anchorId="20375DA7">
          <v:shape id="_x0000_i1028" type="#_x0000_t75" style="width:49.25pt;height:14.2pt" o:ole="">
            <v:imagedata r:id="rId19" o:title=""/>
          </v:shape>
          <o:OLEObject Type="Embed" ProgID="Equation.DSMT4" ShapeID="_x0000_i1028" DrawAspect="Content" ObjectID="_1587973166" r:id="rId20"/>
        </w:object>
      </w:r>
      <w:r w:rsidRPr="00DE5C97">
        <w:rPr>
          <w:rFonts w:asciiTheme="minorHAnsi" w:hAnsiTheme="minorHAnsi"/>
          <w:sz w:val="22"/>
          <w:szCs w:val="22"/>
        </w:rPr>
        <w:t>.</w:t>
      </w:r>
    </w:p>
    <w:p w14:paraId="23E6C1C2" w14:textId="77777777" w:rsidR="00FA1F20" w:rsidRPr="00DE5C97" w:rsidRDefault="003F5D2F" w:rsidP="00FA1F20">
      <w:pPr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val="en-US"/>
        </w:rPr>
        <w:object w:dxaOrig="1440" w:dyaOrig="1440" w14:anchorId="07109667">
          <v:shape id="_x0000_s1148" type="#_x0000_t75" style="position:absolute;left:0;text-align:left;margin-left:55.5pt;margin-top:0;width:387.1pt;height:189.6pt;z-index:251683840">
            <v:imagedata r:id="rId21" o:title=""/>
          </v:shape>
          <o:OLEObject Type="Embed" ProgID="FXDraw.Graphic" ShapeID="_x0000_s1148" DrawAspect="Content" ObjectID="_1587973171" r:id="rId22"/>
        </w:object>
      </w:r>
    </w:p>
    <w:p w14:paraId="66A3FFF3" w14:textId="77777777"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14:paraId="3C9EEA44" w14:textId="77777777"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14:paraId="378DF624" w14:textId="77777777"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14:paraId="5C2888D6" w14:textId="77777777"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14:paraId="1A1657B4" w14:textId="77777777"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14:paraId="662F65B0" w14:textId="77777777"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14:paraId="435CEDD9" w14:textId="77777777"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14:paraId="5F1D80A9" w14:textId="77777777"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14:paraId="09DDC3A4" w14:textId="77777777"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14:paraId="1BA721CE" w14:textId="77777777"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14:paraId="75C88A4A" w14:textId="77777777"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14:paraId="296E2A67" w14:textId="77777777"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14:paraId="025D6C17" w14:textId="77777777"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14:paraId="55086A72" w14:textId="77777777" w:rsidR="00FA1F20" w:rsidRPr="00DE5C97" w:rsidRDefault="00FA1F20" w:rsidP="00FA1F20">
      <w:pPr>
        <w:pStyle w:val="Double0"/>
        <w:rPr>
          <w:rFonts w:asciiTheme="minorHAnsi" w:hAnsiTheme="minorHAnsi"/>
        </w:rPr>
      </w:pPr>
      <w:r w:rsidRPr="00DE5C97">
        <w:rPr>
          <w:rFonts w:asciiTheme="minorHAnsi" w:hAnsiTheme="minorHAnsi"/>
          <w:b/>
        </w:rPr>
        <w:tab/>
      </w:r>
      <w:r w:rsidRPr="00DE5C97">
        <w:rPr>
          <w:rFonts w:asciiTheme="minorHAnsi" w:hAnsiTheme="minorHAnsi"/>
        </w:rPr>
        <w:t>(a)</w:t>
      </w:r>
      <w:r w:rsidRPr="00DE5C97">
        <w:rPr>
          <w:rFonts w:asciiTheme="minorHAnsi" w:hAnsiTheme="minorHAnsi"/>
        </w:rPr>
        <w:tab/>
        <w:t>State the values of the constants A, B and C.</w:t>
      </w:r>
    </w:p>
    <w:p w14:paraId="3EE88B2E" w14:textId="77777777" w:rsidR="00FA1F20" w:rsidRPr="00DE5C97" w:rsidRDefault="00FA1F20" w:rsidP="00FA1F20">
      <w:pPr>
        <w:pStyle w:val="Double0"/>
        <w:rPr>
          <w:rFonts w:asciiTheme="minorHAnsi" w:hAnsiTheme="minorHAnsi"/>
        </w:rPr>
      </w:pPr>
    </w:p>
    <w:p w14:paraId="7A30468A" w14:textId="77777777" w:rsidR="00FA1F20" w:rsidRDefault="00FA1F20" w:rsidP="00FA1F20">
      <w:pPr>
        <w:pStyle w:val="Double0"/>
        <w:rPr>
          <w:rFonts w:asciiTheme="minorHAnsi" w:hAnsiTheme="minorHAnsi"/>
        </w:rPr>
      </w:pPr>
    </w:p>
    <w:p w14:paraId="290F0C61" w14:textId="77777777" w:rsidR="005635D1" w:rsidRPr="00DE5C97" w:rsidRDefault="005635D1" w:rsidP="00FA1F20">
      <w:pPr>
        <w:pStyle w:val="Double0"/>
        <w:rPr>
          <w:rFonts w:asciiTheme="minorHAnsi" w:hAnsiTheme="minorHAnsi"/>
        </w:rPr>
      </w:pPr>
    </w:p>
    <w:p w14:paraId="415A9C9C" w14:textId="77777777" w:rsidR="00FA1F20" w:rsidRPr="00DE5C97" w:rsidRDefault="00FA1F20" w:rsidP="00FA1F20">
      <w:pPr>
        <w:pStyle w:val="Double0"/>
        <w:rPr>
          <w:rFonts w:asciiTheme="minorHAnsi" w:hAnsiTheme="minorHAnsi"/>
        </w:rPr>
      </w:pPr>
    </w:p>
    <w:p w14:paraId="4C36EF6D" w14:textId="77777777" w:rsidR="00FA1F20" w:rsidRPr="00DE5C97" w:rsidRDefault="00FA1F20" w:rsidP="00FA1F20">
      <w:pPr>
        <w:pStyle w:val="Double0"/>
        <w:rPr>
          <w:rFonts w:asciiTheme="minorHAnsi" w:hAnsiTheme="minorHAnsi"/>
        </w:rPr>
      </w:pPr>
    </w:p>
    <w:p w14:paraId="728C11DF" w14:textId="77777777" w:rsidR="00FA1F20" w:rsidRPr="00DE5C97" w:rsidRDefault="00FA1F20" w:rsidP="00FA1F20">
      <w:pPr>
        <w:pStyle w:val="Double0"/>
        <w:rPr>
          <w:rFonts w:asciiTheme="minorHAnsi" w:hAnsiTheme="minorHAnsi"/>
        </w:rPr>
      </w:pPr>
    </w:p>
    <w:p w14:paraId="029679B9" w14:textId="77777777" w:rsidR="00FA1F20" w:rsidRPr="00DE5C97" w:rsidRDefault="00FA1F20" w:rsidP="00FA1F20">
      <w:pPr>
        <w:pStyle w:val="Double0"/>
        <w:rPr>
          <w:rFonts w:asciiTheme="minorHAnsi" w:hAnsiTheme="minorHAnsi"/>
        </w:rPr>
      </w:pPr>
      <w:r w:rsidRPr="00DE5C97">
        <w:rPr>
          <w:rFonts w:asciiTheme="minorHAnsi" w:hAnsiTheme="minorHAnsi"/>
          <w:b/>
        </w:rPr>
        <w:tab/>
      </w:r>
      <w:r w:rsidRPr="00DE5C97">
        <w:rPr>
          <w:rFonts w:asciiTheme="minorHAnsi" w:hAnsiTheme="minorHAnsi"/>
        </w:rPr>
        <w:t>(b)</w:t>
      </w:r>
      <w:r w:rsidRPr="00DE5C97">
        <w:rPr>
          <w:rFonts w:asciiTheme="minorHAnsi" w:hAnsiTheme="minorHAnsi"/>
        </w:rPr>
        <w:tab/>
      </w:r>
      <w:r w:rsidR="00F428C2">
        <w:rPr>
          <w:rFonts w:asciiTheme="minorHAnsi" w:hAnsiTheme="minorHAnsi"/>
        </w:rPr>
        <w:t>Use your calculator to f</w:t>
      </w:r>
      <w:r w:rsidR="005635D1">
        <w:rPr>
          <w:rFonts w:asciiTheme="minorHAnsi" w:hAnsiTheme="minorHAnsi"/>
        </w:rPr>
        <w:t>ind</w:t>
      </w:r>
      <w:r w:rsidRPr="00DE5C97">
        <w:rPr>
          <w:rFonts w:asciiTheme="minorHAnsi" w:hAnsiTheme="minorHAnsi"/>
        </w:rPr>
        <w:t xml:space="preserve"> the population at the start of the twelfth (12</w:t>
      </w:r>
      <w:r w:rsidRPr="00DE5C97">
        <w:rPr>
          <w:rFonts w:asciiTheme="minorHAnsi" w:hAnsiTheme="minorHAnsi"/>
          <w:vertAlign w:val="superscript"/>
        </w:rPr>
        <w:t>th</w:t>
      </w:r>
      <w:r w:rsidR="005635D1">
        <w:rPr>
          <w:rFonts w:asciiTheme="minorHAnsi" w:hAnsiTheme="minorHAnsi"/>
        </w:rPr>
        <w:t>) year, to the nearest 10 rabbits.</w:t>
      </w:r>
      <w:r w:rsidR="00157812">
        <w:rPr>
          <w:rFonts w:asciiTheme="minorHAnsi" w:hAnsiTheme="minorHAnsi"/>
        </w:rPr>
        <w:t xml:space="preserve"> Show working.</w:t>
      </w:r>
    </w:p>
    <w:p w14:paraId="61C85C49" w14:textId="77777777" w:rsidR="00F428C2" w:rsidRDefault="00F428C2" w:rsidP="007A2735">
      <w:pPr>
        <w:pStyle w:val="Double0"/>
        <w:ind w:left="0" w:firstLine="0"/>
        <w:rPr>
          <w:rFonts w:asciiTheme="minorHAnsi" w:hAnsiTheme="minorHAnsi"/>
        </w:rPr>
      </w:pPr>
    </w:p>
    <w:p w14:paraId="5E89518F" w14:textId="77777777" w:rsidR="00AB1D5A" w:rsidRDefault="00AB1D5A" w:rsidP="00FA1F20">
      <w:pPr>
        <w:pStyle w:val="Double0"/>
        <w:rPr>
          <w:rFonts w:asciiTheme="minorHAnsi" w:hAnsiTheme="minorHAnsi"/>
        </w:rPr>
      </w:pPr>
    </w:p>
    <w:p w14:paraId="550AC127" w14:textId="77777777" w:rsidR="005635D1" w:rsidRDefault="005635D1" w:rsidP="00FA1F20">
      <w:pPr>
        <w:pStyle w:val="Double0"/>
        <w:rPr>
          <w:rFonts w:asciiTheme="minorHAnsi" w:hAnsiTheme="minorHAnsi"/>
        </w:rPr>
      </w:pPr>
    </w:p>
    <w:p w14:paraId="18A0C5B8" w14:textId="77777777" w:rsidR="005635D1" w:rsidRDefault="00157812" w:rsidP="00F428C2">
      <w:pPr>
        <w:pStyle w:val="Double0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[3,3 = 6</w:t>
      </w:r>
      <w:r w:rsidR="00F428C2">
        <w:rPr>
          <w:rFonts w:asciiTheme="minorHAnsi" w:hAnsiTheme="minorHAnsi"/>
        </w:rPr>
        <w:t>m]</w:t>
      </w:r>
    </w:p>
    <w:p w14:paraId="6ACDE16F" w14:textId="77777777" w:rsidR="00FA1F20" w:rsidRPr="00DE5C97" w:rsidRDefault="00FA1F20" w:rsidP="00F428C2">
      <w:pPr>
        <w:pStyle w:val="Double0"/>
        <w:ind w:left="0" w:firstLine="0"/>
        <w:rPr>
          <w:rFonts w:asciiTheme="minorHAnsi" w:hAnsiTheme="minorHAnsi"/>
        </w:rPr>
      </w:pPr>
    </w:p>
    <w:p w14:paraId="774E4500" w14:textId="77777777" w:rsidR="00FA1F20" w:rsidRPr="00DE5C97" w:rsidRDefault="00FA1F20" w:rsidP="00AB1D5A">
      <w:pPr>
        <w:pStyle w:val="single"/>
        <w:rPr>
          <w:rFonts w:asciiTheme="minorHAnsi" w:hAnsiTheme="minorHAnsi"/>
          <w:szCs w:val="22"/>
          <w:lang w:val="en-US"/>
        </w:rPr>
      </w:pPr>
      <w:r w:rsidRPr="00DE5C97">
        <w:rPr>
          <w:rFonts w:asciiTheme="minorHAnsi" w:hAnsiTheme="minorHAnsi"/>
          <w:szCs w:val="22"/>
          <w:lang w:val="en-US"/>
        </w:rPr>
        <w:t>4.</w:t>
      </w:r>
      <w:r w:rsidRPr="00DE5C97">
        <w:rPr>
          <w:rFonts w:asciiTheme="minorHAnsi" w:hAnsiTheme="minorHAnsi"/>
          <w:szCs w:val="22"/>
          <w:lang w:val="en-US"/>
        </w:rPr>
        <w:tab/>
        <w:t xml:space="preserve">You are the Captain of an oil tanker that needs to dock at the port of </w:t>
      </w:r>
      <w:r w:rsidR="005635D1">
        <w:rPr>
          <w:rFonts w:asciiTheme="minorHAnsi" w:hAnsiTheme="minorHAnsi"/>
          <w:szCs w:val="22"/>
          <w:lang w:val="en-US"/>
        </w:rPr>
        <w:t>Charlotte</w:t>
      </w:r>
      <w:r w:rsidR="006E567A">
        <w:rPr>
          <w:rFonts w:asciiTheme="minorHAnsi" w:hAnsiTheme="minorHAnsi"/>
          <w:szCs w:val="22"/>
          <w:lang w:val="en-US"/>
        </w:rPr>
        <w:t xml:space="preserve"> Bay</w:t>
      </w:r>
      <w:r w:rsidRPr="00DE5C97">
        <w:rPr>
          <w:rFonts w:asciiTheme="minorHAnsi" w:hAnsiTheme="minorHAnsi"/>
          <w:szCs w:val="22"/>
          <w:lang w:val="en-US"/>
        </w:rPr>
        <w:t xml:space="preserve">.  Your navigator went crazy and jumped overboard 500 km out in the Indian Ocean, so it is your responsibility to get the ship in and out of port safely.  </w:t>
      </w:r>
    </w:p>
    <w:p w14:paraId="10B9FD93" w14:textId="77777777" w:rsidR="00FA1F20" w:rsidRPr="00DE5C97" w:rsidRDefault="00FA1F20" w:rsidP="00FA1F20">
      <w:pPr>
        <w:pStyle w:val="single"/>
        <w:ind w:firstLine="0"/>
        <w:rPr>
          <w:rFonts w:asciiTheme="minorHAnsi" w:hAnsiTheme="minorHAnsi"/>
          <w:szCs w:val="22"/>
          <w:lang w:val="en-US"/>
        </w:rPr>
      </w:pPr>
    </w:p>
    <w:p w14:paraId="4A41AB85" w14:textId="77777777" w:rsidR="00FA1F20" w:rsidRDefault="00FA1F20" w:rsidP="00FA1F20">
      <w:pPr>
        <w:pStyle w:val="single"/>
        <w:ind w:firstLine="0"/>
        <w:rPr>
          <w:rFonts w:asciiTheme="minorHAnsi" w:hAnsiTheme="minorHAnsi"/>
          <w:szCs w:val="22"/>
          <w:lang w:val="en-US"/>
        </w:rPr>
      </w:pPr>
      <w:r w:rsidRPr="00DE5C97">
        <w:rPr>
          <w:rFonts w:asciiTheme="minorHAnsi" w:hAnsiTheme="minorHAnsi"/>
          <w:szCs w:val="22"/>
          <w:lang w:val="en-US"/>
        </w:rPr>
        <w:t xml:space="preserve">Your charts indicate that the </w:t>
      </w:r>
      <w:r w:rsidR="006E567A">
        <w:rPr>
          <w:rFonts w:asciiTheme="minorHAnsi" w:hAnsiTheme="minorHAnsi"/>
          <w:szCs w:val="22"/>
          <w:lang w:val="en-US"/>
        </w:rPr>
        <w:t xml:space="preserve">rule for the depth of water in metres for Charlotte Bay today is </w:t>
      </w:r>
    </w:p>
    <w:p w14:paraId="545DF338" w14:textId="77777777" w:rsidR="006E567A" w:rsidRPr="004803BD" w:rsidRDefault="006E567A" w:rsidP="006E567A">
      <w:pPr>
        <w:pStyle w:val="Style0"/>
        <w:tabs>
          <w:tab w:val="left" w:pos="3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right="1788"/>
        <w:jc w:val="both"/>
        <w:rPr>
          <w:rFonts w:ascii="Calibri" w:hAnsi="Calibri" w:cs="Geneva"/>
          <w:color w:val="000000"/>
          <w:sz w:val="22"/>
          <w:szCs w:val="22"/>
        </w:rPr>
      </w:pPr>
    </w:p>
    <w:p w14:paraId="33488662" w14:textId="77777777" w:rsidR="006E567A" w:rsidRPr="004803BD" w:rsidRDefault="006E567A" w:rsidP="006E567A">
      <w:pPr>
        <w:pStyle w:val="single"/>
        <w:rPr>
          <w:rFonts w:ascii="Calibri" w:hAnsi="Calibri"/>
          <w:szCs w:val="22"/>
        </w:rPr>
      </w:pPr>
      <w:r w:rsidRPr="004803BD">
        <w:rPr>
          <w:rFonts w:ascii="Calibri" w:hAnsi="Calibri"/>
          <w:szCs w:val="22"/>
        </w:rPr>
        <w:tab/>
      </w:r>
      <w:r w:rsidRPr="004803BD">
        <w:rPr>
          <w:rFonts w:ascii="Calibri" w:hAnsi="Calibri"/>
          <w:szCs w:val="22"/>
        </w:rPr>
        <w:tab/>
      </w:r>
      <w:r w:rsidR="00776EFD" w:rsidRPr="00F957A6">
        <w:rPr>
          <w:rFonts w:ascii="Calibri" w:hAnsi="Calibri"/>
          <w:position w:val="-24"/>
          <w:szCs w:val="22"/>
        </w:rPr>
        <w:object w:dxaOrig="1920" w:dyaOrig="620" w14:anchorId="2266B2E1">
          <v:shape id="_x0000_i1029" type="#_x0000_t75" style="width:125.05pt;height:34.1pt" o:ole="">
            <v:imagedata r:id="rId23" o:title=""/>
          </v:shape>
          <o:OLEObject Type="Embed" ProgID="Equation.3" ShapeID="_x0000_i1029" DrawAspect="Content" ObjectID="_1587973167" r:id="rId24"/>
        </w:object>
      </w:r>
      <w:r>
        <w:rPr>
          <w:rFonts w:ascii="Calibri" w:hAnsi="Calibri"/>
          <w:szCs w:val="22"/>
        </w:rPr>
        <w:tab/>
      </w:r>
      <w:r w:rsidRPr="004803BD">
        <w:rPr>
          <w:rFonts w:ascii="Calibri" w:hAnsi="Calibri"/>
          <w:szCs w:val="22"/>
        </w:rPr>
        <w:t xml:space="preserve">where </w:t>
      </w:r>
      <w:proofErr w:type="spellStart"/>
      <w:r w:rsidRPr="004803BD">
        <w:rPr>
          <w:rFonts w:ascii="Calibri" w:hAnsi="Calibri"/>
          <w:szCs w:val="22"/>
        </w:rPr>
        <w:t>t</w:t>
      </w:r>
      <w:proofErr w:type="spellEnd"/>
      <w:r w:rsidRPr="004803BD">
        <w:rPr>
          <w:rFonts w:ascii="Calibri" w:hAnsi="Calibri"/>
          <w:szCs w:val="22"/>
        </w:rPr>
        <w:t xml:space="preserve"> is the number </w:t>
      </w:r>
      <w:r>
        <w:rPr>
          <w:rFonts w:ascii="Calibri" w:hAnsi="Calibri"/>
          <w:szCs w:val="22"/>
        </w:rPr>
        <w:t>of hours after midnight</w:t>
      </w:r>
      <w:r w:rsidRPr="004803BD">
        <w:rPr>
          <w:rFonts w:ascii="Calibri" w:hAnsi="Calibri"/>
          <w:szCs w:val="22"/>
        </w:rPr>
        <w:t>.</w:t>
      </w:r>
    </w:p>
    <w:p w14:paraId="00582BAE" w14:textId="77777777" w:rsidR="00FA1F20" w:rsidRPr="00DE5C97" w:rsidRDefault="00FA1F20" w:rsidP="006E567A">
      <w:pPr>
        <w:pStyle w:val="single"/>
        <w:ind w:left="0" w:firstLine="0"/>
        <w:rPr>
          <w:rFonts w:asciiTheme="minorHAnsi" w:hAnsiTheme="minorHAnsi"/>
          <w:szCs w:val="22"/>
          <w:lang w:val="en-US"/>
        </w:rPr>
      </w:pPr>
    </w:p>
    <w:p w14:paraId="51907007" w14:textId="77777777" w:rsidR="002C0F81" w:rsidRDefault="00FA1F20" w:rsidP="006E567A">
      <w:pPr>
        <w:pStyle w:val="double"/>
        <w:rPr>
          <w:rFonts w:asciiTheme="minorHAnsi" w:hAnsiTheme="minorHAnsi"/>
          <w:szCs w:val="22"/>
          <w:lang w:val="en-US"/>
        </w:rPr>
      </w:pPr>
      <w:r w:rsidRPr="00DE5C97">
        <w:rPr>
          <w:rFonts w:asciiTheme="minorHAnsi" w:hAnsiTheme="minorHAnsi"/>
          <w:szCs w:val="22"/>
          <w:lang w:val="en-US"/>
        </w:rPr>
        <w:tab/>
      </w:r>
      <w:r w:rsidR="00603A82">
        <w:rPr>
          <w:rFonts w:asciiTheme="minorHAnsi" w:hAnsiTheme="minorHAnsi"/>
          <w:szCs w:val="22"/>
          <w:lang w:val="en-US"/>
        </w:rPr>
        <w:t>(</w:t>
      </w:r>
      <w:r w:rsidRPr="00DE5C97">
        <w:rPr>
          <w:rFonts w:asciiTheme="minorHAnsi" w:hAnsiTheme="minorHAnsi"/>
          <w:szCs w:val="22"/>
          <w:lang w:val="en-US"/>
        </w:rPr>
        <w:t>a)</w:t>
      </w:r>
      <w:r w:rsidRPr="00DE5C97">
        <w:rPr>
          <w:rFonts w:asciiTheme="minorHAnsi" w:hAnsiTheme="minorHAnsi"/>
          <w:szCs w:val="22"/>
          <w:lang w:val="en-US"/>
        </w:rPr>
        <w:tab/>
      </w:r>
      <w:r w:rsidR="006E567A">
        <w:rPr>
          <w:rFonts w:asciiTheme="minorHAnsi" w:hAnsiTheme="minorHAnsi"/>
          <w:szCs w:val="22"/>
          <w:lang w:val="en-US"/>
        </w:rPr>
        <w:t>Use your calculator or knowledge to s</w:t>
      </w:r>
      <w:r w:rsidRPr="00DE5C97">
        <w:rPr>
          <w:rFonts w:asciiTheme="minorHAnsi" w:hAnsiTheme="minorHAnsi"/>
          <w:szCs w:val="22"/>
          <w:lang w:val="en-US"/>
        </w:rPr>
        <w:t>ketch a graph of the depth of water in the port, for a period of 24 hours</w:t>
      </w:r>
      <w:r w:rsidR="006E567A">
        <w:rPr>
          <w:rFonts w:asciiTheme="minorHAnsi" w:hAnsiTheme="minorHAnsi"/>
          <w:szCs w:val="22"/>
          <w:lang w:val="en-US"/>
        </w:rPr>
        <w:t>.</w:t>
      </w:r>
    </w:p>
    <w:p w14:paraId="2D2690C4" w14:textId="77777777" w:rsidR="002C0F81" w:rsidRDefault="006E567A" w:rsidP="002C0F81">
      <w:pPr>
        <w:pStyle w:val="double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noProof/>
          <w:szCs w:val="22"/>
          <w:lang w:val="en-GB" w:eastAsia="en-GB"/>
        </w:rPr>
        <w:drawing>
          <wp:anchor distT="0" distB="0" distL="114300" distR="114300" simplePos="0" relativeHeight="251689984" behindDoc="1" locked="0" layoutInCell="1" allowOverlap="1" wp14:anchorId="58E923D3" wp14:editId="03103770">
            <wp:simplePos x="0" y="0"/>
            <wp:positionH relativeFrom="column">
              <wp:posOffset>6038097</wp:posOffset>
            </wp:positionH>
            <wp:positionV relativeFrom="paragraph">
              <wp:posOffset>134588</wp:posOffset>
            </wp:positionV>
            <wp:extent cx="680571" cy="585536"/>
            <wp:effectExtent l="19050" t="0" r="5229" b="0"/>
            <wp:wrapNone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50" cy="58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B8C775C" w14:textId="77777777" w:rsidR="00994898" w:rsidRDefault="003F5D2F" w:rsidP="006E567A">
      <w:pPr>
        <w:pStyle w:val="double"/>
        <w:ind w:left="0" w:firstLine="0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noProof/>
          <w:szCs w:val="22"/>
          <w:lang w:val="en-US" w:eastAsia="en-US"/>
        </w:rPr>
        <w:object w:dxaOrig="1440" w:dyaOrig="1440" w14:anchorId="202B78BD">
          <v:shape id="_x0000_s1150" type="#_x0000_t75" style="position:absolute;left:0;text-align:left;margin-left:41.3pt;margin-top:11.7pt;width:455.6pt;height:238.5pt;z-index:-251630592">
            <v:imagedata r:id="rId26" o:title=""/>
          </v:shape>
          <o:OLEObject Type="Embed" ProgID="FXDraw.Graphic" ShapeID="_x0000_s1150" DrawAspect="Content" ObjectID="_1587973172" r:id="rId27"/>
        </w:object>
      </w:r>
    </w:p>
    <w:p w14:paraId="16CBDB31" w14:textId="77777777"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14:paraId="25A4A751" w14:textId="77777777"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14:paraId="38B390F6" w14:textId="77777777"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14:paraId="5BCD1298" w14:textId="77777777"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14:paraId="654F3A44" w14:textId="77777777"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14:paraId="2B7B35DF" w14:textId="77777777"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14:paraId="30CE6675" w14:textId="77777777"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14:paraId="793D640D" w14:textId="77777777"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14:paraId="433446DA" w14:textId="77777777"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14:paraId="478EE40C" w14:textId="77777777"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14:paraId="4FCF8BCE" w14:textId="77777777"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14:paraId="683349CE" w14:textId="77777777"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14:paraId="12A35A3A" w14:textId="77777777"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14:paraId="1FC91640" w14:textId="77777777"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14:paraId="00674B0D" w14:textId="77777777"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14:paraId="15B6F53C" w14:textId="77777777"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14:paraId="26EACB87" w14:textId="77777777"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14:paraId="188EBBE4" w14:textId="77777777" w:rsidR="006E567A" w:rsidRDefault="006E567A" w:rsidP="002C0F81">
      <w:pPr>
        <w:pStyle w:val="double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ab/>
      </w:r>
    </w:p>
    <w:p w14:paraId="36CAC836" w14:textId="77777777" w:rsidR="006E567A" w:rsidRDefault="006E567A" w:rsidP="002C0F81">
      <w:pPr>
        <w:pStyle w:val="double"/>
        <w:rPr>
          <w:rFonts w:asciiTheme="minorHAnsi" w:hAnsiTheme="minorHAnsi"/>
          <w:szCs w:val="22"/>
          <w:lang w:val="en-US"/>
        </w:rPr>
      </w:pPr>
    </w:p>
    <w:p w14:paraId="1C6F83CE" w14:textId="77777777" w:rsidR="006E567A" w:rsidRDefault="006E567A" w:rsidP="002C0F81">
      <w:pPr>
        <w:pStyle w:val="double"/>
        <w:rPr>
          <w:rFonts w:asciiTheme="minorHAnsi" w:hAnsiTheme="minorHAnsi"/>
          <w:szCs w:val="22"/>
          <w:lang w:val="en-US"/>
        </w:rPr>
      </w:pPr>
    </w:p>
    <w:p w14:paraId="7D20348C" w14:textId="77777777" w:rsidR="00FA1F20" w:rsidRDefault="006E567A" w:rsidP="002C0F81">
      <w:pPr>
        <w:pStyle w:val="double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>T</w:t>
      </w:r>
      <w:r w:rsidR="00FA1F20" w:rsidRPr="00DE5C97">
        <w:rPr>
          <w:rFonts w:asciiTheme="minorHAnsi" w:hAnsiTheme="minorHAnsi"/>
          <w:szCs w:val="22"/>
          <w:lang w:val="en-US"/>
        </w:rPr>
        <w:t xml:space="preserve">he </w:t>
      </w:r>
      <w:r>
        <w:rPr>
          <w:rFonts w:asciiTheme="minorHAnsi" w:hAnsiTheme="minorHAnsi"/>
          <w:szCs w:val="22"/>
          <w:lang w:val="en-US"/>
        </w:rPr>
        <w:t>tanker</w:t>
      </w:r>
      <w:r w:rsidR="00FA1F20" w:rsidRPr="00DE5C97">
        <w:rPr>
          <w:rFonts w:asciiTheme="minorHAnsi" w:hAnsiTheme="minorHAnsi"/>
          <w:szCs w:val="22"/>
          <w:lang w:val="en-US"/>
        </w:rPr>
        <w:t xml:space="preserve"> requires a depth of 35</w:t>
      </w:r>
      <w:r w:rsidR="00FA1F20" w:rsidRPr="00DE5C97">
        <w:rPr>
          <w:rFonts w:asciiTheme="minorHAnsi" w:hAnsiTheme="minorHAnsi"/>
          <w:szCs w:val="22"/>
        </w:rPr>
        <w:t xml:space="preserve"> metres</w:t>
      </w:r>
      <w:r w:rsidR="00FA1F20" w:rsidRPr="00DE5C97">
        <w:rPr>
          <w:rFonts w:asciiTheme="minorHAnsi" w:hAnsiTheme="minorHAnsi"/>
          <w:szCs w:val="22"/>
          <w:lang w:val="en-US"/>
        </w:rPr>
        <w:t xml:space="preserve"> or more of water in or</w:t>
      </w:r>
      <w:r>
        <w:rPr>
          <w:rFonts w:asciiTheme="minorHAnsi" w:hAnsiTheme="minorHAnsi"/>
          <w:szCs w:val="22"/>
          <w:lang w:val="en-US"/>
        </w:rPr>
        <w:t>der to avoid being run aground.</w:t>
      </w:r>
    </w:p>
    <w:p w14:paraId="578CE056" w14:textId="77777777" w:rsidR="00776EFD" w:rsidRDefault="00776EFD" w:rsidP="002C0F81">
      <w:pPr>
        <w:pStyle w:val="double"/>
        <w:rPr>
          <w:rFonts w:asciiTheme="minorHAnsi" w:hAnsiTheme="minorHAnsi"/>
          <w:szCs w:val="22"/>
          <w:lang w:val="en-US"/>
        </w:rPr>
      </w:pPr>
    </w:p>
    <w:p w14:paraId="52871849" w14:textId="77777777" w:rsidR="00776EFD" w:rsidRPr="00DE5C97" w:rsidRDefault="00776EFD" w:rsidP="00776EFD">
      <w:pPr>
        <w:pStyle w:val="double"/>
        <w:numPr>
          <w:ilvl w:val="0"/>
          <w:numId w:val="16"/>
        </w:numPr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>Draw a line indicating the 35 metre water level.</w:t>
      </w:r>
    </w:p>
    <w:p w14:paraId="23BB8894" w14:textId="77777777" w:rsidR="00FA1F20" w:rsidRPr="00DE5C97" w:rsidRDefault="00FA1F20" w:rsidP="00FA1F20">
      <w:pPr>
        <w:pStyle w:val="double"/>
        <w:rPr>
          <w:rFonts w:asciiTheme="minorHAnsi" w:hAnsiTheme="minorHAnsi"/>
          <w:szCs w:val="22"/>
          <w:lang w:val="en-US"/>
        </w:rPr>
      </w:pPr>
    </w:p>
    <w:p w14:paraId="6C736A5B" w14:textId="77777777" w:rsidR="006E567A" w:rsidRDefault="006E567A" w:rsidP="006E567A">
      <w:pPr>
        <w:pStyle w:val="triple"/>
        <w:numPr>
          <w:ilvl w:val="0"/>
          <w:numId w:val="16"/>
        </w:numPr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>Estimate the first time that you can enter the port.</w:t>
      </w:r>
    </w:p>
    <w:p w14:paraId="22C42809" w14:textId="77777777" w:rsidR="006E567A" w:rsidRDefault="006E567A" w:rsidP="006E567A">
      <w:pPr>
        <w:pStyle w:val="triple"/>
        <w:ind w:left="1080" w:firstLine="0"/>
        <w:rPr>
          <w:rFonts w:asciiTheme="minorHAnsi" w:hAnsiTheme="minorHAnsi"/>
          <w:szCs w:val="22"/>
          <w:lang w:val="en-US"/>
        </w:rPr>
      </w:pPr>
    </w:p>
    <w:p w14:paraId="5A40A83A" w14:textId="77777777" w:rsidR="00F428C2" w:rsidRDefault="00F428C2" w:rsidP="00776EFD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14:paraId="7D82936E" w14:textId="77777777" w:rsidR="00F428C2" w:rsidRDefault="00F428C2" w:rsidP="006E567A">
      <w:pPr>
        <w:pStyle w:val="triple"/>
        <w:ind w:left="1080" w:firstLine="0"/>
        <w:rPr>
          <w:rFonts w:asciiTheme="minorHAnsi" w:hAnsiTheme="minorHAnsi"/>
          <w:szCs w:val="22"/>
          <w:lang w:val="en-US"/>
        </w:rPr>
      </w:pPr>
    </w:p>
    <w:p w14:paraId="155EE56A" w14:textId="77777777" w:rsidR="00FA1F20" w:rsidRPr="00F428C2" w:rsidRDefault="006E567A" w:rsidP="00FA1F20">
      <w:pPr>
        <w:pStyle w:val="triple"/>
        <w:numPr>
          <w:ilvl w:val="0"/>
          <w:numId w:val="16"/>
        </w:numPr>
        <w:rPr>
          <w:rFonts w:asciiTheme="minorHAnsi" w:hAnsiTheme="minorHAnsi"/>
          <w:szCs w:val="22"/>
          <w:lang w:val="en-US"/>
        </w:rPr>
      </w:pPr>
      <w:r w:rsidRPr="00F428C2">
        <w:rPr>
          <w:rFonts w:asciiTheme="minorHAnsi" w:hAnsiTheme="minorHAnsi"/>
          <w:szCs w:val="22"/>
          <w:lang w:val="en-US"/>
        </w:rPr>
        <w:t xml:space="preserve">Use your calculator to </w:t>
      </w:r>
      <w:r w:rsidR="00776EFD">
        <w:rPr>
          <w:rFonts w:asciiTheme="minorHAnsi" w:hAnsiTheme="minorHAnsi"/>
          <w:szCs w:val="22"/>
          <w:lang w:val="en-US"/>
        </w:rPr>
        <w:t xml:space="preserve">refine your answer to </w:t>
      </w:r>
      <w:r w:rsidR="000E77DC" w:rsidRPr="00F428C2">
        <w:rPr>
          <w:rFonts w:asciiTheme="minorHAnsi" w:hAnsiTheme="minorHAnsi"/>
          <w:szCs w:val="22"/>
          <w:lang w:val="en-US"/>
        </w:rPr>
        <w:t xml:space="preserve">the nearest minute </w:t>
      </w:r>
      <w:r w:rsidR="00F428C2">
        <w:rPr>
          <w:rFonts w:asciiTheme="minorHAnsi" w:hAnsiTheme="minorHAnsi"/>
          <w:szCs w:val="22"/>
          <w:lang w:val="en-US"/>
        </w:rPr>
        <w:t>the first time that you can enter the port.</w:t>
      </w:r>
      <w:r w:rsidR="00776EFD">
        <w:rPr>
          <w:rFonts w:asciiTheme="minorHAnsi" w:hAnsiTheme="minorHAnsi"/>
          <w:szCs w:val="22"/>
          <w:lang w:val="en-US"/>
        </w:rPr>
        <w:t xml:space="preserve"> Show working.</w:t>
      </w:r>
    </w:p>
    <w:p w14:paraId="7493D01F" w14:textId="77777777" w:rsidR="00FA1F20" w:rsidRDefault="00FA1F20" w:rsidP="002C0F81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14:paraId="65A43370" w14:textId="77777777" w:rsidR="00F428C2" w:rsidRDefault="00F428C2" w:rsidP="002C0F81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14:paraId="67564B64" w14:textId="77777777" w:rsidR="00F428C2" w:rsidRPr="00DE5C97" w:rsidRDefault="00F428C2" w:rsidP="002C0F81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14:paraId="74973742" w14:textId="77777777" w:rsidR="00FA1F20" w:rsidRPr="00DE5C97" w:rsidRDefault="00FA1F20" w:rsidP="00FA1F20">
      <w:pPr>
        <w:pStyle w:val="triple"/>
        <w:rPr>
          <w:rFonts w:asciiTheme="minorHAnsi" w:hAnsiTheme="minorHAnsi"/>
          <w:szCs w:val="22"/>
          <w:lang w:val="en-US"/>
        </w:rPr>
      </w:pPr>
    </w:p>
    <w:p w14:paraId="682FC973" w14:textId="77777777" w:rsidR="00776EFD" w:rsidRDefault="00945E1E" w:rsidP="00F428C2">
      <w:pPr>
        <w:pStyle w:val="triple"/>
        <w:numPr>
          <w:ilvl w:val="0"/>
          <w:numId w:val="16"/>
        </w:numPr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 xml:space="preserve">Find </w:t>
      </w:r>
      <w:r w:rsidR="00776EFD">
        <w:rPr>
          <w:rFonts w:asciiTheme="minorHAnsi" w:hAnsiTheme="minorHAnsi"/>
          <w:szCs w:val="22"/>
          <w:lang w:val="en-US"/>
        </w:rPr>
        <w:t>the maximum time that you can stay in the Charlotte Bay, until the water gets too low.</w:t>
      </w:r>
      <w:r w:rsidR="00F428C2">
        <w:rPr>
          <w:rFonts w:asciiTheme="minorHAnsi" w:hAnsiTheme="minorHAnsi"/>
          <w:szCs w:val="22"/>
          <w:lang w:val="en-US"/>
        </w:rPr>
        <w:t xml:space="preserve"> </w:t>
      </w:r>
    </w:p>
    <w:p w14:paraId="0C501EF7" w14:textId="77777777" w:rsidR="00FA1F20" w:rsidRPr="00DE5C97" w:rsidRDefault="00776EFD" w:rsidP="00776EFD">
      <w:pPr>
        <w:pStyle w:val="triple"/>
        <w:ind w:left="1080" w:firstLine="0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>(T</w:t>
      </w:r>
      <w:r w:rsidR="000E77DC">
        <w:rPr>
          <w:rFonts w:asciiTheme="minorHAnsi" w:hAnsiTheme="minorHAnsi"/>
          <w:szCs w:val="22"/>
          <w:lang w:val="en-US"/>
        </w:rPr>
        <w:t>o the nearest minute)</w:t>
      </w:r>
      <w:r w:rsidR="00945E1E">
        <w:rPr>
          <w:rFonts w:asciiTheme="minorHAnsi" w:hAnsiTheme="minorHAnsi"/>
          <w:szCs w:val="22"/>
          <w:lang w:val="en-US"/>
        </w:rPr>
        <w:t>.</w:t>
      </w:r>
      <w:r>
        <w:rPr>
          <w:rFonts w:asciiTheme="minorHAnsi" w:hAnsiTheme="minorHAnsi"/>
          <w:szCs w:val="22"/>
          <w:lang w:val="en-US"/>
        </w:rPr>
        <w:t xml:space="preserve"> Show working to justify your answer.</w:t>
      </w:r>
    </w:p>
    <w:p w14:paraId="78C0A991" w14:textId="77777777" w:rsidR="00FA1F20" w:rsidRPr="00DE5C97" w:rsidRDefault="00FA1F20" w:rsidP="00FA1F20">
      <w:pPr>
        <w:pStyle w:val="triple"/>
        <w:rPr>
          <w:rFonts w:asciiTheme="minorHAnsi" w:hAnsiTheme="minorHAnsi"/>
          <w:szCs w:val="22"/>
          <w:lang w:val="en-US"/>
        </w:rPr>
      </w:pPr>
    </w:p>
    <w:p w14:paraId="12361697" w14:textId="77777777" w:rsidR="00F428C2" w:rsidRDefault="00F428C2" w:rsidP="002C0F81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14:paraId="400D5C86" w14:textId="77777777" w:rsidR="002849C1" w:rsidRPr="00DE5C97" w:rsidRDefault="002849C1" w:rsidP="002C0F81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  <w:bookmarkStart w:id="0" w:name="_GoBack"/>
      <w:bookmarkEnd w:id="0"/>
    </w:p>
    <w:p w14:paraId="5BA346F6" w14:textId="77777777" w:rsidR="00FA1F20" w:rsidRPr="00DE5C97" w:rsidRDefault="00FA1F20" w:rsidP="00FA1F20">
      <w:pPr>
        <w:pStyle w:val="triple"/>
        <w:rPr>
          <w:rFonts w:asciiTheme="minorHAnsi" w:hAnsiTheme="minorHAnsi"/>
          <w:szCs w:val="22"/>
          <w:lang w:val="en-US"/>
        </w:rPr>
      </w:pPr>
    </w:p>
    <w:p w14:paraId="21E633BF" w14:textId="77777777" w:rsidR="00FA1F20" w:rsidRDefault="00F428C2" w:rsidP="00F428C2">
      <w:pPr>
        <w:pStyle w:val="triple"/>
        <w:jc w:val="righ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>[</w:t>
      </w:r>
      <w:r w:rsidR="00157812">
        <w:rPr>
          <w:rFonts w:asciiTheme="minorHAnsi" w:hAnsiTheme="minorHAnsi"/>
          <w:szCs w:val="22"/>
          <w:lang w:val="en-US"/>
        </w:rPr>
        <w:t>2</w:t>
      </w:r>
      <w:r>
        <w:rPr>
          <w:rFonts w:asciiTheme="minorHAnsi" w:hAnsiTheme="minorHAnsi"/>
          <w:szCs w:val="22"/>
          <w:lang w:val="en-US"/>
        </w:rPr>
        <w:t>,1,</w:t>
      </w:r>
      <w:r w:rsidR="00776EFD">
        <w:rPr>
          <w:rFonts w:asciiTheme="minorHAnsi" w:hAnsiTheme="minorHAnsi"/>
          <w:szCs w:val="22"/>
          <w:lang w:val="en-US"/>
        </w:rPr>
        <w:t xml:space="preserve">1,2,3 = </w:t>
      </w:r>
      <w:r w:rsidR="00157812">
        <w:rPr>
          <w:rFonts w:asciiTheme="minorHAnsi" w:hAnsiTheme="minorHAnsi"/>
          <w:szCs w:val="22"/>
          <w:lang w:val="en-US"/>
        </w:rPr>
        <w:t>9</w:t>
      </w:r>
      <w:r>
        <w:rPr>
          <w:rFonts w:asciiTheme="minorHAnsi" w:hAnsiTheme="minorHAnsi"/>
          <w:szCs w:val="22"/>
          <w:lang w:val="en-US"/>
        </w:rPr>
        <w:t>m]</w:t>
      </w:r>
    </w:p>
    <w:p w14:paraId="175BDAD7" w14:textId="77777777" w:rsidR="002849C1" w:rsidRDefault="00DD10AD" w:rsidP="00776EFD">
      <w:pPr>
        <w:pStyle w:val="triple"/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lastRenderedPageBreak/>
        <w:t>5.</w:t>
      </w:r>
      <w:r>
        <w:rPr>
          <w:rFonts w:asciiTheme="minorHAnsi" w:hAnsiTheme="minorHAnsi"/>
          <w:szCs w:val="22"/>
          <w:lang w:val="en-US"/>
        </w:rPr>
        <w:tab/>
      </w:r>
      <w:r>
        <w:rPr>
          <w:rFonts w:asciiTheme="minorHAnsi" w:hAnsiTheme="minorHAnsi"/>
          <w:szCs w:val="22"/>
          <w:lang w:val="en-US"/>
        </w:rPr>
        <w:tab/>
        <w:t>You can combine sine and cosine graphs to produce a new graph.</w:t>
      </w:r>
    </w:p>
    <w:p w14:paraId="39E72347" w14:textId="77777777" w:rsidR="00DD10AD" w:rsidRDefault="00DD10AD" w:rsidP="00776EFD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14:paraId="734124F8" w14:textId="77777777" w:rsidR="00DD10AD" w:rsidRDefault="00DD10AD" w:rsidP="00776EFD">
      <w:pPr>
        <w:pStyle w:val="triple"/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ab/>
      </w:r>
      <w:r w:rsidR="00B77659">
        <w:rPr>
          <w:rFonts w:asciiTheme="minorHAnsi" w:hAnsiTheme="minorHAnsi"/>
          <w:szCs w:val="22"/>
          <w:lang w:val="en-US"/>
        </w:rPr>
        <w:tab/>
      </w:r>
      <w:r>
        <w:rPr>
          <w:rFonts w:asciiTheme="minorHAnsi" w:hAnsiTheme="minorHAnsi"/>
          <w:szCs w:val="22"/>
          <w:lang w:val="en-US"/>
        </w:rPr>
        <w:t xml:space="preserve">For example </w:t>
      </w:r>
      <w:r w:rsidR="00B77659">
        <w:rPr>
          <w:rFonts w:asciiTheme="minorHAnsi" w:hAnsiTheme="minorHAnsi"/>
          <w:szCs w:val="22"/>
          <w:lang w:val="en-US"/>
        </w:rPr>
        <w:t>y = 3 sin(x) + 4 cos (x) is shown below.</w:t>
      </w:r>
    </w:p>
    <w:p w14:paraId="2534378E" w14:textId="77777777" w:rsidR="00B77659" w:rsidRDefault="00B77659" w:rsidP="00776EFD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14:paraId="5F4406FE" w14:textId="77777777" w:rsidR="00B77659" w:rsidRDefault="00B77659" w:rsidP="00776EFD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14:paraId="4FCD3842" w14:textId="77777777" w:rsidR="00B77659" w:rsidRDefault="007A3930" w:rsidP="00B77659">
      <w:pPr>
        <w:pStyle w:val="triple"/>
        <w:jc w:val="center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noProof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C3B537" wp14:editId="750BE58E">
                <wp:simplePos x="0" y="0"/>
                <wp:positionH relativeFrom="column">
                  <wp:posOffset>4683760</wp:posOffset>
                </wp:positionH>
                <wp:positionV relativeFrom="paragraph">
                  <wp:posOffset>261620</wp:posOffset>
                </wp:positionV>
                <wp:extent cx="1539240" cy="287020"/>
                <wp:effectExtent l="11430" t="11430" r="11430" b="6350"/>
                <wp:wrapNone/>
                <wp:docPr id="1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FB7B4" w14:textId="77777777" w:rsidR="00B77659" w:rsidRPr="00B77659" w:rsidRDefault="00B77659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Cs w:val="22"/>
                                <w:lang w:val="en-US"/>
                              </w:rPr>
                              <w:t>y = 3 sin(x) +</w:t>
                            </w:r>
                            <w:r w:rsidRPr="00B77659">
                              <w:rPr>
                                <w:rFonts w:asciiTheme="minorHAnsi" w:hAnsiTheme="minorHAnsi"/>
                                <w:b/>
                                <w:i/>
                                <w:szCs w:val="22"/>
                                <w:lang w:val="en-US"/>
                              </w:rPr>
                              <w:t xml:space="preserve"> 4 cos 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3B537" id="Text Box 145" o:spid="_x0000_s1028" type="#_x0000_t202" style="position:absolute;left:0;text-align:left;margin-left:368.8pt;margin-top:20.6pt;width:121.2pt;height:22.6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">
                <v:textbox style="mso-fit-shape-to-text:t">
                  <w:txbxContent>
                    <w:p w14:paraId="43AFB7B4" w14:textId="77777777" w:rsidR="00B77659" w:rsidRPr="00B77659" w:rsidRDefault="00B77659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szCs w:val="22"/>
                          <w:lang w:val="en-US"/>
                        </w:rPr>
                        <w:t>y = 3 sin(x) +</w:t>
                      </w:r>
                      <w:r w:rsidRPr="00B77659">
                        <w:rPr>
                          <w:rFonts w:asciiTheme="minorHAnsi" w:hAnsiTheme="minorHAnsi"/>
                          <w:b/>
                          <w:i/>
                          <w:szCs w:val="22"/>
                          <w:lang w:val="en-US"/>
                        </w:rPr>
                        <w:t xml:space="preserve"> 4 cos (x)</w:t>
                      </w:r>
                    </w:p>
                  </w:txbxContent>
                </v:textbox>
              </v:shape>
            </w:pict>
          </mc:Fallback>
        </mc:AlternateContent>
      </w:r>
      <w:r w:rsidR="00B77659" w:rsidRPr="00266A71">
        <w:rPr>
          <w:rFonts w:asciiTheme="minorHAnsi" w:hAnsiTheme="minorHAnsi" w:cs="Arial"/>
          <w:szCs w:val="22"/>
        </w:rPr>
        <w:object w:dxaOrig="6173" w:dyaOrig="2213" w14:anchorId="64726BF9">
          <v:shape id="_x0000_i1030" type="#_x0000_t75" style="width:414pt;height:147.8pt" o:ole="">
            <v:imagedata r:id="rId28" o:title=""/>
          </v:shape>
          <o:OLEObject Type="Embed" ProgID="FXDraw.Graphic" ShapeID="_x0000_i1030" DrawAspect="Content" ObjectID="_1587973168" r:id="rId29"/>
        </w:object>
      </w:r>
    </w:p>
    <w:p w14:paraId="0EF40ABB" w14:textId="77777777" w:rsidR="002849C1" w:rsidRDefault="002849C1" w:rsidP="00F428C2">
      <w:pPr>
        <w:pStyle w:val="triple"/>
        <w:jc w:val="right"/>
        <w:rPr>
          <w:rFonts w:asciiTheme="minorHAnsi" w:hAnsiTheme="minorHAnsi"/>
          <w:szCs w:val="22"/>
          <w:lang w:val="en-US"/>
        </w:rPr>
      </w:pPr>
    </w:p>
    <w:p w14:paraId="434C57BD" w14:textId="77777777" w:rsidR="002849C1" w:rsidRDefault="00B77659" w:rsidP="00B77659">
      <w:pPr>
        <w:pStyle w:val="triple"/>
        <w:ind w:left="567" w:hanging="567"/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ab/>
      </w:r>
      <w:r>
        <w:rPr>
          <w:rFonts w:asciiTheme="minorHAnsi" w:hAnsiTheme="minorHAnsi"/>
          <w:szCs w:val="22"/>
          <w:lang w:val="en-US"/>
        </w:rPr>
        <w:tab/>
        <w:t>The combined rule y = 3 sin(x) + 4 cos (x) can be shortened to the form y = A sin (x – α) where α is known as the phase shift.</w:t>
      </w:r>
    </w:p>
    <w:p w14:paraId="62CEC327" w14:textId="77777777" w:rsidR="00B77659" w:rsidRDefault="00B77659" w:rsidP="00B77659">
      <w:pPr>
        <w:pStyle w:val="triple"/>
        <w:ind w:left="567" w:hanging="567"/>
        <w:jc w:val="left"/>
        <w:rPr>
          <w:rFonts w:asciiTheme="minorHAnsi" w:hAnsiTheme="minorHAnsi"/>
          <w:szCs w:val="22"/>
          <w:lang w:val="en-US"/>
        </w:rPr>
      </w:pPr>
    </w:p>
    <w:p w14:paraId="312192AD" w14:textId="77777777" w:rsidR="00B77659" w:rsidRDefault="00B77659" w:rsidP="00B77659">
      <w:pPr>
        <w:pStyle w:val="triple"/>
        <w:numPr>
          <w:ilvl w:val="0"/>
          <w:numId w:val="19"/>
        </w:numPr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 xml:space="preserve">Note that A = </w:t>
      </w:r>
      <w:r w:rsidR="00E87FEE" w:rsidRPr="00B77659">
        <w:rPr>
          <w:rFonts w:asciiTheme="minorHAnsi" w:hAnsiTheme="minorHAnsi"/>
          <w:position w:val="-8"/>
          <w:szCs w:val="22"/>
          <w:lang w:val="en-US"/>
        </w:rPr>
        <w:object w:dxaOrig="1280" w:dyaOrig="400" w14:anchorId="14A5252C">
          <v:shape id="_x0000_i1031" type="#_x0000_t75" style="width:64.4pt;height:19.9pt" o:ole="">
            <v:imagedata r:id="rId30" o:title=""/>
          </v:shape>
          <o:OLEObject Type="Embed" ProgID="Equation.3" ShapeID="_x0000_i1031" DrawAspect="Content" ObjectID="_1587973169" r:id="rId31"/>
        </w:object>
      </w:r>
      <w:r>
        <w:rPr>
          <w:rFonts w:asciiTheme="minorHAnsi" w:hAnsiTheme="minorHAnsi"/>
          <w:szCs w:val="22"/>
          <w:lang w:val="en-US"/>
        </w:rPr>
        <w:t>.</w:t>
      </w:r>
    </w:p>
    <w:p w14:paraId="7004B2B6" w14:textId="77777777" w:rsidR="00B77659" w:rsidRDefault="00B77659" w:rsidP="00B77659">
      <w:pPr>
        <w:pStyle w:val="triple"/>
        <w:ind w:left="927" w:firstLine="0"/>
        <w:jc w:val="left"/>
        <w:rPr>
          <w:rFonts w:asciiTheme="minorHAnsi" w:hAnsiTheme="minorHAnsi"/>
          <w:szCs w:val="22"/>
          <w:lang w:val="en-US"/>
        </w:rPr>
      </w:pPr>
    </w:p>
    <w:p w14:paraId="7F48F556" w14:textId="77777777" w:rsidR="00B77659" w:rsidRDefault="00B77659" w:rsidP="00B77659">
      <w:pPr>
        <w:pStyle w:val="triple"/>
        <w:ind w:left="851" w:firstLine="76"/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 xml:space="preserve">Use your calculator or otherwise determine </w:t>
      </w:r>
      <w:r w:rsidR="00E87FEE">
        <w:rPr>
          <w:rFonts w:asciiTheme="minorHAnsi" w:hAnsiTheme="minorHAnsi"/>
          <w:szCs w:val="22"/>
          <w:lang w:val="en-US"/>
        </w:rPr>
        <w:t>the value of the phase shift α</w:t>
      </w:r>
      <w:r w:rsidR="00E835EF">
        <w:rPr>
          <w:rFonts w:asciiTheme="minorHAnsi" w:hAnsiTheme="minorHAnsi"/>
          <w:szCs w:val="22"/>
          <w:lang w:val="en-US"/>
        </w:rPr>
        <w:t xml:space="preserve"> (in radians to 4 decimal places) </w:t>
      </w:r>
      <w:r>
        <w:rPr>
          <w:rFonts w:asciiTheme="minorHAnsi" w:hAnsiTheme="minorHAnsi"/>
          <w:szCs w:val="22"/>
          <w:lang w:val="en-US"/>
        </w:rPr>
        <w:t>.</w:t>
      </w:r>
    </w:p>
    <w:p w14:paraId="2CF8E2F3" w14:textId="77777777"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14:paraId="63273DBF" w14:textId="77777777"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14:paraId="7378AE70" w14:textId="77777777"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14:paraId="77C8E7A9" w14:textId="77777777"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14:paraId="716C2AAA" w14:textId="77777777"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14:paraId="5DADA7BA" w14:textId="77777777"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14:paraId="6A088108" w14:textId="77777777" w:rsidR="00E835EF" w:rsidRDefault="00E835EF" w:rsidP="00B77659">
      <w:pPr>
        <w:pStyle w:val="triple"/>
        <w:numPr>
          <w:ilvl w:val="0"/>
          <w:numId w:val="19"/>
        </w:numPr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>Given</w:t>
      </w:r>
      <w:r w:rsidR="00E87FEE">
        <w:rPr>
          <w:rFonts w:asciiTheme="minorHAnsi" w:hAnsiTheme="minorHAnsi"/>
          <w:szCs w:val="22"/>
          <w:lang w:val="en-US"/>
        </w:rPr>
        <w:t xml:space="preserve"> that α = </w:t>
      </w:r>
      <w:r w:rsidR="00E87FEE" w:rsidRPr="00E87FEE">
        <w:rPr>
          <w:rFonts w:asciiTheme="minorHAnsi" w:hAnsiTheme="minorHAnsi"/>
          <w:position w:val="-24"/>
          <w:szCs w:val="22"/>
          <w:lang w:val="en-US"/>
        </w:rPr>
        <w:object w:dxaOrig="880" w:dyaOrig="620" w14:anchorId="1E8FCA2D">
          <v:shape id="_x0000_i1032" type="#_x0000_t75" style="width:43.6pt;height:31.25pt" o:ole="">
            <v:imagedata r:id="rId32" o:title=""/>
          </v:shape>
          <o:OLEObject Type="Embed" ProgID="Equation.3" ShapeID="_x0000_i1032" DrawAspect="Content" ObjectID="_1587973170" r:id="rId33"/>
        </w:object>
      </w:r>
      <w:r>
        <w:rPr>
          <w:rFonts w:asciiTheme="minorHAnsi" w:hAnsiTheme="minorHAnsi"/>
          <w:szCs w:val="22"/>
          <w:lang w:val="en-US"/>
        </w:rPr>
        <w:t xml:space="preserve">in the example above express y = 13 </w:t>
      </w:r>
      <w:proofErr w:type="gramStart"/>
      <w:r>
        <w:rPr>
          <w:rFonts w:asciiTheme="minorHAnsi" w:hAnsiTheme="minorHAnsi"/>
          <w:szCs w:val="22"/>
          <w:lang w:val="en-US"/>
        </w:rPr>
        <w:t>sin(</w:t>
      </w:r>
      <w:proofErr w:type="gramEnd"/>
      <w:r>
        <w:rPr>
          <w:rFonts w:asciiTheme="minorHAnsi" w:hAnsiTheme="minorHAnsi"/>
          <w:szCs w:val="22"/>
          <w:lang w:val="en-US"/>
        </w:rPr>
        <w:t xml:space="preserve">x – 0.3948) back to the form </w:t>
      </w:r>
    </w:p>
    <w:p w14:paraId="634AF069" w14:textId="77777777" w:rsidR="00B77659" w:rsidRDefault="00E835EF" w:rsidP="00E835EF">
      <w:pPr>
        <w:pStyle w:val="triple"/>
        <w:ind w:left="927" w:firstLine="0"/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>y = a sin(x) + b sin (x). Indicate working.</w:t>
      </w:r>
    </w:p>
    <w:p w14:paraId="4CF5EA8C" w14:textId="77777777" w:rsidR="00E87FEE" w:rsidRDefault="00E87FEE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14:paraId="1133E71C" w14:textId="77777777" w:rsidR="00E87FEE" w:rsidRDefault="00E87FEE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14:paraId="0F35E661" w14:textId="77777777" w:rsidR="00E87FEE" w:rsidRDefault="00E87FEE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14:paraId="21D3DC79" w14:textId="77777777" w:rsidR="00E835EF" w:rsidRDefault="00E835EF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14:paraId="57BDE180" w14:textId="77777777" w:rsidR="00E87FEE" w:rsidRDefault="00E87FEE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14:paraId="2A80D9A5" w14:textId="77777777" w:rsidR="00E87FEE" w:rsidRDefault="00E87FEE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14:paraId="2C2A693B" w14:textId="77777777" w:rsidR="00FA1F20" w:rsidRDefault="00FA1F20" w:rsidP="00FA1F20">
      <w:pPr>
        <w:pStyle w:val="triple"/>
        <w:rPr>
          <w:rFonts w:asciiTheme="minorHAnsi" w:hAnsiTheme="minorHAnsi"/>
          <w:szCs w:val="22"/>
          <w:lang w:val="en-US"/>
        </w:rPr>
      </w:pPr>
    </w:p>
    <w:p w14:paraId="7213D18D" w14:textId="77777777" w:rsidR="00F428C2" w:rsidRPr="00DE5C97" w:rsidRDefault="00F428C2" w:rsidP="00FA1F20">
      <w:pPr>
        <w:pStyle w:val="triple"/>
        <w:rPr>
          <w:rFonts w:asciiTheme="minorHAnsi" w:hAnsiTheme="minorHAnsi"/>
          <w:szCs w:val="22"/>
          <w:lang w:val="en-US"/>
        </w:rPr>
      </w:pPr>
    </w:p>
    <w:p w14:paraId="7D5AF53F" w14:textId="77777777" w:rsidR="00FA1F20" w:rsidRDefault="00FA1F20" w:rsidP="0059402B">
      <w:pPr>
        <w:rPr>
          <w:rFonts w:asciiTheme="minorHAnsi" w:hAnsiTheme="minorHAnsi" w:cs="Arial"/>
          <w:sz w:val="20"/>
          <w:szCs w:val="20"/>
        </w:rPr>
      </w:pPr>
    </w:p>
    <w:p w14:paraId="257F68CD" w14:textId="77777777" w:rsidR="00E87FEE" w:rsidRDefault="00E87FEE" w:rsidP="0059402B">
      <w:pPr>
        <w:rPr>
          <w:rFonts w:asciiTheme="minorHAnsi" w:hAnsiTheme="minorHAnsi" w:cs="Arial"/>
          <w:sz w:val="20"/>
          <w:szCs w:val="20"/>
        </w:rPr>
      </w:pPr>
    </w:p>
    <w:p w14:paraId="23E43E24" w14:textId="77777777" w:rsidR="00E87FEE" w:rsidRDefault="00E87FEE" w:rsidP="0059402B">
      <w:pPr>
        <w:rPr>
          <w:rFonts w:asciiTheme="minorHAnsi" w:hAnsiTheme="minorHAnsi" w:cs="Arial"/>
          <w:sz w:val="20"/>
          <w:szCs w:val="20"/>
        </w:rPr>
      </w:pPr>
    </w:p>
    <w:p w14:paraId="0630B15D" w14:textId="77777777" w:rsidR="00E87FEE" w:rsidRDefault="00E87FEE" w:rsidP="0059402B">
      <w:pPr>
        <w:rPr>
          <w:rFonts w:asciiTheme="minorHAnsi" w:hAnsiTheme="minorHAnsi" w:cs="Arial"/>
          <w:sz w:val="20"/>
          <w:szCs w:val="20"/>
        </w:rPr>
      </w:pPr>
    </w:p>
    <w:p w14:paraId="1510FECD" w14:textId="77777777" w:rsidR="00E87FEE" w:rsidRDefault="00E835EF" w:rsidP="00E87FEE">
      <w:pPr>
        <w:jc w:val="right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[1</w:t>
      </w:r>
      <w:r w:rsidR="00E87FEE">
        <w:rPr>
          <w:rFonts w:asciiTheme="minorHAnsi" w:hAnsiTheme="minorHAnsi" w:cs="Arial"/>
          <w:sz w:val="20"/>
          <w:szCs w:val="20"/>
        </w:rPr>
        <w:t>,</w:t>
      </w:r>
      <w:r>
        <w:rPr>
          <w:rFonts w:asciiTheme="minorHAnsi" w:hAnsiTheme="minorHAnsi" w:cs="Arial"/>
          <w:sz w:val="20"/>
          <w:szCs w:val="20"/>
        </w:rPr>
        <w:t>3 = 4</w:t>
      </w:r>
      <w:r w:rsidR="00E87FEE">
        <w:rPr>
          <w:rFonts w:asciiTheme="minorHAnsi" w:hAnsiTheme="minorHAnsi" w:cs="Arial"/>
          <w:sz w:val="20"/>
          <w:szCs w:val="20"/>
        </w:rPr>
        <w:t>m]</w:t>
      </w:r>
    </w:p>
    <w:sectPr w:rsidR="00E87FEE" w:rsidSect="00414D20">
      <w:footerReference w:type="default" r:id="rId34"/>
      <w:pgSz w:w="11906" w:h="16838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C7E2B84" w14:textId="77777777" w:rsidR="003F5D2F" w:rsidRDefault="003F5D2F">
      <w:r>
        <w:separator/>
      </w:r>
    </w:p>
  </w:endnote>
  <w:endnote w:type="continuationSeparator" w:id="0">
    <w:p w14:paraId="756A580E" w14:textId="77777777" w:rsidR="003F5D2F" w:rsidRDefault="003F5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CA839" w14:textId="77777777" w:rsidR="00414D20" w:rsidRPr="00414D20" w:rsidRDefault="00942116" w:rsidP="00414D20">
    <w:pPr>
      <w:pStyle w:val="Footer"/>
      <w:pBdr>
        <w:top w:val="single" w:sz="4" w:space="1" w:color="auto"/>
      </w:pBdr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Year 11 </w:t>
    </w:r>
    <w:r w:rsidR="002849C1">
      <w:rPr>
        <w:rFonts w:ascii="Arial" w:hAnsi="Arial" w:cs="Arial"/>
        <w:sz w:val="16"/>
        <w:szCs w:val="16"/>
      </w:rPr>
      <w:t>Methods</w:t>
    </w:r>
    <w:r w:rsidR="004F1635">
      <w:rPr>
        <w:rFonts w:ascii="Arial" w:hAnsi="Arial" w:cs="Arial"/>
        <w:sz w:val="16"/>
        <w:szCs w:val="16"/>
      </w:rPr>
      <w:t xml:space="preserve">   </w:t>
    </w:r>
    <w:r w:rsidR="007A2735">
      <w:rPr>
        <w:rFonts w:ascii="Arial" w:hAnsi="Arial" w:cs="Arial"/>
        <w:sz w:val="16"/>
        <w:szCs w:val="16"/>
      </w:rPr>
      <w:t>2018</w:t>
    </w:r>
    <w:r w:rsidR="002849C1">
      <w:rPr>
        <w:rFonts w:ascii="Arial" w:hAnsi="Arial" w:cs="Arial"/>
        <w:sz w:val="16"/>
        <w:szCs w:val="16"/>
      </w:rPr>
      <w:tab/>
    </w:r>
    <w:r w:rsidR="004F1635">
      <w:rPr>
        <w:rFonts w:ascii="Arial" w:hAnsi="Arial" w:cs="Arial"/>
        <w:sz w:val="16"/>
        <w:szCs w:val="16"/>
      </w:rPr>
      <w:t xml:space="preserve">Investigation </w:t>
    </w:r>
    <w:r w:rsidR="002849C1">
      <w:rPr>
        <w:rFonts w:ascii="Arial" w:hAnsi="Arial" w:cs="Arial"/>
        <w:sz w:val="16"/>
        <w:szCs w:val="16"/>
      </w:rPr>
      <w:t>2</w:t>
    </w:r>
    <w:r w:rsidR="00414D20">
      <w:rPr>
        <w:rFonts w:ascii="Arial" w:hAnsi="Arial" w:cs="Arial"/>
        <w:sz w:val="16"/>
        <w:szCs w:val="16"/>
      </w:rPr>
      <w:tab/>
    </w:r>
    <w:r w:rsidR="002C0F81">
      <w:rPr>
        <w:rFonts w:ascii="Arial" w:hAnsi="Arial" w:cs="Arial"/>
        <w:sz w:val="16"/>
        <w:szCs w:val="16"/>
      </w:rPr>
      <w:t>In-</w:t>
    </w:r>
    <w:r w:rsidR="00414D20">
      <w:rPr>
        <w:rFonts w:ascii="Arial" w:hAnsi="Arial" w:cs="Arial"/>
        <w:sz w:val="16"/>
        <w:szCs w:val="16"/>
      </w:rPr>
      <w:t xml:space="preserve">Class </w:t>
    </w:r>
    <w:proofErr w:type="gramStart"/>
    <w:r w:rsidR="00414D20">
      <w:rPr>
        <w:rFonts w:ascii="Arial" w:hAnsi="Arial" w:cs="Arial"/>
        <w:sz w:val="16"/>
        <w:szCs w:val="16"/>
      </w:rPr>
      <w:t>version</w:t>
    </w:r>
    <w:proofErr w:type="gramEnd"/>
    <w:r w:rsidR="00414D20">
      <w:rPr>
        <w:rFonts w:ascii="Arial" w:hAnsi="Arial" w:cs="Arial"/>
        <w:sz w:val="16"/>
        <w:szCs w:val="16"/>
      </w:rPr>
      <w:tab/>
    </w:r>
    <w:r w:rsidR="00414D20" w:rsidRPr="00414D20">
      <w:rPr>
        <w:rFonts w:ascii="Arial" w:hAnsi="Arial" w:cs="Arial"/>
        <w:sz w:val="16"/>
        <w:szCs w:val="16"/>
      </w:rPr>
      <w:t xml:space="preserve">Page </w:t>
    </w:r>
    <w:r w:rsidR="002D1EA7" w:rsidRPr="00414D20">
      <w:rPr>
        <w:rStyle w:val="PageNumber"/>
        <w:rFonts w:ascii="Arial" w:hAnsi="Arial" w:cs="Arial"/>
        <w:sz w:val="16"/>
        <w:szCs w:val="16"/>
      </w:rPr>
      <w:fldChar w:fldCharType="begin"/>
    </w:r>
    <w:r w:rsidR="00414D20" w:rsidRPr="00414D20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2D1EA7" w:rsidRPr="00414D20">
      <w:rPr>
        <w:rStyle w:val="PageNumber"/>
        <w:rFonts w:ascii="Arial" w:hAnsi="Arial" w:cs="Arial"/>
        <w:sz w:val="16"/>
        <w:szCs w:val="16"/>
      </w:rPr>
      <w:fldChar w:fldCharType="separate"/>
    </w:r>
    <w:r w:rsidR="007A2735">
      <w:rPr>
        <w:rStyle w:val="PageNumber"/>
        <w:rFonts w:ascii="Arial" w:hAnsi="Arial" w:cs="Arial"/>
        <w:noProof/>
        <w:sz w:val="16"/>
        <w:szCs w:val="16"/>
      </w:rPr>
      <w:t>2</w:t>
    </w:r>
    <w:r w:rsidR="002D1EA7" w:rsidRPr="00414D20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3C9C22D" w14:textId="77777777" w:rsidR="003F5D2F" w:rsidRDefault="003F5D2F">
      <w:r>
        <w:separator/>
      </w:r>
    </w:p>
  </w:footnote>
  <w:footnote w:type="continuationSeparator" w:id="0">
    <w:p w14:paraId="113DFCF7" w14:textId="77777777" w:rsidR="003F5D2F" w:rsidRDefault="003F5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8100232"/>
    <w:multiLevelType w:val="hybridMultilevel"/>
    <w:tmpl w:val="57CA775A"/>
    <w:lvl w:ilvl="0" w:tplc="DD081678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4767E9"/>
    <w:multiLevelType w:val="hybridMultilevel"/>
    <w:tmpl w:val="62C47B9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E763C1"/>
    <w:multiLevelType w:val="hybridMultilevel"/>
    <w:tmpl w:val="116EEF86"/>
    <w:lvl w:ilvl="0" w:tplc="FC8E56A2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DD6191"/>
    <w:multiLevelType w:val="hybridMultilevel"/>
    <w:tmpl w:val="52A4C916"/>
    <w:lvl w:ilvl="0" w:tplc="6BDC57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8B050A"/>
    <w:multiLevelType w:val="hybridMultilevel"/>
    <w:tmpl w:val="07BC325A"/>
    <w:lvl w:ilvl="0" w:tplc="1AB261A2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A469C4"/>
    <w:multiLevelType w:val="hybridMultilevel"/>
    <w:tmpl w:val="D694668A"/>
    <w:lvl w:ilvl="0" w:tplc="A198DD9A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660A67"/>
    <w:multiLevelType w:val="hybridMultilevel"/>
    <w:tmpl w:val="F588041E"/>
    <w:lvl w:ilvl="0" w:tplc="0C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CEF4AD4"/>
    <w:multiLevelType w:val="hybridMultilevel"/>
    <w:tmpl w:val="7D8AA9A6"/>
    <w:lvl w:ilvl="0" w:tplc="641E3D5C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0910CB"/>
    <w:multiLevelType w:val="hybridMultilevel"/>
    <w:tmpl w:val="14D22A6E"/>
    <w:lvl w:ilvl="0" w:tplc="0824C422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ADA4D5F"/>
    <w:multiLevelType w:val="hybridMultilevel"/>
    <w:tmpl w:val="70D66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10520A"/>
    <w:multiLevelType w:val="hybridMultilevel"/>
    <w:tmpl w:val="294231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24D8C"/>
    <w:multiLevelType w:val="hybridMultilevel"/>
    <w:tmpl w:val="B492F1AC"/>
    <w:lvl w:ilvl="0" w:tplc="2CF414E4">
      <w:start w:val="5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C513B1"/>
    <w:multiLevelType w:val="hybridMultilevel"/>
    <w:tmpl w:val="4C7E0E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CA0577"/>
    <w:multiLevelType w:val="hybridMultilevel"/>
    <w:tmpl w:val="C470877A"/>
    <w:lvl w:ilvl="0" w:tplc="862E1F08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A60BEF"/>
    <w:multiLevelType w:val="hybridMultilevel"/>
    <w:tmpl w:val="70D66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C64EF4"/>
    <w:multiLevelType w:val="hybridMultilevel"/>
    <w:tmpl w:val="66761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F72A3B"/>
    <w:multiLevelType w:val="hybridMultilevel"/>
    <w:tmpl w:val="374EFD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BC54C0"/>
    <w:multiLevelType w:val="hybridMultilevel"/>
    <w:tmpl w:val="0AC0A4C0"/>
    <w:lvl w:ilvl="0" w:tplc="F9108C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595669"/>
    <w:multiLevelType w:val="hybridMultilevel"/>
    <w:tmpl w:val="2D486732"/>
    <w:lvl w:ilvl="0" w:tplc="0AD0173E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EC942D8"/>
    <w:multiLevelType w:val="hybridMultilevel"/>
    <w:tmpl w:val="41D03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0"/>
  </w:num>
  <w:num w:numId="5">
    <w:abstractNumId w:val="2"/>
  </w:num>
  <w:num w:numId="6">
    <w:abstractNumId w:val="7"/>
  </w:num>
  <w:num w:numId="7">
    <w:abstractNumId w:val="18"/>
  </w:num>
  <w:num w:numId="8">
    <w:abstractNumId w:val="4"/>
  </w:num>
  <w:num w:numId="9">
    <w:abstractNumId w:val="19"/>
  </w:num>
  <w:num w:numId="10">
    <w:abstractNumId w:val="8"/>
  </w:num>
  <w:num w:numId="11">
    <w:abstractNumId w:val="15"/>
  </w:num>
  <w:num w:numId="12">
    <w:abstractNumId w:val="9"/>
  </w:num>
  <w:num w:numId="13">
    <w:abstractNumId w:val="17"/>
  </w:num>
  <w:num w:numId="14">
    <w:abstractNumId w:val="14"/>
  </w:num>
  <w:num w:numId="15">
    <w:abstractNumId w:val="16"/>
  </w:num>
  <w:num w:numId="16">
    <w:abstractNumId w:val="3"/>
  </w:num>
  <w:num w:numId="17">
    <w:abstractNumId w:val="5"/>
  </w:num>
  <w:num w:numId="18">
    <w:abstractNumId w:val="10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3D"/>
    <w:rsid w:val="00022FF5"/>
    <w:rsid w:val="0004654F"/>
    <w:rsid w:val="00077994"/>
    <w:rsid w:val="00097E9E"/>
    <w:rsid w:val="000C0B81"/>
    <w:rsid w:val="000C2A42"/>
    <w:rsid w:val="000D1A4E"/>
    <w:rsid w:val="000E77DC"/>
    <w:rsid w:val="000F07EA"/>
    <w:rsid w:val="001411D0"/>
    <w:rsid w:val="00157812"/>
    <w:rsid w:val="00165F00"/>
    <w:rsid w:val="001C146A"/>
    <w:rsid w:val="001C472D"/>
    <w:rsid w:val="001D415F"/>
    <w:rsid w:val="00232DE7"/>
    <w:rsid w:val="002849C1"/>
    <w:rsid w:val="002C0F81"/>
    <w:rsid w:val="002D1EA7"/>
    <w:rsid w:val="003652D6"/>
    <w:rsid w:val="003C558A"/>
    <w:rsid w:val="003F5D2F"/>
    <w:rsid w:val="00414D20"/>
    <w:rsid w:val="00417A9C"/>
    <w:rsid w:val="00444C94"/>
    <w:rsid w:val="00444CFE"/>
    <w:rsid w:val="004803BD"/>
    <w:rsid w:val="004B1D4B"/>
    <w:rsid w:val="004F1635"/>
    <w:rsid w:val="004F63BC"/>
    <w:rsid w:val="00507407"/>
    <w:rsid w:val="005635D1"/>
    <w:rsid w:val="0059402B"/>
    <w:rsid w:val="005950E4"/>
    <w:rsid w:val="005E2B1A"/>
    <w:rsid w:val="005E6E1D"/>
    <w:rsid w:val="00603A82"/>
    <w:rsid w:val="006308C7"/>
    <w:rsid w:val="00654797"/>
    <w:rsid w:val="00692BAC"/>
    <w:rsid w:val="006E567A"/>
    <w:rsid w:val="00776EFD"/>
    <w:rsid w:val="00784C86"/>
    <w:rsid w:val="007A0F3A"/>
    <w:rsid w:val="007A2735"/>
    <w:rsid w:val="007A3930"/>
    <w:rsid w:val="007B4879"/>
    <w:rsid w:val="007C1DFB"/>
    <w:rsid w:val="0087685A"/>
    <w:rsid w:val="008F2308"/>
    <w:rsid w:val="008F2496"/>
    <w:rsid w:val="008F3E72"/>
    <w:rsid w:val="0090007E"/>
    <w:rsid w:val="00942116"/>
    <w:rsid w:val="00945E1E"/>
    <w:rsid w:val="0094680E"/>
    <w:rsid w:val="0095335A"/>
    <w:rsid w:val="00970393"/>
    <w:rsid w:val="00981C10"/>
    <w:rsid w:val="0099013D"/>
    <w:rsid w:val="00994898"/>
    <w:rsid w:val="009F3756"/>
    <w:rsid w:val="00A03754"/>
    <w:rsid w:val="00A74FA3"/>
    <w:rsid w:val="00A82786"/>
    <w:rsid w:val="00A95DAA"/>
    <w:rsid w:val="00AB1D5A"/>
    <w:rsid w:val="00B00868"/>
    <w:rsid w:val="00B07086"/>
    <w:rsid w:val="00B47282"/>
    <w:rsid w:val="00B77659"/>
    <w:rsid w:val="00BA190C"/>
    <w:rsid w:val="00BD0236"/>
    <w:rsid w:val="00BF6901"/>
    <w:rsid w:val="00C00C18"/>
    <w:rsid w:val="00C564DD"/>
    <w:rsid w:val="00CA2D1E"/>
    <w:rsid w:val="00D20B7B"/>
    <w:rsid w:val="00D45827"/>
    <w:rsid w:val="00DD10AD"/>
    <w:rsid w:val="00DF1614"/>
    <w:rsid w:val="00E1588B"/>
    <w:rsid w:val="00E540D3"/>
    <w:rsid w:val="00E73291"/>
    <w:rsid w:val="00E835EF"/>
    <w:rsid w:val="00E87FEE"/>
    <w:rsid w:val="00EB47B6"/>
    <w:rsid w:val="00ED0BF9"/>
    <w:rsid w:val="00EE3ED5"/>
    <w:rsid w:val="00F32C49"/>
    <w:rsid w:val="00F428C2"/>
    <w:rsid w:val="00F91377"/>
    <w:rsid w:val="00FA1F20"/>
    <w:rsid w:val="00FE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1"/>
    <o:shapelayout v:ext="edit">
      <o:idmap v:ext="edit" data="1"/>
    </o:shapelayout>
  </w:shapeDefaults>
  <w:decimalSymbol w:val="."/>
  <w:listSeparator w:val=","/>
  <w14:docId w14:val="0989A6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44CFE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444CFE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qFormat/>
    <w:rsid w:val="00444CFE"/>
    <w:pPr>
      <w:keepNext/>
      <w:jc w:val="center"/>
      <w:outlineLvl w:val="1"/>
    </w:pPr>
    <w:rPr>
      <w:rFonts w:ascii="Bell MT" w:hAnsi="Bell MT"/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444CFE"/>
    <w:pPr>
      <w:keepNext/>
      <w:jc w:val="center"/>
      <w:outlineLvl w:val="2"/>
    </w:pPr>
    <w:rPr>
      <w:rFonts w:ascii="Bell MT" w:hAnsi="Bell MT"/>
      <w:b/>
      <w:bCs/>
      <w:sz w:val="36"/>
      <w:lang w:val="en-US"/>
    </w:rPr>
  </w:style>
  <w:style w:type="paragraph" w:styleId="Heading4">
    <w:name w:val="heading 4"/>
    <w:basedOn w:val="Normal"/>
    <w:next w:val="Normal"/>
    <w:qFormat/>
    <w:rsid w:val="00444CFE"/>
    <w:pPr>
      <w:keepNext/>
      <w:outlineLvl w:val="3"/>
    </w:pPr>
    <w:rPr>
      <w:rFonts w:ascii="Bell MT" w:hAnsi="Bell MT"/>
      <w:b/>
      <w:bCs/>
    </w:rPr>
  </w:style>
  <w:style w:type="paragraph" w:styleId="Heading5">
    <w:name w:val="heading 5"/>
    <w:basedOn w:val="Normal"/>
    <w:next w:val="Normal"/>
    <w:qFormat/>
    <w:rsid w:val="00444CFE"/>
    <w:pPr>
      <w:keepNext/>
      <w:jc w:val="center"/>
      <w:outlineLvl w:val="4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44CFE"/>
    <w:pPr>
      <w:ind w:left="1080" w:hanging="720"/>
    </w:pPr>
    <w:rPr>
      <w:rFonts w:ascii="Bell MT" w:hAnsi="Bell MT"/>
    </w:rPr>
  </w:style>
  <w:style w:type="paragraph" w:styleId="BodyText">
    <w:name w:val="Body Text"/>
    <w:basedOn w:val="Normal"/>
    <w:rsid w:val="00444CFE"/>
    <w:rPr>
      <w:rFonts w:ascii="Bell MT" w:hAnsi="Bell MT"/>
      <w:i/>
      <w:iCs/>
    </w:rPr>
  </w:style>
  <w:style w:type="table" w:styleId="TableGrid">
    <w:name w:val="Table Grid"/>
    <w:basedOn w:val="TableNormal"/>
    <w:rsid w:val="00630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14D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14D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4D20"/>
  </w:style>
  <w:style w:type="paragraph" w:styleId="BalloonText">
    <w:name w:val="Balloon Text"/>
    <w:basedOn w:val="Normal"/>
    <w:link w:val="BalloonTextChar"/>
    <w:rsid w:val="004F1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1635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rsid w:val="004F1635"/>
    <w:rPr>
      <w:color w:val="0000FF"/>
      <w:u w:val="single"/>
    </w:rPr>
  </w:style>
  <w:style w:type="character" w:styleId="FollowedHyperlink">
    <w:name w:val="FollowedHyperlink"/>
    <w:basedOn w:val="DefaultParagraphFont"/>
    <w:rsid w:val="004F163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402B"/>
    <w:pPr>
      <w:ind w:left="720"/>
      <w:contextualSpacing/>
    </w:pPr>
  </w:style>
  <w:style w:type="paragraph" w:customStyle="1" w:styleId="double">
    <w:name w:val="double"/>
    <w:basedOn w:val="Normal"/>
    <w:rsid w:val="004803BD"/>
    <w:pPr>
      <w:tabs>
        <w:tab w:val="right" w:pos="567"/>
      </w:tabs>
      <w:ind w:left="851" w:hanging="851"/>
      <w:jc w:val="both"/>
    </w:pPr>
    <w:rPr>
      <w:rFonts w:ascii="Century Schoolbook" w:hAnsi="Century Schoolbook"/>
      <w:sz w:val="22"/>
      <w:lang w:eastAsia="en-AU"/>
    </w:rPr>
  </w:style>
  <w:style w:type="paragraph" w:customStyle="1" w:styleId="single">
    <w:name w:val="single"/>
    <w:basedOn w:val="Normal"/>
    <w:link w:val="singleChar"/>
    <w:rsid w:val="004803BD"/>
    <w:pPr>
      <w:ind w:left="567" w:hanging="567"/>
      <w:jc w:val="both"/>
    </w:pPr>
    <w:rPr>
      <w:rFonts w:ascii="Century Schoolbook" w:hAnsi="Century Schoolbook"/>
      <w:sz w:val="22"/>
      <w:lang w:eastAsia="en-AU"/>
    </w:rPr>
  </w:style>
  <w:style w:type="paragraph" w:customStyle="1" w:styleId="Style0">
    <w:name w:val="Style0"/>
    <w:rsid w:val="004803BD"/>
    <w:pPr>
      <w:autoSpaceDE w:val="0"/>
      <w:autoSpaceDN w:val="0"/>
      <w:adjustRightInd w:val="0"/>
    </w:pPr>
    <w:rPr>
      <w:rFonts w:ascii="Arial" w:hAnsi="Arial"/>
      <w:sz w:val="24"/>
      <w:szCs w:val="24"/>
      <w:lang w:eastAsia="ko-KR"/>
    </w:rPr>
  </w:style>
  <w:style w:type="character" w:customStyle="1" w:styleId="singleChar">
    <w:name w:val="single Char"/>
    <w:basedOn w:val="DefaultParagraphFont"/>
    <w:link w:val="single"/>
    <w:rsid w:val="004803BD"/>
    <w:rPr>
      <w:rFonts w:ascii="Century Schoolbook" w:hAnsi="Century Schoolbook"/>
      <w:sz w:val="22"/>
      <w:szCs w:val="24"/>
      <w:lang w:val="en-AU" w:eastAsia="en-AU"/>
    </w:rPr>
  </w:style>
  <w:style w:type="paragraph" w:customStyle="1" w:styleId="triple">
    <w:name w:val="triple"/>
    <w:basedOn w:val="Normal"/>
    <w:rsid w:val="0094680E"/>
    <w:pPr>
      <w:tabs>
        <w:tab w:val="right" w:pos="567"/>
        <w:tab w:val="right" w:pos="851"/>
      </w:tabs>
      <w:ind w:left="1170" w:hanging="1170"/>
      <w:jc w:val="both"/>
    </w:pPr>
    <w:rPr>
      <w:rFonts w:ascii="Century Schoolbook" w:hAnsi="Century Schoolbook"/>
      <w:sz w:val="22"/>
      <w:lang w:eastAsia="en-AU"/>
    </w:rPr>
  </w:style>
  <w:style w:type="paragraph" w:customStyle="1" w:styleId="Single0">
    <w:name w:val="Single"/>
    <w:basedOn w:val="Normal"/>
    <w:qFormat/>
    <w:rsid w:val="00165F00"/>
    <w:pPr>
      <w:spacing w:line="276" w:lineRule="auto"/>
      <w:ind w:left="567" w:hanging="567"/>
    </w:pPr>
    <w:rPr>
      <w:rFonts w:ascii="Century Schoolbook" w:eastAsia="Calibri" w:hAnsi="Century Schoolbook"/>
      <w:sz w:val="22"/>
      <w:szCs w:val="22"/>
    </w:rPr>
  </w:style>
  <w:style w:type="paragraph" w:customStyle="1" w:styleId="Double0">
    <w:name w:val="Double"/>
    <w:basedOn w:val="Single0"/>
    <w:qFormat/>
    <w:rsid w:val="00165F00"/>
    <w:pPr>
      <w:tabs>
        <w:tab w:val="right" w:pos="567"/>
      </w:tabs>
      <w:ind w:left="993" w:hanging="993"/>
    </w:pPr>
  </w:style>
  <w:style w:type="paragraph" w:customStyle="1" w:styleId="Triple0">
    <w:name w:val="Triple"/>
    <w:basedOn w:val="Double0"/>
    <w:qFormat/>
    <w:rsid w:val="004B1D4B"/>
    <w:pPr>
      <w:tabs>
        <w:tab w:val="right" w:pos="993"/>
      </w:tabs>
      <w:ind w:left="1418" w:hanging="14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6.bin"/><Relationship Id="rId21" Type="http://schemas.openxmlformats.org/officeDocument/2006/relationships/image" Target="media/image8.wmf"/><Relationship Id="rId22" Type="http://schemas.openxmlformats.org/officeDocument/2006/relationships/oleObject" Target="embeddings/oleObject7.bin"/><Relationship Id="rId23" Type="http://schemas.openxmlformats.org/officeDocument/2006/relationships/image" Target="media/image9.wmf"/><Relationship Id="rId24" Type="http://schemas.openxmlformats.org/officeDocument/2006/relationships/oleObject" Target="embeddings/oleObject8.bin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oleObject" Target="embeddings/oleObject9.bin"/><Relationship Id="rId28" Type="http://schemas.openxmlformats.org/officeDocument/2006/relationships/image" Target="media/image12.png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3.wmf"/><Relationship Id="rId31" Type="http://schemas.openxmlformats.org/officeDocument/2006/relationships/oleObject" Target="embeddings/oleObject11.bin"/><Relationship Id="rId32" Type="http://schemas.openxmlformats.org/officeDocument/2006/relationships/image" Target="media/image14.wmf"/><Relationship Id="rId9" Type="http://schemas.openxmlformats.org/officeDocument/2006/relationships/image" Target="media/image2.wmf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33" Type="http://schemas.openxmlformats.org/officeDocument/2006/relationships/oleObject" Target="embeddings/oleObject12.bin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3.png"/><Relationship Id="rId12" Type="http://schemas.openxmlformats.org/officeDocument/2006/relationships/oleObject" Target="embeddings/oleObject2.bin"/><Relationship Id="rId13" Type="http://schemas.openxmlformats.org/officeDocument/2006/relationships/image" Target="media/image4.png"/><Relationship Id="rId14" Type="http://schemas.openxmlformats.org/officeDocument/2006/relationships/oleObject" Target="embeddings/oleObject3.bin"/><Relationship Id="rId15" Type="http://schemas.openxmlformats.org/officeDocument/2006/relationships/oleObject" Target="embeddings/oleObject4.bin"/><Relationship Id="rId16" Type="http://schemas.openxmlformats.org/officeDocument/2006/relationships/image" Target="media/image5.png"/><Relationship Id="rId17" Type="http://schemas.openxmlformats.org/officeDocument/2006/relationships/image" Target="media/image6.wmf"/><Relationship Id="rId18" Type="http://schemas.openxmlformats.org/officeDocument/2006/relationships/oleObject" Target="embeddings/oleObject5.bin"/><Relationship Id="rId19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Bill\Application%20Data\Microsoft\Templates\Bellhead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01F84D7-6AF6-6D4C-A67F-0C6C2847A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Settings\Bill\Application Data\Microsoft\Templates\Bellheading.dot</Template>
  <TotalTime>3</TotalTime>
  <Pages>4</Pages>
  <Words>487</Words>
  <Characters>2776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DOE</Company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klkpfarmer1@bigpond.com</cp:lastModifiedBy>
  <cp:revision>2</cp:revision>
  <cp:lastPrinted>2015-05-11T13:32:00Z</cp:lastPrinted>
  <dcterms:created xsi:type="dcterms:W3CDTF">2018-05-16T02:48:00Z</dcterms:created>
  <dcterms:modified xsi:type="dcterms:W3CDTF">2018-05-16T02:48:00Z</dcterms:modified>
</cp:coreProperties>
</file>