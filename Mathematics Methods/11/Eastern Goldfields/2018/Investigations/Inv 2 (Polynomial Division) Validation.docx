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DF4F4" w14:textId="138FAA36" w:rsidR="00CF7EC1" w:rsidRPr="002E3BAD" w:rsidRDefault="00CF7EC1" w:rsidP="00CF7EC1">
      <w:pPr>
        <w:jc w:val="center"/>
        <w:rPr>
          <w:b/>
          <w:sz w:val="32"/>
          <w:szCs w:val="32"/>
        </w:rPr>
      </w:pPr>
      <w:r w:rsidRPr="002E3BAD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FEF2795" wp14:editId="6F23278F">
            <wp:simplePos x="0" y="0"/>
            <wp:positionH relativeFrom="column">
              <wp:posOffset>209550</wp:posOffset>
            </wp:positionH>
            <wp:positionV relativeFrom="paragraph">
              <wp:posOffset>15240</wp:posOffset>
            </wp:positionV>
            <wp:extent cx="1270000" cy="1329055"/>
            <wp:effectExtent l="0" t="0" r="635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1E1">
        <w:rPr>
          <w:b/>
          <w:sz w:val="32"/>
          <w:szCs w:val="32"/>
        </w:rPr>
        <w:t>MATHEMATICS METHODS 1 &amp; 2</w:t>
      </w:r>
    </w:p>
    <w:p w14:paraId="1C6713BC" w14:textId="77777777" w:rsidR="00CF7EC1" w:rsidRPr="002E3BAD" w:rsidRDefault="00CF7EC1" w:rsidP="001F7A41">
      <w:pPr>
        <w:rPr>
          <w:b/>
          <w:sz w:val="32"/>
          <w:szCs w:val="32"/>
        </w:rPr>
      </w:pPr>
    </w:p>
    <w:p w14:paraId="1FCFCC0C" w14:textId="73265673" w:rsidR="004E5C88" w:rsidRPr="002E3BAD" w:rsidRDefault="00150FDE" w:rsidP="00CF7E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Investigation 2</w:t>
      </w:r>
    </w:p>
    <w:p w14:paraId="6E354839" w14:textId="77777777" w:rsidR="001F7A41" w:rsidRDefault="001F7A41" w:rsidP="00CF7EC1">
      <w:pPr>
        <w:jc w:val="center"/>
        <w:rPr>
          <w:b/>
          <w:sz w:val="32"/>
          <w:szCs w:val="32"/>
        </w:rPr>
      </w:pPr>
    </w:p>
    <w:p w14:paraId="231992D1" w14:textId="27221001" w:rsidR="00FF21E1" w:rsidRPr="002E3BAD" w:rsidRDefault="00FF21E1" w:rsidP="00CF7EC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Polynomial Division</w:t>
      </w:r>
    </w:p>
    <w:p w14:paraId="1E460CC2" w14:textId="77777777" w:rsidR="007A0C8C" w:rsidRPr="002E3BAD" w:rsidRDefault="007A0C8C" w:rsidP="00CF7EC1">
      <w:pPr>
        <w:jc w:val="center"/>
        <w:rPr>
          <w:b/>
          <w:sz w:val="32"/>
          <w:szCs w:val="32"/>
        </w:rPr>
      </w:pPr>
    </w:p>
    <w:p w14:paraId="006439C9" w14:textId="77777777" w:rsidR="007A0C8C" w:rsidRDefault="007A0C8C" w:rsidP="00CF7EC1">
      <w:pPr>
        <w:jc w:val="center"/>
        <w:rPr>
          <w:b/>
          <w:sz w:val="36"/>
          <w:szCs w:val="36"/>
        </w:rPr>
      </w:pPr>
    </w:p>
    <w:p w14:paraId="5D785707" w14:textId="2BDBB13B" w:rsidR="00E7354A" w:rsidRPr="002A2BB5" w:rsidRDefault="002A2BB5" w:rsidP="007A0C8C">
      <w:pPr>
        <w:rPr>
          <w:b/>
          <w:sz w:val="28"/>
          <w:szCs w:val="28"/>
        </w:rPr>
      </w:pPr>
      <w:r w:rsidRPr="002A2BB5">
        <w:rPr>
          <w:b/>
          <w:sz w:val="28"/>
          <w:szCs w:val="28"/>
        </w:rPr>
        <w:t>In-Class Validation</w:t>
      </w:r>
      <w:r w:rsidR="007A0C8C" w:rsidRPr="002A2BB5">
        <w:rPr>
          <w:b/>
          <w:sz w:val="28"/>
          <w:szCs w:val="28"/>
        </w:rPr>
        <w:tab/>
      </w:r>
      <w:r w:rsidR="007A0C8C" w:rsidRPr="002A2BB5">
        <w:rPr>
          <w:b/>
          <w:sz w:val="28"/>
          <w:szCs w:val="28"/>
        </w:rPr>
        <w:tab/>
      </w:r>
      <w:r w:rsidRPr="002A2BB5">
        <w:rPr>
          <w:b/>
          <w:sz w:val="28"/>
          <w:szCs w:val="28"/>
        </w:rPr>
        <w:t>Total marks:</w:t>
      </w:r>
      <w:r w:rsidR="00FF5340">
        <w:rPr>
          <w:b/>
          <w:sz w:val="28"/>
          <w:szCs w:val="28"/>
        </w:rPr>
        <w:t xml:space="preserve"> 4</w:t>
      </w:r>
      <w:r w:rsidR="00631386">
        <w:rPr>
          <w:b/>
          <w:sz w:val="28"/>
          <w:szCs w:val="28"/>
        </w:rPr>
        <w:t>5</w:t>
      </w:r>
      <w:r w:rsidRPr="002A2BB5">
        <w:rPr>
          <w:b/>
          <w:sz w:val="28"/>
          <w:szCs w:val="28"/>
        </w:rPr>
        <w:t xml:space="preserve">      </w:t>
      </w:r>
      <w:r w:rsidR="00FF5340">
        <w:rPr>
          <w:b/>
          <w:sz w:val="28"/>
          <w:szCs w:val="28"/>
        </w:rPr>
        <w:t>Time allowed: 50</w:t>
      </w:r>
      <w:r w:rsidRPr="002A2BB5">
        <w:rPr>
          <w:b/>
          <w:sz w:val="28"/>
          <w:szCs w:val="28"/>
        </w:rPr>
        <w:t xml:space="preserve"> mins</w:t>
      </w:r>
    </w:p>
    <w:p w14:paraId="4B153E7C" w14:textId="77777777" w:rsidR="004E5C88" w:rsidRDefault="004E5C88" w:rsidP="00CF7EC1"/>
    <w:p w14:paraId="748F5B7C" w14:textId="5668F6E1" w:rsidR="004E5C88" w:rsidRPr="002E3BAD" w:rsidRDefault="004E5C88" w:rsidP="002E3BAD">
      <w:r w:rsidRPr="00E10A79">
        <w:rPr>
          <w:b/>
        </w:rPr>
        <w:t>NAME</w:t>
      </w:r>
      <w:r>
        <w:t xml:space="preserve">  </w:t>
      </w:r>
      <w:r>
        <w:tab/>
        <w:t>_________________________________________________</w:t>
      </w:r>
    </w:p>
    <w:p w14:paraId="3368CF45" w14:textId="6B201A08" w:rsidR="004E5C88" w:rsidRDefault="004E5C88" w:rsidP="004E5C88">
      <w:pPr>
        <w:tabs>
          <w:tab w:val="left" w:pos="709"/>
          <w:tab w:val="left" w:pos="1418"/>
          <w:tab w:val="left" w:pos="2126"/>
          <w:tab w:val="right" w:pos="9923"/>
        </w:tabs>
        <w:spacing w:line="276" w:lineRule="auto"/>
      </w:pPr>
    </w:p>
    <w:p w14:paraId="2B2016E5" w14:textId="77777777" w:rsidR="00353419" w:rsidRDefault="00353419" w:rsidP="00450240">
      <w:pPr>
        <w:jc w:val="both"/>
        <w:rPr>
          <w:rFonts w:asciiTheme="minorHAnsi" w:hAnsiTheme="minorHAnsi" w:cs="Arial"/>
          <w:sz w:val="20"/>
          <w:szCs w:val="20"/>
        </w:rPr>
      </w:pPr>
    </w:p>
    <w:p w14:paraId="5C132E64" w14:textId="5CF09570" w:rsidR="002A2BB5" w:rsidRPr="00646854" w:rsidRDefault="002A2BB5" w:rsidP="002A2BB5">
      <w:pPr>
        <w:jc w:val="both"/>
        <w:rPr>
          <w:rFonts w:asciiTheme="minorHAnsi" w:hAnsiTheme="minorHAnsi" w:cs="Arial"/>
        </w:rPr>
      </w:pPr>
      <w:r w:rsidRPr="00646854">
        <w:rPr>
          <w:rFonts w:asciiTheme="minorHAnsi" w:hAnsiTheme="minorHAnsi" w:cs="Arial"/>
        </w:rPr>
        <w:t xml:space="preserve">Question 1: </w:t>
      </w:r>
      <w:r w:rsidR="00060D30">
        <w:rPr>
          <w:rFonts w:asciiTheme="minorHAnsi" w:hAnsiTheme="minorHAnsi" w:cs="Arial"/>
        </w:rPr>
        <w:t xml:space="preserve"> [2,2</w:t>
      </w:r>
      <w:r w:rsidR="00646854">
        <w:rPr>
          <w:rFonts w:asciiTheme="minorHAnsi" w:hAnsiTheme="minorHAnsi" w:cs="Arial"/>
        </w:rPr>
        <w:t xml:space="preserve"> marks]</w:t>
      </w:r>
    </w:p>
    <w:p w14:paraId="586C49E8" w14:textId="77777777" w:rsidR="002A2BB5" w:rsidRPr="00646854" w:rsidRDefault="002A2BB5" w:rsidP="002A2BB5">
      <w:pPr>
        <w:jc w:val="both"/>
        <w:rPr>
          <w:rFonts w:asciiTheme="minorHAnsi" w:hAnsiTheme="minorHAnsi" w:cs="Arial"/>
        </w:rPr>
      </w:pPr>
    </w:p>
    <w:p w14:paraId="158511AC" w14:textId="52865F58" w:rsidR="00646854" w:rsidRDefault="00FF5340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Using the Remainder T</w:t>
      </w:r>
      <w:r w:rsidR="00150FDE">
        <w:rPr>
          <w:rFonts w:asciiTheme="minorHAnsi" w:hAnsiTheme="minorHAnsi"/>
        </w:rPr>
        <w:t>heorem, find the remainder when:</w:t>
      </w:r>
      <w:bookmarkStart w:id="0" w:name="_GoBack"/>
      <w:bookmarkEnd w:id="0"/>
    </w:p>
    <w:p w14:paraId="0C12B763" w14:textId="77777777" w:rsidR="00150FDE" w:rsidRDefault="00150FDE" w:rsidP="002A2BB5">
      <w:pPr>
        <w:rPr>
          <w:rFonts w:asciiTheme="minorHAnsi" w:hAnsiTheme="minorHAnsi"/>
        </w:rPr>
      </w:pPr>
    </w:p>
    <w:p w14:paraId="620CF485" w14:textId="1912653A" w:rsidR="00150FDE" w:rsidRDefault="00015781" w:rsidP="00150FDE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-2x-2 </m:t>
        </m:r>
      </m:oMath>
      <w:r w:rsidR="00150FDE">
        <w:rPr>
          <w:rFonts w:asciiTheme="minorHAnsi" w:hAnsiTheme="minorHAnsi"/>
        </w:rPr>
        <w:t xml:space="preserve">is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</w:p>
    <w:p w14:paraId="0D6F7B16" w14:textId="77777777" w:rsidR="00150FDE" w:rsidRDefault="00150FDE" w:rsidP="00150FDE">
      <w:pPr>
        <w:rPr>
          <w:rFonts w:asciiTheme="minorHAnsi" w:hAnsiTheme="minorHAnsi"/>
        </w:rPr>
      </w:pPr>
    </w:p>
    <w:p w14:paraId="47203415" w14:textId="77777777" w:rsidR="00150FDE" w:rsidRDefault="00150FDE" w:rsidP="00150FDE">
      <w:pPr>
        <w:rPr>
          <w:rFonts w:asciiTheme="minorHAnsi" w:hAnsiTheme="minorHAnsi"/>
        </w:rPr>
      </w:pPr>
    </w:p>
    <w:p w14:paraId="397ADDA0" w14:textId="77777777" w:rsidR="00150FDE" w:rsidRDefault="00150FDE" w:rsidP="00150FDE">
      <w:pPr>
        <w:rPr>
          <w:rFonts w:asciiTheme="minorHAnsi" w:hAnsiTheme="minorHAnsi"/>
        </w:rPr>
      </w:pPr>
    </w:p>
    <w:p w14:paraId="22ADB4B9" w14:textId="77777777" w:rsidR="00060D30" w:rsidRDefault="00060D30" w:rsidP="00150FDE">
      <w:pPr>
        <w:rPr>
          <w:rFonts w:asciiTheme="minorHAnsi" w:hAnsiTheme="minorHAnsi"/>
        </w:rPr>
      </w:pPr>
    </w:p>
    <w:p w14:paraId="14A1C780" w14:textId="77777777" w:rsidR="00060D30" w:rsidRDefault="00060D30" w:rsidP="00150FDE">
      <w:pPr>
        <w:rPr>
          <w:rFonts w:asciiTheme="minorHAnsi" w:hAnsiTheme="minorHAnsi"/>
        </w:rPr>
      </w:pPr>
    </w:p>
    <w:p w14:paraId="1D6F3CDD" w14:textId="77777777" w:rsidR="00060D30" w:rsidRDefault="00060D30" w:rsidP="00150FDE">
      <w:pPr>
        <w:rPr>
          <w:rFonts w:asciiTheme="minorHAnsi" w:hAnsiTheme="minorHAnsi"/>
        </w:rPr>
      </w:pPr>
    </w:p>
    <w:p w14:paraId="4F7EA913" w14:textId="77777777" w:rsidR="00060D30" w:rsidRDefault="00060D30" w:rsidP="00150FDE">
      <w:pPr>
        <w:rPr>
          <w:rFonts w:asciiTheme="minorHAnsi" w:hAnsiTheme="minorHAnsi"/>
        </w:rPr>
      </w:pPr>
    </w:p>
    <w:p w14:paraId="49291FFC" w14:textId="77777777" w:rsidR="00060D30" w:rsidRDefault="00060D30" w:rsidP="00150FDE">
      <w:pPr>
        <w:rPr>
          <w:rFonts w:asciiTheme="minorHAnsi" w:hAnsiTheme="minorHAnsi"/>
        </w:rPr>
      </w:pPr>
    </w:p>
    <w:p w14:paraId="53A7BC21" w14:textId="77777777" w:rsidR="00060D30" w:rsidRDefault="00060D30" w:rsidP="00150FDE">
      <w:pPr>
        <w:rPr>
          <w:rFonts w:asciiTheme="minorHAnsi" w:hAnsiTheme="minorHAnsi"/>
        </w:rPr>
      </w:pPr>
    </w:p>
    <w:p w14:paraId="39950E5B" w14:textId="77777777" w:rsidR="00150FDE" w:rsidRDefault="00150FDE" w:rsidP="00150FDE">
      <w:pPr>
        <w:rPr>
          <w:rFonts w:asciiTheme="minorHAnsi" w:hAnsiTheme="minorHAnsi"/>
        </w:rPr>
      </w:pPr>
    </w:p>
    <w:p w14:paraId="26547A9F" w14:textId="6C17E1BF" w:rsidR="00150FDE" w:rsidRPr="00150FDE" w:rsidRDefault="003B7EA9" w:rsidP="00150FDE">
      <w:pPr>
        <w:pStyle w:val="ListParagraph"/>
        <w:numPr>
          <w:ilvl w:val="0"/>
          <w:numId w:val="11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+x-10 </m:t>
        </m:r>
      </m:oMath>
      <w:r w:rsidR="00150FDE">
        <w:rPr>
          <w:rFonts w:asciiTheme="minorHAnsi" w:hAnsiTheme="minorHAnsi"/>
        </w:rPr>
        <w:t xml:space="preserve">is divided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</m:oMath>
    </w:p>
    <w:p w14:paraId="302A801E" w14:textId="77777777" w:rsidR="00150FDE" w:rsidRDefault="00150FDE" w:rsidP="00150FDE">
      <w:pPr>
        <w:pStyle w:val="ListParagraph"/>
        <w:rPr>
          <w:rFonts w:asciiTheme="minorHAnsi" w:hAnsiTheme="minorHAnsi"/>
        </w:rPr>
      </w:pPr>
    </w:p>
    <w:p w14:paraId="6981BEBC" w14:textId="77777777" w:rsidR="00150FDE" w:rsidRDefault="00150FDE" w:rsidP="00150FDE">
      <w:pPr>
        <w:pStyle w:val="ListParagraph"/>
        <w:rPr>
          <w:rFonts w:asciiTheme="minorHAnsi" w:hAnsiTheme="minorHAnsi"/>
        </w:rPr>
      </w:pPr>
    </w:p>
    <w:p w14:paraId="317F2936" w14:textId="77777777" w:rsidR="00150FDE" w:rsidRDefault="00150FDE" w:rsidP="00150FDE">
      <w:pPr>
        <w:pStyle w:val="ListParagraph"/>
        <w:rPr>
          <w:rFonts w:asciiTheme="minorHAnsi" w:hAnsiTheme="minorHAnsi"/>
        </w:rPr>
      </w:pPr>
    </w:p>
    <w:p w14:paraId="765CBA35" w14:textId="77777777" w:rsidR="00150FDE" w:rsidRDefault="00150FDE" w:rsidP="00150FDE">
      <w:pPr>
        <w:pStyle w:val="ListParagraph"/>
        <w:rPr>
          <w:rFonts w:asciiTheme="minorHAnsi" w:hAnsiTheme="minorHAnsi"/>
        </w:rPr>
      </w:pPr>
    </w:p>
    <w:p w14:paraId="5E6068EE" w14:textId="77777777" w:rsidR="00150FDE" w:rsidRPr="00150FDE" w:rsidRDefault="00150FDE" w:rsidP="00150FDE">
      <w:pPr>
        <w:pStyle w:val="ListParagraph"/>
        <w:rPr>
          <w:rFonts w:asciiTheme="minorHAnsi" w:hAnsiTheme="minorHAnsi"/>
        </w:rPr>
      </w:pPr>
    </w:p>
    <w:p w14:paraId="2D03C169" w14:textId="77777777" w:rsidR="00646854" w:rsidRDefault="00646854" w:rsidP="002A2BB5">
      <w:pPr>
        <w:rPr>
          <w:rFonts w:asciiTheme="minorHAnsi" w:hAnsiTheme="minorHAnsi"/>
        </w:rPr>
      </w:pPr>
    </w:p>
    <w:p w14:paraId="041FAF64" w14:textId="77777777" w:rsidR="00646854" w:rsidRDefault="00646854" w:rsidP="002A2BB5">
      <w:pPr>
        <w:rPr>
          <w:rFonts w:asciiTheme="minorHAnsi" w:hAnsiTheme="minorHAnsi"/>
        </w:rPr>
      </w:pPr>
    </w:p>
    <w:p w14:paraId="2E013C00" w14:textId="77777777" w:rsidR="002A2BB5" w:rsidRPr="00646854" w:rsidRDefault="002A2BB5" w:rsidP="002A2BB5">
      <w:pPr>
        <w:rPr>
          <w:rFonts w:asciiTheme="minorHAnsi" w:hAnsiTheme="minorHAnsi"/>
        </w:rPr>
      </w:pPr>
    </w:p>
    <w:p w14:paraId="0067991B" w14:textId="77777777" w:rsidR="002A2BB5" w:rsidRPr="00646854" w:rsidRDefault="002A2BB5" w:rsidP="002A2BB5">
      <w:pPr>
        <w:rPr>
          <w:rFonts w:asciiTheme="minorHAnsi" w:hAnsiTheme="minorHAnsi"/>
        </w:rPr>
      </w:pPr>
    </w:p>
    <w:p w14:paraId="216950C4" w14:textId="77777777" w:rsidR="002A2BB5" w:rsidRPr="00646854" w:rsidRDefault="002A2BB5" w:rsidP="002A2BB5">
      <w:pPr>
        <w:rPr>
          <w:rFonts w:asciiTheme="minorHAnsi" w:hAnsiTheme="minorHAnsi"/>
        </w:rPr>
      </w:pPr>
    </w:p>
    <w:p w14:paraId="7E9070B8" w14:textId="77777777" w:rsidR="00646854" w:rsidRDefault="00646854" w:rsidP="002A2BB5">
      <w:pPr>
        <w:rPr>
          <w:rFonts w:asciiTheme="minorHAnsi" w:hAnsiTheme="minorHAnsi"/>
        </w:rPr>
      </w:pPr>
    </w:p>
    <w:p w14:paraId="30888EF1" w14:textId="24A6BB26" w:rsidR="002A2BB5" w:rsidRPr="00646854" w:rsidRDefault="00C46DB5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Question 2</w:t>
      </w:r>
      <w:r w:rsidR="002A2BB5" w:rsidRPr="00646854">
        <w:rPr>
          <w:rFonts w:asciiTheme="minorHAnsi" w:hAnsiTheme="minorHAnsi"/>
        </w:rPr>
        <w:t>:</w:t>
      </w:r>
      <w:r w:rsidR="00060D30">
        <w:rPr>
          <w:rFonts w:asciiTheme="minorHAnsi" w:hAnsiTheme="minorHAnsi"/>
        </w:rPr>
        <w:t xml:space="preserve"> [</w:t>
      </w:r>
      <w:r w:rsidR="00631386">
        <w:rPr>
          <w:rFonts w:asciiTheme="minorHAnsi" w:hAnsiTheme="minorHAnsi"/>
        </w:rPr>
        <w:t>3</w:t>
      </w:r>
      <w:r w:rsidR="00646854">
        <w:rPr>
          <w:rFonts w:asciiTheme="minorHAnsi" w:hAnsiTheme="minorHAnsi"/>
        </w:rPr>
        <w:t xml:space="preserve"> marks]</w:t>
      </w:r>
    </w:p>
    <w:p w14:paraId="334325A9" w14:textId="77777777" w:rsidR="002A2BB5" w:rsidRPr="00646854" w:rsidRDefault="002A2BB5" w:rsidP="002A2BB5">
      <w:pPr>
        <w:rPr>
          <w:rFonts w:asciiTheme="minorHAnsi" w:hAnsiTheme="minorHAnsi"/>
        </w:rPr>
      </w:pPr>
    </w:p>
    <w:p w14:paraId="3370EE7A" w14:textId="05B3BDB3" w:rsidR="002A2BB5" w:rsidRPr="00150FDE" w:rsidRDefault="00150FDE" w:rsidP="002A2BB5">
      <w:r>
        <w:t xml:space="preserve">A polynomial is given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+6x+3</m:t>
        </m:r>
      </m:oMath>
      <w:r w:rsidR="00060D30">
        <w:t xml:space="preserve"> where </w:t>
      </w:r>
      <w:proofErr w:type="gramStart"/>
      <w:r w:rsidR="00060D30">
        <w:t xml:space="preserve">a </w:t>
      </w:r>
      <w:r>
        <w:t>is</w:t>
      </w:r>
      <w:proofErr w:type="gramEnd"/>
      <w:r>
        <w:t xml:space="preserve"> a constant.</w:t>
      </w:r>
    </w:p>
    <w:p w14:paraId="506BBCB4" w14:textId="538065E9" w:rsidR="00150FDE" w:rsidRDefault="00150FDE" w:rsidP="002A2BB5">
      <w:r>
        <w:t xml:space="preserve">When </w:t>
      </w:r>
      <m:oMath>
        <m:r>
          <w:rPr>
            <w:rFonts w:ascii="Cambria Math" w:hAnsi="Cambria Math"/>
          </w:rPr>
          <m:t>f(x)</m:t>
        </m:r>
      </m:oMath>
      <w:r>
        <w:t xml:space="preserve"> is divided by </w:t>
      </w:r>
      <m:oMath>
        <m:r>
          <w:rPr>
            <w:rFonts w:ascii="Cambria Math" w:hAnsi="Cambria Math"/>
          </w:rPr>
          <m:t>(x-2)</m:t>
        </m:r>
      </m:oMath>
      <w:r>
        <w:t xml:space="preserve"> there is a remainder of 7.</w:t>
      </w:r>
    </w:p>
    <w:p w14:paraId="0C91E164" w14:textId="7FD27867" w:rsidR="00150FDE" w:rsidRPr="00150FDE" w:rsidRDefault="00150FDE" w:rsidP="002A2BB5">
      <w:r>
        <w:t>Find the value of a.</w:t>
      </w:r>
    </w:p>
    <w:p w14:paraId="638ADFA1" w14:textId="77777777" w:rsidR="002A2BB5" w:rsidRPr="00646854" w:rsidRDefault="002A2BB5" w:rsidP="002A2BB5">
      <w:pPr>
        <w:rPr>
          <w:rFonts w:asciiTheme="minorHAnsi" w:hAnsiTheme="minorHAnsi"/>
        </w:rPr>
      </w:pPr>
    </w:p>
    <w:p w14:paraId="61B211B5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075E2E04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4317FA16" w14:textId="77777777" w:rsidR="002A2BB5" w:rsidRDefault="002A2BB5" w:rsidP="002A2BB5">
      <w:pPr>
        <w:ind w:firstLine="720"/>
        <w:rPr>
          <w:rFonts w:asciiTheme="minorHAnsi" w:hAnsiTheme="minorHAnsi"/>
        </w:rPr>
      </w:pPr>
    </w:p>
    <w:p w14:paraId="49BCD778" w14:textId="77777777" w:rsidR="00060D30" w:rsidRDefault="00060D30" w:rsidP="002A2BB5">
      <w:pPr>
        <w:ind w:firstLine="720"/>
        <w:rPr>
          <w:rFonts w:asciiTheme="minorHAnsi" w:hAnsiTheme="minorHAnsi"/>
        </w:rPr>
      </w:pPr>
    </w:p>
    <w:p w14:paraId="6CA2F706" w14:textId="77777777" w:rsidR="00060D30" w:rsidRDefault="00060D30" w:rsidP="002A2BB5">
      <w:pPr>
        <w:ind w:firstLine="720"/>
        <w:rPr>
          <w:rFonts w:asciiTheme="minorHAnsi" w:hAnsiTheme="minorHAnsi"/>
        </w:rPr>
      </w:pPr>
    </w:p>
    <w:p w14:paraId="42EB989E" w14:textId="77777777" w:rsidR="00060D30" w:rsidRDefault="00060D30" w:rsidP="002A2BB5">
      <w:pPr>
        <w:ind w:firstLine="720"/>
        <w:rPr>
          <w:rFonts w:asciiTheme="minorHAnsi" w:hAnsiTheme="minorHAnsi"/>
        </w:rPr>
      </w:pPr>
    </w:p>
    <w:p w14:paraId="634AAD8D" w14:textId="77777777" w:rsidR="00060D30" w:rsidRPr="00646854" w:rsidRDefault="00060D30" w:rsidP="002A2BB5">
      <w:pPr>
        <w:ind w:firstLine="720"/>
        <w:rPr>
          <w:rFonts w:asciiTheme="minorHAnsi" w:hAnsiTheme="minorHAnsi"/>
        </w:rPr>
      </w:pPr>
    </w:p>
    <w:p w14:paraId="09E20566" w14:textId="77777777" w:rsidR="002A2BB5" w:rsidRPr="00646854" w:rsidRDefault="002A2BB5" w:rsidP="002A2BB5">
      <w:pPr>
        <w:ind w:firstLine="720"/>
        <w:rPr>
          <w:rFonts w:asciiTheme="minorHAnsi" w:hAnsiTheme="minorHAnsi"/>
        </w:rPr>
      </w:pPr>
    </w:p>
    <w:p w14:paraId="2E1512B5" w14:textId="77777777" w:rsidR="00646854" w:rsidRPr="00646854" w:rsidRDefault="00646854" w:rsidP="002A2BB5">
      <w:pPr>
        <w:rPr>
          <w:rFonts w:asciiTheme="minorHAnsi" w:hAnsiTheme="minorHAnsi"/>
        </w:rPr>
      </w:pPr>
    </w:p>
    <w:p w14:paraId="797B74AE" w14:textId="314E1E93" w:rsidR="00646854" w:rsidRPr="00646854" w:rsidRDefault="00646854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3:</w:t>
      </w:r>
      <w:r w:rsidR="00060D30">
        <w:rPr>
          <w:rFonts w:asciiTheme="minorHAnsi" w:hAnsiTheme="minorHAnsi"/>
        </w:rPr>
        <w:t xml:space="preserve"> [2,2</w:t>
      </w:r>
      <w:r>
        <w:rPr>
          <w:rFonts w:asciiTheme="minorHAnsi" w:hAnsiTheme="minorHAnsi"/>
        </w:rPr>
        <w:t xml:space="preserve"> marks]</w:t>
      </w:r>
    </w:p>
    <w:p w14:paraId="4E76B68B" w14:textId="77777777" w:rsidR="00646854" w:rsidRPr="00646854" w:rsidRDefault="00646854" w:rsidP="002A2BB5">
      <w:pPr>
        <w:rPr>
          <w:rFonts w:asciiTheme="minorHAnsi" w:hAnsiTheme="minorHAnsi"/>
        </w:rPr>
      </w:pPr>
    </w:p>
    <w:p w14:paraId="721C69CD" w14:textId="1C8921E2" w:rsidR="002A2BB5" w:rsidRDefault="00A2470A" w:rsidP="002A2BB5">
      <w:pPr>
        <w:rPr>
          <w:rFonts w:asciiTheme="minorHAnsi" w:hAnsiTheme="minorHAnsi"/>
        </w:rPr>
      </w:pPr>
      <w:r>
        <w:rPr>
          <w:rFonts w:asciiTheme="minorHAnsi" w:hAnsiTheme="minorHAnsi"/>
        </w:rPr>
        <w:t>Using the Factor Theorem, show that:</w:t>
      </w:r>
    </w:p>
    <w:p w14:paraId="0649A3E3" w14:textId="77777777" w:rsidR="00A2470A" w:rsidRDefault="00A2470A" w:rsidP="002A2BB5">
      <w:pPr>
        <w:rPr>
          <w:rFonts w:asciiTheme="minorHAnsi" w:hAnsiTheme="minorHAnsi"/>
        </w:rPr>
      </w:pPr>
    </w:p>
    <w:p w14:paraId="54EB802E" w14:textId="411241A8" w:rsidR="00A2470A" w:rsidRPr="00A2470A" w:rsidRDefault="003B7EA9" w:rsidP="00A2470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</m:oMath>
      <w:r w:rsidR="00A2470A">
        <w:rPr>
          <w:rFonts w:asciiTheme="minorHAnsi" w:hAnsiTheme="minorHAnsi"/>
        </w:rPr>
        <w:t xml:space="preserve"> is a factor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+3x-5</m:t>
        </m:r>
      </m:oMath>
    </w:p>
    <w:p w14:paraId="395342E8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4A3A82EA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1CF7AFF1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65256F6A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68301E8E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191120C1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4122468F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41BD3388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126ED129" w14:textId="27869DF3" w:rsidR="00A2470A" w:rsidRDefault="00A2470A" w:rsidP="00A2470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>(x+2)</m:t>
        </m:r>
      </m:oMath>
      <w:r>
        <w:rPr>
          <w:rFonts w:asciiTheme="minorHAnsi" w:hAnsiTheme="minorHAnsi"/>
        </w:rPr>
        <w:t xml:space="preserve"> is a factor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-7x+10</m:t>
        </m:r>
      </m:oMath>
    </w:p>
    <w:p w14:paraId="5AF9A980" w14:textId="77777777" w:rsidR="00060D30" w:rsidRDefault="00060D30" w:rsidP="00060D30">
      <w:pPr>
        <w:rPr>
          <w:rFonts w:asciiTheme="minorHAnsi" w:hAnsiTheme="minorHAnsi"/>
        </w:rPr>
      </w:pPr>
    </w:p>
    <w:p w14:paraId="0290CFA5" w14:textId="77777777" w:rsidR="00060D30" w:rsidRDefault="00060D30" w:rsidP="00060D30">
      <w:pPr>
        <w:rPr>
          <w:rFonts w:asciiTheme="minorHAnsi" w:hAnsiTheme="minorHAnsi"/>
        </w:rPr>
      </w:pPr>
    </w:p>
    <w:p w14:paraId="087AA5AA" w14:textId="77777777" w:rsidR="00060D30" w:rsidRDefault="00060D30" w:rsidP="00060D30">
      <w:pPr>
        <w:rPr>
          <w:rFonts w:asciiTheme="minorHAnsi" w:hAnsiTheme="minorHAnsi"/>
        </w:rPr>
      </w:pPr>
    </w:p>
    <w:p w14:paraId="6432317E" w14:textId="77777777" w:rsidR="00060D30" w:rsidRDefault="00060D30" w:rsidP="00060D30">
      <w:pPr>
        <w:rPr>
          <w:rFonts w:asciiTheme="minorHAnsi" w:hAnsiTheme="minorHAnsi"/>
        </w:rPr>
      </w:pPr>
    </w:p>
    <w:p w14:paraId="74A18B39" w14:textId="77777777" w:rsidR="00060D30" w:rsidRDefault="00060D30" w:rsidP="00060D30">
      <w:pPr>
        <w:rPr>
          <w:rFonts w:asciiTheme="minorHAnsi" w:hAnsiTheme="minorHAnsi"/>
        </w:rPr>
      </w:pPr>
    </w:p>
    <w:p w14:paraId="7467002A" w14:textId="77777777" w:rsidR="00060D30" w:rsidRPr="00060D30" w:rsidRDefault="00060D30" w:rsidP="00060D30">
      <w:pPr>
        <w:rPr>
          <w:rFonts w:asciiTheme="minorHAnsi" w:hAnsiTheme="minorHAnsi"/>
        </w:rPr>
      </w:pPr>
    </w:p>
    <w:p w14:paraId="4713D116" w14:textId="1711A037" w:rsidR="002A2BB5" w:rsidRPr="00646854" w:rsidRDefault="002A2BB5" w:rsidP="002A2BB5">
      <w:pPr>
        <w:jc w:val="right"/>
        <w:rPr>
          <w:rFonts w:asciiTheme="minorHAnsi" w:hAnsiTheme="minorHAnsi"/>
        </w:rPr>
      </w:pPr>
    </w:p>
    <w:p w14:paraId="2391EB96" w14:textId="31F100AD" w:rsidR="00646854" w:rsidRPr="00646854" w:rsidRDefault="00646854" w:rsidP="002A2BB5">
      <w:pPr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4:</w:t>
      </w:r>
      <w:r w:rsidR="00060D30">
        <w:rPr>
          <w:rFonts w:asciiTheme="minorHAnsi" w:hAnsiTheme="minorHAnsi"/>
        </w:rPr>
        <w:t xml:space="preserve"> [4,1</w:t>
      </w:r>
      <w:r w:rsidR="007D1BF5">
        <w:rPr>
          <w:rFonts w:asciiTheme="minorHAnsi" w:hAnsiTheme="minorHAnsi"/>
        </w:rPr>
        <w:t xml:space="preserve"> marks]</w:t>
      </w:r>
    </w:p>
    <w:p w14:paraId="2F725857" w14:textId="77777777" w:rsidR="00646854" w:rsidRPr="00646854" w:rsidRDefault="00646854" w:rsidP="002A2BB5">
      <w:pPr>
        <w:rPr>
          <w:rFonts w:asciiTheme="minorHAnsi" w:hAnsiTheme="minorHAnsi"/>
        </w:rPr>
      </w:pPr>
    </w:p>
    <w:p w14:paraId="4046DF9B" w14:textId="77777777" w:rsidR="002A2BB5" w:rsidRPr="00646854" w:rsidRDefault="002A2BB5" w:rsidP="002A2BB5">
      <w:pPr>
        <w:rPr>
          <w:rFonts w:asciiTheme="minorHAnsi" w:hAnsiTheme="minorHAnsi"/>
        </w:rPr>
      </w:pPr>
    </w:p>
    <w:p w14:paraId="79FD144C" w14:textId="7A2F6223" w:rsidR="002A2BB5" w:rsidRDefault="00A2470A" w:rsidP="00A247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A2470A">
        <w:rPr>
          <w:rFonts w:asciiTheme="minorHAnsi" w:hAnsiTheme="minorHAnsi"/>
        </w:rPr>
        <w:t xml:space="preserve">Use the factor theorem to fully </w:t>
      </w:r>
      <w:r w:rsidR="00015781" w:rsidRPr="00A2470A">
        <w:rPr>
          <w:rFonts w:asciiTheme="minorHAnsi" w:hAnsiTheme="minorHAnsi"/>
        </w:rPr>
        <w:t>factorise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-13x-42</m:t>
        </m:r>
      </m:oMath>
      <w:r>
        <w:rPr>
          <w:rFonts w:asciiTheme="minorHAnsi" w:hAnsiTheme="minorHAnsi"/>
        </w:rPr>
        <w:t>.</w:t>
      </w:r>
    </w:p>
    <w:p w14:paraId="0F27E562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0897A132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3C0F9E4E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2E7E5234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3F2473FA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7482048D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3AF5810C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77646B85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627DB610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0BBE819F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267F6344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000FEB84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7DCAE930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6C60C628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579ECD6A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023B301B" w14:textId="77777777" w:rsidR="00060D30" w:rsidRDefault="00060D30" w:rsidP="00A2470A">
      <w:pPr>
        <w:pStyle w:val="ListParagraph"/>
        <w:rPr>
          <w:rFonts w:asciiTheme="minorHAnsi" w:hAnsiTheme="minorHAnsi"/>
        </w:rPr>
      </w:pPr>
    </w:p>
    <w:p w14:paraId="3E38F772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2A79937A" w14:textId="77777777" w:rsidR="00A2470A" w:rsidRDefault="00A2470A" w:rsidP="00A2470A">
      <w:pPr>
        <w:pStyle w:val="ListParagraph"/>
        <w:rPr>
          <w:rFonts w:asciiTheme="minorHAnsi" w:hAnsiTheme="minorHAnsi"/>
        </w:rPr>
      </w:pPr>
    </w:p>
    <w:p w14:paraId="48CE2743" w14:textId="6978E21B" w:rsidR="00A2470A" w:rsidRPr="00A2470A" w:rsidRDefault="00A2470A" w:rsidP="00A247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Hence solve the equation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-13x-42=0.</m:t>
        </m:r>
      </m:oMath>
    </w:p>
    <w:p w14:paraId="7D00A363" w14:textId="77777777" w:rsidR="002A2BB5" w:rsidRPr="00646854" w:rsidRDefault="002A2BB5" w:rsidP="002A2BB5">
      <w:pPr>
        <w:rPr>
          <w:rFonts w:asciiTheme="minorHAnsi" w:hAnsiTheme="minorHAnsi"/>
        </w:rPr>
      </w:pPr>
    </w:p>
    <w:p w14:paraId="1C890FDE" w14:textId="77777777" w:rsidR="002A2BB5" w:rsidRPr="00646854" w:rsidRDefault="002A2BB5" w:rsidP="002A2BB5">
      <w:pPr>
        <w:rPr>
          <w:rFonts w:asciiTheme="minorHAnsi" w:hAnsiTheme="minorHAnsi"/>
        </w:rPr>
      </w:pPr>
    </w:p>
    <w:p w14:paraId="513277B6" w14:textId="77777777" w:rsidR="002A2BB5" w:rsidRPr="00646854" w:rsidRDefault="002A2BB5" w:rsidP="002A2BB5">
      <w:pPr>
        <w:rPr>
          <w:rFonts w:asciiTheme="minorHAnsi" w:hAnsiTheme="minorHAnsi"/>
        </w:rPr>
      </w:pPr>
    </w:p>
    <w:p w14:paraId="18276693" w14:textId="77777777" w:rsidR="002A2BB5" w:rsidRPr="00646854" w:rsidRDefault="002A2BB5" w:rsidP="002A2BB5">
      <w:pPr>
        <w:rPr>
          <w:rFonts w:asciiTheme="minorHAnsi" w:hAnsiTheme="minorHAnsi"/>
        </w:rPr>
      </w:pPr>
    </w:p>
    <w:p w14:paraId="454EF54A" w14:textId="77777777" w:rsidR="002A2BB5" w:rsidRPr="00646854" w:rsidRDefault="002A2BB5" w:rsidP="002A2BB5">
      <w:pPr>
        <w:rPr>
          <w:rFonts w:asciiTheme="minorHAnsi" w:hAnsiTheme="minorHAnsi"/>
        </w:rPr>
      </w:pPr>
    </w:p>
    <w:p w14:paraId="029089EA" w14:textId="77777777" w:rsidR="002A2BB5" w:rsidRPr="00646854" w:rsidRDefault="002A2BB5" w:rsidP="002A2BB5">
      <w:pPr>
        <w:rPr>
          <w:rFonts w:asciiTheme="minorHAnsi" w:hAnsiTheme="minorHAnsi"/>
        </w:rPr>
      </w:pPr>
    </w:p>
    <w:p w14:paraId="7E079851" w14:textId="77777777" w:rsidR="002A2BB5" w:rsidRPr="00646854" w:rsidRDefault="002A2BB5" w:rsidP="002A2BB5">
      <w:pPr>
        <w:rPr>
          <w:rFonts w:asciiTheme="minorHAnsi" w:hAnsiTheme="minorHAnsi"/>
        </w:rPr>
      </w:pPr>
    </w:p>
    <w:p w14:paraId="046B5D9E" w14:textId="77777777" w:rsidR="002A2BB5" w:rsidRPr="00646854" w:rsidRDefault="002A2BB5" w:rsidP="002A2BB5">
      <w:pPr>
        <w:rPr>
          <w:rFonts w:asciiTheme="minorHAnsi" w:hAnsiTheme="minorHAnsi"/>
        </w:rPr>
      </w:pPr>
    </w:p>
    <w:p w14:paraId="25F316D8" w14:textId="77777777" w:rsidR="002A2BB5" w:rsidRPr="00646854" w:rsidRDefault="002A2BB5" w:rsidP="002A2BB5">
      <w:pPr>
        <w:rPr>
          <w:rFonts w:asciiTheme="minorHAnsi" w:hAnsiTheme="minorHAnsi"/>
        </w:rPr>
      </w:pPr>
    </w:p>
    <w:p w14:paraId="79C028E4" w14:textId="77777777" w:rsidR="002A2BB5" w:rsidRPr="00646854" w:rsidRDefault="002A2BB5" w:rsidP="002A2BB5">
      <w:pPr>
        <w:rPr>
          <w:rFonts w:asciiTheme="minorHAnsi" w:hAnsiTheme="minorHAnsi"/>
        </w:rPr>
      </w:pPr>
    </w:p>
    <w:p w14:paraId="5BEDBD85" w14:textId="77777777" w:rsidR="002A2BB5" w:rsidRPr="00646854" w:rsidRDefault="002A2BB5" w:rsidP="002A2BB5">
      <w:pPr>
        <w:rPr>
          <w:rFonts w:asciiTheme="minorHAnsi" w:hAnsiTheme="minorHAnsi"/>
        </w:rPr>
      </w:pPr>
    </w:p>
    <w:p w14:paraId="52984FEC" w14:textId="77777777" w:rsidR="002A2BB5" w:rsidRPr="00646854" w:rsidRDefault="002A2BB5" w:rsidP="002A2BB5">
      <w:pPr>
        <w:jc w:val="right"/>
        <w:rPr>
          <w:rFonts w:asciiTheme="minorHAnsi" w:hAnsiTheme="minorHAnsi"/>
        </w:rPr>
      </w:pPr>
    </w:p>
    <w:p w14:paraId="383F021A" w14:textId="77777777" w:rsidR="002A2BB5" w:rsidRPr="00646854" w:rsidRDefault="002A2BB5" w:rsidP="002A2BB5">
      <w:pPr>
        <w:rPr>
          <w:rFonts w:asciiTheme="minorHAnsi" w:hAnsiTheme="minorHAnsi"/>
        </w:rPr>
      </w:pPr>
    </w:p>
    <w:p w14:paraId="4754CD9A" w14:textId="3B58F8D2" w:rsidR="00646854" w:rsidRPr="00646854" w:rsidRDefault="00646854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5:</w:t>
      </w:r>
      <w:r w:rsidR="007D1BF5">
        <w:rPr>
          <w:rFonts w:asciiTheme="minorHAnsi" w:hAnsiTheme="minorHAnsi"/>
        </w:rPr>
        <w:t xml:space="preserve"> [3 marks]</w:t>
      </w:r>
    </w:p>
    <w:p w14:paraId="1B60637D" w14:textId="77777777" w:rsidR="00646854" w:rsidRPr="00646854" w:rsidRDefault="00646854" w:rsidP="002A2BB5">
      <w:pPr>
        <w:ind w:left="720" w:hanging="720"/>
        <w:rPr>
          <w:rFonts w:asciiTheme="minorHAnsi" w:hAnsiTheme="minorHAnsi"/>
        </w:rPr>
      </w:pPr>
    </w:p>
    <w:p w14:paraId="185E3610" w14:textId="3295C893" w:rsidR="002A2BB5" w:rsidRPr="00646854" w:rsidRDefault="00A2470A" w:rsidP="002A2BB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Given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</m:oMath>
      <w:r>
        <w:rPr>
          <w:rFonts w:asciiTheme="minorHAnsi" w:hAnsiTheme="minorHAnsi"/>
        </w:rPr>
        <w:t xml:space="preserve"> is a factor 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+3ax-54,</m:t>
        </m:r>
      </m:oMath>
      <w:r w:rsidR="009C1B91">
        <w:rPr>
          <w:rFonts w:asciiTheme="minorHAnsi" w:hAnsiTheme="minorHAnsi"/>
        </w:rPr>
        <w:t xml:space="preserve"> find</w:t>
      </w:r>
      <w:r w:rsidR="005C7344">
        <w:rPr>
          <w:rFonts w:asciiTheme="minorHAnsi" w:hAnsiTheme="minorHAnsi"/>
        </w:rPr>
        <w:t xml:space="preserve"> the value of a.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714CB137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26378E08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3C5096E8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7ABA1F7D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5156FD1D" w14:textId="77777777" w:rsidR="002A2BB5" w:rsidRDefault="002A2BB5" w:rsidP="002A2BB5">
      <w:pPr>
        <w:ind w:left="720" w:hanging="720"/>
        <w:rPr>
          <w:rFonts w:asciiTheme="minorHAnsi" w:hAnsiTheme="minorHAnsi"/>
        </w:rPr>
      </w:pPr>
    </w:p>
    <w:p w14:paraId="39958BF9" w14:textId="77777777" w:rsidR="00C46DB5" w:rsidRPr="00646854" w:rsidRDefault="00C46DB5" w:rsidP="002A2BB5">
      <w:pPr>
        <w:ind w:left="720" w:hanging="720"/>
        <w:rPr>
          <w:rFonts w:asciiTheme="minorHAnsi" w:hAnsiTheme="minorHAnsi"/>
        </w:rPr>
      </w:pPr>
    </w:p>
    <w:p w14:paraId="1139215F" w14:textId="77777777" w:rsidR="002A2BB5" w:rsidRPr="00646854" w:rsidRDefault="002A2BB5" w:rsidP="002A2BB5">
      <w:pPr>
        <w:ind w:left="720" w:hanging="720"/>
        <w:rPr>
          <w:rFonts w:asciiTheme="minorHAnsi" w:hAnsiTheme="minorHAnsi"/>
        </w:rPr>
      </w:pPr>
    </w:p>
    <w:p w14:paraId="57C1F933" w14:textId="5F4E68EE" w:rsidR="002A2BB5" w:rsidRPr="00646854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14:paraId="47820280" w14:textId="77777777" w:rsidR="002A2BB5" w:rsidRPr="00646854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14:paraId="61A6D4B2" w14:textId="77777777" w:rsidR="002A2BB5" w:rsidRDefault="002A2BB5" w:rsidP="002A2BB5">
      <w:pPr>
        <w:ind w:left="720" w:hanging="720"/>
        <w:jc w:val="right"/>
        <w:rPr>
          <w:rFonts w:asciiTheme="minorHAnsi" w:hAnsiTheme="minorHAnsi"/>
        </w:rPr>
      </w:pPr>
    </w:p>
    <w:p w14:paraId="4CBFD234" w14:textId="77777777" w:rsidR="00060D30" w:rsidRPr="00646854" w:rsidRDefault="00060D30" w:rsidP="002A2BB5">
      <w:pPr>
        <w:ind w:left="720" w:hanging="720"/>
        <w:jc w:val="right"/>
        <w:rPr>
          <w:rFonts w:asciiTheme="minorHAnsi" w:hAnsiTheme="minorHAnsi"/>
        </w:rPr>
      </w:pPr>
    </w:p>
    <w:p w14:paraId="7CCFF108" w14:textId="5CD0AE69" w:rsidR="00646854" w:rsidRPr="00646854" w:rsidRDefault="00646854" w:rsidP="002A2BB5">
      <w:pPr>
        <w:ind w:left="720" w:hanging="720"/>
        <w:rPr>
          <w:rFonts w:asciiTheme="minorHAnsi" w:hAnsiTheme="minorHAnsi"/>
        </w:rPr>
      </w:pPr>
      <w:r w:rsidRPr="00646854">
        <w:rPr>
          <w:rFonts w:asciiTheme="minorHAnsi" w:hAnsiTheme="minorHAnsi"/>
        </w:rPr>
        <w:t>Question 6:</w:t>
      </w:r>
      <w:r w:rsidR="00060D30">
        <w:rPr>
          <w:rFonts w:asciiTheme="minorHAnsi" w:hAnsiTheme="minorHAnsi"/>
        </w:rPr>
        <w:t xml:space="preserve"> [5,5 marks</w:t>
      </w:r>
      <w:r w:rsidR="007D1BF5">
        <w:rPr>
          <w:rFonts w:asciiTheme="minorHAnsi" w:hAnsiTheme="minorHAnsi"/>
        </w:rPr>
        <w:t>]</w:t>
      </w:r>
    </w:p>
    <w:p w14:paraId="505EC68D" w14:textId="77777777" w:rsidR="00646854" w:rsidRDefault="00646854" w:rsidP="002A2BB5">
      <w:pPr>
        <w:ind w:left="720" w:hanging="720"/>
        <w:rPr>
          <w:rFonts w:asciiTheme="minorHAnsi" w:hAnsiTheme="minorHAnsi"/>
        </w:rPr>
      </w:pPr>
    </w:p>
    <w:p w14:paraId="0D16271F" w14:textId="1886D15B" w:rsidR="00FF21E1" w:rsidRDefault="00FF21E1" w:rsidP="002A2BB5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</w:rPr>
        <w:t>Complete the following divisions using one of the methods from parts D, E and F of the take home</w:t>
      </w:r>
    </w:p>
    <w:p w14:paraId="6314301E" w14:textId="00F4A639" w:rsidR="00FF21E1" w:rsidRPr="00646854" w:rsidRDefault="00FF21E1" w:rsidP="002A2BB5">
      <w:pPr>
        <w:ind w:left="720" w:hanging="720"/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>component</w:t>
      </w:r>
      <w:proofErr w:type="gramEnd"/>
      <w:r>
        <w:rPr>
          <w:rFonts w:asciiTheme="minorHAnsi" w:hAnsiTheme="minorHAnsi"/>
        </w:rPr>
        <w:t>.</w:t>
      </w:r>
    </w:p>
    <w:p w14:paraId="2FDA3069" w14:textId="77777777" w:rsidR="00060D30" w:rsidRDefault="00060D30" w:rsidP="00060D30">
      <w:pPr>
        <w:pStyle w:val="ListParagraph"/>
        <w:rPr>
          <w:rFonts w:asciiTheme="minorHAnsi" w:hAnsiTheme="minorHAnsi"/>
        </w:rPr>
      </w:pPr>
    </w:p>
    <w:p w14:paraId="607FF725" w14:textId="77777777" w:rsidR="00060D30" w:rsidRDefault="00060D30" w:rsidP="00060D30">
      <w:pPr>
        <w:pStyle w:val="ListParagraph"/>
        <w:rPr>
          <w:rFonts w:asciiTheme="minorHAnsi" w:hAnsiTheme="minorHAnsi"/>
        </w:rPr>
      </w:pPr>
    </w:p>
    <w:p w14:paraId="4141B582" w14:textId="6A11A942" w:rsidR="009C1B91" w:rsidRPr="00060D30" w:rsidRDefault="009C1B91" w:rsidP="00FF21E1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-7x-10÷(x+5)</m:t>
        </m:r>
      </m:oMath>
    </w:p>
    <w:p w14:paraId="6F08315F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285B025F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4676CFE7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57129F24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00701A33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67A9BC24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75A391F5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1F236A5A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2CB3CC66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08B52665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288EB328" w14:textId="77777777" w:rsidR="00060D30" w:rsidRDefault="00060D30" w:rsidP="009C1B91">
      <w:pPr>
        <w:pStyle w:val="ListParagraph"/>
        <w:rPr>
          <w:rFonts w:asciiTheme="minorHAnsi" w:hAnsiTheme="minorHAnsi"/>
        </w:rPr>
      </w:pPr>
    </w:p>
    <w:p w14:paraId="057BBD6F" w14:textId="77777777" w:rsidR="00060D30" w:rsidRPr="00750777" w:rsidRDefault="00060D30" w:rsidP="009C1B91">
      <w:pPr>
        <w:pStyle w:val="ListParagraph"/>
        <w:rPr>
          <w:rFonts w:asciiTheme="minorHAnsi" w:hAnsiTheme="minorHAnsi"/>
        </w:rPr>
      </w:pPr>
    </w:p>
    <w:p w14:paraId="4F9C28BE" w14:textId="5294F35F" w:rsidR="009C1B91" w:rsidRPr="00750777" w:rsidRDefault="00750777" w:rsidP="00FF21E1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-x-6÷(x- 1)</m:t>
        </m:r>
      </m:oMath>
    </w:p>
    <w:p w14:paraId="40700A0C" w14:textId="77777777" w:rsidR="002A2BB5" w:rsidRDefault="002A2BB5" w:rsidP="002A2BB5">
      <w:pPr>
        <w:ind w:left="720"/>
        <w:rPr>
          <w:rFonts w:asciiTheme="minorHAnsi" w:hAnsiTheme="minorHAnsi"/>
        </w:rPr>
      </w:pPr>
    </w:p>
    <w:p w14:paraId="4857CBB0" w14:textId="77777777" w:rsidR="00750777" w:rsidRDefault="00750777" w:rsidP="002A2BB5">
      <w:pPr>
        <w:ind w:left="720"/>
        <w:rPr>
          <w:rFonts w:asciiTheme="minorHAnsi" w:hAnsiTheme="minorHAnsi"/>
        </w:rPr>
      </w:pPr>
    </w:p>
    <w:p w14:paraId="6B2DFA33" w14:textId="77777777" w:rsidR="00750777" w:rsidRDefault="00750777" w:rsidP="002A2BB5">
      <w:pPr>
        <w:ind w:left="720"/>
        <w:rPr>
          <w:rFonts w:asciiTheme="minorHAnsi" w:hAnsiTheme="minorHAnsi"/>
        </w:rPr>
      </w:pPr>
    </w:p>
    <w:p w14:paraId="5DE45982" w14:textId="77777777" w:rsidR="00750777" w:rsidRDefault="00750777" w:rsidP="002A2BB5">
      <w:pPr>
        <w:ind w:left="720"/>
        <w:rPr>
          <w:rFonts w:asciiTheme="minorHAnsi" w:hAnsiTheme="minorHAnsi"/>
        </w:rPr>
      </w:pPr>
    </w:p>
    <w:p w14:paraId="771EEBC4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7847B0FD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715DE49A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3A17CA2D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3DB3FF48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3D554C51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0C5D8D21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7BFBEC53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0AA614FB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207F9928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5A23614E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1A58DC02" w14:textId="77777777" w:rsidR="00060D30" w:rsidRDefault="00060D30" w:rsidP="002A2BB5">
      <w:pPr>
        <w:ind w:left="720"/>
        <w:rPr>
          <w:rFonts w:asciiTheme="minorHAnsi" w:hAnsiTheme="minorHAnsi"/>
        </w:rPr>
      </w:pPr>
    </w:p>
    <w:p w14:paraId="45E559F0" w14:textId="77777777" w:rsidR="00FF21E1" w:rsidRDefault="00FF21E1" w:rsidP="002A2BB5">
      <w:pPr>
        <w:ind w:left="720"/>
        <w:rPr>
          <w:rFonts w:asciiTheme="minorHAnsi" w:hAnsiTheme="minorHAnsi"/>
        </w:rPr>
      </w:pPr>
    </w:p>
    <w:p w14:paraId="5A48DCB2" w14:textId="1848068C" w:rsidR="00FF21E1" w:rsidRDefault="00FF21E1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Question 7: </w:t>
      </w:r>
      <w:r w:rsidR="00FF5340">
        <w:rPr>
          <w:rFonts w:asciiTheme="minorHAnsi" w:hAnsiTheme="minorHAnsi"/>
        </w:rPr>
        <w:t>[5,5 marks]</w:t>
      </w:r>
    </w:p>
    <w:p w14:paraId="283FCDB1" w14:textId="77777777" w:rsidR="00FF21E1" w:rsidRDefault="00FF21E1" w:rsidP="00750777">
      <w:pPr>
        <w:rPr>
          <w:rFonts w:asciiTheme="minorHAnsi" w:hAnsiTheme="minorHAnsi"/>
        </w:rPr>
      </w:pPr>
    </w:p>
    <w:p w14:paraId="75E92494" w14:textId="368EA8A2" w:rsidR="00FF21E1" w:rsidRDefault="00FF21E1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t>Solve the following equations by factorising. You should only use the Factor Theorem to find the first factor.</w:t>
      </w:r>
    </w:p>
    <w:p w14:paraId="0C2D3323" w14:textId="77777777" w:rsidR="00FF21E1" w:rsidRDefault="00FF21E1" w:rsidP="00750777">
      <w:pPr>
        <w:rPr>
          <w:rFonts w:asciiTheme="minorHAnsi" w:hAnsiTheme="minorHAnsi"/>
        </w:rPr>
      </w:pPr>
    </w:p>
    <w:p w14:paraId="14A66A1D" w14:textId="23849420" w:rsidR="00FF21E1" w:rsidRPr="00FF21E1" w:rsidRDefault="003B7EA9" w:rsidP="00FF21E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-3x+18=0</m:t>
        </m:r>
      </m:oMath>
    </w:p>
    <w:p w14:paraId="38477427" w14:textId="77777777" w:rsidR="00FF21E1" w:rsidRDefault="00FF21E1" w:rsidP="00750777">
      <w:pPr>
        <w:rPr>
          <w:rFonts w:asciiTheme="minorHAnsi" w:hAnsiTheme="minorHAnsi"/>
        </w:rPr>
      </w:pPr>
    </w:p>
    <w:p w14:paraId="7702CC87" w14:textId="77777777" w:rsidR="00FF21E1" w:rsidRDefault="00FF21E1" w:rsidP="00750777">
      <w:pPr>
        <w:rPr>
          <w:rFonts w:asciiTheme="minorHAnsi" w:hAnsiTheme="minorHAnsi"/>
        </w:rPr>
      </w:pPr>
    </w:p>
    <w:p w14:paraId="416D6170" w14:textId="77777777" w:rsidR="00FF21E1" w:rsidRDefault="00FF21E1" w:rsidP="00750777">
      <w:pPr>
        <w:rPr>
          <w:rFonts w:asciiTheme="minorHAnsi" w:hAnsiTheme="minorHAnsi"/>
        </w:rPr>
      </w:pPr>
    </w:p>
    <w:p w14:paraId="1C3FCC0C" w14:textId="77777777" w:rsidR="00FF21E1" w:rsidRDefault="00FF21E1" w:rsidP="00750777">
      <w:pPr>
        <w:rPr>
          <w:rFonts w:asciiTheme="minorHAnsi" w:hAnsiTheme="minorHAnsi"/>
        </w:rPr>
      </w:pPr>
    </w:p>
    <w:p w14:paraId="5683B157" w14:textId="77777777" w:rsidR="00FF21E1" w:rsidRDefault="00FF21E1" w:rsidP="00750777">
      <w:pPr>
        <w:rPr>
          <w:rFonts w:asciiTheme="minorHAnsi" w:hAnsiTheme="minorHAnsi"/>
        </w:rPr>
      </w:pPr>
    </w:p>
    <w:p w14:paraId="15372D4D" w14:textId="77777777" w:rsidR="00FF21E1" w:rsidRDefault="00FF21E1" w:rsidP="00750777">
      <w:pPr>
        <w:rPr>
          <w:rFonts w:asciiTheme="minorHAnsi" w:hAnsiTheme="minorHAnsi"/>
        </w:rPr>
      </w:pPr>
    </w:p>
    <w:p w14:paraId="00D19C86" w14:textId="77777777" w:rsidR="00FF21E1" w:rsidRDefault="00FF21E1" w:rsidP="00750777">
      <w:pPr>
        <w:rPr>
          <w:rFonts w:asciiTheme="minorHAnsi" w:hAnsiTheme="minorHAnsi"/>
        </w:rPr>
      </w:pPr>
    </w:p>
    <w:p w14:paraId="046E60FA" w14:textId="77777777" w:rsidR="00FF21E1" w:rsidRDefault="00FF21E1" w:rsidP="00750777">
      <w:pPr>
        <w:rPr>
          <w:rFonts w:asciiTheme="minorHAnsi" w:hAnsiTheme="minorHAnsi"/>
        </w:rPr>
      </w:pPr>
    </w:p>
    <w:p w14:paraId="198B1550" w14:textId="77777777" w:rsidR="00FF21E1" w:rsidRDefault="00FF21E1" w:rsidP="00750777">
      <w:pPr>
        <w:rPr>
          <w:rFonts w:asciiTheme="minorHAnsi" w:hAnsiTheme="minorHAnsi"/>
        </w:rPr>
      </w:pPr>
    </w:p>
    <w:p w14:paraId="07BD6FC5" w14:textId="77777777" w:rsidR="00FF21E1" w:rsidRDefault="00FF21E1" w:rsidP="00750777">
      <w:pPr>
        <w:rPr>
          <w:rFonts w:asciiTheme="minorHAnsi" w:hAnsiTheme="minorHAnsi"/>
        </w:rPr>
      </w:pPr>
    </w:p>
    <w:p w14:paraId="09759AA3" w14:textId="77777777" w:rsidR="00FF21E1" w:rsidRDefault="00FF21E1" w:rsidP="00750777">
      <w:pPr>
        <w:rPr>
          <w:rFonts w:asciiTheme="minorHAnsi" w:hAnsiTheme="minorHAnsi"/>
        </w:rPr>
      </w:pPr>
    </w:p>
    <w:p w14:paraId="7FBA227A" w14:textId="77777777" w:rsidR="00FF21E1" w:rsidRDefault="00FF21E1" w:rsidP="00750777">
      <w:pPr>
        <w:rPr>
          <w:rFonts w:asciiTheme="minorHAnsi" w:hAnsiTheme="minorHAnsi"/>
        </w:rPr>
      </w:pPr>
    </w:p>
    <w:p w14:paraId="7E637FA0" w14:textId="77777777" w:rsidR="00FF21E1" w:rsidRDefault="00FF21E1" w:rsidP="00750777">
      <w:pPr>
        <w:rPr>
          <w:rFonts w:asciiTheme="minorHAnsi" w:hAnsiTheme="minorHAnsi"/>
        </w:rPr>
      </w:pPr>
    </w:p>
    <w:p w14:paraId="4A241995" w14:textId="77777777" w:rsidR="00FF21E1" w:rsidRDefault="00FF21E1" w:rsidP="00750777">
      <w:pPr>
        <w:rPr>
          <w:rFonts w:asciiTheme="minorHAnsi" w:hAnsiTheme="minorHAnsi"/>
        </w:rPr>
      </w:pPr>
    </w:p>
    <w:p w14:paraId="65F637BA" w14:textId="303359A8" w:rsidR="00FF21E1" w:rsidRPr="00FF21E1" w:rsidRDefault="003B7EA9" w:rsidP="00FF21E1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-x-6</m:t>
        </m:r>
      </m:oMath>
      <w:r w:rsidR="00FF21E1">
        <w:rPr>
          <w:rFonts w:asciiTheme="minorHAnsi" w:hAnsiTheme="minorHAnsi"/>
        </w:rPr>
        <w:t>=0</w:t>
      </w:r>
    </w:p>
    <w:p w14:paraId="09886E3C" w14:textId="77777777" w:rsidR="00FF21E1" w:rsidRDefault="00FF21E1" w:rsidP="00FF21E1">
      <w:pPr>
        <w:rPr>
          <w:rFonts w:asciiTheme="minorHAnsi" w:hAnsiTheme="minorHAnsi"/>
        </w:rPr>
      </w:pPr>
    </w:p>
    <w:p w14:paraId="716545B1" w14:textId="77777777" w:rsidR="00FF21E1" w:rsidRDefault="00FF21E1" w:rsidP="00FF21E1">
      <w:pPr>
        <w:rPr>
          <w:rFonts w:asciiTheme="minorHAnsi" w:hAnsiTheme="minorHAnsi"/>
        </w:rPr>
      </w:pPr>
    </w:p>
    <w:p w14:paraId="552F8957" w14:textId="77777777" w:rsidR="00FF21E1" w:rsidRDefault="00FF21E1" w:rsidP="00FF21E1">
      <w:pPr>
        <w:rPr>
          <w:rFonts w:asciiTheme="minorHAnsi" w:hAnsiTheme="minorHAnsi"/>
        </w:rPr>
      </w:pPr>
    </w:p>
    <w:p w14:paraId="1BB4BA21" w14:textId="77777777" w:rsidR="00FF21E1" w:rsidRDefault="00FF21E1" w:rsidP="00FF21E1">
      <w:pPr>
        <w:rPr>
          <w:rFonts w:asciiTheme="minorHAnsi" w:hAnsiTheme="minorHAnsi"/>
        </w:rPr>
      </w:pPr>
    </w:p>
    <w:p w14:paraId="7F555090" w14:textId="77777777" w:rsidR="00FF21E1" w:rsidRDefault="00FF21E1" w:rsidP="00FF21E1">
      <w:pPr>
        <w:rPr>
          <w:rFonts w:asciiTheme="minorHAnsi" w:hAnsiTheme="minorHAnsi"/>
        </w:rPr>
      </w:pPr>
    </w:p>
    <w:p w14:paraId="07009695" w14:textId="77777777" w:rsidR="00FF21E1" w:rsidRDefault="00FF21E1" w:rsidP="00FF21E1">
      <w:pPr>
        <w:rPr>
          <w:rFonts w:asciiTheme="minorHAnsi" w:hAnsiTheme="minorHAnsi"/>
        </w:rPr>
      </w:pPr>
    </w:p>
    <w:p w14:paraId="3C9D85C1" w14:textId="77777777" w:rsidR="00FF21E1" w:rsidRDefault="00FF21E1" w:rsidP="00FF21E1">
      <w:pPr>
        <w:rPr>
          <w:rFonts w:asciiTheme="minorHAnsi" w:hAnsiTheme="minorHAnsi"/>
        </w:rPr>
      </w:pPr>
    </w:p>
    <w:p w14:paraId="02211CBA" w14:textId="77777777" w:rsidR="00FF21E1" w:rsidRDefault="00FF21E1" w:rsidP="00FF21E1">
      <w:pPr>
        <w:rPr>
          <w:rFonts w:asciiTheme="minorHAnsi" w:hAnsiTheme="minorHAnsi"/>
        </w:rPr>
      </w:pPr>
    </w:p>
    <w:p w14:paraId="13D184FC" w14:textId="77777777" w:rsidR="00FF21E1" w:rsidRDefault="00FF21E1" w:rsidP="00FF21E1">
      <w:pPr>
        <w:rPr>
          <w:rFonts w:asciiTheme="minorHAnsi" w:hAnsiTheme="minorHAnsi"/>
        </w:rPr>
      </w:pPr>
    </w:p>
    <w:p w14:paraId="4B57B65B" w14:textId="77777777" w:rsidR="00FF21E1" w:rsidRDefault="00FF21E1" w:rsidP="00FF21E1">
      <w:pPr>
        <w:rPr>
          <w:rFonts w:asciiTheme="minorHAnsi" w:hAnsiTheme="minorHAnsi"/>
        </w:rPr>
      </w:pPr>
    </w:p>
    <w:p w14:paraId="7EFB9008" w14:textId="77777777" w:rsidR="00FF21E1" w:rsidRPr="00FF21E1" w:rsidRDefault="00FF21E1" w:rsidP="00FF21E1">
      <w:pPr>
        <w:rPr>
          <w:rFonts w:asciiTheme="minorHAnsi" w:hAnsiTheme="minorHAnsi"/>
        </w:rPr>
      </w:pPr>
    </w:p>
    <w:p w14:paraId="77206335" w14:textId="54D714E1" w:rsidR="00750777" w:rsidRDefault="00FF21E1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t>Question 8</w:t>
      </w:r>
      <w:r w:rsidR="00750777">
        <w:rPr>
          <w:rFonts w:asciiTheme="minorHAnsi" w:hAnsiTheme="minorHAnsi"/>
        </w:rPr>
        <w:t xml:space="preserve">: </w:t>
      </w:r>
      <w:r w:rsidR="00631386">
        <w:rPr>
          <w:rFonts w:asciiTheme="minorHAnsi" w:hAnsiTheme="minorHAnsi"/>
        </w:rPr>
        <w:t>[6 marks]</w:t>
      </w:r>
    </w:p>
    <w:p w14:paraId="7A02FDDA" w14:textId="77777777" w:rsidR="00750777" w:rsidRDefault="00750777" w:rsidP="00750777">
      <w:pPr>
        <w:rPr>
          <w:rFonts w:asciiTheme="minorHAnsi" w:hAnsiTheme="minorHAnsi"/>
        </w:rPr>
      </w:pPr>
    </w:p>
    <w:p w14:paraId="5FD18111" w14:textId="77777777" w:rsidR="00750777" w:rsidRDefault="00750777" w:rsidP="00750777">
      <w:pPr>
        <w:rPr>
          <w:rFonts w:asciiTheme="minorHAnsi" w:hAnsiTheme="minorHAnsi"/>
        </w:rPr>
      </w:pPr>
    </w:p>
    <w:p w14:paraId="0351402C" w14:textId="3203D53A" w:rsidR="00750777" w:rsidRDefault="00060D30" w:rsidP="00750777">
      <w:pPr>
        <w:rPr>
          <w:rFonts w:asciiTheme="minorHAnsi" w:hAnsiTheme="minorHAnsi"/>
        </w:rPr>
      </w:pPr>
      <w:r>
        <w:rPr>
          <w:rFonts w:asciiTheme="minorHAnsi" w:hAnsiTheme="minorHAnsi"/>
        </w:rPr>
        <w:t>Find the coordinates of the points where</w:t>
      </w:r>
      <w:r w:rsidR="00750777">
        <w:rPr>
          <w:rFonts w:asciiTheme="minorHAnsi" w:hAnsiTheme="minorHAnsi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+18x+8 </m:t>
        </m:r>
      </m:oMath>
      <w:r>
        <w:rPr>
          <w:rFonts w:asciiTheme="minorHAnsi" w:hAnsiTheme="minorHAnsi"/>
        </w:rPr>
        <w:t xml:space="preserve">crosses the </w:t>
      </w:r>
      <w:r w:rsidRPr="00060D30">
        <w:rPr>
          <w:rFonts w:asciiTheme="minorHAnsi" w:hAnsiTheme="minorHAnsi"/>
          <w:i/>
        </w:rPr>
        <w:t>x</w:t>
      </w:r>
      <w:r>
        <w:rPr>
          <w:rFonts w:asciiTheme="minorHAnsi" w:hAnsiTheme="minorHAnsi"/>
        </w:rPr>
        <w:t xml:space="preserve"> axis.</w:t>
      </w:r>
    </w:p>
    <w:p w14:paraId="308AE011" w14:textId="77777777" w:rsidR="00750777" w:rsidRPr="00646854" w:rsidRDefault="00750777" w:rsidP="002A2BB5">
      <w:pPr>
        <w:ind w:left="720"/>
        <w:rPr>
          <w:rFonts w:asciiTheme="minorHAnsi" w:hAnsiTheme="minorHAnsi"/>
        </w:rPr>
      </w:pPr>
    </w:p>
    <w:p w14:paraId="253E3E03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5FDDAFC9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56ADA2C9" w14:textId="77777777" w:rsidR="002A2BB5" w:rsidRDefault="002A2BB5" w:rsidP="002A2BB5">
      <w:pPr>
        <w:ind w:left="720"/>
        <w:rPr>
          <w:rFonts w:asciiTheme="minorHAnsi" w:hAnsiTheme="minorHAnsi"/>
        </w:rPr>
      </w:pPr>
    </w:p>
    <w:p w14:paraId="5E4AE105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190EF3C7" w14:textId="77777777" w:rsidR="002A2BB5" w:rsidRPr="00646854" w:rsidRDefault="002A2BB5" w:rsidP="007D1BF5">
      <w:pPr>
        <w:rPr>
          <w:rFonts w:asciiTheme="minorHAnsi" w:hAnsiTheme="minorHAnsi"/>
        </w:rPr>
      </w:pPr>
    </w:p>
    <w:p w14:paraId="6DAADD53" w14:textId="77777777" w:rsidR="002A2BB5" w:rsidRPr="00646854" w:rsidRDefault="002A2BB5" w:rsidP="002A2BB5">
      <w:pPr>
        <w:ind w:left="720"/>
        <w:rPr>
          <w:rFonts w:asciiTheme="minorHAnsi" w:hAnsiTheme="minorHAnsi"/>
        </w:rPr>
      </w:pPr>
    </w:p>
    <w:p w14:paraId="7B6914F7" w14:textId="77777777" w:rsidR="002A2BB5" w:rsidRPr="00646854" w:rsidRDefault="002A2BB5" w:rsidP="002A2BB5">
      <w:pPr>
        <w:rPr>
          <w:rFonts w:asciiTheme="minorHAnsi" w:hAnsiTheme="minorHAnsi"/>
        </w:rPr>
      </w:pPr>
    </w:p>
    <w:p w14:paraId="095645EA" w14:textId="77777777" w:rsidR="002A2BB5" w:rsidRPr="00646854" w:rsidRDefault="002A2BB5" w:rsidP="002A2BB5">
      <w:pPr>
        <w:rPr>
          <w:rFonts w:asciiTheme="minorHAnsi" w:hAnsiTheme="minorHAnsi"/>
        </w:rPr>
      </w:pPr>
    </w:p>
    <w:p w14:paraId="4DC4D0FD" w14:textId="77777777" w:rsidR="002A2BB5" w:rsidRPr="00646854" w:rsidRDefault="002A2BB5" w:rsidP="002A2BB5">
      <w:pPr>
        <w:rPr>
          <w:rFonts w:asciiTheme="minorHAnsi" w:hAnsiTheme="minorHAnsi"/>
        </w:rPr>
      </w:pPr>
    </w:p>
    <w:p w14:paraId="12924F7B" w14:textId="77777777" w:rsidR="002A2BB5" w:rsidRPr="00646854" w:rsidRDefault="002A2BB5" w:rsidP="002A2BB5">
      <w:pPr>
        <w:rPr>
          <w:rFonts w:asciiTheme="minorHAnsi" w:hAnsiTheme="minorHAnsi"/>
        </w:rPr>
      </w:pPr>
    </w:p>
    <w:p w14:paraId="11FFE5CC" w14:textId="77777777" w:rsidR="002A2BB5" w:rsidRPr="00646854" w:rsidRDefault="002A2BB5" w:rsidP="002A2BB5">
      <w:pPr>
        <w:rPr>
          <w:rFonts w:asciiTheme="minorHAnsi" w:hAnsiTheme="minorHAnsi"/>
        </w:rPr>
      </w:pPr>
    </w:p>
    <w:p w14:paraId="211F7ADC" w14:textId="77777777" w:rsidR="002A2BB5" w:rsidRPr="00646854" w:rsidRDefault="002A2BB5" w:rsidP="002A2BB5">
      <w:pPr>
        <w:rPr>
          <w:rFonts w:asciiTheme="minorHAnsi" w:hAnsiTheme="minorHAnsi"/>
        </w:rPr>
      </w:pPr>
    </w:p>
    <w:p w14:paraId="4FB902CB" w14:textId="77777777" w:rsidR="002A2BB5" w:rsidRPr="00646854" w:rsidRDefault="002A2BB5" w:rsidP="002A2BB5">
      <w:pPr>
        <w:rPr>
          <w:rFonts w:asciiTheme="minorHAnsi" w:hAnsiTheme="minorHAnsi"/>
        </w:rPr>
      </w:pPr>
    </w:p>
    <w:sectPr w:rsidR="002A2BB5" w:rsidRPr="00646854" w:rsidSect="001F7A41">
      <w:pgSz w:w="11900" w:h="16840"/>
      <w:pgMar w:top="562" w:right="720" w:bottom="562" w:left="720" w:header="187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B698F"/>
    <w:multiLevelType w:val="hybridMultilevel"/>
    <w:tmpl w:val="C98453D0"/>
    <w:lvl w:ilvl="0" w:tplc="BB5C4F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545EC"/>
    <w:multiLevelType w:val="hybridMultilevel"/>
    <w:tmpl w:val="5554CF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C260E"/>
    <w:multiLevelType w:val="hybridMultilevel"/>
    <w:tmpl w:val="32683A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E42B91"/>
    <w:multiLevelType w:val="hybridMultilevel"/>
    <w:tmpl w:val="FD8453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A312F0"/>
    <w:multiLevelType w:val="hybridMultilevel"/>
    <w:tmpl w:val="D71003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B02B5"/>
    <w:multiLevelType w:val="hybridMultilevel"/>
    <w:tmpl w:val="FAF2D212"/>
    <w:lvl w:ilvl="0" w:tplc="B52E414C">
      <w:start w:val="1"/>
      <w:numFmt w:val="decimal"/>
      <w:lvlText w:val="%1."/>
      <w:lvlJc w:val="left"/>
      <w:pPr>
        <w:ind w:left="1065" w:hanging="705"/>
      </w:pPr>
      <w:rPr>
        <w:rFonts w:asciiTheme="minorHAnsi" w:hAnsiTheme="minorHAnsi" w:cs="Arial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D7520"/>
    <w:multiLevelType w:val="hybridMultilevel"/>
    <w:tmpl w:val="BEA0A0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F55F7"/>
    <w:multiLevelType w:val="hybridMultilevel"/>
    <w:tmpl w:val="FCC6BA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C1E09"/>
    <w:multiLevelType w:val="hybridMultilevel"/>
    <w:tmpl w:val="C6CC2C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6724A"/>
    <w:multiLevelType w:val="hybridMultilevel"/>
    <w:tmpl w:val="D4BA9D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95F1D"/>
    <w:multiLevelType w:val="hybridMultilevel"/>
    <w:tmpl w:val="6C068FF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65548C"/>
    <w:multiLevelType w:val="hybridMultilevel"/>
    <w:tmpl w:val="9ED25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816CD7"/>
    <w:multiLevelType w:val="hybridMultilevel"/>
    <w:tmpl w:val="1C70743A"/>
    <w:lvl w:ilvl="0" w:tplc="0D1AFA1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7A35B3"/>
    <w:multiLevelType w:val="hybridMultilevel"/>
    <w:tmpl w:val="AA96DD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A4114"/>
    <w:multiLevelType w:val="hybridMultilevel"/>
    <w:tmpl w:val="C9B24F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C02026"/>
    <w:multiLevelType w:val="hybridMultilevel"/>
    <w:tmpl w:val="6DD60F96"/>
    <w:lvl w:ilvl="0" w:tplc="6C5A40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5"/>
  </w:num>
  <w:num w:numId="5">
    <w:abstractNumId w:val="12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14"/>
  </w:num>
  <w:num w:numId="11">
    <w:abstractNumId w:val="3"/>
  </w:num>
  <w:num w:numId="12">
    <w:abstractNumId w:val="13"/>
  </w:num>
  <w:num w:numId="13">
    <w:abstractNumId w:val="7"/>
  </w:num>
  <w:num w:numId="14">
    <w:abstractNumId w:val="1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drawingGridHorizontalSpacing w:val="57"/>
  <w:drawingGridVerticalSpacing w:val="57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C1"/>
    <w:rsid w:val="000152E7"/>
    <w:rsid w:val="00015781"/>
    <w:rsid w:val="00016A8F"/>
    <w:rsid w:val="00060D30"/>
    <w:rsid w:val="00117E75"/>
    <w:rsid w:val="00150FDE"/>
    <w:rsid w:val="001F7A41"/>
    <w:rsid w:val="002A2BB5"/>
    <w:rsid w:val="002E3BAD"/>
    <w:rsid w:val="00353419"/>
    <w:rsid w:val="003650BB"/>
    <w:rsid w:val="003A7EBA"/>
    <w:rsid w:val="003B7EA9"/>
    <w:rsid w:val="00450240"/>
    <w:rsid w:val="004C5097"/>
    <w:rsid w:val="004E5C88"/>
    <w:rsid w:val="00506BC4"/>
    <w:rsid w:val="005C7344"/>
    <w:rsid w:val="00622633"/>
    <w:rsid w:val="00631386"/>
    <w:rsid w:val="0063214D"/>
    <w:rsid w:val="00646854"/>
    <w:rsid w:val="007263E3"/>
    <w:rsid w:val="00732882"/>
    <w:rsid w:val="00750777"/>
    <w:rsid w:val="007A0C8C"/>
    <w:rsid w:val="007C18D6"/>
    <w:rsid w:val="007D1BF5"/>
    <w:rsid w:val="008D5C0C"/>
    <w:rsid w:val="00925D06"/>
    <w:rsid w:val="009911F6"/>
    <w:rsid w:val="009C1B91"/>
    <w:rsid w:val="009C5DE3"/>
    <w:rsid w:val="009E5232"/>
    <w:rsid w:val="00A2470A"/>
    <w:rsid w:val="00B1715C"/>
    <w:rsid w:val="00B65A1B"/>
    <w:rsid w:val="00BA4869"/>
    <w:rsid w:val="00BC2854"/>
    <w:rsid w:val="00BE4E40"/>
    <w:rsid w:val="00C05E88"/>
    <w:rsid w:val="00C32D7F"/>
    <w:rsid w:val="00C33464"/>
    <w:rsid w:val="00C46DB5"/>
    <w:rsid w:val="00C90291"/>
    <w:rsid w:val="00CF7EC1"/>
    <w:rsid w:val="00DF73A6"/>
    <w:rsid w:val="00E7354A"/>
    <w:rsid w:val="00E759C2"/>
    <w:rsid w:val="00EA0A29"/>
    <w:rsid w:val="00FF21E1"/>
    <w:rsid w:val="00FF236C"/>
    <w:rsid w:val="00FF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C5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mic Sans MS" w:eastAsiaTheme="minorEastAsia" w:hAnsi="Comic Sans MS" w:cstheme="minorBidi"/>
        <w:i/>
        <w:iCs/>
        <w:sz w:val="28"/>
        <w:szCs w:val="28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EC1"/>
    <w:rPr>
      <w:rFonts w:ascii="Bookman Old Style" w:eastAsia="Times New Roman" w:hAnsi="Bookman Old Style" w:cs="Times New Roman"/>
      <w:i w:val="0"/>
      <w:iCs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SNorm">
    <w:name w:val="CS Norm"/>
    <w:basedOn w:val="Normal"/>
    <w:qFormat/>
    <w:rsid w:val="00BA4869"/>
    <w:rPr>
      <w:rFonts w:ascii="Comic Sans MS" w:eastAsiaTheme="minorEastAsia" w:hAnsi="Comic Sans MS" w:cstheme="minorBidi"/>
      <w:i/>
      <w:iCs/>
      <w:sz w:val="28"/>
      <w:szCs w:val="28"/>
      <w:lang w:eastAsia="en-US"/>
    </w:rPr>
  </w:style>
  <w:style w:type="paragraph" w:customStyle="1" w:styleId="CSIndent1">
    <w:name w:val="CS Indent 1"/>
    <w:basedOn w:val="CSNorm"/>
    <w:qFormat/>
    <w:rsid w:val="008D5C0C"/>
    <w:pPr>
      <w:ind w:left="709" w:hanging="709"/>
    </w:pPr>
  </w:style>
  <w:style w:type="paragraph" w:customStyle="1" w:styleId="CSIndent2">
    <w:name w:val="CS Indent 2"/>
    <w:basedOn w:val="CSNorm"/>
    <w:qFormat/>
    <w:rsid w:val="007C18D6"/>
    <w:pPr>
      <w:ind w:left="1418" w:hanging="709"/>
    </w:pPr>
  </w:style>
  <w:style w:type="paragraph" w:customStyle="1" w:styleId="CSIndent3">
    <w:name w:val="CS Indent 3"/>
    <w:basedOn w:val="CSIndent2"/>
    <w:qFormat/>
    <w:rsid w:val="007C18D6"/>
    <w:pPr>
      <w:ind w:left="2127"/>
    </w:pPr>
  </w:style>
  <w:style w:type="paragraph" w:customStyle="1" w:styleId="Indent2">
    <w:name w:val="Indent 2+"/>
    <w:basedOn w:val="CSIndent3"/>
    <w:next w:val="CSIndent2"/>
    <w:qFormat/>
    <w:rsid w:val="007C18D6"/>
    <w:pPr>
      <w:tabs>
        <w:tab w:val="left" w:pos="2127"/>
      </w:tabs>
      <w:ind w:left="2835" w:hanging="1276"/>
    </w:pPr>
  </w:style>
  <w:style w:type="paragraph" w:customStyle="1" w:styleId="CSIndent20">
    <w:name w:val="CS Indent 2+"/>
    <w:basedOn w:val="CSIndent1"/>
    <w:next w:val="C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Normal">
    <w:name w:val="BOS Normal"/>
    <w:basedOn w:val="Normal"/>
    <w:qFormat/>
    <w:rsid w:val="00CF7EC1"/>
    <w:rPr>
      <w:rFonts w:eastAsiaTheme="minorEastAsia" w:cstheme="minorBidi"/>
      <w:i/>
      <w:iCs/>
      <w:szCs w:val="28"/>
      <w:lang w:eastAsia="en-US"/>
    </w:rPr>
  </w:style>
  <w:style w:type="paragraph" w:customStyle="1" w:styleId="BOSIndent1">
    <w:name w:val="BOS Indent 1"/>
    <w:basedOn w:val="BOSNormal"/>
    <w:next w:val="BOSNormal"/>
    <w:qFormat/>
    <w:rsid w:val="00EA0A29"/>
    <w:pPr>
      <w:ind w:left="709" w:hanging="709"/>
    </w:pPr>
  </w:style>
  <w:style w:type="paragraph" w:customStyle="1" w:styleId="BOSIndent2">
    <w:name w:val="BOS Indent 2"/>
    <w:basedOn w:val="BOSNormal"/>
    <w:qFormat/>
    <w:rsid w:val="003650BB"/>
    <w:pPr>
      <w:ind w:left="1418" w:hanging="709"/>
    </w:pPr>
  </w:style>
  <w:style w:type="paragraph" w:customStyle="1" w:styleId="BOSIndent20">
    <w:name w:val="BOS Indent 2+"/>
    <w:basedOn w:val="BOSNormal"/>
    <w:next w:val="BOSIndent3"/>
    <w:qFormat/>
    <w:rsid w:val="007C18D6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C18D6"/>
    <w:pPr>
      <w:ind w:left="2127" w:hanging="709"/>
    </w:pPr>
  </w:style>
  <w:style w:type="character" w:styleId="Hyperlink">
    <w:name w:val="Hyperlink"/>
    <w:basedOn w:val="DefaultParagraphFont"/>
    <w:uiPriority w:val="99"/>
    <w:unhideWhenUsed/>
    <w:rsid w:val="004E5C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E5C88"/>
    <w:rPr>
      <w:rFonts w:ascii="Times New Roman" w:eastAsiaTheme="minorHAnsi" w:hAnsi="Times New Roman" w:cs="Aharoni"/>
      <w:i w:val="0"/>
      <w:iCs w:val="0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C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88"/>
    <w:rPr>
      <w:rFonts w:ascii="Lucida Grande" w:eastAsia="Times New Roman" w:hAnsi="Lucida Grande" w:cs="Lucida Grande"/>
      <w:i w:val="0"/>
      <w:iCs w:val="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925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502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6D27ADC1</Template>
  <TotalTime>0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Education</dc:creator>
  <cp:lastModifiedBy>PALMER Patsy</cp:lastModifiedBy>
  <cp:revision>2</cp:revision>
  <cp:lastPrinted>2018-03-27T01:23:00Z</cp:lastPrinted>
  <dcterms:created xsi:type="dcterms:W3CDTF">2018-03-27T01:30:00Z</dcterms:created>
  <dcterms:modified xsi:type="dcterms:W3CDTF">2018-03-27T01:30:00Z</dcterms:modified>
</cp:coreProperties>
</file>