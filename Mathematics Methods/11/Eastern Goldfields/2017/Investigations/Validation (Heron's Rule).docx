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5820C" w14:textId="5E5DC1E7" w:rsidR="007A0C8C" w:rsidRPr="002E3BAD" w:rsidRDefault="007A0C8C" w:rsidP="00CF7EC1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7591"/>
      </w:tblGrid>
      <w:tr w:rsidR="00285C44" w14:paraId="59F7F16B" w14:textId="77777777" w:rsidTr="00285C44">
        <w:tc>
          <w:tcPr>
            <w:tcW w:w="3085" w:type="dxa"/>
          </w:tcPr>
          <w:p w14:paraId="2C1544F4" w14:textId="1052D726" w:rsidR="00285C44" w:rsidRDefault="00285C44" w:rsidP="00CF7EC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51485D3" wp14:editId="0F5ED243">
                  <wp:extent cx="1403498" cy="1207661"/>
                  <wp:effectExtent l="0" t="0" r="6350" b="0"/>
                  <wp:docPr id="2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4257" cy="1208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1" w:type="dxa"/>
          </w:tcPr>
          <w:p w14:paraId="180E9EBF" w14:textId="77777777" w:rsidR="00285C44" w:rsidRPr="00285C44" w:rsidRDefault="00285C44" w:rsidP="00285C44">
            <w:pPr>
              <w:jc w:val="center"/>
              <w:rPr>
                <w:b/>
                <w:i w:val="0"/>
                <w:sz w:val="32"/>
                <w:szCs w:val="32"/>
              </w:rPr>
            </w:pPr>
            <w:r w:rsidRPr="00285C44">
              <w:rPr>
                <w:b/>
                <w:i w:val="0"/>
                <w:sz w:val="32"/>
                <w:szCs w:val="32"/>
              </w:rPr>
              <w:t>Mathematics Methods</w:t>
            </w:r>
          </w:p>
          <w:p w14:paraId="03ECD304" w14:textId="77777777" w:rsidR="00285C44" w:rsidRPr="00285C44" w:rsidRDefault="00285C44" w:rsidP="00285C44">
            <w:pPr>
              <w:rPr>
                <w:b/>
                <w:i w:val="0"/>
                <w:sz w:val="32"/>
                <w:szCs w:val="32"/>
              </w:rPr>
            </w:pPr>
          </w:p>
          <w:p w14:paraId="2F67FAD3" w14:textId="77777777" w:rsidR="00285C44" w:rsidRPr="00285C44" w:rsidRDefault="00285C44" w:rsidP="00285C44">
            <w:pPr>
              <w:jc w:val="center"/>
              <w:rPr>
                <w:b/>
                <w:i w:val="0"/>
                <w:sz w:val="32"/>
                <w:szCs w:val="32"/>
              </w:rPr>
            </w:pPr>
            <w:r w:rsidRPr="00285C44">
              <w:rPr>
                <w:b/>
                <w:i w:val="0"/>
                <w:sz w:val="32"/>
                <w:szCs w:val="32"/>
              </w:rPr>
              <w:t>Investigation 1</w:t>
            </w:r>
          </w:p>
          <w:p w14:paraId="430E373C" w14:textId="77777777" w:rsidR="00285C44" w:rsidRPr="00285C44" w:rsidRDefault="00285C44" w:rsidP="00285C44">
            <w:pPr>
              <w:jc w:val="center"/>
              <w:rPr>
                <w:b/>
                <w:i w:val="0"/>
                <w:sz w:val="32"/>
                <w:szCs w:val="32"/>
              </w:rPr>
            </w:pPr>
          </w:p>
          <w:p w14:paraId="1369D6AF" w14:textId="77777777" w:rsidR="00285C44" w:rsidRPr="00285C44" w:rsidRDefault="00285C44" w:rsidP="00285C44">
            <w:pPr>
              <w:jc w:val="center"/>
              <w:rPr>
                <w:b/>
                <w:i w:val="0"/>
                <w:sz w:val="32"/>
                <w:szCs w:val="32"/>
              </w:rPr>
            </w:pPr>
            <w:r w:rsidRPr="00285C44">
              <w:rPr>
                <w:b/>
                <w:i w:val="0"/>
                <w:sz w:val="32"/>
                <w:szCs w:val="32"/>
              </w:rPr>
              <w:t>Heron’s Rule</w:t>
            </w:r>
          </w:p>
          <w:p w14:paraId="47030587" w14:textId="77777777" w:rsidR="00285C44" w:rsidRDefault="00285C44" w:rsidP="00CF7EC1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1E460CC2" w14:textId="77777777" w:rsidR="007A0C8C" w:rsidRPr="002E3BAD" w:rsidRDefault="007A0C8C" w:rsidP="00CF7EC1">
      <w:pPr>
        <w:jc w:val="center"/>
        <w:rPr>
          <w:b/>
          <w:sz w:val="32"/>
          <w:szCs w:val="32"/>
        </w:rPr>
      </w:pPr>
    </w:p>
    <w:p w14:paraId="006439C9" w14:textId="77777777" w:rsidR="007A0C8C" w:rsidRDefault="007A0C8C" w:rsidP="00CF7EC1">
      <w:pPr>
        <w:jc w:val="center"/>
        <w:rPr>
          <w:b/>
          <w:sz w:val="36"/>
          <w:szCs w:val="36"/>
        </w:rPr>
      </w:pPr>
    </w:p>
    <w:p w14:paraId="5D785707" w14:textId="4188A8E8" w:rsidR="00E7354A" w:rsidRPr="002A2BB5" w:rsidRDefault="002A2BB5" w:rsidP="007A0C8C">
      <w:pPr>
        <w:rPr>
          <w:b/>
          <w:sz w:val="28"/>
          <w:szCs w:val="28"/>
        </w:rPr>
      </w:pPr>
      <w:r w:rsidRPr="002A2BB5">
        <w:rPr>
          <w:b/>
          <w:sz w:val="28"/>
          <w:szCs w:val="28"/>
        </w:rPr>
        <w:t>In-Class Validation</w:t>
      </w:r>
      <w:r w:rsidR="007A0C8C" w:rsidRPr="002A2BB5">
        <w:rPr>
          <w:b/>
          <w:sz w:val="28"/>
          <w:szCs w:val="28"/>
        </w:rPr>
        <w:tab/>
      </w:r>
      <w:r w:rsidR="007A0C8C" w:rsidRPr="002A2BB5">
        <w:rPr>
          <w:b/>
          <w:sz w:val="28"/>
          <w:szCs w:val="28"/>
        </w:rPr>
        <w:tab/>
      </w:r>
      <w:r w:rsidRPr="002A2BB5">
        <w:rPr>
          <w:b/>
          <w:sz w:val="28"/>
          <w:szCs w:val="28"/>
        </w:rPr>
        <w:t>Total marks:</w:t>
      </w:r>
      <w:r w:rsidR="00C33464">
        <w:rPr>
          <w:b/>
          <w:sz w:val="28"/>
          <w:szCs w:val="28"/>
        </w:rPr>
        <w:t xml:space="preserve"> 36</w:t>
      </w:r>
      <w:r w:rsidRPr="002A2BB5">
        <w:rPr>
          <w:b/>
          <w:sz w:val="28"/>
          <w:szCs w:val="28"/>
        </w:rPr>
        <w:t xml:space="preserve">      Time allowed: 45 mins</w:t>
      </w:r>
    </w:p>
    <w:p w14:paraId="4B153E7C" w14:textId="77777777" w:rsidR="004E5C88" w:rsidRDefault="004E5C88" w:rsidP="00CF7EC1"/>
    <w:p w14:paraId="748F5B7C" w14:textId="5668F6E1" w:rsidR="004E5C88" w:rsidRPr="002E3BAD" w:rsidRDefault="004E5C88" w:rsidP="002E3BAD">
      <w:r w:rsidRPr="00E10A79">
        <w:rPr>
          <w:b/>
        </w:rPr>
        <w:t>NAME</w:t>
      </w:r>
      <w:r>
        <w:t xml:space="preserve">  </w:t>
      </w:r>
      <w:r>
        <w:tab/>
        <w:t>_________________________________________________</w:t>
      </w:r>
    </w:p>
    <w:p w14:paraId="3368CF45" w14:textId="6B201A08" w:rsidR="004E5C88" w:rsidRDefault="004E5C88" w:rsidP="004E5C88">
      <w:pPr>
        <w:tabs>
          <w:tab w:val="left" w:pos="709"/>
          <w:tab w:val="left" w:pos="1418"/>
          <w:tab w:val="left" w:pos="2126"/>
          <w:tab w:val="right" w:pos="9923"/>
        </w:tabs>
        <w:spacing w:line="276" w:lineRule="auto"/>
      </w:pPr>
    </w:p>
    <w:p w14:paraId="2B2016E5" w14:textId="77777777" w:rsidR="00353419" w:rsidRDefault="00353419" w:rsidP="00450240">
      <w:pPr>
        <w:jc w:val="both"/>
        <w:rPr>
          <w:rFonts w:asciiTheme="minorHAnsi" w:hAnsiTheme="minorHAnsi" w:cs="Arial"/>
          <w:sz w:val="20"/>
          <w:szCs w:val="20"/>
        </w:rPr>
      </w:pPr>
    </w:p>
    <w:p w14:paraId="5C132E64" w14:textId="2441DF76" w:rsidR="002A2BB5" w:rsidRPr="00646854" w:rsidRDefault="002A2BB5" w:rsidP="002A2BB5">
      <w:pPr>
        <w:jc w:val="both"/>
        <w:rPr>
          <w:rFonts w:asciiTheme="minorHAnsi" w:hAnsiTheme="minorHAnsi" w:cs="Arial"/>
        </w:rPr>
      </w:pPr>
      <w:r w:rsidRPr="00646854">
        <w:rPr>
          <w:rFonts w:asciiTheme="minorHAnsi" w:hAnsiTheme="minorHAnsi" w:cs="Arial"/>
        </w:rPr>
        <w:t xml:space="preserve">Question 1: </w:t>
      </w:r>
      <w:r w:rsidR="00646854">
        <w:rPr>
          <w:rFonts w:asciiTheme="minorHAnsi" w:hAnsiTheme="minorHAnsi" w:cs="Arial"/>
        </w:rPr>
        <w:t xml:space="preserve"> [3,3,3 marks]</w:t>
      </w:r>
    </w:p>
    <w:p w14:paraId="586C49E8" w14:textId="77777777" w:rsidR="002A2BB5" w:rsidRPr="00646854" w:rsidRDefault="002A2BB5" w:rsidP="002A2BB5">
      <w:pPr>
        <w:jc w:val="both"/>
        <w:rPr>
          <w:rFonts w:asciiTheme="minorHAnsi" w:hAnsiTheme="minorHAnsi" w:cs="Arial"/>
        </w:rPr>
      </w:pPr>
    </w:p>
    <w:p w14:paraId="1817713F" w14:textId="4A3E48F9" w:rsidR="002A2BB5" w:rsidRPr="00646854" w:rsidRDefault="002A2BB5" w:rsidP="002A2BB5">
      <w:pPr>
        <w:pStyle w:val="ListParagraph"/>
        <w:numPr>
          <w:ilvl w:val="0"/>
          <w:numId w:val="5"/>
        </w:numPr>
        <w:jc w:val="both"/>
      </w:pPr>
      <w:r w:rsidRPr="00646854">
        <w:rPr>
          <w:rFonts w:asciiTheme="minorHAnsi" w:hAnsiTheme="minorHAnsi" w:cs="Arial"/>
        </w:rPr>
        <w:t>Use Heron’s formula to calculate the area of the scalene triangle shown below.</w:t>
      </w:r>
      <w:r w:rsidRPr="00646854">
        <w:t xml:space="preserve">             </w:t>
      </w:r>
    </w:p>
    <w:p w14:paraId="3D87FECB" w14:textId="24E8736B" w:rsidR="002A2BB5" w:rsidRPr="00646854" w:rsidRDefault="002A2BB5" w:rsidP="002A2BB5">
      <w:pPr>
        <w:ind w:firstLine="709"/>
        <w:jc w:val="both"/>
        <w:rPr>
          <w:rFonts w:asciiTheme="minorHAnsi" w:hAnsiTheme="minorHAnsi" w:cs="Arial"/>
        </w:rPr>
      </w:pPr>
      <w:r w:rsidRPr="00646854">
        <w:rPr>
          <w:rFonts w:asciiTheme="minorHAnsi" w:hAnsiTheme="minorHAnsi" w:cs="Arial"/>
        </w:rPr>
        <w:t>Show your working and give your answer to 2 decimal places.</w:t>
      </w:r>
    </w:p>
    <w:p w14:paraId="3D87FC57" w14:textId="77777777" w:rsidR="002A2BB5" w:rsidRPr="00646854" w:rsidRDefault="002A2BB5" w:rsidP="002A2BB5">
      <w:pPr>
        <w:pStyle w:val="ListParagraph"/>
        <w:ind w:left="1065"/>
        <w:jc w:val="both"/>
        <w:rPr>
          <w:rFonts w:asciiTheme="minorHAnsi" w:hAnsiTheme="minorHAnsi" w:cs="Arial"/>
        </w:rPr>
      </w:pPr>
    </w:p>
    <w:p w14:paraId="04A0933C" w14:textId="078B1394" w:rsidR="002A2BB5" w:rsidRPr="00646854" w:rsidRDefault="002A2BB5" w:rsidP="002A2BB5">
      <w:pPr>
        <w:pStyle w:val="ListParagraph"/>
        <w:ind w:left="1065"/>
        <w:jc w:val="right"/>
        <w:rPr>
          <w:rFonts w:asciiTheme="minorHAnsi" w:hAnsiTheme="minorHAnsi" w:cs="Arial"/>
        </w:rPr>
      </w:pPr>
      <w:r w:rsidRPr="00646854">
        <w:object w:dxaOrig="4598" w:dyaOrig="5462" w14:anchorId="1F3D2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9pt;height:137.1pt" o:ole="">
            <v:imagedata r:id="rId7" o:title=""/>
          </v:shape>
          <o:OLEObject Type="Embed" ProgID="FXDraw.Graphic" ShapeID="_x0000_i1025" DrawAspect="Content" ObjectID="_1549196052" r:id="rId8"/>
        </w:object>
      </w:r>
    </w:p>
    <w:p w14:paraId="42B38A04" w14:textId="4044412C" w:rsidR="002A2BB5" w:rsidRPr="00646854" w:rsidRDefault="00646854" w:rsidP="002A2BB5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</w:t>
      </w:r>
      <w:r w:rsidR="002A2BB5" w:rsidRPr="00646854">
        <w:rPr>
          <w:rFonts w:asciiTheme="minorHAnsi" w:hAnsiTheme="minorHAnsi"/>
        </w:rPr>
        <w:t xml:space="preserve"> rules</w:t>
      </w:r>
      <w:r>
        <w:rPr>
          <w:rFonts w:asciiTheme="minorHAnsi" w:hAnsiTheme="minorHAnsi"/>
        </w:rPr>
        <w:t xml:space="preserve"> of trigonometry</w:t>
      </w:r>
      <w:r w:rsidR="002A2BB5" w:rsidRPr="00646854">
        <w:rPr>
          <w:rFonts w:asciiTheme="minorHAnsi" w:hAnsiTheme="minorHAnsi"/>
        </w:rPr>
        <w:t xml:space="preserve"> to find the area of the triangle </w:t>
      </w:r>
      <w:r>
        <w:rPr>
          <w:rFonts w:asciiTheme="minorHAnsi" w:hAnsiTheme="minorHAnsi"/>
        </w:rPr>
        <w:t xml:space="preserve">in part (a) </w:t>
      </w:r>
      <w:r w:rsidR="002A2BB5" w:rsidRPr="00646854">
        <w:rPr>
          <w:rFonts w:asciiTheme="minorHAnsi" w:hAnsiTheme="minorHAnsi"/>
        </w:rPr>
        <w:t>and</w:t>
      </w:r>
      <w:r>
        <w:rPr>
          <w:rFonts w:asciiTheme="minorHAnsi" w:hAnsiTheme="minorHAnsi"/>
        </w:rPr>
        <w:t xml:space="preserve"> to</w:t>
      </w:r>
      <w:r w:rsidR="002A2BB5" w:rsidRPr="00646854">
        <w:rPr>
          <w:rFonts w:asciiTheme="minorHAnsi" w:hAnsiTheme="minorHAnsi"/>
        </w:rPr>
        <w:t xml:space="preserve"> ver</w:t>
      </w:r>
      <w:r>
        <w:rPr>
          <w:rFonts w:asciiTheme="minorHAnsi" w:hAnsiTheme="minorHAnsi"/>
        </w:rPr>
        <w:t>ify the</w:t>
      </w:r>
      <w:r w:rsidR="002A2BB5" w:rsidRPr="00646854">
        <w:rPr>
          <w:rFonts w:asciiTheme="minorHAnsi" w:hAnsiTheme="minorHAnsi"/>
        </w:rPr>
        <w:t xml:space="preserve"> solution found above.</w:t>
      </w:r>
      <w:r>
        <w:rPr>
          <w:rFonts w:asciiTheme="minorHAnsi" w:hAnsiTheme="minorHAnsi"/>
        </w:rPr>
        <w:t xml:space="preserve"> </w:t>
      </w:r>
      <w:r w:rsidR="002A2BB5" w:rsidRPr="00646854">
        <w:rPr>
          <w:rFonts w:asciiTheme="minorHAnsi" w:hAnsiTheme="minorHAnsi"/>
        </w:rPr>
        <w:t>Show clearly the mathematics you used.</w:t>
      </w:r>
    </w:p>
    <w:p w14:paraId="3A828FCF" w14:textId="77777777" w:rsidR="002A2BB5" w:rsidRDefault="002A2BB5" w:rsidP="002A2BB5">
      <w:pPr>
        <w:rPr>
          <w:rFonts w:asciiTheme="minorHAnsi" w:hAnsiTheme="minorHAnsi"/>
        </w:rPr>
      </w:pPr>
    </w:p>
    <w:p w14:paraId="158511AC" w14:textId="77777777" w:rsidR="00646854" w:rsidRDefault="00646854" w:rsidP="002A2BB5">
      <w:pPr>
        <w:rPr>
          <w:rFonts w:asciiTheme="minorHAnsi" w:hAnsiTheme="minorHAnsi"/>
        </w:rPr>
      </w:pPr>
    </w:p>
    <w:p w14:paraId="2D03C169" w14:textId="77777777" w:rsidR="00646854" w:rsidRDefault="00646854" w:rsidP="002A2BB5">
      <w:pPr>
        <w:rPr>
          <w:rFonts w:asciiTheme="minorHAnsi" w:hAnsiTheme="minorHAnsi"/>
        </w:rPr>
      </w:pPr>
    </w:p>
    <w:p w14:paraId="041FAF64" w14:textId="77777777" w:rsidR="00646854" w:rsidRDefault="00646854" w:rsidP="002A2BB5">
      <w:pPr>
        <w:rPr>
          <w:rFonts w:asciiTheme="minorHAnsi" w:hAnsiTheme="minorHAnsi"/>
        </w:rPr>
      </w:pPr>
    </w:p>
    <w:p w14:paraId="4E98456D" w14:textId="77777777" w:rsidR="00646854" w:rsidRDefault="00646854" w:rsidP="002A2BB5">
      <w:pPr>
        <w:rPr>
          <w:rFonts w:asciiTheme="minorHAnsi" w:hAnsiTheme="minorHAnsi"/>
        </w:rPr>
      </w:pPr>
    </w:p>
    <w:p w14:paraId="42AC45FB" w14:textId="77777777" w:rsidR="00646854" w:rsidRDefault="00646854" w:rsidP="002A2BB5">
      <w:pPr>
        <w:rPr>
          <w:rFonts w:asciiTheme="minorHAnsi" w:hAnsiTheme="minorHAnsi"/>
        </w:rPr>
      </w:pPr>
    </w:p>
    <w:p w14:paraId="660590CA" w14:textId="77777777" w:rsidR="00646854" w:rsidRPr="00646854" w:rsidRDefault="00646854" w:rsidP="002A2BB5">
      <w:pPr>
        <w:rPr>
          <w:rFonts w:asciiTheme="minorHAnsi" w:hAnsiTheme="minorHAnsi"/>
        </w:rPr>
      </w:pPr>
    </w:p>
    <w:p w14:paraId="2469FEDE" w14:textId="50CE4852" w:rsidR="002A2BB5" w:rsidRPr="00646854" w:rsidRDefault="002A2BB5" w:rsidP="002A2BB5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646854">
        <w:rPr>
          <w:rFonts w:asciiTheme="minorHAnsi" w:hAnsiTheme="minorHAnsi"/>
        </w:rPr>
        <w:t xml:space="preserve">This equilateral triangle has the </w:t>
      </w:r>
      <w:r w:rsidRPr="00646854">
        <w:rPr>
          <w:rFonts w:asciiTheme="minorHAnsi" w:hAnsiTheme="minorHAnsi"/>
          <w:i/>
          <w:u w:val="single"/>
        </w:rPr>
        <w:t>same area</w:t>
      </w:r>
      <w:r w:rsidRPr="00646854">
        <w:rPr>
          <w:rFonts w:asciiTheme="minorHAnsi" w:hAnsiTheme="minorHAnsi"/>
        </w:rPr>
        <w:t xml:space="preserve"> a</w:t>
      </w:r>
      <w:r w:rsidR="00C46DB5">
        <w:rPr>
          <w:rFonts w:asciiTheme="minorHAnsi" w:hAnsiTheme="minorHAnsi"/>
        </w:rPr>
        <w:t>s the triangle from part (a)</w:t>
      </w:r>
      <w:r w:rsidRPr="00646854">
        <w:rPr>
          <w:rFonts w:asciiTheme="minorHAnsi" w:hAnsiTheme="minorHAnsi"/>
        </w:rPr>
        <w:t>.</w:t>
      </w:r>
    </w:p>
    <w:p w14:paraId="116355F4" w14:textId="77777777" w:rsidR="002A2BB5" w:rsidRPr="00646854" w:rsidRDefault="002A2BB5" w:rsidP="002A2BB5">
      <w:pPr>
        <w:rPr>
          <w:rFonts w:asciiTheme="minorHAnsi" w:hAnsiTheme="minorHAnsi"/>
        </w:rPr>
      </w:pPr>
      <w:r w:rsidRPr="00646854">
        <w:rPr>
          <w:rFonts w:asciiTheme="minorHAnsi" w:hAnsiTheme="minorHAnsi"/>
        </w:rPr>
        <w:tab/>
        <w:t>Determine the length of the side lengths, accurate to 2 decimal places.</w:t>
      </w:r>
    </w:p>
    <w:p w14:paraId="2AE53A2C" w14:textId="77777777" w:rsidR="002A2BB5" w:rsidRPr="00646854" w:rsidRDefault="002A2BB5" w:rsidP="002A2BB5">
      <w:pPr>
        <w:rPr>
          <w:rFonts w:asciiTheme="minorHAnsi" w:hAnsiTheme="minorHAnsi"/>
        </w:rPr>
      </w:pPr>
      <w:r w:rsidRPr="00646854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4B3CB7" wp14:editId="126516AB">
                <wp:simplePos x="0" y="0"/>
                <wp:positionH relativeFrom="column">
                  <wp:posOffset>4005580</wp:posOffset>
                </wp:positionH>
                <wp:positionV relativeFrom="paragraph">
                  <wp:posOffset>144145</wp:posOffset>
                </wp:positionV>
                <wp:extent cx="1936750" cy="173799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173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C6DB7" w14:textId="77777777" w:rsidR="002A2BB5" w:rsidRDefault="002A2BB5" w:rsidP="002A2BB5"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object w:dxaOrig="3283" w:dyaOrig="3077" w14:anchorId="0005B424">
                                <v:shape id="_x0000_i1027" type="#_x0000_t75" style="width:137.05pt;height:128.95pt" o:ole="">
                                  <v:imagedata r:id="rId9" o:title=""/>
                                </v:shape>
                                <o:OLEObject Type="Embed" ProgID="FXDraw.Graphic" ShapeID="_x0000_i1027" DrawAspect="Content" ObjectID="_1549196056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5.4pt;margin-top:11.35pt;width:152.5pt;height:136.85pt;z-index:25166131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" filled="f" stroked="f">
                <v:textbox style="mso-fit-shape-to-text:t">
                  <w:txbxContent>
                    <w:p w14:paraId="75DC6DB7" w14:textId="77777777" w:rsidR="002A2BB5" w:rsidRDefault="002A2BB5" w:rsidP="002A2BB5"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object w:dxaOrig="3283" w:dyaOrig="3077" w14:anchorId="0005B424">
                          <v:shape id="_x0000_i1027" type="#_x0000_t75" style="width:137.05pt;height:128.95pt" o:ole="">
                            <v:imagedata r:id="rId9" o:title=""/>
                          </v:shape>
                          <o:OLEObject Type="Embed" ProgID="FXDraw.Graphic" ShapeID="_x0000_i1027" DrawAspect="Content" ObjectID="_1549196056" r:id="rId1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36F57D3B" w14:textId="77777777" w:rsidR="002A2BB5" w:rsidRPr="00646854" w:rsidRDefault="002A2BB5" w:rsidP="002A2BB5">
      <w:pPr>
        <w:rPr>
          <w:rFonts w:asciiTheme="minorHAnsi" w:hAnsiTheme="minorHAnsi"/>
        </w:rPr>
      </w:pPr>
      <w:r w:rsidRPr="00646854">
        <w:rPr>
          <w:rFonts w:asciiTheme="minorHAnsi" w:hAnsiTheme="minorHAnsi"/>
        </w:rPr>
        <w:tab/>
        <w:t>Show working.</w:t>
      </w:r>
    </w:p>
    <w:p w14:paraId="02D212B5" w14:textId="77777777" w:rsidR="002A2BB5" w:rsidRPr="00646854" w:rsidRDefault="002A2BB5" w:rsidP="002A2BB5">
      <w:pPr>
        <w:rPr>
          <w:rFonts w:asciiTheme="minorHAnsi" w:hAnsiTheme="minorHAnsi"/>
        </w:rPr>
      </w:pPr>
    </w:p>
    <w:p w14:paraId="50246E2A" w14:textId="77777777" w:rsidR="002A2BB5" w:rsidRPr="00646854" w:rsidRDefault="002A2BB5" w:rsidP="002A2BB5">
      <w:pPr>
        <w:rPr>
          <w:rFonts w:asciiTheme="minorHAnsi" w:hAnsiTheme="minorHAnsi"/>
        </w:rPr>
      </w:pPr>
    </w:p>
    <w:p w14:paraId="20A314E2" w14:textId="77777777" w:rsidR="002A2BB5" w:rsidRPr="00646854" w:rsidRDefault="002A2BB5" w:rsidP="002A2BB5">
      <w:pPr>
        <w:rPr>
          <w:rFonts w:asciiTheme="minorHAnsi" w:hAnsiTheme="minorHAnsi"/>
        </w:rPr>
      </w:pPr>
    </w:p>
    <w:p w14:paraId="2B64E17E" w14:textId="77777777" w:rsidR="002A2BB5" w:rsidRPr="00646854" w:rsidRDefault="002A2BB5" w:rsidP="002A2BB5">
      <w:pPr>
        <w:rPr>
          <w:rFonts w:asciiTheme="minorHAnsi" w:hAnsiTheme="minorHAnsi"/>
        </w:rPr>
      </w:pPr>
    </w:p>
    <w:p w14:paraId="582B6BE0" w14:textId="77777777" w:rsidR="002A2BB5" w:rsidRPr="00646854" w:rsidRDefault="002A2BB5" w:rsidP="002A2BB5">
      <w:pPr>
        <w:rPr>
          <w:rFonts w:asciiTheme="minorHAnsi" w:hAnsiTheme="minorHAnsi"/>
        </w:rPr>
      </w:pPr>
    </w:p>
    <w:p w14:paraId="14D646B2" w14:textId="77777777" w:rsidR="002A2BB5" w:rsidRPr="00646854" w:rsidRDefault="002A2BB5" w:rsidP="002A2BB5">
      <w:pPr>
        <w:rPr>
          <w:rFonts w:asciiTheme="minorHAnsi" w:hAnsiTheme="minorHAnsi"/>
        </w:rPr>
      </w:pPr>
    </w:p>
    <w:p w14:paraId="7B62D7BA" w14:textId="77777777" w:rsidR="002A2BB5" w:rsidRPr="00646854" w:rsidRDefault="002A2BB5" w:rsidP="002A2BB5">
      <w:pPr>
        <w:rPr>
          <w:rFonts w:asciiTheme="minorHAnsi" w:hAnsiTheme="minorHAnsi"/>
        </w:rPr>
      </w:pPr>
    </w:p>
    <w:p w14:paraId="19FAFC33" w14:textId="77777777" w:rsidR="002A2BB5" w:rsidRPr="00646854" w:rsidRDefault="002A2BB5" w:rsidP="002A2BB5">
      <w:pPr>
        <w:rPr>
          <w:rFonts w:asciiTheme="minorHAnsi" w:hAnsiTheme="minorHAnsi"/>
        </w:rPr>
      </w:pPr>
    </w:p>
    <w:p w14:paraId="4CA9ED4B" w14:textId="77777777" w:rsidR="002A2BB5" w:rsidRPr="00646854" w:rsidRDefault="002A2BB5" w:rsidP="002A2BB5">
      <w:pPr>
        <w:rPr>
          <w:rFonts w:asciiTheme="minorHAnsi" w:hAnsiTheme="minorHAnsi"/>
        </w:rPr>
      </w:pPr>
    </w:p>
    <w:p w14:paraId="2E013C00" w14:textId="77777777" w:rsidR="002A2BB5" w:rsidRPr="00646854" w:rsidRDefault="002A2BB5" w:rsidP="002A2BB5">
      <w:pPr>
        <w:rPr>
          <w:rFonts w:asciiTheme="minorHAnsi" w:hAnsiTheme="minorHAnsi"/>
        </w:rPr>
      </w:pPr>
    </w:p>
    <w:p w14:paraId="0067991B" w14:textId="77777777" w:rsidR="002A2BB5" w:rsidRPr="00646854" w:rsidRDefault="002A2BB5" w:rsidP="002A2BB5">
      <w:pPr>
        <w:rPr>
          <w:rFonts w:asciiTheme="minorHAnsi" w:hAnsiTheme="minorHAnsi"/>
        </w:rPr>
      </w:pPr>
    </w:p>
    <w:p w14:paraId="216950C4" w14:textId="77777777" w:rsidR="002A2BB5" w:rsidRPr="00646854" w:rsidRDefault="002A2BB5" w:rsidP="002A2BB5">
      <w:pPr>
        <w:rPr>
          <w:rFonts w:asciiTheme="minorHAnsi" w:hAnsiTheme="minorHAnsi"/>
        </w:rPr>
      </w:pPr>
    </w:p>
    <w:p w14:paraId="7E9070B8" w14:textId="77777777" w:rsidR="00646854" w:rsidRDefault="00646854" w:rsidP="002A2BB5">
      <w:pPr>
        <w:rPr>
          <w:rFonts w:asciiTheme="minorHAnsi" w:hAnsiTheme="minorHAnsi"/>
        </w:rPr>
      </w:pPr>
    </w:p>
    <w:p w14:paraId="30888EF1" w14:textId="2568DC36" w:rsidR="002A2BB5" w:rsidRPr="00646854" w:rsidRDefault="00C46DB5" w:rsidP="002A2BB5">
      <w:pPr>
        <w:rPr>
          <w:rFonts w:asciiTheme="minorHAnsi" w:hAnsiTheme="minorHAnsi"/>
        </w:rPr>
      </w:pPr>
      <w:r>
        <w:rPr>
          <w:rFonts w:asciiTheme="minorHAnsi" w:hAnsiTheme="minorHAnsi"/>
        </w:rPr>
        <w:t>Question 2</w:t>
      </w:r>
      <w:r w:rsidR="002A2BB5" w:rsidRPr="00646854">
        <w:rPr>
          <w:rFonts w:asciiTheme="minorHAnsi" w:hAnsiTheme="minorHAnsi"/>
        </w:rPr>
        <w:t>:</w:t>
      </w:r>
      <w:r w:rsidR="00646854">
        <w:rPr>
          <w:rFonts w:asciiTheme="minorHAnsi" w:hAnsiTheme="minorHAnsi"/>
        </w:rPr>
        <w:t xml:space="preserve"> [1,3,2 marks]</w:t>
      </w:r>
    </w:p>
    <w:p w14:paraId="334325A9" w14:textId="77777777" w:rsidR="002A2BB5" w:rsidRPr="00646854" w:rsidRDefault="002A2BB5" w:rsidP="002A2BB5">
      <w:pPr>
        <w:rPr>
          <w:rFonts w:asciiTheme="minorHAnsi" w:hAnsiTheme="minorHAnsi"/>
        </w:rPr>
      </w:pPr>
    </w:p>
    <w:p w14:paraId="42D4CD92" w14:textId="77777777" w:rsidR="00C46DB5" w:rsidRDefault="002A2BB5" w:rsidP="002A2BB5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646854">
        <w:rPr>
          <w:rFonts w:asciiTheme="minorHAnsi" w:hAnsiTheme="minorHAnsi"/>
        </w:rPr>
        <w:t xml:space="preserve">Show working to demonstrate that the semi-perimeter, s, of this triangle can be expressed as </w:t>
      </w:r>
    </w:p>
    <w:p w14:paraId="596F29AC" w14:textId="78DF3E97" w:rsidR="002A2BB5" w:rsidRPr="00646854" w:rsidRDefault="002A2BB5" w:rsidP="00C46DB5">
      <w:pPr>
        <w:pStyle w:val="ListParagraph"/>
        <w:rPr>
          <w:rFonts w:asciiTheme="minorHAnsi" w:hAnsiTheme="minorHAnsi"/>
        </w:rPr>
      </w:pPr>
      <w:r w:rsidRPr="00646854">
        <w:rPr>
          <w:rFonts w:asciiTheme="minorHAnsi" w:hAnsiTheme="minorHAnsi"/>
        </w:rPr>
        <w:t>s = x + 3.5</w:t>
      </w:r>
    </w:p>
    <w:p w14:paraId="189E8A45" w14:textId="77777777" w:rsidR="002A2BB5" w:rsidRPr="00646854" w:rsidRDefault="002A2BB5" w:rsidP="002A2BB5">
      <w:pPr>
        <w:ind w:left="720" w:firstLine="720"/>
        <w:rPr>
          <w:rFonts w:asciiTheme="minorHAnsi" w:hAnsiTheme="minorHAnsi"/>
        </w:rPr>
      </w:pPr>
    </w:p>
    <w:p w14:paraId="18A04F38" w14:textId="77777777" w:rsidR="002A2BB5" w:rsidRPr="00646854" w:rsidRDefault="002A2BB5" w:rsidP="002A2BB5"/>
    <w:p w14:paraId="590BC427" w14:textId="77777777" w:rsidR="002A2BB5" w:rsidRPr="00646854" w:rsidRDefault="002A2BB5" w:rsidP="002A2BB5"/>
    <w:p w14:paraId="3DD3C3A7" w14:textId="031A078D" w:rsidR="002A2BB5" w:rsidRPr="00646854" w:rsidRDefault="002A2BB5" w:rsidP="00646854">
      <w:pPr>
        <w:jc w:val="right"/>
      </w:pPr>
      <w:r w:rsidRPr="00646854">
        <w:object w:dxaOrig="2923" w:dyaOrig="4099" w14:anchorId="6DCD96AB">
          <v:shape id="_x0000_i1028" type="#_x0000_t75" style="width:104.05pt;height:145.9pt" o:ole="">
            <v:imagedata r:id="rId12" o:title=""/>
          </v:shape>
          <o:OLEObject Type="Embed" ProgID="FXDraw.Graphic" ShapeID="_x0000_i1028" DrawAspect="Content" ObjectID="_1549196053" r:id="rId13"/>
        </w:object>
      </w:r>
    </w:p>
    <w:p w14:paraId="3370EE7A" w14:textId="77777777" w:rsidR="002A2BB5" w:rsidRPr="00646854" w:rsidRDefault="002A2BB5" w:rsidP="002A2BB5"/>
    <w:p w14:paraId="77CDA740" w14:textId="4D2DA47D" w:rsidR="002A2BB5" w:rsidRPr="00646854" w:rsidRDefault="002A2BB5" w:rsidP="002A2BB5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646854">
        <w:rPr>
          <w:rFonts w:asciiTheme="minorHAnsi" w:hAnsiTheme="minorHAnsi"/>
        </w:rPr>
        <w:t>Using Heron’s rule, write a simplified algebraic expression for the area of this triangle, in terms of x.</w:t>
      </w:r>
    </w:p>
    <w:p w14:paraId="279644A1" w14:textId="77777777" w:rsidR="002A2BB5" w:rsidRPr="00646854" w:rsidRDefault="002A2BB5" w:rsidP="002A2BB5">
      <w:pPr>
        <w:rPr>
          <w:rFonts w:asciiTheme="minorHAnsi" w:hAnsiTheme="minorHAnsi"/>
        </w:rPr>
      </w:pPr>
    </w:p>
    <w:p w14:paraId="4AD38A10" w14:textId="77777777" w:rsidR="002A2BB5" w:rsidRPr="00646854" w:rsidRDefault="002A2BB5" w:rsidP="002A2BB5">
      <w:pPr>
        <w:rPr>
          <w:rFonts w:asciiTheme="minorHAnsi" w:hAnsiTheme="minorHAnsi"/>
        </w:rPr>
      </w:pPr>
    </w:p>
    <w:p w14:paraId="30645CC8" w14:textId="77777777" w:rsidR="002A2BB5" w:rsidRPr="00646854" w:rsidRDefault="002A2BB5" w:rsidP="002A2BB5">
      <w:pPr>
        <w:rPr>
          <w:rFonts w:asciiTheme="minorHAnsi" w:hAnsiTheme="minorHAnsi"/>
        </w:rPr>
      </w:pPr>
    </w:p>
    <w:p w14:paraId="15483DC0" w14:textId="77777777" w:rsidR="002A2BB5" w:rsidRPr="00646854" w:rsidRDefault="002A2BB5" w:rsidP="002A2BB5">
      <w:pPr>
        <w:rPr>
          <w:rFonts w:asciiTheme="minorHAnsi" w:hAnsiTheme="minorHAnsi"/>
        </w:rPr>
      </w:pPr>
    </w:p>
    <w:p w14:paraId="0F75A11B" w14:textId="77777777" w:rsidR="002A2BB5" w:rsidRPr="00646854" w:rsidRDefault="002A2BB5" w:rsidP="002A2BB5">
      <w:pPr>
        <w:rPr>
          <w:rFonts w:asciiTheme="minorHAnsi" w:hAnsiTheme="minorHAnsi"/>
        </w:rPr>
      </w:pPr>
    </w:p>
    <w:p w14:paraId="2EB23EAF" w14:textId="77777777" w:rsidR="002A2BB5" w:rsidRPr="00646854" w:rsidRDefault="002A2BB5" w:rsidP="002A2BB5">
      <w:pPr>
        <w:rPr>
          <w:rFonts w:asciiTheme="minorHAnsi" w:hAnsiTheme="minorHAnsi"/>
        </w:rPr>
      </w:pPr>
    </w:p>
    <w:p w14:paraId="071B8A0F" w14:textId="77777777" w:rsidR="002A2BB5" w:rsidRPr="00646854" w:rsidRDefault="002A2BB5" w:rsidP="002A2BB5">
      <w:pPr>
        <w:rPr>
          <w:rFonts w:asciiTheme="minorHAnsi" w:hAnsiTheme="minorHAnsi"/>
        </w:rPr>
      </w:pPr>
    </w:p>
    <w:p w14:paraId="468C03B1" w14:textId="77777777" w:rsidR="002A2BB5" w:rsidRPr="00646854" w:rsidRDefault="002A2BB5" w:rsidP="002A2BB5">
      <w:pPr>
        <w:rPr>
          <w:rFonts w:asciiTheme="minorHAnsi" w:hAnsiTheme="minorHAnsi"/>
        </w:rPr>
      </w:pPr>
    </w:p>
    <w:p w14:paraId="04767785" w14:textId="77777777" w:rsidR="002A2BB5" w:rsidRPr="00646854" w:rsidRDefault="002A2BB5" w:rsidP="002A2BB5">
      <w:pPr>
        <w:rPr>
          <w:rFonts w:asciiTheme="minorHAnsi" w:hAnsiTheme="minorHAnsi"/>
        </w:rPr>
      </w:pPr>
    </w:p>
    <w:p w14:paraId="06FDFFDE" w14:textId="7E97EEC6" w:rsidR="002A2BB5" w:rsidRPr="00646854" w:rsidRDefault="00646854" w:rsidP="00646854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Using the Solve function on your </w:t>
      </w:r>
      <w:proofErr w:type="spellStart"/>
      <w:r>
        <w:rPr>
          <w:rFonts w:asciiTheme="minorHAnsi" w:hAnsiTheme="minorHAnsi"/>
        </w:rPr>
        <w:t>ClassPad</w:t>
      </w:r>
      <w:proofErr w:type="spellEnd"/>
      <w:r>
        <w:rPr>
          <w:rFonts w:asciiTheme="minorHAnsi" w:hAnsiTheme="minorHAnsi"/>
        </w:rPr>
        <w:t xml:space="preserve"> or otherwise, determine the value of x when the area of the triangle is 25.18m</w:t>
      </w:r>
      <w:r>
        <w:rPr>
          <w:rFonts w:asciiTheme="minorHAnsi" w:hAnsiTheme="minorHAnsi"/>
          <w:vertAlign w:val="superscript"/>
        </w:rPr>
        <w:t>2</w:t>
      </w:r>
      <w:r>
        <w:rPr>
          <w:rFonts w:asciiTheme="minorHAnsi" w:hAnsiTheme="minorHAnsi"/>
        </w:rPr>
        <w:t>.</w:t>
      </w:r>
    </w:p>
    <w:p w14:paraId="594DAB88" w14:textId="77777777" w:rsidR="002A2BB5" w:rsidRPr="00646854" w:rsidRDefault="002A2BB5" w:rsidP="002A2BB5">
      <w:pPr>
        <w:ind w:firstLine="720"/>
        <w:rPr>
          <w:rFonts w:asciiTheme="minorHAnsi" w:hAnsiTheme="minorHAnsi"/>
        </w:rPr>
      </w:pPr>
    </w:p>
    <w:p w14:paraId="13BA6FFA" w14:textId="77777777" w:rsidR="002A2BB5" w:rsidRPr="00646854" w:rsidRDefault="002A2BB5" w:rsidP="002A2BB5">
      <w:pPr>
        <w:ind w:firstLine="720"/>
        <w:rPr>
          <w:rFonts w:asciiTheme="minorHAnsi" w:hAnsiTheme="minorHAnsi"/>
        </w:rPr>
      </w:pPr>
    </w:p>
    <w:p w14:paraId="72668F0D" w14:textId="77777777" w:rsidR="002A2BB5" w:rsidRPr="00646854" w:rsidRDefault="002A2BB5" w:rsidP="002A2BB5">
      <w:pPr>
        <w:ind w:firstLine="720"/>
        <w:rPr>
          <w:rFonts w:asciiTheme="minorHAnsi" w:hAnsiTheme="minorHAnsi"/>
        </w:rPr>
      </w:pPr>
    </w:p>
    <w:p w14:paraId="638ADFA1" w14:textId="77777777" w:rsidR="002A2BB5" w:rsidRPr="00646854" w:rsidRDefault="002A2BB5" w:rsidP="002A2BB5">
      <w:pPr>
        <w:rPr>
          <w:rFonts w:asciiTheme="minorHAnsi" w:hAnsiTheme="minorHAnsi"/>
        </w:rPr>
      </w:pPr>
    </w:p>
    <w:p w14:paraId="61B211B5" w14:textId="77777777" w:rsidR="002A2BB5" w:rsidRPr="00646854" w:rsidRDefault="002A2BB5" w:rsidP="002A2BB5">
      <w:pPr>
        <w:ind w:firstLine="720"/>
        <w:rPr>
          <w:rFonts w:asciiTheme="minorHAnsi" w:hAnsiTheme="minorHAnsi"/>
        </w:rPr>
      </w:pPr>
    </w:p>
    <w:p w14:paraId="075E2E04" w14:textId="77777777" w:rsidR="002A2BB5" w:rsidRPr="00646854" w:rsidRDefault="002A2BB5" w:rsidP="002A2BB5">
      <w:pPr>
        <w:ind w:firstLine="720"/>
        <w:rPr>
          <w:rFonts w:asciiTheme="minorHAnsi" w:hAnsiTheme="minorHAnsi"/>
        </w:rPr>
      </w:pPr>
    </w:p>
    <w:p w14:paraId="4317FA16" w14:textId="77777777" w:rsidR="002A2BB5" w:rsidRPr="00646854" w:rsidRDefault="002A2BB5" w:rsidP="002A2BB5">
      <w:pPr>
        <w:ind w:firstLine="720"/>
        <w:rPr>
          <w:rFonts w:asciiTheme="minorHAnsi" w:hAnsiTheme="minorHAnsi"/>
        </w:rPr>
      </w:pPr>
    </w:p>
    <w:p w14:paraId="09E20566" w14:textId="77777777" w:rsidR="002A2BB5" w:rsidRPr="00646854" w:rsidRDefault="002A2BB5" w:rsidP="002A2BB5">
      <w:pPr>
        <w:ind w:firstLine="720"/>
        <w:rPr>
          <w:rFonts w:asciiTheme="minorHAnsi" w:hAnsiTheme="minorHAnsi"/>
        </w:rPr>
      </w:pPr>
    </w:p>
    <w:p w14:paraId="2E1512B5" w14:textId="77777777" w:rsidR="00646854" w:rsidRPr="00646854" w:rsidRDefault="00646854" w:rsidP="002A2BB5">
      <w:pPr>
        <w:rPr>
          <w:rFonts w:asciiTheme="minorHAnsi" w:hAnsiTheme="minorHAnsi"/>
        </w:rPr>
      </w:pPr>
    </w:p>
    <w:p w14:paraId="797B74AE" w14:textId="332E15A6" w:rsidR="00646854" w:rsidRPr="00646854" w:rsidRDefault="00646854" w:rsidP="002A2BB5">
      <w:pPr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3:</w:t>
      </w:r>
      <w:r>
        <w:rPr>
          <w:rFonts w:asciiTheme="minorHAnsi" w:hAnsiTheme="minorHAnsi"/>
        </w:rPr>
        <w:t xml:space="preserve"> [2,1 marks]</w:t>
      </w:r>
    </w:p>
    <w:p w14:paraId="4E76B68B" w14:textId="77777777" w:rsidR="00646854" w:rsidRPr="00646854" w:rsidRDefault="00646854" w:rsidP="002A2BB5">
      <w:pPr>
        <w:rPr>
          <w:rFonts w:asciiTheme="minorHAnsi" w:hAnsiTheme="minorHAnsi"/>
        </w:rPr>
      </w:pPr>
    </w:p>
    <w:p w14:paraId="04E1BBA3" w14:textId="36E9F641" w:rsidR="002A2BB5" w:rsidRPr="00646854" w:rsidRDefault="002A2BB5" w:rsidP="00646854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 w:rsidRPr="00646854">
        <w:rPr>
          <w:rFonts w:asciiTheme="minorHAnsi" w:hAnsiTheme="minorHAnsi"/>
        </w:rPr>
        <w:t>Use Heron’s rule to find the area of a triangle with sides 6cm, 7cm and 13 cm.</w:t>
      </w:r>
    </w:p>
    <w:p w14:paraId="62E815AF" w14:textId="77777777" w:rsidR="002A2BB5" w:rsidRPr="00646854" w:rsidRDefault="002A2BB5" w:rsidP="002A2BB5">
      <w:pPr>
        <w:rPr>
          <w:rFonts w:asciiTheme="minorHAnsi" w:hAnsiTheme="minorHAnsi"/>
        </w:rPr>
      </w:pPr>
    </w:p>
    <w:p w14:paraId="7C94C0A0" w14:textId="77777777" w:rsidR="002A2BB5" w:rsidRPr="00646854" w:rsidRDefault="002A2BB5" w:rsidP="002A2BB5">
      <w:pPr>
        <w:rPr>
          <w:rFonts w:asciiTheme="minorHAnsi" w:hAnsiTheme="minorHAnsi"/>
        </w:rPr>
      </w:pPr>
    </w:p>
    <w:p w14:paraId="71AEA319" w14:textId="77777777" w:rsidR="002A2BB5" w:rsidRPr="00646854" w:rsidRDefault="002A2BB5" w:rsidP="002A2BB5">
      <w:pPr>
        <w:rPr>
          <w:rFonts w:asciiTheme="minorHAnsi" w:hAnsiTheme="minorHAnsi"/>
        </w:rPr>
      </w:pPr>
    </w:p>
    <w:p w14:paraId="53B3E25A" w14:textId="77777777" w:rsidR="002A2BB5" w:rsidRPr="00646854" w:rsidRDefault="002A2BB5" w:rsidP="002A2BB5">
      <w:pPr>
        <w:rPr>
          <w:rFonts w:asciiTheme="minorHAnsi" w:hAnsiTheme="minorHAnsi"/>
        </w:rPr>
      </w:pPr>
    </w:p>
    <w:p w14:paraId="36FF82AB" w14:textId="77777777" w:rsidR="002A2BB5" w:rsidRDefault="002A2BB5" w:rsidP="002A2BB5">
      <w:pPr>
        <w:rPr>
          <w:rFonts w:asciiTheme="minorHAnsi" w:hAnsiTheme="minorHAnsi"/>
        </w:rPr>
      </w:pPr>
    </w:p>
    <w:p w14:paraId="27711DEB" w14:textId="77777777" w:rsidR="00C46DB5" w:rsidRPr="00646854" w:rsidRDefault="00C46DB5" w:rsidP="002A2BB5">
      <w:pPr>
        <w:rPr>
          <w:rFonts w:asciiTheme="minorHAnsi" w:hAnsiTheme="minorHAnsi"/>
        </w:rPr>
      </w:pPr>
    </w:p>
    <w:p w14:paraId="0344AA26" w14:textId="40DB2BDA" w:rsidR="002A2BB5" w:rsidRPr="00646854" w:rsidRDefault="00646854" w:rsidP="00646854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Why does this solution occur? You may wish to draw a diagram to assist you.</w:t>
      </w:r>
    </w:p>
    <w:p w14:paraId="7C4026FA" w14:textId="77777777" w:rsidR="002A2BB5" w:rsidRPr="00646854" w:rsidRDefault="002A2BB5" w:rsidP="002A2BB5">
      <w:pPr>
        <w:rPr>
          <w:rFonts w:asciiTheme="minorHAnsi" w:hAnsiTheme="minorHAnsi"/>
        </w:rPr>
      </w:pPr>
    </w:p>
    <w:p w14:paraId="721C69CD" w14:textId="77777777" w:rsidR="002A2BB5" w:rsidRPr="00646854" w:rsidRDefault="002A2BB5" w:rsidP="002A2BB5">
      <w:pPr>
        <w:rPr>
          <w:rFonts w:asciiTheme="minorHAnsi" w:hAnsiTheme="minorHAnsi"/>
        </w:rPr>
      </w:pPr>
    </w:p>
    <w:p w14:paraId="4713D116" w14:textId="1711A037" w:rsidR="002A2BB5" w:rsidRPr="00646854" w:rsidRDefault="002A2BB5" w:rsidP="002A2BB5">
      <w:pPr>
        <w:jc w:val="right"/>
        <w:rPr>
          <w:rFonts w:asciiTheme="minorHAnsi" w:hAnsiTheme="minorHAnsi"/>
        </w:rPr>
      </w:pPr>
    </w:p>
    <w:p w14:paraId="2391EB96" w14:textId="1A3C17E7" w:rsidR="00646854" w:rsidRPr="00646854" w:rsidRDefault="00646854" w:rsidP="002A2BB5">
      <w:pPr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4:</w:t>
      </w:r>
      <w:r w:rsidR="007D1BF5">
        <w:rPr>
          <w:rFonts w:asciiTheme="minorHAnsi" w:hAnsiTheme="minorHAnsi"/>
        </w:rPr>
        <w:t xml:space="preserve"> [3,2 marks]</w:t>
      </w:r>
    </w:p>
    <w:p w14:paraId="2F725857" w14:textId="77777777" w:rsidR="00646854" w:rsidRPr="00646854" w:rsidRDefault="00646854" w:rsidP="002A2BB5">
      <w:pPr>
        <w:rPr>
          <w:rFonts w:asciiTheme="minorHAnsi" w:hAnsiTheme="minorHAnsi"/>
        </w:rPr>
      </w:pPr>
    </w:p>
    <w:p w14:paraId="003F3815" w14:textId="7A4D9A56" w:rsidR="002A2BB5" w:rsidRPr="00646854" w:rsidRDefault="002A2BB5" w:rsidP="0064685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646854">
        <w:rPr>
          <w:rFonts w:asciiTheme="minorHAnsi" w:hAnsiTheme="minorHAnsi"/>
        </w:rPr>
        <w:t>Find the maximum area possible for a triangle with a perimeter of 90 cm.</w:t>
      </w:r>
    </w:p>
    <w:p w14:paraId="14571F33" w14:textId="0E26DEF7" w:rsidR="002A2BB5" w:rsidRPr="00646854" w:rsidRDefault="002A2BB5" w:rsidP="002A2BB5">
      <w:pPr>
        <w:rPr>
          <w:rFonts w:asciiTheme="minorHAnsi" w:hAnsiTheme="minorHAnsi"/>
        </w:rPr>
      </w:pPr>
      <w:r w:rsidRPr="00646854">
        <w:rPr>
          <w:rFonts w:asciiTheme="minorHAnsi" w:hAnsiTheme="minorHAnsi"/>
        </w:rPr>
        <w:tab/>
        <w:t>Show clearly how you did this and use a sketch to illustrate your solution.</w:t>
      </w:r>
    </w:p>
    <w:p w14:paraId="6D54A963" w14:textId="77777777" w:rsidR="002A2BB5" w:rsidRPr="00646854" w:rsidRDefault="002A2BB5" w:rsidP="002A2BB5">
      <w:pPr>
        <w:rPr>
          <w:rFonts w:asciiTheme="minorHAnsi" w:hAnsiTheme="minorHAnsi"/>
        </w:rPr>
      </w:pPr>
    </w:p>
    <w:p w14:paraId="63F33C92" w14:textId="77777777" w:rsidR="002A2BB5" w:rsidRPr="00646854" w:rsidRDefault="002A2BB5" w:rsidP="002A2BB5">
      <w:pPr>
        <w:rPr>
          <w:rFonts w:asciiTheme="minorHAnsi" w:hAnsiTheme="minorHAnsi"/>
        </w:rPr>
      </w:pPr>
    </w:p>
    <w:p w14:paraId="056797F7" w14:textId="77777777" w:rsidR="002A2BB5" w:rsidRPr="00646854" w:rsidRDefault="002A2BB5" w:rsidP="002A2BB5">
      <w:pPr>
        <w:rPr>
          <w:rFonts w:asciiTheme="minorHAnsi" w:hAnsiTheme="minorHAnsi"/>
        </w:rPr>
      </w:pPr>
    </w:p>
    <w:p w14:paraId="723D99EC" w14:textId="77777777" w:rsidR="002A2BB5" w:rsidRPr="00646854" w:rsidRDefault="002A2BB5" w:rsidP="002A2BB5">
      <w:pPr>
        <w:rPr>
          <w:rFonts w:asciiTheme="minorHAnsi" w:hAnsiTheme="minorHAnsi"/>
        </w:rPr>
      </w:pPr>
    </w:p>
    <w:p w14:paraId="4046DF9B" w14:textId="77777777" w:rsidR="002A2BB5" w:rsidRPr="00646854" w:rsidRDefault="002A2BB5" w:rsidP="002A2BB5">
      <w:pPr>
        <w:rPr>
          <w:rFonts w:asciiTheme="minorHAnsi" w:hAnsiTheme="minorHAnsi"/>
        </w:rPr>
      </w:pPr>
    </w:p>
    <w:p w14:paraId="79FD144C" w14:textId="77777777" w:rsidR="002A2BB5" w:rsidRPr="00646854" w:rsidRDefault="002A2BB5" w:rsidP="002A2BB5">
      <w:pPr>
        <w:rPr>
          <w:rFonts w:asciiTheme="minorHAnsi" w:hAnsiTheme="minorHAnsi"/>
        </w:rPr>
      </w:pPr>
    </w:p>
    <w:p w14:paraId="7D00A363" w14:textId="77777777" w:rsidR="002A2BB5" w:rsidRPr="00646854" w:rsidRDefault="002A2BB5" w:rsidP="002A2BB5">
      <w:pPr>
        <w:rPr>
          <w:rFonts w:asciiTheme="minorHAnsi" w:hAnsiTheme="minorHAnsi"/>
        </w:rPr>
      </w:pPr>
    </w:p>
    <w:p w14:paraId="1C890FDE" w14:textId="77777777" w:rsidR="002A2BB5" w:rsidRPr="00646854" w:rsidRDefault="002A2BB5" w:rsidP="002A2BB5">
      <w:pPr>
        <w:rPr>
          <w:rFonts w:asciiTheme="minorHAnsi" w:hAnsiTheme="minorHAnsi"/>
        </w:rPr>
      </w:pPr>
    </w:p>
    <w:p w14:paraId="513277B6" w14:textId="77777777" w:rsidR="002A2BB5" w:rsidRPr="00646854" w:rsidRDefault="002A2BB5" w:rsidP="002A2BB5">
      <w:pPr>
        <w:rPr>
          <w:rFonts w:asciiTheme="minorHAnsi" w:hAnsiTheme="minorHAnsi"/>
        </w:rPr>
      </w:pPr>
    </w:p>
    <w:p w14:paraId="18276693" w14:textId="77777777" w:rsidR="002A2BB5" w:rsidRPr="00646854" w:rsidRDefault="002A2BB5" w:rsidP="002A2BB5">
      <w:pPr>
        <w:rPr>
          <w:rFonts w:asciiTheme="minorHAnsi" w:hAnsiTheme="minorHAnsi"/>
        </w:rPr>
      </w:pPr>
    </w:p>
    <w:p w14:paraId="454EF54A" w14:textId="77777777" w:rsidR="002A2BB5" w:rsidRPr="00646854" w:rsidRDefault="002A2BB5" w:rsidP="002A2BB5">
      <w:pPr>
        <w:rPr>
          <w:rFonts w:asciiTheme="minorHAnsi" w:hAnsiTheme="minorHAnsi"/>
        </w:rPr>
      </w:pPr>
    </w:p>
    <w:p w14:paraId="029089EA" w14:textId="77777777" w:rsidR="002A2BB5" w:rsidRPr="00646854" w:rsidRDefault="002A2BB5" w:rsidP="002A2BB5">
      <w:pPr>
        <w:rPr>
          <w:rFonts w:asciiTheme="minorHAnsi" w:hAnsiTheme="minorHAnsi"/>
        </w:rPr>
      </w:pPr>
    </w:p>
    <w:p w14:paraId="7E079851" w14:textId="77777777" w:rsidR="002A2BB5" w:rsidRPr="00646854" w:rsidRDefault="002A2BB5" w:rsidP="002A2BB5">
      <w:pPr>
        <w:rPr>
          <w:rFonts w:asciiTheme="minorHAnsi" w:hAnsiTheme="minorHAnsi"/>
        </w:rPr>
      </w:pPr>
    </w:p>
    <w:p w14:paraId="046B5D9E" w14:textId="77777777" w:rsidR="002A2BB5" w:rsidRPr="00646854" w:rsidRDefault="002A2BB5" w:rsidP="002A2BB5">
      <w:pPr>
        <w:rPr>
          <w:rFonts w:asciiTheme="minorHAnsi" w:hAnsiTheme="minorHAnsi"/>
        </w:rPr>
      </w:pPr>
    </w:p>
    <w:p w14:paraId="25F316D8" w14:textId="77777777" w:rsidR="002A2BB5" w:rsidRPr="00646854" w:rsidRDefault="002A2BB5" w:rsidP="002A2BB5">
      <w:pPr>
        <w:rPr>
          <w:rFonts w:asciiTheme="minorHAnsi" w:hAnsiTheme="minorHAnsi"/>
        </w:rPr>
      </w:pPr>
    </w:p>
    <w:p w14:paraId="79C028E4" w14:textId="77777777" w:rsidR="002A2BB5" w:rsidRPr="00646854" w:rsidRDefault="002A2BB5" w:rsidP="002A2BB5">
      <w:pPr>
        <w:rPr>
          <w:rFonts w:asciiTheme="minorHAnsi" w:hAnsiTheme="minorHAnsi"/>
        </w:rPr>
      </w:pPr>
    </w:p>
    <w:p w14:paraId="5BEDBD85" w14:textId="77777777" w:rsidR="002A2BB5" w:rsidRPr="00646854" w:rsidRDefault="002A2BB5" w:rsidP="002A2BB5">
      <w:pPr>
        <w:rPr>
          <w:rFonts w:asciiTheme="minorHAnsi" w:hAnsiTheme="minorHAnsi"/>
        </w:rPr>
      </w:pPr>
    </w:p>
    <w:p w14:paraId="4A8C798C" w14:textId="6FEBD79E" w:rsidR="002A2BB5" w:rsidRPr="00646854" w:rsidRDefault="002A2BB5" w:rsidP="0064685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646854">
        <w:rPr>
          <w:rFonts w:asciiTheme="minorHAnsi" w:hAnsiTheme="minorHAnsi"/>
        </w:rPr>
        <w:t xml:space="preserve">The rule for the maximum area of a triangle with a semi-perimeter of s is equal </w:t>
      </w:r>
      <w:proofErr w:type="gramStart"/>
      <w:r w:rsidRPr="00646854">
        <w:rPr>
          <w:rFonts w:asciiTheme="minorHAnsi" w:hAnsiTheme="minorHAnsi"/>
        </w:rPr>
        <w:t xml:space="preserve">to </w:t>
      </w:r>
      <w:proofErr w:type="gramEnd"/>
      <w:r w:rsidRPr="00646854">
        <w:rPr>
          <w:position w:val="-26"/>
        </w:rPr>
        <w:object w:dxaOrig="540" w:dyaOrig="720" w14:anchorId="210B86C5">
          <v:shape id="_x0000_i1029" type="#_x0000_t75" style="width:31pt;height:42pt" o:ole="">
            <v:imagedata r:id="rId14" o:title=""/>
          </v:shape>
          <o:OLEObject Type="Embed" ProgID="Equation.3" ShapeID="_x0000_i1029" DrawAspect="Content" ObjectID="_1549196054" r:id="rId15"/>
        </w:object>
      </w:r>
      <w:r w:rsidRPr="00646854">
        <w:rPr>
          <w:rFonts w:asciiTheme="minorHAnsi" w:hAnsiTheme="minorHAnsi"/>
        </w:rPr>
        <w:t>.</w:t>
      </w:r>
    </w:p>
    <w:p w14:paraId="0A1FCEB9" w14:textId="1D58662F" w:rsidR="002A2BB5" w:rsidRPr="00646854" w:rsidRDefault="002A2BB5" w:rsidP="002A2BB5">
      <w:pPr>
        <w:ind w:firstLine="720"/>
        <w:rPr>
          <w:rFonts w:asciiTheme="minorHAnsi" w:hAnsiTheme="minorHAnsi"/>
        </w:rPr>
      </w:pPr>
      <w:r w:rsidRPr="00646854">
        <w:rPr>
          <w:rFonts w:asciiTheme="minorHAnsi" w:hAnsiTheme="minorHAnsi"/>
        </w:rPr>
        <w:t xml:space="preserve">Show working to verify this rule is correct </w:t>
      </w:r>
      <w:r w:rsidR="00646854" w:rsidRPr="00646854">
        <w:rPr>
          <w:rFonts w:asciiTheme="minorHAnsi" w:hAnsiTheme="minorHAnsi"/>
        </w:rPr>
        <w:t>for the triangle in part (a).</w:t>
      </w:r>
    </w:p>
    <w:p w14:paraId="014A410A" w14:textId="77777777" w:rsidR="002A2BB5" w:rsidRPr="00646854" w:rsidRDefault="002A2BB5" w:rsidP="002A2BB5">
      <w:pPr>
        <w:rPr>
          <w:rFonts w:asciiTheme="minorHAnsi" w:hAnsiTheme="minorHAnsi"/>
        </w:rPr>
      </w:pPr>
    </w:p>
    <w:p w14:paraId="18ADC818" w14:textId="77777777" w:rsidR="002A2BB5" w:rsidRPr="00646854" w:rsidRDefault="002A2BB5" w:rsidP="002A2BB5">
      <w:pPr>
        <w:rPr>
          <w:rFonts w:asciiTheme="minorHAnsi" w:hAnsiTheme="minorHAnsi"/>
        </w:rPr>
      </w:pPr>
    </w:p>
    <w:p w14:paraId="5DE201AE" w14:textId="77777777" w:rsidR="002A2BB5" w:rsidRPr="00646854" w:rsidRDefault="002A2BB5" w:rsidP="002A2BB5">
      <w:pPr>
        <w:rPr>
          <w:rFonts w:asciiTheme="minorHAnsi" w:hAnsiTheme="minorHAnsi"/>
        </w:rPr>
      </w:pPr>
    </w:p>
    <w:p w14:paraId="4267680F" w14:textId="77777777" w:rsidR="002A2BB5" w:rsidRPr="00646854" w:rsidRDefault="002A2BB5" w:rsidP="002A2BB5">
      <w:pPr>
        <w:rPr>
          <w:rFonts w:asciiTheme="minorHAnsi" w:hAnsiTheme="minorHAnsi"/>
        </w:rPr>
      </w:pPr>
    </w:p>
    <w:p w14:paraId="140FE291" w14:textId="77777777" w:rsidR="002A2BB5" w:rsidRPr="00646854" w:rsidRDefault="002A2BB5" w:rsidP="002A2BB5">
      <w:pPr>
        <w:rPr>
          <w:rFonts w:asciiTheme="minorHAnsi" w:hAnsiTheme="minorHAnsi"/>
        </w:rPr>
      </w:pPr>
    </w:p>
    <w:p w14:paraId="4073835B" w14:textId="77777777" w:rsidR="002A2BB5" w:rsidRPr="00646854" w:rsidRDefault="002A2BB5" w:rsidP="002A2BB5">
      <w:pPr>
        <w:rPr>
          <w:rFonts w:asciiTheme="minorHAnsi" w:hAnsiTheme="minorHAnsi"/>
        </w:rPr>
      </w:pPr>
    </w:p>
    <w:p w14:paraId="2A831A1E" w14:textId="77777777" w:rsidR="002A2BB5" w:rsidRPr="00646854" w:rsidRDefault="002A2BB5" w:rsidP="002A2BB5">
      <w:pPr>
        <w:rPr>
          <w:rFonts w:asciiTheme="minorHAnsi" w:hAnsiTheme="minorHAnsi"/>
        </w:rPr>
      </w:pPr>
    </w:p>
    <w:p w14:paraId="028DC57F" w14:textId="77777777" w:rsidR="002A2BB5" w:rsidRPr="00646854" w:rsidRDefault="002A2BB5" w:rsidP="002A2BB5">
      <w:pPr>
        <w:rPr>
          <w:rFonts w:asciiTheme="minorHAnsi" w:hAnsiTheme="minorHAnsi"/>
        </w:rPr>
      </w:pPr>
    </w:p>
    <w:p w14:paraId="13DE4F63" w14:textId="77777777" w:rsidR="002A2BB5" w:rsidRPr="00646854" w:rsidRDefault="002A2BB5" w:rsidP="002A2BB5">
      <w:pPr>
        <w:rPr>
          <w:rFonts w:asciiTheme="minorHAnsi" w:hAnsiTheme="minorHAnsi"/>
        </w:rPr>
      </w:pPr>
    </w:p>
    <w:p w14:paraId="52984FEC" w14:textId="77777777" w:rsidR="002A2BB5" w:rsidRPr="00646854" w:rsidRDefault="002A2BB5" w:rsidP="002A2BB5">
      <w:pPr>
        <w:jc w:val="right"/>
        <w:rPr>
          <w:rFonts w:asciiTheme="minorHAnsi" w:hAnsiTheme="minorHAnsi"/>
        </w:rPr>
      </w:pPr>
    </w:p>
    <w:p w14:paraId="383F021A" w14:textId="77777777" w:rsidR="002A2BB5" w:rsidRPr="00646854" w:rsidRDefault="002A2BB5" w:rsidP="002A2BB5">
      <w:pPr>
        <w:rPr>
          <w:rFonts w:asciiTheme="minorHAnsi" w:hAnsiTheme="minorHAnsi"/>
        </w:rPr>
      </w:pPr>
    </w:p>
    <w:p w14:paraId="4754CD9A" w14:textId="3B58F8D2" w:rsidR="00646854" w:rsidRPr="00646854" w:rsidRDefault="00646854" w:rsidP="002A2BB5">
      <w:pPr>
        <w:ind w:left="720" w:hanging="720"/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5:</w:t>
      </w:r>
      <w:r w:rsidR="007D1BF5">
        <w:rPr>
          <w:rFonts w:asciiTheme="minorHAnsi" w:hAnsiTheme="minorHAnsi"/>
        </w:rPr>
        <w:t xml:space="preserve"> [3 marks]</w:t>
      </w:r>
    </w:p>
    <w:p w14:paraId="1B60637D" w14:textId="77777777" w:rsidR="00646854" w:rsidRPr="00646854" w:rsidRDefault="00646854" w:rsidP="002A2BB5">
      <w:pPr>
        <w:ind w:left="720" w:hanging="720"/>
        <w:rPr>
          <w:rFonts w:asciiTheme="minorHAnsi" w:hAnsiTheme="minorHAnsi"/>
        </w:rPr>
      </w:pPr>
    </w:p>
    <w:p w14:paraId="4736E252" w14:textId="75DA5335" w:rsidR="002A2BB5" w:rsidRPr="00646854" w:rsidRDefault="002A2BB5" w:rsidP="00646854">
      <w:pPr>
        <w:rPr>
          <w:rFonts w:asciiTheme="minorHAnsi" w:hAnsiTheme="minorHAnsi"/>
        </w:rPr>
      </w:pPr>
      <w:r w:rsidRPr="00646854">
        <w:rPr>
          <w:rFonts w:asciiTheme="minorHAnsi" w:hAnsiTheme="minorHAnsi"/>
        </w:rPr>
        <w:t>Determine the dimensions of a triangle with an area of 1 hectare (10 000 m</w:t>
      </w:r>
      <w:r w:rsidRPr="00646854">
        <w:rPr>
          <w:rFonts w:asciiTheme="minorHAnsi" w:hAnsiTheme="minorHAnsi"/>
          <w:vertAlign w:val="superscript"/>
        </w:rPr>
        <w:t>2</w:t>
      </w:r>
      <w:r w:rsidRPr="00646854">
        <w:rPr>
          <w:rFonts w:asciiTheme="minorHAnsi" w:hAnsiTheme="minorHAnsi"/>
        </w:rPr>
        <w:t>) that has the smallest perimeter. Show how you did this.</w:t>
      </w:r>
    </w:p>
    <w:p w14:paraId="1F952F65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3947F3BC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185E3610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714CB137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26378E08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3C5096E8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7ABA1F7D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5156FD1D" w14:textId="77777777" w:rsidR="002A2BB5" w:rsidRDefault="002A2BB5" w:rsidP="002A2BB5">
      <w:pPr>
        <w:ind w:left="720" w:hanging="720"/>
        <w:rPr>
          <w:rFonts w:asciiTheme="minorHAnsi" w:hAnsiTheme="minorHAnsi"/>
        </w:rPr>
      </w:pPr>
    </w:p>
    <w:p w14:paraId="39958BF9" w14:textId="77777777" w:rsidR="00C46DB5" w:rsidRPr="00646854" w:rsidRDefault="00C46DB5" w:rsidP="002A2BB5">
      <w:pPr>
        <w:ind w:left="720" w:hanging="720"/>
        <w:rPr>
          <w:rFonts w:asciiTheme="minorHAnsi" w:hAnsiTheme="minorHAnsi"/>
        </w:rPr>
      </w:pPr>
    </w:p>
    <w:p w14:paraId="1139215F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57C1F933" w14:textId="5F4E68EE" w:rsidR="002A2BB5" w:rsidRDefault="002A2BB5" w:rsidP="002A2BB5">
      <w:pPr>
        <w:ind w:left="720" w:hanging="720"/>
        <w:jc w:val="right"/>
        <w:rPr>
          <w:rFonts w:asciiTheme="minorHAnsi" w:hAnsiTheme="minorHAnsi"/>
        </w:rPr>
      </w:pPr>
    </w:p>
    <w:p w14:paraId="279C613B" w14:textId="77777777" w:rsidR="00285C44" w:rsidRPr="00646854" w:rsidRDefault="00285C44" w:rsidP="002A2BB5">
      <w:pPr>
        <w:ind w:left="720" w:hanging="720"/>
        <w:jc w:val="right"/>
        <w:rPr>
          <w:rFonts w:asciiTheme="minorHAnsi" w:hAnsiTheme="minorHAnsi"/>
        </w:rPr>
      </w:pPr>
      <w:bookmarkStart w:id="0" w:name="_GoBack"/>
      <w:bookmarkEnd w:id="0"/>
    </w:p>
    <w:p w14:paraId="47820280" w14:textId="77777777" w:rsidR="002A2BB5" w:rsidRPr="00646854" w:rsidRDefault="002A2BB5" w:rsidP="002A2BB5">
      <w:pPr>
        <w:ind w:left="720" w:hanging="720"/>
        <w:jc w:val="right"/>
        <w:rPr>
          <w:rFonts w:asciiTheme="minorHAnsi" w:hAnsiTheme="minorHAnsi"/>
        </w:rPr>
      </w:pPr>
    </w:p>
    <w:p w14:paraId="61A6D4B2" w14:textId="77777777" w:rsidR="002A2BB5" w:rsidRPr="00646854" w:rsidRDefault="002A2BB5" w:rsidP="002A2BB5">
      <w:pPr>
        <w:ind w:left="720" w:hanging="720"/>
        <w:jc w:val="right"/>
        <w:rPr>
          <w:rFonts w:asciiTheme="minorHAnsi" w:hAnsiTheme="minorHAnsi"/>
        </w:rPr>
      </w:pPr>
    </w:p>
    <w:p w14:paraId="7CCFF108" w14:textId="5E1C5331" w:rsidR="00646854" w:rsidRPr="00646854" w:rsidRDefault="00646854" w:rsidP="002A2BB5">
      <w:pPr>
        <w:ind w:left="720" w:hanging="720"/>
        <w:rPr>
          <w:rFonts w:asciiTheme="minorHAnsi" w:hAnsiTheme="minorHAnsi"/>
        </w:rPr>
      </w:pPr>
      <w:r w:rsidRPr="00646854">
        <w:rPr>
          <w:rFonts w:asciiTheme="minorHAnsi" w:hAnsiTheme="minorHAnsi"/>
        </w:rPr>
        <w:lastRenderedPageBreak/>
        <w:t>Question 6:</w:t>
      </w:r>
      <w:r w:rsidR="007D1BF5">
        <w:rPr>
          <w:rFonts w:asciiTheme="minorHAnsi" w:hAnsiTheme="minorHAnsi"/>
        </w:rPr>
        <w:t xml:space="preserve"> [1,2,3,2,2]</w:t>
      </w:r>
    </w:p>
    <w:p w14:paraId="505EC68D" w14:textId="77777777" w:rsidR="00646854" w:rsidRPr="00646854" w:rsidRDefault="00646854" w:rsidP="002A2BB5">
      <w:pPr>
        <w:ind w:left="720" w:hanging="720"/>
        <w:rPr>
          <w:rFonts w:asciiTheme="minorHAnsi" w:hAnsiTheme="minorHAnsi"/>
        </w:rPr>
      </w:pPr>
    </w:p>
    <w:p w14:paraId="583A9597" w14:textId="6D7FD4B4" w:rsidR="002A2BB5" w:rsidRPr="00646854" w:rsidRDefault="002A2BB5" w:rsidP="0064685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646854">
        <w:rPr>
          <w:rFonts w:asciiTheme="minorHAnsi" w:hAnsiTheme="minorHAnsi"/>
        </w:rPr>
        <w:t>Given the following equilateral triangle, find an expression for s, in terms of a, the side length</w:t>
      </w:r>
      <w:proofErr w:type="gramStart"/>
      <w:r w:rsidRPr="00646854">
        <w:rPr>
          <w:rFonts w:asciiTheme="minorHAnsi" w:hAnsiTheme="minorHAnsi"/>
        </w:rPr>
        <w:t>..</w:t>
      </w:r>
      <w:proofErr w:type="gramEnd"/>
    </w:p>
    <w:p w14:paraId="5A89B565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  <w:r w:rsidRPr="00646854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598D1C" wp14:editId="37874948">
                <wp:simplePos x="0" y="0"/>
                <wp:positionH relativeFrom="column">
                  <wp:posOffset>3655060</wp:posOffset>
                </wp:positionH>
                <wp:positionV relativeFrom="paragraph">
                  <wp:posOffset>162</wp:posOffset>
                </wp:positionV>
                <wp:extent cx="2141220" cy="183261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1832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F8007" w14:textId="77777777" w:rsidR="002A2BB5" w:rsidRDefault="002A2BB5" w:rsidP="007D1BF5">
                            <w:pPr>
                              <w:jc w:val="right"/>
                            </w:pPr>
                            <w:r>
                              <w:rPr>
                                <w:rFonts w:asciiTheme="minorHAnsi" w:hAnsiTheme="minorHAnsi"/>
                              </w:rPr>
                              <w:object w:dxaOrig="4171" w:dyaOrig="3696" w14:anchorId="30DC70C8">
                                <v:shape id="_x0000_i1031" type="#_x0000_t75" style="width:153.1pt;height:136pt" o:ole="">
                                  <v:imagedata r:id="rId16" o:title=""/>
                                </v:shape>
                                <o:OLEObject Type="Embed" ProgID="FXDraw.Graphic" ShapeID="_x0000_i1031" DrawAspect="Content" ObjectID="_1549196057" r:id="rId1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87.8pt;margin-top:0;width:168.6pt;height:144.3pt;z-index:25166336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" filled="f" stroked="f">
                <v:textbox style="mso-fit-shape-to-text:t">
                  <w:txbxContent>
                    <w:p w14:paraId="13DF8007" w14:textId="77777777" w:rsidR="002A2BB5" w:rsidRDefault="002A2BB5" w:rsidP="007D1BF5">
                      <w:pPr>
                        <w:jc w:val="right"/>
                      </w:pPr>
                      <w:r>
                        <w:rPr>
                          <w:rFonts w:asciiTheme="minorHAnsi" w:hAnsiTheme="minorHAnsi"/>
                        </w:rPr>
                        <w:object w:dxaOrig="4171" w:dyaOrig="3696" w14:anchorId="30DC70C8">
                          <v:shape id="_x0000_i1031" type="#_x0000_t75" style="width:153.1pt;height:136pt" o:ole="">
                            <v:imagedata r:id="rId16" o:title=""/>
                          </v:shape>
                          <o:OLEObject Type="Embed" ProgID="FXDraw.Graphic" ShapeID="_x0000_i1031" DrawAspect="Content" ObjectID="_1549196057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7000C0F9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67F81621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3375CBA0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49119895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431775B4" w14:textId="77777777" w:rsidR="002A2BB5" w:rsidRPr="00646854" w:rsidRDefault="002A2BB5" w:rsidP="002A2BB5">
      <w:pPr>
        <w:rPr>
          <w:rFonts w:asciiTheme="minorHAnsi" w:hAnsiTheme="minorHAnsi"/>
        </w:rPr>
      </w:pPr>
    </w:p>
    <w:p w14:paraId="760B519B" w14:textId="19163224" w:rsidR="002A2BB5" w:rsidRPr="00646854" w:rsidRDefault="002A2BB5" w:rsidP="002A2BB5">
      <w:pPr>
        <w:ind w:left="720" w:hanging="720"/>
        <w:rPr>
          <w:rFonts w:asciiTheme="minorHAnsi" w:hAnsiTheme="minorHAnsi"/>
        </w:rPr>
      </w:pPr>
      <w:r w:rsidRPr="00646854">
        <w:rPr>
          <w:rFonts w:asciiTheme="minorHAnsi" w:hAnsiTheme="minorHAnsi"/>
        </w:rPr>
        <w:tab/>
      </w:r>
      <w:r w:rsidRPr="00646854">
        <w:rPr>
          <w:rFonts w:asciiTheme="minorHAnsi" w:hAnsiTheme="minorHAnsi"/>
        </w:rPr>
        <w:tab/>
      </w:r>
    </w:p>
    <w:p w14:paraId="2B4691A2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4D4DC419" w14:textId="7FB06BBE" w:rsidR="002A2BB5" w:rsidRPr="00646854" w:rsidRDefault="007D1BF5" w:rsidP="002A2BB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                                          </w:t>
      </w:r>
    </w:p>
    <w:p w14:paraId="3B68E187" w14:textId="77777777" w:rsidR="002A2BB5" w:rsidRPr="00646854" w:rsidRDefault="002A2BB5" w:rsidP="002A2BB5">
      <w:pPr>
        <w:rPr>
          <w:rFonts w:asciiTheme="minorHAnsi" w:hAnsiTheme="minorHAnsi"/>
        </w:rPr>
      </w:pPr>
    </w:p>
    <w:p w14:paraId="41A0C7D8" w14:textId="5EA00694" w:rsidR="002A2BB5" w:rsidRPr="00646854" w:rsidRDefault="002A2BB5" w:rsidP="0064685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646854">
        <w:rPr>
          <w:rFonts w:asciiTheme="minorHAnsi" w:hAnsiTheme="minorHAnsi"/>
        </w:rPr>
        <w:t xml:space="preserve">Substitute this into Heron’s rule to find an </w:t>
      </w:r>
      <w:proofErr w:type="spellStart"/>
      <w:r w:rsidRPr="00646854">
        <w:rPr>
          <w:rFonts w:asciiTheme="minorHAnsi" w:hAnsiTheme="minorHAnsi"/>
        </w:rPr>
        <w:t>unsimplified</w:t>
      </w:r>
      <w:proofErr w:type="spellEnd"/>
      <w:r w:rsidRPr="00646854">
        <w:rPr>
          <w:rFonts w:asciiTheme="minorHAnsi" w:hAnsiTheme="minorHAnsi"/>
        </w:rPr>
        <w:t xml:space="preserve"> expression for area in terms of a.</w:t>
      </w:r>
    </w:p>
    <w:p w14:paraId="501F6E1A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60CFC3F8" w14:textId="77777777" w:rsidR="002A2BB5" w:rsidRPr="00646854" w:rsidRDefault="002A2BB5" w:rsidP="002A2BB5">
      <w:pPr>
        <w:rPr>
          <w:rFonts w:asciiTheme="minorHAnsi" w:hAnsiTheme="minorHAnsi"/>
        </w:rPr>
      </w:pPr>
    </w:p>
    <w:p w14:paraId="1D9DE9D9" w14:textId="77777777" w:rsidR="002A2BB5" w:rsidRDefault="002A2BB5" w:rsidP="002A2BB5">
      <w:pPr>
        <w:ind w:left="720"/>
        <w:rPr>
          <w:rFonts w:asciiTheme="minorHAnsi" w:hAnsiTheme="minorHAnsi"/>
        </w:rPr>
      </w:pPr>
      <w:r w:rsidRPr="00646854">
        <w:rPr>
          <w:rFonts w:asciiTheme="minorHAnsi" w:hAnsiTheme="minorHAnsi"/>
        </w:rPr>
        <w:tab/>
      </w:r>
    </w:p>
    <w:p w14:paraId="2E225C46" w14:textId="77777777" w:rsidR="007D1BF5" w:rsidRPr="00646854" w:rsidRDefault="007D1BF5" w:rsidP="002A2BB5">
      <w:pPr>
        <w:ind w:left="720"/>
        <w:rPr>
          <w:rFonts w:asciiTheme="minorHAnsi" w:hAnsiTheme="minorHAnsi"/>
        </w:rPr>
      </w:pPr>
    </w:p>
    <w:p w14:paraId="4E20DAC2" w14:textId="038E46D4" w:rsidR="002A2BB5" w:rsidRPr="00646854" w:rsidRDefault="002A2BB5" w:rsidP="002A2BB5">
      <w:pPr>
        <w:ind w:left="720" w:firstLine="720"/>
        <w:rPr>
          <w:rFonts w:asciiTheme="minorHAnsi" w:hAnsiTheme="minorHAnsi"/>
        </w:rPr>
      </w:pPr>
    </w:p>
    <w:p w14:paraId="5D7535C4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35B19F40" w14:textId="35E656D4" w:rsidR="002A2BB5" w:rsidRPr="00646854" w:rsidRDefault="002A2BB5" w:rsidP="0064685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646854">
        <w:rPr>
          <w:rFonts w:asciiTheme="minorHAnsi" w:hAnsiTheme="minorHAnsi"/>
        </w:rPr>
        <w:t xml:space="preserve">Show algebraic working to demonstrate that A is given by the </w:t>
      </w:r>
      <w:proofErr w:type="gramStart"/>
      <w:r w:rsidRPr="00646854">
        <w:rPr>
          <w:rFonts w:asciiTheme="minorHAnsi" w:hAnsiTheme="minorHAnsi"/>
        </w:rPr>
        <w:t xml:space="preserve">expression </w:t>
      </w:r>
      <w:proofErr w:type="gramEnd"/>
      <w:r w:rsidRPr="00646854">
        <w:rPr>
          <w:position w:val="-26"/>
        </w:rPr>
        <w:object w:dxaOrig="1060" w:dyaOrig="720" w14:anchorId="523E0897">
          <v:shape id="_x0000_i1032" type="#_x0000_t75" style="width:53pt;height:36pt" o:ole="">
            <v:imagedata r:id="rId19" o:title=""/>
          </v:shape>
          <o:OLEObject Type="Embed" ProgID="Equation.3" ShapeID="_x0000_i1032" DrawAspect="Content" ObjectID="_1549196055" r:id="rId20"/>
        </w:object>
      </w:r>
      <w:r w:rsidRPr="00646854">
        <w:rPr>
          <w:rFonts w:asciiTheme="minorHAnsi" w:hAnsiTheme="minorHAnsi"/>
        </w:rPr>
        <w:t xml:space="preserve">. </w:t>
      </w:r>
    </w:p>
    <w:p w14:paraId="72AF23A3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  <w:r w:rsidRPr="00646854">
        <w:rPr>
          <w:rFonts w:asciiTheme="minorHAnsi" w:hAnsiTheme="minorHAnsi"/>
        </w:rPr>
        <w:tab/>
      </w:r>
    </w:p>
    <w:p w14:paraId="43F71EA6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  <w:r w:rsidRPr="00646854">
        <w:rPr>
          <w:rFonts w:asciiTheme="minorHAnsi" w:hAnsiTheme="minorHAnsi"/>
        </w:rPr>
        <w:tab/>
      </w:r>
    </w:p>
    <w:p w14:paraId="7A5F98A6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40700A0C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253E3E03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5FDDAFC9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56ADA2C9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5E4AE105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190EF3C7" w14:textId="77777777" w:rsidR="002A2BB5" w:rsidRPr="00646854" w:rsidRDefault="002A2BB5" w:rsidP="007D1BF5">
      <w:pPr>
        <w:rPr>
          <w:rFonts w:asciiTheme="minorHAnsi" w:hAnsiTheme="minorHAnsi"/>
        </w:rPr>
      </w:pPr>
    </w:p>
    <w:p w14:paraId="6DAADD53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4EF9B6A8" w14:textId="27CDAEE2" w:rsidR="002A2BB5" w:rsidRDefault="002A2BB5" w:rsidP="0064685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646854">
        <w:rPr>
          <w:rFonts w:asciiTheme="minorHAnsi" w:hAnsiTheme="minorHAnsi"/>
        </w:rPr>
        <w:t>Investigate what happens to the area of an equilateral triangle when the side lengths are doubled. Show working and conclusions below.</w:t>
      </w:r>
    </w:p>
    <w:p w14:paraId="49912F04" w14:textId="77777777" w:rsidR="007D1BF5" w:rsidRDefault="007D1BF5" w:rsidP="007D1BF5">
      <w:pPr>
        <w:rPr>
          <w:rFonts w:asciiTheme="minorHAnsi" w:hAnsiTheme="minorHAnsi"/>
        </w:rPr>
      </w:pPr>
    </w:p>
    <w:p w14:paraId="204B15A8" w14:textId="77777777" w:rsidR="007D1BF5" w:rsidRDefault="007D1BF5" w:rsidP="007D1BF5">
      <w:pPr>
        <w:rPr>
          <w:rFonts w:asciiTheme="minorHAnsi" w:hAnsiTheme="minorHAnsi"/>
        </w:rPr>
      </w:pPr>
    </w:p>
    <w:p w14:paraId="2971A06A" w14:textId="77777777" w:rsidR="007D1BF5" w:rsidRDefault="007D1BF5" w:rsidP="007D1BF5">
      <w:pPr>
        <w:rPr>
          <w:rFonts w:asciiTheme="minorHAnsi" w:hAnsiTheme="minorHAnsi"/>
        </w:rPr>
      </w:pPr>
    </w:p>
    <w:p w14:paraId="0723BE3B" w14:textId="77777777" w:rsidR="007D1BF5" w:rsidRDefault="007D1BF5" w:rsidP="007D1BF5">
      <w:pPr>
        <w:rPr>
          <w:rFonts w:asciiTheme="minorHAnsi" w:hAnsiTheme="minorHAnsi"/>
        </w:rPr>
      </w:pPr>
    </w:p>
    <w:p w14:paraId="014587FF" w14:textId="77777777" w:rsidR="007D1BF5" w:rsidRDefault="007D1BF5" w:rsidP="007D1BF5">
      <w:pPr>
        <w:rPr>
          <w:rFonts w:asciiTheme="minorHAnsi" w:hAnsiTheme="minorHAnsi"/>
        </w:rPr>
      </w:pPr>
    </w:p>
    <w:p w14:paraId="637EFBB4" w14:textId="77777777" w:rsidR="007D1BF5" w:rsidRDefault="007D1BF5" w:rsidP="007D1BF5">
      <w:pPr>
        <w:rPr>
          <w:rFonts w:asciiTheme="minorHAnsi" w:hAnsiTheme="minorHAnsi"/>
        </w:rPr>
      </w:pPr>
    </w:p>
    <w:p w14:paraId="198B1FD5" w14:textId="77777777" w:rsidR="007D1BF5" w:rsidRDefault="007D1BF5" w:rsidP="007D1BF5">
      <w:pPr>
        <w:rPr>
          <w:rFonts w:asciiTheme="minorHAnsi" w:hAnsiTheme="minorHAnsi"/>
        </w:rPr>
      </w:pPr>
    </w:p>
    <w:p w14:paraId="7B8A8C5E" w14:textId="77777777" w:rsidR="007D1BF5" w:rsidRDefault="007D1BF5" w:rsidP="007D1BF5">
      <w:pPr>
        <w:rPr>
          <w:rFonts w:asciiTheme="minorHAnsi" w:hAnsiTheme="minorHAnsi"/>
        </w:rPr>
      </w:pPr>
    </w:p>
    <w:p w14:paraId="0D37F726" w14:textId="77777777" w:rsidR="007D1BF5" w:rsidRDefault="007D1BF5" w:rsidP="007D1BF5">
      <w:pPr>
        <w:rPr>
          <w:rFonts w:asciiTheme="minorHAnsi" w:hAnsiTheme="minorHAnsi"/>
        </w:rPr>
      </w:pPr>
    </w:p>
    <w:p w14:paraId="3711302B" w14:textId="77777777" w:rsidR="007D1BF5" w:rsidRPr="007D1BF5" w:rsidRDefault="007D1BF5" w:rsidP="007D1BF5">
      <w:pPr>
        <w:rPr>
          <w:rFonts w:asciiTheme="minorHAnsi" w:hAnsiTheme="minorHAnsi"/>
        </w:rPr>
      </w:pPr>
    </w:p>
    <w:p w14:paraId="18BAD358" w14:textId="432BE80C" w:rsidR="00646854" w:rsidRDefault="00646854" w:rsidP="00646854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646854">
        <w:rPr>
          <w:rFonts w:asciiTheme="minorHAnsi" w:hAnsiTheme="minorHAnsi"/>
        </w:rPr>
        <w:t>Prove your</w:t>
      </w:r>
      <w:r w:rsidR="007D1BF5">
        <w:rPr>
          <w:rFonts w:asciiTheme="minorHAnsi" w:hAnsiTheme="minorHAnsi"/>
        </w:rPr>
        <w:t xml:space="preserve"> findings above </w:t>
      </w:r>
      <w:r w:rsidRPr="00646854">
        <w:rPr>
          <w:rFonts w:asciiTheme="minorHAnsi" w:hAnsiTheme="minorHAnsi"/>
        </w:rPr>
        <w:t>using algebra.</w:t>
      </w:r>
      <w:r w:rsidR="00C46DB5">
        <w:rPr>
          <w:rFonts w:asciiTheme="minorHAnsi" w:hAnsiTheme="minorHAnsi"/>
        </w:rPr>
        <w:t xml:space="preserve"> </w:t>
      </w:r>
    </w:p>
    <w:p w14:paraId="3927B3DD" w14:textId="0671E822" w:rsidR="00C46DB5" w:rsidRPr="00646854" w:rsidRDefault="00C46DB5" w:rsidP="00C46DB5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(Hint: Think about doubling the lengths in the triangle in part (a))</w:t>
      </w:r>
    </w:p>
    <w:p w14:paraId="5CE12E76" w14:textId="77777777" w:rsidR="002A2BB5" w:rsidRPr="00646854" w:rsidRDefault="002A2BB5" w:rsidP="002A2BB5">
      <w:pPr>
        <w:rPr>
          <w:rFonts w:asciiTheme="minorHAnsi" w:hAnsiTheme="minorHAnsi"/>
        </w:rPr>
      </w:pPr>
    </w:p>
    <w:p w14:paraId="45C04021" w14:textId="77777777" w:rsidR="002A2BB5" w:rsidRPr="00646854" w:rsidRDefault="002A2BB5" w:rsidP="002A2BB5">
      <w:pPr>
        <w:rPr>
          <w:rFonts w:asciiTheme="minorHAnsi" w:hAnsiTheme="minorHAnsi"/>
        </w:rPr>
      </w:pPr>
    </w:p>
    <w:p w14:paraId="7B6914F7" w14:textId="77777777" w:rsidR="002A2BB5" w:rsidRPr="00646854" w:rsidRDefault="002A2BB5" w:rsidP="002A2BB5">
      <w:pPr>
        <w:rPr>
          <w:rFonts w:asciiTheme="minorHAnsi" w:hAnsiTheme="minorHAnsi"/>
        </w:rPr>
      </w:pPr>
    </w:p>
    <w:p w14:paraId="095645EA" w14:textId="77777777" w:rsidR="002A2BB5" w:rsidRPr="00646854" w:rsidRDefault="002A2BB5" w:rsidP="002A2BB5">
      <w:pPr>
        <w:rPr>
          <w:rFonts w:asciiTheme="minorHAnsi" w:hAnsiTheme="minorHAnsi"/>
        </w:rPr>
      </w:pPr>
    </w:p>
    <w:p w14:paraId="4DC4D0FD" w14:textId="77777777" w:rsidR="002A2BB5" w:rsidRPr="00646854" w:rsidRDefault="002A2BB5" w:rsidP="002A2BB5">
      <w:pPr>
        <w:rPr>
          <w:rFonts w:asciiTheme="minorHAnsi" w:hAnsiTheme="minorHAnsi"/>
        </w:rPr>
      </w:pPr>
    </w:p>
    <w:p w14:paraId="12924F7B" w14:textId="77777777" w:rsidR="002A2BB5" w:rsidRPr="00646854" w:rsidRDefault="002A2BB5" w:rsidP="002A2BB5">
      <w:pPr>
        <w:rPr>
          <w:rFonts w:asciiTheme="minorHAnsi" w:hAnsiTheme="minorHAnsi"/>
        </w:rPr>
      </w:pPr>
    </w:p>
    <w:p w14:paraId="11FFE5CC" w14:textId="77777777" w:rsidR="002A2BB5" w:rsidRPr="00646854" w:rsidRDefault="002A2BB5" w:rsidP="002A2BB5">
      <w:pPr>
        <w:rPr>
          <w:rFonts w:asciiTheme="minorHAnsi" w:hAnsiTheme="minorHAnsi"/>
        </w:rPr>
      </w:pPr>
    </w:p>
    <w:p w14:paraId="211F7ADC" w14:textId="77777777" w:rsidR="002A2BB5" w:rsidRPr="00646854" w:rsidRDefault="002A2BB5" w:rsidP="002A2BB5">
      <w:pPr>
        <w:rPr>
          <w:rFonts w:asciiTheme="minorHAnsi" w:hAnsiTheme="minorHAnsi"/>
        </w:rPr>
      </w:pPr>
    </w:p>
    <w:p w14:paraId="4FB902CB" w14:textId="77777777" w:rsidR="002A2BB5" w:rsidRPr="00646854" w:rsidRDefault="002A2BB5" w:rsidP="002A2BB5">
      <w:pPr>
        <w:rPr>
          <w:rFonts w:asciiTheme="minorHAnsi" w:hAnsiTheme="minorHAnsi"/>
        </w:rPr>
      </w:pPr>
    </w:p>
    <w:sectPr w:rsidR="002A2BB5" w:rsidRPr="00646854" w:rsidSect="001F7A41">
      <w:pgSz w:w="11900" w:h="16840"/>
      <w:pgMar w:top="562" w:right="720" w:bottom="562" w:left="720" w:header="187" w:footer="8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98F"/>
    <w:multiLevelType w:val="hybridMultilevel"/>
    <w:tmpl w:val="C98453D0"/>
    <w:lvl w:ilvl="0" w:tplc="BB5C4F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545EC"/>
    <w:multiLevelType w:val="hybridMultilevel"/>
    <w:tmpl w:val="5554CF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C260E"/>
    <w:multiLevelType w:val="hybridMultilevel"/>
    <w:tmpl w:val="32683A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312F0"/>
    <w:multiLevelType w:val="hybridMultilevel"/>
    <w:tmpl w:val="D71003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B02B5"/>
    <w:multiLevelType w:val="hybridMultilevel"/>
    <w:tmpl w:val="FAF2D212"/>
    <w:lvl w:ilvl="0" w:tplc="B52E414C">
      <w:start w:val="1"/>
      <w:numFmt w:val="decimal"/>
      <w:lvlText w:val="%1."/>
      <w:lvlJc w:val="left"/>
      <w:pPr>
        <w:ind w:left="1065" w:hanging="705"/>
      </w:pPr>
      <w:rPr>
        <w:rFonts w:asciiTheme="minorHAnsi" w:hAnsiTheme="minorHAnsi" w:cs="Arial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D7520"/>
    <w:multiLevelType w:val="hybridMultilevel"/>
    <w:tmpl w:val="BEA0A0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6724A"/>
    <w:multiLevelType w:val="hybridMultilevel"/>
    <w:tmpl w:val="D4BA9D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16CD7"/>
    <w:multiLevelType w:val="hybridMultilevel"/>
    <w:tmpl w:val="1C70743A"/>
    <w:lvl w:ilvl="0" w:tplc="0D1AFA1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2A4114"/>
    <w:multiLevelType w:val="hybridMultilevel"/>
    <w:tmpl w:val="C9B24F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57"/>
  <w:drawingGridVerticalSpacing w:val="5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C1"/>
    <w:rsid w:val="000152E7"/>
    <w:rsid w:val="00016A8F"/>
    <w:rsid w:val="00117E75"/>
    <w:rsid w:val="001F7A41"/>
    <w:rsid w:val="00285C44"/>
    <w:rsid w:val="002A2BB5"/>
    <w:rsid w:val="002E3BAD"/>
    <w:rsid w:val="00353419"/>
    <w:rsid w:val="003650BB"/>
    <w:rsid w:val="003A7EBA"/>
    <w:rsid w:val="00450240"/>
    <w:rsid w:val="004C5097"/>
    <w:rsid w:val="004E5C88"/>
    <w:rsid w:val="00506BC4"/>
    <w:rsid w:val="00593F46"/>
    <w:rsid w:val="00622633"/>
    <w:rsid w:val="0063214D"/>
    <w:rsid w:val="00646854"/>
    <w:rsid w:val="007263E3"/>
    <w:rsid w:val="007A0C8C"/>
    <w:rsid w:val="007C18D6"/>
    <w:rsid w:val="007D1BF5"/>
    <w:rsid w:val="008D5C0C"/>
    <w:rsid w:val="00925D06"/>
    <w:rsid w:val="009911F6"/>
    <w:rsid w:val="009C5DE3"/>
    <w:rsid w:val="009E5232"/>
    <w:rsid w:val="00B1715C"/>
    <w:rsid w:val="00B65A1B"/>
    <w:rsid w:val="00BA4869"/>
    <w:rsid w:val="00BC2854"/>
    <w:rsid w:val="00BE4E40"/>
    <w:rsid w:val="00C05E88"/>
    <w:rsid w:val="00C32D7F"/>
    <w:rsid w:val="00C33464"/>
    <w:rsid w:val="00C46DB5"/>
    <w:rsid w:val="00C90291"/>
    <w:rsid w:val="00CF7EC1"/>
    <w:rsid w:val="00DF73A6"/>
    <w:rsid w:val="00E7354A"/>
    <w:rsid w:val="00E759C2"/>
    <w:rsid w:val="00EA0A29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321C54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EastAsia" w:hAnsi="Comic Sans MS" w:cstheme="minorBidi"/>
        <w:i/>
        <w:iCs/>
        <w:sz w:val="28"/>
        <w:szCs w:val="28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C1"/>
    <w:rPr>
      <w:rFonts w:ascii="Bookman Old Style" w:eastAsia="Times New Roman" w:hAnsi="Bookman Old Style" w:cs="Times New Roman"/>
      <w:i w:val="0"/>
      <w:iCs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Norm">
    <w:name w:val="CS Norm"/>
    <w:basedOn w:val="Normal"/>
    <w:qFormat/>
    <w:rsid w:val="00BA4869"/>
    <w:rPr>
      <w:rFonts w:ascii="Comic Sans MS" w:eastAsiaTheme="minorEastAsia" w:hAnsi="Comic Sans MS" w:cstheme="minorBidi"/>
      <w:i/>
      <w:iCs/>
      <w:sz w:val="28"/>
      <w:szCs w:val="28"/>
      <w:lang w:eastAsia="en-US"/>
    </w:rPr>
  </w:style>
  <w:style w:type="paragraph" w:customStyle="1" w:styleId="CSIndent1">
    <w:name w:val="CS Indent 1"/>
    <w:basedOn w:val="CSNorm"/>
    <w:qFormat/>
    <w:rsid w:val="008D5C0C"/>
    <w:pPr>
      <w:ind w:left="709" w:hanging="709"/>
    </w:pPr>
  </w:style>
  <w:style w:type="paragraph" w:customStyle="1" w:styleId="CSIndent2">
    <w:name w:val="CS Indent 2"/>
    <w:basedOn w:val="CSNorm"/>
    <w:qFormat/>
    <w:rsid w:val="007C18D6"/>
    <w:pPr>
      <w:ind w:left="1418" w:hanging="709"/>
    </w:pPr>
  </w:style>
  <w:style w:type="paragraph" w:customStyle="1" w:styleId="CSIndent3">
    <w:name w:val="CS Indent 3"/>
    <w:basedOn w:val="CSIndent2"/>
    <w:qFormat/>
    <w:rsid w:val="007C18D6"/>
    <w:pPr>
      <w:ind w:left="2127"/>
    </w:pPr>
  </w:style>
  <w:style w:type="paragraph" w:customStyle="1" w:styleId="Indent2">
    <w:name w:val="Indent 2+"/>
    <w:basedOn w:val="CSIndent3"/>
    <w:next w:val="CSIndent2"/>
    <w:qFormat/>
    <w:rsid w:val="007C18D6"/>
    <w:pPr>
      <w:tabs>
        <w:tab w:val="left" w:pos="2127"/>
      </w:tabs>
      <w:ind w:left="2835" w:hanging="1276"/>
    </w:pPr>
  </w:style>
  <w:style w:type="paragraph" w:customStyle="1" w:styleId="CSIndent20">
    <w:name w:val="CS Indent 2+"/>
    <w:basedOn w:val="CSIndent1"/>
    <w:next w:val="C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Normal">
    <w:name w:val="BOS Normal"/>
    <w:basedOn w:val="Normal"/>
    <w:qFormat/>
    <w:rsid w:val="00CF7EC1"/>
    <w:rPr>
      <w:rFonts w:eastAsiaTheme="minorEastAsia" w:cstheme="minorBidi"/>
      <w:i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EA0A29"/>
    <w:pPr>
      <w:ind w:left="709" w:hanging="709"/>
    </w:pPr>
  </w:style>
  <w:style w:type="paragraph" w:customStyle="1" w:styleId="BOSIndent2">
    <w:name w:val="BOS Indent 2"/>
    <w:basedOn w:val="BOSNormal"/>
    <w:qFormat/>
    <w:rsid w:val="003650BB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C18D6"/>
    <w:pPr>
      <w:ind w:left="2127" w:hanging="709"/>
    </w:pPr>
  </w:style>
  <w:style w:type="character" w:styleId="Hyperlink">
    <w:name w:val="Hyperlink"/>
    <w:basedOn w:val="DefaultParagraphFont"/>
    <w:uiPriority w:val="99"/>
    <w:unhideWhenUsed/>
    <w:rsid w:val="004E5C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C88"/>
    <w:rPr>
      <w:rFonts w:ascii="Times New Roman" w:eastAsiaTheme="minorHAnsi" w:hAnsi="Times New Roman" w:cs="Aharoni"/>
      <w:i w:val="0"/>
      <w:iCs w:val="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C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88"/>
    <w:rPr>
      <w:rFonts w:ascii="Lucida Grande" w:eastAsia="Times New Roman" w:hAnsi="Lucida Grande" w:cs="Lucida Grande"/>
      <w:i w:val="0"/>
      <w:iCs w:val="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925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2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EastAsia" w:hAnsi="Comic Sans MS" w:cstheme="minorBidi"/>
        <w:i/>
        <w:iCs/>
        <w:sz w:val="28"/>
        <w:szCs w:val="28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C1"/>
    <w:rPr>
      <w:rFonts w:ascii="Bookman Old Style" w:eastAsia="Times New Roman" w:hAnsi="Bookman Old Style" w:cs="Times New Roman"/>
      <w:i w:val="0"/>
      <w:iCs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Norm">
    <w:name w:val="CS Norm"/>
    <w:basedOn w:val="Normal"/>
    <w:qFormat/>
    <w:rsid w:val="00BA4869"/>
    <w:rPr>
      <w:rFonts w:ascii="Comic Sans MS" w:eastAsiaTheme="minorEastAsia" w:hAnsi="Comic Sans MS" w:cstheme="minorBidi"/>
      <w:i/>
      <w:iCs/>
      <w:sz w:val="28"/>
      <w:szCs w:val="28"/>
      <w:lang w:eastAsia="en-US"/>
    </w:rPr>
  </w:style>
  <w:style w:type="paragraph" w:customStyle="1" w:styleId="CSIndent1">
    <w:name w:val="CS Indent 1"/>
    <w:basedOn w:val="CSNorm"/>
    <w:qFormat/>
    <w:rsid w:val="008D5C0C"/>
    <w:pPr>
      <w:ind w:left="709" w:hanging="709"/>
    </w:pPr>
  </w:style>
  <w:style w:type="paragraph" w:customStyle="1" w:styleId="CSIndent2">
    <w:name w:val="CS Indent 2"/>
    <w:basedOn w:val="CSNorm"/>
    <w:qFormat/>
    <w:rsid w:val="007C18D6"/>
    <w:pPr>
      <w:ind w:left="1418" w:hanging="709"/>
    </w:pPr>
  </w:style>
  <w:style w:type="paragraph" w:customStyle="1" w:styleId="CSIndent3">
    <w:name w:val="CS Indent 3"/>
    <w:basedOn w:val="CSIndent2"/>
    <w:qFormat/>
    <w:rsid w:val="007C18D6"/>
    <w:pPr>
      <w:ind w:left="2127"/>
    </w:pPr>
  </w:style>
  <w:style w:type="paragraph" w:customStyle="1" w:styleId="Indent2">
    <w:name w:val="Indent 2+"/>
    <w:basedOn w:val="CSIndent3"/>
    <w:next w:val="CSIndent2"/>
    <w:qFormat/>
    <w:rsid w:val="007C18D6"/>
    <w:pPr>
      <w:tabs>
        <w:tab w:val="left" w:pos="2127"/>
      </w:tabs>
      <w:ind w:left="2835" w:hanging="1276"/>
    </w:pPr>
  </w:style>
  <w:style w:type="paragraph" w:customStyle="1" w:styleId="CSIndent20">
    <w:name w:val="CS Indent 2+"/>
    <w:basedOn w:val="CSIndent1"/>
    <w:next w:val="C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Normal">
    <w:name w:val="BOS Normal"/>
    <w:basedOn w:val="Normal"/>
    <w:qFormat/>
    <w:rsid w:val="00CF7EC1"/>
    <w:rPr>
      <w:rFonts w:eastAsiaTheme="minorEastAsia" w:cstheme="minorBidi"/>
      <w:i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EA0A29"/>
    <w:pPr>
      <w:ind w:left="709" w:hanging="709"/>
    </w:pPr>
  </w:style>
  <w:style w:type="paragraph" w:customStyle="1" w:styleId="BOSIndent2">
    <w:name w:val="BOS Indent 2"/>
    <w:basedOn w:val="BOSNormal"/>
    <w:qFormat/>
    <w:rsid w:val="003650BB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C18D6"/>
    <w:pPr>
      <w:ind w:left="2127" w:hanging="709"/>
    </w:pPr>
  </w:style>
  <w:style w:type="character" w:styleId="Hyperlink">
    <w:name w:val="Hyperlink"/>
    <w:basedOn w:val="DefaultParagraphFont"/>
    <w:uiPriority w:val="99"/>
    <w:unhideWhenUsed/>
    <w:rsid w:val="004E5C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C88"/>
    <w:rPr>
      <w:rFonts w:ascii="Times New Roman" w:eastAsiaTheme="minorHAnsi" w:hAnsi="Times New Roman" w:cs="Aharoni"/>
      <w:i w:val="0"/>
      <w:iCs w:val="0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C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88"/>
    <w:rPr>
      <w:rFonts w:ascii="Lucida Grande" w:eastAsia="Times New Roman" w:hAnsi="Lucida Grande" w:cs="Lucida Grande"/>
      <w:i w:val="0"/>
      <w:iCs w:val="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925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327258B2</Template>
  <TotalTime>1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</dc:creator>
  <cp:lastModifiedBy>PALMER Patsy</cp:lastModifiedBy>
  <cp:revision>2</cp:revision>
  <cp:lastPrinted>2015-10-13T03:15:00Z</cp:lastPrinted>
  <dcterms:created xsi:type="dcterms:W3CDTF">2017-02-21T07:28:00Z</dcterms:created>
  <dcterms:modified xsi:type="dcterms:W3CDTF">2017-02-21T07:28:00Z</dcterms:modified>
</cp:coreProperties>
</file>