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73" w:type="dxa"/>
        <w:tblInd w:w="-864" w:type="dxa"/>
        <w:tblLook w:val="00A0" w:firstRow="1" w:lastRow="0" w:firstColumn="1" w:lastColumn="0" w:noHBand="0" w:noVBand="0"/>
      </w:tblPr>
      <w:tblGrid>
        <w:gridCol w:w="3516"/>
        <w:gridCol w:w="7357"/>
      </w:tblGrid>
      <w:tr w:rsidR="000D0B99" w:rsidRPr="003D43B7" w14:paraId="714B62D6" w14:textId="77777777" w:rsidTr="000D0B99">
        <w:trPr>
          <w:trHeight w:val="1967"/>
        </w:trPr>
        <w:tc>
          <w:tcPr>
            <w:tcW w:w="3516" w:type="dxa"/>
          </w:tcPr>
          <w:p w14:paraId="76F87497" w14:textId="77777777" w:rsidR="000D0B99" w:rsidRPr="003D43B7" w:rsidRDefault="000D0B99" w:rsidP="000D0B99">
            <w:pPr>
              <w:jc w:val="center"/>
            </w:pPr>
            <w:r>
              <w:rPr>
                <w:noProof/>
                <w:lang w:eastAsia="en-AU"/>
              </w:rPr>
              <w:drawing>
                <wp:inline distT="0" distB="0" distL="0" distR="0" wp14:anchorId="2FE71233" wp14:editId="4EB1F662">
                  <wp:extent cx="1403498" cy="1207661"/>
                  <wp:effectExtent l="0" t="0" r="6350" b="0"/>
                  <wp:docPr id="25"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4257" cy="1208314"/>
                          </a:xfrm>
                          <a:prstGeom prst="rect">
                            <a:avLst/>
                          </a:prstGeom>
                          <a:noFill/>
                          <a:ln>
                            <a:noFill/>
                          </a:ln>
                        </pic:spPr>
                      </pic:pic>
                    </a:graphicData>
                  </a:graphic>
                </wp:inline>
              </w:drawing>
            </w:r>
          </w:p>
        </w:tc>
        <w:tc>
          <w:tcPr>
            <w:tcW w:w="7357" w:type="dxa"/>
          </w:tcPr>
          <w:p w14:paraId="349DB22D" w14:textId="77777777" w:rsidR="000D0B99" w:rsidRPr="003D43B7" w:rsidRDefault="000D0B99" w:rsidP="000D0B99">
            <w:pPr>
              <w:rPr>
                <w:b/>
                <w:sz w:val="16"/>
                <w:szCs w:val="16"/>
              </w:rPr>
            </w:pPr>
          </w:p>
          <w:p w14:paraId="20C942CA" w14:textId="77777777" w:rsidR="000D0B99" w:rsidRDefault="000D0B99" w:rsidP="000D0B99">
            <w:pPr>
              <w:jc w:val="right"/>
              <w:rPr>
                <w:b/>
                <w:sz w:val="32"/>
                <w:szCs w:val="32"/>
              </w:rPr>
            </w:pPr>
            <w:r>
              <w:rPr>
                <w:bCs/>
              </w:rPr>
              <w:t xml:space="preserve">Student Name </w:t>
            </w:r>
            <w:r w:rsidRPr="003654EB">
              <w:rPr>
                <w:bCs/>
              </w:rPr>
              <w:t>_______________________</w:t>
            </w:r>
          </w:p>
          <w:p w14:paraId="6413FC13" w14:textId="77777777" w:rsidR="000D0B99" w:rsidRPr="00EF6547" w:rsidRDefault="000D0B99" w:rsidP="000D0B99">
            <w:pPr>
              <w:jc w:val="center"/>
              <w:rPr>
                <w:b/>
                <w:sz w:val="32"/>
                <w:szCs w:val="32"/>
              </w:rPr>
            </w:pPr>
            <w:r w:rsidRPr="00EF6547">
              <w:rPr>
                <w:b/>
                <w:sz w:val="32"/>
                <w:szCs w:val="32"/>
              </w:rPr>
              <w:t>Eastern Goldfields College</w:t>
            </w:r>
          </w:p>
          <w:p w14:paraId="6DBA43AF" w14:textId="77777777" w:rsidR="000D0B99" w:rsidRPr="00EF6547" w:rsidRDefault="000D0B99" w:rsidP="000D0B99">
            <w:pPr>
              <w:pStyle w:val="TestStyle1"/>
            </w:pPr>
            <w:r>
              <w:t>Mathematics Methods      2015</w:t>
            </w:r>
          </w:p>
          <w:p w14:paraId="1DC3882A" w14:textId="77777777" w:rsidR="000D0B99" w:rsidRPr="003D43B7" w:rsidRDefault="000D0B99" w:rsidP="000D0B99">
            <w:pPr>
              <w:pStyle w:val="TestStyle1"/>
            </w:pPr>
            <w:r w:rsidRPr="00EF6547">
              <w:t xml:space="preserve">Test </w:t>
            </w:r>
            <w:r>
              <w:t>2</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Calculator</w:t>
            </w:r>
            <w:r w:rsidRPr="00EF6547">
              <w:t xml:space="preserve"> Free Section</w:t>
            </w:r>
          </w:p>
        </w:tc>
      </w:tr>
      <w:tr w:rsidR="000D0B99" w:rsidRPr="003D43B7" w14:paraId="6F7D9436" w14:textId="77777777" w:rsidTr="000D0B99">
        <w:trPr>
          <w:trHeight w:val="602"/>
        </w:trPr>
        <w:tc>
          <w:tcPr>
            <w:tcW w:w="3516" w:type="dxa"/>
          </w:tcPr>
          <w:p w14:paraId="741B92B1" w14:textId="77777777" w:rsidR="000D0B99" w:rsidRPr="003D43B7" w:rsidRDefault="000D0B99" w:rsidP="000D0B99"/>
          <w:p w14:paraId="60D78051" w14:textId="77777777" w:rsidR="000D0B99" w:rsidRPr="003D43B7" w:rsidRDefault="00640984" w:rsidP="000D0B99">
            <w:r>
              <w:t>Working Time: 20</w:t>
            </w:r>
            <w:r w:rsidR="000D0B99" w:rsidRPr="003D43B7">
              <w:t xml:space="preserve"> minutes</w:t>
            </w:r>
          </w:p>
        </w:tc>
        <w:tc>
          <w:tcPr>
            <w:tcW w:w="7357" w:type="dxa"/>
          </w:tcPr>
          <w:p w14:paraId="4662928B" w14:textId="77777777" w:rsidR="000D0B99" w:rsidRPr="003D43B7" w:rsidRDefault="000D0B99" w:rsidP="000D0B99"/>
          <w:p w14:paraId="4E9CC6A5" w14:textId="77777777" w:rsidR="000D0B99" w:rsidRPr="003D43B7" w:rsidRDefault="000D0B99" w:rsidP="000D0B99">
            <w:pPr>
              <w:jc w:val="right"/>
            </w:pPr>
            <w:r w:rsidRPr="003D43B7">
              <w:t xml:space="preserve">Total Marks: </w:t>
            </w:r>
            <w:r w:rsidR="00640984">
              <w:t>19</w:t>
            </w:r>
            <w:r>
              <w:t xml:space="preserve"> </w:t>
            </w:r>
            <w:r w:rsidRPr="003D43B7">
              <w:t>marks</w:t>
            </w:r>
          </w:p>
        </w:tc>
      </w:tr>
    </w:tbl>
    <w:p w14:paraId="3FABC784" w14:textId="77777777" w:rsidR="000D0B99" w:rsidRDefault="000D0B99" w:rsidP="000D0B99"/>
    <w:p w14:paraId="3C11DC02" w14:textId="77777777" w:rsidR="000D0B99" w:rsidRDefault="000D0B99" w:rsidP="000D0B99"/>
    <w:p w14:paraId="14321664" w14:textId="77777777" w:rsidR="000D0B99" w:rsidRDefault="000D0B99" w:rsidP="000D0B99"/>
    <w:p w14:paraId="6091AFC0" w14:textId="77777777" w:rsidR="00734CDF" w:rsidRDefault="000D0B99" w:rsidP="000D0B99">
      <w:pPr>
        <w:pStyle w:val="ListParagraph"/>
        <w:numPr>
          <w:ilvl w:val="0"/>
          <w:numId w:val="2"/>
        </w:numPr>
        <w:ind w:left="0" w:hanging="578"/>
      </w:pPr>
      <w:r>
        <w:t>[5 marks – 2, 2, 1]</w:t>
      </w:r>
    </w:p>
    <w:p w14:paraId="50104625" w14:textId="77777777" w:rsidR="000D0B99" w:rsidRDefault="000D0B99" w:rsidP="000D0B99"/>
    <w:p w14:paraId="1B5FDAC7" w14:textId="77777777" w:rsidR="000D0B99" w:rsidRDefault="000D0B99" w:rsidP="000D0B99">
      <w:pPr>
        <w:rPr>
          <w:sz w:val="32"/>
          <w:szCs w:val="32"/>
        </w:rPr>
      </w:pPr>
      <w:r>
        <w:t xml:space="preserve">(a) </w:t>
      </w:r>
      <w:r>
        <w:tab/>
        <w:t xml:space="preserve">Evaluate   </w:t>
      </w:r>
      <m:oMath>
        <m:f>
          <m:fPr>
            <m:ctrlPr>
              <w:rPr>
                <w:rFonts w:ascii="Cambria Math" w:hAnsi="Cambria Math"/>
                <w:i/>
                <w:sz w:val="32"/>
                <w:szCs w:val="32"/>
              </w:rPr>
            </m:ctrlPr>
          </m:fPr>
          <m:num>
            <m:r>
              <w:rPr>
                <w:rFonts w:ascii="Cambria Math" w:hAnsi="Cambria Math"/>
                <w:sz w:val="32"/>
                <w:szCs w:val="32"/>
              </w:rPr>
              <m:t>12!</m:t>
            </m:r>
          </m:num>
          <m:den>
            <m:r>
              <w:rPr>
                <w:rFonts w:ascii="Cambria Math" w:hAnsi="Cambria Math"/>
                <w:sz w:val="32"/>
                <w:szCs w:val="32"/>
              </w:rPr>
              <m:t>5!×8!</m:t>
            </m:r>
          </m:den>
        </m:f>
      </m:oMath>
    </w:p>
    <w:p w14:paraId="4758B5E5" w14:textId="77777777" w:rsidR="000D0B99" w:rsidRDefault="000D0B99" w:rsidP="000D0B99">
      <w:pPr>
        <w:ind w:left="720"/>
        <w:rPr>
          <w:sz w:val="32"/>
          <w:szCs w:val="32"/>
        </w:rPr>
      </w:pPr>
    </w:p>
    <w:p w14:paraId="3146F579" w14:textId="77777777" w:rsidR="000D0B99" w:rsidRDefault="000D0B99" w:rsidP="000D0B99">
      <w:pPr>
        <w:ind w:left="720"/>
        <w:rPr>
          <w:sz w:val="32"/>
          <w:szCs w:val="32"/>
        </w:rPr>
      </w:pPr>
    </w:p>
    <w:p w14:paraId="0A43F049" w14:textId="77777777" w:rsidR="000D0B99" w:rsidRDefault="000D0B99" w:rsidP="000D0B99">
      <w:pPr>
        <w:ind w:left="720"/>
        <w:rPr>
          <w:sz w:val="32"/>
          <w:szCs w:val="32"/>
        </w:rPr>
      </w:pPr>
    </w:p>
    <w:p w14:paraId="6B65E560" w14:textId="77777777" w:rsidR="000D0B99" w:rsidRDefault="000D0B99" w:rsidP="000D0B99">
      <w:r>
        <w:t>(b)</w:t>
      </w:r>
      <w:r>
        <w:tab/>
        <w:t xml:space="preserve">Determine the sum </w:t>
      </w:r>
      <w:proofErr w:type="gramStart"/>
      <w:r>
        <w:t xml:space="preserve">of  </w:t>
      </w:r>
      <w:proofErr w:type="gramEnd"/>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0</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5</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6</m:t>
                  </m:r>
                </m:e>
              </m:mr>
            </m:m>
          </m:e>
        </m:d>
      </m:oMath>
    </w:p>
    <w:p w14:paraId="3F1D914E" w14:textId="77777777" w:rsidR="000D0B99" w:rsidRDefault="000D0B99" w:rsidP="000D0B99">
      <w:pPr>
        <w:ind w:left="720"/>
      </w:pPr>
    </w:p>
    <w:p w14:paraId="6C5C39DF" w14:textId="77777777" w:rsidR="000D0B99" w:rsidRDefault="000D0B99" w:rsidP="000D0B99">
      <w:pPr>
        <w:ind w:left="720"/>
      </w:pPr>
    </w:p>
    <w:p w14:paraId="2925065E" w14:textId="77777777" w:rsidR="000D0B99" w:rsidRDefault="000D0B99" w:rsidP="000D0B99">
      <w:pPr>
        <w:ind w:left="720"/>
      </w:pPr>
    </w:p>
    <w:p w14:paraId="0C71FC6C" w14:textId="77777777" w:rsidR="000D0B99" w:rsidRDefault="000D0B99" w:rsidP="000D0B99">
      <w:pPr>
        <w:ind w:left="720"/>
      </w:pPr>
    </w:p>
    <w:p w14:paraId="0BED7E86" w14:textId="77777777" w:rsidR="000D0B99" w:rsidRDefault="000D0B99" w:rsidP="000D0B99">
      <w:pPr>
        <w:ind w:left="720"/>
      </w:pPr>
    </w:p>
    <w:p w14:paraId="311B9281" w14:textId="77777777" w:rsidR="000D0B99" w:rsidRDefault="000D0B99" w:rsidP="000D0B99">
      <w:pPr>
        <w:ind w:left="720"/>
      </w:pPr>
    </w:p>
    <w:p w14:paraId="09D01EB5" w14:textId="77777777" w:rsidR="000D0B99" w:rsidRDefault="000D0B99" w:rsidP="000D0B99">
      <w:r>
        <w:t>(c)</w:t>
      </w:r>
      <w:r>
        <w:tab/>
        <w:t xml:space="preserve">The function </w:t>
      </w:r>
      <m:oMath>
        <m:r>
          <w:rPr>
            <w:rFonts w:ascii="Cambria Math" w:hAnsi="Cambria Math"/>
          </w:rPr>
          <m:t xml:space="preserve">h  </m:t>
        </m:r>
      </m:oMath>
      <w:r>
        <w:t xml:space="preserve">is given </w:t>
      </w:r>
      <w:proofErr w:type="gramStart"/>
      <w:r>
        <w:t xml:space="preserve">by </w:t>
      </w:r>
      <w:proofErr w:type="gramEnd"/>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-1</m:t>
        </m:r>
      </m:oMath>
      <w:r>
        <w:t>.</w:t>
      </w:r>
    </w:p>
    <w:p w14:paraId="1036AFF1" w14:textId="77777777" w:rsidR="000D0B99" w:rsidRDefault="000D0B99" w:rsidP="000D0B99">
      <w:pPr>
        <w:ind w:left="720"/>
      </w:pPr>
    </w:p>
    <w:p w14:paraId="1D086E25" w14:textId="77777777" w:rsidR="000D0B99" w:rsidRDefault="000D0B99" w:rsidP="000D0B99">
      <w:pPr>
        <w:ind w:firstLine="720"/>
      </w:pPr>
      <w:r>
        <w:t xml:space="preserve">Determine the </w:t>
      </w:r>
      <m:oMath>
        <m:r>
          <w:rPr>
            <w:rFonts w:ascii="Cambria Math" w:hAnsi="Cambria Math"/>
          </w:rPr>
          <m:t>x</m:t>
        </m:r>
      </m:oMath>
      <w:r>
        <w:t>-coefficient of the expanded form of this polynomial.</w:t>
      </w:r>
    </w:p>
    <w:p w14:paraId="677640C1" w14:textId="77777777" w:rsidR="000D0B99" w:rsidRPr="000D0B99" w:rsidRDefault="000D0B99" w:rsidP="000D0B99"/>
    <w:p w14:paraId="3E9F189C" w14:textId="77777777" w:rsidR="000D0B99" w:rsidRPr="000D0B99" w:rsidRDefault="000D0B99" w:rsidP="000D0B99"/>
    <w:p w14:paraId="787FF31B" w14:textId="77777777" w:rsidR="000D0B99" w:rsidRPr="000D0B99" w:rsidRDefault="000D0B99" w:rsidP="000D0B99"/>
    <w:p w14:paraId="5F9E5C3A" w14:textId="77777777" w:rsidR="000D0B99" w:rsidRDefault="000D0B99" w:rsidP="000D0B99"/>
    <w:p w14:paraId="5944FC01" w14:textId="77777777" w:rsidR="000D0B99" w:rsidRDefault="000D0B99" w:rsidP="000D0B99"/>
    <w:p w14:paraId="46849186" w14:textId="77777777" w:rsidR="000D0B99" w:rsidRDefault="000D0B99" w:rsidP="000D0B99">
      <w:pPr>
        <w:tabs>
          <w:tab w:val="left" w:pos="0"/>
        </w:tabs>
        <w:ind w:left="-567"/>
      </w:pPr>
      <w:r>
        <w:t>2.</w:t>
      </w:r>
      <w:r>
        <w:tab/>
        <w:t>[7 marks – 1, 1, 1, 1, 3]</w:t>
      </w:r>
    </w:p>
    <w:p w14:paraId="66CF8F61" w14:textId="77777777" w:rsidR="000D0B99" w:rsidRDefault="000D0B99" w:rsidP="000D0B99">
      <w:pPr>
        <w:tabs>
          <w:tab w:val="left" w:pos="0"/>
        </w:tabs>
        <w:ind w:left="-567"/>
      </w:pPr>
    </w:p>
    <w:p w14:paraId="43BC63F0" w14:textId="77777777" w:rsidR="000D0B99" w:rsidRDefault="000D0B99" w:rsidP="000D0B99">
      <w:pPr>
        <w:tabs>
          <w:tab w:val="left" w:pos="0"/>
        </w:tabs>
        <w:ind w:left="-567"/>
      </w:pPr>
      <w:r>
        <w:tab/>
        <w:t>(a)</w:t>
      </w:r>
      <w:r>
        <w:tab/>
        <w:t xml:space="preserve">A polynomial is given by </w:t>
      </w:r>
      <m:oMath>
        <m:r>
          <w:rPr>
            <w:rFonts w:ascii="Cambria Math" w:hAnsi="Cambria Math"/>
          </w:rPr>
          <m:t>5-x+2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w:r>
        <w:tab/>
        <w:t>.</w:t>
      </w:r>
    </w:p>
    <w:p w14:paraId="2D52D703" w14:textId="77777777" w:rsidR="000D0B99" w:rsidRDefault="000D0B99" w:rsidP="000D0B99">
      <w:pPr>
        <w:tabs>
          <w:tab w:val="left" w:pos="0"/>
        </w:tabs>
        <w:ind w:left="-567"/>
      </w:pPr>
    </w:p>
    <w:p w14:paraId="5E0F6C59" w14:textId="77777777" w:rsidR="000D0B99" w:rsidRDefault="000D0B99" w:rsidP="000D0B99">
      <w:pPr>
        <w:pStyle w:val="ListParagraph"/>
        <w:numPr>
          <w:ilvl w:val="0"/>
          <w:numId w:val="3"/>
        </w:numPr>
        <w:tabs>
          <w:tab w:val="left" w:pos="0"/>
        </w:tabs>
      </w:pPr>
      <w:r>
        <w:t>State the degree of the polynomial.</w:t>
      </w:r>
    </w:p>
    <w:p w14:paraId="10BC7F81" w14:textId="77777777" w:rsidR="00294546" w:rsidRDefault="00294546" w:rsidP="00294546">
      <w:pPr>
        <w:pStyle w:val="ListParagraph"/>
        <w:tabs>
          <w:tab w:val="left" w:pos="0"/>
        </w:tabs>
        <w:ind w:left="1433"/>
      </w:pPr>
    </w:p>
    <w:p w14:paraId="2A74444B" w14:textId="77777777" w:rsidR="000D0B99" w:rsidRDefault="000D0B99" w:rsidP="000D0B99">
      <w:pPr>
        <w:pStyle w:val="ListParagraph"/>
        <w:tabs>
          <w:tab w:val="left" w:pos="0"/>
        </w:tabs>
        <w:ind w:left="1433"/>
      </w:pPr>
    </w:p>
    <w:p w14:paraId="496CAF36" w14:textId="77777777" w:rsidR="000D0B99" w:rsidRDefault="00294546" w:rsidP="00294546">
      <w:pPr>
        <w:pStyle w:val="ListParagraph"/>
        <w:numPr>
          <w:ilvl w:val="0"/>
          <w:numId w:val="3"/>
        </w:numPr>
        <w:tabs>
          <w:tab w:val="left" w:pos="0"/>
        </w:tabs>
      </w:pPr>
      <w:r>
        <w:t>Determine the sum of all the coefficients of this polynomial.</w:t>
      </w:r>
    </w:p>
    <w:p w14:paraId="698A8CC5" w14:textId="77777777" w:rsidR="00294546" w:rsidRDefault="00294546" w:rsidP="00294546">
      <w:pPr>
        <w:tabs>
          <w:tab w:val="left" w:pos="0"/>
        </w:tabs>
      </w:pPr>
    </w:p>
    <w:p w14:paraId="03475FD3" w14:textId="77777777" w:rsidR="00294546" w:rsidRDefault="00294546" w:rsidP="00294546">
      <w:pPr>
        <w:tabs>
          <w:tab w:val="left" w:pos="0"/>
        </w:tabs>
      </w:pPr>
    </w:p>
    <w:p w14:paraId="6433D799" w14:textId="77777777" w:rsidR="00294546" w:rsidRDefault="00294546" w:rsidP="00294546">
      <w:pPr>
        <w:tabs>
          <w:tab w:val="left" w:pos="0"/>
        </w:tabs>
      </w:pPr>
    </w:p>
    <w:p w14:paraId="33E30065" w14:textId="77777777" w:rsidR="00294546" w:rsidRDefault="00294546" w:rsidP="00294546">
      <w:pPr>
        <w:tabs>
          <w:tab w:val="left" w:pos="0"/>
        </w:tabs>
        <w:ind w:left="-567"/>
      </w:pPr>
      <w:r>
        <w:tab/>
        <w:t>(b)</w:t>
      </w:r>
      <w:r>
        <w:tab/>
        <w:t>A row of Pascal’s Triangle starts with the numbers 1, 5, 10, …</w:t>
      </w:r>
    </w:p>
    <w:p w14:paraId="2692FE2E" w14:textId="77777777" w:rsidR="00294546" w:rsidRDefault="00294546" w:rsidP="00294546">
      <w:pPr>
        <w:tabs>
          <w:tab w:val="left" w:pos="0"/>
        </w:tabs>
        <w:ind w:left="-567"/>
      </w:pPr>
    </w:p>
    <w:p w14:paraId="702DFC3B" w14:textId="77777777" w:rsidR="00294546" w:rsidRDefault="00294546" w:rsidP="00294546">
      <w:pPr>
        <w:pStyle w:val="ListParagraph"/>
        <w:numPr>
          <w:ilvl w:val="0"/>
          <w:numId w:val="4"/>
        </w:numPr>
        <w:tabs>
          <w:tab w:val="left" w:pos="0"/>
        </w:tabs>
      </w:pPr>
      <w:r>
        <w:t>Write down the numbers that complete the row.</w:t>
      </w:r>
    </w:p>
    <w:p w14:paraId="2F325540" w14:textId="77777777" w:rsidR="00294546" w:rsidRDefault="00294546" w:rsidP="00294546">
      <w:pPr>
        <w:tabs>
          <w:tab w:val="left" w:pos="0"/>
        </w:tabs>
      </w:pPr>
    </w:p>
    <w:p w14:paraId="38FD4ECB" w14:textId="77777777" w:rsidR="00294546" w:rsidRDefault="00294546" w:rsidP="00294546">
      <w:pPr>
        <w:tabs>
          <w:tab w:val="left" w:pos="0"/>
        </w:tabs>
      </w:pPr>
    </w:p>
    <w:p w14:paraId="68C493B7" w14:textId="77777777" w:rsidR="00294546" w:rsidRDefault="00294546" w:rsidP="00294546">
      <w:pPr>
        <w:tabs>
          <w:tab w:val="left" w:pos="0"/>
        </w:tabs>
      </w:pPr>
    </w:p>
    <w:p w14:paraId="5863C8BE" w14:textId="77777777" w:rsidR="00294546" w:rsidRDefault="00294546" w:rsidP="00294546">
      <w:pPr>
        <w:pStyle w:val="ListParagraph"/>
        <w:numPr>
          <w:ilvl w:val="0"/>
          <w:numId w:val="4"/>
        </w:numPr>
        <w:tabs>
          <w:tab w:val="left" w:pos="0"/>
        </w:tabs>
      </w:pPr>
      <w:r>
        <w:t>Express the sum of all the numbers in the row as a power of 2.</w:t>
      </w:r>
    </w:p>
    <w:p w14:paraId="07190522" w14:textId="77777777" w:rsidR="00294546" w:rsidRDefault="00294546" w:rsidP="00294546">
      <w:pPr>
        <w:tabs>
          <w:tab w:val="left" w:pos="0"/>
        </w:tabs>
      </w:pPr>
    </w:p>
    <w:p w14:paraId="65E6903D" w14:textId="77777777" w:rsidR="00294546" w:rsidRDefault="00294546" w:rsidP="00294546">
      <w:pPr>
        <w:tabs>
          <w:tab w:val="left" w:pos="0"/>
        </w:tabs>
      </w:pPr>
    </w:p>
    <w:p w14:paraId="5938586A" w14:textId="77777777" w:rsidR="00294546" w:rsidRDefault="00294546" w:rsidP="00294546">
      <w:pPr>
        <w:tabs>
          <w:tab w:val="left" w:pos="0"/>
        </w:tabs>
        <w:ind w:left="-567"/>
      </w:pPr>
      <w:r>
        <w:t>2.</w:t>
      </w:r>
      <w:r>
        <w:tab/>
        <w:t>[</w:t>
      </w:r>
      <w:proofErr w:type="gramStart"/>
      <w:r>
        <w:t>continued</w:t>
      </w:r>
      <w:proofErr w:type="gramEnd"/>
      <w:r>
        <w:t>]</w:t>
      </w:r>
    </w:p>
    <w:p w14:paraId="61A4B5B2" w14:textId="77777777" w:rsidR="00294546" w:rsidRDefault="00294546" w:rsidP="00294546">
      <w:pPr>
        <w:tabs>
          <w:tab w:val="left" w:pos="0"/>
        </w:tabs>
      </w:pPr>
    </w:p>
    <w:p w14:paraId="06DB49AE" w14:textId="77777777" w:rsidR="00294546" w:rsidRDefault="00294546" w:rsidP="00294546">
      <w:pPr>
        <w:tabs>
          <w:tab w:val="left" w:pos="0"/>
        </w:tabs>
      </w:pPr>
      <w:r>
        <w:tab/>
      </w:r>
    </w:p>
    <w:p w14:paraId="25A64DC9" w14:textId="77777777" w:rsidR="00294546" w:rsidRDefault="00294546" w:rsidP="00294546">
      <w:pPr>
        <w:tabs>
          <w:tab w:val="left" w:pos="0"/>
        </w:tabs>
      </w:pPr>
      <w:r>
        <w:tab/>
        <w:t>(iii)</w:t>
      </w:r>
      <w:r>
        <w:tab/>
        <w:t xml:space="preserve">Expand </w:t>
      </w:r>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5</m:t>
            </m:r>
          </m:sup>
        </m:sSup>
      </m:oMath>
    </w:p>
    <w:p w14:paraId="7802ECFC" w14:textId="77777777" w:rsidR="00294546" w:rsidRDefault="00294546" w:rsidP="00294546">
      <w:pPr>
        <w:tabs>
          <w:tab w:val="left" w:pos="0"/>
        </w:tabs>
        <w:ind w:left="-567"/>
      </w:pPr>
    </w:p>
    <w:p w14:paraId="234A7F01" w14:textId="77777777" w:rsidR="00294546" w:rsidRDefault="00294546" w:rsidP="00294546">
      <w:pPr>
        <w:tabs>
          <w:tab w:val="left" w:pos="0"/>
        </w:tabs>
      </w:pPr>
    </w:p>
    <w:p w14:paraId="7BF6FBC9" w14:textId="77777777" w:rsidR="00294546" w:rsidRDefault="00294546" w:rsidP="00294546">
      <w:pPr>
        <w:tabs>
          <w:tab w:val="left" w:pos="0"/>
        </w:tabs>
      </w:pPr>
    </w:p>
    <w:p w14:paraId="4D265796" w14:textId="77777777" w:rsidR="00294546" w:rsidRDefault="00294546" w:rsidP="00294546">
      <w:pPr>
        <w:tabs>
          <w:tab w:val="left" w:pos="0"/>
        </w:tabs>
      </w:pPr>
    </w:p>
    <w:p w14:paraId="52FB0236" w14:textId="77777777" w:rsidR="00294546" w:rsidRDefault="00294546" w:rsidP="00294546">
      <w:pPr>
        <w:tabs>
          <w:tab w:val="left" w:pos="0"/>
        </w:tabs>
      </w:pPr>
    </w:p>
    <w:p w14:paraId="0290C0F7" w14:textId="77777777" w:rsidR="00294546" w:rsidRDefault="00294546" w:rsidP="00294546">
      <w:pPr>
        <w:tabs>
          <w:tab w:val="left" w:pos="0"/>
        </w:tabs>
      </w:pPr>
    </w:p>
    <w:p w14:paraId="06477410" w14:textId="77777777" w:rsidR="00294546" w:rsidRDefault="00294546" w:rsidP="00294546">
      <w:pPr>
        <w:tabs>
          <w:tab w:val="left" w:pos="0"/>
        </w:tabs>
      </w:pPr>
    </w:p>
    <w:p w14:paraId="7E3C435B" w14:textId="77777777" w:rsidR="00294546" w:rsidRDefault="00294546" w:rsidP="00294546">
      <w:pPr>
        <w:tabs>
          <w:tab w:val="left" w:pos="0"/>
        </w:tabs>
      </w:pPr>
    </w:p>
    <w:p w14:paraId="68F0FE12" w14:textId="77777777" w:rsidR="00294546" w:rsidRDefault="00294546" w:rsidP="00294546">
      <w:pPr>
        <w:tabs>
          <w:tab w:val="left" w:pos="0"/>
        </w:tabs>
      </w:pPr>
    </w:p>
    <w:p w14:paraId="004FEB8F" w14:textId="77777777" w:rsidR="00294546" w:rsidRDefault="00294546" w:rsidP="00294546">
      <w:pPr>
        <w:tabs>
          <w:tab w:val="left" w:pos="0"/>
        </w:tabs>
      </w:pPr>
    </w:p>
    <w:p w14:paraId="150C7976" w14:textId="77777777" w:rsidR="00294546" w:rsidRDefault="00294546" w:rsidP="00294546">
      <w:pPr>
        <w:tabs>
          <w:tab w:val="left" w:pos="0"/>
        </w:tabs>
      </w:pPr>
    </w:p>
    <w:p w14:paraId="1A9C534D" w14:textId="77777777" w:rsidR="00294546" w:rsidRDefault="00294546" w:rsidP="00294546">
      <w:pPr>
        <w:tabs>
          <w:tab w:val="left" w:pos="0"/>
        </w:tabs>
      </w:pPr>
    </w:p>
    <w:p w14:paraId="7A3471FD" w14:textId="77777777" w:rsidR="00294546" w:rsidRDefault="00294546" w:rsidP="00294546">
      <w:pPr>
        <w:tabs>
          <w:tab w:val="left" w:pos="0"/>
        </w:tabs>
        <w:ind w:hanging="567"/>
      </w:pPr>
      <w:r>
        <w:t>3.</w:t>
      </w:r>
      <w:r>
        <w:tab/>
        <w:t>[7 marks –</w:t>
      </w:r>
      <w:r w:rsidR="00640984">
        <w:t xml:space="preserve"> 2, 2, 3</w:t>
      </w:r>
      <w:r>
        <w:t>]</w:t>
      </w:r>
    </w:p>
    <w:p w14:paraId="4905F213" w14:textId="77777777" w:rsidR="00294546" w:rsidRDefault="00294546" w:rsidP="00294546">
      <w:pPr>
        <w:tabs>
          <w:tab w:val="left" w:pos="0"/>
        </w:tabs>
        <w:ind w:hanging="567"/>
      </w:pPr>
    </w:p>
    <w:p w14:paraId="04249600" w14:textId="77777777" w:rsidR="00294546" w:rsidRDefault="00294546" w:rsidP="00294546">
      <w:pPr>
        <w:pStyle w:val="ListParagraph"/>
        <w:numPr>
          <w:ilvl w:val="0"/>
          <w:numId w:val="5"/>
        </w:numPr>
        <w:tabs>
          <w:tab w:val="left" w:pos="0"/>
        </w:tabs>
      </w:pPr>
      <w:r>
        <w:t xml:space="preserve">Expand </w:t>
      </w:r>
      <m:oMath>
        <m:d>
          <m:dPr>
            <m:ctrlPr>
              <w:rPr>
                <w:rFonts w:ascii="Cambria Math" w:hAnsi="Cambria Math"/>
                <w:i/>
              </w:rPr>
            </m:ctrlPr>
          </m:dPr>
          <m:e>
            <m:r>
              <w:rPr>
                <w:rFonts w:ascii="Cambria Math" w:hAnsi="Cambria Math"/>
              </w:rPr>
              <m:t>2x+1</m:t>
            </m:r>
          </m:e>
        </m:d>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2x-1</m:t>
            </m:r>
          </m:e>
        </m:d>
      </m:oMath>
    </w:p>
    <w:p w14:paraId="0A9B4257" w14:textId="77777777" w:rsidR="00294546" w:rsidRDefault="00294546" w:rsidP="00294546">
      <w:pPr>
        <w:tabs>
          <w:tab w:val="left" w:pos="0"/>
        </w:tabs>
      </w:pPr>
    </w:p>
    <w:p w14:paraId="014CA9E6" w14:textId="77777777" w:rsidR="00294546" w:rsidRDefault="00294546" w:rsidP="00294546">
      <w:pPr>
        <w:tabs>
          <w:tab w:val="left" w:pos="0"/>
        </w:tabs>
      </w:pPr>
    </w:p>
    <w:p w14:paraId="751E890F" w14:textId="77777777" w:rsidR="00294546" w:rsidRDefault="00294546" w:rsidP="00294546">
      <w:pPr>
        <w:tabs>
          <w:tab w:val="left" w:pos="0"/>
        </w:tabs>
      </w:pPr>
    </w:p>
    <w:p w14:paraId="2F7D009C" w14:textId="77777777" w:rsidR="00294546" w:rsidRDefault="00294546" w:rsidP="00294546">
      <w:pPr>
        <w:tabs>
          <w:tab w:val="left" w:pos="0"/>
        </w:tabs>
      </w:pPr>
    </w:p>
    <w:p w14:paraId="698D1EEF" w14:textId="77777777" w:rsidR="00294546" w:rsidRDefault="00294546" w:rsidP="00294546">
      <w:pPr>
        <w:tabs>
          <w:tab w:val="left" w:pos="0"/>
        </w:tabs>
      </w:pPr>
    </w:p>
    <w:p w14:paraId="65E8B4DA" w14:textId="77777777" w:rsidR="00294546" w:rsidRDefault="00294546" w:rsidP="00294546">
      <w:pPr>
        <w:tabs>
          <w:tab w:val="left" w:pos="0"/>
        </w:tabs>
      </w:pPr>
    </w:p>
    <w:p w14:paraId="2B6EFCF8" w14:textId="77777777" w:rsidR="00294546" w:rsidRDefault="00294546" w:rsidP="00294546">
      <w:pPr>
        <w:pStyle w:val="ListParagraph"/>
        <w:numPr>
          <w:ilvl w:val="0"/>
          <w:numId w:val="5"/>
        </w:numPr>
        <w:tabs>
          <w:tab w:val="left" w:pos="0"/>
        </w:tabs>
      </w:pPr>
      <w:r>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+22x-8</m:t>
        </m:r>
      </m:oMath>
      <w:r>
        <w:t xml:space="preserve"> is shown below</w:t>
      </w:r>
    </w:p>
    <w:p w14:paraId="5BEB6D8A" w14:textId="77777777" w:rsidR="00294546" w:rsidRDefault="00294546" w:rsidP="00294546">
      <w:pPr>
        <w:tabs>
          <w:tab w:val="left" w:pos="0"/>
        </w:tabs>
      </w:pPr>
    </w:p>
    <w:p w14:paraId="71D630DB" w14:textId="77777777" w:rsidR="00294546" w:rsidRDefault="00DC326E" w:rsidP="00294546">
      <w:pPr>
        <w:tabs>
          <w:tab w:val="left" w:pos="0"/>
        </w:tabs>
      </w:pPr>
      <w:r>
        <w:t xml:space="preserve">      </w:t>
      </w:r>
    </w:p>
    <w:p w14:paraId="411D26B6" w14:textId="77777777" w:rsidR="00DC326E" w:rsidRDefault="00DC326E" w:rsidP="00294546">
      <w:pPr>
        <w:tabs>
          <w:tab w:val="left" w:pos="0"/>
        </w:tabs>
      </w:pPr>
      <w:r>
        <w:t xml:space="preserve">                </w:t>
      </w:r>
    </w:p>
    <w:p w14:paraId="1662F65A" w14:textId="77777777" w:rsidR="00294546" w:rsidRDefault="00DC326E" w:rsidP="00294546">
      <w:pPr>
        <w:tabs>
          <w:tab w:val="left" w:pos="0"/>
        </w:tabs>
      </w:pPr>
      <w:r>
        <w:t xml:space="preserve">                                       </w:t>
      </w:r>
      <w:r>
        <w:rPr>
          <w:noProof/>
          <w:lang w:eastAsia="en-AU"/>
        </w:rPr>
        <w:drawing>
          <wp:inline distT="0" distB="0" distL="0" distR="0" wp14:anchorId="1C45EEDC" wp14:editId="41E93EEB">
            <wp:extent cx="2485095" cy="1597303"/>
            <wp:effectExtent l="0" t="0" r="4445"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322" cy="1598091"/>
                    </a:xfrm>
                    <a:prstGeom prst="rect">
                      <a:avLst/>
                    </a:prstGeom>
                    <a:noFill/>
                    <a:ln>
                      <a:noFill/>
                    </a:ln>
                  </pic:spPr>
                </pic:pic>
              </a:graphicData>
            </a:graphic>
          </wp:inline>
        </w:drawing>
      </w:r>
    </w:p>
    <w:p w14:paraId="6D919330" w14:textId="77777777" w:rsidR="00640984" w:rsidRDefault="00DC326E" w:rsidP="00294546">
      <w:pPr>
        <w:tabs>
          <w:tab w:val="left" w:pos="0"/>
        </w:tabs>
      </w:pPr>
      <w:r>
        <w:tab/>
      </w:r>
    </w:p>
    <w:p w14:paraId="04C896FF" w14:textId="77777777" w:rsidR="00DC326E" w:rsidRDefault="00640984" w:rsidP="00294546">
      <w:pPr>
        <w:tabs>
          <w:tab w:val="left" w:pos="0"/>
        </w:tabs>
      </w:pPr>
      <w:r>
        <w:tab/>
      </w:r>
      <w:r w:rsidR="00DC326E">
        <w:t xml:space="preserve">Factorise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+22x-8</m:t>
        </m:r>
      </m:oMath>
    </w:p>
    <w:p w14:paraId="1E55602C" w14:textId="77777777" w:rsidR="00640984" w:rsidRDefault="00640984" w:rsidP="00294546">
      <w:pPr>
        <w:tabs>
          <w:tab w:val="left" w:pos="0"/>
        </w:tabs>
      </w:pPr>
    </w:p>
    <w:p w14:paraId="4C573FEA" w14:textId="77777777" w:rsidR="00640984" w:rsidRDefault="00640984" w:rsidP="00294546">
      <w:pPr>
        <w:tabs>
          <w:tab w:val="left" w:pos="0"/>
        </w:tabs>
      </w:pPr>
    </w:p>
    <w:p w14:paraId="4A3BDC3C" w14:textId="77777777" w:rsidR="00640984" w:rsidRDefault="00640984" w:rsidP="00294546">
      <w:pPr>
        <w:tabs>
          <w:tab w:val="left" w:pos="0"/>
        </w:tabs>
      </w:pPr>
    </w:p>
    <w:p w14:paraId="757CB6AC" w14:textId="77777777" w:rsidR="00640984" w:rsidRDefault="00640984" w:rsidP="008250AC">
      <w:pPr>
        <w:pStyle w:val="ListParagraph"/>
        <w:numPr>
          <w:ilvl w:val="0"/>
          <w:numId w:val="5"/>
        </w:numPr>
        <w:tabs>
          <w:tab w:val="left" w:pos="0"/>
        </w:tabs>
      </w:pPr>
      <w:r>
        <w:t xml:space="preserve">Solve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p>
    <w:p w14:paraId="4C78CC42" w14:textId="77777777" w:rsidR="008250AC" w:rsidRDefault="008250AC" w:rsidP="008250AC">
      <w:pPr>
        <w:tabs>
          <w:tab w:val="left" w:pos="0"/>
        </w:tabs>
      </w:pPr>
    </w:p>
    <w:p w14:paraId="5140EFD8" w14:textId="77777777" w:rsidR="008250AC" w:rsidRDefault="008250AC" w:rsidP="008250AC">
      <w:pPr>
        <w:tabs>
          <w:tab w:val="left" w:pos="0"/>
        </w:tabs>
      </w:pPr>
    </w:p>
    <w:p w14:paraId="433E1293" w14:textId="77777777" w:rsidR="008250AC" w:rsidRDefault="008250AC" w:rsidP="008250AC">
      <w:pPr>
        <w:tabs>
          <w:tab w:val="left" w:pos="0"/>
        </w:tabs>
      </w:pPr>
    </w:p>
    <w:p w14:paraId="3F5B7AD4" w14:textId="77777777" w:rsidR="008250AC" w:rsidRDefault="008250AC" w:rsidP="008250AC">
      <w:pPr>
        <w:tabs>
          <w:tab w:val="left" w:pos="0"/>
        </w:tabs>
      </w:pPr>
    </w:p>
    <w:p w14:paraId="3383E04C" w14:textId="77777777" w:rsidR="008250AC" w:rsidRDefault="008250AC" w:rsidP="008250AC">
      <w:pPr>
        <w:tabs>
          <w:tab w:val="left" w:pos="0"/>
        </w:tabs>
      </w:pPr>
    </w:p>
    <w:p w14:paraId="65408FCF" w14:textId="77777777" w:rsidR="008250AC" w:rsidRDefault="008250AC" w:rsidP="008250AC">
      <w:pPr>
        <w:tabs>
          <w:tab w:val="left" w:pos="0"/>
        </w:tabs>
      </w:pPr>
    </w:p>
    <w:p w14:paraId="78D9EDFC" w14:textId="77777777" w:rsidR="008250AC" w:rsidRDefault="008250AC" w:rsidP="008250AC">
      <w:pPr>
        <w:tabs>
          <w:tab w:val="left" w:pos="0"/>
        </w:tabs>
      </w:pPr>
    </w:p>
    <w:p w14:paraId="5B8BCB11" w14:textId="77777777" w:rsidR="008250AC" w:rsidRDefault="008250AC" w:rsidP="008250AC">
      <w:pPr>
        <w:tabs>
          <w:tab w:val="left" w:pos="0"/>
        </w:tabs>
      </w:pPr>
    </w:p>
    <w:tbl>
      <w:tblPr>
        <w:tblW w:w="10721" w:type="dxa"/>
        <w:tblLook w:val="00A0" w:firstRow="1" w:lastRow="0" w:firstColumn="1" w:lastColumn="0" w:noHBand="0" w:noVBand="0"/>
      </w:tblPr>
      <w:tblGrid>
        <w:gridCol w:w="3466"/>
        <w:gridCol w:w="7255"/>
      </w:tblGrid>
      <w:tr w:rsidR="008250AC" w:rsidRPr="003D43B7" w14:paraId="6E29F675" w14:textId="77777777" w:rsidTr="008250AC">
        <w:trPr>
          <w:trHeight w:val="1694"/>
        </w:trPr>
        <w:tc>
          <w:tcPr>
            <w:tcW w:w="3466" w:type="dxa"/>
          </w:tcPr>
          <w:p w14:paraId="1CFA2205" w14:textId="77777777" w:rsidR="008250AC" w:rsidRPr="003D43B7" w:rsidRDefault="008250AC" w:rsidP="008250AC">
            <w:pPr>
              <w:jc w:val="center"/>
            </w:pPr>
            <w:r>
              <w:rPr>
                <w:noProof/>
                <w:lang w:eastAsia="en-AU"/>
              </w:rPr>
              <w:lastRenderedPageBreak/>
              <w:drawing>
                <wp:inline distT="0" distB="0" distL="0" distR="0" wp14:anchorId="2C1FA4C6" wp14:editId="55010CE1">
                  <wp:extent cx="1260389" cy="1084521"/>
                  <wp:effectExtent l="0" t="0" r="0" b="1905"/>
                  <wp:docPr id="37" name="Picture 37"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GC_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1071" cy="1085108"/>
                          </a:xfrm>
                          <a:prstGeom prst="rect">
                            <a:avLst/>
                          </a:prstGeom>
                          <a:noFill/>
                          <a:ln>
                            <a:noFill/>
                          </a:ln>
                        </pic:spPr>
                      </pic:pic>
                    </a:graphicData>
                  </a:graphic>
                </wp:inline>
              </w:drawing>
            </w:r>
          </w:p>
        </w:tc>
        <w:tc>
          <w:tcPr>
            <w:tcW w:w="7255" w:type="dxa"/>
          </w:tcPr>
          <w:p w14:paraId="42F7E14C" w14:textId="77777777" w:rsidR="008250AC" w:rsidRPr="003D43B7" w:rsidRDefault="008250AC" w:rsidP="008250AC">
            <w:pPr>
              <w:rPr>
                <w:b/>
                <w:sz w:val="16"/>
                <w:szCs w:val="16"/>
              </w:rPr>
            </w:pPr>
          </w:p>
          <w:p w14:paraId="3A8B0563" w14:textId="77777777" w:rsidR="008250AC" w:rsidRDefault="008250AC" w:rsidP="008250AC">
            <w:pPr>
              <w:jc w:val="right"/>
              <w:rPr>
                <w:b/>
                <w:sz w:val="32"/>
                <w:szCs w:val="32"/>
              </w:rPr>
            </w:pPr>
            <w:r>
              <w:rPr>
                <w:bCs/>
              </w:rPr>
              <w:t xml:space="preserve">Student Name </w:t>
            </w:r>
            <w:r w:rsidRPr="003654EB">
              <w:rPr>
                <w:bCs/>
              </w:rPr>
              <w:t>_______________________</w:t>
            </w:r>
          </w:p>
          <w:p w14:paraId="025A8C92" w14:textId="77777777" w:rsidR="008250AC" w:rsidRPr="00EF6547" w:rsidRDefault="008250AC" w:rsidP="008250AC">
            <w:pPr>
              <w:jc w:val="center"/>
              <w:rPr>
                <w:b/>
                <w:sz w:val="32"/>
                <w:szCs w:val="32"/>
              </w:rPr>
            </w:pPr>
            <w:r w:rsidRPr="00EF6547">
              <w:rPr>
                <w:b/>
                <w:sz w:val="32"/>
                <w:szCs w:val="32"/>
              </w:rPr>
              <w:t>Eastern Goldfields College</w:t>
            </w:r>
          </w:p>
          <w:p w14:paraId="66CF7C34" w14:textId="77777777" w:rsidR="008250AC" w:rsidRPr="00EF6547" w:rsidRDefault="008250AC" w:rsidP="008250AC">
            <w:pPr>
              <w:pStyle w:val="TestStyle1"/>
            </w:pPr>
            <w:r w:rsidRPr="00EF6547">
              <w:t xml:space="preserve">Mathematics </w:t>
            </w:r>
            <w:r>
              <w:t>Methods      2015</w:t>
            </w:r>
          </w:p>
          <w:p w14:paraId="40DCB574" w14:textId="77777777" w:rsidR="008250AC" w:rsidRPr="003D43B7" w:rsidRDefault="008250AC" w:rsidP="008250AC">
            <w:pPr>
              <w:pStyle w:val="TestStyle1"/>
            </w:pPr>
            <w:r w:rsidRPr="00EF6547">
              <w:t xml:space="preserve">Test </w:t>
            </w:r>
            <w:r w:rsidR="001324F6">
              <w:fldChar w:fldCharType="begin"/>
            </w:r>
            <w:r w:rsidR="001324F6">
              <w:instrText xml:space="preserve"> FILLIN  "Insert Test Number" \d # \o </w:instrText>
            </w:r>
            <w:r w:rsidR="001324F6">
              <w:fldChar w:fldCharType="separate"/>
            </w:r>
            <w:r>
              <w:t>2</w:t>
            </w:r>
            <w:r w:rsidR="001324F6">
              <w:fldChar w:fldCharType="end"/>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bookmarkStart w:id="0" w:name="Number"/>
            <w:r>
              <w:t>1</w:t>
            </w:r>
            <w:bookmarkEnd w:id="0"/>
            <w:r w:rsidRPr="00EF6547">
              <w:fldChar w:fldCharType="end"/>
            </w:r>
            <w:r w:rsidRPr="00EF6547">
              <w:t xml:space="preserve">– </w:t>
            </w:r>
            <w:r>
              <w:t>Calculator Assumed</w:t>
            </w:r>
            <w:r w:rsidRPr="00EF6547">
              <w:t xml:space="preserve"> Section</w:t>
            </w:r>
          </w:p>
        </w:tc>
      </w:tr>
      <w:tr w:rsidR="008250AC" w:rsidRPr="003D43B7" w14:paraId="46291C55" w14:textId="77777777" w:rsidTr="008250AC">
        <w:trPr>
          <w:trHeight w:val="658"/>
        </w:trPr>
        <w:tc>
          <w:tcPr>
            <w:tcW w:w="3466" w:type="dxa"/>
          </w:tcPr>
          <w:p w14:paraId="5AE0E61B" w14:textId="77777777" w:rsidR="008250AC" w:rsidRPr="003D43B7" w:rsidRDefault="008250AC" w:rsidP="008250AC"/>
          <w:p w14:paraId="00E8808A" w14:textId="77777777" w:rsidR="008250AC" w:rsidRPr="003D43B7" w:rsidRDefault="008250AC" w:rsidP="008250AC">
            <w:r w:rsidRPr="003D43B7">
              <w:t xml:space="preserve">Working Time:      </w:t>
            </w:r>
            <w:r w:rsidR="002B345F">
              <w:t>4</w:t>
            </w:r>
            <w:r>
              <w:t>0</w:t>
            </w:r>
            <w:r w:rsidRPr="003D43B7">
              <w:t xml:space="preserve"> minutes</w:t>
            </w:r>
          </w:p>
        </w:tc>
        <w:tc>
          <w:tcPr>
            <w:tcW w:w="7255" w:type="dxa"/>
          </w:tcPr>
          <w:p w14:paraId="7297E2BB" w14:textId="77777777" w:rsidR="008250AC" w:rsidRPr="003D43B7" w:rsidRDefault="008250AC" w:rsidP="008250AC"/>
          <w:p w14:paraId="47E20D68" w14:textId="77777777" w:rsidR="008250AC" w:rsidRPr="003D43B7" w:rsidRDefault="008250AC" w:rsidP="008250AC">
            <w:pPr>
              <w:jc w:val="right"/>
            </w:pPr>
            <w:r w:rsidRPr="003D43B7">
              <w:t xml:space="preserve">Total Marks: </w:t>
            </w:r>
            <w:r w:rsidR="002B345F">
              <w:t>4</w:t>
            </w:r>
            <w:r>
              <w:t>0</w:t>
            </w:r>
            <w:r w:rsidRPr="003D43B7">
              <w:t xml:space="preserve"> marks</w:t>
            </w:r>
          </w:p>
        </w:tc>
      </w:tr>
    </w:tbl>
    <w:p w14:paraId="3230C2A5" w14:textId="77777777" w:rsidR="008250AC" w:rsidRDefault="008250AC" w:rsidP="008250AC">
      <w:pPr>
        <w:tabs>
          <w:tab w:val="left" w:pos="0"/>
        </w:tabs>
      </w:pPr>
    </w:p>
    <w:p w14:paraId="13A7FEA6" w14:textId="77777777" w:rsidR="008250AC" w:rsidRDefault="008250AC" w:rsidP="008250AC">
      <w:pPr>
        <w:tabs>
          <w:tab w:val="left" w:pos="0"/>
        </w:tabs>
      </w:pPr>
      <w:r>
        <w:t>4.</w:t>
      </w:r>
      <w:r>
        <w:tab/>
        <w:t>[1, 1, 1, 1, 2, 1, 2, 2, 1 – 12 marks]</w:t>
      </w:r>
    </w:p>
    <w:p w14:paraId="2EE0DD74" w14:textId="77777777" w:rsidR="008250AC" w:rsidRDefault="008250AC" w:rsidP="008250AC">
      <w:pPr>
        <w:tabs>
          <w:tab w:val="left" w:pos="0"/>
        </w:tabs>
      </w:pPr>
    </w:p>
    <w:p w14:paraId="039C78FF" w14:textId="77777777" w:rsidR="008250AC" w:rsidRDefault="008250AC" w:rsidP="008250AC">
      <w:pPr>
        <w:pStyle w:val="ListParagraph"/>
        <w:numPr>
          <w:ilvl w:val="0"/>
          <w:numId w:val="6"/>
        </w:numPr>
        <w:tabs>
          <w:tab w:val="left" w:pos="0"/>
        </w:tabs>
      </w:pPr>
      <w:r>
        <w:t xml:space="preserve">Let Set </w:t>
      </w:r>
      <w:r w:rsidRPr="008250AC">
        <w:rPr>
          <w:i/>
        </w:rPr>
        <w:t>A</w:t>
      </w:r>
      <w:r>
        <w:t xml:space="preserve"> be defined as </w:t>
      </w:r>
      <m:oMath>
        <m:r>
          <w:rPr>
            <w:rFonts w:ascii="Cambria Math" w:hAnsi="Cambria Math"/>
          </w:rPr>
          <m:t>A=</m:t>
        </m:r>
        <m:d>
          <m:dPr>
            <m:begChr m:val="{"/>
            <m:endChr m:val="}"/>
            <m:ctrlPr>
              <w:rPr>
                <w:rFonts w:ascii="Cambria Math" w:hAnsi="Cambria Math"/>
                <w:i/>
              </w:rPr>
            </m:ctrlPr>
          </m:dPr>
          <m:e>
            <m:r>
              <w:rPr>
                <w:rFonts w:ascii="Cambria Math" w:hAnsi="Cambria Math"/>
              </w:rPr>
              <m:t>x:x is a positive integer less than 10</m:t>
            </m:r>
          </m:e>
        </m:d>
      </m:oMath>
      <w:r>
        <w:t>.</w:t>
      </w:r>
    </w:p>
    <w:p w14:paraId="24DA778D" w14:textId="77777777" w:rsidR="008250AC" w:rsidRDefault="008250AC" w:rsidP="008250AC">
      <w:pPr>
        <w:tabs>
          <w:tab w:val="left" w:pos="0"/>
        </w:tabs>
        <w:ind w:left="1440"/>
      </w:pPr>
    </w:p>
    <w:p w14:paraId="6C291671" w14:textId="77777777" w:rsidR="008250AC" w:rsidRDefault="008250AC" w:rsidP="008250AC">
      <w:pPr>
        <w:pStyle w:val="ListParagraph"/>
        <w:numPr>
          <w:ilvl w:val="0"/>
          <w:numId w:val="7"/>
        </w:numPr>
        <w:tabs>
          <w:tab w:val="left" w:pos="0"/>
        </w:tabs>
      </w:pPr>
      <w:r>
        <w:t xml:space="preserve">State </w:t>
      </w:r>
      <m:oMath>
        <m:r>
          <w:rPr>
            <w:rFonts w:ascii="Cambria Math" w:hAnsi="Cambria Math"/>
          </w:rPr>
          <m:t>n(A)</m:t>
        </m:r>
      </m:oMath>
      <w:r>
        <w:t>.</w:t>
      </w:r>
    </w:p>
    <w:p w14:paraId="7F4ECC0E" w14:textId="77777777" w:rsidR="008250AC" w:rsidRDefault="008250AC" w:rsidP="008250AC">
      <w:pPr>
        <w:pStyle w:val="ListParagraph"/>
        <w:tabs>
          <w:tab w:val="left" w:pos="0"/>
        </w:tabs>
        <w:ind w:left="2160"/>
      </w:pPr>
    </w:p>
    <w:p w14:paraId="0CF74194" w14:textId="77777777" w:rsidR="008250AC" w:rsidRDefault="008250AC" w:rsidP="008250AC">
      <w:pPr>
        <w:pStyle w:val="ListParagraph"/>
        <w:tabs>
          <w:tab w:val="left" w:pos="0"/>
        </w:tabs>
        <w:ind w:left="2160"/>
      </w:pPr>
    </w:p>
    <w:p w14:paraId="049B946D" w14:textId="77777777" w:rsidR="008250AC" w:rsidRDefault="008250AC" w:rsidP="008250AC">
      <w:pPr>
        <w:pStyle w:val="ListParagraph"/>
        <w:numPr>
          <w:ilvl w:val="0"/>
          <w:numId w:val="7"/>
        </w:numPr>
        <w:tabs>
          <w:tab w:val="left" w:pos="0"/>
        </w:tabs>
      </w:pPr>
      <w:r>
        <w:t xml:space="preserve">Explain whether the statement </w:t>
      </w:r>
      <m:oMath>
        <m:r>
          <w:rPr>
            <w:rFonts w:ascii="Cambria Math" w:hAnsi="Cambria Math"/>
          </w:rPr>
          <m:t>0∈A</m:t>
        </m:r>
      </m:oMath>
      <w:r>
        <w:t xml:space="preserve"> is true or false.</w:t>
      </w:r>
    </w:p>
    <w:p w14:paraId="5F99BBEA" w14:textId="77777777" w:rsidR="008250AC" w:rsidRDefault="008250AC" w:rsidP="008250AC">
      <w:pPr>
        <w:tabs>
          <w:tab w:val="left" w:pos="0"/>
        </w:tabs>
      </w:pPr>
    </w:p>
    <w:p w14:paraId="27CAE131" w14:textId="77777777" w:rsidR="008250AC" w:rsidRDefault="008250AC" w:rsidP="008250AC">
      <w:pPr>
        <w:tabs>
          <w:tab w:val="left" w:pos="0"/>
        </w:tabs>
      </w:pPr>
      <w:r>
        <w:tab/>
      </w:r>
    </w:p>
    <w:p w14:paraId="2D2DDED5" w14:textId="77777777" w:rsidR="008250AC" w:rsidRDefault="008250AC" w:rsidP="008250AC">
      <w:pPr>
        <w:tabs>
          <w:tab w:val="left" w:pos="0"/>
        </w:tabs>
      </w:pPr>
    </w:p>
    <w:p w14:paraId="53CA5689" w14:textId="77777777" w:rsidR="008250AC" w:rsidRDefault="008250AC" w:rsidP="008250AC">
      <w:pPr>
        <w:pStyle w:val="ListParagraph"/>
        <w:numPr>
          <w:ilvl w:val="0"/>
          <w:numId w:val="6"/>
        </w:numPr>
        <w:tabs>
          <w:tab w:val="left" w:pos="0"/>
        </w:tabs>
      </w:pPr>
      <w:r>
        <w:t xml:space="preserve">Let Set </w:t>
      </w:r>
      <w:r w:rsidRPr="008250AC">
        <w:rPr>
          <w:i/>
        </w:rPr>
        <w:t>B</w:t>
      </w:r>
      <w:r>
        <w:t xml:space="preserve"> = </w:t>
      </w:r>
      <m:oMath>
        <m:d>
          <m:dPr>
            <m:begChr m:val="{"/>
            <m:endChr m:val="}"/>
            <m:ctrlPr>
              <w:rPr>
                <w:rFonts w:ascii="Cambria Math" w:hAnsi="Cambria Math"/>
                <w:i/>
              </w:rPr>
            </m:ctrlPr>
          </m:dPr>
          <m:e>
            <m:r>
              <w:rPr>
                <w:rFonts w:ascii="Cambria Math" w:hAnsi="Cambria Math"/>
              </w:rPr>
              <m:t>1, 2, 3, 4</m:t>
            </m:r>
          </m:e>
        </m:d>
      </m:oMath>
      <w:r>
        <w:t xml:space="preserve">.  An integer is formed by choosing two digits, at random </w:t>
      </w:r>
    </w:p>
    <w:p w14:paraId="1466B8B6" w14:textId="77777777" w:rsidR="008250AC" w:rsidRDefault="008250AC" w:rsidP="008250AC">
      <w:pPr>
        <w:pStyle w:val="ListParagraph"/>
        <w:tabs>
          <w:tab w:val="left" w:pos="0"/>
        </w:tabs>
        <w:ind w:left="1440"/>
        <w:rPr>
          <w:i/>
        </w:rPr>
      </w:pPr>
      <w:r>
        <w:t xml:space="preserve">and without repetition, from </w:t>
      </w:r>
      <w:r w:rsidRPr="008250AC">
        <w:rPr>
          <w:i/>
        </w:rPr>
        <w:t>B</w:t>
      </w:r>
      <w:r>
        <w:rPr>
          <w:i/>
        </w:rPr>
        <w:t>.</w:t>
      </w:r>
    </w:p>
    <w:p w14:paraId="43C8EA05" w14:textId="77777777" w:rsidR="008250AC" w:rsidRDefault="008250AC" w:rsidP="008250AC">
      <w:pPr>
        <w:pStyle w:val="ListParagraph"/>
        <w:tabs>
          <w:tab w:val="left" w:pos="0"/>
        </w:tabs>
        <w:ind w:left="1440"/>
        <w:rPr>
          <w:i/>
        </w:rPr>
      </w:pPr>
    </w:p>
    <w:p w14:paraId="0DC69BBC" w14:textId="77777777" w:rsidR="008250AC" w:rsidRDefault="008250AC" w:rsidP="008250AC">
      <w:pPr>
        <w:pStyle w:val="ListParagraph"/>
        <w:numPr>
          <w:ilvl w:val="0"/>
          <w:numId w:val="8"/>
        </w:numPr>
        <w:tabs>
          <w:tab w:val="left" w:pos="0"/>
        </w:tabs>
      </w:pPr>
      <w:r>
        <w:t>List the sample space in a systematic way.</w:t>
      </w:r>
    </w:p>
    <w:p w14:paraId="17512D94" w14:textId="77777777" w:rsidR="008250AC" w:rsidRDefault="008250AC" w:rsidP="008250AC">
      <w:pPr>
        <w:tabs>
          <w:tab w:val="left" w:pos="0"/>
        </w:tabs>
      </w:pPr>
    </w:p>
    <w:p w14:paraId="204E35AC" w14:textId="77777777" w:rsidR="008250AC" w:rsidRDefault="008250AC" w:rsidP="008250AC">
      <w:pPr>
        <w:tabs>
          <w:tab w:val="left" w:pos="0"/>
        </w:tabs>
      </w:pPr>
    </w:p>
    <w:p w14:paraId="736DD615" w14:textId="77777777" w:rsidR="008250AC" w:rsidRDefault="008250AC" w:rsidP="008250AC">
      <w:pPr>
        <w:tabs>
          <w:tab w:val="left" w:pos="0"/>
        </w:tabs>
      </w:pPr>
    </w:p>
    <w:p w14:paraId="57BAD239" w14:textId="77777777" w:rsidR="008250AC" w:rsidRDefault="008250AC" w:rsidP="008250AC">
      <w:pPr>
        <w:tabs>
          <w:tab w:val="left" w:pos="0"/>
        </w:tabs>
      </w:pPr>
    </w:p>
    <w:p w14:paraId="351FB271" w14:textId="77777777" w:rsidR="008250AC" w:rsidRDefault="008250AC" w:rsidP="008250AC">
      <w:pPr>
        <w:tabs>
          <w:tab w:val="left" w:pos="0"/>
        </w:tabs>
      </w:pPr>
    </w:p>
    <w:p w14:paraId="1C0D7BCF" w14:textId="77777777" w:rsidR="008250AC" w:rsidRDefault="008250AC" w:rsidP="008250AC">
      <w:pPr>
        <w:pStyle w:val="ListParagraph"/>
        <w:numPr>
          <w:ilvl w:val="0"/>
          <w:numId w:val="8"/>
        </w:numPr>
        <w:tabs>
          <w:tab w:val="left" w:pos="0"/>
        </w:tabs>
      </w:pPr>
      <w:r>
        <w:t>Determine the probability that the integer formed is a prime number.</w:t>
      </w:r>
    </w:p>
    <w:p w14:paraId="4C53771C" w14:textId="77777777" w:rsidR="008250AC" w:rsidRDefault="008250AC" w:rsidP="008250AC">
      <w:pPr>
        <w:tabs>
          <w:tab w:val="left" w:pos="0"/>
        </w:tabs>
      </w:pPr>
    </w:p>
    <w:p w14:paraId="390D4EE1" w14:textId="77777777" w:rsidR="008250AC" w:rsidRDefault="008250AC" w:rsidP="008250AC">
      <w:pPr>
        <w:tabs>
          <w:tab w:val="left" w:pos="0"/>
        </w:tabs>
      </w:pPr>
    </w:p>
    <w:p w14:paraId="4E97E22F" w14:textId="77777777" w:rsidR="008250AC" w:rsidRDefault="008250AC" w:rsidP="008250AC">
      <w:pPr>
        <w:tabs>
          <w:tab w:val="left" w:pos="0"/>
        </w:tabs>
      </w:pPr>
    </w:p>
    <w:p w14:paraId="33CCF3C0" w14:textId="77777777" w:rsidR="008250AC" w:rsidRDefault="008250AC" w:rsidP="008250AC">
      <w:pPr>
        <w:tabs>
          <w:tab w:val="left" w:pos="0"/>
        </w:tabs>
      </w:pPr>
    </w:p>
    <w:p w14:paraId="58AFDBF3" w14:textId="77777777" w:rsidR="008250AC" w:rsidRDefault="008250AC" w:rsidP="008250AC">
      <w:pPr>
        <w:tabs>
          <w:tab w:val="left" w:pos="0"/>
        </w:tabs>
      </w:pPr>
    </w:p>
    <w:p w14:paraId="6D95D2E4" w14:textId="77777777" w:rsidR="008250AC" w:rsidRDefault="008250AC" w:rsidP="008250AC">
      <w:pPr>
        <w:tabs>
          <w:tab w:val="left" w:pos="0"/>
        </w:tabs>
      </w:pPr>
    </w:p>
    <w:p w14:paraId="27C857F6" w14:textId="77777777" w:rsidR="008250AC" w:rsidRDefault="008250AC" w:rsidP="008250AC">
      <w:pPr>
        <w:pStyle w:val="ListParagraph"/>
        <w:numPr>
          <w:ilvl w:val="0"/>
          <w:numId w:val="8"/>
        </w:numPr>
        <w:tabs>
          <w:tab w:val="left" w:pos="0"/>
        </w:tabs>
      </w:pPr>
      <w:r>
        <w:t xml:space="preserve">Determine the probability that the integer formed is even, given that it is </w:t>
      </w:r>
    </w:p>
    <w:p w14:paraId="4BE337D5" w14:textId="77777777" w:rsidR="008250AC" w:rsidRPr="008250AC" w:rsidRDefault="008250AC" w:rsidP="008250AC">
      <w:pPr>
        <w:pStyle w:val="ListParagraph"/>
        <w:tabs>
          <w:tab w:val="left" w:pos="0"/>
        </w:tabs>
        <w:ind w:left="2160"/>
      </w:pPr>
      <w:r>
        <w:t>a multiple of three.</w:t>
      </w:r>
    </w:p>
    <w:p w14:paraId="66E1BA72" w14:textId="77777777" w:rsidR="008250AC" w:rsidRDefault="008250AC" w:rsidP="008250AC">
      <w:pPr>
        <w:tabs>
          <w:tab w:val="left" w:pos="0"/>
        </w:tabs>
      </w:pPr>
    </w:p>
    <w:p w14:paraId="7CBA9FF8" w14:textId="77777777" w:rsidR="008250AC" w:rsidRDefault="008250AC" w:rsidP="008250AC">
      <w:pPr>
        <w:tabs>
          <w:tab w:val="left" w:pos="0"/>
        </w:tabs>
      </w:pPr>
    </w:p>
    <w:p w14:paraId="1E97F744" w14:textId="77777777" w:rsidR="002B345F" w:rsidRDefault="002B345F" w:rsidP="008250AC">
      <w:pPr>
        <w:tabs>
          <w:tab w:val="left" w:pos="0"/>
        </w:tabs>
      </w:pPr>
    </w:p>
    <w:p w14:paraId="46F59D15" w14:textId="77777777" w:rsidR="002B345F" w:rsidRDefault="002B345F" w:rsidP="008250AC">
      <w:pPr>
        <w:tabs>
          <w:tab w:val="left" w:pos="0"/>
        </w:tabs>
      </w:pPr>
    </w:p>
    <w:p w14:paraId="5797FD01" w14:textId="77777777" w:rsidR="002B345F" w:rsidRDefault="002B345F" w:rsidP="008250AC">
      <w:pPr>
        <w:tabs>
          <w:tab w:val="left" w:pos="0"/>
        </w:tabs>
      </w:pPr>
    </w:p>
    <w:p w14:paraId="7CD1E90D" w14:textId="77777777" w:rsidR="002B345F" w:rsidRDefault="002B345F" w:rsidP="008250AC">
      <w:pPr>
        <w:tabs>
          <w:tab w:val="left" w:pos="0"/>
        </w:tabs>
      </w:pPr>
    </w:p>
    <w:p w14:paraId="1BE681D3" w14:textId="77777777" w:rsidR="008250AC" w:rsidRDefault="008250AC" w:rsidP="008250AC">
      <w:pPr>
        <w:pStyle w:val="ListParagraph"/>
        <w:numPr>
          <w:ilvl w:val="0"/>
          <w:numId w:val="6"/>
        </w:numPr>
        <w:tabs>
          <w:tab w:val="left" w:pos="0"/>
        </w:tabs>
      </w:pPr>
      <w:r>
        <w:t xml:space="preserve">Determine the number of ways in which a shortlist of 5 photographs can be </w:t>
      </w:r>
    </w:p>
    <w:p w14:paraId="750F36EB" w14:textId="77777777" w:rsidR="008250AC" w:rsidRDefault="008250AC" w:rsidP="008250AC">
      <w:pPr>
        <w:pStyle w:val="ListParagraph"/>
        <w:tabs>
          <w:tab w:val="left" w:pos="0"/>
        </w:tabs>
        <w:ind w:left="1440"/>
      </w:pPr>
      <w:r>
        <w:t>chosen from a set of 20 different photographs</w:t>
      </w:r>
      <w:r w:rsidR="002B345F">
        <w:t>.</w:t>
      </w:r>
    </w:p>
    <w:p w14:paraId="63BAC935" w14:textId="77777777" w:rsidR="002B345F" w:rsidRDefault="002B345F" w:rsidP="008250AC">
      <w:pPr>
        <w:pStyle w:val="ListParagraph"/>
        <w:tabs>
          <w:tab w:val="left" w:pos="0"/>
        </w:tabs>
        <w:ind w:left="1440"/>
      </w:pPr>
    </w:p>
    <w:p w14:paraId="0FC5EF91" w14:textId="77777777" w:rsidR="002B345F" w:rsidRDefault="002B345F" w:rsidP="008250AC">
      <w:pPr>
        <w:pStyle w:val="ListParagraph"/>
        <w:tabs>
          <w:tab w:val="left" w:pos="0"/>
        </w:tabs>
        <w:ind w:left="1440"/>
      </w:pPr>
    </w:p>
    <w:p w14:paraId="37844413" w14:textId="77777777" w:rsidR="002B345F" w:rsidRDefault="002B345F" w:rsidP="008250AC">
      <w:pPr>
        <w:pStyle w:val="ListParagraph"/>
        <w:tabs>
          <w:tab w:val="left" w:pos="0"/>
        </w:tabs>
        <w:ind w:left="1440"/>
      </w:pPr>
    </w:p>
    <w:p w14:paraId="683461CB" w14:textId="77777777" w:rsidR="002B345F" w:rsidRDefault="002B345F" w:rsidP="008250AC">
      <w:pPr>
        <w:pStyle w:val="ListParagraph"/>
        <w:tabs>
          <w:tab w:val="left" w:pos="0"/>
        </w:tabs>
        <w:ind w:left="1440"/>
      </w:pPr>
    </w:p>
    <w:p w14:paraId="3C98A13B" w14:textId="77777777" w:rsidR="002B345F" w:rsidRDefault="002B345F" w:rsidP="008250AC">
      <w:pPr>
        <w:pStyle w:val="ListParagraph"/>
        <w:tabs>
          <w:tab w:val="left" w:pos="0"/>
        </w:tabs>
        <w:ind w:left="1440"/>
      </w:pPr>
    </w:p>
    <w:p w14:paraId="466E3145" w14:textId="77777777" w:rsidR="002B345F" w:rsidRDefault="002B345F" w:rsidP="008250AC">
      <w:pPr>
        <w:pStyle w:val="ListParagraph"/>
        <w:tabs>
          <w:tab w:val="left" w:pos="0"/>
        </w:tabs>
        <w:ind w:left="1440"/>
      </w:pPr>
    </w:p>
    <w:p w14:paraId="0C64FFEF" w14:textId="77777777" w:rsidR="002B345F" w:rsidRDefault="002B345F" w:rsidP="008250AC">
      <w:pPr>
        <w:pStyle w:val="ListParagraph"/>
        <w:tabs>
          <w:tab w:val="left" w:pos="0"/>
        </w:tabs>
        <w:ind w:left="1440"/>
      </w:pPr>
    </w:p>
    <w:p w14:paraId="19BB1B77" w14:textId="77777777" w:rsidR="002B345F" w:rsidRDefault="002B345F" w:rsidP="002B345F">
      <w:pPr>
        <w:tabs>
          <w:tab w:val="left" w:pos="0"/>
        </w:tabs>
      </w:pPr>
      <w:r>
        <w:lastRenderedPageBreak/>
        <w:t>4.</w:t>
      </w:r>
      <w:r>
        <w:tab/>
        <w:t>[continued]</w:t>
      </w:r>
      <w:r>
        <w:tab/>
      </w:r>
    </w:p>
    <w:p w14:paraId="3A195B14" w14:textId="77777777" w:rsidR="002B345F" w:rsidRDefault="002B345F" w:rsidP="002B345F">
      <w:pPr>
        <w:tabs>
          <w:tab w:val="left" w:pos="0"/>
        </w:tabs>
      </w:pPr>
    </w:p>
    <w:p w14:paraId="79C7E69A" w14:textId="77777777" w:rsidR="002B345F" w:rsidRDefault="002B345F" w:rsidP="002B345F">
      <w:pPr>
        <w:pStyle w:val="ListParagraph"/>
        <w:numPr>
          <w:ilvl w:val="0"/>
          <w:numId w:val="6"/>
        </w:numPr>
        <w:tabs>
          <w:tab w:val="left" w:pos="0"/>
        </w:tabs>
      </w:pPr>
      <w:r>
        <w:t xml:space="preserve">Following a survey of the use of three council facilities it was found that 31 </w:t>
      </w:r>
    </w:p>
    <w:p w14:paraId="04E6A812" w14:textId="77777777" w:rsidR="002B345F" w:rsidRDefault="002B345F" w:rsidP="002B345F">
      <w:pPr>
        <w:pStyle w:val="ListParagraph"/>
        <w:tabs>
          <w:tab w:val="left" w:pos="0"/>
        </w:tabs>
        <w:ind w:left="1440"/>
      </w:pPr>
      <w:r>
        <w:t>people had used the library and 23 had used the aquatic centre.  Of the 7 who had used both the aquatic centre and the library, 3 had also used the community centre.  10 people had only used the aquatic centre whilst 11 people had used the library and the community centre but not the aquatic centre.  29 of the 91 surveyed had used none of the facilities.</w:t>
      </w:r>
    </w:p>
    <w:p w14:paraId="1FCA7369" w14:textId="77777777" w:rsidR="002B345F" w:rsidRDefault="002B345F" w:rsidP="002B345F">
      <w:pPr>
        <w:pStyle w:val="ListParagraph"/>
        <w:tabs>
          <w:tab w:val="left" w:pos="0"/>
        </w:tabs>
        <w:ind w:left="1440"/>
      </w:pPr>
    </w:p>
    <w:p w14:paraId="34BA57D1" w14:textId="77777777" w:rsidR="002B345F" w:rsidRDefault="002B345F" w:rsidP="002B345F">
      <w:pPr>
        <w:pStyle w:val="ListParagraph"/>
        <w:numPr>
          <w:ilvl w:val="0"/>
          <w:numId w:val="9"/>
        </w:numPr>
        <w:tabs>
          <w:tab w:val="left" w:pos="0"/>
        </w:tabs>
      </w:pPr>
      <w:r>
        <w:t xml:space="preserve">Complete the Venn diagram below to show this information, showing the number of the people in each region of the diagram. </w:t>
      </w:r>
    </w:p>
    <w:p w14:paraId="6BC7AA24" w14:textId="77777777" w:rsidR="002B345F" w:rsidRDefault="002B345F" w:rsidP="000061DE">
      <w:pPr>
        <w:pStyle w:val="ListParagraph"/>
        <w:tabs>
          <w:tab w:val="left" w:pos="0"/>
        </w:tabs>
        <w:ind w:left="2160"/>
      </w:pPr>
    </w:p>
    <w:p w14:paraId="65D71047" w14:textId="77777777" w:rsidR="002B345F" w:rsidRDefault="002B345F" w:rsidP="008250AC">
      <w:pPr>
        <w:pStyle w:val="ListParagraph"/>
        <w:tabs>
          <w:tab w:val="left" w:pos="0"/>
        </w:tabs>
        <w:ind w:left="1440"/>
      </w:pPr>
    </w:p>
    <w:p w14:paraId="06984E89" w14:textId="7883DE1A" w:rsidR="002B345F" w:rsidRDefault="008A0BB3" w:rsidP="008250AC">
      <w:pPr>
        <w:pStyle w:val="ListParagraph"/>
        <w:tabs>
          <w:tab w:val="left" w:pos="0"/>
        </w:tabs>
        <w:ind w:left="1440"/>
      </w:pPr>
      <w:r w:rsidRPr="008A0BB3">
        <w:rPr>
          <w:noProof/>
          <w:lang w:eastAsia="en-AU"/>
        </w:rPr>
        <w:drawing>
          <wp:inline distT="0" distB="0" distL="0" distR="0" wp14:anchorId="75EC79BD" wp14:editId="0C072FE4">
            <wp:extent cx="4216010" cy="33445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133" cy="3344643"/>
                    </a:xfrm>
                    <a:prstGeom prst="rect">
                      <a:avLst/>
                    </a:prstGeom>
                    <a:noFill/>
                    <a:ln>
                      <a:noFill/>
                    </a:ln>
                  </pic:spPr>
                </pic:pic>
              </a:graphicData>
            </a:graphic>
          </wp:inline>
        </w:drawing>
      </w:r>
    </w:p>
    <w:p w14:paraId="1C098FF9" w14:textId="77777777" w:rsidR="002B345F" w:rsidRDefault="002B345F" w:rsidP="008250AC">
      <w:pPr>
        <w:pStyle w:val="ListParagraph"/>
        <w:tabs>
          <w:tab w:val="left" w:pos="0"/>
        </w:tabs>
        <w:ind w:left="1440"/>
      </w:pPr>
    </w:p>
    <w:p w14:paraId="35E511C2" w14:textId="71813995" w:rsidR="008A0BB3" w:rsidRDefault="008A0BB3" w:rsidP="008250AC">
      <w:pPr>
        <w:pStyle w:val="ListParagraph"/>
        <w:tabs>
          <w:tab w:val="left" w:pos="0"/>
        </w:tabs>
        <w:ind w:left="1440"/>
      </w:pPr>
    </w:p>
    <w:p w14:paraId="54E2FDE9" w14:textId="10B2DE4D" w:rsidR="008A0BB3" w:rsidRDefault="008A0BB3" w:rsidP="008A0BB3">
      <w:pPr>
        <w:pStyle w:val="ListParagraph"/>
        <w:numPr>
          <w:ilvl w:val="0"/>
          <w:numId w:val="9"/>
        </w:numPr>
        <w:tabs>
          <w:tab w:val="left" w:pos="2127"/>
        </w:tabs>
      </w:pPr>
      <w:r>
        <w:t xml:space="preserve">If one person surveyed was selected at random, what is the probability </w:t>
      </w:r>
    </w:p>
    <w:p w14:paraId="058AEC0A" w14:textId="2333AE4F" w:rsidR="002B345F" w:rsidRDefault="008A0BB3" w:rsidP="008A0BB3">
      <w:pPr>
        <w:pStyle w:val="ListParagraph"/>
        <w:tabs>
          <w:tab w:val="left" w:pos="2127"/>
        </w:tabs>
        <w:ind w:left="2160"/>
      </w:pPr>
      <w:r>
        <w:t>that they used no more than two facilities if it was known that they had used at least one of the facilities?</w:t>
      </w:r>
      <w:r>
        <w:tab/>
      </w:r>
    </w:p>
    <w:p w14:paraId="3280A210" w14:textId="77777777" w:rsidR="008A0BB3" w:rsidRDefault="008A0BB3" w:rsidP="008A0BB3">
      <w:pPr>
        <w:pStyle w:val="ListParagraph"/>
        <w:tabs>
          <w:tab w:val="left" w:pos="2127"/>
        </w:tabs>
        <w:ind w:left="2160"/>
      </w:pPr>
    </w:p>
    <w:p w14:paraId="0BD61948" w14:textId="77777777" w:rsidR="008A0BB3" w:rsidRDefault="008A0BB3" w:rsidP="008A0BB3">
      <w:pPr>
        <w:pStyle w:val="ListParagraph"/>
        <w:tabs>
          <w:tab w:val="left" w:pos="2127"/>
        </w:tabs>
        <w:ind w:left="2160"/>
      </w:pPr>
    </w:p>
    <w:p w14:paraId="2F948DFD" w14:textId="77777777" w:rsidR="008A0BB3" w:rsidRDefault="008A0BB3" w:rsidP="008A0BB3">
      <w:pPr>
        <w:pStyle w:val="ListParagraph"/>
        <w:tabs>
          <w:tab w:val="left" w:pos="2127"/>
        </w:tabs>
        <w:ind w:left="2160"/>
      </w:pPr>
    </w:p>
    <w:p w14:paraId="7117EA8A" w14:textId="77777777" w:rsidR="008A0BB3" w:rsidRDefault="008A0BB3" w:rsidP="008A0BB3">
      <w:pPr>
        <w:pStyle w:val="ListParagraph"/>
        <w:tabs>
          <w:tab w:val="left" w:pos="2127"/>
        </w:tabs>
        <w:ind w:left="2160"/>
      </w:pPr>
    </w:p>
    <w:p w14:paraId="3D8DA2D9" w14:textId="77777777" w:rsidR="008A0BB3" w:rsidRDefault="008A0BB3" w:rsidP="008A0BB3">
      <w:pPr>
        <w:pStyle w:val="ListParagraph"/>
        <w:tabs>
          <w:tab w:val="left" w:pos="2127"/>
        </w:tabs>
        <w:ind w:left="2160"/>
      </w:pPr>
    </w:p>
    <w:p w14:paraId="7DAD3C44" w14:textId="77777777" w:rsidR="008A0BB3" w:rsidRDefault="008A0BB3" w:rsidP="008A0BB3">
      <w:pPr>
        <w:pStyle w:val="ListParagraph"/>
        <w:tabs>
          <w:tab w:val="left" w:pos="2127"/>
        </w:tabs>
        <w:ind w:left="2160"/>
      </w:pPr>
    </w:p>
    <w:p w14:paraId="12C4DC7D" w14:textId="55976E66" w:rsidR="008A0BB3" w:rsidRDefault="008A0BB3" w:rsidP="008A0BB3">
      <w:pPr>
        <w:pStyle w:val="ListParagraph"/>
        <w:numPr>
          <w:ilvl w:val="0"/>
          <w:numId w:val="9"/>
        </w:numPr>
        <w:tabs>
          <w:tab w:val="left" w:pos="1418"/>
        </w:tabs>
      </w:pPr>
      <w:r>
        <w:t xml:space="preserve">Explain why using the library and using the aquatic centre are not </w:t>
      </w:r>
    </w:p>
    <w:p w14:paraId="79EDE9F2" w14:textId="254B520C" w:rsidR="008A0BB3" w:rsidRDefault="008A0BB3" w:rsidP="008A0BB3">
      <w:pPr>
        <w:pStyle w:val="ListParagraph"/>
        <w:tabs>
          <w:tab w:val="left" w:pos="1418"/>
        </w:tabs>
        <w:ind w:left="2160"/>
      </w:pPr>
      <w:r>
        <w:t>mutually exclusive.</w:t>
      </w:r>
      <w:r>
        <w:tab/>
      </w:r>
    </w:p>
    <w:p w14:paraId="5652D0FD" w14:textId="77777777" w:rsidR="00AA37E6" w:rsidRDefault="00AA37E6" w:rsidP="008A0BB3">
      <w:pPr>
        <w:pStyle w:val="ListParagraph"/>
        <w:tabs>
          <w:tab w:val="left" w:pos="1418"/>
        </w:tabs>
        <w:ind w:left="2160"/>
      </w:pPr>
    </w:p>
    <w:p w14:paraId="42286FD9" w14:textId="77777777" w:rsidR="00AA37E6" w:rsidRDefault="00AA37E6" w:rsidP="008A0BB3">
      <w:pPr>
        <w:pStyle w:val="ListParagraph"/>
        <w:tabs>
          <w:tab w:val="left" w:pos="1418"/>
        </w:tabs>
        <w:ind w:left="2160"/>
      </w:pPr>
    </w:p>
    <w:p w14:paraId="299A6E41" w14:textId="77777777" w:rsidR="00B77E6D" w:rsidRDefault="00B77E6D" w:rsidP="008A0BB3">
      <w:pPr>
        <w:pStyle w:val="ListParagraph"/>
        <w:tabs>
          <w:tab w:val="left" w:pos="1418"/>
        </w:tabs>
        <w:ind w:left="2160"/>
      </w:pPr>
    </w:p>
    <w:p w14:paraId="24846E82" w14:textId="77777777" w:rsidR="00B77E6D" w:rsidRDefault="00B77E6D" w:rsidP="008A0BB3">
      <w:pPr>
        <w:pStyle w:val="ListParagraph"/>
        <w:tabs>
          <w:tab w:val="left" w:pos="1418"/>
        </w:tabs>
        <w:ind w:left="2160"/>
      </w:pPr>
    </w:p>
    <w:p w14:paraId="0790423A" w14:textId="77777777" w:rsidR="00B77E6D" w:rsidRDefault="00B77E6D" w:rsidP="008A0BB3">
      <w:pPr>
        <w:pStyle w:val="ListParagraph"/>
        <w:tabs>
          <w:tab w:val="left" w:pos="1418"/>
        </w:tabs>
        <w:ind w:left="2160"/>
      </w:pPr>
    </w:p>
    <w:p w14:paraId="44496C1C" w14:textId="77777777" w:rsidR="00B77E6D" w:rsidRDefault="00B77E6D" w:rsidP="008A0BB3">
      <w:pPr>
        <w:pStyle w:val="ListParagraph"/>
        <w:tabs>
          <w:tab w:val="left" w:pos="1418"/>
        </w:tabs>
        <w:ind w:left="2160"/>
      </w:pPr>
    </w:p>
    <w:p w14:paraId="4FC53B1F" w14:textId="77777777" w:rsidR="00B77E6D" w:rsidRDefault="00B77E6D" w:rsidP="008A0BB3">
      <w:pPr>
        <w:pStyle w:val="ListParagraph"/>
        <w:tabs>
          <w:tab w:val="left" w:pos="1418"/>
        </w:tabs>
        <w:ind w:left="2160"/>
      </w:pPr>
    </w:p>
    <w:p w14:paraId="5C7A0301" w14:textId="77777777" w:rsidR="00B77E6D" w:rsidRDefault="00B77E6D" w:rsidP="008A0BB3">
      <w:pPr>
        <w:pStyle w:val="ListParagraph"/>
        <w:tabs>
          <w:tab w:val="left" w:pos="1418"/>
        </w:tabs>
        <w:ind w:left="2160"/>
      </w:pPr>
    </w:p>
    <w:p w14:paraId="4FD22909" w14:textId="77777777" w:rsidR="00B77E6D" w:rsidRDefault="00B77E6D" w:rsidP="008A0BB3">
      <w:pPr>
        <w:pStyle w:val="ListParagraph"/>
        <w:tabs>
          <w:tab w:val="left" w:pos="1418"/>
        </w:tabs>
        <w:ind w:left="2160"/>
      </w:pPr>
    </w:p>
    <w:p w14:paraId="4C7D18C8" w14:textId="77777777" w:rsidR="00B77E6D" w:rsidRDefault="00B77E6D" w:rsidP="008A0BB3">
      <w:pPr>
        <w:pStyle w:val="ListParagraph"/>
        <w:tabs>
          <w:tab w:val="left" w:pos="1418"/>
        </w:tabs>
        <w:ind w:left="2160"/>
      </w:pPr>
    </w:p>
    <w:p w14:paraId="33FA6FA9" w14:textId="75728EBF" w:rsidR="00B77E6D" w:rsidRDefault="00B77E6D" w:rsidP="00B77E6D">
      <w:pPr>
        <w:tabs>
          <w:tab w:val="left" w:pos="0"/>
        </w:tabs>
      </w:pPr>
      <w:r>
        <w:t>5.</w:t>
      </w:r>
      <w:r>
        <w:tab/>
        <w:t>[6 marks – 1, 1, 2, 2]</w:t>
      </w:r>
      <w:r>
        <w:tab/>
      </w:r>
    </w:p>
    <w:p w14:paraId="46DB281A" w14:textId="77777777" w:rsidR="00B77E6D" w:rsidRDefault="00B77E6D" w:rsidP="00B77E6D">
      <w:pPr>
        <w:tabs>
          <w:tab w:val="left" w:pos="0"/>
        </w:tabs>
      </w:pPr>
    </w:p>
    <w:p w14:paraId="609E4AE1" w14:textId="33195CA2" w:rsidR="00B77E6D" w:rsidRDefault="00B77E6D" w:rsidP="00B77E6D">
      <w:pPr>
        <w:tabs>
          <w:tab w:val="left" w:pos="0"/>
        </w:tabs>
      </w:pPr>
      <w:r>
        <w:tab/>
        <w:t xml:space="preserve">The probabilities of two events A and B are such that P(A) = </w:t>
      </w:r>
      <w:r w:rsidRPr="00B77E6D">
        <w:rPr>
          <w:i/>
        </w:rPr>
        <w:t>q</w:t>
      </w:r>
      <w:r>
        <w:t xml:space="preserve"> and P(A|B) = 0.6</w:t>
      </w:r>
    </w:p>
    <w:p w14:paraId="7E0455C9" w14:textId="77777777" w:rsidR="00B77E6D" w:rsidRDefault="00B77E6D" w:rsidP="00B77E6D">
      <w:pPr>
        <w:tabs>
          <w:tab w:val="left" w:pos="0"/>
        </w:tabs>
      </w:pPr>
    </w:p>
    <w:p w14:paraId="6E8747A1" w14:textId="1731833A" w:rsidR="00B77E6D" w:rsidRDefault="00B77E6D" w:rsidP="00B77E6D">
      <w:pPr>
        <w:tabs>
          <w:tab w:val="left" w:pos="0"/>
        </w:tabs>
      </w:pPr>
      <w:r>
        <w:tab/>
        <w:t>Determine:</w:t>
      </w:r>
    </w:p>
    <w:p w14:paraId="56D3D224" w14:textId="77777777" w:rsidR="00B77E6D" w:rsidRDefault="00B77E6D" w:rsidP="00B77E6D">
      <w:pPr>
        <w:tabs>
          <w:tab w:val="left" w:pos="0"/>
        </w:tabs>
      </w:pPr>
    </w:p>
    <w:p w14:paraId="6183FADF" w14:textId="20FBB383" w:rsidR="00B77E6D" w:rsidRDefault="00B77E6D" w:rsidP="00B77E6D">
      <w:pPr>
        <w:pStyle w:val="ListParagraph"/>
        <w:numPr>
          <w:ilvl w:val="0"/>
          <w:numId w:val="10"/>
        </w:numPr>
        <w:tabs>
          <w:tab w:val="left" w:pos="0"/>
        </w:tabs>
      </w:pPr>
      <w:r>
        <w:t>P(A) if the events A and B are independent.</w:t>
      </w:r>
    </w:p>
    <w:p w14:paraId="1F3C1CB3" w14:textId="77777777" w:rsidR="00B77E6D" w:rsidRDefault="00B77E6D" w:rsidP="00B77E6D">
      <w:pPr>
        <w:tabs>
          <w:tab w:val="left" w:pos="0"/>
        </w:tabs>
      </w:pPr>
    </w:p>
    <w:p w14:paraId="50B7A845" w14:textId="77777777" w:rsidR="00B77E6D" w:rsidRDefault="00B77E6D" w:rsidP="00B77E6D">
      <w:pPr>
        <w:tabs>
          <w:tab w:val="left" w:pos="0"/>
        </w:tabs>
      </w:pPr>
    </w:p>
    <w:p w14:paraId="30BF4EB6" w14:textId="77777777" w:rsidR="00B77E6D" w:rsidRDefault="00B77E6D" w:rsidP="00B77E6D">
      <w:pPr>
        <w:tabs>
          <w:tab w:val="left" w:pos="0"/>
        </w:tabs>
      </w:pPr>
    </w:p>
    <w:p w14:paraId="363B6852" w14:textId="77777777" w:rsidR="00B77E6D" w:rsidRDefault="00B77E6D" w:rsidP="00B77E6D">
      <w:pPr>
        <w:tabs>
          <w:tab w:val="left" w:pos="0"/>
        </w:tabs>
      </w:pPr>
    </w:p>
    <w:p w14:paraId="36E0245C" w14:textId="77777777" w:rsidR="00B77E6D" w:rsidRDefault="00B77E6D" w:rsidP="00B77E6D">
      <w:pPr>
        <w:tabs>
          <w:tab w:val="left" w:pos="0"/>
        </w:tabs>
      </w:pPr>
    </w:p>
    <w:p w14:paraId="201DE137" w14:textId="77777777" w:rsidR="00B77E6D" w:rsidRDefault="00B77E6D" w:rsidP="00B77E6D">
      <w:pPr>
        <w:tabs>
          <w:tab w:val="left" w:pos="0"/>
        </w:tabs>
      </w:pPr>
    </w:p>
    <w:p w14:paraId="3555C323" w14:textId="77777777" w:rsidR="00B77E6D" w:rsidRDefault="00B77E6D" w:rsidP="00B77E6D">
      <w:pPr>
        <w:tabs>
          <w:tab w:val="left" w:pos="0"/>
        </w:tabs>
      </w:pPr>
    </w:p>
    <w:p w14:paraId="362BEC7C" w14:textId="77777777" w:rsidR="00B77E6D" w:rsidRDefault="00B77E6D" w:rsidP="00B77E6D">
      <w:pPr>
        <w:tabs>
          <w:tab w:val="left" w:pos="0"/>
        </w:tabs>
      </w:pPr>
    </w:p>
    <w:p w14:paraId="4E1C118F" w14:textId="77777777" w:rsidR="00B77E6D" w:rsidRDefault="00B77E6D" w:rsidP="00B77E6D">
      <w:pPr>
        <w:tabs>
          <w:tab w:val="left" w:pos="0"/>
        </w:tabs>
      </w:pPr>
    </w:p>
    <w:p w14:paraId="25DA83DA" w14:textId="71DDE626" w:rsidR="00B77E6D" w:rsidRDefault="00B77E6D" w:rsidP="00B77E6D">
      <w:pPr>
        <w:pStyle w:val="ListParagraph"/>
        <w:numPr>
          <w:ilvl w:val="0"/>
          <w:numId w:val="10"/>
        </w:numPr>
        <w:tabs>
          <w:tab w:val="left" w:pos="0"/>
        </w:tabs>
      </w:pPr>
      <w:r>
        <w:t>P(B) if the events A and B are independent and P(A</w:t>
      </w:r>
      <m:oMath>
        <m:r>
          <w:rPr>
            <w:rFonts w:ascii="Cambria Math" w:hAnsi="Cambria Math"/>
          </w:rPr>
          <m:t>∩</m:t>
        </m:r>
      </m:oMath>
      <w:r>
        <w:t>B) = 0.18</w:t>
      </w:r>
    </w:p>
    <w:p w14:paraId="6F036F9E" w14:textId="77777777" w:rsidR="00B77E6D" w:rsidRDefault="00B77E6D" w:rsidP="00B77E6D">
      <w:pPr>
        <w:tabs>
          <w:tab w:val="left" w:pos="0"/>
        </w:tabs>
      </w:pPr>
    </w:p>
    <w:p w14:paraId="38B4356C" w14:textId="77777777" w:rsidR="00B77E6D" w:rsidRDefault="00B77E6D" w:rsidP="00B77E6D">
      <w:pPr>
        <w:tabs>
          <w:tab w:val="left" w:pos="0"/>
        </w:tabs>
      </w:pPr>
    </w:p>
    <w:p w14:paraId="74724C3E" w14:textId="77777777" w:rsidR="00B77E6D" w:rsidRDefault="00B77E6D" w:rsidP="00B77E6D">
      <w:pPr>
        <w:tabs>
          <w:tab w:val="left" w:pos="0"/>
        </w:tabs>
      </w:pPr>
    </w:p>
    <w:p w14:paraId="4FDF9F35" w14:textId="77777777" w:rsidR="00B77E6D" w:rsidRDefault="00B77E6D" w:rsidP="00B77E6D">
      <w:pPr>
        <w:tabs>
          <w:tab w:val="left" w:pos="0"/>
        </w:tabs>
      </w:pPr>
    </w:p>
    <w:p w14:paraId="5FE3E8D2" w14:textId="77777777" w:rsidR="00B77E6D" w:rsidRDefault="00B77E6D" w:rsidP="00B77E6D">
      <w:pPr>
        <w:tabs>
          <w:tab w:val="left" w:pos="0"/>
        </w:tabs>
      </w:pPr>
    </w:p>
    <w:p w14:paraId="4567BBB2" w14:textId="77777777" w:rsidR="00B77E6D" w:rsidRDefault="00B77E6D" w:rsidP="00B77E6D">
      <w:pPr>
        <w:tabs>
          <w:tab w:val="left" w:pos="0"/>
        </w:tabs>
      </w:pPr>
    </w:p>
    <w:p w14:paraId="37987BB9" w14:textId="77777777" w:rsidR="00B77E6D" w:rsidRDefault="00B77E6D" w:rsidP="00B77E6D">
      <w:pPr>
        <w:tabs>
          <w:tab w:val="left" w:pos="0"/>
        </w:tabs>
      </w:pPr>
    </w:p>
    <w:p w14:paraId="6FCF3CCC" w14:textId="77777777" w:rsidR="00B77E6D" w:rsidRDefault="00B77E6D" w:rsidP="00B77E6D">
      <w:pPr>
        <w:tabs>
          <w:tab w:val="left" w:pos="0"/>
        </w:tabs>
      </w:pPr>
    </w:p>
    <w:p w14:paraId="7C5C6115" w14:textId="77777777" w:rsidR="00B77E6D" w:rsidRDefault="00B77E6D" w:rsidP="00B77E6D">
      <w:pPr>
        <w:tabs>
          <w:tab w:val="left" w:pos="0"/>
        </w:tabs>
      </w:pPr>
    </w:p>
    <w:p w14:paraId="7F054FF2" w14:textId="2D1A6821" w:rsidR="00B77E6D" w:rsidRDefault="00B77E6D" w:rsidP="00B77E6D">
      <w:pPr>
        <w:pStyle w:val="ListParagraph"/>
        <w:numPr>
          <w:ilvl w:val="0"/>
          <w:numId w:val="10"/>
        </w:numPr>
        <w:tabs>
          <w:tab w:val="left" w:pos="0"/>
        </w:tabs>
      </w:pPr>
      <w:r>
        <w:t>P(A</w:t>
      </w:r>
      <m:oMath>
        <m:r>
          <w:rPr>
            <w:rFonts w:ascii="Cambria Math" w:hAnsi="Cambria Math"/>
          </w:rPr>
          <m:t>∩</m:t>
        </m:r>
      </m:oMath>
      <w:r>
        <w:t>B) if P(B) = 0.5</w:t>
      </w:r>
    </w:p>
    <w:p w14:paraId="4D93BC47" w14:textId="77777777" w:rsidR="00B77E6D" w:rsidRDefault="00B77E6D" w:rsidP="00B77E6D">
      <w:pPr>
        <w:tabs>
          <w:tab w:val="left" w:pos="0"/>
        </w:tabs>
      </w:pPr>
    </w:p>
    <w:p w14:paraId="00241E55" w14:textId="77777777" w:rsidR="00B77E6D" w:rsidRDefault="00B77E6D" w:rsidP="00B77E6D">
      <w:pPr>
        <w:tabs>
          <w:tab w:val="left" w:pos="0"/>
        </w:tabs>
      </w:pPr>
    </w:p>
    <w:p w14:paraId="04AC595B" w14:textId="77777777" w:rsidR="00B77E6D" w:rsidRDefault="00B77E6D" w:rsidP="00B77E6D">
      <w:pPr>
        <w:tabs>
          <w:tab w:val="left" w:pos="0"/>
        </w:tabs>
      </w:pPr>
    </w:p>
    <w:p w14:paraId="62ECAD8F" w14:textId="77777777" w:rsidR="00B77E6D" w:rsidRDefault="00B77E6D" w:rsidP="00B77E6D">
      <w:pPr>
        <w:tabs>
          <w:tab w:val="left" w:pos="0"/>
        </w:tabs>
      </w:pPr>
    </w:p>
    <w:p w14:paraId="2CCB2353" w14:textId="77777777" w:rsidR="00B77E6D" w:rsidRDefault="00B77E6D" w:rsidP="00B77E6D">
      <w:pPr>
        <w:tabs>
          <w:tab w:val="left" w:pos="0"/>
        </w:tabs>
      </w:pPr>
    </w:p>
    <w:p w14:paraId="0816E8B8" w14:textId="77777777" w:rsidR="00B77E6D" w:rsidRDefault="00B77E6D" w:rsidP="00B77E6D">
      <w:pPr>
        <w:tabs>
          <w:tab w:val="left" w:pos="0"/>
        </w:tabs>
      </w:pPr>
    </w:p>
    <w:p w14:paraId="71EA8BD8" w14:textId="77777777" w:rsidR="00B77E6D" w:rsidRDefault="00B77E6D" w:rsidP="00B77E6D">
      <w:pPr>
        <w:tabs>
          <w:tab w:val="left" w:pos="0"/>
        </w:tabs>
      </w:pPr>
    </w:p>
    <w:p w14:paraId="50EBA086" w14:textId="77777777" w:rsidR="00B77E6D" w:rsidRDefault="00B77E6D" w:rsidP="00B77E6D">
      <w:pPr>
        <w:tabs>
          <w:tab w:val="left" w:pos="0"/>
        </w:tabs>
      </w:pPr>
    </w:p>
    <w:p w14:paraId="4E03D5BA" w14:textId="77777777" w:rsidR="00B77E6D" w:rsidRDefault="00B77E6D" w:rsidP="00B77E6D">
      <w:pPr>
        <w:tabs>
          <w:tab w:val="left" w:pos="0"/>
        </w:tabs>
      </w:pPr>
    </w:p>
    <w:p w14:paraId="042B2EF2" w14:textId="07B49C63" w:rsidR="00B77E6D" w:rsidRPr="00B77E6D" w:rsidRDefault="00B77E6D" w:rsidP="00B77E6D">
      <w:pPr>
        <w:tabs>
          <w:tab w:val="left" w:pos="0"/>
        </w:tabs>
      </w:pPr>
      <w:r>
        <w:tab/>
        <w:t>(d)</w:t>
      </w:r>
      <w:r>
        <w:tab/>
        <w:t>The range of possible values of P(A)  if P(B) = 0.5.</w:t>
      </w:r>
    </w:p>
    <w:p w14:paraId="2457ADED" w14:textId="77777777" w:rsidR="00AA37E6" w:rsidRDefault="00AA37E6" w:rsidP="00B77E6D">
      <w:pPr>
        <w:pStyle w:val="ListParagraph"/>
        <w:tabs>
          <w:tab w:val="left" w:pos="1418"/>
        </w:tabs>
        <w:ind w:left="0"/>
      </w:pPr>
    </w:p>
    <w:p w14:paraId="70A2D619" w14:textId="77777777" w:rsidR="00B77E6D" w:rsidRDefault="00B77E6D" w:rsidP="00B77E6D">
      <w:pPr>
        <w:pStyle w:val="ListParagraph"/>
        <w:tabs>
          <w:tab w:val="left" w:pos="1418"/>
        </w:tabs>
        <w:ind w:left="0"/>
      </w:pPr>
    </w:p>
    <w:p w14:paraId="31FC5ECA" w14:textId="77777777" w:rsidR="00B77E6D" w:rsidRDefault="00B77E6D" w:rsidP="00B77E6D">
      <w:pPr>
        <w:pStyle w:val="ListParagraph"/>
        <w:tabs>
          <w:tab w:val="left" w:pos="1418"/>
        </w:tabs>
        <w:ind w:left="0"/>
      </w:pPr>
    </w:p>
    <w:p w14:paraId="39CD3FD4" w14:textId="77777777" w:rsidR="00B77E6D" w:rsidRDefault="00B77E6D" w:rsidP="00B77E6D">
      <w:pPr>
        <w:pStyle w:val="ListParagraph"/>
        <w:tabs>
          <w:tab w:val="left" w:pos="1418"/>
        </w:tabs>
        <w:ind w:left="0"/>
      </w:pPr>
    </w:p>
    <w:p w14:paraId="121676B2" w14:textId="77777777" w:rsidR="00B77E6D" w:rsidRDefault="00B77E6D" w:rsidP="00B77E6D">
      <w:pPr>
        <w:pStyle w:val="ListParagraph"/>
        <w:tabs>
          <w:tab w:val="left" w:pos="1418"/>
        </w:tabs>
        <w:ind w:left="0"/>
      </w:pPr>
    </w:p>
    <w:p w14:paraId="02D43381" w14:textId="77777777" w:rsidR="00B77E6D" w:rsidRDefault="00B77E6D" w:rsidP="00B77E6D">
      <w:pPr>
        <w:pStyle w:val="ListParagraph"/>
        <w:tabs>
          <w:tab w:val="left" w:pos="1418"/>
        </w:tabs>
        <w:ind w:left="0"/>
      </w:pPr>
    </w:p>
    <w:p w14:paraId="21C88F1E" w14:textId="77777777" w:rsidR="00B77E6D" w:rsidRDefault="00B77E6D" w:rsidP="00B77E6D">
      <w:pPr>
        <w:pStyle w:val="ListParagraph"/>
        <w:tabs>
          <w:tab w:val="left" w:pos="1418"/>
        </w:tabs>
        <w:ind w:left="0"/>
      </w:pPr>
    </w:p>
    <w:p w14:paraId="26272EAB" w14:textId="77777777" w:rsidR="00B77E6D" w:rsidRDefault="00B77E6D" w:rsidP="00B77E6D">
      <w:pPr>
        <w:pStyle w:val="ListParagraph"/>
        <w:tabs>
          <w:tab w:val="left" w:pos="1418"/>
        </w:tabs>
        <w:ind w:left="0"/>
      </w:pPr>
    </w:p>
    <w:p w14:paraId="48362C83" w14:textId="77777777" w:rsidR="00B77E6D" w:rsidRDefault="00B77E6D" w:rsidP="00B77E6D">
      <w:pPr>
        <w:pStyle w:val="ListParagraph"/>
        <w:tabs>
          <w:tab w:val="left" w:pos="1418"/>
        </w:tabs>
        <w:ind w:left="0"/>
      </w:pPr>
    </w:p>
    <w:p w14:paraId="615687FC" w14:textId="77777777" w:rsidR="00B77E6D" w:rsidRDefault="00B77E6D" w:rsidP="00B77E6D">
      <w:pPr>
        <w:pStyle w:val="ListParagraph"/>
        <w:tabs>
          <w:tab w:val="left" w:pos="1418"/>
        </w:tabs>
        <w:ind w:left="0"/>
      </w:pPr>
    </w:p>
    <w:p w14:paraId="4FABCC0D" w14:textId="77777777" w:rsidR="00B77E6D" w:rsidRDefault="00B77E6D" w:rsidP="00B77E6D">
      <w:pPr>
        <w:pStyle w:val="ListParagraph"/>
        <w:tabs>
          <w:tab w:val="left" w:pos="1418"/>
        </w:tabs>
        <w:ind w:left="0"/>
      </w:pPr>
    </w:p>
    <w:p w14:paraId="0CBFF215" w14:textId="77777777" w:rsidR="00B77E6D" w:rsidRDefault="00B77E6D" w:rsidP="00B77E6D">
      <w:pPr>
        <w:pStyle w:val="ListParagraph"/>
        <w:tabs>
          <w:tab w:val="left" w:pos="1418"/>
        </w:tabs>
        <w:ind w:left="0"/>
      </w:pPr>
    </w:p>
    <w:p w14:paraId="3AB6BD90" w14:textId="77777777" w:rsidR="00B77E6D" w:rsidRDefault="00B77E6D" w:rsidP="00B77E6D">
      <w:pPr>
        <w:pStyle w:val="ListParagraph"/>
        <w:tabs>
          <w:tab w:val="left" w:pos="1418"/>
        </w:tabs>
        <w:ind w:left="0"/>
      </w:pPr>
    </w:p>
    <w:p w14:paraId="0F92FE0E" w14:textId="77777777" w:rsidR="00B77E6D" w:rsidRDefault="00B77E6D" w:rsidP="00B77E6D">
      <w:pPr>
        <w:pStyle w:val="ListParagraph"/>
        <w:tabs>
          <w:tab w:val="left" w:pos="1418"/>
        </w:tabs>
        <w:ind w:left="0"/>
      </w:pPr>
    </w:p>
    <w:p w14:paraId="1529102B" w14:textId="77777777" w:rsidR="00B77E6D" w:rsidRDefault="00B77E6D" w:rsidP="00B77E6D">
      <w:pPr>
        <w:pStyle w:val="ListParagraph"/>
        <w:tabs>
          <w:tab w:val="left" w:pos="1418"/>
        </w:tabs>
        <w:ind w:left="0"/>
      </w:pPr>
    </w:p>
    <w:p w14:paraId="266B3370" w14:textId="77777777" w:rsidR="00B77E6D" w:rsidRDefault="00B77E6D" w:rsidP="00B77E6D">
      <w:pPr>
        <w:pStyle w:val="ListParagraph"/>
        <w:tabs>
          <w:tab w:val="left" w:pos="1418"/>
        </w:tabs>
        <w:ind w:left="0"/>
      </w:pPr>
    </w:p>
    <w:p w14:paraId="5AE6D406" w14:textId="39892D25" w:rsidR="00B77E6D" w:rsidRDefault="00B77E6D" w:rsidP="00B77E6D">
      <w:pPr>
        <w:tabs>
          <w:tab w:val="left" w:pos="0"/>
        </w:tabs>
      </w:pPr>
      <w:r>
        <w:lastRenderedPageBreak/>
        <w:t>6.</w:t>
      </w:r>
      <w:r>
        <w:tab/>
        <w:t>[7 marks – 2, 1, 2, 2]</w:t>
      </w:r>
      <w:r>
        <w:tab/>
      </w:r>
    </w:p>
    <w:p w14:paraId="5E95BA9B" w14:textId="77777777" w:rsidR="00B77E6D" w:rsidRDefault="00B77E6D" w:rsidP="00B77E6D">
      <w:pPr>
        <w:tabs>
          <w:tab w:val="left" w:pos="0"/>
        </w:tabs>
      </w:pPr>
    </w:p>
    <w:p w14:paraId="0E232016" w14:textId="77777777" w:rsidR="00B77E6D" w:rsidRDefault="00B77E6D" w:rsidP="00B77E6D">
      <w:pPr>
        <w:tabs>
          <w:tab w:val="left" w:pos="0"/>
        </w:tabs>
      </w:pPr>
      <w:r>
        <w:tab/>
        <w:t xml:space="preserve">Craig and Emily went to Interlaken in Switzerland for a white winter Christmas </w:t>
      </w:r>
    </w:p>
    <w:p w14:paraId="3124C82B" w14:textId="0F7936A0" w:rsidR="00B77E6D" w:rsidRDefault="00B77E6D" w:rsidP="00B77E6D">
      <w:pPr>
        <w:tabs>
          <w:tab w:val="left" w:pos="0"/>
        </w:tabs>
        <w:ind w:left="720"/>
      </w:pPr>
      <w:proofErr w:type="gramStart"/>
      <w:r>
        <w:t>holiday</w:t>
      </w:r>
      <w:proofErr w:type="gramEnd"/>
      <w:r>
        <w:t>.  As part of their itinerary, there is a sleigh ride scheduled for Christmas Day, 25</w:t>
      </w:r>
      <w:r w:rsidRPr="00B77E6D">
        <w:rPr>
          <w:vertAlign w:val="superscript"/>
        </w:rPr>
        <w:t>th</w:t>
      </w:r>
      <w:r>
        <w:t xml:space="preserve"> December, if there is enough snow on the ground.</w:t>
      </w:r>
    </w:p>
    <w:p w14:paraId="005A667A" w14:textId="77777777" w:rsidR="00B77E6D" w:rsidRDefault="00B77E6D" w:rsidP="00B77E6D">
      <w:pPr>
        <w:tabs>
          <w:tab w:val="left" w:pos="0"/>
        </w:tabs>
      </w:pPr>
    </w:p>
    <w:p w14:paraId="271A0F1E" w14:textId="65AB33E4" w:rsidR="00B77E6D" w:rsidRDefault="001324F6" w:rsidP="00B77E6D">
      <w:pPr>
        <w:tabs>
          <w:tab w:val="left" w:pos="0"/>
        </w:tabs>
        <w:ind w:left="720"/>
      </w:pPr>
      <w:r>
        <w:t>The historical chance of</w:t>
      </w:r>
      <w:bookmarkStart w:id="1" w:name="_GoBack"/>
      <w:bookmarkEnd w:id="1"/>
      <w:r w:rsidR="00B77E6D">
        <w:t xml:space="preserve"> snow on the ground on 25</w:t>
      </w:r>
      <w:r w:rsidR="00B77E6D" w:rsidRPr="00B77E6D">
        <w:rPr>
          <w:vertAlign w:val="superscript"/>
        </w:rPr>
        <w:t>th</w:t>
      </w:r>
      <w:r w:rsidR="00B77E6D">
        <w:t xml:space="preserve"> December is 65%.  If there is snow on the ground, then they are 95% certain to go on a sleigh ride that day.  If there isn’t snow on the ground, then there is an 80% chance that an alternate activity will be organised.</w:t>
      </w:r>
    </w:p>
    <w:p w14:paraId="24FCB146" w14:textId="77777777" w:rsidR="00B86273" w:rsidRDefault="00B86273" w:rsidP="00B77E6D">
      <w:pPr>
        <w:tabs>
          <w:tab w:val="left" w:pos="0"/>
        </w:tabs>
        <w:ind w:left="720"/>
      </w:pPr>
    </w:p>
    <w:p w14:paraId="0D298DA5" w14:textId="5D2BBBB6" w:rsidR="00B86273" w:rsidRDefault="00B86273" w:rsidP="00B86273">
      <w:pPr>
        <w:pStyle w:val="ListParagraph"/>
        <w:numPr>
          <w:ilvl w:val="0"/>
          <w:numId w:val="11"/>
        </w:numPr>
        <w:tabs>
          <w:tab w:val="left" w:pos="0"/>
        </w:tabs>
      </w:pPr>
      <w:r>
        <w:t>Complete the tree diagram below to represent this situation.</w:t>
      </w:r>
    </w:p>
    <w:p w14:paraId="0E2BA3CC" w14:textId="77777777" w:rsidR="00B86273" w:rsidRDefault="00B86273" w:rsidP="00B86273">
      <w:pPr>
        <w:tabs>
          <w:tab w:val="left" w:pos="0"/>
        </w:tabs>
      </w:pPr>
    </w:p>
    <w:p w14:paraId="09CAE2B4" w14:textId="3818A430" w:rsidR="00B86273" w:rsidRDefault="00B86273" w:rsidP="00B86273">
      <w:pPr>
        <w:tabs>
          <w:tab w:val="left" w:pos="0"/>
        </w:tabs>
      </w:pPr>
      <w:r>
        <w:t xml:space="preserve">   </w:t>
      </w:r>
    </w:p>
    <w:p w14:paraId="4767B662" w14:textId="245FA7AC" w:rsidR="00B86273" w:rsidRDefault="00B86273" w:rsidP="00B86273">
      <w:pPr>
        <w:tabs>
          <w:tab w:val="left" w:pos="0"/>
        </w:tabs>
      </w:pPr>
      <w:r>
        <w:rPr>
          <w:rFonts w:ascii="Times" w:hAnsi="Times" w:cs="Times"/>
          <w:noProof/>
          <w:lang w:val="en-US"/>
        </w:rPr>
        <w:t xml:space="preserve">                            </w:t>
      </w:r>
      <w:r>
        <w:rPr>
          <w:rFonts w:ascii="Times" w:hAnsi="Times" w:cs="Times"/>
          <w:noProof/>
          <w:lang w:eastAsia="en-AU"/>
        </w:rPr>
        <w:drawing>
          <wp:inline distT="0" distB="0" distL="0" distR="0" wp14:anchorId="0A2E5687" wp14:editId="2EBA216E">
            <wp:extent cx="4084320" cy="21945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4320" cy="2194560"/>
                    </a:xfrm>
                    <a:prstGeom prst="rect">
                      <a:avLst/>
                    </a:prstGeom>
                    <a:noFill/>
                    <a:ln>
                      <a:noFill/>
                    </a:ln>
                  </pic:spPr>
                </pic:pic>
              </a:graphicData>
            </a:graphic>
          </wp:inline>
        </w:drawing>
      </w:r>
    </w:p>
    <w:p w14:paraId="41468C2E" w14:textId="33EA35B2" w:rsidR="00B86273" w:rsidRDefault="00B86273" w:rsidP="00B86273">
      <w:pPr>
        <w:widowControl w:val="0"/>
        <w:autoSpaceDE w:val="0"/>
        <w:autoSpaceDN w:val="0"/>
        <w:adjustRightInd w:val="0"/>
        <w:rPr>
          <w:rFonts w:ascii="Times" w:hAnsi="Times" w:cs="Times"/>
          <w:lang w:val="en-US"/>
        </w:rPr>
      </w:pPr>
      <w:r>
        <w:t xml:space="preserve">    </w:t>
      </w:r>
      <w:r>
        <w:tab/>
      </w:r>
    </w:p>
    <w:p w14:paraId="7540973B" w14:textId="04B029FC" w:rsidR="00B86273" w:rsidRDefault="00B86273" w:rsidP="00B86273">
      <w:pPr>
        <w:tabs>
          <w:tab w:val="left" w:pos="2368"/>
        </w:tabs>
      </w:pPr>
    </w:p>
    <w:p w14:paraId="75475A5F" w14:textId="4D62E6B2" w:rsidR="00B86273" w:rsidRDefault="00B86273" w:rsidP="00B86273"/>
    <w:p w14:paraId="663921FD" w14:textId="52ECCE15" w:rsidR="00B86273" w:rsidRDefault="00B86273" w:rsidP="00672E00">
      <w:pPr>
        <w:pStyle w:val="ListParagraph"/>
        <w:numPr>
          <w:ilvl w:val="0"/>
          <w:numId w:val="11"/>
        </w:numPr>
        <w:tabs>
          <w:tab w:val="left" w:pos="1418"/>
        </w:tabs>
      </w:pPr>
      <w:r>
        <w:t>Calculate</w:t>
      </w:r>
      <w:r w:rsidR="00672E00">
        <w:t xml:space="preserve"> the probability that on the 25</w:t>
      </w:r>
      <w:r w:rsidR="00672E00" w:rsidRPr="00672E00">
        <w:rPr>
          <w:vertAlign w:val="superscript"/>
        </w:rPr>
        <w:t>th</w:t>
      </w:r>
      <w:r w:rsidR="00672E00">
        <w:t xml:space="preserve"> December Craig and Emily:</w:t>
      </w:r>
    </w:p>
    <w:p w14:paraId="2F763DFE" w14:textId="77777777" w:rsidR="00672E00" w:rsidRDefault="00672E00" w:rsidP="00672E00">
      <w:pPr>
        <w:pStyle w:val="ListParagraph"/>
        <w:tabs>
          <w:tab w:val="left" w:pos="1418"/>
        </w:tabs>
        <w:ind w:left="1440"/>
      </w:pPr>
    </w:p>
    <w:p w14:paraId="6634FEE1" w14:textId="6E8FAC6B" w:rsidR="00672E00" w:rsidRDefault="00672E00" w:rsidP="00672E00">
      <w:pPr>
        <w:pStyle w:val="ListParagraph"/>
        <w:numPr>
          <w:ilvl w:val="0"/>
          <w:numId w:val="12"/>
        </w:numPr>
        <w:tabs>
          <w:tab w:val="left" w:pos="1418"/>
        </w:tabs>
      </w:pPr>
      <w:proofErr w:type="gramStart"/>
      <w:r>
        <w:t>go</w:t>
      </w:r>
      <w:proofErr w:type="gramEnd"/>
      <w:r>
        <w:t xml:space="preserve"> for a sleigh ride.</w:t>
      </w:r>
    </w:p>
    <w:p w14:paraId="1A22F421" w14:textId="77777777" w:rsidR="00672E00" w:rsidRDefault="00672E00" w:rsidP="00672E00">
      <w:pPr>
        <w:tabs>
          <w:tab w:val="left" w:pos="1418"/>
        </w:tabs>
      </w:pPr>
    </w:p>
    <w:p w14:paraId="75331DB7" w14:textId="77777777" w:rsidR="00672E00" w:rsidRDefault="00672E00" w:rsidP="00672E00">
      <w:pPr>
        <w:tabs>
          <w:tab w:val="left" w:pos="1418"/>
        </w:tabs>
      </w:pPr>
    </w:p>
    <w:p w14:paraId="4507F5DF" w14:textId="77777777" w:rsidR="00672E00" w:rsidRDefault="00672E00" w:rsidP="00672E00">
      <w:pPr>
        <w:tabs>
          <w:tab w:val="left" w:pos="1418"/>
        </w:tabs>
      </w:pPr>
    </w:p>
    <w:p w14:paraId="7A6FBAC2" w14:textId="77777777" w:rsidR="00672E00" w:rsidRDefault="00672E00" w:rsidP="00672E00">
      <w:pPr>
        <w:tabs>
          <w:tab w:val="left" w:pos="1418"/>
        </w:tabs>
      </w:pPr>
    </w:p>
    <w:p w14:paraId="3F4473B6" w14:textId="77777777" w:rsidR="00672E00" w:rsidRDefault="00672E00" w:rsidP="00672E00">
      <w:pPr>
        <w:tabs>
          <w:tab w:val="left" w:pos="1418"/>
        </w:tabs>
      </w:pPr>
    </w:p>
    <w:p w14:paraId="5D703BF5" w14:textId="77777777" w:rsidR="00672E00" w:rsidRDefault="00672E00" w:rsidP="00672E00">
      <w:pPr>
        <w:tabs>
          <w:tab w:val="left" w:pos="1418"/>
        </w:tabs>
      </w:pPr>
    </w:p>
    <w:p w14:paraId="35B91EF0" w14:textId="77116C04" w:rsidR="00672E00" w:rsidRDefault="00672E00" w:rsidP="00672E00">
      <w:pPr>
        <w:pStyle w:val="ListParagraph"/>
        <w:numPr>
          <w:ilvl w:val="0"/>
          <w:numId w:val="12"/>
        </w:numPr>
        <w:tabs>
          <w:tab w:val="left" w:pos="1418"/>
        </w:tabs>
      </w:pPr>
      <w:proofErr w:type="gramStart"/>
      <w:r>
        <w:t>have</w:t>
      </w:r>
      <w:proofErr w:type="gramEnd"/>
      <w:r>
        <w:t xml:space="preserve"> no activity planned for the day</w:t>
      </w:r>
      <w:r w:rsidR="00AE424B">
        <w:t>.</w:t>
      </w:r>
    </w:p>
    <w:p w14:paraId="77458E17" w14:textId="77777777" w:rsidR="00672E00" w:rsidRDefault="00672E00" w:rsidP="00672E00">
      <w:pPr>
        <w:tabs>
          <w:tab w:val="left" w:pos="1418"/>
        </w:tabs>
      </w:pPr>
    </w:p>
    <w:p w14:paraId="2BE90748" w14:textId="77777777" w:rsidR="00672E00" w:rsidRDefault="00672E00" w:rsidP="00672E00">
      <w:pPr>
        <w:tabs>
          <w:tab w:val="left" w:pos="1418"/>
        </w:tabs>
      </w:pPr>
    </w:p>
    <w:p w14:paraId="2B5C8F8D" w14:textId="77777777" w:rsidR="00672E00" w:rsidRDefault="00672E00" w:rsidP="00672E00">
      <w:pPr>
        <w:tabs>
          <w:tab w:val="left" w:pos="1418"/>
        </w:tabs>
      </w:pPr>
    </w:p>
    <w:p w14:paraId="18FBDD6E" w14:textId="77777777" w:rsidR="00672E00" w:rsidRDefault="00672E00" w:rsidP="00672E00">
      <w:pPr>
        <w:tabs>
          <w:tab w:val="left" w:pos="1418"/>
        </w:tabs>
      </w:pPr>
    </w:p>
    <w:p w14:paraId="116A8A33" w14:textId="77777777" w:rsidR="00672E00" w:rsidRDefault="00672E00" w:rsidP="00672E00">
      <w:pPr>
        <w:tabs>
          <w:tab w:val="left" w:pos="1418"/>
        </w:tabs>
      </w:pPr>
    </w:p>
    <w:p w14:paraId="25C9251B" w14:textId="77777777" w:rsidR="00672E00" w:rsidRDefault="00672E00" w:rsidP="00672E00">
      <w:pPr>
        <w:tabs>
          <w:tab w:val="left" w:pos="1418"/>
        </w:tabs>
      </w:pPr>
    </w:p>
    <w:p w14:paraId="30A14F61" w14:textId="77777777" w:rsidR="00672E00" w:rsidRDefault="00672E00" w:rsidP="00672E00">
      <w:pPr>
        <w:tabs>
          <w:tab w:val="left" w:pos="1418"/>
        </w:tabs>
      </w:pPr>
    </w:p>
    <w:p w14:paraId="376F1C86" w14:textId="7269D73A" w:rsidR="00672E00" w:rsidRDefault="00672E00" w:rsidP="00672E00">
      <w:pPr>
        <w:tabs>
          <w:tab w:val="left" w:pos="1418"/>
        </w:tabs>
        <w:ind w:left="2160" w:hanging="2160"/>
      </w:pPr>
      <w:r>
        <w:tab/>
        <w:t>(iii)</w:t>
      </w:r>
      <w:r>
        <w:tab/>
      </w:r>
      <w:proofErr w:type="gramStart"/>
      <w:r>
        <w:t>experience</w:t>
      </w:r>
      <w:proofErr w:type="gramEnd"/>
      <w:r>
        <w:t xml:space="preserve"> snow on the ground given that they have no activity planned for that day</w:t>
      </w:r>
      <w:r w:rsidR="00AE424B">
        <w:t>.</w:t>
      </w:r>
    </w:p>
    <w:p w14:paraId="64747A1A" w14:textId="77777777" w:rsidR="00672E00" w:rsidRDefault="00672E00" w:rsidP="00672E00">
      <w:pPr>
        <w:pStyle w:val="ListParagraph"/>
        <w:tabs>
          <w:tab w:val="left" w:pos="1072"/>
        </w:tabs>
        <w:ind w:left="1440"/>
      </w:pPr>
    </w:p>
    <w:p w14:paraId="348FCF56" w14:textId="77777777" w:rsidR="009C002B" w:rsidRDefault="009C002B" w:rsidP="00672E00">
      <w:pPr>
        <w:pStyle w:val="ListParagraph"/>
        <w:tabs>
          <w:tab w:val="left" w:pos="1072"/>
        </w:tabs>
        <w:ind w:left="1440"/>
      </w:pPr>
    </w:p>
    <w:p w14:paraId="0C11D735" w14:textId="77777777" w:rsidR="009C002B" w:rsidRDefault="009C002B" w:rsidP="00672E00">
      <w:pPr>
        <w:pStyle w:val="ListParagraph"/>
        <w:tabs>
          <w:tab w:val="left" w:pos="1072"/>
        </w:tabs>
        <w:ind w:left="1440"/>
      </w:pPr>
    </w:p>
    <w:p w14:paraId="2379D23D" w14:textId="77777777" w:rsidR="009C002B" w:rsidRDefault="009C002B" w:rsidP="00672E00">
      <w:pPr>
        <w:pStyle w:val="ListParagraph"/>
        <w:tabs>
          <w:tab w:val="left" w:pos="1072"/>
        </w:tabs>
        <w:ind w:left="1440"/>
      </w:pPr>
    </w:p>
    <w:p w14:paraId="13833AAA" w14:textId="77777777" w:rsidR="009C002B" w:rsidRDefault="009C002B" w:rsidP="00672E00">
      <w:pPr>
        <w:pStyle w:val="ListParagraph"/>
        <w:tabs>
          <w:tab w:val="left" w:pos="1072"/>
        </w:tabs>
        <w:ind w:left="1440"/>
      </w:pPr>
    </w:p>
    <w:p w14:paraId="2C6E50B2" w14:textId="77777777" w:rsidR="009C002B" w:rsidRDefault="009C002B" w:rsidP="00672E00">
      <w:pPr>
        <w:pStyle w:val="ListParagraph"/>
        <w:tabs>
          <w:tab w:val="left" w:pos="1072"/>
        </w:tabs>
        <w:ind w:left="1440"/>
      </w:pPr>
    </w:p>
    <w:p w14:paraId="4859B55F" w14:textId="2D6D58D1" w:rsidR="009C002B" w:rsidRDefault="00CC539F" w:rsidP="009C002B">
      <w:pPr>
        <w:tabs>
          <w:tab w:val="left" w:pos="0"/>
        </w:tabs>
      </w:pPr>
      <w:r>
        <w:lastRenderedPageBreak/>
        <w:t>7</w:t>
      </w:r>
      <w:r w:rsidR="009C002B">
        <w:t>.</w:t>
      </w:r>
      <w:r w:rsidR="009C002B">
        <w:tab/>
        <w:t>[9 marks – 1, 2, 3, 1, 2]</w:t>
      </w:r>
      <w:r w:rsidR="009C002B">
        <w:tab/>
      </w:r>
    </w:p>
    <w:p w14:paraId="1238FE08" w14:textId="77777777" w:rsidR="00672E00" w:rsidRDefault="00672E00" w:rsidP="00672E00">
      <w:pPr>
        <w:pStyle w:val="ListParagraph"/>
        <w:tabs>
          <w:tab w:val="left" w:pos="1072"/>
        </w:tabs>
        <w:ind w:left="1440"/>
      </w:pPr>
    </w:p>
    <w:p w14:paraId="1F1A7457" w14:textId="5F31FA8D" w:rsidR="009C002B" w:rsidRDefault="00A90406" w:rsidP="00A90406">
      <w:pPr>
        <w:tabs>
          <w:tab w:val="left" w:pos="1072"/>
        </w:tabs>
        <w:ind w:left="709"/>
      </w:pPr>
      <w:r>
        <w:t xml:space="preserve">Consider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+10x+15</m:t>
        </m:r>
      </m:oMath>
      <w:r>
        <w:t>.</w:t>
      </w:r>
    </w:p>
    <w:p w14:paraId="5AE35B4A" w14:textId="77777777" w:rsidR="00A90406" w:rsidRDefault="00A90406" w:rsidP="00A90406">
      <w:pPr>
        <w:tabs>
          <w:tab w:val="left" w:pos="1072"/>
        </w:tabs>
        <w:ind w:left="709"/>
      </w:pPr>
    </w:p>
    <w:p w14:paraId="1B65D6CE" w14:textId="07A2294A" w:rsidR="00A90406" w:rsidRDefault="00CC539F" w:rsidP="00A90406">
      <w:pPr>
        <w:tabs>
          <w:tab w:val="left" w:pos="1072"/>
        </w:tabs>
        <w:ind w:left="709"/>
      </w:pPr>
      <w:r>
        <w:t>Use your calculator to answer the following questions, r</w:t>
      </w:r>
      <w:r w:rsidR="00A90406">
        <w:t>ound</w:t>
      </w:r>
      <w:r>
        <w:t xml:space="preserve">ing </w:t>
      </w:r>
      <w:proofErr w:type="gramStart"/>
      <w:r>
        <w:t xml:space="preserve">your </w:t>
      </w:r>
      <w:r w:rsidR="00A90406">
        <w:t xml:space="preserve"> answers</w:t>
      </w:r>
      <w:proofErr w:type="gramEnd"/>
      <w:r w:rsidR="00A90406">
        <w:t xml:space="preserve"> to two decimal places where appropriate.</w:t>
      </w:r>
    </w:p>
    <w:p w14:paraId="2CEE5FAC" w14:textId="77777777" w:rsidR="00A90406" w:rsidRDefault="00A90406" w:rsidP="00A90406">
      <w:pPr>
        <w:tabs>
          <w:tab w:val="left" w:pos="1072"/>
        </w:tabs>
        <w:ind w:left="709"/>
      </w:pPr>
    </w:p>
    <w:p w14:paraId="33A82213" w14:textId="05D64B54" w:rsidR="00A90406" w:rsidRDefault="00237630" w:rsidP="00237630">
      <w:pPr>
        <w:tabs>
          <w:tab w:val="left" w:pos="1072"/>
        </w:tabs>
        <w:ind w:left="720"/>
      </w:pPr>
      <w:r>
        <w:t>(a)</w:t>
      </w:r>
      <w:r w:rsidR="00CC539F">
        <w:t xml:space="preserve">     </w:t>
      </w:r>
      <w:r>
        <w:tab/>
      </w:r>
      <w:r w:rsidR="00A90406">
        <w:t>State the coordinates of the vertical intercept.</w:t>
      </w:r>
    </w:p>
    <w:p w14:paraId="3910C1C4" w14:textId="77777777" w:rsidR="00237630" w:rsidRDefault="00237630" w:rsidP="00237630">
      <w:pPr>
        <w:tabs>
          <w:tab w:val="left" w:pos="1072"/>
        </w:tabs>
      </w:pPr>
      <w:r>
        <w:t xml:space="preserve">       </w:t>
      </w:r>
    </w:p>
    <w:p w14:paraId="1F2C6974" w14:textId="77777777" w:rsidR="00237630" w:rsidRDefault="00237630" w:rsidP="00237630">
      <w:pPr>
        <w:tabs>
          <w:tab w:val="left" w:pos="709"/>
        </w:tabs>
      </w:pPr>
    </w:p>
    <w:p w14:paraId="54EDDF82" w14:textId="66597B35" w:rsidR="009C002B" w:rsidRDefault="00CC539F" w:rsidP="00CC539F">
      <w:pPr>
        <w:tabs>
          <w:tab w:val="left" w:pos="709"/>
          <w:tab w:val="left" w:pos="1072"/>
        </w:tabs>
      </w:pPr>
      <w:r>
        <w:tab/>
        <w:t xml:space="preserve">(b)      </w:t>
      </w:r>
      <w:r w:rsidR="00237630">
        <w:tab/>
      </w:r>
      <w:r>
        <w:t xml:space="preserve">Determine the turning points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their nature.</w:t>
      </w:r>
    </w:p>
    <w:p w14:paraId="7316C35D" w14:textId="77777777" w:rsidR="00CC539F" w:rsidRDefault="00CC539F" w:rsidP="00CC539F">
      <w:pPr>
        <w:tabs>
          <w:tab w:val="left" w:pos="709"/>
          <w:tab w:val="left" w:pos="1072"/>
        </w:tabs>
      </w:pPr>
    </w:p>
    <w:p w14:paraId="44A45704" w14:textId="77777777" w:rsidR="009C002B" w:rsidRDefault="009C002B" w:rsidP="00672E00">
      <w:pPr>
        <w:pStyle w:val="ListParagraph"/>
        <w:tabs>
          <w:tab w:val="left" w:pos="1072"/>
        </w:tabs>
        <w:ind w:left="1440"/>
      </w:pPr>
    </w:p>
    <w:p w14:paraId="6628C87D" w14:textId="77777777" w:rsidR="00237630" w:rsidRDefault="00237630" w:rsidP="00672E00">
      <w:pPr>
        <w:pStyle w:val="ListParagraph"/>
        <w:tabs>
          <w:tab w:val="left" w:pos="1072"/>
        </w:tabs>
        <w:ind w:left="1440"/>
      </w:pPr>
    </w:p>
    <w:p w14:paraId="275176A0" w14:textId="75B61AA3" w:rsidR="00237630" w:rsidRDefault="00237630" w:rsidP="00237630">
      <w:pPr>
        <w:pStyle w:val="ListParagraph"/>
        <w:numPr>
          <w:ilvl w:val="0"/>
          <w:numId w:val="11"/>
        </w:numPr>
        <w:tabs>
          <w:tab w:val="left" w:pos="1072"/>
        </w:tabs>
      </w:pPr>
      <w:r>
        <w:t xml:space="preserve">       State the roots  of  </w:t>
      </w:r>
      <m:oMath>
        <m:r>
          <w:rPr>
            <w:rFonts w:ascii="Cambria Math" w:hAnsi="Cambria Math"/>
          </w:rPr>
          <m:t>f(x)</m:t>
        </m:r>
      </m:oMath>
    </w:p>
    <w:p w14:paraId="6FAB17A8" w14:textId="12A0D0B4" w:rsidR="009C002B" w:rsidRDefault="009C002B" w:rsidP="00237630">
      <w:pPr>
        <w:pStyle w:val="ListParagraph"/>
        <w:tabs>
          <w:tab w:val="left" w:pos="1072"/>
        </w:tabs>
        <w:ind w:left="1440"/>
      </w:pPr>
    </w:p>
    <w:p w14:paraId="6E1CED9C" w14:textId="77777777" w:rsidR="00CC539F" w:rsidRDefault="00CC539F" w:rsidP="00672E00">
      <w:pPr>
        <w:pStyle w:val="ListParagraph"/>
        <w:tabs>
          <w:tab w:val="left" w:pos="1072"/>
        </w:tabs>
        <w:ind w:left="1440"/>
      </w:pPr>
    </w:p>
    <w:p w14:paraId="66D46DA9" w14:textId="05575A8D" w:rsidR="00CC539F" w:rsidRDefault="00237630" w:rsidP="00CC539F">
      <w:pPr>
        <w:pStyle w:val="ListParagraph"/>
        <w:tabs>
          <w:tab w:val="left" w:pos="1072"/>
        </w:tabs>
        <w:ind w:left="709"/>
      </w:pPr>
      <w:r>
        <w:t>(d</w:t>
      </w:r>
      <w:r w:rsidR="00CC539F">
        <w:t>)</w:t>
      </w:r>
      <w:r w:rsidR="00CC539F">
        <w:tab/>
      </w:r>
      <w:r w:rsidR="00CC539F">
        <w:tab/>
        <w:t xml:space="preserve">How many solutions are there to the equation  </w:t>
      </w:r>
      <m:oMath>
        <m:r>
          <w:rPr>
            <w:rFonts w:ascii="Cambria Math" w:hAnsi="Cambria Math"/>
          </w:rPr>
          <m:t>f</m:t>
        </m:r>
        <m:d>
          <m:dPr>
            <m:ctrlPr>
              <w:rPr>
                <w:rFonts w:ascii="Cambria Math" w:hAnsi="Cambria Math"/>
                <w:i/>
              </w:rPr>
            </m:ctrlPr>
          </m:dPr>
          <m:e>
            <m:r>
              <w:rPr>
                <w:rFonts w:ascii="Cambria Math" w:hAnsi="Cambria Math"/>
              </w:rPr>
              <m:t>x</m:t>
            </m:r>
          </m:e>
        </m:d>
      </m:oMath>
      <w:r w:rsidR="00CC539F">
        <w:t xml:space="preserve"> = 10?</w:t>
      </w:r>
    </w:p>
    <w:p w14:paraId="0D0F865E" w14:textId="77777777" w:rsidR="00CC539F" w:rsidRDefault="00CC539F" w:rsidP="00CC539F">
      <w:pPr>
        <w:tabs>
          <w:tab w:val="left" w:pos="1072"/>
        </w:tabs>
      </w:pPr>
    </w:p>
    <w:p w14:paraId="38703F8E" w14:textId="77777777" w:rsidR="00CC539F" w:rsidRDefault="00CC539F" w:rsidP="00CC539F">
      <w:pPr>
        <w:tabs>
          <w:tab w:val="left" w:pos="1072"/>
        </w:tabs>
      </w:pPr>
    </w:p>
    <w:p w14:paraId="45430DB7" w14:textId="16A83D62" w:rsidR="00CC539F" w:rsidRDefault="00237630" w:rsidP="00237630">
      <w:pPr>
        <w:tabs>
          <w:tab w:val="left" w:pos="1072"/>
        </w:tabs>
        <w:ind w:left="720"/>
      </w:pPr>
      <w:r>
        <w:t>(e)</w:t>
      </w:r>
      <w:r w:rsidR="00CC539F">
        <w:t xml:space="preserve">       For what values of </w:t>
      </w:r>
      <w:r w:rsidR="00CC539F" w:rsidRPr="00237630">
        <w:rPr>
          <w:i/>
        </w:rPr>
        <w:t>k</w:t>
      </w:r>
      <w:r w:rsidR="00CC539F">
        <w:t xml:space="preserve"> does the equation  </w:t>
      </w:r>
      <m:oMath>
        <m:r>
          <w:rPr>
            <w:rFonts w:ascii="Cambria Math" w:hAnsi="Cambria Math"/>
          </w:rPr>
          <m:t>f</m:t>
        </m:r>
        <m:d>
          <m:dPr>
            <m:ctrlPr>
              <w:rPr>
                <w:rFonts w:ascii="Cambria Math" w:hAnsi="Cambria Math"/>
                <w:i/>
              </w:rPr>
            </m:ctrlPr>
          </m:dPr>
          <m:e>
            <m:r>
              <w:rPr>
                <w:rFonts w:ascii="Cambria Math" w:hAnsi="Cambria Math"/>
              </w:rPr>
              <m:t>x</m:t>
            </m:r>
          </m:e>
        </m:d>
      </m:oMath>
      <w:r w:rsidR="00CC539F">
        <w:t xml:space="preserve"> = </w:t>
      </w:r>
      <w:r w:rsidR="00CC539F" w:rsidRPr="00237630">
        <w:rPr>
          <w:i/>
        </w:rPr>
        <w:t>k</w:t>
      </w:r>
      <w:r w:rsidR="00CC539F">
        <w:t xml:space="preserve"> have only one solution?</w:t>
      </w:r>
    </w:p>
    <w:p w14:paraId="4EF4F8D0" w14:textId="77777777" w:rsidR="00CC539F" w:rsidRDefault="00CC539F" w:rsidP="00CC539F">
      <w:pPr>
        <w:tabs>
          <w:tab w:val="left" w:pos="1072"/>
        </w:tabs>
      </w:pPr>
    </w:p>
    <w:p w14:paraId="04FD83ED" w14:textId="77777777" w:rsidR="00CC539F" w:rsidRDefault="00CC539F" w:rsidP="00CC539F">
      <w:pPr>
        <w:tabs>
          <w:tab w:val="left" w:pos="1072"/>
        </w:tabs>
      </w:pPr>
    </w:p>
    <w:p w14:paraId="45A04531" w14:textId="77777777" w:rsidR="00237630" w:rsidRDefault="00237630" w:rsidP="00CC539F">
      <w:pPr>
        <w:tabs>
          <w:tab w:val="left" w:pos="1072"/>
        </w:tabs>
      </w:pPr>
    </w:p>
    <w:p w14:paraId="0CBAC91B" w14:textId="77777777" w:rsidR="00CC539F" w:rsidRDefault="00CC539F" w:rsidP="00687C25">
      <w:pPr>
        <w:tabs>
          <w:tab w:val="left" w:pos="709"/>
        </w:tabs>
      </w:pPr>
    </w:p>
    <w:p w14:paraId="74C1D883" w14:textId="2854D644" w:rsidR="00CC539F" w:rsidRDefault="00CC539F" w:rsidP="00687C25">
      <w:pPr>
        <w:tabs>
          <w:tab w:val="left" w:pos="1072"/>
        </w:tabs>
      </w:pPr>
      <w:r>
        <w:t>8</w:t>
      </w:r>
      <w:r w:rsidR="00687C25">
        <w:t>.          [6 marks – 1, 2, 3</w:t>
      </w:r>
      <w:r>
        <w:t>]</w:t>
      </w:r>
    </w:p>
    <w:p w14:paraId="59ACC9BD" w14:textId="77777777" w:rsidR="00687C25" w:rsidRDefault="00687C25" w:rsidP="00687C25">
      <w:pPr>
        <w:tabs>
          <w:tab w:val="left" w:pos="1072"/>
        </w:tabs>
      </w:pPr>
    </w:p>
    <w:p w14:paraId="6575E030" w14:textId="0EAA9435" w:rsidR="00687C25" w:rsidRDefault="00687C25" w:rsidP="00687C25">
      <w:pPr>
        <w:tabs>
          <w:tab w:val="left" w:pos="1072"/>
        </w:tabs>
        <w:ind w:left="720"/>
      </w:pPr>
      <w:r>
        <w:t xml:space="preserve">A piece of machinery is comprised of 4 components, each of which work independently </w:t>
      </w:r>
    </w:p>
    <w:p w14:paraId="64F01D0F" w14:textId="77777777" w:rsidR="00687C25" w:rsidRDefault="00687C25" w:rsidP="00687C25">
      <w:pPr>
        <w:tabs>
          <w:tab w:val="left" w:pos="1072"/>
        </w:tabs>
      </w:pPr>
      <w:r>
        <w:t xml:space="preserve">             </w:t>
      </w:r>
      <w:proofErr w:type="gramStart"/>
      <w:r>
        <w:t>of</w:t>
      </w:r>
      <w:proofErr w:type="gramEnd"/>
      <w:r>
        <w:t xml:space="preserve"> the other three components.</w:t>
      </w:r>
    </w:p>
    <w:p w14:paraId="7E02DB0E" w14:textId="77777777" w:rsidR="00687C25" w:rsidRDefault="00687C25" w:rsidP="00687C25">
      <w:pPr>
        <w:tabs>
          <w:tab w:val="left" w:pos="1072"/>
        </w:tabs>
      </w:pPr>
      <w:r>
        <w:t xml:space="preserve">            The first and second components each have a 5% probability of failure.  The third  </w:t>
      </w:r>
    </w:p>
    <w:p w14:paraId="7E09CE0E" w14:textId="77777777" w:rsidR="00687C25" w:rsidRDefault="00687C25" w:rsidP="00687C25">
      <w:pPr>
        <w:tabs>
          <w:tab w:val="left" w:pos="1072"/>
        </w:tabs>
      </w:pPr>
      <w:r>
        <w:t xml:space="preserve">            </w:t>
      </w:r>
      <w:proofErr w:type="gramStart"/>
      <w:r>
        <w:t>component</w:t>
      </w:r>
      <w:proofErr w:type="gramEnd"/>
      <w:r>
        <w:t xml:space="preserve"> has a 2% probability of failure and the final component has a 1% chance of  </w:t>
      </w:r>
    </w:p>
    <w:p w14:paraId="54C44C19" w14:textId="0EC2C1B6" w:rsidR="00687C25" w:rsidRDefault="00687C25" w:rsidP="00687C25">
      <w:pPr>
        <w:tabs>
          <w:tab w:val="left" w:pos="1072"/>
        </w:tabs>
      </w:pPr>
      <w:r>
        <w:t xml:space="preserve">            </w:t>
      </w:r>
      <w:proofErr w:type="gramStart"/>
      <w:r>
        <w:t>failure</w:t>
      </w:r>
      <w:proofErr w:type="gramEnd"/>
      <w:r>
        <w:t>.</w:t>
      </w:r>
    </w:p>
    <w:p w14:paraId="608E0A3A" w14:textId="38C118E8" w:rsidR="00687C25" w:rsidRPr="007109C8" w:rsidRDefault="00687C25" w:rsidP="00687C25">
      <w:pPr>
        <w:tabs>
          <w:tab w:val="left" w:pos="1072"/>
        </w:tabs>
      </w:pPr>
      <w:r>
        <w:t xml:space="preserve">            </w:t>
      </w:r>
      <w:r w:rsidRPr="007109C8">
        <w:t xml:space="preserve">The machine won’t work if </w:t>
      </w:r>
      <w:r w:rsidRPr="007109C8">
        <w:rPr>
          <w:b/>
        </w:rPr>
        <w:t>all</w:t>
      </w:r>
      <w:r w:rsidRPr="007109C8">
        <w:t xml:space="preserve"> the components fail.</w:t>
      </w:r>
    </w:p>
    <w:p w14:paraId="62E56029" w14:textId="77777777" w:rsidR="00687C25" w:rsidRDefault="00687C25" w:rsidP="00687C25">
      <w:pPr>
        <w:tabs>
          <w:tab w:val="left" w:pos="1072"/>
        </w:tabs>
        <w:rPr>
          <w:b/>
        </w:rPr>
      </w:pPr>
    </w:p>
    <w:p w14:paraId="0D0852A6" w14:textId="4B2F1E4B" w:rsidR="00840929" w:rsidRDefault="00687C25" w:rsidP="00687C25">
      <w:pPr>
        <w:tabs>
          <w:tab w:val="left" w:pos="1072"/>
        </w:tabs>
      </w:pPr>
      <w:r>
        <w:rPr>
          <w:b/>
        </w:rPr>
        <w:t xml:space="preserve">           </w:t>
      </w:r>
      <w:r w:rsidR="00840929">
        <w:t>Calculate the probability that:</w:t>
      </w:r>
    </w:p>
    <w:p w14:paraId="522AB358" w14:textId="77777777" w:rsidR="00840929" w:rsidRDefault="00840929" w:rsidP="00687C25">
      <w:pPr>
        <w:tabs>
          <w:tab w:val="left" w:pos="1072"/>
        </w:tabs>
      </w:pPr>
    </w:p>
    <w:p w14:paraId="69AA0F97" w14:textId="6BDF93E0" w:rsidR="00840929" w:rsidRDefault="00840929" w:rsidP="00840929">
      <w:pPr>
        <w:pStyle w:val="ListParagraph"/>
        <w:numPr>
          <w:ilvl w:val="0"/>
          <w:numId w:val="14"/>
        </w:numPr>
        <w:tabs>
          <w:tab w:val="left" w:pos="567"/>
        </w:tabs>
      </w:pPr>
      <w:proofErr w:type="gramStart"/>
      <w:r>
        <w:t>only</w:t>
      </w:r>
      <w:proofErr w:type="gramEnd"/>
      <w:r>
        <w:t xml:space="preserve"> the second component fails.</w:t>
      </w:r>
    </w:p>
    <w:p w14:paraId="737FAC23" w14:textId="77777777" w:rsidR="00840929" w:rsidRDefault="00840929" w:rsidP="00840929">
      <w:pPr>
        <w:tabs>
          <w:tab w:val="left" w:pos="567"/>
        </w:tabs>
      </w:pPr>
    </w:p>
    <w:p w14:paraId="7B3725F1" w14:textId="77777777" w:rsidR="00840929" w:rsidRDefault="00840929" w:rsidP="00840929">
      <w:pPr>
        <w:tabs>
          <w:tab w:val="left" w:pos="567"/>
        </w:tabs>
      </w:pPr>
    </w:p>
    <w:p w14:paraId="0DB78AC9" w14:textId="77777777" w:rsidR="00840929" w:rsidRDefault="00840929" w:rsidP="00840929">
      <w:pPr>
        <w:tabs>
          <w:tab w:val="left" w:pos="567"/>
        </w:tabs>
      </w:pPr>
    </w:p>
    <w:p w14:paraId="5553FACA" w14:textId="77777777" w:rsidR="00840929" w:rsidRDefault="00840929" w:rsidP="00840929">
      <w:pPr>
        <w:tabs>
          <w:tab w:val="left" w:pos="567"/>
        </w:tabs>
      </w:pPr>
    </w:p>
    <w:p w14:paraId="11C8F2F3" w14:textId="547725C5" w:rsidR="00840929" w:rsidRDefault="00840929" w:rsidP="00840929">
      <w:pPr>
        <w:pStyle w:val="ListParagraph"/>
        <w:numPr>
          <w:ilvl w:val="0"/>
          <w:numId w:val="14"/>
        </w:numPr>
        <w:tabs>
          <w:tab w:val="left" w:pos="567"/>
        </w:tabs>
      </w:pPr>
      <w:proofErr w:type="gramStart"/>
      <w:r>
        <w:t>the</w:t>
      </w:r>
      <w:proofErr w:type="gramEnd"/>
      <w:r>
        <w:t xml:space="preserve"> machine will stop working.</w:t>
      </w:r>
    </w:p>
    <w:p w14:paraId="7564AE60" w14:textId="77777777" w:rsidR="00840929" w:rsidRDefault="00840929" w:rsidP="00840929">
      <w:pPr>
        <w:tabs>
          <w:tab w:val="left" w:pos="567"/>
        </w:tabs>
      </w:pPr>
    </w:p>
    <w:p w14:paraId="070C7DD3" w14:textId="77777777" w:rsidR="00840929" w:rsidRDefault="00840929" w:rsidP="00840929">
      <w:pPr>
        <w:tabs>
          <w:tab w:val="left" w:pos="567"/>
        </w:tabs>
      </w:pPr>
    </w:p>
    <w:p w14:paraId="6A4B6D18" w14:textId="77777777" w:rsidR="00840929" w:rsidRDefault="00840929" w:rsidP="00840929">
      <w:pPr>
        <w:tabs>
          <w:tab w:val="left" w:pos="567"/>
        </w:tabs>
      </w:pPr>
    </w:p>
    <w:p w14:paraId="6AA50EB4" w14:textId="77777777" w:rsidR="00840929" w:rsidRDefault="00840929" w:rsidP="00840929">
      <w:pPr>
        <w:tabs>
          <w:tab w:val="left" w:pos="567"/>
        </w:tabs>
      </w:pPr>
    </w:p>
    <w:p w14:paraId="5931F930" w14:textId="77777777" w:rsidR="00840929" w:rsidRDefault="00840929" w:rsidP="00840929">
      <w:pPr>
        <w:tabs>
          <w:tab w:val="left" w:pos="567"/>
        </w:tabs>
      </w:pPr>
    </w:p>
    <w:p w14:paraId="0543CE9D" w14:textId="64EADBAB" w:rsidR="00840929" w:rsidRDefault="00840929" w:rsidP="00840929">
      <w:pPr>
        <w:pStyle w:val="ListParagraph"/>
        <w:numPr>
          <w:ilvl w:val="0"/>
          <w:numId w:val="14"/>
        </w:numPr>
        <w:tabs>
          <w:tab w:val="left" w:pos="567"/>
        </w:tabs>
      </w:pPr>
      <w:proofErr w:type="gramStart"/>
      <w:r>
        <w:t>at</w:t>
      </w:r>
      <w:proofErr w:type="gramEnd"/>
      <w:r>
        <w:t xml:space="preserve"> most one of the components fail.</w:t>
      </w:r>
    </w:p>
    <w:p w14:paraId="21D0DE3F" w14:textId="77777777" w:rsidR="00840929" w:rsidRDefault="00840929" w:rsidP="00840929">
      <w:pPr>
        <w:tabs>
          <w:tab w:val="left" w:pos="567"/>
        </w:tabs>
      </w:pPr>
    </w:p>
    <w:p w14:paraId="026625B2" w14:textId="77777777" w:rsidR="00840929" w:rsidRDefault="00840929" w:rsidP="00840929">
      <w:pPr>
        <w:tabs>
          <w:tab w:val="left" w:pos="567"/>
        </w:tabs>
      </w:pPr>
    </w:p>
    <w:p w14:paraId="23C0D03E" w14:textId="77777777" w:rsidR="00840929" w:rsidRDefault="00840929" w:rsidP="00840929">
      <w:pPr>
        <w:tabs>
          <w:tab w:val="left" w:pos="567"/>
        </w:tabs>
      </w:pPr>
    </w:p>
    <w:p w14:paraId="3701A54E" w14:textId="77777777" w:rsidR="00840929" w:rsidRDefault="00840929" w:rsidP="00840929">
      <w:pPr>
        <w:tabs>
          <w:tab w:val="left" w:pos="567"/>
        </w:tabs>
      </w:pPr>
    </w:p>
    <w:p w14:paraId="18E0272B" w14:textId="77777777" w:rsidR="00840929" w:rsidRPr="00840929" w:rsidRDefault="00840929" w:rsidP="00840929">
      <w:pPr>
        <w:tabs>
          <w:tab w:val="left" w:pos="567"/>
        </w:tabs>
      </w:pPr>
    </w:p>
    <w:sectPr w:rsidR="00840929" w:rsidRPr="00840929" w:rsidSect="00294546">
      <w:footerReference w:type="default" r:id="rId13"/>
      <w:pgSz w:w="11900" w:h="16840"/>
      <w:pgMar w:top="567" w:right="1134" w:bottom="79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E887A" w14:textId="77777777" w:rsidR="00AE424B" w:rsidRDefault="00AE424B" w:rsidP="00640984">
      <w:r>
        <w:separator/>
      </w:r>
    </w:p>
  </w:endnote>
  <w:endnote w:type="continuationSeparator" w:id="0">
    <w:p w14:paraId="2AF2E6CB" w14:textId="77777777" w:rsidR="00AE424B" w:rsidRDefault="00AE424B" w:rsidP="00640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E801A" w14:textId="77777777" w:rsidR="00AE424B" w:rsidRDefault="00AE424B">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8027C" w14:textId="77777777" w:rsidR="00AE424B" w:rsidRDefault="00AE424B" w:rsidP="00640984">
      <w:r>
        <w:separator/>
      </w:r>
    </w:p>
  </w:footnote>
  <w:footnote w:type="continuationSeparator" w:id="0">
    <w:p w14:paraId="1D6DC193" w14:textId="77777777" w:rsidR="00AE424B" w:rsidRDefault="00AE424B" w:rsidP="006409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7562"/>
    <w:multiLevelType w:val="hybridMultilevel"/>
    <w:tmpl w:val="5F76CA56"/>
    <w:lvl w:ilvl="0" w:tplc="EDE4D6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DB568AD"/>
    <w:multiLevelType w:val="hybridMultilevel"/>
    <w:tmpl w:val="E688944E"/>
    <w:lvl w:ilvl="0" w:tplc="0E4AACA0">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50316C1"/>
    <w:multiLevelType w:val="hybridMultilevel"/>
    <w:tmpl w:val="8E0CFFD2"/>
    <w:lvl w:ilvl="0" w:tplc="E0CE02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9153C"/>
    <w:multiLevelType w:val="hybridMultilevel"/>
    <w:tmpl w:val="D2E8BC22"/>
    <w:lvl w:ilvl="0" w:tplc="40F2F1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98727D2"/>
    <w:multiLevelType w:val="hybridMultilevel"/>
    <w:tmpl w:val="22BE4002"/>
    <w:lvl w:ilvl="0" w:tplc="8876BBD4">
      <w:start w:val="1"/>
      <w:numFmt w:val="lowerLetter"/>
      <w:lvlText w:val="(%1)"/>
      <w:lvlJc w:val="left"/>
      <w:pPr>
        <w:ind w:left="1823" w:hanging="740"/>
      </w:pPr>
      <w:rPr>
        <w:rFonts w:hint="default"/>
      </w:r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5">
    <w:nsid w:val="3DE2529A"/>
    <w:multiLevelType w:val="hybridMultilevel"/>
    <w:tmpl w:val="15F01138"/>
    <w:lvl w:ilvl="0" w:tplc="375A00DA">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nsid w:val="4103516B"/>
    <w:multiLevelType w:val="hybridMultilevel"/>
    <w:tmpl w:val="5C1405C2"/>
    <w:lvl w:ilvl="0" w:tplc="4ECC5E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A07FB"/>
    <w:multiLevelType w:val="hybridMultilevel"/>
    <w:tmpl w:val="4F922316"/>
    <w:lvl w:ilvl="0" w:tplc="C85E7852">
      <w:start w:val="1"/>
      <w:numFmt w:val="lowerLetter"/>
      <w:lvlText w:val="(%1)"/>
      <w:lvlJc w:val="left"/>
      <w:pPr>
        <w:ind w:left="713" w:hanging="720"/>
      </w:pPr>
      <w:rPr>
        <w:rFonts w:hint="default"/>
      </w:rPr>
    </w:lvl>
    <w:lvl w:ilvl="1" w:tplc="04090019" w:tentative="1">
      <w:start w:val="1"/>
      <w:numFmt w:val="lowerLetter"/>
      <w:lvlText w:val="%2."/>
      <w:lvlJc w:val="left"/>
      <w:pPr>
        <w:ind w:left="1073" w:hanging="360"/>
      </w:pPr>
    </w:lvl>
    <w:lvl w:ilvl="2" w:tplc="0409001B" w:tentative="1">
      <w:start w:val="1"/>
      <w:numFmt w:val="lowerRoman"/>
      <w:lvlText w:val="%3."/>
      <w:lvlJc w:val="right"/>
      <w:pPr>
        <w:ind w:left="1793" w:hanging="180"/>
      </w:pPr>
    </w:lvl>
    <w:lvl w:ilvl="3" w:tplc="0409000F" w:tentative="1">
      <w:start w:val="1"/>
      <w:numFmt w:val="decimal"/>
      <w:lvlText w:val="%4."/>
      <w:lvlJc w:val="left"/>
      <w:pPr>
        <w:ind w:left="2513" w:hanging="360"/>
      </w:pPr>
    </w:lvl>
    <w:lvl w:ilvl="4" w:tplc="04090019" w:tentative="1">
      <w:start w:val="1"/>
      <w:numFmt w:val="lowerLetter"/>
      <w:lvlText w:val="%5."/>
      <w:lvlJc w:val="left"/>
      <w:pPr>
        <w:ind w:left="3233" w:hanging="360"/>
      </w:pPr>
    </w:lvl>
    <w:lvl w:ilvl="5" w:tplc="0409001B" w:tentative="1">
      <w:start w:val="1"/>
      <w:numFmt w:val="lowerRoman"/>
      <w:lvlText w:val="%6."/>
      <w:lvlJc w:val="right"/>
      <w:pPr>
        <w:ind w:left="3953" w:hanging="180"/>
      </w:pPr>
    </w:lvl>
    <w:lvl w:ilvl="6" w:tplc="0409000F" w:tentative="1">
      <w:start w:val="1"/>
      <w:numFmt w:val="decimal"/>
      <w:lvlText w:val="%7."/>
      <w:lvlJc w:val="left"/>
      <w:pPr>
        <w:ind w:left="4673" w:hanging="360"/>
      </w:pPr>
    </w:lvl>
    <w:lvl w:ilvl="7" w:tplc="04090019" w:tentative="1">
      <w:start w:val="1"/>
      <w:numFmt w:val="lowerLetter"/>
      <w:lvlText w:val="%8."/>
      <w:lvlJc w:val="left"/>
      <w:pPr>
        <w:ind w:left="5393" w:hanging="360"/>
      </w:pPr>
    </w:lvl>
    <w:lvl w:ilvl="8" w:tplc="0409001B" w:tentative="1">
      <w:start w:val="1"/>
      <w:numFmt w:val="lowerRoman"/>
      <w:lvlText w:val="%9."/>
      <w:lvlJc w:val="right"/>
      <w:pPr>
        <w:ind w:left="6113" w:hanging="180"/>
      </w:pPr>
    </w:lvl>
  </w:abstractNum>
  <w:abstractNum w:abstractNumId="8">
    <w:nsid w:val="4A1F3FF7"/>
    <w:multiLevelType w:val="hybridMultilevel"/>
    <w:tmpl w:val="8EFE0888"/>
    <w:lvl w:ilvl="0" w:tplc="5310EC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DB23EC"/>
    <w:multiLevelType w:val="hybridMultilevel"/>
    <w:tmpl w:val="49721506"/>
    <w:lvl w:ilvl="0" w:tplc="29C609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1CC64CD"/>
    <w:multiLevelType w:val="hybridMultilevel"/>
    <w:tmpl w:val="0A9AF02E"/>
    <w:lvl w:ilvl="0" w:tplc="22764EDA">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210AD6"/>
    <w:multiLevelType w:val="hybridMultilevel"/>
    <w:tmpl w:val="70FAAEE8"/>
    <w:lvl w:ilvl="0" w:tplc="31F01B0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3830AC"/>
    <w:multiLevelType w:val="hybridMultilevel"/>
    <w:tmpl w:val="6DF6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237B17"/>
    <w:multiLevelType w:val="hybridMultilevel"/>
    <w:tmpl w:val="CCD0F786"/>
    <w:lvl w:ilvl="0" w:tplc="60A65600">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4">
    <w:nsid w:val="7B374EC7"/>
    <w:multiLevelType w:val="hybridMultilevel"/>
    <w:tmpl w:val="B240AFEC"/>
    <w:lvl w:ilvl="0" w:tplc="425AD7B4">
      <w:start w:val="1"/>
      <w:numFmt w:val="lowerLetter"/>
      <w:lvlText w:val="(%1)"/>
      <w:lvlJc w:val="left"/>
      <w:pPr>
        <w:ind w:left="1440" w:hanging="88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2"/>
  </w:num>
  <w:num w:numId="2">
    <w:abstractNumId w:val="12"/>
  </w:num>
  <w:num w:numId="3">
    <w:abstractNumId w:val="5"/>
  </w:num>
  <w:num w:numId="4">
    <w:abstractNumId w:val="13"/>
  </w:num>
  <w:num w:numId="5">
    <w:abstractNumId w:val="7"/>
  </w:num>
  <w:num w:numId="6">
    <w:abstractNumId w:val="6"/>
  </w:num>
  <w:num w:numId="7">
    <w:abstractNumId w:val="8"/>
  </w:num>
  <w:num w:numId="8">
    <w:abstractNumId w:val="9"/>
  </w:num>
  <w:num w:numId="9">
    <w:abstractNumId w:val="3"/>
  </w:num>
  <w:num w:numId="10">
    <w:abstractNumId w:val="11"/>
  </w:num>
  <w:num w:numId="11">
    <w:abstractNumId w:val="10"/>
  </w:num>
  <w:num w:numId="12">
    <w:abstractNumId w:val="0"/>
  </w:num>
  <w:num w:numId="13">
    <w:abstractNumId w:val="4"/>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99"/>
    <w:rsid w:val="000061DE"/>
    <w:rsid w:val="000D0B99"/>
    <w:rsid w:val="001324F6"/>
    <w:rsid w:val="00237630"/>
    <w:rsid w:val="00294546"/>
    <w:rsid w:val="002B345F"/>
    <w:rsid w:val="00640984"/>
    <w:rsid w:val="00672E00"/>
    <w:rsid w:val="00687C25"/>
    <w:rsid w:val="007109C8"/>
    <w:rsid w:val="00734CDF"/>
    <w:rsid w:val="008250AC"/>
    <w:rsid w:val="00840929"/>
    <w:rsid w:val="008A0BB3"/>
    <w:rsid w:val="009C002B"/>
    <w:rsid w:val="00A90406"/>
    <w:rsid w:val="00AA37E6"/>
    <w:rsid w:val="00AE424B"/>
    <w:rsid w:val="00B77E6D"/>
    <w:rsid w:val="00B86273"/>
    <w:rsid w:val="00CC539F"/>
    <w:rsid w:val="00D71A60"/>
    <w:rsid w:val="00DC32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FDC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99"/>
    <w:pPr>
      <w:ind w:left="720"/>
      <w:contextualSpacing/>
    </w:pPr>
  </w:style>
  <w:style w:type="character" w:styleId="PlaceholderText">
    <w:name w:val="Placeholder Text"/>
    <w:basedOn w:val="DefaultParagraphFont"/>
    <w:uiPriority w:val="99"/>
    <w:semiHidden/>
    <w:rsid w:val="000D0B99"/>
    <w:rPr>
      <w:color w:val="808080"/>
    </w:rPr>
  </w:style>
  <w:style w:type="paragraph" w:styleId="BalloonText">
    <w:name w:val="Balloon Text"/>
    <w:basedOn w:val="Normal"/>
    <w:link w:val="BalloonTextChar"/>
    <w:uiPriority w:val="99"/>
    <w:semiHidden/>
    <w:unhideWhenUsed/>
    <w:rsid w:val="000D0B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B99"/>
    <w:rPr>
      <w:rFonts w:ascii="Lucida Grande" w:hAnsi="Lucida Grande" w:cs="Lucida Grande"/>
      <w:sz w:val="18"/>
      <w:szCs w:val="18"/>
    </w:rPr>
  </w:style>
  <w:style w:type="paragraph" w:customStyle="1" w:styleId="TestStyle1">
    <w:name w:val="Test Style 1"/>
    <w:basedOn w:val="Normal"/>
    <w:link w:val="TestStyle1Char"/>
    <w:uiPriority w:val="99"/>
    <w:rsid w:val="000D0B99"/>
    <w:pPr>
      <w:spacing w:after="200"/>
      <w:jc w:val="center"/>
    </w:pPr>
    <w:rPr>
      <w:rFonts w:ascii="Arial" w:eastAsia="MS ??" w:hAnsi="Arial" w:cs="Times New Roman"/>
      <w:b/>
      <w:sz w:val="28"/>
      <w:szCs w:val="28"/>
      <w:lang w:eastAsia="en-AU"/>
    </w:rPr>
  </w:style>
  <w:style w:type="character" w:customStyle="1" w:styleId="TestStyle1Char">
    <w:name w:val="Test Style 1 Char"/>
    <w:basedOn w:val="DefaultParagraphFont"/>
    <w:link w:val="TestStyle1"/>
    <w:uiPriority w:val="99"/>
    <w:locked/>
    <w:rsid w:val="000D0B99"/>
    <w:rPr>
      <w:rFonts w:ascii="Arial" w:eastAsia="MS ??" w:hAnsi="Arial" w:cs="Times New Roman"/>
      <w:b/>
      <w:sz w:val="28"/>
      <w:szCs w:val="28"/>
      <w:lang w:eastAsia="en-AU"/>
    </w:rPr>
  </w:style>
  <w:style w:type="paragraph" w:styleId="Header">
    <w:name w:val="header"/>
    <w:basedOn w:val="Normal"/>
    <w:link w:val="HeaderChar"/>
    <w:uiPriority w:val="99"/>
    <w:unhideWhenUsed/>
    <w:rsid w:val="00640984"/>
    <w:pPr>
      <w:tabs>
        <w:tab w:val="center" w:pos="4320"/>
        <w:tab w:val="right" w:pos="8640"/>
      </w:tabs>
    </w:pPr>
  </w:style>
  <w:style w:type="character" w:customStyle="1" w:styleId="HeaderChar">
    <w:name w:val="Header Char"/>
    <w:basedOn w:val="DefaultParagraphFont"/>
    <w:link w:val="Header"/>
    <w:uiPriority w:val="99"/>
    <w:rsid w:val="00640984"/>
  </w:style>
  <w:style w:type="paragraph" w:styleId="Footer">
    <w:name w:val="footer"/>
    <w:basedOn w:val="Normal"/>
    <w:link w:val="FooterChar"/>
    <w:uiPriority w:val="99"/>
    <w:unhideWhenUsed/>
    <w:rsid w:val="00640984"/>
    <w:pPr>
      <w:tabs>
        <w:tab w:val="center" w:pos="4320"/>
        <w:tab w:val="right" w:pos="8640"/>
      </w:tabs>
    </w:pPr>
  </w:style>
  <w:style w:type="character" w:customStyle="1" w:styleId="FooterChar">
    <w:name w:val="Footer Char"/>
    <w:basedOn w:val="DefaultParagraphFont"/>
    <w:link w:val="Footer"/>
    <w:uiPriority w:val="99"/>
    <w:rsid w:val="00640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99"/>
    <w:pPr>
      <w:ind w:left="720"/>
      <w:contextualSpacing/>
    </w:pPr>
  </w:style>
  <w:style w:type="character" w:styleId="PlaceholderText">
    <w:name w:val="Placeholder Text"/>
    <w:basedOn w:val="DefaultParagraphFont"/>
    <w:uiPriority w:val="99"/>
    <w:semiHidden/>
    <w:rsid w:val="000D0B99"/>
    <w:rPr>
      <w:color w:val="808080"/>
    </w:rPr>
  </w:style>
  <w:style w:type="paragraph" w:styleId="BalloonText">
    <w:name w:val="Balloon Text"/>
    <w:basedOn w:val="Normal"/>
    <w:link w:val="BalloonTextChar"/>
    <w:uiPriority w:val="99"/>
    <w:semiHidden/>
    <w:unhideWhenUsed/>
    <w:rsid w:val="000D0B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B99"/>
    <w:rPr>
      <w:rFonts w:ascii="Lucida Grande" w:hAnsi="Lucida Grande" w:cs="Lucida Grande"/>
      <w:sz w:val="18"/>
      <w:szCs w:val="18"/>
    </w:rPr>
  </w:style>
  <w:style w:type="paragraph" w:customStyle="1" w:styleId="TestStyle1">
    <w:name w:val="Test Style 1"/>
    <w:basedOn w:val="Normal"/>
    <w:link w:val="TestStyle1Char"/>
    <w:uiPriority w:val="99"/>
    <w:rsid w:val="000D0B99"/>
    <w:pPr>
      <w:spacing w:after="200"/>
      <w:jc w:val="center"/>
    </w:pPr>
    <w:rPr>
      <w:rFonts w:ascii="Arial" w:eastAsia="MS ??" w:hAnsi="Arial" w:cs="Times New Roman"/>
      <w:b/>
      <w:sz w:val="28"/>
      <w:szCs w:val="28"/>
      <w:lang w:eastAsia="en-AU"/>
    </w:rPr>
  </w:style>
  <w:style w:type="character" w:customStyle="1" w:styleId="TestStyle1Char">
    <w:name w:val="Test Style 1 Char"/>
    <w:basedOn w:val="DefaultParagraphFont"/>
    <w:link w:val="TestStyle1"/>
    <w:uiPriority w:val="99"/>
    <w:locked/>
    <w:rsid w:val="000D0B99"/>
    <w:rPr>
      <w:rFonts w:ascii="Arial" w:eastAsia="MS ??" w:hAnsi="Arial" w:cs="Times New Roman"/>
      <w:b/>
      <w:sz w:val="28"/>
      <w:szCs w:val="28"/>
      <w:lang w:eastAsia="en-AU"/>
    </w:rPr>
  </w:style>
  <w:style w:type="paragraph" w:styleId="Header">
    <w:name w:val="header"/>
    <w:basedOn w:val="Normal"/>
    <w:link w:val="HeaderChar"/>
    <w:uiPriority w:val="99"/>
    <w:unhideWhenUsed/>
    <w:rsid w:val="00640984"/>
    <w:pPr>
      <w:tabs>
        <w:tab w:val="center" w:pos="4320"/>
        <w:tab w:val="right" w:pos="8640"/>
      </w:tabs>
    </w:pPr>
  </w:style>
  <w:style w:type="character" w:customStyle="1" w:styleId="HeaderChar">
    <w:name w:val="Header Char"/>
    <w:basedOn w:val="DefaultParagraphFont"/>
    <w:link w:val="Header"/>
    <w:uiPriority w:val="99"/>
    <w:rsid w:val="00640984"/>
  </w:style>
  <w:style w:type="paragraph" w:styleId="Footer">
    <w:name w:val="footer"/>
    <w:basedOn w:val="Normal"/>
    <w:link w:val="FooterChar"/>
    <w:uiPriority w:val="99"/>
    <w:unhideWhenUsed/>
    <w:rsid w:val="00640984"/>
    <w:pPr>
      <w:tabs>
        <w:tab w:val="center" w:pos="4320"/>
        <w:tab w:val="right" w:pos="8640"/>
      </w:tabs>
    </w:pPr>
  </w:style>
  <w:style w:type="character" w:customStyle="1" w:styleId="FooterChar">
    <w:name w:val="Footer Char"/>
    <w:basedOn w:val="DefaultParagraphFont"/>
    <w:link w:val="Footer"/>
    <w:uiPriority w:val="99"/>
    <w:rsid w:val="0064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FEDFB606</Template>
  <TotalTime>6</TotalTime>
  <Pages>7</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Patsy Palmer</dc:creator>
  <cp:lastModifiedBy>PALMER Patsy</cp:lastModifiedBy>
  <cp:revision>4</cp:revision>
  <cp:lastPrinted>2015-04-30T06:49:00Z</cp:lastPrinted>
  <dcterms:created xsi:type="dcterms:W3CDTF">2015-04-30T03:01:00Z</dcterms:created>
  <dcterms:modified xsi:type="dcterms:W3CDTF">2015-04-30T06:49:00Z</dcterms:modified>
</cp:coreProperties>
</file>