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EF1" w:rsidRPr="00772EF1" w:rsidRDefault="00772EF1" w:rsidP="00772EF1">
      <w:pPr>
        <w:rPr>
          <w:rFonts w:ascii="Arial" w:eastAsia="Times New Roman" w:hAnsi="Arial" w:cs="Arial"/>
          <w:b/>
          <w:sz w:val="28"/>
          <w:szCs w:val="28"/>
        </w:rPr>
      </w:pPr>
      <w:r w:rsidRPr="00772EF1">
        <w:rPr>
          <w:rFonts w:ascii="Arial" w:eastAsia="Times New Roman" w:hAnsi="Arial" w:cs="Arial"/>
          <w:b/>
          <w:sz w:val="28"/>
          <w:szCs w:val="28"/>
        </w:rPr>
        <w:t>Bunbury Senior High School</w:t>
      </w:r>
      <w:r w:rsidRPr="00772EF1">
        <w:rPr>
          <w:rFonts w:ascii="Arial" w:eastAsia="Times New Roman" w:hAnsi="Arial" w:cs="Arial"/>
          <w:b/>
          <w:sz w:val="28"/>
          <w:szCs w:val="28"/>
        </w:rPr>
        <w:tab/>
      </w:r>
      <w:r w:rsidRPr="00772EF1">
        <w:rPr>
          <w:rFonts w:ascii="Arial" w:eastAsia="Times New Roman" w:hAnsi="Arial" w:cs="Arial"/>
          <w:b/>
          <w:sz w:val="28"/>
          <w:szCs w:val="28"/>
        </w:rPr>
        <w:tab/>
        <w:t>Name</w:t>
      </w:r>
      <w:proofErr w:type="gramStart"/>
      <w:r w:rsidRPr="00772EF1">
        <w:rPr>
          <w:rFonts w:ascii="Arial" w:eastAsia="Times New Roman" w:hAnsi="Arial" w:cs="Arial"/>
          <w:b/>
          <w:sz w:val="28"/>
          <w:szCs w:val="28"/>
        </w:rPr>
        <w:t>:_</w:t>
      </w:r>
      <w:proofErr w:type="gramEnd"/>
      <w:r w:rsidRPr="00772EF1">
        <w:rPr>
          <w:rFonts w:ascii="Arial" w:eastAsia="Times New Roman" w:hAnsi="Arial" w:cs="Arial"/>
          <w:b/>
          <w:sz w:val="28"/>
          <w:szCs w:val="28"/>
        </w:rPr>
        <w:t>___</w:t>
      </w:r>
      <w:r w:rsidR="00B871F7">
        <w:rPr>
          <w:rFonts w:ascii="Arial" w:eastAsia="Times New Roman" w:hAnsi="Arial" w:cs="Arial"/>
          <w:b/>
          <w:sz w:val="28"/>
          <w:szCs w:val="28"/>
        </w:rPr>
        <w:t>_____________</w:t>
      </w:r>
      <w:r w:rsidRPr="00772EF1">
        <w:rPr>
          <w:rFonts w:ascii="Arial" w:eastAsia="Times New Roman" w:hAnsi="Arial" w:cs="Arial"/>
          <w:b/>
          <w:sz w:val="28"/>
          <w:szCs w:val="28"/>
        </w:rPr>
        <w:t>____________</w:t>
      </w:r>
    </w:p>
    <w:p w:rsidR="00772EF1" w:rsidRDefault="00772EF1" w:rsidP="00772EF1">
      <w:pPr>
        <w:jc w:val="right"/>
        <w:rPr>
          <w:rFonts w:asciiTheme="majorHAnsi" w:eastAsia="Times New Roman" w:hAnsiTheme="majorHAnsi" w:cs="Arial"/>
          <w:b/>
          <w:sz w:val="40"/>
          <w:szCs w:val="40"/>
        </w:rPr>
      </w:pPr>
    </w:p>
    <w:p w:rsidR="00772EF1" w:rsidRPr="00772EF1" w:rsidRDefault="00772EF1" w:rsidP="00772EF1">
      <w:pPr>
        <w:jc w:val="right"/>
        <w:rPr>
          <w:rFonts w:ascii="Arial" w:eastAsia="Times New Roman" w:hAnsi="Arial" w:cs="Arial"/>
          <w:sz w:val="24"/>
          <w:szCs w:val="28"/>
        </w:rPr>
      </w:pPr>
      <w:r w:rsidRPr="00772EF1">
        <w:rPr>
          <w:rFonts w:ascii="Arial" w:eastAsia="Times New Roman" w:hAnsi="Arial" w:cs="Arial"/>
          <w:sz w:val="24"/>
          <w:szCs w:val="28"/>
        </w:rPr>
        <w:t>Total time allowed: 5</w:t>
      </w:r>
      <w:r w:rsidR="002B5557">
        <w:rPr>
          <w:rFonts w:ascii="Arial" w:eastAsia="Times New Roman" w:hAnsi="Arial" w:cs="Arial"/>
          <w:sz w:val="24"/>
          <w:szCs w:val="28"/>
        </w:rPr>
        <w:t>5</w:t>
      </w:r>
      <w:r w:rsidRPr="00772EF1">
        <w:rPr>
          <w:rFonts w:ascii="Arial" w:eastAsia="Times New Roman" w:hAnsi="Arial" w:cs="Arial"/>
          <w:sz w:val="24"/>
          <w:szCs w:val="28"/>
        </w:rPr>
        <w:t xml:space="preserve"> minutes</w:t>
      </w:r>
    </w:p>
    <w:p w:rsidR="00772EF1" w:rsidRPr="00772EF1" w:rsidRDefault="00772EF1" w:rsidP="00772EF1">
      <w:pPr>
        <w:jc w:val="right"/>
        <w:rPr>
          <w:rFonts w:ascii="Arial" w:eastAsia="Times New Roman" w:hAnsi="Arial" w:cs="Arial"/>
          <w:sz w:val="24"/>
          <w:szCs w:val="28"/>
        </w:rPr>
      </w:pPr>
    </w:p>
    <w:p w:rsidR="00772EF1" w:rsidRPr="00772EF1" w:rsidRDefault="00772EF1" w:rsidP="00772EF1">
      <w:pPr>
        <w:jc w:val="right"/>
        <w:rPr>
          <w:rFonts w:ascii="Arial" w:eastAsia="Times New Roman" w:hAnsi="Arial" w:cs="Arial"/>
          <w:sz w:val="24"/>
          <w:szCs w:val="28"/>
        </w:rPr>
      </w:pPr>
      <w:r w:rsidRPr="00772EF1">
        <w:rPr>
          <w:rFonts w:ascii="Arial" w:eastAsia="Times New Roman" w:hAnsi="Arial" w:cs="Arial"/>
          <w:sz w:val="24"/>
          <w:szCs w:val="28"/>
        </w:rPr>
        <w:t>Test 6</w:t>
      </w:r>
      <w:r>
        <w:rPr>
          <w:rFonts w:ascii="Arial" w:eastAsia="Times New Roman" w:hAnsi="Arial" w:cs="Arial"/>
          <w:sz w:val="24"/>
          <w:szCs w:val="28"/>
        </w:rPr>
        <w:t xml:space="preserve"> Total Marks _</w:t>
      </w:r>
      <w:r w:rsidRPr="00772EF1">
        <w:rPr>
          <w:rFonts w:ascii="Arial" w:eastAsia="Times New Roman" w:hAnsi="Arial" w:cs="Arial"/>
          <w:sz w:val="24"/>
          <w:szCs w:val="28"/>
        </w:rPr>
        <w:t xml:space="preserve">____ </w:t>
      </w:r>
      <w:r>
        <w:rPr>
          <w:rFonts w:ascii="Arial" w:eastAsia="Times New Roman" w:hAnsi="Arial" w:cs="Arial"/>
          <w:sz w:val="24"/>
          <w:szCs w:val="28"/>
        </w:rPr>
        <w:t xml:space="preserve">/ </w:t>
      </w:r>
      <w:proofErr w:type="gramStart"/>
      <w:r>
        <w:rPr>
          <w:rFonts w:ascii="Arial" w:eastAsia="Times New Roman" w:hAnsi="Arial" w:cs="Arial"/>
          <w:sz w:val="24"/>
          <w:szCs w:val="28"/>
        </w:rPr>
        <w:t xml:space="preserve">50  </w:t>
      </w:r>
      <w:r w:rsidRPr="00772EF1">
        <w:rPr>
          <w:rFonts w:ascii="Arial" w:eastAsia="Times New Roman" w:hAnsi="Arial" w:cs="Arial"/>
          <w:sz w:val="24"/>
          <w:szCs w:val="28"/>
        </w:rPr>
        <w:t>_</w:t>
      </w:r>
      <w:proofErr w:type="gramEnd"/>
      <w:r w:rsidRPr="00772EF1">
        <w:rPr>
          <w:rFonts w:ascii="Arial" w:eastAsia="Times New Roman" w:hAnsi="Arial" w:cs="Arial"/>
          <w:sz w:val="24"/>
          <w:szCs w:val="28"/>
        </w:rPr>
        <w:t>____%</w:t>
      </w:r>
    </w:p>
    <w:p w:rsidR="00772EF1" w:rsidRPr="00772EF1" w:rsidRDefault="00772EF1" w:rsidP="00772EF1">
      <w:pPr>
        <w:rPr>
          <w:rFonts w:asciiTheme="majorHAnsi" w:eastAsia="Times New Roman" w:hAnsiTheme="majorHAnsi" w:cs="Arial"/>
          <w:b/>
          <w:sz w:val="36"/>
          <w:szCs w:val="40"/>
        </w:rPr>
      </w:pPr>
      <w:r w:rsidRPr="00772EF1">
        <w:rPr>
          <w:rFonts w:asciiTheme="majorHAnsi" w:eastAsia="Times New Roman" w:hAnsiTheme="majorHAnsi" w:cs="Arial"/>
          <w:b/>
          <w:sz w:val="36"/>
          <w:szCs w:val="40"/>
        </w:rPr>
        <w:t>Mathematics: Methods Unit 2</w:t>
      </w:r>
    </w:p>
    <w:p w:rsidR="00772EF1" w:rsidRPr="00772EF1" w:rsidRDefault="00772EF1" w:rsidP="00772EF1">
      <w:pPr>
        <w:rPr>
          <w:rFonts w:asciiTheme="majorHAnsi" w:eastAsia="Times New Roman" w:hAnsiTheme="majorHAnsi" w:cs="Arial"/>
          <w:b/>
          <w:sz w:val="36"/>
          <w:szCs w:val="40"/>
        </w:rPr>
      </w:pPr>
      <w:r w:rsidRPr="00772EF1">
        <w:rPr>
          <w:rFonts w:asciiTheme="majorHAnsi" w:eastAsia="Times New Roman" w:hAnsiTheme="majorHAnsi" w:cs="Arial"/>
          <w:b/>
          <w:sz w:val="52"/>
          <w:szCs w:val="56"/>
        </w:rPr>
        <w:t>Test 6</w:t>
      </w:r>
      <w:r w:rsidRPr="00772EF1">
        <w:rPr>
          <w:rFonts w:asciiTheme="majorHAnsi" w:eastAsia="Times New Roman" w:hAnsiTheme="majorHAnsi" w:cs="Arial"/>
          <w:b/>
          <w:sz w:val="36"/>
          <w:szCs w:val="40"/>
        </w:rPr>
        <w:t>, 201</w:t>
      </w:r>
      <w:r w:rsidR="006056CB">
        <w:rPr>
          <w:rFonts w:asciiTheme="majorHAnsi" w:eastAsia="Times New Roman" w:hAnsiTheme="majorHAnsi" w:cs="Arial"/>
          <w:b/>
          <w:sz w:val="36"/>
          <w:szCs w:val="40"/>
        </w:rPr>
        <w:t>8</w:t>
      </w:r>
    </w:p>
    <w:p w:rsidR="00772EF1" w:rsidRPr="00772EF1" w:rsidRDefault="00772EF1" w:rsidP="00772EF1">
      <w:pPr>
        <w:rPr>
          <w:rFonts w:asciiTheme="majorHAnsi" w:eastAsia="Times New Roman" w:hAnsiTheme="majorHAnsi" w:cs="Arial"/>
          <w:b/>
          <w:sz w:val="40"/>
          <w:szCs w:val="40"/>
        </w:rPr>
      </w:pPr>
      <w:r w:rsidRPr="00772EF1">
        <w:rPr>
          <w:rFonts w:asciiTheme="majorHAnsi" w:eastAsia="Times New Roman" w:hAnsiTheme="majorHAnsi" w:cs="Arial"/>
          <w:b/>
          <w:sz w:val="36"/>
          <w:szCs w:val="40"/>
        </w:rPr>
        <w:t>Differentiation and Integration with Applications</w:t>
      </w:r>
    </w:p>
    <w:p w:rsidR="00772EF1" w:rsidRDefault="00772EF1" w:rsidP="005A19E3">
      <w:pPr>
        <w:rPr>
          <w:rFonts w:asciiTheme="majorHAnsi" w:eastAsia="Times New Roman" w:hAnsiTheme="majorHAnsi" w:cs="Arial"/>
          <w:b/>
          <w:sz w:val="28"/>
          <w:szCs w:val="28"/>
        </w:rPr>
      </w:pPr>
      <w:bookmarkStart w:id="0" w:name="graphic57"/>
      <w:bookmarkEnd w:id="0"/>
    </w:p>
    <w:p w:rsidR="005A19E3" w:rsidRDefault="005A19E3" w:rsidP="005A19E3">
      <w:pPr>
        <w:rPr>
          <w:b/>
          <w:sz w:val="32"/>
        </w:rPr>
      </w:pPr>
      <w:r>
        <w:rPr>
          <w:b/>
          <w:sz w:val="32"/>
        </w:rPr>
        <w:t>Section One:</w:t>
      </w:r>
    </w:p>
    <w:p w:rsidR="005A19E3" w:rsidRPr="00152DBD" w:rsidRDefault="005A19E3" w:rsidP="005A19E3">
      <w:pPr>
        <w:rPr>
          <w:b/>
          <w:sz w:val="32"/>
        </w:rPr>
      </w:pPr>
      <w:r w:rsidRPr="00152DBD">
        <w:rPr>
          <w:b/>
          <w:sz w:val="32"/>
        </w:rPr>
        <w:t>Calcu</w:t>
      </w:r>
      <w:r>
        <w:rPr>
          <w:b/>
          <w:sz w:val="32"/>
        </w:rPr>
        <w:t>lator-f</w:t>
      </w:r>
      <w:r w:rsidRPr="00152DBD">
        <w:rPr>
          <w:b/>
          <w:sz w:val="32"/>
        </w:rPr>
        <w:t>ree</w:t>
      </w:r>
    </w:p>
    <w:p w:rsidR="005A19E3" w:rsidRDefault="005A19E3" w:rsidP="005A19E3">
      <w:pPr>
        <w:jc w:val="right"/>
      </w:pPr>
      <w:r>
        <w:t xml:space="preserve">Time </w:t>
      </w:r>
      <w:r w:rsidR="001A232B">
        <w:t>allowed for this section:</w:t>
      </w:r>
      <w:r>
        <w:t xml:space="preserve"> </w:t>
      </w:r>
      <w:r w:rsidR="001A232B">
        <w:t xml:space="preserve">  </w:t>
      </w:r>
      <w:r>
        <w:tab/>
      </w:r>
      <w:r w:rsidR="001A232B">
        <w:t xml:space="preserve"> </w:t>
      </w:r>
      <w:r w:rsidR="00DD1485">
        <w:t>20</w:t>
      </w:r>
      <w:r>
        <w:t xml:space="preserve"> minutes</w:t>
      </w:r>
    </w:p>
    <w:p w:rsidR="001A232B" w:rsidRDefault="001A232B" w:rsidP="005A19E3">
      <w:pPr>
        <w:jc w:val="right"/>
      </w:pPr>
    </w:p>
    <w:p w:rsidR="005A19E3" w:rsidRDefault="005A19E3" w:rsidP="005A19E3">
      <w:pPr>
        <w:jc w:val="right"/>
      </w:pPr>
      <w:r>
        <w:t xml:space="preserve">Total marks for this section: </w:t>
      </w:r>
      <w:r>
        <w:tab/>
      </w:r>
      <w:r w:rsidR="001A232B">
        <w:t xml:space="preserve">     </w:t>
      </w:r>
      <w:r w:rsidR="00772EF1">
        <w:t>1</w:t>
      </w:r>
      <w:r w:rsidR="00DD1485">
        <w:t>8</w:t>
      </w:r>
      <w:r>
        <w:t xml:space="preserve"> marks</w:t>
      </w:r>
    </w:p>
    <w:p w:rsidR="005A19E3" w:rsidRPr="00152DBD" w:rsidRDefault="005A19E3" w:rsidP="005A19E3">
      <w:pPr>
        <w:rPr>
          <w:b/>
        </w:rPr>
      </w:pPr>
      <w:r w:rsidRPr="00152DBD">
        <w:rPr>
          <w:b/>
        </w:rPr>
        <w:t xml:space="preserve">Materials </w:t>
      </w:r>
      <w:r>
        <w:rPr>
          <w:b/>
        </w:rPr>
        <w:t>required for this section</w:t>
      </w:r>
      <w:r w:rsidRPr="00152DBD">
        <w:rPr>
          <w:b/>
        </w:rPr>
        <w:t>:</w:t>
      </w:r>
    </w:p>
    <w:p w:rsidR="005A19E3" w:rsidRDefault="005A19E3" w:rsidP="005A19E3">
      <w:r>
        <w:t>SCSA Formula Sheet</w:t>
      </w:r>
    </w:p>
    <w:p w:rsidR="005A19E3" w:rsidRDefault="005A19E3" w:rsidP="005A19E3"/>
    <w:p w:rsidR="005A19E3" w:rsidRPr="00152DBD" w:rsidRDefault="005A19E3" w:rsidP="005A19E3">
      <w:pPr>
        <w:rPr>
          <w:b/>
        </w:rPr>
      </w:pPr>
      <w:r w:rsidRPr="00152DBD">
        <w:rPr>
          <w:b/>
        </w:rPr>
        <w:t>Instructions to candidates</w:t>
      </w:r>
    </w:p>
    <w:p w:rsidR="005A19E3" w:rsidRDefault="005A19E3" w:rsidP="005A19E3">
      <w:r>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5A19E3" w:rsidRDefault="005A19E3" w:rsidP="005A19E3"/>
    <w:p w:rsidR="00164AEF" w:rsidRDefault="00164AEF" w:rsidP="00164AE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164AEF" w:rsidTr="007140BC">
        <w:tc>
          <w:tcPr>
            <w:tcW w:w="6771" w:type="dxa"/>
          </w:tcPr>
          <w:p w:rsidR="00164AEF" w:rsidRPr="005B3F5C" w:rsidRDefault="00164AEF" w:rsidP="007140BC">
            <w:pPr>
              <w:rPr>
                <w:b/>
              </w:rPr>
            </w:pPr>
            <w:r w:rsidRPr="005B3F5C">
              <w:rPr>
                <w:b/>
              </w:rPr>
              <w:t>Question 1</w:t>
            </w:r>
          </w:p>
        </w:tc>
        <w:tc>
          <w:tcPr>
            <w:tcW w:w="3911" w:type="dxa"/>
          </w:tcPr>
          <w:p w:rsidR="00164AEF" w:rsidRPr="005B3F5C" w:rsidRDefault="00164AEF" w:rsidP="001A232B">
            <w:pPr>
              <w:jc w:val="right"/>
              <w:rPr>
                <w:b/>
              </w:rPr>
            </w:pPr>
            <w:r w:rsidRPr="005B3F5C">
              <w:rPr>
                <w:b/>
              </w:rPr>
              <w:t>[</w:t>
            </w:r>
            <w:r>
              <w:rPr>
                <w:b/>
              </w:rPr>
              <w:t xml:space="preserve">1, </w:t>
            </w:r>
            <w:r w:rsidR="000061FC">
              <w:rPr>
                <w:b/>
              </w:rPr>
              <w:t>2</w:t>
            </w:r>
            <w:r w:rsidR="001A232B">
              <w:rPr>
                <w:b/>
              </w:rPr>
              <w:t xml:space="preserve"> </w:t>
            </w:r>
            <w:r>
              <w:rPr>
                <w:b/>
              </w:rPr>
              <w:t xml:space="preserve">= </w:t>
            </w:r>
            <w:r w:rsidR="001A232B">
              <w:rPr>
                <w:b/>
              </w:rPr>
              <w:t>3</w:t>
            </w:r>
            <w:r w:rsidRPr="005B3F5C">
              <w:rPr>
                <w:b/>
              </w:rPr>
              <w:t xml:space="preserve"> marks]</w:t>
            </w:r>
          </w:p>
        </w:tc>
      </w:tr>
    </w:tbl>
    <w:p w:rsidR="00164AEF" w:rsidRDefault="00164AEF" w:rsidP="00164AEF"/>
    <w:p w:rsidR="005A19E3" w:rsidRDefault="004412A6" w:rsidP="005A19E3">
      <w:r>
        <w:t xml:space="preserve">a)   </w:t>
      </w:r>
      <w:r w:rsidR="00CB6FB7">
        <w:t>Differentiate the following functions. Express all derivatives with positive powers.</w:t>
      </w:r>
    </w:p>
    <w:p w:rsidR="00164AEF" w:rsidRDefault="00164AEF" w:rsidP="005A19E3"/>
    <w:p w:rsidR="00164AEF" w:rsidRDefault="004412A6" w:rsidP="005A19E3">
      <w:r>
        <w:tab/>
      </w:r>
      <w:proofErr w:type="spellStart"/>
      <w:r>
        <w:t>i</w:t>
      </w:r>
      <w:proofErr w:type="spellEnd"/>
      <w:r w:rsidR="00164AEF">
        <w:t xml:space="preserve">)   </w:t>
      </w:r>
      <m:oMath>
        <m:r>
          <w:rPr>
            <w:rFonts w:ascii="Cambria Math" w:hAnsi="Cambria Math"/>
          </w:rPr>
          <m:t>y=-4</m:t>
        </m:r>
        <m:sSup>
          <m:sSupPr>
            <m:ctrlPr>
              <w:rPr>
                <w:rFonts w:ascii="Cambria Math" w:hAnsi="Cambria Math"/>
                <w:i/>
              </w:rPr>
            </m:ctrlPr>
          </m:sSupPr>
          <m:e>
            <m:r>
              <w:rPr>
                <w:rFonts w:ascii="Cambria Math" w:hAnsi="Cambria Math"/>
              </w:rPr>
              <m:t>x</m:t>
            </m:r>
          </m:e>
          <m:sup>
            <m:r>
              <w:rPr>
                <w:rFonts w:ascii="Cambria Math" w:hAnsi="Cambria Math"/>
              </w:rPr>
              <m:t>3</m:t>
            </m:r>
          </m:sup>
        </m:sSup>
      </m:oMath>
    </w:p>
    <w:p w:rsidR="00164AEF" w:rsidRDefault="00164AEF" w:rsidP="005A19E3"/>
    <w:p w:rsidR="00164AEF" w:rsidRPr="00B871F7" w:rsidRDefault="00164AEF" w:rsidP="005A19E3">
      <w:pPr>
        <w:rPr>
          <w:rFonts w:eastAsiaTheme="minorEastAsia"/>
        </w:rPr>
      </w:pPr>
    </w:p>
    <w:p w:rsidR="00B871F7" w:rsidRPr="00B871F7" w:rsidRDefault="00B871F7" w:rsidP="005A19E3">
      <w:pPr>
        <w:rPr>
          <w:rFonts w:eastAsiaTheme="minorEastAsia"/>
        </w:rPr>
      </w:pPr>
    </w:p>
    <w:p w:rsidR="00164AEF" w:rsidRPr="00B871F7" w:rsidRDefault="00164AEF" w:rsidP="005A19E3">
      <w:pPr>
        <w:rPr>
          <w:rFonts w:eastAsiaTheme="minorEastAsia"/>
        </w:rPr>
      </w:pPr>
    </w:p>
    <w:p w:rsidR="001A232B" w:rsidRPr="00B871F7" w:rsidRDefault="001A232B" w:rsidP="005A19E3">
      <w:pPr>
        <w:rPr>
          <w:rFonts w:eastAsiaTheme="minorEastAsia"/>
        </w:rPr>
      </w:pPr>
    </w:p>
    <w:p w:rsidR="001A232B" w:rsidRPr="00B871F7" w:rsidRDefault="001A232B" w:rsidP="005A19E3">
      <w:pPr>
        <w:rPr>
          <w:rFonts w:eastAsiaTheme="minorEastAsia"/>
        </w:rPr>
      </w:pPr>
    </w:p>
    <w:p w:rsidR="00164AEF" w:rsidRPr="00B871F7" w:rsidRDefault="004412A6" w:rsidP="005A19E3">
      <w:r w:rsidRPr="00B871F7">
        <w:rPr>
          <w:rFonts w:eastAsiaTheme="minorEastAsia"/>
        </w:rPr>
        <w:tab/>
        <w:t>ii</w:t>
      </w:r>
      <w:r w:rsidR="00164AEF" w:rsidRPr="00B871F7">
        <w:rPr>
          <w:rFonts w:eastAsiaTheme="minorEastAsia"/>
        </w:rPr>
        <w:t xml:space="preserve">)   </w:t>
      </w:r>
      <m:oMath>
        <m:r>
          <w:rPr>
            <w:rFonts w:ascii="Cambria Math" w:eastAsiaTheme="minorEastAsia" w:hAnsi="Cambria Math"/>
            <w:sz w:val="24"/>
          </w:rPr>
          <m:t>y=</m:t>
        </m:r>
        <m:f>
          <m:fPr>
            <m:ctrlPr>
              <w:rPr>
                <w:rFonts w:ascii="Cambria Math" w:eastAsiaTheme="minorEastAsia" w:hAnsi="Cambria Math"/>
                <w:i/>
                <w:sz w:val="24"/>
              </w:rPr>
            </m:ctrlPr>
          </m:fPr>
          <m:num>
            <m:r>
              <w:rPr>
                <w:rFonts w:ascii="Cambria Math" w:eastAsiaTheme="minorEastAsia" w:hAnsi="Cambria Math"/>
                <w:sz w:val="24"/>
              </w:rPr>
              <m:t>2</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
              <w:rPr>
                <w:rFonts w:ascii="Cambria Math" w:eastAsiaTheme="minorEastAsia" w:hAnsi="Cambria Math"/>
                <w:sz w:val="24"/>
              </w:rPr>
              <m:t>5</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3</m:t>
                </m:r>
              </m:sup>
            </m:sSup>
          </m:den>
        </m:f>
      </m:oMath>
    </w:p>
    <w:p w:rsidR="004412A6" w:rsidRPr="00B871F7" w:rsidRDefault="004412A6">
      <w:pPr>
        <w:rPr>
          <w:rFonts w:eastAsiaTheme="minorEastAsia"/>
        </w:rPr>
      </w:pPr>
    </w:p>
    <w:p w:rsidR="00B871F7" w:rsidRPr="00B871F7" w:rsidRDefault="00B871F7">
      <w:pPr>
        <w:rPr>
          <w:rFonts w:eastAsiaTheme="minorEastAsia"/>
        </w:rPr>
      </w:pPr>
    </w:p>
    <w:p w:rsidR="004412A6" w:rsidRPr="00B871F7" w:rsidRDefault="004412A6">
      <w:pPr>
        <w:rPr>
          <w:rFonts w:eastAsiaTheme="minorEastAsia"/>
        </w:rPr>
      </w:pPr>
    </w:p>
    <w:p w:rsidR="00164AEF" w:rsidRPr="00B871F7" w:rsidRDefault="00164AEF">
      <w:pPr>
        <w:rPr>
          <w:rFonts w:eastAsiaTheme="minorEastAsia"/>
        </w:rPr>
      </w:pPr>
      <w:r w:rsidRPr="00B871F7">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5A19E3" w:rsidTr="008155C2">
        <w:tc>
          <w:tcPr>
            <w:tcW w:w="6771" w:type="dxa"/>
          </w:tcPr>
          <w:p w:rsidR="005A19E3" w:rsidRPr="005B3F5C" w:rsidRDefault="005A19E3" w:rsidP="00164AEF">
            <w:pPr>
              <w:rPr>
                <w:b/>
              </w:rPr>
            </w:pPr>
            <w:r w:rsidRPr="005B3F5C">
              <w:rPr>
                <w:b/>
              </w:rPr>
              <w:lastRenderedPageBreak/>
              <w:t xml:space="preserve">Question </w:t>
            </w:r>
            <w:r w:rsidR="00164AEF">
              <w:rPr>
                <w:b/>
              </w:rPr>
              <w:t>2</w:t>
            </w:r>
          </w:p>
        </w:tc>
        <w:tc>
          <w:tcPr>
            <w:tcW w:w="3911" w:type="dxa"/>
          </w:tcPr>
          <w:p w:rsidR="005A19E3" w:rsidRPr="005B3F5C" w:rsidRDefault="005A19E3" w:rsidP="0008438A">
            <w:pPr>
              <w:jc w:val="right"/>
              <w:rPr>
                <w:b/>
              </w:rPr>
            </w:pPr>
            <w:r w:rsidRPr="005B3F5C">
              <w:rPr>
                <w:b/>
              </w:rPr>
              <w:t>[</w:t>
            </w:r>
            <w:r w:rsidR="00AF520D">
              <w:rPr>
                <w:b/>
              </w:rPr>
              <w:t>3</w:t>
            </w:r>
            <w:r>
              <w:rPr>
                <w:b/>
              </w:rPr>
              <w:t xml:space="preserve">, </w:t>
            </w:r>
            <w:r w:rsidR="0008438A">
              <w:rPr>
                <w:b/>
              </w:rPr>
              <w:t>3</w:t>
            </w:r>
            <w:r>
              <w:rPr>
                <w:b/>
              </w:rPr>
              <w:t xml:space="preserve"> = </w:t>
            </w:r>
            <w:r w:rsidR="0008438A">
              <w:rPr>
                <w:b/>
              </w:rPr>
              <w:t>6</w:t>
            </w:r>
            <w:r w:rsidRPr="005B3F5C">
              <w:rPr>
                <w:b/>
              </w:rPr>
              <w:t xml:space="preserve"> marks]</w:t>
            </w:r>
          </w:p>
        </w:tc>
      </w:tr>
    </w:tbl>
    <w:p w:rsidR="005A19E3" w:rsidRDefault="005A19E3" w:rsidP="005A19E3"/>
    <w:p w:rsidR="00697C0B" w:rsidRDefault="003E51FC" w:rsidP="005A19E3">
      <w:pPr>
        <w:rPr>
          <w:rFonts w:eastAsiaTheme="minorEastAsia"/>
        </w:rPr>
      </w:pPr>
      <w:r>
        <w:t xml:space="preserve">a)   Determine the equation </w:t>
      </w:r>
      <w:r w:rsidR="0086510A">
        <w:t>of</w:t>
      </w:r>
      <w:r>
        <w:t xml:space="preserve"> the tangent to the curve</w:t>
      </w:r>
      <w:r w:rsidR="00AE0FDB">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oMath>
      <w:r>
        <w:rPr>
          <w:rFonts w:eastAsiaTheme="minorEastAsia"/>
        </w:rPr>
        <w:t xml:space="preserve"> at the point (2, -11).</w:t>
      </w:r>
    </w:p>
    <w:p w:rsidR="005E16E7" w:rsidRPr="00B871F7" w:rsidRDefault="005E16E7" w:rsidP="005A19E3">
      <w:pPr>
        <w:rPr>
          <w:rFonts w:eastAsiaTheme="minorEastAsia"/>
        </w:rPr>
      </w:pPr>
    </w:p>
    <w:p w:rsidR="0008438A" w:rsidRPr="00B871F7" w:rsidRDefault="0008438A" w:rsidP="005A19E3">
      <w:pPr>
        <w:rPr>
          <w:rFonts w:eastAsiaTheme="minorEastAsia"/>
        </w:rPr>
      </w:pPr>
    </w:p>
    <w:p w:rsidR="00B871F7" w:rsidRP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Pr="00B871F7" w:rsidRDefault="00B871F7" w:rsidP="005A19E3">
      <w:pPr>
        <w:rPr>
          <w:rFonts w:eastAsiaTheme="minorEastAsia"/>
        </w:rPr>
      </w:pPr>
    </w:p>
    <w:p w:rsidR="0008438A" w:rsidRDefault="0008438A" w:rsidP="005A19E3">
      <w:pPr>
        <w:rPr>
          <w:rFonts w:eastAsiaTheme="minorEastAsia"/>
        </w:rPr>
      </w:pPr>
    </w:p>
    <w:p w:rsidR="0008438A" w:rsidRDefault="0008438A" w:rsidP="005A19E3">
      <w:pPr>
        <w:rPr>
          <w:rFonts w:eastAsiaTheme="minorEastAsia"/>
        </w:rPr>
      </w:pPr>
    </w:p>
    <w:p w:rsidR="0008438A" w:rsidRDefault="0008438A" w:rsidP="005A19E3">
      <w:pPr>
        <w:rPr>
          <w:rFonts w:eastAsiaTheme="minorEastAsia"/>
        </w:rPr>
      </w:pPr>
    </w:p>
    <w:p w:rsidR="003B5B43" w:rsidRDefault="00164AEF" w:rsidP="00AE0FDB">
      <w:pPr>
        <w:rPr>
          <w:rFonts w:eastAsiaTheme="minorEastAsia"/>
        </w:rPr>
      </w:pPr>
      <w:r>
        <w:rPr>
          <w:rFonts w:eastAsiaTheme="minorEastAsia"/>
        </w:rPr>
        <w:t xml:space="preserve">b)   Determine the </w:t>
      </w:r>
      <w:r w:rsidR="0010177A" w:rsidRPr="0010177A">
        <w:rPr>
          <w:rFonts w:ascii="Times New Roman" w:eastAsiaTheme="minorEastAsia" w:hAnsi="Times New Roman" w:cs="Times New Roman"/>
          <w:i/>
        </w:rPr>
        <w:t>x</w:t>
      </w:r>
      <w:r w:rsidR="0010177A">
        <w:rPr>
          <w:rFonts w:eastAsiaTheme="minorEastAsia"/>
        </w:rPr>
        <w:t>-</w:t>
      </w:r>
      <w:r w:rsidR="00955A51">
        <w:rPr>
          <w:rFonts w:eastAsiaTheme="minorEastAsia"/>
        </w:rPr>
        <w:t xml:space="preserve">coordinates of any stationary point(s) of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r>
              <w:rPr>
                <w:rFonts w:ascii="Cambria Math" w:hAnsi="Cambria Math"/>
              </w:rPr>
              <m:t>x</m:t>
            </m:r>
          </m:e>
          <m:sup>
            <m:r>
              <w:rPr>
                <w:rFonts w:ascii="Cambria Math"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+18x</m:t>
        </m:r>
      </m:oMath>
    </w:p>
    <w:p w:rsidR="003B5B43" w:rsidRPr="00B871F7" w:rsidRDefault="003B5B43" w:rsidP="00AE0FDB">
      <w:pPr>
        <w:rPr>
          <w:rFonts w:eastAsiaTheme="minorEastAsia"/>
        </w:rPr>
      </w:pPr>
    </w:p>
    <w:p w:rsidR="001A232B" w:rsidRPr="00B871F7" w:rsidRDefault="001A232B"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Pr="00B871F7" w:rsidRDefault="00B871F7" w:rsidP="005A19E3">
      <w:pPr>
        <w:rPr>
          <w:rFonts w:eastAsiaTheme="minorEastAsia"/>
        </w:rPr>
      </w:pPr>
    </w:p>
    <w:p w:rsidR="001A232B" w:rsidRDefault="001A232B" w:rsidP="005A19E3">
      <w:pPr>
        <w:rPr>
          <w:rFonts w:eastAsiaTheme="minorEastAsia"/>
        </w:rPr>
      </w:pPr>
    </w:p>
    <w:p w:rsidR="001A232B" w:rsidRDefault="001A232B" w:rsidP="005A19E3">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1A232B" w:rsidTr="0086510A">
        <w:tc>
          <w:tcPr>
            <w:tcW w:w="6771" w:type="dxa"/>
          </w:tcPr>
          <w:p w:rsidR="001A232B" w:rsidRPr="005B3F5C" w:rsidRDefault="001A232B" w:rsidP="001A232B">
            <w:pPr>
              <w:rPr>
                <w:b/>
              </w:rPr>
            </w:pPr>
            <w:r w:rsidRPr="005B3F5C">
              <w:rPr>
                <w:b/>
              </w:rPr>
              <w:t xml:space="preserve">Question </w:t>
            </w:r>
            <w:r>
              <w:rPr>
                <w:b/>
              </w:rPr>
              <w:t>3</w:t>
            </w:r>
          </w:p>
        </w:tc>
        <w:tc>
          <w:tcPr>
            <w:tcW w:w="3911" w:type="dxa"/>
          </w:tcPr>
          <w:p w:rsidR="001A232B" w:rsidRPr="005B3F5C" w:rsidRDefault="001A232B" w:rsidP="001A232B">
            <w:pPr>
              <w:jc w:val="right"/>
              <w:rPr>
                <w:b/>
              </w:rPr>
            </w:pPr>
            <w:r w:rsidRPr="005B3F5C">
              <w:rPr>
                <w:b/>
              </w:rPr>
              <w:t>[</w:t>
            </w:r>
            <w:r>
              <w:rPr>
                <w:b/>
              </w:rPr>
              <w:t>2</w:t>
            </w:r>
            <w:r w:rsidRPr="005B3F5C">
              <w:rPr>
                <w:b/>
              </w:rPr>
              <w:t xml:space="preserve"> marks]</w:t>
            </w:r>
          </w:p>
        </w:tc>
      </w:tr>
    </w:tbl>
    <w:p w:rsidR="001A232B" w:rsidRDefault="001A232B" w:rsidP="001A232B">
      <w:pPr>
        <w:rPr>
          <w:rFonts w:eastAsiaTheme="minorEastAsia"/>
        </w:rPr>
      </w:pPr>
    </w:p>
    <w:p w:rsidR="001A232B" w:rsidRPr="004412A6" w:rsidRDefault="001A232B" w:rsidP="001A232B">
      <w:pPr>
        <w:rPr>
          <w:rFonts w:eastAsiaTheme="minorEastAsia"/>
        </w:rPr>
      </w:pPr>
      <w:r>
        <w:rPr>
          <w:rFonts w:eastAsiaTheme="minorEastAsia"/>
        </w:rPr>
        <w:t>Determine the following integral.</w:t>
      </w:r>
    </w:p>
    <w:p w:rsidR="001A232B" w:rsidRDefault="001A232B" w:rsidP="001A232B">
      <w:pPr>
        <w:rPr>
          <w:rFonts w:eastAsiaTheme="minorEastAsia"/>
        </w:rPr>
      </w:pPr>
    </w:p>
    <w:p w:rsidR="001A232B" w:rsidRDefault="001A232B" w:rsidP="001A232B">
      <w:pPr>
        <w:rPr>
          <w:rFonts w:eastAsiaTheme="minorEastAsia"/>
        </w:rPr>
      </w:pPr>
      <w:r>
        <w:rPr>
          <w:rFonts w:eastAsiaTheme="minorEastAsia"/>
        </w:rPr>
        <w:tab/>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+3</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 dx</m:t>
            </m:r>
          </m:e>
        </m:nary>
      </m:oMath>
    </w:p>
    <w:p w:rsidR="001A232B" w:rsidRDefault="001A232B" w:rsidP="005A19E3">
      <w:pPr>
        <w:rPr>
          <w:rFonts w:eastAsiaTheme="minorEastAsia"/>
        </w:rPr>
      </w:pPr>
    </w:p>
    <w:p w:rsidR="0008438A" w:rsidRDefault="0008438A">
      <w:pPr>
        <w:rPr>
          <w:rFonts w:eastAsiaTheme="minorEastAsia"/>
        </w:rPr>
      </w:pPr>
      <w:r>
        <w:rPr>
          <w:rFonts w:eastAsiaTheme="minorEastAsia"/>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08438A" w:rsidTr="00825C7D">
        <w:tc>
          <w:tcPr>
            <w:tcW w:w="6771" w:type="dxa"/>
          </w:tcPr>
          <w:p w:rsidR="0008438A" w:rsidRPr="005B3F5C" w:rsidRDefault="0008438A" w:rsidP="00146DCE">
            <w:pPr>
              <w:rPr>
                <w:b/>
              </w:rPr>
            </w:pPr>
            <w:r w:rsidRPr="005B3F5C">
              <w:rPr>
                <w:b/>
              </w:rPr>
              <w:lastRenderedPageBreak/>
              <w:t xml:space="preserve">Question </w:t>
            </w:r>
            <w:r w:rsidR="00146DCE">
              <w:rPr>
                <w:b/>
              </w:rPr>
              <w:t>4</w:t>
            </w:r>
          </w:p>
        </w:tc>
        <w:tc>
          <w:tcPr>
            <w:tcW w:w="3911" w:type="dxa"/>
          </w:tcPr>
          <w:p w:rsidR="0008438A" w:rsidRPr="005B3F5C" w:rsidRDefault="0008438A" w:rsidP="00410659">
            <w:pPr>
              <w:jc w:val="right"/>
              <w:rPr>
                <w:b/>
              </w:rPr>
            </w:pPr>
            <w:r w:rsidRPr="005B3F5C">
              <w:rPr>
                <w:b/>
              </w:rPr>
              <w:t>[</w:t>
            </w:r>
            <w:r w:rsidR="00410659">
              <w:rPr>
                <w:b/>
              </w:rPr>
              <w:t>2</w:t>
            </w:r>
            <w:r w:rsidRPr="005B3F5C">
              <w:rPr>
                <w:b/>
              </w:rPr>
              <w:t xml:space="preserve"> marks]</w:t>
            </w:r>
          </w:p>
        </w:tc>
      </w:tr>
    </w:tbl>
    <w:p w:rsidR="0008438A" w:rsidRDefault="0008438A" w:rsidP="005A19E3">
      <w:pPr>
        <w:rPr>
          <w:rFonts w:eastAsiaTheme="minorEastAsia"/>
        </w:rPr>
      </w:pPr>
    </w:p>
    <w:p w:rsidR="00AF520D" w:rsidRDefault="0008438A" w:rsidP="00AF520D">
      <w:pPr>
        <w:rPr>
          <w:rFonts w:eastAsiaTheme="minorEastAsia"/>
        </w:rPr>
      </w:pPr>
      <w:r>
        <w:rPr>
          <w:rFonts w:eastAsiaTheme="minorEastAsia"/>
        </w:rPr>
        <w:t xml:space="preserve">Given the sketch </w:t>
      </w:r>
      <w:proofErr w:type="gramStart"/>
      <w:r>
        <w:rPr>
          <w:rFonts w:eastAsiaTheme="minorEastAsia"/>
        </w:rPr>
        <w:t xml:space="preserve">of </w:t>
      </w:r>
      <w:proofErr w:type="gramEnd"/>
      <m:oMath>
        <m:r>
          <w:rPr>
            <w:rFonts w:ascii="Cambria Math" w:eastAsiaTheme="minorEastAsia" w:hAnsi="Cambria Math"/>
          </w:rPr>
          <m:t>y=f(x)</m:t>
        </m:r>
      </m:oMath>
      <w:r>
        <w:rPr>
          <w:rFonts w:eastAsiaTheme="minorEastAsia"/>
        </w:rPr>
        <w:t xml:space="preserve">, sketch a possible graph of </w:t>
      </w:r>
      <m:oMath>
        <m:r>
          <w:rPr>
            <w:rFonts w:ascii="Cambria Math" w:eastAsiaTheme="minorEastAsia" w:hAnsi="Cambria Math"/>
          </w:rPr>
          <m:t>y=f'(x)</m:t>
        </m:r>
      </m:oMath>
      <w:r w:rsidR="003C715A">
        <w:rPr>
          <w:rFonts w:eastAsiaTheme="minorEastAsia"/>
        </w:rPr>
        <w:t xml:space="preserve"> on the axis below.</w:t>
      </w:r>
    </w:p>
    <w:p w:rsidR="00AF520D" w:rsidRDefault="00AF520D" w:rsidP="005A19E3"/>
    <w:p w:rsidR="00AF520D" w:rsidRDefault="00B20F43" w:rsidP="005A19E3">
      <w:r>
        <w:rPr>
          <w:rFonts w:eastAsiaTheme="minorEastAsia"/>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7pt;margin-top:6.8pt;width:244.05pt;height:214.05pt;z-index:251656192;mso-position-horizontal-relative:text;mso-position-vertical-relative:text">
            <v:imagedata r:id="rId6" o:title=""/>
          </v:shape>
          <o:OLEObject Type="Embed" ProgID="FXDraw.Graphic" ShapeID="_x0000_s1026" DrawAspect="Content" ObjectID="_1597498358" r:id="rId7"/>
        </w:pict>
      </w:r>
    </w:p>
    <w:p w:rsidR="00AF520D" w:rsidRDefault="00AF520D"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410659" w:rsidP="005A19E3">
      <w:pPr>
        <w:rPr>
          <w:color w:val="0070C0"/>
        </w:rPr>
      </w:pPr>
    </w:p>
    <w:p w:rsidR="00410659" w:rsidRDefault="00B20F43" w:rsidP="005A19E3">
      <w:pPr>
        <w:rPr>
          <w:color w:val="0070C0"/>
        </w:rPr>
      </w:pPr>
      <w:r>
        <w:rPr>
          <w:noProof/>
          <w:lang w:eastAsia="en-AU"/>
        </w:rPr>
        <w:pict>
          <v:shape id="_x0000_s1030" type="#_x0000_t75" style="position:absolute;margin-left:51.7pt;margin-top:2.55pt;width:242.15pt;height:211.65pt;z-index:251658240;mso-position-horizontal-relative:text;mso-position-vertical-relative:text">
            <v:imagedata r:id="rId8" o:title=""/>
          </v:shape>
          <o:OLEObject Type="Embed" ProgID="FXDraw.Graphic" ShapeID="_x0000_s1030" DrawAspect="Content" ObjectID="_1597498359" r:id="rId9"/>
        </w:pict>
      </w:r>
    </w:p>
    <w:p w:rsidR="00AF520D" w:rsidRDefault="00AF520D" w:rsidP="005A19E3"/>
    <w:p w:rsidR="005E16E7" w:rsidRDefault="005E16E7" w:rsidP="005A19E3"/>
    <w:p w:rsidR="005A19E3" w:rsidRDefault="005A19E3" w:rsidP="005A19E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5A19E3" w:rsidTr="008155C2">
        <w:tc>
          <w:tcPr>
            <w:tcW w:w="6771" w:type="dxa"/>
          </w:tcPr>
          <w:p w:rsidR="005A19E3" w:rsidRPr="005B3F5C" w:rsidRDefault="005A19E3" w:rsidP="00146DCE">
            <w:pPr>
              <w:rPr>
                <w:b/>
              </w:rPr>
            </w:pPr>
            <w:r w:rsidRPr="005B3F5C">
              <w:rPr>
                <w:b/>
              </w:rPr>
              <w:lastRenderedPageBreak/>
              <w:t xml:space="preserve">Question </w:t>
            </w:r>
            <w:r w:rsidR="00146DCE">
              <w:rPr>
                <w:b/>
              </w:rPr>
              <w:t>5</w:t>
            </w:r>
          </w:p>
        </w:tc>
        <w:tc>
          <w:tcPr>
            <w:tcW w:w="3911" w:type="dxa"/>
          </w:tcPr>
          <w:p w:rsidR="005A19E3" w:rsidRPr="005B3F5C" w:rsidRDefault="005A19E3" w:rsidP="00C21EB4">
            <w:pPr>
              <w:jc w:val="right"/>
              <w:rPr>
                <w:b/>
              </w:rPr>
            </w:pPr>
            <w:r w:rsidRPr="005B3F5C">
              <w:rPr>
                <w:b/>
              </w:rPr>
              <w:t>[</w:t>
            </w:r>
            <w:r w:rsidR="003B7F77">
              <w:rPr>
                <w:b/>
              </w:rPr>
              <w:t>1</w:t>
            </w:r>
            <w:r w:rsidR="00535D03">
              <w:rPr>
                <w:b/>
              </w:rPr>
              <w:t xml:space="preserve">, </w:t>
            </w:r>
            <w:r w:rsidR="003B7F77">
              <w:rPr>
                <w:b/>
              </w:rPr>
              <w:t>2</w:t>
            </w:r>
            <w:r w:rsidR="00C21EB4">
              <w:rPr>
                <w:b/>
              </w:rPr>
              <w:t>, 1, 1</w:t>
            </w:r>
            <w:r w:rsidR="00535D03">
              <w:rPr>
                <w:b/>
              </w:rPr>
              <w:t xml:space="preserve"> = </w:t>
            </w:r>
            <w:r w:rsidR="00C21EB4">
              <w:rPr>
                <w:b/>
              </w:rPr>
              <w:t>5</w:t>
            </w:r>
            <w:r w:rsidRPr="005B3F5C">
              <w:rPr>
                <w:b/>
              </w:rPr>
              <w:t xml:space="preserve"> marks]</w:t>
            </w:r>
          </w:p>
        </w:tc>
      </w:tr>
    </w:tbl>
    <w:p w:rsidR="007E6CBB" w:rsidRDefault="007E6CBB" w:rsidP="007E6CBB"/>
    <w:p w:rsidR="007E6CBB" w:rsidRDefault="007E6CBB" w:rsidP="007E6CBB">
      <w:r>
        <w:t xml:space="preserve">The accompanying diagram shows the displacement (metres) time graph of an object P moving in a straight line from a fixed point O for </w:t>
      </w:r>
      <m:oMath>
        <m:r>
          <w:rPr>
            <w:rFonts w:ascii="Cambria Math" w:hAnsi="Cambria Math"/>
          </w:rPr>
          <m:t>0≤t≤10</m:t>
        </m:r>
      </m:oMath>
      <w:r>
        <w:rPr>
          <w:rFonts w:eastAsiaTheme="minorEastAsia"/>
        </w:rPr>
        <w:t xml:space="preserve"> seconds.</w:t>
      </w:r>
    </w:p>
    <w:p w:rsidR="007E6CBB" w:rsidRDefault="00B20F43" w:rsidP="007E6CBB">
      <w:r>
        <w:rPr>
          <w:noProof/>
          <w:lang w:eastAsia="en-AU"/>
        </w:rPr>
        <w:pict>
          <v:shape id="_x0000_s1034" type="#_x0000_t75" style="position:absolute;margin-left:52pt;margin-top:11.2pt;width:394.3pt;height:297.35pt;z-index:251659264;mso-position-horizontal-relative:text;mso-position-vertical-relative:text">
            <v:imagedata r:id="rId10" o:title=""/>
          </v:shape>
          <o:OLEObject Type="Embed" ProgID="FXDraw.Graphic" ShapeID="_x0000_s1034" DrawAspect="Content" ObjectID="_1597498360" r:id="rId11"/>
        </w:pict>
      </w:r>
    </w:p>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 w:rsidR="007E6CBB" w:rsidRDefault="007E6CBB" w:rsidP="007E6CBB">
      <w:pPr>
        <w:rPr>
          <w:rFonts w:eastAsiaTheme="minorEastAsia"/>
        </w:rPr>
      </w:pPr>
      <w:r>
        <w:rPr>
          <w:rFonts w:eastAsiaTheme="minorEastAsia"/>
        </w:rPr>
        <w:t>Use this diagram to estimate:</w:t>
      </w:r>
    </w:p>
    <w:p w:rsidR="007E6CBB" w:rsidRDefault="007E6CBB" w:rsidP="007E6CBB"/>
    <w:p w:rsidR="007E6CBB" w:rsidRDefault="007E6CBB" w:rsidP="007E6CBB">
      <w:r>
        <w:t>a)   the initial displacement of P</w:t>
      </w:r>
    </w:p>
    <w:p w:rsidR="007E6CBB" w:rsidRDefault="007E6CBB" w:rsidP="007E6CBB">
      <w:pPr>
        <w:rPr>
          <w:color w:val="FF0000"/>
        </w:rPr>
      </w:pPr>
    </w:p>
    <w:p w:rsidR="007E6CBB" w:rsidRPr="00B871F7" w:rsidRDefault="007E6CBB" w:rsidP="007E6CBB">
      <w:pPr>
        <w:rPr>
          <w:rFonts w:eastAsiaTheme="minorEastAsia"/>
          <w:color w:val="FF0000"/>
        </w:rPr>
      </w:pPr>
    </w:p>
    <w:p w:rsidR="00B871F7" w:rsidRPr="00B871F7" w:rsidRDefault="00B871F7" w:rsidP="007E6CBB">
      <w:pPr>
        <w:rPr>
          <w:rFonts w:eastAsiaTheme="minorEastAsia"/>
          <w:color w:val="FF0000"/>
        </w:rPr>
      </w:pPr>
    </w:p>
    <w:p w:rsidR="007E6CBB" w:rsidRPr="00583B85" w:rsidRDefault="007E6CBB" w:rsidP="007E6CBB">
      <w:pPr>
        <w:rPr>
          <w:rFonts w:eastAsiaTheme="minorEastAsia"/>
          <w:color w:val="FF0000"/>
        </w:rPr>
      </w:pPr>
    </w:p>
    <w:p w:rsidR="007E6CBB" w:rsidRDefault="007E6CBB" w:rsidP="007E6CBB">
      <w:r>
        <w:t>b)   when the object P is at rest</w:t>
      </w:r>
    </w:p>
    <w:p w:rsidR="007E6CBB" w:rsidRDefault="007E6CBB" w:rsidP="007E6CBB">
      <w:pPr>
        <w:rPr>
          <w:color w:val="FF0000"/>
        </w:rPr>
      </w:pPr>
    </w:p>
    <w:p w:rsidR="007E6CBB" w:rsidRPr="00B871F7" w:rsidRDefault="007E6CBB" w:rsidP="007E6CBB">
      <w:pPr>
        <w:rPr>
          <w:rFonts w:eastAsiaTheme="minorEastAsia"/>
          <w:color w:val="FF0000"/>
        </w:rPr>
      </w:pPr>
    </w:p>
    <w:p w:rsidR="00B871F7" w:rsidRPr="00B871F7" w:rsidRDefault="00B871F7" w:rsidP="007E6CBB">
      <w:pPr>
        <w:rPr>
          <w:rFonts w:eastAsiaTheme="minorEastAsia"/>
          <w:color w:val="FF0000"/>
        </w:rPr>
      </w:pPr>
    </w:p>
    <w:p w:rsidR="007E6CBB" w:rsidRDefault="007E6CBB" w:rsidP="007E6CBB">
      <w:pPr>
        <w:rPr>
          <w:rFonts w:eastAsiaTheme="minorEastAsia"/>
          <w:color w:val="FF0000"/>
        </w:rPr>
      </w:pPr>
    </w:p>
    <w:p w:rsidR="00B871F7" w:rsidRDefault="00B871F7" w:rsidP="007E6CBB">
      <w:pPr>
        <w:rPr>
          <w:rFonts w:eastAsiaTheme="minorEastAsia"/>
          <w:color w:val="FF0000"/>
        </w:rPr>
      </w:pPr>
    </w:p>
    <w:p w:rsidR="00B871F7" w:rsidRDefault="00B871F7" w:rsidP="007E6CBB">
      <w:pPr>
        <w:rPr>
          <w:rFonts w:eastAsiaTheme="minorEastAsia"/>
          <w:color w:val="FF0000"/>
        </w:rPr>
      </w:pPr>
    </w:p>
    <w:p w:rsidR="007E6CBB" w:rsidRPr="00583B85" w:rsidRDefault="007E6CBB" w:rsidP="007E6CBB">
      <w:pPr>
        <w:rPr>
          <w:rFonts w:eastAsiaTheme="minorEastAsia"/>
          <w:color w:val="FF0000"/>
        </w:rPr>
      </w:pPr>
    </w:p>
    <w:p w:rsidR="007E6CBB" w:rsidRDefault="007E6CBB" w:rsidP="007E6CBB">
      <w:r>
        <w:t xml:space="preserve">c)   the velocity of P at </w:t>
      </w:r>
      <m:oMath>
        <m:r>
          <w:rPr>
            <w:rFonts w:ascii="Cambria Math" w:hAnsi="Cambria Math"/>
          </w:rPr>
          <m:t>t=7</m:t>
        </m:r>
      </m:oMath>
      <w:r>
        <w:t xml:space="preserve"> seconds</w:t>
      </w:r>
    </w:p>
    <w:p w:rsidR="007E6CBB" w:rsidRDefault="007E6CBB" w:rsidP="007E6CBB">
      <w:pPr>
        <w:rPr>
          <w:color w:val="FF0000"/>
        </w:rPr>
      </w:pPr>
    </w:p>
    <w:p w:rsidR="007E6CBB" w:rsidRPr="00B871F7" w:rsidRDefault="007E6CBB" w:rsidP="007E6CBB">
      <w:pPr>
        <w:rPr>
          <w:rFonts w:eastAsiaTheme="minorEastAsia"/>
          <w:color w:val="FF0000"/>
        </w:rPr>
      </w:pPr>
    </w:p>
    <w:p w:rsidR="00B871F7" w:rsidRPr="00B871F7" w:rsidRDefault="00B871F7" w:rsidP="007E6CBB">
      <w:pPr>
        <w:rPr>
          <w:rFonts w:eastAsiaTheme="minorEastAsia"/>
          <w:color w:val="FF0000"/>
        </w:rPr>
      </w:pPr>
    </w:p>
    <w:p w:rsidR="007E6CBB" w:rsidRPr="00583B85" w:rsidRDefault="007E6CBB" w:rsidP="007E6CBB">
      <w:pPr>
        <w:rPr>
          <w:rFonts w:eastAsiaTheme="minorEastAsia"/>
          <w:color w:val="FF0000"/>
        </w:rPr>
      </w:pPr>
    </w:p>
    <w:p w:rsidR="007E6CBB" w:rsidRDefault="007E6CBB" w:rsidP="007E6CBB">
      <w:r>
        <w:t>d)   when the velocity of P is -12 m/s.</w:t>
      </w:r>
    </w:p>
    <w:p w:rsidR="007E6CBB" w:rsidRDefault="007E6CBB" w:rsidP="007E6CBB">
      <w:pPr>
        <w:rPr>
          <w:color w:val="FF0000"/>
        </w:rPr>
      </w:pPr>
    </w:p>
    <w:p w:rsidR="00B871F7" w:rsidRPr="00B871F7" w:rsidRDefault="00B871F7" w:rsidP="00DD1485">
      <w:pPr>
        <w:rPr>
          <w:rFonts w:eastAsiaTheme="minorEastAsia"/>
          <w:color w:val="FF0000"/>
        </w:rPr>
      </w:pPr>
    </w:p>
    <w:p w:rsidR="009064AC" w:rsidRPr="00B871F7" w:rsidRDefault="008A1F60" w:rsidP="00DD1485">
      <w:pPr>
        <w:rPr>
          <w:rFonts w:eastAsiaTheme="minorEastAsia"/>
        </w:rPr>
      </w:pPr>
      <w:r>
        <w:br w:type="page"/>
      </w:r>
    </w:p>
    <w:p w:rsidR="00772EF1" w:rsidRPr="00772EF1" w:rsidRDefault="00772EF1" w:rsidP="00772EF1">
      <w:pPr>
        <w:rPr>
          <w:rFonts w:ascii="Arial" w:eastAsia="Times New Roman" w:hAnsi="Arial" w:cs="Arial"/>
          <w:b/>
          <w:sz w:val="28"/>
          <w:szCs w:val="28"/>
        </w:rPr>
      </w:pPr>
      <w:r w:rsidRPr="00772EF1">
        <w:rPr>
          <w:rFonts w:ascii="Arial" w:eastAsia="Times New Roman" w:hAnsi="Arial" w:cs="Arial"/>
          <w:b/>
          <w:sz w:val="28"/>
          <w:szCs w:val="28"/>
        </w:rPr>
        <w:lastRenderedPageBreak/>
        <w:t>Bunbury Senior High School</w:t>
      </w:r>
      <w:r w:rsidRPr="00772EF1">
        <w:rPr>
          <w:rFonts w:ascii="Arial" w:eastAsia="Times New Roman" w:hAnsi="Arial" w:cs="Arial"/>
          <w:b/>
          <w:sz w:val="28"/>
          <w:szCs w:val="28"/>
        </w:rPr>
        <w:tab/>
      </w:r>
      <w:r w:rsidRPr="00772EF1">
        <w:rPr>
          <w:rFonts w:ascii="Arial" w:eastAsia="Times New Roman" w:hAnsi="Arial" w:cs="Arial"/>
          <w:b/>
          <w:sz w:val="28"/>
          <w:szCs w:val="28"/>
        </w:rPr>
        <w:tab/>
        <w:t>Name</w:t>
      </w:r>
      <w:proofErr w:type="gramStart"/>
      <w:r w:rsidRPr="00772EF1">
        <w:rPr>
          <w:rFonts w:ascii="Arial" w:eastAsia="Times New Roman" w:hAnsi="Arial" w:cs="Arial"/>
          <w:b/>
          <w:sz w:val="28"/>
          <w:szCs w:val="28"/>
        </w:rPr>
        <w:t>:_</w:t>
      </w:r>
      <w:proofErr w:type="gramEnd"/>
      <w:r w:rsidR="00B871F7">
        <w:rPr>
          <w:rFonts w:ascii="Arial" w:eastAsia="Times New Roman" w:hAnsi="Arial" w:cs="Arial"/>
          <w:b/>
          <w:sz w:val="28"/>
          <w:szCs w:val="28"/>
        </w:rPr>
        <w:t>__________________________</w:t>
      </w:r>
      <w:r w:rsidRPr="00772EF1">
        <w:rPr>
          <w:rFonts w:ascii="Arial" w:eastAsia="Times New Roman" w:hAnsi="Arial" w:cs="Arial"/>
          <w:b/>
          <w:sz w:val="28"/>
          <w:szCs w:val="28"/>
        </w:rPr>
        <w:t>_</w:t>
      </w:r>
    </w:p>
    <w:p w:rsidR="00772EF1" w:rsidRPr="00772EF1" w:rsidRDefault="00772EF1" w:rsidP="00772EF1">
      <w:pPr>
        <w:rPr>
          <w:rFonts w:asciiTheme="majorHAnsi" w:eastAsia="Times New Roman" w:hAnsiTheme="majorHAnsi" w:cs="Arial"/>
          <w:b/>
          <w:sz w:val="40"/>
          <w:szCs w:val="40"/>
        </w:rPr>
      </w:pPr>
    </w:p>
    <w:p w:rsidR="00772EF1" w:rsidRPr="00772EF1" w:rsidRDefault="00772EF1" w:rsidP="00772EF1">
      <w:pPr>
        <w:rPr>
          <w:rFonts w:asciiTheme="majorHAnsi" w:eastAsia="Times New Roman" w:hAnsiTheme="majorHAnsi" w:cs="Arial"/>
          <w:b/>
          <w:sz w:val="36"/>
          <w:szCs w:val="40"/>
        </w:rPr>
      </w:pPr>
      <w:r w:rsidRPr="00772EF1">
        <w:rPr>
          <w:rFonts w:asciiTheme="majorHAnsi" w:eastAsia="Times New Roman" w:hAnsiTheme="majorHAnsi" w:cs="Arial"/>
          <w:b/>
          <w:sz w:val="36"/>
          <w:szCs w:val="40"/>
        </w:rPr>
        <w:t>Mathematics: Methods Unit 2</w:t>
      </w:r>
    </w:p>
    <w:p w:rsidR="00772EF1" w:rsidRPr="00772EF1" w:rsidRDefault="00772EF1" w:rsidP="00772EF1">
      <w:pPr>
        <w:rPr>
          <w:rFonts w:asciiTheme="majorHAnsi" w:eastAsia="Times New Roman" w:hAnsiTheme="majorHAnsi" w:cs="Arial"/>
          <w:b/>
          <w:sz w:val="36"/>
          <w:szCs w:val="40"/>
        </w:rPr>
      </w:pPr>
      <w:r w:rsidRPr="00772EF1">
        <w:rPr>
          <w:rFonts w:asciiTheme="majorHAnsi" w:eastAsia="Times New Roman" w:hAnsiTheme="majorHAnsi" w:cs="Arial"/>
          <w:b/>
          <w:sz w:val="52"/>
          <w:szCs w:val="56"/>
        </w:rPr>
        <w:t>Test 6</w:t>
      </w:r>
      <w:r w:rsidRPr="00772EF1">
        <w:rPr>
          <w:rFonts w:asciiTheme="majorHAnsi" w:eastAsia="Times New Roman" w:hAnsiTheme="majorHAnsi" w:cs="Arial"/>
          <w:b/>
          <w:sz w:val="36"/>
          <w:szCs w:val="40"/>
        </w:rPr>
        <w:t>, 201</w:t>
      </w:r>
      <w:r w:rsidR="00DD1485">
        <w:rPr>
          <w:rFonts w:asciiTheme="majorHAnsi" w:eastAsia="Times New Roman" w:hAnsiTheme="majorHAnsi" w:cs="Arial"/>
          <w:b/>
          <w:sz w:val="36"/>
          <w:szCs w:val="40"/>
        </w:rPr>
        <w:t>8</w:t>
      </w:r>
    </w:p>
    <w:p w:rsidR="00772EF1" w:rsidRPr="00772EF1" w:rsidRDefault="00772EF1" w:rsidP="00772EF1">
      <w:pPr>
        <w:rPr>
          <w:rFonts w:asciiTheme="majorHAnsi" w:eastAsia="Times New Roman" w:hAnsiTheme="majorHAnsi" w:cs="Arial"/>
          <w:b/>
          <w:sz w:val="40"/>
          <w:szCs w:val="40"/>
        </w:rPr>
      </w:pPr>
      <w:r w:rsidRPr="00772EF1">
        <w:rPr>
          <w:rFonts w:asciiTheme="majorHAnsi" w:eastAsia="Times New Roman" w:hAnsiTheme="majorHAnsi" w:cs="Arial"/>
          <w:b/>
          <w:sz w:val="36"/>
          <w:szCs w:val="40"/>
        </w:rPr>
        <w:t>Differentiation and Integration with Applications</w:t>
      </w:r>
    </w:p>
    <w:p w:rsidR="00772EF1" w:rsidRDefault="00772EF1" w:rsidP="00772EF1">
      <w:pPr>
        <w:rPr>
          <w:rFonts w:asciiTheme="majorHAnsi" w:eastAsia="Times New Roman" w:hAnsiTheme="majorHAnsi" w:cs="Arial"/>
          <w:b/>
          <w:sz w:val="28"/>
          <w:szCs w:val="28"/>
        </w:rPr>
      </w:pPr>
    </w:p>
    <w:p w:rsidR="005A19E3" w:rsidRDefault="005A19E3" w:rsidP="005A19E3">
      <w:pPr>
        <w:rPr>
          <w:b/>
          <w:sz w:val="32"/>
        </w:rPr>
      </w:pPr>
      <w:r>
        <w:rPr>
          <w:b/>
          <w:sz w:val="32"/>
        </w:rPr>
        <w:t>Section Two:</w:t>
      </w:r>
    </w:p>
    <w:p w:rsidR="005A19E3" w:rsidRPr="00152DBD" w:rsidRDefault="005A19E3" w:rsidP="005A19E3">
      <w:pPr>
        <w:rPr>
          <w:b/>
          <w:sz w:val="32"/>
        </w:rPr>
      </w:pPr>
      <w:r w:rsidRPr="00152DBD">
        <w:rPr>
          <w:b/>
          <w:sz w:val="32"/>
        </w:rPr>
        <w:t>Calcu</w:t>
      </w:r>
      <w:r>
        <w:rPr>
          <w:b/>
          <w:sz w:val="32"/>
        </w:rPr>
        <w:t>lator-assumed</w:t>
      </w:r>
    </w:p>
    <w:p w:rsidR="005A19E3" w:rsidRDefault="005A19E3" w:rsidP="005A19E3">
      <w:pPr>
        <w:jc w:val="right"/>
      </w:pPr>
      <w:r>
        <w:t>Ti</w:t>
      </w:r>
      <w:r w:rsidR="008D2BA9">
        <w:t xml:space="preserve">me allowed for this section: </w:t>
      </w:r>
      <w:r w:rsidR="008D2BA9">
        <w:tab/>
      </w:r>
      <w:r w:rsidR="00146DCE">
        <w:t xml:space="preserve">    </w:t>
      </w:r>
      <w:r w:rsidR="00772EF1">
        <w:t>3</w:t>
      </w:r>
      <w:r w:rsidR="00FC4EB1">
        <w:t>5</w:t>
      </w:r>
      <w:r>
        <w:t xml:space="preserve"> minutes</w:t>
      </w:r>
    </w:p>
    <w:p w:rsidR="001A232B" w:rsidRDefault="001A232B" w:rsidP="005A19E3">
      <w:pPr>
        <w:jc w:val="right"/>
      </w:pPr>
    </w:p>
    <w:p w:rsidR="005A19E3" w:rsidRDefault="005A19E3" w:rsidP="005A19E3">
      <w:pPr>
        <w:jc w:val="right"/>
      </w:pPr>
      <w:r>
        <w:t xml:space="preserve">Total marks for this section: </w:t>
      </w:r>
      <w:r>
        <w:tab/>
      </w:r>
      <w:r w:rsidR="00CD2C9A">
        <w:t xml:space="preserve">       </w:t>
      </w:r>
      <w:r w:rsidR="00772EF1">
        <w:t>3</w:t>
      </w:r>
      <w:r w:rsidR="00FC4EB1">
        <w:t>2</w:t>
      </w:r>
      <w:r>
        <w:t xml:space="preserve"> marks</w:t>
      </w:r>
    </w:p>
    <w:p w:rsidR="005A19E3" w:rsidRPr="00152DBD" w:rsidRDefault="005A19E3" w:rsidP="005A19E3">
      <w:pPr>
        <w:rPr>
          <w:b/>
        </w:rPr>
      </w:pPr>
      <w:r w:rsidRPr="00152DBD">
        <w:rPr>
          <w:b/>
        </w:rPr>
        <w:t xml:space="preserve">Materials </w:t>
      </w:r>
      <w:r>
        <w:rPr>
          <w:b/>
        </w:rPr>
        <w:t>required/recommended for this section</w:t>
      </w:r>
      <w:r w:rsidRPr="00152DBD">
        <w:rPr>
          <w:b/>
        </w:rPr>
        <w:t>:</w:t>
      </w:r>
    </w:p>
    <w:p w:rsidR="005A19E3" w:rsidRDefault="005A19E3" w:rsidP="005A19E3">
      <w:r>
        <w:t>SCSA Formula Sheet</w:t>
      </w:r>
    </w:p>
    <w:p w:rsidR="005A19E3" w:rsidRDefault="005A19E3" w:rsidP="005A19E3">
      <w:r>
        <w:t>Notes on one sheet (both sides) of A4 paper</w:t>
      </w:r>
    </w:p>
    <w:p w:rsidR="005A19E3" w:rsidRDefault="005A19E3" w:rsidP="005A19E3">
      <w:r>
        <w:t>Up to three approved calculators</w:t>
      </w:r>
    </w:p>
    <w:p w:rsidR="005A19E3" w:rsidRDefault="005A19E3" w:rsidP="005A19E3"/>
    <w:p w:rsidR="005A19E3" w:rsidRPr="00152DBD" w:rsidRDefault="005A19E3" w:rsidP="005A19E3">
      <w:pPr>
        <w:rPr>
          <w:b/>
        </w:rPr>
      </w:pPr>
      <w:r w:rsidRPr="00152DBD">
        <w:rPr>
          <w:b/>
        </w:rPr>
        <w:t>Instructions to candidates</w:t>
      </w:r>
    </w:p>
    <w:p w:rsidR="005A19E3" w:rsidRDefault="005A19E3" w:rsidP="005A19E3">
      <w:r>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B84AFE" w:rsidRDefault="00B84AFE" w:rsidP="005A19E3"/>
    <w:p w:rsidR="005A19E3" w:rsidRDefault="00B84AFE" w:rsidP="005A19E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5A19E3" w:rsidTr="008155C2">
        <w:tc>
          <w:tcPr>
            <w:tcW w:w="6771" w:type="dxa"/>
          </w:tcPr>
          <w:p w:rsidR="005A19E3" w:rsidRPr="005B3F5C" w:rsidRDefault="005A19E3" w:rsidP="00146DCE">
            <w:pPr>
              <w:rPr>
                <w:b/>
              </w:rPr>
            </w:pPr>
            <w:r w:rsidRPr="005B3F5C">
              <w:rPr>
                <w:b/>
              </w:rPr>
              <w:lastRenderedPageBreak/>
              <w:t xml:space="preserve">Question </w:t>
            </w:r>
            <w:r w:rsidR="00146DCE">
              <w:rPr>
                <w:b/>
              </w:rPr>
              <w:t>6</w:t>
            </w:r>
          </w:p>
        </w:tc>
        <w:tc>
          <w:tcPr>
            <w:tcW w:w="3911" w:type="dxa"/>
          </w:tcPr>
          <w:p w:rsidR="005A19E3" w:rsidRPr="005B3F5C" w:rsidRDefault="005A19E3" w:rsidP="00571B08">
            <w:pPr>
              <w:jc w:val="right"/>
              <w:rPr>
                <w:b/>
              </w:rPr>
            </w:pPr>
            <w:r w:rsidRPr="005B3F5C">
              <w:rPr>
                <w:b/>
              </w:rPr>
              <w:t>[</w:t>
            </w:r>
            <w:r w:rsidR="00571B08">
              <w:rPr>
                <w:b/>
              </w:rPr>
              <w:t>4</w:t>
            </w:r>
            <w:r w:rsidRPr="005B3F5C">
              <w:rPr>
                <w:b/>
              </w:rPr>
              <w:t xml:space="preserve"> marks]</w:t>
            </w:r>
          </w:p>
        </w:tc>
      </w:tr>
    </w:tbl>
    <w:p w:rsidR="005A19E3" w:rsidRDefault="005A19E3" w:rsidP="005A19E3"/>
    <w:p w:rsidR="00EB4B76" w:rsidRDefault="003C715A" w:rsidP="005A19E3">
      <w:pPr>
        <w:rPr>
          <w:rFonts w:eastAsiaTheme="minorEastAsia"/>
          <w:color w:val="000000" w:themeColor="text1"/>
        </w:rPr>
      </w:pPr>
      <w:r>
        <w:rPr>
          <w:rFonts w:eastAsiaTheme="minorEastAsia"/>
          <w:color w:val="000000" w:themeColor="text1"/>
        </w:rPr>
        <w:t>Find</w:t>
      </w:r>
      <w:r w:rsidR="00193CE0">
        <w:rPr>
          <w:rFonts w:eastAsiaTheme="minorEastAsia"/>
          <w:color w:val="000000" w:themeColor="text1"/>
        </w:rPr>
        <w:t xml:space="preserve"> the derivative of </w:t>
      </w:r>
      <m:oMath>
        <m:r>
          <w:rPr>
            <w:rFonts w:ascii="Cambria Math" w:eastAsiaTheme="minorEastAsia" w:hAnsi="Cambria Math"/>
            <w:color w:val="000000" w:themeColor="text1"/>
          </w:rPr>
          <m:t>y=3</m:t>
        </m:r>
        <m:sSup>
          <m:sSupPr>
            <m:ctrlPr>
              <w:rPr>
                <w:rFonts w:ascii="Cambria Math" w:eastAsiaTheme="minorEastAsia"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oMath>
      <w:r w:rsidR="00193CE0">
        <w:rPr>
          <w:rFonts w:eastAsiaTheme="minorEastAsia"/>
          <w:color w:val="000000" w:themeColor="text1"/>
        </w:rPr>
        <w:t xml:space="preserve"> from first principles.</w:t>
      </w:r>
    </w:p>
    <w:p w:rsidR="006C14FF" w:rsidRPr="00B871F7" w:rsidRDefault="006C14FF" w:rsidP="005A19E3">
      <w:pPr>
        <w:rPr>
          <w:rFonts w:eastAsiaTheme="minorEastAsia"/>
          <w:sz w:val="24"/>
        </w:rPr>
      </w:pPr>
    </w:p>
    <w:p w:rsidR="00571B08" w:rsidRPr="00B871F7" w:rsidRDefault="00571B08" w:rsidP="005A19E3">
      <w:pPr>
        <w:rPr>
          <w:rFonts w:eastAsiaTheme="minorEastAsia"/>
          <w:sz w:val="24"/>
        </w:rPr>
      </w:pPr>
    </w:p>
    <w:p w:rsidR="00B871F7" w:rsidRPr="00B871F7" w:rsidRDefault="00B871F7" w:rsidP="005A19E3">
      <w:pPr>
        <w:rPr>
          <w:rFonts w:eastAsiaTheme="minorEastAsia"/>
        </w:rPr>
      </w:pPr>
    </w:p>
    <w:p w:rsidR="00B871F7" w:rsidRPr="00B871F7" w:rsidRDefault="00B871F7" w:rsidP="005A19E3">
      <w:pPr>
        <w:rPr>
          <w:rFonts w:eastAsiaTheme="minorEastAsia"/>
        </w:rPr>
      </w:pPr>
    </w:p>
    <w:p w:rsidR="00B871F7" w:rsidRPr="00B871F7" w:rsidRDefault="00B871F7" w:rsidP="005A19E3">
      <w:pPr>
        <w:rPr>
          <w:rFonts w:eastAsiaTheme="minorEastAsia"/>
        </w:rPr>
      </w:pPr>
    </w:p>
    <w:p w:rsidR="00B871F7" w:rsidRP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Default="00B871F7" w:rsidP="005A19E3">
      <w:pPr>
        <w:rPr>
          <w:rFonts w:eastAsiaTheme="minorEastAsia"/>
        </w:rPr>
      </w:pPr>
    </w:p>
    <w:p w:rsidR="00B871F7" w:rsidRPr="00B871F7" w:rsidRDefault="00B871F7" w:rsidP="005A19E3">
      <w:pPr>
        <w:rPr>
          <w:rFonts w:eastAsiaTheme="minorEastAsia"/>
        </w:rPr>
      </w:pPr>
    </w:p>
    <w:p w:rsidR="00571B08" w:rsidRPr="00571B08" w:rsidRDefault="00571B08" w:rsidP="005A19E3">
      <w:pPr>
        <w:rPr>
          <w:rFonts w:eastAsiaTheme="minorEastAsia"/>
        </w:rPr>
      </w:pPr>
    </w:p>
    <w:p w:rsidR="005A19E3" w:rsidRDefault="005A19E3" w:rsidP="005A19E3"/>
    <w:p w:rsidR="00B84AFE" w:rsidRDefault="00B84AFE" w:rsidP="005A19E3"/>
    <w:p w:rsidR="00B84AFE" w:rsidRDefault="00B84AFE" w:rsidP="005A19E3"/>
    <w:p w:rsidR="00B84AFE" w:rsidRDefault="00B84AFE" w:rsidP="005A19E3"/>
    <w:p w:rsidR="00B84AFE" w:rsidRDefault="00B84AFE" w:rsidP="005A19E3"/>
    <w:p w:rsidR="00B84AFE" w:rsidRDefault="00B84AFE" w:rsidP="005A19E3"/>
    <w:p w:rsidR="00B84AFE" w:rsidRDefault="00B84AFE" w:rsidP="005A19E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5A19E3" w:rsidTr="008155C2">
        <w:tc>
          <w:tcPr>
            <w:tcW w:w="6771" w:type="dxa"/>
          </w:tcPr>
          <w:p w:rsidR="005A19E3" w:rsidRPr="005B3F5C" w:rsidRDefault="005A19E3" w:rsidP="00146DCE">
            <w:pPr>
              <w:rPr>
                <w:b/>
              </w:rPr>
            </w:pPr>
            <w:r w:rsidRPr="005B3F5C">
              <w:rPr>
                <w:b/>
              </w:rPr>
              <w:t xml:space="preserve">Question </w:t>
            </w:r>
            <w:r w:rsidR="00146DCE">
              <w:rPr>
                <w:b/>
              </w:rPr>
              <w:t>7</w:t>
            </w:r>
          </w:p>
        </w:tc>
        <w:tc>
          <w:tcPr>
            <w:tcW w:w="3911" w:type="dxa"/>
          </w:tcPr>
          <w:p w:rsidR="005A19E3" w:rsidRPr="005B3F5C" w:rsidRDefault="005A19E3" w:rsidP="00657372">
            <w:pPr>
              <w:jc w:val="right"/>
              <w:rPr>
                <w:b/>
              </w:rPr>
            </w:pPr>
            <w:r w:rsidRPr="005B3F5C">
              <w:rPr>
                <w:b/>
              </w:rPr>
              <w:t>[</w:t>
            </w:r>
            <w:r w:rsidR="00657372">
              <w:rPr>
                <w:b/>
              </w:rPr>
              <w:t>3</w:t>
            </w:r>
            <w:r w:rsidRPr="005B3F5C">
              <w:rPr>
                <w:b/>
              </w:rPr>
              <w:t xml:space="preserve"> marks]</w:t>
            </w:r>
          </w:p>
        </w:tc>
      </w:tr>
    </w:tbl>
    <w:p w:rsidR="00670D63" w:rsidRDefault="00670D63" w:rsidP="00670D63"/>
    <w:p w:rsidR="006220E5" w:rsidRDefault="006220E5" w:rsidP="00670D63">
      <w:r>
        <w:t>The curve</w:t>
      </w:r>
      <w:r w:rsidR="003E7A91">
        <w:t xml:space="preserve"> </w:t>
      </w:r>
      <w: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m:t>
        </m:r>
        <m:rad>
          <m:radPr>
            <m:degHide m:val="1"/>
            <m:ctrlPr>
              <w:rPr>
                <w:rFonts w:ascii="Cambria Math" w:hAnsi="Cambria Math"/>
                <w:i/>
              </w:rPr>
            </m:ctrlPr>
          </m:radPr>
          <m:deg/>
          <m:e>
            <m:r>
              <w:rPr>
                <w:rFonts w:ascii="Cambria Math" w:hAnsi="Cambria Math"/>
              </w:rPr>
              <m:t>x</m:t>
            </m:r>
          </m:e>
        </m:rad>
      </m:oMath>
      <w:r>
        <w:rPr>
          <w:rFonts w:eastAsiaTheme="minorEastAsia"/>
        </w:rPr>
        <w:t xml:space="preserve"> </w:t>
      </w:r>
      <w:r w:rsidR="003E7A91">
        <w:rPr>
          <w:rFonts w:eastAsiaTheme="minorEastAsia"/>
        </w:rPr>
        <w:t xml:space="preserve">  </w:t>
      </w:r>
      <w:r>
        <w:rPr>
          <w:rFonts w:eastAsiaTheme="minorEastAsia"/>
        </w:rPr>
        <w:t xml:space="preserve">has a stationary point at </w:t>
      </w:r>
      <m:oMath>
        <m:r>
          <w:rPr>
            <w:rFonts w:ascii="Cambria Math" w:eastAsiaTheme="minorEastAsia" w:hAnsi="Cambria Math"/>
          </w:rPr>
          <m:t>x=4</m:t>
        </m:r>
      </m:oMath>
      <w:r>
        <w:rPr>
          <w:rFonts w:eastAsiaTheme="minorEastAsia"/>
        </w:rPr>
        <w:t xml:space="preserve">. Find the value of </w:t>
      </w:r>
      <m:oMath>
        <m:r>
          <w:rPr>
            <w:rFonts w:ascii="Cambria Math" w:eastAsiaTheme="minorEastAsia" w:hAnsi="Cambria Math"/>
          </w:rPr>
          <m:t>a</m:t>
        </m:r>
      </m:oMath>
      <w:r>
        <w:rPr>
          <w:rFonts w:eastAsiaTheme="minorEastAsia"/>
        </w:rPr>
        <w:t>.</w:t>
      </w:r>
    </w:p>
    <w:p w:rsidR="006220E5" w:rsidRDefault="006220E5" w:rsidP="00670D63"/>
    <w:p w:rsidR="006220E5" w:rsidRDefault="006220E5" w:rsidP="00670D63"/>
    <w:p w:rsidR="006220E5" w:rsidRDefault="006220E5" w:rsidP="00670D63"/>
    <w:p w:rsidR="005A19E3" w:rsidRDefault="00B84AFE" w:rsidP="005A19E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5A19E3" w:rsidTr="008155C2">
        <w:tc>
          <w:tcPr>
            <w:tcW w:w="6771" w:type="dxa"/>
          </w:tcPr>
          <w:p w:rsidR="005A19E3" w:rsidRPr="005B3F5C" w:rsidRDefault="005A19E3" w:rsidP="00146DCE">
            <w:pPr>
              <w:rPr>
                <w:b/>
              </w:rPr>
            </w:pPr>
            <w:r w:rsidRPr="005B3F5C">
              <w:rPr>
                <w:b/>
              </w:rPr>
              <w:lastRenderedPageBreak/>
              <w:t xml:space="preserve">Question </w:t>
            </w:r>
            <w:r w:rsidR="00146DCE">
              <w:rPr>
                <w:b/>
              </w:rPr>
              <w:t>8</w:t>
            </w:r>
          </w:p>
        </w:tc>
        <w:tc>
          <w:tcPr>
            <w:tcW w:w="3911" w:type="dxa"/>
          </w:tcPr>
          <w:p w:rsidR="005A19E3" w:rsidRPr="005B3F5C" w:rsidRDefault="007E6CBB" w:rsidP="00B21DCA">
            <w:pPr>
              <w:jc w:val="right"/>
              <w:rPr>
                <w:b/>
              </w:rPr>
            </w:pPr>
            <w:r w:rsidRPr="005B3F5C">
              <w:rPr>
                <w:b/>
              </w:rPr>
              <w:t>[</w:t>
            </w:r>
            <w:r w:rsidR="00B21DCA">
              <w:rPr>
                <w:b/>
              </w:rPr>
              <w:t>6</w:t>
            </w:r>
            <w:r w:rsidRPr="005B3F5C">
              <w:rPr>
                <w:b/>
              </w:rPr>
              <w:t xml:space="preserve"> marks]</w:t>
            </w:r>
          </w:p>
        </w:tc>
      </w:tr>
    </w:tbl>
    <w:p w:rsidR="007E6CBB" w:rsidRDefault="007E6CBB" w:rsidP="007E6CBB"/>
    <w:p w:rsidR="007E6CBB" w:rsidRPr="0091445F" w:rsidRDefault="007E6CBB" w:rsidP="007E6CBB">
      <w:pPr>
        <w:rPr>
          <w:rFonts w:eastAsiaTheme="minorEastAsia"/>
        </w:rPr>
      </w:pPr>
      <w:r>
        <w:t>Use derivatives to find the stationary points(s), for the curve</w:t>
      </w:r>
      <w:proofErr w:type="gramStart"/>
      <w:r>
        <w:t xml:space="preserve">, </w:t>
      </w:r>
      <w:proofErr w:type="gramEnd"/>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10</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Hence, sketch the curve, clearly indicating all stationary point(s) and intercept(s).</w:t>
      </w:r>
    </w:p>
    <w:p w:rsidR="007E6CBB" w:rsidRPr="00B871F7" w:rsidRDefault="007E6CBB" w:rsidP="007E6CBB"/>
    <w:p w:rsidR="00B21DCA" w:rsidRPr="00B871F7" w:rsidRDefault="00B21DCA"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871F7" w:rsidRPr="00B871F7" w:rsidRDefault="00B871F7" w:rsidP="007E6CBB">
      <w:pPr>
        <w:rPr>
          <w:rFonts w:eastAsiaTheme="minorEastAsia"/>
        </w:rPr>
      </w:pPr>
    </w:p>
    <w:p w:rsidR="00B21DCA" w:rsidRPr="00B871F7" w:rsidRDefault="00B20F43" w:rsidP="007E6CBB">
      <w:r w:rsidRPr="00B871F7">
        <w:rPr>
          <w:rFonts w:eastAsiaTheme="minorEastAsia"/>
          <w:noProof/>
          <w:lang w:eastAsia="en-AU"/>
        </w:rPr>
        <w:pict>
          <v:shape id="_x0000_s1035" type="#_x0000_t75" style="position:absolute;margin-left:90pt;margin-top:9.45pt;width:342.45pt;height:237.6pt;z-index:251660288;mso-position-horizontal-relative:text;mso-position-vertical-relative:text">
            <v:imagedata r:id="rId12" o:title=""/>
          </v:shape>
          <o:OLEObject Type="Embed" ProgID="FXDraw.Graphic" ShapeID="_x0000_s1035" DrawAspect="Content" ObjectID="_1597498361" r:id="rId13"/>
        </w:pict>
      </w:r>
    </w:p>
    <w:p w:rsidR="00B21DCA" w:rsidRPr="00B871F7" w:rsidRDefault="00B21DCA" w:rsidP="007E6CBB"/>
    <w:p w:rsidR="00B21DCA" w:rsidRPr="00B871F7" w:rsidRDefault="00B21DCA" w:rsidP="007E6CBB"/>
    <w:p w:rsidR="00B21DCA" w:rsidRPr="00B871F7" w:rsidRDefault="00B21DCA" w:rsidP="007E6CBB"/>
    <w:p w:rsidR="00B21DCA" w:rsidRPr="00B871F7" w:rsidRDefault="00B21DCA" w:rsidP="007E6CBB"/>
    <w:p w:rsidR="00B21DCA" w:rsidRPr="00B871F7" w:rsidRDefault="00B21DCA" w:rsidP="007E6CBB"/>
    <w:p w:rsidR="00B21DCA" w:rsidRPr="00B871F7" w:rsidRDefault="00B21DCA" w:rsidP="007E6CBB"/>
    <w:p w:rsidR="00B21DCA" w:rsidRPr="00B871F7" w:rsidRDefault="00B21DCA" w:rsidP="007E6CBB"/>
    <w:p w:rsidR="00B21DCA" w:rsidRPr="00B871F7" w:rsidRDefault="00B21DCA" w:rsidP="007E6CBB"/>
    <w:p w:rsidR="00B21DCA" w:rsidRPr="00B871F7" w:rsidRDefault="00B21DCA" w:rsidP="007E6CBB"/>
    <w:p w:rsidR="00B21DCA" w:rsidRPr="00B871F7" w:rsidRDefault="00B21DCA" w:rsidP="007E6CBB"/>
    <w:p w:rsidR="00B21DCA" w:rsidRPr="00B871F7" w:rsidRDefault="00B21DCA" w:rsidP="007E6CBB"/>
    <w:p w:rsidR="00B21DCA" w:rsidRPr="00B871F7" w:rsidRDefault="00B21DCA" w:rsidP="007E6CBB"/>
    <w:p w:rsidR="00B21DCA" w:rsidRPr="00B871F7" w:rsidRDefault="00B21DCA" w:rsidP="007E6CBB"/>
    <w:p w:rsidR="00B21DCA" w:rsidRPr="00B871F7" w:rsidRDefault="00B21DCA" w:rsidP="007E6CBB"/>
    <w:p w:rsidR="005A19E3" w:rsidRDefault="005A19E3" w:rsidP="005A19E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5A19E3" w:rsidTr="008155C2">
        <w:tc>
          <w:tcPr>
            <w:tcW w:w="6771" w:type="dxa"/>
          </w:tcPr>
          <w:p w:rsidR="005A19E3" w:rsidRPr="005B3F5C" w:rsidRDefault="005A19E3" w:rsidP="00524438">
            <w:pPr>
              <w:rPr>
                <w:b/>
              </w:rPr>
            </w:pPr>
            <w:r w:rsidRPr="005B3F5C">
              <w:rPr>
                <w:b/>
              </w:rPr>
              <w:lastRenderedPageBreak/>
              <w:t xml:space="preserve">Question </w:t>
            </w:r>
            <w:r w:rsidR="00146DCE">
              <w:rPr>
                <w:b/>
              </w:rPr>
              <w:t>9</w:t>
            </w:r>
          </w:p>
        </w:tc>
        <w:tc>
          <w:tcPr>
            <w:tcW w:w="3911" w:type="dxa"/>
          </w:tcPr>
          <w:p w:rsidR="005A19E3" w:rsidRPr="005B3F5C" w:rsidRDefault="005A19E3" w:rsidP="00D6449E">
            <w:pPr>
              <w:jc w:val="right"/>
              <w:rPr>
                <w:b/>
              </w:rPr>
            </w:pPr>
            <w:r w:rsidRPr="005B3F5C">
              <w:rPr>
                <w:b/>
              </w:rPr>
              <w:t>[</w:t>
            </w:r>
            <w:r w:rsidR="00D6449E">
              <w:rPr>
                <w:b/>
              </w:rPr>
              <w:t>1</w:t>
            </w:r>
            <w:r w:rsidRPr="005B3F5C">
              <w:rPr>
                <w:b/>
              </w:rPr>
              <w:t xml:space="preserve">, </w:t>
            </w:r>
            <w:r w:rsidR="00D6449E">
              <w:rPr>
                <w:b/>
              </w:rPr>
              <w:t>2</w:t>
            </w:r>
            <w:r w:rsidR="00524438">
              <w:rPr>
                <w:b/>
              </w:rPr>
              <w:t xml:space="preserve">, </w:t>
            </w:r>
            <w:r w:rsidR="003B2865">
              <w:rPr>
                <w:b/>
              </w:rPr>
              <w:t>2</w:t>
            </w:r>
            <w:r w:rsidRPr="005B3F5C">
              <w:rPr>
                <w:b/>
              </w:rPr>
              <w:t xml:space="preserve"> = </w:t>
            </w:r>
            <w:r w:rsidR="003B2865">
              <w:rPr>
                <w:b/>
              </w:rPr>
              <w:t>5</w:t>
            </w:r>
            <w:r w:rsidRPr="005B3F5C">
              <w:rPr>
                <w:b/>
              </w:rPr>
              <w:t xml:space="preserve"> marks]</w:t>
            </w:r>
          </w:p>
        </w:tc>
      </w:tr>
    </w:tbl>
    <w:p w:rsidR="005A19E3" w:rsidRDefault="005A19E3" w:rsidP="005A19E3"/>
    <w:p w:rsidR="00830BDF" w:rsidRDefault="00846862" w:rsidP="005A19E3">
      <w:r>
        <w:t xml:space="preserve">A car is travelling in a straight line. </w:t>
      </w:r>
      <w:r w:rsidR="00D6449E">
        <w:t>The car’s</w:t>
      </w:r>
      <w:r>
        <w:t xml:space="preserve"> distance </w:t>
      </w:r>
      <m:oMath>
        <m:r>
          <w:rPr>
            <w:rFonts w:ascii="Cambria Math" w:hAnsi="Cambria Math"/>
          </w:rPr>
          <m:t>s</m:t>
        </m:r>
      </m:oMath>
      <w:r>
        <w:t xml:space="preserve"> metres, from a fixed point O, is given by,</w:t>
      </w:r>
    </w:p>
    <w:p w:rsidR="00846862" w:rsidRDefault="00846862" w:rsidP="005A19E3">
      <m:oMath>
        <m:r>
          <w:rPr>
            <w:rFonts w:ascii="Cambria Math" w:hAnsi="Cambria Math"/>
          </w:rPr>
          <m:t>s=10+14t+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t</m:t>
            </m:r>
          </m:e>
          <m:sup>
            <m:r>
              <w:rPr>
                <w:rFonts w:ascii="Cambria Math" w:hAnsi="Cambria Math"/>
              </w:rPr>
              <m:t>3</m:t>
            </m:r>
          </m:sup>
        </m:sSup>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t≥0</m:t>
        </m:r>
      </m:oMath>
      <w:r w:rsidR="00D6449E">
        <w:rPr>
          <w:rFonts w:eastAsiaTheme="minorEastAsia"/>
        </w:rPr>
        <w:t>,</w:t>
      </w:r>
      <w:r w:rsidR="00D6449E" w:rsidRPr="00D6449E">
        <w:t xml:space="preserve"> </w:t>
      </w:r>
      <w:r w:rsidR="00D6449E">
        <w:t xml:space="preserve">where time </w:t>
      </w:r>
      <m:oMath>
        <m:r>
          <w:rPr>
            <w:rFonts w:ascii="Cambria Math" w:hAnsi="Cambria Math"/>
          </w:rPr>
          <m:t>t</m:t>
        </m:r>
      </m:oMath>
      <w:r w:rsidR="00D6449E">
        <w:t xml:space="preserve"> is in seconds.</w:t>
      </w:r>
    </w:p>
    <w:p w:rsidR="00846862" w:rsidRDefault="00846862" w:rsidP="005A19E3"/>
    <w:p w:rsidR="008B1491" w:rsidRDefault="008B1491" w:rsidP="00846862">
      <w:pPr>
        <w:rPr>
          <w:rFonts w:eastAsiaTheme="minorEastAsia"/>
        </w:rPr>
      </w:pPr>
      <w:r>
        <w:t xml:space="preserve">a)   </w:t>
      </w:r>
      <w:r w:rsidR="00846862">
        <w:t>Find the initial velocity of the car</w:t>
      </w:r>
      <w:r>
        <w:rPr>
          <w:rFonts w:eastAsiaTheme="minorEastAsia"/>
        </w:rPr>
        <w:t>.</w:t>
      </w:r>
    </w:p>
    <w:p w:rsidR="008B1491" w:rsidRDefault="008B1491" w:rsidP="005A19E3">
      <w:pPr>
        <w:rPr>
          <w:rFonts w:eastAsiaTheme="minorEastAsia"/>
        </w:rPr>
      </w:pPr>
    </w:p>
    <w:p w:rsidR="00772EF1" w:rsidRPr="00B871F7" w:rsidRDefault="00772EF1" w:rsidP="005A19E3">
      <w:pPr>
        <w:rPr>
          <w:rFonts w:eastAsiaTheme="minorEastAsia"/>
        </w:rPr>
      </w:pPr>
    </w:p>
    <w:p w:rsidR="00B871F7" w:rsidRPr="00B871F7" w:rsidRDefault="00B871F7" w:rsidP="005A19E3">
      <w:pPr>
        <w:rPr>
          <w:rFonts w:eastAsiaTheme="minorEastAsia"/>
        </w:rPr>
      </w:pPr>
    </w:p>
    <w:p w:rsidR="00B871F7" w:rsidRDefault="00B871F7" w:rsidP="005A19E3">
      <w:pPr>
        <w:rPr>
          <w:rFonts w:eastAsiaTheme="minorEastAsia"/>
        </w:rPr>
      </w:pPr>
    </w:p>
    <w:p w:rsidR="00B871F7" w:rsidRPr="00B871F7" w:rsidRDefault="00B871F7" w:rsidP="005A19E3">
      <w:pPr>
        <w:rPr>
          <w:rFonts w:eastAsiaTheme="minorEastAsia"/>
        </w:rPr>
      </w:pPr>
    </w:p>
    <w:p w:rsidR="00EC44AB" w:rsidRDefault="00EC44AB" w:rsidP="005A19E3"/>
    <w:p w:rsidR="003B2865" w:rsidRDefault="003B2865" w:rsidP="005A19E3"/>
    <w:p w:rsidR="0030181A" w:rsidRDefault="0030181A"/>
    <w:p w:rsidR="00D912DB" w:rsidRPr="00172B37" w:rsidRDefault="00D912DB">
      <w:pPr>
        <w:rPr>
          <w:rFonts w:eastAsiaTheme="minorEastAsia"/>
        </w:rPr>
      </w:pPr>
      <w:r>
        <w:t xml:space="preserve">b)   </w:t>
      </w:r>
      <w:r w:rsidR="00172B37">
        <w:t>Find when the velocity of the car is 18 ms</w:t>
      </w:r>
      <w:r w:rsidR="00172B37">
        <w:rPr>
          <w:vertAlign w:val="superscript"/>
        </w:rPr>
        <w:t>-1</w:t>
      </w:r>
      <w:r w:rsidR="00172B37">
        <w:t>.</w:t>
      </w:r>
    </w:p>
    <w:p w:rsidR="00D912DB" w:rsidRDefault="00D912DB"/>
    <w:p w:rsidR="00D912DB" w:rsidRPr="00B871F7" w:rsidRDefault="00D912DB">
      <w:pPr>
        <w:rPr>
          <w:rFonts w:eastAsiaTheme="minorEastAsia"/>
        </w:rPr>
      </w:pPr>
    </w:p>
    <w:p w:rsidR="00B871F7" w:rsidRPr="00B871F7" w:rsidRDefault="00B871F7">
      <w:pPr>
        <w:rPr>
          <w:rFonts w:eastAsiaTheme="minorEastAsia"/>
        </w:rPr>
      </w:pPr>
    </w:p>
    <w:p w:rsidR="00B871F7" w:rsidRDefault="00B871F7">
      <w:pPr>
        <w:rPr>
          <w:rFonts w:eastAsiaTheme="minorEastAsia"/>
        </w:rPr>
      </w:pPr>
    </w:p>
    <w:p w:rsidR="00B871F7" w:rsidRDefault="00B871F7">
      <w:pPr>
        <w:rPr>
          <w:rFonts w:eastAsiaTheme="minorEastAsia"/>
        </w:rPr>
      </w:pPr>
    </w:p>
    <w:p w:rsidR="00B871F7" w:rsidRDefault="00B871F7">
      <w:pPr>
        <w:rPr>
          <w:rFonts w:eastAsiaTheme="minorEastAsia"/>
        </w:rPr>
      </w:pPr>
    </w:p>
    <w:p w:rsidR="00B871F7" w:rsidRDefault="00B871F7">
      <w:pPr>
        <w:rPr>
          <w:rFonts w:eastAsiaTheme="minorEastAsia"/>
        </w:rPr>
      </w:pPr>
    </w:p>
    <w:p w:rsidR="00B871F7" w:rsidRPr="00B871F7" w:rsidRDefault="00B871F7">
      <w:pPr>
        <w:rPr>
          <w:rFonts w:eastAsiaTheme="minorEastAsia"/>
        </w:rPr>
      </w:pPr>
    </w:p>
    <w:p w:rsidR="00EC44AB" w:rsidRDefault="00EC44AB"/>
    <w:p w:rsidR="003B2865" w:rsidRDefault="003B2865"/>
    <w:p w:rsidR="003B2865" w:rsidRDefault="003B2865"/>
    <w:p w:rsidR="00EC44AB" w:rsidRDefault="003653D8" w:rsidP="00172B37">
      <w:r>
        <w:t xml:space="preserve">c)   </w:t>
      </w:r>
      <w:r w:rsidR="00172B37">
        <w:t>Find the average speed of the car in the first 4 seconds</w:t>
      </w:r>
      <w:r w:rsidR="00EC44AB">
        <w:t>.</w:t>
      </w:r>
    </w:p>
    <w:p w:rsidR="003653D8" w:rsidRDefault="003653D8"/>
    <w:p w:rsidR="003B2865" w:rsidRPr="00B871F7" w:rsidRDefault="003B2865">
      <w:pPr>
        <w:rPr>
          <w:rFonts w:eastAsiaTheme="minorEastAsia"/>
        </w:rPr>
      </w:pPr>
    </w:p>
    <w:p w:rsidR="003653D8" w:rsidRPr="00B871F7" w:rsidRDefault="003653D8"/>
    <w:p w:rsidR="00D24011" w:rsidRDefault="00D24011">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D24011" w:rsidTr="007140BC">
        <w:tc>
          <w:tcPr>
            <w:tcW w:w="6771" w:type="dxa"/>
          </w:tcPr>
          <w:p w:rsidR="00D24011" w:rsidRPr="005B3F5C" w:rsidRDefault="00D24011" w:rsidP="00AF299C">
            <w:pPr>
              <w:rPr>
                <w:b/>
              </w:rPr>
            </w:pPr>
            <w:r w:rsidRPr="005B3F5C">
              <w:rPr>
                <w:b/>
              </w:rPr>
              <w:lastRenderedPageBreak/>
              <w:t xml:space="preserve">Question </w:t>
            </w:r>
            <w:r w:rsidR="00AF299C">
              <w:rPr>
                <w:b/>
              </w:rPr>
              <w:t>10</w:t>
            </w:r>
          </w:p>
        </w:tc>
        <w:tc>
          <w:tcPr>
            <w:tcW w:w="3911" w:type="dxa"/>
          </w:tcPr>
          <w:p w:rsidR="00D24011" w:rsidRPr="005B3F5C" w:rsidRDefault="00D24011" w:rsidP="00A830D3">
            <w:pPr>
              <w:jc w:val="right"/>
              <w:rPr>
                <w:b/>
              </w:rPr>
            </w:pPr>
            <w:r w:rsidRPr="005B3F5C">
              <w:rPr>
                <w:b/>
              </w:rPr>
              <w:t>[</w:t>
            </w:r>
            <w:r w:rsidR="004B23A3">
              <w:rPr>
                <w:b/>
              </w:rPr>
              <w:t>1</w:t>
            </w:r>
            <w:r>
              <w:rPr>
                <w:b/>
              </w:rPr>
              <w:t xml:space="preserve">, </w:t>
            </w:r>
            <w:r w:rsidR="00A830D3">
              <w:rPr>
                <w:b/>
              </w:rPr>
              <w:t>1</w:t>
            </w:r>
            <w:r w:rsidR="00915FD6">
              <w:rPr>
                <w:b/>
              </w:rPr>
              <w:t>,</w:t>
            </w:r>
            <w:r w:rsidR="005E5C75">
              <w:rPr>
                <w:b/>
              </w:rPr>
              <w:t xml:space="preserve"> 2,</w:t>
            </w:r>
            <w:r w:rsidR="00ED3EDB">
              <w:rPr>
                <w:b/>
              </w:rPr>
              <w:t xml:space="preserve"> 2</w:t>
            </w:r>
            <w:r>
              <w:rPr>
                <w:b/>
              </w:rPr>
              <w:t xml:space="preserve"> = </w:t>
            </w:r>
            <w:r w:rsidR="00A830D3">
              <w:rPr>
                <w:b/>
              </w:rPr>
              <w:t>6</w:t>
            </w:r>
            <w:r>
              <w:rPr>
                <w:b/>
              </w:rPr>
              <w:t xml:space="preserve"> </w:t>
            </w:r>
            <w:r w:rsidRPr="005B3F5C">
              <w:rPr>
                <w:b/>
              </w:rPr>
              <w:t>marks]</w:t>
            </w:r>
          </w:p>
        </w:tc>
      </w:tr>
    </w:tbl>
    <w:p w:rsidR="003B7F77" w:rsidRDefault="003B7F77" w:rsidP="003B7F77"/>
    <w:p w:rsidR="00285E61" w:rsidRDefault="00942E14" w:rsidP="003B7F77">
      <w:pPr>
        <w:rPr>
          <w:rFonts w:eastAsiaTheme="minorEastAsia"/>
        </w:rPr>
      </w:pPr>
      <w:r>
        <w:t xml:space="preserve">A crack in an oil pipe on the ocean floor </w:t>
      </w:r>
      <w:r w:rsidR="00285E61">
        <w:t>leaks oil to the surface</w:t>
      </w:r>
      <w:r w:rsidR="00D6449E">
        <w:t>.</w:t>
      </w:r>
      <w:r w:rsidR="00285E61">
        <w:t xml:space="preserve"> </w:t>
      </w:r>
      <w:r w:rsidR="00D6449E">
        <w:t>The</w:t>
      </w:r>
      <w:r w:rsidR="00285E61">
        <w:t xml:space="preserve"> total area of oil contamination on the ocean’s surface, in square kilometres (km</w:t>
      </w:r>
      <w:r w:rsidR="00285E61">
        <w:rPr>
          <w:vertAlign w:val="superscript"/>
        </w:rPr>
        <w:t>2</w:t>
      </w:r>
      <w:r w:rsidR="00285E61">
        <w:t>), is modelled by the function</w:t>
      </w:r>
      <w:proofErr w:type="gramStart"/>
      <w:r w:rsidR="00285E61">
        <w:t xml:space="preserve">, </w:t>
      </w:r>
      <w:proofErr w:type="gramEnd"/>
      <m:oMath>
        <m:r>
          <w:rPr>
            <w:rFonts w:ascii="Cambria Math" w:hAnsi="Cambria Math"/>
          </w:rPr>
          <m:t>A=0.05(3</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-55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+248t)</m:t>
        </m:r>
      </m:oMath>
      <w:r w:rsidR="00CF708D">
        <w:rPr>
          <w:rFonts w:eastAsiaTheme="minorEastAsia"/>
        </w:rPr>
        <w:t xml:space="preserve">, where </w:t>
      </w:r>
      <m:oMath>
        <m:r>
          <w:rPr>
            <w:rFonts w:ascii="Cambria Math" w:eastAsiaTheme="minorEastAsia" w:hAnsi="Cambria Math"/>
          </w:rPr>
          <m:t>t</m:t>
        </m:r>
      </m:oMath>
      <w:r w:rsidR="00CF708D">
        <w:rPr>
          <w:rFonts w:eastAsiaTheme="minorEastAsia"/>
        </w:rPr>
        <w:t xml:space="preserve"> is the number of days since the pipe started to leak oil.</w:t>
      </w:r>
    </w:p>
    <w:p w:rsidR="00285E61" w:rsidRDefault="00285E61" w:rsidP="003B7F77">
      <w:pPr>
        <w:rPr>
          <w:rFonts w:eastAsiaTheme="minorEastAsia"/>
        </w:rPr>
      </w:pPr>
    </w:p>
    <w:p w:rsidR="00285E61" w:rsidRDefault="00CF708D" w:rsidP="003B7F77">
      <w:pPr>
        <w:rPr>
          <w:rFonts w:eastAsiaTheme="minorEastAsia"/>
        </w:rPr>
      </w:pPr>
      <w:r>
        <w:rPr>
          <w:rFonts w:eastAsiaTheme="minorEastAsia"/>
        </w:rPr>
        <w:t xml:space="preserve">a)   Find an expression for the rate of change in </w:t>
      </w:r>
      <m:oMath>
        <m:r>
          <w:rPr>
            <w:rFonts w:ascii="Cambria Math" w:eastAsiaTheme="minorEastAsia" w:hAnsi="Cambria Math"/>
          </w:rPr>
          <m:t>A</m:t>
        </m:r>
      </m:oMath>
      <w:r>
        <w:rPr>
          <w:rFonts w:eastAsiaTheme="minorEastAsia"/>
        </w:rPr>
        <w:t xml:space="preserve"> with respect to </w:t>
      </w:r>
      <m:oMath>
        <m:r>
          <w:rPr>
            <w:rFonts w:ascii="Cambria Math" w:eastAsiaTheme="minorEastAsia" w:hAnsi="Cambria Math"/>
          </w:rPr>
          <m:t>t</m:t>
        </m:r>
      </m:oMath>
      <w:r>
        <w:rPr>
          <w:rFonts w:eastAsiaTheme="minorEastAsia"/>
        </w:rPr>
        <w:t>.</w:t>
      </w:r>
    </w:p>
    <w:p w:rsidR="008D769D" w:rsidRPr="001E6F10" w:rsidRDefault="008D769D" w:rsidP="003B7F77">
      <w:pPr>
        <w:rPr>
          <w:rFonts w:eastAsiaTheme="minorEastAsia"/>
        </w:rPr>
      </w:pPr>
    </w:p>
    <w:p w:rsidR="001E6F10" w:rsidRPr="001E6F10" w:rsidRDefault="001E6F10" w:rsidP="003B7F77">
      <w:pPr>
        <w:rPr>
          <w:rFonts w:eastAsiaTheme="minorEastAsia"/>
        </w:rPr>
      </w:pPr>
    </w:p>
    <w:p w:rsidR="001E6F10" w:rsidRDefault="001E6F10" w:rsidP="003B7F77">
      <w:pPr>
        <w:rPr>
          <w:rFonts w:eastAsiaTheme="minorEastAsia"/>
        </w:rPr>
      </w:pPr>
    </w:p>
    <w:p w:rsidR="001E6F10" w:rsidRDefault="001E6F10" w:rsidP="003B7F77">
      <w:pPr>
        <w:rPr>
          <w:rFonts w:eastAsiaTheme="minorEastAsia"/>
        </w:rPr>
      </w:pPr>
    </w:p>
    <w:p w:rsidR="001E6F10" w:rsidRDefault="001E6F10" w:rsidP="003B7F77">
      <w:pPr>
        <w:rPr>
          <w:rFonts w:eastAsiaTheme="minorEastAsia"/>
        </w:rPr>
      </w:pPr>
    </w:p>
    <w:p w:rsidR="001E6F10" w:rsidRDefault="001E6F10" w:rsidP="003B7F77">
      <w:pPr>
        <w:rPr>
          <w:rFonts w:eastAsiaTheme="minorEastAsia"/>
        </w:rPr>
      </w:pPr>
    </w:p>
    <w:p w:rsidR="001E6F10" w:rsidRPr="001E6F10" w:rsidRDefault="001E6F10" w:rsidP="003B7F77">
      <w:pPr>
        <w:rPr>
          <w:rFonts w:eastAsiaTheme="minorEastAsia"/>
        </w:rPr>
      </w:pPr>
    </w:p>
    <w:p w:rsidR="00ED3EDB" w:rsidRDefault="00ED3EDB" w:rsidP="003B7F77">
      <w:pPr>
        <w:rPr>
          <w:rFonts w:eastAsiaTheme="minorEastAsia"/>
        </w:rPr>
      </w:pPr>
    </w:p>
    <w:p w:rsidR="008D769D" w:rsidRDefault="008D769D" w:rsidP="003B7F77">
      <w:pPr>
        <w:rPr>
          <w:rFonts w:eastAsiaTheme="minorEastAsia"/>
        </w:rPr>
      </w:pPr>
      <w:r>
        <w:rPr>
          <w:rFonts w:eastAsiaTheme="minorEastAsia"/>
        </w:rPr>
        <w:t xml:space="preserve">b)   Find the rate of change in </w:t>
      </w:r>
      <m:oMath>
        <m:r>
          <w:rPr>
            <w:rFonts w:ascii="Cambria Math" w:eastAsiaTheme="minorEastAsia" w:hAnsi="Cambria Math"/>
          </w:rPr>
          <m:t>A</m:t>
        </m:r>
      </m:oMath>
      <w:r>
        <w:rPr>
          <w:rFonts w:eastAsiaTheme="minorEastAsia"/>
        </w:rPr>
        <w:t xml:space="preserve"> with respect to </w:t>
      </w:r>
      <m:oMath>
        <m:r>
          <w:rPr>
            <w:rFonts w:ascii="Cambria Math" w:eastAsiaTheme="minorEastAsia" w:hAnsi="Cambria Math"/>
          </w:rPr>
          <m:t>t</m:t>
        </m:r>
      </m:oMath>
      <w:r>
        <w:rPr>
          <w:rFonts w:eastAsiaTheme="minorEastAsia"/>
        </w:rPr>
        <w:t xml:space="preserve"> after 1 day of the oil starting to leak into the ocean.</w:t>
      </w:r>
    </w:p>
    <w:p w:rsidR="008D769D" w:rsidRDefault="008D769D" w:rsidP="003B7F77">
      <w:pPr>
        <w:rPr>
          <w:rFonts w:eastAsiaTheme="minorEastAsia"/>
        </w:rPr>
      </w:pPr>
    </w:p>
    <w:p w:rsidR="00861638" w:rsidRDefault="00861638" w:rsidP="003B7F77">
      <w:pPr>
        <w:rPr>
          <w:rFonts w:eastAsiaTheme="minorEastAsia"/>
        </w:rPr>
      </w:pPr>
    </w:p>
    <w:p w:rsidR="00ED3EDB" w:rsidRDefault="00ED3EDB" w:rsidP="003B7F77">
      <w:pPr>
        <w:rPr>
          <w:rFonts w:eastAsiaTheme="minorEastAsia"/>
        </w:rPr>
      </w:pPr>
    </w:p>
    <w:p w:rsidR="00915FD6" w:rsidRDefault="00915FD6" w:rsidP="003B7F77">
      <w:pPr>
        <w:rPr>
          <w:rFonts w:eastAsiaTheme="minorEastAsia"/>
        </w:rPr>
      </w:pPr>
    </w:p>
    <w:p w:rsidR="001E6F10" w:rsidRDefault="001E6F10" w:rsidP="003B7F77">
      <w:pPr>
        <w:rPr>
          <w:rFonts w:eastAsiaTheme="minorEastAsia"/>
        </w:rPr>
      </w:pPr>
    </w:p>
    <w:p w:rsidR="001E6F10" w:rsidRDefault="001E6F10" w:rsidP="003B7F77">
      <w:pPr>
        <w:rPr>
          <w:rFonts w:eastAsiaTheme="minorEastAsia"/>
        </w:rPr>
      </w:pPr>
    </w:p>
    <w:p w:rsidR="001E6F10" w:rsidRDefault="001E6F10" w:rsidP="003B7F77">
      <w:pPr>
        <w:rPr>
          <w:rFonts w:eastAsiaTheme="minorEastAsia"/>
        </w:rPr>
      </w:pPr>
    </w:p>
    <w:p w:rsidR="001E6F10" w:rsidRDefault="001E6F10" w:rsidP="003B7F77">
      <w:pPr>
        <w:rPr>
          <w:rFonts w:eastAsiaTheme="minorEastAsia"/>
        </w:rPr>
      </w:pPr>
    </w:p>
    <w:p w:rsidR="001E6F10" w:rsidRDefault="001E6F10" w:rsidP="003B7F77">
      <w:pPr>
        <w:rPr>
          <w:rFonts w:eastAsiaTheme="minorEastAsia"/>
        </w:rPr>
      </w:pPr>
    </w:p>
    <w:p w:rsidR="00915FD6" w:rsidRDefault="00915FD6" w:rsidP="00915FD6">
      <w:pPr>
        <w:rPr>
          <w:rFonts w:eastAsiaTheme="minorEastAsia"/>
        </w:rPr>
      </w:pPr>
      <w:r>
        <w:rPr>
          <w:rFonts w:eastAsiaTheme="minorEastAsia"/>
        </w:rPr>
        <w:t>The oil company that owns the pipe are quick to respond to the broken pipe and start to repair the pipe</w:t>
      </w:r>
      <w:r w:rsidR="0049630F">
        <w:rPr>
          <w:rFonts w:eastAsiaTheme="minorEastAsia"/>
        </w:rPr>
        <w:t xml:space="preserve"> and clean the ocean surface of oil contamination</w:t>
      </w:r>
      <w:r>
        <w:rPr>
          <w:rFonts w:eastAsiaTheme="minorEastAsia"/>
        </w:rPr>
        <w:t>.</w:t>
      </w:r>
    </w:p>
    <w:p w:rsidR="00915FD6" w:rsidRDefault="00915FD6" w:rsidP="00915FD6">
      <w:pPr>
        <w:rPr>
          <w:rFonts w:eastAsiaTheme="minorEastAsia"/>
        </w:rPr>
      </w:pPr>
    </w:p>
    <w:p w:rsidR="00915FD6" w:rsidRDefault="00915FD6" w:rsidP="00915FD6">
      <w:pPr>
        <w:rPr>
          <w:rFonts w:eastAsiaTheme="minorEastAsia"/>
        </w:rPr>
      </w:pPr>
      <w:r>
        <w:rPr>
          <w:rFonts w:eastAsiaTheme="minorEastAsia"/>
        </w:rPr>
        <w:t xml:space="preserve">c)   </w:t>
      </w:r>
      <w:r w:rsidR="0049630F">
        <w:rPr>
          <w:rFonts w:eastAsiaTheme="minorEastAsia"/>
        </w:rPr>
        <w:t>After how many</w:t>
      </w:r>
      <w:r>
        <w:rPr>
          <w:rFonts w:eastAsiaTheme="minorEastAsia"/>
        </w:rPr>
        <w:t xml:space="preserve"> day is the spread of oil on the ocean surface stopped?</w:t>
      </w:r>
    </w:p>
    <w:p w:rsidR="00861638" w:rsidRDefault="00861638" w:rsidP="003B7F77">
      <w:pPr>
        <w:rPr>
          <w:rFonts w:eastAsiaTheme="minorEastAsia"/>
        </w:rPr>
      </w:pPr>
    </w:p>
    <w:p w:rsidR="00CF708D" w:rsidRPr="001E6F10" w:rsidRDefault="00CF708D" w:rsidP="003B7F77">
      <w:pPr>
        <w:rPr>
          <w:rFonts w:eastAsiaTheme="minorEastAsia"/>
        </w:rPr>
      </w:pPr>
    </w:p>
    <w:p w:rsidR="001E6F10" w:rsidRPr="001E6F10" w:rsidRDefault="001E6F10" w:rsidP="003B7F77">
      <w:pPr>
        <w:rPr>
          <w:rFonts w:eastAsiaTheme="minorEastAsia"/>
        </w:rPr>
      </w:pPr>
    </w:p>
    <w:p w:rsidR="001E6F10" w:rsidRPr="001E6F10" w:rsidRDefault="001E6F10" w:rsidP="003B7F77">
      <w:pPr>
        <w:rPr>
          <w:rFonts w:eastAsiaTheme="minorEastAsia"/>
        </w:rPr>
      </w:pPr>
    </w:p>
    <w:p w:rsidR="001E6F10" w:rsidRPr="001E6F10" w:rsidRDefault="001E6F10" w:rsidP="003B7F77">
      <w:pPr>
        <w:rPr>
          <w:rFonts w:eastAsiaTheme="minorEastAsia"/>
        </w:rPr>
      </w:pPr>
    </w:p>
    <w:p w:rsidR="001E6F10" w:rsidRPr="001E6F10" w:rsidRDefault="001E6F10" w:rsidP="003B7F77">
      <w:pPr>
        <w:rPr>
          <w:rFonts w:eastAsiaTheme="minorEastAsia"/>
        </w:rPr>
      </w:pPr>
    </w:p>
    <w:p w:rsidR="001E6F10" w:rsidRPr="001E6F10" w:rsidRDefault="001E6F10" w:rsidP="003B7F77">
      <w:pPr>
        <w:rPr>
          <w:rFonts w:eastAsiaTheme="minorEastAsia"/>
        </w:rPr>
      </w:pPr>
    </w:p>
    <w:p w:rsidR="001E6F10" w:rsidRDefault="001E6F10" w:rsidP="003B7F77">
      <w:pPr>
        <w:rPr>
          <w:rFonts w:eastAsiaTheme="minorEastAsia"/>
        </w:rPr>
      </w:pPr>
    </w:p>
    <w:p w:rsidR="001E6F10" w:rsidRPr="001E6F10" w:rsidRDefault="001E6F10" w:rsidP="003B7F77">
      <w:pPr>
        <w:rPr>
          <w:rFonts w:eastAsiaTheme="minorEastAsia"/>
        </w:rPr>
      </w:pPr>
    </w:p>
    <w:p w:rsidR="001E6F10" w:rsidRDefault="001E6F10" w:rsidP="003B7F77">
      <w:pPr>
        <w:rPr>
          <w:rFonts w:eastAsiaTheme="minorEastAsia"/>
        </w:rPr>
      </w:pPr>
    </w:p>
    <w:p w:rsidR="00ED3EDB" w:rsidRDefault="00ED3EDB" w:rsidP="003B7F77">
      <w:pPr>
        <w:rPr>
          <w:rFonts w:eastAsiaTheme="minorEastAsia"/>
        </w:rPr>
      </w:pPr>
    </w:p>
    <w:p w:rsidR="009865D5" w:rsidRDefault="009865D5" w:rsidP="009865D5">
      <w:pPr>
        <w:rPr>
          <w:rFonts w:eastAsiaTheme="minorEastAsia"/>
        </w:rPr>
      </w:pPr>
      <w:r>
        <w:rPr>
          <w:rFonts w:eastAsiaTheme="minorEastAsia"/>
        </w:rPr>
        <w:t xml:space="preserve">d)   Find the rate of change in </w:t>
      </w:r>
      <m:oMath>
        <m:r>
          <w:rPr>
            <w:rFonts w:ascii="Cambria Math" w:eastAsiaTheme="minorEastAsia" w:hAnsi="Cambria Math"/>
          </w:rPr>
          <m:t>A</m:t>
        </m:r>
      </m:oMath>
      <w:r>
        <w:rPr>
          <w:rFonts w:eastAsiaTheme="minorEastAsia"/>
        </w:rPr>
        <w:t xml:space="preserve"> with respect to </w:t>
      </w:r>
      <m:oMath>
        <m:r>
          <w:rPr>
            <w:rFonts w:ascii="Cambria Math" w:eastAsiaTheme="minorEastAsia" w:hAnsi="Cambria Math"/>
          </w:rPr>
          <m:t>t</m:t>
        </m:r>
      </m:oMath>
      <w:r>
        <w:rPr>
          <w:rFonts w:eastAsiaTheme="minorEastAsia"/>
        </w:rPr>
        <w:t xml:space="preserve"> after 6 days of the oil starting to leak into the ocean. Briefly</w:t>
      </w:r>
    </w:p>
    <w:p w:rsidR="009865D5" w:rsidRDefault="009865D5" w:rsidP="009865D5">
      <w:pPr>
        <w:rPr>
          <w:rFonts w:eastAsiaTheme="minorEastAsia"/>
        </w:rPr>
      </w:pPr>
      <w:r>
        <w:rPr>
          <w:rFonts w:eastAsiaTheme="minorEastAsia"/>
        </w:rPr>
        <w:t xml:space="preserve">       comment on the meaning of this result.</w:t>
      </w:r>
    </w:p>
    <w:p w:rsidR="009865D5" w:rsidRDefault="009865D5" w:rsidP="009865D5">
      <w:pPr>
        <w:rPr>
          <w:rFonts w:eastAsiaTheme="minorEastAsia"/>
        </w:rPr>
      </w:pPr>
    </w:p>
    <w:p w:rsidR="00473942" w:rsidRPr="003B300D" w:rsidRDefault="003B300D" w:rsidP="003B7F77">
      <w:pPr>
        <w:rPr>
          <w:rFonts w:eastAsiaTheme="minorEastAsia"/>
        </w:rPr>
      </w:pPr>
      <w:r>
        <w:rPr>
          <w:rFonts w:eastAsiaTheme="minorEastAsia"/>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911"/>
      </w:tblGrid>
      <w:tr w:rsidR="003B300D" w:rsidTr="00193CE0">
        <w:tc>
          <w:tcPr>
            <w:tcW w:w="6771" w:type="dxa"/>
          </w:tcPr>
          <w:p w:rsidR="003B300D" w:rsidRPr="005B3F5C" w:rsidRDefault="003B300D" w:rsidP="00193CE0">
            <w:pPr>
              <w:rPr>
                <w:b/>
              </w:rPr>
            </w:pPr>
            <w:r w:rsidRPr="005B3F5C">
              <w:rPr>
                <w:b/>
              </w:rPr>
              <w:lastRenderedPageBreak/>
              <w:t xml:space="preserve">Question </w:t>
            </w:r>
            <w:r>
              <w:rPr>
                <w:b/>
              </w:rPr>
              <w:t>11</w:t>
            </w:r>
          </w:p>
        </w:tc>
        <w:tc>
          <w:tcPr>
            <w:tcW w:w="3911" w:type="dxa"/>
          </w:tcPr>
          <w:p w:rsidR="003B300D" w:rsidRPr="005B3F5C" w:rsidRDefault="003B300D" w:rsidP="00F04091">
            <w:pPr>
              <w:jc w:val="right"/>
              <w:rPr>
                <w:b/>
              </w:rPr>
            </w:pPr>
            <w:r w:rsidRPr="005B3F5C">
              <w:rPr>
                <w:b/>
              </w:rPr>
              <w:t>[</w:t>
            </w:r>
            <w:r>
              <w:rPr>
                <w:b/>
              </w:rPr>
              <w:t xml:space="preserve">1, </w:t>
            </w:r>
            <w:r w:rsidR="00BA5B8F">
              <w:rPr>
                <w:b/>
              </w:rPr>
              <w:t>3</w:t>
            </w:r>
            <w:r>
              <w:rPr>
                <w:b/>
              </w:rPr>
              <w:t xml:space="preserve">, </w:t>
            </w:r>
            <w:r w:rsidR="00F04091">
              <w:rPr>
                <w:b/>
              </w:rPr>
              <w:t>4</w:t>
            </w:r>
            <w:r>
              <w:rPr>
                <w:b/>
              </w:rPr>
              <w:t xml:space="preserve"> = </w:t>
            </w:r>
            <w:r w:rsidR="00F04091">
              <w:rPr>
                <w:b/>
              </w:rPr>
              <w:t>8</w:t>
            </w:r>
            <w:r>
              <w:rPr>
                <w:b/>
              </w:rPr>
              <w:t xml:space="preserve"> </w:t>
            </w:r>
            <w:r w:rsidRPr="005B3F5C">
              <w:rPr>
                <w:b/>
              </w:rPr>
              <w:t>marks]</w:t>
            </w:r>
          </w:p>
        </w:tc>
      </w:tr>
    </w:tbl>
    <w:p w:rsidR="00473942" w:rsidRDefault="00473942" w:rsidP="003B7F77"/>
    <w:p w:rsidR="0027565F" w:rsidRDefault="00A971F6" w:rsidP="00D24011">
      <w:pPr>
        <w:rPr>
          <w:rFonts w:eastAsiaTheme="minorEastAsia"/>
        </w:rPr>
      </w:pPr>
      <w:r>
        <w:rPr>
          <w:rFonts w:eastAsiaTheme="minorEastAsia"/>
        </w:rPr>
        <w:t xml:space="preserve">A </w:t>
      </w:r>
      <w:r w:rsidR="001223D3">
        <w:rPr>
          <w:rFonts w:eastAsiaTheme="minorEastAsia"/>
        </w:rPr>
        <w:t xml:space="preserve">rectangular sheet of cardboard, 40 cm by 60 </w:t>
      </w:r>
      <w:proofErr w:type="gramStart"/>
      <w:r w:rsidR="001223D3">
        <w:rPr>
          <w:rFonts w:eastAsiaTheme="minorEastAsia"/>
        </w:rPr>
        <w:t>cm</w:t>
      </w:r>
      <w:r w:rsidR="00D6449E">
        <w:rPr>
          <w:rFonts w:eastAsiaTheme="minorEastAsia"/>
        </w:rPr>
        <w:t>,</w:t>
      </w:r>
      <w:proofErr w:type="gramEnd"/>
      <w:r w:rsidR="001223D3">
        <w:rPr>
          <w:rFonts w:eastAsiaTheme="minorEastAsia"/>
        </w:rPr>
        <w:t xml:space="preserve"> is to be made into a closed rectangular box. A square of side, </w:t>
      </w:r>
    </w:p>
    <w:p w:rsidR="003B7F77" w:rsidRDefault="0027565F" w:rsidP="00D24011">
      <w:pPr>
        <w:rPr>
          <w:rFonts w:eastAsiaTheme="minorEastAsia"/>
        </w:rPr>
      </w:pPr>
      <m:oMath>
        <m:r>
          <w:rPr>
            <w:rFonts w:ascii="Cambria Math" w:eastAsiaTheme="minorEastAsia" w:hAnsi="Cambria Math"/>
          </w:rPr>
          <m:t>x</m:t>
        </m:r>
      </m:oMath>
      <w:r w:rsidR="001223D3">
        <w:rPr>
          <w:rFonts w:eastAsiaTheme="minorEastAsia"/>
        </w:rPr>
        <w:t xml:space="preserve"> cm, is removed from each of the corners A and B of the cardboard. A rectangle </w:t>
      </w:r>
      <m:oMath>
        <m:r>
          <w:rPr>
            <w:rFonts w:ascii="Cambria Math" w:eastAsiaTheme="minorEastAsia" w:hAnsi="Cambria Math"/>
          </w:rPr>
          <m:t>x</m:t>
        </m:r>
      </m:oMath>
      <w:r w:rsidR="001223D3">
        <w:rPr>
          <w:rFonts w:eastAsiaTheme="minorEastAsia"/>
        </w:rPr>
        <w:t xml:space="preserve"> cm by </w:t>
      </w:r>
      <m:oMath>
        <m:r>
          <w:rPr>
            <w:rFonts w:ascii="Cambria Math" w:eastAsiaTheme="minorEastAsia" w:hAnsi="Cambria Math"/>
          </w:rPr>
          <m:t>y</m:t>
        </m:r>
      </m:oMath>
      <w:r w:rsidR="001223D3">
        <w:rPr>
          <w:rFonts w:eastAsiaTheme="minorEastAsia"/>
        </w:rPr>
        <w:t xml:space="preserve"> cm, is removed from each of the corners C and D of the cardboard.</w:t>
      </w:r>
    </w:p>
    <w:p w:rsidR="001223D3" w:rsidRDefault="00B20F43" w:rsidP="00D24011">
      <w:pPr>
        <w:rPr>
          <w:rFonts w:eastAsiaTheme="minorEastAsia"/>
        </w:rPr>
      </w:pPr>
      <w:r>
        <w:rPr>
          <w:rFonts w:eastAsiaTheme="minorEastAsia"/>
          <w:noProof/>
          <w:lang w:eastAsia="en-AU"/>
        </w:rPr>
        <w:pict>
          <v:shape id="_x0000_s1036" type="#_x0000_t75" style="position:absolute;margin-left:288.8pt;margin-top:2.85pt;width:254.15pt;height:164.85pt;z-index:251661312;mso-position-horizontal-relative:text;mso-position-vertical-relative:text">
            <v:imagedata r:id="rId14" o:title=""/>
          </v:shape>
          <o:OLEObject Type="Embed" ProgID="FXDraw.Graphic" ShapeID="_x0000_s1036" DrawAspect="Content" ObjectID="_1597498362" r:id="rId15"/>
        </w:pict>
      </w:r>
    </w:p>
    <w:p w:rsidR="001223D3" w:rsidRDefault="001223D3" w:rsidP="00D24011">
      <w:pPr>
        <w:rPr>
          <w:rFonts w:eastAsiaTheme="minorEastAsia"/>
        </w:rPr>
      </w:pPr>
      <w:r>
        <w:rPr>
          <w:rFonts w:eastAsiaTheme="minorEastAsia"/>
        </w:rPr>
        <w:t xml:space="preserve">a)   Show that the length of the box is given by </w:t>
      </w:r>
      <m:oMath>
        <m:r>
          <w:rPr>
            <w:rFonts w:ascii="Cambria Math" w:eastAsiaTheme="minorEastAsia" w:hAnsi="Cambria Math"/>
          </w:rPr>
          <m:t>L=60-2x</m:t>
        </m:r>
      </m:oMath>
      <w:r w:rsidR="0027565F">
        <w:rPr>
          <w:rFonts w:eastAsiaTheme="minorEastAsia"/>
        </w:rPr>
        <w:t>.</w:t>
      </w:r>
    </w:p>
    <w:p w:rsidR="0027565F" w:rsidRDefault="0027565F" w:rsidP="00D24011">
      <w:pPr>
        <w:rPr>
          <w:rFonts w:eastAsiaTheme="minorEastAsia"/>
        </w:rPr>
      </w:pPr>
    </w:p>
    <w:p w:rsidR="001126A3" w:rsidRPr="00B20F43" w:rsidRDefault="001126A3" w:rsidP="00D24011">
      <w:pPr>
        <w:rPr>
          <w:rFonts w:eastAsiaTheme="minorEastAsia"/>
        </w:rPr>
      </w:pPr>
    </w:p>
    <w:p w:rsidR="00B20F43" w:rsidRPr="00B20F43" w:rsidRDefault="00B20F43" w:rsidP="00D24011">
      <w:pPr>
        <w:rPr>
          <w:rFonts w:eastAsiaTheme="minorEastAsia"/>
        </w:rPr>
      </w:pPr>
    </w:p>
    <w:p w:rsidR="00B20F43" w:rsidRDefault="00B20F43" w:rsidP="00D24011">
      <w:pPr>
        <w:rPr>
          <w:rFonts w:eastAsiaTheme="minorEastAsia"/>
        </w:rPr>
      </w:pPr>
    </w:p>
    <w:p w:rsidR="00B20F43" w:rsidRDefault="00B20F43" w:rsidP="00D24011">
      <w:pPr>
        <w:rPr>
          <w:rFonts w:eastAsiaTheme="minorEastAsia"/>
        </w:rPr>
      </w:pPr>
    </w:p>
    <w:p w:rsidR="00B20F43" w:rsidRDefault="00B20F43" w:rsidP="00D24011">
      <w:pPr>
        <w:rPr>
          <w:rFonts w:eastAsiaTheme="minorEastAsia"/>
        </w:rPr>
      </w:pPr>
    </w:p>
    <w:p w:rsidR="00B20F43" w:rsidRDefault="00B20F43" w:rsidP="00D24011">
      <w:pPr>
        <w:rPr>
          <w:rFonts w:eastAsiaTheme="minorEastAsia"/>
        </w:rPr>
      </w:pPr>
    </w:p>
    <w:p w:rsidR="00B20F43" w:rsidRPr="00B20F43" w:rsidRDefault="00B20F43" w:rsidP="00D24011">
      <w:pPr>
        <w:rPr>
          <w:rFonts w:eastAsiaTheme="minorEastAsia"/>
        </w:rPr>
      </w:pPr>
    </w:p>
    <w:p w:rsidR="001126A3" w:rsidRDefault="0027565F" w:rsidP="00D24011">
      <w:pPr>
        <w:rPr>
          <w:rFonts w:eastAsiaTheme="minorEastAsia"/>
        </w:rPr>
      </w:pPr>
      <w:r>
        <w:rPr>
          <w:rFonts w:eastAsiaTheme="minorEastAsia"/>
        </w:rPr>
        <w:t>b)   Show that the volume</w:t>
      </w:r>
      <w:proofErr w:type="gramStart"/>
      <w:r>
        <w:rPr>
          <w:rFonts w:eastAsiaTheme="minorEastAsia"/>
        </w:rPr>
        <w:t xml:space="preserve">, </w:t>
      </w:r>
      <w:proofErr w:type="gramEnd"/>
      <m:oMath>
        <m:r>
          <w:rPr>
            <w:rFonts w:ascii="Cambria Math" w:eastAsiaTheme="minorEastAsia" w:hAnsi="Cambria Math"/>
          </w:rPr>
          <m:t>V</m:t>
        </m:r>
      </m:oMath>
      <w:r>
        <w:rPr>
          <w:rFonts w:eastAsiaTheme="minorEastAsia"/>
        </w:rPr>
        <w:t>, of the box is given by</w:t>
      </w:r>
    </w:p>
    <w:p w:rsidR="0027565F" w:rsidRDefault="001126A3" w:rsidP="00D24011">
      <w:pPr>
        <w:rPr>
          <w:rFonts w:eastAsiaTheme="minorEastAsia"/>
        </w:rPr>
      </w:pPr>
      <w:r>
        <w:rPr>
          <w:rFonts w:eastAsiaTheme="minorEastAsia"/>
        </w:rPr>
        <w:t xml:space="preserve">      </w:t>
      </w:r>
      <w:r w:rsidR="0027565F">
        <w:rPr>
          <w:rFonts w:eastAsiaTheme="minorEastAsia"/>
        </w:rPr>
        <w:t xml:space="preserve"> </w:t>
      </w:r>
      <m:oMath>
        <m:r>
          <w:rPr>
            <w:rFonts w:ascii="Cambria Math" w:eastAsiaTheme="minorEastAsia" w:hAnsi="Cambria Math"/>
          </w:rPr>
          <m:t>V=x(60-2x)(20-x)</m:t>
        </m:r>
      </m:oMath>
    </w:p>
    <w:p w:rsidR="00473942" w:rsidRPr="00B20F43" w:rsidRDefault="00473942" w:rsidP="00D24011">
      <w:pPr>
        <w:rPr>
          <w:rFonts w:eastAsiaTheme="minorEastAsia"/>
        </w:rPr>
      </w:pPr>
    </w:p>
    <w:p w:rsidR="0027565F" w:rsidRPr="00B20F43" w:rsidRDefault="0027565F"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B20F43" w:rsidRPr="00B20F43" w:rsidRDefault="00B20F43" w:rsidP="00D24011">
      <w:pPr>
        <w:rPr>
          <w:rFonts w:eastAsiaTheme="minorEastAsia"/>
        </w:rPr>
      </w:pPr>
    </w:p>
    <w:p w:rsidR="0027565F" w:rsidRDefault="0027565F" w:rsidP="00D24011">
      <w:pPr>
        <w:rPr>
          <w:rFonts w:eastAsiaTheme="minorEastAsia"/>
        </w:rPr>
      </w:pPr>
    </w:p>
    <w:p w:rsidR="00FD7246" w:rsidRDefault="00FD7246" w:rsidP="00D24011">
      <w:pPr>
        <w:rPr>
          <w:rFonts w:eastAsiaTheme="minorEastAsia"/>
        </w:rPr>
      </w:pPr>
    </w:p>
    <w:p w:rsidR="0027565F" w:rsidRDefault="0027565F" w:rsidP="00D24011">
      <w:pPr>
        <w:rPr>
          <w:rFonts w:eastAsiaTheme="minorEastAsia"/>
        </w:rPr>
      </w:pPr>
      <w:r>
        <w:rPr>
          <w:rFonts w:eastAsiaTheme="minorEastAsia"/>
        </w:rPr>
        <w:t>c)   Use calculus to find the dimensions of the box that will maximise its volume, all correct to 2 decimal places.</w:t>
      </w:r>
    </w:p>
    <w:p w:rsidR="00473942" w:rsidRDefault="00473942" w:rsidP="00D24011"/>
    <w:p w:rsidR="00CC6AA7" w:rsidRPr="00B20F43" w:rsidRDefault="00CC6AA7" w:rsidP="00D24011">
      <w:bookmarkStart w:id="1" w:name="_GoBack"/>
      <w:bookmarkEnd w:id="1"/>
    </w:p>
    <w:sectPr w:rsidR="00CC6AA7" w:rsidRPr="00B20F43" w:rsidSect="002833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360"/>
    <w:rsid w:val="0000490E"/>
    <w:rsid w:val="00004C0D"/>
    <w:rsid w:val="000061FC"/>
    <w:rsid w:val="0000655D"/>
    <w:rsid w:val="00007828"/>
    <w:rsid w:val="00007EDA"/>
    <w:rsid w:val="000113FD"/>
    <w:rsid w:val="00011494"/>
    <w:rsid w:val="00013260"/>
    <w:rsid w:val="00014EDF"/>
    <w:rsid w:val="00015F39"/>
    <w:rsid w:val="00017F2F"/>
    <w:rsid w:val="000268C9"/>
    <w:rsid w:val="0002695E"/>
    <w:rsid w:val="00026C64"/>
    <w:rsid w:val="00027866"/>
    <w:rsid w:val="000311C0"/>
    <w:rsid w:val="000319A1"/>
    <w:rsid w:val="00031B5E"/>
    <w:rsid w:val="000322D8"/>
    <w:rsid w:val="00033C92"/>
    <w:rsid w:val="00036911"/>
    <w:rsid w:val="00041F21"/>
    <w:rsid w:val="0004375B"/>
    <w:rsid w:val="00047A25"/>
    <w:rsid w:val="00047D39"/>
    <w:rsid w:val="00047E08"/>
    <w:rsid w:val="000505FD"/>
    <w:rsid w:val="000506C3"/>
    <w:rsid w:val="000506C9"/>
    <w:rsid w:val="0005399D"/>
    <w:rsid w:val="00054EF3"/>
    <w:rsid w:val="00056740"/>
    <w:rsid w:val="000600C2"/>
    <w:rsid w:val="00063476"/>
    <w:rsid w:val="00064622"/>
    <w:rsid w:val="000668CB"/>
    <w:rsid w:val="00070ED1"/>
    <w:rsid w:val="000718D7"/>
    <w:rsid w:val="00074D96"/>
    <w:rsid w:val="000768BE"/>
    <w:rsid w:val="00076AD2"/>
    <w:rsid w:val="000821F7"/>
    <w:rsid w:val="00082B45"/>
    <w:rsid w:val="0008438A"/>
    <w:rsid w:val="000859FA"/>
    <w:rsid w:val="00091A85"/>
    <w:rsid w:val="000948F9"/>
    <w:rsid w:val="00095B70"/>
    <w:rsid w:val="00096304"/>
    <w:rsid w:val="00096325"/>
    <w:rsid w:val="000979BE"/>
    <w:rsid w:val="000A1340"/>
    <w:rsid w:val="000A23BB"/>
    <w:rsid w:val="000A373E"/>
    <w:rsid w:val="000A59BB"/>
    <w:rsid w:val="000B2095"/>
    <w:rsid w:val="000B4730"/>
    <w:rsid w:val="000C05D3"/>
    <w:rsid w:val="000C1771"/>
    <w:rsid w:val="000C32DC"/>
    <w:rsid w:val="000D0105"/>
    <w:rsid w:val="000D2B7E"/>
    <w:rsid w:val="000D675B"/>
    <w:rsid w:val="000E0899"/>
    <w:rsid w:val="000E0A95"/>
    <w:rsid w:val="000E30F4"/>
    <w:rsid w:val="000E3F36"/>
    <w:rsid w:val="000E7F39"/>
    <w:rsid w:val="000F1C51"/>
    <w:rsid w:val="000F2558"/>
    <w:rsid w:val="000F3BB5"/>
    <w:rsid w:val="000F4D46"/>
    <w:rsid w:val="000F7371"/>
    <w:rsid w:val="0010177A"/>
    <w:rsid w:val="001033B0"/>
    <w:rsid w:val="001035D1"/>
    <w:rsid w:val="001057AD"/>
    <w:rsid w:val="00107711"/>
    <w:rsid w:val="00107729"/>
    <w:rsid w:val="00111561"/>
    <w:rsid w:val="001117A8"/>
    <w:rsid w:val="001126A3"/>
    <w:rsid w:val="00112719"/>
    <w:rsid w:val="00113119"/>
    <w:rsid w:val="001223D3"/>
    <w:rsid w:val="001243AD"/>
    <w:rsid w:val="00124578"/>
    <w:rsid w:val="00125377"/>
    <w:rsid w:val="00126AD7"/>
    <w:rsid w:val="001275F7"/>
    <w:rsid w:val="001303F3"/>
    <w:rsid w:val="00130E01"/>
    <w:rsid w:val="00131F26"/>
    <w:rsid w:val="00132AFF"/>
    <w:rsid w:val="00133543"/>
    <w:rsid w:val="00133C8A"/>
    <w:rsid w:val="00134D45"/>
    <w:rsid w:val="00134EEE"/>
    <w:rsid w:val="0013509C"/>
    <w:rsid w:val="001359CC"/>
    <w:rsid w:val="001406BC"/>
    <w:rsid w:val="00140820"/>
    <w:rsid w:val="00140AEE"/>
    <w:rsid w:val="001459FB"/>
    <w:rsid w:val="00146DCE"/>
    <w:rsid w:val="00152DBD"/>
    <w:rsid w:val="0015540B"/>
    <w:rsid w:val="00155630"/>
    <w:rsid w:val="00156F64"/>
    <w:rsid w:val="00160E62"/>
    <w:rsid w:val="00163FB2"/>
    <w:rsid w:val="00164AEF"/>
    <w:rsid w:val="0017009D"/>
    <w:rsid w:val="001704FE"/>
    <w:rsid w:val="00171B07"/>
    <w:rsid w:val="00172725"/>
    <w:rsid w:val="00172B37"/>
    <w:rsid w:val="00173C6E"/>
    <w:rsid w:val="00174940"/>
    <w:rsid w:val="00175F0E"/>
    <w:rsid w:val="00176FB6"/>
    <w:rsid w:val="00181003"/>
    <w:rsid w:val="00181D9F"/>
    <w:rsid w:val="00182A14"/>
    <w:rsid w:val="00185B73"/>
    <w:rsid w:val="00187D0D"/>
    <w:rsid w:val="0019233B"/>
    <w:rsid w:val="00193718"/>
    <w:rsid w:val="00193CE0"/>
    <w:rsid w:val="001A232B"/>
    <w:rsid w:val="001A28E2"/>
    <w:rsid w:val="001A560D"/>
    <w:rsid w:val="001A63D3"/>
    <w:rsid w:val="001A7272"/>
    <w:rsid w:val="001B2644"/>
    <w:rsid w:val="001B339E"/>
    <w:rsid w:val="001B545A"/>
    <w:rsid w:val="001C1504"/>
    <w:rsid w:val="001C40AC"/>
    <w:rsid w:val="001C4D64"/>
    <w:rsid w:val="001C610E"/>
    <w:rsid w:val="001D0CF6"/>
    <w:rsid w:val="001E2E86"/>
    <w:rsid w:val="001E2F30"/>
    <w:rsid w:val="001E39B1"/>
    <w:rsid w:val="001E450A"/>
    <w:rsid w:val="001E6F10"/>
    <w:rsid w:val="001E71A0"/>
    <w:rsid w:val="001E7A9C"/>
    <w:rsid w:val="001F04AF"/>
    <w:rsid w:val="001F188C"/>
    <w:rsid w:val="001F3415"/>
    <w:rsid w:val="001F4D68"/>
    <w:rsid w:val="001F5167"/>
    <w:rsid w:val="001F53D2"/>
    <w:rsid w:val="001F76D9"/>
    <w:rsid w:val="00200D6F"/>
    <w:rsid w:val="00205A24"/>
    <w:rsid w:val="00206908"/>
    <w:rsid w:val="00207FAF"/>
    <w:rsid w:val="00211745"/>
    <w:rsid w:val="00215D15"/>
    <w:rsid w:val="00225C90"/>
    <w:rsid w:val="00227AB3"/>
    <w:rsid w:val="00236F73"/>
    <w:rsid w:val="0024225D"/>
    <w:rsid w:val="0024598D"/>
    <w:rsid w:val="00250081"/>
    <w:rsid w:val="00253FBB"/>
    <w:rsid w:val="00256086"/>
    <w:rsid w:val="00256D8D"/>
    <w:rsid w:val="00261561"/>
    <w:rsid w:val="00261A1A"/>
    <w:rsid w:val="0026638F"/>
    <w:rsid w:val="002670B1"/>
    <w:rsid w:val="00267ADE"/>
    <w:rsid w:val="00271924"/>
    <w:rsid w:val="00272AB3"/>
    <w:rsid w:val="0027565F"/>
    <w:rsid w:val="00283360"/>
    <w:rsid w:val="002836FA"/>
    <w:rsid w:val="00285E61"/>
    <w:rsid w:val="00286214"/>
    <w:rsid w:val="002909FE"/>
    <w:rsid w:val="002919AD"/>
    <w:rsid w:val="00291FF8"/>
    <w:rsid w:val="00294584"/>
    <w:rsid w:val="0029465E"/>
    <w:rsid w:val="00295C9B"/>
    <w:rsid w:val="002979E4"/>
    <w:rsid w:val="002A2897"/>
    <w:rsid w:val="002A610F"/>
    <w:rsid w:val="002A6E5C"/>
    <w:rsid w:val="002B078E"/>
    <w:rsid w:val="002B5557"/>
    <w:rsid w:val="002C1D3E"/>
    <w:rsid w:val="002C3B66"/>
    <w:rsid w:val="002C53D0"/>
    <w:rsid w:val="002C5943"/>
    <w:rsid w:val="002C66C3"/>
    <w:rsid w:val="002D304A"/>
    <w:rsid w:val="002E06B8"/>
    <w:rsid w:val="002E341E"/>
    <w:rsid w:val="002E6AF4"/>
    <w:rsid w:val="002E6BB5"/>
    <w:rsid w:val="002E6D9B"/>
    <w:rsid w:val="002F4034"/>
    <w:rsid w:val="002F5314"/>
    <w:rsid w:val="002F776F"/>
    <w:rsid w:val="0030181A"/>
    <w:rsid w:val="003068B4"/>
    <w:rsid w:val="00311EFF"/>
    <w:rsid w:val="003120E2"/>
    <w:rsid w:val="00315624"/>
    <w:rsid w:val="003165F3"/>
    <w:rsid w:val="00320ACA"/>
    <w:rsid w:val="00320BFE"/>
    <w:rsid w:val="00321D13"/>
    <w:rsid w:val="0032232A"/>
    <w:rsid w:val="00325952"/>
    <w:rsid w:val="00333050"/>
    <w:rsid w:val="0033320E"/>
    <w:rsid w:val="003372D1"/>
    <w:rsid w:val="00340A94"/>
    <w:rsid w:val="00342628"/>
    <w:rsid w:val="00342836"/>
    <w:rsid w:val="00342BC8"/>
    <w:rsid w:val="00344BFA"/>
    <w:rsid w:val="00346CB7"/>
    <w:rsid w:val="0034714A"/>
    <w:rsid w:val="00351188"/>
    <w:rsid w:val="00352D43"/>
    <w:rsid w:val="003535A7"/>
    <w:rsid w:val="00354657"/>
    <w:rsid w:val="00362F87"/>
    <w:rsid w:val="00364928"/>
    <w:rsid w:val="003653D8"/>
    <w:rsid w:val="00366720"/>
    <w:rsid w:val="00367525"/>
    <w:rsid w:val="00370C5D"/>
    <w:rsid w:val="00372675"/>
    <w:rsid w:val="00382182"/>
    <w:rsid w:val="00394B30"/>
    <w:rsid w:val="003950AC"/>
    <w:rsid w:val="003A133E"/>
    <w:rsid w:val="003A1D14"/>
    <w:rsid w:val="003A2986"/>
    <w:rsid w:val="003A3BAD"/>
    <w:rsid w:val="003A588C"/>
    <w:rsid w:val="003A5A1F"/>
    <w:rsid w:val="003A6581"/>
    <w:rsid w:val="003B1E02"/>
    <w:rsid w:val="003B25A6"/>
    <w:rsid w:val="003B2865"/>
    <w:rsid w:val="003B300D"/>
    <w:rsid w:val="003B32A2"/>
    <w:rsid w:val="003B4360"/>
    <w:rsid w:val="003B5B43"/>
    <w:rsid w:val="003B7F77"/>
    <w:rsid w:val="003C5848"/>
    <w:rsid w:val="003C715A"/>
    <w:rsid w:val="003D2CDB"/>
    <w:rsid w:val="003D360B"/>
    <w:rsid w:val="003D5D7E"/>
    <w:rsid w:val="003D68CD"/>
    <w:rsid w:val="003E1243"/>
    <w:rsid w:val="003E2DA5"/>
    <w:rsid w:val="003E4F9D"/>
    <w:rsid w:val="003E51FC"/>
    <w:rsid w:val="003E6702"/>
    <w:rsid w:val="003E7A91"/>
    <w:rsid w:val="003E7BAA"/>
    <w:rsid w:val="003F1222"/>
    <w:rsid w:val="003F280D"/>
    <w:rsid w:val="003F2A37"/>
    <w:rsid w:val="003F3D13"/>
    <w:rsid w:val="003F4211"/>
    <w:rsid w:val="003F5ED8"/>
    <w:rsid w:val="00405B2C"/>
    <w:rsid w:val="0040791F"/>
    <w:rsid w:val="00410659"/>
    <w:rsid w:val="004147E9"/>
    <w:rsid w:val="00416196"/>
    <w:rsid w:val="004203A5"/>
    <w:rsid w:val="004203B5"/>
    <w:rsid w:val="00420B52"/>
    <w:rsid w:val="00422B32"/>
    <w:rsid w:val="00422D89"/>
    <w:rsid w:val="004253F6"/>
    <w:rsid w:val="00427547"/>
    <w:rsid w:val="0043057A"/>
    <w:rsid w:val="00430B06"/>
    <w:rsid w:val="004361DC"/>
    <w:rsid w:val="00440D4B"/>
    <w:rsid w:val="004412A6"/>
    <w:rsid w:val="00441D22"/>
    <w:rsid w:val="00444349"/>
    <w:rsid w:val="00444768"/>
    <w:rsid w:val="00444C13"/>
    <w:rsid w:val="00446C7D"/>
    <w:rsid w:val="00450B38"/>
    <w:rsid w:val="00451E21"/>
    <w:rsid w:val="00461003"/>
    <w:rsid w:val="00462DF9"/>
    <w:rsid w:val="00463C24"/>
    <w:rsid w:val="004669FB"/>
    <w:rsid w:val="004677D6"/>
    <w:rsid w:val="0046797D"/>
    <w:rsid w:val="0047171F"/>
    <w:rsid w:val="00473942"/>
    <w:rsid w:val="004754E7"/>
    <w:rsid w:val="00475CDE"/>
    <w:rsid w:val="00477BD8"/>
    <w:rsid w:val="00480093"/>
    <w:rsid w:val="0048069D"/>
    <w:rsid w:val="00480C78"/>
    <w:rsid w:val="00486D7A"/>
    <w:rsid w:val="004870A5"/>
    <w:rsid w:val="00487269"/>
    <w:rsid w:val="00492284"/>
    <w:rsid w:val="004935AE"/>
    <w:rsid w:val="00493B22"/>
    <w:rsid w:val="00493EC5"/>
    <w:rsid w:val="00495A4F"/>
    <w:rsid w:val="00496294"/>
    <w:rsid w:val="0049630F"/>
    <w:rsid w:val="004A1498"/>
    <w:rsid w:val="004A2CDA"/>
    <w:rsid w:val="004A408A"/>
    <w:rsid w:val="004A4DB9"/>
    <w:rsid w:val="004A5067"/>
    <w:rsid w:val="004A7840"/>
    <w:rsid w:val="004B0729"/>
    <w:rsid w:val="004B23A3"/>
    <w:rsid w:val="004B2BC2"/>
    <w:rsid w:val="004B3225"/>
    <w:rsid w:val="004B5730"/>
    <w:rsid w:val="004B75E6"/>
    <w:rsid w:val="004C115A"/>
    <w:rsid w:val="004D0BC2"/>
    <w:rsid w:val="004D439D"/>
    <w:rsid w:val="004E1B36"/>
    <w:rsid w:val="004E229B"/>
    <w:rsid w:val="004E314B"/>
    <w:rsid w:val="004F2C9B"/>
    <w:rsid w:val="004F74FE"/>
    <w:rsid w:val="00505192"/>
    <w:rsid w:val="005058C3"/>
    <w:rsid w:val="00517FE4"/>
    <w:rsid w:val="00524438"/>
    <w:rsid w:val="00530277"/>
    <w:rsid w:val="00532257"/>
    <w:rsid w:val="00534206"/>
    <w:rsid w:val="00535D03"/>
    <w:rsid w:val="005362CF"/>
    <w:rsid w:val="005446EC"/>
    <w:rsid w:val="005479FE"/>
    <w:rsid w:val="00552630"/>
    <w:rsid w:val="00555288"/>
    <w:rsid w:val="005558C0"/>
    <w:rsid w:val="00557095"/>
    <w:rsid w:val="00567725"/>
    <w:rsid w:val="00571B08"/>
    <w:rsid w:val="005728DA"/>
    <w:rsid w:val="00573040"/>
    <w:rsid w:val="005741F1"/>
    <w:rsid w:val="005810D3"/>
    <w:rsid w:val="005817DB"/>
    <w:rsid w:val="00583AC8"/>
    <w:rsid w:val="00583B85"/>
    <w:rsid w:val="005858E2"/>
    <w:rsid w:val="0059445D"/>
    <w:rsid w:val="00595017"/>
    <w:rsid w:val="00596DE3"/>
    <w:rsid w:val="005A1839"/>
    <w:rsid w:val="005A19E3"/>
    <w:rsid w:val="005A665A"/>
    <w:rsid w:val="005A6EBE"/>
    <w:rsid w:val="005A7BE3"/>
    <w:rsid w:val="005B00D3"/>
    <w:rsid w:val="005B031A"/>
    <w:rsid w:val="005B0629"/>
    <w:rsid w:val="005B0A51"/>
    <w:rsid w:val="005B3F5C"/>
    <w:rsid w:val="005B50AA"/>
    <w:rsid w:val="005B6FFF"/>
    <w:rsid w:val="005B7849"/>
    <w:rsid w:val="005C1E67"/>
    <w:rsid w:val="005C3F50"/>
    <w:rsid w:val="005C58DD"/>
    <w:rsid w:val="005D2F9B"/>
    <w:rsid w:val="005D46D9"/>
    <w:rsid w:val="005D5576"/>
    <w:rsid w:val="005D72D2"/>
    <w:rsid w:val="005D7315"/>
    <w:rsid w:val="005E16E7"/>
    <w:rsid w:val="005E2CE1"/>
    <w:rsid w:val="005E392F"/>
    <w:rsid w:val="005E4A7A"/>
    <w:rsid w:val="005E5C75"/>
    <w:rsid w:val="005E79F8"/>
    <w:rsid w:val="005F00D9"/>
    <w:rsid w:val="005F151C"/>
    <w:rsid w:val="005F28E4"/>
    <w:rsid w:val="005F2C6F"/>
    <w:rsid w:val="005F3C99"/>
    <w:rsid w:val="005F43A5"/>
    <w:rsid w:val="00600DB0"/>
    <w:rsid w:val="006056CB"/>
    <w:rsid w:val="00605E89"/>
    <w:rsid w:val="00606063"/>
    <w:rsid w:val="00606904"/>
    <w:rsid w:val="006073E1"/>
    <w:rsid w:val="006100B6"/>
    <w:rsid w:val="00613F9C"/>
    <w:rsid w:val="006142ED"/>
    <w:rsid w:val="006154B5"/>
    <w:rsid w:val="00616784"/>
    <w:rsid w:val="00617AC5"/>
    <w:rsid w:val="0062075F"/>
    <w:rsid w:val="00621BC4"/>
    <w:rsid w:val="00621C4F"/>
    <w:rsid w:val="006220E5"/>
    <w:rsid w:val="0062418F"/>
    <w:rsid w:val="006254C1"/>
    <w:rsid w:val="00632660"/>
    <w:rsid w:val="00632D44"/>
    <w:rsid w:val="00634B14"/>
    <w:rsid w:val="006403A1"/>
    <w:rsid w:val="00641CDA"/>
    <w:rsid w:val="00642E1F"/>
    <w:rsid w:val="006444AC"/>
    <w:rsid w:val="00646014"/>
    <w:rsid w:val="006472C7"/>
    <w:rsid w:val="0065052E"/>
    <w:rsid w:val="00652A55"/>
    <w:rsid w:val="00654B9D"/>
    <w:rsid w:val="00656E75"/>
    <w:rsid w:val="0065721F"/>
    <w:rsid w:val="00657372"/>
    <w:rsid w:val="006670A0"/>
    <w:rsid w:val="00670D63"/>
    <w:rsid w:val="006766A5"/>
    <w:rsid w:val="00676C00"/>
    <w:rsid w:val="00682274"/>
    <w:rsid w:val="0068331A"/>
    <w:rsid w:val="00684C2F"/>
    <w:rsid w:val="00687795"/>
    <w:rsid w:val="00690243"/>
    <w:rsid w:val="006918C0"/>
    <w:rsid w:val="00692DF8"/>
    <w:rsid w:val="00697C0B"/>
    <w:rsid w:val="006A2A64"/>
    <w:rsid w:val="006A2AB4"/>
    <w:rsid w:val="006A3A29"/>
    <w:rsid w:val="006A4DC8"/>
    <w:rsid w:val="006B207A"/>
    <w:rsid w:val="006B79BE"/>
    <w:rsid w:val="006C14FF"/>
    <w:rsid w:val="006C1EF4"/>
    <w:rsid w:val="006C291E"/>
    <w:rsid w:val="006C3C20"/>
    <w:rsid w:val="006C6F35"/>
    <w:rsid w:val="006C7CDB"/>
    <w:rsid w:val="006D2436"/>
    <w:rsid w:val="006D6C92"/>
    <w:rsid w:val="006E1F41"/>
    <w:rsid w:val="006E3390"/>
    <w:rsid w:val="006E592E"/>
    <w:rsid w:val="006E7345"/>
    <w:rsid w:val="006F28F4"/>
    <w:rsid w:val="006F2A49"/>
    <w:rsid w:val="006F4875"/>
    <w:rsid w:val="006F559A"/>
    <w:rsid w:val="006F684F"/>
    <w:rsid w:val="006F74F1"/>
    <w:rsid w:val="00701F27"/>
    <w:rsid w:val="0070564D"/>
    <w:rsid w:val="00706C0F"/>
    <w:rsid w:val="00707668"/>
    <w:rsid w:val="0071126C"/>
    <w:rsid w:val="007140BC"/>
    <w:rsid w:val="007142C7"/>
    <w:rsid w:val="00724248"/>
    <w:rsid w:val="00724387"/>
    <w:rsid w:val="007263E9"/>
    <w:rsid w:val="00727AED"/>
    <w:rsid w:val="00731B19"/>
    <w:rsid w:val="007320C5"/>
    <w:rsid w:val="0073311A"/>
    <w:rsid w:val="007337AA"/>
    <w:rsid w:val="00735EA5"/>
    <w:rsid w:val="00737250"/>
    <w:rsid w:val="007426EA"/>
    <w:rsid w:val="00746C4A"/>
    <w:rsid w:val="0075313F"/>
    <w:rsid w:val="00753EEE"/>
    <w:rsid w:val="00757312"/>
    <w:rsid w:val="00757634"/>
    <w:rsid w:val="0076077E"/>
    <w:rsid w:val="00767395"/>
    <w:rsid w:val="007676C8"/>
    <w:rsid w:val="00772541"/>
    <w:rsid w:val="00772EF1"/>
    <w:rsid w:val="007770BE"/>
    <w:rsid w:val="0078045C"/>
    <w:rsid w:val="007806CC"/>
    <w:rsid w:val="00780FEB"/>
    <w:rsid w:val="007859C9"/>
    <w:rsid w:val="00786FDC"/>
    <w:rsid w:val="00792C05"/>
    <w:rsid w:val="0079547B"/>
    <w:rsid w:val="007A1A15"/>
    <w:rsid w:val="007B0367"/>
    <w:rsid w:val="007B1634"/>
    <w:rsid w:val="007B21E5"/>
    <w:rsid w:val="007B2A97"/>
    <w:rsid w:val="007B62FC"/>
    <w:rsid w:val="007C01C5"/>
    <w:rsid w:val="007C0FA3"/>
    <w:rsid w:val="007C2BED"/>
    <w:rsid w:val="007C2D1C"/>
    <w:rsid w:val="007C4B42"/>
    <w:rsid w:val="007C5ADE"/>
    <w:rsid w:val="007C72DC"/>
    <w:rsid w:val="007D0B01"/>
    <w:rsid w:val="007D5629"/>
    <w:rsid w:val="007E0C7C"/>
    <w:rsid w:val="007E0D5F"/>
    <w:rsid w:val="007E10E5"/>
    <w:rsid w:val="007E13CB"/>
    <w:rsid w:val="007E6CBB"/>
    <w:rsid w:val="007E73F2"/>
    <w:rsid w:val="007F0622"/>
    <w:rsid w:val="007F1231"/>
    <w:rsid w:val="007F185C"/>
    <w:rsid w:val="007F354C"/>
    <w:rsid w:val="007F5689"/>
    <w:rsid w:val="007F6276"/>
    <w:rsid w:val="0080108F"/>
    <w:rsid w:val="0080136A"/>
    <w:rsid w:val="008013E6"/>
    <w:rsid w:val="008037B2"/>
    <w:rsid w:val="008045D0"/>
    <w:rsid w:val="00805C6F"/>
    <w:rsid w:val="00811E47"/>
    <w:rsid w:val="008142DD"/>
    <w:rsid w:val="008155C2"/>
    <w:rsid w:val="008205E2"/>
    <w:rsid w:val="00824F63"/>
    <w:rsid w:val="00825C7D"/>
    <w:rsid w:val="00827CB8"/>
    <w:rsid w:val="00830BDF"/>
    <w:rsid w:val="00830F97"/>
    <w:rsid w:val="00831C07"/>
    <w:rsid w:val="008325CC"/>
    <w:rsid w:val="008409BA"/>
    <w:rsid w:val="008411E0"/>
    <w:rsid w:val="008416E0"/>
    <w:rsid w:val="00842F6A"/>
    <w:rsid w:val="0084548F"/>
    <w:rsid w:val="00846862"/>
    <w:rsid w:val="00846A6C"/>
    <w:rsid w:val="00846C97"/>
    <w:rsid w:val="00851F6D"/>
    <w:rsid w:val="008553A0"/>
    <w:rsid w:val="00857DF7"/>
    <w:rsid w:val="00861638"/>
    <w:rsid w:val="0086510A"/>
    <w:rsid w:val="00866AAD"/>
    <w:rsid w:val="00870A03"/>
    <w:rsid w:val="00876133"/>
    <w:rsid w:val="008800B6"/>
    <w:rsid w:val="00882810"/>
    <w:rsid w:val="00882F85"/>
    <w:rsid w:val="008845AE"/>
    <w:rsid w:val="00895BF3"/>
    <w:rsid w:val="00895F1A"/>
    <w:rsid w:val="00896A55"/>
    <w:rsid w:val="008A1C28"/>
    <w:rsid w:val="008A1F60"/>
    <w:rsid w:val="008A47C5"/>
    <w:rsid w:val="008A5BB9"/>
    <w:rsid w:val="008B07CB"/>
    <w:rsid w:val="008B0A52"/>
    <w:rsid w:val="008B1491"/>
    <w:rsid w:val="008B2ACB"/>
    <w:rsid w:val="008B3108"/>
    <w:rsid w:val="008C1D25"/>
    <w:rsid w:val="008C3100"/>
    <w:rsid w:val="008C6D0C"/>
    <w:rsid w:val="008D2BA9"/>
    <w:rsid w:val="008D40E5"/>
    <w:rsid w:val="008D5499"/>
    <w:rsid w:val="008D769D"/>
    <w:rsid w:val="008E0940"/>
    <w:rsid w:val="008E1AF9"/>
    <w:rsid w:val="008E4357"/>
    <w:rsid w:val="008E470A"/>
    <w:rsid w:val="008E4FFC"/>
    <w:rsid w:val="008F14CD"/>
    <w:rsid w:val="008F1E1C"/>
    <w:rsid w:val="008F2E6E"/>
    <w:rsid w:val="008F5FAA"/>
    <w:rsid w:val="008F6AED"/>
    <w:rsid w:val="00902772"/>
    <w:rsid w:val="00902EAA"/>
    <w:rsid w:val="009064AC"/>
    <w:rsid w:val="00906B7F"/>
    <w:rsid w:val="00907A98"/>
    <w:rsid w:val="009109F9"/>
    <w:rsid w:val="009136C8"/>
    <w:rsid w:val="00913834"/>
    <w:rsid w:val="0091445F"/>
    <w:rsid w:val="00915E8C"/>
    <w:rsid w:val="00915FD6"/>
    <w:rsid w:val="009255C5"/>
    <w:rsid w:val="0092789F"/>
    <w:rsid w:val="00930657"/>
    <w:rsid w:val="00931229"/>
    <w:rsid w:val="009320AE"/>
    <w:rsid w:val="009349C1"/>
    <w:rsid w:val="009378CD"/>
    <w:rsid w:val="00942E14"/>
    <w:rsid w:val="00944460"/>
    <w:rsid w:val="009468EB"/>
    <w:rsid w:val="0095202C"/>
    <w:rsid w:val="00952289"/>
    <w:rsid w:val="00955A51"/>
    <w:rsid w:val="009602B1"/>
    <w:rsid w:val="0096258D"/>
    <w:rsid w:val="00971D12"/>
    <w:rsid w:val="00974067"/>
    <w:rsid w:val="0097439E"/>
    <w:rsid w:val="009805A4"/>
    <w:rsid w:val="009824EF"/>
    <w:rsid w:val="009864D6"/>
    <w:rsid w:val="009865D5"/>
    <w:rsid w:val="009926DC"/>
    <w:rsid w:val="00992C4E"/>
    <w:rsid w:val="00994105"/>
    <w:rsid w:val="0099529B"/>
    <w:rsid w:val="009A2B9B"/>
    <w:rsid w:val="009A3353"/>
    <w:rsid w:val="009A34D6"/>
    <w:rsid w:val="009B124D"/>
    <w:rsid w:val="009B1920"/>
    <w:rsid w:val="009B1C90"/>
    <w:rsid w:val="009B54DB"/>
    <w:rsid w:val="009B5E49"/>
    <w:rsid w:val="009C2A1D"/>
    <w:rsid w:val="009C7119"/>
    <w:rsid w:val="009D214D"/>
    <w:rsid w:val="009D2B66"/>
    <w:rsid w:val="009D35A2"/>
    <w:rsid w:val="009D3C64"/>
    <w:rsid w:val="009D5FDB"/>
    <w:rsid w:val="009D67E8"/>
    <w:rsid w:val="009D7BBE"/>
    <w:rsid w:val="009E19DD"/>
    <w:rsid w:val="009E26A9"/>
    <w:rsid w:val="009E4F1E"/>
    <w:rsid w:val="009F0799"/>
    <w:rsid w:val="009F15AF"/>
    <w:rsid w:val="009F2230"/>
    <w:rsid w:val="009F6816"/>
    <w:rsid w:val="00A01993"/>
    <w:rsid w:val="00A05548"/>
    <w:rsid w:val="00A05E70"/>
    <w:rsid w:val="00A12D74"/>
    <w:rsid w:val="00A165D0"/>
    <w:rsid w:val="00A17168"/>
    <w:rsid w:val="00A25977"/>
    <w:rsid w:val="00A2632A"/>
    <w:rsid w:val="00A3375C"/>
    <w:rsid w:val="00A33BDB"/>
    <w:rsid w:val="00A35955"/>
    <w:rsid w:val="00A36164"/>
    <w:rsid w:val="00A45BBE"/>
    <w:rsid w:val="00A45BCD"/>
    <w:rsid w:val="00A51C7D"/>
    <w:rsid w:val="00A5379D"/>
    <w:rsid w:val="00A56A3F"/>
    <w:rsid w:val="00A61972"/>
    <w:rsid w:val="00A63533"/>
    <w:rsid w:val="00A66E48"/>
    <w:rsid w:val="00A70B02"/>
    <w:rsid w:val="00A71026"/>
    <w:rsid w:val="00A72E77"/>
    <w:rsid w:val="00A81A4B"/>
    <w:rsid w:val="00A830D3"/>
    <w:rsid w:val="00A8351D"/>
    <w:rsid w:val="00A835FE"/>
    <w:rsid w:val="00A83FD4"/>
    <w:rsid w:val="00A84FE9"/>
    <w:rsid w:val="00A857F2"/>
    <w:rsid w:val="00A916CE"/>
    <w:rsid w:val="00A9289E"/>
    <w:rsid w:val="00A970C7"/>
    <w:rsid w:val="00A971F6"/>
    <w:rsid w:val="00AA4369"/>
    <w:rsid w:val="00AA4695"/>
    <w:rsid w:val="00AB19B5"/>
    <w:rsid w:val="00AD6B8C"/>
    <w:rsid w:val="00AD7707"/>
    <w:rsid w:val="00AD7F95"/>
    <w:rsid w:val="00AE0FDB"/>
    <w:rsid w:val="00AE1EBB"/>
    <w:rsid w:val="00AE2913"/>
    <w:rsid w:val="00AE41FB"/>
    <w:rsid w:val="00AE4EF0"/>
    <w:rsid w:val="00AF299C"/>
    <w:rsid w:val="00AF520D"/>
    <w:rsid w:val="00B006C3"/>
    <w:rsid w:val="00B050C1"/>
    <w:rsid w:val="00B124A3"/>
    <w:rsid w:val="00B14792"/>
    <w:rsid w:val="00B20F43"/>
    <w:rsid w:val="00B21CCA"/>
    <w:rsid w:val="00B21DCA"/>
    <w:rsid w:val="00B30C6C"/>
    <w:rsid w:val="00B34003"/>
    <w:rsid w:val="00B34156"/>
    <w:rsid w:val="00B36B9C"/>
    <w:rsid w:val="00B3792A"/>
    <w:rsid w:val="00B46C63"/>
    <w:rsid w:val="00B50516"/>
    <w:rsid w:val="00B51A65"/>
    <w:rsid w:val="00B53F5B"/>
    <w:rsid w:val="00B5494C"/>
    <w:rsid w:val="00B56E7F"/>
    <w:rsid w:val="00B57485"/>
    <w:rsid w:val="00B60383"/>
    <w:rsid w:val="00B62B0A"/>
    <w:rsid w:val="00B70A6F"/>
    <w:rsid w:val="00B72155"/>
    <w:rsid w:val="00B75820"/>
    <w:rsid w:val="00B80722"/>
    <w:rsid w:val="00B82FB9"/>
    <w:rsid w:val="00B83F16"/>
    <w:rsid w:val="00B845F5"/>
    <w:rsid w:val="00B84AFE"/>
    <w:rsid w:val="00B871F7"/>
    <w:rsid w:val="00B9138A"/>
    <w:rsid w:val="00B928FD"/>
    <w:rsid w:val="00B93A0B"/>
    <w:rsid w:val="00B96740"/>
    <w:rsid w:val="00BA42FF"/>
    <w:rsid w:val="00BA5AF8"/>
    <w:rsid w:val="00BA5B8F"/>
    <w:rsid w:val="00BB19C6"/>
    <w:rsid w:val="00BB31BB"/>
    <w:rsid w:val="00BB323E"/>
    <w:rsid w:val="00BB4911"/>
    <w:rsid w:val="00BB513E"/>
    <w:rsid w:val="00BB5714"/>
    <w:rsid w:val="00BB62F8"/>
    <w:rsid w:val="00BC0316"/>
    <w:rsid w:val="00BC03E7"/>
    <w:rsid w:val="00BC1A17"/>
    <w:rsid w:val="00BC5ECC"/>
    <w:rsid w:val="00BD168C"/>
    <w:rsid w:val="00BD2001"/>
    <w:rsid w:val="00BD30EB"/>
    <w:rsid w:val="00BD3E2E"/>
    <w:rsid w:val="00BD5DBE"/>
    <w:rsid w:val="00BD5FB6"/>
    <w:rsid w:val="00BD77E0"/>
    <w:rsid w:val="00BD79E8"/>
    <w:rsid w:val="00BE06F1"/>
    <w:rsid w:val="00BE14B0"/>
    <w:rsid w:val="00BE1726"/>
    <w:rsid w:val="00BE3700"/>
    <w:rsid w:val="00BE45FB"/>
    <w:rsid w:val="00BF42B9"/>
    <w:rsid w:val="00BF4FB3"/>
    <w:rsid w:val="00C02518"/>
    <w:rsid w:val="00C03138"/>
    <w:rsid w:val="00C0698F"/>
    <w:rsid w:val="00C07DB6"/>
    <w:rsid w:val="00C2177D"/>
    <w:rsid w:val="00C21EB4"/>
    <w:rsid w:val="00C2509E"/>
    <w:rsid w:val="00C30382"/>
    <w:rsid w:val="00C30592"/>
    <w:rsid w:val="00C346AD"/>
    <w:rsid w:val="00C35795"/>
    <w:rsid w:val="00C36042"/>
    <w:rsid w:val="00C366C8"/>
    <w:rsid w:val="00C3684C"/>
    <w:rsid w:val="00C40374"/>
    <w:rsid w:val="00C45C3A"/>
    <w:rsid w:val="00C45CEB"/>
    <w:rsid w:val="00C5030C"/>
    <w:rsid w:val="00C5066F"/>
    <w:rsid w:val="00C519E6"/>
    <w:rsid w:val="00C5568E"/>
    <w:rsid w:val="00C562D3"/>
    <w:rsid w:val="00C651D6"/>
    <w:rsid w:val="00C67F8C"/>
    <w:rsid w:val="00C747F8"/>
    <w:rsid w:val="00C80CC3"/>
    <w:rsid w:val="00C83E88"/>
    <w:rsid w:val="00C8778B"/>
    <w:rsid w:val="00C87A02"/>
    <w:rsid w:val="00C907DC"/>
    <w:rsid w:val="00C937CB"/>
    <w:rsid w:val="00C9608A"/>
    <w:rsid w:val="00CA1E25"/>
    <w:rsid w:val="00CA3253"/>
    <w:rsid w:val="00CA4F6A"/>
    <w:rsid w:val="00CA541D"/>
    <w:rsid w:val="00CA5710"/>
    <w:rsid w:val="00CB00BE"/>
    <w:rsid w:val="00CB1FB0"/>
    <w:rsid w:val="00CB24D0"/>
    <w:rsid w:val="00CB3690"/>
    <w:rsid w:val="00CB6FB7"/>
    <w:rsid w:val="00CC1D3A"/>
    <w:rsid w:val="00CC5881"/>
    <w:rsid w:val="00CC6AA7"/>
    <w:rsid w:val="00CC7745"/>
    <w:rsid w:val="00CD1133"/>
    <w:rsid w:val="00CD2683"/>
    <w:rsid w:val="00CD2C9A"/>
    <w:rsid w:val="00CD30D8"/>
    <w:rsid w:val="00CD317A"/>
    <w:rsid w:val="00CD66AD"/>
    <w:rsid w:val="00CE298A"/>
    <w:rsid w:val="00CE3CBA"/>
    <w:rsid w:val="00CE57D1"/>
    <w:rsid w:val="00CE5EF4"/>
    <w:rsid w:val="00CE7676"/>
    <w:rsid w:val="00CF708D"/>
    <w:rsid w:val="00CF74C0"/>
    <w:rsid w:val="00D002B0"/>
    <w:rsid w:val="00D02A5C"/>
    <w:rsid w:val="00D03FD8"/>
    <w:rsid w:val="00D0748D"/>
    <w:rsid w:val="00D12EBF"/>
    <w:rsid w:val="00D1456B"/>
    <w:rsid w:val="00D16216"/>
    <w:rsid w:val="00D16E40"/>
    <w:rsid w:val="00D20784"/>
    <w:rsid w:val="00D21531"/>
    <w:rsid w:val="00D24011"/>
    <w:rsid w:val="00D26732"/>
    <w:rsid w:val="00D26D98"/>
    <w:rsid w:val="00D27A7F"/>
    <w:rsid w:val="00D32D57"/>
    <w:rsid w:val="00D33580"/>
    <w:rsid w:val="00D34EC8"/>
    <w:rsid w:val="00D350B1"/>
    <w:rsid w:val="00D37F14"/>
    <w:rsid w:val="00D44019"/>
    <w:rsid w:val="00D44E7B"/>
    <w:rsid w:val="00D44FE4"/>
    <w:rsid w:val="00D4605E"/>
    <w:rsid w:val="00D505BB"/>
    <w:rsid w:val="00D5301F"/>
    <w:rsid w:val="00D5468E"/>
    <w:rsid w:val="00D5799E"/>
    <w:rsid w:val="00D60D35"/>
    <w:rsid w:val="00D61EA6"/>
    <w:rsid w:val="00D6449E"/>
    <w:rsid w:val="00D657A6"/>
    <w:rsid w:val="00D749F3"/>
    <w:rsid w:val="00D754E7"/>
    <w:rsid w:val="00D83266"/>
    <w:rsid w:val="00D83E9A"/>
    <w:rsid w:val="00D849C8"/>
    <w:rsid w:val="00D84D2F"/>
    <w:rsid w:val="00D864CE"/>
    <w:rsid w:val="00D87142"/>
    <w:rsid w:val="00D90D21"/>
    <w:rsid w:val="00D912DB"/>
    <w:rsid w:val="00D94B5A"/>
    <w:rsid w:val="00D97361"/>
    <w:rsid w:val="00DA42EB"/>
    <w:rsid w:val="00DA5D51"/>
    <w:rsid w:val="00DB07C6"/>
    <w:rsid w:val="00DB1C03"/>
    <w:rsid w:val="00DB2D2A"/>
    <w:rsid w:val="00DB5E38"/>
    <w:rsid w:val="00DB7C56"/>
    <w:rsid w:val="00DC3307"/>
    <w:rsid w:val="00DC36DD"/>
    <w:rsid w:val="00DC4331"/>
    <w:rsid w:val="00DC4365"/>
    <w:rsid w:val="00DC664E"/>
    <w:rsid w:val="00DC6F47"/>
    <w:rsid w:val="00DC7FBD"/>
    <w:rsid w:val="00DD1485"/>
    <w:rsid w:val="00DD5E04"/>
    <w:rsid w:val="00DE6E50"/>
    <w:rsid w:val="00DF3157"/>
    <w:rsid w:val="00DF5508"/>
    <w:rsid w:val="00E017DC"/>
    <w:rsid w:val="00E0416A"/>
    <w:rsid w:val="00E04B13"/>
    <w:rsid w:val="00E04EF9"/>
    <w:rsid w:val="00E0555D"/>
    <w:rsid w:val="00E07AA6"/>
    <w:rsid w:val="00E1260C"/>
    <w:rsid w:val="00E135B1"/>
    <w:rsid w:val="00E146BB"/>
    <w:rsid w:val="00E21DEB"/>
    <w:rsid w:val="00E278E3"/>
    <w:rsid w:val="00E27AE0"/>
    <w:rsid w:val="00E349C9"/>
    <w:rsid w:val="00E37932"/>
    <w:rsid w:val="00E42DFA"/>
    <w:rsid w:val="00E44C8B"/>
    <w:rsid w:val="00E47B72"/>
    <w:rsid w:val="00E507D6"/>
    <w:rsid w:val="00E51760"/>
    <w:rsid w:val="00E529F1"/>
    <w:rsid w:val="00E639F6"/>
    <w:rsid w:val="00E64ADC"/>
    <w:rsid w:val="00E71237"/>
    <w:rsid w:val="00E71BD6"/>
    <w:rsid w:val="00E7323E"/>
    <w:rsid w:val="00E732EF"/>
    <w:rsid w:val="00E76A62"/>
    <w:rsid w:val="00E835AA"/>
    <w:rsid w:val="00E83825"/>
    <w:rsid w:val="00E85768"/>
    <w:rsid w:val="00E86C5D"/>
    <w:rsid w:val="00E87005"/>
    <w:rsid w:val="00E87CE8"/>
    <w:rsid w:val="00E908B4"/>
    <w:rsid w:val="00E91928"/>
    <w:rsid w:val="00E9556B"/>
    <w:rsid w:val="00E95CB9"/>
    <w:rsid w:val="00E969B7"/>
    <w:rsid w:val="00E979A9"/>
    <w:rsid w:val="00EA4CAB"/>
    <w:rsid w:val="00EB1284"/>
    <w:rsid w:val="00EB3CA7"/>
    <w:rsid w:val="00EB4B76"/>
    <w:rsid w:val="00EC4200"/>
    <w:rsid w:val="00EC44AB"/>
    <w:rsid w:val="00ED132E"/>
    <w:rsid w:val="00ED3EDB"/>
    <w:rsid w:val="00ED49A2"/>
    <w:rsid w:val="00ED5D0A"/>
    <w:rsid w:val="00EE3BDF"/>
    <w:rsid w:val="00EE5922"/>
    <w:rsid w:val="00EF2D2A"/>
    <w:rsid w:val="00EF458C"/>
    <w:rsid w:val="00EF4770"/>
    <w:rsid w:val="00EF4D6F"/>
    <w:rsid w:val="00EF68EB"/>
    <w:rsid w:val="00EF6A89"/>
    <w:rsid w:val="00F01FDA"/>
    <w:rsid w:val="00F04091"/>
    <w:rsid w:val="00F06B81"/>
    <w:rsid w:val="00F07B3C"/>
    <w:rsid w:val="00F12AAC"/>
    <w:rsid w:val="00F175B0"/>
    <w:rsid w:val="00F217DB"/>
    <w:rsid w:val="00F2215B"/>
    <w:rsid w:val="00F23990"/>
    <w:rsid w:val="00F245A3"/>
    <w:rsid w:val="00F24A3E"/>
    <w:rsid w:val="00F26D46"/>
    <w:rsid w:val="00F30082"/>
    <w:rsid w:val="00F3172A"/>
    <w:rsid w:val="00F33E3F"/>
    <w:rsid w:val="00F36222"/>
    <w:rsid w:val="00F36C38"/>
    <w:rsid w:val="00F379B5"/>
    <w:rsid w:val="00F416D5"/>
    <w:rsid w:val="00F41F2A"/>
    <w:rsid w:val="00F43900"/>
    <w:rsid w:val="00F457A4"/>
    <w:rsid w:val="00F50326"/>
    <w:rsid w:val="00F5076D"/>
    <w:rsid w:val="00F5405D"/>
    <w:rsid w:val="00F54689"/>
    <w:rsid w:val="00F54A27"/>
    <w:rsid w:val="00F5575E"/>
    <w:rsid w:val="00F60C31"/>
    <w:rsid w:val="00F616D8"/>
    <w:rsid w:val="00F62FC6"/>
    <w:rsid w:val="00F65D29"/>
    <w:rsid w:val="00F705FC"/>
    <w:rsid w:val="00F76032"/>
    <w:rsid w:val="00F761F8"/>
    <w:rsid w:val="00F7634C"/>
    <w:rsid w:val="00F801AD"/>
    <w:rsid w:val="00F803B1"/>
    <w:rsid w:val="00F82113"/>
    <w:rsid w:val="00F83168"/>
    <w:rsid w:val="00F850A1"/>
    <w:rsid w:val="00F90E7C"/>
    <w:rsid w:val="00F90FF8"/>
    <w:rsid w:val="00F91994"/>
    <w:rsid w:val="00FA0783"/>
    <w:rsid w:val="00FA0861"/>
    <w:rsid w:val="00FB2A84"/>
    <w:rsid w:val="00FB3172"/>
    <w:rsid w:val="00FB53B6"/>
    <w:rsid w:val="00FC1043"/>
    <w:rsid w:val="00FC1574"/>
    <w:rsid w:val="00FC382C"/>
    <w:rsid w:val="00FC4C4E"/>
    <w:rsid w:val="00FC4EB1"/>
    <w:rsid w:val="00FC5499"/>
    <w:rsid w:val="00FD1D3C"/>
    <w:rsid w:val="00FD7246"/>
    <w:rsid w:val="00FD7826"/>
    <w:rsid w:val="00FE01B9"/>
    <w:rsid w:val="00FE0885"/>
    <w:rsid w:val="00FE098D"/>
    <w:rsid w:val="00FE31BC"/>
    <w:rsid w:val="00FE588F"/>
    <w:rsid w:val="00FF0A86"/>
    <w:rsid w:val="00FF6651"/>
    <w:rsid w:val="00FF7F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7EDA"/>
    <w:rPr>
      <w:color w:val="808080"/>
    </w:rPr>
  </w:style>
  <w:style w:type="paragraph" w:styleId="BalloonText">
    <w:name w:val="Balloon Text"/>
    <w:basedOn w:val="Normal"/>
    <w:link w:val="BalloonTextChar"/>
    <w:uiPriority w:val="99"/>
    <w:semiHidden/>
    <w:unhideWhenUsed/>
    <w:rsid w:val="00007EDA"/>
    <w:rPr>
      <w:rFonts w:ascii="Tahoma" w:hAnsi="Tahoma" w:cs="Tahoma"/>
      <w:sz w:val="16"/>
      <w:szCs w:val="16"/>
    </w:rPr>
  </w:style>
  <w:style w:type="character" w:customStyle="1" w:styleId="BalloonTextChar">
    <w:name w:val="Balloon Text Char"/>
    <w:basedOn w:val="DefaultParagraphFont"/>
    <w:link w:val="BalloonText"/>
    <w:uiPriority w:val="99"/>
    <w:semiHidden/>
    <w:rsid w:val="00007E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7EDA"/>
    <w:rPr>
      <w:color w:val="808080"/>
    </w:rPr>
  </w:style>
  <w:style w:type="paragraph" w:styleId="BalloonText">
    <w:name w:val="Balloon Text"/>
    <w:basedOn w:val="Normal"/>
    <w:link w:val="BalloonTextChar"/>
    <w:uiPriority w:val="99"/>
    <w:semiHidden/>
    <w:unhideWhenUsed/>
    <w:rsid w:val="00007EDA"/>
    <w:rPr>
      <w:rFonts w:ascii="Tahoma" w:hAnsi="Tahoma" w:cs="Tahoma"/>
      <w:sz w:val="16"/>
      <w:szCs w:val="16"/>
    </w:rPr>
  </w:style>
  <w:style w:type="character" w:customStyle="1" w:styleId="BalloonTextChar">
    <w:name w:val="Balloon Text Char"/>
    <w:basedOn w:val="DefaultParagraphFont"/>
    <w:link w:val="BalloonText"/>
    <w:uiPriority w:val="99"/>
    <w:semiHidden/>
    <w:rsid w:val="00007E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8FCB4-2694-4E36-9363-3249928E3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DCD2DA5A</Template>
  <TotalTime>1439</TotalTime>
  <Pages>10</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Rose</dc:creator>
  <cp:lastModifiedBy>ROSE Leon</cp:lastModifiedBy>
  <cp:revision>133</cp:revision>
  <dcterms:created xsi:type="dcterms:W3CDTF">2017-09-10T01:03:00Z</dcterms:created>
  <dcterms:modified xsi:type="dcterms:W3CDTF">2018-09-03T08:45:00Z</dcterms:modified>
</cp:coreProperties>
</file>