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2B" w:rsidRPr="007A32FC" w:rsidRDefault="007A32FC" w:rsidP="00B1342B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74F27B" wp14:editId="1A872EDB">
                <wp:simplePos x="0" y="0"/>
                <wp:positionH relativeFrom="column">
                  <wp:posOffset>-83185</wp:posOffset>
                </wp:positionH>
                <wp:positionV relativeFrom="paragraph">
                  <wp:posOffset>-111760</wp:posOffset>
                </wp:positionV>
                <wp:extent cx="2912110" cy="1228725"/>
                <wp:effectExtent l="0" t="0" r="21590" b="2857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64FAE" w:rsidRPr="007666E5" w:rsidRDefault="00227211" w:rsidP="007A32FC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Eastern Goldfields College</w:t>
                            </w:r>
                            <w:r w:rsidR="00464FA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Year 12</w:t>
                            </w:r>
                            <w:r w:rsidR="00464FAE"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931C0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 2017</w:t>
                            </w:r>
                            <w:bookmarkStart w:id="0" w:name="_GoBack"/>
                            <w:bookmarkEnd w:id="0"/>
                          </w:p>
                          <w:p w:rsidR="00464FAE" w:rsidRPr="0035573E" w:rsidRDefault="00464FAE" w:rsidP="007A32FC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Mathematical Methods</w:t>
                            </w: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Investigation 3</w:t>
                            </w:r>
                          </w:p>
                          <w:p w:rsidR="00464FAE" w:rsidRDefault="00464FAE" w:rsidP="007A32FC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In-</w:t>
                            </w:r>
                            <w:r w:rsidRPr="0035573E">
                              <w:rPr>
                                <w:rFonts w:ascii="Calibri" w:hAnsi="Calibri"/>
                                <w:lang w:val="en-US"/>
                              </w:rPr>
                              <w:t>Class Section</w:t>
                            </w:r>
                          </w:p>
                          <w:p w:rsidR="00D554D5" w:rsidRPr="00D554D5" w:rsidRDefault="00D554D5" w:rsidP="007A32F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64FAE" w:rsidRPr="00C60105" w:rsidRDefault="00464FAE" w:rsidP="007A32F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>NORMAL DARTBOARDS</w:t>
                            </w:r>
                          </w:p>
                          <w:p w:rsidR="00464FAE" w:rsidRDefault="00464FAE" w:rsidP="007A32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55pt;margin-top:-8.8pt;width:229.3pt;height:9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" fillcolor="#d8d8d8 [2732]">
                <v:textbox>
                  <w:txbxContent>
                    <w:p w:rsidR="00464FAE" w:rsidRPr="007666E5" w:rsidRDefault="00227211" w:rsidP="007A32FC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Eastern Goldfields College</w:t>
                      </w:r>
                      <w:r w:rsidR="00464FA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Year 12</w:t>
                      </w:r>
                      <w:r w:rsidR="00464FAE"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</w:t>
                      </w:r>
                      <w:r w:rsidR="00C931C0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 2017</w:t>
                      </w:r>
                      <w:bookmarkStart w:id="1" w:name="_GoBack"/>
                      <w:bookmarkEnd w:id="1"/>
                    </w:p>
                    <w:p w:rsidR="00464FAE" w:rsidRPr="0035573E" w:rsidRDefault="00464FAE" w:rsidP="007A32FC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Mathematical Methods</w:t>
                      </w: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Investigation 3</w:t>
                      </w:r>
                    </w:p>
                    <w:p w:rsidR="00464FAE" w:rsidRDefault="00464FAE" w:rsidP="007A32FC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In-</w:t>
                      </w:r>
                      <w:r w:rsidRPr="0035573E">
                        <w:rPr>
                          <w:rFonts w:ascii="Calibri" w:hAnsi="Calibri"/>
                          <w:lang w:val="en-US"/>
                        </w:rPr>
                        <w:t>Class Section</w:t>
                      </w:r>
                    </w:p>
                    <w:p w:rsidR="00D554D5" w:rsidRPr="00D554D5" w:rsidRDefault="00D554D5" w:rsidP="007A32F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464FAE" w:rsidRPr="00C60105" w:rsidRDefault="00464FAE" w:rsidP="007A32FC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  <w:t>NORMAL DARTBOARDS</w:t>
                      </w:r>
                    </w:p>
                    <w:p w:rsidR="00464FAE" w:rsidRDefault="00464FAE" w:rsidP="007A32FC"/>
                  </w:txbxContent>
                </v:textbox>
              </v:shape>
            </w:pict>
          </mc:Fallback>
        </mc:AlternateContent>
      </w:r>
      <w:r w:rsidR="00515F14" w:rsidRPr="007A32F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1D36B0" wp14:editId="2EC7E172">
                <wp:simplePos x="0" y="0"/>
                <wp:positionH relativeFrom="column">
                  <wp:posOffset>3803015</wp:posOffset>
                </wp:positionH>
                <wp:positionV relativeFrom="paragraph">
                  <wp:posOffset>69215</wp:posOffset>
                </wp:positionV>
                <wp:extent cx="2717800" cy="487680"/>
                <wp:effectExtent l="0" t="0" r="25400" b="266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9.45pt;margin-top:5.45pt;width:214pt;height:3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"/>
            </w:pict>
          </mc:Fallback>
        </mc:AlternateContent>
      </w:r>
      <w:r w:rsidR="0062481F" w:rsidRPr="007A32F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208E48" wp14:editId="0CFF3F05">
                <wp:simplePos x="0" y="0"/>
                <wp:positionH relativeFrom="column">
                  <wp:posOffset>3117215</wp:posOffset>
                </wp:positionH>
                <wp:positionV relativeFrom="paragraph">
                  <wp:posOffset>-113665</wp:posOffset>
                </wp:positionV>
                <wp:extent cx="3498850" cy="822960"/>
                <wp:effectExtent l="0" t="0" r="2540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822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FAE" w:rsidRDefault="00464FAE" w:rsidP="00B1342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464FAE" w:rsidRPr="00515F14" w:rsidRDefault="00464FAE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64FAE" w:rsidRPr="00975A8E" w:rsidRDefault="00464FAE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  <w:r w:rsidRPr="00975A8E"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  <w:t>Name:</w:t>
                            </w:r>
                          </w:p>
                          <w:p w:rsidR="00464FAE" w:rsidRPr="00515F14" w:rsidRDefault="00464FAE" w:rsidP="00B1342B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64FAE" w:rsidRDefault="00464FAE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464FAE" w:rsidRDefault="00464FAE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5.45pt;margin-top:-8.95pt;width:275.5pt;height:6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" fillcolor="black">
                <v:textbox>
                  <w:txbxContent>
                    <w:p w:rsidR="00464FAE" w:rsidRDefault="00464FAE" w:rsidP="00B1342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464FAE" w:rsidRPr="00515F14" w:rsidRDefault="00464FAE" w:rsidP="00B1342B">
                      <w:pPr>
                        <w:rPr>
                          <w:rFonts w:asciiTheme="minorHAnsi" w:hAnsiTheme="minorHAnsi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64FAE" w:rsidRPr="00975A8E" w:rsidRDefault="00464FAE" w:rsidP="00B1342B">
                      <w:pPr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</w:pPr>
                      <w:r w:rsidRPr="00975A8E"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  <w:t>Name:</w:t>
                      </w:r>
                    </w:p>
                    <w:p w:rsidR="00464FAE" w:rsidRPr="00515F14" w:rsidRDefault="00464FAE" w:rsidP="00B1342B">
                      <w:pPr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64FAE" w:rsidRDefault="00464FAE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464FAE" w:rsidRDefault="00464FAE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42B" w:rsidRPr="007A32FC" w:rsidRDefault="00B1342B" w:rsidP="00B1342B">
      <w:pPr>
        <w:rPr>
          <w:rFonts w:asciiTheme="minorHAnsi" w:hAnsiTheme="minorHAnsi" w:cstheme="minorHAnsi"/>
        </w:rPr>
      </w:pPr>
    </w:p>
    <w:p w:rsidR="00B1342B" w:rsidRPr="007A32FC" w:rsidRDefault="00B1342B" w:rsidP="00B1342B">
      <w:pPr>
        <w:rPr>
          <w:rFonts w:asciiTheme="minorHAnsi" w:hAnsiTheme="minorHAnsi" w:cstheme="minorHAnsi"/>
        </w:rPr>
      </w:pPr>
    </w:p>
    <w:p w:rsidR="00B1342B" w:rsidRPr="007A32FC" w:rsidRDefault="00B1342B" w:rsidP="00B1342B">
      <w:pPr>
        <w:rPr>
          <w:rFonts w:asciiTheme="minorHAnsi" w:hAnsiTheme="minorHAnsi" w:cstheme="minorHAnsi"/>
        </w:rPr>
      </w:pPr>
    </w:p>
    <w:p w:rsidR="00C169A9" w:rsidRPr="007A32FC" w:rsidRDefault="0073410A" w:rsidP="00B1342B">
      <w:pPr>
        <w:rPr>
          <w:rFonts w:asciiTheme="minorHAnsi" w:hAnsiTheme="minorHAnsi" w:cstheme="minorHAnsi"/>
          <w:sz w:val="16"/>
          <w:szCs w:val="16"/>
        </w:rPr>
      </w:pPr>
      <w:r w:rsidRPr="007A32FC">
        <w:rPr>
          <w:rFonts w:asciiTheme="minorHAnsi" w:hAnsiTheme="minorHAnsi"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2154A5" wp14:editId="14B90FC4">
                <wp:simplePos x="0" y="0"/>
                <wp:positionH relativeFrom="column">
                  <wp:posOffset>6021705</wp:posOffset>
                </wp:positionH>
                <wp:positionV relativeFrom="paragraph">
                  <wp:posOffset>55880</wp:posOffset>
                </wp:positionV>
                <wp:extent cx="806450" cy="988060"/>
                <wp:effectExtent l="19050" t="19050" r="3175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884">
                          <a:off x="0" y="0"/>
                          <a:ext cx="806450" cy="988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AE" w:rsidRDefault="00464FAE" w:rsidP="00F0218F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464FAE" w:rsidRPr="00B327C6" w:rsidRDefault="00464FAE" w:rsidP="00F0218F">
                            <w:pPr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/45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474.15pt;margin-top:4.4pt;width:63.5pt;height:77.8pt;rotation:430226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" fillcolor="white [3212]" strokecolor="#243f60 [1604]" strokeweight="2pt">
                <v:textbox>
                  <w:txbxContent>
                    <w:p w:rsidR="00464FAE" w:rsidRDefault="00464FAE" w:rsidP="00F0218F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464FAE" w:rsidRPr="00B327C6" w:rsidRDefault="00464FAE" w:rsidP="00F0218F">
                      <w:pPr>
                        <w:jc w:val="right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/45</w:t>
                      </w:r>
                    </w:p>
                  </w:txbxContent>
                </v:textbox>
              </v:oval>
            </w:pict>
          </mc:Fallback>
        </mc:AlternateContent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  <w:r w:rsidR="0074592D" w:rsidRPr="007A32FC">
        <w:rPr>
          <w:rFonts w:asciiTheme="minorHAnsi" w:hAnsiTheme="minorHAnsi" w:cstheme="minorHAnsi"/>
          <w:sz w:val="16"/>
          <w:szCs w:val="16"/>
        </w:rPr>
        <w:tab/>
      </w:r>
    </w:p>
    <w:p w:rsidR="00B1342B" w:rsidRPr="007A32FC" w:rsidRDefault="0074592D" w:rsidP="00C169A9">
      <w:pPr>
        <w:ind w:left="4320" w:firstLine="720"/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>DATE:</w:t>
      </w:r>
      <w:r w:rsidR="00D04905" w:rsidRPr="007A32FC">
        <w:rPr>
          <w:rFonts w:asciiTheme="minorHAnsi" w:hAnsiTheme="minorHAnsi" w:cstheme="minorHAnsi"/>
        </w:rPr>
        <w:t xml:space="preserve">  </w:t>
      </w:r>
      <w:r w:rsidR="00D04905" w:rsidRPr="007A32FC">
        <w:rPr>
          <w:rFonts w:asciiTheme="minorHAnsi" w:hAnsiTheme="minorHAnsi" w:cstheme="minorHAnsi"/>
        </w:rPr>
        <w:tab/>
      </w:r>
      <w:r w:rsidR="00D04905" w:rsidRPr="007A32FC">
        <w:rPr>
          <w:rFonts w:asciiTheme="minorHAnsi" w:hAnsiTheme="minorHAnsi" w:cstheme="minorHAnsi"/>
        </w:rPr>
        <w:tab/>
      </w:r>
      <w:r w:rsidR="00D04905" w:rsidRPr="007A32FC">
        <w:rPr>
          <w:rFonts w:asciiTheme="minorHAnsi" w:hAnsiTheme="minorHAnsi" w:cstheme="minorHAnsi"/>
        </w:rPr>
        <w:tab/>
      </w:r>
      <w:r w:rsidR="00C931C0">
        <w:rPr>
          <w:rFonts w:asciiTheme="minorHAnsi" w:hAnsiTheme="minorHAnsi" w:cstheme="minorHAnsi"/>
        </w:rPr>
        <w:t>Monday 24</w:t>
      </w:r>
      <w:r w:rsidR="00C931C0" w:rsidRPr="00C931C0">
        <w:rPr>
          <w:rFonts w:asciiTheme="minorHAnsi" w:hAnsiTheme="minorHAnsi" w:cstheme="minorHAnsi"/>
          <w:vertAlign w:val="superscript"/>
        </w:rPr>
        <w:t>th</w:t>
      </w:r>
      <w:r w:rsidR="00C931C0">
        <w:rPr>
          <w:rFonts w:asciiTheme="minorHAnsi" w:hAnsiTheme="minorHAnsi" w:cstheme="minorHAnsi"/>
        </w:rPr>
        <w:t xml:space="preserve"> July</w:t>
      </w:r>
      <w:r w:rsidR="007A32FC" w:rsidRPr="007A32FC">
        <w:rPr>
          <w:rFonts w:asciiTheme="minorHAnsi" w:hAnsiTheme="minorHAnsi" w:cstheme="minorHAnsi"/>
        </w:rPr>
        <w:t xml:space="preserve"> </w:t>
      </w:r>
      <w:r w:rsidR="00C931C0">
        <w:rPr>
          <w:rFonts w:asciiTheme="minorHAnsi" w:hAnsiTheme="minorHAnsi" w:cstheme="minorHAnsi"/>
        </w:rPr>
        <w:t>2017</w:t>
      </w:r>
    </w:p>
    <w:p w:rsidR="00B327C6" w:rsidRPr="007A32FC" w:rsidRDefault="00FC1755" w:rsidP="00B1342B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</w:rPr>
        <w:tab/>
      </w:r>
      <w:r w:rsidR="00D554D5">
        <w:rPr>
          <w:rFonts w:asciiTheme="minorHAnsi" w:hAnsiTheme="minorHAnsi" w:cstheme="minorHAnsi"/>
        </w:rPr>
        <w:t>TIME ALLOCATED:</w:t>
      </w:r>
      <w:r w:rsidR="00D554D5">
        <w:rPr>
          <w:rFonts w:asciiTheme="minorHAnsi" w:hAnsiTheme="minorHAnsi" w:cstheme="minorHAnsi"/>
        </w:rPr>
        <w:tab/>
        <w:t>55</w:t>
      </w:r>
      <w:r w:rsidR="00B327C6" w:rsidRPr="007A32FC">
        <w:rPr>
          <w:rFonts w:asciiTheme="minorHAnsi" w:hAnsiTheme="minorHAnsi" w:cstheme="minorHAnsi"/>
        </w:rPr>
        <w:t xml:space="preserve"> Minutes</w:t>
      </w:r>
    </w:p>
    <w:p w:rsidR="00EE46F1" w:rsidRPr="007A32FC" w:rsidRDefault="00EE46F1" w:rsidP="00C60105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C60105" w:rsidRPr="007A32FC" w:rsidRDefault="00C60105" w:rsidP="00C60105">
      <w:pPr>
        <w:rPr>
          <w:rFonts w:asciiTheme="minorHAnsi" w:hAnsiTheme="minorHAnsi" w:cstheme="minorHAnsi"/>
        </w:rPr>
      </w:pPr>
    </w:p>
    <w:p w:rsidR="00BD712D" w:rsidRDefault="007A32FC" w:rsidP="007A32FC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 xml:space="preserve">A game developer is experimenting with different dart board shapes. She is looking at </w:t>
      </w:r>
    </w:p>
    <w:p w:rsidR="00BD712D" w:rsidRDefault="007A32FC" w:rsidP="007A32FC">
      <w:pPr>
        <w:rPr>
          <w:rFonts w:asciiTheme="minorHAnsi" w:hAnsiTheme="minorHAnsi" w:cstheme="minorHAnsi"/>
        </w:rPr>
      </w:pPr>
      <w:proofErr w:type="gramStart"/>
      <w:r w:rsidRPr="007A32FC">
        <w:rPr>
          <w:rFonts w:asciiTheme="minorHAnsi" w:hAnsiTheme="minorHAnsi" w:cstheme="minorHAnsi"/>
        </w:rPr>
        <w:t>certain</w:t>
      </w:r>
      <w:proofErr w:type="gramEnd"/>
      <w:r w:rsidRPr="007A32FC">
        <w:rPr>
          <w:rFonts w:asciiTheme="minorHAnsi" w:hAnsiTheme="minorHAnsi" w:cstheme="minorHAnsi"/>
        </w:rPr>
        <w:t xml:space="preserve"> dartboard designs and is considering the chance of hitting certain parts of the board. </w:t>
      </w:r>
    </w:p>
    <w:p w:rsidR="007A32FC" w:rsidRPr="007A32FC" w:rsidRDefault="007A32FC" w:rsidP="007A32FC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>In each problem the area of certain sections can be calculated using calculus or by using geometrical shape rules.</w:t>
      </w:r>
    </w:p>
    <w:p w:rsidR="007A32FC" w:rsidRPr="007A32FC" w:rsidRDefault="007A32FC" w:rsidP="007A32FC">
      <w:pPr>
        <w:rPr>
          <w:rFonts w:asciiTheme="minorHAnsi" w:hAnsiTheme="minorHAnsi" w:cstheme="minorHAnsi"/>
        </w:rPr>
      </w:pPr>
    </w:p>
    <w:p w:rsidR="007A32FC" w:rsidRPr="007A32FC" w:rsidRDefault="007A32FC" w:rsidP="007A32FC">
      <w:pPr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>Assume the dart always hits the board in these problems.</w:t>
      </w:r>
    </w:p>
    <w:p w:rsidR="007A32FC" w:rsidRPr="007A32FC" w:rsidRDefault="007A32FC" w:rsidP="007A32FC">
      <w:pPr>
        <w:rPr>
          <w:rFonts w:asciiTheme="minorHAnsi" w:hAnsiTheme="minorHAnsi" w:cstheme="minorHAnsi"/>
          <w:sz w:val="22"/>
          <w:szCs w:val="22"/>
        </w:rPr>
      </w:pPr>
    </w:p>
    <w:p w:rsidR="00BD712D" w:rsidRDefault="00BD712D" w:rsidP="00BD712D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4E2B79" w:rsidRPr="00BD712D" w:rsidRDefault="00C60105" w:rsidP="00BD712D">
      <w:pPr>
        <w:pBdr>
          <w:top w:val="single" w:sz="4" w:space="1" w:color="auto"/>
        </w:pBdr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 xml:space="preserve"> 1</w:t>
      </w:r>
      <w:r w:rsidR="00BD712D">
        <w:rPr>
          <w:rFonts w:asciiTheme="minorHAnsi" w:hAnsiTheme="minorHAnsi" w:cstheme="minorHAnsi"/>
          <w:b/>
          <w:i/>
        </w:rPr>
        <w:t>.</w:t>
      </w:r>
      <w:r w:rsidR="00BD712D">
        <w:rPr>
          <w:rFonts w:asciiTheme="minorHAnsi" w:hAnsiTheme="minorHAnsi" w:cstheme="minorHAnsi"/>
          <w:b/>
          <w:i/>
        </w:rPr>
        <w:tab/>
      </w:r>
      <w:r w:rsidR="004E2B79" w:rsidRPr="00BD712D">
        <w:rPr>
          <w:rFonts w:asciiTheme="minorHAnsi" w:hAnsiTheme="minorHAnsi" w:cstheme="minorHAnsi"/>
          <w:b/>
          <w:i/>
        </w:rPr>
        <w:t>[</w:t>
      </w:r>
      <w:r w:rsidR="007A32FC" w:rsidRPr="00BD712D">
        <w:rPr>
          <w:rFonts w:asciiTheme="minorHAnsi" w:hAnsiTheme="minorHAnsi" w:cstheme="minorHAnsi"/>
          <w:b/>
          <w:i/>
        </w:rPr>
        <w:t>6,</w:t>
      </w:r>
      <w:r w:rsidR="00BD712D">
        <w:rPr>
          <w:rFonts w:asciiTheme="minorHAnsi" w:hAnsiTheme="minorHAnsi" w:cstheme="minorHAnsi"/>
          <w:b/>
          <w:i/>
        </w:rPr>
        <w:t xml:space="preserve"> </w:t>
      </w:r>
      <w:r w:rsidR="007A32FC" w:rsidRPr="00BD712D">
        <w:rPr>
          <w:rFonts w:asciiTheme="minorHAnsi" w:hAnsiTheme="minorHAnsi" w:cstheme="minorHAnsi"/>
          <w:b/>
          <w:i/>
        </w:rPr>
        <w:t>6 = 12 marks]</w:t>
      </w:r>
    </w:p>
    <w:p w:rsidR="007A32FC" w:rsidRPr="007A32FC" w:rsidRDefault="007A32FC" w:rsidP="007A32FC">
      <w:pPr>
        <w:pStyle w:val="questionbody"/>
        <w:ind w:firstLine="0"/>
        <w:rPr>
          <w:rFonts w:asciiTheme="minorHAnsi" w:hAnsiTheme="minorHAnsi" w:cstheme="minorHAnsi"/>
        </w:rPr>
      </w:pPr>
    </w:p>
    <w:p w:rsidR="007A32FC" w:rsidRPr="007A32FC" w:rsidRDefault="007A32FC" w:rsidP="007A32FC">
      <w:pPr>
        <w:pStyle w:val="questionbody"/>
        <w:ind w:firstLine="0"/>
        <w:rPr>
          <w:rFonts w:asciiTheme="minorHAnsi" w:hAnsiTheme="minorHAnsi" w:cstheme="minorHAnsi"/>
        </w:rPr>
      </w:pPr>
      <w:r w:rsidRPr="007A32FC">
        <w:rPr>
          <w:rFonts w:asciiTheme="minorHAnsi" w:hAnsiTheme="minorHAnsi" w:cstheme="minorHAnsi"/>
        </w:rPr>
        <w:t xml:space="preserve"> Fill in the information for the following two dartboards using any method.</w:t>
      </w:r>
    </w:p>
    <w:p w:rsidR="007A32FC" w:rsidRPr="007A32FC" w:rsidRDefault="007A32FC" w:rsidP="007A32FC">
      <w:pPr>
        <w:pStyle w:val="questionbody"/>
        <w:rPr>
          <w:rFonts w:asciiTheme="minorHAnsi" w:hAnsiTheme="minorHAnsi" w:cstheme="minorHAnsi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6"/>
        <w:gridCol w:w="5502"/>
      </w:tblGrid>
      <w:tr w:rsidR="007A32FC" w:rsidRPr="007A32FC" w:rsidTr="007A32FC">
        <w:trPr>
          <w:trHeight w:val="4536"/>
        </w:trPr>
        <w:tc>
          <w:tcPr>
            <w:tcW w:w="5096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t>Dartboard 1</w: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74"/>
              </w:rPr>
              <w:object w:dxaOrig="27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66pt" o:ole="">
                  <v:imagedata r:id="rId7" o:title=""/>
                </v:shape>
                <o:OLEObject Type="Embed" ProgID="Equation.DSMT4" ShapeID="_x0000_i1025" DrawAspect="Content" ObjectID="_1562140849" r:id="rId8"/>
              </w:objec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502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t>Sketch</w:t>
            </w:r>
          </w:p>
          <w:p w:rsidR="007A32FC" w:rsidRPr="007A32FC" w:rsidRDefault="00C931C0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pict>
                <v:shape id="_x0000_s1050" type="#_x0000_t75" style="position:absolute;margin-left:.6pt;margin-top:10pt;width:256.55pt;height:168.7pt;z-index:251671040">
                  <v:imagedata r:id="rId9" o:title=""/>
                </v:shape>
                <o:OLEObject Type="Embed" ProgID="FXDraw.Graphic" ShapeID="_x0000_s1050" DrawAspect="Content" ObjectID="_1562140860" r:id="rId10"/>
              </w:pic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</w:tr>
      <w:tr w:rsidR="007A32FC" w:rsidRPr="007A32FC" w:rsidTr="007A32FC">
        <w:trPr>
          <w:trHeight w:val="1701"/>
        </w:trPr>
        <w:tc>
          <w:tcPr>
            <w:tcW w:w="5096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840" w:dyaOrig="320">
                <v:shape id="_x0000_i1027" type="#_x0000_t75" style="width:42pt;height:15.75pt" o:ole="">
                  <v:imagedata r:id="rId11" o:title=""/>
                </v:shape>
                <o:OLEObject Type="Embed" ProgID="Equation.DSMT4" ShapeID="_x0000_i1027" DrawAspect="Content" ObjectID="_1562140850" r:id="rId12"/>
              </w:object>
            </w: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502" w:type="dxa"/>
          </w:tcPr>
          <w:p w:rsidR="007A32FC" w:rsidRPr="007A32FC" w:rsidRDefault="007A32FC" w:rsidP="007A32FC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1219" w:dyaOrig="320">
                <v:shape id="_x0000_i1028" type="#_x0000_t75" style="width:60.75pt;height:15.75pt" o:ole="">
                  <v:imagedata r:id="rId13" o:title=""/>
                </v:shape>
                <o:OLEObject Type="Embed" ProgID="Equation.DSMT4" ShapeID="_x0000_i1028" DrawAspect="Content" ObjectID="_1562140851" r:id="rId14"/>
              </w:object>
            </w:r>
          </w:p>
        </w:tc>
      </w:tr>
    </w:tbl>
    <w:p w:rsidR="007A32FC" w:rsidRPr="007A32FC" w:rsidRDefault="007A32FC" w:rsidP="00D57210">
      <w:pPr>
        <w:rPr>
          <w:rFonts w:asciiTheme="minorHAnsi" w:hAnsiTheme="minorHAnsi" w:cstheme="minorHAnsi"/>
        </w:rPr>
      </w:pPr>
    </w:p>
    <w:tbl>
      <w:tblPr>
        <w:tblpPr w:leftFromText="180" w:rightFromText="180" w:horzAnchor="margin" w:tblpY="303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5099"/>
      </w:tblGrid>
      <w:tr w:rsidR="007A32FC" w:rsidRPr="007A32FC" w:rsidTr="00876D1F">
        <w:trPr>
          <w:trHeight w:val="4536"/>
        </w:trPr>
        <w:tc>
          <w:tcPr>
            <w:tcW w:w="4860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lastRenderedPageBreak/>
              <w:t>Dartboard 2</w: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30"/>
              </w:rPr>
              <w:object w:dxaOrig="2980" w:dyaOrig="720">
                <v:shape id="_x0000_i1029" type="#_x0000_t75" style="width:149.25pt;height:36pt" o:ole="">
                  <v:imagedata r:id="rId15" o:title=""/>
                </v:shape>
                <o:OLEObject Type="Embed" ProgID="Equation.DSMT4" ShapeID="_x0000_i1029" DrawAspect="Content" ObjectID="_1562140852" r:id="rId16"/>
              </w:objec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099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</w:rPr>
              <w:t>Sketch</w:t>
            </w:r>
          </w:p>
          <w:p w:rsidR="007A32FC" w:rsidRPr="007A32FC" w:rsidRDefault="00C931C0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pict>
                <v:shape id="_x0000_s1051" type="#_x0000_t75" style="position:absolute;margin-left:-5.4pt;margin-top:10pt;width:256.55pt;height:168.7pt;z-index:251673088">
                  <v:imagedata r:id="rId17" o:title=""/>
                </v:shape>
                <o:OLEObject Type="Embed" ProgID="FXDraw.Graphic" ShapeID="_x0000_s1051" DrawAspect="Content" ObjectID="_1562140861" r:id="rId18"/>
              </w:pic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</w:tr>
      <w:tr w:rsidR="007A32FC" w:rsidRPr="007A32FC" w:rsidTr="00876D1F">
        <w:trPr>
          <w:trHeight w:val="1701"/>
        </w:trPr>
        <w:tc>
          <w:tcPr>
            <w:tcW w:w="4860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  <w:b w:val="0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840" w:dyaOrig="320">
                <v:shape id="_x0000_i1031" type="#_x0000_t75" style="width:42pt;height:15.75pt" o:ole="">
                  <v:imagedata r:id="rId11" o:title=""/>
                </v:shape>
                <o:OLEObject Type="Embed" ProgID="Equation.DSMT4" ShapeID="_x0000_i1031" DrawAspect="Content" ObjectID="_1562140853" r:id="rId19"/>
              </w:object>
            </w:r>
            <w:r w:rsidRPr="007A32FC">
              <w:rPr>
                <w:rFonts w:asciiTheme="minorHAnsi" w:hAnsiTheme="minorHAnsi" w:cstheme="minorHAnsi"/>
              </w:rPr>
              <w:t xml:space="preserve">    </w:t>
            </w:r>
            <w:r w:rsidRPr="007A32FC">
              <w:rPr>
                <w:rFonts w:asciiTheme="minorHAnsi" w:hAnsiTheme="minorHAnsi" w:cstheme="minorHAnsi"/>
                <w:b w:val="0"/>
              </w:rPr>
              <w:t>(</w:t>
            </w:r>
            <w:proofErr w:type="gramStart"/>
            <w:r w:rsidRPr="007A32FC">
              <w:rPr>
                <w:rFonts w:asciiTheme="minorHAnsi" w:hAnsiTheme="minorHAnsi" w:cstheme="minorHAnsi"/>
                <w:b w:val="0"/>
              </w:rPr>
              <w:t>to</w:t>
            </w:r>
            <w:proofErr w:type="gramEnd"/>
            <w:r w:rsidRPr="007A32FC">
              <w:rPr>
                <w:rFonts w:asciiTheme="minorHAnsi" w:hAnsiTheme="minorHAnsi" w:cstheme="minorHAnsi"/>
                <w:b w:val="0"/>
              </w:rPr>
              <w:t xml:space="preserve"> 4 </w:t>
            </w:r>
            <w:proofErr w:type="spellStart"/>
            <w:r w:rsidRPr="007A32FC">
              <w:rPr>
                <w:rFonts w:asciiTheme="minorHAnsi" w:hAnsiTheme="minorHAnsi" w:cstheme="minorHAnsi"/>
                <w:b w:val="0"/>
              </w:rPr>
              <w:t>d.p.</w:t>
            </w:r>
            <w:proofErr w:type="spellEnd"/>
            <w:r w:rsidRPr="007A32FC">
              <w:rPr>
                <w:rFonts w:asciiTheme="minorHAnsi" w:hAnsiTheme="minorHAnsi" w:cstheme="minorHAnsi"/>
                <w:b w:val="0"/>
              </w:rPr>
              <w:t>)</w:t>
            </w: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</w:p>
        </w:tc>
        <w:tc>
          <w:tcPr>
            <w:tcW w:w="5099" w:type="dxa"/>
          </w:tcPr>
          <w:p w:rsidR="007A32FC" w:rsidRPr="007A32FC" w:rsidRDefault="007A32FC" w:rsidP="00876D1F">
            <w:pPr>
              <w:pStyle w:val="questionno"/>
              <w:ind w:left="0" w:right="-167"/>
              <w:rPr>
                <w:rFonts w:asciiTheme="minorHAnsi" w:hAnsiTheme="minorHAnsi" w:cstheme="minorHAnsi"/>
              </w:rPr>
            </w:pPr>
            <w:r w:rsidRPr="007A32FC">
              <w:rPr>
                <w:rFonts w:asciiTheme="minorHAnsi" w:hAnsiTheme="minorHAnsi" w:cstheme="minorHAnsi"/>
                <w:position w:val="-10"/>
              </w:rPr>
              <w:object w:dxaOrig="1500" w:dyaOrig="320">
                <v:shape id="_x0000_i1032" type="#_x0000_t75" style="width:75pt;height:15.75pt" o:ole="">
                  <v:imagedata r:id="rId20" o:title=""/>
                </v:shape>
                <o:OLEObject Type="Embed" ProgID="Equation.DSMT4" ShapeID="_x0000_i1032" DrawAspect="Content" ObjectID="_1562140854" r:id="rId21"/>
              </w:object>
            </w:r>
            <w:r w:rsidRPr="007A32FC">
              <w:rPr>
                <w:rFonts w:asciiTheme="minorHAnsi" w:hAnsiTheme="minorHAnsi" w:cstheme="minorHAnsi"/>
              </w:rPr>
              <w:t xml:space="preserve">    </w:t>
            </w:r>
            <w:r w:rsidRPr="007A32FC">
              <w:rPr>
                <w:rFonts w:asciiTheme="minorHAnsi" w:hAnsiTheme="minorHAnsi" w:cstheme="minorHAnsi"/>
                <w:b w:val="0"/>
              </w:rPr>
              <w:t>(</w:t>
            </w:r>
            <w:proofErr w:type="gramStart"/>
            <w:r w:rsidRPr="007A32FC">
              <w:rPr>
                <w:rFonts w:asciiTheme="minorHAnsi" w:hAnsiTheme="minorHAnsi" w:cstheme="minorHAnsi"/>
                <w:b w:val="0"/>
              </w:rPr>
              <w:t>to</w:t>
            </w:r>
            <w:proofErr w:type="gramEnd"/>
            <w:r w:rsidRPr="007A32FC">
              <w:rPr>
                <w:rFonts w:asciiTheme="minorHAnsi" w:hAnsiTheme="minorHAnsi" w:cstheme="minorHAnsi"/>
                <w:b w:val="0"/>
              </w:rPr>
              <w:t xml:space="preserve"> 4 </w:t>
            </w:r>
            <w:proofErr w:type="spellStart"/>
            <w:r w:rsidRPr="007A32FC">
              <w:rPr>
                <w:rFonts w:asciiTheme="minorHAnsi" w:hAnsiTheme="minorHAnsi" w:cstheme="minorHAnsi"/>
                <w:b w:val="0"/>
              </w:rPr>
              <w:t>d.p.</w:t>
            </w:r>
            <w:proofErr w:type="spellEnd"/>
            <w:r w:rsidRPr="007A32FC">
              <w:rPr>
                <w:rFonts w:asciiTheme="minorHAnsi" w:hAnsiTheme="minorHAnsi" w:cstheme="minorHAnsi"/>
                <w:b w:val="0"/>
              </w:rPr>
              <w:t>)</w:t>
            </w:r>
            <w:r w:rsidRPr="007A32FC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BD712D" w:rsidRDefault="007A32FC" w:rsidP="00BD712D">
      <w:pPr>
        <w:pStyle w:val="questionbody"/>
        <w:numPr>
          <w:ilvl w:val="0"/>
          <w:numId w:val="33"/>
        </w:numPr>
        <w:pBdr>
          <w:top w:val="single" w:sz="4" w:space="1" w:color="auto"/>
        </w:pBdr>
        <w:ind w:left="0" w:right="-2" w:firstLine="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 xml:space="preserve">[1, 2 = 3 marks] </w:t>
      </w:r>
    </w:p>
    <w:p w:rsidR="007A32FC" w:rsidRDefault="007A32FC" w:rsidP="007A32FC">
      <w:pPr>
        <w:pStyle w:val="questionbody"/>
        <w:ind w:left="720" w:firstLine="0"/>
        <w:rPr>
          <w:rFonts w:asciiTheme="minorHAnsi" w:hAnsiTheme="minorHAnsi" w:cstheme="minorHAnsi"/>
        </w:rPr>
      </w:pPr>
    </w:p>
    <w:p w:rsidR="007A32FC" w:rsidRDefault="007A32FC" w:rsidP="007A32FC">
      <w:pPr>
        <w:pStyle w:val="questionbody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value of k such that the area of each of these dartboards is equal to 1.  </w:t>
      </w:r>
    </w:p>
    <w:p w:rsidR="007A32FC" w:rsidRPr="007A32FC" w:rsidRDefault="007A32FC" w:rsidP="007A32FC">
      <w:pPr>
        <w:pStyle w:val="questionbody"/>
        <w:ind w:left="720" w:firstLine="0"/>
        <w:rPr>
          <w:rFonts w:asciiTheme="minorHAnsi" w:hAnsiTheme="minorHAnsi" w:cstheme="minorHAnsi"/>
        </w:rPr>
      </w:pPr>
    </w:p>
    <w:p w:rsidR="007A32FC" w:rsidRPr="007A32FC" w:rsidRDefault="007A32FC" w:rsidP="007A32FC">
      <w:pPr>
        <w:pStyle w:val="questionbody"/>
        <w:ind w:left="54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Pr="007A32F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Dartboard 3:</w:t>
      </w:r>
      <w:r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2140855" r:id="rId23"/>
        </w:objec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Pr="007A32FC">
        <w:rPr>
          <w:rFonts w:asciiTheme="minorHAnsi" w:hAnsiTheme="minorHAnsi" w:cstheme="minorHAnsi"/>
        </w:rPr>
        <w:br/>
      </w:r>
      <w:r w:rsidRPr="007A32FC">
        <w:rPr>
          <w:rFonts w:asciiTheme="minorHAnsi" w:hAnsiTheme="minorHAnsi" w:cstheme="minorHAnsi"/>
        </w:rPr>
        <w:br/>
      </w:r>
    </w:p>
    <w:p w:rsidR="007A32FC" w:rsidRPr="007A32FC" w:rsidRDefault="007A32FC" w:rsidP="007A32FC">
      <w:pPr>
        <w:ind w:firstLine="5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Dartboard 4:</w:t>
      </w:r>
      <w:r>
        <w:rPr>
          <w:rFonts w:asciiTheme="minorHAnsi" w:hAnsiTheme="minorHAnsi" w:cstheme="minorHAnsi"/>
        </w:rPr>
        <w:tab/>
      </w:r>
      <w:r w:rsidRPr="007A32FC">
        <w:rPr>
          <w:rFonts w:asciiTheme="minorHAnsi" w:hAnsiTheme="minorHAnsi" w:cstheme="minorHAnsi"/>
          <w:position w:val="-10"/>
        </w:rPr>
        <w:object w:dxaOrig="2439" w:dyaOrig="360">
          <v:shape id="_x0000_i1034" type="#_x0000_t75" style="width:122.25pt;height:18.75pt" o:ole="">
            <v:imagedata r:id="rId24" o:title=""/>
          </v:shape>
          <o:OLEObject Type="Embed" ProgID="Equation.DSMT4" ShapeID="_x0000_i1034" DrawAspect="Content" ObjectID="_1562140856" r:id="rId25"/>
        </w:object>
      </w:r>
      <w:r w:rsidRPr="007A32FC">
        <w:rPr>
          <w:rFonts w:asciiTheme="minorHAnsi" w:hAnsiTheme="minorHAnsi" w:cstheme="minorHAnsi"/>
        </w:rPr>
        <w:br/>
      </w: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D05598" w:rsidRPr="00BD712D" w:rsidRDefault="007A32FC" w:rsidP="00D05598">
      <w:pPr>
        <w:pStyle w:val="questionbody"/>
        <w:numPr>
          <w:ilvl w:val="0"/>
          <w:numId w:val="33"/>
        </w:numPr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lastRenderedPageBreak/>
        <w:t xml:space="preserve">[1, 4 = 5 marks] </w:t>
      </w:r>
    </w:p>
    <w:p w:rsidR="00D05598" w:rsidRDefault="00D05598" w:rsidP="00D05598">
      <w:pPr>
        <w:pStyle w:val="questionbody"/>
        <w:ind w:left="360" w:firstLine="0"/>
        <w:rPr>
          <w:rFonts w:asciiTheme="minorHAnsi" w:hAnsiTheme="minorHAnsi" w:cstheme="minorHAnsi"/>
        </w:rPr>
      </w:pPr>
    </w:p>
    <w:p w:rsidR="007A32FC" w:rsidRPr="00D05598" w:rsidRDefault="007A32FC" w:rsidP="00D05598">
      <w:pPr>
        <w:pStyle w:val="questionbody"/>
        <w:ind w:left="360" w:firstLine="0"/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t xml:space="preserve">The median (average) score for a dartboard is defined as the value on the x axis such that the area to the left of the score is equal to the area of the right of the score. </w:t>
      </w:r>
      <w:r w:rsidRPr="00D05598">
        <w:rPr>
          <w:rFonts w:asciiTheme="minorHAnsi" w:hAnsiTheme="minorHAnsi" w:cstheme="minorHAnsi"/>
        </w:rPr>
        <w:br/>
      </w:r>
    </w:p>
    <w:p w:rsidR="00D05598" w:rsidRDefault="007A32FC" w:rsidP="00D05598">
      <w:pPr>
        <w:pStyle w:val="questionbody"/>
        <w:numPr>
          <w:ilvl w:val="0"/>
          <w:numId w:val="34"/>
        </w:numPr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t>What is the area cutting off the median value for a board with an area of 1?</w:t>
      </w:r>
      <w:r w:rsidRPr="00D05598">
        <w:rPr>
          <w:rFonts w:asciiTheme="minorHAnsi" w:hAnsiTheme="minorHAnsi" w:cstheme="minorHAnsi"/>
        </w:rPr>
        <w:br/>
      </w:r>
    </w:p>
    <w:p w:rsidR="00D05598" w:rsidRDefault="00D05598" w:rsidP="00D05598">
      <w:pPr>
        <w:pStyle w:val="questionbody"/>
        <w:ind w:firstLine="0"/>
        <w:rPr>
          <w:rFonts w:asciiTheme="minorHAnsi" w:hAnsiTheme="minorHAnsi" w:cstheme="minorHAnsi"/>
        </w:rPr>
      </w:pPr>
    </w:p>
    <w:p w:rsidR="007A32FC" w:rsidRPr="00D05598" w:rsidRDefault="007A32FC" w:rsidP="00D05598">
      <w:pPr>
        <w:pStyle w:val="questionbody"/>
        <w:ind w:firstLine="0"/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br/>
      </w:r>
    </w:p>
    <w:p w:rsidR="00D05598" w:rsidRDefault="007A32FC" w:rsidP="00D0559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D05598">
        <w:rPr>
          <w:rFonts w:asciiTheme="minorHAnsi" w:hAnsiTheme="minorHAnsi" w:cstheme="minorHAnsi"/>
        </w:rPr>
        <w:t>Find the median score for each</w:t>
      </w:r>
      <w:r w:rsidR="00D05598">
        <w:rPr>
          <w:rFonts w:asciiTheme="minorHAnsi" w:hAnsiTheme="minorHAnsi" w:cstheme="minorHAnsi"/>
        </w:rPr>
        <w:t xml:space="preserve"> of the two </w:t>
      </w:r>
      <w:r w:rsidR="0075573E">
        <w:rPr>
          <w:rFonts w:asciiTheme="minorHAnsi" w:hAnsiTheme="minorHAnsi" w:cstheme="minorHAnsi"/>
        </w:rPr>
        <w:t>boards,</w:t>
      </w:r>
      <w:r w:rsidR="00D05598">
        <w:rPr>
          <w:rFonts w:asciiTheme="minorHAnsi" w:hAnsiTheme="minorHAnsi" w:cstheme="minorHAnsi"/>
        </w:rPr>
        <w:t xml:space="preserve"> Dartboard 3 and Dartboard 4.</w:t>
      </w:r>
    </w:p>
    <w:p w:rsidR="007A32FC" w:rsidRPr="00D05598" w:rsidRDefault="00D05598" w:rsidP="00D0559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where necessary.</w:t>
      </w:r>
      <w:r w:rsidR="007A32FC" w:rsidRPr="00D05598">
        <w:rPr>
          <w:rFonts w:asciiTheme="minorHAnsi" w:hAnsiTheme="minorHAnsi" w:cstheme="minorHAnsi"/>
        </w:rPr>
        <w:br/>
      </w: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Default="007A32FC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D57210">
      <w:pPr>
        <w:rPr>
          <w:rFonts w:asciiTheme="minorHAnsi" w:hAnsiTheme="minorHAnsi" w:cstheme="minorHAnsi"/>
        </w:rPr>
      </w:pPr>
    </w:p>
    <w:p w:rsidR="00D05598" w:rsidRDefault="00D05598" w:rsidP="00876D1F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D05598" w:rsidRPr="00BD712D" w:rsidRDefault="00D05598" w:rsidP="00D05598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 xml:space="preserve">   </w:t>
      </w:r>
      <w:r w:rsidR="00BC3B78" w:rsidRPr="00BD712D">
        <w:rPr>
          <w:rFonts w:asciiTheme="minorHAnsi" w:hAnsiTheme="minorHAnsi" w:cstheme="minorHAnsi"/>
          <w:b/>
          <w:i/>
        </w:rPr>
        <w:t>[1,4 = 5 marks]</w:t>
      </w:r>
    </w:p>
    <w:p w:rsidR="00D05598" w:rsidRDefault="00D05598" w:rsidP="00D05598">
      <w:pPr>
        <w:rPr>
          <w:rFonts w:asciiTheme="minorHAnsi" w:hAnsiTheme="minorHAnsi" w:cstheme="minorHAnsi"/>
        </w:rPr>
      </w:pPr>
    </w:p>
    <w:p w:rsidR="00D05598" w:rsidRDefault="00D05598" w:rsidP="00D055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 dartboard is defined by y = </w:t>
      </w:r>
      <w:r w:rsidRPr="00D05598">
        <w:rPr>
          <w:rFonts w:asciiTheme="minorHAnsi" w:hAnsiTheme="minorHAnsi" w:cstheme="minorHAnsi"/>
          <w:position w:val="-24"/>
        </w:rPr>
        <w:object w:dxaOrig="660" w:dyaOrig="620">
          <v:shape id="_x0000_i1035" type="#_x0000_t75" style="width:33pt;height:30.75pt" o:ole="">
            <v:imagedata r:id="rId26" o:title=""/>
          </v:shape>
          <o:OLEObject Type="Embed" ProgID="Equation.3" ShapeID="_x0000_i1035" DrawAspect="Content" ObjectID="_1562140857" r:id="rId27"/>
        </w:object>
      </w:r>
      <w:r>
        <w:rPr>
          <w:rFonts w:asciiTheme="minorHAnsi" w:hAnsiTheme="minorHAnsi" w:cstheme="minorHAnsi"/>
        </w:rPr>
        <w:t xml:space="preserve"> for 1 ≤ x ≤ k.</w:t>
      </w:r>
    </w:p>
    <w:p w:rsidR="00D05598" w:rsidRDefault="00D05598" w:rsidP="00D05598">
      <w:pPr>
        <w:rPr>
          <w:rFonts w:asciiTheme="minorHAnsi" w:hAnsiTheme="minorHAnsi" w:cstheme="minorHAnsi"/>
        </w:rPr>
      </w:pPr>
    </w:p>
    <w:p w:rsidR="00BD712D" w:rsidRDefault="00BC3B78" w:rsidP="00D05598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an integral that could be solved to find the value </w:t>
      </w:r>
    </w:p>
    <w:p w:rsidR="00D05598" w:rsidRPr="00BD712D" w:rsidRDefault="00BC3B78" w:rsidP="00BD712D">
      <w:pPr>
        <w:pStyle w:val="ListParagrap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of</w:t>
      </w:r>
      <w:proofErr w:type="gramEnd"/>
      <w:r>
        <w:rPr>
          <w:rFonts w:asciiTheme="minorHAnsi" w:hAnsiTheme="minorHAnsi" w:cstheme="minorHAnsi"/>
        </w:rPr>
        <w:t xml:space="preserve"> k to </w:t>
      </w:r>
      <w:r w:rsidRPr="00BD712D">
        <w:rPr>
          <w:rFonts w:asciiTheme="minorHAnsi" w:hAnsiTheme="minorHAnsi" w:cstheme="minorHAnsi"/>
        </w:rPr>
        <w:t>make the area of the dartboard equal to 1.</w:t>
      </w: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D712D" w:rsidRDefault="00BD712D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your integral using calculus to determine the exact value of k for part a.</w:t>
      </w:r>
    </w:p>
    <w:p w:rsidR="00BC3B78" w:rsidRPr="00BC3B78" w:rsidRDefault="00BC3B78" w:rsidP="00BC3B7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use your calculator but must indicate each step to obtain full marks.</w:t>
      </w: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Default="00BC3B78" w:rsidP="00BC3B78">
      <w:pPr>
        <w:rPr>
          <w:rFonts w:asciiTheme="minorHAnsi" w:hAnsiTheme="minorHAnsi" w:cstheme="minorHAnsi"/>
        </w:rPr>
      </w:pPr>
    </w:p>
    <w:p w:rsidR="00BC3B78" w:rsidRPr="00BC3B78" w:rsidRDefault="00BC3B78" w:rsidP="00BC3B78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AF4909" w:rsidRPr="00876D1F" w:rsidRDefault="00AF4909" w:rsidP="00AF4909">
      <w:pPr>
        <w:rPr>
          <w:rFonts w:asciiTheme="minorHAnsi" w:hAnsiTheme="minorHAnsi"/>
          <w:b/>
          <w:sz w:val="32"/>
          <w:szCs w:val="32"/>
          <w:u w:val="single"/>
        </w:rPr>
      </w:pPr>
      <w:proofErr w:type="gramStart"/>
      <w:r w:rsidRPr="00876D1F">
        <w:rPr>
          <w:rFonts w:asciiTheme="minorHAnsi" w:hAnsiTheme="minorHAnsi"/>
          <w:b/>
          <w:sz w:val="32"/>
          <w:szCs w:val="32"/>
          <w:u w:val="single"/>
        </w:rPr>
        <w:lastRenderedPageBreak/>
        <w:t>Background information for this part of the Investigation.</w:t>
      </w:r>
      <w:proofErr w:type="gramEnd"/>
    </w:p>
    <w:p w:rsidR="00AF4909" w:rsidRDefault="00AF4909" w:rsidP="00AF4909">
      <w:pPr>
        <w:rPr>
          <w:rFonts w:asciiTheme="minorHAnsi" w:hAnsiTheme="minorHAnsi"/>
          <w:b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876D1F" w:rsidRDefault="00876D1F" w:rsidP="00AF4909">
      <w:pPr>
        <w:rPr>
          <w:rFonts w:asciiTheme="minorHAnsi" w:hAnsiTheme="minorHAnsi"/>
        </w:rPr>
      </w:pPr>
    </w:p>
    <w:p w:rsidR="00AF4909" w:rsidRDefault="00876D1F" w:rsidP="00AF4909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1B87D5FD" wp14:editId="45290DE5">
            <wp:simplePos x="0" y="0"/>
            <wp:positionH relativeFrom="column">
              <wp:posOffset>3102610</wp:posOffset>
            </wp:positionH>
            <wp:positionV relativeFrom="paragraph">
              <wp:posOffset>32385</wp:posOffset>
            </wp:positionV>
            <wp:extent cx="2743200" cy="1625600"/>
            <wp:effectExtent l="0" t="0" r="0" b="0"/>
            <wp:wrapNone/>
            <wp:docPr id="11" name="Picture 11" descr="http://www.mathsisfun.com/data/images/normal-distribution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sisfun.com/data/images/normal-distribution-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4909" w:rsidRPr="00611E8F">
        <w:rPr>
          <w:rFonts w:asciiTheme="minorHAnsi" w:hAnsiTheme="minorHAnsi"/>
        </w:rPr>
        <w:t xml:space="preserve">The “bell shaped” Normal </w:t>
      </w:r>
      <w:r w:rsidR="00AF4909">
        <w:rPr>
          <w:rFonts w:asciiTheme="minorHAnsi" w:hAnsiTheme="minorHAnsi"/>
        </w:rPr>
        <w:t>curve is a</w:t>
      </w:r>
    </w:p>
    <w:p w:rsidR="00AF4909" w:rsidRDefault="00AF4909" w:rsidP="00AF4909">
      <w:pPr>
        <w:rPr>
          <w:rFonts w:asciiTheme="minorHAnsi" w:hAnsiTheme="minorHAnsi"/>
        </w:rPr>
      </w:pPr>
      <w:r>
        <w:rPr>
          <w:rFonts w:asciiTheme="minorHAnsi" w:hAnsiTheme="minorHAnsi"/>
        </w:rPr>
        <w:t>very common distribution.</w:t>
      </w:r>
    </w:p>
    <w:p w:rsidR="00AF4909" w:rsidRDefault="00AF4909" w:rsidP="00AF4909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1"/>
        <w:gridCol w:w="3554"/>
      </w:tblGrid>
      <w:tr w:rsidR="00AF4909" w:rsidTr="00A61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909" w:rsidRPr="00611E8F" w:rsidRDefault="00AF4909" w:rsidP="00A613F3">
            <w:pPr>
              <w:pStyle w:val="NormalWeb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The Normal Distribution has:</w:t>
            </w:r>
          </w:p>
          <w:p w:rsidR="00AF4909" w:rsidRPr="00611E8F" w:rsidRDefault="00C931C0" w:rsidP="00AF490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hyperlink r:id="rId29" w:history="1">
              <w:r w:rsidR="00AF4909" w:rsidRPr="00611E8F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</w:rPr>
                <w:t>mean</w:t>
              </w:r>
            </w:hyperlink>
            <w:r w:rsidR="00AF4909"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= </w:t>
            </w:r>
            <w:hyperlink r:id="rId30" w:history="1">
              <w:r w:rsidR="00AF4909" w:rsidRPr="00611E8F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</w:rPr>
                <w:t>median</w:t>
              </w:r>
            </w:hyperlink>
            <w:r w:rsidR="00AF4909"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= </w:t>
            </w:r>
            <w:hyperlink r:id="rId31" w:history="1">
              <w:r w:rsidR="00AF4909" w:rsidRPr="00611E8F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2"/>
                </w:rPr>
                <w:t>mode</w:t>
              </w:r>
            </w:hyperlink>
          </w:p>
          <w:p w:rsidR="00AF4909" w:rsidRPr="00611E8F" w:rsidRDefault="00AF4909" w:rsidP="00AF490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symmetry a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bout the centre</w:t>
            </w:r>
          </w:p>
          <w:p w:rsidR="00AF4909" w:rsidRDefault="00AF4909" w:rsidP="00AF4909">
            <w:pPr>
              <w:numPr>
                <w:ilvl w:val="0"/>
                <w:numId w:val="36"/>
              </w:numPr>
              <w:spacing w:before="100" w:beforeAutospacing="1" w:after="100" w:afterAutospacing="1"/>
            </w:pPr>
            <w:r w:rsidRPr="00611E8F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77184" behindDoc="1" locked="0" layoutInCell="1" allowOverlap="1" wp14:anchorId="2CFB7DF5" wp14:editId="471BEDDB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479425</wp:posOffset>
                  </wp:positionV>
                  <wp:extent cx="1513840" cy="2599055"/>
                  <wp:effectExtent l="0" t="0" r="0" b="0"/>
                  <wp:wrapNone/>
                  <wp:docPr id="12" name="Picture 12" descr="http://www.mathsisfun.com/data/images/normal-distrubution-3sd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mathsisfun.com/data/images/normal-distrubution-3sd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259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50% of values less than the mean </w:t>
            </w:r>
            <w:r w:rsidRPr="00611E8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br/>
              <w:t>and 50% greater than the mean</w:t>
            </w:r>
          </w:p>
        </w:tc>
        <w:tc>
          <w:tcPr>
            <w:tcW w:w="0" w:type="auto"/>
            <w:vAlign w:val="center"/>
            <w:hideMark/>
          </w:tcPr>
          <w:p w:rsidR="00AF4909" w:rsidRDefault="00AF4909" w:rsidP="00A613F3"/>
        </w:tc>
      </w:tr>
      <w:tr w:rsidR="00AF4909" w:rsidTr="00A61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909" w:rsidRPr="00611E8F" w:rsidRDefault="00AF4909" w:rsidP="00A613F3">
            <w:pPr>
              <w:pStyle w:val="NormalWeb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68% of values are within</w:t>
            </w: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br/>
              <w:t>1 standard deviation of the mean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95% are within 2 standard deviations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 </w:t>
            </w:r>
          </w:p>
          <w:p w:rsidR="00AF4909" w:rsidRPr="00611E8F" w:rsidRDefault="00AF4909" w:rsidP="00A613F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611E8F">
              <w:rPr>
                <w:rFonts w:asciiTheme="minorHAnsi" w:hAnsiTheme="minorHAnsi"/>
                <w:noProof/>
                <w:sz w:val="22"/>
                <w:szCs w:val="22"/>
              </w:rPr>
              <w:t>99.7% are within 3 standard deviations</w:t>
            </w:r>
          </w:p>
        </w:tc>
      </w:tr>
    </w:tbl>
    <w:p w:rsidR="00AF4909" w:rsidRDefault="00AF4909" w:rsidP="00AF4909">
      <w:pPr>
        <w:rPr>
          <w:rFonts w:asciiTheme="minorHAnsi" w:hAnsiTheme="minorHAnsi"/>
        </w:rPr>
      </w:pPr>
    </w:p>
    <w:p w:rsidR="007A32FC" w:rsidRPr="00AF4909" w:rsidRDefault="007A32FC" w:rsidP="00AF4909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Pr="007A32FC" w:rsidRDefault="007A32FC" w:rsidP="00D57210">
      <w:pPr>
        <w:rPr>
          <w:rFonts w:asciiTheme="minorHAnsi" w:hAnsiTheme="minorHAnsi" w:cstheme="minorHAnsi"/>
        </w:rPr>
      </w:pPr>
    </w:p>
    <w:p w:rsidR="007A32FC" w:rsidRDefault="007A32FC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AF4909" w:rsidRDefault="00AF4909" w:rsidP="00D57210">
      <w:pPr>
        <w:rPr>
          <w:rFonts w:asciiTheme="minorHAnsi" w:hAnsiTheme="minorHAnsi" w:cstheme="minorHAnsi"/>
        </w:rPr>
      </w:pPr>
    </w:p>
    <w:p w:rsidR="00E000CC" w:rsidRDefault="00E000CC" w:rsidP="00D57210">
      <w:pPr>
        <w:rPr>
          <w:rFonts w:asciiTheme="minorHAnsi" w:hAnsiTheme="minorHAnsi" w:cstheme="minorHAnsi"/>
        </w:rPr>
      </w:pPr>
    </w:p>
    <w:p w:rsidR="00E000CC" w:rsidRDefault="00E000CC" w:rsidP="00D57210">
      <w:pPr>
        <w:rPr>
          <w:rFonts w:asciiTheme="minorHAnsi" w:hAnsiTheme="minorHAnsi" w:cstheme="minorHAnsi"/>
        </w:rPr>
      </w:pPr>
    </w:p>
    <w:p w:rsidR="00DB7C1A" w:rsidRPr="00BD712D" w:rsidRDefault="00DB7C1A" w:rsidP="00BD712D">
      <w:pPr>
        <w:pStyle w:val="NormalWeb"/>
        <w:ind w:left="720" w:hanging="72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lastRenderedPageBreak/>
        <w:t>5.</w:t>
      </w:r>
      <w:r w:rsidRPr="00BD712D">
        <w:rPr>
          <w:rFonts w:asciiTheme="minorHAnsi" w:hAnsiTheme="minorHAnsi" w:cstheme="minorHAnsi"/>
          <w:b/>
          <w:i/>
        </w:rPr>
        <w:tab/>
        <w:t>[2 marks]</w:t>
      </w:r>
    </w:p>
    <w:p w:rsidR="00DB7C1A" w:rsidRPr="00DB7C1A" w:rsidRDefault="00DB7C1A" w:rsidP="00DB7C1A">
      <w:pPr>
        <w:pStyle w:val="NormalWeb"/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The Fresha Tea Company pack tea in bags marked as 250 g</w:t>
      </w:r>
      <w:r w:rsidRPr="00DB7C1A">
        <w:rPr>
          <w:rFonts w:asciiTheme="minorHAnsi" w:hAnsiTheme="minorHAnsi" w:cstheme="minorHAnsi"/>
        </w:rPr>
        <w:br/>
      </w:r>
    </w:p>
    <w:p w:rsidR="00DB7C1A" w:rsidRDefault="00DB7C1A" w:rsidP="00DB7C1A">
      <w:pPr>
        <w:pStyle w:val="NormalWeb"/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A large number of packs of tea were weighed and the mean and standard deviation were calculated as 255 g and 2.5 g respectively.</w:t>
      </w:r>
      <w:r w:rsidRPr="00DB7C1A">
        <w:rPr>
          <w:rFonts w:asciiTheme="minorHAnsi" w:hAnsiTheme="minorHAnsi" w:cstheme="minorHAnsi"/>
        </w:rPr>
        <w:br/>
      </w:r>
    </w:p>
    <w:p w:rsidR="00DB7C1A" w:rsidRPr="00DB7C1A" w:rsidRDefault="00DB7C1A" w:rsidP="00DB7C1A">
      <w:pPr>
        <w:pStyle w:val="NormalWeb"/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Assuming this data is normally distributed, what percentage of packs are underweight?</w:t>
      </w:r>
    </w:p>
    <w:p w:rsidR="00DB7C1A" w:rsidRPr="00DB7C1A" w:rsidRDefault="00DB7C1A" w:rsidP="00DB7C1A">
      <w:pPr>
        <w:ind w:left="720" w:firstLine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A   2.5%</w:t>
      </w:r>
      <w:r w:rsidRPr="00DB7C1A">
        <w:rPr>
          <w:rFonts w:asciiTheme="minorHAnsi" w:hAnsiTheme="minorHAnsi" w:cstheme="minorHAnsi"/>
        </w:rPr>
        <w:tab/>
        <w:t>B     3.5%</w:t>
      </w:r>
      <w:r w:rsidRPr="00DB7C1A">
        <w:rPr>
          <w:rFonts w:asciiTheme="minorHAnsi" w:hAnsiTheme="minorHAnsi" w:cstheme="minorHAnsi"/>
        </w:rPr>
        <w:tab/>
        <w:t>C</w:t>
      </w:r>
      <w:r w:rsidRPr="00DB7C1A">
        <w:rPr>
          <w:rFonts w:asciiTheme="minorHAnsi" w:hAnsiTheme="minorHAnsi" w:cstheme="minorHAnsi"/>
        </w:rPr>
        <w:tab/>
      </w:r>
      <w:r w:rsidR="00E000CC">
        <w:rPr>
          <w:rFonts w:asciiTheme="minorHAnsi" w:hAnsiTheme="minorHAnsi" w:cstheme="minorHAnsi"/>
        </w:rPr>
        <w:t>5</w:t>
      </w:r>
      <w:r w:rsidRPr="00DB7C1A">
        <w:rPr>
          <w:rFonts w:asciiTheme="minorHAnsi" w:hAnsiTheme="minorHAnsi" w:cstheme="minorHAnsi"/>
        </w:rPr>
        <w:t>%</w:t>
      </w:r>
      <w:r w:rsidRPr="00DB7C1A">
        <w:rPr>
          <w:rFonts w:asciiTheme="minorHAnsi" w:hAnsiTheme="minorHAnsi" w:cstheme="minorHAnsi"/>
        </w:rPr>
        <w:tab/>
      </w:r>
      <w:r w:rsidRPr="00DB7C1A">
        <w:rPr>
          <w:rFonts w:asciiTheme="minorHAnsi" w:hAnsiTheme="minorHAnsi" w:cstheme="minorHAnsi"/>
        </w:rPr>
        <w:tab/>
        <w:t>D</w:t>
      </w:r>
      <w:r w:rsidRPr="00DB7C1A">
        <w:rPr>
          <w:rFonts w:asciiTheme="minorHAnsi" w:hAnsiTheme="minorHAnsi" w:cstheme="minorHAnsi"/>
        </w:rPr>
        <w:tab/>
      </w:r>
      <w:r w:rsidR="00E000CC">
        <w:rPr>
          <w:rFonts w:asciiTheme="minorHAnsi" w:hAnsiTheme="minorHAnsi" w:cstheme="minorHAnsi"/>
        </w:rPr>
        <w:t>16</w:t>
      </w:r>
      <w:r w:rsidRPr="00DB7C1A">
        <w:rPr>
          <w:rFonts w:asciiTheme="minorHAnsi" w:hAnsiTheme="minorHAnsi" w:cstheme="minorHAnsi"/>
        </w:rPr>
        <w:t>%</w:t>
      </w: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E000CC" w:rsidP="00DB7C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Refer to previous page for assistance.</w:t>
      </w: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A613F3" w:rsidRPr="00DB7C1A" w:rsidRDefault="00A613F3" w:rsidP="00A613F3">
      <w:pPr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 xml:space="preserve">  </w:t>
      </w:r>
    </w:p>
    <w:p w:rsidR="00DB7C1A" w:rsidRPr="00BD712D" w:rsidRDefault="00DB7C1A" w:rsidP="00DB7C1A">
      <w:pPr>
        <w:ind w:left="720" w:hanging="72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t>6.</w:t>
      </w:r>
      <w:r w:rsidRPr="00BD712D">
        <w:rPr>
          <w:rFonts w:asciiTheme="minorHAnsi" w:hAnsiTheme="minorHAnsi" w:cstheme="minorHAnsi"/>
          <w:b/>
          <w:i/>
        </w:rPr>
        <w:tab/>
        <w:t>[1</w:t>
      </w:r>
      <w:proofErr w:type="gramStart"/>
      <w:r w:rsidRPr="00BD712D">
        <w:rPr>
          <w:rFonts w:asciiTheme="minorHAnsi" w:hAnsiTheme="minorHAnsi" w:cstheme="minorHAnsi"/>
          <w:b/>
          <w:i/>
        </w:rPr>
        <w:t>,1</w:t>
      </w:r>
      <w:proofErr w:type="gramEnd"/>
      <w:r w:rsidRPr="00BD712D">
        <w:rPr>
          <w:rFonts w:asciiTheme="minorHAnsi" w:hAnsiTheme="minorHAnsi" w:cstheme="minorHAnsi"/>
          <w:b/>
          <w:i/>
        </w:rPr>
        <w:t xml:space="preserve"> = 2</w:t>
      </w:r>
      <w:r w:rsidR="00BD712D">
        <w:rPr>
          <w:rFonts w:asciiTheme="minorHAnsi" w:hAnsiTheme="minorHAnsi" w:cstheme="minorHAnsi"/>
          <w:b/>
          <w:i/>
        </w:rPr>
        <w:t xml:space="preserve"> </w:t>
      </w:r>
      <w:r w:rsidRPr="00BD712D">
        <w:rPr>
          <w:rFonts w:asciiTheme="minorHAnsi" w:hAnsiTheme="minorHAnsi" w:cstheme="minorHAnsi"/>
          <w:b/>
          <w:i/>
        </w:rPr>
        <w:t>marks]</w:t>
      </w:r>
    </w:p>
    <w:p w:rsidR="00DB7C1A" w:rsidRP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Pr="00DB7C1A" w:rsidRDefault="00DB7C1A" w:rsidP="00DB7C1A">
      <w:pPr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 xml:space="preserve">A school exam results that are </w:t>
      </w:r>
      <w:r w:rsidRPr="00DB7C1A">
        <w:rPr>
          <w:rFonts w:asciiTheme="minorHAnsi" w:hAnsiTheme="minorHAnsi" w:cstheme="minorHAnsi"/>
          <w:b/>
        </w:rPr>
        <w:t>normally</w:t>
      </w:r>
      <w:r w:rsidRPr="00DB7C1A">
        <w:rPr>
          <w:rFonts w:asciiTheme="minorHAnsi" w:hAnsiTheme="minorHAnsi" w:cstheme="minorHAnsi"/>
        </w:rPr>
        <w:t xml:space="preserve"> distributed. </w:t>
      </w:r>
    </w:p>
    <w:p w:rsidR="00DB7C1A" w:rsidRPr="00DB7C1A" w:rsidRDefault="00DB7C1A" w:rsidP="00DB7C1A">
      <w:pPr>
        <w:ind w:left="720"/>
        <w:rPr>
          <w:rFonts w:asciiTheme="minorHAnsi" w:hAnsiTheme="minorHAnsi" w:cstheme="minorHAnsi"/>
        </w:rPr>
      </w:pPr>
    </w:p>
    <w:p w:rsidR="00DB7C1A" w:rsidRPr="00DB7C1A" w:rsidRDefault="00DB7C1A" w:rsidP="00DB7C1A">
      <w:pPr>
        <w:ind w:left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Given that 99.7% of the exam scores are between 38% and 92% find</w:t>
      </w: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ind w:firstLine="720"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>(a)</w:t>
      </w:r>
      <w:r w:rsidRPr="00DB7C1A">
        <w:rPr>
          <w:rFonts w:asciiTheme="minorHAnsi" w:hAnsiTheme="minorHAnsi" w:cstheme="minorHAnsi"/>
        </w:rPr>
        <w:tab/>
        <w:t>the mean score</w:t>
      </w:r>
    </w:p>
    <w:p w:rsidR="00DB7C1A" w:rsidRDefault="00DB7C1A" w:rsidP="00DB7C1A">
      <w:pPr>
        <w:rPr>
          <w:rFonts w:asciiTheme="minorHAnsi" w:hAnsiTheme="minorHAnsi" w:cstheme="minorHAnsi"/>
        </w:rPr>
      </w:pPr>
    </w:p>
    <w:p w:rsidR="00BD712D" w:rsidRDefault="00BD712D" w:rsidP="00DB7C1A">
      <w:pPr>
        <w:rPr>
          <w:rFonts w:asciiTheme="minorHAnsi" w:hAnsiTheme="minorHAnsi" w:cstheme="minorHAnsi"/>
        </w:rPr>
      </w:pPr>
    </w:p>
    <w:p w:rsidR="00BD712D" w:rsidRDefault="00BD712D" w:rsidP="00DB7C1A">
      <w:pPr>
        <w:rPr>
          <w:rFonts w:asciiTheme="minorHAnsi" w:hAnsiTheme="minorHAnsi" w:cstheme="minorHAnsi"/>
        </w:rPr>
      </w:pPr>
    </w:p>
    <w:p w:rsidR="00BD712D" w:rsidRDefault="00BD712D" w:rsidP="00DB7C1A">
      <w:pPr>
        <w:rPr>
          <w:rFonts w:asciiTheme="minorHAnsi" w:hAnsiTheme="minorHAnsi" w:cstheme="minorHAnsi"/>
        </w:rPr>
      </w:pPr>
    </w:p>
    <w:p w:rsidR="00BD712D" w:rsidRPr="00DB7C1A" w:rsidRDefault="00BD712D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rPr>
          <w:rFonts w:asciiTheme="minorHAnsi" w:hAnsiTheme="minorHAnsi" w:cstheme="minorHAnsi"/>
        </w:rPr>
      </w:pPr>
    </w:p>
    <w:p w:rsidR="00DB7C1A" w:rsidRPr="00DB7C1A" w:rsidRDefault="00DB7C1A" w:rsidP="00DB7C1A">
      <w:pPr>
        <w:pStyle w:val="ListParagraph"/>
        <w:numPr>
          <w:ilvl w:val="0"/>
          <w:numId w:val="38"/>
        </w:numPr>
        <w:contextualSpacing/>
        <w:rPr>
          <w:rFonts w:asciiTheme="minorHAnsi" w:hAnsiTheme="minorHAnsi" w:cstheme="minorHAnsi"/>
        </w:rPr>
      </w:pPr>
      <w:r w:rsidRPr="00DB7C1A">
        <w:rPr>
          <w:rFonts w:asciiTheme="minorHAnsi" w:hAnsiTheme="minorHAnsi" w:cstheme="minorHAnsi"/>
        </w:rPr>
        <w:tab/>
        <w:t>the standard deviation</w:t>
      </w:r>
    </w:p>
    <w:p w:rsidR="00DB7C1A" w:rsidRPr="00DB7C1A" w:rsidRDefault="00DB7C1A" w:rsidP="00DB7C1A">
      <w:pPr>
        <w:rPr>
          <w:rFonts w:asciiTheme="minorHAnsi" w:hAnsiTheme="minorHAnsi" w:cstheme="minorHAnsi"/>
          <w:b/>
        </w:rPr>
      </w:pPr>
    </w:p>
    <w:p w:rsidR="00DB7C1A" w:rsidRP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DB7C1A" w:rsidRDefault="00DB7C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B7C1A" w:rsidRPr="00BD712D" w:rsidRDefault="00DB7C1A" w:rsidP="00DB7C1A">
      <w:pPr>
        <w:ind w:left="720" w:hanging="720"/>
        <w:rPr>
          <w:rFonts w:asciiTheme="minorHAnsi" w:hAnsiTheme="minorHAnsi" w:cstheme="minorHAnsi"/>
          <w:b/>
          <w:i/>
        </w:rPr>
      </w:pPr>
      <w:r w:rsidRPr="00BD712D">
        <w:rPr>
          <w:rFonts w:asciiTheme="minorHAnsi" w:hAnsiTheme="minorHAnsi" w:cstheme="minorHAnsi"/>
          <w:b/>
          <w:i/>
        </w:rPr>
        <w:lastRenderedPageBreak/>
        <w:t>7.</w:t>
      </w:r>
      <w:r w:rsidRPr="00BD712D">
        <w:rPr>
          <w:rFonts w:asciiTheme="minorHAnsi" w:hAnsiTheme="minorHAnsi" w:cstheme="minorHAnsi"/>
          <w:b/>
          <w:i/>
        </w:rPr>
        <w:tab/>
        <w:t>[3</w:t>
      </w:r>
      <w:proofErr w:type="gramStart"/>
      <w:r w:rsidRPr="00BD712D">
        <w:rPr>
          <w:rFonts w:asciiTheme="minorHAnsi" w:hAnsiTheme="minorHAnsi" w:cstheme="minorHAnsi"/>
          <w:b/>
          <w:i/>
        </w:rPr>
        <w:t>,2,2,2,2</w:t>
      </w:r>
      <w:proofErr w:type="gramEnd"/>
      <w:r w:rsidRPr="00BD712D">
        <w:rPr>
          <w:rFonts w:asciiTheme="minorHAnsi" w:hAnsiTheme="minorHAnsi" w:cstheme="minorHAnsi"/>
          <w:b/>
          <w:i/>
        </w:rPr>
        <w:t xml:space="preserve"> = 11 marks]</w:t>
      </w:r>
    </w:p>
    <w:p w:rsidR="00DB7C1A" w:rsidRDefault="00DB7C1A" w:rsidP="00DB7C1A">
      <w:pPr>
        <w:ind w:left="720" w:hanging="720"/>
        <w:rPr>
          <w:rFonts w:asciiTheme="minorHAnsi" w:hAnsiTheme="minorHAnsi" w:cstheme="minorHAnsi"/>
        </w:rPr>
      </w:pPr>
    </w:p>
    <w:p w:rsidR="00A613F3" w:rsidRDefault="00A613F3" w:rsidP="00DB7C1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Shown below are the results of </w:t>
      </w:r>
      <w:r w:rsidR="001916AF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40 student’s results </w:t>
      </w:r>
      <w:r w:rsidR="001916AF">
        <w:rPr>
          <w:rFonts w:asciiTheme="minorHAnsi" w:hAnsiTheme="minorHAnsi" w:cstheme="minorHAnsi"/>
        </w:rPr>
        <w:t xml:space="preserve">at a school </w:t>
      </w:r>
      <w:r>
        <w:rPr>
          <w:rFonts w:asciiTheme="minorHAnsi" w:hAnsiTheme="minorHAnsi" w:cstheme="minorHAnsi"/>
        </w:rPr>
        <w:t>in a</w:t>
      </w:r>
      <w:r w:rsidR="001916AF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</w:t>
      </w:r>
      <w:r w:rsidR="001916AF">
        <w:rPr>
          <w:rFonts w:asciiTheme="minorHAnsi" w:hAnsiTheme="minorHAnsi" w:cstheme="minorHAnsi"/>
        </w:rPr>
        <w:t>ATAR Mathematics</w:t>
      </w:r>
      <w:r w:rsidR="0042254A">
        <w:rPr>
          <w:rFonts w:asciiTheme="minorHAnsi" w:hAnsiTheme="minorHAnsi" w:cstheme="minorHAnsi"/>
        </w:rPr>
        <w:t>, together with the mean and standard deviation.</w:t>
      </w:r>
    </w:p>
    <w:p w:rsidR="00FD1338" w:rsidRDefault="00FD1338" w:rsidP="00A613F3">
      <w:pPr>
        <w:ind w:firstLine="7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56"/>
        <w:gridCol w:w="957"/>
        <w:gridCol w:w="957"/>
        <w:gridCol w:w="957"/>
        <w:gridCol w:w="956"/>
        <w:gridCol w:w="957"/>
        <w:gridCol w:w="957"/>
        <w:gridCol w:w="957"/>
      </w:tblGrid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47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86</w:t>
            </w:r>
          </w:p>
        </w:tc>
      </w:tr>
      <w:tr w:rsidR="00FD1338" w:rsidTr="00FD1338"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956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957" w:type="dxa"/>
          </w:tcPr>
          <w:p w:rsidR="00FD1338" w:rsidRDefault="0042254A" w:rsidP="006638E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957" w:type="dxa"/>
          </w:tcPr>
          <w:p w:rsidR="0042254A" w:rsidRDefault="0042254A" w:rsidP="004225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98</w:t>
            </w:r>
          </w:p>
        </w:tc>
      </w:tr>
    </w:tbl>
    <w:p w:rsidR="00A613F3" w:rsidRDefault="00A613F3" w:rsidP="0042254A">
      <w:pPr>
        <w:ind w:firstLine="720"/>
        <w:rPr>
          <w:rFonts w:asciiTheme="minorHAnsi" w:hAnsiTheme="minorHAnsi" w:cstheme="minorHAnsi"/>
        </w:rPr>
      </w:pPr>
    </w:p>
    <w:p w:rsidR="0042254A" w:rsidRDefault="0042254A" w:rsidP="0042254A">
      <w:pPr>
        <w:ind w:firstLine="720"/>
        <w:rPr>
          <w:rFonts w:asciiTheme="minorHAnsi" w:hAnsiTheme="minorHAnsi" w:cstheme="minorHAnsi"/>
        </w:rPr>
      </w:pPr>
      <w:r w:rsidRPr="0042254A">
        <w:rPr>
          <w:rFonts w:asciiTheme="minorHAnsi" w:hAnsiTheme="minorHAnsi" w:cstheme="minorHAnsi"/>
          <w:position w:val="-6"/>
        </w:rPr>
        <w:object w:dxaOrig="1060" w:dyaOrig="340">
          <v:shape id="_x0000_i1036" type="#_x0000_t75" style="width:52.5pt;height:16.5pt" o:ole="">
            <v:imagedata r:id="rId33" o:title=""/>
          </v:shape>
          <o:OLEObject Type="Embed" ProgID="Equation.3" ShapeID="_x0000_i1036" DrawAspect="Content" ObjectID="_1562140858" r:id="rId34"/>
        </w:object>
      </w:r>
      <w:r>
        <w:rPr>
          <w:rFonts w:asciiTheme="minorHAnsi" w:hAnsiTheme="minorHAnsi" w:cstheme="minorHAnsi"/>
        </w:rPr>
        <w:t xml:space="preserve">  </w:t>
      </w:r>
      <w:proofErr w:type="gramStart"/>
      <w:r>
        <w:rPr>
          <w:rFonts w:asciiTheme="minorHAnsi" w:hAnsiTheme="minorHAnsi" w:cstheme="minorHAnsi"/>
        </w:rPr>
        <w:t>and</w:t>
      </w:r>
      <w:proofErr w:type="gramEnd"/>
      <w:r>
        <w:rPr>
          <w:rFonts w:asciiTheme="minorHAnsi" w:hAnsiTheme="minorHAnsi" w:cstheme="minorHAnsi"/>
        </w:rPr>
        <w:t xml:space="preserve"> </w:t>
      </w:r>
      <w:r w:rsidRPr="0042254A">
        <w:rPr>
          <w:rFonts w:asciiTheme="minorHAnsi" w:hAnsiTheme="minorHAnsi" w:cstheme="minorHAnsi"/>
          <w:position w:val="-12"/>
        </w:rPr>
        <w:object w:dxaOrig="1300" w:dyaOrig="360">
          <v:shape id="_x0000_i1037" type="#_x0000_t75" style="width:65.25pt;height:18.75pt" o:ole="">
            <v:imagedata r:id="rId35" o:title=""/>
          </v:shape>
          <o:OLEObject Type="Embed" ProgID="Equation.3" ShapeID="_x0000_i1037" DrawAspect="Content" ObjectID="_1562140859" r:id="rId36"/>
        </w:object>
      </w:r>
    </w:p>
    <w:p w:rsidR="0042254A" w:rsidRDefault="0042254A" w:rsidP="0042254A">
      <w:pPr>
        <w:ind w:firstLine="720"/>
        <w:rPr>
          <w:rFonts w:asciiTheme="minorHAnsi" w:hAnsiTheme="minorHAnsi" w:cstheme="minorHAnsi"/>
        </w:rPr>
      </w:pPr>
    </w:p>
    <w:p w:rsidR="0042254A" w:rsidRDefault="0042254A" w:rsidP="0042254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percentage of </w:t>
      </w:r>
      <w:r w:rsidR="00DB7C1A">
        <w:rPr>
          <w:rFonts w:asciiTheme="minorHAnsi" w:hAnsiTheme="minorHAnsi" w:cstheme="minorHAnsi"/>
        </w:rPr>
        <w:t xml:space="preserve">exam </w:t>
      </w:r>
      <w:r>
        <w:rPr>
          <w:rFonts w:asciiTheme="minorHAnsi" w:hAnsiTheme="minorHAnsi" w:cstheme="minorHAnsi"/>
        </w:rPr>
        <w:t>scores within 1 standard deviation of the mean.</w:t>
      </w:r>
    </w:p>
    <w:p w:rsidR="0042254A" w:rsidRDefault="0042254A" w:rsidP="0042254A">
      <w:pPr>
        <w:rPr>
          <w:rFonts w:asciiTheme="minorHAnsi" w:hAnsiTheme="minorHAnsi" w:cstheme="minorHAnsi"/>
        </w:rPr>
      </w:pPr>
    </w:p>
    <w:p w:rsidR="0042254A" w:rsidRDefault="0042254A" w:rsidP="0042254A">
      <w:pPr>
        <w:rPr>
          <w:rFonts w:asciiTheme="minorHAnsi" w:hAnsiTheme="minorHAnsi" w:cstheme="minorHAnsi"/>
        </w:rPr>
      </w:pPr>
    </w:p>
    <w:p w:rsidR="0042254A" w:rsidRDefault="0042254A" w:rsidP="0042254A">
      <w:pPr>
        <w:rPr>
          <w:rFonts w:asciiTheme="minorHAnsi" w:hAnsiTheme="minorHAnsi" w:cstheme="minorHAnsi"/>
        </w:rPr>
      </w:pPr>
    </w:p>
    <w:p w:rsidR="001916AF" w:rsidRDefault="001916AF" w:rsidP="0042254A">
      <w:pPr>
        <w:rPr>
          <w:rFonts w:asciiTheme="minorHAnsi" w:hAnsiTheme="minorHAnsi" w:cstheme="minorHAnsi"/>
        </w:rPr>
      </w:pPr>
    </w:p>
    <w:p w:rsidR="001916AF" w:rsidRDefault="001916AF" w:rsidP="0042254A">
      <w:pPr>
        <w:rPr>
          <w:rFonts w:asciiTheme="minorHAnsi" w:hAnsiTheme="minorHAnsi" w:cstheme="minorHAnsi"/>
        </w:rPr>
      </w:pPr>
    </w:p>
    <w:p w:rsidR="00464FAE" w:rsidRDefault="00464FAE" w:rsidP="0042254A">
      <w:pPr>
        <w:rPr>
          <w:rFonts w:asciiTheme="minorHAnsi" w:hAnsiTheme="minorHAnsi" w:cstheme="minorHAnsi"/>
        </w:rPr>
      </w:pPr>
    </w:p>
    <w:p w:rsidR="00464FAE" w:rsidRDefault="00464FAE" w:rsidP="0042254A">
      <w:pPr>
        <w:rPr>
          <w:rFonts w:asciiTheme="minorHAnsi" w:hAnsiTheme="minorHAnsi" w:cstheme="minorHAnsi"/>
        </w:rPr>
      </w:pPr>
    </w:p>
    <w:p w:rsidR="0042254A" w:rsidRDefault="0042254A" w:rsidP="0042254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Compare this with the expected percentage if the distribution is </w:t>
      </w:r>
      <w:r w:rsidR="0075573E">
        <w:rPr>
          <w:rFonts w:asciiTheme="minorHAnsi" w:hAnsiTheme="minorHAnsi" w:cstheme="minorHAnsi"/>
        </w:rPr>
        <w:t>normally</w:t>
      </w:r>
      <w:r>
        <w:rPr>
          <w:rFonts w:asciiTheme="minorHAnsi" w:hAnsiTheme="minorHAnsi" w:cstheme="minorHAnsi"/>
        </w:rPr>
        <w:t xml:space="preserve"> distributed.</w:t>
      </w:r>
    </w:p>
    <w:p w:rsidR="001916AF" w:rsidRDefault="001916AF" w:rsidP="001916AF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Comment on how closely the distribution fits with the Normal Distribution.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464FAE" w:rsidRDefault="00464FAE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how many standard deviations above the mean is the student who got 81% for the exam.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student who is more than 0.9 standard deviations above the mean will receive an A grade. Determine the number of A grades, justifying your answer.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464FAE" w:rsidRDefault="00464FAE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Assume the results for all students in the state for this ATAR mathematics exam is Normally Distributed with a mean of 64 and a standard deviation of 12.  What percentage of students would you expect to get </w:t>
      </w:r>
      <w:r w:rsidR="00D554D5">
        <w:rPr>
          <w:rFonts w:asciiTheme="minorHAnsi" w:hAnsiTheme="minorHAnsi" w:cstheme="minorHAnsi"/>
        </w:rPr>
        <w:t>76% or higher</w:t>
      </w:r>
      <w:r w:rsidR="00BD712D">
        <w:rPr>
          <w:rFonts w:asciiTheme="minorHAnsi" w:hAnsiTheme="minorHAnsi" w:cstheme="minorHAnsi"/>
        </w:rPr>
        <w:t>?</w:t>
      </w: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1916AF" w:rsidRDefault="001916AF" w:rsidP="001916AF">
      <w:pPr>
        <w:rPr>
          <w:rFonts w:asciiTheme="minorHAnsi" w:hAnsiTheme="minorHAnsi" w:cstheme="minorHAnsi"/>
        </w:rPr>
      </w:pPr>
    </w:p>
    <w:p w:rsidR="00E000CC" w:rsidRPr="00BD712D" w:rsidRDefault="00E000CC" w:rsidP="00E000CC">
      <w:pPr>
        <w:ind w:left="720" w:hanging="720"/>
        <w:rPr>
          <w:rFonts w:asciiTheme="minorHAnsi" w:hAnsiTheme="minorHAnsi"/>
          <w:b/>
          <w:i/>
          <w:sz w:val="22"/>
          <w:szCs w:val="22"/>
        </w:rPr>
      </w:pPr>
      <w:r w:rsidRPr="00BD712D">
        <w:rPr>
          <w:rFonts w:asciiTheme="minorHAnsi" w:hAnsiTheme="minorHAnsi" w:cstheme="minorHAnsi"/>
          <w:b/>
          <w:i/>
        </w:rPr>
        <w:lastRenderedPageBreak/>
        <w:t>8.</w:t>
      </w:r>
      <w:r w:rsidRPr="00BD712D">
        <w:rPr>
          <w:rFonts w:asciiTheme="minorHAnsi" w:hAnsiTheme="minorHAnsi" w:cstheme="minorHAnsi"/>
          <w:b/>
          <w:i/>
        </w:rPr>
        <w:tab/>
      </w:r>
      <w:r w:rsidR="00876D1F" w:rsidRPr="00BD712D">
        <w:rPr>
          <w:rFonts w:asciiTheme="minorHAnsi" w:hAnsiTheme="minorHAnsi" w:cstheme="minorHAnsi"/>
          <w:b/>
          <w:i/>
        </w:rPr>
        <w:t>[3</w:t>
      </w:r>
      <w:proofErr w:type="gramStart"/>
      <w:r w:rsidR="00876D1F" w:rsidRPr="00BD712D">
        <w:rPr>
          <w:rFonts w:asciiTheme="minorHAnsi" w:hAnsiTheme="minorHAnsi" w:cstheme="minorHAnsi"/>
          <w:b/>
          <w:i/>
        </w:rPr>
        <w:t>,</w:t>
      </w:r>
      <w:r w:rsidR="00BD712D">
        <w:rPr>
          <w:rFonts w:asciiTheme="minorHAnsi" w:hAnsiTheme="minorHAnsi" w:cstheme="minorHAnsi"/>
          <w:b/>
          <w:i/>
        </w:rPr>
        <w:t>2</w:t>
      </w:r>
      <w:proofErr w:type="gramEnd"/>
      <w:r w:rsidR="00BD712D">
        <w:rPr>
          <w:rFonts w:asciiTheme="minorHAnsi" w:hAnsiTheme="minorHAnsi" w:cstheme="minorHAnsi"/>
          <w:b/>
          <w:i/>
        </w:rPr>
        <w:t xml:space="preserve"> = 5</w:t>
      </w:r>
      <w:r w:rsidR="00876D1F" w:rsidRPr="00BD712D">
        <w:rPr>
          <w:rFonts w:asciiTheme="minorHAnsi" w:hAnsiTheme="minorHAnsi" w:cstheme="minorHAnsi"/>
          <w:b/>
          <w:i/>
        </w:rPr>
        <w:t>marks]</w:t>
      </w:r>
    </w:p>
    <w:p w:rsidR="00E000CC" w:rsidRDefault="00E000CC" w:rsidP="00E000CC">
      <w:pPr>
        <w:ind w:left="720" w:hanging="720"/>
        <w:rPr>
          <w:rFonts w:asciiTheme="minorHAnsi" w:hAnsiTheme="minorHAnsi"/>
          <w:sz w:val="22"/>
          <w:szCs w:val="22"/>
        </w:rPr>
      </w:pPr>
    </w:p>
    <w:p w:rsidR="00876D1F" w:rsidRDefault="00E000CC" w:rsidP="00876D1F">
      <w:pPr>
        <w:ind w:left="720"/>
        <w:rPr>
          <w:rFonts w:asciiTheme="minorHAnsi" w:hAnsiTheme="minorHAnsi"/>
        </w:rPr>
      </w:pPr>
      <w:r w:rsidRPr="00E000CC">
        <w:rPr>
          <w:rFonts w:asciiTheme="minorHAnsi" w:hAnsiTheme="minorHAnsi"/>
        </w:rPr>
        <w:t>T</w:t>
      </w:r>
      <w:r w:rsidR="00876D1F">
        <w:rPr>
          <w:rFonts w:asciiTheme="minorHAnsi" w:hAnsiTheme="minorHAnsi"/>
        </w:rPr>
        <w:t>he heights of male students at h</w:t>
      </w:r>
      <w:r w:rsidR="00506355">
        <w:rPr>
          <w:rFonts w:asciiTheme="minorHAnsi" w:hAnsiTheme="minorHAnsi"/>
        </w:rPr>
        <w:t>igh s</w:t>
      </w:r>
      <w:r w:rsidR="00BD712D">
        <w:rPr>
          <w:rFonts w:asciiTheme="minorHAnsi" w:hAnsiTheme="minorHAnsi"/>
        </w:rPr>
        <w:t>chools are Normally D</w:t>
      </w:r>
      <w:r w:rsidRPr="00E000CC">
        <w:rPr>
          <w:rFonts w:asciiTheme="minorHAnsi" w:hAnsiTheme="minorHAnsi"/>
        </w:rPr>
        <w:t>istributed with mean 1.7 m and standard deviation 0.2 m</w:t>
      </w: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Pr="00E000CC" w:rsidRDefault="00876D1F" w:rsidP="00876D1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Show working to justify each </w:t>
      </w:r>
      <w:r w:rsidR="00BD712D">
        <w:rPr>
          <w:rFonts w:asciiTheme="minorHAnsi" w:hAnsiTheme="minorHAnsi"/>
        </w:rPr>
        <w:t>question below</w:t>
      </w:r>
      <w:r>
        <w:rPr>
          <w:rFonts w:asciiTheme="minorHAnsi" w:hAnsiTheme="minorHAnsi"/>
        </w:rPr>
        <w:t>.</w:t>
      </w:r>
      <w:r w:rsidRPr="00E000CC">
        <w:rPr>
          <w:rFonts w:asciiTheme="minorHAnsi" w:hAnsiTheme="minorHAnsi"/>
        </w:rPr>
        <w:br/>
      </w:r>
      <w:r w:rsidRPr="00E000CC">
        <w:rPr>
          <w:rFonts w:asciiTheme="minorHAnsi" w:hAnsiTheme="minorHAnsi"/>
        </w:rPr>
        <w:br/>
        <w:t xml:space="preserve">You </w:t>
      </w:r>
      <w:r>
        <w:rPr>
          <w:rFonts w:asciiTheme="minorHAnsi" w:hAnsiTheme="minorHAnsi"/>
        </w:rPr>
        <w:t>may</w:t>
      </w:r>
      <w:r w:rsidRPr="00E000CC">
        <w:rPr>
          <w:rFonts w:asciiTheme="minorHAnsi" w:hAnsiTheme="minorHAnsi"/>
        </w:rPr>
        <w:t xml:space="preserve"> use this Standard Normal Distribution curve</w:t>
      </w:r>
      <w:r>
        <w:rPr>
          <w:rFonts w:asciiTheme="minorHAnsi" w:hAnsiTheme="minorHAnsi"/>
        </w:rPr>
        <w:t xml:space="preserve"> below to help or you may choose a calculator method.</w:t>
      </w:r>
    </w:p>
    <w:p w:rsidR="00876D1F" w:rsidRPr="00E000CC" w:rsidRDefault="00876D1F" w:rsidP="00876D1F">
      <w:pPr>
        <w:ind w:left="720" w:hanging="720"/>
        <w:rPr>
          <w:rFonts w:asciiTheme="minorHAnsi" w:hAnsiTheme="minorHAnsi"/>
        </w:rPr>
      </w:pPr>
    </w:p>
    <w:p w:rsidR="00876D1F" w:rsidRPr="00E000CC" w:rsidRDefault="00876D1F" w:rsidP="00876D1F">
      <w:pPr>
        <w:ind w:left="720" w:hanging="720"/>
      </w:pPr>
      <w:r w:rsidRPr="00612175"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81280" behindDoc="1" locked="0" layoutInCell="1" allowOverlap="1" wp14:anchorId="30009FA4" wp14:editId="22F92CAC">
            <wp:simplePos x="0" y="0"/>
            <wp:positionH relativeFrom="column">
              <wp:posOffset>623570</wp:posOffset>
            </wp:positionH>
            <wp:positionV relativeFrom="paragraph">
              <wp:posOffset>5715</wp:posOffset>
            </wp:positionV>
            <wp:extent cx="5313680" cy="2233930"/>
            <wp:effectExtent l="0" t="0" r="1270" b="0"/>
            <wp:wrapNone/>
            <wp:docPr id="18" name="Picture 18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[image]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D1F" w:rsidRDefault="00876D1F" w:rsidP="00876D1F">
      <w:pPr>
        <w:ind w:left="720" w:hanging="720"/>
      </w:pPr>
    </w:p>
    <w:p w:rsidR="00876D1F" w:rsidRDefault="00876D1F" w:rsidP="00876D1F">
      <w:pPr>
        <w:ind w:left="720" w:hanging="720"/>
      </w:pPr>
    </w:p>
    <w:p w:rsidR="00876D1F" w:rsidRDefault="00876D1F" w:rsidP="00876D1F">
      <w:pPr>
        <w:rPr>
          <w:rFonts w:asciiTheme="minorHAnsi" w:hAnsiTheme="minorHAnsi" w:cstheme="minorHAnsi"/>
        </w:rPr>
      </w:pPr>
    </w:p>
    <w:p w:rsidR="00876D1F" w:rsidRDefault="00E000CC" w:rsidP="00876D1F">
      <w:pPr>
        <w:ind w:left="720"/>
        <w:rPr>
          <w:rFonts w:asciiTheme="minorHAnsi" w:hAnsiTheme="minorHAnsi"/>
        </w:rPr>
      </w:pPr>
      <w:r w:rsidRPr="00E000CC">
        <w:rPr>
          <w:rFonts w:asciiTheme="minorHAnsi" w:hAnsiTheme="minorHAnsi"/>
        </w:rPr>
        <w:br/>
      </w: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876D1F" w:rsidP="00876D1F">
      <w:pPr>
        <w:ind w:left="720"/>
        <w:rPr>
          <w:rFonts w:asciiTheme="minorHAnsi" w:hAnsiTheme="minorHAnsi"/>
        </w:rPr>
      </w:pPr>
    </w:p>
    <w:p w:rsidR="00876D1F" w:rsidRDefault="00E000CC" w:rsidP="00876D1F">
      <w:pPr>
        <w:ind w:left="720"/>
        <w:rPr>
          <w:rFonts w:asciiTheme="minorHAnsi" w:hAnsiTheme="minorHAnsi"/>
        </w:rPr>
      </w:pPr>
      <w:r w:rsidRPr="00E000CC">
        <w:rPr>
          <w:rFonts w:asciiTheme="minorHAnsi" w:hAnsiTheme="minorHAnsi"/>
        </w:rPr>
        <w:br/>
      </w:r>
      <w:r w:rsidR="00876D1F">
        <w:rPr>
          <w:rFonts w:asciiTheme="minorHAnsi" w:hAnsiTheme="minorHAnsi"/>
        </w:rPr>
        <w:t>a)</w:t>
      </w:r>
      <w:r w:rsidR="00876D1F">
        <w:rPr>
          <w:rFonts w:asciiTheme="minorHAnsi" w:hAnsiTheme="minorHAnsi"/>
        </w:rPr>
        <w:tab/>
      </w:r>
      <w:r w:rsidRPr="00E000CC">
        <w:rPr>
          <w:rFonts w:asciiTheme="minorHAnsi" w:hAnsiTheme="minorHAnsi"/>
        </w:rPr>
        <w:t xml:space="preserve">In a population of 5000 male </w:t>
      </w:r>
      <w:r w:rsidR="00876D1F">
        <w:rPr>
          <w:rFonts w:asciiTheme="minorHAnsi" w:hAnsiTheme="minorHAnsi"/>
        </w:rPr>
        <w:t>high school students</w:t>
      </w:r>
      <w:r w:rsidRPr="00E000CC">
        <w:rPr>
          <w:rFonts w:asciiTheme="minorHAnsi" w:hAnsiTheme="minorHAnsi"/>
        </w:rPr>
        <w:t xml:space="preserve">, how many would you expect to have a </w:t>
      </w:r>
    </w:p>
    <w:p w:rsidR="00876D1F" w:rsidRDefault="00876D1F" w:rsidP="00876D1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000CC" w:rsidRPr="00E000CC">
        <w:rPr>
          <w:rFonts w:asciiTheme="minorHAnsi" w:hAnsiTheme="minorHAnsi"/>
        </w:rPr>
        <w:t xml:space="preserve">height between </w:t>
      </w:r>
      <w:r>
        <w:rPr>
          <w:rFonts w:asciiTheme="minorHAnsi" w:hAnsiTheme="minorHAnsi"/>
        </w:rPr>
        <w:t>140 cm and 190 cm?</w:t>
      </w: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rPr>
          <w:rFonts w:asciiTheme="minorHAnsi" w:hAnsiTheme="minorHAnsi"/>
        </w:rPr>
      </w:pPr>
    </w:p>
    <w:p w:rsidR="00876D1F" w:rsidRDefault="00876D1F" w:rsidP="00876D1F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  <w:t>What height would expect the 5</w:t>
      </w:r>
      <w:r w:rsidRPr="00876D1F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tallest student to be</w:t>
      </w:r>
      <w:r w:rsidR="00BD712D">
        <w:rPr>
          <w:rFonts w:asciiTheme="minorHAnsi" w:hAnsiTheme="minorHAnsi"/>
        </w:rPr>
        <w:t xml:space="preserve"> close to</w:t>
      </w:r>
      <w:r>
        <w:rPr>
          <w:rFonts w:asciiTheme="minorHAnsi" w:hAnsiTheme="minorHAnsi"/>
        </w:rPr>
        <w:t>?</w:t>
      </w: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876D1F" w:rsidRDefault="00876D1F" w:rsidP="00E000CC">
      <w:pPr>
        <w:ind w:left="720"/>
        <w:rPr>
          <w:rFonts w:asciiTheme="minorHAnsi" w:hAnsiTheme="minorHAnsi"/>
        </w:rPr>
      </w:pPr>
    </w:p>
    <w:p w:rsidR="00BD712D" w:rsidRDefault="00BD712D" w:rsidP="00E000CC">
      <w:pPr>
        <w:ind w:left="720"/>
        <w:rPr>
          <w:rFonts w:asciiTheme="minorHAnsi" w:hAnsiTheme="minorHAnsi"/>
        </w:rPr>
      </w:pPr>
    </w:p>
    <w:p w:rsidR="00BD712D" w:rsidRDefault="00BD712D" w:rsidP="00E000CC">
      <w:pPr>
        <w:ind w:left="720"/>
        <w:rPr>
          <w:rFonts w:asciiTheme="minorHAnsi" w:hAnsiTheme="minorHAnsi"/>
        </w:rPr>
      </w:pPr>
    </w:p>
    <w:p w:rsidR="00876D1F" w:rsidRDefault="00876D1F" w:rsidP="001916AF">
      <w:pPr>
        <w:rPr>
          <w:rFonts w:asciiTheme="minorHAnsi" w:hAnsiTheme="minorHAnsi" w:cstheme="minorHAnsi"/>
        </w:rPr>
      </w:pPr>
    </w:p>
    <w:p w:rsidR="00876D1F" w:rsidRDefault="00876D1F" w:rsidP="001916AF">
      <w:pPr>
        <w:rPr>
          <w:rFonts w:asciiTheme="minorHAnsi" w:hAnsiTheme="minorHAnsi" w:cstheme="minorHAnsi"/>
        </w:rPr>
      </w:pPr>
    </w:p>
    <w:p w:rsidR="00876D1F" w:rsidRDefault="00876D1F" w:rsidP="001916AF">
      <w:pPr>
        <w:rPr>
          <w:rFonts w:asciiTheme="minorHAnsi" w:hAnsiTheme="minorHAnsi" w:cstheme="minorHAnsi"/>
        </w:rPr>
      </w:pPr>
    </w:p>
    <w:p w:rsidR="00876D1F" w:rsidRPr="00876D1F" w:rsidRDefault="00876D1F" w:rsidP="00876D1F">
      <w:pPr>
        <w:jc w:val="center"/>
        <w:rPr>
          <w:rFonts w:asciiTheme="minorHAnsi" w:hAnsiTheme="minorHAnsi" w:cstheme="minorHAnsi"/>
          <w:u w:val="single"/>
        </w:rPr>
      </w:pPr>
      <w:r w:rsidRPr="00876D1F">
        <w:rPr>
          <w:rFonts w:asciiTheme="minorHAnsi" w:hAnsiTheme="minorHAnsi" w:cstheme="minorHAnsi"/>
          <w:u w:val="single"/>
        </w:rPr>
        <w:t>END OF INVESTIGATION</w:t>
      </w:r>
    </w:p>
    <w:sectPr w:rsidR="00876D1F" w:rsidRPr="00876D1F" w:rsidSect="008F67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0F4"/>
    <w:multiLevelType w:val="hybridMultilevel"/>
    <w:tmpl w:val="B0BEE2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449"/>
    <w:multiLevelType w:val="hybridMultilevel"/>
    <w:tmpl w:val="3702B2B0"/>
    <w:lvl w:ilvl="0" w:tplc="A572A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D02AD"/>
    <w:multiLevelType w:val="hybridMultilevel"/>
    <w:tmpl w:val="7348F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868C2"/>
    <w:multiLevelType w:val="hybridMultilevel"/>
    <w:tmpl w:val="CF80ECBC"/>
    <w:lvl w:ilvl="0" w:tplc="158628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A6FDE"/>
    <w:multiLevelType w:val="hybridMultilevel"/>
    <w:tmpl w:val="4EE047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101424"/>
    <w:multiLevelType w:val="hybridMultilevel"/>
    <w:tmpl w:val="B1F6DC94"/>
    <w:lvl w:ilvl="0" w:tplc="7248B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8F642A"/>
    <w:multiLevelType w:val="hybridMultilevel"/>
    <w:tmpl w:val="14846CD2"/>
    <w:lvl w:ilvl="0" w:tplc="D3CE2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633D7A"/>
    <w:multiLevelType w:val="hybridMultilevel"/>
    <w:tmpl w:val="AE16EC5C"/>
    <w:lvl w:ilvl="0" w:tplc="926489E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5A50743"/>
    <w:multiLevelType w:val="hybridMultilevel"/>
    <w:tmpl w:val="F56CBD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830D5"/>
    <w:multiLevelType w:val="hybridMultilevel"/>
    <w:tmpl w:val="ED3E0208"/>
    <w:lvl w:ilvl="0" w:tplc="1FD0AE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56738E"/>
    <w:multiLevelType w:val="hybridMultilevel"/>
    <w:tmpl w:val="F998D684"/>
    <w:lvl w:ilvl="0" w:tplc="3CAE3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522DF4"/>
    <w:multiLevelType w:val="hybridMultilevel"/>
    <w:tmpl w:val="4F9CA8D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1145E"/>
    <w:multiLevelType w:val="hybridMultilevel"/>
    <w:tmpl w:val="53F09A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7B25"/>
    <w:multiLevelType w:val="hybridMultilevel"/>
    <w:tmpl w:val="C8422D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4BAF"/>
    <w:multiLevelType w:val="hybridMultilevel"/>
    <w:tmpl w:val="A2504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57CC"/>
    <w:multiLevelType w:val="hybridMultilevel"/>
    <w:tmpl w:val="3CB2E2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258B1"/>
    <w:multiLevelType w:val="hybridMultilevel"/>
    <w:tmpl w:val="9BA0D9CA"/>
    <w:lvl w:ilvl="0" w:tplc="09926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928DB"/>
    <w:multiLevelType w:val="hybridMultilevel"/>
    <w:tmpl w:val="C394B3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43994"/>
    <w:multiLevelType w:val="hybridMultilevel"/>
    <w:tmpl w:val="382653A0"/>
    <w:lvl w:ilvl="0" w:tplc="1D441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F6508"/>
    <w:multiLevelType w:val="hybridMultilevel"/>
    <w:tmpl w:val="8D7AE5CA"/>
    <w:lvl w:ilvl="0" w:tplc="98CEB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D71519"/>
    <w:multiLevelType w:val="hybridMultilevel"/>
    <w:tmpl w:val="71C400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B472D"/>
    <w:multiLevelType w:val="hybridMultilevel"/>
    <w:tmpl w:val="69F08A8A"/>
    <w:lvl w:ilvl="0" w:tplc="A952451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9141354"/>
    <w:multiLevelType w:val="hybridMultilevel"/>
    <w:tmpl w:val="FA3427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7295F"/>
    <w:multiLevelType w:val="hybridMultilevel"/>
    <w:tmpl w:val="E06C32A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B1461"/>
    <w:multiLevelType w:val="hybridMultilevel"/>
    <w:tmpl w:val="13864490"/>
    <w:lvl w:ilvl="0" w:tplc="1986AB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2214DCF"/>
    <w:multiLevelType w:val="hybridMultilevel"/>
    <w:tmpl w:val="31084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726CE5"/>
    <w:multiLevelType w:val="hybridMultilevel"/>
    <w:tmpl w:val="36EC7614"/>
    <w:lvl w:ilvl="0" w:tplc="1DCCA3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C15486"/>
    <w:multiLevelType w:val="hybridMultilevel"/>
    <w:tmpl w:val="AC0829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B60F07"/>
    <w:multiLevelType w:val="hybridMultilevel"/>
    <w:tmpl w:val="863C175C"/>
    <w:lvl w:ilvl="0" w:tplc="0C09000F">
      <w:start w:val="1"/>
      <w:numFmt w:val="decimal"/>
      <w:lvlText w:val="%1."/>
      <w:lvlJc w:val="left"/>
      <w:pPr>
        <w:ind w:left="181" w:hanging="360"/>
      </w:pPr>
    </w:lvl>
    <w:lvl w:ilvl="1" w:tplc="0C090019">
      <w:start w:val="1"/>
      <w:numFmt w:val="lowerLetter"/>
      <w:lvlText w:val="%2."/>
      <w:lvlJc w:val="left"/>
      <w:pPr>
        <w:ind w:left="901" w:hanging="360"/>
      </w:pPr>
    </w:lvl>
    <w:lvl w:ilvl="2" w:tplc="0C09001B" w:tentative="1">
      <w:start w:val="1"/>
      <w:numFmt w:val="lowerRoman"/>
      <w:lvlText w:val="%3."/>
      <w:lvlJc w:val="right"/>
      <w:pPr>
        <w:ind w:left="1621" w:hanging="180"/>
      </w:pPr>
    </w:lvl>
    <w:lvl w:ilvl="3" w:tplc="0C09000F" w:tentative="1">
      <w:start w:val="1"/>
      <w:numFmt w:val="decimal"/>
      <w:lvlText w:val="%4."/>
      <w:lvlJc w:val="left"/>
      <w:pPr>
        <w:ind w:left="2341" w:hanging="360"/>
      </w:pPr>
    </w:lvl>
    <w:lvl w:ilvl="4" w:tplc="0C090019" w:tentative="1">
      <w:start w:val="1"/>
      <w:numFmt w:val="lowerLetter"/>
      <w:lvlText w:val="%5."/>
      <w:lvlJc w:val="left"/>
      <w:pPr>
        <w:ind w:left="3061" w:hanging="360"/>
      </w:pPr>
    </w:lvl>
    <w:lvl w:ilvl="5" w:tplc="0C09001B" w:tentative="1">
      <w:start w:val="1"/>
      <w:numFmt w:val="lowerRoman"/>
      <w:lvlText w:val="%6."/>
      <w:lvlJc w:val="right"/>
      <w:pPr>
        <w:ind w:left="3781" w:hanging="180"/>
      </w:pPr>
    </w:lvl>
    <w:lvl w:ilvl="6" w:tplc="0C09000F" w:tentative="1">
      <w:start w:val="1"/>
      <w:numFmt w:val="decimal"/>
      <w:lvlText w:val="%7."/>
      <w:lvlJc w:val="left"/>
      <w:pPr>
        <w:ind w:left="4501" w:hanging="360"/>
      </w:pPr>
    </w:lvl>
    <w:lvl w:ilvl="7" w:tplc="0C090019" w:tentative="1">
      <w:start w:val="1"/>
      <w:numFmt w:val="lowerLetter"/>
      <w:lvlText w:val="%8."/>
      <w:lvlJc w:val="left"/>
      <w:pPr>
        <w:ind w:left="5221" w:hanging="360"/>
      </w:pPr>
    </w:lvl>
    <w:lvl w:ilvl="8" w:tplc="0C0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1">
    <w:nsid w:val="6796323F"/>
    <w:multiLevelType w:val="hybridMultilevel"/>
    <w:tmpl w:val="65C0E106"/>
    <w:lvl w:ilvl="0" w:tplc="FC922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AB48F3"/>
    <w:multiLevelType w:val="multilevel"/>
    <w:tmpl w:val="894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867E8E"/>
    <w:multiLevelType w:val="hybridMultilevel"/>
    <w:tmpl w:val="6AA6F04E"/>
    <w:lvl w:ilvl="0" w:tplc="5B68333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0F71E6"/>
    <w:multiLevelType w:val="hybridMultilevel"/>
    <w:tmpl w:val="E278A1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C573D"/>
    <w:multiLevelType w:val="hybridMultilevel"/>
    <w:tmpl w:val="9904C942"/>
    <w:lvl w:ilvl="0" w:tplc="0C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364C8F"/>
    <w:multiLevelType w:val="hybridMultilevel"/>
    <w:tmpl w:val="18B89524"/>
    <w:lvl w:ilvl="0" w:tplc="02EA0C7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B60A45"/>
    <w:multiLevelType w:val="hybridMultilevel"/>
    <w:tmpl w:val="9F3A1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17"/>
  </w:num>
  <w:num w:numId="5">
    <w:abstractNumId w:val="26"/>
  </w:num>
  <w:num w:numId="6">
    <w:abstractNumId w:val="19"/>
  </w:num>
  <w:num w:numId="7">
    <w:abstractNumId w:val="7"/>
  </w:num>
  <w:num w:numId="8">
    <w:abstractNumId w:val="28"/>
  </w:num>
  <w:num w:numId="9">
    <w:abstractNumId w:val="6"/>
  </w:num>
  <w:num w:numId="10">
    <w:abstractNumId w:val="1"/>
  </w:num>
  <w:num w:numId="11">
    <w:abstractNumId w:val="35"/>
  </w:num>
  <w:num w:numId="12">
    <w:abstractNumId w:val="0"/>
  </w:num>
  <w:num w:numId="13">
    <w:abstractNumId w:val="12"/>
  </w:num>
  <w:num w:numId="14">
    <w:abstractNumId w:val="24"/>
  </w:num>
  <w:num w:numId="15">
    <w:abstractNumId w:val="36"/>
  </w:num>
  <w:num w:numId="16">
    <w:abstractNumId w:val="21"/>
  </w:num>
  <w:num w:numId="17">
    <w:abstractNumId w:val="14"/>
  </w:num>
  <w:num w:numId="18">
    <w:abstractNumId w:val="34"/>
  </w:num>
  <w:num w:numId="19">
    <w:abstractNumId w:val="10"/>
  </w:num>
  <w:num w:numId="20">
    <w:abstractNumId w:val="31"/>
  </w:num>
  <w:num w:numId="21">
    <w:abstractNumId w:val="37"/>
  </w:num>
  <w:num w:numId="22">
    <w:abstractNumId w:val="4"/>
  </w:num>
  <w:num w:numId="23">
    <w:abstractNumId w:val="9"/>
  </w:num>
  <w:num w:numId="24">
    <w:abstractNumId w:val="27"/>
  </w:num>
  <w:num w:numId="25">
    <w:abstractNumId w:val="8"/>
  </w:num>
  <w:num w:numId="26">
    <w:abstractNumId w:val="16"/>
  </w:num>
  <w:num w:numId="27">
    <w:abstractNumId w:val="2"/>
  </w:num>
  <w:num w:numId="28">
    <w:abstractNumId w:val="18"/>
  </w:num>
  <w:num w:numId="29">
    <w:abstractNumId w:val="23"/>
  </w:num>
  <w:num w:numId="30">
    <w:abstractNumId w:val="3"/>
  </w:num>
  <w:num w:numId="31">
    <w:abstractNumId w:val="15"/>
  </w:num>
  <w:num w:numId="32">
    <w:abstractNumId w:val="30"/>
  </w:num>
  <w:num w:numId="33">
    <w:abstractNumId w:val="25"/>
  </w:num>
  <w:num w:numId="34">
    <w:abstractNumId w:val="22"/>
  </w:num>
  <w:num w:numId="35">
    <w:abstractNumId w:val="29"/>
  </w:num>
  <w:num w:numId="36">
    <w:abstractNumId w:val="32"/>
  </w:num>
  <w:num w:numId="37">
    <w:abstractNumId w:val="1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05017"/>
    <w:rsid w:val="00006D6A"/>
    <w:rsid w:val="00027A5A"/>
    <w:rsid w:val="00035F6C"/>
    <w:rsid w:val="00084838"/>
    <w:rsid w:val="000A29A3"/>
    <w:rsid w:val="000C4DA2"/>
    <w:rsid w:val="000D0AAC"/>
    <w:rsid w:val="000E16FA"/>
    <w:rsid w:val="000F5764"/>
    <w:rsid w:val="00101CFB"/>
    <w:rsid w:val="001916AF"/>
    <w:rsid w:val="00191821"/>
    <w:rsid w:val="00223D48"/>
    <w:rsid w:val="0022558F"/>
    <w:rsid w:val="00227211"/>
    <w:rsid w:val="00252778"/>
    <w:rsid w:val="002643A3"/>
    <w:rsid w:val="00264882"/>
    <w:rsid w:val="00286A39"/>
    <w:rsid w:val="002D0CEB"/>
    <w:rsid w:val="002E2940"/>
    <w:rsid w:val="0030492C"/>
    <w:rsid w:val="003118F6"/>
    <w:rsid w:val="00340DD7"/>
    <w:rsid w:val="0035573E"/>
    <w:rsid w:val="00391CB5"/>
    <w:rsid w:val="003951D8"/>
    <w:rsid w:val="003A101F"/>
    <w:rsid w:val="003D79AD"/>
    <w:rsid w:val="00410FA1"/>
    <w:rsid w:val="0042254A"/>
    <w:rsid w:val="00464FAE"/>
    <w:rsid w:val="004B24FF"/>
    <w:rsid w:val="004D196F"/>
    <w:rsid w:val="004E2B79"/>
    <w:rsid w:val="004F4289"/>
    <w:rsid w:val="00506355"/>
    <w:rsid w:val="00515F14"/>
    <w:rsid w:val="00560CA5"/>
    <w:rsid w:val="00573624"/>
    <w:rsid w:val="0057750A"/>
    <w:rsid w:val="005F1CD0"/>
    <w:rsid w:val="00607E92"/>
    <w:rsid w:val="00613A2F"/>
    <w:rsid w:val="0062481F"/>
    <w:rsid w:val="00654351"/>
    <w:rsid w:val="0066090C"/>
    <w:rsid w:val="006638E6"/>
    <w:rsid w:val="006E31D7"/>
    <w:rsid w:val="0073410A"/>
    <w:rsid w:val="0074458B"/>
    <w:rsid w:val="0074592D"/>
    <w:rsid w:val="0075573E"/>
    <w:rsid w:val="007666E5"/>
    <w:rsid w:val="007A32FC"/>
    <w:rsid w:val="007D0A25"/>
    <w:rsid w:val="008053F7"/>
    <w:rsid w:val="00811273"/>
    <w:rsid w:val="00821AE8"/>
    <w:rsid w:val="0084169C"/>
    <w:rsid w:val="008658B4"/>
    <w:rsid w:val="00876D1F"/>
    <w:rsid w:val="00895A0D"/>
    <w:rsid w:val="008975DA"/>
    <w:rsid w:val="008A6CA0"/>
    <w:rsid w:val="008C4FC0"/>
    <w:rsid w:val="008F672D"/>
    <w:rsid w:val="0090408F"/>
    <w:rsid w:val="00916020"/>
    <w:rsid w:val="0091698D"/>
    <w:rsid w:val="00923C85"/>
    <w:rsid w:val="0096473E"/>
    <w:rsid w:val="00975A8E"/>
    <w:rsid w:val="009E5CAB"/>
    <w:rsid w:val="009E6C4E"/>
    <w:rsid w:val="00A00BFF"/>
    <w:rsid w:val="00A27440"/>
    <w:rsid w:val="00A33BC1"/>
    <w:rsid w:val="00A36BF6"/>
    <w:rsid w:val="00A52825"/>
    <w:rsid w:val="00A613F3"/>
    <w:rsid w:val="00A77B0A"/>
    <w:rsid w:val="00AF4909"/>
    <w:rsid w:val="00B07B7C"/>
    <w:rsid w:val="00B1342B"/>
    <w:rsid w:val="00B327C6"/>
    <w:rsid w:val="00B41218"/>
    <w:rsid w:val="00B800D5"/>
    <w:rsid w:val="00BC3B78"/>
    <w:rsid w:val="00BD39F7"/>
    <w:rsid w:val="00BD6C77"/>
    <w:rsid w:val="00BD712D"/>
    <w:rsid w:val="00C169A9"/>
    <w:rsid w:val="00C36F01"/>
    <w:rsid w:val="00C457F1"/>
    <w:rsid w:val="00C60105"/>
    <w:rsid w:val="00C86DF7"/>
    <w:rsid w:val="00C931C0"/>
    <w:rsid w:val="00CE1BE5"/>
    <w:rsid w:val="00CE6CEE"/>
    <w:rsid w:val="00D04905"/>
    <w:rsid w:val="00D05598"/>
    <w:rsid w:val="00D36D14"/>
    <w:rsid w:val="00D554D5"/>
    <w:rsid w:val="00D57210"/>
    <w:rsid w:val="00D75F10"/>
    <w:rsid w:val="00DB7C1A"/>
    <w:rsid w:val="00DC67DF"/>
    <w:rsid w:val="00E000CC"/>
    <w:rsid w:val="00E1339E"/>
    <w:rsid w:val="00E938C9"/>
    <w:rsid w:val="00ED1025"/>
    <w:rsid w:val="00EE46F1"/>
    <w:rsid w:val="00F0218F"/>
    <w:rsid w:val="00F342DC"/>
    <w:rsid w:val="00F73A50"/>
    <w:rsid w:val="00FC1755"/>
    <w:rsid w:val="00FD1338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4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no">
    <w:name w:val="question no"/>
    <w:basedOn w:val="Normal"/>
    <w:rsid w:val="007A32FC"/>
    <w:pPr>
      <w:tabs>
        <w:tab w:val="left" w:pos="0"/>
      </w:tabs>
      <w:ind w:left="-540" w:right="-694"/>
    </w:pPr>
    <w:rPr>
      <w:b/>
    </w:rPr>
  </w:style>
  <w:style w:type="paragraph" w:customStyle="1" w:styleId="questionbody">
    <w:name w:val="question body"/>
    <w:basedOn w:val="questionno"/>
    <w:rsid w:val="007A32FC"/>
    <w:pPr>
      <w:ind w:left="0" w:right="-692" w:hanging="539"/>
    </w:pPr>
    <w:rPr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AF4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F49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F49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4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no">
    <w:name w:val="question no"/>
    <w:basedOn w:val="Normal"/>
    <w:rsid w:val="007A32FC"/>
    <w:pPr>
      <w:tabs>
        <w:tab w:val="left" w:pos="0"/>
      </w:tabs>
      <w:ind w:left="-540" w:right="-694"/>
    </w:pPr>
    <w:rPr>
      <w:b/>
    </w:rPr>
  </w:style>
  <w:style w:type="paragraph" w:customStyle="1" w:styleId="questionbody">
    <w:name w:val="question body"/>
    <w:basedOn w:val="questionno"/>
    <w:rsid w:val="007A32FC"/>
    <w:pPr>
      <w:ind w:left="0" w:right="-692" w:hanging="539"/>
    </w:pPr>
    <w:rPr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AF4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F49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F4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hyperlink" Target="http://www.mathsisfun.com/mea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gif"/><Relationship Id="rId37" Type="http://schemas.openxmlformats.org/officeDocument/2006/relationships/image" Target="media/image15.gi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gi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yperlink" Target="http://www.mathsisfun.com/mod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hyperlink" Target="http://www.mathsisfun.com/median.html" TargetMode="External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587A1-068F-4141-B2D9-9EA2B351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2F717AB2</Template>
  <TotalTime>110</TotalTime>
  <Pages>7</Pages>
  <Words>730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4574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PALMER Patsy</cp:lastModifiedBy>
  <cp:revision>11</cp:revision>
  <cp:lastPrinted>2017-07-21T03:11:00Z</cp:lastPrinted>
  <dcterms:created xsi:type="dcterms:W3CDTF">2016-06-16T02:15:00Z</dcterms:created>
  <dcterms:modified xsi:type="dcterms:W3CDTF">2017-07-21T03:14:00Z</dcterms:modified>
</cp:coreProperties>
</file>