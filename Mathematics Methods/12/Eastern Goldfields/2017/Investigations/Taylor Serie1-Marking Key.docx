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3C3" w:rsidRDefault="00BB13C3" w:rsidP="00BB13C3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b/>
          <w:szCs w:val="22"/>
        </w:rPr>
      </w:pPr>
      <w:r>
        <w:rPr>
          <w:rFonts w:cs="Arial"/>
          <w:b/>
          <w:sz w:val="24"/>
        </w:rPr>
        <w:t>Taylor Series</w:t>
      </w:r>
    </w:p>
    <w:p w:rsidR="00BB13C3" w:rsidRDefault="00BB13C3" w:rsidP="00BB13C3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szCs w:val="22"/>
        </w:rPr>
      </w:pPr>
      <w:r>
        <w:rPr>
          <w:rFonts w:cs="Arial"/>
          <w:b/>
          <w:szCs w:val="22"/>
        </w:rPr>
        <w:t>In-class investigation</w:t>
      </w:r>
    </w:p>
    <w:p w:rsidR="00BB13C3" w:rsidRPr="00AC736B" w:rsidRDefault="00BB13C3" w:rsidP="00BB13C3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szCs w:val="22"/>
        </w:rPr>
      </w:pPr>
      <w:r w:rsidRPr="00AC736B">
        <w:rPr>
          <w:rFonts w:cs="Arial"/>
          <w:b/>
          <w:szCs w:val="22"/>
        </w:rPr>
        <w:t>Solutions</w:t>
      </w:r>
      <w:r>
        <w:rPr>
          <w:rFonts w:cs="Arial"/>
          <w:b/>
          <w:szCs w:val="22"/>
        </w:rPr>
        <w:t xml:space="preserve"> and marking key</w:t>
      </w:r>
    </w:p>
    <w:p w:rsidR="00BB13C3" w:rsidRDefault="00BB13C3" w:rsidP="00BB13C3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szCs w:val="22"/>
        </w:rPr>
      </w:pPr>
      <w:r w:rsidRPr="00AC736B">
        <w:rPr>
          <w:rFonts w:cs="Arial"/>
          <w:b/>
          <w:szCs w:val="22"/>
        </w:rPr>
        <w:t xml:space="preserve"> </w:t>
      </w:r>
    </w:p>
    <w:p w:rsidR="00BB13C3" w:rsidRPr="0050406E" w:rsidRDefault="00BB13C3" w:rsidP="00BB13C3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b/>
          <w:szCs w:val="22"/>
        </w:rPr>
      </w:pPr>
      <w:r>
        <w:rPr>
          <w:b/>
          <w:szCs w:val="22"/>
        </w:rPr>
        <w:t>Question 1(a)</w:t>
      </w:r>
    </w:p>
    <w:tbl>
      <w:tblPr>
        <w:tblW w:w="875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13"/>
        <w:gridCol w:w="1241"/>
      </w:tblGrid>
      <w:tr w:rsidR="00BB13C3" w:rsidRPr="0050406E" w:rsidTr="003F468C">
        <w:tc>
          <w:tcPr>
            <w:tcW w:w="8754" w:type="dxa"/>
            <w:gridSpan w:val="2"/>
            <w:tcBorders>
              <w:bottom w:val="single" w:sz="4" w:space="0" w:color="auto"/>
            </w:tcBorders>
            <w:vAlign w:val="center"/>
          </w:tcPr>
          <w:p w:rsidR="00BB13C3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rPr>
                <w:szCs w:val="22"/>
              </w:rPr>
              <w:t>Solution</w:t>
            </w:r>
          </w:p>
        </w:tc>
      </w:tr>
      <w:tr w:rsidR="00BB13C3" w:rsidRPr="0050406E" w:rsidTr="003F468C">
        <w:tc>
          <w:tcPr>
            <w:tcW w:w="8754" w:type="dxa"/>
            <w:gridSpan w:val="2"/>
            <w:tcBorders>
              <w:bottom w:val="nil"/>
            </w:tcBorders>
            <w:vAlign w:val="center"/>
          </w:tcPr>
          <w:p w:rsidR="00BB13C3" w:rsidRPr="008E65BF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 xml:space="preserve">                                </m:t>
                </m:r>
              </m:oMath>
            </m:oMathPara>
          </w:p>
          <w:p w:rsidR="00BB13C3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 w:val="24"/>
              </w:rPr>
            </w:pPr>
            <m:oMath>
              <m:r>
                <w:rPr>
                  <w:rFonts w:ascii="Cambria Math" w:hAnsi="Cambria Math" w:cs="Arial"/>
                  <w:sz w:val="24"/>
                </w:rPr>
                <m:t xml:space="preserve">                                         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4</m:t>
                      </m:r>
                    </m:sub>
                  </m:sSub>
                </m:e>
              </m:d>
            </m:oMath>
            <w:r w:rsidRPr="002F1A91">
              <w:rPr>
                <w:rFonts w:cs="Arial"/>
                <w:sz w:val="24"/>
              </w:rPr>
              <w:t xml:space="preserve"> </w:t>
            </w:r>
          </w:p>
          <w:p w:rsidR="00BB13C3" w:rsidRPr="00922C3A" w:rsidRDefault="00BB13C3" w:rsidP="003F468C">
            <w:pPr>
              <w:pStyle w:val="ListParagraph"/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  <w:r>
              <w:rPr>
                <w:rFonts w:cs="Arial"/>
                <w:noProof/>
              </w:rPr>
              <mc:AlternateContent>
                <mc:Choice Requires="wpc">
                  <w:drawing>
                    <wp:inline distT="0" distB="0" distL="0" distR="0" wp14:anchorId="6147265E" wp14:editId="0197CCD4">
                      <wp:extent cx="5324475" cy="2724150"/>
                      <wp:effectExtent l="0" t="635" r="1905" b="0"/>
                      <wp:docPr id="865" name="Canvas 86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44" name="Line 86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72745" y="386715"/>
                                  <a:ext cx="635" cy="21126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5" name="Line 86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52780" y="386715"/>
                                  <a:ext cx="635" cy="21126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6" name="Line 86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32815" y="386715"/>
                                  <a:ext cx="635" cy="21126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7" name="Line 87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492885" y="386715"/>
                                  <a:ext cx="635" cy="21126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8" name="Line 87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72920" y="386715"/>
                                  <a:ext cx="635" cy="21126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9" name="Line 87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052955" y="386715"/>
                                  <a:ext cx="635" cy="21126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0" name="Line 87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332990" y="386715"/>
                                  <a:ext cx="635" cy="21126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1" name="Line 8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893060" y="386715"/>
                                  <a:ext cx="635" cy="21126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2" name="Line 8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173095" y="386715"/>
                                  <a:ext cx="635" cy="21126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3" name="Line 87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453130" y="386715"/>
                                  <a:ext cx="635" cy="21126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4" name="Line 8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733800" y="386715"/>
                                  <a:ext cx="635" cy="21126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5" name="Line 8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293870" y="386715"/>
                                  <a:ext cx="635" cy="21126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2" name="Line 8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573905" y="386715"/>
                                  <a:ext cx="635" cy="21126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3" name="Line 88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853940" y="386715"/>
                                  <a:ext cx="635" cy="21126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4" name="Line 88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212850" y="386715"/>
                                  <a:ext cx="635" cy="21126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" cap="rnd">
                                  <a:solidFill>
                                    <a:srgbClr val="66666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5" name="Line 88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013835" y="386715"/>
                                  <a:ext cx="635" cy="21126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" cap="rnd">
                                  <a:solidFill>
                                    <a:srgbClr val="66666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6" name="Line 88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2745" y="2429510"/>
                                  <a:ext cx="448119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7" name="Line 88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2745" y="2359025"/>
                                  <a:ext cx="448119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8" name="Line 88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2745" y="2288540"/>
                                  <a:ext cx="448119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9" name="Line 88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2745" y="2218055"/>
                                  <a:ext cx="448119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0" name="Line 88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2745" y="2077085"/>
                                  <a:ext cx="448119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1" name="Line 88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2745" y="2006600"/>
                                  <a:ext cx="448119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2" name="Line 88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2745" y="1936115"/>
                                  <a:ext cx="448119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3" name="Line 89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2745" y="1865630"/>
                                  <a:ext cx="448119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4" name="Line 89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2745" y="1724660"/>
                                  <a:ext cx="448119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5" name="Line 89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2745" y="1654175"/>
                                  <a:ext cx="448119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6" name="Line 89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2745" y="1583690"/>
                                  <a:ext cx="448119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7" name="Line 89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2745" y="1513840"/>
                                  <a:ext cx="448119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8" name="Line 89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2745" y="1372870"/>
                                  <a:ext cx="448119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9" name="Line 89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2745" y="1302385"/>
                                  <a:ext cx="448119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0" name="Line 89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2745" y="1231900"/>
                                  <a:ext cx="448119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1" name="Line 89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2745" y="1161415"/>
                                  <a:ext cx="448119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2" name="Line 89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2745" y="1020445"/>
                                  <a:ext cx="448119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3" name="Line 90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3380" y="949325"/>
                                  <a:ext cx="448119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4" name="Line 90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2745" y="879475"/>
                                  <a:ext cx="448119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5" name="Line 90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2745" y="809625"/>
                                  <a:ext cx="448119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6" name="Line 90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2745" y="668020"/>
                                  <a:ext cx="448119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7" name="Line 90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2745" y="598170"/>
                                  <a:ext cx="448119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9" name="Line 90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2745" y="527685"/>
                                  <a:ext cx="448119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0" name="Line 90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2745" y="457200"/>
                                  <a:ext cx="448119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1" name="Line 9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2745" y="2499360"/>
                                  <a:ext cx="448119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" cap="rnd">
                                  <a:solidFill>
                                    <a:srgbClr val="66666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2" name="Line 9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2745" y="2147570"/>
                                  <a:ext cx="448119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" cap="rnd">
                                  <a:solidFill>
                                    <a:srgbClr val="66666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3" name="Line 9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2745" y="1795145"/>
                                  <a:ext cx="448119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" cap="rnd">
                                  <a:solidFill>
                                    <a:srgbClr val="66666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4" name="Line 9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2745" y="1090930"/>
                                  <a:ext cx="448119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" cap="rnd">
                                  <a:solidFill>
                                    <a:srgbClr val="66666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5" name="Line 9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2745" y="739140"/>
                                  <a:ext cx="448119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" cap="rnd">
                                  <a:solidFill>
                                    <a:srgbClr val="66666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6" name="Line 9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2745" y="386715"/>
                                  <a:ext cx="448119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" cap="rnd">
                                  <a:solidFill>
                                    <a:srgbClr val="66666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7" name="Line 9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2075" y="1443355"/>
                                  <a:ext cx="504190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8" name="Rectangle 9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168265" y="1443355"/>
                                  <a:ext cx="64135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B13C3" w:rsidRDefault="00BB13C3" w:rsidP="00BB13C3">
                                    <w:proofErr w:type="gramStart"/>
                                    <w:r>
                                      <w:rPr>
                                        <w:rFonts w:cs="Arial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x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389" name="Line 915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5088890" y="1420495"/>
                                  <a:ext cx="45085" cy="228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0" name="Line 91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88890" y="1443355"/>
                                  <a:ext cx="45085" cy="22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1" name="Line 91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2075" y="1420495"/>
                                  <a:ext cx="45720" cy="228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2" name="Line 9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2075" y="1443355"/>
                                  <a:ext cx="45720" cy="22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3" name="Line 9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2745" y="1426210"/>
                                  <a:ext cx="635" cy="336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4" name="Line 9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2780" y="1426210"/>
                                  <a:ext cx="635" cy="336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5" name="Line 9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2815" y="1426210"/>
                                  <a:ext cx="635" cy="336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6" name="Line 9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92885" y="1426210"/>
                                  <a:ext cx="635" cy="336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7" name="Line 9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72920" y="1426210"/>
                                  <a:ext cx="635" cy="336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8" name="Line 9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52955" y="1426210"/>
                                  <a:ext cx="635" cy="336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9" name="Line 9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32990" y="1426210"/>
                                  <a:ext cx="635" cy="336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0" name="Line 9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93060" y="1426210"/>
                                  <a:ext cx="635" cy="336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1" name="Line 9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73095" y="1426210"/>
                                  <a:ext cx="635" cy="336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2" name="Line 9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53130" y="1426210"/>
                                  <a:ext cx="635" cy="336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3" name="Line 9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33800" y="1426210"/>
                                  <a:ext cx="635" cy="336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4" name="Line 9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93870" y="1426210"/>
                                  <a:ext cx="635" cy="336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5" name="Line 9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73905" y="1426210"/>
                                  <a:ext cx="635" cy="336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6" name="Line 9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53940" y="1426210"/>
                                  <a:ext cx="635" cy="336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7" name="Line 9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2850" y="1409065"/>
                                  <a:ext cx="635" cy="679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8" name="Rectangle 9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60780" y="1481455"/>
                                  <a:ext cx="38100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B13C3" w:rsidRDefault="00BB13C3" w:rsidP="00BB13C3">
                                    <w:r>
                                      <w:rPr>
                                        <w:rFonts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409" name="Rectangle 9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00785" y="1481455"/>
                                  <a:ext cx="64135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B13C3" w:rsidRDefault="00BB13C3" w:rsidP="00BB13C3">
                                    <w:r>
                                      <w:rPr>
                                        <w:rFonts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410" name="Line 9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13025" y="1409065"/>
                                  <a:ext cx="635" cy="679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1" name="Line 9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13835" y="1409065"/>
                                  <a:ext cx="635" cy="679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2" name="Rectangle 9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82085" y="1481455"/>
                                  <a:ext cx="64135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B13C3" w:rsidRDefault="00BB13C3" w:rsidP="00BB13C3">
                                    <w:r>
                                      <w:rPr>
                                        <w:rFonts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413" name="Line 93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613025" y="254635"/>
                                  <a:ext cx="635" cy="237680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4" name="Rectangle 9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60320" y="96520"/>
                                  <a:ext cx="177800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B13C3" w:rsidRDefault="00BB13C3" w:rsidP="00BB13C3">
                                    <w:proofErr w:type="gramStart"/>
                                    <w:r>
                                      <w:rPr>
                                        <w:rFonts w:cs="Arial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f(</w:t>
                                    </w:r>
                                    <w:proofErr w:type="gramEnd"/>
                                    <w:r>
                                      <w:rPr>
                                        <w:rFonts w:cs="Arial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x)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415" name="Line 94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90800" y="254635"/>
                                  <a:ext cx="22225" cy="450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6" name="Line 9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13025" y="254635"/>
                                  <a:ext cx="22860" cy="450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7" name="Line 943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2590800" y="2586355"/>
                                  <a:ext cx="22225" cy="450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8" name="Line 94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613025" y="2586355"/>
                                  <a:ext cx="22860" cy="450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9" name="Line 94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96515" y="2429510"/>
                                  <a:ext cx="3365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0" name="Line 94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96515" y="2359025"/>
                                  <a:ext cx="3365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1" name="Line 94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96515" y="2288540"/>
                                  <a:ext cx="3365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2" name="Line 94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96515" y="2218055"/>
                                  <a:ext cx="3365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3" name="Line 94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96515" y="2077085"/>
                                  <a:ext cx="3365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4" name="Line 95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96515" y="2006600"/>
                                  <a:ext cx="3365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5" name="Line 95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96515" y="1936115"/>
                                  <a:ext cx="3365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6" name="Line 95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96515" y="1865630"/>
                                  <a:ext cx="3365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7" name="Line 95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96515" y="1724660"/>
                                  <a:ext cx="3365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8" name="Line 95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96515" y="1654175"/>
                                  <a:ext cx="3365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9" name="Line 95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96515" y="1583690"/>
                                  <a:ext cx="3365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0" name="Line 95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96515" y="1513840"/>
                                  <a:ext cx="3365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1" name="Line 95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96515" y="1372870"/>
                                  <a:ext cx="3365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2" name="Line 9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96515" y="1302385"/>
                                  <a:ext cx="3365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3" name="Line 95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96515" y="1231900"/>
                                  <a:ext cx="3365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4" name="Line 96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96515" y="1161415"/>
                                  <a:ext cx="3365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5" name="Line 9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96515" y="1020445"/>
                                  <a:ext cx="3365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6" name="Line 9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96515" y="949960"/>
                                  <a:ext cx="3365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7" name="Line 9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96515" y="879475"/>
                                  <a:ext cx="3365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8" name="Line 9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96515" y="809625"/>
                                  <a:ext cx="3365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9" name="Line 9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96515" y="668020"/>
                                  <a:ext cx="3365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0" name="Line 9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96515" y="598170"/>
                                  <a:ext cx="3365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1" name="Line 9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96515" y="527685"/>
                                  <a:ext cx="3365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2" name="Line 9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96515" y="457200"/>
                                  <a:ext cx="3365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3" name="Line 96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79370" y="2499360"/>
                                  <a:ext cx="6794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4" name="Rectangle 9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75865" y="2439670"/>
                                  <a:ext cx="38100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B13C3" w:rsidRDefault="00BB13C3" w:rsidP="00BB13C3">
                                    <w:r>
                                      <w:rPr>
                                        <w:rFonts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445" name="Rectangle 9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15235" y="2439670"/>
                                  <a:ext cx="64135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B13C3" w:rsidRDefault="00BB13C3" w:rsidP="00BB13C3">
                                    <w:r>
                                      <w:rPr>
                                        <w:rFonts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446" name="Line 9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79370" y="2147570"/>
                                  <a:ext cx="6794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7" name="Rectangle 9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75865" y="2087245"/>
                                  <a:ext cx="38100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B13C3" w:rsidRDefault="00BB13C3" w:rsidP="00BB13C3">
                                    <w:r>
                                      <w:rPr>
                                        <w:rFonts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448" name="Rectangle 9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15235" y="2087245"/>
                                  <a:ext cx="64135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B13C3" w:rsidRDefault="00BB13C3" w:rsidP="00BB13C3">
                                    <w:r>
                                      <w:rPr>
                                        <w:rFonts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449" name="Line 97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79370" y="1795145"/>
                                  <a:ext cx="6794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0" name="Rectangle 9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75865" y="1734820"/>
                                  <a:ext cx="38100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B13C3" w:rsidRDefault="00BB13C3" w:rsidP="00BB13C3">
                                    <w:r>
                                      <w:rPr>
                                        <w:rFonts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451" name="Rectangle 9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15235" y="1734820"/>
                                  <a:ext cx="64135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B13C3" w:rsidRDefault="00BB13C3" w:rsidP="00BB13C3">
                                    <w:r>
                                      <w:rPr>
                                        <w:rFonts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452" name="Line 9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79370" y="1443355"/>
                                  <a:ext cx="6794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3" name="Line 97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79370" y="1090930"/>
                                  <a:ext cx="6794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4" name="Rectangle 9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15235" y="1031240"/>
                                  <a:ext cx="64135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B13C3" w:rsidRDefault="00BB13C3" w:rsidP="00BB13C3">
                                    <w:r>
                                      <w:rPr>
                                        <w:rFonts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455" name="Line 98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79370" y="739140"/>
                                  <a:ext cx="6794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6" name="Rectangle 9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15235" y="678815"/>
                                  <a:ext cx="64135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B13C3" w:rsidRDefault="00BB13C3" w:rsidP="00BB13C3">
                                    <w:r>
                                      <w:rPr>
                                        <w:rFonts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457" name="Line 98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79370" y="386715"/>
                                  <a:ext cx="6794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8" name="Rectangle 9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15235" y="326390"/>
                                  <a:ext cx="64135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B13C3" w:rsidRDefault="00BB13C3" w:rsidP="00BB13C3">
                                    <w:r>
                                      <w:rPr>
                                        <w:rFonts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459" name="Freeform 98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99210" y="254635"/>
                                  <a:ext cx="43815" cy="71755"/>
                                </a:xfrm>
                                <a:custGeom>
                                  <a:avLst/>
                                  <a:gdLst>
                                    <a:gd name="T0" fmla="*/ 12 w 69"/>
                                    <a:gd name="T1" fmla="*/ 0 h 113"/>
                                    <a:gd name="T2" fmla="*/ 69 w 69"/>
                                    <a:gd name="T3" fmla="*/ 98 h 113"/>
                                    <a:gd name="T4" fmla="*/ 0 w 69"/>
                                    <a:gd name="T5" fmla="*/ 113 h 113"/>
                                    <a:gd name="T6" fmla="*/ 12 w 69"/>
                                    <a:gd name="T7" fmla="*/ 0 h 1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69" h="113">
                                      <a:moveTo>
                                        <a:pt x="12" y="0"/>
                                      </a:moveTo>
                                      <a:lnTo>
                                        <a:pt x="69" y="98"/>
                                      </a:lnTo>
                                      <a:lnTo>
                                        <a:pt x="0" y="113"/>
                                      </a:lnTo>
                                      <a:lnTo>
                                        <a:pt x="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FF"/>
                                </a:solidFill>
                                <a:ln w="5715" cap="rnd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0" name="Freeform 9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83025" y="2560320"/>
                                  <a:ext cx="44450" cy="71120"/>
                                </a:xfrm>
                                <a:custGeom>
                                  <a:avLst/>
                                  <a:gdLst>
                                    <a:gd name="T0" fmla="*/ 57 w 70"/>
                                    <a:gd name="T1" fmla="*/ 112 h 112"/>
                                    <a:gd name="T2" fmla="*/ 0 w 70"/>
                                    <a:gd name="T3" fmla="*/ 15 h 112"/>
                                    <a:gd name="T4" fmla="*/ 70 w 70"/>
                                    <a:gd name="T5" fmla="*/ 0 h 112"/>
                                    <a:gd name="T6" fmla="*/ 57 w 70"/>
                                    <a:gd name="T7" fmla="*/ 112 h 11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70" h="112">
                                      <a:moveTo>
                                        <a:pt x="57" y="112"/>
                                      </a:moveTo>
                                      <a:lnTo>
                                        <a:pt x="0" y="15"/>
                                      </a:lnTo>
                                      <a:lnTo>
                                        <a:pt x="70" y="0"/>
                                      </a:lnTo>
                                      <a:lnTo>
                                        <a:pt x="57" y="1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FF"/>
                                </a:solidFill>
                                <a:ln w="5715" cap="rnd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1" name="Freeform 9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06830" y="254635"/>
                                  <a:ext cx="2612390" cy="2376805"/>
                                </a:xfrm>
                                <a:custGeom>
                                  <a:avLst/>
                                  <a:gdLst>
                                    <a:gd name="T0" fmla="*/ 72 w 4114"/>
                                    <a:gd name="T1" fmla="*/ 361 h 3743"/>
                                    <a:gd name="T2" fmla="*/ 148 w 4114"/>
                                    <a:gd name="T3" fmla="*/ 665 h 3743"/>
                                    <a:gd name="T4" fmla="*/ 223 w 4114"/>
                                    <a:gd name="T5" fmla="*/ 912 h 3743"/>
                                    <a:gd name="T6" fmla="*/ 298 w 4114"/>
                                    <a:gd name="T7" fmla="*/ 1118 h 3743"/>
                                    <a:gd name="T8" fmla="*/ 374 w 4114"/>
                                    <a:gd name="T9" fmla="*/ 1294 h 3743"/>
                                    <a:gd name="T10" fmla="*/ 449 w 4114"/>
                                    <a:gd name="T11" fmla="*/ 1449 h 3743"/>
                                    <a:gd name="T12" fmla="*/ 524 w 4114"/>
                                    <a:gd name="T13" fmla="*/ 1589 h 3743"/>
                                    <a:gd name="T14" fmla="*/ 600 w 4114"/>
                                    <a:gd name="T15" fmla="*/ 1717 h 3743"/>
                                    <a:gd name="T16" fmla="*/ 675 w 4114"/>
                                    <a:gd name="T17" fmla="*/ 1836 h 3743"/>
                                    <a:gd name="T18" fmla="*/ 751 w 4114"/>
                                    <a:gd name="T19" fmla="*/ 1946 h 3743"/>
                                    <a:gd name="T20" fmla="*/ 826 w 4114"/>
                                    <a:gd name="T21" fmla="*/ 2047 h 3743"/>
                                    <a:gd name="T22" fmla="*/ 901 w 4114"/>
                                    <a:gd name="T23" fmla="*/ 2139 h 3743"/>
                                    <a:gd name="T24" fmla="*/ 977 w 4114"/>
                                    <a:gd name="T25" fmla="*/ 2221 h 3743"/>
                                    <a:gd name="T26" fmla="*/ 1052 w 4114"/>
                                    <a:gd name="T27" fmla="*/ 2291 h 3743"/>
                                    <a:gd name="T28" fmla="*/ 1128 w 4114"/>
                                    <a:gd name="T29" fmla="*/ 2347 h 3743"/>
                                    <a:gd name="T30" fmla="*/ 1203 w 4114"/>
                                    <a:gd name="T31" fmla="*/ 2389 h 3743"/>
                                    <a:gd name="T32" fmla="*/ 1278 w 4114"/>
                                    <a:gd name="T33" fmla="*/ 2415 h 3743"/>
                                    <a:gd name="T34" fmla="*/ 1354 w 4114"/>
                                    <a:gd name="T35" fmla="*/ 2426 h 3743"/>
                                    <a:gd name="T36" fmla="*/ 1429 w 4114"/>
                                    <a:gd name="T37" fmla="*/ 2420 h 3743"/>
                                    <a:gd name="T38" fmla="*/ 1505 w 4114"/>
                                    <a:gd name="T39" fmla="*/ 2399 h 3743"/>
                                    <a:gd name="T40" fmla="*/ 1580 w 4114"/>
                                    <a:gd name="T41" fmla="*/ 2362 h 3743"/>
                                    <a:gd name="T42" fmla="*/ 1655 w 4114"/>
                                    <a:gd name="T43" fmla="*/ 2310 h 3743"/>
                                    <a:gd name="T44" fmla="*/ 1731 w 4114"/>
                                    <a:gd name="T45" fmla="*/ 2246 h 3743"/>
                                    <a:gd name="T46" fmla="*/ 1806 w 4114"/>
                                    <a:gd name="T47" fmla="*/ 2171 h 3743"/>
                                    <a:gd name="T48" fmla="*/ 1882 w 4114"/>
                                    <a:gd name="T49" fmla="*/ 2087 h 3743"/>
                                    <a:gd name="T50" fmla="*/ 1957 w 4114"/>
                                    <a:gd name="T51" fmla="*/ 1997 h 3743"/>
                                    <a:gd name="T52" fmla="*/ 2032 w 4114"/>
                                    <a:gd name="T53" fmla="*/ 1903 h 3743"/>
                                    <a:gd name="T54" fmla="*/ 2108 w 4114"/>
                                    <a:gd name="T55" fmla="*/ 1809 h 3743"/>
                                    <a:gd name="T56" fmla="*/ 2183 w 4114"/>
                                    <a:gd name="T57" fmla="*/ 1716 h 3743"/>
                                    <a:gd name="T58" fmla="*/ 2258 w 4114"/>
                                    <a:gd name="T59" fmla="*/ 1628 h 3743"/>
                                    <a:gd name="T60" fmla="*/ 2334 w 4114"/>
                                    <a:gd name="T61" fmla="*/ 1546 h 3743"/>
                                    <a:gd name="T62" fmla="*/ 2409 w 4114"/>
                                    <a:gd name="T63" fmla="*/ 1475 h 3743"/>
                                    <a:gd name="T64" fmla="*/ 2484 w 4114"/>
                                    <a:gd name="T65" fmla="*/ 1415 h 3743"/>
                                    <a:gd name="T66" fmla="*/ 2560 w 4114"/>
                                    <a:gd name="T67" fmla="*/ 1368 h 3743"/>
                                    <a:gd name="T68" fmla="*/ 2635 w 4114"/>
                                    <a:gd name="T69" fmla="*/ 1336 h 3743"/>
                                    <a:gd name="T70" fmla="*/ 2710 w 4114"/>
                                    <a:gd name="T71" fmla="*/ 1319 h 3743"/>
                                    <a:gd name="T72" fmla="*/ 2786 w 4114"/>
                                    <a:gd name="T73" fmla="*/ 1319 h 3743"/>
                                    <a:gd name="T74" fmla="*/ 2861 w 4114"/>
                                    <a:gd name="T75" fmla="*/ 1335 h 3743"/>
                                    <a:gd name="T76" fmla="*/ 2937 w 4114"/>
                                    <a:gd name="T77" fmla="*/ 1367 h 3743"/>
                                    <a:gd name="T78" fmla="*/ 3012 w 4114"/>
                                    <a:gd name="T79" fmla="*/ 1414 h 3743"/>
                                    <a:gd name="T80" fmla="*/ 3087 w 4114"/>
                                    <a:gd name="T81" fmla="*/ 1474 h 3743"/>
                                    <a:gd name="T82" fmla="*/ 3163 w 4114"/>
                                    <a:gd name="T83" fmla="*/ 1548 h 3743"/>
                                    <a:gd name="T84" fmla="*/ 3238 w 4114"/>
                                    <a:gd name="T85" fmla="*/ 1634 h 3743"/>
                                    <a:gd name="T86" fmla="*/ 3313 w 4114"/>
                                    <a:gd name="T87" fmla="*/ 1729 h 3743"/>
                                    <a:gd name="T88" fmla="*/ 3389 w 4114"/>
                                    <a:gd name="T89" fmla="*/ 1833 h 3743"/>
                                    <a:gd name="T90" fmla="*/ 3464 w 4114"/>
                                    <a:gd name="T91" fmla="*/ 1946 h 3743"/>
                                    <a:gd name="T92" fmla="*/ 3540 w 4114"/>
                                    <a:gd name="T93" fmla="*/ 2068 h 3743"/>
                                    <a:gd name="T94" fmla="*/ 3615 w 4114"/>
                                    <a:gd name="T95" fmla="*/ 2199 h 3743"/>
                                    <a:gd name="T96" fmla="*/ 3690 w 4114"/>
                                    <a:gd name="T97" fmla="*/ 2344 h 3743"/>
                                    <a:gd name="T98" fmla="*/ 3766 w 4114"/>
                                    <a:gd name="T99" fmla="*/ 2505 h 3743"/>
                                    <a:gd name="T100" fmla="*/ 3841 w 4114"/>
                                    <a:gd name="T101" fmla="*/ 2690 h 3743"/>
                                    <a:gd name="T102" fmla="*/ 3917 w 4114"/>
                                    <a:gd name="T103" fmla="*/ 2908 h 3743"/>
                                    <a:gd name="T104" fmla="*/ 3992 w 4114"/>
                                    <a:gd name="T105" fmla="*/ 3173 h 3743"/>
                                    <a:gd name="T106" fmla="*/ 4067 w 4114"/>
                                    <a:gd name="T107" fmla="*/ 3500 h 37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</a:cxnLst>
                                  <a:rect l="0" t="0" r="r" b="b"/>
                                  <a:pathLst>
                                    <a:path w="4114" h="3743">
                                      <a:moveTo>
                                        <a:pt x="0" y="0"/>
                                      </a:moveTo>
                                      <a:lnTo>
                                        <a:pt x="22" y="117"/>
                                      </a:lnTo>
                                      <a:lnTo>
                                        <a:pt x="35" y="182"/>
                                      </a:lnTo>
                                      <a:lnTo>
                                        <a:pt x="47" y="244"/>
                                      </a:lnTo>
                                      <a:lnTo>
                                        <a:pt x="60" y="303"/>
                                      </a:lnTo>
                                      <a:lnTo>
                                        <a:pt x="72" y="361"/>
                                      </a:lnTo>
                                      <a:lnTo>
                                        <a:pt x="85" y="416"/>
                                      </a:lnTo>
                                      <a:lnTo>
                                        <a:pt x="97" y="470"/>
                                      </a:lnTo>
                                      <a:lnTo>
                                        <a:pt x="110" y="521"/>
                                      </a:lnTo>
                                      <a:lnTo>
                                        <a:pt x="123" y="571"/>
                                      </a:lnTo>
                                      <a:lnTo>
                                        <a:pt x="135" y="619"/>
                                      </a:lnTo>
                                      <a:lnTo>
                                        <a:pt x="148" y="665"/>
                                      </a:lnTo>
                                      <a:lnTo>
                                        <a:pt x="160" y="710"/>
                                      </a:lnTo>
                                      <a:lnTo>
                                        <a:pt x="173" y="753"/>
                                      </a:lnTo>
                                      <a:lnTo>
                                        <a:pt x="185" y="795"/>
                                      </a:lnTo>
                                      <a:lnTo>
                                        <a:pt x="198" y="835"/>
                                      </a:lnTo>
                                      <a:lnTo>
                                        <a:pt x="211" y="874"/>
                                      </a:lnTo>
                                      <a:lnTo>
                                        <a:pt x="223" y="912"/>
                                      </a:lnTo>
                                      <a:lnTo>
                                        <a:pt x="236" y="949"/>
                                      </a:lnTo>
                                      <a:lnTo>
                                        <a:pt x="248" y="985"/>
                                      </a:lnTo>
                                      <a:lnTo>
                                        <a:pt x="261" y="1020"/>
                                      </a:lnTo>
                                      <a:lnTo>
                                        <a:pt x="273" y="1053"/>
                                      </a:lnTo>
                                      <a:lnTo>
                                        <a:pt x="286" y="1086"/>
                                      </a:lnTo>
                                      <a:lnTo>
                                        <a:pt x="298" y="1118"/>
                                      </a:lnTo>
                                      <a:lnTo>
                                        <a:pt x="311" y="1150"/>
                                      </a:lnTo>
                                      <a:lnTo>
                                        <a:pt x="324" y="1180"/>
                                      </a:lnTo>
                                      <a:lnTo>
                                        <a:pt x="336" y="1209"/>
                                      </a:lnTo>
                                      <a:lnTo>
                                        <a:pt x="349" y="1238"/>
                                      </a:lnTo>
                                      <a:lnTo>
                                        <a:pt x="361" y="1267"/>
                                      </a:lnTo>
                                      <a:lnTo>
                                        <a:pt x="374" y="1294"/>
                                      </a:lnTo>
                                      <a:lnTo>
                                        <a:pt x="386" y="1322"/>
                                      </a:lnTo>
                                      <a:lnTo>
                                        <a:pt x="399" y="1348"/>
                                      </a:lnTo>
                                      <a:lnTo>
                                        <a:pt x="411" y="1374"/>
                                      </a:lnTo>
                                      <a:lnTo>
                                        <a:pt x="424" y="1400"/>
                                      </a:lnTo>
                                      <a:lnTo>
                                        <a:pt x="437" y="1425"/>
                                      </a:lnTo>
                                      <a:lnTo>
                                        <a:pt x="449" y="1449"/>
                                      </a:lnTo>
                                      <a:lnTo>
                                        <a:pt x="462" y="1474"/>
                                      </a:lnTo>
                                      <a:lnTo>
                                        <a:pt x="474" y="1498"/>
                                      </a:lnTo>
                                      <a:lnTo>
                                        <a:pt x="487" y="1521"/>
                                      </a:lnTo>
                                      <a:lnTo>
                                        <a:pt x="500" y="1544"/>
                                      </a:lnTo>
                                      <a:lnTo>
                                        <a:pt x="512" y="1566"/>
                                      </a:lnTo>
                                      <a:lnTo>
                                        <a:pt x="524" y="1589"/>
                                      </a:lnTo>
                                      <a:lnTo>
                                        <a:pt x="537" y="1611"/>
                                      </a:lnTo>
                                      <a:lnTo>
                                        <a:pt x="550" y="1633"/>
                                      </a:lnTo>
                                      <a:lnTo>
                                        <a:pt x="562" y="1654"/>
                                      </a:lnTo>
                                      <a:lnTo>
                                        <a:pt x="575" y="1675"/>
                                      </a:lnTo>
                                      <a:lnTo>
                                        <a:pt x="588" y="1696"/>
                                      </a:lnTo>
                                      <a:lnTo>
                                        <a:pt x="600" y="1717"/>
                                      </a:lnTo>
                                      <a:lnTo>
                                        <a:pt x="613" y="1737"/>
                                      </a:lnTo>
                                      <a:lnTo>
                                        <a:pt x="625" y="1758"/>
                                      </a:lnTo>
                                      <a:lnTo>
                                        <a:pt x="638" y="1777"/>
                                      </a:lnTo>
                                      <a:lnTo>
                                        <a:pt x="650" y="1797"/>
                                      </a:lnTo>
                                      <a:lnTo>
                                        <a:pt x="663" y="1817"/>
                                      </a:lnTo>
                                      <a:lnTo>
                                        <a:pt x="675" y="1836"/>
                                      </a:lnTo>
                                      <a:lnTo>
                                        <a:pt x="688" y="1855"/>
                                      </a:lnTo>
                                      <a:lnTo>
                                        <a:pt x="701" y="1873"/>
                                      </a:lnTo>
                                      <a:lnTo>
                                        <a:pt x="713" y="1892"/>
                                      </a:lnTo>
                                      <a:lnTo>
                                        <a:pt x="726" y="1910"/>
                                      </a:lnTo>
                                      <a:lnTo>
                                        <a:pt x="738" y="1928"/>
                                      </a:lnTo>
                                      <a:lnTo>
                                        <a:pt x="751" y="1946"/>
                                      </a:lnTo>
                                      <a:lnTo>
                                        <a:pt x="763" y="1963"/>
                                      </a:lnTo>
                                      <a:lnTo>
                                        <a:pt x="776" y="1981"/>
                                      </a:lnTo>
                                      <a:lnTo>
                                        <a:pt x="788" y="1998"/>
                                      </a:lnTo>
                                      <a:lnTo>
                                        <a:pt x="801" y="2015"/>
                                      </a:lnTo>
                                      <a:lnTo>
                                        <a:pt x="814" y="2031"/>
                                      </a:lnTo>
                                      <a:lnTo>
                                        <a:pt x="826" y="2047"/>
                                      </a:lnTo>
                                      <a:lnTo>
                                        <a:pt x="839" y="2063"/>
                                      </a:lnTo>
                                      <a:lnTo>
                                        <a:pt x="851" y="2079"/>
                                      </a:lnTo>
                                      <a:lnTo>
                                        <a:pt x="864" y="2095"/>
                                      </a:lnTo>
                                      <a:lnTo>
                                        <a:pt x="876" y="2110"/>
                                      </a:lnTo>
                                      <a:lnTo>
                                        <a:pt x="889" y="2125"/>
                                      </a:lnTo>
                                      <a:lnTo>
                                        <a:pt x="901" y="2139"/>
                                      </a:lnTo>
                                      <a:lnTo>
                                        <a:pt x="914" y="2154"/>
                                      </a:lnTo>
                                      <a:lnTo>
                                        <a:pt x="927" y="2168"/>
                                      </a:lnTo>
                                      <a:lnTo>
                                        <a:pt x="939" y="2182"/>
                                      </a:lnTo>
                                      <a:lnTo>
                                        <a:pt x="952" y="2195"/>
                                      </a:lnTo>
                                      <a:lnTo>
                                        <a:pt x="964" y="2208"/>
                                      </a:lnTo>
                                      <a:lnTo>
                                        <a:pt x="977" y="2221"/>
                                      </a:lnTo>
                                      <a:lnTo>
                                        <a:pt x="989" y="2234"/>
                                      </a:lnTo>
                                      <a:lnTo>
                                        <a:pt x="1002" y="2246"/>
                                      </a:lnTo>
                                      <a:lnTo>
                                        <a:pt x="1015" y="2258"/>
                                      </a:lnTo>
                                      <a:lnTo>
                                        <a:pt x="1027" y="2269"/>
                                      </a:lnTo>
                                      <a:lnTo>
                                        <a:pt x="1040" y="2280"/>
                                      </a:lnTo>
                                      <a:lnTo>
                                        <a:pt x="1052" y="2291"/>
                                      </a:lnTo>
                                      <a:lnTo>
                                        <a:pt x="1065" y="2301"/>
                                      </a:lnTo>
                                      <a:lnTo>
                                        <a:pt x="1077" y="2311"/>
                                      </a:lnTo>
                                      <a:lnTo>
                                        <a:pt x="1090" y="2321"/>
                                      </a:lnTo>
                                      <a:lnTo>
                                        <a:pt x="1102" y="2330"/>
                                      </a:lnTo>
                                      <a:lnTo>
                                        <a:pt x="1115" y="2339"/>
                                      </a:lnTo>
                                      <a:lnTo>
                                        <a:pt x="1128" y="2347"/>
                                      </a:lnTo>
                                      <a:lnTo>
                                        <a:pt x="1140" y="2355"/>
                                      </a:lnTo>
                                      <a:lnTo>
                                        <a:pt x="1153" y="2363"/>
                                      </a:lnTo>
                                      <a:lnTo>
                                        <a:pt x="1165" y="2370"/>
                                      </a:lnTo>
                                      <a:lnTo>
                                        <a:pt x="1178" y="2377"/>
                                      </a:lnTo>
                                      <a:lnTo>
                                        <a:pt x="1191" y="2383"/>
                                      </a:lnTo>
                                      <a:lnTo>
                                        <a:pt x="1203" y="2389"/>
                                      </a:lnTo>
                                      <a:lnTo>
                                        <a:pt x="1215" y="2394"/>
                                      </a:lnTo>
                                      <a:lnTo>
                                        <a:pt x="1228" y="2400"/>
                                      </a:lnTo>
                                      <a:lnTo>
                                        <a:pt x="1241" y="2404"/>
                                      </a:lnTo>
                                      <a:lnTo>
                                        <a:pt x="1253" y="2408"/>
                                      </a:lnTo>
                                      <a:lnTo>
                                        <a:pt x="1266" y="2412"/>
                                      </a:lnTo>
                                      <a:lnTo>
                                        <a:pt x="1278" y="2415"/>
                                      </a:lnTo>
                                      <a:lnTo>
                                        <a:pt x="1291" y="2418"/>
                                      </a:lnTo>
                                      <a:lnTo>
                                        <a:pt x="1304" y="2421"/>
                                      </a:lnTo>
                                      <a:lnTo>
                                        <a:pt x="1316" y="2423"/>
                                      </a:lnTo>
                                      <a:lnTo>
                                        <a:pt x="1329" y="2424"/>
                                      </a:lnTo>
                                      <a:lnTo>
                                        <a:pt x="1341" y="2425"/>
                                      </a:lnTo>
                                      <a:lnTo>
                                        <a:pt x="1354" y="2426"/>
                                      </a:lnTo>
                                      <a:lnTo>
                                        <a:pt x="1366" y="2426"/>
                                      </a:lnTo>
                                      <a:lnTo>
                                        <a:pt x="1379" y="2426"/>
                                      </a:lnTo>
                                      <a:lnTo>
                                        <a:pt x="1392" y="2425"/>
                                      </a:lnTo>
                                      <a:lnTo>
                                        <a:pt x="1404" y="2424"/>
                                      </a:lnTo>
                                      <a:lnTo>
                                        <a:pt x="1417" y="2423"/>
                                      </a:lnTo>
                                      <a:lnTo>
                                        <a:pt x="1429" y="2420"/>
                                      </a:lnTo>
                                      <a:lnTo>
                                        <a:pt x="1442" y="2418"/>
                                      </a:lnTo>
                                      <a:lnTo>
                                        <a:pt x="1454" y="2415"/>
                                      </a:lnTo>
                                      <a:lnTo>
                                        <a:pt x="1467" y="2411"/>
                                      </a:lnTo>
                                      <a:lnTo>
                                        <a:pt x="1479" y="2408"/>
                                      </a:lnTo>
                                      <a:lnTo>
                                        <a:pt x="1492" y="2403"/>
                                      </a:lnTo>
                                      <a:lnTo>
                                        <a:pt x="1505" y="2399"/>
                                      </a:lnTo>
                                      <a:lnTo>
                                        <a:pt x="1517" y="2393"/>
                                      </a:lnTo>
                                      <a:lnTo>
                                        <a:pt x="1530" y="2388"/>
                                      </a:lnTo>
                                      <a:lnTo>
                                        <a:pt x="1542" y="2382"/>
                                      </a:lnTo>
                                      <a:lnTo>
                                        <a:pt x="1555" y="2375"/>
                                      </a:lnTo>
                                      <a:lnTo>
                                        <a:pt x="1567" y="2369"/>
                                      </a:lnTo>
                                      <a:lnTo>
                                        <a:pt x="1580" y="2362"/>
                                      </a:lnTo>
                                      <a:lnTo>
                                        <a:pt x="1592" y="2354"/>
                                      </a:lnTo>
                                      <a:lnTo>
                                        <a:pt x="1605" y="2346"/>
                                      </a:lnTo>
                                      <a:lnTo>
                                        <a:pt x="1618" y="2338"/>
                                      </a:lnTo>
                                      <a:lnTo>
                                        <a:pt x="1630" y="2329"/>
                                      </a:lnTo>
                                      <a:lnTo>
                                        <a:pt x="1643" y="2319"/>
                                      </a:lnTo>
                                      <a:lnTo>
                                        <a:pt x="1655" y="2310"/>
                                      </a:lnTo>
                                      <a:lnTo>
                                        <a:pt x="1668" y="2300"/>
                                      </a:lnTo>
                                      <a:lnTo>
                                        <a:pt x="1680" y="2290"/>
                                      </a:lnTo>
                                      <a:lnTo>
                                        <a:pt x="1693" y="2279"/>
                                      </a:lnTo>
                                      <a:lnTo>
                                        <a:pt x="1705" y="2269"/>
                                      </a:lnTo>
                                      <a:lnTo>
                                        <a:pt x="1718" y="2257"/>
                                      </a:lnTo>
                                      <a:lnTo>
                                        <a:pt x="1731" y="2246"/>
                                      </a:lnTo>
                                      <a:lnTo>
                                        <a:pt x="1743" y="2234"/>
                                      </a:lnTo>
                                      <a:lnTo>
                                        <a:pt x="1756" y="2222"/>
                                      </a:lnTo>
                                      <a:lnTo>
                                        <a:pt x="1768" y="2209"/>
                                      </a:lnTo>
                                      <a:lnTo>
                                        <a:pt x="1781" y="2197"/>
                                      </a:lnTo>
                                      <a:lnTo>
                                        <a:pt x="1793" y="2184"/>
                                      </a:lnTo>
                                      <a:lnTo>
                                        <a:pt x="1806" y="2171"/>
                                      </a:lnTo>
                                      <a:lnTo>
                                        <a:pt x="1819" y="2157"/>
                                      </a:lnTo>
                                      <a:lnTo>
                                        <a:pt x="1831" y="2144"/>
                                      </a:lnTo>
                                      <a:lnTo>
                                        <a:pt x="1844" y="2130"/>
                                      </a:lnTo>
                                      <a:lnTo>
                                        <a:pt x="1856" y="2116"/>
                                      </a:lnTo>
                                      <a:lnTo>
                                        <a:pt x="1869" y="2102"/>
                                      </a:lnTo>
                                      <a:lnTo>
                                        <a:pt x="1882" y="2087"/>
                                      </a:lnTo>
                                      <a:lnTo>
                                        <a:pt x="1894" y="2072"/>
                                      </a:lnTo>
                                      <a:lnTo>
                                        <a:pt x="1906" y="2058"/>
                                      </a:lnTo>
                                      <a:lnTo>
                                        <a:pt x="1919" y="2043"/>
                                      </a:lnTo>
                                      <a:lnTo>
                                        <a:pt x="1932" y="2027"/>
                                      </a:lnTo>
                                      <a:lnTo>
                                        <a:pt x="1944" y="2012"/>
                                      </a:lnTo>
                                      <a:lnTo>
                                        <a:pt x="1957" y="1997"/>
                                      </a:lnTo>
                                      <a:lnTo>
                                        <a:pt x="1969" y="1982"/>
                                      </a:lnTo>
                                      <a:lnTo>
                                        <a:pt x="1982" y="1966"/>
                                      </a:lnTo>
                                      <a:lnTo>
                                        <a:pt x="1995" y="1950"/>
                                      </a:lnTo>
                                      <a:lnTo>
                                        <a:pt x="2007" y="1935"/>
                                      </a:lnTo>
                                      <a:lnTo>
                                        <a:pt x="2019" y="1919"/>
                                      </a:lnTo>
                                      <a:lnTo>
                                        <a:pt x="2032" y="1903"/>
                                      </a:lnTo>
                                      <a:lnTo>
                                        <a:pt x="2045" y="1887"/>
                                      </a:lnTo>
                                      <a:lnTo>
                                        <a:pt x="2057" y="1872"/>
                                      </a:lnTo>
                                      <a:lnTo>
                                        <a:pt x="2070" y="1856"/>
                                      </a:lnTo>
                                      <a:lnTo>
                                        <a:pt x="2082" y="1840"/>
                                      </a:lnTo>
                                      <a:lnTo>
                                        <a:pt x="2095" y="1824"/>
                                      </a:lnTo>
                                      <a:lnTo>
                                        <a:pt x="2108" y="1809"/>
                                      </a:lnTo>
                                      <a:lnTo>
                                        <a:pt x="2120" y="1793"/>
                                      </a:lnTo>
                                      <a:lnTo>
                                        <a:pt x="2133" y="1777"/>
                                      </a:lnTo>
                                      <a:lnTo>
                                        <a:pt x="2145" y="1762"/>
                                      </a:lnTo>
                                      <a:lnTo>
                                        <a:pt x="2158" y="1746"/>
                                      </a:lnTo>
                                      <a:lnTo>
                                        <a:pt x="2170" y="1731"/>
                                      </a:lnTo>
                                      <a:lnTo>
                                        <a:pt x="2183" y="1716"/>
                                      </a:lnTo>
                                      <a:lnTo>
                                        <a:pt x="2196" y="1701"/>
                                      </a:lnTo>
                                      <a:lnTo>
                                        <a:pt x="2208" y="1686"/>
                                      </a:lnTo>
                                      <a:lnTo>
                                        <a:pt x="2221" y="1671"/>
                                      </a:lnTo>
                                      <a:lnTo>
                                        <a:pt x="2233" y="1656"/>
                                      </a:lnTo>
                                      <a:lnTo>
                                        <a:pt x="2246" y="1642"/>
                                      </a:lnTo>
                                      <a:lnTo>
                                        <a:pt x="2258" y="1628"/>
                                      </a:lnTo>
                                      <a:lnTo>
                                        <a:pt x="2271" y="1614"/>
                                      </a:lnTo>
                                      <a:lnTo>
                                        <a:pt x="2283" y="1600"/>
                                      </a:lnTo>
                                      <a:lnTo>
                                        <a:pt x="2296" y="1586"/>
                                      </a:lnTo>
                                      <a:lnTo>
                                        <a:pt x="2309" y="1573"/>
                                      </a:lnTo>
                                      <a:lnTo>
                                        <a:pt x="2321" y="1559"/>
                                      </a:lnTo>
                                      <a:lnTo>
                                        <a:pt x="2334" y="1546"/>
                                      </a:lnTo>
                                      <a:lnTo>
                                        <a:pt x="2346" y="1534"/>
                                      </a:lnTo>
                                      <a:lnTo>
                                        <a:pt x="2359" y="1521"/>
                                      </a:lnTo>
                                      <a:lnTo>
                                        <a:pt x="2371" y="1509"/>
                                      </a:lnTo>
                                      <a:lnTo>
                                        <a:pt x="2384" y="1498"/>
                                      </a:lnTo>
                                      <a:lnTo>
                                        <a:pt x="2396" y="1486"/>
                                      </a:lnTo>
                                      <a:lnTo>
                                        <a:pt x="2409" y="1475"/>
                                      </a:lnTo>
                                      <a:lnTo>
                                        <a:pt x="2422" y="1464"/>
                                      </a:lnTo>
                                      <a:lnTo>
                                        <a:pt x="2434" y="1453"/>
                                      </a:lnTo>
                                      <a:lnTo>
                                        <a:pt x="2447" y="1443"/>
                                      </a:lnTo>
                                      <a:lnTo>
                                        <a:pt x="2459" y="1433"/>
                                      </a:lnTo>
                                      <a:lnTo>
                                        <a:pt x="2472" y="1424"/>
                                      </a:lnTo>
                                      <a:lnTo>
                                        <a:pt x="2484" y="1415"/>
                                      </a:lnTo>
                                      <a:lnTo>
                                        <a:pt x="2497" y="1406"/>
                                      </a:lnTo>
                                      <a:lnTo>
                                        <a:pt x="2509" y="1398"/>
                                      </a:lnTo>
                                      <a:lnTo>
                                        <a:pt x="2522" y="1390"/>
                                      </a:lnTo>
                                      <a:lnTo>
                                        <a:pt x="2535" y="1382"/>
                                      </a:lnTo>
                                      <a:lnTo>
                                        <a:pt x="2547" y="1375"/>
                                      </a:lnTo>
                                      <a:lnTo>
                                        <a:pt x="2560" y="1368"/>
                                      </a:lnTo>
                                      <a:lnTo>
                                        <a:pt x="2573" y="1362"/>
                                      </a:lnTo>
                                      <a:lnTo>
                                        <a:pt x="2585" y="1355"/>
                                      </a:lnTo>
                                      <a:lnTo>
                                        <a:pt x="2597" y="1350"/>
                                      </a:lnTo>
                                      <a:lnTo>
                                        <a:pt x="2610" y="1345"/>
                                      </a:lnTo>
                                      <a:lnTo>
                                        <a:pt x="2623" y="1340"/>
                                      </a:lnTo>
                                      <a:lnTo>
                                        <a:pt x="2635" y="1336"/>
                                      </a:lnTo>
                                      <a:lnTo>
                                        <a:pt x="2648" y="1332"/>
                                      </a:lnTo>
                                      <a:lnTo>
                                        <a:pt x="2660" y="1329"/>
                                      </a:lnTo>
                                      <a:lnTo>
                                        <a:pt x="2673" y="1326"/>
                                      </a:lnTo>
                                      <a:lnTo>
                                        <a:pt x="2686" y="1323"/>
                                      </a:lnTo>
                                      <a:lnTo>
                                        <a:pt x="2698" y="1321"/>
                                      </a:lnTo>
                                      <a:lnTo>
                                        <a:pt x="2710" y="1319"/>
                                      </a:lnTo>
                                      <a:lnTo>
                                        <a:pt x="2723" y="1318"/>
                                      </a:lnTo>
                                      <a:lnTo>
                                        <a:pt x="2736" y="1318"/>
                                      </a:lnTo>
                                      <a:lnTo>
                                        <a:pt x="2748" y="1317"/>
                                      </a:lnTo>
                                      <a:lnTo>
                                        <a:pt x="2761" y="1317"/>
                                      </a:lnTo>
                                      <a:lnTo>
                                        <a:pt x="2773" y="1318"/>
                                      </a:lnTo>
                                      <a:lnTo>
                                        <a:pt x="2786" y="1319"/>
                                      </a:lnTo>
                                      <a:lnTo>
                                        <a:pt x="2799" y="1321"/>
                                      </a:lnTo>
                                      <a:lnTo>
                                        <a:pt x="2811" y="1323"/>
                                      </a:lnTo>
                                      <a:lnTo>
                                        <a:pt x="2824" y="1325"/>
                                      </a:lnTo>
                                      <a:lnTo>
                                        <a:pt x="2836" y="1328"/>
                                      </a:lnTo>
                                      <a:lnTo>
                                        <a:pt x="2849" y="1331"/>
                                      </a:lnTo>
                                      <a:lnTo>
                                        <a:pt x="2861" y="1335"/>
                                      </a:lnTo>
                                      <a:lnTo>
                                        <a:pt x="2874" y="1339"/>
                                      </a:lnTo>
                                      <a:lnTo>
                                        <a:pt x="2886" y="1344"/>
                                      </a:lnTo>
                                      <a:lnTo>
                                        <a:pt x="2899" y="1349"/>
                                      </a:lnTo>
                                      <a:lnTo>
                                        <a:pt x="2912" y="1354"/>
                                      </a:lnTo>
                                      <a:lnTo>
                                        <a:pt x="2924" y="1360"/>
                                      </a:lnTo>
                                      <a:lnTo>
                                        <a:pt x="2937" y="1367"/>
                                      </a:lnTo>
                                      <a:lnTo>
                                        <a:pt x="2949" y="1373"/>
                                      </a:lnTo>
                                      <a:lnTo>
                                        <a:pt x="2962" y="1381"/>
                                      </a:lnTo>
                                      <a:lnTo>
                                        <a:pt x="2974" y="1388"/>
                                      </a:lnTo>
                                      <a:lnTo>
                                        <a:pt x="2987" y="1396"/>
                                      </a:lnTo>
                                      <a:lnTo>
                                        <a:pt x="3000" y="1405"/>
                                      </a:lnTo>
                                      <a:lnTo>
                                        <a:pt x="3012" y="1414"/>
                                      </a:lnTo>
                                      <a:lnTo>
                                        <a:pt x="3025" y="1423"/>
                                      </a:lnTo>
                                      <a:lnTo>
                                        <a:pt x="3037" y="1432"/>
                                      </a:lnTo>
                                      <a:lnTo>
                                        <a:pt x="3050" y="1442"/>
                                      </a:lnTo>
                                      <a:lnTo>
                                        <a:pt x="3062" y="1453"/>
                                      </a:lnTo>
                                      <a:lnTo>
                                        <a:pt x="3075" y="1463"/>
                                      </a:lnTo>
                                      <a:lnTo>
                                        <a:pt x="3087" y="1474"/>
                                      </a:lnTo>
                                      <a:lnTo>
                                        <a:pt x="3100" y="1486"/>
                                      </a:lnTo>
                                      <a:lnTo>
                                        <a:pt x="3113" y="1498"/>
                                      </a:lnTo>
                                      <a:lnTo>
                                        <a:pt x="3125" y="1510"/>
                                      </a:lnTo>
                                      <a:lnTo>
                                        <a:pt x="3138" y="1522"/>
                                      </a:lnTo>
                                      <a:lnTo>
                                        <a:pt x="3150" y="1535"/>
                                      </a:lnTo>
                                      <a:lnTo>
                                        <a:pt x="3163" y="1548"/>
                                      </a:lnTo>
                                      <a:lnTo>
                                        <a:pt x="3175" y="1562"/>
                                      </a:lnTo>
                                      <a:lnTo>
                                        <a:pt x="3188" y="1575"/>
                                      </a:lnTo>
                                      <a:lnTo>
                                        <a:pt x="3200" y="1590"/>
                                      </a:lnTo>
                                      <a:lnTo>
                                        <a:pt x="3213" y="1604"/>
                                      </a:lnTo>
                                      <a:lnTo>
                                        <a:pt x="3226" y="1619"/>
                                      </a:lnTo>
                                      <a:lnTo>
                                        <a:pt x="3238" y="1634"/>
                                      </a:lnTo>
                                      <a:lnTo>
                                        <a:pt x="3251" y="1649"/>
                                      </a:lnTo>
                                      <a:lnTo>
                                        <a:pt x="3263" y="1664"/>
                                      </a:lnTo>
                                      <a:lnTo>
                                        <a:pt x="3276" y="1680"/>
                                      </a:lnTo>
                                      <a:lnTo>
                                        <a:pt x="3288" y="1696"/>
                                      </a:lnTo>
                                      <a:lnTo>
                                        <a:pt x="3301" y="1712"/>
                                      </a:lnTo>
                                      <a:lnTo>
                                        <a:pt x="3313" y="1729"/>
                                      </a:lnTo>
                                      <a:lnTo>
                                        <a:pt x="3326" y="1746"/>
                                      </a:lnTo>
                                      <a:lnTo>
                                        <a:pt x="3339" y="1762"/>
                                      </a:lnTo>
                                      <a:lnTo>
                                        <a:pt x="3351" y="1780"/>
                                      </a:lnTo>
                                      <a:lnTo>
                                        <a:pt x="3364" y="1797"/>
                                      </a:lnTo>
                                      <a:lnTo>
                                        <a:pt x="3377" y="1815"/>
                                      </a:lnTo>
                                      <a:lnTo>
                                        <a:pt x="3389" y="1833"/>
                                      </a:lnTo>
                                      <a:lnTo>
                                        <a:pt x="3401" y="1851"/>
                                      </a:lnTo>
                                      <a:lnTo>
                                        <a:pt x="3414" y="1870"/>
                                      </a:lnTo>
                                      <a:lnTo>
                                        <a:pt x="3427" y="1888"/>
                                      </a:lnTo>
                                      <a:lnTo>
                                        <a:pt x="3439" y="1908"/>
                                      </a:lnTo>
                                      <a:lnTo>
                                        <a:pt x="3452" y="1927"/>
                                      </a:lnTo>
                                      <a:lnTo>
                                        <a:pt x="3464" y="1946"/>
                                      </a:lnTo>
                                      <a:lnTo>
                                        <a:pt x="3477" y="1966"/>
                                      </a:lnTo>
                                      <a:lnTo>
                                        <a:pt x="3490" y="1986"/>
                                      </a:lnTo>
                                      <a:lnTo>
                                        <a:pt x="3502" y="2006"/>
                                      </a:lnTo>
                                      <a:lnTo>
                                        <a:pt x="3515" y="2026"/>
                                      </a:lnTo>
                                      <a:lnTo>
                                        <a:pt x="3527" y="2047"/>
                                      </a:lnTo>
                                      <a:lnTo>
                                        <a:pt x="3540" y="2068"/>
                                      </a:lnTo>
                                      <a:lnTo>
                                        <a:pt x="3552" y="2089"/>
                                      </a:lnTo>
                                      <a:lnTo>
                                        <a:pt x="3565" y="2111"/>
                                      </a:lnTo>
                                      <a:lnTo>
                                        <a:pt x="3577" y="2132"/>
                                      </a:lnTo>
                                      <a:lnTo>
                                        <a:pt x="3590" y="2154"/>
                                      </a:lnTo>
                                      <a:lnTo>
                                        <a:pt x="3603" y="2177"/>
                                      </a:lnTo>
                                      <a:lnTo>
                                        <a:pt x="3615" y="2199"/>
                                      </a:lnTo>
                                      <a:lnTo>
                                        <a:pt x="3628" y="2223"/>
                                      </a:lnTo>
                                      <a:lnTo>
                                        <a:pt x="3640" y="2246"/>
                                      </a:lnTo>
                                      <a:lnTo>
                                        <a:pt x="3653" y="2270"/>
                                      </a:lnTo>
                                      <a:lnTo>
                                        <a:pt x="3665" y="2294"/>
                                      </a:lnTo>
                                      <a:lnTo>
                                        <a:pt x="3678" y="2319"/>
                                      </a:lnTo>
                                      <a:lnTo>
                                        <a:pt x="3690" y="2344"/>
                                      </a:lnTo>
                                      <a:lnTo>
                                        <a:pt x="3703" y="2369"/>
                                      </a:lnTo>
                                      <a:lnTo>
                                        <a:pt x="3716" y="2395"/>
                                      </a:lnTo>
                                      <a:lnTo>
                                        <a:pt x="3728" y="2422"/>
                                      </a:lnTo>
                                      <a:lnTo>
                                        <a:pt x="3741" y="2449"/>
                                      </a:lnTo>
                                      <a:lnTo>
                                        <a:pt x="3753" y="2477"/>
                                      </a:lnTo>
                                      <a:lnTo>
                                        <a:pt x="3766" y="2505"/>
                                      </a:lnTo>
                                      <a:lnTo>
                                        <a:pt x="3778" y="2534"/>
                                      </a:lnTo>
                                      <a:lnTo>
                                        <a:pt x="3791" y="2564"/>
                                      </a:lnTo>
                                      <a:lnTo>
                                        <a:pt x="3804" y="2594"/>
                                      </a:lnTo>
                                      <a:lnTo>
                                        <a:pt x="3816" y="2625"/>
                                      </a:lnTo>
                                      <a:lnTo>
                                        <a:pt x="3829" y="2657"/>
                                      </a:lnTo>
                                      <a:lnTo>
                                        <a:pt x="3841" y="2690"/>
                                      </a:lnTo>
                                      <a:lnTo>
                                        <a:pt x="3854" y="2724"/>
                                      </a:lnTo>
                                      <a:lnTo>
                                        <a:pt x="3866" y="2758"/>
                                      </a:lnTo>
                                      <a:lnTo>
                                        <a:pt x="3879" y="2794"/>
                                      </a:lnTo>
                                      <a:lnTo>
                                        <a:pt x="3891" y="2831"/>
                                      </a:lnTo>
                                      <a:lnTo>
                                        <a:pt x="3904" y="2869"/>
                                      </a:lnTo>
                                      <a:lnTo>
                                        <a:pt x="3917" y="2908"/>
                                      </a:lnTo>
                                      <a:lnTo>
                                        <a:pt x="3929" y="2949"/>
                                      </a:lnTo>
                                      <a:lnTo>
                                        <a:pt x="3942" y="2991"/>
                                      </a:lnTo>
                                      <a:lnTo>
                                        <a:pt x="3954" y="3034"/>
                                      </a:lnTo>
                                      <a:lnTo>
                                        <a:pt x="3967" y="3078"/>
                                      </a:lnTo>
                                      <a:lnTo>
                                        <a:pt x="3979" y="3125"/>
                                      </a:lnTo>
                                      <a:lnTo>
                                        <a:pt x="3992" y="3173"/>
                                      </a:lnTo>
                                      <a:lnTo>
                                        <a:pt x="4004" y="3222"/>
                                      </a:lnTo>
                                      <a:lnTo>
                                        <a:pt x="4017" y="3274"/>
                                      </a:lnTo>
                                      <a:lnTo>
                                        <a:pt x="4030" y="3327"/>
                                      </a:lnTo>
                                      <a:lnTo>
                                        <a:pt x="4042" y="3383"/>
                                      </a:lnTo>
                                      <a:lnTo>
                                        <a:pt x="4055" y="3440"/>
                                      </a:lnTo>
                                      <a:lnTo>
                                        <a:pt x="4067" y="3500"/>
                                      </a:lnTo>
                                      <a:lnTo>
                                        <a:pt x="4080" y="3562"/>
                                      </a:lnTo>
                                      <a:lnTo>
                                        <a:pt x="4092" y="3626"/>
                                      </a:lnTo>
                                      <a:lnTo>
                                        <a:pt x="4114" y="3743"/>
                                      </a:lnTo>
                                    </a:path>
                                  </a:pathLst>
                                </a:custGeom>
                                <a:noFill/>
                                <a:ln w="5715" cap="rnd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2" name="Oval 9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39110" y="1076960"/>
                                  <a:ext cx="19685" cy="196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787878"/>
                                </a:solidFill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3" name="Oval 9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59635" y="1781175"/>
                                  <a:ext cx="19685" cy="196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787878"/>
                                </a:solidFill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865" o:spid="_x0000_s1026" editas="canvas" style="width:419.25pt;height:214.5pt;mso-position-horizontal-relative:char;mso-position-vertical-relative:line" coordsize="53244,27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3244;height:27241;visibility:visible;mso-wrap-style:square">
                        <v:fill o:detectmouseclick="t"/>
                        <v:path o:connecttype="none"/>
                      </v:shape>
                      <v:line id="Line 867" o:spid="_x0000_s1028" style="position:absolute;flip:y;visibility:visible;mso-wrap-style:square" from="3727,3867" to="3733,24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HC2cUAAADcAAAADwAAAGRycy9kb3ducmV2LnhtbESPQWvCQBSE74X+h+UVeqsbJYiNriIF&#10;S6AUrPXg8ZF9ZoPZt2F3E+O/7wpCj8PMfMOsNqNtxUA+NI4VTCcZCOLK6YZrBcff3dsCRIjIGlvH&#10;pOBGATbr56cVFtpd+YeGQ6xFgnAoUIGJsSukDJUhi2HiOuLknZ23GJP0tdQerwluWznLsrm02HBa&#10;MNjRh6Hqcuitgj7fNfvhveyr22jK8/fp63PReaVeX8btEkSkMf6HH+1SK5jlOdzP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aHC2cUAAADcAAAADwAAAAAAAAAA&#10;AAAAAAChAgAAZHJzL2Rvd25yZXYueG1sUEsFBgAAAAAEAAQA+QAAAJMDAAAAAA==&#10;" strokecolor="#7f7f7f" strokeweight=".15pt">
                        <v:stroke dashstyle="1 1" endcap="round"/>
                      </v:line>
                      <v:line id="Line 868" o:spid="_x0000_s1029" style="position:absolute;flip:y;visibility:visible;mso-wrap-style:square" from="6527,3867" to="6534,24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1nQsUAAADcAAAADwAAAGRycy9kb3ducmV2LnhtbESPQWvCQBSE70L/w/IKvemmYiWNrlIE&#10;JVAKanvo8ZF9ZoPZt2F3E+O/7xYKPQ4z8w2z3o62FQP50DhW8DzLQBBXTjdcK/j63E9zECEia2wd&#10;k4I7BdhuHiZrLLS78YmGc6xFgnAoUIGJsSukDJUhi2HmOuLkXZy3GJP0tdQebwluWznPsqW02HBa&#10;MNjRzlB1PfdWQb/YN8fhteyr+2jKy8f3+yHvvFJPj+PbCkSkMf6H/9qlVjBfvMDvmXQE5O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u1nQsUAAADcAAAADwAAAAAAAAAA&#10;AAAAAAChAgAAZHJzL2Rvd25yZXYueG1sUEsFBgAAAAAEAAQA+QAAAJMDAAAAAA==&#10;" strokecolor="#7f7f7f" strokeweight=".15pt">
                        <v:stroke dashstyle="1 1" endcap="round"/>
                      </v:line>
                      <v:line id="Line 869" o:spid="_x0000_s1030" style="position:absolute;flip:y;visibility:visible;mso-wrap-style:square" from="9328,3867" to="9334,24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/5NcUAAADcAAAADwAAAGRycy9kb3ducmV2LnhtbESPQWsCMRSE70L/Q3gFb5qtiNitUaSg&#10;LEjBag89PjbPzeLmZUmy6/rvTUHocZiZb5jVZrCN6MmH2rGCt2kGgrh0uuZKwc95N1mCCBFZY+OY&#10;FNwpwGb9Mlphrt2Nv6k/xUokCIccFZgY21zKUBqyGKauJU7exXmLMUlfSe3xluC2kbMsW0iLNacF&#10;gy19Giqvp84q6Oa7+ti/F115H0xx+fo97JetV2r8Omw/QEQa4n/42S60gtl8AX9n0hGQ6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/5NcUAAADcAAAADwAAAAAAAAAA&#10;AAAAAAChAgAAZHJzL2Rvd25yZXYueG1sUEsFBgAAAAAEAAQA+QAAAJMDAAAAAA==&#10;" strokecolor="#7f7f7f" strokeweight=".15pt">
                        <v:stroke dashstyle="1 1" endcap="round"/>
                      </v:line>
                      <v:line id="Line 870" o:spid="_x0000_s1031" style="position:absolute;flip:y;visibility:visible;mso-wrap-style:square" from="14928,3867" to="14935,24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NcrsUAAADcAAAADwAAAGRycy9kb3ducmV2LnhtbESPQWvCQBSE70L/w/IKvemmIjWNrlIE&#10;JVAKanvo8ZF9ZoPZt2F3E+O/7xYKPQ4z8w2z3o62FQP50DhW8DzLQBBXTjdcK/j63E9zECEia2wd&#10;k4I7BdhuHiZrLLS78YmGc6xFgnAoUIGJsSukDJUhi2HmOuLkXZy3GJP0tdQebwluWznPshdpseG0&#10;YLCjnaHqeu6tgn6xb47Da9lX99GUl4/v90PeeaWeHse3FYhIY/wP/7VLrWC+WMLvmXQE5O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XNcrsUAAADcAAAADwAAAAAAAAAA&#10;AAAAAAChAgAAZHJzL2Rvd25yZXYueG1sUEsFBgAAAAAEAAQA+QAAAJMDAAAAAA==&#10;" strokecolor="#7f7f7f" strokeweight=".15pt">
                        <v:stroke dashstyle="1 1" endcap="round"/>
                      </v:line>
                      <v:line id="Line 871" o:spid="_x0000_s1032" style="position:absolute;flip:y;visibility:visible;mso-wrap-style:square" from="17729,3867" to="17735,24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zI3MEAAADcAAAADwAAAGRycy9kb3ducmV2LnhtbERPy4rCMBTdD/gP4QqzG1NFBu0YZRAc&#10;CjLgazHLS3NtyjQ3JUlr/XuzEFweznu1GWwjevKhdqxgOslAEJdO11wpuJx3HwsQISJrbByTgjsF&#10;2KxHbyvMtbvxkfpTrEQK4ZCjAhNjm0sZSkMWw8S1xIm7Om8xJugrqT3eUrht5CzLPqXFmlODwZa2&#10;hsr/U2cVdPNdfeiXRVfeB1Ncf//2P4vWK/U+Hr6/QEQa4kv8dBdawWye1qYz6QjI9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7MjcwQAAANwAAAAPAAAAAAAAAAAAAAAA&#10;AKECAABkcnMvZG93bnJldi54bWxQSwUGAAAAAAQABAD5AAAAjwMAAAAA&#10;" strokecolor="#7f7f7f" strokeweight=".15pt">
                        <v:stroke dashstyle="1 1" endcap="round"/>
                      </v:line>
                      <v:line id="Line 872" o:spid="_x0000_s1033" style="position:absolute;flip:y;visibility:visible;mso-wrap-style:square" from="20529,3867" to="20535,24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BtR8UAAADcAAAADwAAAGRycy9kb3ducmV2LnhtbESPQWsCMRSE74X+h/AKvdWsIqKrUaRg&#10;WSgFqx48PjbPzeLmZUmy6/rvG0HocZiZb5jVZrCN6MmH2rGC8SgDQVw6XXOl4HTcfcxBhIissXFM&#10;Cu4UYLN+fVlhrt2Nf6k/xEokCIccFZgY21zKUBqyGEauJU7exXmLMUlfSe3xluC2kZMsm0mLNacF&#10;gy19Giqvh84q6Ka7et8viq68D6a4/Jy/v+atV+r9bdguQUQa4n/42S60gsl0AY8z6QjI9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6BtR8UAAADcAAAADwAAAAAAAAAA&#10;AAAAAAChAgAAZHJzL2Rvd25yZXYueG1sUEsFBgAAAAAEAAQA+QAAAJMDAAAAAA==&#10;" strokecolor="#7f7f7f" strokeweight=".15pt">
                        <v:stroke dashstyle="1 1" endcap="round"/>
                      </v:line>
                      <v:line id="Line 873" o:spid="_x0000_s1034" style="position:absolute;flip:y;visibility:visible;mso-wrap-style:square" from="23329,3867" to="23336,24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NSB8IAAADcAAAADwAAAGRycy9kb3ducmV2LnhtbERPW2vCMBR+H/gfwhF8m6nihlajyMBR&#10;GIN5efDx0BybYnNSkrTWf788DPb48d03u8E2oicfascKZtMMBHHpdM2Vgsv58LoEESKyxsYxKXhS&#10;gN129LLBXLsHH6k/xUqkEA45KjAxtrmUoTRkMUxdS5y4m/MWY4K+ktrjI4XbRs6z7F1arDk1GGzp&#10;w1B5P3VWQbc41D/9qujK52CK2/f163PZeqUm42G/BhFpiP/iP3ehFczf0vx0Jh0Buf0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0NSB8IAAADcAAAADwAAAAAAAAAAAAAA&#10;AAChAgAAZHJzL2Rvd25yZXYueG1sUEsFBgAAAAAEAAQA+QAAAJADAAAAAA==&#10;" strokecolor="#7f7f7f" strokeweight=".15pt">
                        <v:stroke dashstyle="1 1" endcap="round"/>
                      </v:line>
                      <v:line id="Line 874" o:spid="_x0000_s1035" style="position:absolute;flip:y;visibility:visible;mso-wrap-style:square" from="28930,3867" to="28936,24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/3nMUAAADcAAAADwAAAGRycy9kb3ducmV2LnhtbESPQWsCMRSE7wX/Q3hCbzWr2KKrUUpB&#10;WSiFanvw+Ng8N4ublyXJruu/bwqCx2FmvmHW28E2oicfascKppMMBHHpdM2Vgt+f3csCRIjIGhvH&#10;pOBGAbab0dMac+2ufKD+GCuRIBxyVGBibHMpQ2nIYpi4ljh5Z+ctxiR9JbXHa4LbRs6y7E1arDkt&#10;GGzpw1B5OXZWQTff1d/9sujK22CK89fpc79ovVLP4+F9BSLSEB/he7vQCmavU/g/k46A3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A/3nMUAAADcAAAADwAAAAAAAAAA&#10;AAAAAAChAgAAZHJzL2Rvd25yZXYueG1sUEsFBgAAAAAEAAQA+QAAAJMDAAAAAA==&#10;" strokecolor="#7f7f7f" strokeweight=".15pt">
                        <v:stroke dashstyle="1 1" endcap="round"/>
                      </v:line>
                      <v:line id="Line 875" o:spid="_x0000_s1036" style="position:absolute;flip:y;visibility:visible;mso-wrap-style:square" from="31730,3867" to="31737,24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1p68UAAADcAAAADwAAAGRycy9kb3ducmV2LnhtbESPQWvCQBSE74X+h+UVvNVNgxZNXaUU&#10;lIAUWuuhx0f2mQ3Nvg27mxj/vVsQPA4z8w2z2oy2FQP50DhW8DLNQBBXTjdcKzj+bJ8XIEJE1tg6&#10;JgUXCrBZPz6ssNDuzN80HGItEoRDgQpMjF0hZagMWQxT1xEn7+S8xZikr6X2eE5w28o8y16lxYbT&#10;gsGOPgxVf4feKuhn2+ZrWJZ9dRlNefr83e8WnVdq8jS+v4GINMZ7+NYutYJ8nsP/mXQE5P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N1p68UAAADcAAAADwAAAAAAAAAA&#10;AAAAAAChAgAAZHJzL2Rvd25yZXYueG1sUEsFBgAAAAAEAAQA+QAAAJMDAAAAAA==&#10;" strokecolor="#7f7f7f" strokeweight=".15pt">
                        <v:stroke dashstyle="1 1" endcap="round"/>
                      </v:line>
                      <v:line id="Line 876" o:spid="_x0000_s1037" style="position:absolute;flip:y;visibility:visible;mso-wrap-style:square" from="34531,3867" to="34537,24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HMcMYAAADcAAAADwAAAGRycy9kb3ducmV2LnhtbESPzWrDMBCE74W8g9hCb43ctA2JEyWE&#10;QoqhFPJ3yHGxNpaJtTKS7DhvXxUKPQ4z8w2zXA+2ET35UDtW8DLOQBCXTtdcKTgdt88zECEia2wc&#10;k4I7BVivRg9LzLW78Z76Q6xEgnDIUYGJsc2lDKUhi2HsWuLkXZy3GJP0ldQebwluGznJsqm0WHNa&#10;MNjSh6Hyeuisgu5tW+/6edGV98EUl+/z1+es9Uo9PQ6bBYhIQ/wP/7ULrWDy/gq/Z9IRkK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+RzHDGAAAA3AAAAA8AAAAAAAAA&#10;AAAAAAAAoQIAAGRycy9kb3ducmV2LnhtbFBLBQYAAAAABAAEAPkAAACUAwAAAAA=&#10;" strokecolor="#7f7f7f" strokeweight=".15pt">
                        <v:stroke dashstyle="1 1" endcap="round"/>
                      </v:line>
                      <v:line id="Line 877" o:spid="_x0000_s1038" style="position:absolute;flip:y;visibility:visible;mso-wrap-style:square" from="37338,3867" to="37344,24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hUBMUAAADcAAAADwAAAGRycy9kb3ducmV2LnhtbESPQWvCQBSE70L/w/IKvemmYiWNrlIE&#10;JVAKanvo8ZF9ZoPZt2F3E+O/7xYKPQ4z8w2z3o62FQP50DhW8DzLQBBXTjdcK/j63E9zECEia2wd&#10;k4I7BdhuHiZrLLS78YmGc6xFgnAoUIGJsSukDJUhi2HmOuLkXZy3GJP0tdQebwluWznPsqW02HBa&#10;MNjRzlB1PfdWQb/YN8fhteyr+2jKy8f3+yHvvFJPj+PbCkSkMf6H/9qlVjB/WcDvmXQE5O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hUBMUAAADcAAAADwAAAAAAAAAA&#10;AAAAAAChAgAAZHJzL2Rvd25yZXYueG1sUEsFBgAAAAAEAAQA+QAAAJMDAAAAAA==&#10;" strokecolor="#7f7f7f" strokeweight=".15pt">
                        <v:stroke dashstyle="1 1" endcap="round"/>
                      </v:line>
                      <v:line id="Line 878" o:spid="_x0000_s1039" style="position:absolute;flip:y;visibility:visible;mso-wrap-style:square" from="42938,3867" to="42945,24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Txn8YAAADcAAAADwAAAGRycy9kb3ducmV2LnhtbESPzWrDMBCE74G8g9hCb4nc0BTXiRJC&#10;IcVQCs3PocfF2lgm1spIsuO8fVUo9DjMzDfMejvaVgzkQ+NYwdM8A0FcOd1wreB82s9yECEia2wd&#10;k4I7BdhuppM1Ftrd+EDDMdYiQTgUqMDE2BVShsqQxTB3HXHyLs5bjEn6WmqPtwS3rVxk2Yu02HBa&#10;MNjRm6Hqeuytgv5533wNr2Vf3UdTXj6/P97zziv1+DDuViAijfE//NcutYLFcgm/Z9IRkJ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808Z/GAAAA3AAAAA8AAAAAAAAA&#10;AAAAAAAAoQIAAGRycy9kb3ducmV2LnhtbFBLBQYAAAAABAAEAPkAAACUAwAAAAA=&#10;" strokecolor="#7f7f7f" strokeweight=".15pt">
                        <v:stroke dashstyle="1 1" endcap="round"/>
                      </v:line>
                      <v:line id="Line 879" o:spid="_x0000_s1040" style="position:absolute;flip:y;visibility:visible;mso-wrap-style:square" from="45739,3867" to="45745,24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xmdsYAAADcAAAADwAAAGRycy9kb3ducmV2LnhtbESPzWrDMBCE74W8g9hCb43ctA2JEyWE&#10;QoqhFPJ3yHGxNpaJtTKS7DhvXxUKPQ4z8w2zXA+2ET35UDtW8DLOQBCXTtdcKTgdt88zECEia2wc&#10;k4I7BVivRg9LzLW78Z76Q6xEgnDIUYGJsc2lDKUhi2HsWuLkXZy3GJP0ldQebwluGznJsqm0WHNa&#10;MNjSh6Hyeuisgu5tW+/6edGV98EUl+/z1+es9Uo9PQ6bBYhIQ/wP/7ULreD1fQK/Z9IRkK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Y8ZnbGAAAA3AAAAA8AAAAAAAAA&#10;AAAAAAAAoQIAAGRycy9kb3ducmV2LnhtbFBLBQYAAAAABAAEAPkAAACUAwAAAAA=&#10;" strokecolor="#7f7f7f" strokeweight=".15pt">
                        <v:stroke dashstyle="1 1" endcap="round"/>
                      </v:line>
                      <v:line id="Line 880" o:spid="_x0000_s1041" style="position:absolute;flip:y;visibility:visible;mso-wrap-style:square" from="48539,3867" to="48545,24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DD7cYAAADcAAAADwAAAGRycy9kb3ducmV2LnhtbESPzWrDMBCE74W8g9hCb43cpg2JEyWE&#10;QoqhFPJ3yHGxNpaJtTKS7DhvXxUKPQ4z8w2zXA+2ET35UDtW8DLOQBCXTtdcKTgdt88zECEia2wc&#10;k4I7BVivRg9LzLW78Z76Q6xEgnDIUYGJsc2lDKUhi2HsWuLkXZy3GJP0ldQebwluG/maZVNpsea0&#10;YLClD0Pl9dBZBd3btt7186Ir74MpLt/nr89Z65V6ehw2CxCRhvgf/msXWsHkfQK/Z9IRkK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ww+3GAAAA3AAAAA8AAAAAAAAA&#10;AAAAAAAAoQIAAGRycy9kb3ducmV2LnhtbFBLBQYAAAAABAAEAPkAAACUAwAAAAA=&#10;" strokecolor="#7f7f7f" strokeweight=".15pt">
                        <v:stroke dashstyle="1 1" endcap="round"/>
                      </v:line>
                      <v:line id="Line 881" o:spid="_x0000_s1042" style="position:absolute;flip:y;visibility:visible;mso-wrap-style:square" from="12128,3867" to="12134,24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R168QAAADcAAAADwAAAGRycy9kb3ducmV2LnhtbESPT2sCMRTE74V+h/AKvWlW+8dlNYpY&#10;SnsqdFs8PzfPzbqblyWJun57UxB6HGbmN8xiNdhOnMiHxrGCyTgDQVw53XCt4PfnfZSDCBFZY+eY&#10;FFwowGp5f7fAQrszf9OpjLVIEA4FKjAx9oWUoTJkMYxdT5y8vfMWY5K+ltrjOcFtJ6dZ9iotNpwW&#10;DPa0MVS15dEq2HwZztvmLT9+HHxAuZ21s3Kn1OPDsJ6DiDTE//Ct/akVPL08w9+ZdATk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JHXrxAAAANwAAAAPAAAAAAAAAAAA&#10;AAAAAKECAABkcnMvZG93bnJldi54bWxQSwUGAAAAAAQABAD5AAAAkgMAAAAA&#10;" strokecolor="#666" strokeweight=".6pt">
                        <v:stroke endcap="round"/>
                      </v:line>
                      <v:line id="Line 882" o:spid="_x0000_s1043" style="position:absolute;flip:y;visibility:visible;mso-wrap-style:square" from="40138,3867" to="40144,24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jQcMQAAADcAAAADwAAAGRycy9kb3ducmV2LnhtbESPQWsCMRSE7wX/Q3iCt5pVsS5bo4gi&#10;9lTotvT8unlu1t28LEnU7b9vCoUeh5n5hllvB9uJG/nQOFYwm2YgiCunG64VfLwfH3MQISJr7ByT&#10;gm8KsN2MHtZYaHfnN7qVsRYJwqFABSbGvpAyVIYshqnriZN3dt5iTNLXUnu8J7jt5DzLnqTFhtOC&#10;wZ72hqq2vFoF+1fDedsc8uvp4gPKz1W7Kr+UmoyH3TOISEP8D/+1X7SCxXIJv2fSEZC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aNBwxAAAANwAAAAPAAAAAAAAAAAA&#10;AAAAAKECAABkcnMvZG93bnJldi54bWxQSwUGAAAAAAQABAD5AAAAkgMAAAAA&#10;" strokecolor="#666" strokeweight=".6pt">
                        <v:stroke endcap="round"/>
                      </v:line>
                      <v:line id="Line 883" o:spid="_x0000_s1044" style="position:absolute;flip:x;visibility:visible;mso-wrap-style:square" from="3727,24295" to="48539,24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dgdcYAAADcAAAADwAAAGRycy9kb3ducmV2LnhtbESPQWsCMRSE74X+h/AK3jRbW0VXo0hB&#10;WZCCtT30+Ng8N0s3L0uSXdd/3wiFHoeZ+YZZbwfbiJ58qB0reJ5kIIhLp2uuFHx97scLECEia2wc&#10;k4IbBdhuHh/WmGt35Q/qz7ESCcIhRwUmxjaXMpSGLIaJa4mTd3HeYkzSV1J7vCa4beQ0y+bSYs1p&#10;wWBLb4bKn3NnFXSv+/rUL4uuvA2muLx/Hw+L1is1ehp2KxCRhvgf/msXWsHLbA73M+kIyM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kHYHXGAAAA3AAAAA8AAAAAAAAA&#10;AAAAAAAAoQIAAGRycy9kb3ducmV2LnhtbFBLBQYAAAAABAAEAPkAAACUAwAAAAA=&#10;" strokecolor="#7f7f7f" strokeweight=".15pt">
                        <v:stroke dashstyle="1 1" endcap="round"/>
                      </v:line>
                      <v:line id="Line 884" o:spid="_x0000_s1045" style="position:absolute;flip:x;visibility:visible;mso-wrap-style:square" from="3727,23590" to="48539,23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vF7sUAAADcAAAADwAAAGRycy9kb3ducmV2LnhtbESPS2vDMBCE74X+B7GF3hq5rzycKKEU&#10;UgwlkNchx8XaWCbWykiy4/z7qlDocZiZb5jFarCN6MmH2rGC51EGgrh0uuZKwfGwfpqCCBFZY+OY&#10;FNwowGp5f7fAXLsr76jfx0okCIccFZgY21zKUBqyGEauJU7e2XmLMUlfSe3xmuC2kS9ZNpYWa04L&#10;Blv6NFRe9p1V0L2t620/K7ryNpjivDl9f01br9Tjw/AxBxFpiP/hv3ahFby+T+D3TDoCcv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kvF7sUAAADcAAAADwAAAAAAAAAA&#10;AAAAAAChAgAAZHJzL2Rvd25yZXYueG1sUEsFBgAAAAAEAAQA+QAAAJMDAAAAAA==&#10;" strokecolor="#7f7f7f" strokeweight=".15pt">
                        <v:stroke dashstyle="1 1" endcap="round"/>
                      </v:line>
                      <v:line id="Line 885" o:spid="_x0000_s1046" style="position:absolute;flip:x;visibility:visible;mso-wrap-style:square" from="3727,22885" to="48539,22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RRnMIAAADcAAAADwAAAGRycy9kb3ducmV2LnhtbERPz2vCMBS+D/wfwhO8zdTpxFWjyEAp&#10;jIG6HXZ8NM+m2LyUJK31v18Ogx0/vt+b3WAb0ZMPtWMFs2kGgrh0uuZKwffX4XkFIkRkjY1jUvCg&#10;ALvt6GmDuXZ3PlN/iZVIIRxyVGBibHMpQ2nIYpi6ljhxV+ctxgR9JbXHewq3jXzJsqW0WHNqMNjS&#10;u6Hydumsgm5xqE/9W9GVj8EU18+fj+Oq9UpNxsN+DSLSEP/Ff+5CK5i/prXpTDoCcvs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9RRnMIAAADcAAAADwAAAAAAAAAAAAAA&#10;AAChAgAAZHJzL2Rvd25yZXYueG1sUEsFBgAAAAAEAAQA+QAAAJADAAAAAA==&#10;" strokecolor="#7f7f7f" strokeweight=".15pt">
                        <v:stroke dashstyle="1 1" endcap="round"/>
                      </v:line>
                      <v:line id="Line 886" o:spid="_x0000_s1047" style="position:absolute;flip:x;visibility:visible;mso-wrap-style:square" from="3727,22180" to="48539,22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j0B8YAAADcAAAADwAAAGRycy9kb3ducmV2LnhtbESPQWsCMRSE70L/Q3iF3mq21RZdjVIE&#10;y0IRrO3B42Pz3CzdvCxJdl3/vSkIHoeZ+YZZrgfbiJ58qB0reBlnIIhLp2uuFPz+bJ9nIEJE1tg4&#10;JgUXCrBePYyWmGt35m/qD7ESCcIhRwUmxjaXMpSGLIaxa4mTd3LeYkzSV1J7PCe4beRrlr1LizWn&#10;BYMtbQyVf4fOKuim23rfz4uuvAymOO2OX5+z1iv19Dh8LEBEGuI9fGsXWsHkbQ7/Z9IRkK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iY9AfGAAAA3AAAAA8AAAAAAAAA&#10;AAAAAAAAoQIAAGRycy9kb3ducmV2LnhtbFBLBQYAAAAABAAEAPkAAACUAwAAAAA=&#10;" strokecolor="#7f7f7f" strokeweight=".15pt">
                        <v:stroke dashstyle="1 1" endcap="round"/>
                      </v:line>
                      <v:line id="Line 887" o:spid="_x0000_s1048" style="position:absolute;flip:x;visibility:visible;mso-wrap-style:square" from="3727,20770" to="48539,20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86XJ8IAAADcAAAADwAAAGRycy9kb3ducmV2LnhtbERPW2vCMBR+H/gfwhF8m6luiOuMIoKj&#10;MIR5edjjoTk2Zc1JSdJa/715EPb48d1Xm8E2oicfascKZtMMBHHpdM2Vgst5/7oEESKyxsYxKbhT&#10;gM169LLCXLsbH6k/xUqkEA45KjAxtrmUoTRkMUxdS5y4q/MWY4K+ktrjLYXbRs6zbCEt1pwaDLa0&#10;M1T+nTqroHvf1z/9R9GV98EU18Pv99ey9UpNxsP2E0SkIf6Ln+5CK3hbpPnpTDoC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86XJ8IAAADcAAAADwAAAAAAAAAAAAAA&#10;AAChAgAAZHJzL2Rvd25yZXYueG1sUEsFBgAAAAAEAAQA+QAAAJADAAAAAA==&#10;" strokecolor="#7f7f7f" strokeweight=".15pt">
                        <v:stroke dashstyle="1 1" endcap="round"/>
                      </v:line>
                      <v:line id="Line 888" o:spid="_x0000_s1049" style="position:absolute;flip:x;visibility:visible;mso-wrap-style:square" from="3727,20066" to="48539,20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IyvMUAAADcAAAADwAAAGRycy9kb3ducmV2LnhtbESPQWsCMRSE70L/Q3iF3jSrLWJXo5SC&#10;slAEtT30+Ng8N4ublyXJruu/bwqCx2FmvmFWm8E2oicfascKppMMBHHpdM2Vgp/v7XgBIkRkjY1j&#10;UnCjAJv102iFuXZXPlJ/ipVIEA45KjAxtrmUoTRkMUxcS5y8s/MWY5K+ktrjNcFtI2dZNpcWa04L&#10;Blv6NFReTp1V0L1t60P/XnTlbTDFef/7tVu0XqmX5+FjCSLSEB/he7vQCl7nU/g/k46AX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IIyvMUAAADcAAAADwAAAAAAAAAA&#10;AAAAAAChAgAAZHJzL2Rvd25yZXYueG1sUEsFBgAAAAAEAAQA+QAAAJMDAAAAAA==&#10;" strokecolor="#7f7f7f" strokeweight=".15pt">
                        <v:stroke dashstyle="1 1" endcap="round"/>
                      </v:line>
                      <v:line id="Line 889" o:spid="_x0000_s1050" style="position:absolute;flip:x;visibility:visible;mso-wrap-style:square" from="3727,19361" to="48539,19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Csy8UAAADcAAAADwAAAGRycy9kb3ducmV2LnhtbESPQWvCQBSE70L/w/IKvemmViSNrlIK&#10;lkApqO2hx0f2mQ1m34bdTYz/visUPA4z8w2z3o62FQP50DhW8DzLQBBXTjdcK/j53k1zECEia2wd&#10;k4IrBdhuHiZrLLS78IGGY6xFgnAoUIGJsSukDJUhi2HmOuLknZy3GJP0tdQeLwluWznPsqW02HBa&#10;MNjRu6HqfOytgn6xa/bDa9lX19GUp6/fz4+880o9PY5vKxCRxngP/7dLreBlOYfbmXQE5OY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FCsy8UAAADcAAAADwAAAAAAAAAA&#10;AAAAAAChAgAAZHJzL2Rvd25yZXYueG1sUEsFBgAAAAAEAAQA+QAAAJMDAAAAAA==&#10;" strokecolor="#7f7f7f" strokeweight=".15pt">
                        <v:stroke dashstyle="1 1" endcap="round"/>
                      </v:line>
                      <v:line id="Line 890" o:spid="_x0000_s1051" style="position:absolute;flip:x;visibility:visible;mso-wrap-style:square" from="3727,18656" to="48539,18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wJUMYAAADcAAAADwAAAGRycy9kb3ducmV2LnhtbESPT2sCMRTE7wW/Q3iF3mq2WsSuRhHB&#10;slCE+ufQ42Pz3CxuXpYku67fvikIPQ4z8xtmuR5sI3ryoXas4G2cgSAuna65UnA+7V7nIEJE1tg4&#10;JgV3CrBejZ6WmGt34wP1x1iJBOGQowITY5tLGUpDFsPYtcTJuzhvMSbpK6k93hLcNnKSZTNpsea0&#10;YLClraHyeuysgu59V3/3H0VX3gdTXPY/X5/z1iv18jxsFiAiDfE//GgXWsF0NoW/M+k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ccCVDGAAAA3AAAAA8AAAAAAAAA&#10;AAAAAAAAoQIAAGRycy9kb3ducmV2LnhtbFBLBQYAAAAABAAEAPkAAACUAwAAAAA=&#10;" strokecolor="#7f7f7f" strokeweight=".15pt">
                        <v:stroke dashstyle="1 1" endcap="round"/>
                      </v:line>
                      <v:line id="Line 891" o:spid="_x0000_s1052" style="position:absolute;flip:x;visibility:visible;mso-wrap-style:square" from="3727,17246" to="48539,17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WRJMUAAADcAAAADwAAAGRycy9kb3ducmV2LnhtbESPQWsCMRSE74X+h/AEbzVrK6KrUUrB&#10;slCEanvw+Ng8N4ublyXJruu/NwWhx2FmvmHW28E2oicfascKppMMBHHpdM2Vgt+f3csCRIjIGhvH&#10;pOBGAbab56c15tpd+UD9MVYiQTjkqMDE2OZShtKQxTBxLXHyzs5bjEn6SmqP1wS3jXzNsrm0WHNa&#10;MNjSh6Hycuysgm62q7/7ZdGVt8EU5/3p63PReqXGo+F9BSLSEP/Dj3ahFbzNZ/B3Jh0Bub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PWRJMUAAADcAAAADwAAAAAAAAAA&#10;AAAAAAChAgAAZHJzL2Rvd25yZXYueG1sUEsFBgAAAAAEAAQA+QAAAJMDAAAAAA==&#10;" strokecolor="#7f7f7f" strokeweight=".15pt">
                        <v:stroke dashstyle="1 1" endcap="round"/>
                      </v:line>
                      <v:line id="Line 892" o:spid="_x0000_s1053" style="position:absolute;flip:x;visibility:visible;mso-wrap-style:square" from="3727,16541" to="48539,165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k0v8YAAADcAAAADwAAAGRycy9kb3ducmV2LnhtbESPQWsCMRSE74X+h/AK3jRbW0VXo0hB&#10;WZCCtT30+Ng8N0s3L0uSXdd/3wiFHoeZ+YZZbwfbiJ58qB0reJ5kIIhLp2uuFHx97scLECEia2wc&#10;k4IbBdhuHh/WmGt35Q/qz7ESCcIhRwUmxjaXMpSGLIaJa4mTd3HeYkzSV1J7vCa4beQ0y+bSYs1p&#10;wWBLb4bKn3NnFXSv+/rUL4uuvA2muLx/Hw+L1is1ehp2KxCRhvgf/msXWsHLfAb3M+kIyM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e5NL/GAAAA3AAAAA8AAAAAAAAA&#10;AAAAAAAAoQIAAGRycy9kb3ducmV2LnhtbFBLBQYAAAAABAAEAPkAAACUAwAAAAA=&#10;" strokecolor="#7f7f7f" strokeweight=".15pt">
                        <v:stroke dashstyle="1 1" endcap="round"/>
                      </v:line>
                      <v:line id="Line 893" o:spid="_x0000_s1054" style="position:absolute;flip:x;visibility:visible;mso-wrap-style:square" from="3727,15836" to="48539,15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uqyMUAAADcAAAADwAAAGRycy9kb3ducmV2LnhtbESPQWvCQBSE70L/w/IK3nTTWoKmrlIK&#10;loAIrfXQ4yP7zIZm34bdTYz/3i0IPQ4z8w2z3o62FQP50DhW8DTPQBBXTjdcKzh972ZLECEia2wd&#10;k4IrBdhuHiZrLLS78BcNx1iLBOFQoAITY1dIGSpDFsPcdcTJOztvMSbpa6k9XhLctvI5y3JpseG0&#10;YLCjd0PV77G3CvqXXfM5rMq+uo6mPB9+9h/Lzis1fRzfXkFEGuN/+N4utYJFnsPfmXQE5OY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2uqyMUAAADcAAAADwAAAAAAAAAA&#10;AAAAAAChAgAAZHJzL2Rvd25yZXYueG1sUEsFBgAAAAAEAAQA+QAAAJMDAAAAAA==&#10;" strokecolor="#7f7f7f" strokeweight=".15pt">
                        <v:stroke dashstyle="1 1" endcap="round"/>
                      </v:line>
                      <v:line id="Line 894" o:spid="_x0000_s1055" style="position:absolute;flip:x;visibility:visible;mso-wrap-style:square" from="3727,15138" to="48539,15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cPU8YAAADcAAAADwAAAGRycy9kb3ducmV2LnhtbESPQWsCMRSE74L/ITzBW81ai9WtUaRg&#10;WSgFa3vw+Ng8N0s3L0uSXdd/3xQKHoeZ+YbZ7AbbiJ58qB0rmM8yEMSl0zVXCr6/Dg8rECEia2wc&#10;k4IbBdhtx6MN5tpd+ZP6U6xEgnDIUYGJsc2lDKUhi2HmWuLkXZy3GJP0ldQerwluG/mYZUtpsea0&#10;YLClV0Plz6mzCrqnQ33s10VX3gZTXD7O72+r1is1nQz7FxCRhngP/7cLrWCxfIa/M+kIy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nD1PGAAAA3AAAAA8AAAAAAAAA&#10;AAAAAAAAoQIAAGRycy9kb3ducmV2LnhtbFBLBQYAAAAABAAEAPkAAACUAwAAAAA=&#10;" strokecolor="#7f7f7f" strokeweight=".15pt">
                        <v:stroke dashstyle="1 1" endcap="round"/>
                      </v:line>
                      <v:line id="Line 895" o:spid="_x0000_s1056" style="position:absolute;flip:x;visibility:visible;mso-wrap-style:square" from="3727,13728" to="48539,13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ibIcIAAADcAAAADwAAAGRycy9kb3ducmV2LnhtbERPW2vCMBR+H/gfwhF8m6luiOuMIoKj&#10;MIR5edjjoTk2Zc1JSdJa/715EPb48d1Xm8E2oicfascKZtMMBHHpdM2Vgst5/7oEESKyxsYxKbhT&#10;gM169LLCXLsbH6k/xUqkEA45KjAxtrmUoTRkMUxdS5y4q/MWY4K+ktrjLYXbRs6zbCEt1pwaDLa0&#10;M1T+nTqroHvf1z/9R9GV98EU18Pv99ey9UpNxsP2E0SkIf6Ln+5CK3hbpLXpTDoC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bibIcIAAADcAAAADwAAAAAAAAAAAAAA&#10;AAChAgAAZHJzL2Rvd25yZXYueG1sUEsFBgAAAAAEAAQA+QAAAJADAAAAAA==&#10;" strokecolor="#7f7f7f" strokeweight=".15pt">
                        <v:stroke dashstyle="1 1" endcap="round"/>
                      </v:line>
                      <v:line id="Line 896" o:spid="_x0000_s1057" style="position:absolute;flip:x;visibility:visible;mso-wrap-style:square" from="3727,13023" to="48539,13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Q+usUAAADcAAAADwAAAGRycy9kb3ducmV2LnhtbESPQWsCMRSE70L/Q3gFb5ptLaKrUUrB&#10;siAFtT14fGyem6WblyXJruu/N4WCx2FmvmHW28E2oicfascKXqYZCOLS6ZorBT/fu8kCRIjIGhvH&#10;pOBGAbabp9Eac+2ufKT+FCuRIBxyVGBibHMpQ2nIYpi6ljh5F+ctxiR9JbXHa4LbRr5m2VxarDkt&#10;GGzpw1D5e+qsgu5tVx/6ZdGVt8EUl6/z/nPReqXGz8P7CkSkIT7C/+1CK5jNl/B3Jh0Bub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vQ+usUAAADcAAAADwAAAAAAAAAA&#10;AAAAAAChAgAAZHJzL2Rvd25yZXYueG1sUEsFBgAAAAAEAAQA+QAAAJMDAAAAAA==&#10;" strokecolor="#7f7f7f" strokeweight=".15pt">
                        <v:stroke dashstyle="1 1" endcap="round"/>
                      </v:line>
                      <v:line id="Line 897" o:spid="_x0000_s1058" style="position:absolute;flip:x;visibility:visible;mso-wrap-style:square" from="3727,12319" to="48539,12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cB+sIAAADcAAAADwAAAGRycy9kb3ducmV2LnhtbERPz2vCMBS+D/wfwhO8zdQp01WjyEAp&#10;jIG6HXZ8NM+m2LyUJK31v18Ogx0/vt+b3WAb0ZMPtWMFs2kGgrh0uuZKwffX4XkFIkRkjY1jUvCg&#10;ALvt6GmDuXZ3PlN/iZVIIRxyVGBibHMpQ2nIYpi6ljhxV+ctxgR9JbXHewq3jXzJsldpsebUYLCl&#10;d0Pl7dJZBd3iUJ/6t6IrH4Mprp8/H8dV65WajIf9GkSkIf6L/9yFVjBfpvnpTDoCcvs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hcB+sIAAADcAAAADwAAAAAAAAAAAAAA&#10;AAChAgAAZHJzL2Rvd25yZXYueG1sUEsFBgAAAAAEAAQA+QAAAJADAAAAAA==&#10;" strokecolor="#7f7f7f" strokeweight=".15pt">
                        <v:stroke dashstyle="1 1" endcap="round"/>
                      </v:line>
                      <v:line id="Line 898" o:spid="_x0000_s1059" style="position:absolute;flip:x;visibility:visible;mso-wrap-style:square" from="3727,11614" to="48539,11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ukYcYAAADcAAAADwAAAGRycy9kb3ducmV2LnhtbESPQWsCMRSE74X+h/AKvWnWtlhdjVIK&#10;lgUpWPXg8bF5bhY3L0uSXdd/3wiFHoeZ+YZZrgfbiJ58qB0rmIwzEMSl0zVXCo6HzWgGIkRkjY1j&#10;UnCjAOvV48MSc+2u/EP9PlYiQTjkqMDE2OZShtKQxTB2LXHyzs5bjEn6SmqP1wS3jXzJsqm0WHNa&#10;MNjSp6Hysu+sgu5tU+/6edGVt8EU5+/T9mvWeqWen4aPBYhIQ/wP/7ULreD1fQL3M+k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1bpGHGAAAA3AAAAA8AAAAAAAAA&#10;AAAAAAAAoQIAAGRycy9kb3ducmV2LnhtbFBLBQYAAAAABAAEAPkAAACUAwAAAAA=&#10;" strokecolor="#7f7f7f" strokeweight=".15pt">
                        <v:stroke dashstyle="1 1" endcap="round"/>
                      </v:line>
                      <v:line id="Line 899" o:spid="_x0000_s1060" style="position:absolute;flip:x;visibility:visible;mso-wrap-style:square" from="3727,10204" to="48539,10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k6FsYAAADcAAAADwAAAGRycy9kb3ducmV2LnhtbESPzWrDMBCE74W8g9hCb43ctDSJEyWE&#10;QoqhFPJ3yHGxNpaJtTKS7DhvXxUKPQ4z8w2zXA+2ET35UDtW8DLOQBCXTtdcKTgdt88zECEia2wc&#10;k4I7BVivRg9LzLW78Z76Q6xEgnDIUYGJsc2lDKUhi2HsWuLkXZy3GJP0ldQebwluGznJsndpsea0&#10;YLClD0Pl9dBZBd3btt7186Ir74MpLt/nr89Z65V6ehw2CxCRhvgf/msXWsHrdAK/Z9IRkK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2JOhbGAAAA3AAAAA8AAAAAAAAA&#10;AAAAAAAAoQIAAGRycy9kb3ducmV2LnhtbFBLBQYAAAAABAAEAPkAAACUAwAAAAA=&#10;" strokecolor="#7f7f7f" strokeweight=".15pt">
                        <v:stroke dashstyle="1 1" endcap="round"/>
                      </v:line>
                      <v:line id="Line 900" o:spid="_x0000_s1061" style="position:absolute;flip:x;visibility:visible;mso-wrap-style:square" from="3733,9493" to="48545,9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WfjcYAAADcAAAADwAAAGRycy9kb3ducmV2LnhtbESPzWrDMBCE74W8g9hCb43cpjSJEyWE&#10;QoqhFPJ3yHGxNpaJtTKS7DhvXxUKPQ4z8w2zXA+2ET35UDtW8DLOQBCXTtdcKTgdt88zECEia2wc&#10;k4I7BVivRg9LzLW78Z76Q6xEgnDIUYGJsc2lDKUhi2HsWuLkXZy3GJP0ldQebwluG/maZe/SYs1p&#10;wWBLH4bK66GzCrq3bb3r50VX3gdTXL7PX5+z1iv19DhsFiAiDfE//NcutILJdAK/Z9IRkK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LFn43GAAAA3AAAAA8AAAAAAAAA&#10;AAAAAAAAoQIAAGRycy9kb3ducmV2LnhtbFBLBQYAAAAABAAEAPkAAACUAwAAAAA=&#10;" strokecolor="#7f7f7f" strokeweight=".15pt">
                        <v:stroke dashstyle="1 1" endcap="round"/>
                      </v:line>
                      <v:line id="Line 901" o:spid="_x0000_s1062" style="position:absolute;flip:x;visibility:visible;mso-wrap-style:square" from="3727,8794" to="48539,88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wH+cYAAADcAAAADwAAAGRycy9kb3ducmV2LnhtbESPQWsCMRSE7wX/Q3iCt5q1Sqtbo0hB&#10;WSgFa3vw+Ng8N0s3L0uSXdd/bwqFHoeZ+YZZbwfbiJ58qB0rmE0zEMSl0zVXCr6/9o9LECEia2wc&#10;k4IbBdhuRg9rzLW78if1p1iJBOGQowITY5tLGUpDFsPUtcTJuzhvMSbpK6k9XhPcNvIpy56lxZrT&#10;gsGW3gyVP6fOKugW+/rYr4quvA2muHyc3w/L1is1GQ+7VxCRhvgf/msXWsH8ZQG/Z9IRkJ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0sB/nGAAAA3AAAAA8AAAAAAAAA&#10;AAAAAAAAoQIAAGRycy9kb3ducmV2LnhtbFBLBQYAAAAABAAEAPkAAACUAwAAAAA=&#10;" strokecolor="#7f7f7f" strokeweight=".15pt">
                        <v:stroke dashstyle="1 1" endcap="round"/>
                      </v:line>
                      <v:line id="Line 902" o:spid="_x0000_s1063" style="position:absolute;flip:x;visibility:visible;mso-wrap-style:square" from="3727,8096" to="48539,81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CiYsUAAADcAAAADwAAAGRycy9kb3ducmV2LnhtbESPS2vDMBCE74X+B7GF3hq5rzycKKEU&#10;UgwlkNchx8XaWCbWykiy4/z7qlDocZiZb5jFarCN6MmH2rGC51EGgrh0uuZKwfGwfpqCCBFZY+OY&#10;FNwowGp5f7fAXLsr76jfx0okCIccFZgY21zKUBqyGEauJU7e2XmLMUlfSe3xmuC2kS9ZNpYWa04L&#10;Blv6NFRe9p1V0L2t620/K7ryNpjivDl9f01br9Tjw/AxBxFpiP/hv3ahFbxO3uH3TDoCcv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mCiYsUAAADcAAAADwAAAAAAAAAA&#10;AAAAAAChAgAAZHJzL2Rvd25yZXYueG1sUEsFBgAAAAAEAAQA+QAAAJMDAAAAAA==&#10;" strokecolor="#7f7f7f" strokeweight=".15pt">
                        <v:stroke dashstyle="1 1" endcap="round"/>
                      </v:line>
                      <v:line id="Line 903" o:spid="_x0000_s1064" style="position:absolute;flip:x;visibility:visible;mso-wrap-style:square" from="3727,6680" to="48539,6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I8FcYAAADcAAAADwAAAGRycy9kb3ducmV2LnhtbESPQWsCMRSE74L/ITzBW81ai9WtUaRg&#10;WSgFa3vw+Ng8N0s3L0uSXdd/3xQKHoeZ+YbZ7AbbiJ58qB0rmM8yEMSl0zVXCr6/Dg8rECEia2wc&#10;k4IbBdhtx6MN5tpd+ZP6U6xEgnDIUYGJsc2lDKUhi2HmWuLkXZy3GJP0ldQerwluG/mYZUtpsea0&#10;YLClV0Plz6mzCrqnQ33s10VX3gZTXD7O72+r1is1nQz7FxCRhngP/7cLrWDxvIS/M+kIy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KyPBXGAAAA3AAAAA8AAAAAAAAA&#10;AAAAAAAAoQIAAGRycy9kb3ducmV2LnhtbFBLBQYAAAAABAAEAPkAAACUAwAAAAA=&#10;" strokecolor="#7f7f7f" strokeweight=".15pt">
                        <v:stroke dashstyle="1 1" endcap="round"/>
                      </v:line>
                      <v:line id="Line 904" o:spid="_x0000_s1065" style="position:absolute;flip:x;visibility:visible;mso-wrap-style:square" from="3727,5981" to="48539,5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6ZjsYAAADcAAAADwAAAGRycy9kb3ducmV2LnhtbESPzWrDMBCE74W+g9hCbonctOTHiRJC&#10;IcEQCmnaQ4+LtbFMrZWRZMd5+ypQ6HGYmW+Y9XawjejJh9qxgudJBoK4dLrmSsHX5368ABEissbG&#10;MSm4UYDt5vFhjbl2V/6g/hwrkSAcclRgYmxzKUNpyGKYuJY4eRfnLcYkfSW1x2uC20ZOs2wmLdac&#10;Fgy29Gao/Dl3VkH3uq9P/bLoyttgisv79/GwaL1So6dhtwIRaYj/4b92oRW8zOdwP5OOgN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3+mY7GAAAA3AAAAA8AAAAAAAAA&#10;AAAAAAAAoQIAAGRycy9kb3ducmV2LnhtbFBLBQYAAAAABAAEAPkAAACUAwAAAAA=&#10;" strokecolor="#7f7f7f" strokeweight=".15pt">
                        <v:stroke dashstyle="1 1" endcap="round"/>
                      </v:line>
                      <v:line id="Line 905" o:spid="_x0000_s1066" style="position:absolute;flip:x;visibility:visible;mso-wrap-style:square" from="3727,5276" to="48539,5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2oZ8YAAADcAAAADwAAAGRycy9kb3ducmV2LnhtbESPQWsCMRSE70L/Q3iF3mq2VVpdjVIE&#10;y0IRrO3B42Pz3CzdvCxJdl3/vSkIHoeZ+YZZrgfbiJ58qB0reBlnIIhLp2uuFPz+bJ9nIEJE1tg4&#10;JgUXCrBePYyWmGt35m/qD7ESCcIhRwUmxjaXMpSGLIaxa4mTd3LeYkzSV1J7PCe4beRrlr1JizWn&#10;BYMtbQyVf4fOKuim23rfz4uuvAymOO2OX5+z1iv19Dh8LEBEGuI9fGsXWsHkfQ7/Z9IRkK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MtqGfGAAAA3AAAAA8AAAAAAAAA&#10;AAAAAAAAoQIAAGRycy9kb3ducmV2LnhtbFBLBQYAAAAABAAEAPkAAACUAwAAAAA=&#10;" strokecolor="#7f7f7f" strokeweight=".15pt">
                        <v:stroke dashstyle="1 1" endcap="round"/>
                      </v:line>
                      <v:line id="Line 906" o:spid="_x0000_s1067" style="position:absolute;flip:x;visibility:visible;mso-wrap-style:square" from="3727,4572" to="48539,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Jx3cIAAADcAAAADwAAAGRycy9kb3ducmV2LnhtbERPz2vCMBS+C/4P4QneNN0c0nVGGQNH&#10;YQy07rDjo3k2Zc1LSdJa//vlMNjx4/u9O0y2EyP50DpW8LDOQBDXTrfcKPi6HFc5iBCRNXaOScGd&#10;Ahz289kOC+1ufKaxio1IIRwKVGBi7AspQ23IYli7njhxV+ctxgR9I7XHWwq3nXzMsq202HJqMNjT&#10;m6H6pxqsguHp2J7G53Ko75Mpr5/fH+9575VaLqbXFxCRpvgv/nOXWsEmT/PTmXQE5P4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8Jx3cIAAADcAAAADwAAAAAAAAAAAAAA&#10;AAChAgAAZHJzL2Rvd25yZXYueG1sUEsFBgAAAAAEAAQA+QAAAJADAAAAAA==&#10;" strokecolor="#7f7f7f" strokeweight=".15pt">
                        <v:stroke dashstyle="1 1" endcap="round"/>
                      </v:line>
                      <v:line id="Line 907" o:spid="_x0000_s1068" style="position:absolute;visibility:visible;mso-wrap-style:square" from="3727,24993" to="48539,24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/C8sQAAADcAAAADwAAAGRycy9kb3ducmV2LnhtbESPQYvCMBSE78L+h/AW9iKaVkHcalqW&#10;BV0FPeiK50fzbIvNS2mi1n9vBMHjMDPfMPOsM7W4UusqywriYQSCOLe64kLB4X8xmIJwHlljbZkU&#10;3MlBln705phoe+MdXfe+EAHCLkEFpfdNIqXLSzLohrYhDt7JtgZ9kG0hdYu3ADe1HEXRRBqsOCyU&#10;2NBvSfl5fzEKcl33l9vv48YWOsblX7XuLqu1Ul+f3c8MhKfOv8Ov9korGE9jeJ4JR0C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L8LyxAAAANwAAAAPAAAAAAAAAAAA&#10;AAAAAKECAABkcnMvZG93bnJldi54bWxQSwUGAAAAAAQABAD5AAAAkgMAAAAA&#10;" strokecolor="#666" strokeweight=".6pt">
                        <v:stroke endcap="round"/>
                      </v:line>
                      <v:line id="Line 908" o:spid="_x0000_s1069" style="position:absolute;visibility:visible;mso-wrap-style:square" from="3727,21475" to="48539,21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1chcUAAADcAAAADwAAAGRycy9kb3ducmV2LnhtbESPS4vCQBCE78L+h6EXvMg6UUGyMRNZ&#10;FtYH6MEHnptMm4TN9ITMqPHfO4Lgsaiqr6h03plaXKl1lWUFo2EEgji3uuJCwfHw9xWDcB5ZY22Z&#10;FNzJwTz76KWYaHvjHV33vhABwi5BBaX3TSKly0sy6Ia2IQ7e2bYGfZBtIXWLtwA3tRxH0VQarDgs&#10;lNjQb0n5//5iFOS6Hiy236eNLfQIF8tq3V1Wa6X6n93PDISnzr/Dr/ZKK5jEY3ieCUdAZg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f1chcUAAADcAAAADwAAAAAAAAAA&#10;AAAAAAChAgAAZHJzL2Rvd25yZXYueG1sUEsFBgAAAAAEAAQA+QAAAJMDAAAAAA==&#10;" strokecolor="#666" strokeweight=".6pt">
                        <v:stroke endcap="round"/>
                      </v:line>
                      <v:line id="Line 909" o:spid="_x0000_s1070" style="position:absolute;visibility:visible;mso-wrap-style:square" from="3727,17951" to="48539,17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H5HsMAAADcAAAADwAAAGRycy9kb3ducmV2LnhtbESPzarCMBSE94LvEI7gRjRVQWqvUUTw&#10;D3ShXu760JzbFpuT0kStb28EweUwM98ws0VjSnGn2hWWFQwHEQji1OqCMwW/l3U/BuE8ssbSMil4&#10;koPFvN2aYaLtg090P/tMBAi7BBXk3leJlC7NyaAb2Io4eP+2NuiDrDOpa3wEuCnlKIom0mDBYSHH&#10;ilY5pdfzzShIddnbHKd/B5vpIW62xb657fZKdTvN8geEp8Z/w5/2TisYx2N4nwlHQM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qx+R7DAAAA3AAAAA8AAAAAAAAAAAAA&#10;AAAAoQIAAGRycy9kb3ducmV2LnhtbFBLBQYAAAAABAAEAPkAAACRAwAAAAA=&#10;" strokecolor="#666" strokeweight=".6pt">
                        <v:stroke endcap="round"/>
                      </v:line>
                      <v:line id="Line 910" o:spid="_x0000_s1071" style="position:absolute;visibility:visible;mso-wrap-style:square" from="3727,10909" to="48539,109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hhasUAAADcAAAADwAAAGRycy9kb3ducmV2LnhtbESPS4vCQBCE78L+h6EFL6ITHyxu1klY&#10;BF/gHnyw5ybTmwQzPSEzavz3jiB4LKrqK2qetqYSV2pcaVnBaBiBIM6sLjlXcDouBzMQziNrrCyT&#10;gjs5SJOPzhxjbW+8p+vB5yJA2MWooPC+jqV0WUEG3dDWxMH7t41BH2STS93gLcBNJcdR9CkNlhwW&#10;CqxpUVB2PlyMgkxX/dXv19/O5nqEq3W5bS+brVK9bvvzDcJT69/hV3ujFUxmU3ieCUdAJg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hhasUAAADcAAAADwAAAAAAAAAA&#10;AAAAAAChAgAAZHJzL2Rvd25yZXYueG1sUEsFBgAAAAAEAAQA+QAAAJMDAAAAAA==&#10;" strokecolor="#666" strokeweight=".6pt">
                        <v:stroke endcap="round"/>
                      </v:line>
                      <v:line id="Line 911" o:spid="_x0000_s1072" style="position:absolute;visibility:visible;mso-wrap-style:square" from="3727,7391" to="48539,7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TE8cUAAADcAAAADwAAAGRycy9kb3ducmV2LnhtbESPS4vCQBCE78L+h6EFL6ITFRc36yQs&#10;gi9wDz7Yc5PpTYKZnpAZNf57RxA8FlX1FTVPW1OJKzWutKxgNIxAEGdWl5wrOB2XgxkI55E1VpZJ&#10;wZ0cpMlHZ46xtjfe0/XgcxEg7GJUUHhfx1K6rCCDbmhr4uD928agD7LJpW7wFuCmkuMo+pQGSw4L&#10;Bda0KCg7Hy5GQaar/ur3629ncz3C1brctpfNVqlet/35BuGp9e/wq73RCiazKTzPhCMgk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hTE8cUAAADcAAAADwAAAAAAAAAA&#10;AAAAAAChAgAAZHJzL2Rvd25yZXYueG1sUEsFBgAAAAAEAAQA+QAAAJMDAAAAAA==&#10;" strokecolor="#666" strokeweight=".6pt">
                        <v:stroke endcap="round"/>
                      </v:line>
                      <v:line id="Line 912" o:spid="_x0000_s1073" style="position:absolute;visibility:visible;mso-wrap-style:square" from="3727,3867" to="48539,38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ZahsMAAADcAAAADwAAAGRycy9kb3ducmV2LnhtbESPzarCMBSE94LvEI7gRjRVQWqvUUTw&#10;D3ShXu760JzbFpuT0kStb28EweUwM98ws0VjSnGn2hWWFQwHEQji1OqCMwW/l3U/BuE8ssbSMil4&#10;koPFvN2aYaLtg090P/tMBAi7BBXk3leJlC7NyaAb2Io4eP+2NuiDrDOpa3wEuCnlKIom0mDBYSHH&#10;ilY5pdfzzShIddnbHKd/B5vpIW62xb657fZKdTvN8geEp8Z/w5/2TisYxxN4nwlHQM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rGWobDAAAA3AAAAA8AAAAAAAAAAAAA&#10;AAAAoQIAAGRycy9kb3ducmV2LnhtbFBLBQYAAAAABAAEAPkAAACRAwAAAAA=&#10;" strokecolor="#666" strokeweight=".6pt">
                        <v:stroke endcap="round"/>
                      </v:line>
                      <v:line id="Line 913" o:spid="_x0000_s1074" style="position:absolute;visibility:visible;mso-wrap-style:square" from="920,14433" to="51339,14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9Qj8YAAADcAAAADwAAAGRycy9kb3ducmV2LnhtbESPQWvCQBSE70L/w/IK3nSjgg2pm1Aq&#10;FslN0x56e82+JqHZtzG7jdFf7wqFHoeZ+YbZZKNpxUC9aywrWMwjEMSl1Q1XCt6L3SwG4TyyxtYy&#10;KbiQgyx9mGww0fbMBxqOvhIBwi5BBbX3XSKlK2sy6Oa2Iw7et+0N+iD7SuoezwFuWrmMorU02HBY&#10;qLGj15rKn+OvUUBd8eXzxXLI88/i48rbU7x6Oyk1fRxfnkF4Gv1/+K+91wpW8RPcz4QjIN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fUI/GAAAA3AAAAA8AAAAAAAAA&#10;AAAAAAAAoQIAAGRycy9kb3ducmV2LnhtbFBLBQYAAAAABAAEAPkAAACUAwAAAAA=&#10;" strokeweight=".3pt">
                        <v:stroke endcap="round"/>
                      </v:line>
                      <v:rect id="Rectangle 914" o:spid="_x0000_s1075" style="position:absolute;left:51682;top:14433;width:642;height:13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reU74A&#10;AADcAAAADwAAAGRycy9kb3ducmV2LnhtbERPy4rCMBTdD/gP4QruxlSFoVSjiCA44sbqB1ya2wcm&#10;NyWJtvP3ZiHM8nDem91ojXiRD51jBYt5BoK4crrjRsH9dvzOQYSIrNE4JgV/FGC3nXxtsNBu4Cu9&#10;ytiIFMKhQAVtjH0hZahashjmridOXO28xZigb6T2OKRwa+Qyy36kxY5TQ4s9HVqqHuXTKpC38jjk&#10;pfGZOy/ri/k9XWtySs2m434NItIY/8Uf90krWOVpbTqTjoDcv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Z63lO+AAAA3AAAAA8AAAAAAAAAAAAAAAAAmAIAAGRycy9kb3ducmV2&#10;LnhtbFBLBQYAAAAABAAEAPUAAACDAwAAAAA=&#10;" filled="f" stroked="f">
                        <v:textbox style="mso-fit-shape-to-text:t" inset="0,0,0,0">
                          <w:txbxContent>
                            <w:p w:rsidR="00BB13C3" w:rsidRDefault="00BB13C3" w:rsidP="00BB13C3">
                              <w:proofErr w:type="gramStart"/>
                              <w:r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v:textbox>
                      </v:rect>
                      <v:line id="Line 915" o:spid="_x0000_s1076" style="position:absolute;flip:x y;visibility:visible;mso-wrap-style:square" from="50888,14204" to="51339,14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s4CMYAAADcAAAADwAAAGRycy9kb3ducmV2LnhtbESPT2vCQBTE7wW/w/IEb3VTxaKpq2ih&#10;VPBQjH8gt0f2NQnNvg3ZbYx+elcQPA4z8xtmvuxMJVpqXGlZwdswAkGcWV1yruCw/3qdgnAeWWNl&#10;mRRcyMFy0XuZY6ztmXfUJj4XAcIuRgWF93UspcsKMuiGtiYO3q9tDPogm1zqBs8Bbio5iqJ3abDk&#10;sFBgTZ8FZX/Jv1FwTbL1pL0cTz8nx99pku7S7ahTatDvVh8gPHX+GX60N1rBeDqD+5lw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J7OAjGAAAA3AAAAA8AAAAAAAAA&#10;AAAAAAAAoQIAAGRycy9kb3ducmV2LnhtbFBLBQYAAAAABAAEAPkAAACUAwAAAAA=&#10;" strokeweight=".3pt">
                        <v:stroke endcap="round"/>
                      </v:line>
                      <v:line id="Line 916" o:spid="_x0000_s1077" style="position:absolute;flip:x;visibility:visible;mso-wrap-style:square" from="50888,14433" to="51339,14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L2G8QAAADcAAAADwAAAGRycy9kb3ducmV2LnhtbERPW2vCMBR+F/wP4Qx8EU3XgWhnlDGo&#10;OLYx5gVfD82xqWtOShNt9++XB2GPH999ue5tLW7U+sqxgsdpAoK4cLriUsFhn0/mIHxA1lg7JgW/&#10;5GG9Gg6WmGnX8TfddqEUMYR9hgpMCE0mpS8MWfRT1xBH7uxaiyHCtpS6xS6G21qmSTKTFiuODQYb&#10;ejVU/OyuVsHx6/JGx/y9KjcmHXfn+efpo18oNXroX55BBOrDv/ju3moFT4s4P56JR0C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AvYbxAAAANwAAAAPAAAAAAAAAAAA&#10;AAAAAKECAABkcnMvZG93bnJldi54bWxQSwUGAAAAAAQABAD5AAAAkgMAAAAA&#10;" strokeweight=".3pt">
                        <v:stroke endcap="round"/>
                      </v:line>
                      <v:line id="Line 917" o:spid="_x0000_s1078" style="position:absolute;flip:y;visibility:visible;mso-wrap-style:square" from="920,14204" to="1377,14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5TgMYAAADcAAAADwAAAGRycy9kb3ducmV2LnhtbESPQWsCMRSE74L/ITzBi9SsFoquRimC&#10;YqlFtJVeH5vnZu3mZdmk7vrvjVDocZiZb5j5srWluFLtC8cKRsMEBHHmdMG5gq/P9dMEhA/IGkvH&#10;pOBGHpaLbmeOqXYNH+h6DLmIEPYpKjAhVKmUPjNk0Q9dRRy9s6sthijrXOoamwi3pRwnyYu0WHBc&#10;MFjRylD2c/y1Ck77yxud1u9FvjHjQXOefHzv2qlS/V77OgMRqA3/4b/2Vit4no7gcSYeAbm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1OU4DGAAAA3AAAAA8AAAAAAAAA&#10;AAAAAAAAoQIAAGRycy9kb3ducmV2LnhtbFBLBQYAAAAABAAEAPkAAACUAwAAAAA=&#10;" strokeweight=".3pt">
                        <v:stroke endcap="round"/>
                      </v:line>
                      <v:line id="Line 918" o:spid="_x0000_s1079" style="position:absolute;visibility:visible;mso-wrap-style:square" from="920,14433" to="1377,14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FlysUAAADcAAAADwAAAGRycy9kb3ducmV2LnhtbESPQWvCQBSE74L/YXlCb7oxgmjqKqK0&#10;lNxq9NDba/Y1CWbfxuw2pv76riB4HGbmG2a16U0tOmpdZVnBdBKBIM6trrhQcMzexgsQziNrrC2T&#10;gj9ysFkPBytMtL3yJ3UHX4gAYZeggtL7JpHS5SUZdBPbEAfvx7YGfZBtIXWL1wA3tYyjaC4NVhwW&#10;SmxoV1J+PvwaBdRk3z6dxl2afmWnG+8vi9n7RamXUb99BeGp98/wo/2hFcyWMdzPhCMg1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zFlysUAAADcAAAADwAAAAAAAAAA&#10;AAAAAAChAgAAZHJzL2Rvd25yZXYueG1sUEsFBgAAAAAEAAQA+QAAAJMDAAAAAA==&#10;" strokeweight=".3pt">
                        <v:stroke endcap="round"/>
                      </v:line>
                      <v:line id="Line 919" o:spid="_x0000_s1080" style="position:absolute;visibility:visible;mso-wrap-style:square" from="3727,14262" to="3733,14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3AUcUAAADcAAAADwAAAGRycy9kb3ducmV2LnhtbESPQWvCQBSE74L/YXlCb7rRgGjqKqK0&#10;SG6aeujtNfuaBLNvY3Ybo7/eLRR6HGbmG2a16U0tOmpdZVnBdBKBIM6trrhQ8JG9jRcgnEfWWFsm&#10;BXdysFkPBytMtL3xkbqTL0SAsEtQQel9k0jp8pIMuoltiIP3bVuDPsi2kLrFW4CbWs6iaC4NVhwW&#10;SmxoV1J+Of0YBdRkXz6dzro0/czOD95fF/H7VamXUb99BeGp9//hv/ZBK4iXMfyeCUdAr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H3AUcUAAADcAAAADwAAAAAAAAAA&#10;AAAAAAChAgAAZHJzL2Rvd25yZXYueG1sUEsFBgAAAAAEAAQA+QAAAJMDAAAAAA==&#10;" strokeweight=".3pt">
                        <v:stroke endcap="round"/>
                      </v:line>
                      <v:line id="Line 920" o:spid="_x0000_s1081" style="position:absolute;visibility:visible;mso-wrap-style:square" from="6527,14262" to="6534,14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5RYJcYAAADcAAAADwAAAGRycy9kb3ducmV2LnhtbESPT2vCQBTE7wW/w/KE3urGP4imriIt&#10;FclNo4feXrOvSTD7NmbXGP303YLgcZiZ3zCLVWcq0VLjSssKhoMIBHFmdcm5gkP69TYD4Tyyxsoy&#10;KbiRg9Wy97LAWNsr76jd+1wECLsYFRTe17GULivIoBvYmjh4v7Yx6INscqkbvAa4qeQoiqbSYMlh&#10;ocCaPgrKTvuLUUB1+uOT4ahNku/0eOfP82y8OSv12u/W7yA8df4ZfrS3WsF4PoH/M+E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UWCXGAAAA3AAAAA8AAAAAAAAA&#10;AAAAAAAAoQIAAGRycy9kb3ducmV2LnhtbFBLBQYAAAAABAAEAPkAAACUAwAAAAA=&#10;" strokeweight=".3pt">
                        <v:stroke endcap="round"/>
                      </v:line>
                      <v:line id="Line 921" o:spid="_x0000_s1082" style="position:absolute;visibility:visible;mso-wrap-style:square" from="9328,14262" to="9334,14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j9vsUAAADcAAAADwAAAGRycy9kb3ducmV2LnhtbESPQWvCQBSE7wX/w/KE3upGRdHUVaSl&#10;Irlp9NDba/Y1CWbfxuwao7++WxA8DjPzDbNYdaYSLTWutKxgOIhAEGdWl5wrOKRfbzMQziNrrCyT&#10;ghs5WC17LwuMtb3yjtq9z0WAsItRQeF9HUvpsoIMuoGtiYP3axuDPsgml7rBa4CbSo6iaCoNlhwW&#10;Cqzpo6DstL8YBVSnPz4Zjtok+U6Pd/48z8abs1Kv/W79DsJT55/hR3urFYznE/g/E46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Nj9vsUAAADcAAAADwAAAAAAAAAA&#10;AAAAAAChAgAAZHJzL2Rvd25yZXYueG1sUEsFBgAAAAAEAAQA+QAAAJMDAAAAAA==&#10;" strokeweight=".3pt">
                        <v:stroke endcap="round"/>
                      </v:line>
                      <v:line id="Line 922" o:spid="_x0000_s1083" style="position:absolute;visibility:visible;mso-wrap-style:square" from="14928,14262" to="14935,14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pjycYAAADcAAAADwAAAGRycy9kb3ducmV2LnhtbESPQWvCQBSE70L/w/IKvZlNFMRG11Aq&#10;Ssmtpj309sw+k2D2bcyuMe2v7xYKHoeZ+YZZZ6NpxUC9aywrSKIYBHFpdcOVgo9iN12CcB5ZY2uZ&#10;FHyTg2zzMFljqu2N32k4+EoECLsUFdTed6mUrqzJoItsRxy8k+0N+iD7SuoebwFuWjmL44U02HBY&#10;qLGj15rK8+FqFFBXHH2ezIY8/yo+f3h7Wc73F6WeHseXFQhPo7+H/9tvWsH8eQF/Z8IRk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QKY8nGAAAA3AAAAA8AAAAAAAAA&#10;AAAAAAAAoQIAAGRycy9kb3ducmV2LnhtbFBLBQYAAAAABAAEAPkAAACUAwAAAAA=&#10;" strokeweight=".3pt">
                        <v:stroke endcap="round"/>
                      </v:line>
                      <v:line id="Line 923" o:spid="_x0000_s1084" style="position:absolute;visibility:visible;mso-wrap-style:square" from="17729,14262" to="17735,14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bGUsYAAADcAAAADwAAAGRycy9kb3ducmV2LnhtbESPT2vCQBTE7wW/w/KE3upGBf+kriIt&#10;FclNo4feXrOvSTD7NmbXGP303YLgcZiZ3zCLVWcq0VLjSssKhoMIBHFmdcm5gkP69TYD4Tyyxsoy&#10;KbiRg9Wy97LAWNsr76jd+1wECLsYFRTe17GULivIoBvYmjh4v7Yx6INscqkbvAa4qeQoiibSYMlh&#10;ocCaPgrKTvuLUUB1+uOT4ahNku/0eOfP82y8OSv12u/W7yA8df4ZfrS3WsF4PoX/M+E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tGxlLGAAAA3AAAAA8AAAAAAAAA&#10;AAAAAAAAoQIAAGRycy9kb3ducmV2LnhtbFBLBQYAAAAABAAEAPkAAACUAwAAAAA=&#10;" strokeweight=".3pt">
                        <v:stroke endcap="round"/>
                      </v:line>
                      <v:line id="Line 924" o:spid="_x0000_s1085" style="position:absolute;visibility:visible;mso-wrap-style:square" from="20529,14262" to="20535,14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lSIMEAAADcAAAADwAAAGRycy9kb3ducmV2LnhtbERPTYvCMBC9L/gfwgje1lQF0WoUcdlF&#10;elurB29jM7bFZlKbbK3+enNY8Ph438t1ZyrRUuNKywpGwwgEcWZ1ybmCQ/r9OQPhPLLGyjIpeJCD&#10;9ar3scRY2zv/Urv3uQgh7GJUUHhfx1K6rCCDbmhr4sBdbGPQB9jkUjd4D+GmkuMomkqDJYeGAmva&#10;FpRd939GAdXp2SejcZskp/T45K/bbPJzU2rQ7zYLEJ46/xb/u3dawWQe1oYz4QjI1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2VIgwQAAANwAAAAPAAAAAAAAAAAAAAAA&#10;AKECAABkcnMvZG93bnJldi54bWxQSwUGAAAAAAQABAD5AAAAjwMAAAAA&#10;" strokeweight=".3pt">
                        <v:stroke endcap="round"/>
                      </v:line>
                      <v:line id="Line 925" o:spid="_x0000_s1086" style="position:absolute;visibility:visible;mso-wrap-style:square" from="23329,14262" to="23336,14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X3u8YAAADcAAAADwAAAGRycy9kb3ducmV2LnhtbESPQWvCQBSE7wX/w/KE3upGBTGpmyBK&#10;S8mtRg+9vWZfk2D2bcxuY+qv7xYKHoeZ+YbZZKNpxUC9aywrmM8iEMSl1Q1XCo7Fy9MahPPIGlvL&#10;pOCHHGTp5GGDibZXfqfh4CsRIOwSVFB73yVSurImg25mO+LgfdneoA+yr6Tu8RrgppWLKFpJgw2H&#10;hRo72tVUng/fRgF1xafP54shzz+K0433l/Xy9aLU43TcPoPwNPp7+L/9phUs4xj+zoQjIN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WV97vGAAAA3AAAAA8AAAAAAAAA&#10;AAAAAAAAoQIAAGRycy9kb3ducmV2LnhtbFBLBQYAAAAABAAEAPkAAACUAwAAAAA=&#10;" strokeweight=".3pt">
                        <v:stroke endcap="round"/>
                      </v:line>
                      <v:line id="Line 926" o:spid="_x0000_s1087" style="position:absolute;visibility:visible;mso-wrap-style:square" from="28930,14262" to="28936,14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8GxMEAAADcAAAADwAAAGRycy9kb3ducmV2LnhtbERPTYvCMBC9C/6HMMLeNNUVka5RRFGW&#10;3rR68DbbzLZlm0ltYu36681B8Ph434tVZyrRUuNKywrGowgEcWZ1ybmCU7obzkE4j6yxskwK/snB&#10;atnvLTDW9s4Hao8+FyGEXYwKCu/rWEqXFWTQjWxNHLhf2xj0ATa51A3eQ7ip5CSKZtJgyaGhwJo2&#10;BWV/x5tRQHX645PxpE2SS3p+8PY6/9xflfoYdOsvEJ46/xa/3N9awTQK88OZcATk8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DwbEwQAAANwAAAAPAAAAAAAAAAAAAAAA&#10;AKECAABkcnMvZG93bnJldi54bWxQSwUGAAAAAAQABAD5AAAAjwMAAAAA&#10;" strokeweight=".3pt">
                        <v:stroke endcap="round"/>
                      </v:line>
                      <v:line id="Line 927" o:spid="_x0000_s1088" style="position:absolute;visibility:visible;mso-wrap-style:square" from="31730,14262" to="31737,14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OjX8UAAADcAAAADwAAAGRycy9kb3ducmV2LnhtbESPQWvCQBSE70L/w/IKvekmWkRS11AU&#10;peRWo4feXrOvSWj2bZJdY9pf3y0IHoeZ+YZZp6NpxEC9qy0riGcRCOLC6ppLBad8P12BcB5ZY2OZ&#10;FPyQg3TzMFljou2V32k4+lIECLsEFVTet4mUrqjIoJvZljh4X7Y36IPsS6l7vAa4aeQ8ipbSYM1h&#10;ocKWthUV38eLUUBt/umzeD5k2Ud+/uVdt1ocOqWeHsfXFxCeRn8P39pvWsFzFMP/mXAE5OY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0OjX8UAAADcAAAADwAAAAAAAAAA&#10;AAAAAAChAgAAZHJzL2Rvd25yZXYueG1sUEsFBgAAAAAEAAQA+QAAAJMDAAAAAA==&#10;" strokeweight=".3pt">
                        <v:stroke endcap="round"/>
                      </v:line>
                      <v:line id="Line 928" o:spid="_x0000_s1089" style="position:absolute;visibility:visible;mso-wrap-style:square" from="34531,14262" to="34537,14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E9KMUAAADcAAAADwAAAGRycy9kb3ducmV2LnhtbESPQWvCQBSE7wX/w/IEb3VjlCKpq4ii&#10;SG41eujtNfuaBLNvY3aNsb++Wyh4HGbmG2ax6k0tOmpdZVnBZByBIM6trrhQcMp2r3MQziNrrC2T&#10;ggc5WC0HLwtMtL3zB3VHX4gAYZeggtL7JpHS5SUZdGPbEAfv27YGfZBtIXWL9wA3tYyj6E0arDgs&#10;lNjQpqT8crwZBdRkXz6dxF2afmbnH95e59P9VanRsF+/g/DU+2f4v33QCmZRDH9nwhG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5E9KMUAAADcAAAADwAAAAAAAAAA&#10;AAAAAAChAgAAZHJzL2Rvd25yZXYueG1sUEsFBgAAAAAEAAQA+QAAAJMDAAAAAA==&#10;" strokeweight=".3pt">
                        <v:stroke endcap="round"/>
                      </v:line>
                      <v:line id="Line 929" o:spid="_x0000_s1090" style="position:absolute;visibility:visible;mso-wrap-style:square" from="37338,14262" to="37344,14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2Ys8UAAADcAAAADwAAAGRycy9kb3ducmV2LnhtbESPQWvCQBSE70L/w/IKvelGLSLRTSgV&#10;S8lNUw/entlnEsy+jdltTPvru4LQ4zAz3zDrdDCN6KlztWUF00kEgriwuuZSwVe+HS9BOI+ssbFM&#10;Cn7IQZo8jdYYa3vjHfV7X4oAYRejgsr7NpbSFRUZdBPbEgfvbDuDPsiulLrDW4CbRs6iaCEN1hwW&#10;KmzpvaLisv82CqjNTz6bzvosO+aHX95cl/OPq1Ivz8PbCoSnwf+HH+1PreA1msP9TDgCMv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N2Ys8UAAADcAAAADwAAAAAAAAAA&#10;AAAAAAChAgAAZHJzL2Rvd25yZXYueG1sUEsFBgAAAAAEAAQA+QAAAJMDAAAAAA==&#10;" strokeweight=".3pt">
                        <v:stroke endcap="round"/>
                      </v:line>
                      <v:line id="Line 930" o:spid="_x0000_s1091" style="position:absolute;visibility:visible;mso-wrap-style:square" from="42938,14262" to="42945,14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QAx8QAAADcAAAADwAAAGRycy9kb3ducmV2LnhtbESPQWvCQBSE74L/YXlCb7rRikh0FbFU&#10;JDeNPfT2zL4modm3MbvG2F/fFQSPw8x8wyzXnalES40rLSsYjyIQxJnVJecKTunncA7CeWSNlWVS&#10;cCcH61W/t8RY2xsfqD36XAQIuxgVFN7XsZQuK8igG9maOHg/tjHog2xyqRu8Bbip5CSKZtJgyWGh&#10;wJq2BWW/x6tRQHV69sl40ibJd/r1xx+X+fvuotTboNssQHjq/Cv8bO+1gmk0hceZcATk6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NADHxAAAANwAAAAPAAAAAAAAAAAA&#10;AAAAAKECAABkcnMvZG93bnJldi54bWxQSwUGAAAAAAQABAD5AAAAkgMAAAAA&#10;" strokeweight=".3pt">
                        <v:stroke endcap="round"/>
                      </v:line>
                      <v:line id="Line 931" o:spid="_x0000_s1092" style="position:absolute;visibility:visible;mso-wrap-style:square" from="45739,14262" to="45745,14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ilXMUAAADcAAAADwAAAGRycy9kb3ducmV2LnhtbESPQWvCQBSE70L/w/IK3nSjVpHoKqVi&#10;Kblp9ODtmX1NQrNvY3Ybo7/eFQo9DjPzDbNcd6YSLTWutKxgNIxAEGdWl5wrOKTbwRyE88gaK8uk&#10;4EYO1quX3hJjba+8o3bvcxEg7GJUUHhfx1K6rCCDbmhr4uB928agD7LJpW7wGuCmkuMomkmDJYeF&#10;Amv6KCj72f8aBVSnZ5+Mxm2SnNLjnTeX+eTzolT/tXtfgPDU+f/wX/tLK3iLpvA8E46AX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HilXMUAAADcAAAADwAAAAAAAAAA&#10;AAAAAAChAgAAZHJzL2Rvd25yZXYueG1sUEsFBgAAAAAEAAQA+QAAAJMDAAAAAA==&#10;" strokeweight=".3pt">
                        <v:stroke endcap="round"/>
                      </v:line>
                      <v:line id="Line 932" o:spid="_x0000_s1093" style="position:absolute;visibility:visible;mso-wrap-style:square" from="48539,14262" to="48545,14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o7K8UAAADcAAAADwAAAGRycy9kb3ducmV2LnhtbESPQWvCQBSE74L/YXlCb7rRikh0E8RS&#10;kdxq2kNvz+xrEpp9G7NrjP76bqHQ4zAz3zDbdDCN6KlztWUF81kEgriwuuZSwXv+Ol2DcB5ZY2OZ&#10;FNzJQZqMR1uMtb3xG/UnX4oAYRejgsr7NpbSFRUZdDPbEgfvy3YGfZBdKXWHtwA3jVxE0UoarDks&#10;VNjSvqLi+3Q1CqjNzz6bL/os+8w/HvxyWT8fLko9TYbdBoSnwf+H/9pHrWAZreD3TDgCMv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Ko7K8UAAADcAAAADwAAAAAAAAAA&#10;AAAAAAChAgAAZHJzL2Rvd25yZXYueG1sUEsFBgAAAAAEAAQA+QAAAJMDAAAAAA==&#10;" strokeweight=".3pt">
                        <v:stroke endcap="round"/>
                      </v:line>
                      <v:line id="Line 933" o:spid="_x0000_s1094" style="position:absolute;visibility:visible;mso-wrap-style:square" from="12128,14090" to="12134,14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aesMUAAADcAAAADwAAAGRycy9kb3ducmV2LnhtbESPQWvCQBSE70L/w/IK3nSjFpXoKqVi&#10;Kblp9ODtmX1NQrNvY3Ybo7/eFQo9DjPzDbNcd6YSLTWutKxgNIxAEGdWl5wrOKTbwRyE88gaK8uk&#10;4EYO1quX3hJjba+8o3bvcxEg7GJUUHhfx1K6rCCDbmhr4uB928agD7LJpW7wGuCmkuMomkqDJYeF&#10;Amv6KCj72f8aBVSnZ5+Mxm2SnNLjnTeX+eTzolT/tXtfgPDU+f/wX/tLK3iLZvA8E46AX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+aesMUAAADcAAAADwAAAAAAAAAA&#10;AAAAAAChAgAAZHJzL2Rvd25yZXYueG1sUEsFBgAAAAAEAAQA+QAAAJMDAAAAAA==&#10;" strokeweight=".3pt">
                        <v:stroke endcap="round"/>
                      </v:line>
                      <v:rect id="Rectangle 934" o:spid="_x0000_s1095" style="position:absolute;left:11607;top:14814;width:381;height:13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MQbL4A&#10;AADcAAAADwAAAGRycy9kb3ducmV2LnhtbERPy2oCMRTdC/5DuEJ3miilyGgUEQRb3Dj6AZfJnQcm&#10;N0MSnenfNwuhy8N5b/ejs+JFIXaeNSwXCgRx5U3HjYb77TRfg4gJ2aD1TBp+KcJ+N51ssTB+4Cu9&#10;ytSIHMKxQA1tSn0hZaxachgXvifOXO2Dw5RhaKQJOORwZ+VKqS/psOPc0GJPx5aqR/l0GuStPA3r&#10;0gblf1b1xX6frzV5rT9m42EDItGY/sVv99lo+FR5bT6Tj4Dc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sDEGy+AAAA3AAAAA8AAAAAAAAAAAAAAAAAmAIAAGRycy9kb3ducmV2&#10;LnhtbFBLBQYAAAAABAAEAPUAAACDAwAAAAA=&#10;" filled="f" stroked="f">
                        <v:textbox style="mso-fit-shape-to-text:t" inset="0,0,0,0">
                          <w:txbxContent>
                            <w:p w:rsidR="00BB13C3" w:rsidRDefault="00BB13C3" w:rsidP="00BB13C3">
                              <w:r>
                                <w:rPr>
                                  <w:rFonts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935" o:spid="_x0000_s1096" style="position:absolute;left:12007;top:14814;width:642;height:13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+198IA&#10;AADcAAAADwAAAGRycy9kb3ducmV2LnhtbESP3WoCMRSE74W+QzgF7zSpFLFbo0hBsNIbVx/gsDn7&#10;g8nJkqTu9u2NUPBymJlvmPV2dFbcKMTOs4a3uQJBXHnTcaPhct7PViBiQjZoPZOGP4qw3bxM1lgY&#10;P/CJbmVqRIZwLFBDm1JfSBmrlhzGue+Js1f74DBlGRppAg4Z7qxcKLWUDjvOCy329NVSdS1/nQZ5&#10;LvfDqrRB+eOi/rHfh1NNXuvp67j7BJFoTM/wf/tgNLyrD3icyUdAb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T7X3wgAAANwAAAAPAAAAAAAAAAAAAAAAAJgCAABkcnMvZG93&#10;bnJldi54bWxQSwUGAAAAAAQABAD1AAAAhwMAAAAA&#10;" filled="f" stroked="f">
                        <v:textbox style="mso-fit-shape-to-text:t" inset="0,0,0,0">
                          <w:txbxContent>
                            <w:p w:rsidR="00BB13C3" w:rsidRDefault="00BB13C3" w:rsidP="00BB13C3">
                              <w:r>
                                <w:rPr>
                                  <w:rFonts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line id="Line 936" o:spid="_x0000_s1097" style="position:absolute;visibility:visible;mso-wrap-style:square" from="26130,14090" to="26136,14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aQGcIAAADcAAAADwAAAGRycy9kb3ducmV2LnhtbERPTWvCQBC9F/wPywje6iZaikRXEUtF&#10;ctPUg7cxOybB7GzMrjH217uHQo+P971Y9aYWHbWusqwgHkcgiHOrKy4U/GTf7zMQziNrrC2Tgic5&#10;WC0HbwtMtH3wnrqDL0QIYZeggtL7JpHS5SUZdGPbEAfuYluDPsC2kLrFRwg3tZxE0ac0WHFoKLGh&#10;TUn59XA3CqjJzj6NJ12anrLjL3/dZtPtTanRsF/PQXjq/b/4z73TCj7iMD+cCUdAL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aQGcIAAADcAAAADwAAAAAAAAAAAAAA&#10;AAChAgAAZHJzL2Rvd25yZXYueG1sUEsFBgAAAAAEAAQA+QAAAJADAAAAAA==&#10;" strokeweight=".3pt">
                        <v:stroke endcap="round"/>
                      </v:line>
                      <v:line id="Line 937" o:spid="_x0000_s1098" style="position:absolute;visibility:visible;mso-wrap-style:square" from="40138,14090" to="40144,14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o1gsUAAADcAAAADwAAAGRycy9kb3ducmV2LnhtbESPQWvCQBSE70L/w/IKvekmWkRS11AU&#10;peRWo4feXrOvSWj2bZJdY9pf3y0IHoeZ+YZZp6NpxEC9qy0riGcRCOLC6ppLBad8P12BcB5ZY2OZ&#10;FPyQg3TzMFljou2V32k4+lIECLsEFVTet4mUrqjIoJvZljh4X7Y36IPsS6l7vAa4aeQ8ipbSYM1h&#10;ocKWthUV38eLUUBt/umzeD5k2Ud+/uVdt1ocOqWeHsfXFxCeRn8P39pvWsFzHMP/mXAE5OY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po1gsUAAADcAAAADwAAAAAAAAAA&#10;AAAAAAChAgAAZHJzL2Rvd25yZXYueG1sUEsFBgAAAAAEAAQA+QAAAJMDAAAAAA==&#10;" strokeweight=".3pt">
                        <v:stroke endcap="round"/>
                      </v:line>
                      <v:rect id="Rectangle 938" o:spid="_x0000_s1099" style="position:absolute;left:39820;top:14814;width:642;height:13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KxW8EA&#10;AADcAAAADwAAAGRycy9kb3ducmV2LnhtbESP3YrCMBSE7xd8h3AE79bUIot0jbIsCCreWH2AQ3P6&#10;wyYnJYm2vr0RhL0cZuYbZr0drRF38qFzrGAxz0AQV0533Ci4XnafKxAhIms0jknBgwJsN5OPNRba&#10;DXymexkbkSAcClTQxtgXUoaqJYth7nri5NXOW4xJ+kZqj0OCWyPzLPuSFjtOCy329NtS9VferAJ5&#10;KXfDqjQ+c8e8PpnD/lyTU2o2HX++QUQa43/43d5rBctFDq8z6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ysVvBAAAA3AAAAA8AAAAAAAAAAAAAAAAAmAIAAGRycy9kb3du&#10;cmV2LnhtbFBLBQYAAAAABAAEAPUAAACGAwAAAAA=&#10;" filled="f" stroked="f">
                        <v:textbox style="mso-fit-shape-to-text:t" inset="0,0,0,0">
                          <w:txbxContent>
                            <w:p w:rsidR="00BB13C3" w:rsidRDefault="00BB13C3" w:rsidP="00BB13C3">
                              <w:r>
                                <w:rPr>
                                  <w:rFonts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line id="Line 939" o:spid="_x0000_s1100" style="position:absolute;flip:y;visibility:visible;mso-wrap-style:square" from="26130,2546" to="26136,26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mmU8cAAADcAAAADwAAAGRycy9kb3ducmV2LnhtbESPQWsCMRSE7wX/Q3iCF6lZbRG7GqUI&#10;SksVqVW8PjbPzdrNy7KJ7vbfNwWhx2FmvmFmi9aW4ka1LxwrGA4SEMSZ0wXnCg5fq8cJCB+QNZaO&#10;ScEPeVjMOw8zTLVr+JNu+5CLCGGfogITQpVK6TNDFv3AVcTRO7vaYoiyzqWusYlwW8pRkoylxYLj&#10;gsGKloay7/3VKjjuLu90XH0U+dqM+s15sj1t2helet32dQoiUBv+w/f2m1bwPHyCvzPxCMj5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/qaZTxwAAANwAAAAPAAAAAAAA&#10;AAAAAAAAAKECAABkcnMvZG93bnJldi54bWxQSwUGAAAAAAQABAD5AAAAlQMAAAAA&#10;" strokeweight=".3pt">
                        <v:stroke endcap="round"/>
                      </v:line>
                      <v:rect id="Rectangle 940" o:spid="_x0000_s1101" style="position:absolute;left:25603;top:965;width:1778;height:13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eMtMIA&#10;AADcAAAADwAAAGRycy9kb3ducmV2LnhtbESP3YrCMBSE74V9h3AE72yqyCJdoyyCoOKNdR/g0Jz+&#10;sMlJSbK2vr0RhL0cZuYbZrMbrRF38qFzrGCR5SCIK6c7bhT83A7zNYgQkTUax6TgQQF224/JBgvt&#10;Br7SvYyNSBAOBSpoY+wLKUPVksWQuZ44ebXzFmOSvpHa45Dg1shlnn9Kix2nhRZ72rdU/ZZ/VoG8&#10;lYdhXRqfu/OyvpjT8VqTU2o2Hb+/QEQa43/43T5qBavFCl5n0hGQ2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l4y0wgAAANwAAAAPAAAAAAAAAAAAAAAAAJgCAABkcnMvZG93&#10;bnJldi54bWxQSwUGAAAAAAQABAD1AAAAhwMAAAAA&#10;" filled="f" stroked="f">
                        <v:textbox style="mso-fit-shape-to-text:t" inset="0,0,0,0">
                          <w:txbxContent>
                            <w:p w:rsidR="00BB13C3" w:rsidRDefault="00BB13C3" w:rsidP="00BB13C3">
                              <w:proofErr w:type="gramStart"/>
                              <w:r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f(</w:t>
                              </w:r>
                              <w:proofErr w:type="gramEnd"/>
                              <w:r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x)</w:t>
                              </w:r>
                            </w:p>
                          </w:txbxContent>
                        </v:textbox>
                      </v:rect>
                      <v:line id="Line 941" o:spid="_x0000_s1102" style="position:absolute;flip:x;visibility:visible;mso-wrap-style:square" from="25908,2546" to="26130,2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ybvMcAAADcAAAADwAAAGRycy9kb3ducmV2LnhtbESPQWsCMRSE7wX/Q3iCF6lZpRW7GqUI&#10;SksVqVW8PjbPzdrNy7KJ7vbfNwWhx2FmvmFmi9aW4ka1LxwrGA4SEMSZ0wXnCg5fq8cJCB+QNZaO&#10;ScEPeVjMOw8zTLVr+JNu+5CLCGGfogITQpVK6TNDFv3AVcTRO7vaYoiyzqWusYlwW8pRkoylxYLj&#10;gsGKloay7/3VKjjuLu90XH0U+dqM+s15sj1t2helet32dQoiUBv+w/f2m1bwNHyGvzPxCMj5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DJu8xwAAANwAAAAPAAAAAAAA&#10;AAAAAAAAAKECAABkcnMvZG93bnJldi54bWxQSwUGAAAAAAQABAD5AAAAlQMAAAAA&#10;" strokeweight=".3pt">
                        <v:stroke endcap="round"/>
                      </v:line>
                      <v:line id="Line 942" o:spid="_x0000_s1103" style="position:absolute;visibility:visible;mso-wrap-style:square" from="26130,2546" to="26358,2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Ot9sYAAADcAAAADwAAAGRycy9kb3ducmV2LnhtbESPQWvCQBSE74L/YXlCb7qJLSKpaxBL&#10;peRWowdvr9nXJDT7NsmuMe2v7xYKHoeZ+YbZpKNpxEC9qy0riBcRCOLC6ppLBaf8db4G4TyyxsYy&#10;KfgmB+l2Otlgou2N32k4+lIECLsEFVTet4mUrqjIoFvYljh4n7Y36IPsS6l7vAW4aeQyilbSYM1h&#10;ocKW9hUVX8erUUBt/uGzeDlk2SU///BLt348dEo9zMbdMwhPo7+H/9tvWsFTvIK/M+EIy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lzrfbGAAAA3AAAAA8AAAAAAAAA&#10;AAAAAAAAoQIAAGRycy9kb3ducmV2LnhtbFBLBQYAAAAABAAEAPkAAACUAwAAAAA=&#10;" strokeweight=".3pt">
                        <v:stroke endcap="round"/>
                      </v:line>
                      <v:line id="Line 943" o:spid="_x0000_s1104" style="position:absolute;flip:x y;visibility:visible;mso-wrap-style:square" from="25908,25863" to="26130,26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hRA8YAAADcAAAADwAAAGRycy9kb3ducmV2LnhtbESPQWvCQBSE7wX/w/IEb3Wj2Fqiq6gg&#10;FjwUYxVye2Rfk9Ds25BdY/TXu0Khx2FmvmHmy85UoqXGlZYVjIYRCOLM6pJzBd/H7esHCOeRNVaW&#10;ScGNHCwXvZc5xtpe+UBt4nMRIOxiVFB4X8dSuqwgg25oa+Lg/djGoA+yyaVu8BrgppLjKHqXBksO&#10;CwXWtCko+00uRsE9ydZv7e10/jo73qVJekj3406pQb9bzUB46vx/+K/9qRVMRlN4nglHQC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QIUQPGAAAA3AAAAA8AAAAAAAAA&#10;AAAAAAAAoQIAAGRycy9kb3ducmV2LnhtbFBLBQYAAAAABAAEAPkAAACUAwAAAAA=&#10;" strokeweight=".3pt">
                        <v:stroke endcap="round"/>
                      </v:line>
                      <v:line id="Line 944" o:spid="_x0000_s1105" style="position:absolute;flip:y;visibility:visible;mso-wrap-style:square" from="26130,25863" to="26358,26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00IsMAAADcAAAADwAAAGRycy9kb3ducmV2LnhtbERPW2vCMBR+H+w/hDPwZWiqyNBqFBGU&#10;icqYF3w9NMemW3NSmszWf28eBj5+fPfpvLWluFHtC8cK+r0EBHHmdMG5gtNx1R2B8AFZY+mYFNzJ&#10;w3z2+jLFVLuGv+l2CLmIIexTVGBCqFIpfWbIou+5ijhyV1dbDBHWudQ1NjHclnKQJB/SYsGxwWBF&#10;S0PZ7+HPKjh//WzovNoW+doM3pvraH/ZtWOlOm/tYgIiUBue4n/3p1Yw7Me18Uw8AnL2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NNCLDAAAA3AAAAA8AAAAAAAAAAAAA&#10;AAAAoQIAAGRycy9kb3ducmV2LnhtbFBLBQYAAAAABAAEAPkAAACRAwAAAAA=&#10;" strokeweight=".3pt">
                        <v:stroke endcap="round"/>
                      </v:line>
                      <v:line id="Line 945" o:spid="_x0000_s1106" style="position:absolute;flip:x;visibility:visible;mso-wrap-style:square" from="25965,24295" to="26301,24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GRucYAAADcAAAADwAAAGRycy9kb3ducmV2LnhtbESPQWsCMRSE74L/ITzBi9SsUoquRimC&#10;YqlFtJVeH5vnZu3mZdmk7vrvjVDocZiZb5j5srWluFLtC8cKRsMEBHHmdMG5gq/P9dMEhA/IGkvH&#10;pOBGHpaLbmeOqXYNH+h6DLmIEPYpKjAhVKmUPjNk0Q9dRRy9s6sthijrXOoamwi3pRwnyYu0WHBc&#10;MFjRylD2c/y1Ck77yxud1u9FvjHjQXOefHzv2qlS/V77OgMRqA3/4b/2Vit4Hk3hcSYeAbm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5BkbnGAAAA3AAAAA8AAAAAAAAA&#10;AAAAAAAAoQIAAGRycy9kb3ducmV2LnhtbFBLBQYAAAAABAAEAPkAAACUAwAAAAA=&#10;" strokeweight=".3pt">
                        <v:stroke endcap="round"/>
                      </v:line>
                      <v:line id="Line 946" o:spid="_x0000_s1107" style="position:absolute;flip:x;visibility:visible;mso-wrap-style:square" from="25965,23590" to="26301,23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fymcMAAADcAAAADwAAAGRycy9kb3ducmV2LnhtbERPW2vCMBR+H+w/hDPwZWhqGcN1RhFB&#10;caiMecHXQ3NsOpuT0kRb/715GOzx47uPp52txI0aXzpWMBwkIIhzp0suFBz2i/4IhA/IGivHpOBO&#10;HqaT56cxZtq1/EO3XShEDGGfoQITQp1J6XNDFv3A1cSRO7vGYoiwKaRusI3htpJpkrxLiyXHBoM1&#10;zQ3ll93VKjh+/37RcbEui6VJX9vzaHvadB9K9V662SeIQF34F/+5V1rBWxrnxzPxCMjJ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EX8pnDAAAA3AAAAA8AAAAAAAAAAAAA&#10;AAAAoQIAAGRycy9kb3ducmV2LnhtbFBLBQYAAAAABAAEAPkAAACRAwAAAAA=&#10;" strokeweight=".3pt">
                        <v:stroke endcap="round"/>
                      </v:line>
                      <v:line id="Line 947" o:spid="_x0000_s1108" style="position:absolute;flip:x;visibility:visible;mso-wrap-style:square" from="25965,22885" to="26301,22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tXAsYAAADcAAAADwAAAGRycy9kb3ducmV2LnhtbESPQWvCQBSE74X+h+UVvBTdGKTY1FWK&#10;oChWpFrp9ZF9ZtNm34bsauK/dwsFj8PMfMNMZp2txIUaXzpWMBwkIIhzp0suFHwdFv0xCB+QNVaO&#10;ScGVPMymjw8TzLRr+ZMu+1CICGGfoQITQp1J6XNDFv3A1cTRO7nGYoiyKaRusI1wW8k0SV6kxZLj&#10;gsGa5oby3/3ZKjjuftZ0XGzKYmnS5/Y03n5/dK9K9Z669zcQgbpwD/+3V1rBKB3C35l4BOT0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5bVwLGAAAA3AAAAA8AAAAAAAAA&#10;AAAAAAAAoQIAAGRycy9kb3ducmV2LnhtbFBLBQYAAAAABAAEAPkAAACUAwAAAAA=&#10;" strokeweight=".3pt">
                        <v:stroke endcap="round"/>
                      </v:line>
                      <v:line id="Line 948" o:spid="_x0000_s1109" style="position:absolute;flip:x;visibility:visible;mso-wrap-style:square" from="25965,22180" to="26301,22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nJdcYAAADcAAAADwAAAGRycy9kb3ducmV2LnhtbESPQWvCQBSE7wX/w/KEXkrdNIjY6Coi&#10;WCpaSm3F6yP7zKbNvg3Z1cR/7wpCj8PMfMNM552txJkaXzpW8DJIQBDnTpdcKPj5Xj2PQfiArLFy&#10;TAou5GE+6z1MMdOu5S8670IhIoR9hgpMCHUmpc8NWfQDVxNH7+gaiyHKppC6wTbCbSXTJBlJiyXH&#10;BYM1LQ3lf7uTVbD//F3TfrUpizeTPrXH8cdh270q9djvFhMQgbrwH76337WCYZrC7Uw8AnJ2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6JyXXGAAAA3AAAAA8AAAAAAAAA&#10;AAAAAAAAoQIAAGRycy9kb3ducmV2LnhtbFBLBQYAAAAABAAEAPkAAACUAwAAAAA=&#10;" strokeweight=".3pt">
                        <v:stroke endcap="round"/>
                      </v:line>
                      <v:line id="Line 949" o:spid="_x0000_s1110" style="position:absolute;flip:x;visibility:visible;mso-wrap-style:square" from="25965,20770" to="26301,20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Vs7scAAADcAAAADwAAAGRycy9kb3ducmV2LnhtbESP3WrCQBSE7wt9h+UUvCm6aVqKRlcp&#10;gqWiRfzD20P2mE2bPRuyWxPf3i0UejnMzDfMZNbZSlyo8aVjBU+DBARx7nTJhYLDftEfgvABWWPl&#10;mBRcycNsen83wUy7lrd02YVCRAj7DBWYEOpMSp8bsugHriaO3tk1FkOUTSF1g22E20qmSfIqLZYc&#10;FwzWNDeUf+9+rILj5mtJx8WqLN5N+tieh5+ndTdSqvfQvY1BBOrCf/iv/aEVvKTP8HsmHgE5v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xWzuxwAAANwAAAAPAAAAAAAA&#10;AAAAAAAAAKECAABkcnMvZG93bnJldi54bWxQSwUGAAAAAAQABAD5AAAAlQMAAAAA&#10;" strokeweight=".3pt">
                        <v:stroke endcap="round"/>
                      </v:line>
                      <v:line id="Line 950" o:spid="_x0000_s1111" style="position:absolute;flip:x;visibility:visible;mso-wrap-style:square" from="25965,20066" to="26301,20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z0msYAAADcAAAADwAAAGRycy9kb3ducmV2LnhtbESPQWvCQBSE70L/w/IKXkQ3DSI2dRUp&#10;KC2tSLXS6yP7zKZm34bs1sR/7xYEj8PMfMPMFp2txJkaXzpW8DRKQBDnTpdcKPjer4ZTED4ga6wc&#10;k4ILeVjMH3ozzLRr+YvOu1CICGGfoQITQp1J6XNDFv3I1cTRO7rGYoiyKaRusI1wW8k0SSbSYslx&#10;wWBNr4by0+7PKjhsf9/psPooi7VJB+1xuvn57J6V6j92yxcQgbpwD9/ab1rBOB3D/5l4BOT8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4s9JrGAAAA3AAAAA8AAAAAAAAA&#10;AAAAAAAAoQIAAGRycy9kb3ducmV2LnhtbFBLBQYAAAAABAAEAPkAAACUAwAAAAA=&#10;" strokeweight=".3pt">
                        <v:stroke endcap="round"/>
                      </v:line>
                      <v:line id="Line 951" o:spid="_x0000_s1112" style="position:absolute;flip:x;visibility:visible;mso-wrap-style:square" from="25965,19361" to="26301,19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BRAccAAADcAAAADwAAAGRycy9kb3ducmV2LnhtbESP3WrCQBSE7wt9h+UUvCm6aWiLRlcp&#10;gqWiRfzD20P2mE2bPRuyWxPf3i0UejnMzDfMZNbZSlyo8aVjBU+DBARx7nTJhYLDftEfgvABWWPl&#10;mBRcycNsen83wUy7lrd02YVCRAj7DBWYEOpMSp8bsugHriaO3tk1FkOUTSF1g22E20qmSfIqLZYc&#10;FwzWNDeUf+9+rILj5mtJx8WqLN5N+tieh5+ndTdSqvfQvY1BBOrCf/iv/aEVPKcv8HsmHgE5v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YFEBxwAAANwAAAAPAAAAAAAA&#10;AAAAAAAAAKECAABkcnMvZG93bnJldi54bWxQSwUGAAAAAAQABAD5AAAAlQMAAAAA&#10;" strokeweight=".3pt">
                        <v:stroke endcap="round"/>
                      </v:line>
                      <v:line id="Line 952" o:spid="_x0000_s1113" style="position:absolute;flip:x;visibility:visible;mso-wrap-style:square" from="25965,18656" to="26301,18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LPdsYAAADcAAAADwAAAGRycy9kb3ducmV2LnhtbESPQWvCQBSE70L/w/IKXkQ3DUVs6iql&#10;oFiqSLXS6yP7zKbNvg3Z1aT/3hUEj8PMfMNM552txJkaXzpW8DRKQBDnTpdcKPjeL4YTED4ga6wc&#10;k4J/8jCfPfSmmGnX8hedd6EQEcI+QwUmhDqT0ueGLPqRq4mjd3SNxRBlU0jdYBvhtpJpkoylxZLj&#10;gsGa3g3lf7uTVXDY/n7QYfFZFkuTDtrjZPOz7l6U6j92b68gAnXhHr61V1rBczqG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Gyz3bGAAAA3AAAAA8AAAAAAAAA&#10;AAAAAAAAoQIAAGRycy9kb3ducmV2LnhtbFBLBQYAAAAABAAEAPkAAACUAwAAAAA=&#10;" strokeweight=".3pt">
                        <v:stroke endcap="round"/>
                      </v:line>
                      <v:line id="Line 953" o:spid="_x0000_s1114" style="position:absolute;flip:x;visibility:visible;mso-wrap-style:square" from="25965,17246" to="26301,17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5q7ccAAADcAAAADwAAAGRycy9kb3ducmV2LnhtbESP3WrCQBSE7wt9h+UUvCm6aSitRlcp&#10;gqWiRfzD20P2mE2bPRuyWxPf3i0UejnMzDfMZNbZSlyo8aVjBU+DBARx7nTJhYLDftEfgvABWWPl&#10;mBRcycNsen83wUy7lrd02YVCRAj7DBWYEOpMSp8bsugHriaO3tk1FkOUTSF1g22E20qmSfIiLZYc&#10;FwzWNDeUf+9+rILj5mtJx8WqLN5N+tieh5+ndTdSqvfQvY1BBOrCf/iv/aEVPKev8HsmHgE5v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/mrtxwAAANwAAAAPAAAAAAAA&#10;AAAAAAAAAKECAABkcnMvZG93bnJldi54bWxQSwUGAAAAAAQABAD5AAAAlQMAAAAA&#10;" strokeweight=".3pt">
                        <v:stroke endcap="round"/>
                      </v:line>
                      <v:line id="Line 954" o:spid="_x0000_s1115" style="position:absolute;flip:x;visibility:visible;mso-wrap-style:square" from="25965,16541" to="26301,165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H+n8MAAADcAAAADwAAAGRycy9kb3ducmV2LnhtbERPW2vCMBR+H+w/hDPwZWhqGcN1RhFB&#10;caiMecHXQ3NsOpuT0kRb/715GOzx47uPp52txI0aXzpWMBwkIIhzp0suFBz2i/4IhA/IGivHpOBO&#10;HqaT56cxZtq1/EO3XShEDGGfoQITQp1J6XNDFv3A1cSRO7vGYoiwKaRusI3htpJpkrxLiyXHBoM1&#10;zQ3ll93VKjh+/37RcbEui6VJX9vzaHvadB9K9V662SeIQF34F/+5V1rBWxrXxjPxCMjJ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h/p/DAAAA3AAAAA8AAAAAAAAAAAAA&#10;AAAAoQIAAGRycy9kb3ducmV2LnhtbFBLBQYAAAAABAAEAPkAAACRAwAAAAA=&#10;" strokeweight=".3pt">
                        <v:stroke endcap="round"/>
                      </v:line>
                      <v:line id="Line 955" o:spid="_x0000_s1116" style="position:absolute;flip:x;visibility:visible;mso-wrap-style:square" from="25965,15836" to="26301,15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1bBMcAAADcAAAADwAAAGRycy9kb3ducmV2LnhtbESP3WrCQBSE7wu+w3IEb0rdGEQ0dZVS&#10;UCxWSv2ht4fsMZs2ezZktya+vVsQejnMzDfMfNnZSlyo8aVjBaNhAoI4d7rkQsHxsHqagvABWWPl&#10;mBRcycNy0XuYY6Zdy5902YdCRAj7DBWYEOpMSp8bsuiHriaO3tk1FkOUTSF1g22E20qmSTKRFkuO&#10;CwZrejWU/+x/rYLTx/cbnVbbslib9LE9T3df791MqUG/e3kGEagL/+F7e6MVjNMZ/J2JR0Aub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LVsExwAAANwAAAAPAAAAAAAA&#10;AAAAAAAAAKECAABkcnMvZG93bnJldi54bWxQSwUGAAAAAAQABAD5AAAAlQMAAAAA&#10;" strokeweight=".3pt">
                        <v:stroke endcap="round"/>
                      </v:line>
                      <v:line id="Line 956" o:spid="_x0000_s1117" style="position:absolute;flip:x;visibility:visible;mso-wrap-style:square" from="25965,15138" to="26301,15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5kRMQAAADcAAAADwAAAGRycy9kb3ducmV2LnhtbERPXWvCMBR9H/gfwhX2MmaqDqnVKCI4&#10;JtuQ6WSvl+baVJub0mS2/nvzMNjj4XzPl52txJUaXzpWMBwkIIhzp0suFHwfNs8pCB+QNVaOScGN&#10;PCwXvYc5Ztq1/EXXfShEDGGfoQITQp1J6XNDFv3A1cSRO7nGYoiwKaRusI3htpKjJJlIiyXHBoM1&#10;rQ3ll/2vVXDcnbd03LyXxasZPbWn9PPno5sq9djvVjMQgbrwL/5zv2kFL+M4P56JR0A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zmRExAAAANwAAAAPAAAAAAAAAAAA&#10;AAAAAKECAABkcnMvZG93bnJldi54bWxQSwUGAAAAAAQABAD5AAAAkgMAAAAA&#10;" strokeweight=".3pt">
                        <v:stroke endcap="round"/>
                      </v:line>
                      <v:line id="Line 957" o:spid="_x0000_s1118" style="position:absolute;flip:x;visibility:visible;mso-wrap-style:square" from="25965,13728" to="26301,13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LB38cAAADcAAAADwAAAGRycy9kb3ducmV2LnhtbESPQWsCMRSE7wX/Q3iCF6lZbRG7GqUI&#10;SksVqVW8PjbPzdrNy7KJ7vbfNwWhx2FmvmFmi9aW4ka1LxwrGA4SEMSZ0wXnCg5fq8cJCB+QNZaO&#10;ScEPeVjMOw8zTLVr+JNu+5CLCGGfogITQpVK6TNDFv3AVcTRO7vaYoiyzqWusYlwW8pRkoylxYLj&#10;gsGKloay7/3VKjjuLu90XH0U+dqM+s15sj1t2helet32dQoiUBv+w/f2m1bw/DSEvzPxCMj5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rgsHfxwAAANwAAAAPAAAAAAAA&#10;AAAAAAAAAKECAABkcnMvZG93bnJldi54bWxQSwUGAAAAAAQABAD5AAAAlQMAAAAA&#10;" strokeweight=".3pt">
                        <v:stroke endcap="round"/>
                      </v:line>
                      <v:line id="Line 958" o:spid="_x0000_s1119" style="position:absolute;flip:x;visibility:visible;mso-wrap-style:square" from="25965,13023" to="26301,13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BfqMcAAADcAAAADwAAAGRycy9kb3ducmV2LnhtbESP3WrCQBSE7wt9h+UUvCm6aVqKRlcp&#10;gqWiRfzD20P2mE2bPRuyWxPf3i0UejnMzDfMZNbZSlyo8aVjBU+DBARx7nTJhYLDftEfgvABWWPl&#10;mBRcycNsen83wUy7lrd02YVCRAj7DBWYEOpMSp8bsugHriaO3tk1FkOUTSF1g22E20qmSfIqLZYc&#10;FwzWNDeUf+9+rILj5mtJx8WqLN5N+tieh5+ndTdSqvfQvY1BBOrCf/iv/aEVvDyn8HsmHgE5v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UF+oxwAAANwAAAAPAAAAAAAA&#10;AAAAAAAAAKECAABkcnMvZG93bnJldi54bWxQSwUGAAAAAAQABAD5AAAAlQMAAAAA&#10;" strokeweight=".3pt">
                        <v:stroke endcap="round"/>
                      </v:line>
                      <v:line id="Line 959" o:spid="_x0000_s1120" style="position:absolute;flip:x;visibility:visible;mso-wrap-style:square" from="25965,12319" to="26301,12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z6M8cAAADcAAAADwAAAGRycy9kb3ducmV2LnhtbESP3WoCMRSE7wu+QzhCb4pmqyK6GkUK&#10;lpa2iH94e9gcN6ubk2WTutu3b4RCL4eZ+YaZL1tbihvVvnCs4LmfgCDOnC44V3DYr3sTED4gaywd&#10;k4If8rBcdB7mmGrX8JZuu5CLCGGfogITQpVK6TNDFn3fVcTRO7vaYoiyzqWusYlwW8pBkoylxYLj&#10;gsGKXgxl1923VXDcXN7puP4o8lczeGrOk6/TZztV6rHbrmYgArXhP/zXftMKRsMh3M/EI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HPozxwAAANwAAAAPAAAAAAAA&#10;AAAAAAAAAKECAABkcnMvZG93bnJldi54bWxQSwUGAAAAAAQABAD5AAAAlQMAAAAA&#10;" strokeweight=".3pt">
                        <v:stroke endcap="round"/>
                      </v:line>
                      <v:line id="Line 960" o:spid="_x0000_s1121" style="position:absolute;flip:x;visibility:visible;mso-wrap-style:square" from="25965,11614" to="26301,11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ViR8cAAADcAAAADwAAAGRycy9kb3ducmV2LnhtbESP3WoCMRSE7wXfIRyhN6LZWhFdjVIK&#10;lpa2iH94e9gcN2s3J8smdbdv3xQEL4eZ+YZZrFpbiivVvnCs4HGYgCDOnC44V3DYrwdTED4gaywd&#10;k4Jf8rBadjsLTLVreEvXXchFhLBPUYEJoUql9Jkhi37oKuLonV1tMURZ51LX2ES4LeUoSSbSYsFx&#10;wWBFL4ay792PVXDcXN7puP4o8lcz6jfn6dfps50p9dBrn+cgArXhHr6137SC8dMY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79WJHxwAAANwAAAAPAAAAAAAA&#10;AAAAAAAAAKECAABkcnMvZG93bnJldi54bWxQSwUGAAAAAAQABAD5AAAAlQMAAAAA&#10;" strokeweight=".3pt">
                        <v:stroke endcap="round"/>
                      </v:line>
                      <v:line id="Line 961" o:spid="_x0000_s1122" style="position:absolute;flip:x;visibility:visible;mso-wrap-style:square" from="25965,10204" to="26301,10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nH3McAAADcAAAADwAAAGRycy9kb3ducmV2LnhtbESPQWsCMRSE74L/IbyCF6lZtS12axQR&#10;FKUtpbbS62Pz3KxuXpZN6q7/vikIHoeZ+YaZzltbijPVvnCsYDhIQBBnThecK/j+Wt1PQPiArLF0&#10;TAou5GE+63ammGrX8CeddyEXEcI+RQUmhCqV0meGLPqBq4ijd3C1xRBlnUtdYxPhtpSjJHmSFguO&#10;CwYrWhrKTrtfq2D/cdzSfvVa5Gsz6jeHyfvPW/usVO+uXbyACNSGW/ja3mgFD+NH+D8Tj4Cc/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UucfcxwAAANwAAAAPAAAAAAAA&#10;AAAAAAAAAKECAABkcnMvZG93bnJldi54bWxQSwUGAAAAAAQABAD5AAAAlQMAAAAA&#10;" strokeweight=".3pt">
                        <v:stroke endcap="round"/>
                      </v:line>
                      <v:line id="Line 962" o:spid="_x0000_s1123" style="position:absolute;flip:x;visibility:visible;mso-wrap-style:square" from="25965,9499" to="26301,9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tZq8cAAADcAAAADwAAAGRycy9kb3ducmV2LnhtbESP3WoCMRSE7wXfIRyhN6LZWhFdjVIK&#10;lpZWxD+8PWyOm7Wbk2WTutu3bwoFL4eZ+YZZrFpbihvVvnCs4HGYgCDOnC44V3A8rAdTED4gaywd&#10;k4If8rBadjsLTLVreEe3fchFhLBPUYEJoUql9Jkhi37oKuLoXVxtMURZ51LX2ES4LeUoSSbSYsFx&#10;wWBFL4ayr/23VXDaXt/ptP4o8lcz6jeX6eb82c6Ueui1z3MQgdpwD/+337SC8dME/s7EIy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a1mrxwAAANwAAAAPAAAAAAAA&#10;AAAAAAAAAKECAABkcnMvZG93bnJldi54bWxQSwUGAAAAAAQABAD5AAAAlQMAAAAA&#10;" strokeweight=".3pt">
                        <v:stroke endcap="round"/>
                      </v:line>
                      <v:line id="Line 963" o:spid="_x0000_s1124" style="position:absolute;flip:x;visibility:visible;mso-wrap-style:square" from="25965,8794" to="26301,88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f8MMcAAADcAAAADwAAAGRycy9kb3ducmV2LnhtbESPQWsCMRSE74L/IbyCF6lZtbR2axQR&#10;FKUtpbbS62Pz3KxuXpZN6q7/vikIHoeZ+YaZzltbijPVvnCsYDhIQBBnThecK/j+Wt1PQPiArLF0&#10;TAou5GE+63ammGrX8CeddyEXEcI+RQUmhCqV0meGLPqBq4ijd3C1xRBlnUtdYxPhtpSjJHmUFguO&#10;CwYrWhrKTrtfq2D/cdzSfvVa5Gsz6jeHyfvPW/usVO+uXbyACNSGW/ja3mgFD+Mn+D8Tj4Cc/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J/wwxwAAANwAAAAPAAAAAAAA&#10;AAAAAAAAAKECAABkcnMvZG93bnJldi54bWxQSwUGAAAAAAQABAD5AAAAlQMAAAAA&#10;" strokeweight=".3pt">
                        <v:stroke endcap="round"/>
                      </v:line>
                      <v:line id="Line 964" o:spid="_x0000_s1125" style="position:absolute;flip:x;visibility:visible;mso-wrap-style:square" from="25965,8096" to="26301,81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hoQsQAAADcAAAADwAAAGRycy9kb3ducmV2LnhtbERPXWvCMBR9H/gfwhX2MmaqDqnVKCI4&#10;JtuQ6WSvl+baVJub0mS2/nvzMNjj4XzPl52txJUaXzpWMBwkIIhzp0suFHwfNs8pCB+QNVaOScGN&#10;PCwXvYc5Ztq1/EXXfShEDGGfoQITQp1J6XNDFv3A1cSRO7nGYoiwKaRusI3htpKjJJlIiyXHBoM1&#10;rQ3ll/2vVXDcnbd03LyXxasZPbWn9PPno5sq9djvVjMQgbrwL/5zv2kFL+O4Np6JR0A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uGhCxAAAANwAAAAPAAAAAAAAAAAA&#10;AAAAAKECAABkcnMvZG93bnJldi54bWxQSwUGAAAAAAQABAD5AAAAkgMAAAAA&#10;" strokeweight=".3pt">
                        <v:stroke endcap="round"/>
                      </v:line>
                      <v:line id="Line 965" o:spid="_x0000_s1126" style="position:absolute;flip:x;visibility:visible;mso-wrap-style:square" from="25965,6680" to="26301,6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TN2ccAAADcAAAADwAAAGRycy9kb3ducmV2LnhtbESP3WoCMRSE7wt9h3AK3hTN1oroapQi&#10;WFpsEf/w9rA5blY3J8smdde3b4RCL4eZ+YaZzltbiivVvnCs4KWXgCDOnC44V7DfLbsjED4gaywd&#10;k4IbeZjPHh+mmGrX8Iau25CLCGGfogITQpVK6TNDFn3PVcTRO7naYoiyzqWusYlwW8p+kgylxYLj&#10;gsGKFoayy/bHKjisz590WK6K/N30n5vT6Pv41Y6V6jy1bxMQgdrwH/5rf2gFg9cx3M/EIyB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9M3ZxwAAANwAAAAPAAAAAAAA&#10;AAAAAAAAAKECAABkcnMvZG93bnJldi54bWxQSwUGAAAAAAQABAD5AAAAlQMAAAAA&#10;" strokeweight=".3pt">
                        <v:stroke endcap="round"/>
                      </v:line>
                      <v:line id="Line 966" o:spid="_x0000_s1127" style="position:absolute;flip:x;visibility:visible;mso-wrap-style:square" from="25965,5981" to="26301,5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gXOcMAAADcAAAADwAAAGRycy9kb3ducmV2LnhtbERPW2vCMBR+H/gfwhF8GTOdyHCdUURw&#10;KE7EG3s9NMem2pyUJtr675eHgY8f3308bW0p7lT7wrGC934CgjhzuuBcwfGweBuB8AFZY+mYFDzI&#10;w3TSeRljql3DO7rvQy5iCPsUFZgQqlRKnxmy6PuuIo7c2dUWQ4R1LnWNTQy3pRwkyYe0WHBsMFjR&#10;3FB23d+sgtP2sqLTYl3k32bw2pxHm9+f9lOpXredfYEI1Ian+N+91AqGwzg/nolHQE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IFznDAAAA3AAAAA8AAAAAAAAAAAAA&#10;AAAAoQIAAGRycy9kb3ducmV2LnhtbFBLBQYAAAAABAAEAPkAAACRAwAAAAA=&#10;" strokeweight=".3pt">
                        <v:stroke endcap="round"/>
                      </v:line>
                      <v:line id="Line 967" o:spid="_x0000_s1128" style="position:absolute;flip:x;visibility:visible;mso-wrap-style:square" from="25965,5276" to="26301,5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SyosYAAADcAAAADwAAAGRycy9kb3ducmV2LnhtbESPQWvCQBSE70L/w/IKvYhuFBFNXUUE&#10;S0VLaVR6fWSf2bTZtyG7Nem/7wpCj8PMfMMsVp2txJUaXzpWMBomIIhzp0suFJyO28EMhA/IGivH&#10;pOCXPKyWD70Fptq1/EHXLBQiQtinqMCEUKdS+tyQRT90NXH0Lq6xGKJsCqkbbCPcVnKcJFNpseS4&#10;YLCmjaH8O/uxCs7vXzs6b/dl8WLG/fYye/s8dHOlnh679TOIQF34D9/br1rBZDKC25l4BOTy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OEsqLGAAAA3AAAAA8AAAAAAAAA&#10;AAAAAAAAoQIAAGRycy9kb3ducmV2LnhtbFBLBQYAAAAABAAEAPkAAACUAwAAAAA=&#10;" strokeweight=".3pt">
                        <v:stroke endcap="round"/>
                      </v:line>
                      <v:line id="Line 968" o:spid="_x0000_s1129" style="position:absolute;flip:x;visibility:visible;mso-wrap-style:square" from="25965,4572" to="26301,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Ys1cYAAADcAAAADwAAAGRycy9kb3ducmV2LnhtbESPQWvCQBSE70L/w/IKXkQ3DSI2dRUp&#10;KC2tSLXS6yP7zKZm34bs1sR/7xYEj8PMfMPMFp2txJkaXzpW8DRKQBDnTpdcKPjer4ZTED4ga6wc&#10;k4ILeVjMH3ozzLRr+YvOu1CICGGfoQITQp1J6XNDFv3I1cTRO7rGYoiyKaRusI1wW8k0SSbSYslx&#10;wWBNr4by0+7PKjhsf9/psPooi7VJB+1xuvn57J6V6j92yxcQgbpwD9/ab1rBeJzC/5l4BOT8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WLNXGAAAA3AAAAA8AAAAAAAAA&#10;AAAAAAAAoQIAAGRycy9kb3ducmV2LnhtbFBLBQYAAAAABAAEAPkAAACUAwAAAAA=&#10;" strokeweight=".3pt">
                        <v:stroke endcap="round"/>
                      </v:line>
                      <v:line id="Line 969" o:spid="_x0000_s1130" style="position:absolute;flip:x;visibility:visible;mso-wrap-style:square" from="25793,24993" to="26473,24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qJTscAAADcAAAADwAAAGRycy9kb3ducmV2LnhtbESP3WoCMRSE7wXfIRyhN6LZWhFdjVIK&#10;lpa2iH94e9gcN2s3J8smdbdv3xQEL4eZ+YZZrFpbiivVvnCs4HGYgCDOnC44V3DYrwdTED4gaywd&#10;k4Jf8rBadjsLTLVreEvXXchFhLBPUYEJoUql9Jkhi37oKuLonV1tMURZ51LX2ES4LeUoSSbSYsFx&#10;wWBFL4ay792PVXDcXN7puP4o8lcz6jfn6dfps50p9dBrn+cgArXhHr6137SC8fg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GolOxwAAANwAAAAPAAAAAAAA&#10;AAAAAAAAAKECAABkcnMvZG93bnJldi54bWxQSwUGAAAAAAQABAD5AAAAlQMAAAAA&#10;" strokeweight=".3pt">
                        <v:stroke endcap="round"/>
                      </v:line>
                      <v:rect id="Rectangle 970" o:spid="_x0000_s1131" style="position:absolute;left:24758;top:24396;width:381;height:13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SjqcEA&#10;AADcAAAADwAAAGRycy9kb3ducmV2LnhtbESP3YrCMBSE74V9h3CEvdNUKYtUo4gguOKN1Qc4NKc/&#10;mJyUJGu7b28WhL0cZuYbZrMbrRFP8qFzrGAxz0AQV0533Ci4346zFYgQkTUax6TglwLsth+TDRba&#10;DXylZxkbkSAcClTQxtgXUoaqJYth7nri5NXOW4xJ+kZqj0OCWyOXWfYlLXacFlrs6dBS9Sh/rAJ5&#10;K4/DqjQ+c+dlfTHfp2tNTqnP6bhfg4g0xv/wu33SCvI8h78z6QjI7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ko6nBAAAA3AAAAA8AAAAAAAAAAAAAAAAAmAIAAGRycy9kb3du&#10;cmV2LnhtbFBLBQYAAAAABAAEAPUAAACGAwAAAAA=&#10;" filled="f" stroked="f">
                        <v:textbox style="mso-fit-shape-to-text:t" inset="0,0,0,0">
                          <w:txbxContent>
                            <w:p w:rsidR="00BB13C3" w:rsidRDefault="00BB13C3" w:rsidP="00BB13C3">
                              <w:r>
                                <w:rPr>
                                  <w:rFonts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971" o:spid="_x0000_s1132" style="position:absolute;left:25152;top:24396;width:641;height:13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gGMsIA&#10;AADcAAAADwAAAGRycy9kb3ducmV2LnhtbESPzYoCMRCE74LvEFrwphlFRWaNIoKgixfHfYBm0vOD&#10;SWdIss7s228WFjwWVfUVtTsM1ogX+dA6VrCYZyCIS6dbrhV8Pc6zLYgQkTUax6TghwIc9uPRDnPt&#10;er7Tq4i1SBAOOSpoYuxyKUPZkMUwdx1x8irnLcYkfS21xz7BrZHLLNtIiy2nhQY7OjVUPotvq0A+&#10;inO/LYzP3Oeyupnr5V6RU2o6GY4fICIN8R3+b1+0gtVqDX9n0hG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aAYywgAAANwAAAAPAAAAAAAAAAAAAAAAAJgCAABkcnMvZG93&#10;bnJldi54bWxQSwUGAAAAAAQABAD1AAAAhwMAAAAA&#10;" filled="f" stroked="f">
                        <v:textbox style="mso-fit-shape-to-text:t" inset="0,0,0,0">
                          <w:txbxContent>
                            <w:p w:rsidR="00BB13C3" w:rsidRDefault="00BB13C3" w:rsidP="00BB13C3">
                              <w:r>
                                <w:rPr>
                                  <w:rFonts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line id="Line 972" o:spid="_x0000_s1133" style="position:absolute;flip:x;visibility:visible;mso-wrap-style:square" from="25793,21475" to="26473,21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0q1sYAAADcAAAADwAAAGRycy9kb3ducmV2LnhtbESPQWsCMRSE74L/ITzBi9SsImK3RhFB&#10;sdQi2kqvj81zs7p5WTapu/33TUHocZiZb5j5srWluFPtC8cKRsMEBHHmdMG5gs+PzdMMhA/IGkvH&#10;pOCHPCwX3c4cU+0aPtL9FHIRIexTVGBCqFIpfWbIoh+6ijh6F1dbDFHWudQ1NhFuSzlOkqm0WHBc&#10;MFjR2lB2O31bBefD9ZXOm7ci35rxoLnM3r/27bNS/V67egERqA3/4Ud7pxVMJlP4OxOPgF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xtKtbGAAAA3AAAAA8AAAAAAAAA&#10;AAAAAAAAoQIAAGRycy9kb3ducmV2LnhtbFBLBQYAAAAABAAEAPkAAACUAwAAAAA=&#10;" strokeweight=".3pt">
                        <v:stroke endcap="round"/>
                      </v:line>
                      <v:rect id="Rectangle 973" o:spid="_x0000_s1134" style="position:absolute;left:24758;top:20872;width:381;height:13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Y93sIA&#10;AADcAAAADwAAAGRycy9kb3ducmV2LnhtbESPzYoCMRCE74LvEFrwphlFVGaNIoKgixfHfYBm0vOD&#10;SWdIss7s228WFjwWVfUVtTsM1ogX+dA6VrCYZyCIS6dbrhV8Pc6zLYgQkTUax6TghwIc9uPRDnPt&#10;er7Tq4i1SBAOOSpoYuxyKUPZkMUwdx1x8irnLcYkfS21xz7BrZHLLFtLiy2nhQY7OjVUPotvq0A+&#10;inO/LYzP3Oeyupnr5V6RU2o6GY4fICIN8R3+b1+0gtVqA39n0hG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9j3ewgAAANwAAAAPAAAAAAAAAAAAAAAAAJgCAABkcnMvZG93&#10;bnJldi54bWxQSwUGAAAAAAQABAD1AAAAhwMAAAAA&#10;" filled="f" stroked="f">
                        <v:textbox style="mso-fit-shape-to-text:t" inset="0,0,0,0">
                          <w:txbxContent>
                            <w:p w:rsidR="00BB13C3" w:rsidRDefault="00BB13C3" w:rsidP="00BB13C3">
                              <w:r>
                                <w:rPr>
                                  <w:rFonts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974" o:spid="_x0000_s1135" style="position:absolute;left:25152;top:20872;width:641;height:13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mprMAA&#10;AADcAAAADwAAAGRycy9kb3ducmV2LnhtbERPS2rDMBDdF3IHMYHsGrkhFONaDqUQSEI2sXuAwRp/&#10;qDQykhK7t68WgS4f718eFmvEg3wYHSt422YgiFunR+4VfDfH1xxEiMgajWNS8EsBDtXqpcRCu5lv&#10;9KhjL1IIhwIVDDFOhZShHchi2LqJOHGd8xZjgr6X2uOcwq2Ruyx7lxZHTg0DTvQ1UPtT360C2dTH&#10;Oa+Nz9xl113N+XTryCm1WS+fHyAiLfFf/HSftIL9Pq1NZ9IRkN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WmprMAAAADcAAAADwAAAAAAAAAAAAAAAACYAgAAZHJzL2Rvd25y&#10;ZXYueG1sUEsFBgAAAAAEAAQA9QAAAIUDAAAAAA==&#10;" filled="f" stroked="f">
                        <v:textbox style="mso-fit-shape-to-text:t" inset="0,0,0,0">
                          <w:txbxContent>
                            <w:p w:rsidR="00BB13C3" w:rsidRDefault="00BB13C3" w:rsidP="00BB13C3">
                              <w:r>
                                <w:rPr>
                                  <w:rFonts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line id="Line 975" o:spid="_x0000_s1136" style="position:absolute;flip:x;visibility:visible;mso-wrap-style:square" from="25793,17951" to="26473,17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K+pMYAAADcAAAADwAAAGRycy9kb3ducmV2LnhtbESPQWsCMRSE7wX/Q3hCL6VmFRFdjSKC&#10;xVKl1FZ6fWyem9XNy7KJ7vbfN4LgcZiZb5jZorWluFLtC8cK+r0EBHHmdMG5gp/v9esYhA/IGkvH&#10;pOCPPCzmnacZpto1/EXXfchFhLBPUYEJoUql9Jkhi77nKuLoHV1tMURZ51LX2ES4LeUgSUbSYsFx&#10;wWBFK0PZeX+xCg6fp3c6rD+K/M0MXprjePe7bSdKPXfb5RREoDY8wvf2RisYDidwOxOPgJz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3yvqTGAAAA3AAAAA8AAAAAAAAA&#10;AAAAAAAAoQIAAGRycy9kb3ducmV2LnhtbFBLBQYAAAAABAAEAPkAAACUAwAAAAA=&#10;" strokeweight=".3pt">
                        <v:stroke endcap="round"/>
                      </v:line>
                      <v:rect id="Rectangle 976" o:spid="_x0000_s1137" style="position:absolute;left:24758;top:17348;width:381;height:13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Yzd78A&#10;AADcAAAADwAAAGRycy9kb3ducmV2LnhtbERPy4rCMBTdC/MP4Q7MTtMRFalGkQFBBze2fsCluX1g&#10;clOSaOvfTxYDLg/nvd2P1ogn+dA5VvA9y0AQV0533Ci4lcfpGkSIyBqNY1LwogD73cdki7l2A1/p&#10;WcRGpBAOOSpoY+xzKUPVksUwcz1x4mrnLcYEfSO1xyGFWyPnWbaSFjtODS329NNSdS8eVoEsi+Ow&#10;LozP3O+8vpjz6VqTU+rrczxsQEQa41v87z5pBYtlmp/OpCMgd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xjN3vwAAANwAAAAPAAAAAAAAAAAAAAAAAJgCAABkcnMvZG93bnJl&#10;di54bWxQSwUGAAAAAAQABAD1AAAAhAMAAAAA&#10;" filled="f" stroked="f">
                        <v:textbox style="mso-fit-shape-to-text:t" inset="0,0,0,0">
                          <w:txbxContent>
                            <w:p w:rsidR="00BB13C3" w:rsidRDefault="00BB13C3" w:rsidP="00BB13C3">
                              <w:r>
                                <w:rPr>
                                  <w:rFonts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977" o:spid="_x0000_s1138" style="position:absolute;left:25152;top:17348;width:641;height:13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qW7MIA&#10;AADcAAAADwAAAGRycy9kb3ducmV2LnhtbESPzYoCMRCE74LvEFrwphlFFxmNIoLgLl4cfYBm0vOD&#10;SWdIojP79puFhT0WVfUVtTsM1og3+dA6VrCYZyCIS6dbrhU87ufZBkSIyBqNY1LwTQEO+/Foh7l2&#10;Pd/oXcRaJAiHHBU0MXa5lKFsyGKYu444eZXzFmOSvpbaY5/g1shlln1Iiy2nhQY7OjVUPouXVSDv&#10;xbnfFMZn7mtZXc3n5VaRU2o6GY5bEJGG+B/+a1+0gtV6Ab9n0hG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ipbswgAAANwAAAAPAAAAAAAAAAAAAAAAAJgCAABkcnMvZG93&#10;bnJldi54bWxQSwUGAAAAAAQABAD1AAAAhwMAAAAA&#10;" filled="f" stroked="f">
                        <v:textbox style="mso-fit-shape-to-text:t" inset="0,0,0,0">
                          <w:txbxContent>
                            <w:p w:rsidR="00BB13C3" w:rsidRDefault="00BB13C3" w:rsidP="00BB13C3">
                              <w:r>
                                <w:rPr>
                                  <w:rFonts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line id="Line 978" o:spid="_x0000_s1139" style="position:absolute;flip:x;visibility:visible;mso-wrap-style:square" from="25793,14433" to="26473,14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+6CMcAAADcAAAADwAAAGRycy9kb3ducmV2LnhtbESP3WrCQBSE7wt9h+UUvCm6aWiLRlcp&#10;gqWiRfzD20P2mE2bPRuyWxPf3i0UejnMzDfMZNbZSlyo8aVjBU+DBARx7nTJhYLDftEfgvABWWPl&#10;mBRcycNsen83wUy7lrd02YVCRAj7DBWYEOpMSp8bsugHriaO3tk1FkOUTSF1g22E20qmSfIqLZYc&#10;FwzWNDeUf+9+rILj5mtJx8WqLN5N+tieh5+ndTdSqvfQvY1BBOrCf/iv/aEVPL+k8HsmHgE5v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j7oIxwAAANwAAAAPAAAAAAAA&#10;AAAAAAAAAKECAABkcnMvZG93bnJldi54bWxQSwUGAAAAAAQABAD5AAAAlQMAAAAA&#10;" strokeweight=".3pt">
                        <v:stroke endcap="round"/>
                      </v:line>
                      <v:line id="Line 979" o:spid="_x0000_s1140" style="position:absolute;flip:x;visibility:visible;mso-wrap-style:square" from="25793,10909" to="26473,109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Mfk8cAAADcAAAADwAAAGRycy9kb3ducmV2LnhtbESPQWsCMRSE74L/IbyCF6lZtS12axQR&#10;FKUtpbbS62Pz3KxuXpZN6q7/vikIHoeZ+YaZzltbijPVvnCsYDhIQBBnThecK/j+Wt1PQPiArLF0&#10;TAou5GE+63ammGrX8CeddyEXEcI+RQUmhCqV0meGLPqBq4ijd3C1xRBlnUtdYxPhtpSjJHmSFguO&#10;CwYrWhrKTrtfq2D/cdzSfvVa5Gsz6jeHyfvPW/usVO+uXbyACNSGW/ja3mgFD49j+D8Tj4Cc/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wx+TxwAAANwAAAAPAAAAAAAA&#10;AAAAAAAAAKECAABkcnMvZG93bnJldi54bWxQSwUGAAAAAAQABAD5AAAAlQMAAAAA&#10;" strokeweight=".3pt">
                        <v:stroke endcap="round"/>
                      </v:line>
                      <v:rect id="Rectangle 980" o:spid="_x0000_s1141" style="position:absolute;left:25152;top:10312;width:641;height:13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01dMIA&#10;AADcAAAADwAAAGRycy9kb3ducmV2LnhtbESPzYoCMRCE74LvEFrwphlFRWaNIoKgixfHfYBm0vOD&#10;SWdIss7s228WFjwWVfUVtTsM1ogX+dA6VrCYZyCIS6dbrhV8Pc6zLYgQkTUax6TghwIc9uPRDnPt&#10;er7Tq4i1SBAOOSpoYuxyKUPZkMUwdx1x8irnLcYkfS21xz7BrZHLLNtIiy2nhQY7OjVUPotvq0A+&#10;inO/LYzP3Oeyupnr5V6RU2o6GY4fICIN8R3+b1+0gtV6BX9n0hG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/TV0wgAAANwAAAAPAAAAAAAAAAAAAAAAAJgCAABkcnMvZG93&#10;bnJldi54bWxQSwUGAAAAAAQABAD1AAAAhwMAAAAA&#10;" filled="f" stroked="f">
                        <v:textbox style="mso-fit-shape-to-text:t" inset="0,0,0,0">
                          <w:txbxContent>
                            <w:p w:rsidR="00BB13C3" w:rsidRDefault="00BB13C3" w:rsidP="00BB13C3">
                              <w:r>
                                <w:rPr>
                                  <w:rFonts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line id="Line 981" o:spid="_x0000_s1142" style="position:absolute;flip:x;visibility:visible;mso-wrap-style:square" from="25793,7391" to="26473,7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YifMcAAADcAAAADwAAAGRycy9kb3ducmV2LnhtbESP3WoCMRSE7wXfIRyhN6LZShVdjVIK&#10;lpa2iH94e9gcN2s3J8smdbdv3xQEL4eZ+YZZrFpbiivVvnCs4HGYgCDOnC44V3DYrwdTED4gaywd&#10;k4Jf8rBadjsLTLVreEvXXchFhLBPUYEJoUql9Jkhi37oKuLonV1tMURZ51LX2ES4LeUoSSbSYsFx&#10;wWBFL4ay792PVXDcXN7puP4o8lcz6jfn6dfps50p9dBrn+cgArXhHr6137SCp/EY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ZiJ8xwAAANwAAAAPAAAAAAAA&#10;AAAAAAAAAKECAABkcnMvZG93bnJldi54bWxQSwUGAAAAAAQABAD5AAAAlQMAAAAA&#10;" strokeweight=".3pt">
                        <v:stroke endcap="round"/>
                      </v:line>
                      <v:rect id="Rectangle 982" o:spid="_x0000_s1143" style="position:absolute;left:25152;top:6788;width:641;height:13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MOmMIA&#10;AADcAAAADwAAAGRycy9kb3ducmV2LnhtbESPzYoCMRCE74LvEFrwphnFFZk1igiCLl4c9wGaSc8P&#10;Jp0hyTqzb28WhD0WVfUVtd0P1ogn+dA6VrCYZyCIS6dbrhV830+zDYgQkTUax6TglwLsd+PRFnPt&#10;er7Rs4i1SBAOOSpoYuxyKUPZkMUwdx1x8irnLcYkfS21xz7BrZHLLFtLiy2nhQY7OjZUPoofq0De&#10;i1O/KYzP3NeyuprL+VaRU2o6GQ6fICIN8T/8bp+1gtXHGv7OpCM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Yw6YwgAAANwAAAAPAAAAAAAAAAAAAAAAAJgCAABkcnMvZG93&#10;bnJldi54bWxQSwUGAAAAAAQABAD1AAAAhwMAAAAA&#10;" filled="f" stroked="f">
                        <v:textbox style="mso-fit-shape-to-text:t" inset="0,0,0,0">
                          <w:txbxContent>
                            <w:p w:rsidR="00BB13C3" w:rsidRDefault="00BB13C3" w:rsidP="00BB13C3">
                              <w:r>
                                <w:rPr>
                                  <w:rFonts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line id="Line 983" o:spid="_x0000_s1144" style="position:absolute;flip:x;visibility:visible;mso-wrap-style:square" from="25793,3867" to="26473,38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gZkMcAAADcAAAADwAAAGRycy9kb3ducmV2LnhtbESPQWsCMRSE74L/IbyCF6lZxbZ2axQR&#10;FKUtpbbS62Pz3KxuXpZN6q7/vikIHoeZ+YaZzltbijPVvnCsYDhIQBBnThecK/j+Wt1PQPiArLF0&#10;TAou5GE+63ammGrX8CeddyEXEcI+RQUmhCqV0meGLPqBq4ijd3C1xRBlnUtdYxPhtpSjJHmUFguO&#10;CwYrWhrKTrtfq2D/cdzSfvVa5Gsz6jeHyfvPW/usVO+uXbyACNSGW/ja3mgF44cn+D8Tj4Cc/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+BmQxwAAANwAAAAPAAAAAAAA&#10;AAAAAAAAAKECAABkcnMvZG93bnJldi54bWxQSwUGAAAAAAQABAD5AAAAlQMAAAAA&#10;" strokeweight=".3pt">
                        <v:stroke endcap="round"/>
                      </v:line>
                      <v:rect id="Rectangle 984" o:spid="_x0000_s1145" style="position:absolute;left:25152;top:3263;width:641;height:13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A/cb8A&#10;AADcAAAADwAAAGRycy9kb3ducmV2LnhtbERPy4rCMBTdC/MP4Q7MTtMRFalGkQFBBze2fsCluX1g&#10;clOSaOvfTxYDLg/nvd2P1ogn+dA5VvA9y0AQV0533Ci4lcfpGkSIyBqNY1LwogD73cdki7l2A1/p&#10;WcRGpBAOOSpoY+xzKUPVksUwcz1x4mrnLcYEfSO1xyGFWyPnWbaSFjtODS329NNSdS8eVoEsi+Ow&#10;LozP3O+8vpjz6VqTU+rrczxsQEQa41v87z5pBYtlWpvOpCMgd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sD9xvwAAANwAAAAPAAAAAAAAAAAAAAAAAJgCAABkcnMvZG93bnJl&#10;di54bWxQSwUGAAAAAAQABAD1AAAAhAMAAAAA&#10;" filled="f" stroked="f">
                        <v:textbox style="mso-fit-shape-to-text:t" inset="0,0,0,0">
                          <w:txbxContent>
                            <w:p w:rsidR="00BB13C3" w:rsidRDefault="00BB13C3" w:rsidP="00BB13C3">
                              <w:r>
                                <w:rPr>
                                  <w:rFonts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shape id="Freeform 985" o:spid="_x0000_s1146" style="position:absolute;left:12992;top:2546;width:438;height:717;visibility:visible;mso-wrap-style:square;v-text-anchor:top" coordsize="69,1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Ce5MYA&#10;AADcAAAADwAAAGRycy9kb3ducmV2LnhtbESPQWvCQBSE74L/YXlCb83G0pQaXUWFQg8ealraHp/Z&#10;ZxLMvg27W43++q4geBxm5htmtuhNK47kfGNZwThJQRCXVjdcKfj6fHt8BeEDssbWMik4k4fFfDiY&#10;Ya7tibd0LEIlIoR9jgrqELpcSl/WZNAntiOO3t46gyFKV0nt8BThppVPafoiDTYcF2rsaF1TeSj+&#10;jIIfufqVlzL72G0mZq8Ld86q77VSD6N+OQURqA/38K39rhU8ZxO4nolHQM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GCe5MYAAADcAAAADwAAAAAAAAAAAAAAAACYAgAAZHJz&#10;L2Rvd25yZXYueG1sUEsFBgAAAAAEAAQA9QAAAIsDAAAAAA==&#10;" path="m12,l69,98,,113,12,xe" fillcolor="blue" strokecolor="blue" strokeweight=".45pt">
                        <v:stroke endcap="round"/>
                        <v:path arrowok="t" o:connecttype="custom" o:connectlocs="7620,0;43815,62230;0,71755;7620,0" o:connectangles="0,0,0,0"/>
                      </v:shape>
                      <v:shape id="Freeform 986" o:spid="_x0000_s1147" style="position:absolute;left:38830;top:25603;width:444;height:711;visibility:visible;mso-wrap-style:square;v-text-anchor:top" coordsize="70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w6GMAA&#10;AADcAAAADwAAAGRycy9kb3ducmV2LnhtbERPTU/CQBC9m/gfNmPCxcgWYlArCyEYEq8CidexO3YL&#10;3dmmO0Lh1zsHE48v73u+HGJrTtTnJrGDybgAQ1wl33DtYL/bPDyDyYLssU1MDi6UYbm4vZlj6dOZ&#10;P+i0ldpoCOcSHQSRrrQ2V4Ei5nHqiJX7Tn1EUdjX1vd41vDY2mlRzGzEhrUhYEfrQNVx+xMdPL4N&#10;n1/55en+EFAQ7WTnN3J1bnQ3rF7BCA3yL/5zv3v1zXS+ntEjYB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nw6GMAAAADcAAAADwAAAAAAAAAAAAAAAACYAgAAZHJzL2Rvd25y&#10;ZXYueG1sUEsFBgAAAAAEAAQA9QAAAIUDAAAAAA==&#10;" path="m57,112l,15,70,,57,112xe" fillcolor="blue" strokecolor="blue" strokeweight=".45pt">
                        <v:stroke endcap="round"/>
                        <v:path arrowok="t" o:connecttype="custom" o:connectlocs="36195,71120;0,9525;44450,0;36195,71120" o:connectangles="0,0,0,0"/>
                      </v:shape>
                      <v:shape id="Freeform 987" o:spid="_x0000_s1148" style="position:absolute;left:13068;top:2546;width:26124;height:23768;visibility:visible;mso-wrap-style:square;v-text-anchor:top" coordsize="4114,37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u8rcQA&#10;AADcAAAADwAAAGRycy9kb3ducmV2LnhtbESPQYvCMBSE78L+h/AW9iJr6ipFqlFUEBZURF3w+mie&#10;TbF5KU3U7r83guBxmPlmmMmstZW4UeNLxwr6vQQEce50yYWCv+PqewTCB2SNlWNS8E8eZtOPzgQz&#10;7e68p9shFCKWsM9QgQmhzqT0uSGLvudq4uidXWMxRNkUUjd4j+W2kj9JkkqLJccFgzUtDeWXw9Uq&#10;GG5XZrC8ank6Lc7Hdd7d7Ex3pNTXZzsfgwjUhnf4Rf/qyKV9eJ6JR0B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LvK3EAAAA3AAAAA8AAAAAAAAAAAAAAAAAmAIAAGRycy9k&#10;b3ducmV2LnhtbFBLBQYAAAAABAAEAPUAAACJAwAAAAA=&#10;" path="m,l22,117r13,65l47,244r13,59l72,361r13,55l97,470r13,51l123,571r12,48l148,665r12,45l173,753r12,42l198,835r13,39l223,912r13,37l248,985r13,35l273,1053r13,33l298,1118r13,32l324,1180r12,29l349,1238r12,29l374,1294r12,28l399,1348r12,26l424,1400r13,25l449,1449r13,25l474,1498r13,23l500,1544r12,22l524,1589r13,22l550,1633r12,21l575,1675r13,21l600,1717r13,20l625,1758r13,19l650,1797r13,20l675,1836r13,19l701,1873r12,19l726,1910r12,18l751,1946r12,17l776,1981r12,17l801,2015r13,16l826,2047r13,16l851,2079r13,16l876,2110r13,15l901,2139r13,15l927,2168r12,14l952,2195r12,13l977,2221r12,13l1002,2246r13,12l1027,2269r13,11l1052,2291r13,10l1077,2311r13,10l1102,2330r13,9l1128,2347r12,8l1153,2363r12,7l1178,2377r13,6l1203,2389r12,5l1228,2400r13,4l1253,2408r13,4l1278,2415r13,3l1304,2421r12,2l1329,2424r12,1l1354,2426r12,l1379,2426r13,-1l1404,2424r13,-1l1429,2420r13,-2l1454,2415r13,-4l1479,2408r13,-5l1505,2399r12,-6l1530,2388r12,-6l1555,2375r12,-6l1580,2362r12,-8l1605,2346r13,-8l1630,2329r13,-10l1655,2310r13,-10l1680,2290r13,-11l1705,2269r13,-12l1731,2246r12,-12l1756,2222r12,-13l1781,2197r12,-13l1806,2171r13,-14l1831,2144r13,-14l1856,2116r13,-14l1882,2087r12,-15l1906,2058r13,-15l1932,2027r12,-15l1957,1997r12,-15l1982,1966r13,-16l2007,1935r12,-16l2032,1903r13,-16l2057,1872r13,-16l2082,1840r13,-16l2108,1809r12,-16l2133,1777r12,-15l2158,1746r12,-15l2183,1716r13,-15l2208,1686r13,-15l2233,1656r13,-14l2258,1628r13,-14l2283,1600r13,-14l2309,1573r12,-14l2334,1546r12,-12l2359,1521r12,-12l2384,1498r12,-12l2409,1475r13,-11l2434,1453r13,-10l2459,1433r13,-9l2484,1415r13,-9l2509,1398r13,-8l2535,1382r12,-7l2560,1368r13,-6l2585,1355r12,-5l2610,1345r13,-5l2635,1336r13,-4l2660,1329r13,-3l2686,1323r12,-2l2710,1319r13,-1l2736,1318r12,-1l2761,1317r12,1l2786,1319r13,2l2811,1323r13,2l2836,1328r13,3l2861,1335r13,4l2886,1344r13,5l2912,1354r12,6l2937,1367r12,6l2962,1381r12,7l2987,1396r13,9l3012,1414r13,9l3037,1432r13,10l3062,1453r13,10l3087,1474r13,12l3113,1498r12,12l3138,1522r12,13l3163,1548r12,14l3188,1575r12,15l3213,1604r13,15l3238,1634r13,15l3263,1664r13,16l3288,1696r13,16l3313,1729r13,17l3339,1762r12,18l3364,1797r13,18l3389,1833r12,18l3414,1870r13,18l3439,1908r13,19l3464,1946r13,20l3490,1986r12,20l3515,2026r12,21l3540,2068r12,21l3565,2111r12,21l3590,2154r13,23l3615,2199r13,24l3640,2246r13,24l3665,2294r13,25l3690,2344r13,25l3716,2395r12,27l3741,2449r12,28l3766,2505r12,29l3791,2564r13,30l3816,2625r13,32l3841,2690r13,34l3866,2758r13,36l3891,2831r13,38l3917,2908r12,41l3942,2991r12,43l3967,3078r12,47l3992,3173r12,49l4017,3274r13,53l4042,3383r13,57l4067,3500r13,62l4092,3626r22,117e" filled="f" strokecolor="blue" strokeweight=".45pt">
                        <v:stroke endcap="round"/>
                        <v:path arrowok="t" o:connecttype="custom" o:connectlocs="45720,229235;93980,422275;141605,579120;189230,709930;237490,821690;285115,920115;332740,1009015;381000,1090295;428625,1165860;476885,1235710;524510,1299845;572135,1358265;620395,1410335;668020,1454785;716280,1490345;763905,1517015;811530,1533525;859790,1540510;907415,1536700;955675,1523365;1003300,1499870;1050925,1466850;1099185,1426210;1146810,1378585;1195070,1325245;1242695,1268095;1290320,1208405;1338580,1148715;1386205,1089660;1433830,1033780;1482090,981710;1529715,936625;1577340,898525;1625600,868680;1673225,848360;1720850,837565;1769110,837565;1816735,847725;1864995,868045;1912620,897890;1960245,935990;2008505,982980;2056130,1037590;2103755,1097915;2152015,1163955;2199640,1235710;2247900,1313180;2295525,1396365;2343150,1488440;2391410,1590675;2439035,1708150;2487295,1846580;2534920,2014855;2582545,2222500" o:connectangles="0,0,0,0,0,0,0,0,0,0,0,0,0,0,0,0,0,0,0,0,0,0,0,0,0,0,0,0,0,0,0,0,0,0,0,0,0,0,0,0,0,0,0,0,0,0,0,0,0,0,0,0,0,0"/>
                      </v:shape>
                      <v:oval id="Oval 988" o:spid="_x0000_s1149" style="position:absolute;left:30391;top:10769;width:19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SZi8gA&#10;AADcAAAADwAAAGRycy9kb3ducmV2LnhtbESP3WoCMRSE74W+QzgFb6RmlSLtahRRBCliqf3B3h03&#10;p5vFzcmSpLr16Ruh0MthZr5hJrPW1uJEPlSOFQz6GQjiwumKSwVvr6u7BxAhImusHZOCHwowm950&#10;Jphrd+YXOu1iKRKEQ44KTIxNLmUoDFkMfdcQJ+/LeYsxSV9K7fGc4LaWwywbSYsVpwWDDS0MFcfd&#10;t1WwXl7ezcfhePjcP/tttXnsmfnTVqnubTsfg4jUxv/wX3utFdyPhnA9k46AnP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JJmLyAAAANwAAAAPAAAAAAAAAAAAAAAAAJgCAABk&#10;cnMvZG93bnJldi54bWxQSwUGAAAAAAQABAD1AAAAjQMAAAAA&#10;" fillcolor="#787878" strokeweight=".3pt">
                        <v:stroke endcap="round"/>
                      </v:oval>
                      <v:oval id="Oval 989" o:spid="_x0000_s1150" style="position:absolute;left:21596;top:17811;width:197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g8EMgA&#10;AADcAAAADwAAAGRycy9kb3ducmV2LnhtbESPUUsCQRSF3wP/w3AFXyJn05DaHEUKQSQULaXerju3&#10;ncWdO8vMqFu/vgmCHg/nnO9wxtPW1uJMPlSOFdz2MxDEhdMVlwreXuc39yBCRNZYOyYFXxRgOulc&#10;jTHX7sIbOm9jKRKEQ44KTIxNLmUoDFkMfdcQJ+/TeYsxSV9K7fGS4LaWgywbSYsVpwWDDT0ZKo7b&#10;k1WweP7emf3hePh4X/tV9fJwbWbLlVK9bjt7BBGpjf/hv/ZCK7gbDeH3TDoCcvI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NaDwQyAAAANwAAAAPAAAAAAAAAAAAAAAAAJgCAABk&#10;cnMvZG93bnJldi54bWxQSwUGAAAAAAQABAD1AAAAjQMAAAAA&#10;" fillcolor="#787878" strokeweight=".3pt">
                        <v:stroke endcap="round"/>
                      </v:oval>
                      <w10:anchorlock/>
                    </v:group>
                  </w:pict>
                </mc:Fallback>
              </mc:AlternateContent>
            </w:r>
          </w:p>
        </w:tc>
      </w:tr>
      <w:tr w:rsidR="00BB13C3" w:rsidRPr="0050406E" w:rsidTr="003F468C">
        <w:tc>
          <w:tcPr>
            <w:tcW w:w="7513" w:type="dxa"/>
            <w:tcBorders>
              <w:top w:val="nil"/>
              <w:right w:val="nil"/>
            </w:tcBorders>
          </w:tcPr>
          <w:p w:rsidR="00BB13C3" w:rsidRPr="00284EFB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 xml:space="preserve">               </w:t>
            </w:r>
            <w:r w:rsidRPr="00284EFB">
              <w:rPr>
                <w:rFonts w:cs="Arial"/>
                <w:szCs w:val="22"/>
              </w:rPr>
              <w:t>Roots at (-3.08, 0), (0,0) and (3.08, 0)</w:t>
            </w:r>
          </w:p>
          <w:p w:rsidR="00BB13C3" w:rsidRPr="00F07AFB" w:rsidRDefault="00BB13C3" w:rsidP="003F468C">
            <w:pPr>
              <w:pStyle w:val="ListParagraph"/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 xml:space="preserve">   Minimum at (-1.57, -1)      Maximum at (1.57, 1)</w:t>
            </w:r>
          </w:p>
          <w:p w:rsidR="00BB13C3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</w:p>
        </w:tc>
        <w:tc>
          <w:tcPr>
            <w:tcW w:w="1241" w:type="dxa"/>
            <w:tcBorders>
              <w:top w:val="nil"/>
              <w:left w:val="nil"/>
            </w:tcBorders>
          </w:tcPr>
          <w:p w:rsidR="00BB13C3" w:rsidRPr="0050406E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</w:p>
        </w:tc>
      </w:tr>
      <w:tr w:rsidR="00BB13C3" w:rsidRPr="0050406E" w:rsidTr="003F468C">
        <w:tc>
          <w:tcPr>
            <w:tcW w:w="7513" w:type="dxa"/>
          </w:tcPr>
          <w:p w:rsidR="00BB13C3" w:rsidRPr="0050406E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>
              <w:rPr>
                <w:szCs w:val="22"/>
              </w:rPr>
              <w:t>M</w:t>
            </w:r>
            <w:r w:rsidRPr="0050406E">
              <w:rPr>
                <w:szCs w:val="22"/>
              </w:rPr>
              <w:t>athematical behaviours</w:t>
            </w:r>
          </w:p>
        </w:tc>
        <w:tc>
          <w:tcPr>
            <w:tcW w:w="1241" w:type="dxa"/>
          </w:tcPr>
          <w:p w:rsidR="00BB13C3" w:rsidRPr="0050406E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 w:rsidRPr="0050406E">
              <w:rPr>
                <w:szCs w:val="22"/>
              </w:rPr>
              <w:t>Marks</w:t>
            </w:r>
          </w:p>
        </w:tc>
      </w:tr>
      <w:tr w:rsidR="00BB13C3" w:rsidRPr="0050406E" w:rsidTr="003F468C">
        <w:tc>
          <w:tcPr>
            <w:tcW w:w="7513" w:type="dxa"/>
          </w:tcPr>
          <w:p w:rsidR="00BB13C3" w:rsidRPr="00016F11" w:rsidRDefault="00BB13C3" w:rsidP="003F468C">
            <w:pPr>
              <w:pStyle w:val="ListParagraph"/>
              <w:tabs>
                <w:tab w:val="left" w:pos="318"/>
                <w:tab w:val="left" w:pos="992"/>
                <w:tab w:val="left" w:pos="1134"/>
                <w:tab w:val="right" w:pos="8505"/>
              </w:tabs>
              <w:spacing w:line="276" w:lineRule="auto"/>
              <w:ind w:left="644" w:right="-108"/>
              <w:contextualSpacing/>
            </w:pPr>
          </w:p>
          <w:p w:rsidR="00BB13C3" w:rsidRPr="00E23C60" w:rsidRDefault="00BB13C3" w:rsidP="00BB13C3">
            <w:pPr>
              <w:pStyle w:val="ListParagraph"/>
              <w:numPr>
                <w:ilvl w:val="0"/>
                <w:numId w:val="1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line="276" w:lineRule="auto"/>
              <w:ind w:left="644" w:right="-108" w:hanging="686"/>
              <w:contextualSpacing/>
            </w:pPr>
            <w:r>
              <w:rPr>
                <w:szCs w:val="22"/>
              </w:rPr>
              <w:t>Correct intercepts and turning points</w:t>
            </w:r>
          </w:p>
          <w:p w:rsidR="00BB13C3" w:rsidRPr="00016F11" w:rsidRDefault="00BB13C3" w:rsidP="00BB13C3">
            <w:pPr>
              <w:pStyle w:val="ListParagraph"/>
              <w:numPr>
                <w:ilvl w:val="0"/>
                <w:numId w:val="1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line="276" w:lineRule="auto"/>
              <w:ind w:left="644" w:right="-108" w:hanging="686"/>
              <w:contextualSpacing/>
            </w:pPr>
            <w:r>
              <w:rPr>
                <w:szCs w:val="22"/>
              </w:rPr>
              <w:t>Correct shape of graph</w:t>
            </w:r>
          </w:p>
          <w:p w:rsidR="00BB13C3" w:rsidRPr="00E23C60" w:rsidRDefault="00BB13C3" w:rsidP="003F468C">
            <w:pPr>
              <w:pStyle w:val="ListParagraph"/>
              <w:tabs>
                <w:tab w:val="left" w:pos="318"/>
                <w:tab w:val="left" w:pos="992"/>
                <w:tab w:val="left" w:pos="1134"/>
                <w:tab w:val="right" w:pos="8505"/>
              </w:tabs>
              <w:spacing w:line="276" w:lineRule="auto"/>
              <w:ind w:left="644" w:right="-108"/>
              <w:contextualSpacing/>
            </w:pPr>
          </w:p>
        </w:tc>
        <w:tc>
          <w:tcPr>
            <w:tcW w:w="1241" w:type="dxa"/>
          </w:tcPr>
          <w:p w:rsidR="00BB13C3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</w:p>
          <w:p w:rsidR="00BB13C3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rPr>
                <w:szCs w:val="22"/>
              </w:rPr>
              <w:t>5</w:t>
            </w:r>
          </w:p>
          <w:p w:rsidR="00BB13C3" w:rsidRPr="0050406E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rPr>
                <w:szCs w:val="22"/>
              </w:rPr>
              <w:t>1</w:t>
            </w:r>
          </w:p>
        </w:tc>
      </w:tr>
    </w:tbl>
    <w:p w:rsidR="00BB13C3" w:rsidRDefault="00BB13C3" w:rsidP="00BB13C3"/>
    <w:p w:rsidR="00BB13C3" w:rsidRDefault="00BB13C3" w:rsidP="00BB13C3"/>
    <w:p w:rsidR="00BB13C3" w:rsidRPr="00E435E2" w:rsidRDefault="00BB13C3" w:rsidP="00BB13C3">
      <w:pPr>
        <w:rPr>
          <w:b/>
        </w:rPr>
      </w:pPr>
      <w:r w:rsidRPr="00E435E2">
        <w:rPr>
          <w:b/>
        </w:rPr>
        <w:t>Question 1(b)</w:t>
      </w:r>
    </w:p>
    <w:tbl>
      <w:tblPr>
        <w:tblW w:w="875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13"/>
        <w:gridCol w:w="1241"/>
      </w:tblGrid>
      <w:tr w:rsidR="00BB13C3" w:rsidRPr="0050406E" w:rsidTr="003F468C">
        <w:tc>
          <w:tcPr>
            <w:tcW w:w="8754" w:type="dxa"/>
            <w:gridSpan w:val="2"/>
            <w:vAlign w:val="center"/>
          </w:tcPr>
          <w:p w:rsidR="00BB13C3" w:rsidRPr="00E435E2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E435E2">
              <w:rPr>
                <w:szCs w:val="22"/>
              </w:rPr>
              <w:t>Solution</w:t>
            </w:r>
          </w:p>
        </w:tc>
      </w:tr>
      <w:tr w:rsidR="00BB13C3" w:rsidRPr="0050406E" w:rsidTr="003F468C">
        <w:tc>
          <w:tcPr>
            <w:tcW w:w="8754" w:type="dxa"/>
            <w:gridSpan w:val="2"/>
            <w:vAlign w:val="center"/>
          </w:tcPr>
          <w:p w:rsidR="00BB13C3" w:rsidRDefault="00BB13C3" w:rsidP="003F468C">
            <w:pPr>
              <w:pStyle w:val="ListParagraph"/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0"/>
              <w:rPr>
                <w:rFonts w:cs="Arial"/>
              </w:rPr>
            </w:pPr>
          </w:p>
          <w:p w:rsidR="00BB13C3" w:rsidRPr="00806F02" w:rsidRDefault="00BB13C3" w:rsidP="003F468C">
            <w:pPr>
              <w:pStyle w:val="ListParagraph"/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0"/>
              <w:rPr>
                <w:rFonts w:cs="Arial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8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2"/>
                          </w:rPr>
                          <m:t>7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8"/>
                    <w:szCs w:val="22"/>
                  </w:rPr>
                  <m:t>=x-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8"/>
                            <w:szCs w:val="22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2"/>
                      </w:rPr>
                      <m:t>3!</m:t>
                    </m:r>
                  </m:den>
                </m:f>
                <m:r>
                  <w:rPr>
                    <w:rFonts w:ascii="Cambria Math" w:hAnsi="Cambria Math" w:cs="Arial"/>
                    <w:sz w:val="28"/>
                    <w:szCs w:val="22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8"/>
                            <w:szCs w:val="22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2"/>
                      </w:rPr>
                      <m:t>5!</m:t>
                    </m:r>
                  </m:den>
                </m:f>
                <m:r>
                  <w:rPr>
                    <w:rFonts w:ascii="Cambria Math" w:hAnsi="Cambria Math" w:cs="Arial"/>
                    <w:sz w:val="28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8"/>
                            <w:szCs w:val="22"/>
                          </w:rPr>
                          <m:t>7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2"/>
                      </w:rPr>
                      <m:t>7!</m:t>
                    </m:r>
                  </m:den>
                </m:f>
                <m:r>
                  <w:rPr>
                    <w:rFonts w:ascii="Cambria Math" w:hAnsi="Cambria Math" w:cs="Arial"/>
                    <w:sz w:val="28"/>
                    <w:szCs w:val="22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8"/>
                            <w:szCs w:val="22"/>
                          </w:rPr>
                          <m:t>9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2"/>
                      </w:rPr>
                      <m:t>9!</m:t>
                    </m:r>
                  </m:den>
                </m:f>
                <m:r>
                  <w:rPr>
                    <w:rFonts w:ascii="Cambria Math" w:hAnsi="Cambria Math" w:cs="Arial"/>
                    <w:sz w:val="28"/>
                    <w:szCs w:val="22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8"/>
                            <w:szCs w:val="22"/>
                          </w:rPr>
                          <m:t>11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2"/>
                      </w:rPr>
                      <m:t>11!</m:t>
                    </m:r>
                  </m:den>
                </m:f>
                <m:r>
                  <w:rPr>
                    <w:rFonts w:ascii="Cambria Math" w:hAnsi="Cambria Math" w:cs="Arial"/>
                    <w:sz w:val="28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8"/>
                            <w:szCs w:val="22"/>
                          </w:rPr>
                          <m:t>13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2"/>
                      </w:rPr>
                      <m:t>13!</m:t>
                    </m:r>
                  </m:den>
                </m:f>
              </m:oMath>
            </m:oMathPara>
          </w:p>
          <w:p w:rsidR="00BB13C3" w:rsidRPr="0050406E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</w:p>
        </w:tc>
      </w:tr>
      <w:tr w:rsidR="00BB13C3" w:rsidRPr="0050406E" w:rsidTr="003F468C">
        <w:tc>
          <w:tcPr>
            <w:tcW w:w="7513" w:type="dxa"/>
          </w:tcPr>
          <w:p w:rsidR="00BB13C3" w:rsidRPr="0050406E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 w:rsidRPr="0050406E">
              <w:rPr>
                <w:szCs w:val="22"/>
              </w:rPr>
              <w:t>Mathematical behaviours</w:t>
            </w:r>
          </w:p>
        </w:tc>
        <w:tc>
          <w:tcPr>
            <w:tcW w:w="1241" w:type="dxa"/>
          </w:tcPr>
          <w:p w:rsidR="00BB13C3" w:rsidRPr="0050406E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 w:rsidRPr="0050406E">
              <w:rPr>
                <w:szCs w:val="22"/>
              </w:rPr>
              <w:t>Marks</w:t>
            </w:r>
          </w:p>
        </w:tc>
      </w:tr>
      <w:tr w:rsidR="00BB13C3" w:rsidRPr="0050406E" w:rsidTr="003F468C">
        <w:tc>
          <w:tcPr>
            <w:tcW w:w="7513" w:type="dxa"/>
          </w:tcPr>
          <w:p w:rsidR="00BB13C3" w:rsidRPr="00016F11" w:rsidRDefault="00BB13C3" w:rsidP="003F468C">
            <w:pPr>
              <w:pStyle w:val="ListParagraph"/>
              <w:tabs>
                <w:tab w:val="left" w:pos="318"/>
                <w:tab w:val="left" w:pos="992"/>
                <w:tab w:val="left" w:pos="1134"/>
                <w:tab w:val="right" w:pos="8505"/>
              </w:tabs>
              <w:spacing w:line="276" w:lineRule="auto"/>
              <w:ind w:left="644" w:right="-108"/>
              <w:contextualSpacing/>
            </w:pPr>
          </w:p>
          <w:p w:rsidR="00BB13C3" w:rsidRDefault="00BB13C3" w:rsidP="00BB13C3">
            <w:pPr>
              <w:pStyle w:val="ListParagraph"/>
              <w:numPr>
                <w:ilvl w:val="0"/>
                <w:numId w:val="1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line="276" w:lineRule="auto"/>
              <w:ind w:left="644" w:right="-108" w:hanging="686"/>
              <w:contextualSpacing/>
            </w:pPr>
            <w:r>
              <w:rPr>
                <w:szCs w:val="22"/>
              </w:rPr>
              <w:t>Correct +/- signs for each term</w:t>
            </w:r>
          </w:p>
          <w:p w:rsidR="00BB13C3" w:rsidRDefault="00BB13C3" w:rsidP="00BB13C3">
            <w:pPr>
              <w:pStyle w:val="ListParagraph"/>
              <w:numPr>
                <w:ilvl w:val="0"/>
                <w:numId w:val="1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line="276" w:lineRule="auto"/>
              <w:ind w:left="644" w:right="-108" w:hanging="686"/>
              <w:contextualSpacing/>
            </w:pPr>
            <w:r>
              <w:rPr>
                <w:szCs w:val="22"/>
              </w:rPr>
              <w:t xml:space="preserve">Correct power of </w:t>
            </w:r>
            <m:oMath>
              <m:r>
                <w:rPr>
                  <w:rFonts w:ascii="Cambria Math" w:hAnsi="Cambria Math"/>
                  <w:szCs w:val="22"/>
                </w:rPr>
                <m:t>x</m:t>
              </m:r>
            </m:oMath>
            <w:r>
              <w:rPr>
                <w:szCs w:val="22"/>
              </w:rPr>
              <w:t xml:space="preserve"> for each term</w:t>
            </w:r>
          </w:p>
          <w:p w:rsidR="00BB13C3" w:rsidRPr="00016F11" w:rsidRDefault="00BB13C3" w:rsidP="00BB13C3">
            <w:pPr>
              <w:pStyle w:val="ListParagraph"/>
              <w:numPr>
                <w:ilvl w:val="0"/>
                <w:numId w:val="1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line="276" w:lineRule="auto"/>
              <w:ind w:left="644" w:right="-108" w:hanging="686"/>
              <w:contextualSpacing/>
            </w:pPr>
            <w:r>
              <w:rPr>
                <w:szCs w:val="22"/>
              </w:rPr>
              <w:t>Correct factorial for each term</w:t>
            </w:r>
          </w:p>
          <w:p w:rsidR="00BB13C3" w:rsidRPr="009F3DB3" w:rsidRDefault="00BB13C3" w:rsidP="003F468C">
            <w:pPr>
              <w:pStyle w:val="ListParagraph"/>
              <w:tabs>
                <w:tab w:val="left" w:pos="318"/>
                <w:tab w:val="left" w:pos="992"/>
                <w:tab w:val="left" w:pos="1134"/>
                <w:tab w:val="right" w:pos="8505"/>
              </w:tabs>
              <w:spacing w:line="276" w:lineRule="auto"/>
              <w:ind w:left="644" w:right="-108"/>
              <w:contextualSpacing/>
            </w:pPr>
          </w:p>
        </w:tc>
        <w:tc>
          <w:tcPr>
            <w:tcW w:w="1241" w:type="dxa"/>
          </w:tcPr>
          <w:p w:rsidR="00BB13C3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</w:p>
          <w:p w:rsidR="00BB13C3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rPr>
                <w:szCs w:val="22"/>
              </w:rPr>
              <w:t>1</w:t>
            </w:r>
          </w:p>
          <w:p w:rsidR="00BB13C3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rPr>
                <w:szCs w:val="22"/>
              </w:rPr>
              <w:t>1</w:t>
            </w:r>
          </w:p>
          <w:p w:rsidR="00BB13C3" w:rsidRPr="0050406E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rPr>
                <w:szCs w:val="22"/>
              </w:rPr>
              <w:t>1</w:t>
            </w:r>
          </w:p>
        </w:tc>
      </w:tr>
    </w:tbl>
    <w:p w:rsidR="00BB13C3" w:rsidRDefault="00BB13C3" w:rsidP="00BB13C3">
      <w:pPr>
        <w:rPr>
          <w:b/>
        </w:rPr>
      </w:pPr>
    </w:p>
    <w:p w:rsidR="00BB13C3" w:rsidRDefault="00BB13C3" w:rsidP="00BB13C3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BB13C3" w:rsidRDefault="00BB13C3" w:rsidP="00BB13C3">
      <w:r w:rsidRPr="00284EFB">
        <w:rPr>
          <w:b/>
        </w:rPr>
        <w:lastRenderedPageBreak/>
        <w:t>Question 1(c</w:t>
      </w:r>
      <w:r>
        <w:t>)</w:t>
      </w:r>
    </w:p>
    <w:tbl>
      <w:tblPr>
        <w:tblW w:w="875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13"/>
        <w:gridCol w:w="1241"/>
      </w:tblGrid>
      <w:tr w:rsidR="00BB13C3" w:rsidRPr="0050406E" w:rsidTr="003F468C">
        <w:trPr>
          <w:cantSplit/>
          <w:trHeight w:val="447"/>
        </w:trPr>
        <w:tc>
          <w:tcPr>
            <w:tcW w:w="8754" w:type="dxa"/>
            <w:gridSpan w:val="2"/>
            <w:vAlign w:val="center"/>
          </w:tcPr>
          <w:p w:rsidR="00BB13C3" w:rsidRPr="00284EFB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 w:rsidRPr="00404267">
              <w:rPr>
                <w:rFonts w:cs="Arial"/>
              </w:rPr>
              <w:t>Solution</w:t>
            </w:r>
          </w:p>
        </w:tc>
      </w:tr>
      <w:tr w:rsidR="00BB13C3" w:rsidRPr="0050406E" w:rsidTr="003F468C">
        <w:trPr>
          <w:cantSplit/>
          <w:trHeight w:val="668"/>
        </w:trPr>
        <w:tc>
          <w:tcPr>
            <w:tcW w:w="8754" w:type="dxa"/>
            <w:gridSpan w:val="2"/>
            <w:tcBorders>
              <w:bottom w:val="nil"/>
            </w:tcBorders>
            <w:vAlign w:val="center"/>
          </w:tcPr>
          <w:p w:rsidR="00BB13C3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 xml:space="preserve">              </w:t>
            </w:r>
          </w:p>
          <w:p w:rsidR="00BB13C3" w:rsidRPr="00981534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 xml:space="preserve">                                 </w:t>
            </w:r>
            <w:r w:rsidRPr="00981534">
              <w:rPr>
                <w:rFonts w:cs="Arial"/>
                <w:szCs w:val="22"/>
              </w:rPr>
              <w:t xml:space="preserve"> </w:t>
            </w:r>
            <m:oMath>
              <m:r>
                <w:rPr>
                  <w:rFonts w:ascii="Cambria Math" w:hAnsi="Cambria Math" w:cs="Arial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2"/>
                        </w:rPr>
                        <m:t>7</m:t>
                      </m:r>
                    </m:sub>
                  </m:sSub>
                </m:e>
              </m:d>
            </m:oMath>
          </w:p>
          <w:p w:rsidR="00BB13C3" w:rsidRPr="00FB33CB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  <w:r>
              <w:rPr>
                <w:rFonts w:cs="Arial"/>
                <w:noProof/>
              </w:rPr>
              <mc:AlternateContent>
                <mc:Choice Requires="wpc">
                  <w:drawing>
                    <wp:inline distT="0" distB="0" distL="0" distR="0" wp14:anchorId="0F2A8BFD" wp14:editId="6E492081">
                      <wp:extent cx="5324475" cy="2724150"/>
                      <wp:effectExtent l="0" t="1905" r="2540" b="0"/>
                      <wp:docPr id="378" name="Canvas 37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22" name="Line 3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72745" y="386715"/>
                                  <a:ext cx="635" cy="21126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" name="Line 38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52780" y="386715"/>
                                  <a:ext cx="635" cy="21126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" name="Line 38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32815" y="386715"/>
                                  <a:ext cx="635" cy="21126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" name="Line 38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492885" y="386715"/>
                                  <a:ext cx="635" cy="21126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6" name="Line 38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72920" y="386715"/>
                                  <a:ext cx="635" cy="21126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7" name="Line 38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052955" y="386715"/>
                                  <a:ext cx="635" cy="21126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9" name="Line 38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332990" y="386715"/>
                                  <a:ext cx="635" cy="21126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0" name="Line 38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893060" y="386715"/>
                                  <a:ext cx="635" cy="21126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" name="Line 38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173095" y="386715"/>
                                  <a:ext cx="635" cy="21126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" name="Line 38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453130" y="386715"/>
                                  <a:ext cx="635" cy="21126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3" name="Line 38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733800" y="386715"/>
                                  <a:ext cx="635" cy="21126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4" name="Line 39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293870" y="386715"/>
                                  <a:ext cx="635" cy="21126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5" name="Line 39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573905" y="386715"/>
                                  <a:ext cx="635" cy="21126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6" name="Line 39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853940" y="386715"/>
                                  <a:ext cx="635" cy="21126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" name="Line 39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212850" y="386715"/>
                                  <a:ext cx="635" cy="21126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" cap="rnd">
                                  <a:solidFill>
                                    <a:srgbClr val="66666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" name="Line 39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013835" y="386715"/>
                                  <a:ext cx="635" cy="21126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" cap="rnd">
                                  <a:solidFill>
                                    <a:srgbClr val="66666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9" name="Line 39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2745" y="2429510"/>
                                  <a:ext cx="448119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0" name="Line 39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2745" y="2359025"/>
                                  <a:ext cx="448119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" name="Line 39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2745" y="2288540"/>
                                  <a:ext cx="448119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" name="Line 39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2745" y="2218055"/>
                                  <a:ext cx="448119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" name="Line 39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2745" y="2077085"/>
                                  <a:ext cx="448119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4" name="Line 40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2745" y="2006600"/>
                                  <a:ext cx="448119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5" name="Line 40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2745" y="1936115"/>
                                  <a:ext cx="448119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6" name="Line 40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2745" y="1865630"/>
                                  <a:ext cx="448119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7" name="Line 40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2745" y="1724660"/>
                                  <a:ext cx="448119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8" name="Line 40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2745" y="1654175"/>
                                  <a:ext cx="448119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" name="Line 40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2745" y="1583690"/>
                                  <a:ext cx="448119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0" name="Line 40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2745" y="1513840"/>
                                  <a:ext cx="448119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" name="Line 40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2745" y="1372870"/>
                                  <a:ext cx="448119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" name="Line 40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2745" y="1302385"/>
                                  <a:ext cx="448119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" name="Line 40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2745" y="1231900"/>
                                  <a:ext cx="448119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4" name="Line 41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2745" y="1161415"/>
                                  <a:ext cx="448119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5" name="Line 41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2745" y="1020445"/>
                                  <a:ext cx="448119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6" name="Line 41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2745" y="949960"/>
                                  <a:ext cx="448119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7" name="Line 41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2745" y="879475"/>
                                  <a:ext cx="448119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8" name="Line 41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2745" y="809625"/>
                                  <a:ext cx="448119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9" name="Line 41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2745" y="668020"/>
                                  <a:ext cx="448119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0" name="Line 41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2745" y="598170"/>
                                  <a:ext cx="448119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" name="Line 41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2745" y="527685"/>
                                  <a:ext cx="448119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" name="Line 41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2745" y="457200"/>
                                  <a:ext cx="448119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3" name="Line 4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2745" y="2499360"/>
                                  <a:ext cx="448119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" cap="rnd">
                                  <a:solidFill>
                                    <a:srgbClr val="66666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4" name="Line 4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2745" y="2147570"/>
                                  <a:ext cx="448119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" cap="rnd">
                                  <a:solidFill>
                                    <a:srgbClr val="66666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5" name="Line 4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2745" y="1795145"/>
                                  <a:ext cx="448119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" cap="rnd">
                                  <a:solidFill>
                                    <a:srgbClr val="66666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6" name="Line 4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2745" y="1090930"/>
                                  <a:ext cx="448119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" cap="rnd">
                                  <a:solidFill>
                                    <a:srgbClr val="66666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" name="Line 4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2745" y="739140"/>
                                  <a:ext cx="448119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" cap="rnd">
                                  <a:solidFill>
                                    <a:srgbClr val="66666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8" name="Line 4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2745" y="386715"/>
                                  <a:ext cx="448119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" cap="rnd">
                                  <a:solidFill>
                                    <a:srgbClr val="66666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9" name="Line 4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2075" y="1443355"/>
                                  <a:ext cx="504190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0" name="Rectangle 4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168265" y="1443355"/>
                                  <a:ext cx="71120" cy="146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B13C3" w:rsidRPr="0097100B" w:rsidRDefault="00BB13C3" w:rsidP="00BB13C3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proofErr w:type="gramStart"/>
                                    <w:r w:rsidRPr="0097100B">
                                      <w:rPr>
                                        <w:rFonts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>x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71" name="Line 427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5088890" y="1420495"/>
                                  <a:ext cx="45085" cy="228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2" name="Line 42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88890" y="1443355"/>
                                  <a:ext cx="45085" cy="22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3" name="Line 42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2075" y="1420495"/>
                                  <a:ext cx="45720" cy="228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" name="Line 4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2075" y="1443355"/>
                                  <a:ext cx="45720" cy="22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5" name="Line 4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2745" y="1426210"/>
                                  <a:ext cx="635" cy="336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6" name="Line 4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2780" y="1426210"/>
                                  <a:ext cx="635" cy="336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7" name="Line 4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2815" y="1426210"/>
                                  <a:ext cx="635" cy="336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8" name="Line 4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92885" y="1426210"/>
                                  <a:ext cx="635" cy="336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9" name="Line 4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72920" y="1426210"/>
                                  <a:ext cx="635" cy="336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0" name="Line 4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52955" y="1426210"/>
                                  <a:ext cx="635" cy="336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1" name="Line 4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32990" y="1426210"/>
                                  <a:ext cx="635" cy="336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2" name="Line 4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93060" y="1426210"/>
                                  <a:ext cx="635" cy="336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" name="Line 4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73095" y="1426210"/>
                                  <a:ext cx="635" cy="336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4" name="Line 4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53130" y="1426210"/>
                                  <a:ext cx="635" cy="336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5" name="Line 4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33800" y="1426210"/>
                                  <a:ext cx="635" cy="336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6" name="Line 4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93870" y="1426210"/>
                                  <a:ext cx="635" cy="336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7" name="Line 4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73905" y="1426210"/>
                                  <a:ext cx="635" cy="336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8" name="Line 4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53940" y="1426210"/>
                                  <a:ext cx="635" cy="336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9" name="Line 4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2850" y="1409065"/>
                                  <a:ext cx="635" cy="679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0" name="Rectangle 4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60780" y="1481455"/>
                                  <a:ext cx="42545" cy="146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B13C3" w:rsidRPr="0097100B" w:rsidRDefault="00BB13C3" w:rsidP="00BB13C3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97100B">
                                      <w:rPr>
                                        <w:rFonts w:cs="Arial"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91" name="Rectangle 4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00785" y="1481455"/>
                                  <a:ext cx="71120" cy="146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B13C3" w:rsidRPr="0097100B" w:rsidRDefault="00BB13C3" w:rsidP="00BB13C3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97100B">
                                      <w:rPr>
                                        <w:rFonts w:cs="Arial"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92" name="Line 4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13025" y="1409065"/>
                                  <a:ext cx="635" cy="679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3" name="Line 4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13835" y="1409065"/>
                                  <a:ext cx="635" cy="679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4" name="Rectangle 4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82085" y="1481455"/>
                                  <a:ext cx="71120" cy="146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B13C3" w:rsidRPr="0097100B" w:rsidRDefault="00BB13C3" w:rsidP="00BB13C3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97100B">
                                      <w:rPr>
                                        <w:rFonts w:cs="Arial"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95" name="Line 45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613025" y="254635"/>
                                  <a:ext cx="635" cy="237680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6" name="Rectangle 4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33955" y="93980"/>
                                  <a:ext cx="201930" cy="1606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B13C3" w:rsidRPr="0097100B" w:rsidRDefault="00BB13C3" w:rsidP="00BB13C3">
                                    <w:pPr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</w:pPr>
                                    <w:proofErr w:type="gramStart"/>
                                    <w:r w:rsidRPr="0097100B"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  <w:t>f(</w:t>
                                    </w:r>
                                    <w:proofErr w:type="gramEnd"/>
                                    <w:r w:rsidRPr="0097100B"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  <w:t>x)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97" name="Line 45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90800" y="254635"/>
                                  <a:ext cx="22225" cy="450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8" name="Line 4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13025" y="254635"/>
                                  <a:ext cx="22860" cy="450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9" name="Line 455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2590800" y="2586355"/>
                                  <a:ext cx="22225" cy="450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0" name="Line 45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613025" y="2586355"/>
                                  <a:ext cx="22860" cy="450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1" name="Line 45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96515" y="2429510"/>
                                  <a:ext cx="3365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2" name="Line 4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96515" y="2359025"/>
                                  <a:ext cx="3365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" name="Line 45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96515" y="2288540"/>
                                  <a:ext cx="3365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4" name="Line 46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96515" y="2218055"/>
                                  <a:ext cx="3365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5" name="Line 4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96515" y="2077085"/>
                                  <a:ext cx="3365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6" name="Line 4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96515" y="2006600"/>
                                  <a:ext cx="3365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7" name="Line 4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96515" y="1936115"/>
                                  <a:ext cx="3365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8" name="Line 4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96515" y="1865630"/>
                                  <a:ext cx="3365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9" name="Line 4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96515" y="1724660"/>
                                  <a:ext cx="3365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0" name="Line 4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96515" y="1654175"/>
                                  <a:ext cx="3365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" name="Line 4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96515" y="1583690"/>
                                  <a:ext cx="3365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2" name="Line 4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96515" y="1513840"/>
                                  <a:ext cx="3365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3" name="Line 46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96515" y="1372870"/>
                                  <a:ext cx="3365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4" name="Line 4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96515" y="1302385"/>
                                  <a:ext cx="3365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5" name="Line 4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96515" y="1231900"/>
                                  <a:ext cx="3365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6" name="Line 4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96515" y="1161415"/>
                                  <a:ext cx="3365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7" name="Line 4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96515" y="1020445"/>
                                  <a:ext cx="3365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8" name="Line 47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96515" y="949960"/>
                                  <a:ext cx="3365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9" name="Line 47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96515" y="879475"/>
                                  <a:ext cx="3365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0" name="Line 47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96515" y="809625"/>
                                  <a:ext cx="3365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1" name="Line 4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96515" y="668020"/>
                                  <a:ext cx="3365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2" name="Line 4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96515" y="598170"/>
                                  <a:ext cx="3365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3" name="Line 47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96515" y="527685"/>
                                  <a:ext cx="3365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4" name="Line 48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96515" y="457200"/>
                                  <a:ext cx="3365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5" name="Line 48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79370" y="2499360"/>
                                  <a:ext cx="6794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6" name="Rectangle 4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75865" y="2439670"/>
                                  <a:ext cx="42545" cy="146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B13C3" w:rsidRPr="0097100B" w:rsidRDefault="00BB13C3" w:rsidP="00BB13C3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97100B">
                                      <w:rPr>
                                        <w:rFonts w:cs="Arial"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227" name="Rectangle 4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15235" y="2439670"/>
                                  <a:ext cx="71120" cy="146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B13C3" w:rsidRPr="0097100B" w:rsidRDefault="00BB13C3" w:rsidP="00BB13C3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97100B">
                                      <w:rPr>
                                        <w:rFonts w:cs="Arial"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228" name="Line 48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79370" y="2147570"/>
                                  <a:ext cx="6794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9" name="Rectangle 4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75865" y="2087245"/>
                                  <a:ext cx="42545" cy="146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B13C3" w:rsidRPr="0097100B" w:rsidRDefault="00BB13C3" w:rsidP="00BB13C3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97100B">
                                      <w:rPr>
                                        <w:rFonts w:cs="Arial"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230" name="Rectangle 4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15235" y="2087245"/>
                                  <a:ext cx="71120" cy="146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B13C3" w:rsidRPr="0097100B" w:rsidRDefault="00BB13C3" w:rsidP="00BB13C3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97100B">
                                      <w:rPr>
                                        <w:rFonts w:cs="Arial"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231" name="Line 48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79370" y="1795145"/>
                                  <a:ext cx="6794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2" name="Rectangle 4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75865" y="1734820"/>
                                  <a:ext cx="42545" cy="146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B13C3" w:rsidRPr="0097100B" w:rsidRDefault="00BB13C3" w:rsidP="00BB13C3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97100B">
                                      <w:rPr>
                                        <w:rFonts w:cs="Arial"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233" name="Rectangle 4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15235" y="1734820"/>
                                  <a:ext cx="71120" cy="146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B13C3" w:rsidRPr="0097100B" w:rsidRDefault="00BB13C3" w:rsidP="00BB13C3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97100B">
                                      <w:rPr>
                                        <w:rFonts w:cs="Arial"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234" name="Line 49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79370" y="1443355"/>
                                  <a:ext cx="6794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5" name="Line 49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79370" y="1090930"/>
                                  <a:ext cx="6794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Rectangle 4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15235" y="1031240"/>
                                  <a:ext cx="71120" cy="146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B13C3" w:rsidRPr="0097100B" w:rsidRDefault="00BB13C3" w:rsidP="00BB13C3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97100B">
                                      <w:rPr>
                                        <w:rFonts w:cs="Arial"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237" name="Line 49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79370" y="739140"/>
                                  <a:ext cx="6794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Rectangle 4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15235" y="678815"/>
                                  <a:ext cx="71120" cy="146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B13C3" w:rsidRPr="0097100B" w:rsidRDefault="00BB13C3" w:rsidP="00BB13C3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97100B">
                                      <w:rPr>
                                        <w:rFonts w:cs="Arial"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239" name="Line 49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79370" y="386715"/>
                                  <a:ext cx="6794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0" name="Rectangle 4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15235" y="326390"/>
                                  <a:ext cx="71120" cy="146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B13C3" w:rsidRPr="0097100B" w:rsidRDefault="00BB13C3" w:rsidP="00BB13C3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97100B">
                                      <w:rPr>
                                        <w:rFonts w:cs="Arial"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241" name="Freeform 497"/>
                              <wps:cNvSpPr>
                                <a:spLocks/>
                              </wps:cNvSpPr>
                              <wps:spPr bwMode="auto">
                                <a:xfrm>
                                  <a:off x="654050" y="2560955"/>
                                  <a:ext cx="44450" cy="70485"/>
                                </a:xfrm>
                                <a:custGeom>
                                  <a:avLst/>
                                  <a:gdLst>
                                    <a:gd name="T0" fmla="*/ 20 w 70"/>
                                    <a:gd name="T1" fmla="*/ 111 h 111"/>
                                    <a:gd name="T2" fmla="*/ 0 w 70"/>
                                    <a:gd name="T3" fmla="*/ 0 h 111"/>
                                    <a:gd name="T4" fmla="*/ 70 w 70"/>
                                    <a:gd name="T5" fmla="*/ 10 h 111"/>
                                    <a:gd name="T6" fmla="*/ 20 w 70"/>
                                    <a:gd name="T7" fmla="*/ 111 h 11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70" h="111">
                                      <a:moveTo>
                                        <a:pt x="20" y="111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70" y="10"/>
                                      </a:lnTo>
                                      <a:lnTo>
                                        <a:pt x="20" y="1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FF"/>
                                </a:solidFill>
                                <a:ln w="5715" cap="rnd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2" name="Freeform 49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27550" y="254635"/>
                                  <a:ext cx="45085" cy="71120"/>
                                </a:xfrm>
                                <a:custGeom>
                                  <a:avLst/>
                                  <a:gdLst>
                                    <a:gd name="T0" fmla="*/ 51 w 71"/>
                                    <a:gd name="T1" fmla="*/ 0 h 112"/>
                                    <a:gd name="T2" fmla="*/ 71 w 71"/>
                                    <a:gd name="T3" fmla="*/ 112 h 112"/>
                                    <a:gd name="T4" fmla="*/ 0 w 71"/>
                                    <a:gd name="T5" fmla="*/ 101 h 112"/>
                                    <a:gd name="T6" fmla="*/ 51 w 71"/>
                                    <a:gd name="T7" fmla="*/ 0 h 11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71" h="112">
                                      <a:moveTo>
                                        <a:pt x="51" y="0"/>
                                      </a:moveTo>
                                      <a:lnTo>
                                        <a:pt x="71" y="112"/>
                                      </a:lnTo>
                                      <a:lnTo>
                                        <a:pt x="0" y="101"/>
                                      </a:lnTo>
                                      <a:lnTo>
                                        <a:pt x="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FF"/>
                                </a:solidFill>
                                <a:ln w="5715" cap="rnd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3" name="Freeform 499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6750" y="254635"/>
                                  <a:ext cx="3893185" cy="2376805"/>
                                </a:xfrm>
                                <a:custGeom>
                                  <a:avLst/>
                                  <a:gdLst>
                                    <a:gd name="T0" fmla="*/ 88 w 6131"/>
                                    <a:gd name="T1" fmla="*/ 3116 h 3743"/>
                                    <a:gd name="T2" fmla="*/ 188 w 6131"/>
                                    <a:gd name="T3" fmla="*/ 2604 h 3743"/>
                                    <a:gd name="T4" fmla="*/ 289 w 6131"/>
                                    <a:gd name="T5" fmla="*/ 2234 h 3743"/>
                                    <a:gd name="T6" fmla="*/ 389 w 6131"/>
                                    <a:gd name="T7" fmla="*/ 1959 h 3743"/>
                                    <a:gd name="T8" fmla="*/ 490 w 6131"/>
                                    <a:gd name="T9" fmla="*/ 1751 h 3743"/>
                                    <a:gd name="T10" fmla="*/ 590 w 6131"/>
                                    <a:gd name="T11" fmla="*/ 1591 h 3743"/>
                                    <a:gd name="T12" fmla="*/ 691 w 6131"/>
                                    <a:gd name="T13" fmla="*/ 1473 h 3743"/>
                                    <a:gd name="T14" fmla="*/ 792 w 6131"/>
                                    <a:gd name="T15" fmla="*/ 1389 h 3743"/>
                                    <a:gd name="T16" fmla="*/ 892 w 6131"/>
                                    <a:gd name="T17" fmla="*/ 1339 h 3743"/>
                                    <a:gd name="T18" fmla="*/ 992 w 6131"/>
                                    <a:gd name="T19" fmla="*/ 1322 h 3743"/>
                                    <a:gd name="T20" fmla="*/ 1093 w 6131"/>
                                    <a:gd name="T21" fmla="*/ 1335 h 3743"/>
                                    <a:gd name="T22" fmla="*/ 1193 w 6131"/>
                                    <a:gd name="T23" fmla="*/ 1378 h 3743"/>
                                    <a:gd name="T24" fmla="*/ 1294 w 6131"/>
                                    <a:gd name="T25" fmla="*/ 1447 h 3743"/>
                                    <a:gd name="T26" fmla="*/ 1394 w 6131"/>
                                    <a:gd name="T27" fmla="*/ 1538 h 3743"/>
                                    <a:gd name="T28" fmla="*/ 1495 w 6131"/>
                                    <a:gd name="T29" fmla="*/ 1646 h 3743"/>
                                    <a:gd name="T30" fmla="*/ 1596 w 6131"/>
                                    <a:gd name="T31" fmla="*/ 1767 h 3743"/>
                                    <a:gd name="T32" fmla="*/ 1696 w 6131"/>
                                    <a:gd name="T33" fmla="*/ 1892 h 3743"/>
                                    <a:gd name="T34" fmla="*/ 1796 w 6131"/>
                                    <a:gd name="T35" fmla="*/ 2017 h 3743"/>
                                    <a:gd name="T36" fmla="*/ 1897 w 6131"/>
                                    <a:gd name="T37" fmla="*/ 2134 h 3743"/>
                                    <a:gd name="T38" fmla="*/ 1997 w 6131"/>
                                    <a:gd name="T39" fmla="*/ 2238 h 3743"/>
                                    <a:gd name="T40" fmla="*/ 2098 w 6131"/>
                                    <a:gd name="T41" fmla="*/ 2322 h 3743"/>
                                    <a:gd name="T42" fmla="*/ 2199 w 6131"/>
                                    <a:gd name="T43" fmla="*/ 2384 h 3743"/>
                                    <a:gd name="T44" fmla="*/ 2299 w 6131"/>
                                    <a:gd name="T45" fmla="*/ 2419 h 3743"/>
                                    <a:gd name="T46" fmla="*/ 2400 w 6131"/>
                                    <a:gd name="T47" fmla="*/ 2425 h 3743"/>
                                    <a:gd name="T48" fmla="*/ 2500 w 6131"/>
                                    <a:gd name="T49" fmla="*/ 2403 h 3743"/>
                                    <a:gd name="T50" fmla="*/ 2600 w 6131"/>
                                    <a:gd name="T51" fmla="*/ 2354 h 3743"/>
                                    <a:gd name="T52" fmla="*/ 2701 w 6131"/>
                                    <a:gd name="T53" fmla="*/ 2279 h 3743"/>
                                    <a:gd name="T54" fmla="*/ 2801 w 6131"/>
                                    <a:gd name="T55" fmla="*/ 2184 h 3743"/>
                                    <a:gd name="T56" fmla="*/ 2902 w 6131"/>
                                    <a:gd name="T57" fmla="*/ 2072 h 3743"/>
                                    <a:gd name="T58" fmla="*/ 3003 w 6131"/>
                                    <a:gd name="T59" fmla="*/ 1950 h 3743"/>
                                    <a:gd name="T60" fmla="*/ 3103 w 6131"/>
                                    <a:gd name="T61" fmla="*/ 1824 h 3743"/>
                                    <a:gd name="T62" fmla="*/ 3204 w 6131"/>
                                    <a:gd name="T63" fmla="*/ 1701 h 3743"/>
                                    <a:gd name="T64" fmla="*/ 3304 w 6131"/>
                                    <a:gd name="T65" fmla="*/ 1586 h 3743"/>
                                    <a:gd name="T66" fmla="*/ 3404 w 6131"/>
                                    <a:gd name="T67" fmla="*/ 1486 h 3743"/>
                                    <a:gd name="T68" fmla="*/ 3505 w 6131"/>
                                    <a:gd name="T69" fmla="*/ 1406 h 3743"/>
                                    <a:gd name="T70" fmla="*/ 3605 w 6131"/>
                                    <a:gd name="T71" fmla="*/ 1350 h 3743"/>
                                    <a:gd name="T72" fmla="*/ 3706 w 6131"/>
                                    <a:gd name="T73" fmla="*/ 1321 h 3743"/>
                                    <a:gd name="T74" fmla="*/ 3807 w 6131"/>
                                    <a:gd name="T75" fmla="*/ 1321 h 3743"/>
                                    <a:gd name="T76" fmla="*/ 3907 w 6131"/>
                                    <a:gd name="T77" fmla="*/ 1348 h 3743"/>
                                    <a:gd name="T78" fmla="*/ 4008 w 6131"/>
                                    <a:gd name="T79" fmla="*/ 1403 h 3743"/>
                                    <a:gd name="T80" fmla="*/ 4108 w 6131"/>
                                    <a:gd name="T81" fmla="*/ 1483 h 3743"/>
                                    <a:gd name="T82" fmla="*/ 4208 w 6131"/>
                                    <a:gd name="T83" fmla="*/ 1582 h 3743"/>
                                    <a:gd name="T84" fmla="*/ 4309 w 6131"/>
                                    <a:gd name="T85" fmla="*/ 1696 h 3743"/>
                                    <a:gd name="T86" fmla="*/ 4409 w 6131"/>
                                    <a:gd name="T87" fmla="*/ 1820 h 3743"/>
                                    <a:gd name="T88" fmla="*/ 4510 w 6131"/>
                                    <a:gd name="T89" fmla="*/ 1946 h 3743"/>
                                    <a:gd name="T90" fmla="*/ 4611 w 6131"/>
                                    <a:gd name="T91" fmla="*/ 2068 h 3743"/>
                                    <a:gd name="T92" fmla="*/ 4711 w 6131"/>
                                    <a:gd name="T93" fmla="*/ 2180 h 3743"/>
                                    <a:gd name="T94" fmla="*/ 4812 w 6131"/>
                                    <a:gd name="T95" fmla="*/ 2276 h 3743"/>
                                    <a:gd name="T96" fmla="*/ 4912 w 6131"/>
                                    <a:gd name="T97" fmla="*/ 2350 h 3743"/>
                                    <a:gd name="T98" fmla="*/ 5012 w 6131"/>
                                    <a:gd name="T99" fmla="*/ 2400 h 3743"/>
                                    <a:gd name="T100" fmla="*/ 5113 w 6131"/>
                                    <a:gd name="T101" fmla="*/ 2421 h 3743"/>
                                    <a:gd name="T102" fmla="*/ 5214 w 6131"/>
                                    <a:gd name="T103" fmla="*/ 2411 h 3743"/>
                                    <a:gd name="T104" fmla="*/ 5314 w 6131"/>
                                    <a:gd name="T105" fmla="*/ 2370 h 3743"/>
                                    <a:gd name="T106" fmla="*/ 5415 w 6131"/>
                                    <a:gd name="T107" fmla="*/ 2295 h 3743"/>
                                    <a:gd name="T108" fmla="*/ 5515 w 6131"/>
                                    <a:gd name="T109" fmla="*/ 2185 h 3743"/>
                                    <a:gd name="T110" fmla="*/ 5616 w 6131"/>
                                    <a:gd name="T111" fmla="*/ 2037 h 3743"/>
                                    <a:gd name="T112" fmla="*/ 5716 w 6131"/>
                                    <a:gd name="T113" fmla="*/ 1842 h 3743"/>
                                    <a:gd name="T114" fmla="*/ 5816 w 6131"/>
                                    <a:gd name="T115" fmla="*/ 1586 h 3743"/>
                                    <a:gd name="T116" fmla="*/ 5917 w 6131"/>
                                    <a:gd name="T117" fmla="*/ 1244 h 3743"/>
                                    <a:gd name="T118" fmla="*/ 6018 w 6131"/>
                                    <a:gd name="T119" fmla="*/ 773 h 3743"/>
                                    <a:gd name="T120" fmla="*/ 6118 w 6131"/>
                                    <a:gd name="T121" fmla="*/ 105 h 37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</a:cxnLst>
                                  <a:rect l="0" t="0" r="r" b="b"/>
                                  <a:pathLst>
                                    <a:path w="6131" h="3743">
                                      <a:moveTo>
                                        <a:pt x="0" y="3743"/>
                                      </a:moveTo>
                                      <a:lnTo>
                                        <a:pt x="13" y="3638"/>
                                      </a:lnTo>
                                      <a:lnTo>
                                        <a:pt x="25" y="3541"/>
                                      </a:lnTo>
                                      <a:lnTo>
                                        <a:pt x="38" y="3448"/>
                                      </a:lnTo>
                                      <a:lnTo>
                                        <a:pt x="50" y="3359"/>
                                      </a:lnTo>
                                      <a:lnTo>
                                        <a:pt x="63" y="3275"/>
                                      </a:lnTo>
                                      <a:lnTo>
                                        <a:pt x="75" y="3194"/>
                                      </a:lnTo>
                                      <a:lnTo>
                                        <a:pt x="88" y="3116"/>
                                      </a:lnTo>
                                      <a:lnTo>
                                        <a:pt x="101" y="3042"/>
                                      </a:lnTo>
                                      <a:lnTo>
                                        <a:pt x="113" y="2971"/>
                                      </a:lnTo>
                                      <a:lnTo>
                                        <a:pt x="126" y="2903"/>
                                      </a:lnTo>
                                      <a:lnTo>
                                        <a:pt x="138" y="2838"/>
                                      </a:lnTo>
                                      <a:lnTo>
                                        <a:pt x="151" y="2776"/>
                                      </a:lnTo>
                                      <a:lnTo>
                                        <a:pt x="163" y="2716"/>
                                      </a:lnTo>
                                      <a:lnTo>
                                        <a:pt x="176" y="2659"/>
                                      </a:lnTo>
                                      <a:lnTo>
                                        <a:pt x="188" y="2604"/>
                                      </a:lnTo>
                                      <a:lnTo>
                                        <a:pt x="201" y="2551"/>
                                      </a:lnTo>
                                      <a:lnTo>
                                        <a:pt x="214" y="2500"/>
                                      </a:lnTo>
                                      <a:lnTo>
                                        <a:pt x="226" y="2451"/>
                                      </a:lnTo>
                                      <a:lnTo>
                                        <a:pt x="239" y="2404"/>
                                      </a:lnTo>
                                      <a:lnTo>
                                        <a:pt x="251" y="2359"/>
                                      </a:lnTo>
                                      <a:lnTo>
                                        <a:pt x="264" y="2315"/>
                                      </a:lnTo>
                                      <a:lnTo>
                                        <a:pt x="276" y="2274"/>
                                      </a:lnTo>
                                      <a:lnTo>
                                        <a:pt x="289" y="2234"/>
                                      </a:lnTo>
                                      <a:lnTo>
                                        <a:pt x="301" y="2195"/>
                                      </a:lnTo>
                                      <a:lnTo>
                                        <a:pt x="314" y="2157"/>
                                      </a:lnTo>
                                      <a:lnTo>
                                        <a:pt x="327" y="2121"/>
                                      </a:lnTo>
                                      <a:lnTo>
                                        <a:pt x="339" y="2087"/>
                                      </a:lnTo>
                                      <a:lnTo>
                                        <a:pt x="352" y="2053"/>
                                      </a:lnTo>
                                      <a:lnTo>
                                        <a:pt x="364" y="2021"/>
                                      </a:lnTo>
                                      <a:lnTo>
                                        <a:pt x="377" y="1989"/>
                                      </a:lnTo>
                                      <a:lnTo>
                                        <a:pt x="389" y="1959"/>
                                      </a:lnTo>
                                      <a:lnTo>
                                        <a:pt x="402" y="1930"/>
                                      </a:lnTo>
                                      <a:lnTo>
                                        <a:pt x="415" y="1902"/>
                                      </a:lnTo>
                                      <a:lnTo>
                                        <a:pt x="427" y="1874"/>
                                      </a:lnTo>
                                      <a:lnTo>
                                        <a:pt x="440" y="1848"/>
                                      </a:lnTo>
                                      <a:lnTo>
                                        <a:pt x="452" y="1822"/>
                                      </a:lnTo>
                                      <a:lnTo>
                                        <a:pt x="465" y="1797"/>
                                      </a:lnTo>
                                      <a:lnTo>
                                        <a:pt x="477" y="1774"/>
                                      </a:lnTo>
                                      <a:lnTo>
                                        <a:pt x="490" y="1751"/>
                                      </a:lnTo>
                                      <a:lnTo>
                                        <a:pt x="502" y="1728"/>
                                      </a:lnTo>
                                      <a:lnTo>
                                        <a:pt x="515" y="1707"/>
                                      </a:lnTo>
                                      <a:lnTo>
                                        <a:pt x="528" y="1686"/>
                                      </a:lnTo>
                                      <a:lnTo>
                                        <a:pt x="540" y="1666"/>
                                      </a:lnTo>
                                      <a:lnTo>
                                        <a:pt x="553" y="1646"/>
                                      </a:lnTo>
                                      <a:lnTo>
                                        <a:pt x="565" y="1627"/>
                                      </a:lnTo>
                                      <a:lnTo>
                                        <a:pt x="578" y="1609"/>
                                      </a:lnTo>
                                      <a:lnTo>
                                        <a:pt x="590" y="1591"/>
                                      </a:lnTo>
                                      <a:lnTo>
                                        <a:pt x="603" y="1575"/>
                                      </a:lnTo>
                                      <a:lnTo>
                                        <a:pt x="615" y="1558"/>
                                      </a:lnTo>
                                      <a:lnTo>
                                        <a:pt x="628" y="1543"/>
                                      </a:lnTo>
                                      <a:lnTo>
                                        <a:pt x="641" y="1527"/>
                                      </a:lnTo>
                                      <a:lnTo>
                                        <a:pt x="653" y="1513"/>
                                      </a:lnTo>
                                      <a:lnTo>
                                        <a:pt x="666" y="1499"/>
                                      </a:lnTo>
                                      <a:lnTo>
                                        <a:pt x="679" y="1485"/>
                                      </a:lnTo>
                                      <a:lnTo>
                                        <a:pt x="691" y="1473"/>
                                      </a:lnTo>
                                      <a:lnTo>
                                        <a:pt x="704" y="1460"/>
                                      </a:lnTo>
                                      <a:lnTo>
                                        <a:pt x="716" y="1448"/>
                                      </a:lnTo>
                                      <a:lnTo>
                                        <a:pt x="728" y="1437"/>
                                      </a:lnTo>
                                      <a:lnTo>
                                        <a:pt x="741" y="1427"/>
                                      </a:lnTo>
                                      <a:lnTo>
                                        <a:pt x="754" y="1417"/>
                                      </a:lnTo>
                                      <a:lnTo>
                                        <a:pt x="766" y="1407"/>
                                      </a:lnTo>
                                      <a:lnTo>
                                        <a:pt x="779" y="1398"/>
                                      </a:lnTo>
                                      <a:lnTo>
                                        <a:pt x="792" y="1389"/>
                                      </a:lnTo>
                                      <a:lnTo>
                                        <a:pt x="804" y="1381"/>
                                      </a:lnTo>
                                      <a:lnTo>
                                        <a:pt x="817" y="1374"/>
                                      </a:lnTo>
                                      <a:lnTo>
                                        <a:pt x="829" y="1367"/>
                                      </a:lnTo>
                                      <a:lnTo>
                                        <a:pt x="842" y="1360"/>
                                      </a:lnTo>
                                      <a:lnTo>
                                        <a:pt x="854" y="1354"/>
                                      </a:lnTo>
                                      <a:lnTo>
                                        <a:pt x="867" y="1349"/>
                                      </a:lnTo>
                                      <a:lnTo>
                                        <a:pt x="879" y="1344"/>
                                      </a:lnTo>
                                      <a:lnTo>
                                        <a:pt x="892" y="1339"/>
                                      </a:lnTo>
                                      <a:lnTo>
                                        <a:pt x="905" y="1335"/>
                                      </a:lnTo>
                                      <a:lnTo>
                                        <a:pt x="917" y="1332"/>
                                      </a:lnTo>
                                      <a:lnTo>
                                        <a:pt x="930" y="1329"/>
                                      </a:lnTo>
                                      <a:lnTo>
                                        <a:pt x="942" y="1327"/>
                                      </a:lnTo>
                                      <a:lnTo>
                                        <a:pt x="955" y="1325"/>
                                      </a:lnTo>
                                      <a:lnTo>
                                        <a:pt x="967" y="1323"/>
                                      </a:lnTo>
                                      <a:lnTo>
                                        <a:pt x="980" y="1322"/>
                                      </a:lnTo>
                                      <a:lnTo>
                                        <a:pt x="992" y="1322"/>
                                      </a:lnTo>
                                      <a:lnTo>
                                        <a:pt x="1005" y="1322"/>
                                      </a:lnTo>
                                      <a:lnTo>
                                        <a:pt x="1018" y="1322"/>
                                      </a:lnTo>
                                      <a:lnTo>
                                        <a:pt x="1030" y="1323"/>
                                      </a:lnTo>
                                      <a:lnTo>
                                        <a:pt x="1043" y="1325"/>
                                      </a:lnTo>
                                      <a:lnTo>
                                        <a:pt x="1055" y="1327"/>
                                      </a:lnTo>
                                      <a:lnTo>
                                        <a:pt x="1068" y="1329"/>
                                      </a:lnTo>
                                      <a:lnTo>
                                        <a:pt x="1080" y="1332"/>
                                      </a:lnTo>
                                      <a:lnTo>
                                        <a:pt x="1093" y="1335"/>
                                      </a:lnTo>
                                      <a:lnTo>
                                        <a:pt x="1105" y="1339"/>
                                      </a:lnTo>
                                      <a:lnTo>
                                        <a:pt x="1118" y="1343"/>
                                      </a:lnTo>
                                      <a:lnTo>
                                        <a:pt x="1131" y="1348"/>
                                      </a:lnTo>
                                      <a:lnTo>
                                        <a:pt x="1143" y="1353"/>
                                      </a:lnTo>
                                      <a:lnTo>
                                        <a:pt x="1156" y="1359"/>
                                      </a:lnTo>
                                      <a:lnTo>
                                        <a:pt x="1168" y="1365"/>
                                      </a:lnTo>
                                      <a:lnTo>
                                        <a:pt x="1181" y="1371"/>
                                      </a:lnTo>
                                      <a:lnTo>
                                        <a:pt x="1193" y="1378"/>
                                      </a:lnTo>
                                      <a:lnTo>
                                        <a:pt x="1206" y="1385"/>
                                      </a:lnTo>
                                      <a:lnTo>
                                        <a:pt x="1219" y="1393"/>
                                      </a:lnTo>
                                      <a:lnTo>
                                        <a:pt x="1231" y="1401"/>
                                      </a:lnTo>
                                      <a:lnTo>
                                        <a:pt x="1244" y="1409"/>
                                      </a:lnTo>
                                      <a:lnTo>
                                        <a:pt x="1256" y="1418"/>
                                      </a:lnTo>
                                      <a:lnTo>
                                        <a:pt x="1269" y="1427"/>
                                      </a:lnTo>
                                      <a:lnTo>
                                        <a:pt x="1281" y="1437"/>
                                      </a:lnTo>
                                      <a:lnTo>
                                        <a:pt x="1294" y="1447"/>
                                      </a:lnTo>
                                      <a:lnTo>
                                        <a:pt x="1306" y="1457"/>
                                      </a:lnTo>
                                      <a:lnTo>
                                        <a:pt x="1319" y="1468"/>
                                      </a:lnTo>
                                      <a:lnTo>
                                        <a:pt x="1332" y="1479"/>
                                      </a:lnTo>
                                      <a:lnTo>
                                        <a:pt x="1344" y="1490"/>
                                      </a:lnTo>
                                      <a:lnTo>
                                        <a:pt x="1357" y="1502"/>
                                      </a:lnTo>
                                      <a:lnTo>
                                        <a:pt x="1369" y="1513"/>
                                      </a:lnTo>
                                      <a:lnTo>
                                        <a:pt x="1382" y="1525"/>
                                      </a:lnTo>
                                      <a:lnTo>
                                        <a:pt x="1394" y="1538"/>
                                      </a:lnTo>
                                      <a:lnTo>
                                        <a:pt x="1407" y="1551"/>
                                      </a:lnTo>
                                      <a:lnTo>
                                        <a:pt x="1419" y="1564"/>
                                      </a:lnTo>
                                      <a:lnTo>
                                        <a:pt x="1432" y="1577"/>
                                      </a:lnTo>
                                      <a:lnTo>
                                        <a:pt x="1445" y="1590"/>
                                      </a:lnTo>
                                      <a:lnTo>
                                        <a:pt x="1457" y="1604"/>
                                      </a:lnTo>
                                      <a:lnTo>
                                        <a:pt x="1470" y="1618"/>
                                      </a:lnTo>
                                      <a:lnTo>
                                        <a:pt x="1482" y="1632"/>
                                      </a:lnTo>
                                      <a:lnTo>
                                        <a:pt x="1495" y="1646"/>
                                      </a:lnTo>
                                      <a:lnTo>
                                        <a:pt x="1508" y="1661"/>
                                      </a:lnTo>
                                      <a:lnTo>
                                        <a:pt x="1520" y="1676"/>
                                      </a:lnTo>
                                      <a:lnTo>
                                        <a:pt x="1532" y="1690"/>
                                      </a:lnTo>
                                      <a:lnTo>
                                        <a:pt x="1545" y="1705"/>
                                      </a:lnTo>
                                      <a:lnTo>
                                        <a:pt x="1558" y="1721"/>
                                      </a:lnTo>
                                      <a:lnTo>
                                        <a:pt x="1570" y="1736"/>
                                      </a:lnTo>
                                      <a:lnTo>
                                        <a:pt x="1583" y="1751"/>
                                      </a:lnTo>
                                      <a:lnTo>
                                        <a:pt x="1596" y="1767"/>
                                      </a:lnTo>
                                      <a:lnTo>
                                        <a:pt x="1608" y="1782"/>
                                      </a:lnTo>
                                      <a:lnTo>
                                        <a:pt x="1621" y="1798"/>
                                      </a:lnTo>
                                      <a:lnTo>
                                        <a:pt x="1633" y="1814"/>
                                      </a:lnTo>
                                      <a:lnTo>
                                        <a:pt x="1646" y="1829"/>
                                      </a:lnTo>
                                      <a:lnTo>
                                        <a:pt x="1658" y="1845"/>
                                      </a:lnTo>
                                      <a:lnTo>
                                        <a:pt x="1671" y="1861"/>
                                      </a:lnTo>
                                      <a:lnTo>
                                        <a:pt x="1683" y="1877"/>
                                      </a:lnTo>
                                      <a:lnTo>
                                        <a:pt x="1696" y="1892"/>
                                      </a:lnTo>
                                      <a:lnTo>
                                        <a:pt x="1709" y="1908"/>
                                      </a:lnTo>
                                      <a:lnTo>
                                        <a:pt x="1721" y="1924"/>
                                      </a:lnTo>
                                      <a:lnTo>
                                        <a:pt x="1734" y="1940"/>
                                      </a:lnTo>
                                      <a:lnTo>
                                        <a:pt x="1746" y="1955"/>
                                      </a:lnTo>
                                      <a:lnTo>
                                        <a:pt x="1759" y="1971"/>
                                      </a:lnTo>
                                      <a:lnTo>
                                        <a:pt x="1771" y="1986"/>
                                      </a:lnTo>
                                      <a:lnTo>
                                        <a:pt x="1784" y="2002"/>
                                      </a:lnTo>
                                      <a:lnTo>
                                        <a:pt x="1796" y="2017"/>
                                      </a:lnTo>
                                      <a:lnTo>
                                        <a:pt x="1809" y="2032"/>
                                      </a:lnTo>
                                      <a:lnTo>
                                        <a:pt x="1822" y="2047"/>
                                      </a:lnTo>
                                      <a:lnTo>
                                        <a:pt x="1834" y="2062"/>
                                      </a:lnTo>
                                      <a:lnTo>
                                        <a:pt x="1847" y="2077"/>
                                      </a:lnTo>
                                      <a:lnTo>
                                        <a:pt x="1859" y="2092"/>
                                      </a:lnTo>
                                      <a:lnTo>
                                        <a:pt x="1872" y="2106"/>
                                      </a:lnTo>
                                      <a:lnTo>
                                        <a:pt x="1884" y="2120"/>
                                      </a:lnTo>
                                      <a:lnTo>
                                        <a:pt x="1897" y="2134"/>
                                      </a:lnTo>
                                      <a:lnTo>
                                        <a:pt x="1909" y="2148"/>
                                      </a:lnTo>
                                      <a:lnTo>
                                        <a:pt x="1922" y="2162"/>
                                      </a:lnTo>
                                      <a:lnTo>
                                        <a:pt x="1935" y="2175"/>
                                      </a:lnTo>
                                      <a:lnTo>
                                        <a:pt x="1947" y="2188"/>
                                      </a:lnTo>
                                      <a:lnTo>
                                        <a:pt x="1960" y="2201"/>
                                      </a:lnTo>
                                      <a:lnTo>
                                        <a:pt x="1972" y="2213"/>
                                      </a:lnTo>
                                      <a:lnTo>
                                        <a:pt x="1985" y="2226"/>
                                      </a:lnTo>
                                      <a:lnTo>
                                        <a:pt x="1997" y="2238"/>
                                      </a:lnTo>
                                      <a:lnTo>
                                        <a:pt x="2010" y="2249"/>
                                      </a:lnTo>
                                      <a:lnTo>
                                        <a:pt x="2023" y="2261"/>
                                      </a:lnTo>
                                      <a:lnTo>
                                        <a:pt x="2035" y="2272"/>
                                      </a:lnTo>
                                      <a:lnTo>
                                        <a:pt x="2048" y="2283"/>
                                      </a:lnTo>
                                      <a:lnTo>
                                        <a:pt x="2060" y="2293"/>
                                      </a:lnTo>
                                      <a:lnTo>
                                        <a:pt x="2073" y="2303"/>
                                      </a:lnTo>
                                      <a:lnTo>
                                        <a:pt x="2085" y="2313"/>
                                      </a:lnTo>
                                      <a:lnTo>
                                        <a:pt x="2098" y="2322"/>
                                      </a:lnTo>
                                      <a:lnTo>
                                        <a:pt x="2110" y="2332"/>
                                      </a:lnTo>
                                      <a:lnTo>
                                        <a:pt x="2123" y="2340"/>
                                      </a:lnTo>
                                      <a:lnTo>
                                        <a:pt x="2136" y="2348"/>
                                      </a:lnTo>
                                      <a:lnTo>
                                        <a:pt x="2148" y="2356"/>
                                      </a:lnTo>
                                      <a:lnTo>
                                        <a:pt x="2161" y="2364"/>
                                      </a:lnTo>
                                      <a:lnTo>
                                        <a:pt x="2173" y="2371"/>
                                      </a:lnTo>
                                      <a:lnTo>
                                        <a:pt x="2186" y="2378"/>
                                      </a:lnTo>
                                      <a:lnTo>
                                        <a:pt x="2199" y="2384"/>
                                      </a:lnTo>
                                      <a:lnTo>
                                        <a:pt x="2211" y="2390"/>
                                      </a:lnTo>
                                      <a:lnTo>
                                        <a:pt x="2223" y="2395"/>
                                      </a:lnTo>
                                      <a:lnTo>
                                        <a:pt x="2236" y="2400"/>
                                      </a:lnTo>
                                      <a:lnTo>
                                        <a:pt x="2249" y="2405"/>
                                      </a:lnTo>
                                      <a:lnTo>
                                        <a:pt x="2261" y="2409"/>
                                      </a:lnTo>
                                      <a:lnTo>
                                        <a:pt x="2274" y="2413"/>
                                      </a:lnTo>
                                      <a:lnTo>
                                        <a:pt x="2286" y="2416"/>
                                      </a:lnTo>
                                      <a:lnTo>
                                        <a:pt x="2299" y="2419"/>
                                      </a:lnTo>
                                      <a:lnTo>
                                        <a:pt x="2312" y="2421"/>
                                      </a:lnTo>
                                      <a:lnTo>
                                        <a:pt x="2324" y="2423"/>
                                      </a:lnTo>
                                      <a:lnTo>
                                        <a:pt x="2337" y="2424"/>
                                      </a:lnTo>
                                      <a:lnTo>
                                        <a:pt x="2349" y="2425"/>
                                      </a:lnTo>
                                      <a:lnTo>
                                        <a:pt x="2362" y="2426"/>
                                      </a:lnTo>
                                      <a:lnTo>
                                        <a:pt x="2374" y="2426"/>
                                      </a:lnTo>
                                      <a:lnTo>
                                        <a:pt x="2387" y="2426"/>
                                      </a:lnTo>
                                      <a:lnTo>
                                        <a:pt x="2400" y="2425"/>
                                      </a:lnTo>
                                      <a:lnTo>
                                        <a:pt x="2412" y="2424"/>
                                      </a:lnTo>
                                      <a:lnTo>
                                        <a:pt x="2425" y="2423"/>
                                      </a:lnTo>
                                      <a:lnTo>
                                        <a:pt x="2437" y="2420"/>
                                      </a:lnTo>
                                      <a:lnTo>
                                        <a:pt x="2450" y="2418"/>
                                      </a:lnTo>
                                      <a:lnTo>
                                        <a:pt x="2462" y="2415"/>
                                      </a:lnTo>
                                      <a:lnTo>
                                        <a:pt x="2475" y="2411"/>
                                      </a:lnTo>
                                      <a:lnTo>
                                        <a:pt x="2487" y="2408"/>
                                      </a:lnTo>
                                      <a:lnTo>
                                        <a:pt x="2500" y="2403"/>
                                      </a:lnTo>
                                      <a:lnTo>
                                        <a:pt x="2513" y="2399"/>
                                      </a:lnTo>
                                      <a:lnTo>
                                        <a:pt x="2525" y="2393"/>
                                      </a:lnTo>
                                      <a:lnTo>
                                        <a:pt x="2538" y="2388"/>
                                      </a:lnTo>
                                      <a:lnTo>
                                        <a:pt x="2550" y="2382"/>
                                      </a:lnTo>
                                      <a:lnTo>
                                        <a:pt x="2563" y="2375"/>
                                      </a:lnTo>
                                      <a:lnTo>
                                        <a:pt x="2575" y="2369"/>
                                      </a:lnTo>
                                      <a:lnTo>
                                        <a:pt x="2588" y="2362"/>
                                      </a:lnTo>
                                      <a:lnTo>
                                        <a:pt x="2600" y="2354"/>
                                      </a:lnTo>
                                      <a:lnTo>
                                        <a:pt x="2613" y="2346"/>
                                      </a:lnTo>
                                      <a:lnTo>
                                        <a:pt x="2626" y="2338"/>
                                      </a:lnTo>
                                      <a:lnTo>
                                        <a:pt x="2638" y="2329"/>
                                      </a:lnTo>
                                      <a:lnTo>
                                        <a:pt x="2651" y="2319"/>
                                      </a:lnTo>
                                      <a:lnTo>
                                        <a:pt x="2663" y="2310"/>
                                      </a:lnTo>
                                      <a:lnTo>
                                        <a:pt x="2676" y="2300"/>
                                      </a:lnTo>
                                      <a:lnTo>
                                        <a:pt x="2688" y="2290"/>
                                      </a:lnTo>
                                      <a:lnTo>
                                        <a:pt x="2701" y="2279"/>
                                      </a:lnTo>
                                      <a:lnTo>
                                        <a:pt x="2713" y="2269"/>
                                      </a:lnTo>
                                      <a:lnTo>
                                        <a:pt x="2726" y="2257"/>
                                      </a:lnTo>
                                      <a:lnTo>
                                        <a:pt x="2739" y="2246"/>
                                      </a:lnTo>
                                      <a:lnTo>
                                        <a:pt x="2751" y="2234"/>
                                      </a:lnTo>
                                      <a:lnTo>
                                        <a:pt x="2764" y="2222"/>
                                      </a:lnTo>
                                      <a:lnTo>
                                        <a:pt x="2776" y="2209"/>
                                      </a:lnTo>
                                      <a:lnTo>
                                        <a:pt x="2789" y="2197"/>
                                      </a:lnTo>
                                      <a:lnTo>
                                        <a:pt x="2801" y="2184"/>
                                      </a:lnTo>
                                      <a:lnTo>
                                        <a:pt x="2814" y="2171"/>
                                      </a:lnTo>
                                      <a:lnTo>
                                        <a:pt x="2827" y="2157"/>
                                      </a:lnTo>
                                      <a:lnTo>
                                        <a:pt x="2839" y="2144"/>
                                      </a:lnTo>
                                      <a:lnTo>
                                        <a:pt x="2852" y="2130"/>
                                      </a:lnTo>
                                      <a:lnTo>
                                        <a:pt x="2864" y="2116"/>
                                      </a:lnTo>
                                      <a:lnTo>
                                        <a:pt x="2877" y="2102"/>
                                      </a:lnTo>
                                      <a:lnTo>
                                        <a:pt x="2890" y="2087"/>
                                      </a:lnTo>
                                      <a:lnTo>
                                        <a:pt x="2902" y="2072"/>
                                      </a:lnTo>
                                      <a:lnTo>
                                        <a:pt x="2914" y="2058"/>
                                      </a:lnTo>
                                      <a:lnTo>
                                        <a:pt x="2927" y="2043"/>
                                      </a:lnTo>
                                      <a:lnTo>
                                        <a:pt x="2940" y="2027"/>
                                      </a:lnTo>
                                      <a:lnTo>
                                        <a:pt x="2952" y="2012"/>
                                      </a:lnTo>
                                      <a:lnTo>
                                        <a:pt x="2965" y="1997"/>
                                      </a:lnTo>
                                      <a:lnTo>
                                        <a:pt x="2977" y="1982"/>
                                      </a:lnTo>
                                      <a:lnTo>
                                        <a:pt x="2990" y="1966"/>
                                      </a:lnTo>
                                      <a:lnTo>
                                        <a:pt x="3003" y="1950"/>
                                      </a:lnTo>
                                      <a:lnTo>
                                        <a:pt x="3015" y="1935"/>
                                      </a:lnTo>
                                      <a:lnTo>
                                        <a:pt x="3027" y="1919"/>
                                      </a:lnTo>
                                      <a:lnTo>
                                        <a:pt x="3040" y="1903"/>
                                      </a:lnTo>
                                      <a:lnTo>
                                        <a:pt x="3053" y="1887"/>
                                      </a:lnTo>
                                      <a:lnTo>
                                        <a:pt x="3065" y="1872"/>
                                      </a:lnTo>
                                      <a:lnTo>
                                        <a:pt x="3078" y="1856"/>
                                      </a:lnTo>
                                      <a:lnTo>
                                        <a:pt x="3090" y="1840"/>
                                      </a:lnTo>
                                      <a:lnTo>
                                        <a:pt x="3103" y="1824"/>
                                      </a:lnTo>
                                      <a:lnTo>
                                        <a:pt x="3116" y="1809"/>
                                      </a:lnTo>
                                      <a:lnTo>
                                        <a:pt x="3128" y="1793"/>
                                      </a:lnTo>
                                      <a:lnTo>
                                        <a:pt x="3141" y="1777"/>
                                      </a:lnTo>
                                      <a:lnTo>
                                        <a:pt x="3153" y="1762"/>
                                      </a:lnTo>
                                      <a:lnTo>
                                        <a:pt x="3166" y="1746"/>
                                      </a:lnTo>
                                      <a:lnTo>
                                        <a:pt x="3178" y="1731"/>
                                      </a:lnTo>
                                      <a:lnTo>
                                        <a:pt x="3191" y="1716"/>
                                      </a:lnTo>
                                      <a:lnTo>
                                        <a:pt x="3204" y="1701"/>
                                      </a:lnTo>
                                      <a:lnTo>
                                        <a:pt x="3216" y="1686"/>
                                      </a:lnTo>
                                      <a:lnTo>
                                        <a:pt x="3229" y="1671"/>
                                      </a:lnTo>
                                      <a:lnTo>
                                        <a:pt x="3241" y="1656"/>
                                      </a:lnTo>
                                      <a:lnTo>
                                        <a:pt x="3254" y="1642"/>
                                      </a:lnTo>
                                      <a:lnTo>
                                        <a:pt x="3266" y="1628"/>
                                      </a:lnTo>
                                      <a:lnTo>
                                        <a:pt x="3279" y="1614"/>
                                      </a:lnTo>
                                      <a:lnTo>
                                        <a:pt x="3291" y="1600"/>
                                      </a:lnTo>
                                      <a:lnTo>
                                        <a:pt x="3304" y="1586"/>
                                      </a:lnTo>
                                      <a:lnTo>
                                        <a:pt x="3317" y="1573"/>
                                      </a:lnTo>
                                      <a:lnTo>
                                        <a:pt x="3329" y="1559"/>
                                      </a:lnTo>
                                      <a:lnTo>
                                        <a:pt x="3342" y="1546"/>
                                      </a:lnTo>
                                      <a:lnTo>
                                        <a:pt x="3354" y="1534"/>
                                      </a:lnTo>
                                      <a:lnTo>
                                        <a:pt x="3367" y="1521"/>
                                      </a:lnTo>
                                      <a:lnTo>
                                        <a:pt x="3379" y="1509"/>
                                      </a:lnTo>
                                      <a:lnTo>
                                        <a:pt x="3392" y="1498"/>
                                      </a:lnTo>
                                      <a:lnTo>
                                        <a:pt x="3404" y="1486"/>
                                      </a:lnTo>
                                      <a:lnTo>
                                        <a:pt x="3417" y="1475"/>
                                      </a:lnTo>
                                      <a:lnTo>
                                        <a:pt x="3430" y="1464"/>
                                      </a:lnTo>
                                      <a:lnTo>
                                        <a:pt x="3442" y="1453"/>
                                      </a:lnTo>
                                      <a:lnTo>
                                        <a:pt x="3455" y="1443"/>
                                      </a:lnTo>
                                      <a:lnTo>
                                        <a:pt x="3467" y="1433"/>
                                      </a:lnTo>
                                      <a:lnTo>
                                        <a:pt x="3480" y="1424"/>
                                      </a:lnTo>
                                      <a:lnTo>
                                        <a:pt x="3492" y="1415"/>
                                      </a:lnTo>
                                      <a:lnTo>
                                        <a:pt x="3505" y="1406"/>
                                      </a:lnTo>
                                      <a:lnTo>
                                        <a:pt x="3517" y="1398"/>
                                      </a:lnTo>
                                      <a:lnTo>
                                        <a:pt x="3530" y="1390"/>
                                      </a:lnTo>
                                      <a:lnTo>
                                        <a:pt x="3543" y="1382"/>
                                      </a:lnTo>
                                      <a:lnTo>
                                        <a:pt x="3555" y="1375"/>
                                      </a:lnTo>
                                      <a:lnTo>
                                        <a:pt x="3568" y="1368"/>
                                      </a:lnTo>
                                      <a:lnTo>
                                        <a:pt x="3581" y="1362"/>
                                      </a:lnTo>
                                      <a:lnTo>
                                        <a:pt x="3593" y="1355"/>
                                      </a:lnTo>
                                      <a:lnTo>
                                        <a:pt x="3605" y="1350"/>
                                      </a:lnTo>
                                      <a:lnTo>
                                        <a:pt x="3618" y="1345"/>
                                      </a:lnTo>
                                      <a:lnTo>
                                        <a:pt x="3631" y="1340"/>
                                      </a:lnTo>
                                      <a:lnTo>
                                        <a:pt x="3643" y="1336"/>
                                      </a:lnTo>
                                      <a:lnTo>
                                        <a:pt x="3656" y="1332"/>
                                      </a:lnTo>
                                      <a:lnTo>
                                        <a:pt x="3668" y="1329"/>
                                      </a:lnTo>
                                      <a:lnTo>
                                        <a:pt x="3681" y="1326"/>
                                      </a:lnTo>
                                      <a:lnTo>
                                        <a:pt x="3694" y="1323"/>
                                      </a:lnTo>
                                      <a:lnTo>
                                        <a:pt x="3706" y="1321"/>
                                      </a:lnTo>
                                      <a:lnTo>
                                        <a:pt x="3718" y="1319"/>
                                      </a:lnTo>
                                      <a:lnTo>
                                        <a:pt x="3731" y="1318"/>
                                      </a:lnTo>
                                      <a:lnTo>
                                        <a:pt x="3744" y="1317"/>
                                      </a:lnTo>
                                      <a:lnTo>
                                        <a:pt x="3756" y="1317"/>
                                      </a:lnTo>
                                      <a:lnTo>
                                        <a:pt x="3769" y="1317"/>
                                      </a:lnTo>
                                      <a:lnTo>
                                        <a:pt x="3781" y="1318"/>
                                      </a:lnTo>
                                      <a:lnTo>
                                        <a:pt x="3794" y="1319"/>
                                      </a:lnTo>
                                      <a:lnTo>
                                        <a:pt x="3807" y="1321"/>
                                      </a:lnTo>
                                      <a:lnTo>
                                        <a:pt x="3819" y="1322"/>
                                      </a:lnTo>
                                      <a:lnTo>
                                        <a:pt x="3832" y="1325"/>
                                      </a:lnTo>
                                      <a:lnTo>
                                        <a:pt x="3844" y="1328"/>
                                      </a:lnTo>
                                      <a:lnTo>
                                        <a:pt x="3857" y="1331"/>
                                      </a:lnTo>
                                      <a:lnTo>
                                        <a:pt x="3869" y="1335"/>
                                      </a:lnTo>
                                      <a:lnTo>
                                        <a:pt x="3882" y="1339"/>
                                      </a:lnTo>
                                      <a:lnTo>
                                        <a:pt x="3894" y="1343"/>
                                      </a:lnTo>
                                      <a:lnTo>
                                        <a:pt x="3907" y="1348"/>
                                      </a:lnTo>
                                      <a:lnTo>
                                        <a:pt x="3920" y="1354"/>
                                      </a:lnTo>
                                      <a:lnTo>
                                        <a:pt x="3932" y="1360"/>
                                      </a:lnTo>
                                      <a:lnTo>
                                        <a:pt x="3945" y="1366"/>
                                      </a:lnTo>
                                      <a:lnTo>
                                        <a:pt x="3957" y="1373"/>
                                      </a:lnTo>
                                      <a:lnTo>
                                        <a:pt x="3970" y="1380"/>
                                      </a:lnTo>
                                      <a:lnTo>
                                        <a:pt x="3982" y="1387"/>
                                      </a:lnTo>
                                      <a:lnTo>
                                        <a:pt x="3995" y="1395"/>
                                      </a:lnTo>
                                      <a:lnTo>
                                        <a:pt x="4008" y="1403"/>
                                      </a:lnTo>
                                      <a:lnTo>
                                        <a:pt x="4020" y="1412"/>
                                      </a:lnTo>
                                      <a:lnTo>
                                        <a:pt x="4033" y="1421"/>
                                      </a:lnTo>
                                      <a:lnTo>
                                        <a:pt x="4045" y="1430"/>
                                      </a:lnTo>
                                      <a:lnTo>
                                        <a:pt x="4058" y="1440"/>
                                      </a:lnTo>
                                      <a:lnTo>
                                        <a:pt x="4070" y="1450"/>
                                      </a:lnTo>
                                      <a:lnTo>
                                        <a:pt x="4083" y="1461"/>
                                      </a:lnTo>
                                      <a:lnTo>
                                        <a:pt x="4095" y="1472"/>
                                      </a:lnTo>
                                      <a:lnTo>
                                        <a:pt x="4108" y="1483"/>
                                      </a:lnTo>
                                      <a:lnTo>
                                        <a:pt x="4121" y="1494"/>
                                      </a:lnTo>
                                      <a:lnTo>
                                        <a:pt x="4133" y="1506"/>
                                      </a:lnTo>
                                      <a:lnTo>
                                        <a:pt x="4146" y="1518"/>
                                      </a:lnTo>
                                      <a:lnTo>
                                        <a:pt x="4158" y="1530"/>
                                      </a:lnTo>
                                      <a:lnTo>
                                        <a:pt x="4171" y="1543"/>
                                      </a:lnTo>
                                      <a:lnTo>
                                        <a:pt x="4183" y="1555"/>
                                      </a:lnTo>
                                      <a:lnTo>
                                        <a:pt x="4196" y="1569"/>
                                      </a:lnTo>
                                      <a:lnTo>
                                        <a:pt x="4208" y="1582"/>
                                      </a:lnTo>
                                      <a:lnTo>
                                        <a:pt x="4221" y="1595"/>
                                      </a:lnTo>
                                      <a:lnTo>
                                        <a:pt x="4234" y="1609"/>
                                      </a:lnTo>
                                      <a:lnTo>
                                        <a:pt x="4246" y="1623"/>
                                      </a:lnTo>
                                      <a:lnTo>
                                        <a:pt x="4259" y="1638"/>
                                      </a:lnTo>
                                      <a:lnTo>
                                        <a:pt x="4271" y="1652"/>
                                      </a:lnTo>
                                      <a:lnTo>
                                        <a:pt x="4284" y="1666"/>
                                      </a:lnTo>
                                      <a:lnTo>
                                        <a:pt x="4296" y="1681"/>
                                      </a:lnTo>
                                      <a:lnTo>
                                        <a:pt x="4309" y="1696"/>
                                      </a:lnTo>
                                      <a:lnTo>
                                        <a:pt x="4321" y="1711"/>
                                      </a:lnTo>
                                      <a:lnTo>
                                        <a:pt x="4334" y="1726"/>
                                      </a:lnTo>
                                      <a:lnTo>
                                        <a:pt x="4347" y="1742"/>
                                      </a:lnTo>
                                      <a:lnTo>
                                        <a:pt x="4359" y="1757"/>
                                      </a:lnTo>
                                      <a:lnTo>
                                        <a:pt x="4372" y="1773"/>
                                      </a:lnTo>
                                      <a:lnTo>
                                        <a:pt x="4385" y="1788"/>
                                      </a:lnTo>
                                      <a:lnTo>
                                        <a:pt x="4397" y="1804"/>
                                      </a:lnTo>
                                      <a:lnTo>
                                        <a:pt x="4409" y="1820"/>
                                      </a:lnTo>
                                      <a:lnTo>
                                        <a:pt x="4422" y="1835"/>
                                      </a:lnTo>
                                      <a:lnTo>
                                        <a:pt x="4435" y="1851"/>
                                      </a:lnTo>
                                      <a:lnTo>
                                        <a:pt x="4447" y="1867"/>
                                      </a:lnTo>
                                      <a:lnTo>
                                        <a:pt x="4460" y="1883"/>
                                      </a:lnTo>
                                      <a:lnTo>
                                        <a:pt x="4472" y="1898"/>
                                      </a:lnTo>
                                      <a:lnTo>
                                        <a:pt x="4485" y="1914"/>
                                      </a:lnTo>
                                      <a:lnTo>
                                        <a:pt x="4498" y="1930"/>
                                      </a:lnTo>
                                      <a:lnTo>
                                        <a:pt x="4510" y="1946"/>
                                      </a:lnTo>
                                      <a:lnTo>
                                        <a:pt x="4523" y="1961"/>
                                      </a:lnTo>
                                      <a:lnTo>
                                        <a:pt x="4535" y="1977"/>
                                      </a:lnTo>
                                      <a:lnTo>
                                        <a:pt x="4548" y="1992"/>
                                      </a:lnTo>
                                      <a:lnTo>
                                        <a:pt x="4560" y="2008"/>
                                      </a:lnTo>
                                      <a:lnTo>
                                        <a:pt x="4573" y="2023"/>
                                      </a:lnTo>
                                      <a:lnTo>
                                        <a:pt x="4585" y="2038"/>
                                      </a:lnTo>
                                      <a:lnTo>
                                        <a:pt x="4598" y="2053"/>
                                      </a:lnTo>
                                      <a:lnTo>
                                        <a:pt x="4611" y="2068"/>
                                      </a:lnTo>
                                      <a:lnTo>
                                        <a:pt x="4623" y="2083"/>
                                      </a:lnTo>
                                      <a:lnTo>
                                        <a:pt x="4636" y="2097"/>
                                      </a:lnTo>
                                      <a:lnTo>
                                        <a:pt x="4648" y="2111"/>
                                      </a:lnTo>
                                      <a:lnTo>
                                        <a:pt x="4661" y="2126"/>
                                      </a:lnTo>
                                      <a:lnTo>
                                        <a:pt x="4673" y="2139"/>
                                      </a:lnTo>
                                      <a:lnTo>
                                        <a:pt x="4686" y="2153"/>
                                      </a:lnTo>
                                      <a:lnTo>
                                        <a:pt x="4698" y="2167"/>
                                      </a:lnTo>
                                      <a:lnTo>
                                        <a:pt x="4711" y="2180"/>
                                      </a:lnTo>
                                      <a:lnTo>
                                        <a:pt x="4724" y="2193"/>
                                      </a:lnTo>
                                      <a:lnTo>
                                        <a:pt x="4736" y="2205"/>
                                      </a:lnTo>
                                      <a:lnTo>
                                        <a:pt x="4749" y="2218"/>
                                      </a:lnTo>
                                      <a:lnTo>
                                        <a:pt x="4761" y="2230"/>
                                      </a:lnTo>
                                      <a:lnTo>
                                        <a:pt x="4774" y="2242"/>
                                      </a:lnTo>
                                      <a:lnTo>
                                        <a:pt x="4786" y="2254"/>
                                      </a:lnTo>
                                      <a:lnTo>
                                        <a:pt x="4799" y="2265"/>
                                      </a:lnTo>
                                      <a:lnTo>
                                        <a:pt x="4812" y="2276"/>
                                      </a:lnTo>
                                      <a:lnTo>
                                        <a:pt x="4824" y="2287"/>
                                      </a:lnTo>
                                      <a:lnTo>
                                        <a:pt x="4837" y="2297"/>
                                      </a:lnTo>
                                      <a:lnTo>
                                        <a:pt x="4849" y="2307"/>
                                      </a:lnTo>
                                      <a:lnTo>
                                        <a:pt x="4862" y="2316"/>
                                      </a:lnTo>
                                      <a:lnTo>
                                        <a:pt x="4874" y="2325"/>
                                      </a:lnTo>
                                      <a:lnTo>
                                        <a:pt x="4887" y="2334"/>
                                      </a:lnTo>
                                      <a:lnTo>
                                        <a:pt x="4899" y="2343"/>
                                      </a:lnTo>
                                      <a:lnTo>
                                        <a:pt x="4912" y="2350"/>
                                      </a:lnTo>
                                      <a:lnTo>
                                        <a:pt x="4925" y="2358"/>
                                      </a:lnTo>
                                      <a:lnTo>
                                        <a:pt x="4937" y="2365"/>
                                      </a:lnTo>
                                      <a:lnTo>
                                        <a:pt x="4950" y="2372"/>
                                      </a:lnTo>
                                      <a:lnTo>
                                        <a:pt x="4962" y="2379"/>
                                      </a:lnTo>
                                      <a:lnTo>
                                        <a:pt x="4975" y="2385"/>
                                      </a:lnTo>
                                      <a:lnTo>
                                        <a:pt x="4987" y="2390"/>
                                      </a:lnTo>
                                      <a:lnTo>
                                        <a:pt x="5000" y="2395"/>
                                      </a:lnTo>
                                      <a:lnTo>
                                        <a:pt x="5012" y="2400"/>
                                      </a:lnTo>
                                      <a:lnTo>
                                        <a:pt x="5025" y="2404"/>
                                      </a:lnTo>
                                      <a:lnTo>
                                        <a:pt x="5038" y="2408"/>
                                      </a:lnTo>
                                      <a:lnTo>
                                        <a:pt x="5050" y="2411"/>
                                      </a:lnTo>
                                      <a:lnTo>
                                        <a:pt x="5063" y="2414"/>
                                      </a:lnTo>
                                      <a:lnTo>
                                        <a:pt x="5075" y="2416"/>
                                      </a:lnTo>
                                      <a:lnTo>
                                        <a:pt x="5088" y="2419"/>
                                      </a:lnTo>
                                      <a:lnTo>
                                        <a:pt x="5100" y="2420"/>
                                      </a:lnTo>
                                      <a:lnTo>
                                        <a:pt x="5113" y="2421"/>
                                      </a:lnTo>
                                      <a:lnTo>
                                        <a:pt x="5125" y="2421"/>
                                      </a:lnTo>
                                      <a:lnTo>
                                        <a:pt x="5138" y="2421"/>
                                      </a:lnTo>
                                      <a:lnTo>
                                        <a:pt x="5151" y="2421"/>
                                      </a:lnTo>
                                      <a:lnTo>
                                        <a:pt x="5163" y="2420"/>
                                      </a:lnTo>
                                      <a:lnTo>
                                        <a:pt x="5176" y="2419"/>
                                      </a:lnTo>
                                      <a:lnTo>
                                        <a:pt x="5189" y="2417"/>
                                      </a:lnTo>
                                      <a:lnTo>
                                        <a:pt x="5201" y="2414"/>
                                      </a:lnTo>
                                      <a:lnTo>
                                        <a:pt x="5214" y="2411"/>
                                      </a:lnTo>
                                      <a:lnTo>
                                        <a:pt x="5226" y="2408"/>
                                      </a:lnTo>
                                      <a:lnTo>
                                        <a:pt x="5239" y="2404"/>
                                      </a:lnTo>
                                      <a:lnTo>
                                        <a:pt x="5251" y="2400"/>
                                      </a:lnTo>
                                      <a:lnTo>
                                        <a:pt x="5264" y="2395"/>
                                      </a:lnTo>
                                      <a:lnTo>
                                        <a:pt x="5276" y="2389"/>
                                      </a:lnTo>
                                      <a:lnTo>
                                        <a:pt x="5289" y="2383"/>
                                      </a:lnTo>
                                      <a:lnTo>
                                        <a:pt x="5302" y="2377"/>
                                      </a:lnTo>
                                      <a:lnTo>
                                        <a:pt x="5314" y="2370"/>
                                      </a:lnTo>
                                      <a:lnTo>
                                        <a:pt x="5327" y="2362"/>
                                      </a:lnTo>
                                      <a:lnTo>
                                        <a:pt x="5339" y="2354"/>
                                      </a:lnTo>
                                      <a:lnTo>
                                        <a:pt x="5352" y="2346"/>
                                      </a:lnTo>
                                      <a:lnTo>
                                        <a:pt x="5364" y="2337"/>
                                      </a:lnTo>
                                      <a:lnTo>
                                        <a:pt x="5377" y="2327"/>
                                      </a:lnTo>
                                      <a:lnTo>
                                        <a:pt x="5389" y="2317"/>
                                      </a:lnTo>
                                      <a:lnTo>
                                        <a:pt x="5402" y="2306"/>
                                      </a:lnTo>
                                      <a:lnTo>
                                        <a:pt x="5415" y="2295"/>
                                      </a:lnTo>
                                      <a:lnTo>
                                        <a:pt x="5427" y="2283"/>
                                      </a:lnTo>
                                      <a:lnTo>
                                        <a:pt x="5440" y="2271"/>
                                      </a:lnTo>
                                      <a:lnTo>
                                        <a:pt x="5452" y="2258"/>
                                      </a:lnTo>
                                      <a:lnTo>
                                        <a:pt x="5465" y="2245"/>
                                      </a:lnTo>
                                      <a:lnTo>
                                        <a:pt x="5477" y="2230"/>
                                      </a:lnTo>
                                      <a:lnTo>
                                        <a:pt x="5490" y="2216"/>
                                      </a:lnTo>
                                      <a:lnTo>
                                        <a:pt x="5502" y="2201"/>
                                      </a:lnTo>
                                      <a:lnTo>
                                        <a:pt x="5515" y="2185"/>
                                      </a:lnTo>
                                      <a:lnTo>
                                        <a:pt x="5528" y="2169"/>
                                      </a:lnTo>
                                      <a:lnTo>
                                        <a:pt x="5540" y="2152"/>
                                      </a:lnTo>
                                      <a:lnTo>
                                        <a:pt x="5553" y="2134"/>
                                      </a:lnTo>
                                      <a:lnTo>
                                        <a:pt x="5565" y="2116"/>
                                      </a:lnTo>
                                      <a:lnTo>
                                        <a:pt x="5578" y="2097"/>
                                      </a:lnTo>
                                      <a:lnTo>
                                        <a:pt x="5590" y="2078"/>
                                      </a:lnTo>
                                      <a:lnTo>
                                        <a:pt x="5603" y="2058"/>
                                      </a:lnTo>
                                      <a:lnTo>
                                        <a:pt x="5616" y="2037"/>
                                      </a:lnTo>
                                      <a:lnTo>
                                        <a:pt x="5628" y="2015"/>
                                      </a:lnTo>
                                      <a:lnTo>
                                        <a:pt x="5641" y="1993"/>
                                      </a:lnTo>
                                      <a:lnTo>
                                        <a:pt x="5653" y="1970"/>
                                      </a:lnTo>
                                      <a:lnTo>
                                        <a:pt x="5666" y="1946"/>
                                      </a:lnTo>
                                      <a:lnTo>
                                        <a:pt x="5678" y="1921"/>
                                      </a:lnTo>
                                      <a:lnTo>
                                        <a:pt x="5691" y="1896"/>
                                      </a:lnTo>
                                      <a:lnTo>
                                        <a:pt x="5703" y="1869"/>
                                      </a:lnTo>
                                      <a:lnTo>
                                        <a:pt x="5716" y="1842"/>
                                      </a:lnTo>
                                      <a:lnTo>
                                        <a:pt x="5729" y="1814"/>
                                      </a:lnTo>
                                      <a:lnTo>
                                        <a:pt x="5741" y="1784"/>
                                      </a:lnTo>
                                      <a:lnTo>
                                        <a:pt x="5754" y="1754"/>
                                      </a:lnTo>
                                      <a:lnTo>
                                        <a:pt x="5766" y="1723"/>
                                      </a:lnTo>
                                      <a:lnTo>
                                        <a:pt x="5779" y="1690"/>
                                      </a:lnTo>
                                      <a:lnTo>
                                        <a:pt x="5791" y="1657"/>
                                      </a:lnTo>
                                      <a:lnTo>
                                        <a:pt x="5804" y="1622"/>
                                      </a:lnTo>
                                      <a:lnTo>
                                        <a:pt x="5816" y="1586"/>
                                      </a:lnTo>
                                      <a:lnTo>
                                        <a:pt x="5829" y="1549"/>
                                      </a:lnTo>
                                      <a:lnTo>
                                        <a:pt x="5842" y="1510"/>
                                      </a:lnTo>
                                      <a:lnTo>
                                        <a:pt x="5854" y="1470"/>
                                      </a:lnTo>
                                      <a:lnTo>
                                        <a:pt x="5867" y="1428"/>
                                      </a:lnTo>
                                      <a:lnTo>
                                        <a:pt x="5879" y="1384"/>
                                      </a:lnTo>
                                      <a:lnTo>
                                        <a:pt x="5892" y="1339"/>
                                      </a:lnTo>
                                      <a:lnTo>
                                        <a:pt x="5905" y="1292"/>
                                      </a:lnTo>
                                      <a:lnTo>
                                        <a:pt x="5917" y="1244"/>
                                      </a:lnTo>
                                      <a:lnTo>
                                        <a:pt x="5929" y="1193"/>
                                      </a:lnTo>
                                      <a:lnTo>
                                        <a:pt x="5942" y="1140"/>
                                      </a:lnTo>
                                      <a:lnTo>
                                        <a:pt x="5955" y="1085"/>
                                      </a:lnTo>
                                      <a:lnTo>
                                        <a:pt x="5967" y="1028"/>
                                      </a:lnTo>
                                      <a:lnTo>
                                        <a:pt x="5980" y="968"/>
                                      </a:lnTo>
                                      <a:lnTo>
                                        <a:pt x="5993" y="905"/>
                                      </a:lnTo>
                                      <a:lnTo>
                                        <a:pt x="6005" y="840"/>
                                      </a:lnTo>
                                      <a:lnTo>
                                        <a:pt x="6018" y="773"/>
                                      </a:lnTo>
                                      <a:lnTo>
                                        <a:pt x="6030" y="701"/>
                                      </a:lnTo>
                                      <a:lnTo>
                                        <a:pt x="6042" y="627"/>
                                      </a:lnTo>
                                      <a:lnTo>
                                        <a:pt x="6055" y="550"/>
                                      </a:lnTo>
                                      <a:lnTo>
                                        <a:pt x="6068" y="469"/>
                                      </a:lnTo>
                                      <a:lnTo>
                                        <a:pt x="6080" y="384"/>
                                      </a:lnTo>
                                      <a:lnTo>
                                        <a:pt x="6093" y="295"/>
                                      </a:lnTo>
                                      <a:lnTo>
                                        <a:pt x="6106" y="202"/>
                                      </a:lnTo>
                                      <a:lnTo>
                                        <a:pt x="6118" y="105"/>
                                      </a:lnTo>
                                      <a:lnTo>
                                        <a:pt x="6131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715" cap="rnd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378" o:spid="_x0000_s1151" editas="canvas" style="width:419.25pt;height:214.5pt;mso-position-horizontal-relative:char;mso-position-vertical-relative:line" coordsize="53244,27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">
                      <v:shape id="_x0000_s1152" type="#_x0000_t75" style="position:absolute;width:53244;height:27241;visibility:visible;mso-wrap-style:square">
                        <v:fill o:detectmouseclick="t"/>
                        <v:path o:connecttype="none"/>
                      </v:shape>
                      <v:line id="Line 379" o:spid="_x0000_s1153" style="position:absolute;flip:y;visibility:visible;mso-wrap-style:square" from="3727,3867" to="3733,24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576sIAAADcAAAADwAAAGRycy9kb3ducmV2LnhtbERP32vCMBB+H+x/CDfY20xXhmg1igwc&#10;hTFw6oOPR3M2xeZSkrTW/34RhL3dx/fzluvRtmIgHxrHCt4nGQjiyumGawXHw/ZtBiJEZI2tY1Jw&#10;owDr1fPTEgvtrvxLwz7WIoVwKFCBibErpAyVIYth4jrixJ2dtxgT9LXUHq8p3LYyz7KptNhwajDY&#10;0aeh6rLvrYL+Y9vshnnZV7fRlOef0/fXrPNKvb6MmwWISGP8Fz/cpU7z8xzuz6QL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/576sIAAADcAAAADwAAAAAAAAAAAAAA&#10;AAChAgAAZHJzL2Rvd25yZXYueG1sUEsFBgAAAAAEAAQA+QAAAJADAAAAAA==&#10;" strokecolor="#7f7f7f" strokeweight=".15pt">
                        <v:stroke dashstyle="1 1" endcap="round"/>
                      </v:line>
                      <v:line id="Line 380" o:spid="_x0000_s1154" style="position:absolute;flip:y;visibility:visible;mso-wrap-style:square" from="6527,3867" to="6534,24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LeccMAAADcAAAADwAAAGRycy9kb3ducmV2LnhtbERP32vCMBB+H/g/hBN8m6luDNcZRQRH&#10;YQib28Mej+Zsis2lJGmt/70RBN/u4/t5y/VgG9GTD7VjBbNpBoK4dLrmSsHf7+55ASJEZI2NY1Jw&#10;oQDr1ehpibl2Z/6h/hArkUI45KjAxNjmUobSkMUwdS1x4o7OW4wJ+kpqj+cUbhs5z7I3abHm1GCw&#10;pa2h8nTorILudVd/9+9FV14GUxz3/1+fi9YrNRkPmw8QkYb4EN/dhU7z5y9weyZdIF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yy3nHDAAAA3AAAAA8AAAAAAAAAAAAA&#10;AAAAoQIAAGRycy9kb3ducmV2LnhtbFBLBQYAAAAABAAEAPkAAACRAwAAAAA=&#10;" strokecolor="#7f7f7f" strokeweight=".15pt">
                        <v:stroke dashstyle="1 1" endcap="round"/>
                      </v:line>
                      <v:line id="Line 381" o:spid="_x0000_s1155" style="position:absolute;flip:y;visibility:visible;mso-wrap-style:square" from="9328,3867" to="9334,24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tGBcIAAADcAAAADwAAAGRycy9kb3ducmV2LnhtbERP32vCMBB+F/wfwgm+aTqR4TqjDEEp&#10;yMA5H3w8mrMpay4lSWv975eBsLf7+H7eejvYRvTkQ+1Ywcs8A0FcOl1zpeDyvZ+tQISIrLFxTAoe&#10;FGC7GY/WmGt35y/qz7ESKYRDjgpMjG0uZSgNWQxz1xIn7ua8xZigr6T2eE/htpGLLHuVFmtODQZb&#10;2hkqf86dVdAt9/Wpfyu68jGY4vZ5PR5WrVdqOhk+3kFEGuK/+OkudJq/WMLfM+kCuf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1tGBcIAAADcAAAADwAAAAAAAAAAAAAA&#10;AAChAgAAZHJzL2Rvd25yZXYueG1sUEsFBgAAAAAEAAQA+QAAAJADAAAAAA==&#10;" strokecolor="#7f7f7f" strokeweight=".15pt">
                        <v:stroke dashstyle="1 1" endcap="round"/>
                      </v:line>
                      <v:line id="Line 382" o:spid="_x0000_s1156" style="position:absolute;flip:y;visibility:visible;mso-wrap-style:square" from="14928,3867" to="14935,24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fjnsMAAADcAAAADwAAAGRycy9kb3ducmV2LnhtbERP32vCMBB+H/g/hBN8m6myDdcZRQRH&#10;YQib28Mej+Zsis2lJGmt/70RBN/u4/t5y/VgG9GTD7VjBbNpBoK4dLrmSsHf7+55ASJEZI2NY1Jw&#10;oQDr1ehpibl2Z/6h/hArkUI45KjAxNjmUobSkMUwdS1x4o7OW4wJ+kpqj+cUbhs5z7I3abHm1GCw&#10;pa2h8nTorILuZVd/9+9FV14GUxz3/1+fi9YrNRkPmw8QkYb4EN/dhU7z569weyZdIF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X457DAAAA3AAAAA8AAAAAAAAAAAAA&#10;AAAAoQIAAGRycy9kb3ducmV2LnhtbFBLBQYAAAAABAAEAPkAAACRAwAAAAA=&#10;" strokecolor="#7f7f7f" strokeweight=".15pt">
                        <v:stroke dashstyle="1 1" endcap="round"/>
                      </v:line>
                      <v:line id="Line 383" o:spid="_x0000_s1157" style="position:absolute;flip:y;visibility:visible;mso-wrap-style:square" from="17729,3867" to="17735,24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V96cIAAADcAAAADwAAAGRycy9kb3ducmV2LnhtbERP32vCMBB+F/wfwgl703QyRDujDEEp&#10;jIFTH3w8mrMpay4lSWv975eBsLf7+H7eejvYRvTkQ+1YwessA0FcOl1zpeBy3k+XIEJE1tg4JgUP&#10;CrDdjEdrzLW78zf1p1iJFMIhRwUmxjaXMpSGLIaZa4kTd3PeYkzQV1J7vKdw28h5li2kxZpTg8GW&#10;dobKn1NnFXRv+/rYr4qufAymuH1dPw/L1iv1Mhk+3kFEGuK/+OkudJo/X8DfM+kCuf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MV96cIAAADcAAAADwAAAAAAAAAAAAAA&#10;AAChAgAAZHJzL2Rvd25yZXYueG1sUEsFBgAAAAAEAAQA+QAAAJADAAAAAA==&#10;" strokecolor="#7f7f7f" strokeweight=".15pt">
                        <v:stroke dashstyle="1 1" endcap="round"/>
                      </v:line>
                      <v:line id="Line 384" o:spid="_x0000_s1158" style="position:absolute;flip:y;visibility:visible;mso-wrap-style:square" from="20529,3867" to="20535,24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nYcsMAAADcAAAADwAAAGRycy9kb3ducmV2LnhtbERP32vCMBB+H/g/hBN8m6kyNtcZRQRH&#10;YQib28Mej+Zsis2lJGmt/70RBN/u4/t5y/VgG9GTD7VjBbNpBoK4dLrmSsHf7+55ASJEZI2NY1Jw&#10;oQDr1ehpibl2Z/6h/hArkUI45KjAxNjmUobSkMUwdS1x4o7OW4wJ+kpqj+cUbhs5z7JXabHm1GCw&#10;pa2h8nTorILuZVd/9+9FV14GUxz3/1+fi9YrNRkPmw8QkYb4EN/dhU7z529weyZdIF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OJ2HLDAAAA3AAAAA8AAAAAAAAAAAAA&#10;AAAAoQIAAGRycy9kb3ducmV2LnhtbFBLBQYAAAAABAAEAPkAAACRAwAAAAA=&#10;" strokecolor="#7f7f7f" strokeweight=".15pt">
                        <v:stroke dashstyle="1 1" endcap="round"/>
                      </v:line>
                      <v:line id="Line 385" o:spid="_x0000_s1159" style="position:absolute;flip:y;visibility:visible;mso-wrap-style:square" from="23329,3867" to="23336,24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rpm8IAAADcAAAADwAAAGRycy9kb3ducmV2LnhtbERP32vCMBB+H/g/hBN8m6kyhlajiOAo&#10;iLC5Pfh4NGdTbC4lSWv9781gsLf7+H7eejvYRvTkQ+1YwWyagSAuna65UvDzfXhdgAgRWWPjmBQ8&#10;KMB2M3pZY67dnb+oP8dKpBAOOSowMba5lKE0ZDFMXUucuKvzFmOCvpLa4z2F20bOs+xdWqw5NRhs&#10;aW+ovJ07q6B7O9Sf/bLoysdgiuvpcvxYtF6pyXjYrUBEGuK/+M9d6DR/voTfZ9IFcvM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Vrpm8IAAADcAAAADwAAAAAAAAAAAAAA&#10;AAChAgAAZHJzL2Rvd25yZXYueG1sUEsFBgAAAAAEAAQA+QAAAJADAAAAAA==&#10;" strokecolor="#7f7f7f" strokeweight=".15pt">
                        <v:stroke dashstyle="1 1" endcap="round"/>
                      </v:line>
                      <v:line id="Line 386" o:spid="_x0000_s1160" style="position:absolute;flip:y;visibility:visible;mso-wrap-style:square" from="28930,3867" to="28936,24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nW28YAAADcAAAADwAAAGRycy9kb3ducmV2LnhtbESPT2vDMAzF74N+B6PCbquzP4w2q1tK&#10;oSMwBlvXw44iVuOwWA62k6bffjoMdpN4T+/9tN5OvlMjxdQGNnC/KEAR18G23Bg4fR3ulqBSRrbY&#10;BSYDV0qw3cxu1ljacOFPGo+5URLCqUQDLue+1DrVjjymReiJRTuH6DHLGhttI14k3Hf6oSietceW&#10;pcFhT3tH9c9x8AaGp0P7Ma6qob5Orjq/f7+9LvtozO182r2AyjTlf/PfdWUF/1Hw5RmZQG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m51tvGAAAA3AAAAA8AAAAAAAAA&#10;AAAAAAAAoQIAAGRycy9kb3ducmV2LnhtbFBLBQYAAAAABAAEAPkAAACUAwAAAAA=&#10;" strokecolor="#7f7f7f" strokeweight=".15pt">
                        <v:stroke dashstyle="1 1" endcap="round"/>
                      </v:line>
                      <v:line id="Line 387" o:spid="_x0000_s1161" style="position:absolute;flip:y;visibility:visible;mso-wrap-style:square" from="31730,3867" to="31737,24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VzQMMAAADcAAAADwAAAGRycy9kb3ducmV2LnhtbERP32vCMBB+H/g/hBN8m6k6huuMIoJS&#10;GMLm9rDHozmbYnMpSVrrf2+Ewd7u4/t5q81gG9GTD7VjBbNpBoK4dLrmSsHP9/55CSJEZI2NY1Jw&#10;owCb9ehphbl2V/6i/hQrkUI45KjAxNjmUobSkMUwdS1x4s7OW4wJ+kpqj9cUbhs5z7JXabHm1GCw&#10;pZ2h8nLqrILuZV9/9m9FV94GU5yPvx+HZeuVmoyH7TuISEP8F/+5C53mL2bweCZd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b1c0DDAAAA3AAAAA8AAAAAAAAAAAAA&#10;AAAAoQIAAGRycy9kb3ducmV2LnhtbFBLBQYAAAAABAAEAPkAAACRAwAAAAA=&#10;" strokecolor="#7f7f7f" strokeweight=".15pt">
                        <v:stroke dashstyle="1 1" endcap="round"/>
                      </v:line>
                      <v:line id="Line 388" o:spid="_x0000_s1162" style="position:absolute;flip:y;visibility:visible;mso-wrap-style:square" from="34531,3867" to="34537,24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ftN8MAAADcAAAADwAAAGRycy9kb3ducmV2LnhtbERP32vCMBB+H/g/hBN8m6luDNcZRQRH&#10;YQib28Mej+Zsis2lJGmt/70RBN/u4/t5y/VgG9GTD7VjBbNpBoK4dLrmSsHf7+55ASJEZI2NY1Jw&#10;oQDr1ehpibl2Z/6h/hArkUI45KjAxNjmUobSkMUwdS1x4o7OW4wJ+kpqj+cUbhs5z7I3abHm1GCw&#10;pa2h8nTorILudVd/9+9FV14GUxz3/1+fi9YrNRkPmw8QkYb4EN/dhU7zX+ZweyZdIF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Yn7TfDAAAA3AAAAA8AAAAAAAAAAAAA&#10;AAAAoQIAAGRycy9kb3ducmV2LnhtbFBLBQYAAAAABAAEAPkAAACRAwAAAAA=&#10;" strokecolor="#7f7f7f" strokeweight=".15pt">
                        <v:stroke dashstyle="1 1" endcap="round"/>
                      </v:line>
                      <v:line id="Line 389" o:spid="_x0000_s1163" style="position:absolute;flip:y;visibility:visible;mso-wrap-style:square" from="37338,3867" to="37344,24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tIrMMAAADcAAAADwAAAGRycy9kb3ducmV2LnhtbERP32vCMBB+H/g/hBN8m6lzDNcZRQRH&#10;YQib28Mej+Zsis2lJGmt/70RBN/u4/t5y/VgG9GTD7VjBbNpBoK4dLrmSsHf7+55ASJEZI2NY1Jw&#10;oQDr1ehpibl2Z/6h/hArkUI45KjAxNjmUobSkMUwdS1x4o7OW4wJ+kpqj+cUbhv5kmVv0mLNqcFg&#10;S1tD5enQWQXd667+7t+LrrwMpjju/78+F61XajIeNh8gIg3xIb67C53mz+dweyZdIF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lrSKzDAAAA3AAAAA8AAAAAAAAAAAAA&#10;AAAAoQIAAGRycy9kb3ducmV2LnhtbFBLBQYAAAAABAAEAPkAAACRAwAAAAA=&#10;" strokecolor="#7f7f7f" strokeweight=".15pt">
                        <v:stroke dashstyle="1 1" endcap="round"/>
                      </v:line>
                      <v:line id="Line 390" o:spid="_x0000_s1164" style="position:absolute;flip:y;visibility:visible;mso-wrap-style:square" from="42938,3867" to="42945,24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LQ2MMAAADcAAAADwAAAGRycy9kb3ducmV2LnhtbERPS2sCMRC+F/wPYQRvNdsqoqtRSsGy&#10;UAq+Dh6HzbhZupksSXZd/31TKPQ2H99zNrvBNqInH2rHCl6mGQji0umaKwWX8/55CSJEZI2NY1Lw&#10;oAC77ehpg7l2dz5Sf4qVSCEcclRgYmxzKUNpyGKYupY4cTfnLcYEfSW1x3sKt418zbKFtFhzajDY&#10;0ruh8vvUWQXdfF8f+lXRlY/BFLev6+fHsvVKTcbD2xpEpCH+i//chU7zZ3P4fSZdI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C0NjDAAAA3AAAAA8AAAAAAAAAAAAA&#10;AAAAoQIAAGRycy9kb3ducmV2LnhtbFBLBQYAAAAABAAEAPkAAACRAwAAAAA=&#10;" strokecolor="#7f7f7f" strokeweight=".15pt">
                        <v:stroke dashstyle="1 1" endcap="round"/>
                      </v:line>
                      <v:line id="Line 391" o:spid="_x0000_s1165" style="position:absolute;flip:y;visibility:visible;mso-wrap-style:square" from="45739,3867" to="45745,24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51Q8MAAADcAAAADwAAAGRycy9kb3ducmV2LnhtbERP32vCMBB+H/g/hBN8m6nOieuMIgOl&#10;MAab7mGPR3M2xeZSkrTW/94MBnu7j+/nrbeDbURPPtSOFcymGQji0umaKwXfp/3jCkSIyBobx6Tg&#10;RgG2m9HDGnPtrvxF/TFWIoVwyFGBibHNpQylIYth6lrixJ2dtxgT9JXUHq8p3DZynmVLabHm1GCw&#10;pTdD5eXYWQXdYl9/9i9FV94GU5w/ft4Pq9YrNRkPu1cQkYb4L/5zFzrNf3qG32fSBXJ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nOdUPDAAAA3AAAAA8AAAAAAAAAAAAA&#10;AAAAoQIAAGRycy9kb3ducmV2LnhtbFBLBQYAAAAABAAEAPkAAACRAwAAAAA=&#10;" strokecolor="#7f7f7f" strokeweight=".15pt">
                        <v:stroke dashstyle="1 1" endcap="round"/>
                      </v:line>
                      <v:line id="Line 392" o:spid="_x0000_s1166" style="position:absolute;flip:y;visibility:visible;mso-wrap-style:square" from="48539,3867" to="48545,24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zrNMMAAADcAAAADwAAAGRycy9kb3ducmV2LnhtbERP32vCMBB+H/g/hBN8m6lziFajiOAo&#10;jMHmfPDxaM6m2FxKktb63y+Dwd7u4/t5m91gG9GTD7VjBbNpBoK4dLrmSsH5+/i8BBEissbGMSl4&#10;UIDddvS0wVy7O39Rf4qVSCEcclRgYmxzKUNpyGKYupY4cVfnLcYEfSW1x3sKt418ybKFtFhzajDY&#10;0sFQeTt1VkH3eqw/+1XRlY/BFNePy/vbsvVKTcbDfg0i0hD/xX/uQqf58wX8PpMukN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kc6zTDAAAA3AAAAA8AAAAAAAAAAAAA&#10;AAAAoQIAAGRycy9kb3ducmV2LnhtbFBLBQYAAAAABAAEAPkAAACRAwAAAAA=&#10;" strokecolor="#7f7f7f" strokeweight=".15pt">
                        <v:stroke dashstyle="1 1" endcap="round"/>
                      </v:line>
                      <v:line id="Line 393" o:spid="_x0000_s1167" style="position:absolute;flip:y;visibility:visible;mso-wrap-style:square" from="12128,3867" to="12134,24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g3cEAAADcAAAADwAAAGRycy9kb3ducmV2LnhtbERP32vCMBB+H/g/hBN8m6kT1tIZZShD&#10;nwbrhs9nc2u6NpeSRK3/vRkM9nYf389bbUbbiwv50DpWsJhnIIhrp1tuFHx9vj0WIEJE1tg7JgU3&#10;CrBZTx5WWGp35Q+6VLERKYRDiQpMjEMpZagNWQxzNxAn7tt5izFB30jt8ZrCbS+fsuxZWmw5NRgc&#10;aGuo7qqzVbB9N1x07a447398QHnMu7w6KTWbjq8vICKN8V/85z7oNH+Zw+8z6QK5v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7WDdwQAAANwAAAAPAAAAAAAAAAAAAAAA&#10;AKECAABkcnMvZG93bnJldi54bWxQSwUGAAAAAAQABAD5AAAAjwMAAAAA&#10;" strokecolor="#666" strokeweight=".6pt">
                        <v:stroke endcap="round"/>
                      </v:line>
                      <v:line id="Line 394" o:spid="_x0000_s1168" style="position:absolute;flip:y;visibility:visible;mso-wrap-style:square" from="40138,3867" to="40144,24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L0r8QAAADcAAAADwAAAGRycy9kb3ducmV2LnhtbESPQU/DMAyF70j7D5EncWMpQ2JVWTah&#10;TQhOSHSIs2m8pmvjVEm2lX+PD0jcbL3n9z6vt5Mf1IVi6gIbuF8UoIibYDtuDXweXu5KUCkjWxwC&#10;k4EfSrDdzG7WWNlw5Q+61LlVEsKpQgMu57HSOjWOPKZFGIlFO4boMcsaW20jXiXcD3pZFI/aY8fS&#10;4HCknaOmr8/ewO7dcdl3+/L8eooJ9deqX9XfxtzOp+cnUJmm/G/+u36zgv8gtPKMTK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cvSvxAAAANwAAAAPAAAAAAAAAAAA&#10;AAAAAKECAABkcnMvZG93bnJldi54bWxQSwUGAAAAAAQABAD5AAAAkgMAAAAA&#10;" strokecolor="#666" strokeweight=".6pt">
                        <v:stroke endcap="round"/>
                      </v:line>
                      <v:line id="Line 395" o:spid="_x0000_s1169" style="position:absolute;flip:x;visibility:visible;mso-wrap-style:square" from="3727,24295" to="48539,24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N/RsMAAADcAAAADwAAAGRycy9kb3ducmV2LnhtbERP32vCMBB+F/Y/hBv4pummiHZGGQOl&#10;IAPn9rDHozmbsuZSkrTW/94MBN/u4/t56+1gG9GTD7VjBS/TDARx6XTNlYKf791kCSJEZI2NY1Jw&#10;pQDbzdNojbl2F/6i/hQrkUI45KjAxNjmUobSkMUwdS1x4s7OW4wJ+kpqj5cUbhv5mmULabHm1GCw&#10;pQ9D5d+pswq6+a4+9quiK6+DKc6fv4f9svVKjZ+H9zcQkYb4EN/dhU7zZyv4fyZdID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iDf0bDAAAA3AAAAA8AAAAAAAAAAAAA&#10;AAAAoQIAAGRycy9kb3ducmV2LnhtbFBLBQYAAAAABAAEAPkAAACRAwAAAAA=&#10;" strokecolor="#7f7f7f" strokeweight=".15pt">
                        <v:stroke dashstyle="1 1" endcap="round"/>
                      </v:line>
                      <v:line id="Line 396" o:spid="_x0000_s1170" style="position:absolute;flip:x;visibility:visible;mso-wrap-style:square" from="3727,23590" to="48539,23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+lpsUAAADcAAAADwAAAGRycy9kb3ducmV2LnhtbESPQWvDMAyF74P+B6PCbquzUkaX1i2j&#10;0BEYg63bYUcRq3FoLAfbSdN/Px0Gu0m8p/c+bfeT79RIMbWBDTwuClDEdbAtNwa+v44Pa1ApI1vs&#10;ApOBGyXY72Z3WyxtuPInjafcKAnhVKIBl3Nfap1qRx7TIvTEop1D9JhljY22Ea8S7ju9LIon7bFl&#10;aXDY08FRfTkN3sCwOrYf43M11LfJVef3n7fXdR+NuZ9PLxtQmab8b/67rqzgrwRfnpEJ9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b+lpsUAAADcAAAADwAAAAAAAAAA&#10;AAAAAAChAgAAZHJzL2Rvd25yZXYueG1sUEsFBgAAAAAEAAQA+QAAAJMDAAAAAA==&#10;" strokecolor="#7f7f7f" strokeweight=".15pt">
                        <v:stroke dashstyle="1 1" endcap="round"/>
                      </v:line>
                      <v:line id="Line 397" o:spid="_x0000_s1171" style="position:absolute;flip:x;visibility:visible;mso-wrap-style:square" from="3727,22885" to="48539,22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MAPcIAAADcAAAADwAAAGRycy9kb3ducmV2LnhtbERP32vCMBB+H/g/hBN8m6lDhqtGEcFR&#10;EGFzPvh4NGdTbC4lSWv9781gsLf7+H7eajPYRvTkQ+1YwWyagSAuna65UnD+2b8uQISIrLFxTAoe&#10;FGCzHr2sMNfuzt/Un2IlUgiHHBWYGNtcylAashimriVO3NV5izFBX0nt8Z7CbSPfsuxdWqw5NRhs&#10;aWeovJ06q6Cb7+uv/qPoysdgiuvxcvhctF6pyXjYLkFEGuK/+M9d6DR/PoPfZ9IFcv0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vMAPcIAAADcAAAADwAAAAAAAAAAAAAA&#10;AAChAgAAZHJzL2Rvd25yZXYueG1sUEsFBgAAAAAEAAQA+QAAAJADAAAAAA==&#10;" strokecolor="#7f7f7f" strokeweight=".15pt">
                        <v:stroke dashstyle="1 1" endcap="round"/>
                      </v:line>
                      <v:line id="Line 398" o:spid="_x0000_s1172" style="position:absolute;flip:x;visibility:visible;mso-wrap-style:square" from="3727,22180" to="48539,22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GeSsIAAADcAAAADwAAAGRycy9kb3ducmV2LnhtbERP32vCMBB+F/wfwgm+aTqR4TqjDEEp&#10;yMA5H3w8mrMpay4lSWv975eBsLf7+H7eejvYRvTkQ+1Ywcs8A0FcOl1zpeDyvZ+tQISIrLFxTAoe&#10;FGC7GY/WmGt35y/qz7ESKYRDjgpMjG0uZSgNWQxz1xIn7ua8xZigr6T2eE/htpGLLHuVFmtODQZb&#10;2hkqf86dVdAt9/Wpfyu68jGY4vZ5PR5WrVdqOhk+3kFEGuK/+OkudJq/XMDfM+kCuf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iGeSsIAAADcAAAADwAAAAAAAAAAAAAA&#10;AAChAgAAZHJzL2Rvd25yZXYueG1sUEsFBgAAAAAEAAQA+QAAAJADAAAAAA==&#10;" strokecolor="#7f7f7f" strokeweight=".15pt">
                        <v:stroke dashstyle="1 1" endcap="round"/>
                      </v:line>
                      <v:line id="Line 399" o:spid="_x0000_s1173" style="position:absolute;flip:x;visibility:visible;mso-wrap-style:square" from="3727,20770" to="48539,20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070cMAAADcAAAADwAAAGRycy9kb3ducmV2LnhtbERPS2sCMRC+F/wPYQRvNdsqoqtRSsGy&#10;UAq+Dh6HzbhZupksSXZd/31TKPQ2H99zNrvBNqInH2rHCl6mGQji0umaKwWX8/55CSJEZI2NY1Lw&#10;oAC77ehpg7l2dz5Sf4qVSCEcclRgYmxzKUNpyGKYupY4cTfnLcYEfSW1x3sKt418zbKFtFhzajDY&#10;0ruh8vvUWQXdfF8f+lXRlY/BFLev6+fHsvVKTcbD2xpEpCH+i//chU7z5zP4fSZdI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tO9HDAAAA3AAAAA8AAAAAAAAAAAAA&#10;AAAAoQIAAGRycy9kb3ducmV2LnhtbFBLBQYAAAAABAAEAPkAAACRAwAAAAA=&#10;" strokecolor="#7f7f7f" strokeweight=".15pt">
                        <v:stroke dashstyle="1 1" endcap="round"/>
                      </v:line>
                      <v:line id="Line 400" o:spid="_x0000_s1174" style="position:absolute;flip:x;visibility:visible;mso-wrap-style:square" from="3727,20066" to="48539,20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SjpcIAAADcAAAADwAAAGRycy9kb3ducmV2LnhtbERP32vCMBB+H+x/CDfY20w3img1igwc&#10;hTFw6oOPR3M2xeZSkrTW/34RhL3dx/fzluvRtmIgHxrHCt4nGQjiyumGawXHw/ZtBiJEZI2tY1Jw&#10;owDr1fPTEgvtrvxLwz7WIoVwKFCBibErpAyVIYth4jrixJ2dtxgT9LXUHq8p3LbyI8um0mLDqcFg&#10;R5+Gqsu+twr6fNvshnnZV7fRlOef0/fXrPNKvb6MmwWISGP8Fz/cpU7z8xzuz6QL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SjpcIAAADcAAAADwAAAAAAAAAAAAAA&#10;AAChAgAAZHJzL2Rvd25yZXYueG1sUEsFBgAAAAAEAAQA+QAAAJADAAAAAA==&#10;" strokecolor="#7f7f7f" strokeweight=".15pt">
                        <v:stroke dashstyle="1 1" endcap="round"/>
                      </v:line>
                      <v:line id="Line 401" o:spid="_x0000_s1175" style="position:absolute;flip:x;visibility:visible;mso-wrap-style:square" from="3727,19361" to="48539,19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gGPsMAAADcAAAADwAAAGRycy9kb3ducmV2LnhtbERP32vCMBB+H/g/hBN8m6nDDdcZRQRH&#10;YQib28Mej+Zsis2lJGmt/70RBN/u4/t5y/VgG9GTD7VjBbNpBoK4dLrmSsHf7+55ASJEZI2NY1Jw&#10;oQDr1ehpibl2Z/6h/hArkUI45KjAxNjmUobSkMUwdS1x4o7OW4wJ+kpqj+cUbhv5kmVv0mLNqcFg&#10;S1tD5enQWQXdfFd/9+9FV14GUxz3/1+fi9YrNRkPmw8QkYb4EN/dhU7z569weyZdIF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IBj7DAAAA3AAAAA8AAAAAAAAAAAAA&#10;AAAAoQIAAGRycy9kb3ducmV2LnhtbFBLBQYAAAAABAAEAPkAAACRAwAAAAA=&#10;" strokecolor="#7f7f7f" strokeweight=".15pt">
                        <v:stroke dashstyle="1 1" endcap="round"/>
                      </v:line>
                      <v:line id="Line 402" o:spid="_x0000_s1176" style="position:absolute;flip:x;visibility:visible;mso-wrap-style:square" from="3727,18656" to="48539,18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qYScIAAADcAAAADwAAAGRycy9kb3ducmV2LnhtbERP32vCMBB+H/g/hBN8m+lExHVGGYJS&#10;kIFzPvh4NGdT1lxKktb635uBsLf7+H7eajPYRvTkQ+1Ywds0A0FcOl1zpeD8s3tdgggRWWPjmBTc&#10;KcBmPXpZYa7djb+pP8VKpBAOOSowMba5lKE0ZDFMXUucuKvzFmOCvpLa4y2F20bOsmwhLdacGgy2&#10;tDVU/p46q6Cb7+pj/1505X0wxfXrctgvW6/UZDx8foCINMR/8dNd6DR/voC/Z9IF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qYScIAAADcAAAADwAAAAAAAAAAAAAA&#10;AAChAgAAZHJzL2Rvd25yZXYueG1sUEsFBgAAAAAEAAQA+QAAAJADAAAAAA==&#10;" strokecolor="#7f7f7f" strokeweight=".15pt">
                        <v:stroke dashstyle="1 1" endcap="round"/>
                      </v:line>
                      <v:line id="Line 403" o:spid="_x0000_s1177" style="position:absolute;flip:x;visibility:visible;mso-wrap-style:square" from="3727,17246" to="48539,17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Y90sMAAADcAAAADwAAAGRycy9kb3ducmV2LnhtbERP32vCMBB+H/g/hBN8m6lDNtcZRQRH&#10;YQib28Mej+Zsis2lJGmt/70RBN/u4/t5y/VgG9GTD7VjBbNpBoK4dLrmSsHf7+55ASJEZI2NY1Jw&#10;oQDr1ehpibl2Z/6h/hArkUI45KjAxNjmUobSkMUwdS1x4o7OW4wJ+kpqj+cUbhv5kmWv0mLNqcFg&#10;S1tD5enQWQXdfFd/9+9FV14GUxz3/1+fi9YrNRkPmw8QkYb4EN/dhU7z529weyZdIF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5WPdLDAAAA3AAAAA8AAAAAAAAAAAAA&#10;AAAAoQIAAGRycy9kb3ducmV2LnhtbFBLBQYAAAAABAAEAPkAAACRAwAAAAA=&#10;" strokecolor="#7f7f7f" strokeweight=".15pt">
                        <v:stroke dashstyle="1 1" endcap="round"/>
                      </v:line>
                      <v:line id="Line 404" o:spid="_x0000_s1178" style="position:absolute;flip:x;visibility:visible;mso-wrap-style:square" from="3727,16541" to="48539,165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8mpoMUAAADcAAAADwAAAGRycy9kb3ducmV2LnhtbESPQWvDMAyF74P+B6PCbquzUkaX1i2j&#10;0BEYg63bYUcRq3FoLAfbSdN/Px0Gu0m8p/c+bfeT79RIMbWBDTwuClDEdbAtNwa+v44Pa1ApI1vs&#10;ApOBGyXY72Z3WyxtuPInjafcKAnhVKIBl3Nfap1qRx7TIvTEop1D9JhljY22Ea8S7ju9LIon7bFl&#10;aXDY08FRfTkN3sCwOrYf43M11LfJVef3n7fXdR+NuZ9PLxtQmab8b/67rqzgr4RWnpEJ9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8mpoMUAAADcAAAADwAAAAAAAAAA&#10;AAAAAAChAgAAZHJzL2Rvd25yZXYueG1sUEsFBgAAAAAEAAQA+QAAAJMDAAAAAA==&#10;" strokecolor="#7f7f7f" strokeweight=".15pt">
                        <v:stroke dashstyle="1 1" endcap="round"/>
                      </v:line>
                      <v:line id="Line 405" o:spid="_x0000_s1179" style="position:absolute;flip:x;visibility:visible;mso-wrap-style:square" from="3727,15836" to="48539,15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UMO8IAAADcAAAADwAAAGRycy9kb3ducmV2LnhtbERP32vCMBB+H/g/hBN8m6lDhlajiOAo&#10;iLC5Pfh4NGdTbC4lSWv9781gsLf7+H7eejvYRvTkQ+1YwWyagSAuna65UvDzfXhdgAgRWWPjmBQ8&#10;KMB2M3pZY67dnb+oP8dKpBAOOSowMba5lKE0ZDFMXUucuKvzFmOCvpLa4z2F20a+Zdm7tFhzajDY&#10;0t5QeTt3VkE3P9Sf/bLoysdgiuvpcvxYtF6pyXjYrUBEGuK/+M9d6DR/voTfZ9IFcvM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IUMO8IAAADcAAAADwAAAAAAAAAAAAAA&#10;AAChAgAAZHJzL2Rvd25yZXYueG1sUEsFBgAAAAAEAAQA+QAAAJADAAAAAA==&#10;" strokecolor="#7f7f7f" strokeweight=".15pt">
                        <v:stroke dashstyle="1 1" endcap="round"/>
                      </v:line>
                      <v:line id="Line 406" o:spid="_x0000_s1180" style="position:absolute;flip:x;visibility:visible;mso-wrap-style:square" from="3727,15138" to="48539,15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Yze8YAAADcAAAADwAAAGRycy9kb3ducmV2LnhtbESPQUvDQBCF70L/wzIFb3ajqLSx21IK&#10;lYAIWnvwOGSn2WB2Nuxu0vTfOwfB2wzvzXvfrLeT79RIMbWBDdwvClDEdbAtNwZOX4e7JaiUkS12&#10;gcnAlRJsN7ObNZY2XPiTxmNulIRwKtGAy7kvtU61I49pEXpi0c4hesyyxkbbiBcJ951+KIpn7bFl&#10;aXDY095R/XMcvIHh8dB+jKtqqK+Tq87v32+vyz4aczufdi+gMk353/x3XVnBfxJ8eUYm0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RmM3vGAAAA3AAAAA8AAAAAAAAA&#10;AAAAAAAAoQIAAGRycy9kb3ducmV2LnhtbFBLBQYAAAAABAAEAPkAAACUAwAAAAA=&#10;" strokecolor="#7f7f7f" strokeweight=".15pt">
                        <v:stroke dashstyle="1 1" endcap="round"/>
                      </v:line>
                      <v:line id="Line 407" o:spid="_x0000_s1181" style="position:absolute;flip:x;visibility:visible;mso-wrap-style:square" from="3727,13728" to="48539,13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qW4MMAAADcAAAADwAAAGRycy9kb3ducmV2LnhtbERP32vCMBB+H/g/hBN8m6nihuuMIoJS&#10;GMLm9rDHozmbYnMpSVrrf2+Ewd7u4/t5q81gG9GTD7VjBbNpBoK4dLrmSsHP9/55CSJEZI2NY1Jw&#10;owCb9ehphbl2V/6i/hQrkUI45KjAxNjmUobSkMUwdS1x4s7OW4wJ+kpqj9cUbhs5z7JXabHm1GCw&#10;pZ2h8nLqrIJusa8/+7eiK2+DKc7H34/DsvVKTcbD9h1EpCH+i//chU7zX2bweCZd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qluDDAAAA3AAAAA8AAAAAAAAAAAAA&#10;AAAAoQIAAGRycy9kb3ducmV2LnhtbFBLBQYAAAAABAAEAPkAAACRAwAAAAA=&#10;" strokecolor="#7f7f7f" strokeweight=".15pt">
                        <v:stroke dashstyle="1 1" endcap="round"/>
                      </v:line>
                      <v:line id="Line 408" o:spid="_x0000_s1182" style="position:absolute;flip:x;visibility:visible;mso-wrap-style:square" from="3727,13023" to="48539,13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gIl8MAAADcAAAADwAAAGRycy9kb3ducmV2LnhtbERP32vCMBB+H/g/hBN8m6myDdcZRQRH&#10;YQib28Mej+Zsis2lJGmt/70RBN/u4/t5y/VgG9GTD7VjBbNpBoK4dLrmSsHf7+55ASJEZI2NY1Jw&#10;oQDr1ehpibl2Z/6h/hArkUI45KjAxNjmUobSkMUwdS1x4o7OW4wJ+kpqj+cUbhs5z7I3abHm1GCw&#10;pa2h8nTorILuZVd/9+9FV14GUxz3/1+fi9YrNRkPmw8QkYb4EN/dhU7zX+dweyZdIF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4CJfDAAAA3AAAAA8AAAAAAAAAAAAA&#10;AAAAoQIAAGRycy9kb3ducmV2LnhtbFBLBQYAAAAABAAEAPkAAACRAwAAAAA=&#10;" strokecolor="#7f7f7f" strokeweight=".15pt">
                        <v:stroke dashstyle="1 1" endcap="round"/>
                      </v:line>
                      <v:line id="Line 409" o:spid="_x0000_s1183" style="position:absolute;flip:x;visibility:visible;mso-wrap-style:square" from="3727,12319" to="48539,12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StDMMAAADcAAAADwAAAGRycy9kb3ducmV2LnhtbERP32vCMBB+H/g/hBN8m6nOieuMIgOl&#10;MAab7mGPR3M2xeZSkrTW/94MBnu7j+/nrbeDbURPPtSOFcymGQji0umaKwXfp/3jCkSIyBobx6Tg&#10;RgG2m9HDGnPtrvxF/TFWIoVwyFGBibHNpQylIYth6lrixJ2dtxgT9JXUHq8p3DZynmVLabHm1GCw&#10;pTdD5eXYWQXdYl9/9i9FV94GU5w/ft4Pq9YrNRkPu1cQkYb4L/5zFzrNf36C32fSBXJ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0rQzDAAAA3AAAAA8AAAAAAAAAAAAA&#10;AAAAoQIAAGRycy9kb3ducmV2LnhtbFBLBQYAAAAABAAEAPkAAACRAwAAAAA=&#10;" strokecolor="#7f7f7f" strokeweight=".15pt">
                        <v:stroke dashstyle="1 1" endcap="round"/>
                      </v:line>
                      <v:line id="Line 410" o:spid="_x0000_s1184" style="position:absolute;flip:x;visibility:visible;mso-wrap-style:square" from="3727,11614" to="48539,11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101eMMAAADcAAAADwAAAGRycy9kb3ducmV2LnhtbERP32vCMBB+H/g/hBN8m6nDDdcZRQRH&#10;YQib28Mej+Zsis2lJGmt/70RBN/u4/t5y/VgG9GTD7VjBbNpBoK4dLrmSsHf7+55ASJEZI2NY1Jw&#10;oQDr1ehpibl2Z/6h/hArkUI45KjAxNjmUobSkMUwdS1x4o7OW4wJ+kpqj+cUbhv5kmVv0mLNqcFg&#10;S1tD5enQWQXdfFd/9+9FV14GUxz3/1+fi9YrNRkPmw8QkYb4EN/dhU7zX+dweyZdIF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dNXjDAAAA3AAAAA8AAAAAAAAAAAAA&#10;AAAAoQIAAGRycy9kb3ducmV2LnhtbFBLBQYAAAAABAAEAPkAAACRAwAAAAA=&#10;" strokecolor="#7f7f7f" strokeweight=".15pt">
                        <v:stroke dashstyle="1 1" endcap="round"/>
                      </v:line>
                      <v:line id="Line 411" o:spid="_x0000_s1185" style="position:absolute;flip:x;visibility:visible;mso-wrap-style:square" from="3727,10204" to="48539,10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GQ48MAAADcAAAADwAAAGRycy9kb3ducmV2LnhtbERPS2sCMRC+F/wPYQRvNduioqtRSsGy&#10;UAq+Dh6HzbhZupksSXZd/31TKPQ2H99zNrvBNqInH2rHCl6mGQji0umaKwWX8/55CSJEZI2NY1Lw&#10;oAC77ehpg7l2dz5Sf4qVSCEcclRgYmxzKUNpyGKYupY4cTfnLcYEfSW1x3sKt418zbKFtFhzajDY&#10;0ruh8vvUWQXdbF8f+lXRlY/BFLev6+fHsvVKTcbD2xpEpCH+i//chU7z53P4fSZdI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RkOPDAAAA3AAAAA8AAAAAAAAAAAAA&#10;AAAAoQIAAGRycy9kb3ducmV2LnhtbFBLBQYAAAAABAAEAPkAAACRAwAAAAA=&#10;" strokecolor="#7f7f7f" strokeweight=".15pt">
                        <v:stroke dashstyle="1 1" endcap="round"/>
                      </v:line>
                      <v:line id="Line 412" o:spid="_x0000_s1186" style="position:absolute;flip:x;visibility:visible;mso-wrap-style:square" from="3727,9499" to="48539,9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MOlMMAAADcAAAADwAAAGRycy9kb3ducmV2LnhtbERP32vCMBB+H/g/hBN8m6nDiVajiOAo&#10;jMHmfPDxaM6m2FxKktb63y+Dwd7u4/t5m91gG9GTD7VjBbNpBoK4dLrmSsH5+/i8BBEissbGMSl4&#10;UIDddvS0wVy7O39Rf4qVSCEcclRgYmxzKUNpyGKYupY4cVfnLcYEfSW1x3sKt418ybKFtFhzajDY&#10;0sFQeTt1VkE3P9af/aroysdgiuvH5f1t2XqlJuNhvwYRaYj/4j93odP81wX8PpMukN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DDpTDAAAA3AAAAA8AAAAAAAAAAAAA&#10;AAAAoQIAAGRycy9kb3ducmV2LnhtbFBLBQYAAAAABAAEAPkAAACRAwAAAAA=&#10;" strokecolor="#7f7f7f" strokeweight=".15pt">
                        <v:stroke dashstyle="1 1" endcap="round"/>
                      </v:line>
                      <v:line id="Line 413" o:spid="_x0000_s1187" style="position:absolute;flip:x;visibility:visible;mso-wrap-style:square" from="3727,8794" to="48539,88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+rD8MAAADcAAAADwAAAGRycy9kb3ducmV2LnhtbERP32vCMBB+H/g/hBN8m6kyp+uMIgOl&#10;MAab7mGPR3M2xeZSkrTW/94MBnu7j+/nrbeDbURPPtSOFcymGQji0umaKwXfp/3jCkSIyBobx6Tg&#10;RgG2m9HDGnPtrvxF/TFWIoVwyFGBibHNpQylIYth6lrixJ2dtxgT9JXUHq8p3DZynmXP0mLNqcFg&#10;S2+Gysuxswq6p3392b8UXXkbTHH++Hk/rFqv1GQ87F5BRBriv/jPXeg0f7GE32fSBXJ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Pqw/DAAAA3AAAAA8AAAAAAAAAAAAA&#10;AAAAoQIAAGRycy9kb3ducmV2LnhtbFBLBQYAAAAABAAEAPkAAACRAwAAAAA=&#10;" strokecolor="#7f7f7f" strokeweight=".15pt">
                        <v:stroke dashstyle="1 1" endcap="round"/>
                      </v:line>
                      <v:line id="Line 414" o:spid="_x0000_s1188" style="position:absolute;flip:x;visibility:visible;mso-wrap-style:square" from="3727,8096" to="48539,81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A/fcYAAADcAAAADwAAAGRycy9kb3ducmV2LnhtbESPQUvDQBCF70L/wzIFb3ajqLSx21IK&#10;lYAIWnvwOGSn2WB2Nuxu0vTfOwfB2wzvzXvfrLeT79RIMbWBDdwvClDEdbAtNwZOX4e7JaiUkS12&#10;gcnAlRJsN7ObNZY2XPiTxmNulIRwKtGAy7kvtU61I49pEXpi0c4hesyyxkbbiBcJ951+KIpn7bFl&#10;aXDY095R/XMcvIHh8dB+jKtqqK+Tq87v32+vyz4aczufdi+gMk353/x3XVnBfxJaeUYm0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oQP33GAAAA3AAAAA8AAAAAAAAA&#10;AAAAAAAAoQIAAGRycy9kb3ducmV2LnhtbFBLBQYAAAAABAAEAPkAAACUAwAAAAA=&#10;" strokecolor="#7f7f7f" strokeweight=".15pt">
                        <v:stroke dashstyle="1 1" endcap="round"/>
                      </v:line>
                      <v:line id="Line 415" o:spid="_x0000_s1189" style="position:absolute;flip:x;visibility:visible;mso-wrap-style:square" from="3727,6680" to="48539,6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ya5sMAAADcAAAADwAAAGRycy9kb3ducmV2LnhtbERP32vCMBB+F/Y/hBv4pumGinZGGQOl&#10;IAPn9rDHozmbsuZSkrTW/94MBN/u4/t56+1gG9GTD7VjBS/TDARx6XTNlYKf791kCSJEZI2NY1Jw&#10;pQDbzdNojbl2F/6i/hQrkUI45KjAxNjmUobSkMUwdS1x4s7OW4wJ+kpqj5cUbhv5mmULabHm1GCw&#10;pQ9D5d+pswq62a4+9quiK6+DKc6fv4f9svVKjZ+H9zcQkYb4EN/dhU7z5yv4fyZdID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cmubDAAAA3AAAAA8AAAAAAAAAAAAA&#10;AAAAoQIAAGRycy9kb3ducmV2LnhtbFBLBQYAAAAABAAEAPkAAACRAwAAAAA=&#10;" strokecolor="#7f7f7f" strokeweight=".15pt">
                        <v:stroke dashstyle="1 1" endcap="round"/>
                      </v:line>
                      <v:line id="Line 416" o:spid="_x0000_s1190" style="position:absolute;flip:x;visibility:visible;mso-wrap-style:square" from="3727,5981" to="48539,5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r5xsUAAADcAAAADwAAAGRycy9kb3ducmV2LnhtbESPQWvDMAyF74P+B6PCbquzMkqX1i2j&#10;0BEYg63bYUcRq3FoLAfbSdN/Px0Gu0m8p/c+bfeT79RIMbWBDTwuClDEdbAtNwa+v44Pa1ApI1vs&#10;ApOBGyXY72Z3WyxtuPInjafcKAnhVKIBl3Nfap1qRx7TIvTEop1D9JhljY22Ea8S7ju9LIqV9tiy&#10;NDjs6eCovpwGb2B4OrYf43M11LfJVef3n7fXdR+NuZ9PLxtQmab8b/67rqzgrwRfnpEJ9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r5xsUAAADcAAAADwAAAAAAAAAA&#10;AAAAAAChAgAAZHJzL2Rvd25yZXYueG1sUEsFBgAAAAAEAAQA+QAAAJMDAAAAAA==&#10;" strokecolor="#7f7f7f" strokeweight=".15pt">
                        <v:stroke dashstyle="1 1" endcap="round"/>
                      </v:line>
                      <v:line id="Line 417" o:spid="_x0000_s1191" style="position:absolute;flip:x;visibility:visible;mso-wrap-style:square" from="3727,5276" to="48539,5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ZcXcIAAADcAAAADwAAAGRycy9kb3ducmV2LnhtbERP32vCMBB+F/wfwg1809Qhop1RhuAo&#10;jIFTH3w8mrMpay4lSWv975eBsLf7+H7eZjfYRvTkQ+1YwXyWgSAuna65UnA5H6YrECEia2wck4IH&#10;Bdhtx6MN5trd+Zv6U6xECuGQowITY5tLGUpDFsPMtcSJuzlvMSboK6k93lO4beRrli2lxZpTg8GW&#10;9obKn1NnFXSLQ33s10VXPgZT3L6unx+r1is1eRne30BEGuK/+OkudJq/nMPfM+kCuf0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UZcXcIAAADcAAAADwAAAAAAAAAAAAAA&#10;AAChAgAAZHJzL2Rvd25yZXYueG1sUEsFBgAAAAAEAAQA+QAAAJADAAAAAA==&#10;" strokecolor="#7f7f7f" strokeweight=".15pt">
                        <v:stroke dashstyle="1 1" endcap="round"/>
                      </v:line>
                      <v:line id="Line 418" o:spid="_x0000_s1192" style="position:absolute;flip:x;visibility:visible;mso-wrap-style:square" from="3727,4572" to="48539,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TCKsIAAADcAAAADwAAAGRycy9kb3ducmV2LnhtbERP32vCMBB+F/wfwgl703QyRDujDEEp&#10;jIFTH3w8mrMpay4lSWv975eBsLf7+H7eejvYRvTkQ+1YwessA0FcOl1zpeBy3k+XIEJE1tg4JgUP&#10;CrDdjEdrzLW78zf1p1iJFMIhRwUmxjaXMpSGLIaZa4kTd3PeYkzQV1J7vKdw28h5li2kxZpTg8GW&#10;dobKn1NnFXRv+/rYr4qufAymuH1dPw/L1iv1Mhk+3kFEGuK/+OkudJq/mMPfM+kCuf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ZTCKsIAAADcAAAADwAAAAAAAAAAAAAA&#10;AAChAgAAZHJzL2Rvd25yZXYueG1sUEsFBgAAAAAEAAQA+QAAAJADAAAAAA==&#10;" strokecolor="#7f7f7f" strokeweight=".15pt">
                        <v:stroke dashstyle="1 1" endcap="round"/>
                      </v:line>
                      <v:line id="Line 419" o:spid="_x0000_s1193" style="position:absolute;visibility:visible;mso-wrap-style:square" from="3727,24993" to="48539,24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lxBcIAAADcAAAADwAAAGRycy9kb3ducmV2LnhtbERPS4vCMBC+L+x/CCPsRTR1BdFqWhbB&#10;F+jBKp6HZmyLzaQ0Ueu/NwsLe5uP7zmLtDO1eFDrKssKRsMIBHFudcWFgvNpNZiCcB5ZY22ZFLzI&#10;QZp8fiww1vbJR3pkvhAhhF2MCkrvm1hKl5dk0A1tQxy4q20N+gDbQuoWnyHc1PI7iibSYMWhocSG&#10;liXlt+xuFOS67q8Ps8veFnqE60216+7bnVJfve5nDsJT5//Ff+6tDvMnY/h9Jlwgk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3lxBcIAAADcAAAADwAAAAAAAAAAAAAA&#10;AAChAgAAZHJzL2Rvd25yZXYueG1sUEsFBgAAAAAEAAQA+QAAAJADAAAAAA==&#10;" strokecolor="#666" strokeweight=".6pt">
                        <v:stroke endcap="round"/>
                      </v:line>
                      <v:line id="Line 420" o:spid="_x0000_s1194" style="position:absolute;visibility:visible;mso-wrap-style:square" from="3727,21475" to="48539,21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DpccIAAADcAAAADwAAAGRycy9kb3ducmV2LnhtbERPS4vCMBC+L+x/CCPsRTR1EdFqWhbB&#10;F+jBKp6HZmyLzaQ0Ueu/NwsLe5uP7zmLtDO1eFDrKssKRsMIBHFudcWFgvNpNZiCcB5ZY22ZFLzI&#10;QZp8fiww1vbJR3pkvhAhhF2MCkrvm1hKl5dk0A1tQxy4q20N+gDbQuoWnyHc1PI7iibSYMWhocSG&#10;liXlt+xuFOS67q8Ps8veFnqE60216+7bnVJfve5nDsJT5//Ff+6tDvMnY/h9Jlwgk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JDpccIAAADcAAAADwAAAAAAAAAAAAAA&#10;AAChAgAAZHJzL2Rvd25yZXYueG1sUEsFBgAAAAAEAAQA+QAAAJADAAAAAA==&#10;" strokecolor="#666" strokeweight=".6pt">
                        <v:stroke endcap="round"/>
                      </v:line>
                      <v:line id="Line 421" o:spid="_x0000_s1195" style="position:absolute;visibility:visible;mso-wrap-style:square" from="3727,17951" to="48539,17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xM6sIAAADcAAAADwAAAGRycy9kb3ducmV2LnhtbERPS4vCMBC+L+x/CCPsRTR1QdFqWhbB&#10;F+jBKp6HZmyLzaQ0Ueu/NwsLe5uP7zmLtDO1eFDrKssKRsMIBHFudcWFgvNpNZiCcB5ZY22ZFLzI&#10;QZp8fiww1vbJR3pkvhAhhF2MCkrvm1hKl5dk0A1tQxy4q20N+gDbQuoWnyHc1PI7iibSYMWhocSG&#10;liXlt+xuFOS67q8Ps8veFnqE60216+7bnVJfve5nDsJT5//Ff+6tDvMnY/h9Jlwgk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9xM6sIAAADcAAAADwAAAAAAAAAAAAAA&#10;AAChAgAAZHJzL2Rvd25yZXYueG1sUEsFBgAAAAAEAAQA+QAAAJADAAAAAA==&#10;" strokecolor="#666" strokeweight=".6pt">
                        <v:stroke endcap="round"/>
                      </v:line>
                      <v:line id="Line 422" o:spid="_x0000_s1196" style="position:absolute;visibility:visible;mso-wrap-style:square" from="3727,10909" to="48539,109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7SncEAAADcAAAADwAAAGRycy9kb3ducmV2LnhtbERPTYvCMBC9L/gfwgheljWth6Jdo4hg&#10;VdCDuux5aMa22ExKE7X+eyMI3ubxPmc670wtbtS6yrKCeBiBIM6trrhQ8Hda/YxBOI+ssbZMCh7k&#10;YD7rfU0x1fbOB7odfSFCCLsUFZTeN6mULi/JoBvahjhwZ9sa9AG2hdQt3kO4qeUoihJpsOLQUGJD&#10;y5Lyy/FqFOS6/s72k/+dLXSM2bradtfNVqlBv1v8gvDU+Y/47d7oMD9J4PVMuEDO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DtKdwQAAANwAAAAPAAAAAAAAAAAAAAAA&#10;AKECAABkcnMvZG93bnJldi54bWxQSwUGAAAAAAQABAD5AAAAjwMAAAAA&#10;" strokecolor="#666" strokeweight=".6pt">
                        <v:stroke endcap="round"/>
                      </v:line>
                      <v:line id="Line 423" o:spid="_x0000_s1197" style="position:absolute;visibility:visible;mso-wrap-style:square" from="3727,7391" to="48539,7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J3BsEAAADcAAAADwAAAGRycy9kb3ducmV2LnhtbERPS4vCMBC+C/6HMIIX0VQPPqppkYX1&#10;Ae5hVTwPzdgWm0lpotZ/v1kQvM3H95xV2ppKPKhxpWUF41EEgjizuuRcwfn0PZyDcB5ZY2WZFLzI&#10;QZp0OyuMtX3yLz2OPhchhF2MCgrv61hKlxVk0I1sTRy4q20M+gCbXOoGnyHcVHISRVNpsOTQUGBN&#10;XwVlt+PdKMh0Ndj8LC4Hm+sxbrblvr3v9kr1e+16CcJT6z/it3unw/zpDP6fCRfI5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QncGwQAAANwAAAAPAAAAAAAAAAAAAAAA&#10;AKECAABkcnMvZG93bnJldi54bWxQSwUGAAAAAAQABAD5AAAAjwMAAAAA&#10;" strokecolor="#666" strokeweight=".6pt">
                        <v:stroke endcap="round"/>
                      </v:line>
                      <v:line id="Line 424" o:spid="_x0000_s1198" style="position:absolute;visibility:visible;mso-wrap-style:square" from="3727,3867" to="48539,38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3jdMUAAADcAAAADwAAAGRycy9kb3ducmV2LnhtbESPQWvCQBCF74X+h2UKvRSzsYdgY1aR&#10;Qm2EemgUz0N2TILZ2ZBdNf33nUOhtxnem/e+KdaT69WNxtB5NjBPUlDEtbcdNwaOh4/ZAlSIyBZ7&#10;z2TghwKsV48PBebW3/mbblVslIRwyNFAG+OQax3qlhyGxA/Eop396DDKOjbajniXcNfr1zTNtMOO&#10;paHFgd5bqi/V1Rmobf+y3b+dvnxj57j97HbTtdwZ8/w0bZagIk3x3/x3XVrBz4RWnpEJ9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d3jdMUAAADcAAAADwAAAAAAAAAA&#10;AAAAAAChAgAAZHJzL2Rvd25yZXYueG1sUEsFBgAAAAAEAAQA+QAAAJMDAAAAAA==&#10;" strokecolor="#666" strokeweight=".6pt">
                        <v:stroke endcap="round"/>
                      </v:line>
                      <v:line id="Line 425" o:spid="_x0000_s1199" style="position:absolute;visibility:visible;mso-wrap-style:square" from="920,14433" to="51339,14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TpfcIAAADcAAAADwAAAGRycy9kb3ducmV2LnhtbERPTWvCQBC9F/wPywi91Y0KotFVRFFK&#10;bjX14G3MjkkwOxuza0z767uC0Ns83ucsVp2pREuNKy0rGA4iEMSZ1SXnCr7T3ccUhPPIGivLpOCH&#10;HKyWvbcFxto++Ivag89FCGEXo4LC+zqW0mUFGXQDWxMH7mIbgz7AJpe6wUcIN5UcRdFEGiw5NBRY&#10;06ag7Hq4GwVUp2efDEdtkpzS4y9vb9Px/qbUe79bz0F46vy/+OX+1GH+ZAbPZ8IFc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YTpfcIAAADcAAAADwAAAAAAAAAAAAAA&#10;AAChAgAAZHJzL2Rvd25yZXYueG1sUEsFBgAAAAAEAAQA+QAAAJADAAAAAA==&#10;" strokeweight=".3pt">
                        <v:stroke endcap="round"/>
                      </v:line>
                      <v:rect id="Rectangle 426" o:spid="_x0000_s1200" style="position:absolute;left:51682;top:14433;width:711;height:14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3Mk8MA&#10;AADcAAAADwAAAGRycy9kb3ducmV2LnhtbESPT2sCMRDF70K/Q5hCb5qthypbo5SCoMWLqx9g2Mz+&#10;oclkSVJ3/fadg+Bthvfmvd9sdpN36kYx9YENvC8KUMR1sD23Bq6X/XwNKmVkiy4wGbhTgt32ZbbB&#10;0oaRz3SrcqskhFOJBrqch1LrVHfkMS3CQCxaE6LHLGtstY04Srh3elkUH9pjz9LQ4UDfHdW/1Z83&#10;oC/VflxXLhbhZ9mc3PFwbigY8/Y6fX2CyjTlp/lxfbCCvxJ8eUYm0N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3Mk8MAAADcAAAADwAAAAAAAAAAAAAAAACYAgAAZHJzL2Rv&#10;d25yZXYueG1sUEsFBgAAAAAEAAQA9QAAAIgDAAAAAA==&#10;" filled="f" stroked="f">
                        <v:textbox style="mso-fit-shape-to-text:t" inset="0,0,0,0">
                          <w:txbxContent>
                            <w:p w:rsidR="00BB13C3" w:rsidRPr="0097100B" w:rsidRDefault="00BB13C3" w:rsidP="00BB13C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97100B"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v:textbox>
                      </v:rect>
                      <v:line id="Line 427" o:spid="_x0000_s1201" style="position:absolute;flip:x y;visibility:visible;mso-wrap-style:square" from="50888,14204" to="51339,14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wqyMMAAADcAAAADwAAAGRycy9kb3ducmV2LnhtbERPS2vCQBC+C/0PyxR6042CVqKr2EKx&#10;4EGMD8htyI5JMDsbstsY/fWuUPA2H99z5svOVKKlxpWWFQwHEQjizOqScwWH/U9/CsJ5ZI2VZVJw&#10;IwfLxVtvjrG2V95Rm/hchBB2MSoovK9jKV1WkEE3sDVx4M62MegDbHKpG7yGcFPJURRNpMGSQ0OB&#10;NX0XlF2SP6PgnmRf4/Z2PG1Pjtdpku7SzahT6uO9W81AeOr8S/zv/tVh/ucQns+EC+T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cKsjDAAAA3AAAAA8AAAAAAAAAAAAA&#10;AAAAoQIAAGRycy9kb3ducmV2LnhtbFBLBQYAAAAABAAEAPkAAACRAwAAAAA=&#10;" strokeweight=".3pt">
                        <v:stroke endcap="round"/>
                      </v:line>
                      <v:line id="Line 428" o:spid="_x0000_s1202" style="position:absolute;flip:x;visibility:visible;mso-wrap-style:square" from="50888,14433" to="51339,14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RF7MQAAADcAAAADwAAAGRycy9kb3ducmV2LnhtbERPS2vCQBC+C/0PyxS8iG7ModXUVUpB&#10;sbQivuh1yI7ZaHY2ZLcm/ffdQsHbfHzPmS06W4kbNb50rGA8SkAQ506XXCg4HpbDCQgfkDVWjknB&#10;D3lYzB96M8y0a3lHt30oRAxhn6ECE0KdSelzQxb9yNXEkTu7xmKIsCmkbrCN4baSaZI8SYslxwaD&#10;Nb0Zyq/7b6vgtL2802n5URYrkw7a82Tz9dlNleo/dq8vIAJ14S7+d691nP+cwt8z8QI5/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VEXsxAAAANwAAAAPAAAAAAAAAAAA&#10;AAAAAKECAABkcnMvZG93bnJldi54bWxQSwUGAAAAAAQABAD5AAAAkgMAAAAA&#10;" strokeweight=".3pt">
                        <v:stroke endcap="round"/>
                      </v:line>
                      <v:line id="Line 429" o:spid="_x0000_s1203" style="position:absolute;flip:y;visibility:visible;mso-wrap-style:square" from="920,14204" to="1377,14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jgd8UAAADcAAAADwAAAGRycy9kb3ducmV2LnhtbERP22oCMRB9L/QfwhT6IprVgtWtUaSg&#10;VLSUeqGvw2bcbLuZLJvorn9vBKFvczjXmcxaW4oz1b5wrKDfS0AQZ04XnCvY7xbdEQgfkDWWjknB&#10;hTzMpo8PE0y1a/ibztuQixjCPkUFJoQqldJnhiz6nquII3d0tcUQYZ1LXWMTw20pB0kylBYLjg0G&#10;K3o3lP1tT1bB4et3RYfFusiXZtBpjqPPn007Vur5qZ2/gQjUhn/x3f2h4/zXF7g9Ey+Q0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xjgd8UAAADcAAAADwAAAAAAAAAA&#10;AAAAAAChAgAAZHJzL2Rvd25yZXYueG1sUEsFBgAAAAAEAAQA+QAAAJMDAAAAAA==&#10;" strokeweight=".3pt">
                        <v:stroke endcap="round"/>
                      </v:line>
                      <v:line id="Line 430" o:spid="_x0000_s1204" style="position:absolute;visibility:visible;mso-wrap-style:square" from="920,14433" to="1377,14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zQPsMAAADcAAAADwAAAGRycy9kb3ducmV2LnhtbERPTWvCQBC9C/0PyxS86UYtKtFVSsVS&#10;ctPowduYnSah2dmY3cbor3eFQm/zeJ+zXHemEi01rrSsYDSMQBBnVpecKzik28EchPPIGivLpOBG&#10;Dtarl94SY22vvKN273MRQtjFqKDwvo6ldFlBBt3Q1sSB+7aNQR9gk0vd4DWEm0qOo2gqDZYcGgqs&#10;6aOg7Gf/axRQnZ59Mhq3SXJKj3feXOaTz4tS/dfufQHCU+f/xX/uLx3mz97g+Uy4QK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Zc0D7DAAAA3AAAAA8AAAAAAAAAAAAA&#10;AAAAoQIAAGRycy9kb3ducmV2LnhtbFBLBQYAAAAABAAEAPkAAACRAwAAAAA=&#10;" strokeweight=".3pt">
                        <v:stroke endcap="round"/>
                      </v:line>
                      <v:line id="Line 431" o:spid="_x0000_s1205" style="position:absolute;visibility:visible;mso-wrap-style:square" from="3727,14262" to="3733,14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B1pcMAAADcAAAADwAAAGRycy9kb3ducmV2LnhtbERPTWvCQBC9C/0PyxS86UalKtFVSsVS&#10;ctPowduYnSah2dmY3cbor3eFQm/zeJ+zXHemEi01rrSsYDSMQBBnVpecKzik28EchPPIGivLpOBG&#10;Dtarl94SY22vvKN273MRQtjFqKDwvo6ldFlBBt3Q1sSB+7aNQR9gk0vd4DWEm0qOo2gqDZYcGgqs&#10;6aOg7Gf/axRQnZ59Mhq3SXJKj3feXOaTz4tS/dfufQHCU+f/xX/uLx3mz97g+Uy4QK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kQdaXDAAAA3AAAAA8AAAAAAAAAAAAA&#10;AAAAoQIAAGRycy9kb3ducmV2LnhtbFBLBQYAAAAABAAEAPkAAACRAwAAAAA=&#10;" strokeweight=".3pt">
                        <v:stroke endcap="round"/>
                      </v:line>
                      <v:line id="Line 432" o:spid="_x0000_s1206" style="position:absolute;visibility:visible;mso-wrap-style:square" from="6527,14262" to="6534,14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Lr0sIAAADcAAAADwAAAGRycy9kb3ducmV2LnhtbERPTWvCQBC9C/6HZYTedKMFlegqYqlI&#10;bhp76G3MTpPQ7GzMrjH213cFwds83ucs152pREuNKy0rGI8iEMSZ1SXnCk7p53AOwnlkjZVlUnAn&#10;B+tVv7fEWNsbH6g9+lyEEHYxKii8r2MpXVaQQTeyNXHgfmxj0AfY5FI3eAvhppKTKJpKgyWHhgJr&#10;2haU/R6vRgHV6dkn40mbJN/p1x9/XObvu4tSb4NuswDhqfMv8dO912H+bAqPZ8IF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cLr0sIAAADcAAAADwAAAAAAAAAAAAAA&#10;AAChAgAAZHJzL2Rvd25yZXYueG1sUEsFBgAAAAAEAAQA+QAAAJADAAAAAA==&#10;" strokeweight=".3pt">
                        <v:stroke endcap="round"/>
                      </v:line>
                      <v:line id="Line 433" o:spid="_x0000_s1207" style="position:absolute;visibility:visible;mso-wrap-style:square" from="9328,14262" to="9334,14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5OScMAAADcAAAADwAAAGRycy9kb3ducmV2LnhtbERPTWvCQBC9F/oflil4qxsVaoiuUiqW&#10;kptGD97G7JgEs7Mxu41pf70rCN7m8T5nvuxNLTpqXWVZwWgYgSDOra64ULDL1u8xCOeRNdaWScEf&#10;OVguXl/mmGh75Q11W1+IEMIuQQWl900ipctLMuiGtiEO3Mm2Bn2AbSF1i9cQbmo5jqIPabDi0FBi&#10;Q18l5eftr1FATXb06Wjcpekh2//z6hJPvi9KDd76zxkIT71/ih/uHx3mT6dwfyZcIB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OTknDAAAA3AAAAA8AAAAAAAAAAAAA&#10;AAAAoQIAAGRycy9kb3ducmV2LnhtbFBLBQYAAAAABAAEAPkAAACRAwAAAAA=&#10;" strokeweight=".3pt">
                        <v:stroke endcap="round"/>
                      </v:line>
                      <v:line id="Line 434" o:spid="_x0000_s1208" style="position:absolute;visibility:visible;mso-wrap-style:square" from="14928,14262" to="14935,14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HaO8YAAADcAAAADwAAAGRycy9kb3ducmV2LnhtbESPQW/CMAyF70j8h8iTdoMUJgHqCGhi&#10;Gpp6G2WH3bzGa6s1TmlC6fj18wGJm633/N7n9XZwjeqpC7VnA7NpAoq48Lbm0sAxf5usQIWIbLHx&#10;TAb+KMB2Mx6tMbX+wh/UH2KpJIRDigaqGNtU61BU5DBMfUss2o/vHEZZu1LbDi8S7ho9T5KFdliz&#10;NFTY0q6i4vdwdgaozb9jNpv3WfaVf1759bR62p+MeXwYXp5BRRri3Xy7freCvxRaeUYm0J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cR2jvGAAAA3AAAAA8AAAAAAAAA&#10;AAAAAAAAoQIAAGRycy9kb3ducmV2LnhtbFBLBQYAAAAABAAEAPkAAACUAwAAAAA=&#10;" strokeweight=".3pt">
                        <v:stroke endcap="round"/>
                      </v:line>
                      <v:line id="Line 435" o:spid="_x0000_s1209" style="position:absolute;visibility:visible;mso-wrap-style:square" from="17729,14262" to="17735,14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1/oMMAAADcAAAADwAAAGRycy9kb3ducmV2LnhtbERPTWvCQBC9C/0PyxS86UaFqtFVSsVS&#10;ctPowduYnSah2dmY3cbor3eFQm/zeJ+zXHemEi01rrSsYDSMQBBnVpecKzik28EMhPPIGivLpOBG&#10;Dtarl94SY22vvKN273MRQtjFqKDwvo6ldFlBBt3Q1sSB+7aNQR9gk0vd4DWEm0qOo+hNGiw5NBRY&#10;00dB2c/+1yigOj37ZDRuk+SUHu+8ucwmnxel+q/d+wKEp87/i//cXzrMn87h+Uy4QK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df6DDAAAA3AAAAA8AAAAAAAAAAAAA&#10;AAAAoQIAAGRycy9kb3ducmV2LnhtbFBLBQYAAAAABAAEAPkAAACRAwAAAAA=&#10;" strokeweight=".3pt">
                        <v:stroke endcap="round"/>
                      </v:line>
                      <v:line id="Line 436" o:spid="_x0000_s1210" style="position:absolute;visibility:visible;mso-wrap-style:square" from="20529,14262" to="20535,14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KmGsUAAADcAAAADwAAAGRycy9kb3ducmV2LnhtbESPQWvCQBCF74X+h2UKvdWNChJSVxFL&#10;i+SmsYfeptkxCWZnY3YbU3+9cyj0NsN78943y/XoWjVQHxrPBqaTBBRx6W3DlYFj8f6SggoR2WLr&#10;mQz8UoD16vFhiZn1V97TcIiVkhAOGRqoY+wyrUNZk8Mw8R2xaCffO4yy9pW2PV4l3LV6liQL7bBh&#10;aaixo21N5fnw4wxQV3zHfDob8vyr+Lzx2yWdf1yMeX4aN6+gIo3x3/x3vbOCnwq+PCMT6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LKmGsUAAADcAAAADwAAAAAAAAAA&#10;AAAAAAChAgAAZHJzL2Rvd25yZXYueG1sUEsFBgAAAAAEAAQA+QAAAJMDAAAAAA==&#10;" strokeweight=".3pt">
                        <v:stroke endcap="round"/>
                      </v:line>
                      <v:line id="Line 437" o:spid="_x0000_s1211" style="position:absolute;visibility:visible;mso-wrap-style:square" from="23329,14262" to="23336,14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4DgcMAAADcAAAADwAAAGRycy9kb3ducmV2LnhtbERPTWvCQBC9F/oflin0pptYkJC6CdLS&#10;UnLT6KG3MTsmwexszG5j9Nd3C0Jv83ifs8on04mRBtdaVhDPIxDEldUt1wp25ccsAeE8ssbOMim4&#10;koM8e3xYYarthTc0bn0tQgi7FBU03veplK5qyKCb2544cEc7GPQBDrXUA15CuOnkIoqW0mDLoaHB&#10;nt4aqk7bH6OA+vLgi3gxFsV3ub/x+zl5+Twr9fw0rV9BeJr8v/ju/tJhfhLD3zPhApn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+A4HDAAAA3AAAAA8AAAAAAAAAAAAA&#10;AAAAoQIAAGRycy9kb3ducmV2LnhtbFBLBQYAAAAABAAEAPkAAACRAwAAAAA=&#10;" strokeweight=".3pt">
                        <v:stroke endcap="round"/>
                      </v:line>
                      <v:line id="Line 438" o:spid="_x0000_s1212" style="position:absolute;visibility:visible;mso-wrap-style:square" from="28930,14262" to="28936,14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yd9sIAAADcAAAADwAAAGRycy9kb3ducmV2LnhtbERPTWvCQBC9C/0PyxS86cYIElJXKS1K&#10;yU2jh96m2WkSmp2N2W2M/npXELzN433Ocj2YRvTUudqygtk0AkFcWF1zqeCQbyYJCOeRNTaWScGF&#10;HKxXL6MlptqeeUf93pcihLBLUUHlfZtK6YqKDLqpbYkD92s7gz7ArpS6w3MIN42Mo2ghDdYcGips&#10;6aOi4m//bxRQm//4bBb3WfadH6/8eUrm25NS49fh/Q2Ep8E/xQ/3lw7zkxjuz4QL5Oo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yyd9sIAAADcAAAADwAAAAAAAAAAAAAA&#10;AAChAgAAZHJzL2Rvd25yZXYueG1sUEsFBgAAAAAEAAQA+QAAAJADAAAAAA==&#10;" strokeweight=".3pt">
                        <v:stroke endcap="round"/>
                      </v:line>
                      <v:line id="Line 439" o:spid="_x0000_s1213" style="position:absolute;visibility:visible;mso-wrap-style:square" from="31730,14262" to="31737,14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A4bcMAAADcAAAADwAAAGRycy9kb3ducmV2LnhtbERPTWvCQBC9C/0PyxR6azZGkBBdpbS0&#10;lNw09tDbmB2TYHY2yW5j2l/vCgVv83ifs95OphUjDa6xrGAexSCIS6sbrhQcivfnFITzyBpby6Tg&#10;lxxsNw+zNWbaXnhH495XIoSwy1BB7X2XSenKmgy6yHbEgTvZwaAPcKikHvASwk0rkzheSoMNh4Ya&#10;O3qtqTzvf4wC6oqjz+fJmOffxdcfv/Xp4qNX6ulxelmB8DT5u/jf/anD/HQBt2fCBXJz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gOG3DAAAA3AAAAA8AAAAAAAAAAAAA&#10;AAAAoQIAAGRycy9kb3ducmV2LnhtbFBLBQYAAAAABAAEAPkAAACRAwAAAAA=&#10;" strokeweight=".3pt">
                        <v:stroke endcap="round"/>
                      </v:line>
                      <v:line id="Line 440" o:spid="_x0000_s1214" style="position:absolute;visibility:visible;mso-wrap-style:square" from="34531,14262" to="34537,14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mgGcMAAADcAAAADwAAAGRycy9kb3ducmV2LnhtbERPTWvCQBC9C/6HZYTedKMtElI3QVpa&#10;Sm6a9tDbNDtNgtnZmN3G1F/vCoK3ebzP2WSjacVAvWssK1guIhDEpdUNVwo+i7d5DMJ5ZI2tZVLw&#10;Tw6ydDrZYKLtiXc07H0lQgi7BBXU3neJlK6syaBb2I44cL+2N+gD7CupezyFcNPKVRStpcGGQ0ON&#10;Hb3UVB72f0YBdcWPz5erIc+/i68zvx7jx/ejUg+zcfsMwtPo7+Kb+0OH+fETXJ8JF8j0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OJoBnDAAAA3AAAAA8AAAAAAAAAAAAA&#10;AAAAoQIAAGRycy9kb3ducmV2LnhtbFBLBQYAAAAABAAEAPkAAACRAwAAAAA=&#10;" strokeweight=".3pt">
                        <v:stroke endcap="round"/>
                      </v:line>
                      <v:line id="Line 441" o:spid="_x0000_s1215" style="position:absolute;visibility:visible;mso-wrap-style:square" from="37338,14262" to="37344,14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UFgsMAAADcAAAADwAAAGRycy9kb3ducmV2LnhtbERPTWvCQBC9C/6HZYTedKOlElI3QVpa&#10;Sm6a9tDbNDtNgtnZmN3G1F/vCoK3ebzP2WSjacVAvWssK1guIhDEpdUNVwo+i7d5DMJ5ZI2tZVLw&#10;Tw6ydDrZYKLtiXc07H0lQgi7BBXU3neJlK6syaBb2I44cL+2N+gD7CupezyFcNPKVRStpcGGQ0ON&#10;Hb3UVB72f0YBdcWPz5erIc+/i68zvx7jx/ejUg+zcfsMwtPo7+Kb+0OH+fETXJ8JF8j0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FBYLDAAAA3AAAAA8AAAAAAAAAAAAA&#10;AAAAoQIAAGRycy9kb3ducmV2LnhtbFBLBQYAAAAABAAEAPkAAACRAwAAAAA=&#10;" strokeweight=".3pt">
                        <v:stroke endcap="round"/>
                      </v:line>
                      <v:line id="Line 442" o:spid="_x0000_s1216" style="position:absolute;visibility:visible;mso-wrap-style:square" from="42938,14262" to="42945,14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eb9cMAAADcAAAADwAAAGRycy9kb3ducmV2LnhtbERPTWvCQBC9F/wPywi91Y0pSIiuIpaW&#10;kpvGHnobs2MSzM4m2W1M/fWuUOhtHu9zVpvRNGKg3tWWFcxnEQjiwuqaSwXH/P0lAeE8ssbGMin4&#10;JQeb9eRpham2V97TcPClCCHsUlRQed+mUrqiIoNuZlviwJ1tb9AH2JdS93gN4aaRcRQtpMGaQ0OF&#10;Le0qKi6HH6OA2vzks3k8ZNl3/nXjty55/eiUep6O2yUIT6P/F/+5P3WYnyzg8Uy4QK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Xm/XDAAAA3AAAAA8AAAAAAAAAAAAA&#10;AAAAoQIAAGRycy9kb3ducmV2LnhtbFBLBQYAAAAABAAEAPkAAACRAwAAAAA=&#10;" strokeweight=".3pt">
                        <v:stroke endcap="round"/>
                      </v:line>
                      <v:line id="Line 443" o:spid="_x0000_s1217" style="position:absolute;visibility:visible;mso-wrap-style:square" from="45739,14262" to="45745,14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s+bsMAAADcAAAADwAAAGRycy9kb3ducmV2LnhtbERPTWvCQBC9C/6HZYTedKOFGlI3QVpa&#10;Sm6a9tDbNDtNgtnZmN3G1F/vCoK3ebzP2WSjacVAvWssK1guIhDEpdUNVwo+i7d5DMJ5ZI2tZVLw&#10;Tw6ydDrZYKLtiXc07H0lQgi7BBXU3neJlK6syaBb2I44cL+2N+gD7CupezyFcNPKVRQ9SYMNh4Ya&#10;O3qpqTzs/4wC6oofny9XQ55/F19nfj3Gj+9HpR5m4/YZhKfR38U394cO8+M1XJ8JF8j0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NbPm7DAAAA3AAAAA8AAAAAAAAAAAAA&#10;AAAAoQIAAGRycy9kb3ducmV2LnhtbFBLBQYAAAAABAAEAPkAAACRAwAAAAA=&#10;" strokeweight=".3pt">
                        <v:stroke endcap="round"/>
                      </v:line>
                      <v:line id="Line 444" o:spid="_x0000_s1218" style="position:absolute;visibility:visible;mso-wrap-style:square" from="48539,14262" to="48545,14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SqHMUAAADcAAAADwAAAGRycy9kb3ducmV2LnhtbESPQWvCQBCF74X+h2UKvdWNChJSVxFL&#10;i+SmsYfeptkxCWZnY3YbU3+9cyj0NsN78943y/XoWjVQHxrPBqaTBBRx6W3DlYFj8f6SggoR2WLr&#10;mQz8UoD16vFhiZn1V97TcIiVkhAOGRqoY+wyrUNZk8Mw8R2xaCffO4yy9pW2PV4l3LV6liQL7bBh&#10;aaixo21N5fnw4wxQV3zHfDob8vyr+Lzx2yWdf1yMeX4aN6+gIo3x3/x3vbOCnwqtPCMT6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sSqHMUAAADcAAAADwAAAAAAAAAA&#10;AAAAAAChAgAAZHJzL2Rvd25yZXYueG1sUEsFBgAAAAAEAAQA+QAAAJMDAAAAAA==&#10;" strokeweight=".3pt">
                        <v:stroke endcap="round"/>
                      </v:line>
                      <v:line id="Line 445" o:spid="_x0000_s1219" style="position:absolute;visibility:visible;mso-wrap-style:square" from="12128,14090" to="12134,14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gPh8MAAADcAAAADwAAAGRycy9kb3ducmV2LnhtbERPTWvCQBC9C/0PyxS86UaFkkZXKRVF&#10;ctO0h97G7JgEs7Mxu8bYX+8WCt7m8T5nsepNLTpqXWVZwWQcgSDOra64UPCVbUYxCOeRNdaWScGd&#10;HKyWL4MFJtreeE/dwRcihLBLUEHpfZNI6fKSDLqxbYgDd7KtQR9gW0jd4i2Em1pOo+hNGqw4NJTY&#10;0GdJ+flwNQqoyY4+nUy7NP3Jvn95fYln24tSw9f+Yw7CU++f4n/3Tof58Tv8PRMu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2ID4fDAAAA3AAAAA8AAAAAAAAAAAAA&#10;AAAAoQIAAGRycy9kb3ducmV2LnhtbFBLBQYAAAAABAAEAPkAAACRAwAAAAA=&#10;" strokeweight=".3pt">
                        <v:stroke endcap="round"/>
                      </v:line>
                      <v:rect id="Rectangle 446" o:spid="_x0000_s1220" style="position:absolute;left:11607;top:14814;width:426;height:14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EqacMA&#10;AADcAAAADwAAAGRycy9kb3ducmV2LnhtbESPT2sCMRDF70K/Q5hCb5qth6Jbo5SCoMWLqx9g2Mz+&#10;oclkSVJ3/fadg+Bthvfmvd9sdpN36kYx9YENvC8KUMR1sD23Bq6X/XwFKmVkiy4wGbhTgt32ZbbB&#10;0oaRz3SrcqskhFOJBrqch1LrVHfkMS3CQCxaE6LHLGtstY04Srh3elkUH9pjz9LQ4UDfHdW/1Z83&#10;oC/VflxVLhbhZ9mc3PFwbigY8/Y6fX2CyjTlp/lxfbCCvxZ8eUYm0N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EqacMAAADcAAAADwAAAAAAAAAAAAAAAACYAgAAZHJzL2Rv&#10;d25yZXYueG1sUEsFBgAAAAAEAAQA9QAAAIgDAAAAAA==&#10;" filled="f" stroked="f">
                        <v:textbox style="mso-fit-shape-to-text:t" inset="0,0,0,0">
                          <w:txbxContent>
                            <w:p w:rsidR="00BB13C3" w:rsidRPr="0097100B" w:rsidRDefault="00BB13C3" w:rsidP="00BB13C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97100B"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447" o:spid="_x0000_s1221" style="position:absolute;left:12007;top:14814;width:712;height:14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2P8r8A&#10;AADcAAAADwAAAGRycy9kb3ducmV2LnhtbERPzYrCMBC+L/gOYQRva6qHxa1GEUHQxYvVBxia6Q8m&#10;k5JEW9/eCMLe5uP7ndVmsEY8yIfWsYLZNANBXDrdcq3getl/L0CEiKzROCYFTwqwWY++Vphr1/OZ&#10;HkWsRQrhkKOCJsYulzKUDVkMU9cRJ65y3mJM0NdSe+xTuDVynmU/0mLLqaHBjnYNlbfibhXIS7Hv&#10;F4XxmfubVydzPJwrckpNxsN2CSLSEP/FH/dBp/m/M3g/ky6Q6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XY/yvwAAANwAAAAPAAAAAAAAAAAAAAAAAJgCAABkcnMvZG93bnJl&#10;di54bWxQSwUGAAAAAAQABAD1AAAAhAMAAAAA&#10;" filled="f" stroked="f">
                        <v:textbox style="mso-fit-shape-to-text:t" inset="0,0,0,0">
                          <w:txbxContent>
                            <w:p w:rsidR="00BB13C3" w:rsidRPr="0097100B" w:rsidRDefault="00BB13C3" w:rsidP="00BB13C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97100B"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line id="Line 448" o:spid="_x0000_s1222" style="position:absolute;visibility:visible;mso-wrap-style:square" from="26130,14090" to="26136,14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ULK8MAAADcAAAADwAAAGRycy9kb3ducmV2LnhtbERPTWvCQBC9C/6HZQRvujFC0dRVxNJS&#10;ctPowds0O01Cs7Mxu41pf70rCN7m8T5ntelNLTpqXWVZwWwagSDOra64UHDM3icLEM4ja6wtk4I/&#10;crBZDwcrTLS98p66gy9ECGGXoILS+yaR0uUlGXRT2xAH7tu2Bn2AbSF1i9cQbmoZR9GLNFhxaCix&#10;oV1J+c/h1yigJvvy6Szu0vScnf757bKYf1yUGo/67SsIT71/ih/uTx3mL2O4PxMukO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1CyvDAAAA3AAAAA8AAAAAAAAAAAAA&#10;AAAAoQIAAGRycy9kb3ducmV2LnhtbFBLBQYAAAAABAAEAPkAAACRAwAAAAA=&#10;" strokeweight=".3pt">
                        <v:stroke endcap="round"/>
                      </v:line>
                      <v:line id="Line 449" o:spid="_x0000_s1223" style="position:absolute;visibility:visible;mso-wrap-style:square" from="40138,14090" to="40144,14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musMIAAADcAAAADwAAAGRycy9kb3ducmV2LnhtbERPTWvCQBC9F/wPywje6kaFotFVRKmU&#10;3DT14G3MjkkwOxuz25j217uC0Ns83ucsVp2pREuNKy0rGA0jEMSZ1SXnCr7Tz/cpCOeRNVaWScEv&#10;OVgte28LjLW9857ag89FCGEXo4LC+zqW0mUFGXRDWxMH7mIbgz7AJpe6wXsIN5UcR9GHNFhyaCiw&#10;pk1B2fXwYxRQnZ59Mhq3SXJKj3+8vU0nu5tSg363noPw1Pl/8cv9pcP82QSez4QL5P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bmusMIAAADcAAAADwAAAAAAAAAAAAAA&#10;AAChAgAAZHJzL2Rvd25yZXYueG1sUEsFBgAAAAAEAAQA+QAAAJADAAAAAA==&#10;" strokeweight=".3pt">
                        <v:stroke endcap="round"/>
                      </v:line>
                      <v:rect id="Rectangle 450" o:spid="_x0000_s1224" style="position:absolute;left:39820;top:14814;width:712;height:14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osar8A&#10;AADcAAAADwAAAGRycy9kb3ducmV2LnhtbERP24rCMBB9X/Afwgi+rakii1ajiCCo7IvVDxia6QWT&#10;SUmytvv3RljYtzmc62x2gzXiST60jhXMphkI4tLplmsF99vxcwkiRGSNxjEp+KUAu+3oY4O5dj1f&#10;6VnEWqQQDjkqaGLscilD2ZDFMHUdceIq5y3GBH0ttcc+hVsj51n2JS22nBoa7OjQUPkofqwCeSuO&#10;/bIwPnOXefVtzqdrRU6pyXjYr0FEGuK/+M990mn+agHvZ9IFcv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KixqvwAAANwAAAAPAAAAAAAAAAAAAAAAAJgCAABkcnMvZG93bnJl&#10;di54bWxQSwUGAAAAAAQABAD1AAAAhAMAAAAA&#10;" filled="f" stroked="f">
                        <v:textbox style="mso-fit-shape-to-text:t" inset="0,0,0,0">
                          <w:txbxContent>
                            <w:p w:rsidR="00BB13C3" w:rsidRPr="0097100B" w:rsidRDefault="00BB13C3" w:rsidP="00BB13C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97100B"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line id="Line 451" o:spid="_x0000_s1225" style="position:absolute;flip:y;visibility:visible;mso-wrap-style:square" from="26130,2546" to="26136,26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E7YsQAAADcAAAADwAAAGRycy9kb3ducmV2LnhtbERP22oCMRB9L/QfwhR8KZpVUHRrlFJQ&#10;FJXijb4Om3Gz7WaybKK7/ftGEPo2h3Od6by1pbhR7QvHCvq9BARx5nTBuYLTcdEdg/ABWWPpmBT8&#10;kof57Plpiql2De/pdgi5iCHsU1RgQqhSKX1myKLvuYo4chdXWwwR1rnUNTYx3JZykCQjabHg2GCw&#10;og9D2c/hahWcP7/XdF5sinxpBq/NZbz72rYTpTov7fsbiEBt+Bc/3Csd50+GcH8mXiB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sTtixAAAANwAAAAPAAAAAAAAAAAA&#10;AAAAAKECAABkcnMvZG93bnJldi54bWxQSwUGAAAAAAQABAD5AAAAkgMAAAAA&#10;" strokeweight=".3pt">
                        <v:stroke endcap="round"/>
                      </v:line>
                      <v:rect id="Rectangle 452" o:spid="_x0000_s1226" style="position:absolute;left:24339;top:939;width:2019;height:1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REIs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ny7g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REIsMAAADcAAAADwAAAAAAAAAAAAAAAACYAgAAZHJzL2Rv&#10;d25yZXYueG1sUEsFBgAAAAAEAAQA9QAAAIgDAAAAAA==&#10;" filled="f" stroked="f">
                        <v:textbox inset="0,0,0,0">
                          <w:txbxContent>
                            <w:p w:rsidR="00BB13C3" w:rsidRPr="0097100B" w:rsidRDefault="00BB13C3" w:rsidP="00BB13C3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97100B">
                                <w:rPr>
                                  <w:b/>
                                  <w:sz w:val="20"/>
                                  <w:szCs w:val="20"/>
                                </w:rPr>
                                <w:t>f(</w:t>
                              </w:r>
                              <w:proofErr w:type="gramEnd"/>
                              <w:r w:rsidRPr="0097100B">
                                <w:rPr>
                                  <w:b/>
                                  <w:sz w:val="20"/>
                                  <w:szCs w:val="20"/>
                                </w:rPr>
                                <w:t>x)</w:t>
                              </w:r>
                            </w:p>
                          </w:txbxContent>
                        </v:textbox>
                      </v:rect>
                      <v:line id="Line 453" o:spid="_x0000_s1227" style="position:absolute;flip:x;visibility:visible;mso-wrap-style:square" from="25908,2546" to="26130,2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8AjsQAAADcAAAADwAAAGRycy9kb3ducmV2LnhtbERPS2sCMRC+F/ofwhS8FM3qwcfWKKWg&#10;KCrFF70Om3Gz7WaybKK7/feNIPQ2H99zpvPWluJGtS8cK+j3EhDEmdMF5wpOx0V3DMIHZI2lY1Lw&#10;Sx7ms+enKabaNbyn2yHkIoawT1GBCaFKpfSZIYu+5yriyF1cbTFEWOdS19jEcFvKQZIMpcWCY4PB&#10;ij4MZT+Hq1Vw/vxe03mxKfKlGbw2l/Hua9tOlOq8tO9vIAK14V/8cK90nD8Zwf2ZeIG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LwCOxAAAANwAAAAPAAAAAAAAAAAA&#10;AAAAAKECAABkcnMvZG93bnJldi54bWxQSwUGAAAAAAQABAD5AAAAkgMAAAAA&#10;" strokeweight=".3pt">
                        <v:stroke endcap="round"/>
                      </v:line>
                      <v:line id="Line 454" o:spid="_x0000_s1228" style="position:absolute;visibility:visible;mso-wrap-style:square" from="26130,2546" to="26358,2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08wcYAAADcAAAADwAAAGRycy9kb3ducmV2LnhtbESPQW/CMAyF75P4D5GRuI0UJiHWEdAE&#10;2oR6g26H3bzGa6s1TmmyUvj1+IC0m633/N7n1WZwjeqpC7VnA7NpAoq48Lbm0sBH/va4BBUissXG&#10;Mxm4UIDNevSwwtT6Mx+oP8ZSSQiHFA1UMbap1qGoyGGY+pZYtB/fOYyydqW2HZ4l3DV6niQL7bBm&#10;aaiwpW1Fxe/xzxmgNv+O2WzeZ9lX/nnl3Wn59H4yZjIeXl9ARRriv/l+vbeC/yy08oxMoN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cdPMHGAAAA3AAAAA8AAAAAAAAA&#10;AAAAAAAAoQIAAGRycy9kb3ducmV2LnhtbFBLBQYAAAAABAAEAPkAAACUAwAAAAA=&#10;" strokeweight=".3pt">
                        <v:stroke endcap="round"/>
                      </v:line>
                      <v:line id="Line 455" o:spid="_x0000_s1229" style="position:absolute;flip:x y;visibility:visible;mso-wrap-style:square" from="25908,25863" to="26130,26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bANMMAAADcAAAADwAAAGRycy9kb3ducmV2LnhtbERPTWvCQBC9C/6HZYTedKNgMamrqFAs&#10;9FBMWyG3ITsmwexsyG5j9Ne7BcHbPN7nLNe9qUVHrassK5hOIhDEudUVFwp+vt/HCxDOI2usLZOC&#10;KzlYr4aDJSbaXvhAXeoLEULYJaig9L5JpHR5SQbdxDbEgTvZ1qAPsC2kbvESwk0tZ1H0Kg1WHBpK&#10;bGhXUn5O/4yCW5pv59319/h1dLzP0uyQfc56pV5G/eYNhKfeP8UP94cO8+MY/p8JF8jV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mwDTDAAAA3AAAAA8AAAAAAAAAAAAA&#10;AAAAoQIAAGRycy9kb3ducmV2LnhtbFBLBQYAAAAABAAEAPkAAACRAwAAAAA=&#10;" strokeweight=".3pt">
                        <v:stroke endcap="round"/>
                      </v:line>
                      <v:line id="Line 456" o:spid="_x0000_s1230" style="position:absolute;flip:y;visibility:visible;mso-wrap-style:square" from="26130,25863" to="26358,26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lsAcUAAADcAAAADwAAAGRycy9kb3ducmV2LnhtbESPT2sCMRTE7wW/Q3iCl6LZehBdjSIF&#10;S0st4j+8PjbPzermZdlEd/32plDocZiZ3zCzRWtLcafaF44VvA0SEMSZ0wXnCg77VX8MwgdkjaVj&#10;UvAgD4t552WGqXYNb+m+C7mIEPYpKjAhVKmUPjNk0Q9cRRy9s6sthijrXOoamwi3pRwmyUhaLDgu&#10;GKzo3VB23d2sguPm8kXH1XeRf5jha3Me/5zW7USpXrddTkEEasN/+K/9qRVEIvyeiUdAz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OlsAcUAAADcAAAADwAAAAAAAAAA&#10;AAAAAAChAgAAZHJzL2Rvd25yZXYueG1sUEsFBgAAAAAEAAQA+QAAAJMDAAAAAA==&#10;" strokeweight=".3pt">
                        <v:stroke endcap="round"/>
                      </v:line>
                      <v:line id="Line 457" o:spid="_x0000_s1231" style="position:absolute;flip:x;visibility:visible;mso-wrap-style:square" from="25965,24295" to="26301,24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6XJmsYAAADcAAAADwAAAGRycy9kb3ducmV2LnhtbESPQWvCQBSE74L/YXlCL6VuzKFo6ioi&#10;WFpaEWOl10f2mY1m34bs1qT/visUPA4z8w0zX/a2FldqfeVYwWScgCAunK64VPB12DxNQfiArLF2&#10;TAp+ycNyMRzMMdOu4z1d81CKCGGfoQITQpNJ6QtDFv3YNcTRO7nWYoiyLaVusYtwW8s0SZ6lxYrj&#10;gsGG1oaKS/5jFRx353c6bj6q8tWkj91puv3+7GdKPYz61QuIQH24h//bb1pBmkzgdiYeAb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OlyZrGAAAA3AAAAA8AAAAAAAAA&#10;AAAAAAAAoQIAAGRycy9kb3ducmV2LnhtbFBLBQYAAAAABAAEAPkAAACUAwAAAAA=&#10;" strokeweight=".3pt">
                        <v:stroke endcap="round"/>
                      </v:line>
                      <v:line id="Line 458" o:spid="_x0000_s1232" style="position:absolute;flip:x;visibility:visible;mso-wrap-style:square" from="25965,23590" to="26301,23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dX7cYAAADcAAAADwAAAGRycy9kb3ducmV2LnhtbESPQWvCQBSE74L/YXlCL6Kb5lA0dRUp&#10;WFpaEWOl10f2mU3Nvg3ZrUn/fVcQPA4z8w2zWPW2FhdqfeVYweM0AUFcOF1xqeDrsJnMQPiArLF2&#10;TAr+yMNqORwsMNOu4z1d8lCKCGGfoQITQpNJ6QtDFv3UNcTRO7nWYoiyLaVusYtwW8s0SZ6kxYrj&#10;gsGGXgwV5/zXKjjuft7puPmoyleTjrvTbPv92c+Vehj162cQgfpwD9/ab1pBmqRwPROPgFz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3V+3GAAAA3AAAAA8AAAAAAAAA&#10;AAAAAAAAoQIAAGRycy9kb3ducmV2LnhtbFBLBQYAAAAABAAEAPkAAACUAwAAAAA=&#10;" strokeweight=".3pt">
                        <v:stroke endcap="round"/>
                      </v:line>
                      <v:line id="Line 459" o:spid="_x0000_s1233" style="position:absolute;flip:x;visibility:visible;mso-wrap-style:square" from="25965,22885" to="26301,22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vydsYAAADcAAAADwAAAGRycy9kb3ducmV2LnhtbESPQWvCQBSE7wX/w/KEXkrdNILY6Coi&#10;WCpaSm3F6yP7zKbNvg3Z1cR/7wpCj8PMfMNM552txJkaXzpW8DJIQBDnTpdcKPj5Xj2PQfiArLFy&#10;TAou5GE+6z1MMdOu5S8670IhIoR9hgpMCHUmpc8NWfQDVxNH7+gaiyHKppC6wTbCbSXTJBlJiyXH&#10;BYM1LQ3lf7uTVbD//F3TfrUpizeTPrXH8cdh270q9djvFhMQgbrwH76337WCNBnC7Uw8AnJ2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78nbGAAAA3AAAAA8AAAAAAAAA&#10;AAAAAAAAoQIAAGRycy9kb3ducmV2LnhtbFBLBQYAAAAABAAEAPkAAACUAwAAAAA=&#10;" strokeweight=".3pt">
                        <v:stroke endcap="round"/>
                      </v:line>
                      <v:line id="Line 460" o:spid="_x0000_s1234" style="position:absolute;flip:x;visibility:visible;mso-wrap-style:square" from="25965,22180" to="26301,22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JqAsYAAADcAAAADwAAAGRycy9kb3ducmV2LnhtbESPQWvCQBSE7wX/w/KEXkrdNIjY6Coi&#10;WCpaSm3F6yP7zKbNvg3Z1cR/7wpCj8PMfMNM552txJkaXzpW8DJIQBDnTpdcKPj5Xj2PQfiArLFy&#10;TAou5GE+6z1MMdOu5S8670IhIoR9hgpMCHUmpc8NWfQDVxNH7+gaiyHKppC6wTbCbSXTJBlJiyXH&#10;BYM1LQ3lf7uTVbD//F3TfrUpizeTPrXH8cdh270q9djvFhMQgbrwH76337WCNBnC7Uw8AnJ2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PSagLGAAAA3AAAAA8AAAAAAAAA&#10;AAAAAAAAoQIAAGRycy9kb3ducmV2LnhtbFBLBQYAAAAABAAEAPkAAACUAwAAAAA=&#10;" strokeweight=".3pt">
                        <v:stroke endcap="round"/>
                      </v:line>
                      <v:line id="Line 461" o:spid="_x0000_s1235" style="position:absolute;flip:x;visibility:visible;mso-wrap-style:square" from="25965,20770" to="26301,20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7PmcYAAADcAAAADwAAAGRycy9kb3ducmV2LnhtbESPQWvCQBSE7wX/w/KEXkrdNKDY6Coi&#10;WCpaSm3F6yP7zKbNvg3Z1cR/7wpCj8PMfMNM552txJkaXzpW8DJIQBDnTpdcKPj5Xj2PQfiArLFy&#10;TAou5GE+6z1MMdOu5S8670IhIoR9hgpMCHUmpc8NWfQDVxNH7+gaiyHKppC6wTbCbSXTJBlJiyXH&#10;BYM1LQ3lf7uTVbD//F3TfrUpizeTPrXH8cdh270q9djvFhMQgbrwH76337WCNBnC7Uw8AnJ2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ez5nGAAAA3AAAAA8AAAAAAAAA&#10;AAAAAAAAoQIAAGRycy9kb3ducmV2LnhtbFBLBQYAAAAABAAEAPkAAACUAwAAAAA=&#10;" strokeweight=".3pt">
                        <v:stroke endcap="round"/>
                      </v:line>
                      <v:line id="Line 462" o:spid="_x0000_s1236" style="position:absolute;flip:x;visibility:visible;mso-wrap-style:square" from="25965,20066" to="26301,20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xR7sYAAADcAAAADwAAAGRycy9kb3ducmV2LnhtbESPQWvCQBSE70L/w/IKXopuzEFsdJVS&#10;UJRaRKt4fWSf2bTZtyG7mvTfu4WCx2FmvmFmi85W4kaNLx0rGA0TEMS50yUXCo5fy8EEhA/IGivH&#10;pOCXPCzmT70ZZtq1vKfbIRQiQthnqMCEUGdS+tyQRT90NXH0Lq6xGKJsCqkbbCPcVjJNkrG0WHJc&#10;MFjTu6H853C1Ck677w2dlh9lsTLpS3uZfJ633atS/efubQoiUBce4f/2WitIkzH8nYlHQM7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MUe7GAAAA3AAAAA8AAAAAAAAA&#10;AAAAAAAAoQIAAGRycy9kb3ducmV2LnhtbFBLBQYAAAAABAAEAPkAAACUAwAAAAA=&#10;" strokeweight=".3pt">
                        <v:stroke endcap="round"/>
                      </v:line>
                      <v:line id="Line 463" o:spid="_x0000_s1237" style="position:absolute;flip:x;visibility:visible;mso-wrap-style:square" from="25965,19361" to="26301,19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D0dcYAAADcAAAADwAAAGRycy9kb3ducmV2LnhtbESPQWvCQBSE7wX/w/KEXkrdNAe10VVE&#10;sFS0lNqK10f2mU2bfRuyq4n/3hWEHoeZ+YaZzjtbiTM1vnSs4GWQgCDOnS65UPDzvXoeg/ABWWPl&#10;mBRcyMN81nuYYqZdy1903oVCRAj7DBWYEOpMSp8bsugHriaO3tE1FkOUTSF1g22E20qmSTKUFkuO&#10;CwZrWhrK/3Ynq2D/+bum/WpTFm8mfWqP44/DtntV6rHfLSYgAnXhP3xvv2sFaTKC25l4BOTs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A9HXGAAAA3AAAAA8AAAAAAAAA&#10;AAAAAAAAoQIAAGRycy9kb3ducmV2LnhtbFBLBQYAAAAABAAEAPkAAACUAwAAAAA=&#10;" strokeweight=".3pt">
                        <v:stroke endcap="round"/>
                      </v:line>
                      <v:line id="Line 464" o:spid="_x0000_s1238" style="position:absolute;flip:x;visibility:visible;mso-wrap-style:square" from="25965,18656" to="26301,18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9gB8MAAADcAAAADwAAAGRycy9kb3ducmV2LnhtbERPz2vCMBS+C/sfwhvsIpraw3DVKDJQ&#10;JlPGnOL10TybuualNNHW/94cBI8f3+/pvLOVuFLjS8cKRsMEBHHudMmFgv3fcjAG4QOyxsoxKbiR&#10;h/nspTfFTLuWf+m6C4WIIewzVGBCqDMpfW7Ioh+6mjhyJ9dYDBE2hdQNtjHcVjJNkndpseTYYLCm&#10;T0P5/+5iFRx+zms6LL/LYmXSfnsab4+b7kOpt9duMQERqAtP8cP9pRWkSVwbz8QjIG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fYAfDAAAA3AAAAA8AAAAAAAAAAAAA&#10;AAAAoQIAAGRycy9kb3ducmV2LnhtbFBLBQYAAAAABAAEAPkAAACRAwAAAAA=&#10;" strokeweight=".3pt">
                        <v:stroke endcap="round"/>
                      </v:line>
                      <v:line id="Line 465" o:spid="_x0000_s1239" style="position:absolute;flip:x;visibility:visible;mso-wrap-style:square" from="25965,17246" to="26301,17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PFnMYAAADcAAAADwAAAGRycy9kb3ducmV2LnhtbESPQWvCQBSE7wX/w/KEXkrdNAfR1FVE&#10;sLRYEWOl10f2mY1m34bs1qT/vlsQPA4z8w0zW/S2FldqfeVYwcsoAUFcOF1xqeDrsH6egPABWWPt&#10;mBT8kofFfPAww0y7jvd0zUMpIoR9hgpMCE0mpS8MWfQj1xBH7+RaiyHKtpS6xS7CbS3TJBlLixXH&#10;BYMNrQwVl/zHKjjuzh90XG+q8s2kT91psv3+7KdKPQ775SuIQH24h2/td60gTabwfyYeATn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3TxZzGAAAA3AAAAA8AAAAAAAAA&#10;AAAAAAAAoQIAAGRycy9kb3ducmV2LnhtbFBLBQYAAAAABAAEAPkAAACUAwAAAAA=&#10;" strokeweight=".3pt">
                        <v:stroke endcap="round"/>
                      </v:line>
                      <v:line id="Line 466" o:spid="_x0000_s1240" style="position:absolute;flip:x;visibility:visible;mso-wrap-style:square" from="25965,16541" to="26301,165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D63MQAAADcAAAADwAAAGRycy9kb3ducmV2LnhtbERPz2vCMBS+D/wfwhN2EU3tQbQzFRk4&#10;NtwQdbLro3ltOpuX0mS2+++Xg7Djx/d7vRlsI27U+dqxgvksAUFcOF1zpeDzvJsuQfiArLFxTAp+&#10;ycMmHz2sMdOu5yPdTqESMYR9hgpMCG0mpS8MWfQz1xJHrnSdxRBhV0ndYR/DbSPTJFlIizXHBoMt&#10;PRsqrqcfq+By+H6jy25fVy8mnfTl8uPrfVgp9Tgetk8gAg3hX3x3v2oF6TzOj2fiEZD5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MPrcxAAAANwAAAAPAAAAAAAAAAAA&#10;AAAAAKECAABkcnMvZG93bnJldi54bWxQSwUGAAAAAAQABAD5AAAAkgMAAAAA&#10;" strokeweight=".3pt">
                        <v:stroke endcap="round"/>
                      </v:line>
                      <v:line id="Line 467" o:spid="_x0000_s1241" style="position:absolute;flip:x;visibility:visible;mso-wrap-style:square" from="25965,15836" to="26301,15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xfR8YAAADcAAAADwAAAGRycy9kb3ducmV2LnhtbESPQWvCQBSE74X+h+UVeil1kxxEo6sU&#10;QVG0lGrF6yP7zKZm34bs1sR/7xYKPQ4z8w0znfe2FldqfeVYQTpIQBAXTldcKvg6LF9HIHxA1lg7&#10;JgU38jCfPT5MMdeu40+67kMpIoR9jgpMCE0upS8MWfQD1xBH7+xaiyHKtpS6xS7CbS2zJBlKixXH&#10;BYMNLQwVl/2PVXD8+N7QcbmtypXJXrrz6P2068dKPT/1bxMQgfrwH/5rr7WCLE3h90w8AnJ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Z8X0fGAAAA3AAAAA8AAAAAAAAA&#10;AAAAAAAAoQIAAGRycy9kb3ducmV2LnhtbFBLBQYAAAAABAAEAPkAAACUAwAAAAA=&#10;" strokeweight=".3pt">
                        <v:stroke endcap="round"/>
                      </v:line>
                      <v:line id="Line 468" o:spid="_x0000_s1242" style="position:absolute;flip:x;visibility:visible;mso-wrap-style:square" from="25965,15138" to="26301,15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7BMMYAAADcAAAADwAAAGRycy9kb3ducmV2LnhtbESPQWvCQBSE74X+h+UVvIhuzEFsdJVS&#10;UBQtpVbx+sg+s2mzb0N2NfHfuwWhx2FmvmFmi85W4kqNLx0rGA0TEMS50yUXCg7fy8EEhA/IGivH&#10;pOBGHhbz56cZZtq1/EXXfShEhLDPUIEJoc6k9Lkhi37oauLonV1jMUTZFFI32Ea4rWSaJGNpseS4&#10;YLCmd0P57/5iFRw/fzZ0XG7LYmXSfnuefJx23atSvZfubQoiUBf+w4/2WitIRyn8nYlHQM7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auwTDGAAAA3AAAAA8AAAAAAAAA&#10;AAAAAAAAoQIAAGRycy9kb3ducmV2LnhtbFBLBQYAAAAABAAEAPkAAACUAwAAAAA=&#10;" strokeweight=".3pt">
                        <v:stroke endcap="round"/>
                      </v:line>
                      <v:line id="Line 469" o:spid="_x0000_s1243" style="position:absolute;flip:x;visibility:visible;mso-wrap-style:square" from="25965,13728" to="26301,13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Jkq8YAAADcAAAADwAAAGRycy9kb3ducmV2LnhtbESPQWvCQBSE74X+h+UVvBTdGKHY1FWK&#10;oChWpFrp9ZF9ZtNm34bsauK/dwsFj8PMfMNMZp2txIUaXzpWMBwkIIhzp0suFHwdFv0xCB+QNVaO&#10;ScGVPMymjw8TzLRr+ZMu+1CICGGfoQITQp1J6XNDFv3A1cTRO7nGYoiyKaRusI1wW8k0SV6kxZLj&#10;gsGa5oby3/3ZKjjuftZ0XGzKYmnS5/Y03n5/dK9K9Z669zcQgbpwD/+3V1pBOhzB35l4BOT0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iZKvGAAAA3AAAAA8AAAAAAAAA&#10;AAAAAAAAoQIAAGRycy9kb3ducmV2LnhtbFBLBQYAAAAABAAEAPkAAACUAwAAAAA=&#10;" strokeweight=".3pt">
                        <v:stroke endcap="round"/>
                      </v:line>
                      <v:line id="Line 470" o:spid="_x0000_s1244" style="position:absolute;flip:x;visibility:visible;mso-wrap-style:square" from="25965,13023" to="26301,13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v838YAAADcAAAADwAAAGRycy9kb3ducmV2LnhtbESPQWvCQBSE74X+h+UVvBTdGKTY1FWK&#10;oChWpFrp9ZF9ZtNm34bsauK/dwsFj8PMfMNMZp2txIUaXzpWMBwkIIhzp0suFHwdFv0xCB+QNVaO&#10;ScGVPMymjw8TzLRr+ZMu+1CICGGfoQITQp1J6XNDFv3A1cTRO7nGYoiyKaRusI1wW8k0SV6kxZLj&#10;gsGa5oby3/3ZKjjuftZ0XGzKYmnS5/Y03n5/dK9K9Z669zcQgbpwD/+3V1pBOhzB35l4BOT0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YL/N/GAAAA3AAAAA8AAAAAAAAA&#10;AAAAAAAAoQIAAGRycy9kb3ducmV2LnhtbFBLBQYAAAAABAAEAPkAAACUAwAAAAA=&#10;" strokeweight=".3pt">
                        <v:stroke endcap="round"/>
                      </v:line>
                      <v:line id="Line 471" o:spid="_x0000_s1245" style="position:absolute;flip:x;visibility:visible;mso-wrap-style:square" from="25965,12319" to="26301,12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dZRMYAAADcAAAADwAAAGRycy9kb3ducmV2LnhtbESPQWvCQBSE74X+h+UVvBTdGLDY1FWK&#10;oChWpFrp9ZF9ZtNm34bsauK/dwsFj8PMfMNMZp2txIUaXzpWMBwkIIhzp0suFHwdFv0xCB+QNVaO&#10;ScGVPMymjw8TzLRr+ZMu+1CICGGfoQITQp1J6XNDFv3A1cTRO7nGYoiyKaRusI1wW8k0SV6kxZLj&#10;gsGa5oby3/3ZKjjuftZ0XGzKYmnS5/Y03n5/dK9K9Z669zcQgbpwD/+3V1pBOhzB35l4BOT0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lHWUTGAAAA3AAAAA8AAAAAAAAA&#10;AAAAAAAAoQIAAGRycy9kb3ducmV2LnhtbFBLBQYAAAAABAAEAPkAAACUAwAAAAA=&#10;" strokeweight=".3pt">
                        <v:stroke endcap="round"/>
                      </v:line>
                      <v:line id="Line 472" o:spid="_x0000_s1246" style="position:absolute;flip:x;visibility:visible;mso-wrap-style:square" from="25965,11614" to="26301,11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XHM8YAAADcAAAADwAAAGRycy9kb3ducmV2LnhtbESPT2vCQBTE74V+h+UJvRTdmINodBUR&#10;lJZaxH94fWSf2djs25DdmvTbu4VCj8PM/IaZLTpbiTs1vnSsYDhIQBDnTpdcKDgd1/0xCB+QNVaO&#10;ScEPeVjMn59mmGnX8p7uh1CICGGfoQITQp1J6XNDFv3A1cTRu7rGYoiyKaRusI1wW8k0SUbSYslx&#10;wWBNK0P51+HbKjjvbu90Xn+Uxcakr+11/HnZdhOlXnrdcgoiUBf+w3/tN60gHY7g90w8AnL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mVxzPGAAAA3AAAAA8AAAAAAAAA&#10;AAAAAAAAoQIAAGRycy9kb3ducmV2LnhtbFBLBQYAAAAABAAEAPkAAACUAwAAAAA=&#10;" strokeweight=".3pt">
                        <v:stroke endcap="round"/>
                      </v:line>
                      <v:line id="Line 473" o:spid="_x0000_s1247" style="position:absolute;flip:x;visibility:visible;mso-wrap-style:square" from="25965,10204" to="26301,10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liqMYAAADcAAAADwAAAGRycy9kb3ducmV2LnhtbESPQWvCQBSE74X+h+UVvBTdmIO1qasU&#10;QVGsSLXS6yP7zKbNvg3Z1cR/7xYKHoeZ+YaZzDpbiQs1vnSsYDhIQBDnTpdcKPg6LPpjED4ga6wc&#10;k4IreZhNHx8mmGnX8idd9qEQEcI+QwUmhDqT0ueGLPqBq4mjd3KNxRBlU0jdYBvhtpJpkoykxZLj&#10;gsGa5oby3/3ZKjjuftZ0XGzKYmnS5/Y03n5/dK9K9Z669zcQgbpwD/+3V1pBOnyBvzPxCMjp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ZYqjGAAAA3AAAAA8AAAAAAAAA&#10;AAAAAAAAoQIAAGRycy9kb3ducmV2LnhtbFBLBQYAAAAABAAEAPkAAACUAwAAAAA=&#10;" strokeweight=".3pt">
                        <v:stroke endcap="round"/>
                      </v:line>
                      <v:line id="Line 474" o:spid="_x0000_s1248" style="position:absolute;flip:x;visibility:visible;mso-wrap-style:square" from="25965,9499" to="26301,9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b22sQAAADcAAAADwAAAGRycy9kb3ducmV2LnhtbERPz2vCMBS+D/wfwhN2EU3tQbQzFRk4&#10;NtwQdbLro3ltOpuX0mS2+++Xg7Djx/d7vRlsI27U+dqxgvksAUFcOF1zpeDzvJsuQfiArLFxTAp+&#10;ycMmHz2sMdOu5yPdTqESMYR9hgpMCG0mpS8MWfQz1xJHrnSdxRBhV0ndYR/DbSPTJFlIizXHBoMt&#10;PRsqrqcfq+By+H6jy25fVy8mnfTl8uPrfVgp9Tgetk8gAg3hX3x3v2oF6TyujWfiEZD5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RvbaxAAAANwAAAAPAAAAAAAAAAAA&#10;AAAAAKECAABkcnMvZG93bnJldi54bWxQSwUGAAAAAAQABAD5AAAAkgMAAAAA&#10;" strokeweight=".3pt">
                        <v:stroke endcap="round"/>
                      </v:line>
                      <v:line id="Line 475" o:spid="_x0000_s1249" style="position:absolute;flip:x;visibility:visible;mso-wrap-style:square" from="25965,8794" to="26301,88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pTQcYAAADcAAAADwAAAGRycy9kb3ducmV2LnhtbESPT2vCQBTE74V+h+UJvRTdmEPR6CpS&#10;sLTUIv7D6yP7zMZm34bs1sRv7woFj8PM/IaZzjtbiQs1vnSsYDhIQBDnTpdcKNjvlv0RCB+QNVaO&#10;ScGVPMxnz09TzLRreUOXbShEhLDPUIEJoc6k9Lkhi37gauLonVxjMUTZFFI32Ea4rWSaJG/SYslx&#10;wWBN74by3+2fVXBYn7/osPwuiw+Tvran0c9x1Y2Veul1iwmIQF14hP/bn1pBOhzD/Uw8AnJ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gKU0HGAAAA3AAAAA8AAAAAAAAA&#10;AAAAAAAAoQIAAGRycy9kb3ducmV2LnhtbFBLBQYAAAAABAAEAPkAAACUAwAAAAA=&#10;" strokeweight=".3pt">
                        <v:stroke endcap="round"/>
                      </v:line>
                      <v:line id="Line 476" o:spid="_x0000_s1250" style="position:absolute;flip:x;visibility:visible;mso-wrap-style:square" from="25965,8096" to="26301,81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wwYcMAAADcAAAADwAAAGRycy9kb3ducmV2LnhtbERPz2vCMBS+D/wfwhO8jJmuB9FqLEPo&#10;cLgh6sTro3k2nc1LaTLb/ffLYbDjx/d7lQ+2EXfqfO1YwfM0AUFcOl1zpeDzVDzNQfiArLFxTAp+&#10;yEO+Hj2sMNOu5wPdj6ESMYR9hgpMCG0mpS8NWfRT1xJH7uo6iyHCrpK6wz6G20amSTKTFmuODQZb&#10;2hgqb8dvq+C8/3qjc7Grq1eTPvbX+cflfVgoNRkPL0sQgYbwL/5zb7WCNI3z45l4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cMGHDAAAA3AAAAA8AAAAAAAAAAAAA&#10;AAAAoQIAAGRycy9kb3ducmV2LnhtbFBLBQYAAAAABAAEAPkAAACRAwAAAAA=&#10;" strokeweight=".3pt">
                        <v:stroke endcap="round"/>
                      </v:line>
                      <v:line id="Line 477" o:spid="_x0000_s1251" style="position:absolute;flip:x;visibility:visible;mso-wrap-style:square" from="25965,6680" to="26301,6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CV+sYAAADcAAAADwAAAGRycy9kb3ducmV2LnhtbESPQWvCQBSE74X+h+UVvIhuzEFsdJVS&#10;UBQtpVbx+sg+s2mzb0N2NfHfuwWhx2FmvmFmi85W4kqNLx0rGA0TEMS50yUXCg7fy8EEhA/IGivH&#10;pOBGHhbz56cZZtq1/EXXfShEhLDPUIEJoc6k9Lkhi37oauLonV1jMUTZFFI32Ea4rWSaJGNpseS4&#10;YLCmd0P57/5iFRw/fzZ0XG7LYmXSfnuefJx23atSvZfubQoiUBf+w4/2WitI0xH8nYlHQM7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gQlfrGAAAA3AAAAA8AAAAAAAAA&#10;AAAAAAAAoQIAAGRycy9kb3ducmV2LnhtbFBLBQYAAAAABAAEAPkAAACUAwAAAAA=&#10;" strokeweight=".3pt">
                        <v:stroke endcap="round"/>
                      </v:line>
                      <v:line id="Line 478" o:spid="_x0000_s1252" style="position:absolute;flip:x;visibility:visible;mso-wrap-style:square" from="25965,5981" to="26301,5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LjcYAAADcAAAADwAAAGRycy9kb3ducmV2LnhtbESPQWsCMRSE7wX/Q3iFXkrNmoPo1ihF&#10;sFS0iLbS62Pz3GzdvCyb1F3/vSkUehxm5htmtuhdLS7UhsqzhtEwA0FceFNxqeHzY/U0AREissHa&#10;M2m4UoDFfHA3w9z4jvd0OcRSJAiHHDXYGJtcylBYchiGviFO3sm3DmOSbSlNi12Cu1qqLBtLhxWn&#10;BYsNLS0V58OP03Dcfa/puNpU5atVj91p8v617adaP9z3L88gIvXxP/zXfjMalFLweyYd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jCC43GAAAA3AAAAA8AAAAAAAAA&#10;AAAAAAAAoQIAAGRycy9kb3ducmV2LnhtbFBLBQYAAAAABAAEAPkAAACUAwAAAAA=&#10;" strokeweight=".3pt">
                        <v:stroke endcap="round"/>
                      </v:line>
                      <v:line id="Line 479" o:spid="_x0000_s1253" style="position:absolute;flip:x;visibility:visible;mso-wrap-style:square" from="25965,5276" to="26301,5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6uFsYAAADcAAAADwAAAGRycy9kb3ducmV2LnhtbESPQWvCQBSE7wX/w/KEXkrdNILY6Coi&#10;WCpaSm3F6yP7zKbNvg3Z1cR/7wpCj8PMfMNM552txJkaXzpW8DJIQBDnTpdcKPj5Xj2PQfiArLFy&#10;TAou5GE+6z1MMdOu5S8670IhIoR9hgpMCHUmpc8NWfQDVxNH7+gaiyHKppC6wTbCbSXTJBlJiyXH&#10;BYM1LQ3lf7uTVbD//F3TfrUpizeTPrXH8cdh270q9djvFhMQgbrwH76337WCNB3C7Uw8AnJ2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OrhbGAAAA3AAAAA8AAAAAAAAA&#10;AAAAAAAAoQIAAGRycy9kb3ducmV2LnhtbFBLBQYAAAAABAAEAPkAAACUAwAAAAA=&#10;" strokeweight=".3pt">
                        <v:stroke endcap="round"/>
                      </v:line>
                      <v:line id="Line 480" o:spid="_x0000_s1254" style="position:absolute;flip:x;visibility:visible;mso-wrap-style:square" from="25965,4572" to="26301,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c2YsYAAADcAAAADwAAAGRycy9kb3ducmV2LnhtbESPQWvCQBSE7wX/w/KEXkrdNIjY6Coi&#10;WCpaSm3F6yP7zKbNvg3Z1cR/7wpCj8PMfMNM552txJkaXzpW8DJIQBDnTpdcKPj5Xj2PQfiArLFy&#10;TAou5GE+6z1MMdOu5S8670IhIoR9hgpMCHUmpc8NWfQDVxNH7+gaiyHKppC6wTbCbSXTJBlJiyXH&#10;BYM1LQ3lf7uTVbD//F3TfrUpizeTPrXH8cdh270q9djvFhMQgbrwH76337WCNB3C7Uw8AnJ2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hnNmLGAAAA3AAAAA8AAAAAAAAA&#10;AAAAAAAAoQIAAGRycy9kb3ducmV2LnhtbFBLBQYAAAAABAAEAPkAAACUAwAAAAA=&#10;" strokeweight=".3pt">
                        <v:stroke endcap="round"/>
                      </v:line>
                      <v:line id="Line 481" o:spid="_x0000_s1255" style="position:absolute;flip:x;visibility:visible;mso-wrap-style:square" from="25793,24993" to="26473,24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uT+cYAAADcAAAADwAAAGRycy9kb3ducmV2LnhtbESPQWvCQBSE7wX/w/KEXkrdNKDY6Coi&#10;WCpaSm3F6yP7zKbNvg3Z1cR/7wpCj8PMfMNM552txJkaXzpW8DJIQBDnTpdcKPj5Xj2PQfiArLFy&#10;TAou5GE+6z1MMdOu5S8670IhIoR9hgpMCHUmpc8NWfQDVxNH7+gaiyHKppC6wTbCbSXTJBlJiyXH&#10;BYM1LQ3lf7uTVbD//F3TfrUpizeTPrXH8cdh270q9djvFhMQgbrwH76337WCNB3C7Uw8AnJ2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crk/nGAAAA3AAAAA8AAAAAAAAA&#10;AAAAAAAAoQIAAGRycy9kb3ducmV2LnhtbFBLBQYAAAAABAAEAPkAAACUAwAAAAA=&#10;" strokeweight=".3pt">
                        <v:stroke endcap="round"/>
                      </v:line>
                      <v:rect id="Rectangle 482" o:spid="_x0000_s1256" style="position:absolute;left:24758;top:24396;width:426;height:14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6/HcEA&#10;AADcAAAADwAAAGRycy9kb3ducmV2LnhtbESPzYoCMRCE74LvEFrYm2acg8hoFBEEV/biuA/QTHp+&#10;MOkMSXRm394Iwh6LqvqK2u5Ha8STfOgcK1guMhDEldMdNwp+b6f5GkSIyBqNY1LwRwH2u+lki4V2&#10;A1/pWcZGJAiHAhW0MfaFlKFqyWJYuJ44ebXzFmOSvpHa45Dg1sg8y1bSYsdpocWeji1V9/JhFchb&#10;eRrWpfGZu+T1j/k+X2tySn3NxsMGRKQx/oc/7bNWkOcreJ9JR0D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uvx3BAAAA3AAAAA8AAAAAAAAAAAAAAAAAmAIAAGRycy9kb3du&#10;cmV2LnhtbFBLBQYAAAAABAAEAPUAAACGAwAAAAA=&#10;" filled="f" stroked="f">
                        <v:textbox style="mso-fit-shape-to-text:t" inset="0,0,0,0">
                          <w:txbxContent>
                            <w:p w:rsidR="00BB13C3" w:rsidRPr="0097100B" w:rsidRDefault="00BB13C3" w:rsidP="00BB13C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97100B"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483" o:spid="_x0000_s1257" style="position:absolute;left:25152;top:24396;width:711;height:14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IahsIA&#10;AADcAAAADwAAAGRycy9kb3ducmV2LnhtbESPzYoCMRCE74LvEFrYm2acgyuzRhFBUNmL4z5AM+n5&#10;waQzJNEZ394sLOyxqKqvqM1utEY8yYfOsYLlIgNBXDndcaPg53acr0GEiKzROCYFLwqw204nGyy0&#10;G/hKzzI2IkE4FKigjbEvpAxVSxbDwvXEyaudtxiT9I3UHocEt0bmWbaSFjtOCy32dGipupcPq0De&#10;yuOwLo3P3CWvv835dK3JKfUxG/dfICKN8T/81z5pBXn+Cb9n0hGQ2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YhqGwgAAANwAAAAPAAAAAAAAAAAAAAAAAJgCAABkcnMvZG93&#10;bnJldi54bWxQSwUGAAAAAAQABAD1AAAAhwMAAAAA&#10;" filled="f" stroked="f">
                        <v:textbox style="mso-fit-shape-to-text:t" inset="0,0,0,0">
                          <w:txbxContent>
                            <w:p w:rsidR="00BB13C3" w:rsidRPr="0097100B" w:rsidRDefault="00BB13C3" w:rsidP="00BB13C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97100B"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line id="Line 484" o:spid="_x0000_s1258" style="position:absolute;flip:x;visibility:visible;mso-wrap-style:square" from="25793,21475" to="26473,21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o8Z8MAAADcAAAADwAAAGRycy9kb3ducmV2LnhtbERPz2vCMBS+D/wfwhO8jJmuB9FqLEPo&#10;cLgh6sTro3k2nc1LaTLb/ffLYbDjx/d7lQ+2EXfqfO1YwfM0AUFcOl1zpeDzVDzNQfiArLFxTAp+&#10;yEO+Hj2sMNOu5wPdj6ESMYR9hgpMCG0mpS8NWfRT1xJH7uo6iyHCrpK6wz6G20amSTKTFmuODQZb&#10;2hgqb8dvq+C8/3qjc7Grq1eTPvbX+cflfVgoNRkPL0sQgYbwL/5zb7WCNI1r45l4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qPGfDAAAA3AAAAA8AAAAAAAAAAAAA&#10;AAAAoQIAAGRycy9kb3ducmV2LnhtbFBLBQYAAAAABAAEAPkAAACRAwAAAAA=&#10;" strokeweight=".3pt">
                        <v:stroke endcap="round"/>
                      </v:line>
                      <v:rect id="Rectangle 485" o:spid="_x0000_s1259" style="position:absolute;left:24758;top:20872;width:426;height:14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Erb8IA&#10;AADcAAAADwAAAGRycy9kb3ducmV2LnhtbESPzYoCMRCE7wu+Q2hhb2vGOYjOGkUEQWUvjvsAzaTn&#10;B5POkERnfHuzsOCxqKqvqPV2tEY8yIfOsYL5LANBXDndcaPg93r4WoIIEVmjcUwKnhRgu5l8rLHQ&#10;buALPcrYiAThUKCCNsa+kDJULVkMM9cTJ6923mJM0jdSexwS3BqZZ9lCWuw4LbTY076l6lberQJ5&#10;LQ/DsjQ+c+e8/jGn46Ump9TndNx9g4g0xnf4v33UCvJ8BX9n0hG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sStvwgAAANwAAAAPAAAAAAAAAAAAAAAAAJgCAABkcnMvZG93&#10;bnJldi54bWxQSwUGAAAAAAQABAD1AAAAhwMAAAAA&#10;" filled="f" stroked="f">
                        <v:textbox style="mso-fit-shape-to-text:t" inset="0,0,0,0">
                          <w:txbxContent>
                            <w:p w:rsidR="00BB13C3" w:rsidRPr="0097100B" w:rsidRDefault="00BB13C3" w:rsidP="00BB13C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97100B"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486" o:spid="_x0000_s1260" style="position:absolute;left:25152;top:20872;width:711;height:14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IUL74A&#10;AADcAAAADwAAAGRycy9kb3ducmV2LnhtbERPy4rCMBTdC/5DuMLsNLUDItUoIgiOzMbqB1ya2wcm&#10;NyWJtvP3ZjHg8nDe2/1ojXiRD51jBctFBoK4crrjRsH9dpqvQYSIrNE4JgV/FGC/m062WGg38JVe&#10;ZWxECuFQoII2xr6QMlQtWQwL1xMnrnbeYkzQN1J7HFK4NTLPspW02HFqaLGnY0vVo3xaBfJWnoZ1&#10;aXzmLnn9a37O15qcUl+z8bABEWmMH/G/+6wV5N9pfjqTjoDcv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1SFC++AAAA3AAAAA8AAAAAAAAAAAAAAAAAmAIAAGRycy9kb3ducmV2&#10;LnhtbFBLBQYAAAAABAAEAPUAAACDAwAAAAA=&#10;" filled="f" stroked="f">
                        <v:textbox style="mso-fit-shape-to-text:t" inset="0,0,0,0">
                          <w:txbxContent>
                            <w:p w:rsidR="00BB13C3" w:rsidRPr="0097100B" w:rsidRDefault="00BB13C3" w:rsidP="00BB13C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97100B"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line id="Line 487" o:spid="_x0000_s1261" style="position:absolute;flip:x;visibility:visible;mso-wrap-style:square" from="25793,17951" to="26473,17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kDJ8YAAADcAAAADwAAAGRycy9kb3ducmV2LnhtbESPQWvCQBSE74X+h+UVvBTdGKHY1FWK&#10;oChWpFrp9ZF9ZtNm34bsauK/dwsFj8PMfMNMZp2txIUaXzpWMBwkIIhzp0suFHwdFv0xCB+QNVaO&#10;ScGVPMymjw8TzLRr+ZMu+1CICGGfoQITQp1J6XNDFv3A1cTRO7nGYoiyKaRusI1wW8k0SV6kxZLj&#10;gsGa5oby3/3ZKjjuftZ0XGzKYmnS5/Y03n5/dK9K9Z669zcQgbpwD/+3V1pBOhrC35l4BOT0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3JAyfGAAAA3AAAAA8AAAAAAAAA&#10;AAAAAAAAoQIAAGRycy9kb3ducmV2LnhtbFBLBQYAAAAABAAEAPkAAACUAwAAAAA=&#10;" strokeweight=".3pt">
                        <v:stroke endcap="round"/>
                      </v:line>
                      <v:rect id="Rectangle 488" o:spid="_x0000_s1262" style="position:absolute;left:24758;top:17348;width:426;height:14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wvw8EA&#10;AADcAAAADwAAAGRycy9kb3ducmV2LnhtbESP3YrCMBSE7wXfIRxh7zS1wiJdo4ggqOyNdR/g0Jz+&#10;YHJSkmjr25uFhb0cZuYbZrMbrRFP8qFzrGC5yEAQV0533Cj4uR3naxAhIms0jknBiwLsttPJBgvt&#10;Br7Ss4yNSBAOBSpoY+wLKUPVksWwcD1x8mrnLcYkfSO1xyHBrZF5ln1Kix2nhRZ7OrRU3cuHVSBv&#10;5XFYl8Zn7pLX3+Z8utbklPqYjfsvEJHG+B/+a5+0gnyVw++Zd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ML8PBAAAA3AAAAA8AAAAAAAAAAAAAAAAAmAIAAGRycy9kb3du&#10;cmV2LnhtbFBLBQYAAAAABAAEAPUAAACGAwAAAAA=&#10;" filled="f" stroked="f">
                        <v:textbox style="mso-fit-shape-to-text:t" inset="0,0,0,0">
                          <w:txbxContent>
                            <w:p w:rsidR="00BB13C3" w:rsidRPr="0097100B" w:rsidRDefault="00BB13C3" w:rsidP="00BB13C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97100B"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489" o:spid="_x0000_s1263" style="position:absolute;left:25152;top:17348;width:711;height:14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CKWMEA&#10;AADcAAAADwAAAGRycy9kb3ducmV2LnhtbESP3YrCMBSE74V9h3CEvdPUCotUo4gguOKN1Qc4NKc/&#10;mJyUJGu7b28WhL0cZuYbZrMbrRFP8qFzrGAxz0AQV0533Ci4346zFYgQkTUax6TglwLsth+TDRba&#10;DXylZxkbkSAcClTQxtgXUoaqJYth7nri5NXOW4xJ+kZqj0OCWyPzLPuSFjtOCy32dGipepQ/VoG8&#10;lcdhVRqfuXNeX8z36VqTU+pzOu7XICKN8T/8bp+0gny5hL8z6QjI7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AiljBAAAA3AAAAA8AAAAAAAAAAAAAAAAAmAIAAGRycy9kb3du&#10;cmV2LnhtbFBLBQYAAAAABAAEAPUAAACGAwAAAAA=&#10;" filled="f" stroked="f">
                        <v:textbox style="mso-fit-shape-to-text:t" inset="0,0,0,0">
                          <w:txbxContent>
                            <w:p w:rsidR="00BB13C3" w:rsidRPr="0097100B" w:rsidRDefault="00BB13C3" w:rsidP="00BB13C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97100B"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line id="Line 490" o:spid="_x0000_s1264" style="position:absolute;flip:x;visibility:visible;mso-wrap-style:square" from="25793,14433" to="26473,14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6gv8cAAADcAAAADwAAAGRycy9kb3ducmV2LnhtbESP3WrCQBSE7wt9h+UUvCm6aVqKRlcp&#10;gqWiRfzD20P2mE2bPRuyWxPf3i0UejnMzDfMZNbZSlyo8aVjBU+DBARx7nTJhYLDftEfgvABWWPl&#10;mBRcycNsen83wUy7lrd02YVCRAj7DBWYEOpMSp8bsugHriaO3tk1FkOUTSF1g22E20qmSfIqLZYc&#10;FwzWNDeUf+9+rILj5mtJx8WqLN5N+tieh5+ndTdSqvfQvY1BBOrCf/iv/aEVpM8v8HsmHgE5v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vqC/xwAAANwAAAAPAAAAAAAA&#10;AAAAAAAAAKECAABkcnMvZG93bnJldi54bWxQSwUGAAAAAAQABAD5AAAAlQMAAAAA&#10;" strokeweight=".3pt">
                        <v:stroke endcap="round"/>
                      </v:line>
                      <v:line id="Line 491" o:spid="_x0000_s1265" style="position:absolute;flip:x;visibility:visible;mso-wrap-style:square" from="25793,10909" to="26473,109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IFJMcAAADcAAAADwAAAGRycy9kb3ducmV2LnhtbESP3WrCQBSE7wt9h+UUvCm6aUqLRlcp&#10;gqWiRfzD20P2mE2bPRuyWxPf3i0UejnMzDfMZNbZSlyo8aVjBU+DBARx7nTJhYLDftEfgvABWWPl&#10;mBRcycNsen83wUy7lrd02YVCRAj7DBWYEOpMSp8bsugHriaO3tk1FkOUTSF1g22E20qmSfIqLZYc&#10;FwzWNDeUf+9+rILj5mtJx8WqLN5N+tieh5+ndTdSqvfQvY1BBOrCf/iv/aEVpM8v8HsmHgE5v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i8gUkxwAAANwAAAAPAAAAAAAA&#10;AAAAAAAAAKECAABkcnMvZG93bnJldi54bWxQSwUGAAAAAAQABAD5AAAAlQMAAAAA&#10;" strokeweight=".3pt">
                        <v:stroke endcap="round"/>
                      </v:line>
                      <v:rect id="Rectangle 492" o:spid="_x0000_s1266" style="position:absolute;left:25152;top:10312;width:711;height:14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cpwMEA&#10;AADcAAAADwAAAGRycy9kb3ducmV2LnhtbESP3YrCMBSE7xd8h3AWvFvTrSBSjbIsCCp7Y/UBDs3p&#10;DyYnJYm2vr1ZELwcZuYbZr0drRF38qFzrOB7loEgrpzuuFFwOe++liBCRNZoHJOCBwXYbiYfayy0&#10;G/hE9zI2IkE4FKigjbEvpAxVSxbDzPXEyaudtxiT9I3UHocEt0bmWbaQFjtOCy329NtSdS1vVoE8&#10;l7thWRqfuWNe/5nD/lSTU2r6Of6sQEQa4zv8au+1gny+gP8z6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33KcDBAAAA3AAAAA8AAAAAAAAAAAAAAAAAmAIAAGRycy9kb3du&#10;cmV2LnhtbFBLBQYAAAAABAAEAPUAAACGAwAAAAA=&#10;" filled="f" stroked="f">
                        <v:textbox style="mso-fit-shape-to-text:t" inset="0,0,0,0">
                          <w:txbxContent>
                            <w:p w:rsidR="00BB13C3" w:rsidRPr="0097100B" w:rsidRDefault="00BB13C3" w:rsidP="00BB13C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97100B"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line id="Line 493" o:spid="_x0000_s1267" style="position:absolute;flip:x;visibility:visible;mso-wrap-style:square" from="25793,7391" to="26473,7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w+yMcAAADcAAAADwAAAGRycy9kb3ducmV2LnhtbESP3WrCQBSE7wt9h+UUvCm6aQqtRlcp&#10;gqWiRfzD20P2mE2bPRuyWxPf3i0UejnMzDfMZNbZSlyo8aVjBU+DBARx7nTJhYLDftEfgvABWWPl&#10;mBRcycNsen83wUy7lrd02YVCRAj7DBWYEOpMSp8bsugHriaO3tk1FkOUTSF1g22E20qmSfIiLZYc&#10;FwzWNDeUf+9+rILj5mtJx8WqLN5N+tieh5+ndTdSqvfQvY1BBOrCf/iv/aEVpM+v8HsmHgE5v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9bD7IxwAAANwAAAAPAAAAAAAA&#10;AAAAAAAAAKECAABkcnMvZG93bnJldi54bWxQSwUGAAAAAAQABAD5AAAAlQMAAAAA&#10;" strokeweight=".3pt">
                        <v:stroke endcap="round"/>
                      </v:line>
                      <v:rect id="Rectangle 494" o:spid="_x0000_s1268" style="position:absolute;left:25152;top:6788;width:711;height:14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QYKb4A&#10;AADcAAAADwAAAGRycy9kb3ducmV2LnhtbERPy4rCMBTdC/5DuMLsNLUDItUoIgiOzMbqB1ya2wcm&#10;NyWJtvP3ZjHg8nDe2/1ojXiRD51jBctFBoK4crrjRsH9dpqvQYSIrNE4JgV/FGC/m062WGg38JVe&#10;ZWxECuFQoII2xr6QMlQtWQwL1xMnrnbeYkzQN1J7HFK4NTLPspW02HFqaLGnY0vVo3xaBfJWnoZ1&#10;aXzmLnn9a37O15qcUl+z8bABEWmMH/G/+6wV5N9pbTqTjoDcv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MkGCm+AAAA3AAAAA8AAAAAAAAAAAAAAAAAmAIAAGRycy9kb3ducmV2&#10;LnhtbFBLBQYAAAAABAAEAPUAAACDAwAAAAA=&#10;" filled="f" stroked="f">
                        <v:textbox style="mso-fit-shape-to-text:t" inset="0,0,0,0">
                          <w:txbxContent>
                            <w:p w:rsidR="00BB13C3" w:rsidRPr="0097100B" w:rsidRDefault="00BB13C3" w:rsidP="00BB13C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97100B"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line id="Line 495" o:spid="_x0000_s1269" style="position:absolute;flip:x;visibility:visible;mso-wrap-style:square" from="25793,3867" to="26473,38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78PIccAAADcAAAADwAAAGRycy9kb3ducmV2LnhtbESP3WrCQBSE7wu+w3IEb0rdGEE0dZVS&#10;UCxWSv2ht4fsMZs2ezZktya+vVsQejnMzDfMfNnZSlyo8aVjBaNhAoI4d7rkQsHxsHqagvABWWPl&#10;mBRcycNy0XuYY6Zdy5902YdCRAj7DBWYEOpMSp8bsuiHriaO3tk1FkOUTSF1g22E20qmSTKRFkuO&#10;CwZrejWU/+x/rYLTx/cbnVbbslib9LE9T3df791MqUG/e3kGEagL/+F7e6MVpOMZ/J2JR0Aub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vw8hxwAAANwAAAAPAAAAAAAA&#10;AAAAAAAAAKECAABkcnMvZG93bnJldi54bWxQSwUGAAAAAAQABAD5AAAAlQMAAAAA&#10;" strokeweight=".3pt">
                        <v:stroke endcap="round"/>
                      </v:line>
                      <v:rect id="Rectangle 496" o:spid="_x0000_s1270" style="position:absolute;left:25152;top:3263;width:711;height:14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RnUr4A&#10;AADcAAAADwAAAGRycy9kb3ducmV2LnhtbERPy4rCMBTdC/5DuMLsNLUMItUoIgiOzMbqB1ya2wcm&#10;NyWJtvP3ZjHg8nDe2/1ojXiRD51jBctFBoK4crrjRsH9dpqvQYSIrNE4JgV/FGC/m062WGg38JVe&#10;ZWxECuFQoII2xr6QMlQtWQwL1xMnrnbeYkzQN1J7HFK4NTLPspW02HFqaLGnY0vVo3xaBfJWnoZ1&#10;aXzmLnn9a37O15qcUl+z8bABEWmMH/G/+6wV5N9pfjqTjoDcv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VUZ1K+AAAA3AAAAA8AAAAAAAAAAAAAAAAAmAIAAGRycy9kb3ducmV2&#10;LnhtbFBLBQYAAAAABAAEAPUAAACDAwAAAAA=&#10;" filled="f" stroked="f">
                        <v:textbox style="mso-fit-shape-to-text:t" inset="0,0,0,0">
                          <w:txbxContent>
                            <w:p w:rsidR="00BB13C3" w:rsidRPr="0097100B" w:rsidRDefault="00BB13C3" w:rsidP="00BB13C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97100B"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shape id="Freeform 497" o:spid="_x0000_s1271" style="position:absolute;left:6540;top:25609;width:445;height:705;visibility:visible;mso-wrap-style:square;v-text-anchor:top" coordsize="70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Not8UA&#10;AADcAAAADwAAAGRycy9kb3ducmV2LnhtbESPzWrDMBCE74W8g9hAb7WcEEpwLZsQKLT05DQt9LZY&#10;6x9irRxLSWw/fVUo5DjMzDdMmo+mE1caXGtZwSqKQRCXVrdcKzh+vj5tQTiPrLGzTAomcpBni4cU&#10;E21vXND14GsRIOwSVNB43ydSurIhgy6yPXHwKjsY9EEOtdQD3gLcdHIdx8/SYMthocGe9g2Vp8PF&#10;KCjm80b+2K/qHV3Rtx9H+p6ni1KPy3H3AsLT6O/h//abVrDerODvTDgC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g2i3xQAAANwAAAAPAAAAAAAAAAAAAAAAAJgCAABkcnMv&#10;ZG93bnJldi54bWxQSwUGAAAAAAQABAD1AAAAigMAAAAA&#10;" path="m20,111l,,70,10,20,111xe" fillcolor="blue" strokecolor="blue" strokeweight=".45pt">
                        <v:stroke endcap="round"/>
                        <v:path arrowok="t" o:connecttype="custom" o:connectlocs="12700,70485;0,0;44450,6350;12700,70485" o:connectangles="0,0,0,0"/>
                      </v:shape>
                      <v:shape id="Freeform 498" o:spid="_x0000_s1272" style="position:absolute;left:45275;top:2546;width:451;height:711;visibility:visible;mso-wrap-style:square;v-text-anchor:top" coordsize="71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BLrMQA&#10;AADcAAAADwAAAGRycy9kb3ducmV2LnhtbESP3YrCMBSE7wXfIRxh7zS1ikjXKCoIIiz1Zx/g0Jxt&#10;uzYnpcnauk9vBMHLYWa+YRarzlTiRo0rLSsYjyIQxJnVJecKvi+74RyE88gaK8uk4E4OVst+b4GJ&#10;ti2f6Hb2uQgQdgkqKLyvEyldVpBBN7I1cfB+bGPQB9nkUjfYBripZBxFM2mw5LBQYE3bgrLr+c8o&#10;4MNkd9ykdr+dyXTSjqPfr3T9r9THoFt/gvDU+Xf41d5rBfE0hueZcATk8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0QS6zEAAAA3AAAAA8AAAAAAAAAAAAAAAAAmAIAAGRycy9k&#10;b3ducmV2LnhtbFBLBQYAAAAABAAEAPUAAACJAwAAAAA=&#10;" path="m51,l71,112,,101,51,xe" fillcolor="blue" strokecolor="blue" strokeweight=".45pt">
                        <v:stroke endcap="round"/>
                        <v:path arrowok="t" o:connecttype="custom" o:connectlocs="32385,0;45085,71120;0,64135;32385,0" o:connectangles="0,0,0,0"/>
                      </v:shape>
                      <v:shape id="Freeform 499" o:spid="_x0000_s1273" style="position:absolute;left:6667;top:2546;width:38932;height:23768;visibility:visible;mso-wrap-style:square;v-text-anchor:top" coordsize="6131,37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0elcQA&#10;AADcAAAADwAAAGRycy9kb3ducmV2LnhtbESPQWvCQBSE7wX/w/KE3upGG4pGVxFB9CStFcHbM/tM&#10;QrJvw+5q4r/vFgo9DjPzDbNY9aYRD3K+sqxgPEpAEOdWV1woOH1v36YgfEDW2FgmBU/ysFoOXhaY&#10;advxFz2OoRARwj5DBWUIbSalz0sy6Ee2JY7ezTqDIUpXSO2wi3DTyEmSfEiDFceFElvalJTXx7tR&#10;sL/u1qf0Vp9NPztcUq4/Z053Sr0O+/UcRKA+/If/2nutYJK+w++ZeAT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9HpXEAAAA3AAAAA8AAAAAAAAAAAAAAAAAmAIAAGRycy9k&#10;b3ducmV2LnhtbFBLBQYAAAAABAAEAPUAAACJAwAAAAA=&#10;" path="m,3743l13,3638r12,-97l38,3448r12,-89l63,3275r12,-81l88,3116r13,-74l113,2971r13,-68l138,2838r13,-62l163,2716r13,-57l188,2604r13,-53l214,2500r12,-49l239,2404r12,-45l264,2315r12,-41l289,2234r12,-39l314,2157r13,-36l339,2087r13,-34l364,2021r13,-32l389,1959r13,-29l415,1902r12,-28l440,1848r12,-26l465,1797r12,-23l490,1751r12,-23l515,1707r13,-21l540,1666r13,-20l565,1627r13,-18l590,1591r13,-16l615,1558r13,-15l641,1527r12,-14l666,1499r13,-14l691,1473r13,-13l716,1448r12,-11l741,1427r13,-10l766,1407r13,-9l792,1389r12,-8l817,1374r12,-7l842,1360r12,-6l867,1349r12,-5l892,1339r13,-4l917,1332r13,-3l942,1327r13,-2l967,1323r13,-1l992,1322r13,l1018,1322r12,1l1043,1325r12,2l1068,1329r12,3l1093,1335r12,4l1118,1343r13,5l1143,1353r13,6l1168,1365r13,6l1193,1378r13,7l1219,1393r12,8l1244,1409r12,9l1269,1427r12,10l1294,1447r12,10l1319,1468r13,11l1344,1490r13,12l1369,1513r13,12l1394,1538r13,13l1419,1564r13,13l1445,1590r12,14l1470,1618r12,14l1495,1646r13,15l1520,1676r12,14l1545,1705r13,16l1570,1736r13,15l1596,1767r12,15l1621,1798r12,16l1646,1829r12,16l1671,1861r12,16l1696,1892r13,16l1721,1924r13,16l1746,1955r13,16l1771,1986r13,16l1796,2017r13,15l1822,2047r12,15l1847,2077r12,15l1872,2106r12,14l1897,2134r12,14l1922,2162r13,13l1947,2188r13,13l1972,2213r13,13l1997,2238r13,11l2023,2261r12,11l2048,2283r12,10l2073,2303r12,10l2098,2322r12,10l2123,2340r13,8l2148,2356r13,8l2173,2371r13,7l2199,2384r12,6l2223,2395r13,5l2249,2405r12,4l2274,2413r12,3l2299,2419r13,2l2324,2423r13,1l2349,2425r13,1l2374,2426r13,l2400,2425r12,-1l2425,2423r12,-3l2450,2418r12,-3l2475,2411r12,-3l2500,2403r13,-4l2525,2393r13,-5l2550,2382r13,-7l2575,2369r13,-7l2600,2354r13,-8l2626,2338r12,-9l2651,2319r12,-9l2676,2300r12,-10l2701,2279r12,-10l2726,2257r13,-11l2751,2234r13,-12l2776,2209r13,-12l2801,2184r13,-13l2827,2157r12,-13l2852,2130r12,-14l2877,2102r13,-15l2902,2072r12,-14l2927,2043r13,-16l2952,2012r13,-15l2977,1982r13,-16l3003,1950r12,-15l3027,1919r13,-16l3053,1887r12,-15l3078,1856r12,-16l3103,1824r13,-15l3128,1793r13,-16l3153,1762r13,-16l3178,1731r13,-15l3204,1701r12,-15l3229,1671r12,-15l3254,1642r12,-14l3279,1614r12,-14l3304,1586r13,-13l3329,1559r13,-13l3354,1534r13,-13l3379,1509r13,-11l3404,1486r13,-11l3430,1464r12,-11l3455,1443r12,-10l3480,1424r12,-9l3505,1406r12,-8l3530,1390r13,-8l3555,1375r13,-7l3581,1362r12,-7l3605,1350r13,-5l3631,1340r12,-4l3656,1332r12,-3l3681,1326r13,-3l3706,1321r12,-2l3731,1318r13,-1l3756,1317r13,l3781,1318r13,1l3807,1321r12,1l3832,1325r12,3l3857,1331r12,4l3882,1339r12,4l3907,1348r13,6l3932,1360r13,6l3957,1373r13,7l3982,1387r13,8l4008,1403r12,9l4033,1421r12,9l4058,1440r12,10l4083,1461r12,11l4108,1483r13,11l4133,1506r13,12l4158,1530r13,13l4183,1555r13,14l4208,1582r13,13l4234,1609r12,14l4259,1638r12,14l4284,1666r12,15l4309,1696r12,15l4334,1726r13,16l4359,1757r13,16l4385,1788r12,16l4409,1820r13,15l4435,1851r12,16l4460,1883r12,15l4485,1914r13,16l4510,1946r13,15l4535,1977r13,15l4560,2008r13,15l4585,2038r13,15l4611,2068r12,15l4636,2097r12,14l4661,2126r12,13l4686,2153r12,14l4711,2180r13,13l4736,2205r13,13l4761,2230r13,12l4786,2254r13,11l4812,2276r12,11l4837,2297r12,10l4862,2316r12,9l4887,2334r12,9l4912,2350r13,8l4937,2365r13,7l4962,2379r13,6l4987,2390r13,5l5012,2400r13,4l5038,2408r12,3l5063,2414r12,2l5088,2419r12,1l5113,2421r12,l5138,2421r13,l5163,2420r13,-1l5189,2417r12,-3l5214,2411r12,-3l5239,2404r12,-4l5264,2395r12,-6l5289,2383r13,-6l5314,2370r13,-8l5339,2354r13,-8l5364,2337r13,-10l5389,2317r13,-11l5415,2295r12,-12l5440,2271r12,-13l5465,2245r12,-15l5490,2216r12,-15l5515,2185r13,-16l5540,2152r13,-18l5565,2116r13,-19l5590,2078r13,-20l5616,2037r12,-22l5641,1993r12,-23l5666,1946r12,-25l5691,1896r12,-27l5716,1842r13,-28l5741,1784r13,-30l5766,1723r13,-33l5791,1657r13,-35l5816,1586r13,-37l5842,1510r12,-40l5867,1428r12,-44l5892,1339r13,-47l5917,1244r12,-51l5942,1140r13,-55l5967,1028r13,-60l5993,905r12,-65l6018,773r12,-72l6042,627r13,-77l6068,469r12,-85l6093,295r13,-93l6118,105,6131,e" filled="f" strokecolor="blue" strokeweight=".45pt">
                        <v:stroke endcap="round"/>
                        <v:path arrowok="t" o:connecttype="custom" o:connectlocs="55880,1978660;119380,1653540;183515,1418590;247015,1243965;311150,1111885;374650,1010285;438785,935355;502920,882015;566420,850265;629920,839470;694055,847725;757555,875030;821690,918845;885190,976630;949325,1045210;1013460,1122045;1076960,1201420;1140460,1280795;1204595,1355090;1268095,1421130;1332230,1474470;1396365,1513840;1459865,1536065;1524000,1539875;1587500,1525905;1651000,1494790;1715135,1447165;1778635,1386840;1842770,1315720;1906905,1238250;1970405,1158240;2034540,1080135;2098040,1007110;2161540,943610;2225675,892810;2289175,857250;2353310,838835;2417445,838835;2480945,855980;2545080,890905;2608580,941705;2672080,1004570;2736215,1076960;2799715,1155700;2863850,1235710;2927985,1313180;2991485,1384300;3055620,1445260;3119120,1492250;3182620,1524000;3246755,1537335;3310890,1530985;3374390,1504950;3438525,1457325;3502025,1387475;3566160,1293495;3629660,1169670;3693160,1007110;3757295,789940;3821430,490855;3884930,66675" o:connectangles="0,0,0,0,0,0,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BB13C3" w:rsidRPr="0050406E" w:rsidTr="003F468C">
        <w:tc>
          <w:tcPr>
            <w:tcW w:w="7513" w:type="dxa"/>
            <w:tcBorders>
              <w:top w:val="nil"/>
              <w:right w:val="nil"/>
            </w:tcBorders>
          </w:tcPr>
          <w:p w:rsidR="00BB13C3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 xml:space="preserve">        </w:t>
            </w:r>
            <w:r w:rsidRPr="00C3330D">
              <w:rPr>
                <w:rFonts w:cs="Arial"/>
                <w:szCs w:val="22"/>
              </w:rPr>
              <w:t>Roots at (-5.98,0), (-3.14,0), (0,0), (3.14,0) and (5.98,0)</w:t>
            </w:r>
          </w:p>
          <w:p w:rsidR="00BB13C3" w:rsidRPr="00C3330D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  <w:r w:rsidRPr="00C3330D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 xml:space="preserve">       </w:t>
            </w:r>
            <w:r w:rsidRPr="00C3330D">
              <w:rPr>
                <w:rFonts w:cs="Arial"/>
                <w:szCs w:val="22"/>
              </w:rPr>
              <w:t>Maxima at (-4.69,1) and (1.57,1)      Minima at (-1.57,-1) and (4.69,-1)</w:t>
            </w:r>
          </w:p>
          <w:p w:rsidR="00BB13C3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</w:p>
        </w:tc>
        <w:tc>
          <w:tcPr>
            <w:tcW w:w="1241" w:type="dxa"/>
            <w:tcBorders>
              <w:top w:val="nil"/>
              <w:left w:val="nil"/>
            </w:tcBorders>
          </w:tcPr>
          <w:p w:rsidR="00BB13C3" w:rsidRPr="0050406E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</w:p>
        </w:tc>
      </w:tr>
      <w:tr w:rsidR="00BB13C3" w:rsidRPr="0050406E" w:rsidTr="003F468C">
        <w:tc>
          <w:tcPr>
            <w:tcW w:w="7513" w:type="dxa"/>
          </w:tcPr>
          <w:p w:rsidR="00BB13C3" w:rsidRPr="00D06FA9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>
              <w:rPr>
                <w:szCs w:val="22"/>
              </w:rPr>
              <w:t>Ma</w:t>
            </w:r>
            <w:r w:rsidRPr="0050406E">
              <w:rPr>
                <w:szCs w:val="22"/>
              </w:rPr>
              <w:t>thematical behaviour</w:t>
            </w:r>
            <w:r>
              <w:rPr>
                <w:szCs w:val="22"/>
              </w:rPr>
              <w:t>s</w:t>
            </w:r>
          </w:p>
        </w:tc>
        <w:tc>
          <w:tcPr>
            <w:tcW w:w="1241" w:type="dxa"/>
          </w:tcPr>
          <w:p w:rsidR="00BB13C3" w:rsidRPr="0050406E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 w:rsidRPr="0050406E">
              <w:rPr>
                <w:szCs w:val="22"/>
              </w:rPr>
              <w:t>Marks</w:t>
            </w:r>
          </w:p>
        </w:tc>
      </w:tr>
      <w:tr w:rsidR="00BB13C3" w:rsidRPr="0050406E" w:rsidTr="003F468C">
        <w:tc>
          <w:tcPr>
            <w:tcW w:w="7513" w:type="dxa"/>
          </w:tcPr>
          <w:p w:rsidR="00BB13C3" w:rsidRPr="00016F11" w:rsidRDefault="00BB13C3" w:rsidP="003F468C">
            <w:pPr>
              <w:pStyle w:val="ListParagraph"/>
              <w:tabs>
                <w:tab w:val="left" w:pos="318"/>
                <w:tab w:val="left" w:pos="992"/>
                <w:tab w:val="left" w:pos="1134"/>
                <w:tab w:val="right" w:pos="8505"/>
              </w:tabs>
              <w:spacing w:line="276" w:lineRule="auto"/>
              <w:ind w:left="644" w:right="-108"/>
              <w:contextualSpacing/>
            </w:pPr>
          </w:p>
          <w:p w:rsidR="00BB13C3" w:rsidRDefault="00BB13C3" w:rsidP="00BB13C3">
            <w:pPr>
              <w:pStyle w:val="ListParagraph"/>
              <w:numPr>
                <w:ilvl w:val="0"/>
                <w:numId w:val="1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line="276" w:lineRule="auto"/>
              <w:ind w:left="644" w:right="-108" w:hanging="686"/>
              <w:contextualSpacing/>
            </w:pPr>
            <w:r>
              <w:rPr>
                <w:szCs w:val="22"/>
              </w:rPr>
              <w:t>Correct intercepts and turning points</w:t>
            </w:r>
          </w:p>
          <w:p w:rsidR="00BB13C3" w:rsidRPr="00016F11" w:rsidRDefault="00BB13C3" w:rsidP="00BB13C3">
            <w:pPr>
              <w:pStyle w:val="ListParagraph"/>
              <w:numPr>
                <w:ilvl w:val="0"/>
                <w:numId w:val="1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line="276" w:lineRule="auto"/>
              <w:ind w:left="644" w:right="-108" w:hanging="686"/>
              <w:contextualSpacing/>
            </w:pPr>
            <w:r>
              <w:rPr>
                <w:szCs w:val="22"/>
              </w:rPr>
              <w:t>Correct shape of the graph</w:t>
            </w:r>
          </w:p>
          <w:p w:rsidR="00BB13C3" w:rsidRPr="009F3DB3" w:rsidRDefault="00BB13C3" w:rsidP="003F468C">
            <w:pPr>
              <w:pStyle w:val="ListParagraph"/>
              <w:tabs>
                <w:tab w:val="left" w:pos="318"/>
                <w:tab w:val="left" w:pos="992"/>
                <w:tab w:val="left" w:pos="1134"/>
                <w:tab w:val="right" w:pos="8505"/>
              </w:tabs>
              <w:spacing w:line="276" w:lineRule="auto"/>
              <w:ind w:left="644" w:right="-108"/>
              <w:contextualSpacing/>
            </w:pPr>
          </w:p>
        </w:tc>
        <w:tc>
          <w:tcPr>
            <w:tcW w:w="1241" w:type="dxa"/>
          </w:tcPr>
          <w:p w:rsidR="00BB13C3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</w:p>
          <w:p w:rsidR="00BB13C3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rPr>
                <w:szCs w:val="22"/>
              </w:rPr>
              <w:t>5</w:t>
            </w:r>
          </w:p>
          <w:p w:rsidR="00BB13C3" w:rsidRPr="0050406E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rPr>
                <w:szCs w:val="22"/>
              </w:rPr>
              <w:t>1</w:t>
            </w:r>
          </w:p>
        </w:tc>
      </w:tr>
    </w:tbl>
    <w:p w:rsidR="00BB13C3" w:rsidRDefault="00BB13C3" w:rsidP="00BB13C3"/>
    <w:p w:rsidR="00BB13C3" w:rsidRDefault="00BB13C3" w:rsidP="00BB13C3"/>
    <w:p w:rsidR="00BB13C3" w:rsidRDefault="00BB13C3" w:rsidP="00BB13C3"/>
    <w:p w:rsidR="00BB13C3" w:rsidRDefault="00BB13C3" w:rsidP="00BB13C3">
      <w:r w:rsidRPr="00284EFB">
        <w:rPr>
          <w:b/>
        </w:rPr>
        <w:t>Question 1(</w:t>
      </w:r>
      <w:r>
        <w:rPr>
          <w:b/>
        </w:rPr>
        <w:t>d</w:t>
      </w:r>
      <w:r>
        <w:t xml:space="preserve">) </w:t>
      </w:r>
      <w:r w:rsidRPr="0005453F">
        <w:rPr>
          <w:b/>
        </w:rPr>
        <w:t>–</w:t>
      </w:r>
      <w:r>
        <w:t xml:space="preserve"> </w:t>
      </w:r>
      <w:r w:rsidRPr="0005453F">
        <w:rPr>
          <w:b/>
        </w:rPr>
        <w:t>(e)</w:t>
      </w:r>
    </w:p>
    <w:tbl>
      <w:tblPr>
        <w:tblW w:w="878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3544"/>
        <w:gridCol w:w="3104"/>
        <w:gridCol w:w="14"/>
        <w:gridCol w:w="1276"/>
      </w:tblGrid>
      <w:tr w:rsidR="00BB13C3" w:rsidRPr="0050406E" w:rsidTr="003F468C">
        <w:trPr>
          <w:trHeight w:val="397"/>
        </w:trPr>
        <w:tc>
          <w:tcPr>
            <w:tcW w:w="851" w:type="dxa"/>
            <w:tcBorders>
              <w:right w:val="nil"/>
            </w:tcBorders>
          </w:tcPr>
          <w:p w:rsidR="00BB13C3" w:rsidRDefault="00BB13C3" w:rsidP="003F468C">
            <w:pPr>
              <w:pStyle w:val="ListParagraph"/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786"/>
              <w:rPr>
                <w:rFonts w:cs="Arial"/>
              </w:rPr>
            </w:pPr>
          </w:p>
        </w:tc>
        <w:tc>
          <w:tcPr>
            <w:tcW w:w="3544" w:type="dxa"/>
            <w:tcBorders>
              <w:left w:val="nil"/>
            </w:tcBorders>
            <w:vAlign w:val="center"/>
          </w:tcPr>
          <w:p w:rsidR="00BB13C3" w:rsidRDefault="00BB13C3" w:rsidP="003F468C">
            <w:pPr>
              <w:pStyle w:val="ListParagraph"/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786"/>
              <w:rPr>
                <w:rFonts w:cs="Arial"/>
              </w:rPr>
            </w:pPr>
            <w:r>
              <w:rPr>
                <w:rFonts w:cs="Arial"/>
                <w:szCs w:val="22"/>
              </w:rPr>
              <w:t xml:space="preserve">      Solution</w:t>
            </w:r>
          </w:p>
        </w:tc>
        <w:tc>
          <w:tcPr>
            <w:tcW w:w="3104" w:type="dxa"/>
            <w:vAlign w:val="center"/>
          </w:tcPr>
          <w:p w:rsidR="00BB13C3" w:rsidRPr="008C4AF7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 w:rsidRPr="008C4AF7">
              <w:rPr>
                <w:szCs w:val="22"/>
              </w:rPr>
              <w:t>Mathematical behaviours</w:t>
            </w:r>
          </w:p>
        </w:tc>
        <w:tc>
          <w:tcPr>
            <w:tcW w:w="1290" w:type="dxa"/>
            <w:gridSpan w:val="2"/>
            <w:vAlign w:val="center"/>
          </w:tcPr>
          <w:p w:rsidR="00BB13C3" w:rsidRPr="00057A53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 w:rsidRPr="0050406E">
              <w:rPr>
                <w:szCs w:val="22"/>
              </w:rPr>
              <w:t>Marks</w:t>
            </w:r>
          </w:p>
        </w:tc>
      </w:tr>
      <w:tr w:rsidR="00BB13C3" w:rsidRPr="0050406E" w:rsidTr="003F468C">
        <w:trPr>
          <w:trHeight w:val="454"/>
        </w:trPr>
        <w:tc>
          <w:tcPr>
            <w:tcW w:w="851" w:type="dxa"/>
          </w:tcPr>
          <w:p w:rsidR="00BB13C3" w:rsidRPr="00207488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(d)</w:t>
            </w:r>
          </w:p>
        </w:tc>
        <w:tc>
          <w:tcPr>
            <w:tcW w:w="3544" w:type="dxa"/>
            <w:vAlign w:val="center"/>
          </w:tcPr>
          <w:p w:rsidR="00BB13C3" w:rsidRPr="00BB5CE5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</w:p>
          <w:p w:rsidR="00BB13C3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Arial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Cs w:val="22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sin⁡</m:t>
                </m:r>
                <m:r>
                  <w:rPr>
                    <w:rFonts w:ascii="Cambria Math" w:hAnsi="Cambria Math" w:cs="Arial"/>
                    <w:szCs w:val="22"/>
                  </w:rPr>
                  <m:t>x</m:t>
                </m:r>
              </m:oMath>
            </m:oMathPara>
          </w:p>
          <w:p w:rsidR="00BB13C3" w:rsidRPr="00B415B4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</w:p>
        </w:tc>
        <w:tc>
          <w:tcPr>
            <w:tcW w:w="3104" w:type="dxa"/>
            <w:vAlign w:val="center"/>
          </w:tcPr>
          <w:p w:rsidR="00BB13C3" w:rsidRPr="0050406E" w:rsidRDefault="00BB13C3" w:rsidP="00BB13C3">
            <w:pPr>
              <w:pStyle w:val="ListParagraph"/>
              <w:numPr>
                <w:ilvl w:val="0"/>
                <w:numId w:val="1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line="276" w:lineRule="auto"/>
              <w:ind w:left="644" w:right="-108" w:hanging="686"/>
              <w:contextualSpacing/>
              <w:rPr>
                <w:rFonts w:cs="Arial"/>
              </w:rPr>
            </w:pPr>
            <w:r>
              <w:rPr>
                <w:rFonts w:cs="Arial"/>
                <w:szCs w:val="22"/>
              </w:rPr>
              <w:t xml:space="preserve"> </w:t>
            </w:r>
            <w:r w:rsidRPr="008C4AF7">
              <w:rPr>
                <w:rFonts w:cs="Arial"/>
                <w:szCs w:val="22"/>
              </w:rPr>
              <w:t>Correct function</w:t>
            </w:r>
          </w:p>
        </w:tc>
        <w:tc>
          <w:tcPr>
            <w:tcW w:w="1290" w:type="dxa"/>
            <w:gridSpan w:val="2"/>
            <w:vAlign w:val="center"/>
          </w:tcPr>
          <w:p w:rsidR="00BB13C3" w:rsidRPr="0050406E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BB13C3" w:rsidRPr="0050406E" w:rsidTr="003F468C">
        <w:trPr>
          <w:trHeight w:val="1621"/>
        </w:trPr>
        <w:tc>
          <w:tcPr>
            <w:tcW w:w="851" w:type="dxa"/>
          </w:tcPr>
          <w:p w:rsidR="00BB13C3" w:rsidRPr="00207488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(e)</w:t>
            </w:r>
          </w:p>
        </w:tc>
        <w:tc>
          <w:tcPr>
            <w:tcW w:w="3544" w:type="dxa"/>
          </w:tcPr>
          <w:p w:rsidR="00BB13C3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</w:p>
          <w:p w:rsidR="00BB13C3" w:rsidRPr="00207488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 xml:space="preserve">            (i</w:t>
            </w:r>
            <m:oMath>
              <m:r>
                <w:rPr>
                  <w:rFonts w:ascii="Cambria Math" w:hAnsi="Cambria Math" w:cs="Arial"/>
                  <w:szCs w:val="22"/>
                </w:rPr>
                <m:t>)    -π≤x≤π</m:t>
              </m:r>
            </m:oMath>
          </w:p>
          <w:p w:rsidR="00BB13C3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 w:rsidRPr="00207488">
              <w:rPr>
                <w:rFonts w:cs="Arial"/>
                <w:szCs w:val="22"/>
              </w:rPr>
              <w:t xml:space="preserve">or </w:t>
            </w:r>
            <m:oMath>
              <m:r>
                <w:rPr>
                  <w:rFonts w:ascii="Cambria Math" w:hAnsi="Cambria Math" w:cs="Arial"/>
                  <w:szCs w:val="22"/>
                </w:rPr>
                <m:t xml:space="preserve">  -3≤x≤3</m:t>
              </m:r>
            </m:oMath>
          </w:p>
          <w:p w:rsidR="00BB13C3" w:rsidRPr="00207488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</w:p>
          <w:p w:rsidR="00BB13C3" w:rsidRPr="00207488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 w:rsidRPr="00207488">
              <w:rPr>
                <w:rFonts w:cs="Arial"/>
                <w:szCs w:val="22"/>
              </w:rPr>
              <w:t>(ii)</w:t>
            </w:r>
            <w:r>
              <w:rPr>
                <w:rFonts w:cs="Arial"/>
                <w:szCs w:val="22"/>
              </w:rPr>
              <w:t xml:space="preserve">   </w:t>
            </w:r>
            <m:oMath>
              <m:r>
                <w:rPr>
                  <w:rFonts w:ascii="Cambria Math" w:hAnsi="Cambria Math" w:cs="Arial"/>
                  <w:szCs w:val="22"/>
                </w:rPr>
                <m:t>-2π≤x≤2π</m:t>
              </m:r>
            </m:oMath>
          </w:p>
          <w:p w:rsidR="00BB13C3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 w:rsidRPr="00207488">
              <w:rPr>
                <w:rFonts w:cs="Arial"/>
                <w:szCs w:val="22"/>
              </w:rPr>
              <w:t xml:space="preserve">or </w:t>
            </w:r>
            <m:oMath>
              <m:r>
                <w:rPr>
                  <w:rFonts w:ascii="Cambria Math" w:hAnsi="Cambria Math" w:cs="Arial"/>
                  <w:szCs w:val="22"/>
                </w:rPr>
                <m:t xml:space="preserve">   -6≤x≤6</m:t>
              </m:r>
            </m:oMath>
          </w:p>
          <w:p w:rsidR="00BB13C3" w:rsidRPr="00207488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highlight w:val="yellow"/>
              </w:rPr>
            </w:pPr>
          </w:p>
        </w:tc>
        <w:tc>
          <w:tcPr>
            <w:tcW w:w="3118" w:type="dxa"/>
            <w:gridSpan w:val="2"/>
          </w:tcPr>
          <w:p w:rsidR="00BB13C3" w:rsidRPr="00016F11" w:rsidRDefault="00BB13C3" w:rsidP="003F468C">
            <w:pPr>
              <w:pStyle w:val="ListParagraph"/>
              <w:tabs>
                <w:tab w:val="left" w:pos="318"/>
                <w:tab w:val="left" w:pos="992"/>
                <w:tab w:val="left" w:pos="1134"/>
                <w:tab w:val="right" w:pos="8505"/>
              </w:tabs>
              <w:spacing w:line="276" w:lineRule="auto"/>
              <w:ind w:left="644" w:right="-108"/>
              <w:contextualSpacing/>
            </w:pPr>
          </w:p>
          <w:p w:rsidR="00BB13C3" w:rsidRPr="00BB5CE5" w:rsidRDefault="00BB13C3" w:rsidP="00BB13C3">
            <w:pPr>
              <w:pStyle w:val="ListParagraph"/>
              <w:numPr>
                <w:ilvl w:val="0"/>
                <w:numId w:val="1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line="276" w:lineRule="auto"/>
              <w:ind w:left="410" w:right="-108" w:hanging="476"/>
              <w:contextualSpacing/>
            </w:pPr>
            <w:r w:rsidRPr="00B415B4">
              <w:rPr>
                <w:rFonts w:cs="Arial"/>
                <w:szCs w:val="22"/>
              </w:rPr>
              <w:t xml:space="preserve"> </w:t>
            </w:r>
            <w:r w:rsidRPr="00701EC5">
              <w:rPr>
                <w:szCs w:val="22"/>
              </w:rPr>
              <w:t>Correct upper and lower boundaries</w:t>
            </w:r>
          </w:p>
          <w:p w:rsidR="00BB13C3" w:rsidRPr="00701EC5" w:rsidRDefault="00BB13C3" w:rsidP="003F468C">
            <w:pPr>
              <w:pStyle w:val="ListParagraph"/>
              <w:tabs>
                <w:tab w:val="left" w:pos="318"/>
                <w:tab w:val="left" w:pos="992"/>
                <w:tab w:val="left" w:pos="1134"/>
                <w:tab w:val="right" w:pos="8505"/>
              </w:tabs>
              <w:spacing w:line="276" w:lineRule="auto"/>
              <w:ind w:left="644" w:right="-108"/>
              <w:contextualSpacing/>
            </w:pPr>
          </w:p>
          <w:p w:rsidR="00BB13C3" w:rsidRPr="00701EC5" w:rsidRDefault="00BB13C3" w:rsidP="00BB13C3">
            <w:pPr>
              <w:pStyle w:val="ListParagraph"/>
              <w:numPr>
                <w:ilvl w:val="0"/>
                <w:numId w:val="1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line="276" w:lineRule="auto"/>
              <w:ind w:left="344" w:right="-108" w:hanging="425"/>
              <w:contextualSpacing/>
            </w:pPr>
            <w:r w:rsidRPr="00701EC5">
              <w:rPr>
                <w:szCs w:val="22"/>
              </w:rPr>
              <w:t>Correct upper and lower boundaries</w:t>
            </w:r>
          </w:p>
          <w:p w:rsidR="00BB13C3" w:rsidRPr="00B415B4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</w:p>
        </w:tc>
        <w:tc>
          <w:tcPr>
            <w:tcW w:w="1276" w:type="dxa"/>
          </w:tcPr>
          <w:p w:rsidR="00BB13C3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</w:p>
          <w:p w:rsidR="00BB13C3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>
              <w:rPr>
                <w:rFonts w:cs="Arial"/>
                <w:szCs w:val="22"/>
              </w:rPr>
              <w:t>2</w:t>
            </w:r>
          </w:p>
          <w:p w:rsidR="00BB13C3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</w:p>
          <w:p w:rsidR="00BB13C3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</w:p>
          <w:p w:rsidR="00BB13C3" w:rsidRPr="0050406E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</w:tbl>
    <w:p w:rsidR="00BB13C3" w:rsidRPr="00657FD0" w:rsidRDefault="00BB13C3" w:rsidP="00BB13C3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szCs w:val="22"/>
        </w:rPr>
      </w:pPr>
    </w:p>
    <w:p w:rsidR="00BB13C3" w:rsidRDefault="00BB13C3" w:rsidP="00BB13C3">
      <w:pPr>
        <w:pStyle w:val="ListParagraph"/>
        <w:numPr>
          <w:ilvl w:val="0"/>
          <w:numId w:val="1"/>
        </w:numPr>
        <w:tabs>
          <w:tab w:val="left" w:pos="318"/>
          <w:tab w:val="left" w:pos="992"/>
          <w:tab w:val="left" w:pos="1134"/>
          <w:tab w:val="right" w:pos="8505"/>
        </w:tabs>
        <w:spacing w:line="276" w:lineRule="auto"/>
        <w:ind w:left="644" w:right="-108" w:hanging="686"/>
        <w:contextualSpacing/>
        <w:rPr>
          <w:b/>
          <w:szCs w:val="22"/>
        </w:rPr>
      </w:pPr>
      <w:r>
        <w:rPr>
          <w:b/>
          <w:szCs w:val="22"/>
        </w:rPr>
        <w:br w:type="page"/>
      </w:r>
    </w:p>
    <w:p w:rsidR="00BB13C3" w:rsidRPr="0050406E" w:rsidRDefault="00BB13C3" w:rsidP="00BB13C3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b/>
          <w:szCs w:val="22"/>
        </w:rPr>
      </w:pPr>
      <w:r>
        <w:rPr>
          <w:b/>
          <w:szCs w:val="22"/>
        </w:rPr>
        <w:lastRenderedPageBreak/>
        <w:t>Question 2(a)</w:t>
      </w: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1"/>
        <w:gridCol w:w="1241"/>
      </w:tblGrid>
      <w:tr w:rsidR="00BB13C3" w:rsidRPr="0050406E" w:rsidTr="003F468C">
        <w:tc>
          <w:tcPr>
            <w:tcW w:w="8612" w:type="dxa"/>
            <w:gridSpan w:val="2"/>
            <w:vAlign w:val="center"/>
          </w:tcPr>
          <w:p w:rsidR="00BB13C3" w:rsidRPr="00983ED4" w:rsidRDefault="00BB13C3" w:rsidP="003F468C">
            <w:pPr>
              <w:pStyle w:val="ListParagraph"/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786"/>
              <w:jc w:val="center"/>
              <w:rPr>
                <w:rFonts w:cs="Arial"/>
              </w:rPr>
            </w:pPr>
            <w:r>
              <w:rPr>
                <w:szCs w:val="22"/>
              </w:rPr>
              <w:t>Solution</w:t>
            </w:r>
          </w:p>
        </w:tc>
      </w:tr>
      <w:tr w:rsidR="00BB13C3" w:rsidRPr="0050406E" w:rsidTr="003F468C">
        <w:tc>
          <w:tcPr>
            <w:tcW w:w="8612" w:type="dxa"/>
            <w:gridSpan w:val="2"/>
            <w:vAlign w:val="center"/>
          </w:tcPr>
          <w:p w:rsidR="00BB13C3" w:rsidRPr="002F118D" w:rsidRDefault="00BB13C3" w:rsidP="003F468C">
            <w:pPr>
              <w:pStyle w:val="ListParagraph"/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786"/>
              <w:rPr>
                <w:rFonts w:cs="Arial"/>
              </w:rPr>
            </w:pPr>
            <w:r w:rsidRPr="00983ED4">
              <w:rPr>
                <w:rFonts w:cs="Arial"/>
                <w:szCs w:val="22"/>
              </w:rPr>
              <w:t xml:space="preserve">  </w:t>
            </w:r>
            <m:oMath>
              <m:r>
                <w:rPr>
                  <w:rFonts w:ascii="Cambria Math" w:hAnsi="Cambria Math" w:cs="Arial"/>
                  <w:sz w:val="28"/>
                  <w:szCs w:val="22"/>
                </w:rPr>
                <m:t>g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2"/>
                        </w:rPr>
                        <m:t>7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  <w:sz w:val="28"/>
                  <w:szCs w:val="22"/>
                </w:rPr>
                <m:t>=1-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28"/>
                      <w:szCs w:val="22"/>
                    </w:rPr>
                    <m:t>2!</m:t>
                  </m:r>
                </m:den>
              </m:f>
              <m:r>
                <w:rPr>
                  <w:rFonts w:ascii="Cambria Math" w:hAnsi="Cambria Math" w:cs="Arial"/>
                  <w:sz w:val="28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2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28"/>
                      <w:szCs w:val="22"/>
                    </w:rPr>
                    <m:t>4!</m:t>
                  </m:r>
                </m:den>
              </m:f>
              <m:r>
                <w:rPr>
                  <w:rFonts w:ascii="Cambria Math" w:hAnsi="Cambria Math" w:cs="Arial"/>
                  <w:sz w:val="28"/>
                  <w:szCs w:val="22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2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28"/>
                      <w:szCs w:val="22"/>
                    </w:rPr>
                    <m:t>6!</m:t>
                  </m:r>
                </m:den>
              </m:f>
              <m:r>
                <w:rPr>
                  <w:rFonts w:ascii="Cambria Math" w:hAnsi="Cambria Math" w:cs="Arial"/>
                  <w:sz w:val="28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2"/>
                        </w:rPr>
                        <m:t>8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28"/>
                      <w:szCs w:val="22"/>
                    </w:rPr>
                    <m:t>8!</m:t>
                  </m:r>
                </m:den>
              </m:f>
              <m:r>
                <w:rPr>
                  <w:rFonts w:ascii="Cambria Math" w:hAnsi="Cambria Math" w:cs="Arial"/>
                  <w:sz w:val="28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2"/>
                        </w:rPr>
                        <m:t>10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28"/>
                      <w:szCs w:val="22"/>
                    </w:rPr>
                    <m:t>10!</m:t>
                  </m:r>
                </m:den>
              </m:f>
              <m:r>
                <w:rPr>
                  <w:rFonts w:ascii="Cambria Math" w:hAnsi="Cambria Math" w:cs="Arial"/>
                  <w:sz w:val="28"/>
                  <w:szCs w:val="22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2"/>
                        </w:rPr>
                        <m:t>12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28"/>
                      <w:szCs w:val="22"/>
                    </w:rPr>
                    <m:t>12!</m:t>
                  </m:r>
                </m:den>
              </m:f>
            </m:oMath>
          </w:p>
          <w:p w:rsidR="00BB13C3" w:rsidRPr="00983ED4" w:rsidRDefault="00BB13C3" w:rsidP="003F468C">
            <w:pPr>
              <w:pStyle w:val="ListParagraph"/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786"/>
              <w:rPr>
                <w:rFonts w:cs="Arial"/>
              </w:rPr>
            </w:pPr>
          </w:p>
        </w:tc>
      </w:tr>
      <w:tr w:rsidR="00BB13C3" w:rsidRPr="0050406E" w:rsidTr="003F468C">
        <w:tc>
          <w:tcPr>
            <w:tcW w:w="7371" w:type="dxa"/>
          </w:tcPr>
          <w:p w:rsidR="00BB13C3" w:rsidRPr="0050406E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>
              <w:rPr>
                <w:szCs w:val="22"/>
              </w:rPr>
              <w:t>Ma</w:t>
            </w:r>
            <w:r w:rsidRPr="0050406E">
              <w:rPr>
                <w:szCs w:val="22"/>
              </w:rPr>
              <w:t>thematical behaviours</w:t>
            </w:r>
          </w:p>
        </w:tc>
        <w:tc>
          <w:tcPr>
            <w:tcW w:w="1241" w:type="dxa"/>
          </w:tcPr>
          <w:p w:rsidR="00BB13C3" w:rsidRPr="0050406E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 w:rsidRPr="0050406E">
              <w:rPr>
                <w:szCs w:val="22"/>
              </w:rPr>
              <w:t>Marks</w:t>
            </w:r>
          </w:p>
        </w:tc>
      </w:tr>
      <w:tr w:rsidR="00BB13C3" w:rsidRPr="0050406E" w:rsidTr="003F468C">
        <w:tc>
          <w:tcPr>
            <w:tcW w:w="7371" w:type="dxa"/>
          </w:tcPr>
          <w:p w:rsidR="00BB13C3" w:rsidRDefault="00BB13C3" w:rsidP="00BB13C3">
            <w:pPr>
              <w:pStyle w:val="ListParagraph"/>
              <w:numPr>
                <w:ilvl w:val="0"/>
                <w:numId w:val="1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line="276" w:lineRule="auto"/>
              <w:ind w:left="644" w:right="-108" w:hanging="686"/>
              <w:contextualSpacing/>
            </w:pPr>
            <w:r>
              <w:rPr>
                <w:szCs w:val="22"/>
              </w:rPr>
              <w:t>Correct +/- signs for each term</w:t>
            </w:r>
          </w:p>
          <w:p w:rsidR="00BB13C3" w:rsidRDefault="00BB13C3" w:rsidP="00BB13C3">
            <w:pPr>
              <w:pStyle w:val="ListParagraph"/>
              <w:numPr>
                <w:ilvl w:val="0"/>
                <w:numId w:val="1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line="276" w:lineRule="auto"/>
              <w:ind w:left="644" w:right="-108" w:hanging="686"/>
              <w:contextualSpacing/>
            </w:pPr>
            <w:r>
              <w:rPr>
                <w:szCs w:val="22"/>
              </w:rPr>
              <w:t xml:space="preserve">Correct power of </w:t>
            </w:r>
            <m:oMath>
              <m:r>
                <w:rPr>
                  <w:rFonts w:ascii="Cambria Math" w:hAnsi="Cambria Math"/>
                  <w:szCs w:val="22"/>
                </w:rPr>
                <m:t xml:space="preserve"> x</m:t>
              </m:r>
            </m:oMath>
            <w:r>
              <w:rPr>
                <w:szCs w:val="22"/>
              </w:rPr>
              <w:t xml:space="preserve"> for each term</w:t>
            </w:r>
          </w:p>
          <w:p w:rsidR="00BB13C3" w:rsidRPr="009F3DB3" w:rsidRDefault="00BB13C3" w:rsidP="00BB13C3">
            <w:pPr>
              <w:pStyle w:val="ListParagraph"/>
              <w:numPr>
                <w:ilvl w:val="0"/>
                <w:numId w:val="1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line="276" w:lineRule="auto"/>
              <w:ind w:left="644" w:right="-108" w:hanging="686"/>
              <w:contextualSpacing/>
            </w:pPr>
            <w:r>
              <w:rPr>
                <w:szCs w:val="22"/>
              </w:rPr>
              <w:t>Correct factorial for each term</w:t>
            </w:r>
          </w:p>
        </w:tc>
        <w:tc>
          <w:tcPr>
            <w:tcW w:w="1241" w:type="dxa"/>
          </w:tcPr>
          <w:p w:rsidR="00BB13C3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rPr>
                <w:szCs w:val="22"/>
              </w:rPr>
              <w:t>1</w:t>
            </w:r>
          </w:p>
          <w:p w:rsidR="00BB13C3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rPr>
                <w:szCs w:val="22"/>
              </w:rPr>
              <w:t>1</w:t>
            </w:r>
          </w:p>
          <w:p w:rsidR="00BB13C3" w:rsidRPr="0050406E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rPr>
                <w:szCs w:val="22"/>
              </w:rPr>
              <w:t>1</w:t>
            </w:r>
          </w:p>
        </w:tc>
      </w:tr>
    </w:tbl>
    <w:p w:rsidR="00BB13C3" w:rsidRDefault="00BB13C3" w:rsidP="00BB13C3"/>
    <w:p w:rsidR="00BB13C3" w:rsidRPr="00284EFB" w:rsidRDefault="00BB13C3" w:rsidP="00BB13C3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b/>
          <w:szCs w:val="22"/>
        </w:rPr>
      </w:pPr>
      <w:r>
        <w:rPr>
          <w:b/>
          <w:szCs w:val="22"/>
        </w:rPr>
        <w:t>Question 2(b)</w:t>
      </w: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1"/>
        <w:gridCol w:w="1241"/>
      </w:tblGrid>
      <w:tr w:rsidR="00BB13C3" w:rsidRPr="0050406E" w:rsidTr="003F468C">
        <w:tc>
          <w:tcPr>
            <w:tcW w:w="8612" w:type="dxa"/>
            <w:gridSpan w:val="2"/>
            <w:tcBorders>
              <w:bottom w:val="single" w:sz="4" w:space="0" w:color="auto"/>
            </w:tcBorders>
            <w:vAlign w:val="center"/>
          </w:tcPr>
          <w:p w:rsidR="00BB13C3" w:rsidRPr="002F118D" w:rsidRDefault="00BB13C3" w:rsidP="003F468C">
            <w:pPr>
              <w:pStyle w:val="ListParagraph"/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786"/>
              <w:jc w:val="center"/>
              <w:rPr>
                <w:rFonts w:cs="Arial"/>
              </w:rPr>
            </w:pPr>
            <w:r>
              <w:rPr>
                <w:szCs w:val="22"/>
              </w:rPr>
              <w:t>Solution</w:t>
            </w:r>
          </w:p>
        </w:tc>
      </w:tr>
      <w:tr w:rsidR="00BB13C3" w:rsidRPr="0050406E" w:rsidTr="003F468C">
        <w:tc>
          <w:tcPr>
            <w:tcW w:w="8612" w:type="dxa"/>
            <w:gridSpan w:val="2"/>
            <w:tcBorders>
              <w:bottom w:val="nil"/>
            </w:tcBorders>
            <w:vAlign w:val="center"/>
          </w:tcPr>
          <w:p w:rsidR="00BB13C3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iCs/>
              </w:rPr>
            </w:pPr>
            <w:r>
              <w:rPr>
                <w:iCs/>
                <w:szCs w:val="22"/>
              </w:rPr>
              <w:t xml:space="preserve">                            </w:t>
            </w:r>
          </w:p>
          <w:p w:rsidR="00BB13C3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>
              <w:rPr>
                <w:iCs/>
                <w:szCs w:val="22"/>
              </w:rPr>
              <w:t xml:space="preserve">                                   </w:t>
            </w:r>
            <m:oMath>
              <m:r>
                <w:rPr>
                  <w:rFonts w:ascii="Cambria Math" w:hAnsi="Cambria Math" w:cs="Arial"/>
                  <w:szCs w:val="22"/>
                </w:rPr>
                <m:t>g</m:t>
              </m:r>
              <m:d>
                <m:dPr>
                  <m:ctrlPr>
                    <w:rPr>
                      <w:rFonts w:ascii="Cambria Math" w:hAnsi="Cambria Math" w:cs="Arial"/>
                      <w:i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2"/>
                        </w:rPr>
                        <m:t>7</m:t>
                      </m:r>
                    </m:sub>
                  </m:sSub>
                </m:e>
              </m:d>
            </m:oMath>
          </w:p>
          <w:p w:rsidR="00BB13C3" w:rsidRPr="0050406E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  <w:r>
              <w:rPr>
                <w:rFonts w:cs="Arial"/>
                <w:noProof/>
              </w:rPr>
              <mc:AlternateContent>
                <mc:Choice Requires="wpc">
                  <w:drawing>
                    <wp:inline distT="0" distB="0" distL="0" distR="0" wp14:anchorId="1C9B3C98" wp14:editId="0A704F3D">
                      <wp:extent cx="5324475" cy="2724150"/>
                      <wp:effectExtent l="1905" t="0" r="0" b="3175"/>
                      <wp:docPr id="1171" name="Canvas 117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6" name="Line 12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73380" y="371475"/>
                                  <a:ext cx="635" cy="21272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13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54050" y="371475"/>
                                  <a:ext cx="635" cy="21272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13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35355" y="371475"/>
                                  <a:ext cx="635" cy="21272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13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497330" y="371475"/>
                                  <a:ext cx="635" cy="21272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Line 13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78000" y="371475"/>
                                  <a:ext cx="635" cy="21272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13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059305" y="371475"/>
                                  <a:ext cx="635" cy="21272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13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339975" y="371475"/>
                                  <a:ext cx="635" cy="21272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13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901950" y="371475"/>
                                  <a:ext cx="635" cy="21272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13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183255" y="371475"/>
                                  <a:ext cx="635" cy="21272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13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463925" y="371475"/>
                                  <a:ext cx="635" cy="21272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13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745230" y="371475"/>
                                  <a:ext cx="635" cy="21272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14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307205" y="371475"/>
                                  <a:ext cx="635" cy="21272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Line 14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587875" y="371475"/>
                                  <a:ext cx="635" cy="21272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Line 14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869180" y="371475"/>
                                  <a:ext cx="635" cy="21272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14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216025" y="371475"/>
                                  <a:ext cx="635" cy="21272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" cap="rnd">
                                  <a:solidFill>
                                    <a:srgbClr val="66666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Line 14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025900" y="371475"/>
                                  <a:ext cx="635" cy="21272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" cap="rnd">
                                  <a:solidFill>
                                    <a:srgbClr val="66666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" name="Line 14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3380" y="2427605"/>
                                  <a:ext cx="449580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14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3380" y="2357120"/>
                                  <a:ext cx="449580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Line 14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3380" y="2286000"/>
                                  <a:ext cx="449580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Line 14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3380" y="2214880"/>
                                  <a:ext cx="449580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Line 14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3380" y="2073275"/>
                                  <a:ext cx="449580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" name="Line 15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3380" y="2002155"/>
                                  <a:ext cx="449580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Line 15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3380" y="1931670"/>
                                  <a:ext cx="449580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Line 15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3380" y="1860550"/>
                                  <a:ext cx="449580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Line 15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3380" y="1718945"/>
                                  <a:ext cx="449580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Line 15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3380" y="1647825"/>
                                  <a:ext cx="449580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Line 15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3380" y="1577340"/>
                                  <a:ext cx="449580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" name="Line 15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3380" y="1506220"/>
                                  <a:ext cx="449580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Line 15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3380" y="1363980"/>
                                  <a:ext cx="449580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Line 1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3380" y="1293495"/>
                                  <a:ext cx="449580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Line 15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3380" y="1222375"/>
                                  <a:ext cx="449580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Line 16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3380" y="1151890"/>
                                  <a:ext cx="449580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Line 1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3380" y="1009650"/>
                                  <a:ext cx="449580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Line 1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3380" y="939165"/>
                                  <a:ext cx="449580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Line 1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3380" y="868045"/>
                                  <a:ext cx="449580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" name="Line 1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3380" y="796925"/>
                                  <a:ext cx="449580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" name="Line 1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3380" y="655320"/>
                                  <a:ext cx="449580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Line 1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3380" y="584200"/>
                                  <a:ext cx="449580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" name="Line 1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3380" y="513715"/>
                                  <a:ext cx="449580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" name="Line 1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3380" y="442595"/>
                                  <a:ext cx="449580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 cap="rnd">
                                  <a:solidFill>
                                    <a:srgbClr val="7F7F7F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Line 1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3380" y="2498725"/>
                                  <a:ext cx="449580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" cap="rnd">
                                  <a:solidFill>
                                    <a:srgbClr val="66666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Line 1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3380" y="2144395"/>
                                  <a:ext cx="449580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" cap="rnd">
                                  <a:solidFill>
                                    <a:srgbClr val="66666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Line 1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3380" y="1790065"/>
                                  <a:ext cx="449580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" cap="rnd">
                                  <a:solidFill>
                                    <a:srgbClr val="66666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" name="Line 1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3380" y="1080770"/>
                                  <a:ext cx="449580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" cap="rnd">
                                  <a:solidFill>
                                    <a:srgbClr val="66666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" name="Line 1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3380" y="726440"/>
                                  <a:ext cx="449580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" cap="rnd">
                                  <a:solidFill>
                                    <a:srgbClr val="66666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Line 1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3380" y="371475"/>
                                  <a:ext cx="449580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" cap="rnd">
                                  <a:solidFill>
                                    <a:srgbClr val="66666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Line 1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2075" y="1435100"/>
                                  <a:ext cx="505777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" name="Rectangle 1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184140" y="1435100"/>
                                  <a:ext cx="45085" cy="1022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B13C3" w:rsidRDefault="00BB13C3" w:rsidP="00BB13C3">
                                    <w:proofErr w:type="gramStart"/>
                                    <w:r>
                                      <w:rPr>
                                        <w:rFonts w:cs="Arial"/>
                                        <w:color w:val="000000"/>
                                        <w:sz w:val="14"/>
                                        <w:szCs w:val="14"/>
                                        <w:lang w:val="en-US"/>
                                      </w:rPr>
                                      <w:t>x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96" name="Line 177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5104765" y="1412875"/>
                                  <a:ext cx="45085" cy="22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" name="Line 1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104765" y="1435100"/>
                                  <a:ext cx="45085" cy="228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" name="Lin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2075" y="1412875"/>
                                  <a:ext cx="45720" cy="22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" name="Lin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2075" y="1435100"/>
                                  <a:ext cx="45720" cy="228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0" name="Lin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3380" y="1417955"/>
                                  <a:ext cx="635" cy="342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1" name="Line 1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4050" y="1417955"/>
                                  <a:ext cx="635" cy="342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2" name="Line 1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355" y="1417955"/>
                                  <a:ext cx="635" cy="342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3" name="Line 1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97330" y="1417955"/>
                                  <a:ext cx="635" cy="342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4" name="Line 1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78000" y="1417955"/>
                                  <a:ext cx="635" cy="342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5" name="Line 1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59305" y="1417955"/>
                                  <a:ext cx="635" cy="342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" name="Line 1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39975" y="1417955"/>
                                  <a:ext cx="635" cy="342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" name="Line 1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01950" y="1417955"/>
                                  <a:ext cx="635" cy="342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8" name="Line 1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83255" y="1417955"/>
                                  <a:ext cx="635" cy="342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9" name="Line 1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63925" y="1417955"/>
                                  <a:ext cx="635" cy="342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0" name="Line 1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45230" y="1417955"/>
                                  <a:ext cx="635" cy="342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" name="Line 1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307205" y="1417955"/>
                                  <a:ext cx="635" cy="342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2" name="Line 1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87875" y="1417955"/>
                                  <a:ext cx="635" cy="342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" name="Line 1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69180" y="1417955"/>
                                  <a:ext cx="635" cy="342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4" name="Line 1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6025" y="1401445"/>
                                  <a:ext cx="635" cy="679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5" name="Rectangle 1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76655" y="1483360"/>
                                  <a:ext cx="29845" cy="1022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B13C3" w:rsidRDefault="00BB13C3" w:rsidP="00BB13C3">
                                    <w:r>
                                      <w:rPr>
                                        <w:rFonts w:cs="Arial"/>
                                        <w:color w:val="000000"/>
                                        <w:sz w:val="14"/>
                                        <w:szCs w:val="14"/>
                                        <w:lang w:val="en-US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16" name="Rectangle 1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08405" y="1483360"/>
                                  <a:ext cx="49530" cy="1022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B13C3" w:rsidRDefault="00BB13C3" w:rsidP="00BB13C3">
                                    <w:r>
                                      <w:rPr>
                                        <w:rFonts w:cs="Arial"/>
                                        <w:color w:val="000000"/>
                                        <w:sz w:val="14"/>
                                        <w:szCs w:val="14"/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17" name="Line 1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21280" y="1401445"/>
                                  <a:ext cx="635" cy="679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" name="Line 1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25900" y="1401445"/>
                                  <a:ext cx="635" cy="679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9" name="Rectangle 20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01770" y="1483360"/>
                                  <a:ext cx="49530" cy="1022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B13C3" w:rsidRDefault="00BB13C3" w:rsidP="00BB13C3">
                                    <w:r>
                                      <w:rPr>
                                        <w:rFonts w:cs="Arial"/>
                                        <w:color w:val="000000"/>
                                        <w:sz w:val="14"/>
                                        <w:szCs w:val="14"/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20" name="Line 20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621280" y="238760"/>
                                  <a:ext cx="635" cy="23926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" name="Rectangle 2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86990" y="67310"/>
                                  <a:ext cx="253365" cy="260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B13C3" w:rsidRPr="009865FD" w:rsidRDefault="00BB13C3" w:rsidP="00BB13C3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proofErr w:type="gramStart"/>
                                    <w:r w:rsidRPr="009865FD">
                                      <w:rPr>
                                        <w:rFonts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g(</w:t>
                                    </w:r>
                                    <w:proofErr w:type="gramEnd"/>
                                    <w:r w:rsidRPr="009865FD">
                                      <w:rPr>
                                        <w:rFonts w:cs="Arial"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x)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28" name="Line 20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98420" y="238760"/>
                                  <a:ext cx="22860" cy="450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0" name="Line 2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21280" y="238760"/>
                                  <a:ext cx="22225" cy="450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1" name="Line 205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2598420" y="2586355"/>
                                  <a:ext cx="22860" cy="450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2" name="Line 20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621280" y="2586355"/>
                                  <a:ext cx="22225" cy="450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3" name="Line 20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604135" y="2427605"/>
                                  <a:ext cx="3429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4" name="Line 20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604135" y="2357120"/>
                                  <a:ext cx="3429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5" name="Line 20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604135" y="2286000"/>
                                  <a:ext cx="3429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6" name="Line 21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604135" y="2214880"/>
                                  <a:ext cx="3429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7" name="Line 21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604135" y="2073275"/>
                                  <a:ext cx="3429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8" name="Line 21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604135" y="2002155"/>
                                  <a:ext cx="3429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9" name="Line 21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604135" y="1931670"/>
                                  <a:ext cx="3429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0" name="Line 21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604135" y="1860550"/>
                                  <a:ext cx="3429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1" name="Line 21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604135" y="1718945"/>
                                  <a:ext cx="3429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2" name="Line 21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604135" y="1647825"/>
                                  <a:ext cx="3429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3" name="Line 21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604135" y="1577340"/>
                                  <a:ext cx="3429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4" name="Line 21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604135" y="1506220"/>
                                  <a:ext cx="3429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5" name="Line 21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604135" y="1363980"/>
                                  <a:ext cx="3429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6" name="Line 22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604135" y="1293495"/>
                                  <a:ext cx="3429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41" name="Line 22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604135" y="1222375"/>
                                  <a:ext cx="3429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42" name="Line 22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604135" y="1151890"/>
                                  <a:ext cx="3429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43" name="Line 22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604135" y="1009650"/>
                                  <a:ext cx="3429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44" name="Line 22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604135" y="939165"/>
                                  <a:ext cx="3429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45" name="Line 22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604135" y="868045"/>
                                  <a:ext cx="3429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46" name="Line 22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604135" y="796925"/>
                                  <a:ext cx="3429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47" name="Line 22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604135" y="655320"/>
                                  <a:ext cx="3429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48" name="Line 22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604135" y="584200"/>
                                  <a:ext cx="3429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49" name="Line 22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604135" y="513715"/>
                                  <a:ext cx="3429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50" name="Line 23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604135" y="442595"/>
                                  <a:ext cx="3429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51" name="Line 23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86990" y="2498725"/>
                                  <a:ext cx="6794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52" name="Rectangle 2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06980" y="2456815"/>
                                  <a:ext cx="29845" cy="1022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B13C3" w:rsidRDefault="00BB13C3" w:rsidP="00BB13C3">
                                    <w:r>
                                      <w:rPr>
                                        <w:rFonts w:cs="Arial"/>
                                        <w:color w:val="000000"/>
                                        <w:sz w:val="14"/>
                                        <w:szCs w:val="14"/>
                                        <w:lang w:val="en-US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153" name="Rectangle 2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39365" y="2456815"/>
                                  <a:ext cx="49530" cy="1022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B13C3" w:rsidRDefault="00BB13C3" w:rsidP="00BB13C3">
                                    <w:r>
                                      <w:rPr>
                                        <w:rFonts w:cs="Arial"/>
                                        <w:color w:val="000000"/>
                                        <w:sz w:val="14"/>
                                        <w:szCs w:val="14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154" name="Line 23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86990" y="2144395"/>
                                  <a:ext cx="6794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55" name="Rectangle 2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06980" y="2102485"/>
                                  <a:ext cx="29845" cy="1022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B13C3" w:rsidRDefault="00BB13C3" w:rsidP="00BB13C3">
                                    <w:r>
                                      <w:rPr>
                                        <w:rFonts w:cs="Arial"/>
                                        <w:color w:val="000000"/>
                                        <w:sz w:val="14"/>
                                        <w:szCs w:val="14"/>
                                        <w:lang w:val="en-US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156" name="Rectangle 2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39365" y="2102485"/>
                                  <a:ext cx="49530" cy="1022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B13C3" w:rsidRDefault="00BB13C3" w:rsidP="00BB13C3">
                                    <w:r>
                                      <w:rPr>
                                        <w:rFonts w:cs="Arial"/>
                                        <w:color w:val="000000"/>
                                        <w:sz w:val="14"/>
                                        <w:szCs w:val="14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157" name="Line 23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86990" y="1790065"/>
                                  <a:ext cx="6794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58" name="Rectangle 2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06980" y="1747520"/>
                                  <a:ext cx="29845" cy="1022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B13C3" w:rsidRDefault="00BB13C3" w:rsidP="00BB13C3">
                                    <w:r>
                                      <w:rPr>
                                        <w:rFonts w:cs="Arial"/>
                                        <w:color w:val="000000"/>
                                        <w:sz w:val="14"/>
                                        <w:szCs w:val="14"/>
                                        <w:lang w:val="en-US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159" name="Rectangle 2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39365" y="1747520"/>
                                  <a:ext cx="49530" cy="1022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B13C3" w:rsidRDefault="00BB13C3" w:rsidP="00BB13C3">
                                    <w:r>
                                      <w:rPr>
                                        <w:rFonts w:cs="Arial"/>
                                        <w:color w:val="000000"/>
                                        <w:sz w:val="14"/>
                                        <w:szCs w:val="14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160" name="Line 24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86990" y="1435100"/>
                                  <a:ext cx="6794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61" name="Line 24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86990" y="1080770"/>
                                  <a:ext cx="6794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62" name="Rectangle 2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39365" y="1038860"/>
                                  <a:ext cx="49530" cy="1022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B13C3" w:rsidRDefault="00BB13C3" w:rsidP="00BB13C3">
                                    <w:r>
                                      <w:rPr>
                                        <w:rFonts w:cs="Arial"/>
                                        <w:color w:val="000000"/>
                                        <w:sz w:val="14"/>
                                        <w:szCs w:val="14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163" name="Line 24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86990" y="726440"/>
                                  <a:ext cx="6794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64" name="Rectangle 2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39365" y="683895"/>
                                  <a:ext cx="49530" cy="1022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B13C3" w:rsidRDefault="00BB13C3" w:rsidP="00BB13C3">
                                    <w:r>
                                      <w:rPr>
                                        <w:rFonts w:cs="Arial"/>
                                        <w:color w:val="000000"/>
                                        <w:sz w:val="14"/>
                                        <w:szCs w:val="14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165" name="Line 24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86990" y="371475"/>
                                  <a:ext cx="6794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66" name="Rectangle 2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39365" y="329565"/>
                                  <a:ext cx="49530" cy="1022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B13C3" w:rsidRDefault="00BB13C3" w:rsidP="00BB13C3">
                                    <w:r>
                                      <w:rPr>
                                        <w:rFonts w:cs="Arial"/>
                                        <w:color w:val="000000"/>
                                        <w:sz w:val="14"/>
                                        <w:szCs w:val="14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167" name="Freeform 24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2320" y="238760"/>
                                  <a:ext cx="44450" cy="71120"/>
                                </a:xfrm>
                                <a:custGeom>
                                  <a:avLst/>
                                  <a:gdLst>
                                    <a:gd name="T0" fmla="*/ 13 w 70"/>
                                    <a:gd name="T1" fmla="*/ 0 h 112"/>
                                    <a:gd name="T2" fmla="*/ 70 w 70"/>
                                    <a:gd name="T3" fmla="*/ 98 h 112"/>
                                    <a:gd name="T4" fmla="*/ 0 w 70"/>
                                    <a:gd name="T5" fmla="*/ 112 h 112"/>
                                    <a:gd name="T6" fmla="*/ 13 w 70"/>
                                    <a:gd name="T7" fmla="*/ 0 h 11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70" h="112">
                                      <a:moveTo>
                                        <a:pt x="13" y="0"/>
                                      </a:moveTo>
                                      <a:lnTo>
                                        <a:pt x="70" y="98"/>
                                      </a:lnTo>
                                      <a:lnTo>
                                        <a:pt x="0" y="112"/>
                                      </a:lnTo>
                                      <a:lnTo>
                                        <a:pt x="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FF"/>
                                </a:solidFill>
                                <a:ln w="5715" cap="rnd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8" name="Freeform 2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15155" y="238760"/>
                                  <a:ext cx="44450" cy="71120"/>
                                </a:xfrm>
                                <a:custGeom>
                                  <a:avLst/>
                                  <a:gdLst>
                                    <a:gd name="T0" fmla="*/ 57 w 70"/>
                                    <a:gd name="T1" fmla="*/ 0 h 112"/>
                                    <a:gd name="T2" fmla="*/ 70 w 70"/>
                                    <a:gd name="T3" fmla="*/ 112 h 112"/>
                                    <a:gd name="T4" fmla="*/ 0 w 70"/>
                                    <a:gd name="T5" fmla="*/ 98 h 112"/>
                                    <a:gd name="T6" fmla="*/ 57 w 70"/>
                                    <a:gd name="T7" fmla="*/ 0 h 11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70" h="112">
                                      <a:moveTo>
                                        <a:pt x="57" y="0"/>
                                      </a:moveTo>
                                      <a:lnTo>
                                        <a:pt x="70" y="112"/>
                                      </a:lnTo>
                                      <a:lnTo>
                                        <a:pt x="0" y="98"/>
                                      </a:lnTo>
                                      <a:lnTo>
                                        <a:pt x="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FF"/>
                                </a:solidFill>
                                <a:ln w="5715" cap="rnd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9" name="Freeform 24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90575" y="238760"/>
                                  <a:ext cx="3660775" cy="1551305"/>
                                </a:xfrm>
                                <a:custGeom>
                                  <a:avLst/>
                                  <a:gdLst>
                                    <a:gd name="T0" fmla="*/ 94 w 5765"/>
                                    <a:gd name="T1" fmla="*/ 472 h 2443"/>
                                    <a:gd name="T2" fmla="*/ 194 w 5765"/>
                                    <a:gd name="T3" fmla="*/ 822 h 2443"/>
                                    <a:gd name="T4" fmla="*/ 295 w 5765"/>
                                    <a:gd name="T5" fmla="*/ 1072 h 2443"/>
                                    <a:gd name="T6" fmla="*/ 395 w 5765"/>
                                    <a:gd name="T7" fmla="*/ 1266 h 2443"/>
                                    <a:gd name="T8" fmla="*/ 496 w 5765"/>
                                    <a:gd name="T9" fmla="*/ 1432 h 2443"/>
                                    <a:gd name="T10" fmla="*/ 597 w 5765"/>
                                    <a:gd name="T11" fmla="*/ 1583 h 2443"/>
                                    <a:gd name="T12" fmla="*/ 697 w 5765"/>
                                    <a:gd name="T13" fmla="*/ 1728 h 2443"/>
                                    <a:gd name="T14" fmla="*/ 797 w 5765"/>
                                    <a:gd name="T15" fmla="*/ 1868 h 2443"/>
                                    <a:gd name="T16" fmla="*/ 898 w 5765"/>
                                    <a:gd name="T17" fmla="*/ 2002 h 2443"/>
                                    <a:gd name="T18" fmla="*/ 998 w 5765"/>
                                    <a:gd name="T19" fmla="*/ 2125 h 2443"/>
                                    <a:gd name="T20" fmla="*/ 1099 w 5765"/>
                                    <a:gd name="T21" fmla="*/ 2234 h 2443"/>
                                    <a:gd name="T22" fmla="*/ 1199 w 5765"/>
                                    <a:gd name="T23" fmla="*/ 2323 h 2443"/>
                                    <a:gd name="T24" fmla="*/ 1300 w 5765"/>
                                    <a:gd name="T25" fmla="*/ 2390 h 2443"/>
                                    <a:gd name="T26" fmla="*/ 1400 w 5765"/>
                                    <a:gd name="T27" fmla="*/ 2430 h 2443"/>
                                    <a:gd name="T28" fmla="*/ 1501 w 5765"/>
                                    <a:gd name="T29" fmla="*/ 2442 h 2443"/>
                                    <a:gd name="T30" fmla="*/ 1601 w 5765"/>
                                    <a:gd name="T31" fmla="*/ 2426 h 2443"/>
                                    <a:gd name="T32" fmla="*/ 1702 w 5765"/>
                                    <a:gd name="T33" fmla="*/ 2381 h 2443"/>
                                    <a:gd name="T34" fmla="*/ 1802 w 5765"/>
                                    <a:gd name="T35" fmla="*/ 2311 h 2443"/>
                                    <a:gd name="T36" fmla="*/ 1903 w 5765"/>
                                    <a:gd name="T37" fmla="*/ 2219 h 2443"/>
                                    <a:gd name="T38" fmla="*/ 2004 w 5765"/>
                                    <a:gd name="T39" fmla="*/ 2110 h 2443"/>
                                    <a:gd name="T40" fmla="*/ 2104 w 5765"/>
                                    <a:gd name="T41" fmla="*/ 1990 h 2443"/>
                                    <a:gd name="T42" fmla="*/ 2204 w 5765"/>
                                    <a:gd name="T43" fmla="*/ 1863 h 2443"/>
                                    <a:gd name="T44" fmla="*/ 2305 w 5765"/>
                                    <a:gd name="T45" fmla="*/ 1738 h 2443"/>
                                    <a:gd name="T46" fmla="*/ 2405 w 5765"/>
                                    <a:gd name="T47" fmla="*/ 1620 h 2443"/>
                                    <a:gd name="T48" fmla="*/ 2506 w 5765"/>
                                    <a:gd name="T49" fmla="*/ 1517 h 2443"/>
                                    <a:gd name="T50" fmla="*/ 2606 w 5765"/>
                                    <a:gd name="T51" fmla="*/ 1431 h 2443"/>
                                    <a:gd name="T52" fmla="*/ 2707 w 5765"/>
                                    <a:gd name="T53" fmla="*/ 1369 h 2443"/>
                                    <a:gd name="T54" fmla="*/ 2808 w 5765"/>
                                    <a:gd name="T55" fmla="*/ 1334 h 2443"/>
                                    <a:gd name="T56" fmla="*/ 2908 w 5765"/>
                                    <a:gd name="T57" fmla="*/ 1327 h 2443"/>
                                    <a:gd name="T58" fmla="*/ 3008 w 5765"/>
                                    <a:gd name="T59" fmla="*/ 1348 h 2443"/>
                                    <a:gd name="T60" fmla="*/ 3109 w 5765"/>
                                    <a:gd name="T61" fmla="*/ 1397 h 2443"/>
                                    <a:gd name="T62" fmla="*/ 3209 w 5765"/>
                                    <a:gd name="T63" fmla="*/ 1471 h 2443"/>
                                    <a:gd name="T64" fmla="*/ 3310 w 5765"/>
                                    <a:gd name="T65" fmla="*/ 1566 h 2443"/>
                                    <a:gd name="T66" fmla="*/ 3410 w 5765"/>
                                    <a:gd name="T67" fmla="*/ 1678 h 2443"/>
                                    <a:gd name="T68" fmla="*/ 3511 w 5765"/>
                                    <a:gd name="T69" fmla="*/ 1800 h 2443"/>
                                    <a:gd name="T70" fmla="*/ 3612 w 5765"/>
                                    <a:gd name="T71" fmla="*/ 1927 h 2443"/>
                                    <a:gd name="T72" fmla="*/ 3712 w 5765"/>
                                    <a:gd name="T73" fmla="*/ 2051 h 2443"/>
                                    <a:gd name="T74" fmla="*/ 3812 w 5765"/>
                                    <a:gd name="T75" fmla="*/ 2167 h 2443"/>
                                    <a:gd name="T76" fmla="*/ 3913 w 5765"/>
                                    <a:gd name="T77" fmla="*/ 2268 h 2443"/>
                                    <a:gd name="T78" fmla="*/ 4013 w 5765"/>
                                    <a:gd name="T79" fmla="*/ 2349 h 2443"/>
                                    <a:gd name="T80" fmla="*/ 4114 w 5765"/>
                                    <a:gd name="T81" fmla="*/ 2407 h 2443"/>
                                    <a:gd name="T82" fmla="*/ 4214 w 5765"/>
                                    <a:gd name="T83" fmla="*/ 2438 h 2443"/>
                                    <a:gd name="T84" fmla="*/ 4315 w 5765"/>
                                    <a:gd name="T85" fmla="*/ 2440 h 2443"/>
                                    <a:gd name="T86" fmla="*/ 4415 w 5765"/>
                                    <a:gd name="T87" fmla="*/ 2414 h 2443"/>
                                    <a:gd name="T88" fmla="*/ 4516 w 5765"/>
                                    <a:gd name="T89" fmla="*/ 2360 h 2443"/>
                                    <a:gd name="T90" fmla="*/ 4616 w 5765"/>
                                    <a:gd name="T91" fmla="*/ 2281 h 2443"/>
                                    <a:gd name="T92" fmla="*/ 4717 w 5765"/>
                                    <a:gd name="T93" fmla="*/ 2182 h 2443"/>
                                    <a:gd name="T94" fmla="*/ 4817 w 5765"/>
                                    <a:gd name="T95" fmla="*/ 2065 h 2443"/>
                                    <a:gd name="T96" fmla="*/ 4918 w 5765"/>
                                    <a:gd name="T97" fmla="*/ 1936 h 2443"/>
                                    <a:gd name="T98" fmla="*/ 5019 w 5765"/>
                                    <a:gd name="T99" fmla="*/ 1799 h 2443"/>
                                    <a:gd name="T100" fmla="*/ 5119 w 5765"/>
                                    <a:gd name="T101" fmla="*/ 1656 h 2443"/>
                                    <a:gd name="T102" fmla="*/ 5219 w 5765"/>
                                    <a:gd name="T103" fmla="*/ 1509 h 2443"/>
                                    <a:gd name="T104" fmla="*/ 5320 w 5765"/>
                                    <a:gd name="T105" fmla="*/ 1352 h 2443"/>
                                    <a:gd name="T106" fmla="*/ 5420 w 5765"/>
                                    <a:gd name="T107" fmla="*/ 1174 h 2443"/>
                                    <a:gd name="T108" fmla="*/ 5521 w 5765"/>
                                    <a:gd name="T109" fmla="*/ 956 h 2443"/>
                                    <a:gd name="T110" fmla="*/ 5621 w 5765"/>
                                    <a:gd name="T111" fmla="*/ 663 h 2443"/>
                                    <a:gd name="T112" fmla="*/ 5722 w 5765"/>
                                    <a:gd name="T113" fmla="*/ 241 h 24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</a:cxnLst>
                                  <a:rect l="0" t="0" r="r" b="b"/>
                                  <a:pathLst>
                                    <a:path w="5765" h="2443">
                                      <a:moveTo>
                                        <a:pt x="0" y="0"/>
                                      </a:moveTo>
                                      <a:lnTo>
                                        <a:pt x="19" y="106"/>
                                      </a:lnTo>
                                      <a:lnTo>
                                        <a:pt x="31" y="175"/>
                                      </a:lnTo>
                                      <a:lnTo>
                                        <a:pt x="44" y="241"/>
                                      </a:lnTo>
                                      <a:lnTo>
                                        <a:pt x="56" y="303"/>
                                      </a:lnTo>
                                      <a:lnTo>
                                        <a:pt x="69" y="362"/>
                                      </a:lnTo>
                                      <a:lnTo>
                                        <a:pt x="81" y="418"/>
                                      </a:lnTo>
                                      <a:lnTo>
                                        <a:pt x="94" y="472"/>
                                      </a:lnTo>
                                      <a:lnTo>
                                        <a:pt x="106" y="523"/>
                                      </a:lnTo>
                                      <a:lnTo>
                                        <a:pt x="119" y="572"/>
                                      </a:lnTo>
                                      <a:lnTo>
                                        <a:pt x="132" y="619"/>
                                      </a:lnTo>
                                      <a:lnTo>
                                        <a:pt x="144" y="663"/>
                                      </a:lnTo>
                                      <a:lnTo>
                                        <a:pt x="157" y="705"/>
                                      </a:lnTo>
                                      <a:lnTo>
                                        <a:pt x="169" y="746"/>
                                      </a:lnTo>
                                      <a:lnTo>
                                        <a:pt x="182" y="785"/>
                                      </a:lnTo>
                                      <a:lnTo>
                                        <a:pt x="194" y="822"/>
                                      </a:lnTo>
                                      <a:lnTo>
                                        <a:pt x="207" y="857"/>
                                      </a:lnTo>
                                      <a:lnTo>
                                        <a:pt x="220" y="891"/>
                                      </a:lnTo>
                                      <a:lnTo>
                                        <a:pt x="232" y="924"/>
                                      </a:lnTo>
                                      <a:lnTo>
                                        <a:pt x="245" y="956"/>
                                      </a:lnTo>
                                      <a:lnTo>
                                        <a:pt x="257" y="986"/>
                                      </a:lnTo>
                                      <a:lnTo>
                                        <a:pt x="270" y="1016"/>
                                      </a:lnTo>
                                      <a:lnTo>
                                        <a:pt x="282" y="1044"/>
                                      </a:lnTo>
                                      <a:lnTo>
                                        <a:pt x="295" y="1072"/>
                                      </a:lnTo>
                                      <a:lnTo>
                                        <a:pt x="307" y="1098"/>
                                      </a:lnTo>
                                      <a:lnTo>
                                        <a:pt x="320" y="1125"/>
                                      </a:lnTo>
                                      <a:lnTo>
                                        <a:pt x="333" y="1150"/>
                                      </a:lnTo>
                                      <a:lnTo>
                                        <a:pt x="345" y="1174"/>
                                      </a:lnTo>
                                      <a:lnTo>
                                        <a:pt x="358" y="1198"/>
                                      </a:lnTo>
                                      <a:lnTo>
                                        <a:pt x="370" y="1221"/>
                                      </a:lnTo>
                                      <a:lnTo>
                                        <a:pt x="383" y="1244"/>
                                      </a:lnTo>
                                      <a:lnTo>
                                        <a:pt x="395" y="1266"/>
                                      </a:lnTo>
                                      <a:lnTo>
                                        <a:pt x="408" y="1288"/>
                                      </a:lnTo>
                                      <a:lnTo>
                                        <a:pt x="420" y="1309"/>
                                      </a:lnTo>
                                      <a:lnTo>
                                        <a:pt x="433" y="1331"/>
                                      </a:lnTo>
                                      <a:lnTo>
                                        <a:pt x="446" y="1352"/>
                                      </a:lnTo>
                                      <a:lnTo>
                                        <a:pt x="458" y="1372"/>
                                      </a:lnTo>
                                      <a:lnTo>
                                        <a:pt x="471" y="1392"/>
                                      </a:lnTo>
                                      <a:lnTo>
                                        <a:pt x="483" y="1412"/>
                                      </a:lnTo>
                                      <a:lnTo>
                                        <a:pt x="496" y="1432"/>
                                      </a:lnTo>
                                      <a:lnTo>
                                        <a:pt x="509" y="1451"/>
                                      </a:lnTo>
                                      <a:lnTo>
                                        <a:pt x="521" y="1470"/>
                                      </a:lnTo>
                                      <a:lnTo>
                                        <a:pt x="533" y="1490"/>
                                      </a:lnTo>
                                      <a:lnTo>
                                        <a:pt x="546" y="1509"/>
                                      </a:lnTo>
                                      <a:lnTo>
                                        <a:pt x="559" y="1528"/>
                                      </a:lnTo>
                                      <a:lnTo>
                                        <a:pt x="571" y="1546"/>
                                      </a:lnTo>
                                      <a:lnTo>
                                        <a:pt x="584" y="1565"/>
                                      </a:lnTo>
                                      <a:lnTo>
                                        <a:pt x="597" y="1583"/>
                                      </a:lnTo>
                                      <a:lnTo>
                                        <a:pt x="609" y="1602"/>
                                      </a:lnTo>
                                      <a:lnTo>
                                        <a:pt x="622" y="1620"/>
                                      </a:lnTo>
                                      <a:lnTo>
                                        <a:pt x="634" y="1638"/>
                                      </a:lnTo>
                                      <a:lnTo>
                                        <a:pt x="646" y="1656"/>
                                      </a:lnTo>
                                      <a:lnTo>
                                        <a:pt x="659" y="1675"/>
                                      </a:lnTo>
                                      <a:lnTo>
                                        <a:pt x="672" y="1693"/>
                                      </a:lnTo>
                                      <a:lnTo>
                                        <a:pt x="684" y="1710"/>
                                      </a:lnTo>
                                      <a:lnTo>
                                        <a:pt x="697" y="1728"/>
                                      </a:lnTo>
                                      <a:lnTo>
                                        <a:pt x="710" y="1746"/>
                                      </a:lnTo>
                                      <a:lnTo>
                                        <a:pt x="722" y="1764"/>
                                      </a:lnTo>
                                      <a:lnTo>
                                        <a:pt x="735" y="1781"/>
                                      </a:lnTo>
                                      <a:lnTo>
                                        <a:pt x="747" y="1799"/>
                                      </a:lnTo>
                                      <a:lnTo>
                                        <a:pt x="760" y="1816"/>
                                      </a:lnTo>
                                      <a:lnTo>
                                        <a:pt x="772" y="1834"/>
                                      </a:lnTo>
                                      <a:lnTo>
                                        <a:pt x="785" y="1851"/>
                                      </a:lnTo>
                                      <a:lnTo>
                                        <a:pt x="797" y="1868"/>
                                      </a:lnTo>
                                      <a:lnTo>
                                        <a:pt x="810" y="1885"/>
                                      </a:lnTo>
                                      <a:lnTo>
                                        <a:pt x="823" y="1902"/>
                                      </a:lnTo>
                                      <a:lnTo>
                                        <a:pt x="835" y="1919"/>
                                      </a:lnTo>
                                      <a:lnTo>
                                        <a:pt x="848" y="1936"/>
                                      </a:lnTo>
                                      <a:lnTo>
                                        <a:pt x="860" y="1953"/>
                                      </a:lnTo>
                                      <a:lnTo>
                                        <a:pt x="873" y="1969"/>
                                      </a:lnTo>
                                      <a:lnTo>
                                        <a:pt x="885" y="1986"/>
                                      </a:lnTo>
                                      <a:lnTo>
                                        <a:pt x="898" y="2002"/>
                                      </a:lnTo>
                                      <a:lnTo>
                                        <a:pt x="910" y="2018"/>
                                      </a:lnTo>
                                      <a:lnTo>
                                        <a:pt x="923" y="2034"/>
                                      </a:lnTo>
                                      <a:lnTo>
                                        <a:pt x="936" y="2049"/>
                                      </a:lnTo>
                                      <a:lnTo>
                                        <a:pt x="948" y="2065"/>
                                      </a:lnTo>
                                      <a:lnTo>
                                        <a:pt x="961" y="2080"/>
                                      </a:lnTo>
                                      <a:lnTo>
                                        <a:pt x="973" y="2096"/>
                                      </a:lnTo>
                                      <a:lnTo>
                                        <a:pt x="986" y="2110"/>
                                      </a:lnTo>
                                      <a:lnTo>
                                        <a:pt x="998" y="2125"/>
                                      </a:lnTo>
                                      <a:lnTo>
                                        <a:pt x="1011" y="2139"/>
                                      </a:lnTo>
                                      <a:lnTo>
                                        <a:pt x="1023" y="2154"/>
                                      </a:lnTo>
                                      <a:lnTo>
                                        <a:pt x="1036" y="2168"/>
                                      </a:lnTo>
                                      <a:lnTo>
                                        <a:pt x="1049" y="2182"/>
                                      </a:lnTo>
                                      <a:lnTo>
                                        <a:pt x="1061" y="2195"/>
                                      </a:lnTo>
                                      <a:lnTo>
                                        <a:pt x="1074" y="2208"/>
                                      </a:lnTo>
                                      <a:lnTo>
                                        <a:pt x="1086" y="2221"/>
                                      </a:lnTo>
                                      <a:lnTo>
                                        <a:pt x="1099" y="2234"/>
                                      </a:lnTo>
                                      <a:lnTo>
                                        <a:pt x="1111" y="2246"/>
                                      </a:lnTo>
                                      <a:lnTo>
                                        <a:pt x="1124" y="2258"/>
                                      </a:lnTo>
                                      <a:lnTo>
                                        <a:pt x="1137" y="2270"/>
                                      </a:lnTo>
                                      <a:lnTo>
                                        <a:pt x="1149" y="2281"/>
                                      </a:lnTo>
                                      <a:lnTo>
                                        <a:pt x="1162" y="2292"/>
                                      </a:lnTo>
                                      <a:lnTo>
                                        <a:pt x="1174" y="2303"/>
                                      </a:lnTo>
                                      <a:lnTo>
                                        <a:pt x="1187" y="2313"/>
                                      </a:lnTo>
                                      <a:lnTo>
                                        <a:pt x="1199" y="2323"/>
                                      </a:lnTo>
                                      <a:lnTo>
                                        <a:pt x="1212" y="2333"/>
                                      </a:lnTo>
                                      <a:lnTo>
                                        <a:pt x="1224" y="2343"/>
                                      </a:lnTo>
                                      <a:lnTo>
                                        <a:pt x="1237" y="2351"/>
                                      </a:lnTo>
                                      <a:lnTo>
                                        <a:pt x="1250" y="2360"/>
                                      </a:lnTo>
                                      <a:lnTo>
                                        <a:pt x="1262" y="2368"/>
                                      </a:lnTo>
                                      <a:lnTo>
                                        <a:pt x="1275" y="2376"/>
                                      </a:lnTo>
                                      <a:lnTo>
                                        <a:pt x="1287" y="2383"/>
                                      </a:lnTo>
                                      <a:lnTo>
                                        <a:pt x="1300" y="2390"/>
                                      </a:lnTo>
                                      <a:lnTo>
                                        <a:pt x="1313" y="2396"/>
                                      </a:lnTo>
                                      <a:lnTo>
                                        <a:pt x="1325" y="2403"/>
                                      </a:lnTo>
                                      <a:lnTo>
                                        <a:pt x="1337" y="2408"/>
                                      </a:lnTo>
                                      <a:lnTo>
                                        <a:pt x="1350" y="2414"/>
                                      </a:lnTo>
                                      <a:lnTo>
                                        <a:pt x="1363" y="2418"/>
                                      </a:lnTo>
                                      <a:lnTo>
                                        <a:pt x="1375" y="2423"/>
                                      </a:lnTo>
                                      <a:lnTo>
                                        <a:pt x="1388" y="2427"/>
                                      </a:lnTo>
                                      <a:lnTo>
                                        <a:pt x="1400" y="2430"/>
                                      </a:lnTo>
                                      <a:lnTo>
                                        <a:pt x="1413" y="2433"/>
                                      </a:lnTo>
                                      <a:lnTo>
                                        <a:pt x="1426" y="2436"/>
                                      </a:lnTo>
                                      <a:lnTo>
                                        <a:pt x="1438" y="2438"/>
                                      </a:lnTo>
                                      <a:lnTo>
                                        <a:pt x="1451" y="2440"/>
                                      </a:lnTo>
                                      <a:lnTo>
                                        <a:pt x="1463" y="2441"/>
                                      </a:lnTo>
                                      <a:lnTo>
                                        <a:pt x="1476" y="2442"/>
                                      </a:lnTo>
                                      <a:lnTo>
                                        <a:pt x="1488" y="2443"/>
                                      </a:lnTo>
                                      <a:lnTo>
                                        <a:pt x="1501" y="2442"/>
                                      </a:lnTo>
                                      <a:lnTo>
                                        <a:pt x="1514" y="2442"/>
                                      </a:lnTo>
                                      <a:lnTo>
                                        <a:pt x="1526" y="2441"/>
                                      </a:lnTo>
                                      <a:lnTo>
                                        <a:pt x="1539" y="2439"/>
                                      </a:lnTo>
                                      <a:lnTo>
                                        <a:pt x="1551" y="2438"/>
                                      </a:lnTo>
                                      <a:lnTo>
                                        <a:pt x="1564" y="2435"/>
                                      </a:lnTo>
                                      <a:lnTo>
                                        <a:pt x="1576" y="2433"/>
                                      </a:lnTo>
                                      <a:lnTo>
                                        <a:pt x="1589" y="2429"/>
                                      </a:lnTo>
                                      <a:lnTo>
                                        <a:pt x="1601" y="2426"/>
                                      </a:lnTo>
                                      <a:lnTo>
                                        <a:pt x="1614" y="2421"/>
                                      </a:lnTo>
                                      <a:lnTo>
                                        <a:pt x="1627" y="2417"/>
                                      </a:lnTo>
                                      <a:lnTo>
                                        <a:pt x="1639" y="2412"/>
                                      </a:lnTo>
                                      <a:lnTo>
                                        <a:pt x="1652" y="2407"/>
                                      </a:lnTo>
                                      <a:lnTo>
                                        <a:pt x="1664" y="2401"/>
                                      </a:lnTo>
                                      <a:lnTo>
                                        <a:pt x="1677" y="2395"/>
                                      </a:lnTo>
                                      <a:lnTo>
                                        <a:pt x="1689" y="2388"/>
                                      </a:lnTo>
                                      <a:lnTo>
                                        <a:pt x="1702" y="2381"/>
                                      </a:lnTo>
                                      <a:lnTo>
                                        <a:pt x="1714" y="2374"/>
                                      </a:lnTo>
                                      <a:lnTo>
                                        <a:pt x="1727" y="2366"/>
                                      </a:lnTo>
                                      <a:lnTo>
                                        <a:pt x="1740" y="2358"/>
                                      </a:lnTo>
                                      <a:lnTo>
                                        <a:pt x="1752" y="2349"/>
                                      </a:lnTo>
                                      <a:lnTo>
                                        <a:pt x="1765" y="2340"/>
                                      </a:lnTo>
                                      <a:lnTo>
                                        <a:pt x="1777" y="2331"/>
                                      </a:lnTo>
                                      <a:lnTo>
                                        <a:pt x="1790" y="2321"/>
                                      </a:lnTo>
                                      <a:lnTo>
                                        <a:pt x="1802" y="2311"/>
                                      </a:lnTo>
                                      <a:lnTo>
                                        <a:pt x="1815" y="2301"/>
                                      </a:lnTo>
                                      <a:lnTo>
                                        <a:pt x="1827" y="2290"/>
                                      </a:lnTo>
                                      <a:lnTo>
                                        <a:pt x="1840" y="2279"/>
                                      </a:lnTo>
                                      <a:lnTo>
                                        <a:pt x="1853" y="2268"/>
                                      </a:lnTo>
                                      <a:lnTo>
                                        <a:pt x="1865" y="2256"/>
                                      </a:lnTo>
                                      <a:lnTo>
                                        <a:pt x="1878" y="2244"/>
                                      </a:lnTo>
                                      <a:lnTo>
                                        <a:pt x="1890" y="2232"/>
                                      </a:lnTo>
                                      <a:lnTo>
                                        <a:pt x="1903" y="2219"/>
                                      </a:lnTo>
                                      <a:lnTo>
                                        <a:pt x="1915" y="2207"/>
                                      </a:lnTo>
                                      <a:lnTo>
                                        <a:pt x="1928" y="2193"/>
                                      </a:lnTo>
                                      <a:lnTo>
                                        <a:pt x="1940" y="2180"/>
                                      </a:lnTo>
                                      <a:lnTo>
                                        <a:pt x="1953" y="2167"/>
                                      </a:lnTo>
                                      <a:lnTo>
                                        <a:pt x="1966" y="2153"/>
                                      </a:lnTo>
                                      <a:lnTo>
                                        <a:pt x="1978" y="2139"/>
                                      </a:lnTo>
                                      <a:lnTo>
                                        <a:pt x="1991" y="2124"/>
                                      </a:lnTo>
                                      <a:lnTo>
                                        <a:pt x="2004" y="2110"/>
                                      </a:lnTo>
                                      <a:lnTo>
                                        <a:pt x="2016" y="2096"/>
                                      </a:lnTo>
                                      <a:lnTo>
                                        <a:pt x="2028" y="2081"/>
                                      </a:lnTo>
                                      <a:lnTo>
                                        <a:pt x="2041" y="2066"/>
                                      </a:lnTo>
                                      <a:lnTo>
                                        <a:pt x="2054" y="2051"/>
                                      </a:lnTo>
                                      <a:lnTo>
                                        <a:pt x="2066" y="2036"/>
                                      </a:lnTo>
                                      <a:lnTo>
                                        <a:pt x="2079" y="2020"/>
                                      </a:lnTo>
                                      <a:lnTo>
                                        <a:pt x="2091" y="2005"/>
                                      </a:lnTo>
                                      <a:lnTo>
                                        <a:pt x="2104" y="1990"/>
                                      </a:lnTo>
                                      <a:lnTo>
                                        <a:pt x="2117" y="1974"/>
                                      </a:lnTo>
                                      <a:lnTo>
                                        <a:pt x="2129" y="1958"/>
                                      </a:lnTo>
                                      <a:lnTo>
                                        <a:pt x="2142" y="1942"/>
                                      </a:lnTo>
                                      <a:lnTo>
                                        <a:pt x="2154" y="1927"/>
                                      </a:lnTo>
                                      <a:lnTo>
                                        <a:pt x="2167" y="1911"/>
                                      </a:lnTo>
                                      <a:lnTo>
                                        <a:pt x="2179" y="1895"/>
                                      </a:lnTo>
                                      <a:lnTo>
                                        <a:pt x="2192" y="1879"/>
                                      </a:lnTo>
                                      <a:lnTo>
                                        <a:pt x="2204" y="1863"/>
                                      </a:lnTo>
                                      <a:lnTo>
                                        <a:pt x="2217" y="1847"/>
                                      </a:lnTo>
                                      <a:lnTo>
                                        <a:pt x="2230" y="1832"/>
                                      </a:lnTo>
                                      <a:lnTo>
                                        <a:pt x="2242" y="1816"/>
                                      </a:lnTo>
                                      <a:lnTo>
                                        <a:pt x="2255" y="1800"/>
                                      </a:lnTo>
                                      <a:lnTo>
                                        <a:pt x="2267" y="1785"/>
                                      </a:lnTo>
                                      <a:lnTo>
                                        <a:pt x="2280" y="1769"/>
                                      </a:lnTo>
                                      <a:lnTo>
                                        <a:pt x="2292" y="1754"/>
                                      </a:lnTo>
                                      <a:lnTo>
                                        <a:pt x="2305" y="1738"/>
                                      </a:lnTo>
                                      <a:lnTo>
                                        <a:pt x="2317" y="1723"/>
                                      </a:lnTo>
                                      <a:lnTo>
                                        <a:pt x="2330" y="1708"/>
                                      </a:lnTo>
                                      <a:lnTo>
                                        <a:pt x="2343" y="1693"/>
                                      </a:lnTo>
                                      <a:lnTo>
                                        <a:pt x="2355" y="1678"/>
                                      </a:lnTo>
                                      <a:lnTo>
                                        <a:pt x="2368" y="1663"/>
                                      </a:lnTo>
                                      <a:lnTo>
                                        <a:pt x="2380" y="1649"/>
                                      </a:lnTo>
                                      <a:lnTo>
                                        <a:pt x="2393" y="1635"/>
                                      </a:lnTo>
                                      <a:lnTo>
                                        <a:pt x="2405" y="1620"/>
                                      </a:lnTo>
                                      <a:lnTo>
                                        <a:pt x="2418" y="1607"/>
                                      </a:lnTo>
                                      <a:lnTo>
                                        <a:pt x="2431" y="1593"/>
                                      </a:lnTo>
                                      <a:lnTo>
                                        <a:pt x="2443" y="1580"/>
                                      </a:lnTo>
                                      <a:lnTo>
                                        <a:pt x="2456" y="1566"/>
                                      </a:lnTo>
                                      <a:lnTo>
                                        <a:pt x="2468" y="1554"/>
                                      </a:lnTo>
                                      <a:lnTo>
                                        <a:pt x="2481" y="1541"/>
                                      </a:lnTo>
                                      <a:lnTo>
                                        <a:pt x="2493" y="1529"/>
                                      </a:lnTo>
                                      <a:lnTo>
                                        <a:pt x="2506" y="1517"/>
                                      </a:lnTo>
                                      <a:lnTo>
                                        <a:pt x="2518" y="1505"/>
                                      </a:lnTo>
                                      <a:lnTo>
                                        <a:pt x="2531" y="1493"/>
                                      </a:lnTo>
                                      <a:lnTo>
                                        <a:pt x="2544" y="1482"/>
                                      </a:lnTo>
                                      <a:lnTo>
                                        <a:pt x="2556" y="1471"/>
                                      </a:lnTo>
                                      <a:lnTo>
                                        <a:pt x="2569" y="1461"/>
                                      </a:lnTo>
                                      <a:lnTo>
                                        <a:pt x="2581" y="1450"/>
                                      </a:lnTo>
                                      <a:lnTo>
                                        <a:pt x="2594" y="1441"/>
                                      </a:lnTo>
                                      <a:lnTo>
                                        <a:pt x="2606" y="1431"/>
                                      </a:lnTo>
                                      <a:lnTo>
                                        <a:pt x="2619" y="1422"/>
                                      </a:lnTo>
                                      <a:lnTo>
                                        <a:pt x="2631" y="1414"/>
                                      </a:lnTo>
                                      <a:lnTo>
                                        <a:pt x="2644" y="1405"/>
                                      </a:lnTo>
                                      <a:lnTo>
                                        <a:pt x="2657" y="1397"/>
                                      </a:lnTo>
                                      <a:lnTo>
                                        <a:pt x="2669" y="1390"/>
                                      </a:lnTo>
                                      <a:lnTo>
                                        <a:pt x="2682" y="1383"/>
                                      </a:lnTo>
                                      <a:lnTo>
                                        <a:pt x="2694" y="1376"/>
                                      </a:lnTo>
                                      <a:lnTo>
                                        <a:pt x="2707" y="1369"/>
                                      </a:lnTo>
                                      <a:lnTo>
                                        <a:pt x="2719" y="1363"/>
                                      </a:lnTo>
                                      <a:lnTo>
                                        <a:pt x="2732" y="1358"/>
                                      </a:lnTo>
                                      <a:lnTo>
                                        <a:pt x="2744" y="1353"/>
                                      </a:lnTo>
                                      <a:lnTo>
                                        <a:pt x="2757" y="1348"/>
                                      </a:lnTo>
                                      <a:lnTo>
                                        <a:pt x="2770" y="1344"/>
                                      </a:lnTo>
                                      <a:lnTo>
                                        <a:pt x="2782" y="1340"/>
                                      </a:lnTo>
                                      <a:lnTo>
                                        <a:pt x="2795" y="1337"/>
                                      </a:lnTo>
                                      <a:lnTo>
                                        <a:pt x="2808" y="1334"/>
                                      </a:lnTo>
                                      <a:lnTo>
                                        <a:pt x="2820" y="1332"/>
                                      </a:lnTo>
                                      <a:lnTo>
                                        <a:pt x="2832" y="1329"/>
                                      </a:lnTo>
                                      <a:lnTo>
                                        <a:pt x="2845" y="1328"/>
                                      </a:lnTo>
                                      <a:lnTo>
                                        <a:pt x="2858" y="1327"/>
                                      </a:lnTo>
                                      <a:lnTo>
                                        <a:pt x="2870" y="1326"/>
                                      </a:lnTo>
                                      <a:lnTo>
                                        <a:pt x="2883" y="1326"/>
                                      </a:lnTo>
                                      <a:lnTo>
                                        <a:pt x="2895" y="1326"/>
                                      </a:lnTo>
                                      <a:lnTo>
                                        <a:pt x="2908" y="1327"/>
                                      </a:lnTo>
                                      <a:lnTo>
                                        <a:pt x="2921" y="1328"/>
                                      </a:lnTo>
                                      <a:lnTo>
                                        <a:pt x="2933" y="1329"/>
                                      </a:lnTo>
                                      <a:lnTo>
                                        <a:pt x="2946" y="1332"/>
                                      </a:lnTo>
                                      <a:lnTo>
                                        <a:pt x="2958" y="1334"/>
                                      </a:lnTo>
                                      <a:lnTo>
                                        <a:pt x="2971" y="1337"/>
                                      </a:lnTo>
                                      <a:lnTo>
                                        <a:pt x="2983" y="1340"/>
                                      </a:lnTo>
                                      <a:lnTo>
                                        <a:pt x="2996" y="1344"/>
                                      </a:lnTo>
                                      <a:lnTo>
                                        <a:pt x="3008" y="1348"/>
                                      </a:lnTo>
                                      <a:lnTo>
                                        <a:pt x="3021" y="1353"/>
                                      </a:lnTo>
                                      <a:lnTo>
                                        <a:pt x="3034" y="1358"/>
                                      </a:lnTo>
                                      <a:lnTo>
                                        <a:pt x="3046" y="1363"/>
                                      </a:lnTo>
                                      <a:lnTo>
                                        <a:pt x="3059" y="1369"/>
                                      </a:lnTo>
                                      <a:lnTo>
                                        <a:pt x="3071" y="1376"/>
                                      </a:lnTo>
                                      <a:lnTo>
                                        <a:pt x="3084" y="1383"/>
                                      </a:lnTo>
                                      <a:lnTo>
                                        <a:pt x="3096" y="1390"/>
                                      </a:lnTo>
                                      <a:lnTo>
                                        <a:pt x="3109" y="1397"/>
                                      </a:lnTo>
                                      <a:lnTo>
                                        <a:pt x="3121" y="1405"/>
                                      </a:lnTo>
                                      <a:lnTo>
                                        <a:pt x="3134" y="1414"/>
                                      </a:lnTo>
                                      <a:lnTo>
                                        <a:pt x="3147" y="1422"/>
                                      </a:lnTo>
                                      <a:lnTo>
                                        <a:pt x="3159" y="1431"/>
                                      </a:lnTo>
                                      <a:lnTo>
                                        <a:pt x="3172" y="1441"/>
                                      </a:lnTo>
                                      <a:lnTo>
                                        <a:pt x="3184" y="1450"/>
                                      </a:lnTo>
                                      <a:lnTo>
                                        <a:pt x="3197" y="1461"/>
                                      </a:lnTo>
                                      <a:lnTo>
                                        <a:pt x="3209" y="1471"/>
                                      </a:lnTo>
                                      <a:lnTo>
                                        <a:pt x="3222" y="1482"/>
                                      </a:lnTo>
                                      <a:lnTo>
                                        <a:pt x="3235" y="1493"/>
                                      </a:lnTo>
                                      <a:lnTo>
                                        <a:pt x="3247" y="1505"/>
                                      </a:lnTo>
                                      <a:lnTo>
                                        <a:pt x="3260" y="1517"/>
                                      </a:lnTo>
                                      <a:lnTo>
                                        <a:pt x="3272" y="1529"/>
                                      </a:lnTo>
                                      <a:lnTo>
                                        <a:pt x="3285" y="1541"/>
                                      </a:lnTo>
                                      <a:lnTo>
                                        <a:pt x="3297" y="1554"/>
                                      </a:lnTo>
                                      <a:lnTo>
                                        <a:pt x="3310" y="1566"/>
                                      </a:lnTo>
                                      <a:lnTo>
                                        <a:pt x="3322" y="1580"/>
                                      </a:lnTo>
                                      <a:lnTo>
                                        <a:pt x="3335" y="1593"/>
                                      </a:lnTo>
                                      <a:lnTo>
                                        <a:pt x="3348" y="1607"/>
                                      </a:lnTo>
                                      <a:lnTo>
                                        <a:pt x="3360" y="1620"/>
                                      </a:lnTo>
                                      <a:lnTo>
                                        <a:pt x="3373" y="1635"/>
                                      </a:lnTo>
                                      <a:lnTo>
                                        <a:pt x="3385" y="1649"/>
                                      </a:lnTo>
                                      <a:lnTo>
                                        <a:pt x="3398" y="1663"/>
                                      </a:lnTo>
                                      <a:lnTo>
                                        <a:pt x="3410" y="1678"/>
                                      </a:lnTo>
                                      <a:lnTo>
                                        <a:pt x="3423" y="1693"/>
                                      </a:lnTo>
                                      <a:lnTo>
                                        <a:pt x="3435" y="1708"/>
                                      </a:lnTo>
                                      <a:lnTo>
                                        <a:pt x="3448" y="1723"/>
                                      </a:lnTo>
                                      <a:lnTo>
                                        <a:pt x="3461" y="1738"/>
                                      </a:lnTo>
                                      <a:lnTo>
                                        <a:pt x="3473" y="1754"/>
                                      </a:lnTo>
                                      <a:lnTo>
                                        <a:pt x="3486" y="1769"/>
                                      </a:lnTo>
                                      <a:lnTo>
                                        <a:pt x="3498" y="1785"/>
                                      </a:lnTo>
                                      <a:lnTo>
                                        <a:pt x="3511" y="1800"/>
                                      </a:lnTo>
                                      <a:lnTo>
                                        <a:pt x="3523" y="1816"/>
                                      </a:lnTo>
                                      <a:lnTo>
                                        <a:pt x="3536" y="1832"/>
                                      </a:lnTo>
                                      <a:lnTo>
                                        <a:pt x="3548" y="1847"/>
                                      </a:lnTo>
                                      <a:lnTo>
                                        <a:pt x="3561" y="1863"/>
                                      </a:lnTo>
                                      <a:lnTo>
                                        <a:pt x="3574" y="1879"/>
                                      </a:lnTo>
                                      <a:lnTo>
                                        <a:pt x="3586" y="1895"/>
                                      </a:lnTo>
                                      <a:lnTo>
                                        <a:pt x="3599" y="1911"/>
                                      </a:lnTo>
                                      <a:lnTo>
                                        <a:pt x="3612" y="1927"/>
                                      </a:lnTo>
                                      <a:lnTo>
                                        <a:pt x="3624" y="1942"/>
                                      </a:lnTo>
                                      <a:lnTo>
                                        <a:pt x="3637" y="1958"/>
                                      </a:lnTo>
                                      <a:lnTo>
                                        <a:pt x="3649" y="1974"/>
                                      </a:lnTo>
                                      <a:lnTo>
                                        <a:pt x="3661" y="1990"/>
                                      </a:lnTo>
                                      <a:lnTo>
                                        <a:pt x="3674" y="2005"/>
                                      </a:lnTo>
                                      <a:lnTo>
                                        <a:pt x="3687" y="2020"/>
                                      </a:lnTo>
                                      <a:lnTo>
                                        <a:pt x="3699" y="2036"/>
                                      </a:lnTo>
                                      <a:lnTo>
                                        <a:pt x="3712" y="2051"/>
                                      </a:lnTo>
                                      <a:lnTo>
                                        <a:pt x="3725" y="2066"/>
                                      </a:lnTo>
                                      <a:lnTo>
                                        <a:pt x="3737" y="2081"/>
                                      </a:lnTo>
                                      <a:lnTo>
                                        <a:pt x="3750" y="2096"/>
                                      </a:lnTo>
                                      <a:lnTo>
                                        <a:pt x="3762" y="2110"/>
                                      </a:lnTo>
                                      <a:lnTo>
                                        <a:pt x="3775" y="2124"/>
                                      </a:lnTo>
                                      <a:lnTo>
                                        <a:pt x="3787" y="2139"/>
                                      </a:lnTo>
                                      <a:lnTo>
                                        <a:pt x="3800" y="2153"/>
                                      </a:lnTo>
                                      <a:lnTo>
                                        <a:pt x="3812" y="2167"/>
                                      </a:lnTo>
                                      <a:lnTo>
                                        <a:pt x="3825" y="2180"/>
                                      </a:lnTo>
                                      <a:lnTo>
                                        <a:pt x="3838" y="2193"/>
                                      </a:lnTo>
                                      <a:lnTo>
                                        <a:pt x="3850" y="2207"/>
                                      </a:lnTo>
                                      <a:lnTo>
                                        <a:pt x="3863" y="2219"/>
                                      </a:lnTo>
                                      <a:lnTo>
                                        <a:pt x="3875" y="2232"/>
                                      </a:lnTo>
                                      <a:lnTo>
                                        <a:pt x="3888" y="2244"/>
                                      </a:lnTo>
                                      <a:lnTo>
                                        <a:pt x="3900" y="2256"/>
                                      </a:lnTo>
                                      <a:lnTo>
                                        <a:pt x="3913" y="2268"/>
                                      </a:lnTo>
                                      <a:lnTo>
                                        <a:pt x="3925" y="2279"/>
                                      </a:lnTo>
                                      <a:lnTo>
                                        <a:pt x="3938" y="2290"/>
                                      </a:lnTo>
                                      <a:lnTo>
                                        <a:pt x="3951" y="2301"/>
                                      </a:lnTo>
                                      <a:lnTo>
                                        <a:pt x="3963" y="2311"/>
                                      </a:lnTo>
                                      <a:lnTo>
                                        <a:pt x="3976" y="2321"/>
                                      </a:lnTo>
                                      <a:lnTo>
                                        <a:pt x="3988" y="2331"/>
                                      </a:lnTo>
                                      <a:lnTo>
                                        <a:pt x="4001" y="2340"/>
                                      </a:lnTo>
                                      <a:lnTo>
                                        <a:pt x="4013" y="2349"/>
                                      </a:lnTo>
                                      <a:lnTo>
                                        <a:pt x="4026" y="2358"/>
                                      </a:lnTo>
                                      <a:lnTo>
                                        <a:pt x="4038" y="2366"/>
                                      </a:lnTo>
                                      <a:lnTo>
                                        <a:pt x="4051" y="2374"/>
                                      </a:lnTo>
                                      <a:lnTo>
                                        <a:pt x="4064" y="2381"/>
                                      </a:lnTo>
                                      <a:lnTo>
                                        <a:pt x="4076" y="2388"/>
                                      </a:lnTo>
                                      <a:lnTo>
                                        <a:pt x="4089" y="2395"/>
                                      </a:lnTo>
                                      <a:lnTo>
                                        <a:pt x="4101" y="2401"/>
                                      </a:lnTo>
                                      <a:lnTo>
                                        <a:pt x="4114" y="2407"/>
                                      </a:lnTo>
                                      <a:lnTo>
                                        <a:pt x="4126" y="2412"/>
                                      </a:lnTo>
                                      <a:lnTo>
                                        <a:pt x="4139" y="2417"/>
                                      </a:lnTo>
                                      <a:lnTo>
                                        <a:pt x="4152" y="2421"/>
                                      </a:lnTo>
                                      <a:lnTo>
                                        <a:pt x="4164" y="2426"/>
                                      </a:lnTo>
                                      <a:lnTo>
                                        <a:pt x="4177" y="2429"/>
                                      </a:lnTo>
                                      <a:lnTo>
                                        <a:pt x="4189" y="2433"/>
                                      </a:lnTo>
                                      <a:lnTo>
                                        <a:pt x="4202" y="2435"/>
                                      </a:lnTo>
                                      <a:lnTo>
                                        <a:pt x="4214" y="2438"/>
                                      </a:lnTo>
                                      <a:lnTo>
                                        <a:pt x="4227" y="2439"/>
                                      </a:lnTo>
                                      <a:lnTo>
                                        <a:pt x="4239" y="2441"/>
                                      </a:lnTo>
                                      <a:lnTo>
                                        <a:pt x="4252" y="2442"/>
                                      </a:lnTo>
                                      <a:lnTo>
                                        <a:pt x="4265" y="2442"/>
                                      </a:lnTo>
                                      <a:lnTo>
                                        <a:pt x="4277" y="2443"/>
                                      </a:lnTo>
                                      <a:lnTo>
                                        <a:pt x="4290" y="2442"/>
                                      </a:lnTo>
                                      <a:lnTo>
                                        <a:pt x="4302" y="2441"/>
                                      </a:lnTo>
                                      <a:lnTo>
                                        <a:pt x="4315" y="2440"/>
                                      </a:lnTo>
                                      <a:lnTo>
                                        <a:pt x="4328" y="2438"/>
                                      </a:lnTo>
                                      <a:lnTo>
                                        <a:pt x="4340" y="2436"/>
                                      </a:lnTo>
                                      <a:lnTo>
                                        <a:pt x="4352" y="2433"/>
                                      </a:lnTo>
                                      <a:lnTo>
                                        <a:pt x="4365" y="2430"/>
                                      </a:lnTo>
                                      <a:lnTo>
                                        <a:pt x="4378" y="2427"/>
                                      </a:lnTo>
                                      <a:lnTo>
                                        <a:pt x="4390" y="2423"/>
                                      </a:lnTo>
                                      <a:lnTo>
                                        <a:pt x="4403" y="2418"/>
                                      </a:lnTo>
                                      <a:lnTo>
                                        <a:pt x="4415" y="2414"/>
                                      </a:lnTo>
                                      <a:lnTo>
                                        <a:pt x="4428" y="2408"/>
                                      </a:lnTo>
                                      <a:lnTo>
                                        <a:pt x="4441" y="2403"/>
                                      </a:lnTo>
                                      <a:lnTo>
                                        <a:pt x="4453" y="2396"/>
                                      </a:lnTo>
                                      <a:lnTo>
                                        <a:pt x="4466" y="2390"/>
                                      </a:lnTo>
                                      <a:lnTo>
                                        <a:pt x="4478" y="2383"/>
                                      </a:lnTo>
                                      <a:lnTo>
                                        <a:pt x="4491" y="2376"/>
                                      </a:lnTo>
                                      <a:lnTo>
                                        <a:pt x="4503" y="2368"/>
                                      </a:lnTo>
                                      <a:lnTo>
                                        <a:pt x="4516" y="2360"/>
                                      </a:lnTo>
                                      <a:lnTo>
                                        <a:pt x="4529" y="2351"/>
                                      </a:lnTo>
                                      <a:lnTo>
                                        <a:pt x="4541" y="2343"/>
                                      </a:lnTo>
                                      <a:lnTo>
                                        <a:pt x="4554" y="2333"/>
                                      </a:lnTo>
                                      <a:lnTo>
                                        <a:pt x="4566" y="2323"/>
                                      </a:lnTo>
                                      <a:lnTo>
                                        <a:pt x="4579" y="2313"/>
                                      </a:lnTo>
                                      <a:lnTo>
                                        <a:pt x="4591" y="2303"/>
                                      </a:lnTo>
                                      <a:lnTo>
                                        <a:pt x="4604" y="2292"/>
                                      </a:lnTo>
                                      <a:lnTo>
                                        <a:pt x="4616" y="2281"/>
                                      </a:lnTo>
                                      <a:lnTo>
                                        <a:pt x="4629" y="2270"/>
                                      </a:lnTo>
                                      <a:lnTo>
                                        <a:pt x="4642" y="2258"/>
                                      </a:lnTo>
                                      <a:lnTo>
                                        <a:pt x="4654" y="2246"/>
                                      </a:lnTo>
                                      <a:lnTo>
                                        <a:pt x="4667" y="2234"/>
                                      </a:lnTo>
                                      <a:lnTo>
                                        <a:pt x="4679" y="2221"/>
                                      </a:lnTo>
                                      <a:lnTo>
                                        <a:pt x="4692" y="2208"/>
                                      </a:lnTo>
                                      <a:lnTo>
                                        <a:pt x="4704" y="2195"/>
                                      </a:lnTo>
                                      <a:lnTo>
                                        <a:pt x="4717" y="2182"/>
                                      </a:lnTo>
                                      <a:lnTo>
                                        <a:pt x="4729" y="2168"/>
                                      </a:lnTo>
                                      <a:lnTo>
                                        <a:pt x="4742" y="2154"/>
                                      </a:lnTo>
                                      <a:lnTo>
                                        <a:pt x="4755" y="2139"/>
                                      </a:lnTo>
                                      <a:lnTo>
                                        <a:pt x="4767" y="2125"/>
                                      </a:lnTo>
                                      <a:lnTo>
                                        <a:pt x="4780" y="2110"/>
                                      </a:lnTo>
                                      <a:lnTo>
                                        <a:pt x="4792" y="2096"/>
                                      </a:lnTo>
                                      <a:lnTo>
                                        <a:pt x="4805" y="2080"/>
                                      </a:lnTo>
                                      <a:lnTo>
                                        <a:pt x="4817" y="2065"/>
                                      </a:lnTo>
                                      <a:lnTo>
                                        <a:pt x="4830" y="2049"/>
                                      </a:lnTo>
                                      <a:lnTo>
                                        <a:pt x="4842" y="2034"/>
                                      </a:lnTo>
                                      <a:lnTo>
                                        <a:pt x="4855" y="2018"/>
                                      </a:lnTo>
                                      <a:lnTo>
                                        <a:pt x="4868" y="2002"/>
                                      </a:lnTo>
                                      <a:lnTo>
                                        <a:pt x="4880" y="1986"/>
                                      </a:lnTo>
                                      <a:lnTo>
                                        <a:pt x="4893" y="1969"/>
                                      </a:lnTo>
                                      <a:lnTo>
                                        <a:pt x="4905" y="1953"/>
                                      </a:lnTo>
                                      <a:lnTo>
                                        <a:pt x="4918" y="1936"/>
                                      </a:lnTo>
                                      <a:lnTo>
                                        <a:pt x="4930" y="1919"/>
                                      </a:lnTo>
                                      <a:lnTo>
                                        <a:pt x="4943" y="1902"/>
                                      </a:lnTo>
                                      <a:lnTo>
                                        <a:pt x="4956" y="1885"/>
                                      </a:lnTo>
                                      <a:lnTo>
                                        <a:pt x="4968" y="1868"/>
                                      </a:lnTo>
                                      <a:lnTo>
                                        <a:pt x="4981" y="1851"/>
                                      </a:lnTo>
                                      <a:lnTo>
                                        <a:pt x="4993" y="1834"/>
                                      </a:lnTo>
                                      <a:lnTo>
                                        <a:pt x="5006" y="1816"/>
                                      </a:lnTo>
                                      <a:lnTo>
                                        <a:pt x="5019" y="1799"/>
                                      </a:lnTo>
                                      <a:lnTo>
                                        <a:pt x="5031" y="1781"/>
                                      </a:lnTo>
                                      <a:lnTo>
                                        <a:pt x="5043" y="1764"/>
                                      </a:lnTo>
                                      <a:lnTo>
                                        <a:pt x="5056" y="1746"/>
                                      </a:lnTo>
                                      <a:lnTo>
                                        <a:pt x="5069" y="1728"/>
                                      </a:lnTo>
                                      <a:lnTo>
                                        <a:pt x="5081" y="1710"/>
                                      </a:lnTo>
                                      <a:lnTo>
                                        <a:pt x="5094" y="1693"/>
                                      </a:lnTo>
                                      <a:lnTo>
                                        <a:pt x="5106" y="1675"/>
                                      </a:lnTo>
                                      <a:lnTo>
                                        <a:pt x="5119" y="1656"/>
                                      </a:lnTo>
                                      <a:lnTo>
                                        <a:pt x="5132" y="1638"/>
                                      </a:lnTo>
                                      <a:lnTo>
                                        <a:pt x="5144" y="1620"/>
                                      </a:lnTo>
                                      <a:lnTo>
                                        <a:pt x="5156" y="1602"/>
                                      </a:lnTo>
                                      <a:lnTo>
                                        <a:pt x="5169" y="1583"/>
                                      </a:lnTo>
                                      <a:lnTo>
                                        <a:pt x="5182" y="1565"/>
                                      </a:lnTo>
                                      <a:lnTo>
                                        <a:pt x="5194" y="1546"/>
                                      </a:lnTo>
                                      <a:lnTo>
                                        <a:pt x="5207" y="1528"/>
                                      </a:lnTo>
                                      <a:lnTo>
                                        <a:pt x="5219" y="1509"/>
                                      </a:lnTo>
                                      <a:lnTo>
                                        <a:pt x="5232" y="1490"/>
                                      </a:lnTo>
                                      <a:lnTo>
                                        <a:pt x="5245" y="1470"/>
                                      </a:lnTo>
                                      <a:lnTo>
                                        <a:pt x="5257" y="1451"/>
                                      </a:lnTo>
                                      <a:lnTo>
                                        <a:pt x="5270" y="1432"/>
                                      </a:lnTo>
                                      <a:lnTo>
                                        <a:pt x="5282" y="1412"/>
                                      </a:lnTo>
                                      <a:lnTo>
                                        <a:pt x="5295" y="1392"/>
                                      </a:lnTo>
                                      <a:lnTo>
                                        <a:pt x="5307" y="1372"/>
                                      </a:lnTo>
                                      <a:lnTo>
                                        <a:pt x="5320" y="1352"/>
                                      </a:lnTo>
                                      <a:lnTo>
                                        <a:pt x="5333" y="1331"/>
                                      </a:lnTo>
                                      <a:lnTo>
                                        <a:pt x="5345" y="1309"/>
                                      </a:lnTo>
                                      <a:lnTo>
                                        <a:pt x="5358" y="1288"/>
                                      </a:lnTo>
                                      <a:lnTo>
                                        <a:pt x="5370" y="1266"/>
                                      </a:lnTo>
                                      <a:lnTo>
                                        <a:pt x="5383" y="1244"/>
                                      </a:lnTo>
                                      <a:lnTo>
                                        <a:pt x="5395" y="1221"/>
                                      </a:lnTo>
                                      <a:lnTo>
                                        <a:pt x="5408" y="1198"/>
                                      </a:lnTo>
                                      <a:lnTo>
                                        <a:pt x="5420" y="1174"/>
                                      </a:lnTo>
                                      <a:lnTo>
                                        <a:pt x="5433" y="1150"/>
                                      </a:lnTo>
                                      <a:lnTo>
                                        <a:pt x="5446" y="1125"/>
                                      </a:lnTo>
                                      <a:lnTo>
                                        <a:pt x="5458" y="1098"/>
                                      </a:lnTo>
                                      <a:lnTo>
                                        <a:pt x="5471" y="1072"/>
                                      </a:lnTo>
                                      <a:lnTo>
                                        <a:pt x="5483" y="1044"/>
                                      </a:lnTo>
                                      <a:lnTo>
                                        <a:pt x="5496" y="1016"/>
                                      </a:lnTo>
                                      <a:lnTo>
                                        <a:pt x="5508" y="986"/>
                                      </a:lnTo>
                                      <a:lnTo>
                                        <a:pt x="5521" y="956"/>
                                      </a:lnTo>
                                      <a:lnTo>
                                        <a:pt x="5533" y="924"/>
                                      </a:lnTo>
                                      <a:lnTo>
                                        <a:pt x="5546" y="891"/>
                                      </a:lnTo>
                                      <a:lnTo>
                                        <a:pt x="5559" y="857"/>
                                      </a:lnTo>
                                      <a:lnTo>
                                        <a:pt x="5571" y="822"/>
                                      </a:lnTo>
                                      <a:lnTo>
                                        <a:pt x="5584" y="785"/>
                                      </a:lnTo>
                                      <a:lnTo>
                                        <a:pt x="5596" y="746"/>
                                      </a:lnTo>
                                      <a:lnTo>
                                        <a:pt x="5609" y="705"/>
                                      </a:lnTo>
                                      <a:lnTo>
                                        <a:pt x="5621" y="663"/>
                                      </a:lnTo>
                                      <a:lnTo>
                                        <a:pt x="5634" y="619"/>
                                      </a:lnTo>
                                      <a:lnTo>
                                        <a:pt x="5646" y="572"/>
                                      </a:lnTo>
                                      <a:lnTo>
                                        <a:pt x="5659" y="523"/>
                                      </a:lnTo>
                                      <a:lnTo>
                                        <a:pt x="5672" y="472"/>
                                      </a:lnTo>
                                      <a:lnTo>
                                        <a:pt x="5684" y="418"/>
                                      </a:lnTo>
                                      <a:lnTo>
                                        <a:pt x="5697" y="362"/>
                                      </a:lnTo>
                                      <a:lnTo>
                                        <a:pt x="5710" y="303"/>
                                      </a:lnTo>
                                      <a:lnTo>
                                        <a:pt x="5722" y="241"/>
                                      </a:lnTo>
                                      <a:lnTo>
                                        <a:pt x="5734" y="175"/>
                                      </a:lnTo>
                                      <a:lnTo>
                                        <a:pt x="5747" y="106"/>
                                      </a:lnTo>
                                      <a:lnTo>
                                        <a:pt x="576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715" cap="rnd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1171" o:spid="_x0000_s1274" editas="canvas" style="width:419.25pt;height:214.5pt;mso-position-horizontal-relative:char;mso-position-vertical-relative:line" coordsize="53244,27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">
                      <v:shape id="_x0000_s1275" type="#_x0000_t75" style="position:absolute;width:53244;height:27241;visibility:visible;mso-wrap-style:square">
                        <v:fill o:detectmouseclick="t"/>
                        <v:path o:connecttype="none"/>
                      </v:shape>
                      <v:line id="Line 129" o:spid="_x0000_s1276" style="position:absolute;flip:y;visibility:visible;mso-wrap-style:square" from="3733,3714" to="3740,24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8SHMMAAADaAAAADwAAAGRycy9kb3ducmV2LnhtbESPQWsCMRSE74L/IbyCN81WRHRrlCIo&#10;C1Jo1UOPj81zs3TzsiTZdf33plDocZiZb5jNbrCN6MmH2rGC11kGgrh0uuZKwfVymK5AhIissXFM&#10;Ch4UYLcdjzaYa3fnL+rPsRIJwiFHBSbGNpcylIYshplriZN3c95iTNJXUnu8J7ht5DzLltJizWnB&#10;YEt7Q+XPubMKusWh/uzXRVc+BlPcPr5Px1XrlZq8DO9vICIN8T/81y60giX8Xkk3QG6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PEhzDAAAA2gAAAA8AAAAAAAAAAAAA&#10;AAAAoQIAAGRycy9kb3ducmV2LnhtbFBLBQYAAAAABAAEAPkAAACRAwAAAAA=&#10;" strokecolor="#7f7f7f" strokeweight=".15pt">
                        <v:stroke dashstyle="1 1" endcap="round"/>
                      </v:line>
                      <v:line id="Line 130" o:spid="_x0000_s1277" style="position:absolute;flip:y;visibility:visible;mso-wrap-style:square" from="6540,3714" to="6546,24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wj9cAAAADaAAAADwAAAGRycy9kb3ducmV2LnhtbERPz2vCMBS+D/wfwhO8zdQhQ6tRRHAU&#10;ZLCpB4+P5tkUm5eSpLX+9+Yw2PHj+73eDrYRPflQO1Ywm2YgiEuna64UXM6H9wWIEJE1No5JwZMC&#10;bDejtzXm2j34l/pTrEQK4ZCjAhNjm0sZSkMWw9S1xIm7OW8xJugrqT0+Urht5EeWfUqLNacGgy3t&#10;DZX3U2cVdPND/dMvi658Dqa4fV+PX4vWKzUZD7sViEhD/Bf/uQutIG1NV9INkJs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5cI/XAAAAA2gAAAA8AAAAAAAAAAAAAAAAA&#10;oQIAAGRycy9kb3ducmV2LnhtbFBLBQYAAAAABAAEAPkAAACOAwAAAAA=&#10;" strokecolor="#7f7f7f" strokeweight=".15pt">
                        <v:stroke dashstyle="1 1" endcap="round"/>
                      </v:line>
                      <v:line id="Line 131" o:spid="_x0000_s1278" style="position:absolute;flip:y;visibility:visible;mso-wrap-style:square" from="9353,3714" to="9359,24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CGbsMAAADaAAAADwAAAGRycy9kb3ducmV2LnhtbESPQWsCMRSE7wX/Q3iCt5qtFNGtUYpg&#10;WZCCVQ8eH5vnZunmZUmy6/rvG0HocZiZb5jVZrCN6MmH2rGCt2kGgrh0uuZKwfm0e12ACBFZY+OY&#10;FNwpwGY9ellhrt2Nf6g/xkokCIccFZgY21zKUBqyGKauJU7e1XmLMUlfSe3xluC2kbMsm0uLNacF&#10;gy1tDZW/x84q6N539aFfFl15H0xx/b7svxatV2oyHj4/QEQa4n/42S60giU8rqQb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EQhm7DAAAA2gAAAA8AAAAAAAAAAAAA&#10;AAAAoQIAAGRycy9kb3ducmV2LnhtbFBLBQYAAAAABAAEAPkAAACRAwAAAAA=&#10;" strokecolor="#7f7f7f" strokeweight=".15pt">
                        <v:stroke dashstyle="1 1" endcap="round"/>
                      </v:line>
                      <v:line id="Line 132" o:spid="_x0000_s1279" style="position:absolute;flip:y;visibility:visible;mso-wrap-style:square" from="14973,3714" to="14979,24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0cXsIAAADbAAAADwAAAGRycy9kb3ducmV2LnhtbERPS2sCMRC+F/wPYQRvNWtbit0aRQqW&#10;hSLUx6HHYTNulm4mS5Jd139vBMHbfHzPWawG24iefKgdK5hNMxDEpdM1VwqOh83zHESIyBobx6Tg&#10;QgFWy9HTAnPtzryjfh8rkUI45KjAxNjmUobSkMUwdS1x4k7OW4wJ+kpqj+cUbhv5kmXv0mLNqcFg&#10;S1+Gyv99ZxV0b5v6t/8ouvIymOK0/fv5nrdeqcl4WH+CiDTEh/juLnSa/wq3X9IBc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P0cXsIAAADbAAAADwAAAAAAAAAAAAAA&#10;AAChAgAAZHJzL2Rvd25yZXYueG1sUEsFBgAAAAAEAAQA+QAAAJADAAAAAA==&#10;" strokecolor="#7f7f7f" strokeweight=".15pt">
                        <v:stroke dashstyle="1 1" endcap="round"/>
                      </v:line>
                      <v:line id="Line 133" o:spid="_x0000_s1280" style="position:absolute;flip:y;visibility:visible;mso-wrap-style:square" from="17780,3714" to="17786,24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SEKsEAAADbAAAADwAAAGRycy9kb3ducmV2LnhtbERP32vCMBB+H/g/hBN8m6kiQzujDEEp&#10;yMCpD3s8mrMpay4lSWv975eBsLf7+H7eejvYRvTkQ+1YwWyagSAuna65UnC97F+XIEJE1tg4JgUP&#10;CrDdjF7WmGt35y/qz7ESKYRDjgpMjG0uZSgNWQxT1xIn7ua8xZigr6T2eE/htpHzLHuTFmtODQZb&#10;2hkqf86dVdAt9vWpXxVd+RhMcfv8Ph6WrVdqMh4+3kFEGuK/+OkudJq/gL9f0gF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FIQqwQAAANsAAAAPAAAAAAAAAAAAAAAA&#10;AKECAABkcnMvZG93bnJldi54bWxQSwUGAAAAAAQABAD5AAAAjwMAAAAA&#10;" strokecolor="#7f7f7f" strokeweight=".15pt">
                        <v:stroke dashstyle="1 1" endcap="round"/>
                      </v:line>
                      <v:line id="Line 134" o:spid="_x0000_s1281" style="position:absolute;flip:y;visibility:visible;mso-wrap-style:square" from="20593,3714" to="20599,24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UrtMEAAADbAAAADwAAAGRycy9kb3ducmV2LnhtbERP32vCMBB+H/g/hBN8m+lkiHZGGYKj&#10;IAOnPvh4NGdT1lxKktb63y+CsLf7+H7eajPYRvTkQ+1Ywds0A0FcOl1zpeB82r0uQISIrLFxTAru&#10;FGCzHr2sMNfuxj/UH2MlUgiHHBWYGNtcylAashimriVO3NV5izFBX0nt8ZbCbSNnWTaXFmtODQZb&#10;2hoqf4+dVdC97+pDvyy68j6Y4vp92X8tWq/UZDx8foCINMR/8dNd6DR/CY9f0gFy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FSu0wQAAANsAAAAPAAAAAAAAAAAAAAAA&#10;AKECAABkcnMvZG93bnJldi54bWxQSwUGAAAAAAQABAD5AAAAjwMAAAAA&#10;" strokecolor="#7f7f7f" strokeweight=".15pt">
                        <v:stroke dashstyle="1 1" endcap="round"/>
                      </v:line>
                      <v:line id="Line 135" o:spid="_x0000_s1282" style="position:absolute;flip:y;visibility:visible;mso-wrap-style:square" from="23399,3714" to="23406,24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NIlMAAAADbAAAADwAAAGRycy9kb3ducmV2LnhtbERPz2vCMBS+D/wfwhO8zVSR4apRRFAK&#10;MticB4+P5tkUm5eSpLX+9+Yw2PHj+73eDrYRPflQO1Ywm2YgiEuna64UXH4P70sQISJrbByTgicF&#10;2G5Gb2vMtXvwD/XnWIkUwiFHBSbGNpcylIYshqlriRN3c95iTNBXUnt8pHDbyHmWfUiLNacGgy3t&#10;DZX3c2cVdItD/d1/Fl35HExx+7qejsvWKzUZD7sViEhD/Bf/uQutYJ7Wpy/pB8jN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JDSJTAAAAA2wAAAA8AAAAAAAAAAAAAAAAA&#10;oQIAAGRycy9kb3ducmV2LnhtbFBLBQYAAAAABAAEAPkAAACOAwAAAAA=&#10;" strokecolor="#7f7f7f" strokeweight=".15pt">
                        <v:stroke dashstyle="1 1" endcap="round"/>
                      </v:line>
                      <v:line id="Line 136" o:spid="_x0000_s1283" style="position:absolute;flip:y;visibility:visible;mso-wrap-style:square" from="29019,3714" to="29025,24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/tD8QAAADbAAAADwAAAGRycy9kb3ducmV2LnhtbESPQWsCMRSE7wX/Q3iCt5pVSrGrUUSw&#10;LIjQWg8eH5vnZnHzsiTZdf33plDocZiZb5jVZrCN6MmH2rGC2TQDQVw6XXOl4Pyzf12ACBFZY+OY&#10;FDwowGY9ellhrt2dv6k/xUokCIccFZgY21zKUBqyGKauJU7e1XmLMUlfSe3xnuC2kfMse5cWa04L&#10;BlvaGSpvp84q6N729Vf/UXTlYzDF9Xg5fC5ar9RkPGyXICIN8T/81y60gvkMfr+kHyD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D+0PxAAAANsAAAAPAAAAAAAAAAAA&#10;AAAAAKECAABkcnMvZG93bnJldi54bWxQSwUGAAAAAAQABAD5AAAAkgMAAAAA&#10;" strokecolor="#7f7f7f" strokeweight=".15pt">
                        <v:stroke dashstyle="1 1" endcap="round"/>
                      </v:line>
                      <v:line id="Line 137" o:spid="_x0000_s1284" style="position:absolute;flip:y;visibility:visible;mso-wrap-style:square" from="31832,3714" to="31838,24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1zeMQAAADbAAAADwAAAGRycy9kb3ducmV2LnhtbESPQWvCQBSE74X+h+UVequbhiIaXUUK&#10;lkApWPXg8ZF9ZoPZt2F3E+O/7wpCj8PMfMMs16NtxUA+NI4VvE8yEMSV0w3XCo6H7dsMRIjIGlvH&#10;pOBGAdar56clFtpd+ZeGfaxFgnAoUIGJsSukDJUhi2HiOuLknZ23GJP0tdQerwluW5ln2VRabDgt&#10;GOzo01B12fdWQf+xbXbDvOyr22jK88/p+2vWeaVeX8bNAkSkMf6HH+1SK8hzuH9JP0C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3XN4xAAAANsAAAAPAAAAAAAAAAAA&#10;AAAAAKECAABkcnMvZG93bnJldi54bWxQSwUGAAAAAAQABAD5AAAAkgMAAAAA&#10;" strokecolor="#7f7f7f" strokeweight=".15pt">
                        <v:stroke dashstyle="1 1" endcap="round"/>
                      </v:line>
                      <v:line id="Line 138" o:spid="_x0000_s1285" style="position:absolute;flip:y;visibility:visible;mso-wrap-style:square" from="34639,3714" to="34645,24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HW48QAAADbAAAADwAAAGRycy9kb3ducmV2LnhtbESPQWsCMRSE74L/ITzBm2arInZrlFJQ&#10;FqRgbQ89PjbPzdLNy5Jk1/Xfm0Khx2FmvmG2+8E2oicfascKnuYZCOLS6ZorBV+fh9kGRIjIGhvH&#10;pOBOAfa78WiLuXY3/qD+EiuRIBxyVGBibHMpQ2nIYpi7ljh5V+ctxiR9JbXHW4LbRi6ybC0t1pwW&#10;DLb0Zqj8uXRWQbc61Of+uejK+2CK6/v36bhpvVLTyfD6AiLSEP/Df+1CK1gs4fdL+gFy9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kdbjxAAAANsAAAAPAAAAAAAAAAAA&#10;AAAAAKECAABkcnMvZG93bnJldi54bWxQSwUGAAAAAAQABAD5AAAAkgMAAAAA&#10;" strokecolor="#7f7f7f" strokeweight=".15pt">
                        <v:stroke dashstyle="1 1" endcap="round"/>
                      </v:line>
                      <v:line id="Line 139" o:spid="_x0000_s1286" style="position:absolute;flip:y;visibility:visible;mso-wrap-style:square" from="37452,3714" to="37458,24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hOl8QAAADbAAAADwAAAGRycy9kb3ducmV2LnhtbESPQWsCMRSE74L/ITzBm2YrUuzWKEVQ&#10;FqRgrQePj81zs3TzsiTZdf33TUHocZiZb5j1drCN6MmH2rGCl3kGgrh0uuZKweV7P1uBCBFZY+OY&#10;FDwowHYzHq0x1+7OX9SfYyUShEOOCkyMbS5lKA1ZDHPXEifv5rzFmKSvpPZ4T3DbyEWWvUqLNacF&#10;gy3tDJU/584q6Jb7+tS/FV35GExx+7weD6vWKzWdDB/vICIN8T/8bBdawWIJf1/SD5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eE6XxAAAANsAAAAPAAAAAAAAAAAA&#10;AAAAAKECAABkcnMvZG93bnJldi54bWxQSwUGAAAAAAQABAD5AAAAkgMAAAAA&#10;" strokecolor="#7f7f7f" strokeweight=".15pt">
                        <v:stroke dashstyle="1 1" endcap="round"/>
                      </v:line>
                      <v:line id="Line 140" o:spid="_x0000_s1287" style="position:absolute;flip:y;visibility:visible;mso-wrap-style:square" from="43072,3714" to="43078,24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TrDMQAAADbAAAADwAAAGRycy9kb3ducmV2LnhtbESPQWsCMRSE74L/ITzBm2YrKnZrlFJQ&#10;FqRgbQ89PjbPzdLNy5Jk1/Xfm0Khx2FmvmG2+8E2oicfascKnuYZCOLS6ZorBV+fh9kGRIjIGhvH&#10;pOBOAfa78WiLuXY3/qD+EiuRIBxyVGBibHMpQ2nIYpi7ljh5V+ctxiR9JbXHW4LbRi6ybC0t1pwW&#10;DLb0Zqj8uXRWQbc81Of+uejK+2CK6/v36bhpvVLTyfD6AiLSEP/Df+1CK1is4PdL+gFy9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NOsMxAAAANsAAAAPAAAAAAAAAAAA&#10;AAAAAKECAABkcnMvZG93bnJldi54bWxQSwUGAAAAAAQABAD5AAAAkgMAAAAA&#10;" strokecolor="#7f7f7f" strokeweight=".15pt">
                        <v:stroke dashstyle="1 1" endcap="round"/>
                      </v:line>
                      <v:line id="Line 141" o:spid="_x0000_s1288" style="position:absolute;flip:y;visibility:visible;mso-wrap-style:square" from="45878,3714" to="45885,24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Z1e8QAAADbAAAADwAAAGRycy9kb3ducmV2LnhtbESPQWsCMRSE74L/ITyhN81WiujWKEVQ&#10;FkrBqgePj81zs3TzsiTZdf33TUHocZiZb5j1drCN6MmH2rGC11kGgrh0uuZKweW8ny5BhIissXFM&#10;Ch4UYLsZj9aYa3fnb+pPsRIJwiFHBSbGNpcylIYshplriZN3c95iTNJXUnu8J7ht5DzLFtJizWnB&#10;YEs7Q+XPqbMKurd9fexXRVc+BlPcvq6fh2XrlXqZDB/vICIN8T/8bBdawXwBf1/SD5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5nV7xAAAANsAAAAPAAAAAAAAAAAA&#10;AAAAAKECAABkcnMvZG93bnJldi54bWxQSwUGAAAAAAQABAD5AAAAkgMAAAAA&#10;" strokecolor="#7f7f7f" strokeweight=".15pt">
                        <v:stroke dashstyle="1 1" endcap="round"/>
                      </v:line>
                      <v:line id="Line 142" o:spid="_x0000_s1289" style="position:absolute;flip:y;visibility:visible;mso-wrap-style:square" from="48691,3714" to="48698,24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rQ4MQAAADbAAAADwAAAGRycy9kb3ducmV2LnhtbESPQWsCMRSE74L/ITzBm2YronZrlFJQ&#10;FqRgbQ89PjbPzdLNy5Jk1/Xfm0Khx2FmvmG2+8E2oicfascKnuYZCOLS6ZorBV+fh9kGRIjIGhvH&#10;pOBOAfa78WiLuXY3/qD+EiuRIBxyVGBibHMpQ2nIYpi7ljh5V+ctxiR9JbXHW4LbRi6ybCUt1pwW&#10;DLb0Zqj8uXRWQbc81Of+uejK+2CK6/v36bhpvVLTyfD6AiLSEP/Df+1CK1is4fdL+gFy9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qtDgxAAAANsAAAAPAAAAAAAAAAAA&#10;AAAAAKECAABkcnMvZG93bnJldi54bWxQSwUGAAAAAAQABAD5AAAAkgMAAAAA&#10;" strokecolor="#7f7f7f" strokeweight=".15pt">
                        <v:stroke dashstyle="1 1" endcap="round"/>
                      </v:line>
                      <v:line id="Line 143" o:spid="_x0000_s1290" style="position:absolute;flip:y;visibility:visible;mso-wrap-style:square" from="12160,3714" to="12166,24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ueu78AAADbAAAADwAAAGRycy9kb3ducmV2LnhtbERPz2vCMBS+D/wfwhO8zVQPWqpRRBnz&#10;NFgnnp/Ns6ltXkoStf73y2Gw48f3e70dbCce5EPjWMFsmoEgrpxuuFZw+vl4z0GEiKyxc0wKXhRg&#10;uxm9rbHQ7snf9ChjLVIIhwIVmBj7QspQGbIYpq4nTtzVeYsxQV9L7fGZwm0n51m2kBYbTg0Ge9ob&#10;qtrybhXsvwznbXPI7583H1Cel+2yvCg1GQ+7FYhIQ/wX/7mPWsE8jU1f0g+Qm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nueu78AAADbAAAADwAAAAAAAAAAAAAAAACh&#10;AgAAZHJzL2Rvd25yZXYueG1sUEsFBgAAAAAEAAQA+QAAAI0DAAAAAA==&#10;" strokecolor="#666" strokeweight=".6pt">
                        <v:stroke endcap="round"/>
                      </v:line>
                      <v:line id="Line 144" o:spid="_x0000_s1291" style="position:absolute;flip:y;visibility:visible;mso-wrap-style:square" from="40259,3714" to="40265,24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c7IMMAAADbAAAADwAAAGRycy9kb3ducmV2LnhtbESPQWvCQBSE74L/YXmF3symHmpMXaUo&#10;Yk+FRun5NfuaTZN9G3ZXTf99tyB4HGbmG2a1GW0vLuRD61jBU5aDIK6dbrlRcDruZwWIEJE19o5J&#10;wS8F2KynkxWW2l35gy5VbESCcChRgYlxKKUMtSGLIXMDcfK+nbcYk/SN1B6vCW57Oc/zZ2mx5bRg&#10;cKCtobqrzlbB9t1w0bW74nz48QHl56JbVF9KPT6Mry8gIo3xHr6137SC+RL+v6Qf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U3OyDDAAAA2wAAAA8AAAAAAAAAAAAA&#10;AAAAoQIAAGRycy9kb3ducmV2LnhtbFBLBQYAAAAABAAEAPkAAACRAwAAAAA=&#10;" strokecolor="#666" strokeweight=".6pt">
                        <v:stroke endcap="round"/>
                      </v:line>
                      <v:line id="Line 145" o:spid="_x0000_s1292" style="position:absolute;flip:x;visibility:visible;mso-wrap-style:square" from="3733,24276" to="48691,24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reScEAAADbAAAADwAAAGRycy9kb3ducmV2LnhtbERPz2vCMBS+D/wfwhO8zdQ5hlajiOAo&#10;yGBzHjw+mmdTbF5Kktb635vDYMeP7/d6O9hG9ORD7VjBbJqBIC6drrlScP49vC5AhIissXFMCh4U&#10;YLsZvawx1+7OP9SfYiVSCIccFZgY21zKUBqyGKauJU7c1XmLMUFfSe3xnsJtI9+y7ENarDk1GGxp&#10;b6i8nTqroHs/1N/9sujKx2CK69fl+LlovVKT8bBbgYg0xH/xn7vQCuZpffqSfoD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mt5JwQAAANsAAAAPAAAAAAAAAAAAAAAA&#10;AKECAABkcnMvZG93bnJldi54bWxQSwUGAAAAAAQABAD5AAAAjwMAAAAA&#10;" strokecolor="#7f7f7f" strokeweight=".15pt">
                        <v:stroke dashstyle="1 1" endcap="round"/>
                      </v:line>
                      <v:line id="Line 146" o:spid="_x0000_s1293" style="position:absolute;flip:x;visibility:visible;mso-wrap-style:square" from="3733,23571" to="48691,23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Z70sQAAADbAAAADwAAAGRycy9kb3ducmV2LnhtbESPQWsCMRSE7wX/Q3iCt5pVS7Fbo4ig&#10;LBShtT30+Ng8N4ublyXJruu/N0Khx2FmvmFWm8E2oicfascKZtMMBHHpdM2Vgp/v/fMSRIjIGhvH&#10;pOBGATbr0dMKc+2u/EX9KVYiQTjkqMDE2OZShtKQxTB1LXHyzs5bjEn6SmqP1wS3jZxn2au0WHNa&#10;MNjSzlB5OXVWQfeyrz/7t6Irb4Mpzsffj8Oy9UpNxsP2HUSkIf6H/9qFVrCYweNL+gFyf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1nvSxAAAANsAAAAPAAAAAAAAAAAA&#10;AAAAAKECAABkcnMvZG93bnJldi54bWxQSwUGAAAAAAQABAD5AAAAkgMAAAAA&#10;" strokecolor="#7f7f7f" strokeweight=".15pt">
                        <v:stroke dashstyle="1 1" endcap="round"/>
                      </v:line>
                      <v:line id="Line 147" o:spid="_x0000_s1294" style="position:absolute;flip:x;visibility:visible;mso-wrap-style:square" from="3733,22860" to="48691,22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TlpcQAAADbAAAADwAAAGRycy9kb3ducmV2LnhtbESPQWsCMRSE74L/ITzBm2arInZrlFJQ&#10;FqRgbQ89PjbPzdLNy5Jk1/Xfm0Khx2FmvmG2+8E2oicfascKnuYZCOLS6ZorBV+fh9kGRIjIGhvH&#10;pOBOAfa78WiLuXY3/qD+EiuRIBxyVGBibHMpQ2nIYpi7ljh5V+ctxiR9JbXHW4LbRi6ybC0t1pwW&#10;DLb0Zqj8uXRWQbc61Of+uejK+2CK6/v36bhpvVLTyfD6AiLSEP/Df+1CK1gu4PdL+gFy9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BOWlxAAAANsAAAAPAAAAAAAAAAAA&#10;AAAAAKECAABkcnMvZG93bnJldi54bWxQSwUGAAAAAAQABAD5AAAAkgMAAAAA&#10;" strokecolor="#7f7f7f" strokeweight=".15pt">
                        <v:stroke dashstyle="1 1" endcap="round"/>
                      </v:line>
                      <v:line id="Line 148" o:spid="_x0000_s1295" style="position:absolute;flip:x;visibility:visible;mso-wrap-style:square" from="3733,22148" to="48691,22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hAPsQAAADbAAAADwAAAGRycy9kb3ducmV2LnhtbESPQWsCMRSE74L/ITzBm2arInZrlFJQ&#10;FqRgbQ89PjbPzdLNy5Jk1/Xfm0Khx2FmvmG2+8E2oicfascKnuYZCOLS6ZorBV+fh9kGRIjIGhvH&#10;pOBOAfa78WiLuXY3/qD+EiuRIBxyVGBibHMpQ2nIYpi7ljh5V+ctxiR9JbXHW4LbRi6ybC0t1pwW&#10;DLb0Zqj8uXRWQbc61Of+uejK+2CK6/v36bhpvVLTyfD6AiLSEP/Df+1CK1gu4fdL+gFy9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SEA+xAAAANsAAAAPAAAAAAAAAAAA&#10;AAAAAKECAABkcnMvZG93bnJldi54bWxQSwUGAAAAAAQABAD5AAAAkgMAAAAA&#10;" strokecolor="#7f7f7f" strokeweight=".15pt">
                        <v:stroke dashstyle="1 1" endcap="round"/>
                      </v:line>
                      <v:line id="Line 149" o:spid="_x0000_s1296" style="position:absolute;flip:x;visibility:visible;mso-wrap-style:square" from="3733,20732" to="48691,20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HYSsQAAADbAAAADwAAAGRycy9kb3ducmV2LnhtbESPzWrDMBCE74W8g9hAbo3cJoTEiRJK&#10;IcVQCvk75LhYG8vUWhlJdpy3rwqFHoeZ+YbZ7AbbiJ58qB0reJlmIIhLp2uuFFzO++cliBCRNTaO&#10;ScGDAuy2o6cN5trd+Uj9KVYiQTjkqMDE2OZShtKQxTB1LXHybs5bjEn6SmqP9wS3jXzNsoW0WHNa&#10;MNjSu6Hy+9RZBd18Xx/6VdGVj8EUt6/r58ey9UpNxsPbGkSkIf6H/9qFVjCbw++X9APk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odhKxAAAANsAAAAPAAAAAAAAAAAA&#10;AAAAAKECAABkcnMvZG93bnJldi54bWxQSwUGAAAAAAQABAD5AAAAkgMAAAAA&#10;" strokecolor="#7f7f7f" strokeweight=".15pt">
                        <v:stroke dashstyle="1 1" endcap="round"/>
                      </v:line>
                      <v:line id="Line 150" o:spid="_x0000_s1297" style="position:absolute;flip:x;visibility:visible;mso-wrap-style:square" from="3733,20021" to="48691,20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+190cUAAADbAAAADwAAAGRycy9kb3ducmV2LnhtbESPQWsCMRSE7wX/Q3iCt5rVWrFbo0hB&#10;WSiFVnvo8bF5bhY3L0uSXdd/bwqFHoeZ+YZZbwfbiJ58qB0rmE0zEMSl0zVXCr5P+8cViBCRNTaO&#10;ScGNAmw3o4c15tpd+Yv6Y6xEgnDIUYGJsc2lDKUhi2HqWuLknZ23GJP0ldQerwluGznPsqW0WHNa&#10;MNjSm6Hycuysgm6xrz/7l6Irb4Mpzh8/74dV65WajIfdK4hIQ/wP/7ULreDpGX6/pB8gN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+190cUAAADbAAAADwAAAAAAAAAA&#10;AAAAAAChAgAAZHJzL2Rvd25yZXYueG1sUEsFBgAAAAAEAAQA+QAAAJMDAAAAAA==&#10;" strokecolor="#7f7f7f" strokeweight=".15pt">
                        <v:stroke dashstyle="1 1" endcap="round"/>
                      </v:line>
                      <v:line id="Line 151" o:spid="_x0000_s1298" style="position:absolute;flip:x;visibility:visible;mso-wrap-style:square" from="3733,19316" to="48691,19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/jpsQAAADbAAAADwAAAGRycy9kb3ducmV2LnhtbESPQWsCMRSE7wX/Q3iCt5q1FtHVKCJY&#10;FkqhtR48PjbPzeLmZUmy6/rvm0Khx2FmvmE2u8E2oicfascKZtMMBHHpdM2VgvP38XkJIkRkjY1j&#10;UvCgALvt6GmDuXZ3/qL+FCuRIBxyVGBibHMpQ2nIYpi6ljh5V+ctxiR9JbXHe4LbRr5k2UJarDkt&#10;GGzpYKi8nTqroHs91p/9qujKx2CK68fl/W3ZeqUm42G/BhFpiP/hv3ahFcwX8Psl/QC5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P+OmxAAAANsAAAAPAAAAAAAAAAAA&#10;AAAAAKECAABkcnMvZG93bnJldi54bWxQSwUGAAAAAAQABAD5AAAAkgMAAAAA&#10;" strokecolor="#7f7f7f" strokeweight=".15pt">
                        <v:stroke dashstyle="1 1" endcap="round"/>
                      </v:line>
                      <v:line id="Line 152" o:spid="_x0000_s1299" style="position:absolute;flip:x;visibility:visible;mso-wrap-style:square" from="3733,18605" to="48691,18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NGPcUAAADbAAAADwAAAGRycy9kb3ducmV2LnhtbESPQWsCMRSE7wX/Q3iCt5rVSrVbo0hB&#10;WSiFVnvo8bF5bhY3L0uSXdd/bwqFHoeZ+YZZbwfbiJ58qB0rmE0zEMSl0zVXCr5P+8cViBCRNTaO&#10;ScGNAmw3o4c15tpd+Yv6Y6xEgnDIUYGJsc2lDKUhi2HqWuLknZ23GJP0ldQerwluGznPsmdpsea0&#10;YLClN0Pl5dhZBd1iX3/2L0VX3gZTnD9+3g+r1is1GQ+7VxCRhvgf/msXWsHTEn6/pB8gN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NGPcUAAADbAAAADwAAAAAAAAAA&#10;AAAAAAChAgAAZHJzL2Rvd25yZXYueG1sUEsFBgAAAAAEAAQA+QAAAJMDAAAAAA==&#10;" strokecolor="#7f7f7f" strokeweight=".15pt">
                        <v:stroke dashstyle="1 1" endcap="round"/>
                      </v:line>
                      <v:line id="Line 153" o:spid="_x0000_s1300" style="position:absolute;flip:x;visibility:visible;mso-wrap-style:square" from="3733,17189" to="48691,17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zST8EAAADbAAAADwAAAGRycy9kb3ducmV2LnhtbERPz2vCMBS+D/wfwhO8zdQ5hlajiOAo&#10;yGBzHjw+mmdTbF5Kktb635vDYMeP7/d6O9hG9ORD7VjBbJqBIC6drrlScP49vC5AhIissXFMCh4U&#10;YLsZvawx1+7OP9SfYiVSCIccFZgY21zKUBqyGKauJU7c1XmLMUFfSe3xnsJtI9+y7ENarDk1GGxp&#10;b6i8nTqroHs/1N/9sujKx2CK69fl+LlovVKT8bBbgYg0xH/xn7vQCuZpbPqSfoD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7NJPwQAAANsAAAAPAAAAAAAAAAAAAAAA&#10;AKECAABkcnMvZG93bnJldi54bWxQSwUGAAAAAAQABAD5AAAAjwMAAAAA&#10;" strokecolor="#7f7f7f" strokeweight=".15pt">
                        <v:stroke dashstyle="1 1" endcap="round"/>
                      </v:line>
                      <v:line id="Line 154" o:spid="_x0000_s1301" style="position:absolute;flip:x;visibility:visible;mso-wrap-style:square" from="3733,16478" to="48691,16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B31MQAAADbAAAADwAAAGRycy9kb3ducmV2LnhtbESPQWsCMRSE70L/Q3gFb5ptFdGtUUpB&#10;WZCCtT30+Ng8N0s3L0uSXdd/bwqCx2FmvmHW28E2oicfascKXqYZCOLS6ZorBT/fu8kSRIjIGhvH&#10;pOBKAbabp9Eac+0u/EX9KVYiQTjkqMDE2OZShtKQxTB1LXHyzs5bjEn6SmqPlwS3jXzNsoW0WHNa&#10;MNjSh6Hy79RZBd18Vx/7VdGV18EU58/fw37ZeqXGz8P7G4hIQ3yE7+1CK5it4P9L+gFyc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oHfUxAAAANsAAAAPAAAAAAAAAAAA&#10;AAAAAKECAABkcnMvZG93bnJldi54bWxQSwUGAAAAAAQABAD5AAAAkgMAAAAA&#10;" strokecolor="#7f7f7f" strokeweight=".15pt">
                        <v:stroke dashstyle="1 1" endcap="round"/>
                      </v:line>
                      <v:line id="Line 155" o:spid="_x0000_s1302" style="position:absolute;flip:x;visibility:visible;mso-wrap-style:square" from="3733,15773" to="48691,15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KW2MQAAADbAAAADwAAAGRycy9kb3ducmV2LnhtbESPQWsCMRSE74L/ITzBm2YrUuzWKEVQ&#10;FqRgrQePj81zs3TzsiTZdf33TUHocZiZb5j1drCN6MmH2rGCl3kGgrh0uuZKweV7P1uBCBFZY+OY&#10;FDwowHYzHq0x1+7OX9SfYyUShEOOCkyMbS5lKA1ZDHPXEifv5rzFmKSvpPZ4T3DbyEWWvUqLNacF&#10;gy3tDJU/584q6Jb7+tS/FV35GExx+7weD6vWKzWdDB/vICIN8T/8bBdawXIBf1/SD5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ApbYxAAAANsAAAAPAAAAAAAAAAAA&#10;AAAAAKECAABkcnMvZG93bnJldi54bWxQSwUGAAAAAAQABAD5AAAAkgMAAAAA&#10;" strokecolor="#7f7f7f" strokeweight=".15pt">
                        <v:stroke dashstyle="1 1" endcap="round"/>
                      </v:line>
                      <v:line id="Line 156" o:spid="_x0000_s1303" style="position:absolute;flip:x;visibility:visible;mso-wrap-style:square" from="3733,15062" to="48691,150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4zQ8QAAADbAAAADwAAAGRycy9kb3ducmV2LnhtbESPzWrDMBCE74W8g9hAbo3cJoTEiRJK&#10;IcVQCvk75LhYG8vUWhlJdpy3rwqFHoeZ+YbZ7AbbiJ58qB0reJlmIIhLp2uuFFzO++cliBCRNTaO&#10;ScGDAuy2o6cN5trd+Uj9KVYiQTjkqMDE2OZShtKQxTB1LXHybs5bjEn6SmqP9wS3jXzNsoW0WHNa&#10;MNjSu6Hy+9RZBd18Xx/6VdGVj8EUt6/r58ey9UpNxsPbGkSkIf6H/9qFVjCfwe+X9APk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TjNDxAAAANsAAAAPAAAAAAAAAAAA&#10;AAAAAKECAABkcnMvZG93bnJldi54bWxQSwUGAAAAAAQABAD5AAAAkgMAAAAA&#10;" strokecolor="#7f7f7f" strokeweight=".15pt">
                        <v:stroke dashstyle="1 1" endcap="round"/>
                      </v:line>
                      <v:line id="Line 157" o:spid="_x0000_s1304" style="position:absolute;flip:x;visibility:visible;mso-wrap-style:square" from="3733,13639" to="48691,13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erN8QAAADbAAAADwAAAGRycy9kb3ducmV2LnhtbESPQWvCQBSE74X+h+UVequbliAaXUUK&#10;lkApWPXg8ZF9ZoPZt2F3E+O/7wpCj8PMfMMs16NtxUA+NI4VvE8yEMSV0w3XCo6H7dsMRIjIGlvH&#10;pOBGAdar56clFtpd+ZeGfaxFgnAoUIGJsSukDJUhi2HiOuLknZ23GJP0tdQerwluW/mRZVNpseG0&#10;YLCjT0PVZd9bBX2+bXbDvOyr22jK88/p+2vWeaVeX8bNAkSkMf6HH+1SK8hzuH9JP0C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p6s3xAAAANsAAAAPAAAAAAAAAAAA&#10;AAAAAKECAABkcnMvZG93bnJldi54bWxQSwUGAAAAAAQABAD5AAAAkgMAAAAA&#10;" strokecolor="#7f7f7f" strokeweight=".15pt">
                        <v:stroke dashstyle="1 1" endcap="round"/>
                      </v:line>
                      <v:line id="Line 158" o:spid="_x0000_s1305" style="position:absolute;flip:x;visibility:visible;mso-wrap-style:square" from="3733,12934" to="48691,12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sOrMQAAADbAAAADwAAAGRycy9kb3ducmV2LnhtbESPQWsCMRSE74L/ITzBm2YrKnZrlFJQ&#10;FqRgbQ89PjbPzdLNy5Jk1/Xfm0Khx2FmvmG2+8E2oicfascKnuYZCOLS6ZorBV+fh9kGRIjIGhvH&#10;pOBOAfa78WiLuXY3/qD+EiuRIBxyVGBibHMpQ2nIYpi7ljh5V+ctxiR9JbXHW4LbRi6ybC0t1pwW&#10;DLb0Zqj8uXRWQbc81Of+uejK+2CK6/v36bhpvVLTyfD6AiLSEP/Df+1CK1iu4PdL+gFy9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6w6sxAAAANsAAAAPAAAAAAAAAAAA&#10;AAAAAKECAABkcnMvZG93bnJldi54bWxQSwUGAAAAAAQABAD5AAAAkgMAAAAA&#10;" strokecolor="#7f7f7f" strokeweight=".15pt">
                        <v:stroke dashstyle="1 1" endcap="round"/>
                      </v:line>
                      <v:line id="Line 159" o:spid="_x0000_s1306" style="position:absolute;flip:x;visibility:visible;mso-wrap-style:square" from="3733,12223" to="48691,12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mQ28QAAADbAAAADwAAAGRycy9kb3ducmV2LnhtbESPQWsCMRSE7wX/Q3iCt5qtiNitUYqg&#10;LEjBWg8eH5vnZunmZUmy6/rvTUHocZiZb5jVZrCN6MmH2rGCt2kGgrh0uuZKwfln97oEESKyxsYx&#10;KbhTgM169LLCXLsbf1N/ipVIEA45KjAxtrmUoTRkMUxdS5y8q/MWY5K+ktrjLcFtI2dZtpAWa04L&#10;BlvaGip/T51V0M139bF/L7ryPpji+nU57JetV2oyHj4/QEQa4n/42S60gvkC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OZDbxAAAANsAAAAPAAAAAAAAAAAA&#10;AAAAAKECAABkcnMvZG93bnJldi54bWxQSwUGAAAAAAQABAD5AAAAkgMAAAAA&#10;" strokecolor="#7f7f7f" strokeweight=".15pt">
                        <v:stroke dashstyle="1 1" endcap="round"/>
                      </v:line>
                      <v:line id="Line 160" o:spid="_x0000_s1307" style="position:absolute;flip:x;visibility:visible;mso-wrap-style:square" from="3733,11518" to="48691,11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U1QMQAAADbAAAADwAAAGRycy9kb3ducmV2LnhtbESPQWsCMRSE74L/ITzBm2YronZrlFJQ&#10;FqRgbQ89PjbPzdLNy5Jk1/Xfm0Khx2FmvmG2+8E2oicfascKnuYZCOLS6ZorBV+fh9kGRIjIGhvH&#10;pOBOAfa78WiLuXY3/qD+EiuRIBxyVGBibHMpQ2nIYpi7ljh5V+ctxiR9JbXHW4LbRi6ybCUt1pwW&#10;DLb0Zqj8uXRWQbc81Of+uejK+2CK6/v36bhpvVLTyfD6AiLSEP/Df+1CK1iu4fdL+gFy9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dTVAxAAAANsAAAAPAAAAAAAAAAAA&#10;AAAAAKECAABkcnMvZG93bnJldi54bWxQSwUGAAAAAAQABAD5AAAAkgMAAAAA&#10;" strokecolor="#7f7f7f" strokeweight=".15pt">
                        <v:stroke dashstyle="1 1" endcap="round"/>
                      </v:line>
                      <v:line id="Line 161" o:spid="_x0000_s1308" style="position:absolute;flip:x;visibility:visible;mso-wrap-style:square" from="3733,10096" to="48691,101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qhMsAAAADbAAAADwAAAGRycy9kb3ducmV2LnhtbERPz2vCMBS+D/wfwhO8zVSR4apRRFAK&#10;MticB4+P5tkUm5eSpLX+9+Yw2PHj+73eDrYRPflQO1Ywm2YgiEuna64UXH4P70sQISJrbByTgicF&#10;2G5Gb2vMtXvwD/XnWIkUwiFHBSbGNpcylIYshqlriRN3c95iTNBXUnt8pHDbyHmWfUiLNacGgy3t&#10;DZX3c2cVdItD/d1/Fl35HExx+7qejsvWKzUZD7sViEhD/Bf/uQutYJHGpi/pB8jN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HqoTLAAAAA2wAAAA8AAAAAAAAAAAAAAAAA&#10;oQIAAGRycy9kb3ducmV2LnhtbFBLBQYAAAAABAAEAPkAAACOAwAAAAA=&#10;" strokecolor="#7f7f7f" strokeweight=".15pt">
                        <v:stroke dashstyle="1 1" endcap="round"/>
                      </v:line>
                      <v:line id="Line 162" o:spid="_x0000_s1309" style="position:absolute;flip:x;visibility:visible;mso-wrap-style:square" from="3733,9391" to="48691,9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YEqcQAAADbAAAADwAAAGRycy9kb3ducmV2LnhtbESPQWsCMRSE7wX/Q3iCt5q1SNHVKCJY&#10;FkRobQ8eH5vnZnHzsiTZdf33plDocZiZb5j1drCN6MmH2rGC2TQDQVw6XXOl4Of78LoAESKyxsYx&#10;KXhQgO1m9LLGXLs7f1F/jpVIEA45KjAxtrmUoTRkMUxdS5y8q/MWY5K+ktrjPcFtI9+y7F1arDkt&#10;GGxpb6i8nTuroJsf6s9+WXTlYzDF9XQ5fixar9RkPOxWICIN8T/81y60gvkSfr+kHyA3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pgSpxAAAANsAAAAPAAAAAAAAAAAA&#10;AAAAAKECAABkcnMvZG93bnJldi54bWxQSwUGAAAAAAQABAD5AAAAkgMAAAAA&#10;" strokecolor="#7f7f7f" strokeweight=".15pt">
                        <v:stroke dashstyle="1 1" endcap="round"/>
                      </v:line>
                      <v:line id="Line 163" o:spid="_x0000_s1310" style="position:absolute;flip:x;visibility:visible;mso-wrap-style:square" from="3733,8680" to="48691,8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U76cEAAADbAAAADwAAAGRycy9kb3ducmV2LnhtbERPz2vCMBS+D/wfwhO8zdThhlajiOAo&#10;yGBzHjw+mmdTbF5Kktb635vDYMeP7/d6O9hG9ORD7VjBbJqBIC6drrlScP49vC5AhIissXFMCh4U&#10;YLsZvawx1+7OP9SfYiVSCIccFZgY21zKUBqyGKauJU7c1XmLMUFfSe3xnsJtI9+y7ENarDk1GGxp&#10;b6i8nTqroJsf6u9+WXTlYzDF9ety/Fy0XqnJeNitQEQa4r/4z11oBe9pffqSfoD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RTvpwQAAANsAAAAPAAAAAAAAAAAAAAAA&#10;AKECAABkcnMvZG93bnJldi54bWxQSwUGAAAAAAQABAD5AAAAjwMAAAAA&#10;" strokecolor="#7f7f7f" strokeweight=".15pt">
                        <v:stroke dashstyle="1 1" endcap="round"/>
                      </v:line>
                      <v:line id="Line 164" o:spid="_x0000_s1311" style="position:absolute;flip:x;visibility:visible;mso-wrap-style:square" from="3733,7969" to="48691,7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mecsQAAADbAAAADwAAAGRycy9kb3ducmV2LnhtbESPQWsCMRSE7wX/Q3iCt5pVbLFbo4ig&#10;LBShtT30+Ng8N4ublyXJruu/N0Khx2FmvmFWm8E2oicfascKZtMMBHHpdM2Vgp/v/fMSRIjIGhvH&#10;pOBGATbr0dMKc+2u/EX9KVYiQTjkqMDE2OZShtKQxTB1LXHyzs5bjEn6SmqP1wS3jZxn2au0WHNa&#10;MNjSzlB5OXVWQbfY15/9W9GVt8EU5+Pvx2HZeqUm42H7DiLSEP/Df+1CK3iZweNL+gFyf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CZ5yxAAAANsAAAAPAAAAAAAAAAAA&#10;AAAAAKECAABkcnMvZG93bnJldi54bWxQSwUGAAAAAAQABAD5AAAAkgMAAAAA&#10;" strokecolor="#7f7f7f" strokeweight=".15pt">
                        <v:stroke dashstyle="1 1" endcap="round"/>
                      </v:line>
                      <v:line id="Line 165" o:spid="_x0000_s1312" style="position:absolute;flip:x;visibility:visible;mso-wrap-style:square" from="3733,6553" to="48691,6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sABcQAAADbAAAADwAAAGRycy9kb3ducmV2LnhtbESPQWsCMRSE74L/ITzBm2YrKnZrlFJQ&#10;FqRgbQ89PjbPzdLNy5Jk1/Xfm0Khx2FmvmG2+8E2oicfascKnuYZCOLS6ZorBV+fh9kGRIjIGhvH&#10;pOBOAfa78WiLuXY3/qD+EiuRIBxyVGBibHMpQ2nIYpi7ljh5V+ctxiR9JbXHW4LbRi6ybC0t1pwW&#10;DLb0Zqj8uXRWQbc81Of+uejK+2CK6/v36bhpvVLTyfD6AiLSEP/Df+1CK1gt4PdL+gFy9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2wAFxAAAANsAAAAPAAAAAAAAAAAA&#10;AAAAAKECAABkcnMvZG93bnJldi54bWxQSwUGAAAAAAQABAD5AAAAkgMAAAAA&#10;" strokecolor="#7f7f7f" strokeweight=".15pt">
                        <v:stroke dashstyle="1 1" endcap="round"/>
                      </v:line>
                      <v:line id="Line 166" o:spid="_x0000_s1313" style="position:absolute;flip:x;visibility:visible;mso-wrap-style:square" from="3733,5842" to="48691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elnsUAAADbAAAADwAAAGRycy9kb3ducmV2LnhtbESPQWsCMRSE7wX/Q3iCt5rVWrFbo0hB&#10;WSiFVnvo8bF5bhY3L0uSXdd/bwqFHoeZ+YZZbwfbiJ58qB0rmE0zEMSl0zVXCr5P+8cViBCRNTaO&#10;ScGNAmw3o4c15tpd+Yv6Y6xEgnDIUYGJsc2lDKUhi2HqWuLknZ23GJP0ldQerwluGznPsqW0WHNa&#10;MNjSm6Hycuysgm6xrz/7l6Irb4Mpzh8/74dV65WajIfdK4hIQ/wP/7ULreD5CX6/pB8gN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pelnsUAAADbAAAADwAAAAAAAAAA&#10;AAAAAAChAgAAZHJzL2Rvd25yZXYueG1sUEsFBgAAAAAEAAQA+QAAAJMDAAAAAA==&#10;" strokecolor="#7f7f7f" strokeweight=".15pt">
                        <v:stroke dashstyle="1 1" endcap="round"/>
                      </v:line>
                      <v:line id="Line 167" o:spid="_x0000_s1314" style="position:absolute;flip:x;visibility:visible;mso-wrap-style:square" from="3733,5137" to="48691,5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496sQAAADbAAAADwAAAGRycy9kb3ducmV2LnhtbESPQWsCMRSE74L/ITzBm2YrKnZrlFJQ&#10;FqRgbQ89PjbPzdLNy5Jk1/Xfm0Khx2FmvmG2+8E2oicfascKnuYZCOLS6ZorBV+fh9kGRIjIGhvH&#10;pOBOAfa78WiLuXY3/qD+EiuRIBxyVGBibHMpQ2nIYpi7ljh5V+ctxiR9JbXHW4LbRi6ybC0t1pwW&#10;DLb0Zqj8uXRWQbc81Of+uejK+2CK6/v36bhpvVLTyfD6AiLSEP/Df+1CK1gt4fdL+gFy9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fj3qxAAAANsAAAAPAAAAAAAAAAAA&#10;AAAAAKECAABkcnMvZG93bnJldi54bWxQSwUGAAAAAAQABAD5AAAAkgMAAAAA&#10;" strokecolor="#7f7f7f" strokeweight=".15pt">
                        <v:stroke dashstyle="1 1" endcap="round"/>
                      </v:line>
                      <v:line id="Line 168" o:spid="_x0000_s1315" style="position:absolute;flip:x;visibility:visible;mso-wrap-style:square" from="3733,4425" to="48691,4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KYccQAAADbAAAADwAAAGRycy9kb3ducmV2LnhtbESPzWrDMBCE74W8g9hAbo3ckoTEiRJK&#10;IcVQCvk75LhYG8vUWhlJdpy3rwqFHoeZ+YbZ7AbbiJ58qB0reJlmIIhLp2uuFFzO++cliBCRNTaO&#10;ScGDAuy2o6cN5trd+Uj9KVYiQTjkqMDE2OZShtKQxTB1LXHybs5bjEn6SmqP9wS3jXzNsoW0WHNa&#10;MNjSu6Hy+9RZBd1sXx/6VdGVj8EUt6/r58ey9UpNxsPbGkSkIf6H/9qFVjCfw++X9APk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MphxxAAAANsAAAAPAAAAAAAAAAAA&#10;AAAAAKECAABkcnMvZG93bnJldi54bWxQSwUGAAAAAAQABAD5AAAAkgMAAAAA&#10;" strokecolor="#7f7f7f" strokeweight=".15pt">
                        <v:stroke dashstyle="1 1" endcap="round"/>
                      </v:line>
                      <v:line id="Line 169" o:spid="_x0000_s1316" style="position:absolute;visibility:visible;mso-wrap-style:square" from="3733,24987" to="48691,24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oZG8MAAADbAAAADwAAAGRycy9kb3ducmV2LnhtbESPT4vCMBTE7wv7HcIT9iKauqBoNS2L&#10;4D/Qg1U8P5pnW2xeShO1fnuzsLDHYWZ+wyzSztTiQa2rLCsYDSMQxLnVFRcKzqfVYArCeWSNtWVS&#10;8CIHafL5scBY2ycf6ZH5QgQIuxgVlN43sZQuL8mgG9qGOHhX2xr0QbaF1C0+A9zU8juKJtJgxWGh&#10;xIaWJeW37G4U5Lrurw+zy94WeoTrTbXr7tudUl+97mcOwlPn/8N/7a1WMJ7A75fwA2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6GRvDAAAA2wAAAA8AAAAAAAAAAAAA&#10;AAAAoQIAAGRycy9kb3ducmV2LnhtbFBLBQYAAAAABAAEAPkAAACRAwAAAAA=&#10;" strokecolor="#666" strokeweight=".6pt">
                        <v:stroke endcap="round"/>
                      </v:line>
                      <v:line id="Line 170" o:spid="_x0000_s1317" style="position:absolute;visibility:visible;mso-wrap-style:square" from="3733,21443" to="48691,2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a8gMQAAADbAAAADwAAAGRycy9kb3ducmV2LnhtbESPT2vCQBTE7wW/w/IEL0U3ClaNriKF&#10;agLtwT94fmSfSTD7Nuyumn77bqHQ4zAzv2FWm8404kHO15YVjEcJCOLC6ppLBefTx3AOwgdkjY1l&#10;UvBNHjbr3ssKU22ffKDHMZQiQtinqKAKoU2l9EVFBv3ItsTRu1pnMETpSqkdPiPcNHKSJG/SYM1x&#10;ocKW3isqbse7UVDo5nX3tbh82lKPcbev8+6e5UoN+t12CSJQF/7Df+1MK5jO4PdL/AF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tryAxAAAANsAAAAPAAAAAAAAAAAA&#10;AAAAAKECAABkcnMvZG93bnJldi54bWxQSwUGAAAAAAQABAD5AAAAkgMAAAAA&#10;" strokecolor="#666" strokeweight=".6pt">
                        <v:stroke endcap="round"/>
                      </v:line>
                      <v:line id="Line 171" o:spid="_x0000_s1318" style="position:absolute;visibility:visible;mso-wrap-style:square" from="3733,17900" to="48691,17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ko8r0AAADbAAAADwAAAGRycy9kb3ducmV2LnhtbERPyQrCMBC9C/5DGMGLaKqgaDWKCG6g&#10;Bxc8D83YFptJaaLWvzcHwePj7bNFbQrxosrllhX0exEI4sTqnFMF18u6OwbhPLLGwjIp+JCDxbzZ&#10;mGGs7ZtP9Dr7VIQQdjEqyLwvYyldkpFB17MlceDutjLoA6xSqSt8h3BTyEEUjaTBnENDhiWtMkoe&#10;56dRkOiiszlObgeb6j5utvm+fu72SrVb9XIKwlPt/+Kfe6cVDMPY8CX8ADn/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gpKPK9AAAA2wAAAA8AAAAAAAAAAAAAAAAAoQIA&#10;AGRycy9kb3ducmV2LnhtbFBLBQYAAAAABAAEAPkAAACLAwAAAAA=&#10;" strokecolor="#666" strokeweight=".6pt">
                        <v:stroke endcap="round"/>
                      </v:line>
                      <v:line id="Line 172" o:spid="_x0000_s1319" style="position:absolute;visibility:visible;mso-wrap-style:square" from="3733,10807" to="48691,10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WNacUAAADbAAAADwAAAGRycy9kb3ducmV2LnhtbESPQWvCQBSE74L/YXlCL6VuLLRozEZE&#10;qE2gPTQWz4/sMwlm34bsmqT/vlsoeBxm5hsm2U2mFQP1rrGsYLWMQBCXVjdcKfg+vT2tQTiPrLG1&#10;TAp+yMEunc8SjLUd+YuGwlciQNjFqKD2vouldGVNBt3SdsTBu9jeoA+yr6TucQxw08rnKHqVBhsO&#10;CzV2dKipvBY3o6DU7ePxc3P+sJVe4fG9yadbliv1sJj2WxCeJn8P/7czreBlA39fwg+Q6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2WNacUAAADbAAAADwAAAAAAAAAA&#10;AAAAAAChAgAAZHJzL2Rvd25yZXYueG1sUEsFBgAAAAAEAAQA+QAAAJMDAAAAAA==&#10;" strokecolor="#666" strokeweight=".6pt">
                        <v:stroke endcap="round"/>
                      </v:line>
                      <v:line id="Line 173" o:spid="_x0000_s1320" style="position:absolute;visibility:visible;mso-wrap-style:square" from="3733,7264" to="48691,7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PuSb0AAADbAAAADwAAAGRycy9kb3ducmV2LnhtbERPuwrCMBTdBf8hXMFFNNVBtBpFBF+g&#10;g1WcL821LTY3pYla/94MguPhvOfLxpTiRbUrLCsYDiIQxKnVBWcKrpdNfwLCeWSNpWVS8CEHy0W7&#10;NcdY2zef6ZX4TIQQdjEqyL2vYildmpNBN7AVceDutjboA6wzqWt8h3BTylEUjaXBgkNDjhWtc0of&#10;ydMoSHXZ256mt6PN9BC3u+LQPPcHpbqdZjUD4anxf/HPvdcKxmF9+BJ+gFx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gz7km9AAAA2wAAAA8AAAAAAAAAAAAAAAAAoQIA&#10;AGRycy9kb3ducmV2LnhtbFBLBQYAAAAABAAEAPkAAACLAwAAAAA=&#10;" strokecolor="#666" strokeweight=".6pt">
                        <v:stroke endcap="round"/>
                      </v:line>
                      <v:line id="Line 174" o:spid="_x0000_s1321" style="position:absolute;visibility:visible;mso-wrap-style:square" from="3733,3714" to="48691,3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9L0sMAAADbAAAADwAAAGRycy9kb3ducmV2LnhtbESPQYvCMBSE74L/ITzBi2haD+JW0yLC&#10;ugp6sCueH83btmzzUpqo3X+/EQSPw8x8w6yz3jTiTp2rLSuIZxEI4sLqmksFl+/P6RKE88gaG8uk&#10;4I8cZOlwsMZE2wef6Z77UgQIuwQVVN63iZSuqMigm9mWOHg/tjPog+xKqTt8BLhp5DyKFtJgzWGh&#10;wpa2FRW/+c0oKHQz2Z0+rkdb6hh3X/Whv+0PSo1H/WYFwlPv3+FXe68VLGJ4fgk/QKb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/S9LDAAAA2wAAAA8AAAAAAAAAAAAA&#10;AAAAoQIAAGRycy9kb3ducmV2LnhtbFBLBQYAAAAABAAEAPkAAACRAwAAAAA=&#10;" strokecolor="#666" strokeweight=".6pt">
                        <v:stroke endcap="round"/>
                      </v:line>
                      <v:line id="Line 175" o:spid="_x0000_s1322" style="position:absolute;visibility:visible;mso-wrap-style:square" from="920,14351" to="51498,14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1O2MQAAADbAAAADwAAAGRycy9kb3ducmV2LnhtbESPQWvCQBSE70L/w/IK3szGCCKpq5SK&#10;IrnV6MHba/Y1Cc2+jdk1xv76bkHwOMzMN8xyPZhG9NS52rKCaRSDIC6srrlUcMy3kwUI55E1NpZJ&#10;wZ0crFcvoyWm2t74k/qDL0WAsEtRQeV9m0rpiooMusi2xMH7tp1BH2RXSt3hLcBNI5M4nkuDNYeF&#10;Clv6qKj4OVyNAmrzL59Nkz7LzvnplzeXxWx3UWr8Ory/gfA0+Gf40d5rBfME/r+EHy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bU7YxAAAANsAAAAPAAAAAAAAAAAA&#10;AAAAAKECAABkcnMvZG93bnJldi54bWxQSwUGAAAAAAQABAD5AAAAkgMAAAAA&#10;" strokeweight=".3pt">
                        <v:stroke endcap="round"/>
                      </v:line>
                      <v:rect id="Rectangle 176" o:spid="_x0000_s1323" style="position:absolute;left:51841;top:14351;width:451;height:10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L7iMAA&#10;AADbAAAADwAAAGRycy9kb3ducmV2LnhtbESPzYoCMRCE7wu+Q2jB25pRQWQ0igiCK14cfYBm0vOD&#10;SWdIojP79kZY2GNRVV9Rm91gjXiRD61jBbNpBoK4dLrlWsH9dvxegQgRWaNxTAp+KcBuO/raYK5d&#10;z1d6FbEWCcIhRwVNjF0uZSgbshimriNOXuW8xZikr6X22Ce4NXKeZUtpseW00GBHh4bKR/G0CuSt&#10;OParwvjMnefVxfycrhU5pSbjYb8GEWmI/+G/9kkrWC7g8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OL7iMAAAADbAAAADwAAAAAAAAAAAAAAAACYAgAAZHJzL2Rvd25y&#10;ZXYueG1sUEsFBgAAAAAEAAQA9QAAAIUDAAAAAA==&#10;" filled="f" stroked="f">
                        <v:textbox style="mso-fit-shape-to-text:t" inset="0,0,0,0">
                          <w:txbxContent>
                            <w:p w:rsidR="00BB13C3" w:rsidRDefault="00BB13C3" w:rsidP="00BB13C3">
                              <w:proofErr w:type="gramStart"/>
                              <w:r>
                                <w:rPr>
                                  <w:rFonts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v:textbox>
                      </v:rect>
                      <v:line id="Line 177" o:spid="_x0000_s1324" style="position:absolute;flip:x y;visibility:visible;mso-wrap-style:square" from="51047,14128" to="51498,14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YJzsYAAADbAAAADwAAAGRycy9kb3ducmV2LnhtbESPT2vCQBTE74V+h+UJvdWNQkWjm2AF&#10;aaGHYvwDuT2yzySYfRuy2xj76bsFweMwM79hVulgGtFT52rLCibjCARxYXXNpYLDfvs6B+E8ssbG&#10;Mim4kYM0eX5aYaztlXfUZ74UAcIuRgWV920spSsqMujGtiUO3tl2Bn2QXSl1h9cAN42cRtFMGqw5&#10;LFTY0qai4pL9GAW/WfH+1t+Op++T4488y3f513RQ6mU0rJcgPA3+Eb63P7WCxQz+v4QfIJ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Z2Cc7GAAAA2wAAAA8AAAAAAAAA&#10;AAAAAAAAoQIAAGRycy9kb3ducmV2LnhtbFBLBQYAAAAABAAEAPkAAACUAwAAAAA=&#10;" strokeweight=".3pt">
                        <v:stroke endcap="round"/>
                      </v:line>
                      <v:line id="Line 178" o:spid="_x0000_s1325" style="position:absolute;flip:x;visibility:visible;mso-wrap-style:square" from="51047,14351" to="51498,14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6lF8YAAADbAAAADwAAAGRycy9kb3ducmV2LnhtbESPW2sCMRSE3wv9D+EUfCma1QcvW6OU&#10;gqKoFG/09bA5brbdnCyb6G7/fSMIfRxm5htmOm9tKW5U+8Kxgn4vAUGcOV1wruB0XHTHIHxA1lg6&#10;JgW/5GE+e36aYqpdw3u6HUIuIoR9igpMCFUqpc8MWfQ9VxFH7+JqiyHKOpe6xibCbSkHSTKUFguO&#10;CwYr+jCU/RyuVsH583tN58WmyJdm8NpcxruvbTtRqvPSvr+BCNSG//CjvdIKJiO4f4k/QM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uepRfGAAAA2wAAAA8AAAAAAAAA&#10;AAAAAAAAoQIAAGRycy9kb3ducmV2LnhtbFBLBQYAAAAABAAEAPkAAACUAwAAAAA=&#10;" strokeweight=".3pt">
                        <v:stroke endcap="round"/>
                      </v:line>
                      <v:line id="Line 179" o:spid="_x0000_s1326" style="position:absolute;flip:y;visibility:visible;mso-wrap-style:square" from="920,14128" to="1377,14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ExZcIAAADbAAAADwAAAGRycy9kb3ducmV2LnhtbERPz2vCMBS+C/4P4QleZKZ6GFqNMgaK&#10;MkXmJl4fzbPp1ryUJtr635uD4PHj+z1ftrYUN6p94VjBaJiAIM6cLjhX8PuzepuA8AFZY+mYFNzJ&#10;w3LR7cwx1a7hb7odQy5iCPsUFZgQqlRKnxmy6IeuIo7cxdUWQ4R1LnWNTQy3pRwnybu0WHBsMFjR&#10;p6Hs/3i1Ck6Hvy2dVl9FvjbjQXOZ7M+7dqpUv9d+zEAEasNL/HRvtIJpHBu/xB8gF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gExZcIAAADbAAAADwAAAAAAAAAAAAAA&#10;AAChAgAAZHJzL2Rvd25yZXYueG1sUEsFBgAAAAAEAAQA+QAAAJADAAAAAA==&#10;" strokeweight=".3pt">
                        <v:stroke endcap="round"/>
                      </v:line>
                      <v:line id="Line 180" o:spid="_x0000_s1327" style="position:absolute;visibility:visible;mso-wrap-style:square" from="920,14351" to="1377,14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ysjsQAAADbAAAADwAAAGRycy9kb3ducmV2LnhtbESPQWvCQBSE74L/YXlCb7rRgmh0E8RS&#10;kdxq2kNvz+xrEpp9G7NrjP76bqHQ4zAz3zDbdDCN6KlztWUF81kEgriwuuZSwXv+Ol2BcB5ZY2OZ&#10;FNzJQZqMR1uMtb3xG/UnX4oAYRejgsr7NpbSFRUZdDPbEgfvy3YGfZBdKXWHtwA3jVxE0VIarDks&#10;VNjSvqLi+3Q1CqjNzz6bL/os+8w/HvxyWT0fLko9TYbdBoSnwf+H/9pHrWC9ht8v4QfI5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HKyOxAAAANsAAAAPAAAAAAAAAAAA&#10;AAAAAKECAABkcnMvZG93bnJldi54bWxQSwUGAAAAAAQABAD5AAAAkgMAAAAA&#10;" strokeweight=".3pt">
                        <v:stroke endcap="round"/>
                      </v:line>
                      <v:line id="Line 181" o:spid="_x0000_s1328" style="position:absolute;visibility:visible;mso-wrap-style:square" from="3733,14179" to="3740,14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GlQMUAAADcAAAADwAAAGRycy9kb3ducmV2LnhtbESPQWvCQBCF70L/wzKF3sxGC0Wiq5SK&#10;peRWowdvY3ZMgtnZmN3GtL++cyj0NsN78943q83oWjVQHxrPBmZJCoq49LbhysCh2E0XoEJEtth6&#10;JgPfFGCzfpisMLP+zp807GOlJIRDhgbqGLtM61DW5DAkviMW7eJ7h1HWvtK2x7uEu1bP0/RFO2xY&#10;Gmrs6K2m8rr/cgaoK84xn82HPD8Vxx/e3hbP7zdjnh7H1yWoSGP8N/9df1jBTwVfnpEJ9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WGlQMUAAADcAAAADwAAAAAAAAAA&#10;AAAAAAChAgAAZHJzL2Rvd25yZXYueG1sUEsFBgAAAAAEAAQA+QAAAJMDAAAAAA==&#10;" strokeweight=".3pt">
                        <v:stroke endcap="round"/>
                      </v:line>
                      <v:line id="Line 182" o:spid="_x0000_s1329" style="position:absolute;visibility:visible;mso-wrap-style:square" from="6540,14179" to="6546,14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0A28MAAADcAAAADwAAAGRycy9kb3ducmV2LnhtbERPTWvCQBC9C/6HZYTedBMLRdJspCgt&#10;kltNe+htzI5JaHY2ZtcY/fXdguBtHu9z0vVoWjFQ7xrLCuJFBIK4tLrhSsFX8T5fgXAeWWNrmRRc&#10;ycE6m05STLS98CcNe1+JEMIuQQW1910ipStrMugWtiMO3NH2Bn2AfSV1j5cQblq5jKIXabDh0FBj&#10;R5uayt/92Sigrjj4PF4Oef5TfN94e1o9f5yUepqNb68gPI3+Ib67dzrMj2L4fyZcIL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4tANvDAAAA3AAAAA8AAAAAAAAAAAAA&#10;AAAAoQIAAGRycy9kb3ducmV2LnhtbFBLBQYAAAAABAAEAPkAAACRAwAAAAA=&#10;" strokeweight=".3pt">
                        <v:stroke endcap="round"/>
                      </v:line>
                      <v:line id="Line 183" o:spid="_x0000_s1330" style="position:absolute;visibility:visible;mso-wrap-style:square" from="9353,14179" to="9359,14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+erMIAAADcAAAADwAAAGRycy9kb3ducmV2LnhtbERPTWvCQBC9C/6HZQRvdWOEItFVRGmR&#10;3Grag7cxOybB7GzMrjHtr3eFgrd5vM9ZrntTi45aV1lWMJ1EIIhzqysuFHxnH29zEM4ja6wtk4Jf&#10;crBeDQdLTLS98xd1B1+IEMIuQQWl900ipctLMugmtiEO3Nm2Bn2AbSF1i/cQbmoZR9G7NFhxaCix&#10;oW1J+eVwMwqoyU4+ncZdmh6znz/eXeezz6tS41G/WYDw1PuX+N+912F+FMPzmXCBX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v+erMIAAADcAAAADwAAAAAAAAAAAAAA&#10;AAChAgAAZHJzL2Rvd25yZXYueG1sUEsFBgAAAAAEAAQA+QAAAJADAAAAAA==&#10;" strokeweight=".3pt">
                        <v:stroke endcap="round"/>
                      </v:line>
                      <v:line id="Line 184" o:spid="_x0000_s1331" style="position:absolute;visibility:visible;mso-wrap-style:square" from="14973,14179" to="14979,14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M7N8MAAADcAAAADwAAAGRycy9kb3ducmV2LnhtbERPTWvCQBC9C/0PyxR6qxsTKBJdpVQs&#10;JbcmevA2ZsckmJ2N2W2S9td3CwVv83ifs95OphUD9a6xrGAxj0AQl1Y3XCk4FPvnJQjnkTW2lknB&#10;NznYbh5ma0y1HfmThtxXIoSwS1FB7X2XSunKmgy6ue2IA3exvUEfYF9J3eMYwk0r4yh6kQYbDg01&#10;dvRWU3nNv4wC6oqzzxbxkGWn4vjDu9syeb8p9fQ4va5AeJr8Xfzv/tBhfpTA3zPhArn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GzOzfDAAAA3AAAAA8AAAAAAAAAAAAA&#10;AAAAoQIAAGRycy9kb3ducmV2LnhtbFBLBQYAAAAABAAEAPkAAACRAwAAAAA=&#10;" strokeweight=".3pt">
                        <v:stroke endcap="round"/>
                      </v:line>
                      <v:line id="Line 185" o:spid="_x0000_s1332" style="position:absolute;visibility:visible;mso-wrap-style:square" from="17780,14179" to="17786,14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qjQ8MAAADcAAAADwAAAGRycy9kb3ducmV2LnhtbERPTWvCQBC9C/6HZYTedKMtEqKriNJS&#10;ctO0B29jdkyC2dmY3ca0v74rCN7m8T5nue5NLTpqXWVZwXQSgSDOra64UPCVvY9jEM4ja6wtk4Jf&#10;crBeDQdLTLS98Z66gy9ECGGXoILS+yaR0uUlGXQT2xAH7mxbgz7AtpC6xVsIN7WcRdFcGqw4NJTY&#10;0Lak/HL4MQqoyU4+nc66ND1m33+8u8avH1elXkb9ZgHCU++f4of7U4f50RvcnwkX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5ao0PDAAAA3AAAAA8AAAAAAAAAAAAA&#10;AAAAoQIAAGRycy9kb3ducmV2LnhtbFBLBQYAAAAABAAEAPkAAACRAwAAAAA=&#10;" strokeweight=".3pt">
                        <v:stroke endcap="round"/>
                      </v:line>
                      <v:line id="Line 186" o:spid="_x0000_s1333" style="position:absolute;visibility:visible;mso-wrap-style:square" from="20593,14179" to="20599,14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YG2MMAAADcAAAADwAAAGRycy9kb3ducmV2LnhtbERPTWvCQBC9C/6HZYTedKOlEqKriNJS&#10;ctO0B29jdkyC2dmY3ca0v74rCN7m8T5nue5NLTpqXWVZwXQSgSDOra64UPCVvY9jEM4ja6wtk4Jf&#10;crBeDQdLTLS98Z66gy9ECGGXoILS+yaR0uUlGXQT2xAH7mxbgz7AtpC6xVsIN7WcRdFcGqw4NJTY&#10;0Lak/HL4MQqoyU4+nc66ND1m33+8u8avH1elXkb9ZgHCU++f4of7U4f50RvcnwkX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WBtjDAAAA3AAAAA8AAAAAAAAAAAAA&#10;AAAAoQIAAGRycy9kb3ducmV2LnhtbFBLBQYAAAAABAAEAPkAAACRAwAAAAA=&#10;" strokeweight=".3pt">
                        <v:stroke endcap="round"/>
                      </v:line>
                      <v:line id="Line 187" o:spid="_x0000_s1334" style="position:absolute;visibility:visible;mso-wrap-style:square" from="23399,14179" to="23406,14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SYr8IAAADcAAAADwAAAGRycy9kb3ducmV2LnhtbERPTYvCMBC9L/gfwgh7W1MVRKpRRHGR&#10;3rR68DY2Y1tsJrXJ1q6/3ggLe5vH+5z5sjOVaKlxpWUFw0EEgjizuuRcwTHdfk1BOI+ssbJMCn7J&#10;wXLR+5hjrO2D99QefC5CCLsYFRTe17GULivIoBvYmjhwV9sY9AE2udQNPkK4qeQoiibSYMmhocCa&#10;1gVlt8OPUUB1evHJcNQmyTk9PXlzn46/70p99rvVDISnzv+L/9w7HeZHE3g/Ey6Qi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cSYr8IAAADcAAAADwAAAAAAAAAAAAAA&#10;AAChAgAAZHJzL2Rvd25yZXYueG1sUEsFBgAAAAAEAAQA+QAAAJADAAAAAA==&#10;" strokeweight=".3pt">
                        <v:stroke endcap="round"/>
                      </v:line>
                      <v:line id="Line 188" o:spid="_x0000_s1335" style="position:absolute;visibility:visible;mso-wrap-style:square" from="29019,14179" to="29025,14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g9NMMAAADcAAAADwAAAGRycy9kb3ducmV2LnhtbERPTWvCQBC9C/6HZYTedKOFGqKriNJS&#10;ctO0B29jdkyC2dmY3ca0v74rCN7m8T5nue5NLTpqXWVZwXQSgSDOra64UPCVvY9jEM4ja6wtk4Jf&#10;crBeDQdLTLS98Z66gy9ECGGXoILS+yaR0uUlGXQT2xAH7mxbgz7AtpC6xVsIN7WcRdGbNFhxaCix&#10;oW1J+eXwYxRQk518Op11aXrMvv94d41fP65KvYz6zQKEp94/xQ/3pw7zozncnwkX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6IPTTDAAAA3AAAAA8AAAAAAAAAAAAA&#10;AAAAoQIAAGRycy9kb3ducmV2LnhtbFBLBQYAAAAABAAEAPkAAACRAwAAAAA=&#10;" strokeweight=".3pt">
                        <v:stroke endcap="round"/>
                      </v:line>
                      <v:line id="Line 189" o:spid="_x0000_s1336" style="position:absolute;visibility:visible;mso-wrap-style:square" from="31832,14179" to="31838,14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epRsUAAADcAAAADwAAAGRycy9kb3ducmV2LnhtbESPQWvCQBCF70L/wzKF3sxGC0Wiq5SK&#10;peRWowdvY3ZMgtnZmN3GtL++cyj0NsN78943q83oWjVQHxrPBmZJCoq49LbhysCh2E0XoEJEtth6&#10;JgPfFGCzfpisMLP+zp807GOlJIRDhgbqGLtM61DW5DAkviMW7eJ7h1HWvtK2x7uEu1bP0/RFO2xY&#10;Gmrs6K2m8rr/cgaoK84xn82HPD8Vxx/e3hbP7zdjnh7H1yWoSGP8N/9df1jBT4VWnpEJ9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xepRsUAAADcAAAADwAAAAAAAAAA&#10;AAAAAAChAgAAZHJzL2Rvd25yZXYueG1sUEsFBgAAAAAEAAQA+QAAAJMDAAAAAA==&#10;" strokeweight=".3pt">
                        <v:stroke endcap="round"/>
                      </v:line>
                      <v:line id="Line 190" o:spid="_x0000_s1337" style="position:absolute;visibility:visible;mso-wrap-style:square" from="34639,14179" to="34645,14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sM3cIAAADcAAAADwAAAGRycy9kb3ducmV2LnhtbERPTWvCQBC9F/wPywi91Y0WikZXEUul&#10;5KbRg7cxOybB7GzMrjHtr3cFwds83ufMFp2pREuNKy0rGA4iEMSZ1SXnCnbpz8cYhPPIGivLpOCP&#10;HCzmvbcZxtreeEPt1ucihLCLUUHhfR1L6bKCDLqBrYkDd7KNQR9gk0vd4C2Em0qOouhLGiw5NBRY&#10;06qg7Ly9GgVUp0efDEdtkhzS/T9/X8af64tS7/1uOQXhqfMv8dP9q8P8aAKPZ8IFcn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FsM3cIAAADcAAAADwAAAAAAAAAAAAAA&#10;AAChAgAAZHJzL2Rvd25yZXYueG1sUEsFBgAAAAAEAAQA+QAAAJADAAAAAA==&#10;" strokeweight=".3pt">
                        <v:stroke endcap="round"/>
                      </v:line>
                      <v:line id="Line 191" o:spid="_x0000_s1338" style="position:absolute;visibility:visible;mso-wrap-style:square" from="37452,14179" to="37458,14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gzncUAAADcAAAADwAAAGRycy9kb3ducmV2LnhtbESPQWvCQBCF74X+h2UKvdVNLIhEVxFL&#10;S8lNYw+9jdkxCWZnY3YbU3+9cyj0NsN78943y/XoWjVQHxrPBtJJAoq49LbhysCheH+ZgwoR2WLr&#10;mQz8UoD16vFhiZn1V97RsI+VkhAOGRqoY+wyrUNZk8Mw8R2xaCffO4yy9pW2PV4l3LV6miQz7bBh&#10;aaixo21N5Xn/4wxQVxxjnk6HPP8uvm78dpm/flyMeX4aNwtQkcb4b/67/rSCnwq+PCMT6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gzncUAAADcAAAADwAAAAAAAAAA&#10;AAAAAAChAgAAZHJzL2Rvd25yZXYueG1sUEsFBgAAAAAEAAQA+QAAAJMDAAAAAA==&#10;" strokeweight=".3pt">
                        <v:stroke endcap="round"/>
                      </v:line>
                      <v:line id="Line 192" o:spid="_x0000_s1339" style="position:absolute;visibility:visible;mso-wrap-style:square" from="43072,14179" to="43078,14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SWBsMAAADcAAAADwAAAGRycy9kb3ducmV2LnhtbERPTWvCQBC9C/6HZYTedBMLRdJspCgt&#10;kltNe+htzI5JaHY2ZtcY/fXdguBtHu9z0vVoWjFQ7xrLCuJFBIK4tLrhSsFX8T5fgXAeWWNrmRRc&#10;ycE6m05STLS98CcNe1+JEMIuQQW1910ipStrMugWtiMO3NH2Bn2AfSV1j5cQblq5jKIXabDh0FBj&#10;R5uayt/92Sigrjj4PF4Oef5TfN94e1o9f5yUepqNb68gPI3+Ib67dzrMj2P4fyZcIL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0lgbDAAAA3AAAAA8AAAAAAAAAAAAA&#10;AAAAoQIAAGRycy9kb3ducmV2LnhtbFBLBQYAAAAABAAEAPkAAACRAwAAAAA=&#10;" strokeweight=".3pt">
                        <v:stroke endcap="round"/>
                      </v:line>
                      <v:line id="Line 193" o:spid="_x0000_s1340" style="position:absolute;visibility:visible;mso-wrap-style:square" from="45878,14179" to="45885,14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YIccMAAADcAAAADwAAAGRycy9kb3ducmV2LnhtbERPTWvCQBC9F/oflil4q5tEEEndBGlR&#10;Sm6a9tDbmB2TYHY2Zrcx+uu7hUJv83ifs84n04mRBtdaVhDPIxDEldUt1wo+yu3zCoTzyBo7y6Tg&#10;Rg7y7PFhjam2V97TePC1CCHsUlTQeN+nUrqqIYNubnviwJ3sYNAHONRSD3gN4aaTSRQtpcGWQ0OD&#10;Pb02VJ0P30YB9eXRF3EyFsVX+Xnnt8tqsbsoNXuaNi8gPE3+X/znftdhfpzA7zPhApn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smCHHDAAAA3AAAAA8AAAAAAAAAAAAA&#10;AAAAoQIAAGRycy9kb3ducmV2LnhtbFBLBQYAAAAABAAEAPkAAACRAwAAAAA=&#10;" strokeweight=".3pt">
                        <v:stroke endcap="round"/>
                      </v:line>
                      <v:line id="Line 194" o:spid="_x0000_s1341" style="position:absolute;visibility:visible;mso-wrap-style:square" from="48691,14179" to="48698,14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qt6sIAAADcAAAADwAAAGRycy9kb3ducmV2LnhtbERPTWvCQBC9F/wPywjezCYKIqmrlJaK&#10;5Kaxh96m2WkSmp2N2TVGf70rCL3N433OajOYRvTUudqygiSKQRAXVtdcKjjmn9MlCOeRNTaWScGV&#10;HGzWo5cVptpeeE/9wZcihLBLUUHlfZtK6YqKDLrItsSB+7WdQR9gV0rd4SWEm0bO4nghDdYcGips&#10;6b2i4u9wNgqozX98lsz6LPvOv278cVrOtyelJuPh7RWEp8H/i5/unQ7zkzk8ngkX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Gqt6sIAAADcAAAADwAAAAAAAAAAAAAA&#10;AAChAgAAZHJzL2Rvd25yZXYueG1sUEsFBgAAAAAEAAQA+QAAAJADAAAAAA==&#10;" strokeweight=".3pt">
                        <v:stroke endcap="round"/>
                      </v:line>
                      <v:line id="Line 195" o:spid="_x0000_s1342" style="position:absolute;visibility:visible;mso-wrap-style:square" from="12160,14014" to="12166,14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M1nsMAAADcAAAADwAAAGRycy9kb3ducmV2LnhtbERPTWvCQBC9F/wPywje6iZWikRXkZYW&#10;yU3THryN2TEJZmdjdhujv94VCt7m8T5nsepNLTpqXWVZQTyOQBDnVldcKPjJvl5nIJxH1lhbJgVX&#10;crBaDl4WmGh74S11O1+IEMIuQQWl900ipctLMujGtiEO3NG2Bn2AbSF1i5cQbmo5iaJ3abDi0FBi&#10;Qx8l5afdn1FATXbwaTzp0nSf/d748zx7+z4rNRr26zkIT71/iv/dGx3mx1N4PBMukM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uDNZ7DAAAA3AAAAA8AAAAAAAAAAAAA&#10;AAAAoQIAAGRycy9kb3ducmV2LnhtbFBLBQYAAAAABAAEAPkAAACRAwAAAAA=&#10;" strokeweight=".3pt">
                        <v:stroke endcap="round"/>
                      </v:line>
                      <v:rect id="Rectangle 196" o:spid="_x0000_s1343" style="position:absolute;left:11766;top:14833;width:299;height:10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WKq74A&#10;AADcAAAADwAAAGRycy9kb3ducmV2LnhtbERP24rCMBB9X/Afwgi+ranCLlKNIoKgiy9WP2BophdM&#10;JiWJtv69EYR9m8O5zmozWCMe5EPrWMFsmoEgLp1uuVZwvey/FyBCRNZoHJOCJwXYrEdfK8y16/lM&#10;jyLWIoVwyFFBE2OXSxnKhiyGqeuIE1c5bzEm6GupPfYp3Bo5z7JfabHl1NBgR7uGyltxtwrkpdj3&#10;i8L4zP3Nq5M5Hs4VOaUm42G7BBFpiP/ij/ug0/zZD7yfSRfI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21iqu+AAAA3AAAAA8AAAAAAAAAAAAAAAAAmAIAAGRycy9kb3ducmV2&#10;LnhtbFBLBQYAAAAABAAEAPUAAACDAwAAAAA=&#10;" filled="f" stroked="f">
                        <v:textbox style="mso-fit-shape-to-text:t" inset="0,0,0,0">
                          <w:txbxContent>
                            <w:p w:rsidR="00BB13C3" w:rsidRDefault="00BB13C3" w:rsidP="00BB13C3">
                              <w:r>
                                <w:rPr>
                                  <w:rFonts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197" o:spid="_x0000_s1344" style="position:absolute;left:12084;top:14833;width:495;height:10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cU3L4A&#10;AADcAAAADwAAAGRycy9kb3ducmV2LnhtbERPy6rCMBDdC/5DGOHuNNWFSDWKCIJX7sbqBwzN9IHJ&#10;pCTR9v69EQR3czjP2ewGa8STfGgdK5jPMhDEpdMt1wpu1+N0BSJEZI3GMSn4pwC77Xi0wVy7ni/0&#10;LGItUgiHHBU0MXa5lKFsyGKYuY44cZXzFmOCvpbaY5/CrZGLLFtKiy2nhgY7OjRU3ouHVSCvxbFf&#10;FcZn7ryo/szv6VKRU+pnMuzXICIN8Sv+uE86zZ8v4f1MukB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1nFNy+AAAA3AAAAA8AAAAAAAAAAAAAAAAAmAIAAGRycy9kb3ducmV2&#10;LnhtbFBLBQYAAAAABAAEAPUAAACDAwAAAAA=&#10;" filled="f" stroked="f">
                        <v:textbox style="mso-fit-shape-to-text:t" inset="0,0,0,0">
                          <w:txbxContent>
                            <w:p w:rsidR="00BB13C3" w:rsidRDefault="00BB13C3" w:rsidP="00BB13C3">
                              <w:r>
                                <w:rPr>
                                  <w:rFonts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line id="Line 198" o:spid="_x0000_s1345" style="position:absolute;visibility:visible;mso-wrap-style:square" from="26212,14014" to="26219,14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Gr6cMAAADcAAAADwAAAGRycy9kb3ducmV2LnhtbERPTWvCQBC9F/wPywje6iYWrERXkZYW&#10;yU3THryN2TEJZmdjdhujv94VCt7m8T5nsepNLTpqXWVZQTyOQBDnVldcKPjJvl5nIJxH1lhbJgVX&#10;crBaDl4WmGh74S11O1+IEMIuQQWl900ipctLMujGtiEO3NG2Bn2AbSF1i5cQbmo5iaKpNFhxaCix&#10;oY+S8tPuzyigJjv4NJ50abrPfm/8eZ69fZ+VGg379RyEp94/xf/ujQ7z43d4PBMukM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Rq+nDAAAA3AAAAA8AAAAAAAAAAAAA&#10;AAAAoQIAAGRycy9kb3ducmV2LnhtbFBLBQYAAAAABAAEAPkAAACRAwAAAAA=&#10;" strokeweight=".3pt">
                        <v:stroke endcap="round"/>
                      </v:line>
                      <v:line id="Line 199" o:spid="_x0000_s1346" style="position:absolute;visibility:visible;mso-wrap-style:square" from="40259,14014" to="40265,14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4/m8UAAADcAAAADwAAAGRycy9kb3ducmV2LnhtbESPQWvCQBCF74X+h2UKvdVNLIhEVxFL&#10;S8lNYw+9jdkxCWZnY3YbU3+9cyj0NsN78943y/XoWjVQHxrPBtJJAoq49LbhysCheH+ZgwoR2WLr&#10;mQz8UoD16vFhiZn1V97RsI+VkhAOGRqoY+wyrUNZk8Mw8R2xaCffO4yy9pW2PV4l3LV6miQz7bBh&#10;aaixo21N5Xn/4wxQVxxjnk6HPP8uvm78dpm/flyMeX4aNwtQkcb4b/67/rSCnwqtPCMT6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s4/m8UAAADcAAAADwAAAAAAAAAA&#10;AAAAAAChAgAAZHJzL2Rvd25yZXYueG1sUEsFBgAAAAAEAAQA+QAAAJMDAAAAAA==&#10;" strokeweight=".3pt">
                        <v:stroke endcap="round"/>
                      </v:line>
                      <v:rect id="Rectangle 200" o:spid="_x0000_s1347" style="position:absolute;left:40017;top:14833;width:496;height:10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iArr8A&#10;AADcAAAADwAAAGRycy9kb3ducmV2LnhtbERPzYrCMBC+L/gOYQRva6qHxa1GEUHQxYvVBxia6Q8m&#10;k5JEW9/eCMLe5uP7ndVmsEY8yIfWsYLZNANBXDrdcq3getl/L0CEiKzROCYFTwqwWY++Vphr1/OZ&#10;HkWsRQrhkKOCJsYulzKUDVkMU9cRJ65y3mJM0NdSe+xTuDVynmU/0mLLqaHBjnYNlbfibhXIS7Hv&#10;F4XxmfubVydzPJwrckpNxsN2CSLSEP/FH/dBp/mzX3g/ky6Q6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8+ICuvwAAANwAAAAPAAAAAAAAAAAAAAAAAJgCAABkcnMvZG93bnJl&#10;di54bWxQSwUGAAAAAAQABAD1AAAAhAMAAAAA&#10;" filled="f" stroked="f">
                        <v:textbox style="mso-fit-shape-to-text:t" inset="0,0,0,0">
                          <w:txbxContent>
                            <w:p w:rsidR="00BB13C3" w:rsidRDefault="00BB13C3" w:rsidP="00BB13C3">
                              <w:r>
                                <w:rPr>
                                  <w:rFonts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line id="Line 201" o:spid="_x0000_s1348" style="position:absolute;flip:y;visibility:visible;mso-wrap-style:square" from="26212,2387" to="26219,26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lRHccAAADcAAAADwAAAGRycy9kb3ducmV2LnhtbESPQWvCQBCF74X+h2UKvZS6MYdio6uU&#10;glKpUmorXofsmE2bnQ3Z1cR/7xwKvc3w3rz3zWwx+EadqYt1YAPjUQaKuAy25srA99fycQIqJmSL&#10;TWAycKEIi/ntzQwLG3r+pPMuVUpCOBZowKXUFlrH0pHHOAotsWjH0HlMsnaVth32Eu4bnWfZk/ZY&#10;szQ4bOnVUfm7O3kD+4+fNe2X73W1cvlDf5xsD5vh2Zj7u+FlCirRkP7Nf9dvVvBzwZdnZAI9v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eVEdxwAAANwAAAAPAAAAAAAA&#10;AAAAAAAAAKECAABkcnMvZG93bnJldi54bWxQSwUGAAAAAAQABAD5AAAAlQMAAAAA&#10;" strokeweight=".3pt">
                        <v:stroke endcap="round"/>
                      </v:line>
                      <v:rect id="Rectangle 202" o:spid="_x0000_s1349" style="position:absolute;left:25869;top:673;width:2534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IVsc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B/04f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CFbHBAAAA3AAAAA8AAAAAAAAAAAAAAAAAmAIAAGRycy9kb3du&#10;cmV2LnhtbFBLBQYAAAAABAAEAPUAAACGAwAAAAA=&#10;" filled="f" stroked="f">
                        <v:textbox inset="0,0,0,0">
                          <w:txbxContent>
                            <w:p w:rsidR="00BB13C3" w:rsidRPr="009865FD" w:rsidRDefault="00BB13C3" w:rsidP="00BB13C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9865FD">
                                <w:rPr>
                                  <w:rFonts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g(</w:t>
                              </w:r>
                              <w:proofErr w:type="gramEnd"/>
                              <w:r w:rsidRPr="009865FD">
                                <w:rPr>
                                  <w:rFonts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x)</w:t>
                              </w:r>
                            </w:p>
                          </w:txbxContent>
                        </v:textbox>
                      </v:rect>
                      <v:line id="Line 203" o:spid="_x0000_s1350" style="position:absolute;flip:x;visibility:visible;mso-wrap-style:square" from="25984,2387" to="26212,2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9dG8cAAADcAAAADwAAAGRycy9kb3ducmV2LnhtbESPQWvCQBCF74X+h2UKvZS6MYdio6uU&#10;glKpUmorXofsmE2bnQ3Z1cR/7xwKvc3w3rz3zWwx+EadqYt1YAPjUQaKuAy25srA99fycQIqJmSL&#10;TWAycKEIi/ntzQwLG3r+pPMuVUpCOBZowKXUFlrH0pHHOAotsWjH0HlMsnaVth32Eu4bnWfZk/ZY&#10;szQ4bOnVUfm7O3kD+4+fNe2X73W1cvlDf5xsD5vh2Zj7u+FlCirRkP7Nf9dvVvBzoZVnZAI9v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D10bxwAAANwAAAAPAAAAAAAA&#10;AAAAAAAAAKECAABkcnMvZG93bnJldi54bWxQSwUGAAAAAAQABAD5AAAAlQMAAAAA&#10;" strokeweight=".3pt">
                        <v:stroke endcap="round"/>
                      </v:line>
                      <v:line id="Line 204" o:spid="_x0000_s1351" style="position:absolute;visibility:visible;mso-wrap-style:square" from="26212,2387" to="26435,2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wFnsIAAADcAAAADwAAAGRycy9kb3ducmV2LnhtbERPTWvCQBC9C/6HZYTedKMVCdFVRLGU&#10;3GrqwduYHZNgdjZmtzH113cPQo+P973a9KYWHbWusqxgOolAEOdWV1wo+M4O4xiE88gaa8uk4Jcc&#10;bNbDwQoTbR/8Rd3RFyKEsEtQQel9k0jp8pIMuoltiAN3ta1BH2BbSN3iI4SbWs6iaCENVhwaSmxo&#10;V1J+O/4YBdRkF59OZ12anrPTk/f3+P3jrtTbqN8uQXjq/b/45f7UCuZxmB/OhCM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dwFnsIAAADcAAAADwAAAAAAAAAAAAAA&#10;AAChAgAAZHJzL2Rvd25yZXYueG1sUEsFBgAAAAAEAAQA+QAAAJADAAAAAA==&#10;" strokeweight=".3pt">
                        <v:stroke endcap="round"/>
                      </v:line>
                      <v:line id="Line 205" o:spid="_x0000_s1352" style="position:absolute;flip:x y;visibility:visible;mso-wrap-style:square" from="25984,25863" to="26212,26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f5a8YAAADcAAAADwAAAGRycy9kb3ducmV2LnhtbESPT2vCQBTE70K/w/IK3nSj1CLRVWyh&#10;VPAgxj+Q2yP7TILZtyG7jdFP7woFj8PM/IaZLztTiZYaV1pWMBpGIIgzq0vOFRz2P4MpCOeRNVaW&#10;ScGNHCwXb705xtpeeUdt4nMRIOxiVFB4X8dSuqwgg25oa+LgnW1j0AfZ5FI3eA1wU8lxFH1KgyWH&#10;hQJr+i4ouyR/RsE9yb4m7e142p4c/6ZJuks3406p/nu3moHw1PlX+L+91go+piN4nglHQC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n+WvGAAAA3AAAAA8AAAAAAAAA&#10;AAAAAAAAoQIAAGRycy9kb3ducmV2LnhtbFBLBQYAAAAABAAEAPkAAACUAwAAAAA=&#10;" strokeweight=".3pt">
                        <v:stroke endcap="round"/>
                      </v:line>
                      <v:line id="Line 206" o:spid="_x0000_s1353" style="position:absolute;flip:y;visibility:visible;mso-wrap-style:square" from="26212,25863" to="26435,26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+WT8cAAADcAAAADwAAAGRycy9kb3ducmV2LnhtbESP3WrCQBSE7wt9h+UUvCl1YyglTV1F&#10;BEVppdQfenvIHrPR7NmQXU369t1CwcthZr5hxtPe1uJKra8cKxgNExDEhdMVlwr2u8VTBsIHZI21&#10;Y1LwQx6mk/u7MebadfxF120oRYSwz1GBCaHJpfSFIYt+6Bri6B1dazFE2ZZSt9hFuK1lmiQv0mLF&#10;ccFgQ3NDxXl7sQoOn6c1HRbvVbk06WN3zDbfH/2rUoOHfvYGIlAfbuH/9koreM5S+DsTj4Cc/A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475ZPxwAAANwAAAAPAAAAAAAA&#10;AAAAAAAAAKECAABkcnMvZG93bnJldi54bWxQSwUGAAAAAAQABAD5AAAAlQMAAAAA&#10;" strokeweight=".3pt">
                        <v:stroke endcap="round"/>
                      </v:line>
                      <v:line id="Line 207" o:spid="_x0000_s1354" style="position:absolute;flip:x;visibility:visible;mso-wrap-style:square" from="26041,24276" to="26384,24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Mz1McAAADcAAAADwAAAGRycy9kb3ducmV2LnhtbESPQWvCQBSE74X+h+UVvIhuaouk0VWK&#10;YKmolGrF6yP7zKbNvg3ZrYn/3i0IPQ4z8w0znXe2EmdqfOlYweMwAUGcO11yoeBrvxykIHxA1lg5&#10;JgUX8jCf3d9NMdOu5U8670IhIoR9hgpMCHUmpc8NWfRDVxNH7+QaiyHKppC6wTbCbSVHSTKWFkuO&#10;CwZrWhjKf3a/VsHh43tFh+W6LN7MqN+e0u1x070o1XvoXicgAnXhP3xrv2sFz+kT/J2JR0DO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ozPUxwAAANwAAAAPAAAAAAAA&#10;AAAAAAAAAKECAABkcnMvZG93bnJldi54bWxQSwUGAAAAAAQABAD5AAAAlQMAAAAA&#10;" strokeweight=".3pt">
                        <v:stroke endcap="round"/>
                      </v:line>
                      <v:line id="Line 208" o:spid="_x0000_s1355" style="position:absolute;flip:x;visibility:visible;mso-wrap-style:square" from="26041,23571" to="26384,23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qroMYAAADcAAAADwAAAGRycy9kb3ducmV2LnhtbESPQWvCQBSE74X+h+UVvBTdKFLS1FWK&#10;oChWpFrp9ZF9ZtNm34bsauK/dwsFj8PMfMNMZp2txIUaXzpWMBwkIIhzp0suFHwdFv0UhA/IGivH&#10;pOBKHmbTx4cJZtq1/EmXfShEhLDPUIEJoc6k9Lkhi37gauLonVxjMUTZFFI32Ea4reQoSV6kxZLj&#10;gsGa5oby3/3ZKjjuftZ0XGzKYmlGz+0p3X5/dK9K9Z669zcQgbpwD/+3V1rBOB3D35l4BOT0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hKq6DGAAAA3AAAAA8AAAAAAAAA&#10;AAAAAAAAoQIAAGRycy9kb3ducmV2LnhtbFBLBQYAAAAABAAEAPkAAACUAwAAAAA=&#10;" strokeweight=".3pt">
                        <v:stroke endcap="round"/>
                      </v:line>
                      <v:line id="Line 209" o:spid="_x0000_s1356" style="position:absolute;flip:x;visibility:visible;mso-wrap-style:square" from="26041,22860" to="26384,22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YOO8cAAADcAAAADwAAAGRycy9kb3ducmV2LnhtbESPQWvCQBSE74X+h+UVvIhuKq2k0VWK&#10;YKmolGrF6yP7zKbNvg3ZrYn/3i0IPQ4z8w0znXe2EmdqfOlYweMwAUGcO11yoeBrvxykIHxA1lg5&#10;JgUX8jCf3d9NMdOu5U8670IhIoR9hgpMCHUmpc8NWfRDVxNH7+QaiyHKppC6wTbCbSVHSTKWFkuO&#10;CwZrWhjKf3a/VsHh43tFh+W6LN7MqN+e0u1x070o1XvoXicgAnXhP3xrv2sFT+kz/J2JR0DO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Bg47xwAAANwAAAAPAAAAAAAA&#10;AAAAAAAAAKECAABkcnMvZG93bnJldi54bWxQSwUGAAAAAAQABAD5AAAAlQMAAAAA&#10;" strokeweight=".3pt">
                        <v:stroke endcap="round"/>
                      </v:line>
                      <v:line id="Line 210" o:spid="_x0000_s1357" style="position:absolute;flip:x;visibility:visible;mso-wrap-style:square" from="26041,22148" to="26384,22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SQTMYAAADcAAAADwAAAGRycy9kb3ducmV2LnhtbESPQWvCQBSE74X+h+UVvBTdKEXS1FWK&#10;oFisSLXS6yP7zKbNvg3Z1cR/7woFj8PMfMNMZp2txJkaXzpWMBwkIIhzp0suFHzvF/0UhA/IGivH&#10;pOBCHmbTx4cJZtq1/EXnXShEhLDPUIEJoc6k9Lkhi37gauLoHV1jMUTZFFI32Ea4reQoScbSYslx&#10;wWBNc0P53+5kFRy2vx90WKzLYmlGz+0x3fx8dq9K9Z669zcQgbpwD/+3V1rBSzqG25l4BOT0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fUkEzGAAAA3AAAAA8AAAAAAAAA&#10;AAAAAAAAoQIAAGRycy9kb3ducmV2LnhtbFBLBQYAAAAABAAEAPkAAACUAwAAAAA=&#10;" strokeweight=".3pt">
                        <v:stroke endcap="round"/>
                      </v:line>
                      <v:line id="Line 211" o:spid="_x0000_s1358" style="position:absolute;flip:x;visibility:visible;mso-wrap-style:square" from="26041,20732" to="26384,20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g118cAAADcAAAADwAAAGRycy9kb3ducmV2LnhtbESPQWvCQBSE74X+h+UVvIhuKqWm0VWK&#10;YKmolGrF6yP7zKbNvg3ZrYn/3i0IPQ4z8w0znXe2EmdqfOlYweMwAUGcO11yoeBrvxykIHxA1lg5&#10;JgUX8jCf3d9NMdOu5U8670IhIoR9hgpMCHUmpc8NWfRDVxNH7+QaiyHKppC6wTbCbSVHSfIsLZYc&#10;FwzWtDCU/+x+rYLDx/eKDst1WbyZUb89pdvjpntRqvfQvU5ABOrCf/jWftcKntIx/J2JR0DO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mDXXxwAAANwAAAAPAAAAAAAA&#10;AAAAAAAAAKECAABkcnMvZG93bnJldi54bWxQSwUGAAAAAAQABAD5AAAAlQMAAAAA&#10;" strokeweight=".3pt">
                        <v:stroke endcap="round"/>
                      </v:line>
                      <v:line id="Line 212" o:spid="_x0000_s1359" style="position:absolute;flip:x;visibility:visible;mso-wrap-style:square" from="26041,20021" to="26384,20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ehpcQAAADcAAAADwAAAGRycy9kb3ducmV2LnhtbERPXWvCMBR9F/wP4Qp7kZlOhtRqFBk4&#10;NjYRu8leL821qTY3pcls9++XB8HHw/lerntbiyu1vnKs4GmSgCAunK64VPD9tX1MQfiArLF2TAr+&#10;yMN6NRwsMdOu4wNd81CKGMI+QwUmhCaT0heGLPqJa4gjd3KtxRBhW0rdYhfDbS2nSTKTFiuODQYb&#10;ejFUXPJfq+C4P7/TcftRla9mOu5O6e7ns58r9TDqNwsQgfpwF9/cb1rBcxrXxj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B6GlxAAAANwAAAAPAAAAAAAAAAAA&#10;AAAAAKECAABkcnMvZG93bnJldi54bWxQSwUGAAAAAAQABAD5AAAAkgMAAAAA&#10;" strokeweight=".3pt">
                        <v:stroke endcap="round"/>
                      </v:line>
                      <v:line id="Line 213" o:spid="_x0000_s1360" style="position:absolute;flip:x;visibility:visible;mso-wrap-style:square" from="26041,19316" to="26384,19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sEPscAAADcAAAADwAAAGRycy9kb3ducmV2LnhtbESP3WrCQBSE7wu+w3KE3pS6qYjE1FVK&#10;wVKxUuoPvT1kj9lo9mzIria+vVsQejnMzDfMdN7ZSlyo8aVjBS+DBARx7nTJhYLddvGcgvABWWPl&#10;mBRcycN81nuYYqZdyz902YRCRAj7DBWYEOpMSp8bsugHriaO3sE1FkOUTSF1g22E20oOk2QsLZYc&#10;FwzW9G4oP23OVsH++7ik/WJVFh9m+NQe0vXvVzdR6rHfvb2CCNSF//C9/akVjNIJ/J2JR0DOb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2SwQ+xwAAANwAAAAPAAAAAAAA&#10;AAAAAAAAAKECAABkcnMvZG93bnJldi54bWxQSwUGAAAAAAQABAD5AAAAlQMAAAAA&#10;" strokeweight=".3pt">
                        <v:stroke endcap="round"/>
                      </v:line>
                      <v:line id="Line 214" o:spid="_x0000_s1361" style="position:absolute;flip:x;visibility:visible;mso-wrap-style:square" from="26041,18605" to="26384,18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g7fsQAAADcAAAADwAAAGRycy9kb3ducmV2LnhtbERPW2vCMBR+F/wP4Qx8EU1XhmhnlDGo&#10;OLYx5gVfD82xqWtOShNt9++XB2GPH999ue5tLW7U+sqxgsdpAoK4cLriUsFhn0/mIHxA1lg7JgW/&#10;5GG9Gg6WmGnX8TfddqEUMYR9hgpMCE0mpS8MWfRT1xBH7uxaiyHCtpS6xS6G21qmSTKTFiuODQYb&#10;ejVU/OyuVsHx6/JGx/y9KjcmHXfn+efpo18oNXroX55BBOrDv/ju3moFT4s4P56JR0C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qDt+xAAAANwAAAAPAAAAAAAAAAAA&#10;AAAAAKECAABkcnMvZG93bnJldi54bWxQSwUGAAAAAAQABAD5AAAAkgMAAAAA&#10;" strokeweight=".3pt">
                        <v:stroke endcap="round"/>
                      </v:line>
                      <v:line id="Line 215" o:spid="_x0000_s1362" style="position:absolute;flip:x;visibility:visible;mso-wrap-style:square" from="26041,17189" to="26384,17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Se5cYAAADcAAAADwAAAGRycy9kb3ducmV2LnhtbESPQWsCMRSE74L/ITzBi9SsUoquRimC&#10;YqlFtJVeH5vnZu3mZdmk7vrvjVDocZiZb5j5srWluFLtC8cKRsMEBHHmdMG5gq/P9dMEhA/IGkvH&#10;pOBGHpaLbmeOqXYNH+h6DLmIEPYpKjAhVKmUPjNk0Q9dRRy9s6sthijrXOoamwi3pRwnyYu0WHBc&#10;MFjRylD2c/y1Ck77yxud1u9FvjHjQXOefHzv2qlS/V77OgMRqA3/4b/2Vit4no7gcSYeAbm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3knuXGAAAA3AAAAA8AAAAAAAAA&#10;AAAAAAAAoQIAAGRycy9kb3ducmV2LnhtbFBLBQYAAAAABAAEAPkAAACUAwAAAAA=&#10;" strokeweight=".3pt">
                        <v:stroke endcap="round"/>
                      </v:line>
                      <v:line id="Line 216" o:spid="_x0000_s1363" style="position:absolute;flip:x;visibility:visible;mso-wrap-style:square" from="26041,16478" to="26384,16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YAkscAAADcAAAADwAAAGRycy9kb3ducmV2LnhtbESP3WrCQBSE7wu+w3IEb0rdGEQ0dZVS&#10;UCxWSv2ht4fsMZs2ezZktya+vVsQejnMzDfMfNnZSlyo8aVjBaNhAoI4d7rkQsHxsHqagvABWWPl&#10;mBRcycNy0XuYY6Zdy5902YdCRAj7DBWYEOpMSp8bsuiHriaO3tk1FkOUTSF1g22E20qmSTKRFkuO&#10;CwZrejWU/+x/rYLTx/cbnVbbslib9LE9T3df791MqUG/e3kGEagL/+F7e6MVjGcp/J2JR0Aub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NgCSxwAAANwAAAAPAAAAAAAA&#10;AAAAAAAAAKECAABkcnMvZG93bnJldi54bWxQSwUGAAAAAAQABAD5AAAAlQMAAAAA&#10;" strokeweight=".3pt">
                        <v:stroke endcap="round"/>
                      </v:line>
                      <v:line id="Line 217" o:spid="_x0000_s1364" style="position:absolute;flip:x;visibility:visible;mso-wrap-style:square" from="26041,15773" to="26384,15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qlCccAAADcAAAADwAAAGRycy9kb3ducmV2LnhtbESP3WoCMRSE7wt9h3AK3hTN1oroapQi&#10;WFpsEf/w9rA5blY3J8smdde3b4RCL4eZ+YaZzltbiivVvnCs4KWXgCDOnC44V7DfLbsjED4gaywd&#10;k4IbeZjPHh+mmGrX8Iau25CLCGGfogITQpVK6TNDFn3PVcTRO7naYoiyzqWusYlwW8p+kgylxYLj&#10;gsGKFoayy/bHKjisz590WK6K/N30n5vT6Pv41Y6V6jy1bxMQgdrwH/5rf2gFg/Er3M/EIyB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eqUJxwAAANwAAAAPAAAAAAAA&#10;AAAAAAAAAKECAABkcnMvZG93bnJldi54bWxQSwUGAAAAAAQABAD5AAAAlQMAAAAA&#10;" strokeweight=".3pt">
                        <v:stroke endcap="round"/>
                      </v:line>
                      <v:line id="Line 218" o:spid="_x0000_s1365" style="position:absolute;flip:x;visibility:visible;mso-wrap-style:square" from="26041,15062" to="26384,150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M9fcYAAADcAAAADwAAAGRycy9kb3ducmV2LnhtbESPQWsCMRSE7wX/Q3hCL6VmFRFdjSKC&#10;xVKl1FZ6fWyem9XNy7KJ7vbfN4LgcZiZb5jZorWluFLtC8cK+r0EBHHmdMG5gp/v9esYhA/IGkvH&#10;pOCPPCzmnacZpto1/EXXfchFhLBPUYEJoUql9Jkhi77nKuLoHV1tMURZ51LX2ES4LeUgSUbSYsFx&#10;wWBFK0PZeX+xCg6fp3c6rD+K/M0MXprjePe7bSdKPXfb5RREoDY8wvf2RisYToZwOxOPgJz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2TPX3GAAAA3AAAAA8AAAAAAAAA&#10;AAAAAAAAoQIAAGRycy9kb3ducmV2LnhtbFBLBQYAAAAABAAEAPkAAACUAwAAAAA=&#10;" strokeweight=".3pt">
                        <v:stroke endcap="round"/>
                      </v:line>
                      <v:line id="Line 219" o:spid="_x0000_s1366" style="position:absolute;flip:x;visibility:visible;mso-wrap-style:square" from="26041,13639" to="26384,13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+Y5scAAADcAAAADwAAAGRycy9kb3ducmV2LnhtbESP3WoCMRSE7wt9h3AK3hTNVqroapQi&#10;WFpsEf/w9rA5blY3J8smdde3b4RCL4eZ+YaZzltbiivVvnCs4KWXgCDOnC44V7DfLbsjED4gaywd&#10;k4IbeZjPHh+mmGrX8Iau25CLCGGfogITQpVK6TNDFn3PVcTRO7naYoiyzqWusYlwW8p+kgylxYLj&#10;gsGKFoayy/bHKjisz590WK6K/N30n5vT6Pv41Y6V6jy1bxMQgdrwH/5rf2gFr+MB3M/EIyB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35jmxwAAANwAAAAPAAAAAAAA&#10;AAAAAAAAAKECAABkcnMvZG93bnJldi54bWxQSwUGAAAAAAQABAD5AAAAlQMAAAAA&#10;" strokeweight=".3pt">
                        <v:stroke endcap="round"/>
                      </v:line>
                      <v:line id="Line 220" o:spid="_x0000_s1367" style="position:absolute;flip:x;visibility:visible;mso-wrap-style:square" from="26041,12934" to="26384,12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0GkcYAAADcAAAADwAAAGRycy9kb3ducmV2LnhtbESPQWsCMRSE74L/ITyhF6lZRURXoxTB&#10;UlEptZVeH5vnZu3mZdmk7vrvm4LgcZiZb5jFqrWluFLtC8cKhoMEBHHmdMG5gq/PzfMUhA/IGkvH&#10;pOBGHlbLbmeBqXYNf9D1GHIRIexTVGBCqFIpfWbIoh+4ijh6Z1dbDFHWudQ1NhFuSzlKkom0WHBc&#10;MFjR2lD2c/y1Ck7vly2dNrsifzWjfnOeHr737Uypp177MgcRqA2P8L39phWMZxP4PxOP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INBpHGAAAA3AAAAA8AAAAAAAAA&#10;AAAAAAAAoQIAAGRycy9kb3ducmV2LnhtbFBLBQYAAAAABAAEAPkAAACUAwAAAAA=&#10;" strokeweight=".3pt">
                        <v:stroke endcap="round"/>
                      </v:line>
                      <v:line id="Line 221" o:spid="_x0000_s1368" style="position:absolute;flip:x;visibility:visible;mso-wrap-style:square" from="26041,12223" to="26384,12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aDl8UAAADdAAAADwAAAGRycy9kb3ducmV2LnhtbERP32vCMBB+H+x/CDfwZWhaEXGdUWTg&#10;UJzIdLLXozmbzuZSmmi7/34ZCL7dx/fzpvPOVuJKjS8dK0gHCQji3OmSCwVfh2V/AsIHZI2VY1Lw&#10;Sx7ms8eHKWbatfxJ130oRAxhn6ECE0KdSelzQxb9wNXEkTu5xmKIsCmkbrCN4baSwyQZS4slxwaD&#10;Nb0Zys/7i1Vw3P2s6bjclMW7GT63p8n2+6N7Uar31C1eQQTqwl18c690nJ+OUvj/Jp4gZ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6aDl8UAAADdAAAADwAAAAAAAAAA&#10;AAAAAAChAgAAZHJzL2Rvd25yZXYueG1sUEsFBgAAAAAEAAQA+QAAAJMDAAAAAA==&#10;" strokeweight=".3pt">
                        <v:stroke endcap="round"/>
                      </v:line>
                      <v:line id="Line 222" o:spid="_x0000_s1369" style="position:absolute;flip:x;visibility:visible;mso-wrap-style:square" from="26041,11518" to="26384,11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3Qd4MUAAADdAAAADwAAAGRycy9kb3ducmV2LnhtbERP32vCMBB+H+x/CDfwZWhqkeE6owxB&#10;UZzIdLLXozmbbs2lNNHW/94MBr7dx/fzJrPOVuJCjS8dKxgOEhDEudMlFwq+Dov+GIQPyBorx6Tg&#10;Sh5m08eHCWbatfxJl30oRAxhn6ECE0KdSelzQxb9wNXEkTu5xmKIsCmkbrCN4baSaZK8SIslxwaD&#10;Nc0N5b/7s1Vw3P2s6bjYlMXSpM/tabz9/uheleo9de9vIAJ14S7+d690nD8cpfD3TTxBT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3Qd4MUAAADdAAAADwAAAAAAAAAA&#10;AAAAAAChAgAAZHJzL2Rvd25yZXYueG1sUEsFBgAAAAAEAAQA+QAAAJMDAAAAAA==&#10;" strokeweight=".3pt">
                        <v:stroke endcap="round"/>
                      </v:line>
                      <v:line id="Line 223" o:spid="_x0000_s1370" style="position:absolute;flip:x;visibility:visible;mso-wrap-style:square" from="26041,10096" to="26384,101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i4e8UAAADdAAAADwAAAGRycy9kb3ducmV2LnhtbERP22oCMRB9F/yHMEJfSs16QexqFClY&#10;LG2RWsXXYTNuVjeTZZO6279vhIJvczjXmS9bW4or1b5wrGDQT0AQZ04XnCvYf6+fpiB8QNZYOiYF&#10;v+Rhueh25phq1/AXXXchFzGEfYoKTAhVKqXPDFn0fVcRR+7kaoshwjqXusYmhttSDpNkIi0WHBsM&#10;VvRiKLvsfqyCw/b8Rof1e5G/muFjc5p+Hj/aZ6Ueeu1qBiJQG+7if/dGx/mD8Qhu38QT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Di4e8UAAADdAAAADwAAAAAAAAAA&#10;AAAAAAChAgAAZHJzL2Rvd25yZXYueG1sUEsFBgAAAAAEAAQA+QAAAJMDAAAAAA==&#10;" strokeweight=".3pt">
                        <v:stroke endcap="round"/>
                      </v:line>
                      <v:line id="Line 224" o:spid="_x0000_s1371" style="position:absolute;flip:x;visibility:visible;mso-wrap-style:square" from="26041,9391" to="26384,9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EgD8UAAADdAAAADwAAAGRycy9kb3ducmV2LnhtbERP22oCMRB9F/yHMEJfRLOKFF2NIoKl&#10;pZVSL/g6bMbNtpvJsknd9e9NoeDbHM51FqvWluJKtS8cKxgNExDEmdMF5wqOh+1gCsIHZI2lY1Jw&#10;Iw+rZbezwFS7hr/oug+5iCHsU1RgQqhSKX1myKIfuoo4chdXWwwR1rnUNTYx3JZynCTP0mLBscFg&#10;RRtD2c/+1yo4fX6/0Wn7XuQvZtxvLtPd+aOdKfXUa9dzEIHa8BD/u191nD+aTODvm3iCX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9EgD8UAAADdAAAADwAAAAAAAAAA&#10;AAAAAAChAgAAZHJzL2Rvd25yZXYueG1sUEsFBgAAAAAEAAQA+QAAAJMDAAAAAA==&#10;" strokeweight=".3pt">
                        <v:stroke endcap="round"/>
                      </v:line>
                      <v:line id="Line 225" o:spid="_x0000_s1372" style="position:absolute;flip:x;visibility:visible;mso-wrap-style:square" from="26041,8680" to="26384,8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2FlMUAAADdAAAADwAAAGRycy9kb3ducmV2LnhtbERP32vCMBB+F/wfwgl7GTNVVFw1igwc&#10;jm3InOLr0ZxNtbmUJrPdf78IA9/u4/t582VrS3Gl2heOFQz6CQjizOmCcwX77/XTFIQPyBpLx6Tg&#10;lzwsF93OHFPtGv6i6y7kIoawT1GBCaFKpfSZIYu+7yriyJ1cbTFEWOdS19jEcFvKYZJMpMWCY4PB&#10;il4MZZfdj1Vw2J7f6LB+L/JXM3xsTtPP40f7rNRDr13NQARqw138797oOH8wGsPtm3iC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J2FlMUAAADdAAAADwAAAAAAAAAA&#10;AAAAAAChAgAAZHJzL2Rvd25yZXYueG1sUEsFBgAAAAAEAAQA+QAAAJMDAAAAAA==&#10;" strokeweight=".3pt">
                        <v:stroke endcap="round"/>
                      </v:line>
                      <v:line id="Line 226" o:spid="_x0000_s1373" style="position:absolute;flip:x;visibility:visible;mso-wrap-style:square" from="26041,7969" to="26384,7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8b48UAAADdAAAADwAAAGRycy9kb3ducmV2LnhtbERP32vCMBB+H/g/hBP2MmaqDHHVKGPg&#10;cOgQ3cTXozmbanMpTbT1vzeCsLf7+H7eZNbaUlyo9oVjBf1eAoI4c7rgXMHf7/x1BMIHZI2lY1Jw&#10;JQ+zaedpgql2DW/osg25iCHsU1RgQqhSKX1myKLvuYo4cgdXWwwR1rnUNTYx3JZykCRDabHg2GCw&#10;ok9D2Wl7tgp26+M37ebLIv8yg5fmMPrZr9p3pZ677ccYRKA2/Isf7oWO8/tvQ7h/E0+Q0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E8b48UAAADdAAAADwAAAAAAAAAA&#10;AAAAAAChAgAAZHJzL2Rvd25yZXYueG1sUEsFBgAAAAAEAAQA+QAAAJMDAAAAAA==&#10;" strokeweight=".3pt">
                        <v:stroke endcap="round"/>
                      </v:line>
                      <v:line id="Line 227" o:spid="_x0000_s1374" style="position:absolute;flip:x;visibility:visible;mso-wrap-style:square" from="26041,6553" to="26384,6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O+eMUAAADdAAAADwAAAGRycy9kb3ducmV2LnhtbERP32vCMBB+F/wfwgl7GTNVRF01igwc&#10;jm3InOLr0ZxNtbmUJrPdf78IA9/u4/t582VrS3Gl2heOFQz6CQjizOmCcwX77/XTFIQPyBpLx6Tg&#10;lzwsF93OHFPtGv6i6y7kIoawT1GBCaFKpfSZIYu+7yriyJ1cbTFEWOdS19jEcFvKYZKMpcWCY4PB&#10;il4MZZfdj1Vw2J7f6LB+L/JXM3xsTtPP40f7rNRDr13NQARqw138797oOH8wmsDtm3iC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wO+eMUAAADdAAAADwAAAAAAAAAA&#10;AAAAAAChAgAAZHJzL2Rvd25yZXYueG1sUEsFBgAAAAAEAAQA+QAAAJMDAAAAAA==&#10;" strokeweight=".3pt">
                        <v:stroke endcap="round"/>
                      </v:line>
                      <v:line id="Line 228" o:spid="_x0000_s1375" style="position:absolute;flip:x;visibility:visible;mso-wrap-style:square" from="26041,5842" to="26384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wqCsgAAADdAAAADwAAAGRycy9kb3ducmV2LnhtbESPT0vDQBDF74LfYRnBi7SbFpE27baI&#10;UFFaEfuHXofsNBvNzobs2qTfvnMQvM3w3rz3m/my97U6UxurwAZGwwwUcRFsxaWB/W41mICKCdli&#10;HZgMXCjCcnF7M8fcho6/6LxNpZIQjjkacCk1udaxcOQxDkNDLNoptB6TrG2pbYudhPtaj7PsSXus&#10;WBocNvTiqPjZ/noDh8/vdzqs1lX56sYP3Wnycdz0U2Pu7/rnGahEffo3/12/WcEfPQqufCMj6MUV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pwqCsgAAADdAAAADwAAAAAA&#10;AAAAAAAAAAChAgAAZHJzL2Rvd25yZXYueG1sUEsFBgAAAAAEAAQA+QAAAJYDAAAAAA==&#10;" strokeweight=".3pt">
                        <v:stroke endcap="round"/>
                      </v:line>
                      <v:line id="Line 229" o:spid="_x0000_s1376" style="position:absolute;flip:x;visibility:visible;mso-wrap-style:square" from="26041,5137" to="26384,5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CPkcUAAADdAAAADwAAAGRycy9kb3ducmV2LnhtbERP22rCQBB9L/Qflin0pehGETGpq0jB&#10;UrFS6gVfh+yYTc3Ohuxq0r/vFgTf5nCuM513thJXanzpWMGgn4Agzp0uuVCw3y17ExA+IGusHJOC&#10;X/Iwnz0+TDHTruVvum5DIWII+wwVmBDqTEqfG7Lo+64mjtzJNRZDhE0hdYNtDLeVHCbJWFosOTYY&#10;rOnNUH7eXqyCw9fPig7LdVm8m+FLe5psjp9dqtTzU7d4BRGoC3fxzf2h4/zBKIX/b+IJcv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dCPkcUAAADdAAAADwAAAAAAAAAA&#10;AAAAAAChAgAAZHJzL2Rvd25yZXYueG1sUEsFBgAAAAAEAAQA+QAAAJMDAAAAAA==&#10;" strokeweight=".3pt">
                        <v:stroke endcap="round"/>
                      </v:line>
                      <v:line id="Line 230" o:spid="_x0000_s1377" style="position:absolute;flip:x;visibility:visible;mso-wrap-style:square" from="26041,4425" to="26384,4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Ow0cgAAADdAAAADwAAAGRycy9kb3ducmV2LnhtbESPT0vDQBDF74LfYRnBi7SbFpQ27baI&#10;UFFaEfuHXofsNBvNzobs2qTfvnMQvM3w3rz3m/my97U6UxurwAZGwwwUcRFsxaWB/W41mICKCdli&#10;HZgMXCjCcnF7M8fcho6/6LxNpZIQjjkacCk1udaxcOQxDkNDLNoptB6TrG2pbYudhPtaj7PsSXus&#10;WBocNvTiqPjZ/noDh8/vdzqs1lX56sYP3Wnycdz0U2Pu7/rnGahEffo3/12/WcEfPQq/fCMj6MUV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4TOw0cgAAADdAAAADwAAAAAA&#10;AAAAAAAAAAChAgAAZHJzL2Rvd25yZXYueG1sUEsFBgAAAAAEAAQA+QAAAJYDAAAAAA==&#10;" strokeweight=".3pt">
                        <v:stroke endcap="round"/>
                      </v:line>
                      <v:line id="Line 231" o:spid="_x0000_s1378" style="position:absolute;flip:x;visibility:visible;mso-wrap-style:square" from="25869,24987" to="26549,24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8VSsUAAADdAAAADwAAAGRycy9kb3ducmV2LnhtbERP32vCMBB+H+x/CDfwZWhaQXGdUWTg&#10;UJzIdLLXozmbzuZSmmi7/34ZCL7dx/fzpvPOVuJKjS8dK0gHCQji3OmSCwVfh2V/AsIHZI2VY1Lw&#10;Sx7ms8eHKWbatfxJ130oRAxhn6ECE0KdSelzQxb9wNXEkTu5xmKIsCmkbrCN4baSwyQZS4slxwaD&#10;Nb0Zys/7i1Vw3P2s6bjclMW7GT63p8n2+6N7Uar31C1eQQTqwl18c690nJ+OUvj/Jp4gZ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8VSsUAAADdAAAADwAAAAAAAAAA&#10;AAAAAAChAgAAZHJzL2Rvd25yZXYueG1sUEsFBgAAAAAEAAQA+QAAAJMDAAAAAA==&#10;" strokeweight=".3pt">
                        <v:stroke endcap="round"/>
                      </v:line>
                      <v:rect id="Rectangle 232" o:spid="_x0000_s1379" style="position:absolute;left:25069;top:24568;width:299;height:10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KnrcAA&#10;AADdAAAADwAAAGRycy9kb3ducmV2LnhtbERP24rCMBB9X/Afwgi+rakFF+kaZVkQVHyx+gFDM72w&#10;yaQk0da/N4Kwb3M411lvR2vEnXzoHCtYzDMQxJXTHTcKrpfd5wpEiMgajWNS8KAA283kY42FdgOf&#10;6V7GRqQQDgUqaGPsCylD1ZLFMHc9ceJq5y3GBH0jtcchhVsj8yz7khY7Tg0t9vTbUvVX3qwCeSl3&#10;w6o0PnPHvD6Zw/5ck1NqNh1/vkFEGuO/+O3e6zR/sczh9U06QW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AKnrcAAAADdAAAADwAAAAAAAAAAAAAAAACYAgAAZHJzL2Rvd25y&#10;ZXYueG1sUEsFBgAAAAAEAAQA9QAAAIUDAAAAAA==&#10;" filled="f" stroked="f">
                        <v:textbox style="mso-fit-shape-to-text:t" inset="0,0,0,0">
                          <w:txbxContent>
                            <w:p w:rsidR="00BB13C3" w:rsidRDefault="00BB13C3" w:rsidP="00BB13C3">
                              <w:r>
                                <w:rPr>
                                  <w:rFonts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233" o:spid="_x0000_s1380" style="position:absolute;left:25393;top:24568;width:495;height:10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4CNsAA&#10;AADdAAAADwAAAGRycy9kb3ducmV2LnhtbERP24rCMBB9F/yHMIJvmqq4SDWKCIK7+GL1A4ZmesFk&#10;UpJou3+/WVjYtzmc6+wOgzXiTT60jhUs5hkI4tLplmsFj/t5tgERIrJG45gUfFOAw3482mGuXc83&#10;ehexFimEQ44Kmhi7XMpQNmQxzF1HnLjKeYsxQV9L7bFP4dbIZZZ9SIstp4YGOzo1VD6Ll1Ug78W5&#10;3xTGZ+5rWV3N5+VWkVNqOhmOWxCRhvgv/nNfdJq/WK/g95t0gt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04CNsAAAADdAAAADwAAAAAAAAAAAAAAAACYAgAAZHJzL2Rvd25y&#10;ZXYueG1sUEsFBgAAAAAEAAQA9QAAAIUDAAAAAA==&#10;" filled="f" stroked="f">
                        <v:textbox style="mso-fit-shape-to-text:t" inset="0,0,0,0">
                          <w:txbxContent>
                            <w:p w:rsidR="00BB13C3" w:rsidRDefault="00BB13C3" w:rsidP="00BB13C3">
                              <w:r>
                                <w:rPr>
                                  <w:rFonts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line id="Line 234" o:spid="_x0000_s1381" style="position:absolute;flip:x;visibility:visible;mso-wrap-style:square" from="25869,21443" to="26549,2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i20sUAAADdAAAADwAAAGRycy9kb3ducmV2LnhtbERP32vCMBB+F/wfwgl7GTNVVFw1igwc&#10;jm3InOLr0ZxNtbmUJrPdf78IA9/u4/t582VrS3Gl2heOFQz6CQjizOmCcwX77/XTFIQPyBpLx6Tg&#10;lzwsF93OHFPtGv6i6y7kIoawT1GBCaFKpfSZIYu+7yriyJ1cbTFEWOdS19jEcFvKYZJMpMWCY4PB&#10;il4MZZfdj1Vw2J7f6LB+L/JXM3xsTtPP40f7rNRDr13NQARqw138797oOH8wHsHtm3iC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i20sUAAADdAAAADwAAAAAAAAAA&#10;AAAAAAChAgAAZHJzL2Rvd25yZXYueG1sUEsFBgAAAAAEAAQA+QAAAJMDAAAAAA==&#10;" strokeweight=".3pt">
                        <v:stroke endcap="round"/>
                      </v:line>
                      <v:rect id="Rectangle 235" o:spid="_x0000_s1382" style="position:absolute;left:25069;top:21024;width:299;height:10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/2cAA&#10;AADdAAAADwAAAGRycy9kb3ducmV2LnhtbERP24rCMBB9F/Yfwgi+2VTBRbpGWQRBxRfrfsDQTC9s&#10;MilJ1ta/N4Kwb3M419nsRmvEnXzoHCtYZDkI4srpjhsFP7fDfA0iRGSNxjEpeFCA3fZjssFCu4Gv&#10;dC9jI1IIhwIVtDH2hZShasliyFxPnLjaeYsxQd9I7XFI4dbIZZ5/Sosdp4YWe9q3VP2Wf1aBvJWH&#10;YV0an7vzsr6Y0/Fak1NqNh2/v0BEGuO/+O0+6jR/sVrB65t0gt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+s/2cAAAADdAAAADwAAAAAAAAAAAAAAAACYAgAAZHJzL2Rvd25y&#10;ZXYueG1sUEsFBgAAAAAEAAQA9QAAAIUDAAAAAA==&#10;" filled="f" stroked="f">
                        <v:textbox style="mso-fit-shape-to-text:t" inset="0,0,0,0">
                          <w:txbxContent>
                            <w:p w:rsidR="00BB13C3" w:rsidRDefault="00BB13C3" w:rsidP="00BB13C3">
                              <w:r>
                                <w:rPr>
                                  <w:rFonts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236" o:spid="_x0000_s1383" style="position:absolute;left:25393;top:21024;width:495;height:10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mhrr8A&#10;AADdAAAADwAAAGRycy9kb3ducmV2LnhtbERP24rCMBB9X/Afwgi+ramCItUoIgiu7IvVDxia6QWT&#10;SUmi7f69WRB8m8O5zmY3WCOe5EPrWMFsmoEgLp1uuVZwux6/VyBCRNZoHJOCPwqw246+Nphr1/OF&#10;nkWsRQrhkKOCJsYulzKUDVkMU9cRJ65y3mJM0NdSe+xTuDVynmVLabHl1NBgR4eGynvxsArktTj2&#10;q8L4zJ3n1a/5OV0qckpNxsN+DSLSED/it/uk0/zZYgn/36QT5P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OaGuvwAAAN0AAAAPAAAAAAAAAAAAAAAAAJgCAABkcnMvZG93bnJl&#10;di54bWxQSwUGAAAAAAQABAD1AAAAhAMAAAAA&#10;" filled="f" stroked="f">
                        <v:textbox style="mso-fit-shape-to-text:t" inset="0,0,0,0">
                          <w:txbxContent>
                            <w:p w:rsidR="00BB13C3" w:rsidRDefault="00BB13C3" w:rsidP="00BB13C3">
                              <w:r>
                                <w:rPr>
                                  <w:rFonts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line id="Line 237" o:spid="_x0000_s1384" style="position:absolute;flip:x;visibility:visible;mso-wrap-style:square" from="25869,17900" to="26549,17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oopcUAAADdAAAADwAAAGRycy9kb3ducmV2LnhtbERP22oCMRB9F/yHMEJfSs0qeOlqFClY&#10;LG2RWsXXYTNuVjeTZZO6279vhIJvczjXmS9bW4or1b5wrGDQT0AQZ04XnCvYf6+fpiB8QNZYOiYF&#10;v+Rhueh25phq1/AXXXchFzGEfYoKTAhVKqXPDFn0fVcRR+7kaoshwjqXusYmhttSDpNkLC0WHBsM&#10;VvRiKLvsfqyCw/b8Rof1e5G/muFjc5p+Hj/aZ6Ueeu1qBiJQG+7if/dGx/mD0QRu38QT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oopcUAAADdAAAADwAAAAAAAAAA&#10;AAAAAAChAgAAZHJzL2Rvd25yZXYueG1sUEsFBgAAAAAEAAQA+QAAAJMDAAAAAA==&#10;" strokeweight=".3pt">
                        <v:stroke endcap="round"/>
                      </v:line>
                      <v:rect id="Rectangle 238" o:spid="_x0000_s1385" style="position:absolute;left:25069;top:17475;width:299;height:10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qQR8MA&#10;AADdAAAADwAAAGRycy9kb3ducmV2LnhtbESP3WoCMRCF74W+Q5hC7zSrUJHVKKUgaOmNqw8wbGZ/&#10;aDJZktRd375zUfBuhnPmnG92h8k7daeY+sAGlosCFHEdbM+tgdv1ON+AShnZogtMBh6U4LB/me2w&#10;tGHkC92r3CoJ4VSigS7nodQ61R15TIswEIvWhOgxyxpbbSOOEu6dXhXFWnvsWRo6HOizo/qn+vUG&#10;9LU6jpvKxSJ8rZpvdz5dGgrGvL1OH1tQmab8NP9fn6zgL98FV76REfT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qQR8MAAADdAAAADwAAAAAAAAAAAAAAAACYAgAAZHJzL2Rv&#10;d25yZXYueG1sUEsFBgAAAAAEAAQA9QAAAIgDAAAAAA==&#10;" filled="f" stroked="f">
                        <v:textbox style="mso-fit-shape-to-text:t" inset="0,0,0,0">
                          <w:txbxContent>
                            <w:p w:rsidR="00BB13C3" w:rsidRDefault="00BB13C3" w:rsidP="00BB13C3">
                              <w:r>
                                <w:rPr>
                                  <w:rFonts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239" o:spid="_x0000_s1386" style="position:absolute;left:25393;top:17475;width:495;height:10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Y13MAA&#10;AADdAAAADwAAAGRycy9kb3ducmV2LnhtbERP24rCMBB9F/yHMIJvmiq4uNUoIgi6+GLdDxia6QWT&#10;SUmytvv3ZkHYtzmc62z3gzXiST60jhUs5hkI4tLplmsF3/fTbA0iRGSNxjEp+KUA+914tMVcu55v&#10;9CxiLVIIhxwVNDF2uZShbMhimLuOOHGV8xZjgr6W2mOfwq2Ryyz7kBZbTg0NdnRsqHwUP1aBvBen&#10;fl0Yn7mvZXU1l/OtIqfUdDIcNiAiDfFf/HafdZq/WH3C3zfpBL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qY13MAAAADdAAAADwAAAAAAAAAAAAAAAACYAgAAZHJzL2Rvd25y&#10;ZXYueG1sUEsFBgAAAAAEAAQA9QAAAIUDAAAAAA==&#10;" filled="f" stroked="f">
                        <v:textbox style="mso-fit-shape-to-text:t" inset="0,0,0,0">
                          <w:txbxContent>
                            <w:p w:rsidR="00BB13C3" w:rsidRDefault="00BB13C3" w:rsidP="00BB13C3">
                              <w:r>
                                <w:rPr>
                                  <w:rFonts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line id="Line 240" o:spid="_x0000_s1387" style="position:absolute;flip:x;visibility:visible;mso-wrap-style:square" from="25869,14351" to="26549,14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96bMgAAADdAAAADwAAAGRycy9kb3ducmV2LnhtbESPQWvCQBCF74X+h2UKvZS60YPY6Cql&#10;oCgqpbbidciO2bTZ2ZDdmvjvnUOhtxnem/e+mS16X6sLtbEKbGA4yEARF8FWXBr4+lw+T0DFhGyx&#10;DkwGrhRhMb+/m2FuQ8cfdDmkUkkIxxwNuJSaXOtYOPIYB6EhFu0cWo9J1rbUtsVOwn2tR1k21h4r&#10;lgaHDb05Kn4Ov97A8f17Q8fltipXbvTUnSf7065/MebxoX+dgkrUp3/z3/XaCv5wLPzyjYyg5z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L196bMgAAADdAAAADwAAAAAA&#10;AAAAAAAAAAChAgAAZHJzL2Rvd25yZXYueG1sUEsFBgAAAAAEAAQA+QAAAJYDAAAAAA==&#10;" strokeweight=".3pt">
                        <v:stroke endcap="round"/>
                      </v:line>
                      <v:line id="Line 241" o:spid="_x0000_s1388" style="position:absolute;flip:x;visibility:visible;mso-wrap-style:square" from="25869,10807" to="26549,10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Pf98UAAADdAAAADwAAAGRycy9kb3ducmV2LnhtbERPTWvCQBC9C/6HZQpeSt3Eg9joKkVQ&#10;lFqkVul1yI7Z1OxsyK4m/fduoeBtHu9zZovOVuJGjS8dK0iHCQji3OmSCwXHr9XLBIQPyBorx6Tg&#10;lzws5v3eDDPtWv6k2yEUIoawz1CBCaHOpPS5IYt+6GriyJ1dYzFE2BRSN9jGcFvJUZKMpcWSY4PB&#10;mpaG8svhahWc9j9bOq3ey2JtRs/tefLxvetelRo8dW9TEIG68BD/uzc6zk/HKfx9E0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Pf98UAAADdAAAADwAAAAAAAAAA&#10;AAAAAAChAgAAZHJzL2Rvd25yZXYueG1sUEsFBgAAAAAEAAQA+QAAAJMDAAAAAA==&#10;" strokeweight=".3pt">
                        <v:stroke endcap="round"/>
                      </v:line>
                      <v:rect id="Rectangle 242" o:spid="_x0000_s1389" style="position:absolute;left:25393;top:10388;width:495;height:10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tEL8A&#10;AADdAAAADwAAAGRycy9kb3ducmV2LnhtbERPzYrCMBC+C75DGGFvmtqDSDWKCILKXqz7AEMz/cFk&#10;UpJo69ubhYW9zcf3O9v9aI14kQ+dYwXLRQaCuHK640bBz/00X4MIEVmjcUwK3hRgv5tOtlhoN/CN&#10;XmVsRArhUKCCNsa+kDJULVkMC9cTJ6523mJM0DdSexxSuDUyz7KVtNhxamixp2NL1aN8WgXyXp6G&#10;dWl85q55/W0u51tNTqmv2XjYgIg0xn/xn/us0/zlKoffb9IJcvc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bm0QvwAAAN0AAAAPAAAAAAAAAAAAAAAAAJgCAABkcnMvZG93bnJl&#10;di54bWxQSwUGAAAAAAQABAD1AAAAhAMAAAAA&#10;" filled="f" stroked="f">
                        <v:textbox style="mso-fit-shape-to-text:t" inset="0,0,0,0">
                          <w:txbxContent>
                            <w:p w:rsidR="00BB13C3" w:rsidRDefault="00BB13C3" w:rsidP="00BB13C3">
                              <w:r>
                                <w:rPr>
                                  <w:rFonts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line id="Line 243" o:spid="_x0000_s1390" style="position:absolute;flip:x;visibility:visible;mso-wrap-style:square" from="25869,7264" to="26549,7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43kG8UAAADdAAAADwAAAGRycy9kb3ducmV2LnhtbERP32vCMBB+H/g/hBP2MmaqA3HVKGPg&#10;cOgQ3cTXozmbanMpTbT1vzeCsLf7+H7eZNbaUlyo9oVjBf1eAoI4c7rgXMHf7/x1BMIHZI2lY1Jw&#10;JQ+zaedpgql2DW/osg25iCHsU1RgQqhSKX1myKLvuYo4cgdXWwwR1rnUNTYx3JZykCRDabHg2GCw&#10;ok9D2Wl7tgp26+M37ebLIv8yg5fmMPrZr9p3pZ677ccYRKA2/Isf7oWO8/vDN7h/E0+Q0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43kG8UAAADdAAAADwAAAAAAAAAA&#10;AAAAAAChAgAAZHJzL2Rvd25yZXYueG1sUEsFBgAAAAAEAAQA+QAAAJMDAAAAAA==&#10;" strokeweight=".3pt">
                        <v:stroke endcap="round"/>
                      </v:line>
                      <v:rect id="Rectangle 244" o:spid="_x0000_s1391" style="position:absolute;left:25393;top:6838;width:495;height:10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tQ/78A&#10;AADdAAAADwAAAGRycy9kb3ducmV2LnhtbERP24rCMBB9X/Afwgi+rakiItUoIgiu7IvVDxia6QWT&#10;SUmi7f69WRB8m8O5zmY3WCOe5EPrWMFsmoEgLp1uuVZwux6/VyBCRNZoHJOCPwqw246+Nphr1/OF&#10;nkWsRQrhkKOCJsYulzKUDVkMU9cRJ65y3mJM0NdSe+xTuDVynmVLabHl1NBgR4eGynvxsArktTj2&#10;q8L4zJ3n1a/5OV0qckpNxsN+DSLSED/it/uk0/zZcgH/36QT5P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y1D/vwAAAN0AAAAPAAAAAAAAAAAAAAAAAJgCAABkcnMvZG93bnJl&#10;di54bWxQSwUGAAAAAAQABAD1AAAAhAMAAAAA&#10;" filled="f" stroked="f">
                        <v:textbox style="mso-fit-shape-to-text:t" inset="0,0,0,0">
                          <w:txbxContent>
                            <w:p w:rsidR="00BB13C3" w:rsidRDefault="00BB13C3" w:rsidP="00BB13C3">
                              <w:r>
                                <w:rPr>
                                  <w:rFonts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line id="Line 245" o:spid="_x0000_s1392" style="position:absolute;flip:x;visibility:visible;mso-wrap-style:square" from="25869,3714" to="26549,3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jZ9MUAAADdAAAADwAAAGRycy9kb3ducmV2LnhtbERP32vCMBB+H/g/hBP2MmaqMHHVKGPg&#10;cOgQ3cTXozmbanMpTbT1vzeCsLf7+H7eZNbaUlyo9oVjBf1eAoI4c7rgXMHf7/x1BMIHZI2lY1Jw&#10;JQ+zaedpgql2DW/osg25iCHsU1RgQqhSKX1myKLvuYo4cgdXWwwR1rnUNTYx3JZykCRDabHg2GCw&#10;ok9D2Wl7tgp26+M37ebLIv8yg5fmMPrZr9p3pZ677ccYRKA2/Isf7oWO8/vDN7h/E0+Q0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yjZ9MUAAADdAAAADwAAAAAAAAAA&#10;AAAAAAChAgAAZHJzL2Rvd25yZXYueG1sUEsFBgAAAAAEAAQA+QAAAJMDAAAAAA==&#10;" strokeweight=".3pt">
                        <v:stroke endcap="round"/>
                      </v:line>
                      <v:rect id="Rectangle 246" o:spid="_x0000_s1393" style="position:absolute;left:25393;top:3295;width:495;height:10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VrE78A&#10;AADdAAAADwAAAGRycy9kb3ducmV2LnhtbERPzYrCMBC+C75DGGFvmuqhSDWKCILKXqz7AEMz/cFk&#10;UpJo69ubhYW9zcf3O9v9aI14kQ+dYwXLRQaCuHK640bBz/00X4MIEVmjcUwK3hRgv5tOtlhoN/CN&#10;XmVsRArhUKCCNsa+kDJULVkMC9cTJ6523mJM0DdSexxSuDVylWW5tNhxamixp2NL1aN8WgXyXp6G&#10;dWl85q6r+ttczreanFJfs/GwARFpjP/iP/dZp/nLPIffb9IJcvc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VWsTvwAAAN0AAAAPAAAAAAAAAAAAAAAAAJgCAABkcnMvZG93bnJl&#10;di54bWxQSwUGAAAAAAQABAD1AAAAhAMAAAAA&#10;" filled="f" stroked="f">
                        <v:textbox style="mso-fit-shape-to-text:t" inset="0,0,0,0">
                          <w:txbxContent>
                            <w:p w:rsidR="00BB13C3" w:rsidRDefault="00BB13C3" w:rsidP="00BB13C3">
                              <w:r>
                                <w:rPr>
                                  <w:rFonts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shape id="Freeform 247" o:spid="_x0000_s1394" style="position:absolute;left:7823;top:2387;width:444;height:711;visibility:visible;mso-wrap-style:square;v-text-anchor:top" coordsize="70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ule8IA&#10;AADdAAAADwAAAGRycy9kb3ducmV2LnhtbERPS2vCQBC+C/6HZYReRDcpxUd0ldIi9Fot9Dpmx2za&#10;7GzITjX667uFgrf5+J6z3va+UWfqYh3YQD7NQBGXwdZcGfg47CYLUFGQLTaBycCVImw3w8EaCxsu&#10;/E7nvVQqhXAs0IATaQutY+nIY5yGljhxp9B5lAS7StsOLyncN/oxy2baY82pwWFLL47K7/2PN/D0&#10;2n8e43I+/nIoiDo/2J3cjHkY9c8rUEK93MX/7jeb5uezOfx9k07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q6V7wgAAAN0AAAAPAAAAAAAAAAAAAAAAAJgCAABkcnMvZG93&#10;bnJldi54bWxQSwUGAAAAAAQABAD1AAAAhwMAAAAA&#10;" path="m13,l70,98,,112,13,xe" fillcolor="blue" strokecolor="blue" strokeweight=".45pt">
                        <v:stroke endcap="round"/>
                        <v:path arrowok="t" o:connecttype="custom" o:connectlocs="8255,0;44450,62230;0,71120;8255,0" o:connectangles="0,0,0,0"/>
                      </v:shape>
                      <v:shape id="Freeform 248" o:spid="_x0000_s1395" style="position:absolute;left:44151;top:2387;width:445;height:711;visibility:visible;mso-wrap-style:square;v-text-anchor:top" coordsize="70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QxCcQA&#10;AADdAAAADwAAAGRycy9kb3ducmV2LnhtbESPQUsDQQyF70L/w5CCF7GzK1Lt2mkRpeDVtuA13Yk7&#10;qzuZZSe2q7/eHAq9JbyX974s12PszJGG3CZ2UM4KMMR18i03Dva7ze0jmCzIHrvE5OCXMqxXk6sl&#10;Vj6d+J2OW2mMhnCu0EEQ6Strcx0oYp6lnli1zzREFF2HxvoBTxoeO3tXFHMbsWVtCNjTS6D6e/sT&#10;Hdy/jh+HvHi4+QooiLbc+Y38OXc9HZ+fwAiNcjGfr9+84pdzxdVvdAS7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0MQnEAAAA3QAAAA8AAAAAAAAAAAAAAAAAmAIAAGRycy9k&#10;b3ducmV2LnhtbFBLBQYAAAAABAAEAPUAAACJAwAAAAA=&#10;" path="m57,l70,112,,98,57,xe" fillcolor="blue" strokecolor="blue" strokeweight=".45pt">
                        <v:stroke endcap="round"/>
                        <v:path arrowok="t" o:connecttype="custom" o:connectlocs="36195,0;44450,71120;0,62230;36195,0" o:connectangles="0,0,0,0"/>
                      </v:shape>
                      <v:shape id="Freeform 249" o:spid="_x0000_s1396" style="position:absolute;left:7905;top:2387;width:36608;height:15513;visibility:visible;mso-wrap-style:square;v-text-anchor:top" coordsize="5765,24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MmRcMA&#10;AADdAAAADwAAAGRycy9kb3ducmV2LnhtbERPTWvCQBC9F/wPywje6kZrQ42uokXRSylR8Txkp0lq&#10;djZkVxP/vSsUepvH+5z5sjOVuFHjSssKRsMIBHFmdcm5gtNx+/oBwnlkjZVlUnAnB8tF72WOibYt&#10;p3Q7+FyEEHYJKii8rxMpXVaQQTe0NXHgfmxj0AfY5FI32IZwU8lxFMXSYMmhocCaPgvKLoerUWDS&#10;SbV6+965+rKON/qr/X0/t0elBv1uNQPhqfP/4j/3Xof5o3gKz2/CC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MmRcMAAADdAAAADwAAAAAAAAAAAAAAAACYAgAAZHJzL2Rv&#10;d25yZXYueG1sUEsFBgAAAAAEAAQA9QAAAIgDAAAAAA==&#10;" path="m,l19,106r12,69l44,241r12,62l69,362r12,56l94,472r12,51l119,572r13,47l144,663r13,42l169,746r13,39l194,822r13,35l220,891r12,33l245,956r12,30l270,1016r12,28l295,1072r12,26l320,1125r13,25l345,1174r13,24l370,1221r13,23l395,1266r13,22l420,1309r13,22l446,1352r12,20l471,1392r12,20l496,1432r13,19l521,1470r12,20l546,1509r13,19l571,1546r13,19l597,1583r12,19l622,1620r12,18l646,1656r13,19l672,1693r12,17l697,1728r13,18l722,1764r13,17l747,1799r13,17l772,1834r13,17l797,1868r13,17l823,1902r12,17l848,1936r12,17l873,1969r12,17l898,2002r12,16l923,2034r13,15l948,2065r13,15l973,2096r13,14l998,2125r13,14l1023,2154r13,14l1049,2182r12,13l1074,2208r12,13l1099,2234r12,12l1124,2258r13,12l1149,2281r13,11l1174,2303r13,10l1199,2323r13,10l1224,2343r13,8l1250,2360r12,8l1275,2376r12,7l1300,2390r13,6l1325,2403r12,5l1350,2414r13,4l1375,2423r13,4l1400,2430r13,3l1426,2436r12,2l1451,2440r12,1l1476,2442r12,1l1501,2442r13,l1526,2441r13,-2l1551,2438r13,-3l1576,2433r13,-4l1601,2426r13,-5l1627,2417r12,-5l1652,2407r12,-6l1677,2395r12,-7l1702,2381r12,-7l1727,2366r13,-8l1752,2349r13,-9l1777,2331r13,-10l1802,2311r13,-10l1827,2290r13,-11l1853,2268r12,-12l1878,2244r12,-12l1903,2219r12,-12l1928,2193r12,-13l1953,2167r13,-14l1978,2139r13,-15l2004,2110r12,-14l2028,2081r13,-15l2054,2051r12,-15l2079,2020r12,-15l2104,1990r13,-16l2129,1958r13,-16l2154,1927r13,-16l2179,1895r13,-16l2204,1863r13,-16l2230,1832r12,-16l2255,1800r12,-15l2280,1769r12,-15l2305,1738r12,-15l2330,1708r13,-15l2355,1678r13,-15l2380,1649r13,-14l2405,1620r13,-13l2431,1593r12,-13l2456,1566r12,-12l2481,1541r12,-12l2506,1517r12,-12l2531,1493r13,-11l2556,1471r13,-10l2581,1450r13,-9l2606,1431r13,-9l2631,1414r13,-9l2657,1397r12,-7l2682,1383r12,-7l2707,1369r12,-6l2732,1358r12,-5l2757,1348r13,-4l2782,1340r13,-3l2808,1334r12,-2l2832,1329r13,-1l2858,1327r12,-1l2883,1326r12,l2908,1327r13,1l2933,1329r13,3l2958,1334r13,3l2983,1340r13,4l3008,1348r13,5l3034,1358r12,5l3059,1369r12,7l3084,1383r12,7l3109,1397r12,8l3134,1414r13,8l3159,1431r13,10l3184,1450r13,11l3209,1471r13,11l3235,1493r12,12l3260,1517r12,12l3285,1541r12,13l3310,1566r12,14l3335,1593r13,14l3360,1620r13,15l3385,1649r13,14l3410,1678r13,15l3435,1708r13,15l3461,1738r12,16l3486,1769r12,16l3511,1800r12,16l3536,1832r12,15l3561,1863r13,16l3586,1895r13,16l3612,1927r12,15l3637,1958r12,16l3661,1990r13,15l3687,2020r12,16l3712,2051r13,15l3737,2081r13,15l3762,2110r13,14l3787,2139r13,14l3812,2167r13,13l3838,2193r12,14l3863,2219r12,13l3888,2244r12,12l3913,2268r12,11l3938,2290r13,11l3963,2311r13,10l3988,2331r13,9l4013,2349r13,9l4038,2366r13,8l4064,2381r12,7l4089,2395r12,6l4114,2407r12,5l4139,2417r13,4l4164,2426r13,3l4189,2433r13,2l4214,2438r13,1l4239,2441r13,1l4265,2442r12,1l4290,2442r12,-1l4315,2440r13,-2l4340,2436r12,-3l4365,2430r13,-3l4390,2423r13,-5l4415,2414r13,-6l4441,2403r12,-7l4466,2390r12,-7l4491,2376r12,-8l4516,2360r13,-9l4541,2343r13,-10l4566,2323r13,-10l4591,2303r13,-11l4616,2281r13,-11l4642,2258r12,-12l4667,2234r12,-13l4692,2208r12,-13l4717,2182r12,-14l4742,2154r13,-15l4767,2125r13,-15l4792,2096r13,-16l4817,2065r13,-16l4842,2034r13,-16l4868,2002r12,-16l4893,1969r12,-16l4918,1936r12,-17l4943,1902r13,-17l4968,1868r13,-17l4993,1834r13,-18l5019,1799r12,-18l5043,1764r13,-18l5069,1728r12,-18l5094,1693r12,-18l5119,1656r13,-18l5144,1620r12,-18l5169,1583r13,-18l5194,1546r13,-18l5219,1509r13,-19l5245,1470r12,-19l5270,1432r12,-20l5295,1392r12,-20l5320,1352r13,-21l5345,1309r13,-21l5370,1266r13,-22l5395,1221r13,-23l5420,1174r13,-24l5446,1125r12,-27l5471,1072r12,-28l5496,1016r12,-30l5521,956r12,-32l5546,891r13,-34l5571,822r13,-37l5596,746r13,-41l5621,663r13,-44l5646,572r13,-49l5672,472r12,-54l5697,362r13,-59l5722,241r12,-66l5747,106,5765,e" filled="f" strokecolor="blue" strokeweight=".45pt">
                        <v:stroke endcap="round"/>
                        <v:path arrowok="t" o:connecttype="custom" o:connectlocs="59690,299720;123190,521970;187325,680720;250825,803910;314960,909320;379095,1005205;442595,1097280;506095,1186180;570230,1271270;633730,1349375;697865,1418590;761365,1475105;825500,1517650;889000,1543050;953135,1550670;1016635,1540510;1080770,1511935;1144270,1467485;1208405,1409065;1272540,1339850;1336040,1263650;1399540,1183005;1463675,1103630;1527175,1028700;1591310,963295;1654810,908685;1718945,869315;1783080,847090;1846580,842645;1910080,855980;1974215,887095;2037715,934085;2101850,994410;2165350,1065530;2229485,1143000;2293620,1223645;2357120,1302385;2420620,1376045;2484755,1440180;2548255,1491615;2612390,1528445;2675890,1548130;2740025,1549400;2803525,1532890;2867660,1498600;2931160,1448435;2995295,1385570;3058795,1311275;3122930,1229360;3187065,1142365;3250565,1051560;3314065,958215;3378200,858520;3441700,745490;3505835,607060;3569335,421005;3633470,153035" o:connectangles="0,0,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BB13C3" w:rsidRPr="0050406E" w:rsidTr="003F468C">
        <w:trPr>
          <w:trHeight w:val="772"/>
        </w:trPr>
        <w:tc>
          <w:tcPr>
            <w:tcW w:w="7371" w:type="dxa"/>
            <w:tcBorders>
              <w:top w:val="nil"/>
              <w:right w:val="nil"/>
            </w:tcBorders>
          </w:tcPr>
          <w:p w:rsidR="00BB13C3" w:rsidRPr="0027712F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  <w:r>
              <w:rPr>
                <w:szCs w:val="22"/>
              </w:rPr>
              <w:t xml:space="preserve">            </w:t>
            </w:r>
            <w:r w:rsidRPr="0027712F">
              <w:rPr>
                <w:rFonts w:cs="Arial"/>
                <w:szCs w:val="22"/>
              </w:rPr>
              <w:t>Roots at (-4.69,0),</w:t>
            </w:r>
            <w:r>
              <w:rPr>
                <w:rFonts w:cs="Arial"/>
                <w:szCs w:val="22"/>
              </w:rPr>
              <w:t xml:space="preserve"> </w:t>
            </w:r>
            <w:r w:rsidRPr="0027712F">
              <w:rPr>
                <w:rFonts w:cs="Arial"/>
                <w:szCs w:val="22"/>
              </w:rPr>
              <w:t>(-1.57,0),</w:t>
            </w:r>
            <w:r>
              <w:rPr>
                <w:rFonts w:cs="Arial"/>
                <w:szCs w:val="22"/>
              </w:rPr>
              <w:t xml:space="preserve"> </w:t>
            </w:r>
            <w:r w:rsidRPr="0027712F">
              <w:rPr>
                <w:rFonts w:cs="Arial"/>
                <w:szCs w:val="22"/>
              </w:rPr>
              <w:t>(1.57,0) and (4.69,0)</w:t>
            </w:r>
          </w:p>
          <w:p w:rsidR="00BB13C3" w:rsidRPr="0027712F" w:rsidRDefault="00BB13C3" w:rsidP="003F468C">
            <w:pPr>
              <w:pStyle w:val="ListParagraph"/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Maximum at (0,1)        Minima at (-3.14,-1) and (3.14,-1)</w:t>
            </w:r>
          </w:p>
        </w:tc>
        <w:tc>
          <w:tcPr>
            <w:tcW w:w="1241" w:type="dxa"/>
            <w:tcBorders>
              <w:top w:val="nil"/>
              <w:left w:val="nil"/>
            </w:tcBorders>
          </w:tcPr>
          <w:p w:rsidR="00BB13C3" w:rsidRPr="0050406E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</w:p>
        </w:tc>
      </w:tr>
      <w:tr w:rsidR="00BB13C3" w:rsidRPr="0050406E" w:rsidTr="003F468C">
        <w:tc>
          <w:tcPr>
            <w:tcW w:w="7371" w:type="dxa"/>
          </w:tcPr>
          <w:p w:rsidR="00BB13C3" w:rsidRPr="0050406E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>
              <w:rPr>
                <w:szCs w:val="22"/>
              </w:rPr>
              <w:t>Ma</w:t>
            </w:r>
            <w:r w:rsidRPr="0050406E">
              <w:rPr>
                <w:szCs w:val="22"/>
              </w:rPr>
              <w:t>thematical behaviours</w:t>
            </w:r>
          </w:p>
        </w:tc>
        <w:tc>
          <w:tcPr>
            <w:tcW w:w="1241" w:type="dxa"/>
          </w:tcPr>
          <w:p w:rsidR="00BB13C3" w:rsidRPr="0050406E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 w:rsidRPr="0050406E">
              <w:rPr>
                <w:szCs w:val="22"/>
              </w:rPr>
              <w:t>Marks</w:t>
            </w:r>
          </w:p>
        </w:tc>
      </w:tr>
      <w:tr w:rsidR="00BB13C3" w:rsidRPr="0050406E" w:rsidTr="003F468C">
        <w:tc>
          <w:tcPr>
            <w:tcW w:w="7371" w:type="dxa"/>
          </w:tcPr>
          <w:p w:rsidR="00BB13C3" w:rsidRPr="00ED49FC" w:rsidRDefault="00BB13C3" w:rsidP="003F468C">
            <w:pPr>
              <w:pStyle w:val="ListParagraph"/>
              <w:tabs>
                <w:tab w:val="left" w:pos="318"/>
                <w:tab w:val="left" w:pos="992"/>
                <w:tab w:val="left" w:pos="1134"/>
                <w:tab w:val="right" w:pos="8505"/>
              </w:tabs>
              <w:spacing w:line="276" w:lineRule="auto"/>
              <w:ind w:left="644" w:right="-108"/>
              <w:contextualSpacing/>
            </w:pPr>
          </w:p>
          <w:p w:rsidR="00BB13C3" w:rsidRDefault="00BB13C3" w:rsidP="00BB13C3">
            <w:pPr>
              <w:pStyle w:val="ListParagraph"/>
              <w:numPr>
                <w:ilvl w:val="0"/>
                <w:numId w:val="1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line="276" w:lineRule="auto"/>
              <w:ind w:left="644" w:right="-108" w:hanging="686"/>
              <w:contextualSpacing/>
            </w:pPr>
            <w:r>
              <w:rPr>
                <w:szCs w:val="22"/>
              </w:rPr>
              <w:t>Correct intercepts and turning points</w:t>
            </w:r>
          </w:p>
          <w:p w:rsidR="00BB13C3" w:rsidRPr="00BB5CE5" w:rsidRDefault="00BB13C3" w:rsidP="00BB13C3">
            <w:pPr>
              <w:pStyle w:val="ListParagraph"/>
              <w:numPr>
                <w:ilvl w:val="0"/>
                <w:numId w:val="1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line="276" w:lineRule="auto"/>
              <w:ind w:left="644" w:right="-108" w:hanging="686"/>
              <w:contextualSpacing/>
            </w:pPr>
            <w:r>
              <w:rPr>
                <w:szCs w:val="22"/>
              </w:rPr>
              <w:t>Correct shape of the graph</w:t>
            </w:r>
          </w:p>
          <w:p w:rsidR="00BB13C3" w:rsidRPr="009F3DB3" w:rsidRDefault="00BB13C3" w:rsidP="003F468C">
            <w:pPr>
              <w:pStyle w:val="ListParagraph"/>
              <w:tabs>
                <w:tab w:val="left" w:pos="318"/>
                <w:tab w:val="left" w:pos="992"/>
                <w:tab w:val="left" w:pos="1134"/>
                <w:tab w:val="right" w:pos="8505"/>
              </w:tabs>
              <w:spacing w:line="276" w:lineRule="auto"/>
              <w:ind w:left="644" w:right="-108"/>
              <w:contextualSpacing/>
            </w:pPr>
          </w:p>
        </w:tc>
        <w:tc>
          <w:tcPr>
            <w:tcW w:w="1241" w:type="dxa"/>
          </w:tcPr>
          <w:p w:rsidR="00BB13C3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rPr>
                <w:szCs w:val="22"/>
              </w:rPr>
              <w:t xml:space="preserve"> </w:t>
            </w:r>
          </w:p>
          <w:p w:rsidR="00BB13C3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rPr>
                <w:szCs w:val="22"/>
              </w:rPr>
              <w:t>5</w:t>
            </w:r>
          </w:p>
          <w:p w:rsidR="00BB13C3" w:rsidRPr="0050406E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rPr>
                <w:szCs w:val="22"/>
              </w:rPr>
              <w:t>1</w:t>
            </w:r>
          </w:p>
        </w:tc>
      </w:tr>
    </w:tbl>
    <w:p w:rsidR="00BB13C3" w:rsidRDefault="00BB13C3" w:rsidP="00BB13C3"/>
    <w:p w:rsidR="00BB13C3" w:rsidRPr="00BB5CE5" w:rsidRDefault="00BB13C3" w:rsidP="00BB13C3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b/>
          <w:szCs w:val="22"/>
        </w:rPr>
      </w:pPr>
      <w:r>
        <w:rPr>
          <w:b/>
          <w:szCs w:val="22"/>
        </w:rPr>
        <w:t xml:space="preserve">Question 2(c) – (d) </w:t>
      </w:r>
    </w:p>
    <w:tbl>
      <w:tblPr>
        <w:tblW w:w="100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3119"/>
        <w:gridCol w:w="4819"/>
        <w:gridCol w:w="1241"/>
      </w:tblGrid>
      <w:tr w:rsidR="00BB13C3" w:rsidRPr="0050406E" w:rsidTr="003F468C">
        <w:tc>
          <w:tcPr>
            <w:tcW w:w="851" w:type="dxa"/>
          </w:tcPr>
          <w:p w:rsidR="00BB13C3" w:rsidRDefault="00BB13C3" w:rsidP="003F468C">
            <w:pPr>
              <w:pStyle w:val="ListParagraph"/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786"/>
            </w:pPr>
          </w:p>
        </w:tc>
        <w:tc>
          <w:tcPr>
            <w:tcW w:w="3119" w:type="dxa"/>
            <w:vAlign w:val="center"/>
          </w:tcPr>
          <w:p w:rsidR="00BB13C3" w:rsidRDefault="00BB13C3" w:rsidP="003F468C">
            <w:pPr>
              <w:pStyle w:val="ListParagraph"/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786"/>
            </w:pPr>
            <w:r>
              <w:rPr>
                <w:szCs w:val="22"/>
              </w:rPr>
              <w:t xml:space="preserve">  Solution</w:t>
            </w:r>
          </w:p>
        </w:tc>
        <w:tc>
          <w:tcPr>
            <w:tcW w:w="4819" w:type="dxa"/>
            <w:vAlign w:val="center"/>
          </w:tcPr>
          <w:p w:rsidR="00BB13C3" w:rsidRDefault="00BB13C3" w:rsidP="003F468C">
            <w:pPr>
              <w:pStyle w:val="ListParagraph"/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786"/>
            </w:pPr>
            <w:r>
              <w:rPr>
                <w:szCs w:val="22"/>
              </w:rPr>
              <w:t>Ma</w:t>
            </w:r>
            <w:r w:rsidRPr="0050406E">
              <w:rPr>
                <w:szCs w:val="22"/>
              </w:rPr>
              <w:t>thematical behaviours</w:t>
            </w:r>
          </w:p>
        </w:tc>
        <w:tc>
          <w:tcPr>
            <w:tcW w:w="1241" w:type="dxa"/>
            <w:vAlign w:val="center"/>
          </w:tcPr>
          <w:p w:rsidR="00BB13C3" w:rsidRPr="00303C32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>
              <w:rPr>
                <w:szCs w:val="22"/>
              </w:rPr>
              <w:t>Marks</w:t>
            </w:r>
          </w:p>
        </w:tc>
      </w:tr>
      <w:tr w:rsidR="00BB13C3" w:rsidRPr="0050406E" w:rsidTr="003F468C">
        <w:trPr>
          <w:trHeight w:val="454"/>
        </w:trPr>
        <w:tc>
          <w:tcPr>
            <w:tcW w:w="851" w:type="dxa"/>
          </w:tcPr>
          <w:p w:rsidR="00BB13C3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 xml:space="preserve">   (c)</w:t>
            </w:r>
          </w:p>
        </w:tc>
        <w:tc>
          <w:tcPr>
            <w:tcW w:w="3119" w:type="dxa"/>
            <w:vAlign w:val="center"/>
          </w:tcPr>
          <w:p w:rsidR="00BB13C3" w:rsidRPr="0050406E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both"/>
              <w:rPr>
                <w:rFonts w:cs="Arial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Arial"/>
                    <w:szCs w:val="22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Cs w:val="22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cos⁡</m:t>
                </m:r>
                <m:r>
                  <w:rPr>
                    <w:rFonts w:ascii="Cambria Math" w:hAnsi="Cambria Math" w:cs="Arial"/>
                    <w:szCs w:val="22"/>
                  </w:rPr>
                  <m:t>x</m:t>
                </m:r>
              </m:oMath>
            </m:oMathPara>
          </w:p>
        </w:tc>
        <w:tc>
          <w:tcPr>
            <w:tcW w:w="4819" w:type="dxa"/>
            <w:vAlign w:val="center"/>
          </w:tcPr>
          <w:p w:rsidR="00BB13C3" w:rsidRPr="0050406E" w:rsidRDefault="00BB13C3" w:rsidP="00BB13C3">
            <w:pPr>
              <w:pStyle w:val="ListParagraph"/>
              <w:numPr>
                <w:ilvl w:val="0"/>
                <w:numId w:val="1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line="276" w:lineRule="auto"/>
              <w:ind w:left="644" w:right="-108" w:hanging="686"/>
              <w:contextualSpacing/>
              <w:rPr>
                <w:rFonts w:cs="Arial"/>
              </w:rPr>
            </w:pPr>
            <w:r w:rsidRPr="00584502">
              <w:t>Correct</w:t>
            </w:r>
            <w:r>
              <w:rPr>
                <w:szCs w:val="22"/>
              </w:rPr>
              <w:t xml:space="preserve"> function</w:t>
            </w:r>
          </w:p>
        </w:tc>
        <w:tc>
          <w:tcPr>
            <w:tcW w:w="1241" w:type="dxa"/>
            <w:vAlign w:val="center"/>
          </w:tcPr>
          <w:p w:rsidR="00BB13C3" w:rsidRPr="0050406E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BB13C3" w:rsidRPr="0050406E" w:rsidTr="003F468C">
        <w:trPr>
          <w:trHeight w:val="776"/>
        </w:trPr>
        <w:tc>
          <w:tcPr>
            <w:tcW w:w="851" w:type="dxa"/>
          </w:tcPr>
          <w:p w:rsidR="00BB13C3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</w:p>
          <w:p w:rsidR="00BB13C3" w:rsidRPr="00950887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>
              <w:rPr>
                <w:rFonts w:cs="Arial"/>
                <w:szCs w:val="22"/>
              </w:rPr>
              <w:t>(d)</w:t>
            </w:r>
          </w:p>
        </w:tc>
        <w:tc>
          <w:tcPr>
            <w:tcW w:w="3119" w:type="dxa"/>
            <w:vAlign w:val="bottom"/>
          </w:tcPr>
          <w:p w:rsidR="00BB13C3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m:oMathPara>
              <m:oMath>
                <m:r>
                  <w:rPr>
                    <w:rFonts w:ascii="Cambria Math" w:hAnsi="Cambria Math" w:cs="Arial"/>
                    <w:szCs w:val="22"/>
                  </w:rPr>
                  <m:t>-5≤x≤5</m:t>
                </m:r>
              </m:oMath>
            </m:oMathPara>
          </w:p>
          <w:p w:rsidR="00BB13C3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</w:p>
          <w:p w:rsidR="00BB13C3" w:rsidRPr="00243C66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</w:p>
          <w:p w:rsidR="00BB13C3" w:rsidRPr="00243C66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</w:p>
        </w:tc>
        <w:tc>
          <w:tcPr>
            <w:tcW w:w="4819" w:type="dxa"/>
          </w:tcPr>
          <w:p w:rsidR="00BB13C3" w:rsidRPr="00701EC5" w:rsidRDefault="00BB13C3" w:rsidP="00BB13C3">
            <w:pPr>
              <w:pStyle w:val="ListParagraph"/>
              <w:numPr>
                <w:ilvl w:val="0"/>
                <w:numId w:val="1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line="276" w:lineRule="auto"/>
              <w:ind w:left="644" w:right="-108" w:hanging="686"/>
              <w:contextualSpacing/>
            </w:pPr>
            <w:r w:rsidRPr="00701EC5">
              <w:rPr>
                <w:szCs w:val="22"/>
              </w:rPr>
              <w:t>Correct upper and lower boundaries</w:t>
            </w:r>
          </w:p>
          <w:p w:rsidR="00BB13C3" w:rsidRPr="00584502" w:rsidRDefault="00BB13C3" w:rsidP="00BB13C3">
            <w:pPr>
              <w:pStyle w:val="ListParagraph"/>
              <w:numPr>
                <w:ilvl w:val="0"/>
                <w:numId w:val="1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line="276" w:lineRule="auto"/>
              <w:ind w:left="644" w:right="-108" w:hanging="686"/>
              <w:contextualSpacing/>
            </w:pPr>
            <w:r>
              <w:rPr>
                <w:szCs w:val="22"/>
              </w:rPr>
              <w:t xml:space="preserve">Not </w:t>
            </w:r>
            <m:oMath>
              <m:r>
                <w:rPr>
                  <w:rFonts w:ascii="Cambria Math" w:hAnsi="Cambria Math" w:cs="Arial"/>
                  <w:szCs w:val="22"/>
                </w:rPr>
                <m:t xml:space="preserve">-2π&lt;x&lt;2π  </m:t>
              </m:r>
            </m:oMath>
            <w:r>
              <w:rPr>
                <w:szCs w:val="22"/>
              </w:rPr>
              <w:t xml:space="preserve"> since </w:t>
            </w:r>
          </w:p>
          <w:p w:rsidR="00BB13C3" w:rsidRPr="00F07AFB" w:rsidRDefault="00BB13C3" w:rsidP="003F468C">
            <w:pPr>
              <w:pStyle w:val="ListParagraph"/>
              <w:tabs>
                <w:tab w:val="left" w:pos="318"/>
                <w:tab w:val="left" w:pos="992"/>
                <w:tab w:val="left" w:pos="1134"/>
                <w:tab w:val="right" w:pos="8505"/>
              </w:tabs>
              <w:spacing w:line="276" w:lineRule="auto"/>
              <w:ind w:left="644" w:right="-108"/>
              <w:contextualSpacing/>
            </w:pPr>
            <w:r>
              <w:rPr>
                <w:szCs w:val="22"/>
              </w:rPr>
              <w:t xml:space="preserve"> </w:t>
            </w:r>
            <m:oMath>
              <m:r>
                <w:rPr>
                  <w:rFonts w:ascii="Cambria Math" w:hAnsi="Cambria Math" w:cs="Arial"/>
                  <w:szCs w:val="22"/>
                </w:rPr>
                <m:t xml:space="preserve">g(2π)= 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Cs w:val="22"/>
                    </w:rPr>
                  </m:ctrlPr>
                </m:funcPr>
                <m:fName>
                  <m:r>
                    <w:rPr>
                      <w:rFonts w:ascii="Cambria Math" w:hAnsi="Cambria Math" w:cs="Arial"/>
                      <w:szCs w:val="22"/>
                    </w:rPr>
                    <m:t>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Cs w:val="22"/>
                        </w:rPr>
                        <m:t>-2π</m:t>
                      </m:r>
                    </m:e>
                  </m:d>
                </m:e>
              </m:func>
              <m:r>
                <w:rPr>
                  <w:rFonts w:ascii="Cambria Math" w:hAnsi="Cambria Math" w:cs="Arial"/>
                  <w:szCs w:val="22"/>
                </w:rPr>
                <m:t>=2.465</m:t>
              </m:r>
            </m:oMath>
            <w:r>
              <w:rPr>
                <w:szCs w:val="22"/>
              </w:rPr>
              <w:t xml:space="preserve">  is    </w:t>
            </w:r>
          </w:p>
          <w:p w:rsidR="00BB13C3" w:rsidRDefault="00BB13C3" w:rsidP="003F468C">
            <w:pPr>
              <w:pStyle w:val="ListParagraph"/>
              <w:tabs>
                <w:tab w:val="left" w:pos="318"/>
                <w:tab w:val="left" w:pos="992"/>
                <w:tab w:val="left" w:pos="1134"/>
                <w:tab w:val="right" w:pos="8505"/>
              </w:tabs>
              <w:spacing w:line="276" w:lineRule="auto"/>
              <w:ind w:right="-108"/>
              <w:contextualSpacing/>
            </w:pPr>
            <w:r>
              <w:rPr>
                <w:szCs w:val="22"/>
              </w:rPr>
              <w:t>not a good approximation for</w:t>
            </w:r>
          </w:p>
          <w:p w:rsidR="00BB13C3" w:rsidRPr="00BB5CE5" w:rsidRDefault="00BB13C3" w:rsidP="003F468C">
            <w:pPr>
              <w:pStyle w:val="ListParagraph"/>
              <w:tabs>
                <w:tab w:val="left" w:pos="318"/>
                <w:tab w:val="left" w:pos="992"/>
                <w:tab w:val="left" w:pos="1134"/>
                <w:tab w:val="right" w:pos="8505"/>
              </w:tabs>
              <w:spacing w:line="276" w:lineRule="auto"/>
              <w:ind w:right="-108"/>
              <w:contextualSpacing/>
            </w:pPr>
            <w:r>
              <w:rPr>
                <w:szCs w:val="2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cos⁡(</m:t>
              </m:r>
              <m:r>
                <w:rPr>
                  <w:rFonts w:ascii="Cambria Math" w:hAnsi="Cambria Math" w:cs="Arial"/>
                  <w:szCs w:val="22"/>
                </w:rPr>
                <m:t xml:space="preserve">2π)= 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2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Cs w:val="22"/>
                        </w:rPr>
                        <m:t>-2π</m:t>
                      </m:r>
                    </m:e>
                  </m:d>
                </m:e>
              </m:func>
              <m:r>
                <w:rPr>
                  <w:rFonts w:ascii="Cambria Math" w:hAnsi="Cambria Math" w:cs="Arial"/>
                  <w:szCs w:val="22"/>
                </w:rPr>
                <m:t>=1</m:t>
              </m:r>
            </m:oMath>
          </w:p>
        </w:tc>
        <w:tc>
          <w:tcPr>
            <w:tcW w:w="1241" w:type="dxa"/>
          </w:tcPr>
          <w:p w:rsidR="00BB13C3" w:rsidRPr="00C74D49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</w:tbl>
    <w:p w:rsidR="00BB13C3" w:rsidRPr="00D06FA9" w:rsidRDefault="00BB13C3" w:rsidP="00BB13C3">
      <w:pPr>
        <w:spacing w:after="200" w:line="276" w:lineRule="auto"/>
        <w:rPr>
          <w:b/>
          <w:szCs w:val="22"/>
        </w:rPr>
      </w:pPr>
      <w:r>
        <w:rPr>
          <w:b/>
          <w:szCs w:val="22"/>
        </w:rPr>
        <w:lastRenderedPageBreak/>
        <w:t>Question 3(a)</w:t>
      </w: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1"/>
        <w:gridCol w:w="1241"/>
      </w:tblGrid>
      <w:tr w:rsidR="00BB13C3" w:rsidRPr="0050406E" w:rsidTr="003F468C">
        <w:tc>
          <w:tcPr>
            <w:tcW w:w="8612" w:type="dxa"/>
            <w:gridSpan w:val="2"/>
            <w:vAlign w:val="center"/>
          </w:tcPr>
          <w:p w:rsidR="00BB13C3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60"/>
              <w:jc w:val="center"/>
              <w:rPr>
                <w:rFonts w:cs="Arial"/>
              </w:rPr>
            </w:pPr>
            <w:r>
              <w:rPr>
                <w:szCs w:val="22"/>
              </w:rPr>
              <w:t>Solution</w:t>
            </w:r>
          </w:p>
        </w:tc>
      </w:tr>
      <w:tr w:rsidR="00BB13C3" w:rsidRPr="0050406E" w:rsidTr="003F468C">
        <w:tc>
          <w:tcPr>
            <w:tcW w:w="8612" w:type="dxa"/>
            <w:gridSpan w:val="2"/>
            <w:vAlign w:val="center"/>
          </w:tcPr>
          <w:p w:rsidR="00BB13C3" w:rsidRPr="00D23AD6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60"/>
              <w:rPr>
                <w:rFonts w:cs="Arial"/>
              </w:rPr>
            </w:pPr>
            <w:r>
              <w:rPr>
                <w:rFonts w:cs="Arial"/>
                <w:szCs w:val="22"/>
              </w:rPr>
              <w:t xml:space="preserve">       </w:t>
            </w:r>
            <w:r w:rsidRPr="00D23AD6">
              <w:rPr>
                <w:rFonts w:cs="Arial"/>
                <w:szCs w:val="22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2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2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2"/>
                </w:rPr>
                <m:t>=1-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2"/>
                        </w:rPr>
                        <m:t>3x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28"/>
                      <w:szCs w:val="22"/>
                    </w:rPr>
                    <m:t>3!</m:t>
                  </m:r>
                </m:den>
              </m:f>
              <m:r>
                <w:rPr>
                  <w:rFonts w:ascii="Cambria Math" w:hAnsi="Cambria Math" w:cs="Arial"/>
                  <w:sz w:val="28"/>
                  <w:szCs w:val="22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2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2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28"/>
                      <w:szCs w:val="22"/>
                    </w:rPr>
                    <m:t>5!</m:t>
                  </m:r>
                </m:den>
              </m:f>
              <m:r>
                <w:rPr>
                  <w:rFonts w:ascii="Cambria Math" w:hAnsi="Cambria Math" w:cs="Arial"/>
                  <w:sz w:val="28"/>
                  <w:szCs w:val="22"/>
                </w:rPr>
                <m:t xml:space="preserve">- 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2"/>
                    </w:rPr>
                    <m:t>7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2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28"/>
                      <w:szCs w:val="22"/>
                    </w:rPr>
                    <m:t>7!</m:t>
                  </m:r>
                </m:den>
              </m:f>
              <m:r>
                <w:rPr>
                  <w:rFonts w:ascii="Cambria Math" w:hAnsi="Cambria Math" w:cs="Arial"/>
                  <w:sz w:val="28"/>
                  <w:szCs w:val="22"/>
                </w:rPr>
                <m:t>+…</m:t>
              </m:r>
            </m:oMath>
          </w:p>
          <w:p w:rsidR="00BB13C3" w:rsidRDefault="00BB13C3" w:rsidP="003F468C">
            <w:pPr>
              <w:pStyle w:val="ListParagraph"/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  <w:r>
              <w:rPr>
                <w:rFonts w:cs="Arial"/>
                <w:sz w:val="28"/>
                <w:szCs w:val="22"/>
              </w:rPr>
              <w:t xml:space="preserve">           </w:t>
            </w:r>
            <m:oMath>
              <m:r>
                <w:rPr>
                  <w:rFonts w:ascii="Cambria Math" w:hAnsi="Cambria Math" w:cs="Arial"/>
                  <w:sz w:val="28"/>
                  <w:szCs w:val="22"/>
                </w:rPr>
                <m:t xml:space="preserve">=1- 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28"/>
                      <w:szCs w:val="22"/>
                    </w:rPr>
                    <m:t>2!</m:t>
                  </m:r>
                </m:den>
              </m:f>
              <m:r>
                <w:rPr>
                  <w:rFonts w:ascii="Cambria Math" w:hAnsi="Cambria Math" w:cs="Arial"/>
                  <w:sz w:val="28"/>
                  <w:szCs w:val="22"/>
                </w:rPr>
                <m:t xml:space="preserve"> +  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2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28"/>
                      <w:szCs w:val="22"/>
                    </w:rPr>
                    <m:t>4!</m:t>
                  </m:r>
                </m:den>
              </m:f>
              <m:r>
                <w:rPr>
                  <w:rFonts w:ascii="Cambria Math" w:hAnsi="Cambria Math" w:cs="Arial"/>
                  <w:sz w:val="28"/>
                  <w:szCs w:val="22"/>
                </w:rPr>
                <m:t xml:space="preserve"> -  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2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28"/>
                      <w:szCs w:val="22"/>
                    </w:rPr>
                    <m:t>6!</m:t>
                  </m:r>
                </m:den>
              </m:f>
              <m:r>
                <w:rPr>
                  <w:rFonts w:ascii="Cambria Math" w:hAnsi="Cambria Math" w:cs="Arial"/>
                  <w:sz w:val="28"/>
                  <w:szCs w:val="22"/>
                </w:rPr>
                <m:t xml:space="preserve"> +…=g(x)</m:t>
              </m:r>
            </m:oMath>
            <w:r w:rsidRPr="00240DB4">
              <w:rPr>
                <w:rFonts w:cs="Arial"/>
                <w:szCs w:val="22"/>
              </w:rPr>
              <w:t xml:space="preserve"> </w:t>
            </w:r>
          </w:p>
          <w:p w:rsidR="00BB13C3" w:rsidRPr="00240DB4" w:rsidRDefault="00BB13C3" w:rsidP="003F468C">
            <w:pPr>
              <w:pStyle w:val="ListParagraph"/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</w:p>
        </w:tc>
      </w:tr>
      <w:tr w:rsidR="00BB13C3" w:rsidRPr="0050406E" w:rsidTr="003F468C">
        <w:tc>
          <w:tcPr>
            <w:tcW w:w="7371" w:type="dxa"/>
          </w:tcPr>
          <w:p w:rsidR="00BB13C3" w:rsidRPr="0050406E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>
              <w:rPr>
                <w:szCs w:val="22"/>
              </w:rPr>
              <w:t>Ma</w:t>
            </w:r>
            <w:r w:rsidRPr="0050406E">
              <w:rPr>
                <w:szCs w:val="22"/>
              </w:rPr>
              <w:t>thematical behaviours</w:t>
            </w:r>
          </w:p>
        </w:tc>
        <w:tc>
          <w:tcPr>
            <w:tcW w:w="1241" w:type="dxa"/>
          </w:tcPr>
          <w:p w:rsidR="00BB13C3" w:rsidRPr="0050406E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 w:rsidRPr="0050406E">
              <w:rPr>
                <w:szCs w:val="22"/>
              </w:rPr>
              <w:t>Marks</w:t>
            </w:r>
          </w:p>
        </w:tc>
      </w:tr>
      <w:tr w:rsidR="00BB13C3" w:rsidRPr="0050406E" w:rsidTr="003F468C">
        <w:tc>
          <w:tcPr>
            <w:tcW w:w="7371" w:type="dxa"/>
          </w:tcPr>
          <w:p w:rsidR="00BB13C3" w:rsidRPr="00ED49FC" w:rsidRDefault="00BB13C3" w:rsidP="003F468C">
            <w:pPr>
              <w:pStyle w:val="ListParagraph"/>
              <w:tabs>
                <w:tab w:val="left" w:pos="318"/>
                <w:tab w:val="left" w:pos="992"/>
                <w:tab w:val="left" w:pos="1134"/>
                <w:tab w:val="right" w:pos="8505"/>
              </w:tabs>
              <w:spacing w:line="276" w:lineRule="auto"/>
              <w:ind w:left="644" w:right="-108"/>
              <w:contextualSpacing/>
            </w:pPr>
          </w:p>
          <w:p w:rsidR="00BB13C3" w:rsidRDefault="00BB13C3" w:rsidP="00BB13C3">
            <w:pPr>
              <w:pStyle w:val="ListParagraph"/>
              <w:numPr>
                <w:ilvl w:val="0"/>
                <w:numId w:val="1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line="276" w:lineRule="auto"/>
              <w:ind w:left="644" w:right="-108" w:hanging="686"/>
              <w:contextualSpacing/>
            </w:pPr>
            <w:r>
              <w:rPr>
                <w:szCs w:val="22"/>
              </w:rPr>
              <w:t>Differentiates correctly</w:t>
            </w:r>
          </w:p>
          <w:p w:rsidR="00BB13C3" w:rsidRDefault="00BB13C3" w:rsidP="00BB13C3">
            <w:pPr>
              <w:pStyle w:val="ListParagraph"/>
              <w:numPr>
                <w:ilvl w:val="0"/>
                <w:numId w:val="1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line="276" w:lineRule="auto"/>
              <w:ind w:left="644" w:right="-108" w:hanging="686"/>
              <w:contextualSpacing/>
            </w:pPr>
            <w:r>
              <w:rPr>
                <w:szCs w:val="22"/>
              </w:rPr>
              <w:t>Simplifies fractions involving factorial correctly</w:t>
            </w:r>
          </w:p>
          <w:p w:rsidR="00BB13C3" w:rsidRDefault="00BB13C3" w:rsidP="00BB13C3">
            <w:pPr>
              <w:pStyle w:val="ListParagraph"/>
              <w:numPr>
                <w:ilvl w:val="0"/>
                <w:numId w:val="1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line="276" w:lineRule="auto"/>
              <w:ind w:left="644" w:right="-108" w:hanging="686"/>
              <w:contextualSpacing/>
            </w:pPr>
            <w:r>
              <w:rPr>
                <w:szCs w:val="22"/>
              </w:rPr>
              <w:t xml:space="preserve">States the relationship </w:t>
            </w:r>
            <w:r w:rsidRPr="002B2153">
              <w:rPr>
                <w:position w:val="-12"/>
                <w:szCs w:val="22"/>
              </w:rPr>
              <w:object w:dxaOrig="1260" w:dyaOrig="360">
                <v:shape id="_x0000_i1025" type="#_x0000_t75" style="width:63pt;height:18pt" o:ole="">
                  <v:imagedata r:id="rId6" o:title=""/>
                </v:shape>
                <o:OLEObject Type="Embed" ProgID="Equation.DSMT4" ShapeID="_x0000_i1025" DrawAspect="Content" ObjectID="_1550909472" r:id="rId7"/>
              </w:object>
            </w:r>
            <w:r>
              <w:rPr>
                <w:szCs w:val="22"/>
              </w:rPr>
              <w:t xml:space="preserve"> </w:t>
            </w:r>
          </w:p>
          <w:p w:rsidR="00BB13C3" w:rsidRPr="009F3DB3" w:rsidRDefault="00BB13C3" w:rsidP="003F468C">
            <w:p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line="276" w:lineRule="auto"/>
              <w:ind w:left="34" w:right="-108"/>
              <w:contextualSpacing/>
            </w:pPr>
          </w:p>
        </w:tc>
        <w:tc>
          <w:tcPr>
            <w:tcW w:w="1241" w:type="dxa"/>
          </w:tcPr>
          <w:p w:rsidR="00BB13C3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</w:p>
          <w:p w:rsidR="00BB13C3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rPr>
                <w:szCs w:val="22"/>
              </w:rPr>
              <w:t>2</w:t>
            </w:r>
          </w:p>
          <w:p w:rsidR="00BB13C3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rPr>
                <w:szCs w:val="22"/>
              </w:rPr>
              <w:t>1</w:t>
            </w:r>
          </w:p>
          <w:p w:rsidR="00BB13C3" w:rsidRPr="0050406E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rPr>
                <w:szCs w:val="22"/>
              </w:rPr>
              <w:t>1</w:t>
            </w:r>
          </w:p>
        </w:tc>
      </w:tr>
    </w:tbl>
    <w:p w:rsidR="00BB13C3" w:rsidRDefault="00BB13C3" w:rsidP="00BB13C3"/>
    <w:p w:rsidR="00BB13C3" w:rsidRDefault="00BB13C3" w:rsidP="00BB13C3"/>
    <w:p w:rsidR="00BB13C3" w:rsidRDefault="00BB13C3" w:rsidP="00BB13C3"/>
    <w:p w:rsidR="00BB13C3" w:rsidRPr="002526E0" w:rsidRDefault="00BB13C3" w:rsidP="00BB13C3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b/>
          <w:szCs w:val="22"/>
        </w:rPr>
      </w:pPr>
      <w:r>
        <w:rPr>
          <w:b/>
          <w:szCs w:val="22"/>
        </w:rPr>
        <w:t>Question 3(b)</w:t>
      </w: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1"/>
        <w:gridCol w:w="1241"/>
      </w:tblGrid>
      <w:tr w:rsidR="00BB13C3" w:rsidRPr="0050406E" w:rsidTr="003F468C">
        <w:tc>
          <w:tcPr>
            <w:tcW w:w="8612" w:type="dxa"/>
            <w:gridSpan w:val="2"/>
            <w:vAlign w:val="center"/>
          </w:tcPr>
          <w:p w:rsidR="00BB13C3" w:rsidRPr="002526E0" w:rsidRDefault="00BB13C3" w:rsidP="003F468C">
            <w:pPr>
              <w:pStyle w:val="ListParagraph"/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rPr>
                <w:szCs w:val="22"/>
              </w:rPr>
              <w:t>Solution</w:t>
            </w:r>
          </w:p>
        </w:tc>
      </w:tr>
      <w:tr w:rsidR="00BB13C3" w:rsidRPr="0050406E" w:rsidTr="003F468C">
        <w:tc>
          <w:tcPr>
            <w:tcW w:w="8612" w:type="dxa"/>
            <w:gridSpan w:val="2"/>
            <w:vAlign w:val="center"/>
          </w:tcPr>
          <w:p w:rsidR="00BB13C3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before="240"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szCs w:val="22"/>
                  </w:rPr>
                  <m:t xml:space="preserve">                   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Cs w:val="22"/>
                  </w:rPr>
                  <m:t>=0-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</w:rPr>
                      <m:t>2x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</w:rPr>
                      <m:t>2!</m:t>
                    </m:r>
                  </m:den>
                </m:f>
                <m:r>
                  <w:rPr>
                    <w:rFonts w:ascii="Cambria Math" w:hAnsi="Cambria Math" w:cs="Arial"/>
                    <w:szCs w:val="22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Cs w:val="22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  <w:szCs w:val="22"/>
                      </w:rPr>
                      <m:t>4!</m:t>
                    </m:r>
                  </m:den>
                </m:f>
                <m:r>
                  <w:rPr>
                    <w:rFonts w:ascii="Cambria Math" w:hAnsi="Cambria Math" w:cs="Arial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</w:rPr>
                      <m:t>6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Cs w:val="22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  <w:szCs w:val="22"/>
                      </w:rPr>
                      <m:t>6!</m:t>
                    </m:r>
                  </m:den>
                </m:f>
                <m:r>
                  <w:rPr>
                    <w:rFonts w:ascii="Cambria Math" w:hAnsi="Cambria Math" w:cs="Arial"/>
                    <w:szCs w:val="22"/>
                  </w:rPr>
                  <m:t xml:space="preserve">+… </m:t>
                </m:r>
              </m:oMath>
            </m:oMathPara>
          </w:p>
          <w:p w:rsidR="00BB13C3" w:rsidRPr="00201078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before="240" w:line="276" w:lineRule="auto"/>
              <w:rPr>
                <w:sz w:val="24"/>
              </w:rPr>
            </w:pPr>
            <w:r>
              <w:t xml:space="preserve">                          </w:t>
            </w:r>
            <m:oMath>
              <m:r>
                <w:rPr>
                  <w:rFonts w:ascii="Cambria Math" w:hAnsi="Cambria Math"/>
                  <w:szCs w:val="22"/>
                </w:rPr>
                <m:t xml:space="preserve">=   -  x </m:t>
              </m:r>
              <m:r>
                <w:rPr>
                  <w:rFonts w:ascii="Cambria Math" w:hAnsi="Cambria Math" w:cs="Arial"/>
                  <w:sz w:val="28"/>
                  <w:szCs w:val="22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2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28"/>
                      <w:szCs w:val="22"/>
                    </w:rPr>
                    <m:t>3!</m:t>
                  </m:r>
                </m:den>
              </m:f>
              <m:r>
                <w:rPr>
                  <w:rFonts w:ascii="Cambria Math" w:hAnsi="Cambria Math" w:cs="Arial"/>
                  <w:sz w:val="28"/>
                  <w:szCs w:val="22"/>
                </w:rPr>
                <m:t xml:space="preserve"> – 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2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2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28"/>
                      <w:szCs w:val="22"/>
                    </w:rPr>
                    <m:t>5!</m:t>
                  </m:r>
                </m:den>
              </m:f>
              <m:r>
                <w:rPr>
                  <w:rFonts w:ascii="Cambria Math" w:hAnsi="Cambria Math" w:cs="Arial"/>
                  <w:sz w:val="28"/>
                  <w:szCs w:val="22"/>
                </w:rPr>
                <m:t>+…</m:t>
              </m:r>
            </m:oMath>
            <w:r>
              <w:rPr>
                <w:sz w:val="28"/>
                <w:szCs w:val="22"/>
              </w:rPr>
              <w:t xml:space="preserve">  </w:t>
            </w:r>
            <m:oMath>
              <m:r>
                <w:rPr>
                  <w:rFonts w:ascii="Cambria Math" w:hAnsi="Cambria Math"/>
                  <w:szCs w:val="22"/>
                </w:rPr>
                <m:t>= - f(x)</m:t>
              </m:r>
            </m:oMath>
          </w:p>
          <w:p w:rsidR="00BB13C3" w:rsidRPr="00240DB4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60"/>
            </w:pPr>
            <w:r>
              <w:rPr>
                <w:szCs w:val="22"/>
              </w:rPr>
              <w:t xml:space="preserve">                                        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oMath>
          </w:p>
        </w:tc>
      </w:tr>
      <w:tr w:rsidR="00BB13C3" w:rsidRPr="0050406E" w:rsidTr="003F468C">
        <w:tc>
          <w:tcPr>
            <w:tcW w:w="7371" w:type="dxa"/>
          </w:tcPr>
          <w:p w:rsidR="00BB13C3" w:rsidRPr="0050406E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>
              <w:rPr>
                <w:szCs w:val="22"/>
              </w:rPr>
              <w:t>Ma</w:t>
            </w:r>
            <w:r w:rsidRPr="0050406E">
              <w:rPr>
                <w:szCs w:val="22"/>
              </w:rPr>
              <w:t>thematical behaviours</w:t>
            </w:r>
          </w:p>
        </w:tc>
        <w:tc>
          <w:tcPr>
            <w:tcW w:w="1241" w:type="dxa"/>
          </w:tcPr>
          <w:p w:rsidR="00BB13C3" w:rsidRPr="0050406E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 w:rsidRPr="0050406E">
              <w:rPr>
                <w:szCs w:val="22"/>
              </w:rPr>
              <w:t>Marks</w:t>
            </w:r>
          </w:p>
        </w:tc>
      </w:tr>
      <w:tr w:rsidR="00BB13C3" w:rsidRPr="0050406E" w:rsidTr="003F468C">
        <w:tc>
          <w:tcPr>
            <w:tcW w:w="7371" w:type="dxa"/>
          </w:tcPr>
          <w:p w:rsidR="00BB13C3" w:rsidRPr="00ED49FC" w:rsidRDefault="00BB13C3" w:rsidP="003F468C">
            <w:pPr>
              <w:pStyle w:val="ListParagraph"/>
              <w:tabs>
                <w:tab w:val="left" w:pos="318"/>
                <w:tab w:val="left" w:pos="992"/>
                <w:tab w:val="left" w:pos="1134"/>
                <w:tab w:val="right" w:pos="8505"/>
              </w:tabs>
              <w:spacing w:line="276" w:lineRule="auto"/>
              <w:ind w:left="644" w:right="-108"/>
              <w:contextualSpacing/>
            </w:pPr>
          </w:p>
          <w:p w:rsidR="00BB13C3" w:rsidRPr="00FF5B08" w:rsidRDefault="00BB13C3" w:rsidP="00BB13C3">
            <w:pPr>
              <w:pStyle w:val="ListParagraph"/>
              <w:numPr>
                <w:ilvl w:val="0"/>
                <w:numId w:val="1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line="276" w:lineRule="auto"/>
              <w:ind w:left="644" w:right="-108" w:hanging="686"/>
              <w:contextualSpacing/>
            </w:pPr>
            <w:r>
              <w:rPr>
                <w:szCs w:val="22"/>
              </w:rPr>
              <w:t>Differentiates correctly</w:t>
            </w:r>
          </w:p>
          <w:p w:rsidR="00BB13C3" w:rsidRDefault="00BB13C3" w:rsidP="00BB13C3">
            <w:pPr>
              <w:pStyle w:val="ListParagraph"/>
              <w:numPr>
                <w:ilvl w:val="0"/>
                <w:numId w:val="1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line="276" w:lineRule="auto"/>
              <w:ind w:left="644" w:right="-108" w:hanging="686"/>
              <w:contextualSpacing/>
            </w:pPr>
            <w:r>
              <w:rPr>
                <w:szCs w:val="22"/>
              </w:rPr>
              <w:t xml:space="preserve">Simplifies fractions involving factorial correctly </w:t>
            </w:r>
          </w:p>
          <w:p w:rsidR="00BB13C3" w:rsidRPr="00240DB4" w:rsidRDefault="00BB13C3" w:rsidP="00BB13C3">
            <w:pPr>
              <w:pStyle w:val="ListParagraph"/>
              <w:numPr>
                <w:ilvl w:val="0"/>
                <w:numId w:val="1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line="276" w:lineRule="auto"/>
              <w:ind w:left="644" w:right="-108" w:hanging="686"/>
              <w:contextualSpacing/>
            </w:pPr>
            <w:r>
              <w:rPr>
                <w:szCs w:val="22"/>
              </w:rPr>
              <w:t xml:space="preserve">States the relationship </w:t>
            </w:r>
            <w:r w:rsidRPr="002B2153">
              <w:rPr>
                <w:position w:val="-12"/>
                <w:szCs w:val="22"/>
              </w:rPr>
              <w:object w:dxaOrig="1400" w:dyaOrig="360">
                <v:shape id="_x0000_i1026" type="#_x0000_t75" style="width:70.5pt;height:18pt" o:ole="">
                  <v:imagedata r:id="rId8" o:title=""/>
                </v:shape>
                <o:OLEObject Type="Embed" ProgID="Equation.DSMT4" ShapeID="_x0000_i1026" DrawAspect="Content" ObjectID="_1550909473" r:id="rId9"/>
              </w:object>
            </w:r>
            <w:r w:rsidRPr="00240DB4">
              <w:t xml:space="preserve"> </w:t>
            </w:r>
          </w:p>
        </w:tc>
        <w:tc>
          <w:tcPr>
            <w:tcW w:w="1241" w:type="dxa"/>
          </w:tcPr>
          <w:p w:rsidR="00BB13C3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</w:p>
          <w:p w:rsidR="00BB13C3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rPr>
                <w:szCs w:val="22"/>
              </w:rPr>
              <w:t>2</w:t>
            </w:r>
          </w:p>
          <w:p w:rsidR="00BB13C3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rPr>
                <w:szCs w:val="22"/>
              </w:rPr>
              <w:t>1</w:t>
            </w:r>
          </w:p>
          <w:p w:rsidR="00BB13C3" w:rsidRPr="0050406E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rPr>
                <w:szCs w:val="22"/>
              </w:rPr>
              <w:t>1</w:t>
            </w:r>
          </w:p>
        </w:tc>
      </w:tr>
    </w:tbl>
    <w:p w:rsidR="00BB13C3" w:rsidRDefault="00BB13C3" w:rsidP="00BB13C3">
      <w:pPr>
        <w:tabs>
          <w:tab w:val="left" w:pos="567"/>
          <w:tab w:val="left" w:pos="992"/>
          <w:tab w:val="left" w:pos="1134"/>
          <w:tab w:val="right" w:pos="8505"/>
        </w:tabs>
        <w:spacing w:after="120"/>
      </w:pPr>
    </w:p>
    <w:p w:rsidR="00BB13C3" w:rsidRDefault="00BB13C3" w:rsidP="00BB13C3">
      <w:pPr>
        <w:tabs>
          <w:tab w:val="left" w:pos="567"/>
          <w:tab w:val="left" w:pos="992"/>
          <w:tab w:val="left" w:pos="1134"/>
          <w:tab w:val="right" w:pos="8505"/>
        </w:tabs>
        <w:spacing w:after="120"/>
      </w:pPr>
    </w:p>
    <w:p w:rsidR="00BB13C3" w:rsidRPr="00D06FA9" w:rsidRDefault="00BB13C3" w:rsidP="00BB13C3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b/>
          <w:szCs w:val="22"/>
        </w:rPr>
      </w:pPr>
      <w:r>
        <w:rPr>
          <w:b/>
          <w:szCs w:val="22"/>
        </w:rPr>
        <w:t>Question 3(c)</w:t>
      </w: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1"/>
        <w:gridCol w:w="1241"/>
      </w:tblGrid>
      <w:tr w:rsidR="00BB13C3" w:rsidRPr="0050406E" w:rsidTr="003F468C">
        <w:tc>
          <w:tcPr>
            <w:tcW w:w="8612" w:type="dxa"/>
            <w:gridSpan w:val="2"/>
            <w:vAlign w:val="center"/>
          </w:tcPr>
          <w:p w:rsidR="00BB13C3" w:rsidRPr="005B13E7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120"/>
              <w:jc w:val="center"/>
              <w:rPr>
                <w:rFonts w:cs="Arial"/>
              </w:rPr>
            </w:pPr>
            <w:r>
              <w:rPr>
                <w:szCs w:val="22"/>
              </w:rPr>
              <w:t>Solution</w:t>
            </w:r>
          </w:p>
        </w:tc>
      </w:tr>
      <w:tr w:rsidR="00BB13C3" w:rsidRPr="0050406E" w:rsidTr="003F468C">
        <w:tc>
          <w:tcPr>
            <w:tcW w:w="8612" w:type="dxa"/>
            <w:gridSpan w:val="2"/>
            <w:vAlign w:val="center"/>
          </w:tcPr>
          <w:p w:rsidR="00BB13C3" w:rsidRPr="005B13E7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</w:p>
          <w:p w:rsidR="00BB13C3" w:rsidRPr="00D06FA9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60"/>
              <w:rPr>
                <w:rFonts w:cs="Arial"/>
              </w:rPr>
            </w:pPr>
            <w:r>
              <w:rPr>
                <w:rFonts w:cs="Arial"/>
                <w:szCs w:val="22"/>
              </w:rPr>
              <w:t xml:space="preserve">      </w:t>
            </w:r>
            <m:oMath>
              <m:r>
                <w:rPr>
                  <w:rFonts w:ascii="Cambria Math" w:hAnsi="Cambria Math" w:cs="Arial"/>
                  <w:szCs w:val="22"/>
                </w:rPr>
                <m:t xml:space="preserve">   </m:t>
              </m:r>
              <m:f>
                <m:fPr>
                  <m:ctrlPr>
                    <w:rPr>
                      <w:rFonts w:ascii="Cambria Math" w:hAnsi="Cambria Math" w:cs="Arial"/>
                      <w:i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dx</m:t>
                  </m:r>
                </m:den>
              </m:f>
              <m:r>
                <w:rPr>
                  <w:rFonts w:ascii="Cambria Math" w:hAnsi="Cambria Math" w:cs="Arial"/>
                  <w:szCs w:val="22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Arial"/>
                  <w:szCs w:val="22"/>
                </w:rPr>
                <m:t>sin</m:t>
              </m:r>
              <m:r>
                <w:rPr>
                  <w:rFonts w:ascii="Cambria Math" w:hAnsi="Cambria Math" w:cs="Arial"/>
                  <w:szCs w:val="22"/>
                </w:rPr>
                <m:t xml:space="preserve"> x)=</m:t>
              </m:r>
              <m:r>
                <m:rPr>
                  <m:sty m:val="p"/>
                </m:rPr>
                <w:rPr>
                  <w:rFonts w:ascii="Cambria Math" w:hAnsi="Cambria Math" w:cs="Arial"/>
                  <w:szCs w:val="22"/>
                </w:rPr>
                <m:t>cos⁡</m:t>
              </m:r>
              <m:r>
                <w:rPr>
                  <w:rFonts w:ascii="Cambria Math" w:hAnsi="Cambria Math" w:cs="Arial"/>
                  <w:szCs w:val="22"/>
                </w:rPr>
                <m:t>x</m:t>
              </m:r>
            </m:oMath>
            <w:r w:rsidRPr="00D06FA9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 xml:space="preserve"> </w:t>
            </w:r>
            <w:r w:rsidRPr="00D06FA9">
              <w:rPr>
                <w:rFonts w:cs="Arial"/>
                <w:szCs w:val="22"/>
              </w:rPr>
              <w:t>and</w:t>
            </w:r>
            <w:r>
              <w:rPr>
                <w:rFonts w:cs="Arial"/>
                <w:szCs w:val="22"/>
              </w:rPr>
              <w:t xml:space="preserve">  </w:t>
            </w:r>
            <w:r w:rsidRPr="00D06FA9">
              <w:rPr>
                <w:rFonts w:cs="Arial"/>
                <w:szCs w:val="22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2"/>
                    </w:rPr>
                    <m:t>cos</m:t>
                  </m:r>
                  <m:r>
                    <w:rPr>
                      <w:rFonts w:ascii="Cambria Math" w:hAnsi="Cambria Math" w:cs="Arial"/>
                      <w:szCs w:val="22"/>
                    </w:rPr>
                    <m:t xml:space="preserve"> x</m:t>
                  </m:r>
                </m:e>
              </m:d>
              <m:r>
                <w:rPr>
                  <w:rFonts w:ascii="Cambria Math" w:hAnsi="Cambria Math" w:cs="Arial"/>
                  <w:szCs w:val="22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Arial"/>
                  <w:szCs w:val="22"/>
                </w:rPr>
                <m:t>- sin⁡</m:t>
              </m:r>
              <m:r>
                <w:rPr>
                  <w:rFonts w:ascii="Cambria Math" w:hAnsi="Cambria Math" w:cs="Arial"/>
                  <w:szCs w:val="22"/>
                </w:rPr>
                <m:t>x</m:t>
              </m:r>
            </m:oMath>
          </w:p>
          <w:p w:rsidR="00BB13C3" w:rsidRPr="0050406E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</w:p>
        </w:tc>
      </w:tr>
      <w:tr w:rsidR="00BB13C3" w:rsidRPr="0050406E" w:rsidTr="003F468C">
        <w:tc>
          <w:tcPr>
            <w:tcW w:w="7371" w:type="dxa"/>
            <w:vAlign w:val="center"/>
          </w:tcPr>
          <w:p w:rsidR="00BB13C3" w:rsidRPr="0050406E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>
              <w:rPr>
                <w:szCs w:val="22"/>
              </w:rPr>
              <w:t>Ma</w:t>
            </w:r>
            <w:r w:rsidRPr="0050406E">
              <w:rPr>
                <w:szCs w:val="22"/>
              </w:rPr>
              <w:t>thematical behaviours</w:t>
            </w:r>
          </w:p>
        </w:tc>
        <w:tc>
          <w:tcPr>
            <w:tcW w:w="1241" w:type="dxa"/>
          </w:tcPr>
          <w:p w:rsidR="00BB13C3" w:rsidRPr="0050406E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 w:rsidRPr="0050406E">
              <w:rPr>
                <w:szCs w:val="22"/>
              </w:rPr>
              <w:t>Marks</w:t>
            </w:r>
          </w:p>
        </w:tc>
      </w:tr>
      <w:tr w:rsidR="00BB13C3" w:rsidRPr="0050406E" w:rsidTr="003F468C">
        <w:tc>
          <w:tcPr>
            <w:tcW w:w="7371" w:type="dxa"/>
          </w:tcPr>
          <w:p w:rsidR="00BB13C3" w:rsidRPr="00FF5B08" w:rsidRDefault="00BB13C3" w:rsidP="003F468C">
            <w:p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line="276" w:lineRule="auto"/>
              <w:ind w:right="-108"/>
              <w:contextualSpacing/>
            </w:pPr>
          </w:p>
          <w:p w:rsidR="00BB13C3" w:rsidRPr="00FF5B08" w:rsidRDefault="00BB13C3" w:rsidP="00BB13C3">
            <w:pPr>
              <w:pStyle w:val="ListParagraph"/>
              <w:numPr>
                <w:ilvl w:val="0"/>
                <w:numId w:val="1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line="276" w:lineRule="auto"/>
              <w:ind w:left="644" w:right="-108" w:hanging="686"/>
              <w:contextualSpacing/>
            </w:pPr>
            <w:r>
              <w:rPr>
                <w:szCs w:val="22"/>
              </w:rPr>
              <w:t>Correct relationships</w:t>
            </w:r>
          </w:p>
          <w:p w:rsidR="00BB13C3" w:rsidRPr="009F3DB3" w:rsidRDefault="00BB13C3" w:rsidP="003F468C">
            <w:pPr>
              <w:pStyle w:val="ListParagraph"/>
              <w:tabs>
                <w:tab w:val="left" w:pos="318"/>
                <w:tab w:val="left" w:pos="992"/>
                <w:tab w:val="left" w:pos="1134"/>
                <w:tab w:val="right" w:pos="8505"/>
              </w:tabs>
              <w:spacing w:line="276" w:lineRule="auto"/>
              <w:ind w:left="644" w:right="-108"/>
              <w:contextualSpacing/>
            </w:pPr>
          </w:p>
        </w:tc>
        <w:tc>
          <w:tcPr>
            <w:tcW w:w="1241" w:type="dxa"/>
          </w:tcPr>
          <w:p w:rsidR="00BB13C3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</w:p>
          <w:p w:rsidR="00BB13C3" w:rsidRPr="0050406E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rPr>
                <w:szCs w:val="22"/>
              </w:rPr>
              <w:t>2</w:t>
            </w:r>
          </w:p>
        </w:tc>
      </w:tr>
    </w:tbl>
    <w:p w:rsidR="00BB13C3" w:rsidRDefault="00BB13C3" w:rsidP="00BB13C3"/>
    <w:p w:rsidR="00BB13C3" w:rsidRDefault="00BB13C3" w:rsidP="00BB13C3">
      <w:pPr>
        <w:spacing w:after="200" w:line="276" w:lineRule="auto"/>
      </w:pPr>
      <w:r>
        <w:br w:type="page"/>
      </w:r>
    </w:p>
    <w:p w:rsidR="00BB13C3" w:rsidRDefault="00BB13C3" w:rsidP="00BB13C3">
      <w:pPr>
        <w:rPr>
          <w:b/>
          <w:szCs w:val="22"/>
        </w:rPr>
      </w:pPr>
      <w:r>
        <w:rPr>
          <w:b/>
          <w:szCs w:val="22"/>
        </w:rPr>
        <w:lastRenderedPageBreak/>
        <w:t>Question 4(a)</w:t>
      </w: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1"/>
        <w:gridCol w:w="1241"/>
      </w:tblGrid>
      <w:tr w:rsidR="00BB13C3" w:rsidRPr="0050406E" w:rsidTr="003F468C">
        <w:tc>
          <w:tcPr>
            <w:tcW w:w="8612" w:type="dxa"/>
            <w:gridSpan w:val="2"/>
            <w:vAlign w:val="center"/>
          </w:tcPr>
          <w:p w:rsidR="00BB13C3" w:rsidRPr="006D3629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 w:val="28"/>
              </w:rPr>
            </w:pPr>
            <w:r>
              <w:rPr>
                <w:szCs w:val="22"/>
              </w:rPr>
              <w:t>Solution</w:t>
            </w:r>
          </w:p>
        </w:tc>
      </w:tr>
      <w:tr w:rsidR="00BB13C3" w:rsidRPr="0050406E" w:rsidTr="003F468C">
        <w:tc>
          <w:tcPr>
            <w:tcW w:w="8612" w:type="dxa"/>
            <w:gridSpan w:val="2"/>
            <w:vAlign w:val="center"/>
          </w:tcPr>
          <w:p w:rsidR="00BB13C3" w:rsidRPr="00FF5B08" w:rsidRDefault="00BB13C3" w:rsidP="003F468C">
            <w:pPr>
              <w:pStyle w:val="ListParagraph"/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</w:p>
          <w:p w:rsidR="00BB13C3" w:rsidRPr="00892C7E" w:rsidRDefault="00BB13C3" w:rsidP="003F468C">
            <w:pPr>
              <w:pStyle w:val="ListParagraph"/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0"/>
              <w:rPr>
                <w:rFonts w:cs="Arial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</w:rPr>
                      <m:t xml:space="preserve">        h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24"/>
                  </w:rPr>
                  <m:t>=0+1  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</w:rPr>
                      <m:t>2x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</w:rPr>
                      <m:t>2!</m:t>
                    </m:r>
                  </m:den>
                </m:f>
                <m:r>
                  <w:rPr>
                    <w:rFonts w:ascii="Cambria Math" w:hAnsi="Cambria Math" w:cs="Arial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  <w:sz w:val="24"/>
                      </w:rPr>
                      <m:t>3!</m:t>
                    </m:r>
                  </m:den>
                </m:f>
                <m:r>
                  <w:rPr>
                    <w:rFonts w:ascii="Cambria Math" w:hAnsi="Cambria Math" w:cs="Arial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4x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  <w:sz w:val="24"/>
                      </w:rPr>
                      <m:t>4!</m:t>
                    </m:r>
                  </m:den>
                </m:f>
                <m:r>
                  <w:rPr>
                    <w:rFonts w:ascii="Cambria Math" w:hAnsi="Cambria Math" w:cs="Arial"/>
                    <w:sz w:val="24"/>
                  </w:rPr>
                  <m:t>+…</m:t>
                </m:r>
              </m:oMath>
            </m:oMathPara>
          </w:p>
          <w:p w:rsidR="00BB13C3" w:rsidRPr="00892C7E" w:rsidRDefault="00BB13C3" w:rsidP="003F468C">
            <w:pPr>
              <w:pStyle w:val="ListParagraph"/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 w:val="24"/>
              </w:rPr>
            </w:pPr>
            <w:r>
              <w:rPr>
                <w:rFonts w:cs="Arial"/>
                <w:sz w:val="28"/>
                <w:szCs w:val="22"/>
              </w:rPr>
              <w:t xml:space="preserve">    </w:t>
            </w:r>
            <m:oMath>
              <m:r>
                <w:rPr>
                  <w:rFonts w:ascii="Cambria Math" w:hAnsi="Cambria Math" w:cs="Arial"/>
                  <w:sz w:val="28"/>
                  <w:szCs w:val="22"/>
                </w:rPr>
                <m:t xml:space="preserve">=      1 +x + 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28"/>
                      <w:szCs w:val="22"/>
                    </w:rPr>
                    <m:t>2!</m:t>
                  </m:r>
                </m:den>
              </m:f>
              <m:r>
                <w:rPr>
                  <w:rFonts w:ascii="Cambria Math" w:hAnsi="Cambria Math" w:cs="Arial"/>
                  <w:sz w:val="28"/>
                  <w:szCs w:val="22"/>
                </w:rPr>
                <m:t xml:space="preserve"> + 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2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28"/>
                      <w:szCs w:val="22"/>
                    </w:rPr>
                    <m:t>3!</m:t>
                  </m:r>
                </m:den>
              </m:f>
              <m:r>
                <w:rPr>
                  <w:rFonts w:ascii="Cambria Math" w:hAnsi="Cambria Math" w:cs="Arial"/>
                  <w:sz w:val="28"/>
                  <w:szCs w:val="22"/>
                </w:rPr>
                <m:t xml:space="preserve"> +</m:t>
              </m:r>
            </m:oMath>
            <w:r w:rsidRPr="00240DB4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 xml:space="preserve">...    =  </w:t>
            </w:r>
            <m:oMath>
              <m:r>
                <w:rPr>
                  <w:rFonts w:ascii="Cambria Math" w:hAnsi="Cambria Math" w:cs="Arial"/>
                  <w:szCs w:val="22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</w:rPr>
                <m:t>h(x)</m:t>
              </m:r>
            </m:oMath>
          </w:p>
          <w:p w:rsidR="00BB13C3" w:rsidRPr="00240DB4" w:rsidRDefault="00BB13C3" w:rsidP="003F468C">
            <w:pPr>
              <w:pStyle w:val="ListParagraph"/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</w:p>
        </w:tc>
      </w:tr>
      <w:tr w:rsidR="00BB13C3" w:rsidRPr="0050406E" w:rsidTr="003F468C">
        <w:tc>
          <w:tcPr>
            <w:tcW w:w="7371" w:type="dxa"/>
          </w:tcPr>
          <w:p w:rsidR="00BB13C3" w:rsidRPr="0050406E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>
              <w:rPr>
                <w:szCs w:val="22"/>
              </w:rPr>
              <w:t>Ma</w:t>
            </w:r>
            <w:r w:rsidRPr="0050406E">
              <w:rPr>
                <w:szCs w:val="22"/>
              </w:rPr>
              <w:t>thematical behaviours</w:t>
            </w:r>
          </w:p>
        </w:tc>
        <w:tc>
          <w:tcPr>
            <w:tcW w:w="1241" w:type="dxa"/>
          </w:tcPr>
          <w:p w:rsidR="00BB13C3" w:rsidRPr="0050406E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 w:rsidRPr="0050406E">
              <w:rPr>
                <w:szCs w:val="22"/>
              </w:rPr>
              <w:t>Marks</w:t>
            </w:r>
          </w:p>
        </w:tc>
      </w:tr>
      <w:tr w:rsidR="00BB13C3" w:rsidRPr="0050406E" w:rsidTr="003F468C">
        <w:tc>
          <w:tcPr>
            <w:tcW w:w="7371" w:type="dxa"/>
          </w:tcPr>
          <w:p w:rsidR="00BB13C3" w:rsidRPr="00FF5B08" w:rsidRDefault="00BB13C3" w:rsidP="003F468C">
            <w:pPr>
              <w:pStyle w:val="ListParagraph"/>
              <w:tabs>
                <w:tab w:val="left" w:pos="318"/>
                <w:tab w:val="left" w:pos="992"/>
                <w:tab w:val="left" w:pos="1134"/>
                <w:tab w:val="right" w:pos="8505"/>
              </w:tabs>
              <w:spacing w:line="276" w:lineRule="auto"/>
              <w:ind w:left="644" w:right="-108"/>
              <w:contextualSpacing/>
            </w:pPr>
          </w:p>
          <w:p w:rsidR="00BB13C3" w:rsidRDefault="00BB13C3" w:rsidP="00BB13C3">
            <w:pPr>
              <w:pStyle w:val="ListParagraph"/>
              <w:numPr>
                <w:ilvl w:val="0"/>
                <w:numId w:val="1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line="276" w:lineRule="auto"/>
              <w:ind w:left="644" w:right="-108" w:hanging="686"/>
              <w:contextualSpacing/>
            </w:pPr>
            <w:r>
              <w:rPr>
                <w:szCs w:val="22"/>
              </w:rPr>
              <w:t>Differentiates correctly</w:t>
            </w:r>
          </w:p>
          <w:p w:rsidR="00BB13C3" w:rsidRDefault="00BB13C3" w:rsidP="00BB13C3">
            <w:pPr>
              <w:pStyle w:val="ListParagraph"/>
              <w:numPr>
                <w:ilvl w:val="0"/>
                <w:numId w:val="1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line="276" w:lineRule="auto"/>
              <w:ind w:left="644" w:right="-108" w:hanging="686"/>
              <w:contextualSpacing/>
            </w:pPr>
            <w:r>
              <w:rPr>
                <w:szCs w:val="22"/>
              </w:rPr>
              <w:t>Simplifies fractions involving factorial correctly</w:t>
            </w:r>
          </w:p>
          <w:p w:rsidR="00BB13C3" w:rsidRPr="009F3DB3" w:rsidRDefault="00BB13C3" w:rsidP="003F468C">
            <w:pPr>
              <w:pStyle w:val="ListParagraph"/>
              <w:tabs>
                <w:tab w:val="left" w:pos="318"/>
                <w:tab w:val="left" w:pos="992"/>
                <w:tab w:val="left" w:pos="1134"/>
                <w:tab w:val="right" w:pos="8505"/>
              </w:tabs>
              <w:spacing w:line="276" w:lineRule="auto"/>
              <w:ind w:right="-108"/>
              <w:contextualSpacing/>
            </w:pPr>
          </w:p>
        </w:tc>
        <w:tc>
          <w:tcPr>
            <w:tcW w:w="1241" w:type="dxa"/>
          </w:tcPr>
          <w:p w:rsidR="00BB13C3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</w:p>
          <w:p w:rsidR="00BB13C3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rPr>
                <w:szCs w:val="22"/>
              </w:rPr>
              <w:t>1</w:t>
            </w:r>
          </w:p>
          <w:p w:rsidR="00BB13C3" w:rsidRPr="0050406E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rPr>
                <w:szCs w:val="22"/>
              </w:rPr>
              <w:t>1</w:t>
            </w:r>
          </w:p>
        </w:tc>
      </w:tr>
    </w:tbl>
    <w:p w:rsidR="00BB13C3" w:rsidRDefault="00BB13C3" w:rsidP="00BB13C3"/>
    <w:p w:rsidR="00BB13C3" w:rsidRDefault="00BB13C3" w:rsidP="00BB13C3"/>
    <w:p w:rsidR="00BB13C3" w:rsidRDefault="00BB13C3" w:rsidP="00BB13C3"/>
    <w:p w:rsidR="00BB13C3" w:rsidRDefault="00BB13C3" w:rsidP="00BB13C3">
      <w:r>
        <w:rPr>
          <w:b/>
          <w:szCs w:val="22"/>
        </w:rPr>
        <w:t>Question 4(b)</w:t>
      </w: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1"/>
        <w:gridCol w:w="1241"/>
      </w:tblGrid>
      <w:tr w:rsidR="00BB13C3" w:rsidRPr="0050406E" w:rsidTr="003F468C">
        <w:tc>
          <w:tcPr>
            <w:tcW w:w="8612" w:type="dxa"/>
            <w:gridSpan w:val="2"/>
            <w:vAlign w:val="center"/>
          </w:tcPr>
          <w:p w:rsidR="00BB13C3" w:rsidRPr="006D3629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120"/>
              <w:jc w:val="center"/>
            </w:pPr>
            <w:r>
              <w:rPr>
                <w:szCs w:val="22"/>
              </w:rPr>
              <w:t>Solution</w:t>
            </w:r>
          </w:p>
        </w:tc>
      </w:tr>
      <w:tr w:rsidR="00BB13C3" w:rsidRPr="0050406E" w:rsidTr="003F468C">
        <w:tc>
          <w:tcPr>
            <w:tcW w:w="8612" w:type="dxa"/>
            <w:gridSpan w:val="2"/>
            <w:vAlign w:val="center"/>
          </w:tcPr>
          <w:p w:rsidR="00BB13C3" w:rsidRPr="00FF5B08" w:rsidRDefault="00BB13C3" w:rsidP="003F468C">
            <w:pPr>
              <w:pStyle w:val="ListParagraph"/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BB13C3" w:rsidRPr="00AE0F0A" w:rsidRDefault="00BB13C3" w:rsidP="003F468C">
            <w:pPr>
              <w:pStyle w:val="ListParagraph"/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4"/>
                </w:rPr>
                <m:t>=h(x)</m:t>
              </m:r>
            </m:oMath>
            <w:r>
              <w:rPr>
                <w:sz w:val="28"/>
                <w:szCs w:val="22"/>
              </w:rPr>
              <w:t xml:space="preserve">   </w:t>
            </w:r>
            <w:r>
              <w:rPr>
                <w:szCs w:val="22"/>
              </w:rPr>
              <w:t xml:space="preserve">which </w:t>
            </w:r>
            <w:r w:rsidRPr="00B26224">
              <w:rPr>
                <w:szCs w:val="22"/>
              </w:rPr>
              <w:t>suggests</w:t>
            </w:r>
            <w:r w:rsidRPr="00B26224">
              <w:rPr>
                <w:sz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</w:rPr>
                <m:t>h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4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</w:rPr>
                    <m:t>x</m:t>
                  </m:r>
                </m:sup>
              </m:sSup>
            </m:oMath>
          </w:p>
          <w:p w:rsidR="00BB13C3" w:rsidRPr="00240DB4" w:rsidRDefault="00BB13C3" w:rsidP="003F468C">
            <w:pPr>
              <w:pStyle w:val="ListParagraph"/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</w:tc>
      </w:tr>
      <w:tr w:rsidR="00BB13C3" w:rsidRPr="00743102" w:rsidTr="003F468C">
        <w:tc>
          <w:tcPr>
            <w:tcW w:w="7371" w:type="dxa"/>
          </w:tcPr>
          <w:p w:rsidR="00BB13C3" w:rsidRPr="0050406E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>
              <w:rPr>
                <w:szCs w:val="22"/>
              </w:rPr>
              <w:t>Ma</w:t>
            </w:r>
            <w:r w:rsidRPr="0050406E">
              <w:rPr>
                <w:szCs w:val="22"/>
              </w:rPr>
              <w:t>thematical behaviours</w:t>
            </w:r>
          </w:p>
        </w:tc>
        <w:tc>
          <w:tcPr>
            <w:tcW w:w="1241" w:type="dxa"/>
          </w:tcPr>
          <w:p w:rsidR="00BB13C3" w:rsidRPr="0050406E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 w:rsidRPr="0050406E">
              <w:rPr>
                <w:szCs w:val="22"/>
              </w:rPr>
              <w:t>Marks</w:t>
            </w:r>
          </w:p>
        </w:tc>
      </w:tr>
      <w:tr w:rsidR="00BB13C3" w:rsidRPr="0050406E" w:rsidTr="003F468C">
        <w:tc>
          <w:tcPr>
            <w:tcW w:w="7371" w:type="dxa"/>
          </w:tcPr>
          <w:p w:rsidR="00BB13C3" w:rsidRPr="00FF5B08" w:rsidRDefault="00BB13C3" w:rsidP="003F468C">
            <w:pPr>
              <w:pStyle w:val="ListParagraph"/>
              <w:tabs>
                <w:tab w:val="left" w:pos="318"/>
                <w:tab w:val="left" w:pos="992"/>
                <w:tab w:val="left" w:pos="1134"/>
                <w:tab w:val="right" w:pos="8505"/>
              </w:tabs>
              <w:spacing w:line="276" w:lineRule="auto"/>
              <w:ind w:left="644" w:right="-108"/>
              <w:contextualSpacing/>
            </w:pPr>
          </w:p>
          <w:p w:rsidR="00BB13C3" w:rsidRPr="00AE0F0A" w:rsidRDefault="00BB13C3" w:rsidP="00BB13C3">
            <w:pPr>
              <w:pStyle w:val="ListParagraph"/>
              <w:numPr>
                <w:ilvl w:val="0"/>
                <w:numId w:val="1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line="276" w:lineRule="auto"/>
              <w:ind w:left="644" w:right="-108" w:hanging="686"/>
              <w:contextualSpacing/>
            </w:pPr>
            <w:r>
              <w:rPr>
                <w:szCs w:val="22"/>
              </w:rPr>
              <w:t xml:space="preserve">Identifies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4"/>
                </w:rPr>
                <m:t>=h(x)</m:t>
              </m:r>
            </m:oMath>
          </w:p>
          <w:p w:rsidR="00BB13C3" w:rsidRPr="00FF5B08" w:rsidRDefault="00BB13C3" w:rsidP="00BB13C3">
            <w:pPr>
              <w:pStyle w:val="ListParagraph"/>
              <w:numPr>
                <w:ilvl w:val="0"/>
                <w:numId w:val="1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line="276" w:lineRule="auto"/>
              <w:ind w:left="644" w:right="-108" w:hanging="686"/>
              <w:contextualSpacing/>
            </w:pPr>
            <w:r>
              <w:rPr>
                <w:szCs w:val="22"/>
              </w:rPr>
              <w:t>Correct function</w:t>
            </w:r>
          </w:p>
          <w:p w:rsidR="00BB13C3" w:rsidRPr="00240DB4" w:rsidRDefault="00BB13C3" w:rsidP="003F468C">
            <w:pPr>
              <w:pStyle w:val="ListParagraph"/>
              <w:tabs>
                <w:tab w:val="left" w:pos="318"/>
                <w:tab w:val="left" w:pos="992"/>
                <w:tab w:val="left" w:pos="1134"/>
                <w:tab w:val="right" w:pos="8505"/>
              </w:tabs>
              <w:spacing w:line="276" w:lineRule="auto"/>
              <w:ind w:left="644" w:right="-108"/>
              <w:contextualSpacing/>
            </w:pPr>
          </w:p>
        </w:tc>
        <w:tc>
          <w:tcPr>
            <w:tcW w:w="1241" w:type="dxa"/>
          </w:tcPr>
          <w:p w:rsidR="00BB13C3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>
              <w:rPr>
                <w:szCs w:val="22"/>
              </w:rPr>
              <w:t xml:space="preserve">    </w:t>
            </w:r>
          </w:p>
          <w:p w:rsidR="00BB13C3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>
              <w:rPr>
                <w:szCs w:val="22"/>
              </w:rPr>
              <w:t xml:space="preserve">       1</w:t>
            </w:r>
          </w:p>
          <w:p w:rsidR="00BB13C3" w:rsidRPr="0050406E" w:rsidRDefault="00BB13C3" w:rsidP="003F468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rPr>
                <w:szCs w:val="22"/>
              </w:rPr>
              <w:t>1</w:t>
            </w:r>
          </w:p>
        </w:tc>
      </w:tr>
    </w:tbl>
    <w:p w:rsidR="00BB13C3" w:rsidRPr="005022B7" w:rsidRDefault="00BB13C3" w:rsidP="00BB13C3">
      <w:pPr>
        <w:rPr>
          <w:rFonts w:cs="Arial"/>
          <w:szCs w:val="22"/>
        </w:rPr>
      </w:pPr>
    </w:p>
    <w:p w:rsidR="00BB13C3" w:rsidRDefault="00BB13C3" w:rsidP="00BB13C3">
      <w:pPr>
        <w:rPr>
          <w:rFonts w:cs="Arial"/>
        </w:rPr>
      </w:pPr>
    </w:p>
    <w:p w:rsidR="00BB13C3" w:rsidRDefault="00BB13C3" w:rsidP="00BB13C3">
      <w:pPr>
        <w:rPr>
          <w:rFonts w:cs="Arial"/>
        </w:rPr>
      </w:pPr>
    </w:p>
    <w:p w:rsidR="00BB13C3" w:rsidRDefault="00BB13C3" w:rsidP="00BB13C3">
      <w:pPr>
        <w:rPr>
          <w:rFonts w:cs="Arial"/>
        </w:rPr>
      </w:pPr>
    </w:p>
    <w:p w:rsidR="00BB13C3" w:rsidRDefault="00BB13C3" w:rsidP="00BB13C3">
      <w:pPr>
        <w:rPr>
          <w:rFonts w:cs="Arial"/>
        </w:rPr>
      </w:pPr>
    </w:p>
    <w:p w:rsidR="00BB13C3" w:rsidRDefault="00BB13C3" w:rsidP="00BB13C3">
      <w:pPr>
        <w:rPr>
          <w:rFonts w:cs="Arial"/>
        </w:rPr>
      </w:pPr>
    </w:p>
    <w:p w:rsidR="00BB13C3" w:rsidRDefault="00BB13C3" w:rsidP="00BB13C3">
      <w:pPr>
        <w:rPr>
          <w:rFonts w:cs="Arial"/>
        </w:rPr>
      </w:pPr>
    </w:p>
    <w:p w:rsidR="00BB13C3" w:rsidRDefault="00BB13C3" w:rsidP="00BB13C3">
      <w:pPr>
        <w:rPr>
          <w:rFonts w:cs="Arial"/>
        </w:rPr>
      </w:pPr>
    </w:p>
    <w:p w:rsidR="00345A2B" w:rsidRPr="00BB13C3" w:rsidRDefault="00345A2B" w:rsidP="00BB13C3">
      <w:pPr>
        <w:spacing w:after="200" w:line="276" w:lineRule="auto"/>
        <w:rPr>
          <w:rFonts w:cs="Arial"/>
          <w:b/>
          <w:szCs w:val="22"/>
        </w:rPr>
      </w:pPr>
      <w:bookmarkStart w:id="0" w:name="_GoBack"/>
      <w:bookmarkEnd w:id="0"/>
    </w:p>
    <w:sectPr w:rsidR="00345A2B" w:rsidRPr="00BB1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73D02"/>
    <w:multiLevelType w:val="hybridMultilevel"/>
    <w:tmpl w:val="5D307BBE"/>
    <w:lvl w:ilvl="0" w:tplc="0C090001">
      <w:start w:val="1"/>
      <w:numFmt w:val="bullet"/>
      <w:lvlText w:val=""/>
      <w:lvlJc w:val="left"/>
      <w:pPr>
        <w:ind w:left="68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3C3"/>
    <w:rsid w:val="00345A2B"/>
    <w:rsid w:val="00BB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3C3"/>
    <w:pPr>
      <w:spacing w:after="0" w:line="240" w:lineRule="auto"/>
    </w:pPr>
    <w:rPr>
      <w:rFonts w:ascii="Arial" w:eastAsia="Times New Roman" w:hAnsi="Arial" w:cs="Times New Roman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3C3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1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3C3"/>
    <w:rPr>
      <w:rFonts w:ascii="Tahoma" w:eastAsia="Times New Roman" w:hAnsi="Tahoma" w:cs="Tahoma"/>
      <w:sz w:val="16"/>
      <w:szCs w:val="16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3C3"/>
    <w:pPr>
      <w:spacing w:after="0" w:line="240" w:lineRule="auto"/>
    </w:pPr>
    <w:rPr>
      <w:rFonts w:ascii="Arial" w:eastAsia="Times New Roman" w:hAnsi="Arial" w:cs="Times New Roman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3C3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1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3C3"/>
    <w:rPr>
      <w:rFonts w:ascii="Tahoma" w:eastAsia="Times New Roman" w:hAnsi="Tahoma" w:cs="Tahoma"/>
      <w:sz w:val="16"/>
      <w:szCs w:val="16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F0AAAA48</Template>
  <TotalTime>1</TotalTime>
  <Pages>5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PALMER Patsy</dc:creator>
  <cp:lastModifiedBy>PALMER Patsy</cp:lastModifiedBy>
  <cp:revision>1</cp:revision>
  <dcterms:created xsi:type="dcterms:W3CDTF">2017-03-13T03:24:00Z</dcterms:created>
  <dcterms:modified xsi:type="dcterms:W3CDTF">2017-03-13T03:25:00Z</dcterms:modified>
</cp:coreProperties>
</file>