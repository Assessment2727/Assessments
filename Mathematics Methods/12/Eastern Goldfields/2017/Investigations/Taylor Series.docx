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  <w:r>
        <w:rPr>
          <w:b/>
        </w:rPr>
        <w:t>Taylor Series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</w:p>
    <w:p w:rsidR="00796498" w:rsidRPr="00E23C60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>
        <w:rPr>
          <w:b/>
        </w:rPr>
        <w:t>In-class investigation                                                                                 Total marks: 48</w:t>
      </w:r>
    </w:p>
    <w:p w:rsidR="00796498" w:rsidRPr="00E23C60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A Taylor series uses the sum of an infinite number of polynomial terms to represent a non-</w:t>
      </w:r>
      <w:r w:rsidRPr="003B605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polynomial function.  Even though such a sum cannot be calculated, an approximation of the function can be obtained by using a finite number of terms.  The more terms used, the better the approximation.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To complete this task, you will need to have an understanding of 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056FF6">
        <w:rPr>
          <w:rFonts w:cs="Arial"/>
          <w:szCs w:val="22"/>
        </w:rPr>
        <w:t>polynomial differentiation</w:t>
      </w:r>
      <w:r>
        <w:rPr>
          <w:rFonts w:cs="Arial"/>
          <w:szCs w:val="22"/>
        </w:rPr>
        <w:t xml:space="preserve">: if </w:t>
      </w:r>
      <m:oMath>
        <m:r>
          <w:rPr>
            <w:rFonts w:ascii="Cambria Math" w:hAnsi="Cambria Math" w:cs="Arial"/>
            <w:szCs w:val="22"/>
          </w:rPr>
          <m:t>f(x)=a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Cs w:val="22"/>
              </w:rPr>
              <m:t>n</m:t>
            </m:r>
          </m:sup>
        </m:sSup>
        <m:r>
          <w:rPr>
            <w:rFonts w:ascii="Cambria Math" w:hAnsi="Cambria Math" w:cs="Arial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Cs w:val="22"/>
          </w:rPr>
          <m:t>then</m:t>
        </m:r>
        <m:r>
          <w:rPr>
            <w:rFonts w:ascii="Cambria Math" w:hAnsi="Cambria Math" w:cs="Arial"/>
            <w:szCs w:val="22"/>
          </w:rPr>
          <m:t xml:space="preserve"> f'(x)=n.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ax</m:t>
            </m:r>
          </m:e>
          <m:sup>
            <m:r>
              <w:rPr>
                <w:rFonts w:ascii="Cambria Math" w:hAnsi="Cambria Math" w:cs="Arial"/>
                <w:szCs w:val="22"/>
              </w:rPr>
              <m:t>n-1</m:t>
            </m:r>
          </m:sup>
        </m:sSup>
      </m:oMath>
      <w:r>
        <w:rPr>
          <w:rFonts w:cs="Arial"/>
          <w:szCs w:val="22"/>
        </w:rPr>
        <w:t xml:space="preserve"> and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87"/>
        <w:rPr>
          <w:rFonts w:cs="Arial"/>
          <w:szCs w:val="22"/>
        </w:rPr>
      </w:pPr>
    </w:p>
    <w:p w:rsidR="00796498" w:rsidRPr="00056FF6" w:rsidRDefault="00796498" w:rsidP="00796498">
      <w:pPr>
        <w:pStyle w:val="ListParagraph"/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factorial notation: </w:t>
      </w:r>
      <m:oMath>
        <m:r>
          <w:rPr>
            <w:rFonts w:ascii="Cambria Math" w:hAnsi="Cambria Math" w:cs="Arial"/>
            <w:szCs w:val="22"/>
          </w:rPr>
          <m:t>n!=n×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n-1</m:t>
            </m:r>
          </m:e>
        </m:d>
        <m:r>
          <w:rPr>
            <w:rFonts w:ascii="Cambria Math" w:hAnsi="Cambria Math" w:cs="Arial"/>
            <w:szCs w:val="22"/>
          </w:rPr>
          <m:t>×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n-2</m:t>
            </m:r>
          </m:e>
        </m:d>
        <m:r>
          <w:rPr>
            <w:rFonts w:ascii="Cambria Math" w:hAnsi="Cambria Math" w:cs="Arial"/>
            <w:szCs w:val="22"/>
          </w:rPr>
          <m:t>× … ×2×1</m:t>
        </m:r>
      </m:oMath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796498" w:rsidRPr="00E23C60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0A5B5B">
        <w:rPr>
          <w:rFonts w:cs="Arial"/>
          <w:b/>
          <w:szCs w:val="22"/>
        </w:rPr>
        <w:t>Question 1</w:t>
      </w:r>
      <w:r>
        <w:rPr>
          <w:rFonts w:cs="Arial"/>
          <w:b/>
          <w:szCs w:val="22"/>
        </w:rPr>
        <w:tab/>
      </w:r>
      <w:r w:rsidRPr="00E23C60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21</w:t>
      </w:r>
      <w:r w:rsidRPr="00E23C60">
        <w:rPr>
          <w:rFonts w:cs="Arial"/>
          <w:b/>
          <w:szCs w:val="22"/>
        </w:rPr>
        <w:t xml:space="preserve"> marks)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EB5275">
        <w:rPr>
          <w:rFonts w:cs="Arial"/>
          <w:szCs w:val="22"/>
        </w:rPr>
        <w:t>Consider the Taylor series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 w:val="28"/>
          <w:szCs w:val="22"/>
        </w:rPr>
      </w:pPr>
      <m:oMathPara>
        <m:oMath>
          <m:r>
            <w:rPr>
              <w:rFonts w:ascii="Cambria Math" w:hAnsi="Cambria Math" w:cs="Arial"/>
              <w:sz w:val="24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2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5!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7!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+…</m:t>
          </m:r>
        </m:oMath>
      </m:oMathPara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Pr="0007053A" w:rsidRDefault="00796498" w:rsidP="00796498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Taylor polynomial formed by the first 4 terms of </w:t>
      </w:r>
      <m:oMath>
        <m:r>
          <w:rPr>
            <w:rFonts w:ascii="Cambria Math" w:hAnsi="Cambria Math" w:cs="Arial"/>
            <w:szCs w:val="22"/>
          </w:rPr>
          <m:t>f(x)</m:t>
        </m:r>
      </m:oMath>
      <w:r>
        <w:rPr>
          <w:rFonts w:cs="Arial"/>
          <w:szCs w:val="22"/>
        </w:rPr>
        <w:t xml:space="preserve"> is 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jc w:val="center"/>
        <w:rPr>
          <w:rFonts w:cs="Arial"/>
          <w:sz w:val="28"/>
          <w:szCs w:val="22"/>
        </w:rPr>
      </w:pPr>
      <m:oMathPara>
        <m:oMath>
          <m:r>
            <w:rPr>
              <w:rFonts w:ascii="Cambria Math" w:hAnsi="Cambria Math" w:cs="Arial"/>
              <w:sz w:val="24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2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5!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7!</m:t>
              </m:r>
            </m:den>
          </m:f>
        </m:oMath>
      </m:oMathPara>
    </w:p>
    <w:p w:rsidR="00796498" w:rsidRPr="0007053A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Pr="0007053A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  <w:r>
        <w:rPr>
          <w:rFonts w:cs="Arial"/>
          <w:szCs w:val="22"/>
        </w:rPr>
        <w:t>Gr</w:t>
      </w:r>
      <w:r w:rsidRPr="0007053A">
        <w:rPr>
          <w:rFonts w:cs="Arial"/>
          <w:szCs w:val="22"/>
        </w:rPr>
        <w:t xml:space="preserve">aph </w:t>
      </w:r>
      <m:oMath>
        <m:r>
          <w:rPr>
            <w:rFonts w:ascii="Cambria Math" w:hAnsi="Cambria Math" w:cs="Arial"/>
            <w:szCs w:val="22"/>
          </w:rPr>
          <m:t>f(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Cs w:val="22"/>
              </w:rPr>
              <m:t>4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07053A">
        <w:rPr>
          <w:rFonts w:cs="Arial"/>
          <w:szCs w:val="22"/>
        </w:rPr>
        <w:t xml:space="preserve"> on the axes below.  Write the coordinates of any in</w:t>
      </w:r>
      <w:r>
        <w:rPr>
          <w:rFonts w:cs="Arial"/>
          <w:szCs w:val="22"/>
        </w:rPr>
        <w:t>tercepts and turning points onto</w:t>
      </w:r>
      <w:r w:rsidRPr="0007053A">
        <w:rPr>
          <w:rFonts w:cs="Arial"/>
          <w:szCs w:val="22"/>
        </w:rPr>
        <w:t xml:space="preserve"> your graph.                                                     </w:t>
      </w:r>
      <w:r w:rsidRPr="0007053A">
        <w:rPr>
          <w:rFonts w:cs="Arial"/>
          <w:szCs w:val="22"/>
        </w:rPr>
        <w:tab/>
        <w:t>(6)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Pr="00B113D7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927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13F01154" wp14:editId="7BD57FFB">
                <wp:extent cx="6324600" cy="3238500"/>
                <wp:effectExtent l="0" t="0" r="0" b="2540"/>
                <wp:docPr id="502" name="Canvas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54" name="Line 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59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5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33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50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807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5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355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5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0629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903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114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662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5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6936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210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5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3484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5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32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5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306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5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580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18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5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758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5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8879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5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80416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5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72034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63652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5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4688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5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38569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5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30187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5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21805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5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05041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96659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5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88277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79959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5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63195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54813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46431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5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38049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5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21348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12966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04584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Line 5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96202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5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79438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71120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6273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Line 5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54356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442595" y="297116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442595" y="255270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442595" y="213423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442595" y="129730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442595" y="87820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42595" y="45974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09855" y="1715770"/>
                            <a:ext cx="598868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6138545" y="171577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71" name="Line 5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44565" y="1688465"/>
                            <a:ext cx="53975" cy="2730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" name="Line 5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4565" y="1715770"/>
                            <a:ext cx="53975" cy="2667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Line 5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855" y="1688465"/>
                            <a:ext cx="53975" cy="2730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09855" y="1715770"/>
                            <a:ext cx="53975" cy="2667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44259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77533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10807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77355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210629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43903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277114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343662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376936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410210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443484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510032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543306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576580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4401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378585" y="1759585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1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426210" y="175958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2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31038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47675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4730115" y="175958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5" name="Line 5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3880" y="302895"/>
                            <a:ext cx="635" cy="282575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3039745" y="0"/>
                            <a:ext cx="21780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pPr>
                                <w:spacing w:before="240"/>
                              </w:pPr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97" name="Line 5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302895"/>
                            <a:ext cx="26670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3103880" y="302895"/>
                            <a:ext cx="27305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5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77210" y="3074670"/>
                            <a:ext cx="26670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5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3880" y="3074670"/>
                            <a:ext cx="27305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5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8879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80416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5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72034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5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63652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5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4688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38569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5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30187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Line 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21805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5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05041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96659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Line 5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88277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79959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5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63195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5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54813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59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46431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59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38049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5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21348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5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12966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59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04584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6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96202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79438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6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71120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6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6273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6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54356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Line 6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97116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940685" y="2898775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987675" y="289877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8" name="Line 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55270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940685" y="2480310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0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987675" y="248031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1" name="Line 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13423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940685" y="2061210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3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987675" y="206121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4" name="Line 6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171577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6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129730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987675" y="122428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7" name="Line 6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87820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2987675" y="80518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9" name="Line 6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45974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987675" y="38671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2" o:spid="_x0000_s1026" editas="canvas" style="width:498pt;height:255pt;mso-position-horizontal-relative:char;mso-position-vertical-relative:line" coordsize="6324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46;height:32385;visibility:visible;mso-wrap-style:square">
                  <v:fill o:detectmouseclick="t"/>
                  <v:path o:connecttype="none"/>
                </v:shape>
                <v:line id="Line 503" o:spid="_x0000_s1028" style="position:absolute;flip:y;visibility:visible;mso-wrap-style:square" from="4425,4597" to="443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+7MMAAADdAAAADwAAAGRycy9kb3ducmV2LnhtbERPTWvCQBC9F/oflin0VjeK1pC6igiC&#10;OUltEY/T7JgNZmdjdk3Sf98VhN7m8T5nsRpsLTpqfeVYwXiUgCAunK64VPD9tX1LQfiArLF2TAp+&#10;ycNq+fy0wEy7nj+pO4RSxBD2GSowITSZlL4wZNGPXEMcubNrLYYI21LqFvsYbms5SZJ3abHi2GCw&#10;oY2h4nK4WQX5+TSe38w1x2O/T0+bn7TLL16p15dh/QEi0BD+xQ/3Tsf5yWw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rfuzDAAAA3QAAAA8AAAAAAAAAAAAA&#10;AAAAoQIAAGRycy9kb3ducmV2LnhtbFBLBQYAAAAABAAEAPkAAACRAwAAAAA=&#10;" strokecolor="#7f7f7f" strokeweight=".2pt">
                  <v:stroke dashstyle="1 1" endcap="round"/>
                </v:line>
                <v:line id="Line 504" o:spid="_x0000_s1029" style="position:absolute;flip:y;visibility:visible;mso-wrap-style:square" from="7753,4597" to="775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bd8MAAADdAAAADwAAAGRycy9kb3ducmV2LnhtbERPTWvCQBC9F/wPywje6saCNkRXEaFg&#10;TqW2FI9jdswGs7Mxuybpv+8Kgrd5vM9ZbQZbi45aXzlWMJsmIIgLpysuFfx8f7ymIHxA1lg7JgV/&#10;5GGzHr2sMNOu5y/qDqEUMYR9hgpMCE0mpS8MWfRT1xBH7uxaiyHCtpS6xT6G21q+JclCWqw4Nhhs&#10;aGeouBxuVkF+Ps7eb+aa42//mR53p7TLL16pyXjYLkEEGsJT/HDvdZyfzOdw/ya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n23fDAAAA3QAAAA8AAAAAAAAAAAAA&#10;AAAAoQIAAGRycy9kb3ducmV2LnhtbFBLBQYAAAAABAAEAPkAAACRAwAAAAA=&#10;" strokecolor="#7f7f7f" strokeweight=".2pt">
                  <v:stroke dashstyle="1 1" endcap="round"/>
                </v:line>
                <v:line id="Line 505" o:spid="_x0000_s1030" style="position:absolute;flip:y;visibility:visible;mso-wrap-style:square" from="11080,4597" to="1108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OZcEAAADcAAAADwAAAGRycy9kb3ducmV2LnhtbERPy4rCMBTdD/gP4QruxtRZOKUaRQRh&#10;uhIfDC7vNNem2NzUJrb17ycLweXhvJfrwdaio9ZXjhXMpgkI4sLpiksF59PuMwXhA7LG2jEpeJKH&#10;9Wr0scRMu54P1B1DKWII+wwVmBCaTEpfGLLop64hjtzVtRZDhG0pdYt9DLe1/EqSubRYcWww2NDW&#10;UHE7PqyC/HqZfT/MPcfffp9etn9pl9+8UpPxsFmACDSEt/jl/tEK5klcG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eI5lwQAAANwAAAAPAAAAAAAAAAAAAAAA&#10;AKECAABkcnMvZG93bnJldi54bWxQSwUGAAAAAAQABAD5AAAAjwMAAAAA&#10;" strokecolor="#7f7f7f" strokeweight=".2pt">
                  <v:stroke dashstyle="1 1" endcap="round"/>
                </v:line>
                <v:line id="Line 506" o:spid="_x0000_s1031" style="position:absolute;flip:y;visibility:visible;mso-wrap-style:square" from="17735,4597" to="17741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r/sQAAADcAAAADwAAAGRycy9kb3ducmV2LnhtbESPQWvCQBSE74X+h+UVvNWNHmxMXaUI&#10;gjlJrYjHZ/aZDWbfxuyaxH/vFgo9DjPzDbNYDbYWHbW+cqxgMk5AEBdOV1wqOPxs3lMQPiBrrB2T&#10;ggd5WC1fXxaYadfzN3X7UIoIYZ+hAhNCk0npC0MW/dg1xNG7uNZiiLItpW6xj3Bby2mSzKTFiuOC&#10;wYbWhorr/m4V5JfT5ONubjke+116Wp/TLr96pUZvw9cniEBD+A//tbdawSyZw+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Cv+xAAAANwAAAAPAAAAAAAAAAAA&#10;AAAAAKECAABkcnMvZG93bnJldi54bWxQSwUGAAAAAAQABAD5AAAAkgMAAAAA&#10;" strokecolor="#7f7f7f" strokeweight=".2pt">
                  <v:stroke dashstyle="1 1" endcap="round"/>
                </v:line>
                <v:line id="Line 507" o:spid="_x0000_s1032" style="position:absolute;flip:y;visibility:visible;mso-wrap-style:square" from="21062,4597" to="2106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UvsEAAADcAAAADwAAAGRycy9kb3ducmV2LnhtbERPz2vCMBS+D/Y/hDfwNtPuoKUzyhCE&#10;9SRTEY/P5tkUm5faxLb7781B8Pjx/V6sRtuInjpfO1aQThMQxKXTNVcKDvvNZwbCB2SNjWNS8E8e&#10;Vsv3twXm2g38R/0uVCKGsM9RgQmhzaX0pSGLfupa4shdXGcxRNhVUnc4xHDbyK8kmUmLNccGgy2t&#10;DZXX3d0qKC6ndH43twKPwzY7rc9ZX1y9UpOP8ecbRKAxvMRP969WMEvj/HgmHgG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1xS+wQAAANwAAAAPAAAAAAAAAAAAAAAA&#10;AKECAABkcnMvZG93bnJldi54bWxQSwUGAAAAAAQABAD5AAAAjwMAAAAA&#10;" strokecolor="#7f7f7f" strokeweight=".2pt">
                  <v:stroke dashstyle="1 1" endcap="round"/>
                </v:line>
                <v:line id="Line 508" o:spid="_x0000_s1033" style="position:absolute;flip:y;visibility:visible;mso-wrap-style:square" from="24390,4597" to="24396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uxJcQAAADcAAAADwAAAGRycy9kb3ducmV2LnhtbESPQWvCQBSE70L/w/KE3nSTHjSkriJC&#10;oTkVtYjH1+wzG8y+TbNrkv57VxB6HGbmG2a1GW0jeup87VhBOk9AEJdO11wp+D5+zDIQPiBrbByT&#10;gj/ysFm/TFaYazfwnvpDqESEsM9RgQmhzaX0pSGLfu5a4uhdXGcxRNlVUnc4RLht5FuSLKTFmuOC&#10;wZZ2hsrr4WYVFJdzuryZ3wJPw1d23v1kfXH1Sr1Ox+07iEBj+A8/259awSJN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7ElxAAAANwAAAAPAAAAAAAAAAAA&#10;AAAAAKECAABkcnMvZG93bnJldi54bWxQSwUGAAAAAAQABAD5AAAAkgMAAAAA&#10;" strokecolor="#7f7f7f" strokeweight=".2pt">
                  <v:stroke dashstyle="1 1" endcap="round"/>
                </v:line>
                <v:line id="Line 509" o:spid="_x0000_s1034" style="position:absolute;flip:y;visibility:visible;mso-wrap-style:square" from="27711,4597" to="2771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kvUsQAAADcAAAADwAAAGRycy9kb3ducmV2LnhtbESPQWvCQBSE7wX/w/KE3uomHjSkrlKE&#10;QnMqahGPz+wzG8y+TbNrkv57VxB6HGbmG2a1GW0jeup87VhBOktAEJdO11wp+Dl8vmUgfEDW2Dgm&#10;BX/kYbOevKww127gHfX7UIkIYZ+jAhNCm0vpS0MW/cy1xNG7uM5iiLKrpO5wiHDbyHmSLKTFmuOC&#10;wZa2hsrr/mYVFJdTuryZ3wKPw3d22p6zvrh6pV6n48c7iEBj+A8/219awSKdw+N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S9SxAAAANwAAAAPAAAAAAAAAAAA&#10;AAAAAKECAABkcnMvZG93bnJldi54bWxQSwUGAAAAAAQABAD5AAAAkgMAAAAA&#10;" strokecolor="#7f7f7f" strokeweight=".2pt">
                  <v:stroke dashstyle="1 1" endcap="round"/>
                </v:line>
                <v:line id="Line 510" o:spid="_x0000_s1035" style="position:absolute;flip:y;visibility:visible;mso-wrap-style:square" from="34366,4597" to="3437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KycUAAADcAAAADwAAAGRycy9kb3ducmV2LnhtbESPQWvCQBSE70L/w/KE3swmLdi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WKycUAAADcAAAADwAAAAAAAAAA&#10;AAAAAAChAgAAZHJzL2Rvd25yZXYueG1sUEsFBgAAAAAEAAQA+QAAAJMDAAAAAA==&#10;" strokecolor="#7f7f7f" strokeweight=".2pt">
                  <v:stroke dashstyle="1 1" endcap="round"/>
                </v:line>
                <v:line id="Line 511" o:spid="_x0000_s1036" style="position:absolute;flip:y;visibility:visible;mso-wrap-style:square" from="37693,4597" to="3769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wSvcUAAADcAAAADwAAAGRycy9kb3ducmV2LnhtbESPQWvCQBSE70L/w/KE3swmpdi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wSvcUAAADcAAAADwAAAAAAAAAA&#10;AAAAAAChAgAAZHJzL2Rvd25yZXYueG1sUEsFBgAAAAAEAAQA+QAAAJMDAAAAAA==&#10;" strokecolor="#7f7f7f" strokeweight=".2pt">
                  <v:stroke dashstyle="1 1" endcap="round"/>
                </v:line>
                <v:line id="Line 512" o:spid="_x0000_s1037" style="position:absolute;flip:y;visibility:visible;mso-wrap-style:square" from="41021,4597" to="4102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3JsUAAADcAAAADwAAAGRycy9kb3ducmV2LnhtbESPQWvCQBSE70L/w/KE3swmhdq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3JsUAAADcAAAADwAAAAAAAAAA&#10;AAAAAAChAgAAZHJzL2Rvd25yZXYueG1sUEsFBgAAAAAEAAQA+QAAAJMDAAAAAA==&#10;" strokecolor="#7f7f7f" strokeweight=".2pt">
                  <v:stroke dashstyle="1 1" endcap="round"/>
                </v:line>
                <v:line id="Line 513" o:spid="_x0000_s1038" style="position:absolute;flip:y;visibility:visible;mso-wrap-style:square" from="44348,4597" to="44354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pUcQAAADcAAAADwAAAGRycy9kb3ducmV2LnhtbESPQWvCQBSE70L/w/IKvekmHtKQukoR&#10;Cs1JtCIeX7PPbDD7Ns2uSfrv3ULB4zAz3zCrzWRbMVDvG8cK0kUCgrhyuuFawfHrY56D8AFZY+uY&#10;FPySh836abbCQruR9zQcQi0ihH2BCkwIXSGlrwxZ9AvXEUfv4nqLIcq+lrrHMcJtK5dJkkmLDccF&#10;gx1tDVXXw80qKC/n9PVmfko8jbv8vP3Oh/LqlXp5nt7fQASawiP83/7UCrI0g78z8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cilRxAAAANwAAAAPAAAAAAAAAAAA&#10;AAAAAKECAABkcnMvZG93bnJldi54bWxQSwUGAAAAAAQABAD5AAAAkgMAAAAA&#10;" strokecolor="#7f7f7f" strokeweight=".2pt">
                  <v:stroke dashstyle="1 1" endcap="round"/>
                </v:line>
                <v:line id="Line 514" o:spid="_x0000_s1039" style="position:absolute;flip:y;visibility:visible;mso-wrap-style:square" from="51003,4597" to="5100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MysQAAADcAAAADwAAAGRycy9kb3ducmV2LnhtbESPQWvCQBSE74L/YXlCb7qJBw2pqxSh&#10;YE6lWorH1+wzG8y+TbNrkv57VxB6HGbmG2azG20jeup87VhBukhAEJdO11wp+Dq9zzMQPiBrbByT&#10;gj/ysNtOJxvMtRv4k/pjqESEsM9RgQmhzaX0pSGLfuFa4uhdXGcxRNlVUnc4RLht5DJJVtJizXHB&#10;YEt7Q+X1eLMKiss5Xd/Mb4Hfw0d23v9kfXH1Sr3MxrdXEIHG8B9+tg9awSpdw+NMP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ozKxAAAANwAAAAPAAAAAAAAAAAA&#10;AAAAAKECAABkcnMvZG93bnJldi54bWxQSwUGAAAAAAQABAD5AAAAkgMAAAAA&#10;" strokecolor="#7f7f7f" strokeweight=".2pt">
                  <v:stroke dashstyle="1 1" endcap="round"/>
                </v:line>
                <v:line id="Line 515" o:spid="_x0000_s1040" style="position:absolute;flip:y;visibility:visible;mso-wrap-style:square" from="54330,4597" to="54336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EYuMEAAADcAAAADwAAAGRycy9kb3ducmV2LnhtbERPz2vCMBS+D/Y/hDfwNtPuoKUzyhCE&#10;9SRTEY/P5tkUm5faxLb7781B8Pjx/V6sRtuInjpfO1aQThMQxKXTNVcKDvvNZwbCB2SNjWNS8E8e&#10;Vsv3twXm2g38R/0uVCKGsM9RgQmhzaX0pSGLfupa4shdXGcxRNhVUnc4xHDbyK8kmUmLNccGgy2t&#10;DZXX3d0qKC6ndH43twKPwzY7rc9ZX1y9UpOP8ecbRKAxvMRP969WMEvj2ngmHgG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oRi4wQAAANwAAAAPAAAAAAAAAAAAAAAA&#10;AKECAABkcnMvZG93bnJldi54bWxQSwUGAAAAAAQABAD5AAAAjwMAAAAA&#10;" strokecolor="#7f7f7f" strokeweight=".2pt">
                  <v:stroke dashstyle="1 1" endcap="round"/>
                </v:line>
                <v:line id="Line 516" o:spid="_x0000_s1041" style="position:absolute;flip:y;visibility:visible;mso-wrap-style:square" from="57658,4597" to="57664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29I8UAAADcAAAADwAAAGRycy9kb3ducmV2LnhtbESPQWvCQBSE70L/w/IKvekmPWgaXUWE&#10;QnMqWhGPr9lnNph9m2bXJP33XUHocZiZb5jVZrSN6KnztWMF6SwBQVw6XXOl4Pj1Ps1A+ICssXFM&#10;Cn7Jw2b9NFlhrt3Ae+oPoRIRwj5HBSaENpfSl4Ys+plriaN3cZ3FEGVXSd3hEOG2ka9JMpcWa44L&#10;BlvaGSqvh5tVUFzO6eJmfgo8DZ/Zefed9cXVK/XyPG6XIAKN4T/8aH9oBfP0De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29I8UAAADcAAAADwAAAAAAAAAA&#10;AAAAAAChAgAAZHJzL2Rvd25yZXYueG1sUEsFBgAAAAAEAAQA+QAAAJMDAAAAAA==&#10;" strokecolor="#7f7f7f" strokeweight=".2pt">
                  <v:stroke dashstyle="1 1" endcap="round"/>
                </v:line>
                <v:line id="Line 517" o:spid="_x0000_s1042" style="position:absolute;flip:y;visibility:visible;mso-wrap-style:square" from="14401,4597" to="14408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IhSsMAAADcAAAADwAAAGRycy9kb3ducmV2LnhtbERPTWvCQBC9F/oflil4azYKWomuIqWC&#10;gkJNC3ocsmMSzM7G7JpEf333UPD4eN/zZW8q0VLjSssKhlEMgjizuuRcwe/P+n0KwnlkjZVlUnAn&#10;B8vF68scE207PlCb+lyEEHYJKii8rxMpXVaQQRfZmjhwZ9sY9AE2udQNdiHcVHIUxxNpsOTQUGBN&#10;nwVll/RmFJiP23X/+Bpv19fvw+6Ux7o/HbVSg7d+NQPhqfdP8b97oxVMRmF+OB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yIUrDAAAA3AAAAA8AAAAAAAAAAAAA&#10;AAAAoQIAAGRycy9kb3ducmV2LnhtbFBLBQYAAAAABAAEAPkAAACRAwAAAAA=&#10;" strokecolor="#666">
                  <v:stroke endcap="round"/>
                </v:line>
                <v:line id="Line 518" o:spid="_x0000_s1043" style="position:absolute;flip:y;visibility:visible;mso-wrap-style:square" from="47675,4597" to="4768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6E0cUAAADcAAAADwAAAGRycy9kb3ducmV2LnhtbESP3YrCMBSE7wXfIRxh72yqoCvVKLKs&#10;4IIL6w/o5aE5tsXmpDZR6z69EQQvh5n5hpnMGlOKK9WusKygF8UgiFOrC84U7LaL7giE88gaS8uk&#10;4E4OZtN2a4KJtjde03XjMxEg7BJUkHtfJVK6NCeDLrIVcfCOtjbog6wzqWu8BbgpZT+Oh9JgwWEh&#10;x4q+ckpPm4tRYD4v59//78HP4vy3Xh2yWDeHvVbqo9PMxyA8Nf4dfrWXWsGw34PnmXA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6E0cUAAADcAAAADwAAAAAAAAAA&#10;AAAAAAChAgAAZHJzL2Rvd25yZXYueG1sUEsFBgAAAAAEAAQA+QAAAJMDAAAAAA==&#10;" strokecolor="#666">
                  <v:stroke endcap="round"/>
                </v:line>
                <v:line id="Line 519" o:spid="_x0000_s1044" style="position:absolute;flip:x;visibility:visible;mso-wrap-style:square" from="4425,28879" to="57658,28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l78QAAADcAAAADwAAAGRycy9kb3ducmV2LnhtbESPQWvCQBSE7wX/w/IEb3VjDjZEVxFB&#10;MCepLcXja/aZDWbfxuyaxH/fLRR6HGbmG2a9HW0jeup87VjBYp6AIC6drrlS8PlxeM1A+ICssXFM&#10;Cp7kYbuZvKwx127gd+rPoRIRwj5HBSaENpfSl4Ys+rlriaN3dZ3FEGVXSd3hEOG2kWmSLKXFmuOC&#10;wZb2hsrb+WEVFNfL4u1h7gV+Dafssv/O+uLmlZpNx90KRKAx/If/2ketYJmm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eXvxAAAANwAAAAPAAAAAAAAAAAA&#10;AAAAAKECAABkcnMvZG93bnJldi54bWxQSwUGAAAAAAQABAD5AAAAkgMAAAAA&#10;" strokecolor="#7f7f7f" strokeweight=".2pt">
                  <v:stroke dashstyle="1 1" endcap="round"/>
                </v:line>
                <v:line id="Line 520" o:spid="_x0000_s1045" style="position:absolute;flip:x;visibility:visible;mso-wrap-style:square" from="4425,28041" to="57658,2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DYAMUAAADcAAAADwAAAGRycy9kb3ducmV2LnhtbESPT2vCQBTE70K/w/IKvelGKRqiq4hQ&#10;aE7FPxSPr9lnNph9m2bXJP32XUHwOMzMb5jVZrC16Kj1lWMF00kCgrhwuuJSwen4MU5B+ICssXZM&#10;Cv7Iw2b9Mlphpl3Pe+oOoRQRwj5DBSaEJpPSF4Ys+olriKN3ca3FEGVbSt1iH+G2lrMkmUuLFccF&#10;gw3tDBXXw80qyC/n6eJmfnP87r/S8+4n7fKrV+rtddguQQQawjP8aH9qBfPZO9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DYAMUAAADcAAAADwAAAAAAAAAA&#10;AAAAAAChAgAAZHJzL2Rvd25yZXYueG1sUEsFBgAAAAAEAAQA+QAAAJMDAAAAAA==&#10;" strokecolor="#7f7f7f" strokeweight=".2pt">
                  <v:stroke dashstyle="1 1" endcap="round"/>
                </v:line>
                <v:line id="Line 521" o:spid="_x0000_s1046" style="position:absolute;flip:x;visibility:visible;mso-wrap-style:square" from="4425,27203" to="57658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x9m8UAAADcAAAADwAAAGRycy9kb3ducmV2LnhtbESPT2vCQBTE70K/w/IKvelGoRqiq4hQ&#10;aE7FPxSPr9lnNph9m2bXJP32XUHwOMzMb5jVZrC16Kj1lWMF00kCgrhwuuJSwen4MU5B+ICssXZM&#10;Cv7Iw2b9Mlphpl3Pe+oOoRQRwj5DBSaEJpPSF4Ys+olriKN3ca3FEGVbSt1iH+G2lrMkmUuLFccF&#10;gw3tDBXXw80qyC/n6eJmfnP87r/S8+4n7fKrV+rtddguQQQawjP8aH9qBfPZO9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x9m8UAAADcAAAADwAAAAAAAAAA&#10;AAAAAAChAgAAZHJzL2Rvd25yZXYueG1sUEsFBgAAAAAEAAQA+QAAAJMDAAAAAA==&#10;" strokecolor="#7f7f7f" strokeweight=".2pt">
                  <v:stroke dashstyle="1 1" endcap="round"/>
                </v:line>
                <v:line id="Line 522" o:spid="_x0000_s1047" style="position:absolute;flip:x;visibility:visible;mso-wrap-style:square" from="4425,26365" to="57658,2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7j7MQAAADcAAAADwAAAGRycy9kb3ducmV2LnhtbESPQWvCQBSE7wX/w/KE3upGDzGkrlKE&#10;gjmJWorH1+wzG8y+TbNrkv57VxB6HGbmG2a1GW0jeup87VjBfJaAIC6drrlS8HX6fMtA+ICssXFM&#10;Cv7Iw2Y9eVlhrt3AB+qPoRIRwj5HBSaENpfSl4Ys+plriaN3cZ3FEGVXSd3hEOG2kYskSaXFmuOC&#10;wZa2hsrr8WYVFJfzfHkzvwV+D/vsvP3J+uLqlXqdjh/vIAKN4T/8bO+0gnSRwuN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uPsxAAAANwAAAAPAAAAAAAAAAAA&#10;AAAAAKECAABkcnMvZG93bnJldi54bWxQSwUGAAAAAAQABAD5AAAAkgMAAAAA&#10;" strokecolor="#7f7f7f" strokeweight=".2pt">
                  <v:stroke dashstyle="1 1" endcap="round"/>
                </v:line>
                <v:line id="Line 523" o:spid="_x0000_s1048" style="position:absolute;flip:x;visibility:visible;mso-wrap-style:square" from="4425,24688" to="57658,2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JGd8QAAADcAAAADwAAAGRycy9kb3ducmV2LnhtbESPQWvCQBSE7wX/w/IEb3WjBw3RVUQo&#10;NCfRFvH4zD6zwezbmF2T+O+7hUKPw8x8w6y3g61FR62vHCuYTRMQxIXTFZcKvr8+3lMQPiBrrB2T&#10;ghd52G5Gb2vMtOv5SN0plCJC2GeowITQZFL6wpBFP3UNcfRurrUYomxLqVvsI9zWcp4kC2mx4rhg&#10;sKG9oeJ+eloF+e0yWz7NI8dzf0gv+2va5Xev1GQ87FYgAg3hP/zX/tQKFvMl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kZ3xAAAANwAAAAPAAAAAAAAAAAA&#10;AAAAAKECAABkcnMvZG93bnJldi54bWxQSwUGAAAAAAQABAD5AAAAkgMAAAAA&#10;" strokecolor="#7f7f7f" strokeweight=".2pt">
                  <v:stroke dashstyle="1 1" endcap="round"/>
                </v:line>
                <v:line id="Line 524" o:spid="_x0000_s1049" style="position:absolute;flip:x;visibility:visible;mso-wrap-style:square" from="4425,23856" to="57658,2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3SBcEAAADcAAAADwAAAGRycy9kb3ducmV2LnhtbERPTYvCMBC9C/sfwix401QPbqlGWQTB&#10;nkR3EY9jMzbFZtJtYlv//eYgeHy879VmsLXoqPWVYwWzaQKCuHC64lLB789ukoLwAVlj7ZgUPMnD&#10;Zv0xWmGmXc9H6k6hFDGEfYYKTAhNJqUvDFn0U9cQR+7mWoshwraUusU+httazpNkIS1WHBsMNrQ1&#10;VNxPD6sgv11mXw/zl+O5P6SX7TXt8rtXavw5fC9BBBrCW/xy77WCxTyujW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dIFwQAAANwAAAAPAAAAAAAAAAAAAAAA&#10;AKECAABkcnMvZG93bnJldi54bWxQSwUGAAAAAAQABAD5AAAAjwMAAAAA&#10;" strokecolor="#7f7f7f" strokeweight=".2pt">
                  <v:stroke dashstyle="1 1" endcap="round"/>
                </v:line>
                <v:line id="Line 525" o:spid="_x0000_s1050" style="position:absolute;flip:x;visibility:visible;mso-wrap-style:square" from="4425,23018" to="57658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3nsUAAADcAAAADwAAAGRycy9kb3ducmV2LnhtbESPT2vCQBTE70K/w/KE3nSjB01TVxFB&#10;MKfiH4rH1+wzG8y+TbNrkn77bqHgcZiZ3zCrzWBr0VHrK8cKZtMEBHHhdMWlgst5P0lB+ICssXZM&#10;Cn7Iw2b9Mlphpl3PR+pOoRQRwj5DBSaEJpPSF4Ys+qlriKN3c63FEGVbSt1iH+G2lvMkWUiLFccF&#10;gw3tDBX308MqyG/X2fJhvnP87D/S6+4r7fK7V+p1PGzfQQQawjP83z5oBYv5G/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F3nsUAAADcAAAADwAAAAAAAAAA&#10;AAAAAAChAgAAZHJzL2Rvd25yZXYueG1sUEsFBgAAAAAEAAQA+QAAAJMDAAAAAA==&#10;" strokecolor="#7f7f7f" strokeweight=".2pt">
                  <v:stroke dashstyle="1 1" endcap="round"/>
                </v:line>
                <v:line id="Line 526" o:spid="_x0000_s1051" style="position:absolute;flip:x;visibility:visible;mso-wrap-style:square" from="4425,22180" to="57658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JI3sIAAADcAAAADwAAAGRycy9kb3ducmV2LnhtbERPy2rCQBTdC/2H4Ra6MxNb0JA6ShGE&#10;ZlV8IC6vmWsmmLkTM2OS/r2zKHR5OO/lerSN6KnztWMFsyQFQVw6XXOl4HjYTjMQPiBrbByTgl/y&#10;sF69TJaYazfwjvp9qEQMYZ+jAhNCm0vpS0MWfeJa4shdXWcxRNhVUnc4xHDbyPc0nUuLNccGgy1t&#10;DJW3/cMqKK7n2eJh7gWehp/svLlkfXHzSr29jl+fIAKN4V/85/7WCuYfcX4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JI3sIAAADcAAAADwAAAAAAAAAAAAAA&#10;AAChAgAAZHJzL2Rvd25yZXYueG1sUEsFBgAAAAAEAAQA+QAAAJADAAAAAA==&#10;" strokecolor="#7f7f7f" strokeweight=".2pt">
                  <v:stroke dashstyle="1 1" endcap="round"/>
                </v:line>
                <v:line id="Line 527" o:spid="_x0000_s1052" style="position:absolute;flip:x;visibility:visible;mso-wrap-style:square" from="4425,20504" to="57658,2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7tRcUAAADcAAAADwAAAGRycy9kb3ducmV2LnhtbESPQWvCQBSE70L/w/KE3swmLdiQuooI&#10;heZUakU8vmaf2WD2bZpdk/TfdwuCx2FmvmFWm8m2YqDeN44VZEkKgrhyuuFaweHrbZGD8AFZY+uY&#10;FPySh836YbbCQruRP2nYh1pECPsCFZgQukJKXxmy6BPXEUfv7HqLIcq+lrrHMcJtK5/SdCktNhwX&#10;DHa0M1Rd9leroDyfsper+SnxOH7kp913PpQXr9TjfNq+ggg0hXv41n7XCpbPGf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7tRcUAAADcAAAADwAAAAAAAAAA&#10;AAAAAAChAgAAZHJzL2Rvd25yZXYueG1sUEsFBgAAAAAEAAQA+QAAAJMDAAAAAA==&#10;" strokecolor="#7f7f7f" strokeweight=".2pt">
                  <v:stroke dashstyle="1 1" endcap="round"/>
                </v:line>
                <v:line id="Line 528" o:spid="_x0000_s1053" style="position:absolute;flip:x;visibility:visible;mso-wrap-style:square" from="4425,19665" to="57658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zMsUAAADcAAAADwAAAGRycy9kb3ducmV2LnhtbESPT2vCQBTE70K/w/IKvelGCxqiq4hQ&#10;aE7FPxSPr9lnNph9m2bXJP32XUHwOMzMb5jVZrC16Kj1lWMF00kCgrhwuuJSwen4MU5B+ICssXZM&#10;Cv7Iw2b9Mlphpl3Pe+oOoRQRwj5DBSaEJpPSF4Ys+olriKN3ca3FEGVbSt1iH+G2lrMkmUuLFccF&#10;gw3tDBXXw80qyC/n6eJmfnP87r/S8+4n7fKrV+rtddguQQQawjP8aH9qBfP3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zMsUAAADcAAAADwAAAAAAAAAA&#10;AAAAAAChAgAAZHJzL2Rvd25yZXYueG1sUEsFBgAAAAAEAAQA+QAAAJMDAAAAAA==&#10;" strokecolor="#7f7f7f" strokeweight=".2pt">
                  <v:stroke dashstyle="1 1" endcap="round"/>
                </v:line>
                <v:line id="Line 529" o:spid="_x0000_s1054" style="position:absolute;flip:x;visibility:visible;mso-wrap-style:square" from="4425,18827" to="57658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DWqcUAAADcAAAADwAAAGRycy9kb3ducmV2LnhtbESPT2vCQBTE70K/w/IKvenGChqiq4hQ&#10;aE7FPxSPr9lnNph9m2bXJP32XUHwOMzMb5jVZrC16Kj1lWMF00kCgrhwuuJSwen4MU5B+ICssXZM&#10;Cv7Iw2b9Mlphpl3Pe+oOoRQRwj5DBSaEJpPSF4Ys+olriKN3ca3FEGVbSt1iH+G2lu9JMpcWK44L&#10;BhvaGSquh5tVkF/O08XN/Ob43X+l591P2uVXr9Tb67Bdggg0hGf40f7UCuaz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DWqcUAAADcAAAADwAAAAAAAAAA&#10;AAAAAAChAgAAZHJzL2Rvd25yZXYueG1sUEsFBgAAAAAEAAQA+QAAAJMDAAAAAA==&#10;" strokecolor="#7f7f7f" strokeweight=".2pt">
                  <v:stroke dashstyle="1 1" endcap="round"/>
                </v:line>
                <v:line id="Line 530" o:spid="_x0000_s1055" style="position:absolute;flip:x;visibility:visible;mso-wrap-style:square" from="4425,17995" to="57658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O3cUAAADcAAAADwAAAGRycy9kb3ducmV2LnhtbESPQWvCQBSE7wX/w/IEb3VjLRqiq4hQ&#10;aE6lKuLxmX1mg9m3aXZN0n/fLRR6HGbmG2a9HWwtOmp95VjBbJqAIC6crrhUcDq+PacgfEDWWDsm&#10;Bd/kYbsZPa0x067nT+oOoRQRwj5DBSaEJpPSF4Ys+qlriKN3c63FEGVbSt1iH+G2li9JspAWK44L&#10;BhvaGyruh4dVkN8us+XDfOV47j/Sy/6advndKzUZD7sViEBD+A//td+1gsX8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lO3cUAAADcAAAADwAAAAAAAAAA&#10;AAAAAAChAgAAZHJzL2Rvd25yZXYueG1sUEsFBgAAAAAEAAQA+QAAAJMDAAAAAA==&#10;" strokecolor="#7f7f7f" strokeweight=".2pt">
                  <v:stroke dashstyle="1 1" endcap="round"/>
                </v:line>
                <v:line id="Line 531" o:spid="_x0000_s1056" style="position:absolute;flip:x;visibility:visible;mso-wrap-style:square" from="4425,16319" to="57658,1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rRsUAAADcAAAADwAAAGRycy9kb3ducmV2LnhtbESPQWvCQBSE7wX/w/IEb3VjpRqiq4hQ&#10;aE6lKuLxmX1mg9m3aXZN0n/fLRR6HGbmG2a9HWwtOmp95VjBbJqAIC6crrhUcDq+PacgfEDWWDsm&#10;Bd/kYbsZPa0x067nT+oOoRQRwj5DBSaEJpPSF4Ys+qlriKN3c63FEGVbSt1iH+G2li9JspAWK44L&#10;BhvaGyruh4dVkN8us+XDfOV47j/Sy/6advndKzUZD7sViEBD+A//td+1gsX8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XrRsUAAADcAAAADwAAAAAAAAAA&#10;AAAAAAChAgAAZHJzL2Rvd25yZXYueG1sUEsFBgAAAAAEAAQA+QAAAJMDAAAAAA==&#10;" strokecolor="#7f7f7f" strokeweight=".2pt">
                  <v:stroke dashstyle="1 1" endcap="round"/>
                </v:line>
                <v:line id="Line 532" o:spid="_x0000_s1057" style="position:absolute;flip:x;visibility:visible;mso-wrap-style:square" from="4425,15481" to="57658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d1McUAAADcAAAADwAAAGRycy9kb3ducmV2LnhtbESPQWvCQBSE74X+h+UJvdWNLaQhdRUR&#10;Cs2paEU8vmaf2WD2bZpdk/jvXUHwOMzMN8x8OdpG9NT52rGC2TQBQVw6XXOlYPf79ZqB8AFZY+OY&#10;FFzIw3Lx/DTHXLuBN9RvQyUihH2OCkwIbS6lLw1Z9FPXEkfv6DqLIcqukrrDIcJtI9+SJJUWa44L&#10;BltaGypP27NVUBwPs4+z+S9wP/xkh/Vf1hcnr9TLZFx9ggg0hkf43v7WCtL3F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d1McUAAADcAAAADwAAAAAAAAAA&#10;AAAAAAChAgAAZHJzL2Rvd25yZXYueG1sUEsFBgAAAAAEAAQA+QAAAJMDAAAAAA==&#10;" strokecolor="#7f7f7f" strokeweight=".2pt">
                  <v:stroke dashstyle="1 1" endcap="round"/>
                </v:line>
                <v:line id="Line 533" o:spid="_x0000_s1058" style="position:absolute;flip:x;visibility:visible;mso-wrap-style:square" from="4425,14643" to="57658,1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QqsQAAADcAAAADwAAAGRycy9kb3ducmV2LnhtbESPQWvCQBSE70L/w/IKvelGCxqiq4hQ&#10;MKeileLxNfvMBrNv0+yapP/eFYQeh5n5hlltBluLjlpfOVYwnSQgiAunKy4VnL4+xikIH5A11o5J&#10;wR952KxfRivMtOv5QN0xlCJC2GeowITQZFL6wpBFP3ENcfQurrUYomxLqVvsI9zWcpYkc2mx4rhg&#10;sKGdoeJ6vFkF+eU8XdzMb47f/Wd63v2kXX71Sr29DtsliEBD+A8/23utYP6+gM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9CqxAAAANwAAAAPAAAAAAAAAAAA&#10;AAAAAKECAABkcnMvZG93bnJldi54bWxQSwUGAAAAAAQABAD5AAAAkgMAAAAA&#10;" strokecolor="#7f7f7f" strokeweight=".2pt">
                  <v:stroke dashstyle="1 1" endcap="round"/>
                </v:line>
                <v:line id="Line 534" o:spid="_x0000_s1059" style="position:absolute;flip:x;visibility:visible;mso-wrap-style:square" from="4425,13804" to="576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E2MIAAADcAAAADwAAAGRycy9kb3ducmV2LnhtbERPy2rCQBTdC/2H4Ra6MxNb0JA6ShGE&#10;ZlV8IC6vmWsmmLkTM2OS/r2zKHR5OO/lerSN6KnztWMFsyQFQVw6XXOl4HjYTjMQPiBrbByTgl/y&#10;sF69TJaYazfwjvp9qEQMYZ+jAhNCm0vpS0MWfeJa4shdXWcxRNhVUnc4xHDbyPc0nUuLNccGgy1t&#10;DJW3/cMqKK7n2eJh7gWehp/svLlkfXHzSr29jl+fIAKN4V/85/7WCuYfcW0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RE2MIAAADcAAAADwAAAAAAAAAAAAAA&#10;AAChAgAAZHJzL2Rvd25yZXYueG1sUEsFBgAAAAAEAAQA+QAAAJADAAAAAA==&#10;" strokecolor="#7f7f7f" strokeweight=".2pt">
                  <v:stroke dashstyle="1 1" endcap="round"/>
                </v:line>
                <v:line id="Line 535" o:spid="_x0000_s1060" style="position:absolute;flip:x;visibility:visible;mso-wrap-style:square" from="4425,12134" to="57658,12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hQ8UAAADcAAAADwAAAGRycy9kb3ducmV2LnhtbESPQWvCQBSE70L/w/KE3nSjBU2jqxSh&#10;0JxKtRSPr9lnNph9G7Nrkv77riB4HGbmG2a9HWwtOmp95VjBbJqAIC6crrhU8H14n6QgfEDWWDsm&#10;BX/kYbt5Gq0x067nL+r2oRQRwj5DBSaEJpPSF4Ys+qlriKN3cq3FEGVbSt1iH+G2lvMkWUiLFccF&#10;gw3tDBXn/dUqyE/H2fJqLjn+9J/pcfebdvnZK/U8Ht5WIAIN4RG+tz+0gsXLK9zOxCM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jhQ8UAAADcAAAADwAAAAAAAAAA&#10;AAAAAAChAgAAZHJzL2Rvd25yZXYueG1sUEsFBgAAAAAEAAQA+QAAAJMDAAAAAA==&#10;" strokecolor="#7f7f7f" strokeweight=".2pt">
                  <v:stroke dashstyle="1 1" endcap="round"/>
                </v:line>
                <v:line id="Line 536" o:spid="_x0000_s1061" style="position:absolute;flip:x;visibility:visible;mso-wrap-style:square" from="4425,11296" to="57658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FAMMAAADdAAAADwAAAGRycy9kb3ducmV2LnhtbERPTWvCQBC9F/wPywi91Y2CNkRXEUEw&#10;p6ItxeOYHbPB7GzMrkn677tCobd5vM9ZbQZbi45aXzlWMJ0kIIgLpysuFXx97t9SED4ga6wdk4If&#10;8rBZj15WmGnX85G6UyhFDGGfoQITQpNJ6QtDFv3ENcSRu7rWYoiwLaVusY/htpazJFlIixXHBoMN&#10;7QwVt9PDKsiv5+n7w9xz/O4/0vPuknb5zSv1Oh62SxCBhvAv/nMfdJyfzBfw/Ca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1RQDDAAAA3QAAAA8AAAAAAAAAAAAA&#10;AAAAoQIAAGRycy9kb3ducmV2LnhtbFBLBQYAAAAABAAEAPkAAACRAwAAAAA=&#10;" strokecolor="#7f7f7f" strokeweight=".2pt">
                  <v:stroke dashstyle="1 1" endcap="round"/>
                </v:line>
                <v:line id="Line 537" o:spid="_x0000_s1062" style="position:absolute;flip:x;visibility:visible;mso-wrap-style:square" from="4425,10458" to="57658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gm8MAAADdAAAADwAAAGRycy9kb3ducmV2LnhtbERPS2vCQBC+F/wPyxR6qxsFNaSuUgTB&#10;nIoPxOM0O2aD2dmYXZP033cLBW/z8T1nuR5sLTpqfeVYwWScgCAunK64VHA6bt9TED4ga6wdk4If&#10;8rBejV6WmGnX8566QyhFDGGfoQITQpNJ6QtDFv3YNcSRu7rWYoiwLaVusY/htpbTJJlLixXHBoMN&#10;bQwVt8PDKsivl8niYe45nvuv9LL5Trv85pV6ex0+P0AEGsJT/O/e6Tg/mS3g75t4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54JvDAAAA3QAAAA8AAAAAAAAAAAAA&#10;AAAAoQIAAGRycy9kb3ducmV2LnhtbFBLBQYAAAAABAAEAPkAAACRAwAAAAA=&#10;" strokecolor="#7f7f7f" strokeweight=".2pt">
                  <v:stroke dashstyle="1 1" endcap="round"/>
                </v:line>
                <v:line id="Line 538" o:spid="_x0000_s1063" style="position:absolute;flip:x;visibility:visible;mso-wrap-style:square" from="4425,9620" to="57658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06cYAAADdAAAADwAAAGRycy9kb3ducmV2LnhtbESPQWvDMAyF74P9B6NCb6vTQbeQ1S2l&#10;MGhOZd0YPWqxGofGcha7Sfbvp8NgN4n39N6n9XbyrRqoj01gA8tFBoq4Crbh2sDH++tDDiomZItt&#10;YDLwQxG2m/u7NRY2jPxGwynVSkI4FmjApdQVWsfKkce4CB2xaJfQe0yy9rW2PY4S7lv9mGVP2mPD&#10;0uCwo72j6nq6eQPl5bx8vrnvEj/HY37ef+VDeY3GzGfT7gVUoin9m/+uD1bws5Xgyjcygt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mdOnGAAAA3QAAAA8AAAAAAAAA&#10;AAAAAAAAoQIAAGRycy9kb3ducmV2LnhtbFBLBQYAAAAABAAEAPkAAACUAwAAAAA=&#10;" strokecolor="#7f7f7f" strokeweight=".2pt">
                  <v:stroke dashstyle="1 1" endcap="round"/>
                </v:line>
                <v:line id="Line 539" o:spid="_x0000_s1064" style="position:absolute;flip:x;visibility:visible;mso-wrap-style:square" from="4425,7943" to="57658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rRcsMAAADdAAAADwAAAGRycy9kb3ducmV2LnhtbERPTWvCQBC9F/oflin0VjcK2pi6igiC&#10;OUltEY/T7JgNZmdjdk3Sf98VhN7m8T5nsRpsLTpqfeVYwXiUgCAunK64VPD9tX1LQfiArLF2TAp+&#10;ycNq+fy0wEy7nj+pO4RSxBD2GSowITSZlL4wZNGPXEMcubNrLYYI21LqFvsYbms5SZKZtFhxbDDY&#10;0MZQcTncrIL8fBq/38w1x2O/T0+bn7TLL16p15dh/QEi0BD+xQ/3Tsf5yXQO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q0XLDAAAA3QAAAA8AAAAAAAAAAAAA&#10;AAAAoQIAAGRycy9kb3ducmV2LnhtbFBLBQYAAAAABAAEAPkAAACRAwAAAAA=&#10;" strokecolor="#7f7f7f" strokeweight=".2pt">
                  <v:stroke dashstyle="1 1" endcap="round"/>
                </v:line>
                <v:line id="Line 540" o:spid="_x0000_s1065" style="position:absolute;flip:x;visibility:visible;mso-wrap-style:square" from="4425,7112" to="57658,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yUsYAAADdAAAADwAAAGRycy9kb3ducmV2LnhtbESPQWvDMAyF74P+B6NCb6vTHbqQ1S2j&#10;MFhOpd0YPWqxGofGcha7Sfrvp8NgN4n39N6nzW7yrRqoj01gA6tlBoq4Crbh2sDnx9tjDiomZItt&#10;YDJwpwi77exhg4UNIx9pOKVaSQjHAg24lLpC61g58hiXoSMW7RJ6j0nWvta2x1HCfaufsmytPTYs&#10;DQ472juqrqebN1Bezqvnm/sp8Ws85Of9dz6U12jMYj69voBKNKV/89/1uxX8bC38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8slLGAAAA3QAAAA8AAAAAAAAA&#10;AAAAAAAAoQIAAGRycy9kb3ducmV2LnhtbFBLBQYAAAAABAAEAPkAAACUAwAAAAA=&#10;" strokecolor="#7f7f7f" strokeweight=".2pt">
                  <v:stroke dashstyle="1 1" endcap="round"/>
                </v:line>
                <v:line id="Line 541" o:spid="_x0000_s1066" style="position:absolute;flip:x;visibility:visible;mso-wrap-style:square" from="4425,6273" to="57658,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XycMAAADdAAAADwAAAGRycy9kb3ducmV2LnhtbERPTWvCQBC9F/wPywje6iYebIiuIkKh&#10;OUltEY9jdswGs7Mxuybx33cLhd7m8T5nvR1tI3rqfO1YQTpPQBCXTtdcKfj+en/NQPiArLFxTAqe&#10;5GG7mbysMddu4E/qj6ESMYR9jgpMCG0upS8NWfRz1xJH7uo6iyHCrpK6wyGG20YukmQpLdYcGwy2&#10;tDdU3o4Pq6C4ntO3h7kXeBoO2Xl/yfri5pWaTcfdCkSgMfyL/9wfOs5Plin8fhN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wF8nDAAAA3QAAAA8AAAAAAAAAAAAA&#10;AAAAoQIAAGRycy9kb3ducmV2LnhtbFBLBQYAAAAABAAEAPkAAACRAwAAAAA=&#10;" strokecolor="#7f7f7f" strokeweight=".2pt">
                  <v:stroke dashstyle="1 1" endcap="round"/>
                </v:line>
                <v:line id="Line 542" o:spid="_x0000_s1067" style="position:absolute;flip:x;visibility:visible;mso-wrap-style:square" from="4425,5435" to="57658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KJvsIAAADdAAAADwAAAGRycy9kb3ducmV2LnhtbERPTYvCMBC9C/sfwix401QPWrpGWQRh&#10;e1pWF/E4NmNTbCa1iW399xtB2Ns83uesNoOtRUetrxwrmE0TEMSF0xWXCn4Pu0kKwgdkjbVjUvAg&#10;D5v122iFmXY9/1C3D6WIIewzVGBCaDIpfWHIop+6hjhyF9daDBG2pdQt9jHc1nKeJAtpseLYYLCh&#10;raHiur9bBfnlNFvezS3HY/+dnrbntMuvXqnx+/D5ASLQEP7FL/eXjvOTxRye38QT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KJvsIAAADdAAAADwAAAAAAAAAAAAAA&#10;AAChAgAAZHJzL2Rvd25yZXYueG1sUEsFBgAAAAAEAAQA+QAAAJADAAAAAA==&#10;" strokecolor="#7f7f7f" strokeweight=".2pt">
                  <v:stroke dashstyle="1 1" endcap="round"/>
                </v:line>
                <v:line id="Line 543" o:spid="_x0000_s1068" style="position:absolute;visibility:visible;mso-wrap-style:square" from="4425,29711" to="5765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L4JcIAAADdAAAADwAAAGRycy9kb3ducmV2LnhtbERP22oCMRB9L/gPYQTfNOkFqatRtCCI&#10;RbC2HzBuxt2lm8l2M+r27xtB6NscznVmi87X6kJtrAJbeBwZUMR5cBUXFr4+18NXUFGQHdaBycIv&#10;RVjMew8zzFy48gddDlKoFMIxQwulSJNpHfOSPMZRaIgTdwqtR0mwLbRr8ZrCfa2fjBlrjxWnhhIb&#10;eisp/z6cvYXYHdc/e8KJWe2ql+M2TN5FxNpBv1tOQQl18i++uzcuzTfjZ7h9k07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L4JcIAAADdAAAADwAAAAAAAAAAAAAA&#10;AAChAgAAZHJzL2Rvd25yZXYueG1sUEsFBgAAAAAEAAQA+QAAAJADAAAAAA==&#10;" strokecolor="#666">
                  <v:stroke endcap="round"/>
                </v:line>
                <v:line id="Line 544" o:spid="_x0000_s1069" style="position:absolute;visibility:visible;mso-wrap-style:square" from="4425,25527" to="57658,2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gUcEAAADdAAAADwAAAGRycy9kb3ducmV2LnhtbERP22oCMRB9L/gPYYS+1aRFRFejtAWh&#10;VARvHzBuxt3FzWS7mer696ZQ8G0O5zqzRedrdaE2VoEtvA4MKOI8uIoLC4f98mUMKgqywzowWbhR&#10;hMW89zTDzIUrb+myk0KlEI4ZWihFmkzrmJfkMQ5CQ5y4U2g9SoJtoV2L1xTua/1mzEh7rDg1lNjQ&#10;Z0n5effrLcTuuPzZEE7Mx7oaHr/DZCUi1j73u/cpKKFOHuJ/95dL881oCH/fpB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2BRwQAAAN0AAAAPAAAAAAAAAAAAAAAA&#10;AKECAABkcnMvZG93bnJldi54bWxQSwUGAAAAAAQABAD5AAAAjwMAAAAA&#10;" strokecolor="#666">
                  <v:stroke endcap="round"/>
                </v:line>
                <v:line id="Line 545" o:spid="_x0000_s1070" style="position:absolute;visibility:visible;mso-wrap-style:square" from="4425,21342" to="57658,2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fFysIAAADdAAAADwAAAGRycy9kb3ducmV2LnhtbERP22oCMRB9L/gPYQTfNGlppa5G0YIg&#10;FsHafsC4GXeXbibbzajbv28EoW9zONeZLTpfqwu1sQps4XFkQBHnwVVcWPj6XA9fQUVBdlgHJgu/&#10;FGEx7z3MMHPhyh90OUihUgjHDC2UIk2mdcxL8hhHoSFO3Cm0HiXBttCuxWsK97V+MmasPVacGkps&#10;6K2k/Ptw9hZid1z/7AknZrWrno/bMHkXEWsH/W45BSXUyb/47t64NN+MX+D2TTpB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fFysIAAADdAAAADwAAAAAAAAAAAAAA&#10;AAChAgAAZHJzL2Rvd25yZXYueG1sUEsFBgAAAAAEAAQA+QAAAJADAAAAAA==&#10;" strokecolor="#666">
                  <v:stroke endcap="round"/>
                </v:line>
                <v:line id="Line 546" o:spid="_x0000_s1071" style="position:absolute;visibility:visible;mso-wrap-style:square" from="4425,12973" to="57658,1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VbvcIAAADdAAAADwAAAGRycy9kb3ducmV2LnhtbERP22rCQBB9L/Qflin0re5WJNToKlYQ&#10;pEVo1Q8Ys2MSzM7G7Kjp37uFQt/mcK4znfe+UVfqYh3YwuvAgCIugqu5tLDfrV7eQEVBdtgEJgs/&#10;FGE+e3yYYu7Cjb/pupVSpRCOOVqoRNpc61hU5DEOQkucuGPoPEqCXaldh7cU7hs9NCbTHmtODRW2&#10;tKyoOG0v3kLsD6vzF+HYvG/q0eEjjD9FxNrnp34xASXUy7/4z712ab7JMvj9Jp2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VbvcIAAADdAAAADwAAAAAAAAAAAAAA&#10;AAChAgAAZHJzL2Rvd25yZXYueG1sUEsFBgAAAAAEAAQA+QAAAJADAAAAAA==&#10;" strokecolor="#666">
                  <v:stroke endcap="round"/>
                </v:line>
                <v:line id="Line 547" o:spid="_x0000_s1072" style="position:absolute;visibility:visible;mso-wrap-style:square" from="4425,8782" to="5765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n+JsIAAADdAAAADwAAAGRycy9kb3ducmV2LnhtbERP22oCMRB9L/gPYQTfalIptq5G0YJQ&#10;KgVr+wHjZtxdupmsm1HXvzdCoW9zONeZLTpfqzO1sQps4WloQBHnwVVcWPj5Xj++goqC7LAOTBau&#10;FGEx7z3MMHPhwl903kmhUgjHDC2UIk2mdcxL8hiHoSFO3CG0HiXBttCuxUsK97UeGTPWHitODSU2&#10;9FZS/rs7eQux26+PW8KJWX1Wz/uPMNmIiLWDfrecghLq5F/85353ab4Zv8D9m3SC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n+JsIAAADdAAAADwAAAAAAAAAAAAAA&#10;AAChAgAAZHJzL2Rvd25yZXYueG1sUEsFBgAAAAAEAAQA+QAAAJADAAAAAA==&#10;" strokecolor="#666">
                  <v:stroke endcap="round"/>
                </v:line>
                <v:line id="Line 548" o:spid="_x0000_s1073" style="position:absolute;visibility:visible;mso-wrap-style:square" from="4425,4597" to="57658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qVMUAAADdAAAADwAAAGRycy9kb3ducmV2LnhtbESP0UoDQQxF3wX/YYjgm51RpNhtp6UW&#10;CqIUbPUD0p10d+lOZrsT2/XvmwfBt4R7c+/JbDHE1pypz01iD48jB4a4TKHhysP31/rhBUwW5IBt&#10;YvLwSxkW89ubGRYhXXhL551URkM4F+ihFukKa3NZU8Q8Sh2xaofURxRd+8qGHi8aHlv75NzYRmxY&#10;G2rsaFVTedz9RA952K9Pn4QT97ppnvfvafIhIt7f3w3LKRihQf7Nf9dvQfHdWHH1Gx3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ZqVMUAAADdAAAADwAAAAAAAAAA&#10;AAAAAAChAgAAZHJzL2Rvd25yZXYueG1sUEsFBgAAAAAEAAQA+QAAAJMDAAAAAA==&#10;" strokecolor="#666">
                  <v:stroke endcap="round"/>
                </v:line>
                <v:line id="Line 549" o:spid="_x0000_s1074" style="position:absolute;visibility:visible;mso-wrap-style:square" from="1098,17157" to="60985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yGsQAAADdAAAADwAAAGRycy9kb3ducmV2LnhtbESP3WoCMRCF74W+Q5hCb0SzSiu6GkVt&#10;BW/9eYBxM+4uJpOwiev69qZQ6N0M53xnzixWnTWipSbUjhWMhhkI4sLpmksF59NuMAURIrJG45gU&#10;PCnAavnWW2Cu3YMP1B5jKVIIhxwVVDH6XMpQVGQxDJ0nTtrVNRZjWptS6gYfKdwaOc6yibRYc7pQ&#10;oadtRcXteLephr9/2Z9+e/2+GLfx+0+zCcVOqY/3bj0HEamL/+Y/eq8Tl01m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zIaxAAAAN0AAAAPAAAAAAAAAAAA&#10;AAAAAKECAABkcnMvZG93bnJldi54bWxQSwUGAAAAAAQABAD5AAAAkgMAAAAA&#10;" strokeweight=".4pt">
                  <v:stroke endcap="round"/>
                </v:line>
                <v:rect id="Rectangle 550" o:spid="_x0000_s1075" style="position:absolute;left:61385;top:17157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PvMMA&#10;AADdAAAADwAAAGRycy9kb3ducmV2LnhtbESPzWoDMQyE74W8g1Ght8ZuDm3YxAmlEEhLL9nkAcRa&#10;+0NsebGd7Pbtq0OhN4kZzXza7ufg1Z1SHiJbeFkaUMRNdAN3Fi7nw/MaVC7IDn1ksvBDGfa7xcMW&#10;KxcnPtG9Lp2SEM4VWuhLGSutc9NTwLyMI7FobUwBi6yp0y7hJOHB65UxrzrgwNLQ40gfPTXX+hYs&#10;6HN9mNa1TyZ+rdpv/3k8tRStfXqc3zegCs3l3/x3fXSCb96EX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jPvM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551" o:spid="_x0000_s1076" style="position:absolute;flip:x y;visibility:visible;mso-wrap-style:square" from="60445,16884" to="60985,17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orMQAAADdAAAADwAAAGRycy9kb3ducmV2LnhtbERP22rCQBB9L/Qflin0rW6iEiW6SmsR&#10;RCriBXwds2MSmp0Nu1uNf98tFHybw7nOdN6ZRlzJ+dqygrSXgCAurK65VHA8LN/GIHxA1thYJgV3&#10;8jCfPT9NMdf2xju67kMpYgj7HBVUIbS5lL6oyKDv2ZY4chfrDIYIXSm1w1sMN43sJ0kmDdYcGyps&#10;aVFR8b3/MQoGn8f+4PRlF+4jy9bD82a59aNUqdeX7n0CIlAXHuJ/90rH+ckohb9v4gl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ZiisxAAAAN0AAAAPAAAAAAAAAAAA&#10;AAAAAKECAABkcnMvZG93bnJldi54bWxQSwUGAAAAAAQABAD5AAAAkgMAAAAA&#10;" strokeweight=".4pt">
                  <v:stroke endcap="round"/>
                </v:line>
                <v:line id="Line 552" o:spid="_x0000_s1077" style="position:absolute;flip:x;visibility:visible;mso-wrap-style:square" from="60445,17157" to="60985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624MMAAADdAAAADwAAAGRycy9kb3ducmV2LnhtbERPPW/CMBDdK/EfrENiKw4ZaBUwCEUC&#10;pQuowMB4ja+x2/gcxS6Ef48rVep2T+/zluvBteJKfbCeFcymGQji2mvLjYLzafv8CiJEZI2tZ1Jw&#10;pwDr1ehpiYX2N36n6zE2IoVwKFCBibErpAy1IYdh6jvixH363mFMsG+k7vGWwl0r8yybS4eWU4PB&#10;jkpD9ffxxynYtVV+//jad4c3Ux0u/mSDLUulJuNhswARaYj/4j93pdP87CWH32/SC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OtuDDAAAA3QAAAA8AAAAAAAAAAAAA&#10;AAAAoQIAAGRycy9kb3ducmV2LnhtbFBLBQYAAAAABAAEAPkAAACRAwAAAAA=&#10;" strokeweight=".4pt">
                  <v:stroke endcap="round"/>
                </v:line>
                <v:line id="Line 553" o:spid="_x0000_s1078" style="position:absolute;flip:y;visibility:visible;mso-wrap-style:square" from="1098,16884" to="1638,17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Te8MAAADdAAAADwAAAGRycy9kb3ducmV2LnhtbERPTWsCMRC9F/wPYQRvNatCW1ajyIJl&#10;vSjVHnocN9NN6maybFJd/30jCL3N433OYtW7RlyoC9azgsk4A0FceW25VvB53Dy/gQgRWWPjmRTc&#10;KMBqOXhaYK79lT/ocoi1SCEcclRgYmxzKUNlyGEY+5Y4cd++cxgT7GqpO7ymcNfIaZa9SIeWU4PB&#10;lgpD1fnw6xS8N+X0dvrZtfutKfdf/miDLQqlRsN+PQcRqY//4oe71Gl+9jqD+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CE3vDAAAA3QAAAA8AAAAAAAAAAAAA&#10;AAAAoQIAAGRycy9kb3ducmV2LnhtbFBLBQYAAAAABAAEAPkAAACRAwAAAAA=&#10;" strokeweight=".4pt">
                  <v:stroke endcap="round"/>
                </v:line>
                <v:line id="Line 554" o:spid="_x0000_s1079" style="position:absolute;visibility:visible;mso-wrap-style:square" from="1098,17157" to="1638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LWcQAAADdAAAADwAAAGRycy9kb3ducmV2LnhtbESPzW7CMBCE70h9B2srcUHFAUFbpRhU&#10;/iSupH2AbbwkUe21FZsQ3h4jIXHb1cw3O7tY9daIjtrQOFYwGWcgiEunG64U/P7s3z5BhIis0Tgm&#10;BVcKsFq+DBaYa3fhI3VFrEQK4ZCjgjpGn0sZyposhrHzxEk7udZiTGtbSd3iJYVbI6dZ9i4tNpwu&#10;1OhpU1P5X5xtquHPc7sbdaftn3Frf5iZdSj3Sg1f++8vEJH6+DQ/6INOXPYxg/s3aQS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6wtZxAAAAN0AAAAPAAAAAAAAAAAA&#10;AAAAAKECAABkcnMvZG93bnJldi54bWxQSwUGAAAAAAQABAD5AAAAkgMAAAAA&#10;" strokeweight=".4pt">
                  <v:stroke endcap="round"/>
                </v:line>
                <v:line id="Line 555" o:spid="_x0000_s1080" style="position:absolute;visibility:visible;mso-wrap-style:square" from="4425,16954" to="4432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uwsMAAADdAAAADwAAAGRycy9kb3ducmV2LnhtbESP0WoCMRBF34X+Q5iCL6JZRWvZGqVq&#10;BV+1fsC4GXeXJpOwiev6940g+DbDvefOncWqs0a01ITasYLxKANBXDhdc6ng9LsbfoIIEVmjcUwK&#10;7hRgtXzrLTDX7sYHao+xFCmEQ44Kqhh9LmUoKrIYRs4TJ+3iGosxrU0pdYO3FG6NnGTZh7RYc7pQ&#10;oadNRcXf8WpTDX+d2Z9Be9mejVv7/dSsQ7FTqv/efX+BiNTFl/lJ73XisvkMHt+kEe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nrsLDAAAA3QAAAA8AAAAAAAAAAAAA&#10;AAAAoQIAAGRycy9kb3ducmV2LnhtbFBLBQYAAAAABAAEAPkAAACRAwAAAAA=&#10;" strokeweight=".4pt">
                  <v:stroke endcap="round"/>
                </v:line>
                <v:line id="Line 556" o:spid="_x0000_s1081" style="position:absolute;visibility:visible;mso-wrap-style:square" from="7753,16954" to="775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UwtcQAAADdAAAADwAAAGRycy9kb3ducmV2LnhtbESP3WoCMRCF74W+Q5hCb0SzSquyGkVt&#10;BW/9eYBxM+4uJpOwiev69qZQ6N0M53xnzixWnTWipSbUjhWMhhkI4sLpmksF59NuMAMRIrJG45gU&#10;PCnAavnWW2Cu3YMP1B5jKVIIhxwVVDH6XMpQVGQxDJ0nTtrVNRZjWptS6gYfKdwaOc6yibRYc7pQ&#10;oadtRcXteLephr9/2Z9+e/2+GLfx+0+zCcVOqY/3bj0HEamL/+Y/eq8Tl00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TC1xAAAAN0AAAAPAAAAAAAAAAAA&#10;AAAAAKECAABkcnMvZG93bnJldi54bWxQSwUGAAAAAAQABAD5AAAAkgMAAAAA&#10;" strokeweight=".4pt">
                  <v:stroke endcap="round"/>
                </v:line>
                <v:line id="Line 557" o:spid="_x0000_s1082" style="position:absolute;visibility:visible;mso-wrap-style:square" from="11080,16954" to="1108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VLsQAAADdAAAADwAAAGRycy9kb3ducmV2LnhtbESP3WoCMRCF74W+Q5hCb0SzSquyGkVt&#10;BW/9eYBxM+4uJpOwiev69qZQ6N0M53xnzixWnTWipSbUjhWMhhkI4sLpmksF59NuMAMRIrJG45gU&#10;PCnAavnWW2Cu3YMP1B5jKVIIhxwVVDH6XMpQVGQxDJ0nTtrVNRZjWptS6gYfKdwaOc6yibRYc7pQ&#10;oadtRcXteLephr9/2Z9+e/2+GLfx+0+zCcVOqY/3bj0HEamL/+Y/eq8Tl02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OZUuxAAAAN0AAAAPAAAAAAAAAAAA&#10;AAAAAKECAABkcnMvZG93bnJldi54bWxQSwUGAAAAAAQABAD5AAAAkgMAAAAA&#10;" strokeweight=".4pt">
                  <v:stroke endcap="round"/>
                </v:line>
                <v:line id="Line 558" o:spid="_x0000_s1083" style="position:absolute;visibility:visible;mso-wrap-style:square" from="17735,16954" to="17741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BXMQAAADdAAAADwAAAGRycy9kb3ducmV2LnhtbESPQW/CMAyF75P2HyJP2mWCdNMYqBDQ&#10;2EDiCuMHmMa01RInakLp/j0+TOLmJ7/v+XmxGrxTPXWpDWzgdVyAIq6Cbbk2cPzZjmagUka26AKT&#10;gT9KsFo+PiywtOHKe+oPuVYSwqlEA03OsdQ6VQ15TOMQiWV3Dp3HLLKrte3wKuHe6bei+NAeW5YL&#10;DUb6aqj6PVy81IiXid+89OfvkwvruHt361RtjXl+Gj7noDIN+W7+p3dWuGIqdeUbGUE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gFcxAAAAN0AAAAPAAAAAAAAAAAA&#10;AAAAAKECAABkcnMvZG93bnJldi54bWxQSwUGAAAAAAQABAD5AAAAkgMAAAAA&#10;" strokeweight=".4pt">
                  <v:stroke endcap="round"/>
                </v:line>
                <v:line id="Line 559" o:spid="_x0000_s1084" style="position:absolute;visibility:visible;mso-wrap-style:square" from="21062,16954" to="2106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kx8QAAADdAAAADwAAAGRycy9kb3ducmV2LnhtbESPzW7CMBCE70h9B2srcUHFKQLaphjE&#10;r8QV2gfYxksS1V5bsQnh7TESErddzXyzs7NFZ41oqQm1YwXvwwwEceF0zaWC35/d2yeIEJE1Gsek&#10;4EoBFvOX3gxz7S58oPYYS5FCOOSooIrR51KGoiKLYeg8cdJOrrEY09qUUjd4SeHWyFGWTaXFmtOF&#10;Cj2tKyr+j2ebavjzxG4H7WnzZ9zK78dmFYqdUv3XbvkNIlIXn+YHvdeJyz6+4P5NGk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qTHxAAAAN0AAAAPAAAAAAAAAAAA&#10;AAAAAKECAABkcnMvZG93bnJldi54bWxQSwUGAAAAAAQABAD5AAAAkgMAAAAA&#10;" strokeweight=".4pt">
                  <v:stroke endcap="round"/>
                </v:line>
                <v:line id="Line 560" o:spid="_x0000_s1085" style="position:absolute;visibility:visible;mso-wrap-style:square" from="24390,16954" to="24396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9fcMAAADdAAAADwAAAGRycy9kb3ducmV2LnhtbESPQW/CMAyF75P2HyJP4jKNFLQhVAgI&#10;NpC4DvgBXmPaisSJmlDKv58Pk3bzk9/3/LxcD96pnrrUBjYwGRegiKtgW64NnE/7tzmolJEtusBk&#10;4EEJ1qvnpyWWNtz5m/pjrpWEcCrRQJNzLLVOVUMe0zhEYtldQucxi+xqbTu8S7h3eloUM+2xZbnQ&#10;YKTPhqrr8ealRrx9+N1rf/n6cWEbD+9um6q9MaOXYbMAlWnI/+Y/+mCFK+bSX76RE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FfX3DAAAA3QAAAA8AAAAAAAAAAAAA&#10;AAAAoQIAAGRycy9kb3ducmV2LnhtbFBLBQYAAAAABAAEAPkAAACRAwAAAAA=&#10;" strokeweight=".4pt">
                  <v:stroke endcap="round"/>
                </v:line>
                <v:line id="Line 561" o:spid="_x0000_s1086" style="position:absolute;visibility:visible;mso-wrap-style:square" from="27711,16954" to="2771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nY5sMAAADdAAAADwAAAGRycy9kb3ducmV2LnhtbESP0YrCMBBF34X9hzALvoimLrpINcq6&#10;q+Cruh8wNmNbTCahibX+vREE32a499y5s1h11oiWmlA7VjAeZSCIC6drLhX8H7fDGYgQkTUax6Tg&#10;TgFWy4/eAnPtbryn9hBLkUI45KigitHnUoaiIoth5Dxx0s6usRjT2pRSN3hL4dbIryz7lhZrThcq&#10;9PRbUXE5XG2q4a9Tuxm057+TcWu/m5h1KLZK9T+7nzmISF18m1/0Ticum43h+U0a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J2ObDAAAA3QAAAA8AAAAAAAAAAAAA&#10;AAAAoQIAAGRycy9kb3ducmV2LnhtbFBLBQYAAAAABAAEAPkAAACRAwAAAAA=&#10;" strokeweight=".4pt">
                  <v:stroke endcap="round"/>
                </v:line>
                <v:line id="Line 562" o:spid="_x0000_s1087" style="position:absolute;visibility:visible;mso-wrap-style:square" from="34366,16954" to="34372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GkcMAAADdAAAADwAAAGRycy9kb3ducmV2LnhtbESP3YrCMBCF74V9hzAL3siarugi1Sjr&#10;H3ir7gPMNmNbTCahibW+vREE72Y45ztzZr7srBEtNaF2rOB7mIEgLpyuuVTwd9p9TUGEiKzROCYF&#10;dwqwXHz05phrd+MDtcdYihTCIUcFVYw+lzIUFVkMQ+eJk3Z2jcWY1qaUusFbCrdGjrLsR1qsOV2o&#10;0NO6ouJyvNpUw18ndjtoz5t/41Z+PzarUOyU6n92vzMQkbr4Nr/ovU5cNh3B85s0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bRpHDAAAA3QAAAA8AAAAAAAAAAAAA&#10;AAAAoQIAAGRycy9kb3ducmV2LnhtbFBLBQYAAAAABAAEAPkAAACRAwAAAAA=&#10;" strokeweight=".4pt">
                  <v:stroke endcap="round"/>
                </v:line>
                <v:line id="Line 563" o:spid="_x0000_s1088" style="position:absolute;visibility:visible;mso-wrap-style:square" from="37693,16954" to="3769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fjCsUAAADdAAAADwAAAGRycy9kb3ducmV2LnhtbESP3WoCMRCF7wu+QxjBm1KzrbbIdqPU&#10;quCt2z7AdDP7Q5NJ2MR1+/aNIHg3wznfmTPFZrRGDNSHzrGC53kGgrhyuuNGwffX4WkFIkRkjcYx&#10;KfijAJv15KHAXLsLn2goYyNSCIccFbQx+lzKULVkMcydJ05a7XqLMa19I3WPlxRujXzJsjdpseN0&#10;oUVPny1Vv+XZphr+/Gr3j0O9+zFu649Lsw3VQanZdPx4BxFpjHfzjT7qxGWrBVy/SS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fjCsUAAADdAAAADwAAAAAAAAAA&#10;AAAAAAChAgAAZHJzL2Rvd25yZXYueG1sUEsFBgAAAAAEAAQA+QAAAJMDAAAAAA==&#10;" strokeweight=".4pt">
                  <v:stroke endcap="round"/>
                </v:line>
                <v:line id="Line 564" o:spid="_x0000_s1089" style="position:absolute;visibility:visible;mso-wrap-style:square" from="41021,16954" to="4102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57fsUAAADdAAAADwAAAGRycy9kb3ducmV2LnhtbESPzWrDMBCE74W+g9hCL6WRW5JinCih&#10;aRPINU4fYGttbBNpJSz5J28fBQq97TLzzc6uNpM1YqAutI4VvM0yEMSV0y3XCn5O+9ccRIjIGo1j&#10;UnClAJv148MKC+1GPtJQxlqkEA4FKmhi9IWUoWrIYpg5T5y0s+ssxrR2tdQdjincGvmeZR/SYsvp&#10;QoOevhqqLmVvUw3fL+zuZTh//xq39Ye52YZqr9Tz0/S5BBFpiv/mP/qgE5flc7h/k0a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57fsUAAADdAAAADwAAAAAAAAAA&#10;AAAAAAChAgAAZHJzL2Rvd25yZXYueG1sUEsFBgAAAAAEAAQA+QAAAJMDAAAAAA==&#10;" strokeweight=".4pt">
                  <v:stroke endcap="round"/>
                </v:line>
                <v:line id="Line 565" o:spid="_x0000_s1090" style="position:absolute;visibility:visible;mso-wrap-style:square" from="44348,16954" to="44354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Le5cQAAADdAAAADwAAAGRycy9kb3ducmV2LnhtbESPzWrDMBCE74W+g9hCLqWRE5pg3Cgh&#10;Pw3kWicPsLU2tqm0Epb807evCoXedpn5Zmc3u8kaMVAXWscKFvMMBHHldMu1gtv1/JKDCBFZo3FM&#10;Cr4pwG77+LDBQruRP2goYy1SCIcCFTQx+kLKUDVkMcydJ07a3XUWY1q7WuoOxxRujVxm2VpabDld&#10;aNDTsaHqq+xtquH7lX1/Hu6nT+MO/vJqDqE6KzV7mvZvICJN8d/8R1904rJ8Bb/fpBH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t7lxAAAAN0AAAAPAAAAAAAAAAAA&#10;AAAAAKECAABkcnMvZG93bnJldi54bWxQSwUGAAAAAAQABAD5AAAAkgMAAAAA&#10;" strokeweight=".4pt">
                  <v:stroke endcap="round"/>
                </v:line>
                <v:line id="Line 566" o:spid="_x0000_s1091" style="position:absolute;visibility:visible;mso-wrap-style:square" from="51003,16954" to="5100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AksMAAADdAAAADwAAAGRycy9kb3ducmV2LnhtbESP0YrCMBBF34X9hzCCL7KmLipSjbK6&#10;K/iq7geMzdgWk0loYq1/vxEE32a499y5s1x31oiWmlA7VjAeZSCIC6drLhX8nXafcxAhIms0jknB&#10;gwKsVx+9Jeba3flA7TGWIoVwyFFBFaPPpQxFRRbDyHnipF1cYzGmtSmlbvCewq2RX1k2kxZrThcq&#10;9LStqLgebzbV8Lep/R22l5+zcRu/n5hNKHZKDfrd9wJEpC6+zS96rxOXzWfw/CaN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gQJLDAAAA3QAAAA8AAAAAAAAAAAAA&#10;AAAAoQIAAGRycy9kb3ducmV2LnhtbFBLBQYAAAAABAAEAPkAAACRAwAAAAA=&#10;" strokeweight=".4pt">
                  <v:stroke endcap="round"/>
                </v:line>
                <v:line id="Line 567" o:spid="_x0000_s1092" style="position:absolute;visibility:visible;mso-wrap-style:square" from="54330,16954" to="54336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zlCcUAAADdAAAADwAAAGRycy9kb3ducmV2LnhtbESP3WoCMRCF7wu+QxjBm1KzLdrKdqPU&#10;quCt2z7AdDP7Q5NJ2MR1+/aNIHg3wznfmTPFZrRGDNSHzrGC53kGgrhyuuNGwffX4WkFIkRkjcYx&#10;KfijAJv15KHAXLsLn2goYyNSCIccFbQx+lzKULVkMcydJ05a7XqLMa19I3WPlxRujXzJsldpseN0&#10;oUVPny1Vv+XZphr+vLT7x6He/Ri39ceF2YbqoNRsOn68g4g0xrv5Rh914rLVG1y/SS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zlCcUAAADdAAAADwAAAAAAAAAA&#10;AAAAAAChAgAAZHJzL2Rvd25yZXYueG1sUEsFBgAAAAAEAAQA+QAAAJMDAAAAAA==&#10;" strokeweight=".4pt">
                  <v:stroke endcap="round"/>
                </v:line>
                <v:line id="Line 568" o:spid="_x0000_s1093" style="position:absolute;visibility:visible;mso-wrap-style:square" from="57658,16954" to="57664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Nxe8MAAADdAAAADwAAAGRycy9kb3ducmV2LnhtbESPQW/CMAyF75P2HyJP4jKNFLQhVAgI&#10;NpC4DvgBXmPaisSJmlDKv58Pk3bzk9/3/LxcD96pnrrUBjYwGRegiKtgW64NnE/7tzmolJEtusBk&#10;4EEJ1qvnpyWWNtz5m/pjrpWEcCrRQJNzLLVOVUMe0zhEYtldQucxi+xqbTu8S7h3eloUM+2xZbnQ&#10;YKTPhqrr8ealRrx9+N1rf/n6cWEbD+9um6q9MaOXYbMAlWnI/+Y/+mCFK+ZSV76RE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zcXvDAAAA3QAAAA8AAAAAAAAAAAAA&#10;AAAAoQIAAGRycy9kb3ducmV2LnhtbFBLBQYAAAAABAAEAPkAAACRAwAAAAA=&#10;" strokeweight=".4pt">
                  <v:stroke endcap="round"/>
                </v:line>
                <v:line id="Line 569" o:spid="_x0000_s1094" style="position:absolute;visibility:visible;mso-wrap-style:square" from="14401,16751" to="14408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/U4MQAAADdAAAADwAAAGRycy9kb3ducmV2LnhtbESP3WoCMRCF74W+Q5hCb0SzSiu6GkVt&#10;BW/9eYBxM+4uJpOwiev69qZQ6N0M53xnzixWnTWipSbUjhWMhhkI4sLpmksF59NuMAURIrJG45gU&#10;PCnAavnWW2Cu3YMP1B5jKVIIhxwVVDH6XMpQVGQxDJ0nTtrVNRZjWptS6gYfKdwaOc6yibRYc7pQ&#10;oadtRcXteLephr9/2Z9+e/2+GLfx+0+zCcVOqY/3bj0HEamL/+Y/eq8Tl01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9TgxAAAAN0AAAAPAAAAAAAAAAAA&#10;AAAAAKECAABkcnMvZG93bnJldi54bWxQSwUGAAAAAAQABAD5AAAAkgMAAAAA&#10;" strokeweight=".4pt">
                  <v:stroke endcap="round"/>
                </v:line>
                <v:rect id="Rectangle 570" o:spid="_x0000_s1095" style="position:absolute;left:13785;top:17595;width:470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pRsMA&#10;AADdAAAADwAAAGRycy9kb3ducmV2LnhtbESPzWoDMQyE74W8g1Ght8ZuDiXdxAmlEEhLL9nkAcRa&#10;+0NsebGd7Pbtq0OhN4kZzXza7ufg1Z1SHiJbeFkaUMRNdAN3Fi7nw/MaVC7IDn1ksvBDGfa7xcMW&#10;KxcnPtG9Lp2SEM4VWuhLGSutc9NTwLyMI7FobUwBi6yp0y7hJOHB65UxrzrgwNLQ40gfPTXX+hYs&#10;6HN9mNa1TyZ+rdpv/3k8tRStfXqc3zegCs3l3/x3fXSCb96EX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QpRs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571" o:spid="_x0000_s1096" style="position:absolute;left:14262;top:17595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M3cEA&#10;AADdAAAADwAAAGRycy9kb3ducmV2LnhtbERPzWoCMRC+F/oOYQq91WQ9iG6NiwiClV5cfYBhM/tD&#10;k8mSpO727ZtCwdt8fL+zrWZnxZ1CHDxrKBYKBHHjzcCdhtv1+LYGEROyQeuZNPxQhGr3/LTF0viJ&#10;L3SvUydyCMcSNfQpjaWUsenJYVz4kThzrQ8OU4ahkybglMOdlUulVtLhwLmhx5EOPTVf9bfTIK/1&#10;cVrXNih/Xraf9uN0aclr/foy799BJJrTQ/zvPpk8X20K+Psmn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IjN3BAAAA3QAAAA8AAAAAAAAAAAAAAAAAmAIAAGRycy9kb3du&#10;cmV2LnhtbFBLBQYAAAAABAAEAPUAAACGAwAAAAA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572" o:spid="_x0000_s1097" style="position:absolute;visibility:visible;mso-wrap-style:square" from="31038,16751" to="31045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QTMUAAADdAAAADwAAAGRycy9kb3ducmV2LnhtbESPwW7CMBBE70j9B2srcUHggNqKpnFQ&#10;gSJxJeUDlnhJotprKzYh/fu6UqXedjXzZmeLzWiNGKgPnWMFy0UGgrh2uuNGwfnzMF+DCBFZo3FM&#10;Cr4pwKZ8mBSYa3fnEw1VbEQK4ZCjgjZGn0sZ6pYshoXzxEm7ut5iTGvfSN3jPYVbI1dZ9iItdpwu&#10;tOhp11L9Vd1squFvz/ZjNlz3F+O2/vhktqE+KDV9HN/fQEQa47/5jz7qxGWvK/j9Jo0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LQTMUAAADdAAAADwAAAAAAAAAA&#10;AAAAAAChAgAAZHJzL2Rvd25yZXYueG1sUEsFBgAAAAAEAAQA+QAAAJMDAAAAAA==&#10;" strokeweight=".4pt">
                  <v:stroke endcap="round"/>
                </v:line>
                <v:line id="Line 573" o:spid="_x0000_s1098" style="position:absolute;visibility:visible;mso-wrap-style:square" from="47675,16751" to="47682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5118QAAADdAAAADwAAAGRycy9kb3ducmV2LnhtbESPzW7CMBCE70h9B2srcUHFKT9Vm2IQ&#10;vxJXaB9gGy9JVHttxSaEt8dISNx2NfPNzs4WnTWipSbUjhW8DzMQxIXTNZcKfn92b58gQkTWaByT&#10;gisFWMxfejPMtbvwgdpjLEUK4ZCjgipGn0sZiooshqHzxEk7ucZiTGtTSt3gJYVbI0dZ9iEt1pwu&#10;VOhpXVHxfzzbVMOfp3Y7aE+bP+NWfj8xq1DslOq/dstvEJG6+DQ/6L1OXPY1hvs3aQQ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nXXxAAAAN0AAAAPAAAAAAAAAAAA&#10;AAAAAKECAABkcnMvZG93bnJldi54bWxQSwUGAAAAAAQABAD5AAAAkgMAAAAA&#10;" strokeweight=".4pt">
                  <v:stroke endcap="round"/>
                </v:line>
                <v:rect id="Rectangle 574" o:spid="_x0000_s1099" style="position:absolute;left:47301;top:17595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vRcAA&#10;AADdAAAADwAAAGRycy9kb3ducmV2LnhtbERP22oCMRB9F/oPYQq+aVIpYrdGkYJgpS+ufsCwmb1g&#10;MlmS1N3+vREKvs3hXGe9HZ0VNwqx86zhba5AEFfedNxouJz3sxWImJANWs+k4Y8ibDcvkzUWxg98&#10;oluZGpFDOBaooU2pL6SMVUsO49z3xJmrfXCYMgyNNAGHHO6sXCi1lA47zg0t9vTVUnUtf50GeS73&#10;w6q0Qfnjov6x34dTTV7r6eu4+wSRaExP8b/7YPJ89fEO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8vR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575" o:spid="_x0000_s1100" style="position:absolute;flip:y;visibility:visible;mso-wrap-style:square" from="31038,3028" to="31045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IbsMAAADdAAAADwAAAGRycy9kb3ducmV2LnhtbERPTWsCMRC9F/wPYQRvNatgaVejyIJl&#10;vSjVHnocN9NN6maybFJd/30jCL3N433OYtW7RlyoC9azgsk4A0FceW25VvB53Dy/gggRWWPjmRTc&#10;KMBqOXhaYK79lT/ocoi1SCEcclRgYmxzKUNlyGEY+5Y4cd++cxgT7GqpO7ymcNfIaZa9SIeWU4PB&#10;lgpD1fnw6xS8N+X0dvrZtfutKfdf/miDLQqlRsN+PQcRqY//4oe71Gl+9jaD+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yG7DAAAA3QAAAA8AAAAAAAAAAAAA&#10;AAAAoQIAAGRycy9kb3ducmV2LnhtbFBLBQYAAAAABAAEAPkAAACRAwAAAAA=&#10;" strokeweight=".4pt">
                  <v:stroke endcap="round"/>
                </v:line>
                <v:rect id="Rectangle 576" o:spid="_x0000_s1101" style="position:absolute;left:30397;width:2178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NWsMA&#10;AADdAAAADwAAAGRycy9kb3ducmV2LnhtbERP3WrCMBS+F3yHcITdaVoZxXZGccJwDLzw5wEOzVnT&#10;rTnpkky7t18Ewbvz8f2e5XqwnbiQD61jBfksA0FcO91yo+B8epsuQISIrLFzTAr+KMB6NR4tsdLu&#10;yge6HGMjUgiHChWYGPtKylAbshhmridO3KfzFmOCvpHa4zWF207Os6yQFltODQZ72hqqv4+/VgG9&#10;7g7l1yaYvfR5yPcfRfm8+1HqaTJsXkBEGuJDfHe/6zQ/Kwu4fZNO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+NWsMAAADdAAAADwAAAAAAAAAAAAAAAACYAgAAZHJzL2Rv&#10;d25yZXYueG1sUEsFBgAAAAAEAAQA9QAAAIgDAAAAAA==&#10;" filled="f" stroked="f">
                  <v:textbox inset="0,0,0,0">
                    <w:txbxContent>
                      <w:p w:rsidR="00796498" w:rsidRDefault="00796498" w:rsidP="00796498">
                        <w:pPr>
                          <w:spacing w:before="240"/>
                        </w:pPr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577" o:spid="_x0000_s1102" style="position:absolute;flip:x;visibility:visible;mso-wrap-style:square" from="30772,3028" to="31038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zgsMAAADdAAAADwAAAGRycy9kb3ducmV2LnhtbERPPW/CMBDdK/EfrENiKw4MtA0YhCJR&#10;hQVU6NDxiK+xS3yOYhfCv6+RkLrd0/u8xap3jbhQF6xnBZNxBoK48tpyreDzuHl+BREissbGMym4&#10;UYDVcvC0wFz7K3/Q5RBrkUI45KjAxNjmUobKkMMw9i1x4r595zAm2NVSd3hN4a6R0yybSYeWU4PB&#10;lgpD1fnw6xS8N+X0dvrZtfutKfdf/miDLQqlRsN+PQcRqY//4oe71Gl+9vYC9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184LDAAAA3QAAAA8AAAAAAAAAAAAA&#10;AAAAoQIAAGRycy9kb3ducmV2LnhtbFBLBQYAAAAABAAEAPkAAACRAwAAAAA=&#10;" strokeweight=".4pt">
                  <v:stroke endcap="round"/>
                </v:line>
                <v:line id="Line 578" o:spid="_x0000_s1103" style="position:absolute;visibility:visible;mso-wrap-style:square" from="31038,3028" to="31311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npsQAAADdAAAADwAAAGRycy9kb3ducmV2LnhtbESPQW/CMAyF75P2HyJP2mWCdNOYoBDQ&#10;2EDiCuMHmMa01RInakLp/j0+TOLmJ7/v+XmxGrxTPXWpDWzgdVyAIq6Cbbk2cPzZjqagUka26AKT&#10;gT9KsFo+PiywtOHKe+oPuVYSwqlEA03OsdQ6VQ15TOMQiWV3Dp3HLLKrte3wKuHe6bei+NAeW5YL&#10;DUb6aqj6PVy81IiXid+89OfvkwvruHt361RtjXl+Gj7noDIN+W7+p3dWuGImdeUbGUE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uemxAAAAN0AAAAPAAAAAAAAAAAA&#10;AAAAAKECAABkcnMvZG93bnJldi54bWxQSwUGAAAAAAQABAD5AAAAkgMAAAAA&#10;" strokeweight=".4pt">
                  <v:stroke endcap="round"/>
                </v:line>
                <v:line id="Line 579" o:spid="_x0000_s1104" style="position:absolute;flip:x y;visibility:visible;mso-wrap-style:square" from="30772,30746" to="31038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zCUMUAAADdAAAADwAAAGRycy9kb3ducmV2LnhtbERP22oCMRB9L/gPYQTfalYtW12NUhWh&#10;FIt4AV/Hzbi7dDNZkqjbv28Khb7N4VxntmhNLe7kfGVZwaCfgCDOra64UHA6bp7HIHxA1lhbJgXf&#10;5GEx7zzNMNP2wXu6H0IhYgj7DBWUITSZlD4vyaDv24Y4clfrDIYIXSG1w0cMN7UcJkkqDVYcG0ps&#10;aFVS/nW4GQWj9Wk4Om/tyi3T9OPl8rnZ+deBUr1u+zYFEagN/+I/97uO85PJBH6/iS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zCUMUAAADdAAAADwAAAAAAAAAA&#10;AAAAAAChAgAAZHJzL2Rvd25yZXYueG1sUEsFBgAAAAAEAAQA+QAAAJMDAAAAAA==&#10;" strokeweight=".4pt">
                  <v:stroke endcap="round"/>
                </v:line>
                <v:line id="Line 580" o:spid="_x0000_s1105" style="position:absolute;flip:y;visibility:visible;mso-wrap-style:square" from="31038,30746" to="31311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fx7MYAAADdAAAADwAAAGRycy9kb3ducmV2LnhtbESPT2vDMAzF74N9B6NBb6vTHkrJ6pYR&#10;2MguLf1z6FGLtdhbLIfYa9NvXx0Gu0m8p/d+Wm3G0KkLDclHNjCbFqCIm2g9twZOx7fnJaiUkS12&#10;kcnAjRJs1o8PKyxtvPKeLofcKgnhVKIBl3Nfap0aRwHTNPbEon3FIWCWdWi1HfAq4aHT86JY6ICe&#10;pcFhT5Wj5ufwGwy8d/X89vm97Xcfrt6d49EnX1XGTJ7G1xdQmcb8b/67rq3gzwrhl2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38ezGAAAA3QAAAA8AAAAAAAAA&#10;AAAAAAAAoQIAAGRycy9kb3ducmV2LnhtbFBLBQYAAAAABAAEAPkAAACUAwAAAAA=&#10;" strokeweight=".4pt">
                  <v:stroke endcap="round"/>
                </v:line>
                <v:line id="Line 581" o:spid="_x0000_s1106" style="position:absolute;flip:x;visibility:visible;mso-wrap-style:square" from="30841,28879" to="31242,28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Ud8MAAADdAAAADwAAAGRycy9kb3ducmV2LnhtbERPPWvDMBDdC/kP4gLZGtkZQnEjm2Jo&#10;cZaEJhk6Xq2rpdY6GUtNnH9fFQLZ7vE+b1NNrhdnGoP1rCBfZiCIW68tdwpOx9fHJxAhImvsPZOC&#10;KwWoytnDBgvtL/xO50PsRArhUKACE+NQSBlaQw7D0g/Eifvyo8OY4NhJPeIlhbterrJsLR1aTg0G&#10;B6oNtT+HX6fgrW9W18/v3bDfmmb/4Y822LpWajGfXp5BRJriXXxzNzrNz7Mc/r9JJ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7VHfDAAAA3QAAAA8AAAAAAAAAAAAA&#10;AAAAoQIAAGRycy9kb3ducmV2LnhtbFBLBQYAAAAABAAEAPkAAACRAwAAAAA=&#10;" strokeweight=".4pt">
                  <v:stroke endcap="round"/>
                </v:line>
                <v:line id="Line 582" o:spid="_x0000_s1107" style="position:absolute;flip:x;visibility:visible;mso-wrap-style:square" from="30841,28041" to="31242,2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nKAMMAAADdAAAADwAAAGRycy9kb3ducmV2LnhtbERPTWsCMRC9C/6HMII3zboHka1RZKFl&#10;e6lUPfQ4bsZN7GaybFJd/30jFHqbx/uc9XZwrbhRH6xnBYt5BoK49tpyo+B0fJ2tQISIrLH1TAoe&#10;FGC7GY/WWGh/50+6HWIjUgiHAhWYGLtCylAbchjmviNO3MX3DmOCfSN1j/cU7lqZZ9lSOrScGgx2&#10;VBqqvw8/TsFbW+WP8/Wj27+bav/ljzbYslRqOhl2LyAiDfFf/OeudJq/yHJ4fpN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pygDDAAAA3QAAAA8AAAAAAAAAAAAA&#10;AAAAoQIAAGRycy9kb3ducmV2LnhtbFBLBQYAAAAABAAEAPkAAACRAwAAAAA=&#10;" strokeweight=".4pt">
                  <v:stroke endcap="round"/>
                </v:line>
                <v:line id="Line 583" o:spid="_x0000_s1108" style="position:absolute;flip:x;visibility:visible;mso-wrap-style:square" from="30841,27203" to="31242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vm8MAAADdAAAADwAAAGRycy9kb3ducmV2LnhtbERPS2sCMRC+C/6HMEJvmtVC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lb5vDAAAA3QAAAA8AAAAAAAAAAAAA&#10;AAAAoQIAAGRycy9kb3ducmV2LnhtbFBLBQYAAAAABAAEAPkAAACRAwAAAAA=&#10;" strokeweight=".4pt">
                  <v:stroke endcap="round"/>
                </v:line>
                <v:line id="Line 584" o:spid="_x0000_s1109" style="position:absolute;flip:x;visibility:visible;mso-wrap-style:square" from="30841,26365" to="31242,2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378MAAADdAAAADwAAAGRycy9kb3ducmV2LnhtbERPS2sCMRC+C/6HMEJvmlVK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M9+/DAAAA3QAAAA8AAAAAAAAAAAAA&#10;AAAAoQIAAGRycy9kb3ducmV2LnhtbFBLBQYAAAAABAAEAPkAAACRAwAAAAA=&#10;" strokeweight=".4pt">
                  <v:stroke endcap="round"/>
                </v:line>
                <v:line id="Line 585" o:spid="_x0000_s1110" style="position:absolute;flip:x;visibility:visible;mso-wrap-style:square" from="30841,24688" to="31242,2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SdMMAAADdAAAADwAAAGRycy9kb3ducmV2LnhtbERPS2sCMRC+C/6HMEJvmlVo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UnTDAAAA3QAAAA8AAAAAAAAAAAAA&#10;AAAAoQIAAGRycy9kb3ducmV2LnhtbFBLBQYAAAAABAAEAPkAAACRAwAAAAA=&#10;" strokeweight=".4pt">
                  <v:stroke endcap="round"/>
                </v:line>
                <v:line id="Line 586" o:spid="_x0000_s1111" style="position:absolute;flip:x;visibility:visible;mso-wrap-style:square" from="30841,23856" to="31242,2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MA8IAAADdAAAADwAAAGRycy9kb3ducmV2LnhtbERPTYvCMBC9L/gfwgje1lQPslSjSEHp&#10;XhR1D3scm7GJNpPSZLX+e7OwsLd5vM9ZrHrXiDt1wXpWMBlnIIgrry3XCr5Om/cPECEia2w8k4In&#10;BVgtB28LzLV/8IHux1iLFMIhRwUmxjaXMlSGHIaxb4kTd/Gdw5hgV0vd4SOFu0ZOs2wmHVpODQZb&#10;KgxVt+OPU7BtyunzfN21+09T7r/9yQZbFEqNhv16DiJSH//Ff+5Sp/mTbAa/36QT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LMA8IAAADdAAAADwAAAAAAAAAAAAAA&#10;AAChAgAAZHJzL2Rvd25yZXYueG1sUEsFBgAAAAAEAAQA+QAAAJADAAAAAA==&#10;" strokeweight=".4pt">
                  <v:stroke endcap="round"/>
                </v:line>
                <v:line id="Line 587" o:spid="_x0000_s1112" style="position:absolute;flip:x;visibility:visible;mso-wrap-style:square" from="30841,23018" to="31242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5pmMMAAADdAAAADwAAAGRycy9kb3ducmV2LnhtbERPS2sCMRC+C/6HMEJvmtVDW7ZGkYWW&#10;9VLxcfA43Yyb6GaybKKu/74pCL3Nx/ec+bJ3jbhRF6xnBdNJBoK48tpyreCw/xy/gwgRWWPjmRQ8&#10;KMByMRzMMdf+zlu67WItUgiHHBWYGNtcylAZchgmviVO3Ml3DmOCXS11h/cU7ho5y7JX6dByajDY&#10;UmGouuyuTsFXU84eP+fvdrM25ebo9zbYolDqZdSvPkBE6uO/+OkudZo/zd7g7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eaZjDAAAA3QAAAA8AAAAAAAAAAAAA&#10;AAAAoQIAAGRycy9kb3ducmV2LnhtbFBLBQYAAAAABAAEAPkAAACRAwAAAAA=&#10;" strokeweight=".4pt">
                  <v:stroke endcap="round"/>
                </v:line>
                <v:line id="Line 588" o:spid="_x0000_s1113" style="position:absolute;flip:x;visibility:visible;mso-wrap-style:square" from="30841,22180" to="31242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96sYAAADdAAAADwAAAGRycy9kb3ducmV2LnhtbESPT2vDMAzF74N9B6NBb6vTHkrJ6pYR&#10;2MguLf1z6FGLtdhbLIfYa9NvXx0Gu0m8p/d+Wm3G0KkLDclHNjCbFqCIm2g9twZOx7fnJaiUkS12&#10;kcnAjRJs1o8PKyxtvPKeLofcKgnhVKIBl3Nfap0aRwHTNPbEon3FIWCWdWi1HfAq4aHT86JY6ICe&#10;pcFhT5Wj5ufwGwy8d/X89vm97Xcfrt6d49EnX1XGTJ7G1xdQmcb8b/67rq3gzwrBlW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B/erGAAAA3QAAAA8AAAAAAAAA&#10;AAAAAAAAoQIAAGRycy9kb3ducmV2LnhtbFBLBQYAAAAABAAEAPkAAACUAwAAAAA=&#10;" strokeweight=".4pt">
                  <v:stroke endcap="round"/>
                </v:line>
                <v:line id="Line 589" o:spid="_x0000_s1114" style="position:absolute;flip:x;visibility:visible;mso-wrap-style:square" from="30841,20504" to="31242,2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1YccMAAADdAAAADwAAAGRycy9kb3ducmV2LnhtbERPS2sCMRC+C/6HMEJvmtVDabdGkYWW&#10;9VLxcfA43Yyb6GaybKKu/74pCL3Nx/ec+bJ3jbhRF6xnBdNJBoK48tpyreCw/xy/gQgRWWPjmRQ8&#10;KMByMRzMMdf+zlu67WItUgiHHBWYGNtcylAZchgmviVO3Ml3DmOCXS11h/cU7ho5y7JX6dByajDY&#10;UmGouuyuTsFXU84eP+fvdrM25ebo9zbYolDqZdSvPkBE6uO/+OkudZo/zd7h7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WHHDAAAA3QAAAA8AAAAAAAAAAAAA&#10;AAAAoQIAAGRycy9kb3ducmV2LnhtbFBLBQYAAAAABAAEAPkAAACRAwAAAAA=&#10;" strokeweight=".4pt">
                  <v:stroke endcap="round"/>
                </v:line>
                <v:line id="Line 590" o:spid="_x0000_s1115" style="position:absolute;flip:x;visibility:visible;mso-wrap-style:square" from="30841,19665" to="31242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nMcYAAADdAAAADwAAAGRycy9kb3ducmV2LnhtbESPQU/DMAyF70j8h8iTuLG0OyBUlk1T&#10;paFyYWLjwNE0pglrnKoJW/fv8WHSbrbe83ufl+sp9OpEY/KRDZTzAhRxG63nzsDnYfv4DCplZIt9&#10;ZDJwoQTr1f3dEisbz/xBp33ulIRwqtCAy3motE6to4BpHgdi0X7iGDDLOnbajniW8NDrRVE86YCe&#10;pcHhQLWj9rj/CwZe+2Zx+f59H3Zvrtl9xYNPvq6NeZhNmxdQmaZ8M1+vGyv4ZSn8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uZzHGAAAA3QAAAA8AAAAAAAAA&#10;AAAAAAAAoQIAAGRycy9kb3ducmV2LnhtbFBLBQYAAAAABAAEAPkAAACUAwAAAAA=&#10;" strokeweight=".4pt">
                  <v:stroke endcap="round"/>
                </v:line>
                <v:line id="Line 591" o:spid="_x0000_s1116" style="position:absolute;flip:x;visibility:visible;mso-wrap-style:square" from="30841,18827" to="31242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LCqsQAAADdAAAADwAAAGRycy9kb3ducmV2LnhtbERPQW7CMBC8V+ofrK3ErTjkgKqAiapI&#10;oHABFThwXOJt7DZeR7GB8Pu6UqXOaVezM7OzLEfXiRsNwXpWMJtmIIgbry23Ck7H9esbiBCRNXae&#10;ScGDApSr56clFtrf+YNuh9iKZMKhQAUmxr6QMjSGHIap74kT9+kHhzGtQyv1gPdk7jqZZ9lcOrSc&#10;Egz2VBlqvg9Xp2DT1fnj8rXr91tT78/+aIOtKqUmL+P7AkSkMf4f/6lrnd5PgN82aQS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YsKqxAAAAN0AAAAPAAAAAAAAAAAA&#10;AAAAAKECAABkcnMvZG93bnJldi54bWxQSwUGAAAAAAQABAD5AAAAkgMAAAAA&#10;" strokeweight=".4pt">
                  <v:stroke endcap="round"/>
                </v:line>
                <v:line id="Line 592" o:spid="_x0000_s1117" style="position:absolute;flip:x;visibility:visible;mso-wrap-style:square" from="30841,17995" to="3124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Bc3cMAAADdAAAADwAAAGRycy9kb3ducmV2LnhtbERPTWvCQBC9F/wPywi91U1yKCW6igSU&#10;9FKpevA4zU6zq9nZkF01/vtuodDbPN7nLFaj68SNhmA9K8hnGQjixmvLrYLjYfPyBiJEZI2dZ1Lw&#10;oACr5eRpgaX2d/6k2z62IoVwKFGBibEvpQyNIYdh5nvixH37wWFMcGilHvCewl0niyx7lQ4tpwaD&#10;PVWGmsv+6hRsu7p4fJ0/+t27qXcnf7DBVpVSz9NxPQcRaYz/4j93rdP8PC/g95t0gl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XN3DAAAA3QAAAA8AAAAAAAAAAAAA&#10;AAAAoQIAAGRycy9kb3ducmV2LnhtbFBLBQYAAAAABAAEAPkAAACRAwAAAAA=&#10;" strokeweight=".4pt">
                  <v:stroke endcap="round"/>
                </v:line>
                <v:line id="Line 593" o:spid="_x0000_s1118" style="position:absolute;flip:x;visibility:visible;mso-wrap-style:square" from="30841,16319" to="31242,1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5RsMAAADdAAAADwAAAGRycy9kb3ducmV2LnhtbERPTWsCMRC9F/ofwhR6q9m1UM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8+UbDAAAA3QAAAA8AAAAAAAAAAAAA&#10;AAAAoQIAAGRycy9kb3ducmV2LnhtbFBLBQYAAAAABAAEAPkAAACRAwAAAAA=&#10;" strokeweight=".4pt">
                  <v:stroke endcap="round"/>
                </v:line>
                <v:line id="Line 594" o:spid="_x0000_s1119" style="position:absolute;flip:x;visibility:visible;mso-wrap-style:square" from="30841,15481" to="31242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VhMsMAAADdAAAADwAAAGRycy9kb3ducmV2LnhtbERPTWsCMRC9F/ofwhR6q9mVUs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VYTLDAAAA3QAAAA8AAAAAAAAAAAAA&#10;AAAAoQIAAGRycy9kb3ducmV2LnhtbFBLBQYAAAAABAAEAPkAAACRAwAAAAA=&#10;" strokeweight=".4pt">
                  <v:stroke endcap="round"/>
                </v:line>
                <v:line id="Line 595" o:spid="_x0000_s1120" style="position:absolute;flip:x;visibility:visible;mso-wrap-style:square" from="30841,14643" to="31242,1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nEqcMAAADdAAAADwAAAGRycy9kb3ducmV2LnhtbERPTWsCMRC9F/ofwhR6q9kVWs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ZxKnDAAAA3QAAAA8AAAAAAAAAAAAA&#10;AAAAoQIAAGRycy9kb3ducmV2LnhtbFBLBQYAAAAABAAEAPkAAACRAwAAAAA=&#10;" strokeweight=".4pt">
                  <v:stroke endcap="round"/>
                </v:line>
                <v:line id="Line 596" o:spid="_x0000_s1121" style="position:absolute;flip:x;visibility:visible;mso-wrap-style:square" from="30841,13804" to="3124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ta3sMAAADdAAAADwAAAGRycy9kb3ducmV2LnhtbERPO2vDMBDeC/kP4grZGtkeQnGjhGJo&#10;cJeEPIaMV+tqqbVOxlId599HhUK3+/iet9pMrhMjDcF6VpAvMhDEjdeWWwXn09vTM4gQkTV2nknB&#10;jQJs1rOHFZbaX/lA4zG2IoVwKFGBibEvpQyNIYdh4XvixH36wWFMcGilHvCawl0niyxbSoeWU4PB&#10;nipDzffxxynYdnVx+/ja9ft3U+8v/mSDrSql5o/T6wuISFP8F/+5a53m5/kSfr9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LWt7DAAAA3QAAAA8AAAAAAAAAAAAA&#10;AAAAoQIAAGRycy9kb3ducmV2LnhtbFBLBQYAAAAABAAEAPkAAACRAwAAAAA=&#10;" strokeweight=".4pt">
                  <v:stroke endcap="round"/>
                </v:line>
                <v:line id="Line 597" o:spid="_x0000_s1122" style="position:absolute;flip:x;visibility:visible;mso-wrap-style:square" from="30841,12134" to="31242,12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f/RcMAAADdAAAADwAAAGRycy9kb3ducmV2LnhtbERPPW/CMBDdK/U/WFepW3HC0FYBg1Ak&#10;UFhAhQ4dj/iIDfE5ig2Ef48rVep2T+/zpvPBteJKfbCeFeSjDARx7bXlRsH3fvn2CSJEZI2tZ1Jw&#10;pwDz2fPTFAvtb/xF111sRArhUKACE2NXSBlqQw7DyHfEiTv63mFMsG+k7vGWwl0rx1n2Lh1aTg0G&#10;OyoN1efdxSlYtdX4fjhtuu3aVNsfv7fBlqVSry/DYgIi0hD/xX/uSqf5ef4Bv9+kE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H/0XDAAAA3QAAAA8AAAAAAAAAAAAA&#10;AAAAoQIAAGRycy9kb3ducmV2LnhtbFBLBQYAAAAABAAEAPkAAACRAwAAAAA=&#10;" strokeweight=".4pt">
                  <v:stroke endcap="round"/>
                </v:line>
                <v:line id="Line 598" o:spid="_x0000_s1123" style="position:absolute;flip:x;visibility:visible;mso-wrap-style:square" from="30841,11296" to="31242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hrN8YAAADdAAAADwAAAGRycy9kb3ducmV2LnhtbESPQU/DMAyF70j8h8iTuLG0OyBUlk1T&#10;paFyYWLjwNE0pglrnKoJW/fv8WHSbrbe83ufl+sp9OpEY/KRDZTzAhRxG63nzsDnYfv4DCplZIt9&#10;ZDJwoQTr1f3dEisbz/xBp33ulIRwqtCAy3motE6to4BpHgdi0X7iGDDLOnbajniW8NDrRVE86YCe&#10;pcHhQLWj9rj/CwZe+2Zx+f59H3Zvrtl9xYNPvq6NeZhNmxdQmaZ8M1+vGyv4ZSm4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YazfGAAAA3QAAAA8AAAAAAAAA&#10;AAAAAAAAoQIAAGRycy9kb3ducmV2LnhtbFBLBQYAAAAABAAEAPkAAACUAwAAAAA=&#10;" strokeweight=".4pt">
                  <v:stroke endcap="round"/>
                </v:line>
                <v:line id="Line 599" o:spid="_x0000_s1124" style="position:absolute;flip:x;visibility:visible;mso-wrap-style:square" from="30841,10458" to="31242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OrMMAAADdAAAADwAAAGRycy9kb3ducmV2LnhtbERPPW/CMBDdK/U/WFepW3HCULUBg1Ak&#10;UFhAhQ4dj/iIDfE5ig2Ef48rVep2T+/zpvPBteJKfbCeFeSjDARx7bXlRsH3fvn2ASJEZI2tZ1Jw&#10;pwDz2fPTFAvtb/xF111sRArhUKACE2NXSBlqQw7DyHfEiTv63mFMsG+k7vGWwl0rx1n2Lh1aTg0G&#10;OyoN1efdxSlYtdX4fjhtuu3aVNsfv7fBlqVSry/DYgIi0hD/xX/uSqf5ef4Jv9+kE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UzqzDAAAA3QAAAA8AAAAAAAAAAAAA&#10;AAAAoQIAAGRycy9kb3ducmV2LnhtbFBLBQYAAAAABAAEAPkAAACRAwAAAAA=&#10;" strokeweight=".4pt">
                  <v:stroke endcap="round"/>
                </v:line>
                <v:line id="Line 600" o:spid="_x0000_s1125" style="position:absolute;flip:x;visibility:visible;mso-wrap-style:square" from="30841,9620" to="31242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tjMYAAADdAAAADwAAAGRycy9kb3ducmV2LnhtbESPQU/DMAyF70j8h8iTuLF0PSBUlk1T&#10;paFyYWLjwNE0pglrnKoJW/fv8WHSbrbe83ufl+sp9OpEY/KRDSzmBSjiNlrPnYHPw/bxGVTKyBb7&#10;yGTgQgnWq/u7JVY2nvmDTvvcKQnhVKEBl/NQaZ1aRwHTPA7Eov3EMWCWdey0HfEs4aHXZVE86YCe&#10;pcHhQLWj9rj/CwZe+6a8fP++D7s31+y+4sEnX9fGPMymzQuoTFO+ma/XjRX8RSn8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CrYzGAAAA3QAAAA8AAAAAAAAA&#10;AAAAAAAAoQIAAGRycy9kb3ducmV2LnhtbFBLBQYAAAAABAAEAPkAAACUAwAAAAA=&#10;" strokeweight=".4pt">
                  <v:stroke endcap="round"/>
                </v:line>
                <v:line id="Line 601" o:spid="_x0000_s1126" style="position:absolute;flip:x;visibility:visible;mso-wrap-style:square" from="30841,7943" to="3124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4IF8MAAADdAAAADwAAAGRycy9kb3ducmV2LnhtbERPTWvCQBC9F/wPywi91U1yKCW6igSU&#10;9FKpevA4zU6zq9nZkF01/vtuodDbPN7nLFaj68SNhmA9K8hnGQjixmvLrYLjYfPyBiJEZI2dZ1Lw&#10;oACr5eRpgaX2d/6k2z62IoVwKFGBibEvpQyNIYdh5nvixH37wWFMcGilHvCewl0niyx7lQ4tpwaD&#10;PVWGmsv+6hRsu7p4fJ0/+t27qXcnf7DBVpVSz9NxPQcRaYz/4j93rdP8vMjh95t0gl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CBfDAAAA3QAAAA8AAAAAAAAAAAAA&#10;AAAAoQIAAGRycy9kb3ducmV2LnhtbFBLBQYAAAAABAAEAPkAAACRAwAAAAA=&#10;" strokeweight=".4pt">
                  <v:stroke endcap="round"/>
                </v:line>
                <v:line id="Line 602" o:spid="_x0000_s1127" style="position:absolute;flip:x;visibility:visible;mso-wrap-style:square" from="30841,7112" to="31242,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WYMMAAADdAAAADwAAAGRycy9kb3ducmV2LnhtbERPTWsCMRC9C/6HMII3zboHka1RZKFl&#10;e6lUPfQ4bsZN7GaybFJd/30jFHqbx/uc9XZwrbhRH6xnBYt5BoK49tpyo+B0fJ2tQISIrLH1TAoe&#10;FGC7GY/WWGh/50+6HWIjUgiHAhWYGLtCylAbchjmviNO3MX3DmOCfSN1j/cU7lqZZ9lSOrScGgx2&#10;VBqqvw8/TsFbW+WP8/Wj27+bav/ljzbYslRqOhl2LyAiDfFf/OeudJq/yHN4fpN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clmDDAAAA3QAAAA8AAAAAAAAAAAAA&#10;AAAAoQIAAGRycy9kb3ducmV2LnhtbFBLBQYAAAAABAAEAPkAAACRAwAAAAA=&#10;" strokeweight=".4pt">
                  <v:stroke endcap="round"/>
                </v:line>
                <v:line id="Line 603" o:spid="_x0000_s1128" style="position:absolute;flip:x;visibility:visible;mso-wrap-style:square" from="30841,6273" to="31242,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z+8QAAADdAAAADwAAAGRycy9kb3ducmV2LnhtbERPTWvCQBC9C/6HZYTedGMK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DP7xAAAAN0AAAAPAAAAAAAAAAAA&#10;AAAAAKECAABkcnMvZG93bnJldi54bWxQSwUGAAAAAAQABAD5AAAAkgMAAAAA&#10;" strokeweight=".4pt">
                  <v:stroke endcap="round"/>
                </v:line>
                <v:line id="Line 604" o:spid="_x0000_s1129" style="position:absolute;flip:x;visibility:visible;mso-wrap-style:square" from="30841,5435" to="31242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mrj8QAAADdAAAADwAAAGRycy9kb3ducmV2LnhtbERPTWvCQBC9C/6HZYTedGMo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auPxAAAAN0AAAAPAAAAAAAAAAAA&#10;AAAAAKECAABkcnMvZG93bnJldi54bWxQSwUGAAAAAAQABAD5AAAAkgMAAAAA&#10;" strokeweight=".4pt">
                  <v:stroke endcap="round"/>
                </v:line>
                <v:line id="Line 605" o:spid="_x0000_s1130" style="position:absolute;flip:x;visibility:visible;mso-wrap-style:square" from="30638,29711" to="3144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OFMQAAADdAAAADwAAAGRycy9kb3ducmV2LnhtbERPTWvCQBC9C/6HZYTedGOg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NQ4UxAAAAN0AAAAPAAAAAAAAAAAA&#10;AAAAAKECAABkcnMvZG93bnJldi54bWxQSwUGAAAAAAQABAD5AAAAkgMAAAAA&#10;" strokeweight=".4pt">
                  <v:stroke endcap="round"/>
                </v:line>
                <v:rect id="Rectangle 606" o:spid="_x0000_s1131" style="position:absolute;left:29406;top:28987;width:470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S078A&#10;AADdAAAADwAAAGRycy9kb3ducmV2LnhtbERPzYrCMBC+C75DGGFvmtqDSDWKCILKXqz7AEMz/cFk&#10;UpJo69ubhYW9zcf3O9v9aI14kQ+dYwXLRQaCuHK640bBz/00X4MIEVmjcUwK3hRgv5tOtlhoN/CN&#10;XmVsRArhUKCCNsa+kDJULVkMC9cTJ6523mJM0DdSexxSuDUyz7KVtNhxamixp2NL1aN8WgXyXp6G&#10;dWl85q55/W0u51tNTqmv2XjYgIg0xn/xn/us0/xlvoL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P9LTvwAAAN0AAAAPAAAAAAAAAAAAAAAAAJgCAABkcnMvZG93bnJl&#10;di54bWxQSwUGAAAAAAQABAD1AAAAhA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07" o:spid="_x0000_s1132" style="position:absolute;left:29876;top:28987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3SMAA&#10;AADdAAAADwAAAGRycy9kb3ducmV2LnhtbERPzYrCMBC+L/gOYQRva2oPrnSNsiwIKl6sPsDQTH/Y&#10;ZFKSaOvbG0HY23x8v7PejtaIO/nQOVawmGcgiCunO24UXC+7zxWIEJE1Gsek4EEBtpvJxxoL7QY+&#10;072MjUghHApU0MbYF1KGqiWLYe564sTVzluMCfpGao9DCrdG5lm2lBY7Tg0t9vTbUvVX3qwCeSl3&#10;w6o0PnPHvD6Zw/5ck1NqNh1/vkFEGuO/+O3e6zR/kX/B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N3SM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608" o:spid="_x0000_s1133" style="position:absolute;flip:x;visibility:visible;mso-wrap-style:square" from="30638,25527" to="31445,2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ShisYAAADdAAAADwAAAGRycy9kb3ducmV2LnhtbESPQU/DMAyF70j8h8iTuLF0PSBUlk1T&#10;paFyYWLjwNE0pglrnKoJW/fv8WHSbrbe83ufl+sp9OpEY/KRDSzmBSjiNlrPnYHPw/bxGVTKyBb7&#10;yGTgQgnWq/u7JVY2nvmDTvvcKQnhVKEBl/NQaZ1aRwHTPA7Eov3EMWCWdey0HfEs4aHXZVE86YCe&#10;pcHhQLWj9rj/CwZe+6a8fP++D7s31+y+4sEnX9fGPMymzQuoTFO+ma/XjRX8RSm4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0oYrGAAAA3QAAAA8AAAAAAAAA&#10;AAAAAAAAoQIAAGRycy9kb3ducmV2LnhtbFBLBQYAAAAABAAEAPkAAACUAwAAAAA=&#10;" strokeweight=".4pt">
                  <v:stroke endcap="round"/>
                </v:line>
                <v:rect id="Rectangle 609" o:spid="_x0000_s1134" style="position:absolute;left:29406;top:24803;width:470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GocAA&#10;AADdAAAADwAAAGRycy9kb3ducmV2LnhtbERPzYrCMBC+L/gOYQRva2oP4naNsiwIKl6sPsDQTH/Y&#10;ZFKSaOvbG0HY23x8v7PejtaIO/nQOVawmGcgiCunO24UXC+7zxWIEJE1Gsek4EEBtpvJxxoL7QY+&#10;072MjUghHApU0MbYF1KGqiWLYe564sTVzluMCfpGao9DCrdG5lm2lBY7Tg0t9vTbUvVX3qwCeSl3&#10;w6o0PnPHvD6Zw/5ck1NqNh1/vkFEGuO/+O3e6zR/kX/B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BGo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10" o:spid="_x0000_s1135" style="position:absolute;left:29876;top:24803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54cMA&#10;AADdAAAADwAAAGRycy9kb3ducmV2LnhtbESP3WoCMRCF74W+Q5hC7zSrBZHVKKUgaOmNqw8wbGZ/&#10;aDJZktRd375zUfBuhnPmnG92h8k7daeY+sAGlosCFHEdbM+tgdv1ON+AShnZogtMBh6U4LB/me2w&#10;tGHkC92r3CoJ4VSigS7nodQ61R15TIswEIvWhOgxyxpbbSOOEu6dXhXFWnvsWRo6HOizo/qn+vUG&#10;9LU6jpvKxSJ8rZpvdz5dGgrGvL1OH1tQmab8NP9fn6zgL9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N54c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611" o:spid="_x0000_s1136" style="position:absolute;flip:x;visibility:visible;mso-wrap-style:square" from="30638,21342" to="31445,2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eeysMAAADdAAAADwAAAGRycy9kb3ducmV2LnhtbERPTWsCMRC9F/ofwhR6q9m1UMpqFFlQ&#10;1otS7aHHcTNuopvJsom6/ntTKPQ2j/c50/ngWnGlPljPCvJRBoK49tpyo+B7v3z7BBEissbWMym4&#10;U4D57PlpioX2N/6i6y42IoVwKFCBibErpAy1IYdh5DvixB197zAm2DdS93hL4a6V4yz7kA4tpwaD&#10;HZWG6vPu4hSs2mp8P5w23XZtqu2P39tgy1Kp15dhMQERaYj/4j93pdP8/D2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nsrDAAAA3QAAAA8AAAAAAAAAAAAA&#10;AAAAoQIAAGRycy9kb3ducmV2LnhtbFBLBQYAAAAABAAEAPkAAACRAwAAAAA=&#10;" strokeweight=".4pt">
                  <v:stroke endcap="round"/>
                </v:line>
                <v:rect id="Rectangle 612" o:spid="_x0000_s1137" style="position:absolute;left:29406;top:20612;width:470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CDc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R/sc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1CD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13" o:spid="_x0000_s1138" style="position:absolute;left:29876;top:20612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nlsAA&#10;AADdAAAADwAAAGRycy9kb3ducmV2LnhtbERP24rCMBB9F/Yfwgi+2VSFRbpGWQRBxRfrfsDQTC9s&#10;MilJ1ta/N4Kwb3M419nsRmvEnXzoHCtYZDkI4srpjhsFP7fDfA0iRGSNxjEpeFCA3fZjssFCu4Gv&#10;dC9jI1IIhwIVtDH2hZShasliyFxPnLjaeYsxQd9I7XFI4dbIZZ5/Sosdp4YWe9q3VP2Wf1aBvJWH&#10;YV0an7vzsr6Y0/Fak1NqNh2/v0BEGuO/+O0+6jR/sVr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Hnls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614" o:spid="_x0000_s1139" style="position:absolute;flip:x;visibility:visible;mso-wrap-style:square" from="30638,17157" to="31445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9UsQAAADdAAAADwAAAGRycy9kb3ducmV2LnhtbERPS2sCMRC+C/6HMIXeNKsVka1RyoJl&#10;vSg+Dj1ON9NN2s1k2aS6/ntTKHibj+85y3XvGnGhLljPCibjDARx5bXlWsH5tBktQISIrLHxTApu&#10;FGC9Gg6WmGt/5QNdjrEWKYRDjgpMjG0uZagMOQxj3xIn7st3DmOCXS11h9cU7ho5zbK5dGg5NRhs&#10;qTBU/Rx/nYL3ppzePr937X5ryv2HP9lgi0Kp56f+7RVEpD4+xP/uUqf5k5cZ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D1SxAAAAN0AAAAPAAAAAAAAAAAA&#10;AAAAAKECAABkcnMvZG93bnJldi54bWxQSwUGAAAAAAQABAD5AAAAkgMAAAAA&#10;" strokeweight=".4pt">
                  <v:stroke endcap="round"/>
                </v:line>
                <v:line id="Line 615" o:spid="_x0000_s1140" style="position:absolute;flip:x;visibility:visible;mso-wrap-style:square" from="30638,12973" to="31445,1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yYycQAAADdAAAADwAAAGRycy9kb3ducmV2LnhtbERPS2sCMRC+C/6HMIXeNKtFka1RyoJl&#10;vSg+Dj1ON9NN2s1k2aS6/ntTKHibj+85y3XvGnGhLljPCibjDARx5bXlWsH5tBktQISIrLHxTApu&#10;FGC9Gg6WmGt/5QNdjrEWKYRDjgpMjG0uZagMOQxj3xIn7st3DmOCXS11h9cU7ho5zbK5dGg5NRhs&#10;qTBU/Rx/nYL3ppzePr937X5ryv2HP9lgi0Kp56f+7RVEpD4+xP/uUqf5k5cZ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7JjJxAAAAN0AAAAPAAAAAAAAAAAA&#10;AAAAAKECAABkcnMvZG93bnJldi54bWxQSwUGAAAAAAQABAD5AAAAkgMAAAAA&#10;" strokeweight=".4pt">
                  <v:stroke endcap="round"/>
                </v:line>
                <v:rect id="Rectangle 616" o:spid="_x0000_s1141" style="position:absolute;left:29876;top:12242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EDr8A&#10;AADdAAAADwAAAGRycy9kb3ducmV2LnhtbERP24rCMBB9X/Afwgi+rakKItUoIgiu7IvVDxia6QWT&#10;SUmi7f69WRB8m8O5zmY3WCOe5EPrWMFsmoEgLp1uuVZwux6/VyBCRNZoHJOCPwqw246+Nphr1/OF&#10;nkWsRQrhkKOCJsYulzKUDVkMU9cRJ65y3mJM0NdSe+xTuDVynmVLabHl1NBgR4eGynvxsArktTj2&#10;q8L4zJ3n1a/5OV0qckpNxsN+DSLSED/it/uk0/zZYgn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5kQOvwAAAN0AAAAPAAAAAAAAAAAAAAAAAJgCAABkcnMvZG93bnJl&#10;di54bWxQSwUGAAAAAAQABAD1AAAAhA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617" o:spid="_x0000_s1142" style="position:absolute;flip:x;visibility:visible;mso-wrap-style:square" from="30638,8782" to="31445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KjJcQAAADdAAAADwAAAGRycy9kb3ducmV2LnhtbERPS2sCMRC+C/6HMIXeNKsFla1RyoJl&#10;vSg+Dj1ON9NN2s1k2aS6/ntTKHibj+85y3XvGnGhLljPCibjDARx5bXlWsH5tBktQISIrLHxTApu&#10;FGC9Gg6WmGt/5QNdjrEWKYRDjgpMjG0uZagMOQxj3xIn7st3DmOCXS11h9cU7ho5zbKZdGg5NRhs&#10;qTBU/Rx/nYL3ppzePr937X5ryv2HP9lgi0Kp56f+7RVEpD4+xP/uUqf5k5c5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qMlxAAAAN0AAAAPAAAAAAAAAAAA&#10;AAAAAKECAABkcnMvZG93bnJldi54bWxQSwUGAAAAAAQABAD5AAAAkgMAAAAA&#10;" strokeweight=".4pt">
                  <v:stroke endcap="round"/>
                </v:line>
                <v:rect id="Rectangle 618" o:spid="_x0000_s1143" style="position:absolute;left:29876;top:8051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158MA&#10;AADdAAAADwAAAGRycy9kb3ducmV2LnhtbESP3WoCMRCF74W+Q5hC7zSrBZHVKKUgaOmNqw8wbGZ/&#10;aDJZktRd375zUfBuhnPmnG92h8k7daeY+sAGlosCFHEdbM+tgdv1ON+AShnZogtMBh6U4LB/me2w&#10;tGHkC92r3CoJ4VSigS7nodQ61R15TIswEIvWhOgxyxpbbSOOEu6dXhXFWnvsWRo6HOizo/qn+vUG&#10;9LU6jpvKxSJ8rZpvdz5dGgrGvL1OH1tQmab8NP9fn6zgL98FV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V158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619" o:spid="_x0000_s1144" style="position:absolute;flip:x;visibility:visible;mso-wrap-style:square" from="30638,4597" to="31445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SzMQAAADdAAAADwAAAGRycy9kb3ducmV2LnhtbERPS2sCMRC+C/6HMIXeNKsF0a1RyoJl&#10;vSg+Dj1ON9NN2s1k2aS6/ntTKHibj+85y3XvGnGhLljPCibjDARx5bXlWsH5tBnNQYSIrLHxTApu&#10;FGC9Gg6WmGt/5QNdjrEWKYRDjgpMjG0uZagMOQxj3xIn7st3DmOCXS11h9cU7ho5zbKZdGg5NRhs&#10;qTBU/Rx/nYL3ppzePr937X5ryv2HP9lgi0Kp56f+7RVEpD4+xP/uUqf5k5cF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oZLMxAAAAN0AAAAPAAAAAAAAAAAA&#10;AAAAAKECAABkcnMvZG93bnJldi54bWxQSwUGAAAAAAQABAD5AAAAkgMAAAAA&#10;" strokeweight=".4pt">
                  <v:stroke endcap="round"/>
                </v:line>
                <v:rect id="Rectangle 620" o:spid="_x0000_s1145" style="position:absolute;left:29876;top:3867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KnMMA&#10;AADdAAAADwAAAGRycy9kb3ducmV2LnhtbESP3WoCMRCF74W+Q5hC7zSrFJHVKKUgaOmNqw8wbGZ/&#10;aDJZktRd375zUfBuhnPmnG92h8k7daeY+sAGlosCFHEdbM+tgdv1ON+AShnZogtMBh6U4LB/me2w&#10;tGHkC92r3CoJ4VSigS7nodQ61R15TIswEIvWhOgxyxpbbSOOEu6dXhXFWnvsWRo6HOizo/qn+vUG&#10;9LU6jpvKxSJ8rZpvdz5dGgrGvL1OH1tQmab8NP9fn6zgL9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UKnM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6498" w:rsidRDefault="00796498" w:rsidP="00796498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Continue the series for another 3 terms and hence </w:t>
      </w:r>
      <w:proofErr w:type="gramStart"/>
      <w:r>
        <w:rPr>
          <w:rFonts w:cs="Arial"/>
          <w:szCs w:val="22"/>
        </w:rPr>
        <w:t xml:space="preserve">write </w:t>
      </w:r>
      <w:proofErr w:type="gramEnd"/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Cs w:val="22"/>
        </w:rPr>
        <w:t>.                   (3)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Pr="00F32415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Graph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Cs w:val="22"/>
        </w:rPr>
        <w:t xml:space="preserve"> on the axes below.  Write the coordinates of any intercept and turning points onto your graph.                                         </w:t>
      </w:r>
      <w:r>
        <w:rPr>
          <w:rFonts w:cs="Arial"/>
          <w:szCs w:val="22"/>
        </w:rPr>
        <w:tab/>
        <w:t>(6)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501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3126AD15" wp14:editId="33CADE04">
                <wp:extent cx="5734050" cy="2933700"/>
                <wp:effectExtent l="3810" t="0" r="0" b="635"/>
                <wp:docPr id="623" name="Canvas 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7" name="Line 6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6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Line 6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4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Line 6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7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6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9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Line 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" name="Line 6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2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6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5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7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9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0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4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5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Line 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7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Line 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2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Line 6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6162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Line 6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5400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Line 6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46443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" name="Line 6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3888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Line 6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2364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Line 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16090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Line 6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853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091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6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8573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818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056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6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63004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7828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6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027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65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3265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6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2509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991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6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229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6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94742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6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8718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66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7194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6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64389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6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5683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6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4921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401320" y="269176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401320" y="23126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401320" y="19335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1747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401320" y="7956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401320" y="41656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542925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5565775" y="155384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0" name="Line 6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0050" y="1529715"/>
                            <a:ext cx="48895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6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0050" y="1553845"/>
                            <a:ext cx="48895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674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5" y="1529715"/>
                            <a:ext cx="48260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48260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401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702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004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1607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19094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2211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2512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683"/>
                        <wps:cNvCnPr>
                          <a:cxnSpLocks noChangeShapeType="1"/>
                        </wps:cNvCnPr>
                        <wps:spPr bwMode="auto">
                          <a:xfrm>
                            <a:off x="3115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3417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37191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4020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4624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4925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5227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30619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1250315" y="159385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4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292860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5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2814320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432244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4288155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8" name="Line 6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4320"/>
                            <a:ext cx="635" cy="255968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2708910" y="128270"/>
                            <a:ext cx="198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Pr="00191BC0" w:rsidRDefault="00796498" w:rsidP="00796498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0" name="Line 6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9555" y="27432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2814320" y="27432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Line 7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9555" y="278511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Line 70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8511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7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6162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Line 7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5400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Line 70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46443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" name="Line 7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3888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8" name="Line 7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2364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7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16090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7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853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70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091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Line 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85737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7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818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056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7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63004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Line 7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7828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Line 7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027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3265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7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25095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Line 7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991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Line 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229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94742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7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8718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7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7194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7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64389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Line 7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5683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7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4921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7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69176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2665730" y="262572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0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2708910" y="262572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1" name="Line 7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31267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2665730" y="224663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3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2708910" y="224663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4" name="Line 7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93357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2665730" y="186753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6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2708910" y="186753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7" name="Line 7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55384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" name="Line 7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17475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708910" y="110871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0" name="Line 7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79565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708910" y="72961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2" name="Line 7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41656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2708910" y="35052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23" o:spid="_x0000_s1146" editas="canvas" style="width:451.5pt;height:231pt;mso-position-horizontal-relative:char;mso-position-vertical-relative:line" coordsize="57340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">
                <v:shape id="_x0000_s1147" type="#_x0000_t75" style="position:absolute;width:57340;height:29337;visibility:visible;mso-wrap-style:square">
                  <v:fill o:detectmouseclick="t"/>
                  <v:path o:connecttype="none"/>
                </v:shape>
                <v:line id="Line 624" o:spid="_x0000_s1148" style="position:absolute;flip:y;visibility:visible;mso-wrap-style:square" from="4013,4165" to="401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r4cUAAADcAAAADwAAAGRycy9kb3ducmV2LnhtbESPT2vCQBTE70K/w/KE3nSjB01TVxFB&#10;aE7FPxSPr9lnNph9m2bXJP32bqHgcZiZ3zCrzWBr0VHrK8cKZtMEBHHhdMWlgvNpP0lB+ICssXZM&#10;Cn7Jw2b9Mlphpl3PB+qOoRQRwj5DBSaEJpPSF4Ys+qlriKN3da3FEGVbSt1iH+G2lvMkWUiLFccF&#10;gw3tDBW3490qyK+X2fJufnL86j/Ty+477fKbV+p1PGzfQQQawjP83/7QCt4WS/g7E4+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xr4cUAAADcAAAADwAAAAAAAAAA&#10;AAAAAAChAgAAZHJzL2Rvd25yZXYueG1sUEsFBgAAAAAEAAQA+QAAAJMDAAAAAA==&#10;" strokecolor="#7f7f7f" strokeweight=".2pt">
                  <v:stroke dashstyle="1 1" endcap="round"/>
                </v:line>
                <v:line id="Line 625" o:spid="_x0000_s1149" style="position:absolute;flip:y;visibility:visible;mso-wrap-style:square" from="7029,4165" to="703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/k8IAAADcAAAADwAAAGRycy9kb3ducmV2LnhtbERPz2vCMBS+D/wfwhN2W1M9uFqNIoKw&#10;nsaciMdn82yKzUttYtv998thsOPH93u9HW0jeup87VjBLElBEJdO11wpOH0f3jIQPiBrbByTgh/y&#10;sN1MXtaYazfwF/XHUIkYwj5HBSaENpfSl4Ys+sS1xJG7uc5iiLCrpO5wiOG2kfM0XUiLNccGgy3t&#10;DZX349MqKG6X2fvTPAo8D5/ZZX/N+uLulXqdjrsViEBj+Bf/uT+0guUiro1n4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P/k8IAAADcAAAADwAAAAAAAAAAAAAA&#10;AAChAgAAZHJzL2Rvd25yZXYueG1sUEsFBgAAAAAEAAQA+QAAAJADAAAAAA==&#10;" strokecolor="#7f7f7f" strokeweight=".2pt">
                  <v:stroke dashstyle="1 1" endcap="round"/>
                </v:line>
                <v:line id="Line 626" o:spid="_x0000_s1150" style="position:absolute;flip:y;visibility:visible;mso-wrap-style:square" from="10045,4165" to="1005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9aCMUAAADcAAAADwAAAGRycy9kb3ducmV2LnhtbESPT2vCQBTE70K/w/IKvenGHjRGVxGh&#10;0JyKfygeX7PPbDD7Ns2uSfrtu4LgcZiZ3zCrzWBr0VHrK8cKppMEBHHhdMWlgtPxY5yC8AFZY+2Y&#10;FPyRh836ZbTCTLue99QdQikihH2GCkwITSalLwxZ9BPXEEfv4lqLIcq2lLrFPsJtLd+TZCYtVhwX&#10;DDa0M1RcDzerIL+cp/Ob+c3xu/9Kz7uftMuvXqm312G7BBFoCM/wo/2pFSxmC7ifiU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9aCMUAAADcAAAADwAAAAAAAAAA&#10;AAAAAAChAgAAZHJzL2Rvd25yZXYueG1sUEsFBgAAAAAEAAQA+QAAAJMDAAAAAA==&#10;" strokecolor="#7f7f7f" strokeweight=".2pt">
                  <v:stroke dashstyle="1 1" endcap="round"/>
                </v:line>
                <v:line id="Line 627" o:spid="_x0000_s1151" style="position:absolute;flip:y;visibility:visible;mso-wrap-style:square" from="16078,4165" to="1608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xlSMEAAADcAAAADwAAAGRycy9kb3ducmV2LnhtbERPz2vCMBS+C/4P4Q28aaoHrZ1RhiDY&#10;k8yJeHxrnk2xealNbLv/fjkMdvz4fm92g61FR62vHCuYzxIQxIXTFZcKLl+HaQrCB2SNtWNS8EMe&#10;dtvxaIOZdj1/UncOpYgh7DNUYEJoMil9Yciin7mGOHJ311oMEbal1C32MdzWcpEkS2mx4thgsKG9&#10;oeJxflkF+f02X73MM8drf0pv+++0yx9eqcnb8PEOItAQ/sV/7qNWsF7F+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vGVIwQAAANwAAAAPAAAAAAAAAAAAAAAA&#10;AKECAABkcnMvZG93bnJldi54bWxQSwUGAAAAAAQABAD5AAAAjwMAAAAA&#10;" strokecolor="#7f7f7f" strokeweight=".2pt">
                  <v:stroke dashstyle="1 1" endcap="round"/>
                </v:line>
                <v:line id="Line 628" o:spid="_x0000_s1152" style="position:absolute;flip:y;visibility:visible;mso-wrap-style:square" from="19094,4165" to="1910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DA08UAAADcAAAADwAAAGRycy9kb3ducmV2LnhtbESPQWvCQBSE70L/w/IKvekmHmoaXUWE&#10;gjmJthSPr9lnNph9m2bXJP57t1DocZiZb5jVZrSN6KnztWMF6SwBQVw6XXOl4PPjfZqB8AFZY+OY&#10;FNzJw2b9NFlhrt3AR+pPoRIRwj5HBSaENpfSl4Ys+plriaN3cZ3FEGVXSd3hEOG2kfMkeZUWa44L&#10;BlvaGSqvp5tVUFzO6eJmfgr8Gg7Zefed9cXVK/XyPG6XIAKN4T/8195rBW+LFH7Px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DA08UAAADcAAAADwAAAAAAAAAA&#10;AAAAAAChAgAAZHJzL2Rvd25yZXYueG1sUEsFBgAAAAAEAAQA+QAAAJMDAAAAAA==&#10;" strokecolor="#7f7f7f" strokeweight=".2pt">
                  <v:stroke dashstyle="1 1" endcap="round"/>
                </v:line>
                <v:line id="Line 629" o:spid="_x0000_s1153" style="position:absolute;flip:y;visibility:visible;mso-wrap-style:square" from="22110,4165" to="2211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JepMUAAADcAAAADwAAAGRycy9kb3ducmV2LnhtbESPT2vCQBTE70K/w/KE3nSjh5qmriKC&#10;YE7FPxSPr9lnNph9m2bXJP32bqHgcZiZ3zDL9WBr0VHrK8cKZtMEBHHhdMWlgvNpN0lB+ICssXZM&#10;Cn7Jw3r1Mlpipl3PB+qOoRQRwj5DBSaEJpPSF4Ys+qlriKN3da3FEGVbSt1iH+G2lvMkeZMWK44L&#10;BhvaGipux7tVkF8vs8Xd/OT41X+ml+132uU3r9TreNh8gAg0hGf4v73XCt4Xc/g7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JepMUAAADcAAAADwAAAAAAAAAA&#10;AAAAAAChAgAAZHJzL2Rvd25yZXYueG1sUEsFBgAAAAAEAAQA+QAAAJMDAAAAAA==&#10;" strokecolor="#7f7f7f" strokeweight=".2pt">
                  <v:stroke dashstyle="1 1" endcap="round"/>
                </v:line>
                <v:line id="Line 630" o:spid="_x0000_s1154" style="position:absolute;flip:y;visibility:visible;mso-wrap-style:square" from="25126,4165" to="2513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7P8UAAADcAAAADwAAAGRycy9kb3ducmV2LnhtbESPQWvCQBSE7wX/w/IEb3Vjh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7P8UAAADcAAAADwAAAAAAAAAA&#10;AAAAAAChAgAAZHJzL2Rvd25yZXYueG1sUEsFBgAAAAAEAAQA+QAAAJMDAAAAAA==&#10;" strokecolor="#7f7f7f" strokeweight=".2pt">
                  <v:stroke dashstyle="1 1" endcap="round"/>
                </v:line>
                <v:line id="Line 631" o:spid="_x0000_s1155" style="position:absolute;flip:y;visibility:visible;mso-wrap-style:square" from="31159,4165" to="3116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djS8UAAADcAAAADwAAAGRycy9kb3ducmV2LnhtbESPQWvCQBSE7wX/w/IEb3Vjk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djS8UAAADcAAAADwAAAAAAAAAA&#10;AAAAAAChAgAAZHJzL2Rvd25yZXYueG1sUEsFBgAAAAAEAAQA+QAAAJMDAAAAAA==&#10;" strokecolor="#7f7f7f" strokeweight=".2pt">
                  <v:stroke dashstyle="1 1" endcap="round"/>
                </v:line>
                <v:line id="Line 632" o:spid="_x0000_s1156" style="position:absolute;flip:y;visibility:visible;mso-wrap-style:square" from="34175,4165" to="3418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vG0MUAAADcAAAADwAAAGRycy9kb3ducmV2LnhtbESPQWvCQBSE7wX/w/IEb3Vjw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vG0MUAAADcAAAADwAAAAAAAAAA&#10;AAAAAAChAgAAZHJzL2Rvd25yZXYueG1sUEsFBgAAAAAEAAQA+QAAAJMDAAAAAA==&#10;" strokecolor="#7f7f7f" strokeweight=".2pt">
                  <v:stroke dashstyle="1 1" endcap="round"/>
                </v:line>
                <v:line id="Line 633" o:spid="_x0000_s1157" style="position:absolute;flip:y;visibility:visible;mso-wrap-style:square" from="37191,4165" to="3719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lYp8UAAADcAAAADwAAAGRycy9kb3ducmV2LnhtbESPT2vCQBTE70K/w/KE3nSjB01TVxFB&#10;aE7FPxSPr9lnNph9m2bXJP32bqHgcZiZ3zCrzWBr0VHrK8cKZtMEBHHhdMWlgvNpP0lB+ICssXZM&#10;Cn7Jw2b9Mlphpl3PB+qOoRQRwj5DBSaEJpPSF4Ys+qlriKN3da3FEGVbSt1iH+G2lvMkWUiLFccF&#10;gw3tDBW3490qyK+X2fJufnL86j/Ty+477fKbV+p1PGzfQQQawjP83/7QCt6WC/g7E4+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lYp8UAAADcAAAADwAAAAAAAAAA&#10;AAAAAAChAgAAZHJzL2Rvd25yZXYueG1sUEsFBgAAAAAEAAQA+QAAAJMDAAAAAA==&#10;" strokecolor="#7f7f7f" strokeweight=".2pt">
                  <v:stroke dashstyle="1 1" endcap="round"/>
                </v:line>
                <v:line id="Line 634" o:spid="_x0000_s1158" style="position:absolute;flip:y;visibility:visible;mso-wrap-style:square" from="40208,4165" to="4021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X9PMUAAADcAAAADwAAAGRycy9kb3ducmV2LnhtbESPQWvCQBSE74X+h+UVems29tCk0VVE&#10;KDQn0Yp4fM0+s8Hs2zS7JvHfu4VCj8PMfMMsVpNtxUC9bxwrmCUpCOLK6YZrBYevj5cchA/IGlvH&#10;pOBGHlbLx4cFFtqNvKNhH2oRIewLVGBC6AopfWXIok9cRxy9s+sthij7Wuoexwi3rXxN0zdpseG4&#10;YLCjjaHqsr9aBeX5NMuu5qfE47jNT5vvfCgvXqnnp2k9BxFoCv/hv/anVvCeZfB7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X9PMUAAADcAAAADwAAAAAAAAAA&#10;AAAAAAChAgAAZHJzL2Rvd25yZXYueG1sUEsFBgAAAAAEAAQA+QAAAJMDAAAAAA==&#10;" strokecolor="#7f7f7f" strokeweight=".2pt">
                  <v:stroke dashstyle="1 1" endcap="round"/>
                </v:line>
                <v:line id="Line 635" o:spid="_x0000_s1159" style="position:absolute;flip:y;visibility:visible;mso-wrap-style:square" from="46240,4165" to="4624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pTsEAAADcAAAADwAAAGRycy9kb3ducmV2LnhtbERPz2vCMBS+C/4P4Q28aaoHrZ1RhiDY&#10;k8yJeHxrnk2xealNbLv/fjkMdvz4fm92g61FR62vHCuYzxIQxIXTFZcKLl+HaQrCB2SNtWNS8EMe&#10;dtvxaIOZdj1/UncOpYgh7DNUYEJoMil9Yciin7mGOHJ311oMEbal1C32MdzWcpEkS2mx4thgsKG9&#10;oeJxflkF+f02X73MM8drf0pv+++0yx9eqcnb8PEOItAQ/sV/7qNWsF7Ft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mlOwQAAANwAAAAPAAAAAAAAAAAAAAAA&#10;AKECAABkcnMvZG93bnJldi54bWxQSwUGAAAAAAQABAD5AAAAjwMAAAAA&#10;" strokecolor="#7f7f7f" strokeweight=".2pt">
                  <v:stroke dashstyle="1 1" endcap="round"/>
                </v:line>
                <v:line id="Line 636" o:spid="_x0000_s1160" style="position:absolute;flip:y;visibility:visible;mso-wrap-style:square" from="49256,4165" to="4926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M1cUAAADcAAAADwAAAGRycy9kb3ducmV2LnhtbESPQWvCQBSE70L/w/IKvenGHmqMbkSE&#10;QnMqWikeX7Mv2WD2bZpdk/Tfu4VCj8PMfMNsd5NtxUC9bxwrWC4SEMSl0w3XCs4fr/MUhA/IGlvH&#10;pOCHPOzyh9kWM+1GPtJwCrWIEPYZKjAhdJmUvjRk0S9cRxy9yvUWQ5R9LXWPY4TbVj4nyYu02HBc&#10;MNjRwVB5Pd2sgqK6LFc3813g5/ieXg5f6VBcvVJPj9N+AyLQFP7Df+03rWC9WsPvmXgE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bM1cUAAADcAAAADwAAAAAAAAAA&#10;AAAAAAChAgAAZHJzL2Rvd25yZXYueG1sUEsFBgAAAAAEAAQA+QAAAJMDAAAAAA==&#10;" strokecolor="#7f7f7f" strokeweight=".2pt">
                  <v:stroke dashstyle="1 1" endcap="round"/>
                </v:line>
                <v:line id="Line 637" o:spid="_x0000_s1161" style="position:absolute;flip:y;visibility:visible;mso-wrap-style:square" from="52273,4165" to="5227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kVb8IAAADcAAAADwAAAGRycy9kb3ducmV2LnhtbERPz2vCMBS+C/sfwht4s6k7uK4aRQRh&#10;PQ11DI9vzbMpNi+1iW3335vDwOPH93u1GW0jeup87VjBPElBEJdO11wp+D7tZxkIH5A1No5JwR95&#10;2KxfJivMtRv4QP0xVCKGsM9RgQmhzaX0pSGLPnEtceQurrMYIuwqqTscYrht5FuaLqTFmmODwZZ2&#10;hsrr8W4VFJfz/P1ubgX+DF/Zefeb9cXVKzV9HbdLEIHG8BT/uz+1go8szo9n4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kVb8IAAADcAAAADwAAAAAAAAAAAAAA&#10;AAChAgAAZHJzL2Rvd25yZXYueG1sUEsFBgAAAAAEAAQA+QAAAJADAAAAAA==&#10;" strokecolor="#7f7f7f" strokeweight=".2pt">
                  <v:stroke dashstyle="1 1" endcap="round"/>
                </v:line>
                <v:line id="Line 638" o:spid="_x0000_s1162" style="position:absolute;flip:y;visibility:visible;mso-wrap-style:square" from="13061,4165" to="1306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dmMcYAAADcAAAADwAAAGRycy9kb3ducmV2LnhtbESPQWsCMRSE70L/Q3iCF9GsSyl2NUop&#10;td1brfXi7bF5zW7dvCxJqqu/3hQKPQ4z8w2zXPe2FSfyoXGsYDbNQBBXTjdsFOw/N5M5iBCRNbaO&#10;ScGFAqxXd4MlFtqd+YNOu2hEgnAoUEEdY1dIGaqaLIap64iT9+W8xZikN1J7PCe4bWWeZQ/SYsNp&#10;ocaOnmuqjrsfq6B8ubK3prx/v36bsc4P+fatf1VqNOyfFiAi9fE//NcutYLH+Qx+z6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nZjHGAAAA3AAAAA8AAAAAAAAA&#10;AAAAAAAAoQIAAGRycy9kb3ducmV2LnhtbFBLBQYAAAAABAAEAPkAAACUAwAAAAA=&#10;" strokecolor="#666" strokeweight=".7pt">
                  <v:stroke endcap="round"/>
                </v:line>
                <v:line id="Line 639" o:spid="_x0000_s1163" style="position:absolute;flip:y;visibility:visible;mso-wrap-style:square" from="43224,4165" to="4323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X4RsYAAADcAAAADwAAAGRycy9kb3ducmV2LnhtbESPQWsCMRSE7wX/Q3hCL0WzLqXoahQR&#10;2+6t1nrx9tg8s9tuXpYk1a2/vikUPA4z8w2zWPW2FWfyoXGsYDLOQBBXTjdsFBw+nkdTECEia2wd&#10;k4IfCrBaDu4WWGh34Xc676MRCcKhQAV1jF0hZahqshjGriNO3sl5izFJb6T2eElw28o8y56kxYbT&#10;Qo0dbWqqvvbfVkG5vbK3pnx8u36aB50f891r/6LU/bBfz0FE6uMt/N8utYLZN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1+EbGAAAA3AAAAA8AAAAAAAAA&#10;AAAAAAAAoQIAAGRycy9kb3ducmV2LnhtbFBLBQYAAAAABAAEAPkAAACUAwAAAAA=&#10;" strokecolor="#666" strokeweight=".7pt">
                  <v:stroke endcap="round"/>
                </v:line>
                <v:line id="Line 640" o:spid="_x0000_s1164" style="position:absolute;flip:x;visibility:visible;mso-wrap-style:square" from="4013,26162" to="52273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LGMUAAADcAAAADwAAAGRycy9kb3ducmV2LnhtbESPQWvCQBSE74X+h+UVeqsbFWx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uLGMUAAADcAAAADwAAAAAAAAAA&#10;AAAAAAChAgAAZHJzL2Rvd25yZXYueG1sUEsFBgAAAAAEAAQA+QAAAJMDAAAAAA==&#10;" strokecolor="#7f7f7f" strokeweight=".2pt">
                  <v:stroke dashstyle="1 1" endcap="round"/>
                </v:line>
                <v:line id="Line 641" o:spid="_x0000_s1165" style="position:absolute;flip:x;visibility:visible;mso-wrap-style:square" from="4013,25400" to="52273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ITbMUAAADcAAAADwAAAGRycy9kb3ducmV2LnhtbESPQWvCQBSE74X+h+UVeqsbRWx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ITbMUAAADcAAAADwAAAAAAAAAA&#10;AAAAAAChAgAAZHJzL2Rvd25yZXYueG1sUEsFBgAAAAAEAAQA+QAAAJMDAAAAAA==&#10;" strokecolor="#7f7f7f" strokeweight=".2pt">
                  <v:stroke dashstyle="1 1" endcap="round"/>
                </v:line>
                <v:line id="Line 642" o:spid="_x0000_s1166" style="position:absolute;flip:x;visibility:visible;mso-wrap-style:square" from="4013,24644" to="52273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6298UAAADcAAAADwAAAGRycy9kb3ducmV2LnhtbESPQWvCQBSE74X+h+UVeqsbBW1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6298UAAADcAAAADwAAAAAAAAAA&#10;AAAAAAChAgAAZHJzL2Rvd25yZXYueG1sUEsFBgAAAAAEAAQA+QAAAJMDAAAAAA==&#10;" strokecolor="#7f7f7f" strokeweight=".2pt">
                  <v:stroke dashstyle="1 1" endcap="round"/>
                </v:line>
                <v:line id="Line 643" o:spid="_x0000_s1167" style="position:absolute;flip:x;visibility:visible;mso-wrap-style:square" from="4013,23888" to="52273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wogMQAAADcAAAADwAAAGRycy9kb3ducmV2LnhtbESPQWvCQBSE70L/w/IK3nSjB01TVylC&#10;wZxELcXja/aZDWbfptk1Sf99VxA8DjPzDbPaDLYWHbW+cqxgNk1AEBdOV1wq+Dp9TlIQPiBrrB2T&#10;gj/ysFm/jFaYadfzgbpjKEWEsM9QgQmhyaT0hSGLfuoa4uhdXGsxRNmWUrfYR7it5TxJFtJixXHB&#10;YENbQ8X1eLMK8st5tryZ3xy/+3163v6kXX71So1fh493EIGG8Aw/2jut4C1dwP1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zCiAxAAAANwAAAAPAAAAAAAAAAAA&#10;AAAAAKECAABkcnMvZG93bnJldi54bWxQSwUGAAAAAAQABAD5AAAAkgMAAAAA&#10;" strokecolor="#7f7f7f" strokeweight=".2pt">
                  <v:stroke dashstyle="1 1" endcap="round"/>
                </v:line>
                <v:line id="Line 644" o:spid="_x0000_s1168" style="position:absolute;flip:x;visibility:visible;mso-wrap-style:square" from="4013,22364" to="52273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CNG8UAAADcAAAADwAAAGRycy9kb3ducmV2LnhtbESPQWvCQBSE74X+h+UVvNWNPWiaupEi&#10;FJqTaEU8vmaf2ZDs2zS7JvHfu4VCj8PMfMOsN5NtxUC9rx0rWMwTEMSl0zVXCo5fH88pCB+QNbaO&#10;ScGNPGzyx4c1ZtqNvKfhECoRIewzVGBC6DIpfWnIop+7jjh6F9dbDFH2ldQ9jhFuW/mSJEtpsea4&#10;YLCjraGyOVytguJyXqyu5qfA07hLz9vvdCgar9TsaXp/AxFoCv/hv/anVvCaruD3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CNG8UAAADcAAAADwAAAAAAAAAA&#10;AAAAAAChAgAAZHJzL2Rvd25yZXYueG1sUEsFBgAAAAAEAAQA+QAAAJMDAAAAAA==&#10;" strokecolor="#7f7f7f" strokeweight=".2pt">
                  <v:stroke dashstyle="1 1" endcap="round"/>
                </v:line>
                <v:line id="Line 645" o:spid="_x0000_s1169" style="position:absolute;flip:x;visibility:visible;mso-wrap-style:square" from="4013,21609" to="52273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8ZacIAAADcAAAADwAAAGRycy9kb3ducmV2LnhtbERPz2vCMBS+C/sfwht4s6k7uK4aRQRh&#10;PQ11DI9vzbMpNi+1iW3335vDwOPH93u1GW0jeup87VjBPElBEJdO11wp+D7tZxkIH5A1No5JwR95&#10;2KxfJivMtRv4QP0xVCKGsM9RgQmhzaX0pSGLPnEtceQurrMYIuwqqTscYrht5FuaLqTFmmODwZZ2&#10;hsrr8W4VFJfz/P1ubgX+DF/Zefeb9cXVKzV9HbdLEIHG8BT/uz+1go8sro1n4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8ZacIAAADcAAAADwAAAAAAAAAAAAAA&#10;AAChAgAAZHJzL2Rvd25yZXYueG1sUEsFBgAAAAAEAAQA+QAAAJADAAAAAA==&#10;" strokecolor="#7f7f7f" strokeweight=".2pt">
                  <v:stroke dashstyle="1 1" endcap="round"/>
                </v:line>
                <v:line id="Line 646" o:spid="_x0000_s1170" style="position:absolute;flip:x;visibility:visible;mso-wrap-style:square" from="4013,20853" to="52273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O88sQAAADcAAAADwAAAGRycy9kb3ducmV2LnhtbESPQWvCQBSE7wX/w/KE3upGDzZGVxFB&#10;MKdSLcXjM/vMBrNvY3ZN0n/fLRQ8DjPzDbPaDLYWHbW+cqxgOklAEBdOV1wq+Drt31IQPiBrrB2T&#10;gh/ysFmPXlaYadfzJ3XHUIoIYZ+hAhNCk0npC0MW/cQ1xNG7utZiiLItpW6xj3Bby1mSzKXFiuOC&#10;wYZ2horb8WEV5Nfz9P1h7jl+9x/peXdJu/zmlXodD9sliEBDeIb/2wetYJEu4O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7zyxAAAANwAAAAPAAAAAAAAAAAA&#10;AAAAAKECAABkcnMvZG93bnJldi54bWxQSwUGAAAAAAQABAD5AAAAkgMAAAAA&#10;" strokecolor="#7f7f7f" strokeweight=".2pt">
                  <v:stroke dashstyle="1 1" endcap="round"/>
                </v:line>
                <v:line id="Line 647" o:spid="_x0000_s1171" style="position:absolute;flip:x;visibility:visible;mso-wrap-style:square" from="4013,20091" to="52273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CDssIAAADcAAAADwAAAGRycy9kb3ducmV2LnhtbERPy2rCQBTdC/2H4Ra6MxO7aGPqKEUQ&#10;mlXxgbi8Zq6ZYOZOzIxJ+vfOouDycN6L1Wgb0VPna8cKZkkKgrh0uuZKwWG/mWYgfEDW2DgmBX/k&#10;YbV8mSww127gLfW7UIkYwj5HBSaENpfSl4Ys+sS1xJG7uM5iiLCrpO5wiOG2ke9p+iEt1hwbDLa0&#10;NlRed3eroLicZp93cyvwOPxmp/U564urV+rtdfz+AhFoDE/xv/tHK5jP4/x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CDssIAAADcAAAADwAAAAAAAAAAAAAA&#10;AAChAgAAZHJzL2Rvd25yZXYueG1sUEsFBgAAAAAEAAQA+QAAAJADAAAAAA==&#10;" strokecolor="#7f7f7f" strokeweight=".2pt">
                  <v:stroke dashstyle="1 1" endcap="round"/>
                </v:line>
                <v:line id="Line 648" o:spid="_x0000_s1172" style="position:absolute;flip:x;visibility:visible;mso-wrap-style:square" from="4013,18573" to="52273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mKcUAAADcAAAADwAAAGRycy9kb3ducmV2LnhtbESPQWvCQBSE74X+h+UJvdVNeqgxdRUR&#10;Cs2paEU8vmaf2WD2bZpdk/jvXUHocZiZb5jFarSN6KnztWMF6TQBQVw6XXOlYP/z+ZqB8AFZY+OY&#10;FFzJw2r5/LTAXLuBt9TvQiUihH2OCkwIbS6lLw1Z9FPXEkfv5DqLIcqukrrDIcJtI9+S5F1arDku&#10;GGxpY6g87y5WQXE6prOL+SvwMHxnx81v1hdnr9TLZFx/gAg0hv/wo/2lFczn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wmKcUAAADcAAAADwAAAAAAAAAA&#10;AAAAAAChAgAAZHJzL2Rvd25yZXYueG1sUEsFBgAAAAAEAAQA+QAAAJMDAAAAAA==&#10;" strokecolor="#7f7f7f" strokeweight=".2pt">
                  <v:stroke dashstyle="1 1" endcap="round"/>
                </v:line>
                <v:line id="Line 649" o:spid="_x0000_s1173" style="position:absolute;flip:x;visibility:visible;mso-wrap-style:square" from="4013,17818" to="52273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6rMQAAADcAAAADwAAAGRycy9kb3ducmV2LnhtbESPQWvCQBSE70L/w/IKvelGCxqiq4hQ&#10;MKeileLxNfvMBrNv0+yapP/eFYQeh5n5hlltBluLjlpfOVYwnSQgiAunKy4VnL4+xikIH5A11o5J&#10;wR952KxfRivMtOv5QN0xlCJC2GeowITQZFL6wpBFP3ENcfQurrUYomxLqVvsI9zWcpYkc2mx4rhg&#10;sKGdoeJ6vFkF+eU8XdzMb47f/Wd63v2kXX71Sr29DtsliEBD+A8/23utYPE+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nqsxAAAANwAAAAPAAAAAAAAAAAA&#10;AAAAAKECAABkcnMvZG93bnJldi54bWxQSwUGAAAAAAQABAD5AAAAkgMAAAAA&#10;" strokecolor="#7f7f7f" strokeweight=".2pt">
                  <v:stroke dashstyle="1 1" endcap="round"/>
                </v:line>
                <v:line id="Line 650" o:spid="_x0000_s1174" style="position:absolute;flip:x;visibility:visible;mso-wrap-style:square" from="4013,17056" to="52273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fN8UAAADcAAAADwAAAGRycy9kb3ducmV2LnhtbESPQWvCQBSE74X+h+UJvdWNLZiQuooI&#10;heZUtCIeX7PPbDD7Ns2uSfz3riD0OMzMN8xiNdpG9NT52rGC2TQBQVw6XXOlYP/z+ZqB8AFZY+OY&#10;FFzJw2r5/LTAXLuBt9TvQiUihH2OCkwIbS6lLw1Z9FPXEkfv5DqLIcqukrrDIcJtI9+SZC4t1hwX&#10;DLa0MVSedxeroDgdZ+nF/BV4GL6z4+Y364uzV+plMq4/QAQaw3/40f7SCtL3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rfN8UAAADcAAAADwAAAAAAAAAA&#10;AAAAAAChAgAAZHJzL2Rvd25yZXYueG1sUEsFBgAAAAAEAAQA+QAAAJMDAAAAAA==&#10;" strokecolor="#7f7f7f" strokeweight=".2pt">
                  <v:stroke dashstyle="1 1" endcap="round"/>
                </v:line>
                <v:line id="Line 651" o:spid="_x0000_s1175" style="position:absolute;flip:x;visibility:visible;mso-wrap-style:square" from="4013,16300" to="52273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VLRcIAAADcAAAADwAAAGRycy9kb3ducmV2LnhtbERPz2vCMBS+D/wfwhN2m6kbzFJNRQRh&#10;PY05EY/P5rUpNi+1iW333y+HwY4f3+/NdrKtGKj3jWMFy0UCgrh0uuFawen78JKC8AFZY+uYFPyQ&#10;h20+e9pgpt3IXzQcQy1iCPsMFZgQukxKXxqy6BeuI45c5XqLIcK+lrrHMYbbVr4mybu02HBsMNjR&#10;3lB5Oz6sgqK6LFcPcy/wPH6ml/01HYqbV+p5Pu3WIAJN4V/85/7QClZvcW0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VLRcIAAADcAAAADwAAAAAAAAAAAAAA&#10;AAChAgAAZHJzL2Rvd25yZXYueG1sUEsFBgAAAAAEAAQA+QAAAJADAAAAAA==&#10;" strokecolor="#7f7f7f" strokeweight=".2pt">
                  <v:stroke dashstyle="1 1" endcap="round"/>
                </v:line>
                <v:line id="Line 652" o:spid="_x0000_s1176" style="position:absolute;flip:x;visibility:visible;mso-wrap-style:square" from="4013,14782" to="52273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nu3sUAAADcAAAADwAAAGRycy9kb3ducmV2LnhtbESPQWvCQBSE7wX/w/IEb3VjhRqjq4hQ&#10;aE6lKuLxmX1mg9m3aXZN0n/fLRR6HGbmG2a9HWwtOmp95VjBbJqAIC6crrhUcDq+PacgfEDWWDsm&#10;Bd/kYbsZPa0x067nT+oOoRQRwj5DBSaEJpPSF4Ys+qlriKN3c63FEGVbSt1iH+G2li9J8iotVhwX&#10;DDa0N1TcDw+rIL9dZouH+crx3H+kl/017fK7V2oyHnYrEIGG8B/+a79rBYv5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nu3sUAAADcAAAADwAAAAAAAAAA&#10;AAAAAAChAgAAZHJzL2Rvd25yZXYueG1sUEsFBgAAAAAEAAQA+QAAAJMDAAAAAA==&#10;" strokecolor="#7f7f7f" strokeweight=".2pt">
                  <v:stroke dashstyle="1 1" endcap="round"/>
                </v:line>
                <v:line id="Line 653" o:spid="_x0000_s1177" style="position:absolute;flip:x;visibility:visible;mso-wrap-style:square" from="4013,14027" to="52273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0Ps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lZv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U0PsIAAADcAAAADwAAAAAAAAAAAAAA&#10;AAChAgAAZHJzL2Rvd25yZXYueG1sUEsFBgAAAAAEAAQA+QAAAJADAAAAAA==&#10;" strokecolor="#7f7f7f" strokeweight=".2pt">
                  <v:stroke dashstyle="1 1" endcap="round"/>
                </v:line>
                <v:line id="Line 654" o:spid="_x0000_s1178" style="position:absolute;flip:x;visibility:visible;mso-wrap-style:square" from="4013,13265" to="52273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RpcUAAADcAAAADwAAAGRycy9kb3ducmV2LnhtbESPQWvCQBSE74X+h+UJvTWbSKkhdRUR&#10;hOZUqiIeX7PPbDD7Ns2uSfrvu4WCx2FmvmGW68m2YqDeN44VZEkKgrhyuuFawfGwe85B+ICssXVM&#10;Cn7Iw3r1+LDEQruRP2nYh1pECPsCFZgQukJKXxmy6BPXEUfv4nqLIcq+lrrHMcJtK+dp+iotNhwX&#10;DHa0NVRd9zeroLycs8XNfJd4Gj/y8/YrH8qrV+ppNm3eQASawj38337XChYv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mRpcUAAADcAAAADwAAAAAAAAAA&#10;AAAAAAChAgAAZHJzL2Rvd25yZXYueG1sUEsFBgAAAAAEAAQA+QAAAJMDAAAAAA==&#10;" strokecolor="#7f7f7f" strokeweight=".2pt">
                  <v:stroke dashstyle="1 1" endcap="round"/>
                </v:line>
                <v:line id="Line 655" o:spid="_x0000_s1179" style="position:absolute;flip:x;visibility:visible;mso-wrap-style:square" from="4013,12509" to="52273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P0sQAAADcAAAADwAAAGRycy9kb3ducmV2LnhtbESPQWvCQBSE7wX/w/IEb3WjlBqiq4gg&#10;NCepFfH4zD6zwezbmF2T9N93C4Ueh5n5hlltBluLjlpfOVYwmyYgiAunKy4VnL72rykIH5A11o5J&#10;wTd52KxHLyvMtOv5k7pjKEWEsM9QgQmhyaT0hSGLfuoa4ujdXGsxRNmWUrfYR7it5TxJ3qXFiuOC&#10;wYZ2hor78WkV5LfLbPE0jxzP/SG97K5pl9+9UpPxsF2CCDSE//Bf+0MrWLzN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Gw/SxAAAANwAAAAPAAAAAAAAAAAA&#10;AAAAAKECAABkcnMvZG93bnJldi54bWxQSwUGAAAAAAQABAD5AAAAkgMAAAAA&#10;" strokecolor="#7f7f7f" strokeweight=".2pt">
                  <v:stroke dashstyle="1 1" endcap="round"/>
                </v:line>
                <v:line id="Line 656" o:spid="_x0000_s1180" style="position:absolute;flip:x;visibility:visible;mso-wrap-style:square" from="4013,10991" to="52273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qScUAAADcAAAADwAAAGRycy9kb3ducmV2LnhtbESPQWvCQBSE7wX/w/IEb3WjlhpSVymC&#10;YE6lWorH1+wzG8y+TbNrEv99VxB6HGbmG2a1GWwtOmp95VjBbJqAIC6crrhU8HXcPacgfEDWWDsm&#10;BTfysFmPnlaYadfzJ3WHUIoIYZ+hAhNCk0npC0MW/dQ1xNE7u9ZiiLItpW6xj3Bby3mSvEqLFccF&#10;gw1tDRWXw9UqyM+n2fJqfnP87j/S0/Yn7fKLV2oyHt7fQAQawn/40d5rBcuXBd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eqScUAAADcAAAADwAAAAAAAAAA&#10;AAAAAAChAgAAZHJzL2Rvd25yZXYueG1sUEsFBgAAAAAEAAQA+QAAAJMDAAAAAA==&#10;" strokecolor="#7f7f7f" strokeweight=".2pt">
                  <v:stroke dashstyle="1 1" endcap="round"/>
                </v:line>
                <v:line id="Line 657" o:spid="_x0000_s1181" style="position:absolute;flip:x;visibility:visible;mso-wrap-style:square" from="4013,10229" to="52273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XpsUAAADcAAAADwAAAGRycy9kb3ducmV2LnhtbESPQWvCQBSE7wX/w/IEb3Wj2BpSVymC&#10;YE6lWorH1+wzG8y+TbNrEv99VxB6HGbmG2a1GWwtOmp95VjBbJqAIC6crrhU8HXcPacgfEDWWDsm&#10;BTfysFmPnlaYadfzJ3WHUIoIYZ+hAhNCk0npC0MW/dQ1xNE7u9ZiiLItpW6xj3Bby3mSvEqLFccF&#10;gw1tDRWXw9UqyM+n2fJqfnP87j/S0/Yn7fKLV2oyHt7fQAQawn/40d5rBcvFC9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KXpsUAAADcAAAADwAAAAAAAAAA&#10;AAAAAAChAgAAZHJzL2Rvd25yZXYueG1sUEsFBgAAAAAEAAQA+QAAAJMDAAAAAA==&#10;" strokecolor="#7f7f7f" strokeweight=".2pt">
                  <v:stroke dashstyle="1 1" endcap="round"/>
                </v:line>
                <v:line id="Line 658" o:spid="_x0000_s1182" style="position:absolute;flip:x;visibility:visible;mso-wrap-style:square" from="4013,9474" to="52273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J0c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YPE+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AnRxAAAANwAAAAPAAAAAAAAAAAA&#10;AAAAAKECAABkcnMvZG93bnJldi54bWxQSwUGAAAAAAQABAD5AAAAkgMAAAAA&#10;" strokecolor="#7f7f7f" strokeweight=".2pt">
                  <v:stroke dashstyle="1 1" endcap="round"/>
                </v:line>
                <v:line id="Line 659" o:spid="_x0000_s1183" style="position:absolute;flip:x;visibility:visible;mso-wrap-style:square" from="4013,8718" to="52273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sSsUAAADcAAAADwAAAGRycy9kb3ducmV2LnhtbESPQWvCQBSE74X+h+UJvdWNpZiQuooI&#10;heZUtCIeX7PPbDD7Ns2uSfz3riD0OMzMN8xiNdpG9NT52rGC2TQBQVw6XXOlYP/z+ZqB8AFZY+OY&#10;FFzJw2r5/LTAXLuBt9TvQiUihH2OCkwIbS6lLw1Z9FPXEkfv5DqLIcqukrrDIcJtI9+SZC4t1hwX&#10;DLa0MVSedxeroDgdZ+nF/BV4GL6z4+Y364uzV+plMq4/QAQaw3/40f7SCtL3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ysSsUAAADcAAAADwAAAAAAAAAA&#10;AAAAAAChAgAAZHJzL2Rvd25yZXYueG1sUEsFBgAAAAAEAAQA+QAAAJMDAAAAAA==&#10;" strokecolor="#7f7f7f" strokeweight=".2pt">
                  <v:stroke dashstyle="1 1" endcap="round"/>
                </v:line>
                <v:line id="Line 660" o:spid="_x0000_s1184" style="position:absolute;flip:x;visibility:visible;mso-wrap-style:square" from="4013,7194" to="5227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M4OM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lZvcW0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M4OMIAAADcAAAADwAAAAAAAAAAAAAA&#10;AAChAgAAZHJzL2Rvd25yZXYueG1sUEsFBgAAAAAEAAQA+QAAAJADAAAAAA==&#10;" strokecolor="#7f7f7f" strokeweight=".2pt">
                  <v:stroke dashstyle="1 1" endcap="round"/>
                </v:line>
                <v:line id="Line 661" o:spid="_x0000_s1185" style="position:absolute;flip:x;visibility:visible;mso-wrap-style:square" from="4013,6438" to="52273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+do8UAAADcAAAADwAAAGRycy9kb3ducmV2LnhtbESPQWvCQBSE7wX/w/IEb3VjkRqjq4hQ&#10;aE6lKuLxmX1mg9m3aXZN0n/fLRR6HGbmG2a9HWwtOmp95VjBbJqAIC6crrhUcDq+PacgfEDWWDsm&#10;Bd/kYbsZPa0x067nT+oOoRQRwj5DBSaEJpPSF4Ys+qlriKN3c63FEGVbSt1iH+G2li9J8iotVhwX&#10;DDa0N1TcDw+rIL9dZouH+crx3H+kl/017fK7V2oyHnYrEIGG8B/+a79rBYv5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+do8UAAADcAAAADwAAAAAAAAAA&#10;AAAAAAChAgAAZHJzL2Rvd25yZXYueG1sUEsFBgAAAAAEAAQA+QAAAJMDAAAAAA==&#10;" strokecolor="#7f7f7f" strokeweight=".2pt">
                  <v:stroke dashstyle="1 1" endcap="round"/>
                </v:line>
                <v:line id="Line 662" o:spid="_x0000_s1186" style="position:absolute;flip:x;visibility:visible;mso-wrap-style:square" from="4013,5683" to="52273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i48IAAADcAAAADwAAAGRycy9kb3ducmV2LnhtbERPz2vCMBS+D/wfwhN2m6mDzVJNRQRh&#10;PY05EY/P5rUpNi+1iW333y+HwY4f3+/NdrKtGKj3jWMFy0UCgrh0uuFawen78JKC8AFZY+uYFPyQ&#10;h20+e9pgpt3IXzQcQy1iCPsMFZgQukxKXxqy6BeuI45c5XqLIcK+lrrHMYbbVr4mybu02HBsMNjR&#10;3lB5Oz6sgqK6LFcPcy/wPH6ml/01HYqbV+p5Pu3WIAJN4V/85/7QClZv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i48IAAADcAAAADwAAAAAAAAAAAAAA&#10;AAChAgAAZHJzL2Rvd25yZXYueG1sUEsFBgAAAAAEAAQA+QAAAJADAAAAAA==&#10;" strokecolor="#7f7f7f" strokeweight=".2pt">
                  <v:stroke dashstyle="1 1" endcap="round"/>
                </v:line>
                <v:line id="Line 663" o:spid="_x0000_s1187" style="position:absolute;flip:x;visibility:visible;mso-wrap-style:square" from="4013,4921" to="52273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HeMUAAADcAAAADwAAAGRycy9kb3ducmV2LnhtbESPQWvCQBSE74X+h+UJvTWbCK0hdRUR&#10;hOZUqiIeX7PPbDD7Ns2uSfrvu4WCx2FmvmGW68m2YqDeN44VZEkKgrhyuuFawfGwe85B+ICssXVM&#10;Cn7Iw3r1+LDEQruRP2nYh1pECPsCFZgQukJKXxmy6BPXEUfv4nqLIcq+lrrHMcJtK+dp+iotNhwX&#10;DHa0NVRd9zeroLycs8XNfJd4Gj/y8/YrH8qrV+ppNm3eQASawj38337XChYv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AHeMUAAADcAAAADwAAAAAAAAAA&#10;AAAAAAChAgAAZHJzL2Rvd25yZXYueG1sUEsFBgAAAAAEAAQA+QAAAJMDAAAAAA==&#10;" strokecolor="#7f7f7f" strokeweight=".2pt">
                  <v:stroke dashstyle="1 1" endcap="round"/>
                </v:line>
                <v:line id="Line 664" o:spid="_x0000_s1188" style="position:absolute;visibility:visible;mso-wrap-style:square" from="4013,26917" to="52273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fHbMQAAADcAAAADwAAAGRycy9kb3ducmV2LnhtbESPT2sCMRTE70K/Q3gFb5pV1JatUcR/&#10;1J66tlCPj81zs7h5WTZR12/fCILHYWZ+w0znra3EhRpfOlYw6CcgiHOnSy4U/P5seu8gfEDWWDkm&#10;BTfyMJ+9dKaYanfljC77UIgIYZ+iAhNCnUrpc0MWfd/VxNE7usZiiLIppG7wGuG2ksMkmUiLJccF&#10;gzUtDeWn/dkqqI+rCf8NfPL1Pdp5d7Bme1hnSnVf28UHiEBteIYf7U+t4G08hPuZeAT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F8dsxAAAANwAAAAPAAAAAAAAAAAA&#10;AAAAAKECAABkcnMvZG93bnJldi54bWxQSwUGAAAAAAQABAD5AAAAkgMAAAAA&#10;" strokecolor="#666" strokeweight=".7pt">
                  <v:stroke endcap="round"/>
                </v:line>
                <v:line id="Line 665" o:spid="_x0000_s1189" style="position:absolute;visibility:visible;mso-wrap-style:square" from="4013,23126" to="52273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ti98UAAADcAAAADwAAAGRycy9kb3ducmV2LnhtbESPW2sCMRSE34X+h3AKvmlWrRe2Rile&#10;ivXJG9THw+a4Wbo5WTZRt/++EYQ+DjPzDTOdN7YUN6p94VhBr5uAIM6cLjhXcDquOxMQPiBrLB2T&#10;gl/yMJ+9tKaYanfnPd0OIRcRwj5FBSaEKpXSZ4Ys+q6riKN3cbXFEGWdS13jPcJtKftJMpIWC44L&#10;BitaGMp+DleroLosR/zd88l29/bl3dmaz/Nqr1T7tfl4BxGoCf/hZ3ujFYyHA3ici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ti98UAAADcAAAADwAAAAAAAAAA&#10;AAAAAAChAgAAZHJzL2Rvd25yZXYueG1sUEsFBgAAAAAEAAQA+QAAAJMDAAAAAA==&#10;" strokecolor="#666" strokeweight=".7pt">
                  <v:stroke endcap="round"/>
                </v:line>
                <v:line id="Line 666" o:spid="_x0000_s1190" style="position:absolute;visibility:visible;mso-wrap-style:square" from="4013,19335" to="52273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L6g8QAAADcAAAADwAAAGRycy9kb3ducmV2LnhtbESPQWsCMRSE74L/ITyhN81arMrWKFJt&#10;UU+uLdTjY/PcLG5elk2q239vBMHjMDPfMLNFaytxocaXjhUMBwkI4tzpkgsFP9+f/SkIH5A1Vo5J&#10;wT95WMy7nRmm2l05o8shFCJC2KeowIRQp1L63JBFP3A1cfROrrEYomwKqRu8Rrit5GuSjKXFkuOC&#10;wZo+DOXnw59VUJ9WY/4d+mS3H229O1rzdVxnSr302uU7iEBteIYf7Y1WMHkbwf1MPAJ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svqDxAAAANwAAAAPAAAAAAAAAAAA&#10;AAAAAKECAABkcnMvZG93bnJldi54bWxQSwUGAAAAAAQABAD5AAAAkgMAAAAA&#10;" strokecolor="#666" strokeweight=".7pt">
                  <v:stroke endcap="round"/>
                </v:line>
                <v:line id="Line 667" o:spid="_x0000_s1191" style="position:absolute;visibility:visible;mso-wrap-style:square" from="4013,11747" to="52273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5fGMUAAADcAAAADwAAAGRycy9kb3ducmV2LnhtbESPW2vCQBSE3wv+h+UIfasbS70Qs4pU&#10;W6xP3sA8HrLHbDB7NmS3mv57t1Do4zAz3zDZorO1uFHrK8cKhoMEBHHhdMWlgtPx42UKwgdkjbVj&#10;UvBDHhbz3lOGqXZ33tPtEEoRIexTVGBCaFIpfWHIoh+4hjh6F9daDFG2pdQt3iPc1vI1ScbSYsVx&#10;wWBD74aK6+HbKmguqzGfhz7Z7t6+vMut+czXe6We+91yBiJQF/7Df+2NVjAZjeD3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5fGMUAAADcAAAADwAAAAAAAAAA&#10;AAAAAAChAgAAZHJzL2Rvd25yZXYueG1sUEsFBgAAAAAEAAQA+QAAAJMDAAAAAA==&#10;" strokecolor="#666" strokeweight=".7pt">
                  <v:stroke endcap="round"/>
                </v:line>
                <v:line id="Line 668" o:spid="_x0000_s1192" style="position:absolute;visibility:visible;mso-wrap-style:square" from="4013,7956" to="52273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Bb8UAAADcAAAADwAAAGRycy9kb3ducmV2LnhtbESPQWvCQBSE7wX/w/KE3upGqbHErFJq&#10;ldaTWkGPj+xLNph9G7Jbjf++Wyj0OMzMN0y+7G0jrtT52rGC8SgBQVw4XXOl4Pi1fnoB4QOyxsYx&#10;KbiTh+Vi8JBjpt2N93Q9hEpECPsMFZgQ2kxKXxiy6EeuJY5e6TqLIcqukrrDW4TbRk6SJJUWa44L&#10;Blt6M1RcDt9WQVuuUj6NfbLdPX96d7Zmc37fK/U47F/nIAL14T/81/7QCmbT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zBb8UAAADcAAAADwAAAAAAAAAA&#10;AAAAAAChAgAAZHJzL2Rvd25yZXYueG1sUEsFBgAAAAAEAAQA+QAAAJMDAAAAAA==&#10;" strokecolor="#666" strokeweight=".7pt">
                  <v:stroke endcap="round"/>
                </v:line>
                <v:line id="Line 669" o:spid="_x0000_s1193" style="position:absolute;visibility:visible;mso-wrap-style:square" from="4013,4165" to="52273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k9MQAAADcAAAADwAAAGRycy9kb3ducmV2LnhtbESPQWsCMRSE70L/Q3iF3jSrVC1bo4it&#10;op66tlCPj81zs7h5WTZR139vBMHjMDPfMJNZaytxpsaXjhX0ewkI4tzpkgsFf7/L7gcIH5A1Vo5J&#10;wZU8zKYvnQmm2l04o/MuFCJC2KeowIRQp1L63JBF33M1cfQOrrEYomwKqRu8RLit5CBJRtJiyXHB&#10;YE0LQ/lxd7IK6sPXiP/7Ptn+vG+821uz2n9nSr29tvNPEIHa8Aw/2mutYDw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GT0xAAAANwAAAAPAAAAAAAAAAAA&#10;AAAAAKECAABkcnMvZG93bnJldi54bWxQSwUGAAAAAAQABAD5AAAAkgMAAAAA&#10;" strokecolor="#666" strokeweight=".7pt">
                  <v:stroke endcap="round"/>
                </v:line>
                <v:line id="Line 670" o:spid="_x0000_s1194" style="position:absolute;visibility:visible;mso-wrap-style:square" from="996,15538" to="55289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bkMAAAADcAAAADwAAAGRycy9kb3ducmV2LnhtbERPTWsCMRC9C/6HMEIvoomFWlmNYgXB&#10;a1XoddiMyepmsm5SXfvrm4Pg8fG+F6vO1+JGbawCa5iMFQjiMpiKrYbjYTuagYgJ2WAdmDQ8KMJq&#10;2e8tsDDhzt902ycrcgjHAjW4lJpCylg68hjHoSHO3Cm0HlOGrZWmxXsO97V8V2oqPVacGxw2tHFU&#10;Xva/XoMKzk4nX8PKnn6uR5pdzld1+NP6bdCt5yASdeklfrp3RsPnR16bz+Qj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rm5DAAAAA3AAAAA8AAAAAAAAAAAAAAAAA&#10;oQIAAGRycy9kb3ducmV2LnhtbFBLBQYAAAAABAAEAPkAAACOAwAAAAA=&#10;" strokeweight=".35pt">
                  <v:stroke endcap="round"/>
                </v:line>
                <v:rect id="Rectangle 671" o:spid="_x0000_s1195" style="position:absolute;left:55657;top:1553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7lsIA&#10;AADcAAAADwAAAGRycy9kb3ducmV2LnhtbESP3WoCMRSE7wu+QziCdzWrYNXVKFIQbPHG1Qc4bM7+&#10;YHKyJKm7ffumIHg5zMw3zHY/WCMe5EPrWMFsmoEgLp1uuVZwux7fVyBCRNZoHJOCXwqw343etphr&#10;1/OFHkWsRYJwyFFBE2OXSxnKhiyGqeuIk1c5bzEm6WupPfYJbo2cZ9mHtNhyWmiwo8+GynvxYxXI&#10;a3HsV4XxmfueV2fzdbpU5JSajIfDBkSkIb7Cz/ZJK1gu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fuW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672" o:spid="_x0000_s1196" style="position:absolute;flip:x y;visibility:visible;mso-wrap-style:square" from="54800,15297" to="5528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YkMMAAADcAAAADwAAAGRycy9kb3ducmV2LnhtbERPz2vCMBS+D/wfwhN2m+nGpl1tlCHI&#10;5kGkuh12ezTPpqx5KUnU7r83B8Hjx/e7XA62E2fyoXWs4HmSgSCunW65UfB9WD/lIEJE1tg5JgX/&#10;FGC5GD2UWGh34YrO+9iIFMKhQAUmxr6QMtSGLIaJ64kTd3TeYkzQN1J7vKRw28mXLJtKiy2nBoM9&#10;rQzVf/uTVbAd/O+mMjZvfl4/T6vD+9rt3jqlHsfDxxxEpCHexTf3l1Ywm6b56Uw6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BWJDDAAAA3AAAAA8AAAAAAAAAAAAA&#10;AAAAoQIAAGRycy9kb3ducmV2LnhtbFBLBQYAAAAABAAEAPkAAACRAwAAAAA=&#10;" strokeweight=".35pt">
                  <v:stroke endcap="round"/>
                </v:line>
                <v:line id="Line 673" o:spid="_x0000_s1197" style="position:absolute;flip:x;visibility:visible;mso-wrap-style:square" from="54800,15538" to="5528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aH8IAAADcAAAADwAAAGRycy9kb3ducmV2LnhtbESPW4vCMBSE34X9D+Es+KapIu5u1yji&#10;BfpalX0+NKcXbE5KEm3990YQ9nGYmW+Y1WYwrbiT841lBbNpAoK4sLrhSsHlfJx8g/ABWWNrmRQ8&#10;yMNm/TFaYaptzzndT6ESEcI+RQV1CF0qpS9qMuintiOOXmmdwRClq6R22Ee4aeU8SZbSYMNxocaO&#10;djUV19PNKGiHnq5u3/8dyuZnofNjlp/LTKnx57D9BRFoCP/hdzvTCr6WM3idiU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BaH8IAAADcAAAADwAAAAAAAAAAAAAA&#10;AAChAgAAZHJzL2Rvd25yZXYueG1sUEsFBgAAAAAEAAQA+QAAAJADAAAAAA==&#10;" strokeweight=".35pt">
                  <v:stroke endcap="round"/>
                </v:line>
                <v:line id="Line 674" o:spid="_x0000_s1198" style="position:absolute;flip:y;visibility:visible;mso-wrap-style:square" from="996,15297" to="147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EaMIAAADcAAAADwAAAGRycy9kb3ducmV2LnhtbESPW4vCMBSE34X9D+Es+Kbpiuhu1yiL&#10;F+hrVfb50JxesDkpSbT13xtB8HGYmW+Y1WYwrbiR841lBV/TBARxYXXDlYLz6TD5BuEDssbWMim4&#10;k4fN+mO0wlTbnnO6HUMlIoR9igrqELpUSl/UZNBPbUccvdI6gyFKV0ntsI9w08pZkiykwYbjQo0d&#10;bWsqLserUdAOPV3crv/fl83PXOeHLD+VmVLjz+HvF0SgIbzDr3amFSwXM3ieiUd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LEaMIAAADcAAAADwAAAAAAAAAAAAAA&#10;AAChAgAAZHJzL2Rvd25yZXYueG1sUEsFBgAAAAAEAAQA+QAAAJADAAAAAA==&#10;" strokeweight=".35pt">
                  <v:stroke endcap="round"/>
                </v:line>
                <v:line id="Line 675" o:spid="_x0000_s1199" style="position:absolute;visibility:visible;mso-wrap-style:square" from="996,15538" to="147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DXMQAAADcAAAADwAAAGRycy9kb3ducmV2LnhtbESPQWsCMRSE7wX/Q3hCL6UmVtj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48NcxAAAANwAAAAPAAAAAAAAAAAA&#10;AAAAAKECAABkcnMvZG93bnJldi54bWxQSwUGAAAAAAQABAD5AAAAkgMAAAAA&#10;" strokeweight=".35pt">
                  <v:stroke endcap="round"/>
                </v:line>
                <v:line id="Line 676" o:spid="_x0000_s1200" style="position:absolute;visibility:visible;mso-wrap-style:square" from="4013,15360" to="401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bKMQAAADcAAAADwAAAGRycy9kb3ducmV2LnhtbESPQWsCMRSE7wX/Q3hCL6UmFtn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ClsoxAAAANwAAAAPAAAAAAAAAAAA&#10;AAAAAKECAABkcnMvZG93bnJldi54bWxQSwUGAAAAAAQABAD5AAAAkgMAAAAA&#10;" strokeweight=".35pt">
                  <v:stroke endcap="round"/>
                </v:line>
                <v:line id="Line 677" o:spid="_x0000_s1201" style="position:absolute;visibility:visible;mso-wrap-style:square" from="7029,15360" to="703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+s8QAAADcAAAADwAAAGRycy9kb3ducmV2LnhtbESPQWsCMRSE7wX/Q3hCL6UmFtz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v6zxAAAANwAAAAPAAAAAAAAAAAA&#10;AAAAAKECAABkcnMvZG93bnJldi54bWxQSwUGAAAAAAQABAD5AAAAkgMAAAAA&#10;" strokeweight=".35pt">
                  <v:stroke endcap="round"/>
                </v:line>
                <v:line id="Line 678" o:spid="_x0000_s1202" style="position:absolute;visibility:visible;mso-wrap-style:square" from="10045,15360" to="1005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RgxMMAAADcAAAADwAAAGRycy9kb3ducmV2LnhtbESPT2sCMRTE74V+h/AKXoomelhla5S2&#10;IHj1D3h9bJ7J1s3Lukl1209vBMHjMDO/YebL3jfiQl2sA2sYjxQI4iqYmq2G/W41nIGICdlgE5g0&#10;/FGE5eL1ZY6lCVfe0GWbrMgQjiVqcCm1pZSxcuQxjkJLnL1j6DymLDsrTYfXDPeNnChVSI815wWH&#10;LX07qk7bX69BBWeL8dd7bY+H855mp5+z2v1rPXjrPz9AJOrTM/xor42GaVHA/Uw+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UYMTDAAAA3AAAAA8AAAAAAAAAAAAA&#10;AAAAoQIAAGRycy9kb3ducmV2LnhtbFBLBQYAAAAABAAEAPkAAACRAwAAAAA=&#10;" strokeweight=".35pt">
                  <v:stroke endcap="round"/>
                </v:line>
                <v:line id="Line 679" o:spid="_x0000_s1203" style="position:absolute;visibility:visible;mso-wrap-style:square" from="16078,15360" to="1608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FX8MAAADcAAAADwAAAGRycy9kb3ducmV2LnhtbESPQWsCMRSE70L/Q3gFL1ITPayyNUpb&#10;KHitCl4fm2eydfOyblJd++uNIHgcZuYbZrHqfSPO1MU6sIbJWIEgroKp2WrYbb/f5iBiQjbYBCYN&#10;V4qwWr4MFliacOEfOm+SFRnCsUQNLqW2lDJWjjzGcWiJs3cInceUZWel6fCS4b6RU6UK6bHmvOCw&#10;pS9H1XHz5zWo4Gwx+RzV9rA/7Wh+/D2p7b/Ww9f+4x1Eoj49w4/22miYFTO4n8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YxV/DAAAA3AAAAA8AAAAAAAAAAAAA&#10;AAAAoQIAAGRycy9kb3ducmV2LnhtbFBLBQYAAAAABAAEAPkAAACRAwAAAAA=&#10;" strokeweight=".35pt">
                  <v:stroke endcap="round"/>
                </v:line>
                <v:line id="Line 680" o:spid="_x0000_s1204" style="position:absolute;visibility:visible;mso-wrap-style:square" from="19094,15360" to="19100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+NK8MAAADcAAAADwAAAGRycy9kb3ducmV2LnhtbESPT2sCMRTE70K/Q3gFL6KJHkS3RmkL&#10;glf/gNfH5pls3bysm1RXP31TEDwOM/MbZrHqfC2u1MYqsIbxSIEgLoOp2Go47NfDGYiYkA3WgUnD&#10;nSKslm+9BRYm3HhL112yIkM4FqjBpdQUUsbSkcc4Cg1x9k6h9ZiybK00Ld4y3NdyotRUeqw4Lzhs&#10;6NtRed79eg0qODsdfw0qezpeDjQ7/1zU/qF1/737/ACRqEuv8LO9MRrm8wn8n8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vjSvDAAAA3AAAAA8AAAAAAAAAAAAA&#10;AAAAoQIAAGRycy9kb3ducmV2LnhtbFBLBQYAAAAABAAEAPkAAACRAwAAAAA=&#10;" strokeweight=".35pt">
                  <v:stroke endcap="round"/>
                </v:line>
                <v:line id="Line 681" o:spid="_x0000_s1205" style="position:absolute;visibility:visible;mso-wrap-style:square" from="22110,15360" to="2211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MosMMAAADcAAAADwAAAGRycy9kb3ducmV2LnhtbESPQWsCMRSE74X+h/AKXkpNVBB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jKLDDAAAA3AAAAA8AAAAAAAAAAAAA&#10;AAAAoQIAAGRycy9kb3ducmV2LnhtbFBLBQYAAAAABAAEAPkAAACRAwAAAAA=&#10;" strokeweight=".35pt">
                  <v:stroke endcap="round"/>
                </v:line>
                <v:line id="Line 682" o:spid="_x0000_s1206" style="position:absolute;visibility:visible;mso-wrap-style:square" from="25126,15360" to="2513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wxMMAAADcAAAADwAAAGRycy9kb3ducmV2LnhtbESPQWsCMRSE74X+h/AKXkpNFBF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sMTDAAAA3AAAAA8AAAAAAAAAAAAA&#10;AAAAoQIAAGRycy9kb3ducmV2LnhtbFBLBQYAAAAABAAEAPkAAACRAwAAAAA=&#10;" strokeweight=".35pt">
                  <v:stroke endcap="round"/>
                </v:line>
                <v:line id="Line 683" o:spid="_x0000_s1207" style="position:absolute;visibility:visible;mso-wrap-style:square" from="31159,15360" to="3116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YVX8MAAADcAAAADwAAAGRycy9kb3ducmV2LnhtbESPQWsCMRSE74X+h/AKXkpNFBR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GFV/DAAAA3AAAAA8AAAAAAAAAAAAA&#10;AAAAoQIAAGRycy9kb3ducmV2LnhtbFBLBQYAAAAABAAEAPkAAACRAwAAAAA=&#10;" strokeweight=".35pt">
                  <v:stroke endcap="round"/>
                </v:line>
                <v:line id="Line 684" o:spid="_x0000_s1208" style="position:absolute;visibility:visible;mso-wrap-style:square" from="34175,15360" to="3418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SLKMMAAADcAAAADwAAAGRycy9kb3ducmV2LnhtbESPQWsCMRSE70L/Q3gFL1ITPSy6NUpb&#10;KHitCl4fm2eydfOyblJd++uNIHgcZuYbZrHqfSPO1MU6sIbJWIEgroKp2WrYbb/fZiBiQjbYBCYN&#10;V4qwWr4MFliacOEfOm+SFRnCsUQNLqW2lDJWjjzGcWiJs3cInceUZWel6fCS4b6RU6UK6bHmvOCw&#10;pS9H1XHz5zWo4Gwx+RzV9rA/7Wh2/D2p7b/Ww9f+4x1Eoj49w4/22miYzwu4n8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UiyjDAAAA3AAAAA8AAAAAAAAAAAAA&#10;AAAAoQIAAGRycy9kb3ducmV2LnhtbFBLBQYAAAAABAAEAPkAAACRAwAAAAA=&#10;" strokeweight=".35pt">
                  <v:stroke endcap="round"/>
                </v:line>
                <v:line id="Line 685" o:spid="_x0000_s1209" style="position:absolute;visibility:visible;mso-wrap-style:square" from="37191,15360" to="37198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us8MAAADcAAAADwAAAGRycy9kb3ducmV2LnhtbESPQWsCMRSE74X+h/AKXkpN9GB1NYoK&#10;Qq9VodfH5pmsbl7WTdS1v74RhB6HmfmGmS06X4srtbEKrGHQVyCIy2Aqthr2u83HGERMyAbrwKTh&#10;ThEW89eXGRYm3PibrttkRYZwLFCDS6kppIylI4+xHxri7B1C6zFl2VppWrxluK/lUKmR9FhxXnDY&#10;0NpRedpevAYVnB0NVu+VPfyc9zQ+Hc9q96t1761bTkEk6tJ/+Nn+Mhomk094nM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YLrPDAAAA3AAAAA8AAAAAAAAAAAAA&#10;AAAAoQIAAGRycy9kb3ducmV2LnhtbFBLBQYAAAAABAAEAPkAAACRAwAAAAA=&#10;" strokeweight=".35pt">
                  <v:stroke endcap="round"/>
                </v:line>
                <v:line id="Line 686" o:spid="_x0000_s1210" style="position:absolute;visibility:visible;mso-wrap-style:square" from="40208,15360" to="4021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6wcAAAADcAAAADwAAAGRycy9kb3ducmV2LnhtbERPy2oCMRTdC/5DuEI3UhO7EJ0aRQXB&#10;rQ/o9jK5JlMnN+Mk6rRfbxaCy8N5z5edr8Wd2lgF1jAeKRDEZTAVWw2n4/ZzCiImZIN1YNLwRxGW&#10;i35vjoUJD97T/ZCsyCEcC9TgUmoKKWPpyGMchYY4c+fQekwZtlaaFh853NfyS6mJ9FhxbnDY0MZR&#10;eTncvAYVnJ2M18PKnn+uJ5pefq/q+K/1x6BbfYNI1KW3+OXeGQ2zWV6bz+Qj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3HusHAAAAA3AAAAA8AAAAAAAAAAAAAAAAA&#10;oQIAAGRycy9kb3ducmV2LnhtbFBLBQYAAAAABAAEAPkAAACOAwAAAAA=&#10;" strokeweight=".35pt">
                  <v:stroke endcap="round"/>
                </v:line>
                <v:line id="Line 687" o:spid="_x0000_s1211" style="position:absolute;visibility:visible;mso-wrap-style:square" from="46240,15360" to="4624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fWsMAAADcAAAADwAAAGRycy9kb3ducmV2LnhtbESPT2sCMRTE74LfITzBi9RED+JujdIW&#10;Cl79A14fm2eydfOyblJd/fRNodDjMDO/YVab3jfiRl2sA2uYTRUI4iqYmq2G4+HzZQkiJmSDTWDS&#10;8KAIm/VwsMLShDvv6LZPVmQIxxI1uJTaUspYOfIYp6Elzt45dB5Tlp2VpsN7hvtGzpVaSI815wWH&#10;LX04qi77b69BBWcXs/dJbc+n65GWl6+rOjy1Ho/6t1cQifr0H/5rb42Goijg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LH1rDAAAA3AAAAA8AAAAAAAAAAAAA&#10;AAAAoQIAAGRycy9kb3ducmV2LnhtbFBLBQYAAAAABAAEAPkAAACRAwAAAAA=&#10;" strokeweight=".35pt">
                  <v:stroke endcap="round"/>
                </v:line>
                <v:line id="Line 688" o:spid="_x0000_s1212" style="position:absolute;visibility:visible;mso-wrap-style:square" from="49256,15360" to="4926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9LscQAAADdAAAADwAAAGRycy9kb3ducmV2LnhtbESPT2sCMRDF74V+hzCFXoomehBZjWIL&#10;hV79A16HzZisbibrJtVtP33nUPA2w3vz3m+W6yG26kZ9bhJbmIwNKOI6uYa9hcP+czQHlQuywzYx&#10;WfihDOvV89MSK5fuvKXbrnglIZwrtBBK6Sqtcx0oYh6njli0U+ojFll7r12PdwmPrZ4aM9MRG5aG&#10;gB19BKovu+9owaTgZ5P3t8afjtcDzS/nq9n/Wvv6MmwWoAoN5WH+v/5ygm+M8Ms3MoJ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/0uxxAAAAN0AAAAPAAAAAAAAAAAA&#10;AAAAAKECAABkcnMvZG93bnJldi54bWxQSwUGAAAAAAQABAD5AAAAkgMAAAAA&#10;" strokeweight=".35pt">
                  <v:stroke endcap="round"/>
                </v:line>
                <v:line id="Line 689" o:spid="_x0000_s1213" style="position:absolute;visibility:visible;mso-wrap-style:square" from="52273,15360" to="5227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uKsIAAADdAAAADwAAAGRycy9kb3ducmV2LnhtbERPTWsCMRC9C/6HMEIvUpPtQWQ1K61Q&#10;6LUq9DpsZpPtbibrJuq2v74pFHqbx/uc3X7yvbjRGNvAGoqVAkFcB9Oy1XA+vT5uQMSEbLAPTBq+&#10;KMK+ms92WJpw53e6HZMVOYRjiRpcSkMpZawdeYyrMBBnrgmjx5ThaKUZ8Z7DfS+flFpLjy3nBocD&#10;HRzV3fHqNajg7Lp4Wba2+bicadN9XtTpW+uHxfS8BZFoSv/iP/ebyfOVKuD3m3yC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PuKsIAAADdAAAADwAAAAAAAAAAAAAA&#10;AAChAgAAZHJzL2Rvd25yZXYueG1sUEsFBgAAAAAEAAQA+QAAAJADAAAAAA==&#10;" strokeweight=".35pt">
                  <v:stroke endcap="round"/>
                </v:line>
                <v:line id="Line 690" o:spid="_x0000_s1214" style="position:absolute;visibility:visible;mso-wrap-style:square" from="13061,15176" to="13068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wXcAAAADdAAAADwAAAGRycy9kb3ducmV2LnhtbERPS2sCMRC+F/wPYQQvpSZ6ENkaRYWC&#10;Vx/gddiMyepmsm5SXf31plDwNh/fc2aLztfiRm2sAmsYDRUI4jKYiq2Gw/7nawoiJmSDdWDS8KAI&#10;i3nvY4aFCXfe0m2XrMghHAvU4FJqCilj6chjHIaGOHOn0HpMGbZWmhbvOdzXcqzURHqsODc4bGjt&#10;qLzsfr0GFZydjFaflT0drweaXs5XtX9qPeh3y28Qibr0Fv+7NybPV2oMf9/kE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cF3AAAAA3QAAAA8AAAAAAAAAAAAAAAAA&#10;oQIAAGRycy9kb3ducmV2LnhtbFBLBQYAAAAABAAEAPkAAACOAwAAAAA=&#10;" strokeweight=".35pt">
                  <v:stroke endcap="round"/>
                </v:line>
                <v:rect id="Rectangle 691" o:spid="_x0000_s1215" style="position:absolute;left:12503;top:15938;width:425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itsAA&#10;AADdAAAADwAAAGRycy9kb3ducmV2LnhtbERP22oCMRB9F/oPYQp9cxMt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wits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92" o:spid="_x0000_s1216" style="position:absolute;left:12928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6wsAA&#10;AADdAAAADwAAAGRycy9kb3ducmV2LnhtbERP22oCMRB9F/oPYQp9cxOl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6ws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693" o:spid="_x0000_s1217" style="position:absolute;visibility:visible;mso-wrap-style:square" from="28143,15176" to="2814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joKcAAAADdAAAADwAAAGRycy9kb3ducmV2LnhtbERPTWsCMRC9F/wPYYReiiYWFFmNogXB&#10;a1XwOmzGZHUzWTeprv76Rij0No/3OfNl52txozZWgTWMhgoEcRlMxVbDYb8ZTEHEhGywDkwaHhRh&#10;uei9zbEw4c7fdNslK3IIxwI1uJSaQspYOvIYh6EhztwptB5Thq2VpsV7Dve1/FRqIj1WnBscNvTl&#10;qLzsfrwGFZydjNYflT0drweaXs5XtX9q/d7vVjMQibr0L/5zb02er9QYXt/kE+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6CnAAAAA3QAAAA8AAAAAAAAAAAAAAAAA&#10;oQIAAGRycy9kb3ducmV2LnhtbFBLBQYAAAAABAAEAPkAAACOAwAAAAA=&#10;" strokeweight=".35pt">
                  <v:stroke endcap="round"/>
                </v:line>
                <v:line id="Line 694" o:spid="_x0000_s1218" style="position:absolute;visibility:visible;mso-wrap-style:square" from="43224,15176" to="4323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2XsMAAADdAAAADwAAAGRycy9kb3ducmV2LnhtbESPzYoCMRCE7wu+Q2jBy6KJHkRGo6iw&#10;sFd/wGszaZPRSWecRB336TcLC966qaqvqxerztfiQW2sAmsYjxQI4jKYiq2G4+FrOAMRE7LBOjBp&#10;eFGE1bL3scDChCfv6LFPVmQIxwI1uJSaQspYOvIYR6Ehzto5tB5TXlsrTYvPDPe1nCg1lR4rzhcc&#10;NrR1VF73d69BBWen481nZc+n25Fm18tNHX60HvS79RxEoi69zf/pb5PrZyL8fZNH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dl7DAAAA3QAAAA8AAAAAAAAAAAAA&#10;AAAAoQIAAGRycy9kb3ducmV2LnhtbFBLBQYAAAAABAAEAPkAAACRAwAAAAA=&#10;" strokeweight=".35pt">
                  <v:stroke endcap="round"/>
                </v:line>
                <v:rect id="Rectangle 695" o:spid="_x0000_s1219" style="position:absolute;left:42881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ktcAA&#10;AADdAAAADwAAAGRycy9kb3ducmV2LnhtbERPzWoCMRC+C32HMIXe3EQPVVajFEHQ0ourDzBsZn9o&#10;MlmS6G7fvikUvM3H9zvb/eSseFCIvWcNi0KBIK696bnVcLse52sQMSEbtJ5Jww9F2O9eZlssjR/5&#10;Qo8qtSKHcCxRQ5fSUEoZ644cxsIPxJlrfHCYMgytNAHHHO6sXCr1Lh32nBs6HOjQUf1d3Z0Gea2O&#10;47qyQfnPZfNlz6dLQ17rt9fpYwMi0ZSe4n/3yeT5Sq3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ckt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696" o:spid="_x0000_s1220" style="position:absolute;flip:y;visibility:visible;mso-wrap-style:square" from="28143,2743" to="28149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CyMMAAADdAAAADwAAAGRycy9kb3ducmV2LnhtbESPT2vDMAzF74N+B6PCbqvdMcaW1S2j&#10;WyHXtGVnESt/aCwH22uybz8dCr1JvKf3ftrsZj+oK8XUB7awXhlQxHVwPbcWzqfD0xuolJEdDoHJ&#10;wh8l2G0XDxssXJi4ousxt0pCOBVooct5LLROdUce0yqMxKI1IXrMssZWu4iThPtBPxvzqj32LA0d&#10;jrTvqL4cf72FYZ7oEr+mn++mf39x1aGsTk1p7eNy/vwAlWnOd/PtunSCb4zgyj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mgsjDAAAA3QAAAA8AAAAAAAAAAAAA&#10;AAAAoQIAAGRycy9kb3ducmV2LnhtbFBLBQYAAAAABAAEAPkAAACRAwAAAAA=&#10;" strokeweight=".35pt">
                  <v:stroke endcap="round"/>
                </v:line>
                <v:rect id="Rectangle 697" o:spid="_x0000_s1221" style="position:absolute;left:27089;top:1282;width:198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VXMAA&#10;AADdAAAADwAAAGRycy9kb3ducmV2LnhtbERPzWoCMRC+F3yHMEJvNdFDsVujiCBo8eLaBxg2sz+Y&#10;TJYkuuvbm4LQ23x8v7PajM6KO4XYedYwnykQxJU3HTcafi/7jyWImJANWs+k4UERNuvJ2woL4wc+&#10;071MjcghHAvU0KbUF1LGqiWHceZ74szVPjhMGYZGmoBDDndWLpT6lA47zg0t9rRrqbqWN6dBXsr9&#10;sCxtUP5nUZ/s8XCuyWv9Ph233yASjelf/HIfTJ6v1Bf8fZN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QVXM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Pr="00191BC0" w:rsidRDefault="00796498" w:rsidP="00796498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698" o:spid="_x0000_s1222" style="position:absolute;flip:x;visibility:visible;mso-wrap-style:square" from="27895,2743" to="2814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YE8MAAADdAAAADwAAAGRycy9kb3ducmV2LnhtbESPT2vCQBDF70K/wzKF3nRjKWJTVym1&#10;Qq5R8TxkJ38wOxt2V5N++85B8DbDe/Pebza7yfXqTiF2ng0sFxko4srbjhsD59NhvgYVE7LF3jMZ&#10;+KMIu+3LbIO59SOXdD+mRkkIxxwNtCkNudaxaslhXPiBWLTaB4dJ1tBoG3CUcNfr9yxbaYcdS0OL&#10;A/20VF2PN2egn0a6hv14+a27zw9bHoryVBfGvL1O31+gEk3paX5cF1bws6Xwyz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JGBPDAAAA3QAAAA8AAAAAAAAAAAAA&#10;AAAAoQIAAGRycy9kb3ducmV2LnhtbFBLBQYAAAAABAAEAPkAAACRAwAAAAA=&#10;" strokeweight=".35pt">
                  <v:stroke endcap="round"/>
                </v:line>
                <v:line id="Line 699" o:spid="_x0000_s1223" style="position:absolute;visibility:visible;mso-wrap-style:square" from="28143,2743" to="28384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498EAAADdAAAADwAAAGRycy9kb3ducmV2LnhtbERPTWsCMRC9F/wPYYReiibbg8hqFBUK&#10;vVaFXofNmKxuJusm6tZfbwSht3m8z5kve9+IK3WxDqyhGCsQxFUwNVsN+93XaAoiJmSDTWDS8EcR&#10;lovB2xxLE278Q9dtsiKHcCxRg0upLaWMlSOPcRxa4swdQucxZdhZaTq85XDfyE+lJtJjzbnBYUsb&#10;R9Vpe/EaVHB2Uqw/anv4Pe9pejqe1e6u9fuwX81AJOrTv/jl/jZ5vioKeH6TT5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nj3wQAAAN0AAAAPAAAAAAAAAAAAAAAA&#10;AKECAABkcnMvZG93bnJldi54bWxQSwUGAAAAAAQABAD5AAAAjwMAAAAA&#10;" strokeweight=".35pt">
                  <v:stroke endcap="round"/>
                </v:line>
                <v:line id="Line 700" o:spid="_x0000_s1224" style="position:absolute;flip:x y;visibility:visible;mso-wrap-style:square" from="27895,27851" to="28143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AcQAAADdAAAADwAAAGRycy9kb3ducmV2LnhtbERPTWsCMRC9F/wPYQRvNavYoqvZRQSx&#10;PZSi1oO3YTNuFjeTJYm6/fdNodDbPN7nrMretuJOPjSOFUzGGQjiyumGawVfx+3zHESIyBpbx6Tg&#10;mwKUxeBphbl2D97T/RBrkUI45KjAxNjlUobKkMUwdh1x4i7OW4wJ+lpqj48Ubls5zbJXabHh1GCw&#10;o42h6nq4WQUfvT+/742d16fZ7rY5Lrbu86VVajTs10sQkfr4L/5zv+k0P5tM4febdII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+MBxAAAAN0AAAAPAAAAAAAAAAAA&#10;AAAAAKECAABkcnMvZG93bnJldi54bWxQSwUGAAAAAAQABAD5AAAAkgMAAAAA&#10;" strokeweight=".35pt">
                  <v:stroke endcap="round"/>
                </v:line>
                <v:line id="Line 701" o:spid="_x0000_s1225" style="position:absolute;flip:y;visibility:visible;mso-wrap-style:square" from="28143,27851" to="28384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GZMAAAADdAAAADwAAAGRycy9kb3ducmV2LnhtbERPS4vCMBC+C/sfwgh701RXRKtRFneF&#10;XqvieWimD2wmJcna7r83guBtPr7nbPeDacWdnG8sK5hNExDEhdUNVwou5+NkBcIHZI2tZVLwTx72&#10;u4/RFlNte87pfgqViCHsU1RQh9ClUvqiJoN+ajviyJXWGQwRukpqh30MN62cJ8lSGmw4NtTY0aGm&#10;4nb6Mwraoaeb++mvv2WzXuj8mOXnMlPqczx8b0AEGsJb/HJnOs5PZl/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bhmTAAAAA3QAAAA8AAAAAAAAAAAAAAAAA&#10;oQIAAGRycy9kb3ducmV2LnhtbFBLBQYAAAAABAAEAPkAAACOAwAAAAA=&#10;" strokeweight=".35pt">
                  <v:stroke endcap="round"/>
                </v:line>
                <v:line id="Line 702" o:spid="_x0000_s1226" style="position:absolute;flip:x;visibility:visible;mso-wrap-style:square" from="27959,26162" to="28327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eEL8AAADdAAAADwAAAGRycy9kb3ducmV2LnhtbERPS4vCMBC+C/6HMAveNFVE3K5RFh/Q&#10;a3XZ89BMH9hMShJt/fdGELzNx/eczW4wrbiT841lBfNZAoK4sLrhSsHf5TRdg/ABWWNrmRQ8yMNu&#10;Ox5tMNW255zu51CJGMI+RQV1CF0qpS9qMuhntiOOXGmdwRChq6R22Mdw08pFkqykwYZjQ40d7Wsq&#10;ruebUdAOPV3dof8/ls33UuenLL+UmVKTr+H3B0SgIXzEb3em4/xkvoTXN/EEu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7IeEL8AAADdAAAADwAAAAAAAAAAAAAAAACh&#10;AgAAZHJzL2Rvd25yZXYueG1sUEsFBgAAAAAEAAQA+QAAAI0DAAAAAA==&#10;" strokeweight=".35pt">
                  <v:stroke endcap="round"/>
                </v:line>
                <v:line id="Line 703" o:spid="_x0000_s1227" style="position:absolute;flip:x;visibility:visible;mso-wrap-style:square" from="27959,25400" to="28327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7i8AAAADdAAAADwAAAGRycy9kb3ducmV2LnhtbERPS4vCMBC+C/sfwgh701RZRatRFneF&#10;XqvieWimD2wmJcna7r83guBtPr7nbPeDacWdnG8sK5hNExDEhdUNVwou5+NkBcIHZI2tZVLwTx72&#10;u4/RFlNte87pfgqViCHsU1RQh9ClUvqiJoN+ajviyJXWGQwRukpqh30MN62cJ8lSGmw4NtTY0aGm&#10;4nb6Mwraoaeb++mvv2Wz/tL5McvPZabU53j43oAINIS3+OXOdJyfzBb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+u4vAAAAA3QAAAA8AAAAAAAAAAAAAAAAA&#10;oQIAAGRycy9kb3ducmV2LnhtbFBLBQYAAAAABAAEAPkAAACOAwAAAAA=&#10;" strokeweight=".35pt">
                  <v:stroke endcap="round"/>
                </v:line>
                <v:line id="Line 704" o:spid="_x0000_s1228" style="position:absolute;flip:x;visibility:visible;mso-wrap-style:square" from="27959,24644" to="28327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l/MAAAADdAAAADwAAAGRycy9kb3ducmV2LnhtbERPS4vCMBC+L/gfwix426aKiNs1yuID&#10;eq0uex6a6QObSUmirf/eCIK3+fies96OphM3cr61rGCWpCCIS6tbrhX8nY9fKxA+IGvsLJOCO3nY&#10;biYfa8y0Hbig2ynUIoawz1BBE0KfSenLhgz6xPbEkausMxgidLXUDocYbjo5T9OlNNhybGiwp11D&#10;5eV0NQq6caCL2w//h6r9XujimBfnKldq+jn+/oAINIa3+OXOdZyfzpbw/Ca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sJfzAAAAA3QAAAA8AAAAAAAAAAAAAAAAA&#10;oQIAAGRycy9kb3ducmV2LnhtbFBLBQYAAAAABAAEAPkAAACOAwAAAAA=&#10;" strokeweight=".35pt">
                  <v:stroke endcap="round"/>
                </v:line>
                <v:line id="Line 705" o:spid="_x0000_s1229" style="position:absolute;flip:x;visibility:visible;mso-wrap-style:square" from="27959,23888" to="2832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CAZ8AAAADdAAAADwAAAGRycy9kb3ducmV2LnhtbERPS4vCMBC+C/sfwgh701RZfFSjLO4K&#10;vVbF89BMH9hMSpK13X9vBMHbfHzP2e4H04o7Od9YVjCbJiCIC6sbrhRczsfJCoQPyBpby6Tgnzzs&#10;dx+jLaba9pzT/RQqEUPYp6igDqFLpfRFTQb91HbEkSutMxgidJXUDvsYblo5T5KFNNhwbKixo0NN&#10;xe30ZxS0Q08399Nff8tm/aXzY5afy0ypz/HwvQERaAhv8cud6Tg/mS3h+U08Qe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ggGfAAAAA3QAAAA8AAAAAAAAAAAAAAAAA&#10;oQIAAGRycy9kb3ducmV2LnhtbFBLBQYAAAAABAAEAPkAAACOAwAAAAA=&#10;" strokeweight=".35pt">
                  <v:stroke endcap="round"/>
                </v:line>
                <v:line id="Line 706" o:spid="_x0000_s1230" style="position:absolute;flip:x;visibility:visible;mso-wrap-style:square" from="27959,22364" to="28327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8UFcMAAADdAAAADwAAAGRycy9kb3ducmV2LnhtbESPT2vCQBDF70K/wzKF3nRjKWJTVym1&#10;Qq5R8TxkJ38wOxt2V5N++85B8DbDe/Pebza7yfXqTiF2ng0sFxko4srbjhsD59NhvgYVE7LF3jMZ&#10;+KMIu+3LbIO59SOXdD+mRkkIxxwNtCkNudaxaslhXPiBWLTaB4dJ1tBoG3CUcNfr9yxbaYcdS0OL&#10;A/20VF2PN2egn0a6hv14+a27zw9bHoryVBfGvL1O31+gEk3paX5cF1bws6Xgyj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/FBXDAAAA3QAAAA8AAAAAAAAAAAAA&#10;AAAAoQIAAGRycy9kb3ducmV2LnhtbFBLBQYAAAAABAAEAPkAAACRAwAAAAA=&#10;" strokeweight=".35pt">
                  <v:stroke endcap="round"/>
                </v:line>
                <v:line id="Line 707" o:spid="_x0000_s1231" style="position:absolute;flip:x;visibility:visible;mso-wrap-style:square" from="27959,21609" to="28327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OxjsEAAADdAAAADwAAAGRycy9kb3ducmV2LnhtbERPyWrDMBC9F/oPYgq91XJCKbFrJZSm&#10;AV9th5wHa7wQa2QkNXb/vioUcpvHW6c4rGYSN3J+tKxgk6QgiFurR+4VnJvTyw6ED8gaJ8uk4Ic8&#10;HPaPDwXm2i5c0a0OvYgh7HNUMIQw51L6diCDPrEzceQ66wyGCF0vtcMlhptJbtP0TRocOTYMONPn&#10;QO21/jYKpnWhqzsul69uzF51dSqrpiuVen5aP95BBFrDXfzvLnWcn24y+Psmni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7GOwQAAAN0AAAAPAAAAAAAAAAAAAAAA&#10;AKECAABkcnMvZG93bnJldi54bWxQSwUGAAAAAAQABAD5AAAAjwMAAAAA&#10;" strokeweight=".35pt">
                  <v:stroke endcap="round"/>
                </v:line>
                <v:line id="Line 708" o:spid="_x0000_s1232" style="position:absolute;flip:x;visibility:visible;mso-wrap-style:square" from="27959,20853" to="28327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SrsMAAADdAAAADwAAAGRycy9kb3ducmV2LnhtbESPT2vCQBDF70K/wzIFb7pRitjUVaSt&#10;kGtUPA/ZyR/MzobdrUm/vXMo9DbDe/Peb3aHyfXqQSF2ng2slhko4srbjhsD18tpsQUVE7LF3jMZ&#10;+KUIh/3LbIe59SOX9DinRkkIxxwNtCkNudaxaslhXPqBWLTaB4dJ1tBoG3CUcNfrdZZttMOOpaHF&#10;gT5bqu7nH2egn0a6h6/x9l1372+2PBXlpS6Mmb9Oxw9Qiab0b/67LqzgZ2vhl29kBL1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l0q7DAAAA3QAAAA8AAAAAAAAAAAAA&#10;AAAAoQIAAGRycy9kb3ducmV2LnhtbFBLBQYAAAAABAAEAPkAAACRAwAAAAA=&#10;" strokeweight=".35pt">
                  <v:stroke endcap="round"/>
                </v:line>
                <v:line id="Line 709" o:spid="_x0000_s1233" style="position:absolute;flip:x;visibility:visible;mso-wrap-style:square" from="27959,20091" to="28327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l3NcEAAADdAAAADwAAAGRycy9kb3ducmV2LnhtbERPyWrDMBC9F/IPYgq9NbJNKY0TJZQ0&#10;AV9tl54Ha7wQa2QkNXb+PgoUepvHW2d3WMworuT8YFlBuk5AEDdWD9wp+K7Prx8gfEDWOFomBTfy&#10;cNivnnaYaztzSdcqdCKGsM9RQR/ClEvpm54M+rWdiCPXWmcwROg6qR3OMdyMMkuSd2lw4NjQ40TH&#10;nppL9WsUjMtMF/c1/5zaYfOmy3NR1m2h1Mvz8rkFEWgJ/+I/d6Hj/CRL4fFNPEH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Xc1wQAAAN0AAAAPAAAAAAAAAAAAAAAA&#10;AKECAABkcnMvZG93bnJldi54bWxQSwUGAAAAAAQABAD5AAAAjwMAAAAA&#10;" strokeweight=".35pt">
                  <v:stroke endcap="round"/>
                </v:line>
                <v:line id="Line 710" o:spid="_x0000_s1234" style="position:absolute;flip:x;visibility:visible;mso-wrap-style:square" from="27959,18573" to="28327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vpQsAAAADdAAAADwAAAGRycy9kb3ducmV2LnhtbERPS4vCMBC+L/gfwgje1tQists1yuID&#10;eq3Knodm+sBmUpJo6783grC3+fies96OphN3cr61rGAxT0AQl1a3XCu4nI+fXyB8QNbYWSYFD/Kw&#10;3Uw+1phpO3BB91OoRQxhn6GCJoQ+k9KXDRn0c9sTR66yzmCI0NVSOxxiuOlkmiQrabDl2NBgT7uG&#10;yuvpZhR040BXtx/+DlX7vdTFMS/OVa7UbDr+/oAINIZ/8dud6zg/SVN4fRN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76ULAAAAA3QAAAA8AAAAAAAAAAAAAAAAA&#10;oQIAAGRycy9kb3ducmV2LnhtbFBLBQYAAAAABAAEAPkAAACOAwAAAAA=&#10;" strokeweight=".35pt">
                  <v:stroke endcap="round"/>
                </v:line>
                <v:line id="Line 711" o:spid="_x0000_s1235" style="position:absolute;flip:x;visibility:visible;mso-wrap-style:square" from="27959,17818" to="28327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M2cEAAADdAAAADwAAAGRycy9kb3ducmV2LnhtbERPyWrDMBC9F/IPYgK5NXKTUlo3sglp&#10;DL7aKT0P1ngh1shIauz8fVUo9DaPt84hX8wobuT8YFnB0zYBQdxYPXCn4PNSPL6C8AFZ42iZFNzJ&#10;Q56tHg6YajtzRbc6dCKGsE9RQR/ClErpm54M+q2diCPXWmcwROg6qR3OMdyMcpckL9LgwLGhx4lO&#10;PTXX+tsoGJeZru5j/jq3w9uzroqyurSlUpv1cnwHEWgJ/+I/d6nj/GS3h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N0zZwQAAAN0AAAAPAAAAAAAAAAAAAAAA&#10;AKECAABkcnMvZG93bnJldi54bWxQSwUGAAAAAAQABAD5AAAAjwMAAAAA&#10;" strokeweight=".35pt">
                  <v:stroke endcap="round"/>
                </v:line>
                <v:line id="Line 712" o:spid="_x0000_s1236" style="position:absolute;flip:x;visibility:visible;mso-wrap-style:square" from="27959,17056" to="28327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7UrcAAAADdAAAADwAAAGRycy9kb3ducmV2LnhtbERPS4vCMBC+C/sfwizszaaKiFajyKrQ&#10;a1U8D830gc2kJFnb/febBcHbfHzP2e5H04knOd9aVjBLUhDEpdUt1wpu1/N0BcIHZI2dZVLwSx72&#10;u4/JFjNtBy7oeQm1iCHsM1TQhNBnUvqyIYM+sT1x5CrrDIYIXS21wyGGm07O03QpDbYcGxrs6buh&#10;8nH5MQq6caCHOw73U9WuF7o458W1ypX6+hwPGxCBxvAWv9y5jvPT+QL+v4knyN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e1K3AAAAA3QAAAA8AAAAAAAAAAAAAAAAA&#10;oQIAAGRycy9kb3ducmV2LnhtbFBLBQYAAAAABAAEAPkAAACOAwAAAAA=&#10;" strokeweight=".35pt">
                  <v:stroke endcap="round"/>
                </v:line>
                <v:line id="Line 713" o:spid="_x0000_s1237" style="position:absolute;flip:x;visibility:visible;mso-wrap-style:square" from="27959,16300" to="2832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xNsEAAADdAAAADwAAAGRycy9kb3ducmV2LnhtbERPyWrDMBC9F/IPYgK5NXJDWlo3sglp&#10;DL7aKT0P1ngh1shIauz8fVUo9DaPt84hX8wobuT8YFnB0zYBQdxYPXCn4PNSPL6C8AFZ42iZFNzJ&#10;Q56tHg6YajtzRbc6dCKGsE9RQR/ClErpm54M+q2diCPXWmcwROg6qR3OMdyMcpckL9LgwLGhx4lO&#10;PTXX+tsoGJeZru5j/jq3w9teV0VZXdpSqc16Ob6DCLSEf/Gfu9RxfrJ7ht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nE2wQAAAN0AAAAPAAAAAAAAAAAAAAAA&#10;AKECAABkcnMvZG93bnJldi54bWxQSwUGAAAAAAQABAD5AAAAjwMAAAAA&#10;" strokeweight=".35pt">
                  <v:stroke endcap="round"/>
                </v:line>
                <v:line id="Line 714" o:spid="_x0000_s1238" style="position:absolute;flip:x;visibility:visible;mso-wrap-style:square" from="27959,14782" to="28327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vQcEAAADdAAAADwAAAGRycy9kb3ducmV2LnhtbERPyWrDMBC9F/IPYgK9NXJNMK0bJZS0&#10;Bl+dlJ4Ha7wQa2QkxXb+vgoEepvHW2d3WMwgJnK+t6zgdZOAIK6t7rlV8HMuXt5A+ICscbBMCm7k&#10;4bBfPe0w13bmiqZTaEUMYZ+jgi6EMZfS1x0Z9Bs7Ekeusc5giNC1UjucY7gZZJokmTTYc2zocKRj&#10;R/XldDUKhmWmi/uaf7+b/n2rq6Kszk2p1PN6+fwAEWgJ/+KHu9RxfpJmcP8mni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QO9BwQAAAN0AAAAPAAAAAAAAAAAAAAAA&#10;AKECAABkcnMvZG93bnJldi54bWxQSwUGAAAAAAQABAD5AAAAjwMAAAAA&#10;" strokeweight=".35pt">
                  <v:stroke endcap="round"/>
                </v:line>
                <v:line id="Line 715" o:spid="_x0000_s1239" style="position:absolute;flip:x;visibility:visible;mso-wrap-style:square" from="27959,14027" to="28327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xK2sEAAADdAAAADwAAAGRycy9kb3ducmV2LnhtbERPyWrDMBC9F/IPYgK5NXJD6OJGNiGN&#10;wVc7pefBGi/EGhlJjZ2/rwqF3ubx1jnkixnFjZwfLCt42iYgiBurB+4UfF6Kx1cQPiBrHC2Tgjt5&#10;yLPVwwFTbWeu6FaHTsQQ9ikq6EOYUil905NBv7UTceRa6wyGCF0ntcM5hptR7pLkWRocODb0ONGp&#10;p+ZafxsF4zLT1X3MX+d2eNvrqiirS1sqtVkvx3cQgZbwL/5zlzrOT3Yv8PtNPEF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ErawQAAAN0AAAAPAAAAAAAAAAAAAAAA&#10;AKECAABkcnMvZG93bnJldi54bWxQSwUGAAAAAAQABAD5AAAAjwMAAAAA&#10;" strokeweight=".35pt">
                  <v:stroke endcap="round"/>
                </v:line>
                <v:line id="Line 716" o:spid="_x0000_s1240" style="position:absolute;flip:x;visibility:visible;mso-wrap-style:square" from="27959,13265" to="28327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eqMMAAADdAAAADwAAAGRycy9kb3ducmV2LnhtbESPT2vCQBDF70K/wzIFb7pRitjUVaSt&#10;kGtUPA/ZyR/MzobdrUm/vXMo9DbDe/Peb3aHyfXqQSF2ng2slhko4srbjhsD18tpsQUVE7LF3jMZ&#10;+KUIh/3LbIe59SOX9DinRkkIxxwNtCkNudaxaslhXPqBWLTaB4dJ1tBoG3CUcNfrdZZttMOOpaHF&#10;gT5bqu7nH2egn0a6h6/x9l1372+2PBXlpS6Mmb9Oxw9Qiab0b/67LqzgZ2vBlW9kBL1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3qjDAAAA3QAAAA8AAAAAAAAAAAAA&#10;AAAAoQIAAGRycy9kb3ducmV2LnhtbFBLBQYAAAAABAAEAPkAAACRAwAAAAA=&#10;" strokeweight=".35pt">
                  <v:stroke endcap="round"/>
                </v:line>
                <v:line id="Line 717" o:spid="_x0000_s1241" style="position:absolute;flip:x;visibility:visible;mso-wrap-style:square" from="27959,12509" to="28327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97M8AAAADdAAAADwAAAGRycy9kb3ducmV2LnhtbERPS4vCMBC+C/sfwgjebKqIaNcoy7pC&#10;r1XxPDTTBzaTkkTb/febBcHbfHzP2R1G04knOd9aVrBIUhDEpdUt1wqul9N8A8IHZI2dZVLwSx4O&#10;+4/JDjNtBy7oeQ61iCHsM1TQhNBnUvqyIYM+sT1x5CrrDIYIXS21wyGGm04u03QtDbYcGxrs6buh&#10;8n5+GAXdONDdHYfbT9VuV7o45cWlypWaTcevTxCBxvAWv9y5jvPT5Rb+v4knyP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fezPAAAAA3QAAAA8AAAAAAAAAAAAAAAAA&#10;oQIAAGRycy9kb3ducmV2LnhtbFBLBQYAAAAABAAEAPkAAACOAwAAAAA=&#10;" strokeweight=".35pt">
                  <v:stroke endcap="round"/>
                </v:line>
                <v:line id="Line 718" o:spid="_x0000_s1242" style="position:absolute;flip:x;visibility:visible;mso-wrap-style:square" from="27959,10991" to="28327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xEc8QAAADdAAAADwAAAGRycy9kb3ducmV2LnhtbESPT2/CMAzF75P4DpGRdhspbEKjENC0&#10;DanXwsTZatw/onGqJNDu28+HSdxsvef3ft4dJterO4XYeTawXGSgiCtvO24M/JyPL++gYkK22Hsm&#10;A78U4bCfPe0wt37kku6n1CgJ4ZijgTalIdc6Vi05jAs/EItW++AwyRoabQOOEu56vcqytXbYsTS0&#10;ONBnS9X1dHMG+mmka/gaL991t3mz5bEoz3VhzPN8+tiCSjSlh/n/urCCn70Kv3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ERzxAAAAN0AAAAPAAAAAAAAAAAA&#10;AAAAAKECAABkcnMvZG93bnJldi54bWxQSwUGAAAAAAQABAD5AAAAkgMAAAAA&#10;" strokeweight=".35pt">
                  <v:stroke endcap="round"/>
                </v:line>
                <v:line id="Line 719" o:spid="_x0000_s1243" style="position:absolute;flip:x;visibility:visible;mso-wrap-style:square" from="27959,10229" to="28327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h6MAAAADdAAAADwAAAGRycy9kb3ducmV2LnhtbERPS4vCMBC+C/sfwgh701RXRKtRFneF&#10;XqvieWimD2wmJcna7r83guBtPr7nbPeDacWdnG8sK5hNExDEhdUNVwou5+NkBcIHZI2tZVLwTx72&#10;u4/RFlNte87pfgqViCHsU1RQh9ClUvqiJoN+ajviyJXWGQwRukpqh30MN62cJ8lSGmw4NtTY0aGm&#10;4nb6Mwraoaeb++mvv2WzXuj8mOXnMlPqczx8b0AEGsJb/HJnOs5Pvmb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w4ejAAAAA3QAAAA8AAAAAAAAAAAAAAAAA&#10;oQIAAGRycy9kb3ducmV2LnhtbFBLBQYAAAAABAAEAPkAAACOAwAAAAA=&#10;" strokeweight=".35pt">
                  <v:stroke endcap="round"/>
                </v:line>
                <v:line id="Line 720" o:spid="_x0000_s1244" style="position:absolute;flip:x;visibility:visible;mso-wrap-style:square" from="27959,9474" to="28327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/n8EAAADdAAAADwAAAGRycy9kb3ducmV2LnhtbERPyWrDMBC9F/IPYgK5NXKTUlo3sglp&#10;DL7aKT0P1ngh1shIauz8fVUo9DaPt84hX8wobuT8YFnB0zYBQdxYPXCn4PNSPL6C8AFZ42iZFNzJ&#10;Q56tHg6YajtzRbc6dCKGsE9RQR/ClErpm54M+q2diCPXWmcwROg6qR3OMdyMcpckL9LgwLGhx4lO&#10;PTXX+tsoGJeZru5j/jq3w9uzroqyurSlUpv1cnwHEWgJ/+I/d6nj/GS/g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on+fwQAAAN0AAAAPAAAAAAAAAAAAAAAA&#10;AKECAABkcnMvZG93bnJldi54bWxQSwUGAAAAAAQABAD5AAAAjwMAAAAA&#10;" strokeweight=".35pt">
                  <v:stroke endcap="round"/>
                </v:line>
                <v:line id="Line 721" o:spid="_x0000_s1245" style="position:absolute;flip:x;visibility:visible;mso-wrap-style:square" from="27959,8718" to="28327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aBMEAAADdAAAADwAAAGRycy9kb3ducmV2LnhtbERPyWrDMBC9F/oPYgq9NXKSElonsilt&#10;Db7aKT0P1ngh1shISuz+fRQo5DaPt84hX8woLuT8YFnBepWAIG6sHrhT8HMsXt5A+ICscbRMCv7I&#10;Q549Phww1Xbmii516EQMYZ+igj6EKZXSNz0Z9Cs7EUeutc5giNB1UjucY7gZ5SZJdtLgwLGhx4k+&#10;e2pO9dkoGJeZTu5r/v1uh/dXXRVldWxLpZ6flo89iEBLuIv/3aWO85PtFm7fxBNkd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7toEwQAAAN0AAAAPAAAAAAAAAAAAAAAA&#10;AKECAABkcnMvZG93bnJldi54bWxQSwUGAAAAAAQABAD5AAAAjwMAAAAA&#10;" strokeweight=".35pt">
                  <v:stroke endcap="round"/>
                </v:line>
                <v:line id="Line 722" o:spid="_x0000_s1246" style="position:absolute;flip:x;visibility:visible;mso-wrap-style:square" from="27959,7194" to="2832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CcMAAAADdAAAADwAAAGRycy9kb3ducmV2LnhtbERPS4vCMBC+L/gfwgje1nRVRLtGER/Q&#10;a1U8D830gc2kJNF2//1mYcHbfHzP2ewG04oXOd9YVvA1TUAQF1Y3XCm4Xc+fKxA+IGtsLZOCH/Kw&#10;244+Nphq23NOr0uoRAxhn6KCOoQuldIXNRn0U9sRR660zmCI0FVSO+xjuGnlLEmW0mDDsaHGjg41&#10;FY/L0yhoh54e7tjfT2WzXuj8nOXXMlNqMh723yACDeEt/ndnOs5P5gv4+yae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HQnDAAAAA3QAAAA8AAAAAAAAAAAAAAAAA&#10;oQIAAGRycy9kb3ducmV2LnhtbFBLBQYAAAAABAAEAPkAAACOAwAAAAA=&#10;" strokeweight=".35pt">
                  <v:stroke endcap="round"/>
                </v:line>
                <v:line id="Line 723" o:spid="_x0000_s1247" style="position:absolute;flip:x;visibility:visible;mso-wrap-style:square" from="27959,6438" to="28327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n68IAAADdAAAADwAAAGRycy9kb3ducmV2LnhtbERPyWrDMBC9B/oPYgq9JXLTtCSOlVDa&#10;Bny1U3IerPGCrZGRlNj9+6hQ6G0eb53sOJtB3Mj5zrKC51UCgriyuuNGwff5tNyC8AFZ42CZFPyQ&#10;h+PhYZFhqu3EBd3K0IgYwj5FBW0IYyqlr1oy6Fd2JI5cbZ3BEKFrpHY4xXAzyHWSvEmDHceGFkf6&#10;aKnqy6tRMMwT9e5zunzV3W6ji1NenOtcqafH+X0PItAc/sV/7lzH+cnLK/x+E0+Qh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vn68IAAADdAAAADwAAAAAAAAAAAAAA&#10;AAChAgAAZHJzL2Rvd25yZXYueG1sUEsFBgAAAAAEAAQA+QAAAJADAAAAAA==&#10;" strokeweight=".35pt">
                  <v:stroke endcap="round"/>
                </v:line>
                <v:line id="Line 724" o:spid="_x0000_s1248" style="position:absolute;flip:x;visibility:visible;mso-wrap-style:square" from="27959,5683" to="28327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l5nMAAAADdAAAADwAAAGRycy9kb3ducmV2LnhtbERPS4vCMBC+C/sfwix409QH4lajLLsr&#10;9FqVPQ/N9IHNpCTR1n9vBMHbfHzP2e4H04obOd9YVjCbJiCIC6sbrhScT4fJGoQPyBpby6TgTh72&#10;u4/RFlNte87pdgyViCHsU1RQh9ClUvqiJoN+ajviyJXWGQwRukpqh30MN62cJ8lKGmw4NtTY0U9N&#10;xeV4NQraoaeL++3//8rma6nzQ5afykyp8efwvQERaAhv8cud6Tg/Wazg+U08Qe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ZeZzAAAAA3QAAAA8AAAAAAAAAAAAAAAAA&#10;oQIAAGRycy9kb3ducmV2LnhtbFBLBQYAAAAABAAEAPkAAACOAwAAAAA=&#10;" strokeweight=".35pt">
                  <v:stroke endcap="round"/>
                </v:line>
                <v:line id="Line 725" o:spid="_x0000_s1249" style="position:absolute;flip:x;visibility:visible;mso-wrap-style:square" from="27959,4921" to="28327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cB8IAAADdAAAADwAAAGRycy9kb3ducmV2LnhtbERPyWrDMBC9B/oPYgq9JXLT0CaOlVDa&#10;Bny1U3IerPGCrZGRlNj9+6hQ6G0eb53sOJtB3Mj5zrKC51UCgriyuuNGwff5tNyC8AFZ42CZFPyQ&#10;h+PhYZFhqu3EBd3K0IgYwj5FBW0IYyqlr1oy6Fd2JI5cbZ3BEKFrpHY4xXAzyHWSvEqDHceGFkf6&#10;aKnqy6tRMMwT9e5zunzV3W6ji1NenOtcqafH+X0PItAc/sV/7lzH+cnLG/x+E0+Qh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XcB8IAAADdAAAADwAAAAAAAAAAAAAA&#10;AAChAgAAZHJzL2Rvd25yZXYueG1sUEsFBgAAAAAEAAQA+QAAAJADAAAAAA==&#10;" strokeweight=".35pt">
                  <v:stroke endcap="round"/>
                </v:line>
                <v:line id="Line 726" o:spid="_x0000_s1250" style="position:absolute;flip:x;visibility:visible;mso-wrap-style:square" from="27774,26917" to="28505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pIdcQAAADdAAAADwAAAGRycy9kb3ducmV2LnhtbESPT2/CMAzF75P4DpGRdhspbEKjENC0&#10;DanXwsTZatw/onGqJNDu28+HSdxsvef3ft4dJterO4XYeTawXGSgiCtvO24M/JyPL++gYkK22Hsm&#10;A78U4bCfPe0wt37kku6n1CgJ4ZijgTalIdc6Vi05jAs/EItW++AwyRoabQOOEu56vcqytXbYsTS0&#10;ONBnS9X1dHMG+mmka/gaL991t3mz5bEoz3VhzPN8+tiCSjSlh/n/urCCn70Krn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kh1xAAAAN0AAAAPAAAAAAAAAAAA&#10;AAAAAKECAABkcnMvZG93bnJldi54bWxQSwUGAAAAAAQABAD5AAAAkgMAAAAA&#10;" strokeweight=".35pt">
                  <v:stroke endcap="round"/>
                </v:line>
                <v:rect id="Rectangle 727" o:spid="_x0000_s1251" style="position:absolute;left:26657;top:26257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f4cAA&#10;AADdAAAADwAAAGRycy9kb3ducmV2LnhtbERP22oCMRB9F/oPYQq+aVILYrdGkYJgpS+ufsCwmb1g&#10;MlmS1N3+vREKvs3hXGe9HZ0VNwqx86zhba5AEFfedNxouJz3sxWImJANWs+k4Y8ibDcvkzUWxg98&#10;oluZGpFDOBaooU2pL6SMVUsO49z3xJmrfXCYMgyNNAGHHO6sXCi1lA47zg0t9vTVUnUtf50GeS73&#10;w6q0Qfnjov6x34dTTV7r6eu4+wSRaExP8b/7YPJ89f4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jf4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28" o:spid="_x0000_s1252" style="position:absolute;left:27089;top:2625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FAcMA&#10;AADdAAAADwAAAGRycy9kb3ducmV2LnhtbESPzWoDMQyE74W8g1Ght8ZuKCVs4oRSCKSll2zyAGKt&#10;/SG2vNhOdvv21aHQm8SMZj5t93Pw6k4pD5EtvCwNKOImuoE7C5fz4XkNKhdkhz4yWfihDPvd4mGL&#10;lYsTn+hel05JCOcKLfSljJXWuekpYF7GkVi0NqaARdbUaZdwkvDg9cqYNx1wYGnocaSPnpprfQsW&#10;9Lk+TOvaJxO/Vu23/zyeWorWPj3O7xtQhebyb/67PjrBN6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QFAcMAAADdAAAADwAAAAAAAAAAAAAAAACYAgAAZHJzL2Rv&#10;d25yZXYueG1sUEsFBgAAAAAEAAQA9QAAAIg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729" o:spid="_x0000_s1253" style="position:absolute;flip:x;visibility:visible;mso-wrap-style:square" from="27774,23126" to="28505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aSlb8AAADdAAAADwAAAGRycy9kb3ducmV2LnhtbERPS4vCMBC+C/6HMAveNFVE3K5RFh/Q&#10;a3XZ89BMH9hMShJt/fdGELzNx/eczW4wrbiT841lBfNZAoK4sLrhSsHf5TRdg/ABWWNrmRQ8yMNu&#10;Ox5tMNW255zu51CJGMI+RQV1CF0qpS9qMuhntiOOXGmdwRChq6R22Mdw08pFkqykwYZjQ40d7Wsq&#10;ruebUdAOPV3dof8/ls33UuenLL+UmVKTr+H3B0SgIXzEb3em4/xkOYfXN/EEu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aSlb8AAADdAAAADwAAAAAAAAAAAAAAAACh&#10;AgAAZHJzL2Rvd25yZXYueG1sUEsFBgAAAAAEAAQA+QAAAI0DAAAAAA==&#10;" strokeweight=".35pt">
                  <v:stroke endcap="round"/>
                </v:line>
                <v:rect id="Rectangle 730" o:spid="_x0000_s1254" style="position:absolute;left:26657;top:22466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+7cAA&#10;AADdAAAADwAAAGRycy9kb3ducmV2LnhtbERP22oCMRB9F/oPYQp906SLiKxGkYJgpS+ufsCwmb1g&#10;MlmS1N3+fVMo+DaHc53tfnJWPCjE3rOG94UCQVx703Or4XY9ztcgYkI2aD2Thh+KsN+9zLZYGj/y&#10;hR5VakUO4Viihi6loZQy1h05jAs/EGeu8cFhyjC00gQcc7izslBqJR32nBs6HOijo/pefTsN8lod&#10;x3Vlg/Lnovmyn6dLQ17rt9fpsAGRaEpP8b/7ZPJ8tSz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o+7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31" o:spid="_x0000_s1255" style="position:absolute;left:27089;top:2246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bdsAA&#10;AADdAAAADwAAAGRycy9kb3ducmV2LnhtbERP22oCMRB9F/oPYQp900QrRbZGEUGw4ourHzBsZi80&#10;mSxJdLd/bwqFvs3hXGe9HZ0VDwqx86xhPlMgiCtvOm403K6H6QpETMgGrWfS8EMRtpuXyRoL4we+&#10;0KNMjcghHAvU0KbUF1LGqiWHceZ74szVPjhMGYZGmoBDDndWLpT6kA47zg0t9rRvqfou706DvJaH&#10;YVXaoPxpUZ/t1/FSk9f67XXcfYJINKZ/8Z/7aPJ8tXy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abds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732" o:spid="_x0000_s1256" style="position:absolute;flip:x;visibility:visible;mso-wrap-style:square" from="27774,19335" to="28505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ExDb8AAADdAAAADwAAAGRycy9kb3ducmV2LnhtbERPS4vCMBC+C/6HMII3TV3KotUo4q7Q&#10;a1U8D830gc2kJFlb//1mYcHbfHzP2R1G04knOd9aVrBaJiCIS6tbrhXcrufFGoQPyBo7y6TgRR4O&#10;++lkh5m2Axf0vIRaxBD2GSpoQugzKX3ZkEG/tD1x5CrrDIYIXS21wyGGm05+JMmnNNhybGiwp1ND&#10;5ePyYxR040AP9zXcv6t2k+rinBfXKldqPhuPWxCBxvAW/7tzHecnaQp/38QT5P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AExDb8AAADdAAAADwAAAAAAAAAAAAAAAACh&#10;AgAAZHJzL2Rvd25yZXYueG1sUEsFBgAAAAAEAAQA+QAAAI0DAAAAAA==&#10;" strokeweight=".35pt">
                  <v:stroke endcap="round"/>
                </v:line>
                <v:rect id="Rectangle 733" o:spid="_x0000_s1257" style="position:absolute;left:26657;top:18675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mmcAA&#10;AADdAAAADwAAAGRycy9kb3ducmV2LnhtbERP22oCMRB9F/oPYQp900SpRbZGEUGw4ourHzBsZi80&#10;mSxJdLd/bwqFvs3hXGe9HZ0VDwqx86xhPlMgiCtvOm403K6H6QpETMgGrWfS8EMRtpuXyRoL4we+&#10;0KNMjcghHAvU0KbUF1LGqiWHceZ74szVPjhMGYZGmoBDDndWLpT6kA47zg0t9rRvqfou706DvJaH&#10;YVXaoPxpUZ/t1/FSk9f67XXcfYJINKZ/8Z/7aPJ89b6E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Ommc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34" o:spid="_x0000_s1258" style="position:absolute;left:27089;top:1867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47sAA&#10;AADdAAAADwAAAGRycy9kb3ducmV2LnhtbERP22oCMRB9F/oPYYS+aaIUka1RRBCs9MXVDxg2sxea&#10;TJYkdbd/bwqCb3M419nsRmfFnULsPGtYzBUI4sqbjhsNt+txtgYRE7JB65k0/FGE3fZtssHC+IEv&#10;dC9TI3IIxwI1tCn1hZSxaslhnPueOHO1Dw5ThqGRJuCQw52VS6VW0mHHuaHFng4tVT/lr9Mgr+Vx&#10;WJc2KH9e1t/263SpyWv9Ph33nyASjeklfrpPJs9XHyv4/yaf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E47s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735" o:spid="_x0000_s1259" style="position:absolute;flip:x;visibility:visible;mso-wrap-style:square" from="27774,15538" to="28505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vesEAAADdAAAADwAAAGRycy9kb3ducmV2LnhtbERPyWrDMBC9F/oPYgq9NXJCaFonsilt&#10;Db7aKT0P1ngh1shISuz+fRQo5DaPt84hX8woLuT8YFnBepWAIG6sHrhT8HMsXt5A+ICscbRMCv7I&#10;Q549Phww1Xbmii516EQMYZ+igj6EKZXSNz0Z9Cs7EUeutc5giNB1UjucY7gZ5SZJXqXBgWNDjxN9&#10;9tSc6rNRMC4zndzX/PvdDu9bXRVldWxLpZ6flo89iEBLuIv/3aWO85PtDm7fxBNkd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0696wQAAAN0AAAAPAAAAAAAAAAAAAAAA&#10;AKECAABkcnMvZG93bnJldi54bWxQSwUGAAAAAAQABAD5AAAAjwMAAAAA&#10;" strokeweight=".35pt">
                  <v:stroke endcap="round"/>
                </v:line>
                <v:line id="Line 736" o:spid="_x0000_s1260" style="position:absolute;flip:x;visibility:visible;mso-wrap-style:square" from="27774,11747" to="28505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w7CMMAAADdAAAADwAAAGRycy9kb3ducmV2LnhtbESPT2vCQBDF74V+h2UK3urGImJTV5FW&#10;IdeoeB6ykz+YnQ27WxO/vXMo9DbDe/Pebza7yfXqTiF2ng0s5hko4srbjhsDl/PxfQ0qJmSLvWcy&#10;8KAIu+3rywZz60cu6X5KjZIQjjkaaFMacq1j1ZLDOPcDsWi1Dw6TrKHRNuAo4a7XH1m20g47loYW&#10;B/puqbqdfp2BfhrpFn7G66HuPpe2PBbluS6Mmb1N+y9Qiab0b/67LqzgZ0vBlW9kBL1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MOwjDAAAA3QAAAA8AAAAAAAAAAAAA&#10;AAAAoQIAAGRycy9kb3ducmV2LnhtbFBLBQYAAAAABAAEAPkAAACRAwAAAAA=&#10;" strokeweight=".35pt">
                  <v:stroke endcap="round"/>
                </v:line>
                <v:rect id="Rectangle 737" o:spid="_x0000_s1261" style="position:absolute;left:27089;top:1108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6snMAA&#10;AADdAAAADwAAAGRycy9kb3ducmV2LnhtbERP22oCMRB9F/oPYQq+aVIpYrdGkYJgpS+ufsCwmb1g&#10;MlmS1N3+vREKvs3hXGe9HZ0VNwqx86zhba5AEFfedNxouJz3sxWImJANWs+k4Y8ibDcvkzUWxg98&#10;oluZGpFDOBaooU2pL6SMVUsO49z3xJmrfXCYMgyNNAGHHO6sXCi1lA47zg0t9vTVUnUtf50GeS73&#10;w6q0Qfnjov6x34dTTV7r6eu4+wSRaExP8b/7YPJ89f4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6snM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738" o:spid="_x0000_s1262" style="position:absolute;flip:x;visibility:visible;mso-wrap-style:square" from="27774,7956" to="28505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h08QAAADdAAAADwAAAGRycy9kb3ducmV2LnhtbESPT2/CMAzF75P4DpGRdhspaEOjENC0&#10;DanXwsTZatw/onGqJNDu28+HSdxsvef3ft4dJterO4XYeTawXGSgiCtvO24M/JyPL++gYkK22Hsm&#10;A78U4bCfPe0wt37kku6n1CgJ4ZijgTalIdc6Vi05jAs/EItW++AwyRoabQOOEu56vcqytXbYsTS0&#10;ONBnS9X1dHMG+mmka/gaL991t3m15bEoz3VhzPN8+tiCSjSlh/n/urCCn70Jv3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46HTxAAAAN0AAAAPAAAAAAAAAAAA&#10;AAAAAKECAABkcnMvZG93bnJldi54bWxQSwUGAAAAAAQABAD5AAAAkgMAAAAA&#10;" strokeweight=".35pt">
                  <v:stroke endcap="round"/>
                </v:line>
                <v:rect id="Rectangle 739" o:spid="_x0000_s1263" style="position:absolute;left:27089;top:729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2R8EA&#10;AADdAAAADwAAAGRycy9kb3ducmV2LnhtbERP22oCMRB9F/oPYQp902QFi2yNiwiClb64+gHDZvZC&#10;k8mSpO7275tCoW9zONfZVbOz4kEhDp41FCsFgrjxZuBOw/12Wm5BxIRs0HomDd8Uodo/LXZYGj/x&#10;lR516kQO4Viihj6lsZQyNj05jCs/Emeu9cFhyjB00gSccrizcq3Uq3Q4cG7ocaRjT81n/eU0yFt9&#10;mra1Dcpf1u2HfT9fW/JavzzPhzcQieb0L/5zn02erzYF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xNkfBAAAA3QAAAA8AAAAAAAAAAAAAAAAAmAIAAGRycy9kb3du&#10;cmV2LnhtbFBLBQYAAAAABAAEAPUAAACGAwAAAAA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740" o:spid="_x0000_s1264" style="position:absolute;flip:x;visibility:visible;mso-wrap-style:square" from="27774,4165" to="2850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2aP8EAAADdAAAADwAAAGRycy9kb3ducmV2LnhtbERPyWrDMBC9F/IPYgK5NXJDWlo3sglp&#10;DL7aKT0P1ngh1shIauz8fVUo9DaPt84hX8wobuT8YFnB0zYBQdxYPXCn4PNSPL6C8AFZ42iZFNzJ&#10;Q56tHg6YajtzRbc6dCKGsE9RQR/ClErpm54M+q2diCPXWmcwROg6qR3OMdyMcpckL9LgwLGhx4lO&#10;PTXX+tsoGJeZru5j/jq3w9teV0VZXdpSqc16Ob6DCLSEf/Gfu9RxfvK8g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fZo/wQAAAN0AAAAPAAAAAAAAAAAAAAAA&#10;AKECAABkcnMvZG93bnJldi54bWxQSwUGAAAAAAQABAD5AAAAjwMAAAAA&#10;" strokeweight=".35pt">
                  <v:stroke endcap="round"/>
                </v:line>
                <v:rect id="Rectangle 741" o:spid="_x0000_s1265" style="position:absolute;left:27089;top:350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Nq8AA&#10;AADdAAAADwAAAGRycy9kb3ducmV2LnhtbERP22oCMRB9F/oPYQp900SLRbZGEUGw4ourHzBsZi80&#10;mSxJdLd/bwqFvs3hXGe9HZ0VDwqx86xhPlMgiCtvOm403K6H6QpETMgGrWfS8EMRtpuXyRoL4we+&#10;0KNMjcghHAvU0KbUF1LGqiWHceZ74szVPjhMGYZGmoBDDndWLpT6kA47zg0t9rRvqfou706DvJaH&#10;YVXaoPxpUZ/t1/FSk9f67XXcfYJINKZ/8Z/7aPJ8tXy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8Nq8AAAADdAAAADwAAAAAAAAAAAAAAAACYAgAAZHJzL2Rvd25y&#10;ZXYueG1sUEsFBgAAAAAEAAQA9QAAAIUDAAAAAA=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Pr="00450F75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the function represented by the Taylor series,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  <m:r>
          <w:rPr>
            <w:rFonts w:ascii="Cambria Math" w:hAnsi="Cambria Math" w:cs="Arial"/>
            <w:szCs w:val="22"/>
          </w:rPr>
          <m:t>.</m:t>
        </m:r>
      </m:oMath>
      <w:r>
        <w:rPr>
          <w:rFonts w:cs="Arial"/>
          <w:szCs w:val="22"/>
        </w:rPr>
        <w:t xml:space="preserve">                        (2)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values of </w:t>
      </w:r>
      <w:r w:rsidRPr="00EA67D5">
        <w:rPr>
          <w:rFonts w:ascii="Times New Roman" w:hAnsi="Times New Roman"/>
          <w:i/>
          <w:sz w:val="24"/>
        </w:rPr>
        <w:t>x</w:t>
      </w:r>
      <w:r w:rsidRPr="00EA67D5">
        <w:rPr>
          <w:rFonts w:cs="Arial"/>
          <w:sz w:val="24"/>
        </w:rPr>
        <w:t xml:space="preserve"> </w:t>
      </w:r>
      <w:r>
        <w:rPr>
          <w:rFonts w:cs="Arial"/>
          <w:szCs w:val="22"/>
        </w:rPr>
        <w:t xml:space="preserve">for which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>
        <w:rPr>
          <w:rFonts w:cs="Arial"/>
          <w:szCs w:val="22"/>
        </w:rPr>
        <w:t xml:space="preserve"> provides a </w:t>
      </w:r>
      <w:r w:rsidRPr="00181DFA">
        <w:rPr>
          <w:rFonts w:cs="Arial"/>
          <w:szCs w:val="22"/>
        </w:rPr>
        <w:t>good approximation</w:t>
      </w:r>
      <w:r>
        <w:rPr>
          <w:rFonts w:cs="Arial"/>
          <w:szCs w:val="22"/>
        </w:rPr>
        <w:t xml:space="preserve"> of the function when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1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four</w:t>
      </w:r>
      <w:proofErr w:type="gramEnd"/>
      <w:r>
        <w:rPr>
          <w:rFonts w:cs="Arial"/>
          <w:szCs w:val="22"/>
        </w:rPr>
        <w:t xml:space="preserve"> terms of the series are used.                             </w:t>
      </w:r>
      <w:r>
        <w:rPr>
          <w:rFonts w:cs="Arial"/>
          <w:szCs w:val="22"/>
        </w:rPr>
        <w:tab/>
        <w:t>(2)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Pr="009A0B15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1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seven</w:t>
      </w:r>
      <w:proofErr w:type="gramEnd"/>
      <w:r>
        <w:rPr>
          <w:rFonts w:cs="Arial"/>
          <w:szCs w:val="22"/>
        </w:rPr>
        <w:t xml:space="preserve"> terms of the series are used.</w:t>
      </w:r>
      <w:r>
        <w:rPr>
          <w:rFonts w:cs="Arial"/>
          <w:szCs w:val="22"/>
        </w:rPr>
        <w:tab/>
        <w:t>(2)</w:t>
      </w:r>
    </w:p>
    <w:p w:rsidR="00796498" w:rsidRPr="00F32415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spacing w:after="200" w:line="276" w:lineRule="auto"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br w:type="page"/>
      </w:r>
    </w:p>
    <w:p w:rsidR="00796498" w:rsidRPr="00921816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  <w:r>
        <w:rPr>
          <w:rFonts w:cs="Arial"/>
          <w:b/>
        </w:rPr>
        <w:lastRenderedPageBreak/>
        <w:t xml:space="preserve">Question 2 </w:t>
      </w:r>
      <w:r>
        <w:rPr>
          <w:rFonts w:cs="Arial"/>
          <w:b/>
        </w:rPr>
        <w:tab/>
        <w:t>(13 marks)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EB5275">
        <w:rPr>
          <w:rFonts w:cs="Arial"/>
          <w:szCs w:val="22"/>
        </w:rPr>
        <w:t>Consider the Taylor series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8"/>
          <w:szCs w:val="22"/>
        </w:rPr>
      </w:pPr>
      <w:r>
        <w:rPr>
          <w:rFonts w:cs="Arial"/>
          <w:szCs w:val="22"/>
        </w:rPr>
        <w:tab/>
        <w:t xml:space="preserve">                              </w:t>
      </w:r>
      <m:oMath>
        <m:r>
          <w:rPr>
            <w:rFonts w:ascii="Cambria Math" w:hAnsi="Cambria Math" w:cs="Arial"/>
            <w:sz w:val="28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796498" w:rsidRPr="00921816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Continue the series for another 3 terms and hence </w:t>
      </w:r>
      <w:proofErr w:type="gramStart"/>
      <w:r>
        <w:rPr>
          <w:rFonts w:cs="Arial"/>
          <w:szCs w:val="22"/>
        </w:rPr>
        <w:t xml:space="preserve">write </w:t>
      </w:r>
      <w:proofErr w:type="gramEnd"/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 w:val="24"/>
          <w:szCs w:val="22"/>
        </w:rPr>
        <w:t>.</w:t>
      </w:r>
      <w:r w:rsidRPr="00B113D7">
        <w:rPr>
          <w:rFonts w:cs="Arial"/>
          <w:sz w:val="24"/>
          <w:szCs w:val="22"/>
        </w:rPr>
        <w:t xml:space="preserve">     </w:t>
      </w:r>
      <w:r w:rsidRPr="00B113D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   </w:t>
      </w:r>
      <w:r w:rsidRPr="00B113D7">
        <w:rPr>
          <w:rFonts w:cs="Arial"/>
          <w:szCs w:val="22"/>
        </w:rPr>
        <w:t xml:space="preserve">              </w:t>
      </w:r>
      <w:r>
        <w:rPr>
          <w:rFonts w:cs="Arial"/>
          <w:szCs w:val="22"/>
        </w:rPr>
        <w:t>(3)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Pr="00921816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Pr="00F32415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Graph </w:t>
      </w:r>
      <m:oMath>
        <m:r>
          <w:rPr>
            <w:rFonts w:ascii="Cambria Math" w:hAnsi="Cambria Math" w:cs="Arial"/>
            <w:sz w:val="24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2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2"/>
          </w:rPr>
          <m:t xml:space="preserve"> </m:t>
        </m:r>
      </m:oMath>
      <w:r>
        <w:rPr>
          <w:rFonts w:cs="Arial"/>
          <w:szCs w:val="22"/>
        </w:rPr>
        <w:t xml:space="preserve">on the axes below.  Write the coordinates of any intercept and turning points onto your graph.                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(6)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501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0F51C03D" wp14:editId="4E48A4C0">
                <wp:extent cx="5734050" cy="2933700"/>
                <wp:effectExtent l="3810" t="0" r="0" b="2540"/>
                <wp:docPr id="744" name="Canvas 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4" name="Line 7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7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7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4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7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7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7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9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7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7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2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7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5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7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7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7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9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7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0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7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4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7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5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7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7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7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7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2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7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6162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7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5400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7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46443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7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3888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7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2364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7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16090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76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853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7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091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7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8573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7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818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7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056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7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63004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7828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7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027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3265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7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2509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Line 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991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Line 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229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Line 7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94742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Line 7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8718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Line 7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7194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78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64389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7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5683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7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4921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785"/>
                        <wps:cNvCnPr>
                          <a:cxnSpLocks noChangeShapeType="1"/>
                        </wps:cNvCnPr>
                        <wps:spPr bwMode="auto">
                          <a:xfrm>
                            <a:off x="401320" y="269176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401320" y="23126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9335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401320" y="11747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401320" y="7956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401320" y="41656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542925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5565775" y="155384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7" name="Line 7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0050" y="1529715"/>
                            <a:ext cx="48895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794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0050" y="1553845"/>
                            <a:ext cx="48895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795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5" y="1529715"/>
                            <a:ext cx="48260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48260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702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1004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800"/>
                        <wps:cNvCnPr>
                          <a:cxnSpLocks noChangeShapeType="1"/>
                        </wps:cNvCnPr>
                        <wps:spPr bwMode="auto">
                          <a:xfrm>
                            <a:off x="1607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19094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2211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803"/>
                        <wps:cNvCnPr>
                          <a:cxnSpLocks noChangeShapeType="1"/>
                        </wps:cNvCnPr>
                        <wps:spPr bwMode="auto">
                          <a:xfrm>
                            <a:off x="2512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3115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3417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37191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4020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4624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4925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5227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30619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1250315" y="159385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7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1292860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8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2814320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432244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4288155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1" name="Line 8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4320"/>
                            <a:ext cx="635" cy="255968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755900" y="102870"/>
                            <a:ext cx="2330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g(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3" name="Line 8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9555" y="27432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2814320" y="27432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8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9555" y="278511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Line 8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8511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8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6162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8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5400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46443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3888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2364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8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16090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8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853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8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091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8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85737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8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818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8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056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8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63004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Line 8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7828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Line 8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027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Line 8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3265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8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25095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8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991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8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229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8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94742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8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8718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8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7194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8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64389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8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5683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8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4921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84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69176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2665730" y="262572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3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2708910" y="262572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4" name="Line 8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31267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2665730" y="224663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6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708910" y="224663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7" name="Line 8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93357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665730" y="186753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9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708910" y="186753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0" name="Line 8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55384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" name="Line 8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17475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2708910" y="110871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3" name="Line 8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79565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708910" y="72961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5" name="Line 8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41656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2708910" y="35052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498" w:rsidRDefault="00796498" w:rsidP="00796498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4" o:spid="_x0000_s1266" editas="canvas" style="width:451.5pt;height:231pt;mso-position-horizontal-relative:char;mso-position-vertical-relative:line" coordsize="57340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">
                <v:shape id="_x0000_s1267" type="#_x0000_t75" style="position:absolute;width:57340;height:29337;visibility:visible;mso-wrap-style:square">
                  <v:fill o:detectmouseclick="t"/>
                  <v:path o:connecttype="none"/>
                </v:shape>
                <v:line id="Line 745" o:spid="_x0000_s1268" style="position:absolute;flip:y;visibility:visible;mso-wrap-style:square" from="4013,4165" to="401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4PIcUAAADcAAAADwAAAGRycy9kb3ducmV2LnhtbESPT2vCQBTE70K/w/IKvenGIhqiq4hQ&#10;aE7FPxSPr9lnNph9m2bXJP32XUHwOMzMb5jVZrC16Kj1lWMF00kCgrhwuuJSwen4MU5B+ICssXZM&#10;Cv7Iw2b9Mlphpl3Pe+oOoRQRwj5DBSaEJpPSF4Ys+olriKN3ca3FEGVbSt1iH+G2lu9JMpcWK44L&#10;BhvaGSquh5tVkF/O08XN/Ob43X+l591P2uVXr9Tb67Bdggg0hGf40f7UCmbz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4PIcUAAADcAAAADwAAAAAAAAAA&#10;AAAAAAChAgAAZHJzL2Rvd25yZXYueG1sUEsFBgAAAAAEAAQA+QAAAJMDAAAAAA==&#10;" strokecolor="#7f7f7f" strokeweight=".2pt">
                  <v:stroke dashstyle="1 1" endcap="round"/>
                </v:line>
                <v:line id="Line 746" o:spid="_x0000_s1269" style="position:absolute;flip:y;visibility:visible;mso-wrap-style:square" from="7029,4165" to="703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qusUAAADcAAAADwAAAGRycy9kb3ducmV2LnhtbESPQWvCQBSE7wX/w/IEb3VjsRqiq4hQ&#10;aE6lKuLxmX1mg9m3aXZN0n/fLRR6HGbmG2a9HWwtOmp95VjBbJqAIC6crrhUcDq+PacgfEDWWDsm&#10;Bd/kYbsZPa0x067nT+oOoRQRwj5DBSaEJpPSF4Ys+qlriKN3c63FEGVbSt1iH+G2li9JspAWK44L&#10;BhvaGyruh4dVkN8us+XDfOV47j/Sy/6advndKzUZD7sViEBD+A//td+1gvni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qusUAAADcAAAADwAAAAAAAAAA&#10;AAAAAAChAgAAZHJzL2Rvd25yZXYueG1sUEsFBgAAAAAEAAQA+QAAAJMDAAAAAA==&#10;" strokecolor="#7f7f7f" strokeweight=".2pt">
                  <v:stroke dashstyle="1 1" endcap="round"/>
                </v:line>
                <v:line id="Line 747" o:spid="_x0000_s1270" style="position:absolute;flip:y;visibility:visible;mso-wrap-style:square" from="10045,4165" to="1005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0zcUAAADcAAAADwAAAGRycy9kb3ducmV2LnhtbESPQWvCQBSE74X+h+UJvdWNpaQhdRUR&#10;Cs2paEU8vmaf2WD2bZpdk/jvXUHwOMzMN8x8OdpG9NT52rGC2TQBQVw6XXOlYPf79ZqB8AFZY+OY&#10;FFzIw3Lx/DTHXLuBN9RvQyUihH2OCkwIbS6lLw1Z9FPXEkfv6DqLIcqukrrDIcJtI9+SJJUWa44L&#10;BltaGypP27NVUBwPs4+z+S9wP/xkh/Vf1hcnr9TLZFx9ggg0hkf43v7WCt7TF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A0zcUAAADcAAAADwAAAAAAAAAA&#10;AAAAAAChAgAAZHJzL2Rvd25yZXYueG1sUEsFBgAAAAAEAAQA+QAAAJMDAAAAAA==&#10;" strokecolor="#7f7f7f" strokeweight=".2pt">
                  <v:stroke dashstyle="1 1" endcap="round"/>
                </v:line>
                <v:line id="Line 748" o:spid="_x0000_s1271" style="position:absolute;flip:y;visibility:visible;mso-wrap-style:square" from="16078,4165" to="1608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RVs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4H2+gM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/JFWxAAAANwAAAAPAAAAAAAAAAAA&#10;AAAAAKECAABkcnMvZG93bnJldi54bWxQSwUGAAAAAAQABAD5AAAAkgMAAAAA&#10;" strokecolor="#7f7f7f" strokeweight=".2pt">
                  <v:stroke dashstyle="1 1" endcap="round"/>
                </v:line>
                <v:line id="Line 749" o:spid="_x0000_s1272" style="position:absolute;flip:y;visibility:visible;mso-wrap-style:square" from="19094,4165" to="1910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FJMIAAADcAAAADwAAAGRycy9kb3ducmV2LnhtbERPy2rCQBTdC/2H4Ra6MxNL0ZA6ShGE&#10;ZlV8IC6vmWsmmLkTM2OS/r2zKHR5OO/lerSN6KnztWMFsyQFQVw6XXOl4HjYTjMQPiBrbByTgl/y&#10;sF69TJaYazfwjvp9qEQMYZ+jAhNCm0vpS0MWfeJa4shdXWcxRNhVUnc4xHDbyPc0nUuLNccGgy1t&#10;DJW3/cMqKK7n2eJh7gWehp/svLlkfXHzSr29jl+fIAKN4V/85/7WCj7mcW0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MFJMIAAADcAAAADwAAAAAAAAAAAAAA&#10;AAChAgAAZHJzL2Rvd25yZXYueG1sUEsFBgAAAAAEAAQA+QAAAJADAAAAAA==&#10;" strokecolor="#7f7f7f" strokeweight=".2pt">
                  <v:stroke dashstyle="1 1" endcap="round"/>
                </v:line>
                <v:line id="Line 750" o:spid="_x0000_s1273" style="position:absolute;flip:y;visibility:visible;mso-wrap-style:square" from="22110,4165" to="2211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gv8UAAADcAAAADwAAAGRycy9kb3ducmV2LnhtbESPQWvCQBSE70L/w/KE3nSjFE2jqxSh&#10;0JxKtRSPr9lnNph9G7Nrkv77riB4HGbmG2a9HWwtOmp95VjBbJqAIC6crrhU8H14n6QgfEDWWDsm&#10;BX/kYbt5Gq0x067nL+r2oRQRwj5DBSaEJpPSF4Ys+qlriKN3cq3FEGVbSt1iH+G2lvMkWUiLFccF&#10;gw3tDBXn/dUqyE/H2fJqLjn+9J/pcfebdvnZK/U8Ht5WIAIN4RG+tz+0gpfFK9zOxCM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+gv8UAAADcAAAADwAAAAAAAAAA&#10;AAAAAAChAgAAZHJzL2Rvd25yZXYueG1sUEsFBgAAAAAEAAQA+QAAAJMDAAAAAA==&#10;" strokecolor="#7f7f7f" strokeweight=".2pt">
                  <v:stroke dashstyle="1 1" endcap="round"/>
                </v:line>
                <v:line id="Line 751" o:spid="_x0000_s1274" style="position:absolute;flip:y;visibility:visible;mso-wrap-style:square" from="25126,4165" to="2513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f/8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t5W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yf/8IAAADcAAAADwAAAAAAAAAAAAAA&#10;AAChAgAAZHJzL2Rvd25yZXYueG1sUEsFBgAAAAAEAAQA+QAAAJADAAAAAA==&#10;" strokecolor="#7f7f7f" strokeweight=".2pt">
                  <v:stroke dashstyle="1 1" endcap="round"/>
                </v:line>
                <v:line id="Line 752" o:spid="_x0000_s1275" style="position:absolute;flip:y;visibility:visible;mso-wrap-style:square" from="31159,4165" to="3116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6ZMUAAADcAAAADwAAAGRycy9kb3ducmV2LnhtbESPQWvCQBSE74X+h+UJvTWbSKkhdRUR&#10;hOZUqiIeX7PPbDD7Ns2uSfrvu4WCx2FmvmGW68m2YqDeN44VZEkKgrhyuuFawfGwe85B+ICssXVM&#10;Cn7Iw3r1+LDEQruRP2nYh1pECPsCFZgQukJKXxmy6BPXEUfv4nqLIcq+lrrHMcJtK+dp+iotNhwX&#10;DHa0NVRd9zeroLycs8XNfJd4Gj/y8/YrH8qrV+ppNm3eQASawj38337XCl4W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A6ZMUAAADcAAAADwAAAAAAAAAA&#10;AAAAAAChAgAAZHJzL2Rvd25yZXYueG1sUEsFBgAAAAAEAAQA+QAAAJMDAAAAAA==&#10;" strokecolor="#7f7f7f" strokeweight=".2pt">
                  <v:stroke dashstyle="1 1" endcap="round"/>
                </v:line>
                <v:line id="Line 753" o:spid="_x0000_s1276" style="position:absolute;flip:y;visibility:visible;mso-wrap-style:square" from="34175,4165" to="3418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kE8QAAADcAAAADwAAAGRycy9kb3ducmV2LnhtbESPQWvCQBSE7wX/w/IEb3WjlBqiq4gg&#10;NCepFfH4zD6zwezbmF2T9N93C4Ueh5n5hlltBluLjlpfOVYwmyYgiAunKy4VnL72rykIH5A11o5J&#10;wTd52KxHLyvMtOv5k7pjKEWEsM9QgQmhyaT0hSGLfuoa4ujdXGsxRNmWUrfYR7it5TxJ3qXFiuOC&#10;wYZ2hor78WkV5LfLbPE0jxzP/SG97K5pl9+9UpPxsF2CCDSE//Bf+0MreFvM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qQTxAAAANwAAAAPAAAAAAAAAAAA&#10;AAAAAKECAABkcnMvZG93bnJldi54bWxQSwUGAAAAAAQABAD5AAAAkgMAAAAA&#10;" strokecolor="#7f7f7f" strokeweight=".2pt">
                  <v:stroke dashstyle="1 1" endcap="round"/>
                </v:line>
                <v:line id="Line 754" o:spid="_x0000_s1277" style="position:absolute;flip:y;visibility:visible;mso-wrap-style:square" from="37191,4165" to="3719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4BiMUAAADcAAAADwAAAGRycy9kb3ducmV2LnhtbESPQWvCQBSE7wX/w/IEb3WjlhpSVymC&#10;YE6lWorH1+wzG8y+TbNrEv99VxB6HGbmG2a1GWwtOmp95VjBbJqAIC6crrhU8HXcPacgfEDWWDsm&#10;BTfysFmPnlaYadfzJ3WHUIoIYZ+hAhNCk0npC0MW/dQ1xNE7u9ZiiLItpW6xj3Bby3mSvEqLFccF&#10;gw1tDRWXw9UqyM+n2fJqfnP87j/S0/Yn7fKLV2oyHt7fQAQawn/40d5rBS/LBd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4BiMUAAADcAAAADwAAAAAAAAAA&#10;AAAAAAChAgAAZHJzL2Rvd25yZXYueG1sUEsFBgAAAAAEAAQA+QAAAJMDAAAAAA==&#10;" strokecolor="#7f7f7f" strokeweight=".2pt">
                  <v:stroke dashstyle="1 1" endcap="round"/>
                </v:line>
                <v:line id="Line 755" o:spid="_x0000_s1278" style="position:absolute;flip:y;visibility:visible;mso-wrap-style:square" from="40208,4165" to="4021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eZ/MUAAADcAAAADwAAAGRycy9kb3ducmV2LnhtbESPT2vCQBTE74V+h+UVeqsbi2iIriJC&#10;oTkV/1A8vmaf2WD2bZpdk/jtXUHwOMzMb5jFarC16Kj1lWMF41ECgrhwuuJSwWH/9ZGC8AFZY+2Y&#10;FFzJw2r5+rLATLuet9TtQikihH2GCkwITSalLwxZ9CPXEEfv5FqLIcq2lLrFPsJtLT+TZCotVhwX&#10;DDa0MVScdxerID8dx7OL+c/xt/9Jj5u/tMvPXqn3t2E9BxFoCM/wo/2tFUxmE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eZ/MUAAADcAAAADwAAAAAAAAAA&#10;AAAAAAChAgAAZHJzL2Rvd25yZXYueG1sUEsFBgAAAAAEAAQA+QAAAJMDAAAAAA==&#10;" strokecolor="#7f7f7f" strokeweight=".2pt">
                  <v:stroke dashstyle="1 1" endcap="round"/>
                </v:line>
                <v:line id="Line 756" o:spid="_x0000_s1279" style="position:absolute;flip:y;visibility:visible;mso-wrap-style:square" from="46240,4165" to="4624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8Z8UAAADcAAAADwAAAGRycy9kb3ducmV2LnhtbESPQWvCQBSE7wX/w/IEb3Wj2BpSVymC&#10;YE6lWorH1+wzG8y+TbNrEv99VxB6HGbmG2a1GWwtOmp95VjBbJqAIC6crrhU8HXcPacgfEDWWDsm&#10;BTfysFmPnlaYadfzJ3WHUIoIYZ+hAhNCk0npC0MW/dQ1xNE7u9ZiiLItpW6xj3Bby3mSvEqLFccF&#10;gw1tDRWXw9UqyM+n2fJqfnP87j/S0/Yn7fKLV2oyHt7fQAQawn/40d5rBYvlC9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s8Z8UAAADcAAAADwAAAAAAAAAA&#10;AAAAAAChAgAAZHJzL2Rvd25yZXYueG1sUEsFBgAAAAAEAAQA+QAAAJMDAAAAAA==&#10;" strokecolor="#7f7f7f" strokeweight=".2pt">
                  <v:stroke dashstyle="1 1" endcap="round"/>
                </v:line>
                <v:line id="Line 757" o:spid="_x0000_s1280" style="position:absolute;flip:y;visibility:visible;mso-wrap-style:square" from="49256,4165" to="4926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iEM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4H0x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aIQxAAAANwAAAAPAAAAAAAAAAAA&#10;AAAAAKECAABkcnMvZG93bnJldi54bWxQSwUGAAAAAAQABAD5AAAAkgMAAAAA&#10;" strokecolor="#7f7f7f" strokeweight=".2pt">
                  <v:stroke dashstyle="1 1" endcap="round"/>
                </v:line>
                <v:line id="Line 758" o:spid="_x0000_s1281" style="position:absolute;flip:y;visibility:visible;mso-wrap-style:square" from="52273,4165" to="5227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Hi8UAAADcAAAADwAAAGRycy9kb3ducmV2LnhtbESPQWvCQBSE74X+h+UJvdWNpZiQuooI&#10;heZUtCIeX7PPbDD7Ns2uSfz3riD0OMzMN8xiNdpG9NT52rGC2TQBQVw6XXOlYP/z+ZqB8AFZY+OY&#10;FFzJw2r5/LTAXLuBt9TvQiUihH2OCkwIbS6lLw1Z9FPXEkfv5DqLIcqukrrDIcJtI9+SZC4t1hwX&#10;DLa0MVSedxeroDgdZ+nF/BV4GL6z4+Y364uzV+plMq4/QAQaw3/40f7SCt7T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UHi8UAAADcAAAADwAAAAAAAAAA&#10;AAAAAAChAgAAZHJzL2Rvd25yZXYueG1sUEsFBgAAAAAEAAQA+QAAAJMDAAAAAA==&#10;" strokecolor="#7f7f7f" strokeweight=".2pt">
                  <v:stroke dashstyle="1 1" endcap="round"/>
                </v:line>
                <v:line id="Line 759" o:spid="_x0000_s1282" style="position:absolute;flip:y;visibility:visible;mso-wrap-style:square" from="13061,4165" to="1306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hFPMMAAADcAAAADwAAAGRycy9kb3ducmV2LnhtbERPu27CMBTdK/UfrFupSwUOEaIoYFCF&#10;+sgGBRa2q/jihMbXke1C4OvxUKnj0XnPl71txZl8aBwrGA0zEMSV0w0bBfvdx2AKIkRkja1jUnCl&#10;AMvF48McC+0u/E3nbTQihXAoUEEdY1dIGaqaLIah64gTd3TeYkzQG6k9XlK4bWWeZRNpseHUUGNH&#10;q5qqn+2vVVC+39hbU47Xt5N50fkh33z1n0o9P/VvMxCR+vgv/nOXWsH4Na1N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4RTzDAAAA3AAAAA8AAAAAAAAAAAAA&#10;AAAAoQIAAGRycy9kb3ducmV2LnhtbFBLBQYAAAAABAAEAPkAAACRAwAAAAA=&#10;" strokecolor="#666" strokeweight=".7pt">
                  <v:stroke endcap="round"/>
                </v:line>
                <v:line id="Line 760" o:spid="_x0000_s1283" style="position:absolute;flip:y;visibility:visible;mso-wrap-style:square" from="43224,4165" to="4323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gp8YAAADcAAAADwAAAGRycy9kb3ducmV2LnhtbESPQU8CMRSE7yb8h+aReCHSdUNEFwoh&#10;RmVvIHrh9rJ9dle2r5u2wsqvpyYkHicz801mvuxtK47kQ+NYwf04A0FcOd2wUfD58Xr3CCJEZI2t&#10;Y1LwSwGWi8HNHAvtTvxOx100IkE4FKigjrErpAxVTRbD2HXEyfty3mJM0hupPZ4S3LYyz7IHabHh&#10;tFBjR881VYfdj1VQvpzZW1NONudvM9L5Pt+u+zelbof9agYiUh//w9d2qRVMpk/wdyYd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04KfGAAAA3AAAAA8AAAAAAAAA&#10;AAAAAAAAoQIAAGRycy9kb3ducmV2LnhtbFBLBQYAAAAABAAEAPkAAACUAwAAAAA=&#10;" strokecolor="#666" strokeweight=".7pt">
                  <v:stroke endcap="round"/>
                </v:line>
                <v:line id="Line 761" o:spid="_x0000_s1284" style="position:absolute;flip:x;visibility:visible;mso-wrap-style:square" from="4013,26162" to="52273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/6C8QAAADcAAAADwAAAGRycy9kb3ducmV2LnhtbESPQWvCQBSE7wX/w/KE3upGERuiq4gg&#10;mFPRluLxmX1mg9m3Mbsm6b/vCoUeh5n5hlltBluLjlpfOVYwnSQgiAunKy4VfH3u31IQPiBrrB2T&#10;gh/ysFmPXlaYadfzkbpTKEWEsM9QgQmhyaT0hSGLfuIa4uhdXWsxRNmWUrfYR7it5SxJFtJixXHB&#10;YEM7Q8Xt9LAK8ut5+v4w9xy/+4/0vLukXX7zSr2Oh+0SRKAh/If/2getIF3M4X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/oLxAAAANwAAAAPAAAAAAAAAAAA&#10;AAAAAKECAABkcnMvZG93bnJldi54bWxQSwUGAAAAAAQABAD5AAAAkgMAAAAA&#10;" strokecolor="#7f7f7f" strokeweight=".2pt">
                  <v:stroke dashstyle="1 1" endcap="round"/>
                </v:line>
                <v:line id="Line 762" o:spid="_x0000_s1285" style="position:absolute;flip:x;visibility:visible;mso-wrap-style:square" from="4013,25400" to="52273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HB58QAAADcAAAADwAAAGRycy9kb3ducmV2LnhtbESPQWvCQBSE70L/w/KE3nRjDzGkriJC&#10;oTkVtYjH1+wzG8y+TbNrkv57VxB6HGbmG2a1GW0jeup87VjBYp6AIC6drrlS8H38mGUgfEDW2Dgm&#10;BX/kYbN+maww127gPfWHUIkIYZ+jAhNCm0vpS0MW/dy1xNG7uM5iiLKrpO5wiHDbyLckSaXFmuOC&#10;wZZ2hsrr4WYVFJfzYnkzvwWehq/svPvJ+uLqlXqdjtt3EIHG8B9+tj+1gixN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cHnxAAAANwAAAAPAAAAAAAAAAAA&#10;AAAAAKECAABkcnMvZG93bnJldi54bWxQSwUGAAAAAAQABAD5AAAAkgMAAAAA&#10;" strokecolor="#7f7f7f" strokeweight=".2pt">
                  <v:stroke dashstyle="1 1" endcap="round"/>
                </v:line>
                <v:line id="Line 763" o:spid="_x0000_s1286" style="position:absolute;flip:x;visibility:visible;mso-wrap-style:square" from="4013,24644" to="52273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1kfMQAAADcAAAADwAAAGRycy9kb3ducmV2LnhtbESPQWvCQBSE74X+h+UVvNWNHjSkrlIE&#10;wZxELcXja/aZDWbfxuyaxH/vCkKPw8x8wyxWg61FR62vHCuYjBMQxIXTFZcKfo6bzxSED8gaa8ek&#10;4E4eVsv3twVm2vW8p+4QShEh7DNUYEJoMil9YciiH7uGOHpn11oMUbal1C32EW5rOU2SmbRYcVww&#10;2NDaUHE53KyC/HyazG/mmuNvv0tP67+0yy9eqdHH8P0FItAQ/sOv9lYrSGdz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WR8xAAAANwAAAAPAAAAAAAAAAAA&#10;AAAAAKECAABkcnMvZG93bnJldi54bWxQSwUGAAAAAAQABAD5AAAAkgMAAAAA&#10;" strokecolor="#7f7f7f" strokeweight=".2pt">
                  <v:stroke dashstyle="1 1" endcap="round"/>
                </v:line>
                <v:line id="Line 764" o:spid="_x0000_s1287" style="position:absolute;flip:x;visibility:visible;mso-wrap-style:square" from="4013,23888" to="52273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wDsEAAADcAAAADwAAAGRycy9kb3ducmV2LnhtbERPy4rCMBTdD/gP4QruxtRZOKUaRQRh&#10;uhIfDC7vNNem2NzUJrb17ycLweXhvJfrwdaio9ZXjhXMpgkI4sLpiksF59PuMwXhA7LG2jEpeJKH&#10;9Wr0scRMu54P1B1DKWII+wwVmBCaTEpfGLLop64hjtzVtRZDhG0pdYt9DLe1/EqSubRYcWww2NDW&#10;UHE7PqyC/HqZfT/MPcfffp9etn9pl9+8UpPxsFmACDSEt/jl/tEK0nlcG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8vAOwQAAANwAAAAPAAAAAAAAAAAAAAAA&#10;AKECAABkcnMvZG93bnJldi54bWxQSwUGAAAAAAQABAD5AAAAjwMAAAAA&#10;" strokecolor="#7f7f7f" strokeweight=".2pt">
                  <v:stroke dashstyle="1 1" endcap="round"/>
                </v:line>
                <v:line id="Line 765" o:spid="_x0000_s1288" style="position:absolute;flip:x;visibility:visible;mso-wrap-style:square" from="4013,22364" to="52273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5VlcQAAADcAAAADwAAAGRycy9kb3ducmV2LnhtbESPQWvCQBSE70L/w/IK3nSjB01TVylC&#10;wZxELcXja/aZDWbfptk1Sf99VxA8DjPzDbPaDLYWHbW+cqxgNk1AEBdOV1wq+Dp9TlIQPiBrrB2T&#10;gj/ysFm/jFaYadfzgbpjKEWEsM9QgQmhyaT0hSGLfuoa4uhdXGsxRNmWUrfYR7it5TxJFtJixXHB&#10;YENbQ8X1eLMK8st5tryZ3xy/+3163v6kXX71So1fh493EIGG8Aw/2jutIF28wf1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WVxAAAANwAAAAPAAAAAAAAAAAA&#10;AAAAAKECAABkcnMvZG93bnJldi54bWxQSwUGAAAAAAQABAD5AAAAkgMAAAAA&#10;" strokecolor="#7f7f7f" strokeweight=".2pt">
                  <v:stroke dashstyle="1 1" endcap="round"/>
                </v:line>
                <v:line id="Line 766" o:spid="_x0000_s1289" style="position:absolute;flip:x;visibility:visible;mso-wrap-style:square" from="4013,21609" to="52273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1q1cEAAADcAAAADwAAAGRycy9kb3ducmV2LnhtbERPTYvCMBC9L/gfwgje1tQ9aKlGEUHY&#10;nmRVFo+zzdgUm0ltYlv//eYgeHy879VmsLXoqPWVYwWzaQKCuHC64lLB+bT/TEH4gKyxdkwKnuRh&#10;sx59rDDTrucf6o6hFDGEfYYKTAhNJqUvDFn0U9cQR+7qWoshwraUusU+httafiXJXFqsODYYbGhn&#10;qLgdH1ZBfr3MFg9zz/G3P6SX3V/a5Tev1GQ8bJcgAg3hLX65v7WCdB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WrVwQAAANwAAAAPAAAAAAAAAAAAAAAA&#10;AKECAABkcnMvZG93bnJldi54bWxQSwUGAAAAAAQABAD5AAAAjwMAAAAA&#10;" strokecolor="#7f7f7f" strokeweight=".2pt">
                  <v:stroke dashstyle="1 1" endcap="round"/>
                </v:line>
                <v:line id="Line 767" o:spid="_x0000_s1290" style="position:absolute;flip:x;visibility:visible;mso-wrap-style:square" from="4013,20853" to="52273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HPTsUAAADcAAAADwAAAGRycy9kb3ducmV2LnhtbESPwWrDMBBE74H+g9hAb4nsHhrjRg4h&#10;UKhPpWkIOW6tjWVsrVxLsd2/rwqFHIeZecNsd7PtxEiDbxwrSNcJCOLK6YZrBafP11UGwgdkjZ1j&#10;UvBDHnbFw2KLuXYTf9B4DLWIEPY5KjAh9LmUvjJk0a9dTxy9qxsshiiHWuoBpwi3nXxKkmdpseG4&#10;YLCng6GqPd6sgvJ6STc3813ieXrPLoevbCxbr9Tjct6/gAg0h3v4v/2mFWSbF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HPTsUAAADcAAAADwAAAAAAAAAA&#10;AAAAAAChAgAAZHJzL2Rvd25yZXYueG1sUEsFBgAAAAAEAAQA+QAAAJMDAAAAAA==&#10;" strokecolor="#7f7f7f" strokeweight=".2pt">
                  <v:stroke dashstyle="1 1" endcap="round"/>
                </v:line>
                <v:line id="Line 768" o:spid="_x0000_s1291" style="position:absolute;flip:x;visibility:visible;mso-wrap-style:square" from="4013,20091" to="52273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ROcUAAADcAAAADwAAAGRycy9kb3ducmV2LnhtbESPQWvCQBSE70L/w/IK3nSjBw2pGymC&#10;0JxKrRSPr9mXbDD7NmbXJP333ULB4zAz3zC7/WRbMVDvG8cKVssEBHHpdMO1gvPncZGC8AFZY+uY&#10;FPyQh33+NNthpt3IHzScQi0ihH2GCkwIXSalLw1Z9EvXEUevcr3FEGVfS93jGOG2lesk2UiLDccF&#10;gx0dDJXX090qKKrLans3twK/xvf0cvhOh+LqlZo/T68vIAJN4RH+b79pBel2DX9n4hG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NROcUAAADcAAAADwAAAAAAAAAA&#10;AAAAAAChAgAAZHJzL2Rvd25yZXYueG1sUEsFBgAAAAAEAAQA+QAAAJMDAAAAAA==&#10;" strokecolor="#7f7f7f" strokeweight=".2pt">
                  <v:stroke dashstyle="1 1" endcap="round"/>
                </v:line>
                <v:line id="Line 769" o:spid="_x0000_s1292" style="position:absolute;flip:x;visibility:visible;mso-wrap-style:square" from="4013,18573" to="52273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/0osQAAADcAAAADwAAAGRycy9kb3ducmV2LnhtbESPQWvCQBSE74L/YXlCb7qxQg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/SixAAAANwAAAAPAAAAAAAAAAAA&#10;AAAAAKECAABkcnMvZG93bnJldi54bWxQSwUGAAAAAAQABAD5AAAAkgMAAAAA&#10;" strokecolor="#7f7f7f" strokeweight=".2pt">
                  <v:stroke dashstyle="1 1" endcap="round"/>
                </v:line>
                <v:line id="Line 770" o:spid="_x0000_s1293" style="position:absolute;flip:x;visibility:visible;mso-wrap-style:square" from="4013,17818" to="52273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Zs1sQAAADcAAAADwAAAGRycy9kb3ducmV2LnhtbESPQWvCQBSE74L/YXlCb7qxSA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mzWxAAAANwAAAAPAAAAAAAAAAAA&#10;AAAAAKECAABkcnMvZG93bnJldi54bWxQSwUGAAAAAAQABAD5AAAAkgMAAAAA&#10;" strokecolor="#7f7f7f" strokeweight=".2pt">
                  <v:stroke dashstyle="1 1" endcap="round"/>
                </v:line>
                <v:line id="Line 771" o:spid="_x0000_s1294" style="position:absolute;flip:x;visibility:visible;mso-wrap-style:square" from="4013,17056" to="52273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JTcQAAADcAAAADwAAAGRycy9kb3ducmV2LnhtbESPQWvCQBSE74L/YXlCb7qxYA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slNxAAAANwAAAAPAAAAAAAAAAAA&#10;AAAAAKECAABkcnMvZG93bnJldi54bWxQSwUGAAAAAAQABAD5AAAAkgMAAAAA&#10;" strokecolor="#7f7f7f" strokeweight=".2pt">
                  <v:stroke dashstyle="1 1" endcap="round"/>
                </v:line>
                <v:line id="Line 772" o:spid="_x0000_s1295" style="position:absolute;flip:x;visibility:visible;mso-wrap-style:square" from="4013,16300" to="52273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hXOsQAAADcAAAADwAAAGRycy9kb3ducmV2LnhtbESPQWvCQBSE74X+h+UVvNWNHjSkrlIE&#10;wZxELcXja/aZDWbfxuyaxH/vCkKPw8x8wyxWg61FR62vHCuYjBMQxIXTFZcKfo6bzxSED8gaa8ek&#10;4E4eVsv3twVm2vW8p+4QShEh7DNUYEJoMil9YciiH7uGOHpn11oMUbal1C32EW5rOU2SmbRYcVww&#10;2NDaUHE53KyC/HyazG/mmuNvv0tP67+0yy9eqdHH8P0FItAQ/sOv9lYrSOcz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+Fc6xAAAANwAAAAPAAAAAAAAAAAA&#10;AAAAAKECAABkcnMvZG93bnJldi54bWxQSwUGAAAAAAQABAD5AAAAkgMAAAAA&#10;" strokecolor="#7f7f7f" strokeweight=".2pt">
                  <v:stroke dashstyle="1 1" endcap="round"/>
                </v:line>
                <v:line id="Line 773" o:spid="_x0000_s1296" style="position:absolute;flip:x;visibility:visible;mso-wrap-style:square" from="4013,14782" to="52273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yocQAAADcAAAADwAAAGRycy9kb3ducmV2LnhtbESPQWvCQBSE7wX/w/IEb3WjBxOiq4hQ&#10;aE5SW8TjM/vMBrNvY3ZN0n/fLRR6HGbmG2azG20jeup87VjBYp6AIC6drrlS8PX59pqB8AFZY+OY&#10;FHyTh9128rLBXLuBP6g/hUpECPscFZgQ2lxKXxqy6OeuJY7ezXUWQ5RdJXWHQ4TbRi6TZCUt1hwX&#10;DLZ0MFTeT0+roLhdFunTPAo8D8fscrhmfXH3Ss2m434NItAY/sN/7XetIEtT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PKhxAAAANwAAAAPAAAAAAAAAAAA&#10;AAAAAKECAABkcnMvZG93bnJldi54bWxQSwUGAAAAAAQABAD5AAAAkgMAAAAA&#10;" strokecolor="#7f7f7f" strokeweight=".2pt">
                  <v:stroke dashstyle="1 1" endcap="round"/>
                </v:line>
                <v:line id="Line 774" o:spid="_x0000_s1297" style="position:absolute;flip:x;visibility:visible;mso-wrap-style:square" from="4013,14027" to="52273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tm08EAAADcAAAADwAAAGRycy9kb3ducmV2LnhtbERPTYvCMBC9L/gfwgje1tQ9aKlGEUHY&#10;nmRVFo+zzdgUm0ltYlv//eYgeHy879VmsLXoqPWVYwWzaQKCuHC64lLB+bT/TEH4gKyxdkwKnuRh&#10;sx59rDDTrucf6o6hFDGEfYYKTAhNJqUvDFn0U9cQR+7qWoshwraUusU+httafiXJXFqsODYYbGhn&#10;qLgdH1ZBfr3MFg9zz/G3P6SX3V/a5Tev1GQ8bJcgAg3hLX65v7WCdBHXxj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2bTwQAAANwAAAAPAAAAAAAAAAAAAAAA&#10;AKECAABkcnMvZG93bnJldi54bWxQSwUGAAAAAAQABAD5AAAAjwMAAAAA&#10;" strokecolor="#7f7f7f" strokeweight=".2pt">
                  <v:stroke dashstyle="1 1" endcap="round"/>
                </v:line>
                <v:line id="Line 775" o:spid="_x0000_s1298" style="position:absolute;flip:x;visibility:visible;mso-wrap-style:square" from="4013,13265" to="52273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DSMUAAADcAAAADwAAAGRycy9kb3ducmV2LnhtbESPQWvCQBSE74X+h+UVvNWNPWiaupEi&#10;FJqTaEU8vmaf2ZDs2zS7JvHfu4VCj8PMfMOsN5NtxUC9rx0rWMwTEMSl0zVXCo5fH88pCB+QNbaO&#10;ScGNPGzyx4c1ZtqNvKfhECoRIewzVGBC6DIpfWnIop+7jjh6F9dbDFH2ldQ9jhFuW/mSJEtpsea4&#10;YLCjraGyOVytguJyXqyu5qfA07hLz9vvdCgar9TsaXp/AxFoCv/hv/anVpCuXuH3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fDSMUAAADcAAAADwAAAAAAAAAA&#10;AAAAAAChAgAAZHJzL2Rvd25yZXYueG1sUEsFBgAAAAAEAAQA+QAAAJMDAAAAAA==&#10;" strokecolor="#7f7f7f" strokeweight=".2pt">
                  <v:stroke dashstyle="1 1" endcap="round"/>
                </v:line>
                <v:line id="Line 776" o:spid="_x0000_s1299" style="position:absolute;flip:x;visibility:visible;mso-wrap-style:square" from="4013,12509" to="52273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a8sEAAADcAAAADwAAAGRycy9kb3ducmV2LnhtbERPTWvCMBi+D/YfwivsNlN3mKEzigiD&#10;9TT8QDy+a16bYvOma2Jb/705CB4fnu/FanSN6KkLtWcNs2kGgrj0puZKw2H//a5AhIhssPFMGm4U&#10;YLV8fVlgbvzAW+p3sRIphEOOGmyMbS5lKC05DFPfEifu7DuHMcGukqbDIYW7Rn5k2ad0WHNqsNjS&#10;xlJ52V2dhuJ8ms2v9r/A4/CrTps/1ReXoPXbZFx/gYg0xqf44f4xGpR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iBrywQAAANwAAAAPAAAAAAAAAAAAAAAA&#10;AKECAABkcnMvZG93bnJldi54bWxQSwUGAAAAAAQABAD5AAAAjwMAAAAA&#10;" strokecolor="#7f7f7f" strokeweight=".2pt">
                  <v:stroke dashstyle="1 1" endcap="round"/>
                </v:line>
                <v:line id="Line 777" o:spid="_x0000_s1300" style="position:absolute;flip:x;visibility:visible;mso-wrap-style:square" from="4013,10991" to="52273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/acQAAADcAAAADwAAAGRycy9kb3ducmV2LnhtbESPwWrDMBBE74H+g9hCbonsHlrhRgkl&#10;UKhPJWkoOW6tjWVirVxLsZ2/jwqFHIeZecOsNpNrxUB9aDxryJcZCOLKm4ZrDYev94UCESKywdYz&#10;abhSgM36YbbCwviRdzTsYy0ShEOBGmyMXSFlqCw5DEvfESfv5HuHMcm+lqbHMcFdK5+y7Fk6bDgt&#10;WOxoa6k67y9OQ3k65i8X+1vi9/ipjtsfNZTnoPX8cXp7BRFpivfwf/vDaFAqh78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L9pxAAAANwAAAAPAAAAAAAAAAAA&#10;AAAAAKECAABkcnMvZG93bnJldi54bWxQSwUGAAAAAAQABAD5AAAAkgMAAAAA&#10;" strokecolor="#7f7f7f" strokeweight=".2pt">
                  <v:stroke dashstyle="1 1" endcap="round"/>
                </v:line>
                <v:line id="Line 778" o:spid="_x0000_s1301" style="position:absolute;flip:x;visibility:visible;mso-wrap-style:square" from="4013,10229" to="52273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hHsQAAADcAAAADwAAAGRycy9kb3ducmV2LnhtbESPQWvCQBSE70L/w/IKvelGD3ZJXaUI&#10;heYkWhGPr9lnNph9m2bXJP33bqHgcZiZb5jVZnSN6KkLtWcN81kGgrj0puZKw/HrY6pAhIhssPFM&#10;Gn4pwGb9NFlhbvzAe+oPsRIJwiFHDTbGNpcylJYchplviZN38Z3DmGRXSdPhkOCukYssW0qHNacF&#10;iy1tLZXXw81pKC7n+evN/hR4GnbqvP1WfXENWr88j+9vICKN8RH+b38aDUot4O9MOg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FiEexAAAANwAAAAPAAAAAAAAAAAA&#10;AAAAAKECAABkcnMvZG93bnJldi54bWxQSwUGAAAAAAQABAD5AAAAkgMAAAAA&#10;" strokecolor="#7f7f7f" strokeweight=".2pt">
                  <v:stroke dashstyle="1 1" endcap="round"/>
                </v:line>
                <v:line id="Line 779" o:spid="_x0000_s1302" style="position:absolute;flip:x;visibility:visible;mso-wrap-style:square" from="4013,9474" to="52273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qEhcUAAADcAAAADwAAAGRycy9kb3ducmV2LnhtbESPzWrDMBCE74G+g9hCb4mcFhr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qEhcUAAADcAAAADwAAAAAAAAAA&#10;AAAAAAChAgAAZHJzL2Rvd25yZXYueG1sUEsFBgAAAAAEAAQA+QAAAJMDAAAAAA==&#10;" strokecolor="#7f7f7f" strokeweight=".2pt">
                  <v:stroke dashstyle="1 1" endcap="round"/>
                </v:line>
                <v:line id="Line 780" o:spid="_x0000_s1303" style="position:absolute;flip:x;visibility:visible;mso-wrap-style:square" from="4013,8718" to="52273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c8cUAAADcAAAADwAAAGRycy9kb3ducmV2LnhtbESPzWrDMBCE74G+g9hCb4mcUhr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Mc8cUAAADcAAAADwAAAAAAAAAA&#10;AAAAAAChAgAAZHJzL2Rvd25yZXYueG1sUEsFBgAAAAAEAAQA+QAAAJMDAAAAAA==&#10;" strokecolor="#7f7f7f" strokeweight=".2pt">
                  <v:stroke dashstyle="1 1" endcap="round"/>
                </v:line>
                <v:line id="Line 781" o:spid="_x0000_s1304" style="position:absolute;flip:x;visibility:visible;mso-wrap-style:square" from="4013,7194" to="5227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5asUAAADcAAAADwAAAGRycy9kb3ducmV2LnhtbESPzWrDMBCE74G+g9hCb4mcQhv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+5asUAAADcAAAADwAAAAAAAAAA&#10;AAAAAAChAgAAZHJzL2Rvd25yZXYueG1sUEsFBgAAAAAEAAQA+QAAAJMDAAAAAA==&#10;" strokecolor="#7f7f7f" strokeweight=".2pt">
                  <v:stroke dashstyle="1 1" endcap="round"/>
                </v:line>
                <v:line id="Line 782" o:spid="_x0000_s1305" style="position:absolute;flip:x;visibility:visible;mso-wrap-style:square" from="4013,6438" to="52273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HcQAAADcAAAADwAAAGRycy9kb3ducmV2LnhtbESPQWvCQBSE70L/w/IKvelGD3ZJXaUI&#10;heYkWhGPr9lnNph9m2bXJP33bqHgcZiZb5jVZnSN6KkLtWcN81kGgrj0puZKw/HrY6pAhIhssPFM&#10;Gn4pwGb9NFlhbvzAe+oPsRIJwiFHDTbGNpcylJYchplviZN38Z3DmGRXSdPhkOCukYssW0qHNacF&#10;iy1tLZXXw81pKC7n+evN/hR4GnbqvP1WfXENWr88j+9vICKN8RH+b38aDUot4e9MOg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ScdxAAAANwAAAAPAAAAAAAAAAAA&#10;AAAAAKECAABkcnMvZG93bnJldi54bWxQSwUGAAAAAAQABAD5AAAAkgMAAAAA&#10;" strokecolor="#7f7f7f" strokeweight=".2pt">
                  <v:stroke dashstyle="1 1" endcap="round"/>
                </v:line>
                <v:line id="Line 783" o:spid="_x0000_s1306" style="position:absolute;flip:x;visibility:visible;mso-wrap-style:square" from="4013,5683" to="52273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ChsQAAADcAAAADwAAAGRycy9kb3ducmV2LnhtbESPQWvCQBSE70L/w/IKvelGD3VJXaUI&#10;gjmJtojH1+wzG8y+TbNrEv99t1DocZiZb5jVZnSN6KkLtWcN81kGgrj0puZKw+fHbqpAhIhssPFM&#10;Gh4UYLN+mqwwN37gI/WnWIkE4ZCjBhtjm0sZSksOw8y3xMm7+s5hTLKrpOlwSHDXyEWWvUqHNacF&#10;iy1tLZW3091pKK6X+fJuvws8Dwd12X6pvrgFrV+ex/c3EJHG+B/+a++NBqWW8HsmH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YKGxAAAANwAAAAPAAAAAAAAAAAA&#10;AAAAAKECAABkcnMvZG93bnJldi54bWxQSwUGAAAAAAQABAD5AAAAkgMAAAAA&#10;" strokecolor="#7f7f7f" strokeweight=".2pt">
                  <v:stroke dashstyle="1 1" endcap="round"/>
                </v:line>
                <v:line id="Line 784" o:spid="_x0000_s1307" style="position:absolute;flip:x;visibility:visible;mso-wrap-style:square" from="4013,4921" to="52273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4W9MEAAADcAAAADwAAAGRycy9kb3ducmV2LnhtbERPTWvCMBi+D/YfwivsNlN3mKEzigiD&#10;9TT8QDy+a16bYvOma2Jb/705CB4fnu/FanSN6KkLtWcNs2kGgrj0puZKw2H//a5AhIhssPFMGm4U&#10;YLV8fVlgbvzAW+p3sRIphEOOGmyMbS5lKC05DFPfEifu7DuHMcGukqbDIYW7Rn5k2ad0WHNqsNjS&#10;xlJ52V2dhuJ8ms2v9r/A4/CrTps/1ReXoPXbZFx/gYg0xqf44f4xGpR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/hb0wQAAANwAAAAPAAAAAAAAAAAAAAAA&#10;AKECAABkcnMvZG93bnJldi54bWxQSwUGAAAAAAQABAD5AAAAjwMAAAAA&#10;" strokecolor="#7f7f7f" strokeweight=".2pt">
                  <v:stroke dashstyle="1 1" endcap="round"/>
                </v:line>
                <v:line id="Line 785" o:spid="_x0000_s1308" style="position:absolute;visibility:visible;mso-wrap-style:square" from="4013,26917" to="52273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tDMUAAADcAAAADwAAAGRycy9kb3ducmV2LnhtbESPQWvCQBSE7wX/w/IKvdWNUiTGrFK0&#10;LdWT0UJzfGSf2WD2bchuNf33rlDocZiZb5h8NdhWXKj3jWMFk3ECgrhyuuFawdfx/TkF4QOyxtYx&#10;KfglD6vl6CHHTLsrF3Q5hFpECPsMFZgQukxKXxmy6MeuI47eyfUWQ5R9LXWP1wi3rZwmyUxabDgu&#10;GOxobag6H36sgu60mfH3xCe7/cvWu9Kaj/KtUOrpcXhdgAg0hP/wX/tTK0jTO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ftDMUAAADcAAAADwAAAAAAAAAA&#10;AAAAAAChAgAAZHJzL2Rvd25yZXYueG1sUEsFBgAAAAAEAAQA+QAAAJMDAAAAAA==&#10;" strokecolor="#666" strokeweight=".7pt">
                  <v:stroke endcap="round"/>
                </v:line>
                <v:line id="Line 786" o:spid="_x0000_s1309" style="position:absolute;visibility:visible;mso-wrap-style:square" from="4013,23126" to="52273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STMAAAADcAAAADwAAAGRycy9kb3ducmV2LnhtbERPy4rCMBTdD/gP4QruxlQR0WoU8TGM&#10;s/IFurw016bY3JQmav17sxBmeTjv6byxpXhQ7QvHCnrdBARx5nTBuYLTcfM9AuEDssbSMSl4kYf5&#10;rPU1xVS7J+/pcQi5iCHsU1RgQqhSKX1myKLvuoo4cldXWwwR1rnUNT5juC1lP0mG0mLBscFgRUtD&#10;2e1wtwqq62rI555P/naDrXcXa34u671SnXazmIAI1IR/8cf9qxWMxnF+PBOPgJ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0kzAAAAA3AAAAA8AAAAAAAAAAAAAAAAA&#10;oQIAAGRycy9kb3ducmV2LnhtbFBLBQYAAAAABAAEAPkAAACOAwAAAAA=&#10;" strokecolor="#666" strokeweight=".7pt">
                  <v:stroke endcap="round"/>
                </v:line>
                <v:line id="Line 787" o:spid="_x0000_s1310" style="position:absolute;visibility:visible;mso-wrap-style:square" from="4013,19335" to="52273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318UAAADcAAAADwAAAGRycy9kb3ducmV2LnhtbESPT2vCQBTE70K/w/IKvekmpYiNWaX0&#10;j1hPxhaa4yP7zAazb0N21fjtu4LgcZiZ3zD5crCtOFHvG8cK0kkCgrhyuuFawe/P13gGwgdkja1j&#10;UnAhD8vFwyjHTLszF3TahVpECPsMFZgQukxKXxmy6CeuI47e3vUWQ5R9LXWP5wi3rXxOkqm02HBc&#10;MNjRu6HqsDtaBd3+Y8p/qU8225dv70prVuVnodTT4/A2BxFoCPfwrb3WCmavKV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h318UAAADcAAAADwAAAAAAAAAA&#10;AAAAAAChAgAAZHJzL2Rvd25yZXYueG1sUEsFBgAAAAAEAAQA+QAAAJMDAAAAAA==&#10;" strokecolor="#666" strokeweight=".7pt">
                  <v:stroke endcap="round"/>
                </v:line>
                <v:line id="Line 788" o:spid="_x0000_s1311" style="position:absolute;visibility:visible;mso-wrap-style:square" from="4013,11747" to="52273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poMUAAADcAAAADwAAAGRycy9kb3ducmV2LnhtbESPS2vDMBCE74H8B7GB3mrZpoTUiRJC&#10;XzQ9NQ+Ij4u1sUyslbHUxP33UaGQ4zAz3zCL1WBbcaHeN44VZEkKgrhyuuFawWH//jgD4QOyxtYx&#10;KfglD6vleLTAQrsrb+myC7WIEPYFKjAhdIWUvjJk0SeuI47eyfUWQ5R9LXWP1wi3rczTdCotNhwX&#10;DHb0Yqg6736sgu70OuVj5tOv76eNd6U1H+XbVqmHybCegwg0hHv4v/2pFcyec/g7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rpoMUAAADcAAAADwAAAAAAAAAA&#10;AAAAAAChAgAAZHJzL2Rvd25yZXYueG1sUEsFBgAAAAAEAAQA+QAAAJMDAAAAAA==&#10;" strokecolor="#666" strokeweight=".7pt">
                  <v:stroke endcap="round"/>
                </v:line>
                <v:line id="Line 789" o:spid="_x0000_s1312" style="position:absolute;visibility:visible;mso-wrap-style:square" from="4013,7956" to="52273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MO8QAAADcAAAADwAAAGRycy9kb3ducmV2LnhtbESPQWsCMRSE70L/Q3iF3jSrFbFbo4it&#10;op66tlCPj81zs7h5WTZR139vBMHjMDPfMJNZaytxpsaXjhX0ewkI4tzpkgsFf7/L7hiED8gaK8ek&#10;4EoeZtOXzgRT7S6c0XkXChEh7FNUYEKoUyl9bsii77maOHoH11gMUTaF1A1eItxWcpAkI2mx5Lhg&#10;sKaFofy4O1kF9eFrxP99n2x/hhvv9tas9t+ZUm+v7fwTRKA2PMOP9lorGH+8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Vkw7xAAAANwAAAAPAAAAAAAAAAAA&#10;AAAAAKECAABkcnMvZG93bnJldi54bWxQSwUGAAAAAAQABAD5AAAAkgMAAAAA&#10;" strokecolor="#666" strokeweight=".7pt">
                  <v:stroke endcap="round"/>
                </v:line>
                <v:line id="Line 790" o:spid="_x0000_s1313" style="position:absolute;visibility:visible;mso-wrap-style:square" from="4013,4165" to="52273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/UT8QAAADcAAAADwAAAGRycy9kb3ducmV2LnhtbESPS4sCMRCE7wv+h9CCtzWjiOhoFPGx&#10;uJ58gR6bSTsZnHSGSVbHf78RFvZYVNVX1HTe2FI8qPaFYwW9bgKCOHO64FzB+bT5HIHwAVlj6ZgU&#10;vMjDfNb6mGKq3ZMP9DiGXEQI+xQVmBCqVEqfGbLou64ijt7N1RZDlHUudY3PCLel7CfJUFosOC4Y&#10;rGhpKLsff6yC6rYa8qXnk91+8O3d1Zqv6/qgVKfdLCYgAjXhP/zX3moFo/EA3mfiEZ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9RPxAAAANwAAAAPAAAAAAAAAAAA&#10;AAAAAKECAABkcnMvZG93bnJldi54bWxQSwUGAAAAAAQABAD5AAAAkgMAAAAA&#10;" strokecolor="#666" strokeweight=".7pt">
                  <v:stroke endcap="round"/>
                </v:line>
                <v:line id="Line 791" o:spid="_x0000_s1314" style="position:absolute;visibility:visible;mso-wrap-style:square" from="996,15538" to="55289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awsMAAADcAAAADwAAAGRycy9kb3ducmV2LnhtbESPQWsCMRSE74X+h/AKXkpNFJTt1iit&#10;IPRaFbw+Ns9k6+Zl3URd++sbQfA4zMw3zGzR+0acqYt1YA2joQJBXAVTs9Ww3azeChAxIRtsApOG&#10;K0VYzJ+fZliacOEfOq+TFRnCsUQNLqW2lDJWjjzGYWiJs7cPnceUZWel6fCS4b6RY6Wm0mPNecFh&#10;S0tH1WF98hpUcHY6+nqt7X533FJx+D2qzZ/Wg5f+8wNEoj49wvf2t9FQvE/gdiYf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nGsLDAAAA3AAAAA8AAAAAAAAAAAAA&#10;AAAAoQIAAGRycy9kb3ducmV2LnhtbFBLBQYAAAAABAAEAPkAAACRAwAAAAA=&#10;" strokeweight=".35pt">
                  <v:stroke endcap="round"/>
                </v:line>
                <v:rect id="Rectangle 792" o:spid="_x0000_s1315" style="position:absolute;left:55657;top:1553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BKMIA&#10;AADcAAAADwAAAGRycy9kb3ducmV2LnhtbESPzYoCMRCE7wu+Q2jB25rRg8yO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0Eo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793" o:spid="_x0000_s1316" style="position:absolute;flip:x y;visibility:visible;mso-wrap-style:square" from="54800,15297" to="5528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klcUAAADcAAAADwAAAGRycy9kb3ducmV2LnhtbESPQWsCMRSE7wX/Q3iCt5qtWLtujSKC&#10;aA9F1Hrw9ti8bpZuXpYk6vbfNwXB4zAz3zCzRWcbcSUfascKXoYZCOLS6ZorBV/H9XMOIkRkjY1j&#10;UvBLARbz3tMMC+1uvKfrIVYiQTgUqMDE2BZShtKQxTB0LXHyvp23GJP0ldQebwluGznKsom0WHNa&#10;MNjSylD5c7hYBZ+dP3/sjc2r03hzWR2na7d7bZQa9LvlO4hIXXyE7+2tVpBP3+D/TD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kklcUAAADcAAAADwAAAAAAAAAA&#10;AAAAAAChAgAAZHJzL2Rvd25yZXYueG1sUEsFBgAAAAAEAAQA+QAAAJMDAAAAAA==&#10;" strokeweight=".35pt">
                  <v:stroke endcap="round"/>
                </v:line>
                <v:line id="Line 794" o:spid="_x0000_s1317" style="position:absolute;flip:x;visibility:visible;mso-wrap-style:square" from="54800,15538" to="5528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sX8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vYl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dbF/O9AAAA3AAAAA8AAAAAAAAAAAAAAAAAoQIA&#10;AGRycy9kb3ducmV2LnhtbFBLBQYAAAAABAAEAPkAAACLAwAAAAA=&#10;" strokeweight=".35pt">
                  <v:stroke endcap="round"/>
                </v:line>
                <v:line id="Line 795" o:spid="_x0000_s1318" style="position:absolute;flip:y;visibility:visible;mso-wrap-style:square" from="996,15297" to="147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yaMEAAADcAAAADwAAAGRycy9kb3ducmV2LnhtbESPT4vCMBTE7wt+h/CEva2pi4itRhF3&#10;hV6r4vnRvP7B5qUkWVu//UYQPA4z8xtmsxtNJ+7kfGtZwXyWgCAurW65VnA5H79WIHxA1thZJgUP&#10;8rDbTj42mGk7cEH3U6hFhLDPUEETQp9J6cuGDPqZ7YmjV1lnMETpaqkdDhFuOvmdJEtpsOW40GBP&#10;h4bK2+nPKOjGgW7uZ7j+Vm260MUxL85VrtTndNyvQQQawzv8audawSpN4X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7JowQAAANwAAAAPAAAAAAAAAAAAAAAA&#10;AKECAABkcnMvZG93bnJldi54bWxQSwUGAAAAAAQABAD5AAAAjwMAAAAA&#10;" strokeweight=".35pt">
                  <v:stroke endcap="round"/>
                </v:line>
                <v:line id="Line 796" o:spid="_x0000_s1319" style="position:absolute;visibility:visible;mso-wrap-style:square" from="996,15538" to="147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sjQL8AAADcAAAADwAAAGRycy9kb3ducmV2LnhtbERPTWsCMRC9C/6HMEIvook9iK5G0YLg&#10;tSp4HTZjsrqZrJtUV399cyj0+Hjfy3Xna/GgNlaBNUzGCgRxGUzFVsPpuBvNQMSEbLAOTBpeFGG9&#10;6veWWJjw5G96HJIVOYRjgRpcSk0hZSwdeYzj0BBn7hJajynD1krT4jOH+1p+KjWVHivODQ4b+nJU&#10;3g4/XoMKzk4n22FlL+f7iWa3610d31p/DLrNAkSiLv2L/9x7o2Gu8vx8Jh8B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7sjQL8AAADcAAAADwAAAAAAAAAAAAAAAACh&#10;AgAAZHJzL2Rvd25yZXYueG1sUEsFBgAAAAAEAAQA+QAAAI0DAAAAAA==&#10;" strokeweight=".35pt">
                  <v:stroke endcap="round"/>
                </v:line>
                <v:line id="Line 797" o:spid="_x0000_s1320" style="position:absolute;visibility:visible;mso-wrap-style:square" from="4013,15360" to="401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eG28MAAADcAAAADwAAAGRycy9kb3ducmV2LnhtbESPT2sCMRTE74LfITyhF6nJ9iC6NUoV&#10;hF79A14fm2eydfOybqJu/fRNodDjMDO/YRar3jfiTl2sA2soJgoEcRVMzVbD8bB9nYGICdlgE5g0&#10;fFOE1XI4WGBpwoN3dN8nKzKEY4kaXEptKWWsHHmMk9ASZ+8cOo8py85K0+Ejw30j35SaSo815wWH&#10;LW0cVZf9zWtQwdlpsR7X9ny6Hml2+bqqw1Prl1H/8Q4iUZ/+w3/tT6Nhrgr4PZOP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3htvDAAAA3AAAAA8AAAAAAAAAAAAA&#10;AAAAoQIAAGRycy9kb3ducmV2LnhtbFBLBQYAAAAABAAEAPkAAACRAwAAAAA=&#10;" strokeweight=".35pt">
                  <v:stroke endcap="round"/>
                </v:line>
                <v:line id="Line 798" o:spid="_x0000_s1321" style="position:absolute;visibility:visible;mso-wrap-style:square" from="7029,15360" to="703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YrMMAAADcAAAADwAAAGRycy9kb3ducmV2LnhtbESPQWsCMRSE7wX/Q3gFL0UTPYhujVIF&#10;wWtV8PrYvE22bl7WTdS1v74pFHocZuYbZrnufSPu1MU6sIbJWIEgLoOp2Wo4HXejOYiYkA02gUnD&#10;kyKsV4OXJRYmPPiT7odkRYZwLFCDS6ktpIylI49xHFri7FWh85iy7Kw0HT4y3DdyqtRMeqw5Lzhs&#10;aeuovBxuXoMKzs4mm7faVufrieaXr6s6fms9fO0/3kEk6tN/+K+9NxoWagq/Z/IR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GKzDAAAA3AAAAA8AAAAAAAAAAAAA&#10;AAAAoQIAAGRycy9kb3ducmV2LnhtbFBLBQYAAAAABAAEAPkAAACRAwAAAAA=&#10;" strokeweight=".35pt">
                  <v:stroke endcap="round"/>
                </v:line>
                <v:line id="Line 799" o:spid="_x0000_s1322" style="position:absolute;visibility:visible;mso-wrap-style:square" from="10045,15360" to="1005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m9N8QAAADcAAAADwAAAGRycy9kb3ducmV2LnhtbESPT2sCMRTE74V+h/AKvRQ30YL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b03xAAAANwAAAAPAAAAAAAAAAAA&#10;AAAAAKECAABkcnMvZG93bnJldi54bWxQSwUGAAAAAAQABAD5AAAAkgMAAAAA&#10;" strokeweight=".35pt">
                  <v:stroke endcap="round"/>
                </v:line>
                <v:line id="Line 800" o:spid="_x0000_s1323" style="position:absolute;visibility:visible;mso-wrap-style:square" from="16078,15360" to="1608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lQ8QAAADcAAAADwAAAGRycy9kb3ducmV2LnhtbESPT2sCMRTE74V+h/AKvRQ3UYr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CVDxAAAANwAAAAPAAAAAAAAAAAA&#10;AAAAAKECAABkcnMvZG93bnJldi54bWxQSwUGAAAAAAQABAD5AAAAkgMAAAAA&#10;" strokeweight=".35pt">
                  <v:stroke endcap="round"/>
                </v:line>
                <v:line id="Line 801" o:spid="_x0000_s1324" style="position:absolute;visibility:visible;mso-wrap-style:square" from="19094,15360" to="19100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yA2MQAAADcAAAADwAAAGRycy9kb3ducmV2LnhtbESPT2sCMRTE74V+h/AKvRQ3Uaj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IDYxAAAANwAAAAPAAAAAAAAAAAA&#10;AAAAAKECAABkcnMvZG93bnJldi54bWxQSwUGAAAAAAQABAD5AAAAkgMAAAAA&#10;" strokeweight=".35pt">
                  <v:stroke endcap="round"/>
                </v:line>
                <v:line id="Line 802" o:spid="_x0000_s1325" style="position:absolute;visibility:visible;mso-wrap-style:square" from="22110,15360" to="2211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4er8QAAADcAAAADwAAAGRycy9kb3ducmV2LnhtbESPQWsCMRSE7wX/Q3hCL6Umeljs1uzS&#10;FgSvVaHXx+aZbN28rJuo2/76piB4HGbmG2ZVj74TFxpiG1jDfKZAEDfBtGw17Hfr5yWImJANdoFJ&#10;ww9FqKvJwwpLE678SZdtsiJDOJaowaXUl1LGxpHHOAs9cfYOYfCYshysNANeM9x3cqFUIT22nBcc&#10;9vThqDluz16DCs4W8/en1h6+TntaHr9Paver9eN0fHsFkWhM9/CtvTEaXlQB/2fyEZD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h6vxAAAANwAAAAPAAAAAAAAAAAA&#10;AAAAAKECAABkcnMvZG93bnJldi54bWxQSwUGAAAAAAQABAD5AAAAkgMAAAAA&#10;" strokeweight=".35pt">
                  <v:stroke endcap="round"/>
                </v:line>
                <v:line id="Line 803" o:spid="_x0000_s1326" style="position:absolute;visibility:visible;mso-wrap-style:square" from="25126,15360" to="2513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K7NMMAAADcAAAADwAAAGRycy9kb3ducmV2LnhtbESPT2sCMRTE74V+h/AKXoomevDPapRW&#10;EHqtCl4fm2eyunlZN1HXfvqmUPA4zMxvmMWq87W4URurwBqGAwWCuAymYqthv9v0pyBiQjZYByYN&#10;D4qwWr6+LLAw4c7fdNsmKzKEY4EaXEpNIWUsHXmMg9AQZ+8YWo8py9ZK0+I9w30tR0qNpceK84LD&#10;htaOyvP26jWo4Ox4+Ple2ePhsqfp+XRRux+te2/dxxxEoi49w//tL6NhpibwdyYf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SuzTDAAAA3AAAAA8AAAAAAAAAAAAA&#10;AAAAoQIAAGRycy9kb3ducmV2LnhtbFBLBQYAAAAABAAEAPkAAACRAwAAAAA=&#10;" strokeweight=".35pt">
                  <v:stroke endcap="round"/>
                </v:line>
                <v:line id="Line 804" o:spid="_x0000_s1327" style="position:absolute;visibility:visible;mso-wrap-style:square" from="31159,15360" to="3116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vRr8AAADcAAAADwAAAGRycy9kb3ducmV2LnhtbERPTWsCMRC9C/6HMEIvook9iK5G0YLg&#10;tSp4HTZjsrqZrJtUV399cyj0+Hjfy3Xna/GgNlaBNUzGCgRxGUzFVsPpuBvNQMSEbLAOTBpeFGG9&#10;6veWWJjw5G96HJIVOYRjgRpcSk0hZSwdeYzj0BBn7hJajynD1krT4jOH+1p+KjWVHivODQ4b+nJU&#10;3g4/XoMKzk4n22FlL+f7iWa3610d31p/DLrNAkSiLv2L/9x7o2Gu8tp8Jh8B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0vRr8AAADcAAAADwAAAAAAAAAAAAAAAACh&#10;AgAAZHJzL2Rvd25yZXYueG1sUEsFBgAAAAAEAAQA+QAAAI0DAAAAAA==&#10;" strokeweight=".35pt">
                  <v:stroke endcap="round"/>
                </v:line>
                <v:line id="Line 805" o:spid="_x0000_s1328" style="position:absolute;visibility:visible;mso-wrap-style:square" from="34175,15360" to="3418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K3cMAAADcAAAADwAAAGRycy9kb3ducmV2LnhtbESPT2sCMRTE74LfITyhF6mJPYi7NUoV&#10;hF79A14fm2eydfOybqJu/fRNodDjMDO/YRar3jfiTl2sA2uYThQI4iqYmq2G42H7OgcRE7LBJjBp&#10;+KYIq+VwsMDShAfv6L5PVmQIxxI1uJTaUspYOfIYJ6Elzt45dB5Tlp2VpsNHhvtGvik1kx5rzgsO&#10;W9o4qi77m9eggrOz6Xpc2/PpeqT55euqDk+tX0b9xzuIRH36D/+1P42GQhXweyYfAb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Bit3DAAAA3AAAAA8AAAAAAAAAAAAA&#10;AAAAoQIAAGRycy9kb3ducmV2LnhtbFBLBQYAAAAABAAEAPkAAACRAwAAAAA=&#10;" strokeweight=".35pt">
                  <v:stroke endcap="round"/>
                </v:line>
                <v:line id="Line 806" o:spid="_x0000_s1329" style="position:absolute;visibility:visible;mso-wrap-style:square" from="37191,15360" to="37198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K1ncAAAADcAAAADwAAAGRycy9kb3ducmV2LnhtbERPy2oCMRTdF/yHcAvdFE2mC9HRKLUg&#10;uPUBbi+TazI6uRknqU779WYhuDyc93zZ+0bcqIt1YA3FSIEgroKp2Wo47NfDCYiYkA02gUnDH0VY&#10;LgZvcyxNuPOWbrtkRQ7hWKIGl1JbShkrRx7jKLTEmTuFzmPKsLPSdHjP4b6RX0qNpceac4PDln4c&#10;VZfdr9eggrPjYvVZ29PxeqDJ5XxV+3+tP9777xmIRH16iZ/ujdEwLfL8fCYfAb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itZ3AAAAA3AAAAA8AAAAAAAAAAAAAAAAA&#10;oQIAAGRycy9kb3ducmV2LnhtbFBLBQYAAAAABAAEAPkAAACOAwAAAAA=&#10;" strokeweight=".35pt">
                  <v:stroke endcap="round"/>
                </v:line>
                <v:line id="Line 807" o:spid="_x0000_s1330" style="position:absolute;visibility:visible;mso-wrap-style:square" from="40208,15360" to="4021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4QBsMAAADcAAAADwAAAGRycy9kb3ducmV2LnhtbESPT2sCMRTE74LfITyhF6nJ9iC6NUoV&#10;hF79A14fm2eydfOybqJu/fRNodDjMDO/YRar3jfiTl2sA2soJgoEcRVMzVbD8bB9nYGICdlgE5g0&#10;fFOE1XI4WGBpwoN3dN8nKzKEY4kaXEptKWWsHHmMk9ASZ+8cOo8py85K0+Ejw30j35SaSo815wWH&#10;LW0cVZf9zWtQwdlpsR7X9ny6Hml2+bqqw1Prl1H/8Q4iUZ/+w3/tT6NhXhTweyYfAb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EAbDAAAA3AAAAA8AAAAAAAAAAAAA&#10;AAAAoQIAAGRycy9kb3ducmV2LnhtbFBLBQYAAAAABAAEAPkAAACRAwAAAAA=&#10;" strokeweight=".35pt">
                  <v:stroke endcap="round"/>
                </v:line>
                <v:line id="Line 808" o:spid="_x0000_s1331" style="position:absolute;visibility:visible;mso-wrap-style:square" from="46240,15360" to="4624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OccMAAADcAAAADwAAAGRycy9kb3ducmV2LnhtbESPQWsCMRSE74X+h/CEXkpN1oPY1Si2&#10;IHitCl4fm2eyunlZN6lu++uNIHgcZuYbZrbofSMu1MU6sIZiqEAQV8HUbDXstquPCYiYkA02gUnD&#10;H0VYzF9fZliacOUfumySFRnCsUQNLqW2lDJWjjzGYWiJs3cInceUZWel6fCa4b6RI6XG0mPNecFh&#10;S9+OqtPm12tQwdlx8fVe28P+vKPJ6XhW23+t3wb9cgoiUZ+e4Ud7bTR8FiO4n8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8jnHDAAAA3AAAAA8AAAAAAAAAAAAA&#10;AAAAoQIAAGRycy9kb3ducmV2LnhtbFBLBQYAAAAABAAEAPkAAACRAwAAAAA=&#10;" strokeweight=".35pt">
                  <v:stroke endcap="round"/>
                </v:line>
                <v:line id="Line 809" o:spid="_x0000_s1332" style="position:absolute;visibility:visible;mso-wrap-style:square" from="49256,15360" to="4926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Ar6sMAAADcAAAADwAAAGRycy9kb3ducmV2LnhtbESPQWsCMRSE74X+h/AKXkpNVkH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wK+rDAAAA3AAAAA8AAAAAAAAAAAAA&#10;AAAAoQIAAGRycy9kb3ducmV2LnhtbFBLBQYAAAAABAAEAPkAAACRAwAAAAA=&#10;" strokeweight=".35pt">
                  <v:stroke endcap="round"/>
                </v:line>
                <v:line id="Line 810" o:spid="_x0000_s1333" style="position:absolute;visibility:visible;mso-wrap-style:square" from="52273,15360" to="5227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znsMAAADcAAAADwAAAGRycy9kb3ducmV2LnhtbESPQWsCMRSE74X+h/AKXkpNVkT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Zs57DAAAA3AAAAA8AAAAAAAAAAAAA&#10;AAAAoQIAAGRycy9kb3ducmV2LnhtbFBLBQYAAAAABAAEAPkAAACRAwAAAAA=&#10;" strokeweight=".35pt">
                  <v:stroke endcap="round"/>
                </v:line>
                <v:line id="Line 811" o:spid="_x0000_s1334" style="position:absolute;visibility:visible;mso-wrap-style:square" from="13061,15176" to="13068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WBcMAAADcAAAADwAAAGRycy9kb3ducmV2LnhtbESPQWsCMRSE74X+h/AKXkpNVlD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VFgXDAAAA3AAAAA8AAAAAAAAAAAAA&#10;AAAAoQIAAGRycy9kb3ducmV2LnhtbFBLBQYAAAAABAAEAPkAAACRAwAAAAA=&#10;" strokeweight=".35pt">
                  <v:stroke endcap="round"/>
                </v:line>
                <v:rect id="Rectangle 812" o:spid="_x0000_s1335" style="position:absolute;left:12503;top:15938;width:425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N78IA&#10;AADcAAAADwAAAGRycy9kb3ducmV2LnhtbESPzYoCMRCE78K+Q2jBm5PRg7i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U3v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13" o:spid="_x0000_s1336" style="position:absolute;left:12928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odMIA&#10;AADcAAAADwAAAGRycy9kb3ducmV2LnhtbESPzYoCMRCE74LvEFrwphk9uO5oFBEEXbw47gM0k54f&#10;TDpDknVm394sCHssquorarsfrBFP8qF1rGAxz0AQl063XCv4vp9maxAhIms0jknBLwXY78ajLeba&#10;9XyjZxFrkSAcclTQxNjlUoayIYth7jri5FXOW4xJ+lpqj32CWyOXWbaSFltOCw12dGyofBQ/VoG8&#10;F6d+XRifua9ldTWX860ip9R0Mhw2ICIN8T/8bp+1gs/FB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eh0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814" o:spid="_x0000_s1337" style="position:absolute;visibility:visible;mso-wrap-style:square" from="28143,15176" to="2814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5m8AAAADcAAAADwAAAGRycy9kb3ducmV2LnhtbERPy2oCMRTdF/yHcAvdFE2mC9HRKLUg&#10;uPUBbi+TazI6uRknqU779WYhuDyc93zZ+0bcqIt1YA3FSIEgroKp2Wo47NfDCYiYkA02gUnDH0VY&#10;LgZvcyxNuPOWbrtkRQ7hWKIGl1JbShkrRx7jKLTEmTuFzmPKsLPSdHjP4b6RX0qNpceac4PDln4c&#10;VZfdr9eggrPjYvVZ29PxeqDJ5XxV+3+tP9777xmIRH16iZ/ujdEwLfLafCYfAb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UuZvAAAAA3AAAAA8AAAAAAAAAAAAAAAAA&#10;oQIAAGRycy9kb3ducmV2LnhtbFBLBQYAAAAABAAEAPkAAACOAwAAAAA=&#10;" strokeweight=".35pt">
                  <v:stroke endcap="round"/>
                </v:line>
                <v:line id="Line 815" o:spid="_x0000_s1338" style="position:absolute;visibility:visible;mso-wrap-style:square" from="43224,15176" to="4323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gcAMMAAADcAAAADwAAAGRycy9kb3ducmV2LnhtbESPT2sCMRTE74LfITzBi9RkPYhujdIW&#10;Cl79A14fm2eydfOyblJd/fRNodDjMDO/YVab3jfiRl2sA2sopgoEcRVMzVbD8fD5sgARE7LBJjBp&#10;eFCEzXo4WGFpwp13dNsnKzKEY4kaXEptKWWsHHmM09ASZ+8cOo8py85K0+E9w30jZ0rNpcea84LD&#10;lj4cVZf9t9eggrPz4n1S2/PpeqTF5euqDk+tx6P+7RVEoj79h//aW6NhWSzh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YHADDAAAA3AAAAA8AAAAAAAAAAAAA&#10;AAAAoQIAAGRycy9kb3ducmV2LnhtbFBLBQYAAAAABAAEAPkAAACRAwAAAAA=&#10;" strokeweight=".35pt">
                  <v:stroke endcap="round"/>
                </v:line>
                <v:rect id="Rectangle 816" o:spid="_x0000_s1339" style="position:absolute;left:42881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6v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+MnT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wur2+AAAA3AAAAA8AAAAAAAAAAAAAAAAAmAIAAGRycy9kb3ducmV2&#10;LnhtbFBLBQYAAAAABAAEAPUAAACDAwAAAAA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817" o:spid="_x0000_s1340" style="position:absolute;flip:y;visibility:visible;mso-wrap-style:square" from="28143,2743" to="28149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94FMEAAADcAAAADwAAAGRycy9kb3ducmV2LnhtbESPT4vCMBTE7wv7HcIT9rZNlWXRahRZ&#10;FXqtiudH8/oHm5eSRFu/vREWPA4z8xtmtRlNJ+7kfGtZwTRJQRCXVrdcKzifDt9zED4ga+wsk4IH&#10;edisPz9WmGk7cEH3Y6hFhLDPUEETQp9J6cuGDPrE9sTRq6wzGKJ0tdQOhwg3nZyl6a802HJcaLCn&#10;v4bK6/FmFHTjQFe3Gy77ql386OKQF6cqV+prMm6XIAKN4R3+b+dawWI2hdeZeAT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3gUwQAAANwAAAAPAAAAAAAAAAAAAAAA&#10;AKECAABkcnMvZG93bnJldi54bWxQSwUGAAAAAAQABAD5AAAAjwMAAAAA&#10;" strokeweight=".35pt">
                  <v:stroke endcap="round"/>
                </v:line>
                <v:rect id="Rectangle 818" o:spid="_x0000_s1341" style="position:absolute;left:27559;top:1028;width:2330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BU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Z5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oFR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g(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819" o:spid="_x0000_s1342" style="position:absolute;flip:x;visibility:visible;mso-wrap-style:square" from="27895,2743" to="2814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D+MEAAADcAAAADwAAAGRycy9kb3ducmV2LnhtbESPT4vCMBTE7wt+h/AEb2uqLqLVKOIq&#10;9FoVz4/m9Q82LyXJ2vrtNwsLHoeZ+Q2z3Q+mFU9yvrGsYDZNQBAXVjdcKbhdz58rED4ga2wtk4IX&#10;edjvRh9bTLXtOafnJVQiQtinqKAOoUul9EVNBv3UdsTRK60zGKJ0ldQO+wg3rZwnyVIabDgu1NjR&#10;sabicfkxCtqhp4f77u+nsll/6fyc5dcyU2oyHg4bEIGG8A7/tzOtYD1fwN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oUP4wQAAANwAAAAPAAAAAAAAAAAAAAAA&#10;AKECAABkcnMvZG93bnJldi54bWxQSwUGAAAAAAQABAD5AAAAjwMAAAAA&#10;" strokeweight=".35pt">
                  <v:stroke endcap="round"/>
                </v:line>
                <v:line id="Line 820" o:spid="_x0000_s1343" style="position:absolute;visibility:visible;mso-wrap-style:square" from="28143,2743" to="28384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5I8QAAADcAAAADwAAAGRycy9kb3ducmV2LnhtbESPQWsCMRSE7wX/Q3iFXkpNlCK63Sgq&#10;CL1WBa+PzTPZ7uZl3UTd9tc3hUKPw8x8w5SrwbfiRn2sA2uYjBUI4iqYmq2G42H3MgcRE7LBNjBp&#10;+KIIq+XoocTChDt/0G2frMgQjgVqcCl1hZSxcuQxjkNHnL1z6D2mLHsrTY/3DPetnCo1kx5rzgsO&#10;O9o6qpr91WtQwdnZZPNc2/PpcqR583lRh2+tnx6H9RuIREP6D/+1342GxfQVfs/kI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XkjxAAAANwAAAAPAAAAAAAAAAAA&#10;AAAAAKECAABkcnMvZG93bnJldi54bWxQSwUGAAAAAAQABAD5AAAAkgMAAAAA&#10;" strokeweight=".35pt">
                  <v:stroke endcap="round"/>
                </v:line>
                <v:line id="Line 821" o:spid="_x0000_s1344" style="position:absolute;flip:x y;visibility:visible;mso-wrap-style:square" from="27895,27851" to="28143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nZA8YAAADcAAAADwAAAGRycy9kb3ducmV2LnhtbESPQWsCMRSE70L/Q3hCb5pVtKzrZqUI&#10;YnsoRW0P3h6b183SzcuSRN3++6ZQ8DjMzDdMuRlsJ67kQ+tYwWyagSCunW65UfBx2k1yECEia+wc&#10;k4IfCrCpHkYlFtrd+EDXY2xEgnAoUIGJsS+kDLUhi2HqeuLkfTlvMSbpG6k93hLcdnKeZU/SYstp&#10;wWBPW0P19/FiFbwN/vx6MDZvPhf7y/a02rn3ZafU43h4XoOINMR7+L/9ohWs5kv4O5OOgK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J2QPGAAAA3AAAAA8AAAAAAAAA&#10;AAAAAAAAoQIAAGRycy9kb3ducmV2LnhtbFBLBQYAAAAABAAEAPkAAACUAwAAAAA=&#10;" strokeweight=".35pt">
                  <v:stroke endcap="round"/>
                </v:line>
                <v:line id="Line 822" o:spid="_x0000_s1345" style="position:absolute;flip:y;visibility:visible;mso-wrap-style:square" from="28143,27851" to="28384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bgYMEAAADcAAAADwAAAGRycy9kb3ducmV2LnhtbESPT4vCMBTE7wt+h/AEb2uqiGg1irgr&#10;9FoVz4/m9Q82LyWJtn57s7DgcZiZ3zDb/WBa8STnG8sKZtMEBHFhdcOVguvl9L0C4QOyxtYyKXiR&#10;h/1u9LXFVNuec3qeQyUihH2KCuoQulRKX9Rk0E9tRxy90jqDIUpXSe2wj3DTynmSLKXBhuNCjR0d&#10;ayru54dR0A493d1Pf/stm/VC56csv5SZUpPxcNiACDSET/i/nWkF6/kS/s7EIyB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1uBgwQAAANwAAAAPAAAAAAAAAAAAAAAA&#10;AKECAABkcnMvZG93bnJldi54bWxQSwUGAAAAAAQABAD5AAAAjwMAAAAA&#10;" strokeweight=".35pt">
                  <v:stroke endcap="round"/>
                </v:line>
                <v:line id="Line 823" o:spid="_x0000_s1346" style="position:absolute;flip:x;visibility:visible;mso-wrap-style:square" from="27959,26162" to="28327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pF+8EAAADcAAAADwAAAGRycy9kb3ducmV2LnhtbESPT4vCMBTE7wt+h/AEb2uqyKrVKOIq&#10;9FoVz4/m9Q82LyXJ2vrtNwsLHoeZ+Q2z3Q+mFU9yvrGsYDZNQBAXVjdcKbhdz58rED4ga2wtk4IX&#10;edjvRh9bTLXtOafnJVQiQtinqKAOoUul9EVNBv3UdsTRK60zGKJ0ldQO+wg3rZwnyZc02HBcqLGj&#10;Y03F4/JjFLRDTw/33d9PZbNe6Pyc5dcyU2oyHg4bEIGG8A7/tzOtYD1fwt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kX7wQAAANwAAAAPAAAAAAAAAAAAAAAA&#10;AKECAABkcnMvZG93bnJldi54bWxQSwUGAAAAAAQABAD5AAAAjwMAAAAA&#10;" strokeweight=".35pt">
                  <v:stroke endcap="round"/>
                </v:line>
                <v:line id="Line 824" o:spid="_x0000_s1347" style="position:absolute;flip:x;visibility:visible;mso-wrap-style:square" from="27959,25400" to="28327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Rib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h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F0Ym9AAAA3AAAAA8AAAAAAAAAAAAAAAAAoQIA&#10;AGRycy9kb3ducmV2LnhtbFBLBQYAAAAABAAEAPkAAACLAwAAAAA=&#10;" strokeweight=".35pt">
                  <v:stroke endcap="round"/>
                </v:line>
                <v:line id="Line 825" o:spid="_x0000_s1348" style="position:absolute;flip:x;visibility:visible;mso-wrap-style:square" from="27959,24644" to="28327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0EsEAAADcAAAADwAAAGRycy9kb3ducmV2LnhtbESPT4vCMBTE74LfITzBm6aKyLYaRVyF&#10;XqvLnh/N6x9sXkqStfXbbxaEPQ4z8xtmfxxNJ57kfGtZwWqZgCAurW65VvB1vy4+QPiArLGzTApe&#10;5OF4mE72mGk7cEHPW6hFhLDPUEETQp9J6cuGDPql7YmjV1lnMETpaqkdDhFuOrlOkq002HJcaLCn&#10;c0Pl4/ZjFHTjQA/3OXxfqjbd6OKaF/cqV2o+G087EIHG8B9+t3OtIF2n8HcmHgF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XQSwQAAANwAAAAPAAAAAAAAAAAAAAAA&#10;AKECAABkcnMvZG93bnJldi54bWxQSwUGAAAAAAQABAD5AAAAjwMAAAAA&#10;" strokeweight=".35pt">
                  <v:stroke endcap="round"/>
                </v:line>
                <v:line id="Line 826" o:spid="_x0000_s1349" style="position:absolute;flip:x;visibility:visible;mso-wrap-style:square" from="27959,23888" to="2832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pLUr8AAADcAAAADwAAAGRycy9kb3ducmV2LnhtbERPyWrDMBC9F/oPYgq91XIXSuxGNiEL&#10;+Ook5DxY44VYIyOpsfP30aHQ4+Pt63Ixo7iR84NlBe9JCoK4sXrgTsH5dHhbgfABWeNomRTcyUNZ&#10;PD+tMdd25ppux9CJGMI+RwV9CFMupW96MugTOxFHrrXOYIjQdVI7nGO4GeVHmn5LgwPHhh4n2vbU&#10;XI+/RsG4zHR1u/myb4fsS9eHqj61lVKvL8vmB0SgJfyL/9yVVpB9xvnxTDwCsn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pLUr8AAADcAAAADwAAAAAAAAAAAAAAAACh&#10;AgAAZHJzL2Rvd25yZXYueG1sUEsFBgAAAAAEAAQA+QAAAI0DAAAAAA==&#10;" strokeweight=".35pt">
                  <v:stroke endcap="round"/>
                </v:line>
                <v:line id="Line 827" o:spid="_x0000_s1350" style="position:absolute;flip:x;visibility:visible;mso-wrap-style:square" from="27959,22364" to="28327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uycEAAADcAAAADwAAAGRycy9kb3ducmV2LnhtbESPT4vCMBTE7wt+h/AEb2vqKotWo8iu&#10;Qq9V8fxoXv9g81KSrK3f3gjCHoeZ+Q2z2Q2mFXdyvrGsYDZNQBAXVjdcKbicj59LED4ga2wtk4IH&#10;edhtRx8bTLXtOaf7KVQiQtinqKAOoUul9EVNBv3UdsTRK60zGKJ0ldQO+wg3rfxKkm9psOG4UGNH&#10;PzUVt9OfUdAOPd3cb389lM1qofNjlp/LTKnJeNivQQQawn/43c60gtV8Bq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5u7JwQAAANwAAAAPAAAAAAAAAAAAAAAA&#10;AKECAABkcnMvZG93bnJldi54bWxQSwUGAAAAAAQABAD5AAAAjwMAAAAA&#10;" strokeweight=".35pt">
                  <v:stroke endcap="round"/>
                </v:line>
                <v:line id="Line 828" o:spid="_x0000_s1351" style="position:absolute;flip:x;visibility:visible;mso-wrap-style:square" from="27959,21609" to="28327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RwvsEAAADcAAAADwAAAGRycy9kb3ducmV2LnhtbESPT4vCMBTE7wt+h/AEb2uqLqLVKOIq&#10;9FoVz4/m9Q82LyXJ2vrtNwsLHoeZ+Q2z3Q+mFU9yvrGsYDZNQBAXVjdcKbhdz58rED4ga2wtk4IX&#10;edjvRh9bTLXtOafnJVQiQtinqKAOoUul9EVNBv3UdsTRK60zGKJ0ldQO+wg3rZwnyVIabDgu1NjR&#10;sabicfkxCtqhp4f77u+nsll/6fyc5dcyU2oyHg4bEIGG8A7/tzOtYL2Yw9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NHC+wQAAANwAAAAPAAAAAAAAAAAAAAAA&#10;AKECAABkcnMvZG93bnJldi54bWxQSwUGAAAAAAQABAD5AAAAjwMAAAAA&#10;" strokeweight=".35pt">
                  <v:stroke endcap="round"/>
                </v:line>
                <v:line id="Line 829" o:spid="_x0000_s1352" style="position:absolute;flip:x;visibility:visible;mso-wrap-style:square" from="27959,20853" to="28327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VJcEAAADcAAAADwAAAGRycy9kb3ducmV2LnhtbESPT4vCMBTE78J+h/AWvGm6Kot2jSLu&#10;Cr1WxfOjef2DzUtJoq3f3gjCHoeZ+Q2z3g6mFXdyvrGs4GuagCAurG64UnA+HSZLED4ga2wtk4IH&#10;edhuPkZrTLXtOaf7MVQiQtinqKAOoUul9EVNBv3UdsTRK60zGKJ0ldQO+wg3rZwlybc02HBcqLGj&#10;fU3F9XgzCtqhp6v77S9/ZbNa6PyQ5acyU2r8Oex+QAQawn/43c60gtV8Dq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eNUlwQAAANwAAAAPAAAAAAAAAAAAAAAA&#10;AKECAABkcnMvZG93bnJldi54bWxQSwUGAAAAAAQABAD5AAAAjwMAAAAA&#10;" strokeweight=".35pt">
                  <v:stroke endcap="round"/>
                </v:line>
                <v:line id="Line 830" o:spid="_x0000_s1353" style="position:absolute;flip:x;visibility:visible;mso-wrap-style:square" from="27959,20091" to="28327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NUcEAAADcAAAADwAAAGRycy9kb3ducmV2LnhtbESPT4vCMBTE74LfITxhb5q6K4tWoyyr&#10;Qq9V8fxoXv9g81KSrK3f3gjCHoeZ+Q2z2Q2mFXdyvrGsYD5LQBAXVjdcKbicj9MlCB+QNbaWScGD&#10;POy249EGU217zul+CpWIEPYpKqhD6FIpfVGTQT+zHXH0SusMhihdJbXDPsJNKz+T5FsabDgu1NjR&#10;b03F7fRnFLRDTze376+HslktdH7M8nOZKfUxGX7WIAIN4T/8bmdaweprAa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U1RwQAAANwAAAAPAAAAAAAAAAAAAAAA&#10;AKECAABkcnMvZG93bnJldi54bWxQSwUGAAAAAAQABAD5AAAAjwMAAAAA&#10;" strokeweight=".35pt">
                  <v:stroke endcap="round"/>
                </v:line>
                <v:line id="Line 831" o:spid="_x0000_s1354" style="position:absolute;flip:x;visibility:visible;mso-wrap-style:square" from="27959,18573" to="28327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oysIAAADcAAAADwAAAGRycy9kb3ducmV2LnhtbESPT4vCMBTE7wt+h/CEva2pu6toNYro&#10;Cr1WxfOjef2DzUtJsrb77TeC4HGYmd8w6+1gWnEn5xvLCqaTBARxYXXDlYLL+fixAOEDssbWMin4&#10;Iw/bzehtjam2Ped0P4VKRAj7FBXUIXSplL6oyaCf2I44eqV1BkOUrpLaYR/hppWfSTKXBhuOCzV2&#10;tK+puJ1+jYJ26OnmDv31p2yW3zo/Zvm5zJR6Hw+7FYhAQ3iFn+1MK1h+zeBxJh4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3oysIAAADcAAAADwAAAAAAAAAAAAAA&#10;AAChAgAAZHJzL2Rvd25yZXYueG1sUEsFBgAAAAAEAAQA+QAAAJADAAAAAA==&#10;" strokeweight=".35pt">
                  <v:stroke endcap="round"/>
                </v:line>
                <v:line id="Line 832" o:spid="_x0000_s1355" style="position:absolute;flip:x;visibility:visible;mso-wrap-style:square" from="27959,17818" to="28327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92vcIAAADcAAAADwAAAGRycy9kb3ducmV2LnhtbESPW4vCMBSE3xf8D+EIvq2p6yJajSJe&#10;oK9V8fnQnF6wOSlJ1tZ/bxYW9nGYmW+YzW4wrXiS841lBbNpAoK4sLrhSsHtev5cgvABWWNrmRS8&#10;yMNuO/rYYKptzzk9L6ESEcI+RQV1CF0qpS9qMuintiOOXmmdwRClq6R22Ee4aeVXkiykwYbjQo0d&#10;HWoqHpcfo6Adenq4Y38/lc3qW+fnLL+WmVKT8bBfgwg0hP/wXzvTClbzBf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92vcIAAADcAAAADwAAAAAAAAAAAAAA&#10;AAChAgAAZHJzL2Rvd25yZXYueG1sUEsFBgAAAAAEAAQA+QAAAJADAAAAAA==&#10;" strokeweight=".35pt">
                  <v:stroke endcap="round"/>
                </v:line>
                <v:line id="Line 833" o:spid="_x0000_s1356" style="position:absolute;flip:x;visibility:visible;mso-wrap-style:square" from="27959,17056" to="28327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TJsMAAADcAAAADwAAAGRycy9kb3ducmV2LnhtbESPW4vCMBSE3xf8D+EI+7am7i5eqlFE&#10;V+hrVXw+NKcXbE5KkrXdf78RBB+HmfmGWW8H04o7Od9YVjCdJCCIC6sbrhRczsePBQgfkDW2lknB&#10;H3nYbkZva0y17Tmn+ylUIkLYp6igDqFLpfRFTQb9xHbE0SutMxiidJXUDvsIN638TJKZNNhwXKix&#10;o31Nxe30axS0Q083d+ivP2Wz/Nb5McvPZabU+3jYrUAEGsIr/GxnWsHyaw6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D0ybDAAAA3AAAAA8AAAAAAAAAAAAA&#10;AAAAoQIAAGRycy9kb3ducmV2LnhtbFBLBQYAAAAABAAEAPkAAACRAwAAAAA=&#10;" strokeweight=".35pt">
                  <v:stroke endcap="round"/>
                </v:line>
                <v:line id="Line 834" o:spid="_x0000_s1357" style="position:absolute;flip:x;visibility:visible;mso-wrap-style:square" from="27959,16300" to="2832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xHVL8AAADcAAAADwAAAGRycy9kb3ducmV2LnhtbERPyWrDMBC9F/oPYgq91XIXSuxGNiEL&#10;+Ook5DxY44VYIyOpsfP30aHQ4+Pt63Ixo7iR84NlBe9JCoK4sXrgTsH5dHhbgfABWeNomRTcyUNZ&#10;PD+tMdd25ppux9CJGMI+RwV9CFMupW96MugTOxFHrrXOYIjQdVI7nGO4GeVHmn5LgwPHhh4n2vbU&#10;XI+/RsG4zHR1u/myb4fsS9eHqj61lVKvL8vmB0SgJfyL/9yVVpB9xrXxTDwCsn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9xHVL8AAADcAAAADwAAAAAAAAAAAAAAAACh&#10;AgAAZHJzL2Rvd25yZXYueG1sUEsFBgAAAAAEAAQA+QAAAI0DAAAAAA==&#10;" strokeweight=".35pt">
                  <v:stroke endcap="round"/>
                </v:line>
                <v:line id="Line 835" o:spid="_x0000_s1358" style="position:absolute;flip:x;visibility:visible;mso-wrap-style:square" from="27959,14782" to="28327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iz8IAAADcAAAADwAAAGRycy9kb3ducmV2LnhtbESPT4vCMBTE7wt+h/AEb2vqKsu2GkV2&#10;FXqtLp4fzesfbF5KkrX12xtB2OMwM79hNrvRdOJGzreWFSzmCQji0uqWawW/5+P7FwgfkDV2lknB&#10;nTzstpO3DWbaDlzQ7RRqESHsM1TQhNBnUvqyIYN+bnvi6FXWGQxRulpqh0OEm05+JMmnNNhyXGiw&#10;p++GyuvpzyjoxoGu7me4HKo2XenimBfnKldqNh33axCBxvAffrVzrSBdpvA8E4+A3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Diz8IAAADcAAAADwAAAAAAAAAAAAAA&#10;AAChAgAAZHJzL2Rvd25yZXYueG1sUEsFBgAAAAAEAAQA+QAAAJADAAAAAA==&#10;" strokeweight=".35pt">
                  <v:stroke endcap="round"/>
                </v:line>
                <v:line id="Line 836" o:spid="_x0000_s1359" style="position:absolute;flip:x;visibility:visible;mso-wrap-style:square" from="27959,14027" to="28327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4L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zz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sOC+9AAAA3AAAAA8AAAAAAAAAAAAAAAAAoQIA&#10;AGRycy9kb3ducmV2LnhtbFBLBQYAAAAABAAEAPkAAACLAwAAAAA=&#10;" strokeweight=".35pt">
                  <v:stroke endcap="round"/>
                </v:line>
                <v:line id="Line 837" o:spid="_x0000_s1360" style="position:absolute;flip:x;visibility:visible;mso-wrap-style:square" from="27959,13265" to="28327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dtMEAAADcAAAADwAAAGRycy9kb3ducmV2LnhtbESPT4vCMBTE74LfITzBm6YuIms1irgr&#10;9FoVz4/m9Q82LyXJ2vrtjSDscZiZ3zDb/WBa8SDnG8sKFvMEBHFhdcOVguvlNPsG4QOyxtYyKXiS&#10;h/1uPNpiqm3POT3OoRIRwj5FBXUIXSqlL2oy6Oe2I45eaZ3BEKWrpHbYR7hp5VeSrKTBhuNCjR0d&#10;ayru5z+joB16uruf/vZbNuulzk9ZfikzpaaT4bABEWgI/+FPO9MK1ssFvM/EIyB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4J20wQAAANwAAAAPAAAAAAAAAAAAAAAA&#10;AKECAABkcnMvZG93bnJldi54bWxQSwUGAAAAAAQABAD5AAAAjwMAAAAA&#10;" strokeweight=".35pt">
                  <v:stroke endcap="round"/>
                </v:line>
                <v:line id="Line 838" o:spid="_x0000_s1361" style="position:absolute;flip:x;visibility:visible;mso-wrap-style:square" from="27959,12509" to="28327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IDw8EAAADcAAAADwAAAGRycy9kb3ducmV2LnhtbESPT4vCMBTE74LfITzBm6aKLFqNIu4K&#10;vVbF86N5/YPNS0mird9+s7DgcZiZ3zC7w2Ba8SLnG8sKFvMEBHFhdcOVgtv1PFuD8AFZY2uZFLzJ&#10;w2E/Hu0w1bbnnF6XUIkIYZ+igjqELpXSFzUZ9HPbEUevtM5giNJVUjvsI9y0cpkkX9Jgw3Ghxo5O&#10;NRWPy9MoaIeeHu67v/+UzWal83OWX8tMqelkOG5BBBrCJ/zfzrSCzWoJf2fiEZ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gPDwQAAANwAAAAPAAAAAAAAAAAAAAAA&#10;AKECAABkcnMvZG93bnJldi54bWxQSwUGAAAAAAQABAD5AAAAjwMAAAAA&#10;" strokeweight=".35pt">
                  <v:stroke endcap="round"/>
                </v:line>
                <v:line id="Line 839" o:spid="_x0000_s1362" style="position:absolute;flip:x;visibility:visible;mso-wrap-style:square" from="27959,10991" to="28327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6mWMEAAADcAAAADwAAAGRycy9kb3ducmV2LnhtbESPT4vCMBTE74LfITxhb5q6K4tWoyyr&#10;Qq9V8fxoXv9g81KSrK3f3gjCHoeZ+Q2z2Q2mFXdyvrGsYD5LQBAXVjdcKbicj9MlCB+QNbaWScGD&#10;POy249EGU217zul+CpWIEPYpKqhD6FIpfVGTQT+zHXH0SusMhihdJbXDPsJNKz+T5FsabDgu1NjR&#10;b03F7fRnFLRDTze376+HslktdH7M8nOZKfUxGX7WIAIN4T/8bmdawWrxBa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fqZYwQAAANwAAAAPAAAAAAAAAAAAAAAA&#10;AKECAABkcnMvZG93bnJldi54bWxQSwUGAAAAAAQABAD5AAAAjwMAAAAA&#10;" strokeweight=".35pt">
                  <v:stroke endcap="round"/>
                </v:line>
                <v:line id="Line 840" o:spid="_x0000_s1363" style="position:absolute;flip:x;visibility:visible;mso-wrap-style:square" from="27959,10229" to="28327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c+LMEAAADcAAAADwAAAGRycy9kb3ducmV2LnhtbESPT4vCMBTE74LfITzBm6ZKkbUaRVyF&#10;XqvLnh/N6x9sXkqStfXbbxaEPQ4z8xtmfxxNJ57kfGtZwWqZgCAurW65VvB1vy4+QPiArLGzTApe&#10;5OF4mE72mGk7cEHPW6hFhLDPUEETQp9J6cuGDPql7YmjV1lnMETpaqkdDhFuOrlOko002HJcaLCn&#10;c0Pl4/ZjFHTjQA/3OXxfqnab6uKaF/cqV2o+G087EIHG8B9+t3OtYJum8HcmHgF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z4swQAAANwAAAAPAAAAAAAAAAAAAAAA&#10;AKECAABkcnMvZG93bnJldi54bWxQSwUGAAAAAAQABAD5AAAAjwMAAAAA&#10;" strokeweight=".35pt">
                  <v:stroke endcap="round"/>
                </v:line>
                <v:line id="Line 841" o:spid="_x0000_s1364" style="position:absolute;flip:x;visibility:visible;mso-wrap-style:square" from="27959,9474" to="28327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bt8EAAADcAAAADwAAAGRycy9kb3ducmV2LnhtbESPT4vCMBTE78J+h/AWvGm6oot2jSLu&#10;Cr1WxfOjef2DzUtJoq3f3gjCHoeZ+Q2z3g6mFXdyvrGs4GuagCAurG64UnA+HSZLED4ga2wtk4IH&#10;edhuPkZrTLXtOaf7MVQiQtinqKAOoUul9EVNBv3UdsTRK60zGKJ0ldQO+wg3rZwlybc02HBcqLGj&#10;fU3F9XgzCtqhp6v77S9/ZbOa6/yQ5acyU2r8Oex+QAQawn/43c60gtV8Aa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25u3wQAAANwAAAAPAAAAAAAAAAAAAAAA&#10;AKECAABkcnMvZG93bnJldi54bWxQSwUGAAAAAAQABAD5AAAAjwMAAAAA&#10;" strokeweight=".35pt">
                  <v:stroke endcap="round"/>
                </v:line>
                <v:line id="Line 842" o:spid="_x0000_s1365" style="position:absolute;flip:x;visibility:visible;mso-wrap-style:square" from="27959,8718" to="28327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FwMEAAADcAAAADwAAAGRycy9kb3ducmV2LnhtbESPT4vCMBTE7wt+h/AEb2vqIrJWo4ir&#10;0GtVPD+a1z/YvJQk2vrtjSDscZiZ3zDr7WBa8SDnG8sKZtMEBHFhdcOVgsv5+P0Lwgdkja1lUvAk&#10;D9vN6GuNqbY95/Q4hUpECPsUFdQhdKmUvqjJoJ/ajjh6pXUGQ5SuktphH+GmlT9JspAGG44LNXa0&#10;r6m4ne5GQTv0dHN//fVQNsu5zo9Zfi4zpSbjYbcCEWgI/+FPO9MKlvMFvM/EI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CQXAwQAAANwAAAAPAAAAAAAAAAAAAAAA&#10;AKECAABkcnMvZG93bnJldi54bWxQSwUGAAAAAAQABAD5AAAAjwMAAAAA&#10;" strokeweight=".35pt">
                  <v:stroke endcap="round"/>
                </v:line>
                <v:line id="Line 843" o:spid="_x0000_s1366" style="position:absolute;flip:x;visibility:visible;mso-wrap-style:square" from="27959,7194" to="2832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gW8EAAADcAAAADwAAAGRycy9kb3ducmV2LnhtbESPT4vCMBTE78J+h/AWvGm6Iq52jSLu&#10;Cr1WxfOjef2DzUtJoq3f3gjCHoeZ+Q2z3g6mFXdyvrGs4GuagCAurG64UnA+HSZLED4ga2wtk4IH&#10;edhuPkZrTLXtOaf7MVQiQtinqKAOoUul9EVNBv3UdsTRK60zGKJ0ldQO+wg3rZwlyUIabDgu1NjR&#10;vqbierwZBe3Q09X99pe/slnNdX7I8lOZKTX+HHY/IAIN4T/8bmdawWr+Da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RaBbwQAAANwAAAAPAAAAAAAAAAAAAAAA&#10;AKECAABkcnMvZG93bnJldi54bWxQSwUGAAAAAAQABAD5AAAAjwMAAAAA&#10;" strokeweight=".35pt">
                  <v:stroke endcap="round"/>
                </v:line>
                <v:line id="Line 844" o:spid="_x0000_s1367" style="position:absolute;flip:x;visibility:visible;mso-wrap-style:square" from="27959,6438" to="28327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0Kb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x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aNCm9AAAA3AAAAA8AAAAAAAAAAAAAAAAAoQIA&#10;AGRycy9kb3ducmV2LnhtbFBLBQYAAAAABAAEAPkAAACLAwAAAAA=&#10;" strokeweight=".35pt">
                  <v:stroke endcap="round"/>
                </v:line>
                <v:line id="Line 845" o:spid="_x0000_s1368" style="position:absolute;flip:x;visibility:visible;mso-wrap-style:square" from="27959,5683" to="28327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RssEAAADcAAAADwAAAGRycy9kb3ducmV2LnhtbESPT4vCMBTE74LfITzBm6YuIttqFHFX&#10;6LW67PnRvP7B5qUkWVu/vRGEPQ4z8xtmdxhNJ+7kfGtZwWqZgCAurW65VvBzPS8+QfiArLGzTAoe&#10;5OGwn052mGk7cEH3S6hFhLDPUEETQp9J6cuGDPql7YmjV1lnMETpaqkdDhFuOvmRJBtpsOW40GBP&#10;p4bK2+XPKOjGgW7ua/j9rtp0rYtzXlyrXKn5bDxuQQQaw3/43c61gnSdwutMPAJy/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pGywQAAANwAAAAPAAAAAAAAAAAAAAAA&#10;AKECAABkcnMvZG93bnJldi54bWxQSwUGAAAAAAQABAD5AAAAjwMAAAAA&#10;" strokeweight=".35pt">
                  <v:stroke endcap="round"/>
                </v:line>
                <v:line id="Line 846" o:spid="_x0000_s1369" style="position:absolute;flip:x;visibility:visible;mso-wrap-style:square" from="27959,4921" to="28327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Wu8r8AAADcAAAADwAAAGRycy9kb3ducmV2LnhtbERPyWrDMBC9F/oPYgq91XJLW2I3sglZ&#10;wFcnIefBGi/EGhlJjZ2/jw6FHh9vX5eLGcWNnB8sK3hPUhDEjdUDdwrOp8PbCoQPyBpHy6TgTh7K&#10;4vlpjbm2M9d0O4ZOxBD2OSroQ5hyKX3Tk0Gf2Ik4cq11BkOErpPa4RzDzSg/0vRbGhw4NvQ40ban&#10;5nr8NQrGZaar282XfTtkn7o+VPWprZR6fVk2PyACLeFf/OeutILsK86PZ+IR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HWu8r8AAADcAAAADwAAAAAAAAAAAAAAAACh&#10;AgAAZHJzL2Rvd25yZXYueG1sUEsFBgAAAAAEAAQA+QAAAI0DAAAAAA==&#10;" strokeweight=".35pt">
                  <v:stroke endcap="round"/>
                </v:line>
                <v:line id="Line 847" o:spid="_x0000_s1370" style="position:absolute;flip:x;visibility:visible;mso-wrap-style:square" from="27774,26917" to="28505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LacEAAADcAAAADwAAAGRycy9kb3ducmV2LnhtbESPT4vCMBTE7wt+h/AEb2vqootWo8iu&#10;Qq9V8fxoXv9g81KSrK3f3gjCHoeZ+Q2z2Q2mFXdyvrGsYDZNQBAXVjdcKbicj59LED4ga2wtk4IH&#10;edhtRx8bTLXtOaf7KVQiQtinqKAOoUul9EVNBv3UdsTRK60zGKJ0ldQO+wg3rfxKkm9psOG4UGNH&#10;PzUVt9OfUdAOPd3cb389lM1qrvNjlp/LTKnJeNivQQQawn/43c60gtViBq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OQtpwQAAANwAAAAPAAAAAAAAAAAAAAAA&#10;AKECAABkcnMvZG93bnJldi54bWxQSwUGAAAAAAQABAD5AAAAjwMAAAAA&#10;" strokeweight=".35pt">
                  <v:stroke endcap="round"/>
                </v:line>
                <v:rect id="Rectangle 848" o:spid="_x0000_s1371" style="position:absolute;left:26657;top:26257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yLM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PIs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49" o:spid="_x0000_s1372" style="position:absolute;left:27089;top:2625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Xt8IA&#10;AADc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aw/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Fe3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850" o:spid="_x0000_s1373" style="position:absolute;flip:x;visibility:visible;mso-wrap-style:square" from="27774,23126" to="28505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6o8cEAAADcAAAADwAAAGRycy9kb3ducmV2LnhtbESPT4vCMBTE78J+h/AWvGm6oot2jSLu&#10;Cr1WxfOjef2DzUtJoq3f3gjCHoeZ+Q2z3g6mFXdyvrGs4GuagCAurG64UnA+HSZLED4ga2wtk4IH&#10;edhuPkZrTLXtOaf7MVQiQtinqKAOoUul9EVNBv3UdsTRK60zGKJ0ldQO+wg3rZwlybc02HBcqLGj&#10;fU3F9XgzCtqhp6v77S9/ZbOa6/yQ5acyU2r8Oex+QAQawn/43c60gtViDq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TqjxwQAAANwAAAAPAAAAAAAAAAAAAAAA&#10;AKECAABkcnMvZG93bnJldi54bWxQSwUGAAAAAAQABAD5AAAAjwMAAAAA&#10;" strokeweight=".35pt">
                  <v:stroke endcap="round"/>
                </v:line>
                <v:rect id="Rectangle 851" o:spid="_x0000_s1374" style="position:absolute;left:26657;top:22466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qWMIA&#10;AADcAAAADwAAAGRycy9kb3ducmV2LnhtbESPzYoCMRCE7wu+Q2jB25pRcHFHo4ggqOzFcR+gmfT8&#10;YNIZkuiMb2+EhT0WVfUVtd4O1ogH+dA6VjCbZiCIS6dbrhX8Xg+fSxAhIms0jknBkwJsN6OPNeba&#10;9XyhRxFrkSAcclTQxNjlUoayIYth6jri5FXOW4xJ+lpqj32CWyPnWfYlLbacFhrsaN9QeSvuVoG8&#10;Fod+WRifufO8+jGn46Uip9RkPOxWICIN8T/81z5qBd+L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WpY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52" o:spid="_x0000_s1375" style="position:absolute;left:27089;top:2246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0L8IA&#10;AADcAAAADwAAAGRycy9kb3ducmV2LnhtbESPzYoCMRCE74LvEFrwphkFxR2NIoKgy14c9wGaSc8P&#10;Jp0hic749puFhT0WVfUVtTsM1ogX+dA6VrCYZyCIS6dbrhV838+zDYgQkTUax6TgTQEO+/Foh7l2&#10;Pd/oVcRaJAiHHBU0MXa5lKFsyGKYu444eZXzFmOSvpbaY5/g1shllq2lxZbTQoMdnRoqH8XTKpD3&#10;4txvCuMz97msvsz1cqvIKTWdDMctiEhD/A//tS9awcdq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/Qv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853" o:spid="_x0000_s1376" style="position:absolute;flip:x;visibility:visible;mso-wrap-style:square" from="27774,19335" to="28505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w2hsMAAADcAAAADwAAAGRycy9kb3ducmV2LnhtbESPW4vCMBSE3xf8D+EI+7amLrteqlFE&#10;V+hrVXw+NKcXbE5KkrXdf78RBB+HmfmGWW8H04o7Od9YVjCdJCCIC6sbrhRczsePBQgfkDW2lknB&#10;H3nYbkZva0y17Tmn+ylUIkLYp6igDqFLpfRFTQb9xHbE0SutMxiidJXUDvsIN638TJKZNNhwXKix&#10;o31Nxe30axS0Q083d+ivP2Wz/NL5McvPZabU+3jYrUAEGsIr/GxnWsHyew6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cNobDAAAA3AAAAA8AAAAAAAAAAAAA&#10;AAAAoQIAAGRycy9kb3ducmV2LnhtbFBLBQYAAAAABAAEAPkAAACRAwAAAAA=&#10;" strokeweight=".35pt">
                  <v:stroke endcap="round"/>
                </v:line>
                <v:rect id="Rectangle 854" o:spid="_x0000_s1377" style="position:absolute;left:26657;top:18675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DFxr4A&#10;AADcAAAADwAAAGRycy9kb3ducmV2LnhtbERPy4rCMBTdC/5DuII7TUdQnI5RBkFQcWOdD7g0tw8m&#10;uSlJtPXvzUJweTjvzW6wRjzIh9axgq95BoK4dLrlWsHf7TBbgwgRWaNxTAqeFGC3HY82mGvX85Ue&#10;RaxFCuGQo4Imxi6XMpQNWQxz1xEnrnLeYkzQ11J77FO4NXKRZStpseXU0GBH+4bK/+JuFchbcejX&#10;hfGZOy+qizkdrxU5paaT4fcHRKQhfsRv91Er+F6mt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Axca+AAAA3AAAAA8AAAAAAAAAAAAAAAAAmAIAAGRycy9kb3ducmV2&#10;LnhtbFBLBQYAAAAABAAEAPUAAACDAwAAAAA=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55" o:spid="_x0000_s1378" style="position:absolute;left:27089;top:1867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gXcIA&#10;AADcAAAADwAAAGRycy9kb3ducmV2LnhtbESPzYoCMRCE74LvEFrwphkFF501igiCLl4c9wGaSc8P&#10;Jp0hyTqzb28WhD0WVfUVtd0P1ogn+dA6VrCYZyCIS6dbrhV830+zNYgQkTUax6TglwLsd+PRFnPt&#10;er7Rs4i1SBAOOSpoYuxyKUPZkMUwdx1x8irnLcYkfS21xz7BrZHLLPuQFltOCw12dGyofBQ/VoG8&#10;F6d+XRifua9ldTWX860ip9R0Mhw+QUQa4n/43T5rBZvV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GBd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856" o:spid="_x0000_s1379" style="position:absolute;flip:x;visibility:visible;mso-wrap-style:square" from="27774,15538" to="28505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kT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rz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ZZE+9AAAA3AAAAA8AAAAAAAAAAAAAAAAAoQIA&#10;AGRycy9kb3ducmV2LnhtbFBLBQYAAAAABAAEAPkAAACLAwAAAAA=&#10;" strokeweight=".35pt">
                  <v:stroke endcap="round"/>
                </v:line>
                <v:line id="Line 857" o:spid="_x0000_s1380" style="position:absolute;flip:x;visibility:visible;mso-wrap-style:square" from="27774,11747" to="28505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1MEAAADcAAAADwAAAGRycy9kb3ducmV2LnhtbESPT4vCMBTE74LfITxhb5q6iGg1irgr&#10;9FoVz4/m9Q82LyXJ2vrtN4LgcZiZ3zDb/WBa8SDnG8sK5rMEBHFhdcOVguvlNF2B8AFZY2uZFDzJ&#10;w343Hm0x1bbnnB7nUIkIYZ+igjqELpXSFzUZ9DPbEUevtM5giNJVUjvsI9y08jtJltJgw3Ghxo6O&#10;NRX3859R0A493d1Pf/stm/VC56csv5SZUl+T4bABEWgIn/C7nWkF6+UcXmfiEZ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cHUwQAAANwAAAAPAAAAAAAAAAAAAAAA&#10;AKECAABkcnMvZG93bnJldi54bWxQSwUGAAAAAAQABAD5AAAAjwMAAAAA&#10;" strokeweight=".35pt">
                  <v:stroke endcap="round"/>
                </v:line>
                <v:rect id="Rectangle 858" o:spid="_x0000_s1381" style="position:absolute;left:27089;top:1108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4kc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T/z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DiR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859" o:spid="_x0000_s1382" style="position:absolute;flip:x;visibility:visible;mso-wrap-style:square" from="27774,7956" to="28505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6OMIAAADcAAAADwAAAGRycy9kb3ducmV2LnhtbESPW4vCMBSE3xf8D+EIvq2p6yJajSJe&#10;oK9V8fnQnF6wOSlJ1tZ/bxYW9nGYmW+YzW4wrXiS841lBbNpAoK4sLrhSsHtev5cgvABWWNrmRS8&#10;yMNuO/rYYKptzzk9L6ESEcI+RQV1CF0qpS9qMuintiOOXmmdwRClq6R22Ee4aeVXkiykwYbjQo0d&#10;HWoqHpcfo6Adenq4Y38/lc3qW+fnLL+WmVKT8bBfgwg0hP/wXzvTClaLOf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v6OMIAAADcAAAADwAAAAAAAAAAAAAA&#10;AAChAgAAZHJzL2Rvd25yZXYueG1sUEsFBgAAAAAEAAQA+QAAAJADAAAAAA==&#10;" strokeweight=".35pt">
                  <v:stroke endcap="round"/>
                </v:line>
                <v:rect id="Rectangle 860" o:spid="_x0000_s1383" style="position:absolute;left:27089;top:729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Ffs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cd6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QV+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861" o:spid="_x0000_s1384" style="position:absolute;flip:x;visibility:visible;mso-wrap-style:square" from="27774,4165" to="2850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7H18IAAADcAAAADwAAAGRycy9kb3ducmV2LnhtbESPW4vCMBSE3xf8D+EIvq2piytajSJe&#10;oK9V8fnQnF6wOSlJ1tZ/bxYW9nGYmW+YzW4wrXiS841lBbNpAoK4sLrhSsHtev5cgvABWWNrmRS8&#10;yMNuO/rYYKptzzk9L6ESEcI+RQV1CF0qpS9qMuintiOOXmmdwRClq6R22Ee4aeVXkiykwYbjQo0d&#10;HWoqHpcfo6Adenq4Y38/lc1qrvNzll/LTKnJeNivQQQawn/4r51pBavFN/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7H18IAAADcAAAADwAAAAAAAAAAAAAA&#10;AAChAgAAZHJzL2Rvd25yZXYueG1sUEsFBgAAAAAEAAQA+QAAAJADAAAAAA==&#10;" strokeweight=".35pt">
                  <v:stroke endcap="round"/>
                </v:line>
                <v:rect id="Rectangle 862" o:spid="_x0000_s1385" style="position:absolute;left:27089;top:350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+ksIA&#10;AADcAAAADwAAAGRycy9kb3ducmV2LnhtbESPzYoCMRCE7wv7DqGFva0ZPQzuaBQRBBUvjj5AM+n5&#10;waQzJFlnfHuzIOyxqKqvqNVmtEY8yIfOsYLZNANBXDndcaPgdt1/L0CEiKzROCYFTwqwWX9+rLDQ&#10;buALPcrYiAThUKCCNsa+kDJULVkMU9cTJ6923mJM0jdSexwS3Bo5z7JcWuw4LbTY066l6l7+WgXy&#10;Wu6HRWl85k7z+myOh0tNTqmvybhdgog0xv/wu33QCn7y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z6SwgAAANwAAAAPAAAAAAAAAAAAAAAAAJgCAABkcnMvZG93&#10;bnJldi54bWxQSwUGAAAAAAQABAD1AAAAhwMAAAAA&#10;" filled="f" stroked="f">
                  <v:textbox style="mso-fit-shape-to-text:t" inset="0,0,0,0">
                    <w:txbxContent>
                      <w:p w:rsidR="00796498" w:rsidRDefault="00796498" w:rsidP="00796498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the function represented by the Taylor series,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  <m:r>
          <w:rPr>
            <w:rFonts w:ascii="Cambria Math" w:hAnsi="Cambria Math" w:cs="Arial"/>
            <w:szCs w:val="22"/>
          </w:rPr>
          <m:t>.</m:t>
        </m:r>
      </m:oMath>
      <w:r>
        <w:rPr>
          <w:rFonts w:cs="Arial"/>
          <w:szCs w:val="22"/>
        </w:rPr>
        <w:t xml:space="preserve">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(2)</w:t>
      </w: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Pr="00921816" w:rsidRDefault="00796498" w:rsidP="00796498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Suggest values of</w:t>
      </w:r>
      <w:r w:rsidRPr="00EA67D5">
        <w:rPr>
          <w:rFonts w:cs="Arial"/>
          <w:sz w:val="24"/>
        </w:rPr>
        <w:t xml:space="preserve"> </w:t>
      </w:r>
      <w:r w:rsidRPr="00EA67D5">
        <w:rPr>
          <w:rFonts w:ascii="Times New Roman" w:hAnsi="Times New Roman"/>
          <w:i/>
          <w:sz w:val="24"/>
        </w:rPr>
        <w:t>x</w:t>
      </w:r>
      <w:r>
        <w:rPr>
          <w:rFonts w:cs="Arial"/>
          <w:szCs w:val="22"/>
        </w:rPr>
        <w:t xml:space="preserve"> for which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>
        <w:rPr>
          <w:rFonts w:cs="Arial"/>
          <w:szCs w:val="22"/>
        </w:rPr>
        <w:t xml:space="preserve"> provides a </w:t>
      </w:r>
      <w:r w:rsidRPr="003E4380">
        <w:rPr>
          <w:rFonts w:cs="Arial"/>
          <w:szCs w:val="22"/>
        </w:rPr>
        <w:t>good approximation</w:t>
      </w:r>
      <w:r>
        <w:rPr>
          <w:rFonts w:cs="Arial"/>
          <w:szCs w:val="22"/>
        </w:rPr>
        <w:t xml:space="preserve"> of the function when </w:t>
      </w:r>
      <w:r w:rsidRPr="00921816">
        <w:rPr>
          <w:rFonts w:cs="Arial"/>
          <w:szCs w:val="22"/>
        </w:rPr>
        <w:t>seven terms of the series are used.</w:t>
      </w:r>
      <w:r w:rsidRPr="0092181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21816">
        <w:rPr>
          <w:rFonts w:cs="Arial"/>
          <w:szCs w:val="22"/>
        </w:rPr>
        <w:t>(2)</w:t>
      </w:r>
    </w:p>
    <w:p w:rsidR="00796498" w:rsidRPr="00F32415" w:rsidRDefault="00796498" w:rsidP="00796498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Pr="003F2D2C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</w:p>
    <w:p w:rsidR="00796498" w:rsidRDefault="00796498" w:rsidP="00796498">
      <w:pPr>
        <w:spacing w:after="200"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>
        <w:rPr>
          <w:rFonts w:cs="Arial"/>
          <w:b/>
          <w:szCs w:val="22"/>
        </w:rPr>
        <w:tab/>
        <w:t>(10 marks)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</w:rPr>
      </w:pPr>
      <w:r>
        <w:rPr>
          <w:rFonts w:cs="Arial"/>
        </w:rPr>
        <w:t>Recall the Taylor series from Questions 1 and 2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  <w:sz w:val="24"/>
          <w:szCs w:val="22"/>
        </w:rPr>
      </w:pPr>
      <w:r>
        <w:rPr>
          <w:rFonts w:cs="Arial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=x-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5!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7!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  <w:r>
        <w:rPr>
          <w:rFonts w:cs="Arial"/>
          <w:sz w:val="24"/>
          <w:szCs w:val="22"/>
        </w:rPr>
        <w:t xml:space="preserve">     </w:t>
      </w:r>
      <w:proofErr w:type="gramStart"/>
      <w:r w:rsidRPr="00921816">
        <w:rPr>
          <w:rFonts w:cs="Arial"/>
          <w:szCs w:val="22"/>
        </w:rPr>
        <w:t>and</w:t>
      </w:r>
      <w:proofErr w:type="gramEnd"/>
      <w:r>
        <w:rPr>
          <w:rFonts w:cs="Arial"/>
          <w:sz w:val="24"/>
          <w:szCs w:val="22"/>
        </w:rPr>
        <w:t xml:space="preserve">       </w:t>
      </w:r>
      <m:oMath>
        <m:r>
          <w:rPr>
            <w:rFonts w:ascii="Cambria Math" w:hAnsi="Cambria Math" w:cs="Arial"/>
            <w:sz w:val="28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  <w:sz w:val="24"/>
          <w:szCs w:val="22"/>
        </w:rPr>
      </w:pPr>
    </w:p>
    <w:p w:rsidR="00796498" w:rsidRDefault="00796498" w:rsidP="00796498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Show </w:t>
      </w:r>
      <w:proofErr w:type="gramStart"/>
      <w:r>
        <w:rPr>
          <w:rFonts w:cs="Arial"/>
          <w:szCs w:val="22"/>
        </w:rPr>
        <w:t>that</w:t>
      </w:r>
      <w:r w:rsidRPr="000A733C">
        <w:rPr>
          <w:rFonts w:cs="Arial"/>
          <w:szCs w:val="22"/>
        </w:rPr>
        <w:t xml:space="preserve"> </w:t>
      </w:r>
      <w:proofErr w:type="gramEnd"/>
      <m:oMath>
        <m:r>
          <w:rPr>
            <w:rFonts w:ascii="Cambria Math" w:hAnsi="Cambria Math" w:cs="Arial"/>
            <w:szCs w:val="22"/>
          </w:rPr>
          <m:t>f'(x)=g(x)</m:t>
        </m:r>
      </m:oMath>
      <w:r>
        <w:rPr>
          <w:rFonts w:cs="Arial"/>
          <w:szCs w:val="22"/>
        </w:rPr>
        <w:t xml:space="preserve">.  </w:t>
      </w:r>
      <w:r>
        <w:rPr>
          <w:rFonts w:cs="Arial"/>
          <w:szCs w:val="22"/>
        </w:rPr>
        <w:tab/>
        <w:t>(4)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Pr="00921816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Pr="009C2F28" w:rsidRDefault="00796498" w:rsidP="00796498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Determine </w:t>
      </w:r>
      <m:oMath>
        <m:r>
          <w:rPr>
            <w:rFonts w:ascii="Cambria Math" w:hAnsi="Cambria Math" w:cs="Arial"/>
            <w:szCs w:val="22"/>
          </w:rPr>
          <m:t>g'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9C2F28">
        <w:rPr>
          <w:rFonts w:cs="Arial"/>
          <w:szCs w:val="22"/>
        </w:rPr>
        <w:t xml:space="preserve"> and </w:t>
      </w:r>
      <w:r>
        <w:rPr>
          <w:rFonts w:cs="Arial"/>
          <w:szCs w:val="22"/>
        </w:rPr>
        <w:t>comment on the</w:t>
      </w:r>
      <w:r w:rsidRPr="009C2F28">
        <w:rPr>
          <w:rFonts w:cs="Arial"/>
          <w:szCs w:val="22"/>
        </w:rPr>
        <w:t xml:space="preserve"> result.</w:t>
      </w:r>
      <w:r w:rsidRPr="009C2F28">
        <w:rPr>
          <w:rFonts w:cs="Arial"/>
          <w:szCs w:val="22"/>
        </w:rPr>
        <w:tab/>
        <w:t>(4)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Pr="00921816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Pr="000A733C" w:rsidRDefault="00796498" w:rsidP="00796498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 w:rsidRPr="000A733C">
        <w:rPr>
          <w:rFonts w:cs="Arial"/>
          <w:szCs w:val="22"/>
        </w:rPr>
        <w:t>State the relationships from (a) and (b)</w:t>
      </w:r>
      <w:r>
        <w:rPr>
          <w:rFonts w:cs="Arial"/>
          <w:szCs w:val="22"/>
        </w:rPr>
        <w:t xml:space="preserve"> above</w:t>
      </w:r>
      <w:r w:rsidRPr="000A733C">
        <w:rPr>
          <w:rFonts w:cs="Arial"/>
          <w:szCs w:val="22"/>
        </w:rPr>
        <w:t xml:space="preserve"> in terms of the functions you suggested for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0A733C">
        <w:rPr>
          <w:rFonts w:cs="Arial"/>
          <w:szCs w:val="22"/>
        </w:rPr>
        <w:t xml:space="preserve"> and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0A733C">
        <w:rPr>
          <w:rFonts w:cs="Arial"/>
          <w:szCs w:val="22"/>
        </w:rPr>
        <w:t xml:space="preserve"> in Question</w:t>
      </w:r>
      <w:r>
        <w:rPr>
          <w:rFonts w:cs="Arial"/>
          <w:szCs w:val="22"/>
        </w:rPr>
        <w:t>s</w:t>
      </w:r>
      <w:r w:rsidRPr="000A733C">
        <w:rPr>
          <w:rFonts w:cs="Arial"/>
          <w:szCs w:val="22"/>
        </w:rPr>
        <w:t xml:space="preserve"> 1</w:t>
      </w:r>
      <w:r>
        <w:rPr>
          <w:rFonts w:cs="Arial"/>
          <w:szCs w:val="22"/>
        </w:rPr>
        <w:t>(d)</w:t>
      </w:r>
      <w:r w:rsidRPr="000A733C">
        <w:rPr>
          <w:rFonts w:cs="Arial"/>
          <w:szCs w:val="22"/>
        </w:rPr>
        <w:t xml:space="preserve"> and 2</w:t>
      </w:r>
      <w:r>
        <w:rPr>
          <w:rFonts w:cs="Arial"/>
          <w:szCs w:val="22"/>
        </w:rPr>
        <w:t>(c)</w:t>
      </w:r>
      <w:r w:rsidRPr="000A733C">
        <w:rPr>
          <w:rFonts w:cs="Arial"/>
          <w:szCs w:val="22"/>
        </w:rPr>
        <w:t>.</w:t>
      </w:r>
      <w:r>
        <w:rPr>
          <w:rFonts w:cs="Arial"/>
          <w:szCs w:val="22"/>
        </w:rPr>
        <w:tab/>
        <w:t>(2)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796498" w:rsidRPr="000A733C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796498" w:rsidRDefault="00796498" w:rsidP="00796498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  <w:r>
        <w:rPr>
          <w:rFonts w:cs="Arial"/>
          <w:b/>
        </w:rPr>
        <w:lastRenderedPageBreak/>
        <w:t>Question 4</w:t>
      </w:r>
      <w:r>
        <w:rPr>
          <w:rFonts w:cs="Arial"/>
          <w:b/>
        </w:rPr>
        <w:tab/>
      </w:r>
      <w:r w:rsidRPr="00597F52">
        <w:rPr>
          <w:rFonts w:cs="Arial"/>
          <w:b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7.55pt" o:ole="">
            <v:imagedata r:id="rId6" o:title=""/>
          </v:shape>
          <o:OLEObject Type="Embed" ProgID="Equation.3" ShapeID="_x0000_i1025" DrawAspect="Content" ObjectID="_1581928253" r:id="rId7"/>
        </w:object>
      </w:r>
      <w:r>
        <w:rPr>
          <w:rFonts w:cs="Arial"/>
          <w:b/>
        </w:rPr>
        <w:t>(4 marks)</w:t>
      </w:r>
    </w:p>
    <w:p w:rsidR="00796498" w:rsidRPr="00A14CAD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</w:rPr>
      </w:pPr>
      <w:r>
        <w:rPr>
          <w:rFonts w:cs="Arial"/>
        </w:rPr>
        <w:t>Another Taylor series is defined by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8"/>
          <w:szCs w:val="22"/>
        </w:rPr>
      </w:pPr>
      <w:r>
        <w:rPr>
          <w:rFonts w:cs="Arial"/>
        </w:rPr>
        <w:tab/>
        <w:t xml:space="preserve"> </w:t>
      </w:r>
      <m:oMath>
        <m:r>
          <w:rPr>
            <w:rFonts w:ascii="Cambria Math" w:hAnsi="Cambria Math" w:cs="Arial"/>
            <w:sz w:val="28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=1+x+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796498" w:rsidRPr="00CA5E7B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16"/>
          <w:szCs w:val="22"/>
        </w:rPr>
      </w:pPr>
    </w:p>
    <w:p w:rsidR="00796498" w:rsidRPr="00921816" w:rsidRDefault="00796498" w:rsidP="00796498">
      <w:pPr>
        <w:pStyle w:val="ListParagraph"/>
        <w:numPr>
          <w:ilvl w:val="0"/>
          <w:numId w:val="5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  <w:proofErr w:type="gramStart"/>
      <w:r>
        <w:rPr>
          <w:rFonts w:cs="Arial"/>
        </w:rPr>
        <w:t xml:space="preserve">Determine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2"/>
              </w:rPr>
              <m:t>x</m:t>
            </m:r>
          </m:e>
        </m:d>
      </m:oMath>
      <w:r>
        <w:rPr>
          <w:rFonts w:cs="Arial"/>
          <w:sz w:val="24"/>
          <w:szCs w:val="22"/>
        </w:rPr>
        <w:t>.</w:t>
      </w:r>
      <w:r>
        <w:rPr>
          <w:rFonts w:cs="Arial"/>
          <w:sz w:val="24"/>
          <w:szCs w:val="22"/>
        </w:rPr>
        <w:tab/>
      </w:r>
      <w:r>
        <w:rPr>
          <w:rFonts w:cs="Arial"/>
          <w:szCs w:val="22"/>
        </w:rPr>
        <w:t>(2</w:t>
      </w:r>
      <w:r w:rsidRPr="00921816">
        <w:rPr>
          <w:rFonts w:cs="Arial"/>
          <w:szCs w:val="22"/>
        </w:rPr>
        <w:t>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796498" w:rsidRPr="00FE4536" w:rsidRDefault="00796498" w:rsidP="00796498">
      <w:pPr>
        <w:pStyle w:val="ListParagraph"/>
        <w:numPr>
          <w:ilvl w:val="0"/>
          <w:numId w:val="5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 w:rsidRPr="00FE4536">
        <w:rPr>
          <w:rFonts w:cs="Arial"/>
          <w:szCs w:val="22"/>
        </w:rPr>
        <w:t xml:space="preserve">Suggest the function for which </w:t>
      </w:r>
      <m:oMath>
        <m:r>
          <w:rPr>
            <w:rFonts w:ascii="Cambria Math" w:hAnsi="Cambria Math" w:cs="Arial"/>
            <w:sz w:val="24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2"/>
              </w:rPr>
              <m:t>x</m:t>
            </m:r>
          </m:e>
        </m:d>
      </m:oMath>
      <w:r w:rsidRPr="00FE4536">
        <w:rPr>
          <w:rFonts w:cs="Arial"/>
          <w:szCs w:val="22"/>
        </w:rPr>
        <w:t xml:space="preserve"> is a good approximation</w:t>
      </w:r>
      <w:r>
        <w:rPr>
          <w:rFonts w:cs="Arial"/>
          <w:szCs w:val="22"/>
        </w:rPr>
        <w:t>.</w:t>
      </w:r>
      <w:r w:rsidRPr="00FE4536">
        <w:rPr>
          <w:rFonts w:cs="Arial"/>
          <w:sz w:val="24"/>
          <w:szCs w:val="22"/>
        </w:rPr>
        <w:tab/>
      </w:r>
      <w:r w:rsidRPr="00FE4536">
        <w:rPr>
          <w:rFonts w:cs="Arial"/>
          <w:szCs w:val="22"/>
        </w:rPr>
        <w:t>(2)</w:t>
      </w: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796498" w:rsidRDefault="00796498" w:rsidP="0079649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jc w:val="center"/>
        <w:rPr>
          <w:rFonts w:cs="Arial"/>
          <w:b/>
          <w:szCs w:val="22"/>
        </w:rPr>
      </w:pPr>
      <w:r w:rsidRPr="00A14CAD">
        <w:rPr>
          <w:rFonts w:cs="Arial"/>
          <w:b/>
          <w:szCs w:val="22"/>
        </w:rPr>
        <w:t>End of questions</w:t>
      </w:r>
    </w:p>
    <w:p w:rsidR="00345A2B" w:rsidRPr="00796498" w:rsidRDefault="00345A2B" w:rsidP="00796498">
      <w:pPr>
        <w:spacing w:after="200" w:line="276" w:lineRule="auto"/>
        <w:rPr>
          <w:rFonts w:cs="Arial"/>
          <w:b/>
          <w:szCs w:val="22"/>
        </w:rPr>
      </w:pPr>
    </w:p>
    <w:sectPr w:rsidR="00345A2B" w:rsidRPr="0079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E1F"/>
    <w:multiLevelType w:val="hybridMultilevel"/>
    <w:tmpl w:val="22100BE2"/>
    <w:lvl w:ilvl="0" w:tplc="CCD464E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6B96DC98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F854CE"/>
    <w:multiLevelType w:val="hybridMultilevel"/>
    <w:tmpl w:val="AF083950"/>
    <w:lvl w:ilvl="0" w:tplc="D01E8764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2BE2"/>
    <w:multiLevelType w:val="hybridMultilevel"/>
    <w:tmpl w:val="2AF42BDC"/>
    <w:lvl w:ilvl="0" w:tplc="BBB2184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5CE52F6"/>
    <w:multiLevelType w:val="hybridMultilevel"/>
    <w:tmpl w:val="22100BE2"/>
    <w:lvl w:ilvl="0" w:tplc="CCD464E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6B96DC98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BB751A"/>
    <w:multiLevelType w:val="hybridMultilevel"/>
    <w:tmpl w:val="C07A93F0"/>
    <w:lvl w:ilvl="0" w:tplc="8EFE4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98"/>
    <w:rsid w:val="00345A2B"/>
    <w:rsid w:val="00796498"/>
    <w:rsid w:val="00E4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98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9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98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98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9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98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FCFBA33B</Template>
  <TotalTime>2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dcterms:created xsi:type="dcterms:W3CDTF">2017-03-13T03:23:00Z</dcterms:created>
  <dcterms:modified xsi:type="dcterms:W3CDTF">2018-03-07T03:44:00Z</dcterms:modified>
</cp:coreProperties>
</file>