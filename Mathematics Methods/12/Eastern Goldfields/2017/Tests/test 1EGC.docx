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8B" w:rsidRPr="0067738B" w:rsidRDefault="0067738B" w:rsidP="0067738B">
      <w:pPr>
        <w:tabs>
          <w:tab w:val="left" w:pos="400"/>
          <w:tab w:val="left" w:pos="2600"/>
          <w:tab w:val="left" w:pos="2720"/>
        </w:tabs>
        <w:spacing w:before="120" w:line="240" w:lineRule="atLeast"/>
        <w:ind w:left="672" w:hanging="292"/>
        <w:rPr>
          <w:rFonts w:ascii="HelveticaNeueLT Std" w:hAnsi="HelveticaNeueLT Std"/>
          <w:b/>
          <w:sz w:val="20"/>
          <w:lang w:eastAsia="en-US"/>
        </w:rPr>
      </w:pPr>
    </w:p>
    <w:p w:rsidR="0067738B" w:rsidRDefault="0067738B" w:rsidP="000521C3">
      <w:pPr>
        <w:rPr>
          <w:rFonts w:cs="Arial"/>
          <w:lang w:val="en-US" w:eastAsia="en-US"/>
        </w:rPr>
      </w:pPr>
      <w:r w:rsidRPr="0067738B">
        <w:rPr>
          <w:rFonts w:cs="Arial"/>
          <w:lang w:val="en-US" w:eastAsia="en-US"/>
        </w:rPr>
        <w:tab/>
      </w:r>
      <w:r w:rsidRPr="0067738B">
        <w:rPr>
          <w:rFonts w:cs="Arial"/>
          <w:lang w:val="en-US" w:eastAsia="en-US"/>
        </w:rPr>
        <w:tab/>
      </w:r>
      <w:r w:rsidRPr="0067738B">
        <w:rPr>
          <w:rFonts w:cs="Arial"/>
          <w:lang w:val="en-US" w:eastAsia="en-US"/>
        </w:rPr>
        <w:tab/>
      </w:r>
      <w:r w:rsidRPr="0067738B">
        <w:rPr>
          <w:rFonts w:ascii="Arial" w:hAnsi="Arial" w:cs="Arial"/>
          <w:lang w:val="en-US" w:eastAsia="en-US"/>
        </w:rPr>
        <w:t>Name</w:t>
      </w:r>
      <w:r w:rsidRPr="0067738B">
        <w:rPr>
          <w:rFonts w:cs="Arial"/>
          <w:lang w:val="en-US" w:eastAsia="en-US"/>
        </w:rPr>
        <w:tab/>
        <w:t xml:space="preserve">: ________________________  </w:t>
      </w:r>
    </w:p>
    <w:p w:rsidR="000521C3" w:rsidRPr="000521C3" w:rsidRDefault="000521C3" w:rsidP="000521C3">
      <w:pPr>
        <w:rPr>
          <w:rFonts w:cs="Arial"/>
          <w:lang w:val="en-US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0521C3" w:rsidTr="000521C3">
        <w:tc>
          <w:tcPr>
            <w:tcW w:w="2235" w:type="dxa"/>
          </w:tcPr>
          <w:p w:rsidR="000521C3" w:rsidRDefault="000521C3" w:rsidP="0067738B">
            <w:pPr>
              <w:rPr>
                <w:lang w:val="en-US" w:eastAsia="en-US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5AD24A85" wp14:editId="5081B039">
                  <wp:extent cx="1155802" cy="994527"/>
                  <wp:effectExtent l="0" t="0" r="6350" b="0"/>
                  <wp:docPr id="9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:rsidR="000521C3" w:rsidRPr="0067738B" w:rsidRDefault="000521C3" w:rsidP="000521C3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  <w:t>Eastern Goldfields College</w:t>
            </w:r>
          </w:p>
          <w:p w:rsidR="000521C3" w:rsidRPr="0067738B" w:rsidRDefault="000521C3" w:rsidP="000521C3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 xml:space="preserve">Year 12 MATHEMATICS METHODS </w:t>
            </w:r>
          </w:p>
          <w:p w:rsidR="000521C3" w:rsidRPr="0067738B" w:rsidRDefault="000521C3" w:rsidP="000521C3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TEST  1 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7</w:t>
            </w:r>
          </w:p>
          <w:p w:rsidR="000521C3" w:rsidRDefault="000521C3" w:rsidP="0067738B">
            <w:pPr>
              <w:rPr>
                <w:lang w:val="en-US" w:eastAsia="en-US"/>
              </w:rPr>
            </w:pPr>
          </w:p>
        </w:tc>
      </w:tr>
    </w:tbl>
    <w:p w:rsidR="0067738B" w:rsidRPr="0067738B" w:rsidRDefault="0067738B" w:rsidP="0067738B">
      <w:pPr>
        <w:rPr>
          <w:lang w:val="en-US" w:eastAsia="en-US"/>
        </w:rPr>
      </w:pPr>
    </w:p>
    <w:p w:rsidR="0067738B" w:rsidRPr="0067738B" w:rsidRDefault="0067738B" w:rsidP="0067738B">
      <w:pPr>
        <w:jc w:val="center"/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lang w:val="en-US" w:eastAsia="en-US"/>
        </w:rPr>
        <w:t>CALCULATOR FREE</w:t>
      </w:r>
    </w:p>
    <w:p w:rsidR="0067738B" w:rsidRPr="0067738B" w:rsidRDefault="0067738B" w:rsidP="0067738B">
      <w:pPr>
        <w:jc w:val="right"/>
        <w:rPr>
          <w:rFonts w:ascii="Arial" w:hAnsi="Arial" w:cs="Arial"/>
          <w:b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 xml:space="preserve">Total Marks: </w:t>
      </w:r>
      <w:r w:rsidR="00B32175">
        <w:rPr>
          <w:rFonts w:ascii="Arial" w:hAnsi="Arial" w:cs="Arial"/>
          <w:b/>
          <w:lang w:val="en-US" w:eastAsia="en-US"/>
        </w:rPr>
        <w:t>27</w:t>
      </w:r>
      <w:r w:rsidRPr="0067738B">
        <w:rPr>
          <w:rFonts w:ascii="Arial" w:hAnsi="Arial" w:cs="Arial"/>
          <w:b/>
          <w:lang w:val="en-US" w:eastAsia="en-US"/>
        </w:rPr>
        <w:t xml:space="preserve">   </w:t>
      </w:r>
    </w:p>
    <w:p w:rsidR="00DA04EB" w:rsidRPr="0067738B" w:rsidRDefault="0067738B" w:rsidP="0067738B">
      <w:pPr>
        <w:jc w:val="right"/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>Readin</w:t>
      </w:r>
      <w:r w:rsidR="00B32175">
        <w:rPr>
          <w:rFonts w:ascii="Arial" w:hAnsi="Arial" w:cs="Arial"/>
          <w:b/>
          <w:lang w:val="en-US" w:eastAsia="en-US"/>
        </w:rPr>
        <w:t>g: 2 minutes    Time Allowed: 30</w:t>
      </w:r>
      <w:r w:rsidRPr="0067738B">
        <w:rPr>
          <w:rFonts w:ascii="Arial" w:hAnsi="Arial" w:cs="Arial"/>
          <w:b/>
          <w:lang w:val="en-US" w:eastAsia="en-US"/>
        </w:rPr>
        <w:t xml:space="preserve"> minutes</w:t>
      </w: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  <w:r>
        <w:rPr>
          <w:sz w:val="28"/>
          <w:szCs w:val="28"/>
        </w:rPr>
        <w:t>1</w:t>
      </w:r>
      <w:r w:rsidRPr="00DC2AFC">
        <w:t>.</w:t>
      </w:r>
      <w:r w:rsidRPr="00DC2AFC">
        <w:tab/>
      </w:r>
      <w:proofErr w:type="gramStart"/>
      <w:r w:rsidRPr="00DC2AFC">
        <w:t xml:space="preserve">[ </w:t>
      </w:r>
      <w:r>
        <w:t>4</w:t>
      </w:r>
      <w:proofErr w:type="gramEnd"/>
      <w:r w:rsidRPr="00DC2AFC">
        <w:t xml:space="preserve"> marks</w:t>
      </w:r>
      <w:r>
        <w:t xml:space="preserve"> </w:t>
      </w:r>
      <w:r w:rsidRPr="00DC2AFC">
        <w:t>]</w:t>
      </w:r>
    </w:p>
    <w:p w:rsidR="00B32175" w:rsidRPr="00DC2AFC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</w:pP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 xml:space="preserve">A function </w:t>
      </w:r>
      <w:r w:rsidRPr="00A43B16">
        <w:rPr>
          <w:i/>
        </w:rPr>
        <w:t>y</w:t>
      </w:r>
      <w:r>
        <w:t xml:space="preserve"> = </w:t>
      </w:r>
      <w:r w:rsidRPr="00A43B16">
        <w:rPr>
          <w:i/>
        </w:rPr>
        <w:t>f</w:t>
      </w:r>
      <w:r>
        <w:t xml:space="preserve"> (</w:t>
      </w:r>
      <w:r w:rsidRPr="00A43B16">
        <w:rPr>
          <w:i/>
        </w:rPr>
        <w:t>x</w:t>
      </w:r>
      <w:r>
        <w:t xml:space="preserve">) is such that  </w:t>
      </w:r>
      <w:r w:rsidRPr="00A43B16">
        <w:rPr>
          <w:color w:val="FF0000"/>
          <w:position w:val="-6"/>
        </w:rPr>
        <w:object w:dxaOrig="2343" w:dyaOrig="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7.1pt;height:17.55pt" o:ole="">
            <v:imagedata r:id="rId6" o:title=""/>
          </v:shape>
          <o:OLEObject Type="Embed" ProgID="FXEquation.Equation" ShapeID="_x0000_i1026" DrawAspect="Content" ObjectID="_1549880103" r:id="rId7"/>
        </w:object>
      </w:r>
      <w:r>
        <w:t xml:space="preserve"> </w:t>
      </w: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The function has a maximum point at (1, 3).</w:t>
      </w:r>
    </w:p>
    <w:p w:rsidR="00B32175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  <w:r>
        <w:tab/>
        <w:t xml:space="preserve">Determine the values of </w:t>
      </w:r>
      <w:proofErr w:type="gramStart"/>
      <w:r w:rsidRPr="00A43B16"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>.</w:t>
      </w:r>
      <w:r>
        <w:tab/>
      </w:r>
      <w:r>
        <w:tab/>
      </w:r>
      <w:r>
        <w:tab/>
      </w:r>
      <w:r>
        <w:tab/>
      </w:r>
    </w:p>
    <w:p w:rsidR="00B32175" w:rsidRDefault="00B32175" w:rsidP="00B32175"/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Pr="00B32175" w:rsidRDefault="00B32175" w:rsidP="00B32175">
      <w:r>
        <w:t>2</w:t>
      </w:r>
      <w:r w:rsidRPr="00DC2AFC">
        <w:t>.</w:t>
      </w:r>
      <w:r w:rsidRPr="00DC2AFC">
        <w:tab/>
      </w:r>
      <w:r>
        <w:t>[4</w:t>
      </w:r>
      <w:r w:rsidRPr="00B32175">
        <w:t xml:space="preserve"> marks]</w:t>
      </w:r>
    </w:p>
    <w:p w:rsidR="00B32175" w:rsidRPr="00B32175" w:rsidRDefault="00B32175" w:rsidP="00B32175"/>
    <w:p w:rsidR="00B32175" w:rsidRDefault="00B32175" w:rsidP="00B32175">
      <w:pPr>
        <w:ind w:left="720"/>
      </w:pPr>
      <w:r w:rsidRPr="00B32175">
        <w:t>If the radius of a sphere is measured with an error of at most 4%, estimate the percentage error in the volume of the sphere.</w:t>
      </w: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Default="00B32175" w:rsidP="00B32175">
      <w:pPr>
        <w:ind w:left="720"/>
      </w:pPr>
    </w:p>
    <w:p w:rsidR="00B32175" w:rsidRPr="00B32175" w:rsidRDefault="00B32175" w:rsidP="00B32175">
      <w:pPr>
        <w:ind w:left="720"/>
      </w:pPr>
    </w:p>
    <w:p w:rsidR="00B32175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Pr="00DC2AFC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>3</w:t>
      </w:r>
      <w:r w:rsidR="00DA04EB" w:rsidRPr="00DC2AFC">
        <w:t>.</w:t>
      </w:r>
      <w:r w:rsidR="00DA04EB" w:rsidRPr="00DC2AFC">
        <w:tab/>
      </w:r>
      <w:proofErr w:type="gramStart"/>
      <w:r w:rsidR="00DA04EB" w:rsidRPr="00DC2AFC">
        <w:t xml:space="preserve">[ </w:t>
      </w:r>
      <w:r w:rsidR="00D81241">
        <w:t>12</w:t>
      </w:r>
      <w:proofErr w:type="gramEnd"/>
      <w:r w:rsidR="00DA04EB" w:rsidRPr="00DC2AFC">
        <w:t xml:space="preserve"> marks</w:t>
      </w:r>
      <w:r w:rsidR="00DA04EB">
        <w:t xml:space="preserve"> </w:t>
      </w:r>
      <w:r w:rsidR="00DA04EB" w:rsidRPr="00DC2AFC">
        <w:t>]</w:t>
      </w:r>
    </w:p>
    <w:p w:rsidR="00DA04EB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 xml:space="preserve">Determine the gradient function </w:t>
      </w:r>
      <w:r w:rsidRPr="00E11FFC">
        <w:rPr>
          <w:b/>
          <w:position w:val="-24"/>
        </w:rPr>
        <w:object w:dxaOrig="360" w:dyaOrig="620">
          <v:shape id="_x0000_i1027" type="#_x0000_t75" style="width:21.3pt;height:35.05pt" o:ole="">
            <v:imagedata r:id="rId8" o:title=""/>
          </v:shape>
          <o:OLEObject Type="Embed" ProgID="Equation.3" ShapeID="_x0000_i1027" DrawAspect="Content" ObjectID="_1549880104" r:id="rId9"/>
        </w:object>
      </w:r>
      <w:r>
        <w:t xml:space="preserve">for each of the following. </w:t>
      </w:r>
    </w:p>
    <w:p w:rsidR="00DA04EB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Leave your answers with positive indices, where necessary</w:t>
      </w:r>
      <w:r w:rsidR="0067738B">
        <w:t>. Do not simplify</w:t>
      </w:r>
      <w:r>
        <w:t>.</w:t>
      </w: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(a)</w:t>
      </w:r>
      <w:r w:rsidRPr="00BD2B76">
        <w:tab/>
      </w:r>
      <w:r w:rsidRPr="0019039C">
        <w:rPr>
          <w:position w:val="-10"/>
        </w:rPr>
        <w:object w:dxaOrig="780" w:dyaOrig="360">
          <v:shape id="_x0000_i1028" type="#_x0000_t75" style="width:45.1pt;height:20.05pt" o:ole="">
            <v:imagedata r:id="rId10" o:title=""/>
          </v:shape>
          <o:OLEObject Type="Embed" ProgID="Equation.3" ShapeID="_x0000_i1028" DrawAspect="Content" ObjectID="_1549880105" r:id="rId11"/>
        </w:object>
      </w:r>
      <w:r>
        <w:t xml:space="preserve">     (Where </w:t>
      </w:r>
      <w:r w:rsidRPr="00E37416">
        <w:rPr>
          <w:i/>
        </w:rPr>
        <w:t>a</w:t>
      </w:r>
      <w:r>
        <w:t xml:space="preserve"> is a positive constant)</w:t>
      </w:r>
      <w:r w:rsidRPr="00BD2B76">
        <w:tab/>
      </w:r>
      <w:r>
        <w:tab/>
      </w:r>
      <w:r>
        <w:tab/>
      </w:r>
      <w:r w:rsidRPr="00BD2B76">
        <w:t>[</w:t>
      </w:r>
      <w:r>
        <w:t>1</w:t>
      </w:r>
      <w:r w:rsidRPr="00BD2B76">
        <w:t>]</w:t>
      </w: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Pr="00BD2B76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2835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(b)</w:t>
      </w:r>
      <w:r w:rsidRPr="00BD2B76">
        <w:tab/>
      </w:r>
      <w:r>
        <w:tab/>
      </w:r>
      <w:r w:rsidRPr="00E934F6">
        <w:rPr>
          <w:color w:val="FF0000"/>
          <w:position w:val="-28"/>
        </w:rPr>
        <w:object w:dxaOrig="1920" w:dyaOrig="660">
          <v:shape id="_x0000_i1029" type="#_x0000_t75" style="width:105.2pt;height:34.45pt" o:ole="">
            <v:imagedata r:id="rId12" o:title=""/>
          </v:shape>
          <o:OLEObject Type="Embed" ProgID="Equation.3" ShapeID="_x0000_i1029" DrawAspect="Content" ObjectID="_1549880106" r:id="rId13"/>
        </w:object>
      </w:r>
      <w:r>
        <w:tab/>
      </w:r>
      <w:r>
        <w:tab/>
      </w:r>
      <w:r>
        <w:tab/>
      </w:r>
      <w:r>
        <w:tab/>
        <w:t>[2]</w:t>
      </w: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Pr="00BD2B76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Pr="00BD2B76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 w:rsidRPr="00BD2B76">
        <w:tab/>
        <w:t>(c)</w:t>
      </w:r>
      <w:r w:rsidRPr="00BD2B76">
        <w:tab/>
      </w:r>
      <w:r w:rsidR="0067738B" w:rsidRPr="00BD2B76">
        <w:rPr>
          <w:position w:val="-10"/>
        </w:rPr>
        <w:object w:dxaOrig="1920" w:dyaOrig="360">
          <v:shape id="_x0000_i1030" type="#_x0000_t75" style="width:110.2pt;height:19.4pt" o:ole="">
            <v:imagedata r:id="rId14" o:title=""/>
          </v:shape>
          <o:OLEObject Type="Embed" ProgID="Equation.3" ShapeID="_x0000_i1030" DrawAspect="Content" ObjectID="_1549880107" r:id="rId15"/>
        </w:object>
      </w:r>
      <w:r>
        <w:tab/>
      </w:r>
      <w:r>
        <w:tab/>
      </w:r>
      <w:r w:rsidR="0067738B">
        <w:tab/>
      </w:r>
      <w:r w:rsidR="0067738B">
        <w:tab/>
        <w:t>[3</w:t>
      </w:r>
      <w:r>
        <w:t>]</w:t>
      </w: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B32175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</w:p>
    <w:p w:rsidR="0067738B" w:rsidRPr="00BD2B76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</w:pPr>
      <w:r>
        <w:tab/>
        <w:t>(d)</w:t>
      </w:r>
      <w:r>
        <w:tab/>
      </w:r>
      <w:proofErr w:type="gramStart"/>
      <w:r w:rsidR="00E57BF5">
        <w:t>y</w:t>
      </w:r>
      <w:proofErr w:type="gramEnd"/>
      <w:r w:rsidR="00E57BF5">
        <w:t xml:space="preserve"> = </w:t>
      </w:r>
      <w:r>
        <w:t xml:space="preserve">[3 </w:t>
      </w:r>
      <w:r w:rsidRPr="00403CE8">
        <w:rPr>
          <w:rStyle w:val="MinionMath"/>
        </w:rPr>
        <w:t>+</w:t>
      </w:r>
      <w:r>
        <w:t xml:space="preserve"> </w:t>
      </w:r>
      <w:proofErr w:type="spellStart"/>
      <w:r>
        <w:t>cos</w:t>
      </w:r>
      <w:proofErr w:type="spellEnd"/>
      <w:r>
        <w:t>(</w:t>
      </w:r>
      <w:r>
        <w:rPr>
          <w:rStyle w:val="i-listitalic"/>
        </w:rPr>
        <w:t>x/2</w:t>
      </w:r>
      <w:r>
        <w:t>)]</w:t>
      </w:r>
      <w:r>
        <w:rPr>
          <w:rStyle w:val="i-listsuperscript"/>
        </w:rPr>
        <w:t xml:space="preserve">4 </w:t>
      </w:r>
      <w:r>
        <w:tab/>
      </w:r>
      <w:r>
        <w:tab/>
      </w:r>
      <w:r>
        <w:tab/>
      </w:r>
      <w:r>
        <w:tab/>
        <w:t>[3]</w:t>
      </w:r>
    </w:p>
    <w:p w:rsidR="00DA04EB" w:rsidRDefault="00DA04EB"/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B32175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D81241" w:rsidRDefault="00D81241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  <w:r>
        <w:rPr>
          <w:sz w:val="28"/>
          <w:szCs w:val="28"/>
        </w:rPr>
        <w:tab/>
        <w:t>(e)</w:t>
      </w:r>
      <w:r>
        <w:rPr>
          <w:sz w:val="28"/>
          <w:szCs w:val="28"/>
        </w:rPr>
        <w:tab/>
      </w:r>
      <w:r w:rsidRPr="00D81241">
        <w:rPr>
          <w:rFonts w:cs="Arial"/>
          <w:position w:val="-24"/>
        </w:rPr>
        <w:object w:dxaOrig="1140" w:dyaOrig="660">
          <v:shape id="_x0000_i1031" type="#_x0000_t75" style="width:56.95pt;height:33.2pt" o:ole="">
            <v:imagedata r:id="rId16" o:title=""/>
          </v:shape>
          <o:OLEObject Type="Embed" ProgID="Equation.3" ShapeID="_x0000_i1031" DrawAspect="Content" ObjectID="_1549880108" r:id="rId17"/>
        </w:object>
      </w:r>
      <w:r>
        <w:rPr>
          <w:rFonts w:cs="Arial"/>
        </w:rPr>
        <w:tab/>
        <w:t>[3]</w:t>
      </w:r>
    </w:p>
    <w:p w:rsidR="0067738B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E57BF5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sz w:val="28"/>
          <w:szCs w:val="28"/>
        </w:rPr>
      </w:pPr>
    </w:p>
    <w:p w:rsidR="0067738B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Pr="00DC2AFC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>4</w:t>
      </w:r>
      <w:r w:rsidR="00DA04EB" w:rsidRPr="00DC2AFC">
        <w:t>.</w:t>
      </w:r>
      <w:r w:rsidR="00DA04EB" w:rsidRPr="00DC2AFC">
        <w:tab/>
      </w:r>
      <w:proofErr w:type="gramStart"/>
      <w:r w:rsidR="00DA04EB" w:rsidRPr="00DC2AFC">
        <w:t xml:space="preserve">[ </w:t>
      </w:r>
      <w:r w:rsidR="00DA04EB">
        <w:t>7</w:t>
      </w:r>
      <w:proofErr w:type="gramEnd"/>
      <w:r w:rsidR="00DA04EB" w:rsidRPr="00DC2AFC">
        <w:t xml:space="preserve"> marks</w:t>
      </w:r>
      <w:r w:rsidR="00DA04EB">
        <w:t xml:space="preserve"> </w:t>
      </w:r>
      <w:r w:rsidR="00DA04EB" w:rsidRPr="00DC2AFC">
        <w:t>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  <w:t xml:space="preserve"> </w:t>
      </w:r>
      <w:r>
        <w:tab/>
      </w:r>
      <w:r w:rsidRPr="003D0652">
        <w:rPr>
          <w:color w:val="FF0000"/>
          <w:position w:val="-6"/>
        </w:rPr>
        <w:object w:dxaOrig="2185" w:dyaOrig="350">
          <v:shape id="_x0000_i1032" type="#_x0000_t75" style="width:109.55pt;height:17.55pt" o:ole="">
            <v:imagedata r:id="rId18" o:title=""/>
          </v:shape>
          <o:OLEObject Type="Embed" ProgID="FXEquation.Equation" ShapeID="_x0000_i1032" DrawAspect="Content" ObjectID="_1549880109" r:id="rId19"/>
        </w:object>
      </w:r>
      <w:r>
        <w:t xml:space="preserve"> 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  <w:t>(a)</w:t>
      </w:r>
      <w:r>
        <w:tab/>
        <w:t>Evaluate: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(i)</w:t>
      </w:r>
      <w:r>
        <w:tab/>
      </w:r>
      <w:proofErr w:type="gramStart"/>
      <w:r w:rsidRPr="00CC0D04">
        <w:rPr>
          <w:i/>
        </w:rPr>
        <w:t>f</w:t>
      </w:r>
      <w:r>
        <w:t xml:space="preserve">  (</w:t>
      </w:r>
      <w:proofErr w:type="gramEnd"/>
      <w:r>
        <w:t>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67738B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(ii)</w:t>
      </w:r>
      <w:r>
        <w:tab/>
      </w:r>
      <w:proofErr w:type="gramStart"/>
      <w:r w:rsidRPr="00CC0D04">
        <w:rPr>
          <w:i/>
        </w:rPr>
        <w:t>f</w:t>
      </w:r>
      <w:r>
        <w:rPr>
          <w:i/>
        </w:rPr>
        <w:t xml:space="preserve"> </w:t>
      </w:r>
      <w:r>
        <w:t xml:space="preserve"> </w:t>
      </w:r>
      <w:proofErr w:type="gramEnd"/>
      <w:r>
        <w:sym w:font="Symbol" w:char="F0A2"/>
      </w:r>
      <w:r>
        <w:t>(2)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(iii)</w:t>
      </w:r>
      <w:r>
        <w:tab/>
      </w:r>
      <w:proofErr w:type="gramStart"/>
      <w:r w:rsidRPr="00CC0D04">
        <w:rPr>
          <w:i/>
        </w:rPr>
        <w:t>f</w:t>
      </w:r>
      <w:r>
        <w:rPr>
          <w:i/>
        </w:rPr>
        <w:t xml:space="preserve"> </w:t>
      </w:r>
      <w:r>
        <w:t xml:space="preserve"> </w:t>
      </w:r>
      <w:proofErr w:type="gramEnd"/>
      <w:r>
        <w:sym w:font="Symbol" w:char="F0A2"/>
      </w:r>
      <w:r>
        <w:sym w:font="Symbol" w:char="F0A2"/>
      </w:r>
      <w:r>
        <w:t>(2)</w:t>
      </w:r>
      <w:r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B32175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0521C3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rPr>
          <w:noProof/>
        </w:rPr>
        <w:pict>
          <v:shape id="_x0000_s1028" type="#_x0000_t75" style="position:absolute;margin-left:114pt;margin-top:13.5pt;width:195.3pt;height:236.35pt;z-index:251663360">
            <v:imagedata r:id="rId20" o:title=""/>
          </v:shape>
          <o:OLEObject Type="Embed" ProgID="FXDraw.Graphic" ShapeID="_x0000_s1028" DrawAspect="Content" ObjectID="_1549880115" r:id="rId21"/>
        </w:pict>
      </w:r>
      <w:r w:rsidR="00DA04EB">
        <w:tab/>
        <w:t>(b)</w:t>
      </w:r>
      <w:r w:rsidR="00DA04EB">
        <w:tab/>
        <w:t>(</w:t>
      </w:r>
      <w:proofErr w:type="gramStart"/>
      <w:r w:rsidR="00DA04EB">
        <w:t>i</w:t>
      </w:r>
      <w:proofErr w:type="gramEnd"/>
      <w:r w:rsidR="00DA04EB">
        <w:t>)</w:t>
      </w:r>
      <w:r w:rsidR="00DA04EB">
        <w:tab/>
        <w:t xml:space="preserve">Sketch the graph of </w:t>
      </w:r>
      <w:r w:rsidR="00DA04EB" w:rsidRPr="00CC0D04">
        <w:rPr>
          <w:i/>
        </w:rPr>
        <w:t>f</w:t>
      </w:r>
      <w:r w:rsidR="00DA04EB">
        <w:t xml:space="preserve"> (</w:t>
      </w:r>
      <w:r w:rsidR="00DA04EB" w:rsidRPr="00CC0D04">
        <w:rPr>
          <w:i/>
        </w:rPr>
        <w:t>x</w:t>
      </w:r>
      <w:r w:rsidR="00DA04EB">
        <w:t xml:space="preserve">) over the domain  </w:t>
      </w:r>
      <w:r w:rsidR="00DA04EB" w:rsidRPr="003D0652">
        <w:rPr>
          <w:color w:val="FF0000"/>
          <w:position w:val="-6"/>
        </w:rPr>
        <w:object w:dxaOrig="1059" w:dyaOrig="300">
          <v:shape id="_x0000_i1034" type="#_x0000_t75" style="width:53.2pt;height:15.05pt" o:ole="">
            <v:imagedata r:id="rId22" o:title=""/>
          </v:shape>
          <o:OLEObject Type="Embed" ProgID="FXEquation.Equation" ShapeID="_x0000_i1034" DrawAspect="Content" ObjectID="_1549880110" r:id="rId23"/>
        </w:object>
      </w:r>
      <w:r w:rsidR="00DA04EB">
        <w:t xml:space="preserve"> on the axes provided.</w:t>
      </w:r>
      <w:r w:rsidR="00DA04EB">
        <w:tab/>
        <w:t>[1]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  <w:t>(ii)</w:t>
      </w:r>
      <w:r>
        <w:tab/>
        <w:t xml:space="preserve">With reference to your sketch, explain the significance of each answer 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part (a).</w:t>
      </w:r>
      <w:r>
        <w:tab/>
        <w:t>[3]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6632B8" w:rsidRDefault="006632B8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E57BF5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81241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</w:pPr>
    </w:p>
    <w:p w:rsidR="00DA04EB" w:rsidRDefault="00DA04EB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67738B" w:rsidRDefault="0067738B"/>
    <w:p w:rsidR="00E57BF5" w:rsidRDefault="00E57BF5" w:rsidP="00E57BF5">
      <w:pPr>
        <w:jc w:val="right"/>
        <w:rPr>
          <w:rFonts w:cs="Arial"/>
          <w:lang w:val="en-US" w:eastAsia="en-US"/>
        </w:rPr>
      </w:pPr>
      <w:r w:rsidRPr="00E57BF5">
        <w:rPr>
          <w:rFonts w:ascii="Arial" w:hAnsi="Arial" w:cs="Arial"/>
          <w:lang w:val="en-US" w:eastAsia="en-US"/>
        </w:rPr>
        <w:lastRenderedPageBreak/>
        <w:t>Name</w:t>
      </w:r>
      <w:r w:rsidRPr="00E57BF5">
        <w:rPr>
          <w:rFonts w:cs="Arial"/>
          <w:lang w:val="en-US" w:eastAsia="en-US"/>
        </w:rPr>
        <w:tab/>
        <w:t xml:space="preserve">: ________________________  </w:t>
      </w:r>
    </w:p>
    <w:p w:rsidR="000521C3" w:rsidRPr="00E57BF5" w:rsidRDefault="000521C3" w:rsidP="00E57BF5">
      <w:pPr>
        <w:jc w:val="right"/>
        <w:rPr>
          <w:rFonts w:cs="Arial"/>
          <w:lang w:val="en-US"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0521C3" w:rsidTr="009F6E3F">
        <w:tc>
          <w:tcPr>
            <w:tcW w:w="2235" w:type="dxa"/>
          </w:tcPr>
          <w:p w:rsidR="000521C3" w:rsidRDefault="000521C3" w:rsidP="009F6E3F">
            <w:pPr>
              <w:rPr>
                <w:lang w:val="en-US" w:eastAsia="en-US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28B9DCB8" wp14:editId="7D5536BD">
                  <wp:extent cx="1155802" cy="994527"/>
                  <wp:effectExtent l="0" t="0" r="635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87" cy="994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7" w:type="dxa"/>
          </w:tcPr>
          <w:p w:rsidR="000521C3" w:rsidRPr="0067738B" w:rsidRDefault="000521C3" w:rsidP="009F6E3F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  <w:t>Eastern Goldfields College</w:t>
            </w:r>
          </w:p>
          <w:p w:rsidR="000521C3" w:rsidRPr="0067738B" w:rsidRDefault="000521C3" w:rsidP="009F6E3F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 xml:space="preserve">Year 12 MATHEMATICS METHODS </w:t>
            </w:r>
          </w:p>
          <w:p w:rsidR="000521C3" w:rsidRPr="0067738B" w:rsidRDefault="000521C3" w:rsidP="009F6E3F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TEST  1 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7</w:t>
            </w:r>
          </w:p>
          <w:p w:rsidR="000521C3" w:rsidRDefault="000521C3" w:rsidP="009F6E3F">
            <w:pPr>
              <w:rPr>
                <w:lang w:val="en-US" w:eastAsia="en-US"/>
              </w:rPr>
            </w:pPr>
            <w:bookmarkStart w:id="0" w:name="_GoBack"/>
            <w:bookmarkEnd w:id="0"/>
          </w:p>
        </w:tc>
      </w:tr>
    </w:tbl>
    <w:p w:rsidR="00E57BF5" w:rsidRPr="00E57BF5" w:rsidRDefault="00E57BF5" w:rsidP="00E57BF5">
      <w:pPr>
        <w:rPr>
          <w:rFonts w:cs="Arial"/>
          <w:lang w:val="en-US" w:eastAsia="en-US"/>
        </w:rPr>
      </w:pPr>
    </w:p>
    <w:p w:rsidR="00E57BF5" w:rsidRPr="00E57BF5" w:rsidRDefault="00E57BF5" w:rsidP="000521C3">
      <w:pPr>
        <w:tabs>
          <w:tab w:val="right" w:pos="9360"/>
        </w:tabs>
        <w:outlineLvl w:val="0"/>
        <w:rPr>
          <w:lang w:val="en-US" w:eastAsia="en-US"/>
        </w:rPr>
      </w:pPr>
      <w:r w:rsidRPr="00E57BF5">
        <w:rPr>
          <w:rFonts w:ascii="Arial" w:eastAsia="Cambria" w:hAnsi="Arial" w:cs="Arial"/>
          <w:b/>
          <w:bCs/>
          <w:sz w:val="36"/>
          <w:szCs w:val="36"/>
          <w:lang w:eastAsia="en-US"/>
        </w:rPr>
        <w:t xml:space="preserve">                        </w:t>
      </w:r>
    </w:p>
    <w:p w:rsidR="00E57BF5" w:rsidRPr="00E57BF5" w:rsidRDefault="00E57BF5" w:rsidP="00E57BF5">
      <w:pPr>
        <w:jc w:val="center"/>
        <w:rPr>
          <w:rFonts w:ascii="Arial" w:hAnsi="Arial" w:cs="Arial"/>
          <w:lang w:val="en-US" w:eastAsia="en-US"/>
        </w:rPr>
      </w:pPr>
      <w:r w:rsidRPr="00E57BF5">
        <w:rPr>
          <w:rFonts w:ascii="Arial" w:hAnsi="Arial" w:cs="Arial"/>
          <w:lang w:val="en-US" w:eastAsia="en-US"/>
        </w:rPr>
        <w:t xml:space="preserve">CALCULATOR </w:t>
      </w:r>
      <w:r w:rsidR="000521C3">
        <w:rPr>
          <w:rFonts w:ascii="Arial" w:hAnsi="Arial" w:cs="Arial"/>
          <w:lang w:val="en-US" w:eastAsia="en-US"/>
        </w:rPr>
        <w:t>ASSUMED</w:t>
      </w:r>
    </w:p>
    <w:p w:rsidR="00E57BF5" w:rsidRPr="00E57BF5" w:rsidRDefault="00E57BF5" w:rsidP="00E57BF5">
      <w:pPr>
        <w:jc w:val="right"/>
        <w:rPr>
          <w:rFonts w:ascii="Arial" w:hAnsi="Arial" w:cs="Arial"/>
          <w:b/>
          <w:lang w:val="en-US" w:eastAsia="en-US"/>
        </w:rPr>
      </w:pPr>
      <w:r w:rsidRPr="00E57BF5">
        <w:rPr>
          <w:rFonts w:ascii="Arial" w:hAnsi="Arial" w:cs="Arial"/>
          <w:b/>
          <w:lang w:val="en-US" w:eastAsia="en-US"/>
        </w:rPr>
        <w:t xml:space="preserve">Total Marks: </w:t>
      </w:r>
      <w:r w:rsidR="00F5062D">
        <w:rPr>
          <w:rFonts w:ascii="Arial" w:hAnsi="Arial" w:cs="Arial"/>
          <w:b/>
          <w:lang w:val="en-US" w:eastAsia="en-US"/>
        </w:rPr>
        <w:t>19</w:t>
      </w:r>
      <w:r w:rsidRPr="00E57BF5">
        <w:rPr>
          <w:rFonts w:ascii="Arial" w:hAnsi="Arial" w:cs="Arial"/>
          <w:b/>
          <w:lang w:val="en-US" w:eastAsia="en-US"/>
        </w:rPr>
        <w:t xml:space="preserve">   </w:t>
      </w:r>
    </w:p>
    <w:p w:rsidR="00DA04EB" w:rsidRPr="00E57BF5" w:rsidRDefault="00E57BF5" w:rsidP="00E57BF5">
      <w:pPr>
        <w:jc w:val="right"/>
        <w:rPr>
          <w:rFonts w:ascii="Arial" w:hAnsi="Arial" w:cs="Arial"/>
          <w:lang w:val="en-US" w:eastAsia="en-US"/>
        </w:rPr>
      </w:pPr>
      <w:r w:rsidRPr="00E57BF5">
        <w:rPr>
          <w:rFonts w:ascii="Arial" w:hAnsi="Arial" w:cs="Arial"/>
          <w:b/>
          <w:lang w:val="en-US" w:eastAsia="en-US"/>
        </w:rPr>
        <w:t xml:space="preserve">Reading: 2 minutes    Time Allowed: </w:t>
      </w:r>
      <w:r w:rsidR="00F5062D">
        <w:rPr>
          <w:rFonts w:ascii="Arial" w:hAnsi="Arial" w:cs="Arial"/>
          <w:b/>
          <w:lang w:val="en-US" w:eastAsia="en-US"/>
        </w:rPr>
        <w:t>22</w:t>
      </w:r>
      <w:r w:rsidRPr="00E57BF5">
        <w:rPr>
          <w:rFonts w:ascii="Arial" w:hAnsi="Arial" w:cs="Arial"/>
          <w:b/>
          <w:lang w:val="en-US" w:eastAsia="en-US"/>
        </w:rPr>
        <w:t xml:space="preserve"> minutes</w:t>
      </w:r>
    </w:p>
    <w:p w:rsidR="00DA04EB" w:rsidRPr="00DC2AFC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  <w:r>
        <w:t>5</w:t>
      </w:r>
      <w:r w:rsidRPr="00DC2AFC">
        <w:t>.</w:t>
      </w:r>
      <w:r w:rsidRPr="00DC2AFC">
        <w:tab/>
      </w:r>
      <w:proofErr w:type="gramStart"/>
      <w:r w:rsidRPr="00DC2AFC">
        <w:t xml:space="preserve">[ </w:t>
      </w:r>
      <w:r>
        <w:t>4</w:t>
      </w:r>
      <w:proofErr w:type="gramEnd"/>
      <w:r w:rsidRPr="00DC2AFC">
        <w:t xml:space="preserve"> marks</w:t>
      </w:r>
      <w:r>
        <w:t xml:space="preserve"> </w:t>
      </w:r>
      <w:r w:rsidRPr="00DC2AFC">
        <w:t>]</w:t>
      </w:r>
    </w:p>
    <w:p w:rsidR="00DA04EB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ab/>
        <w:t xml:space="preserve">A spherical balloon is being inflated by pumping gas into it at a rate </w:t>
      </w:r>
      <w:proofErr w:type="gramStart"/>
      <w:r>
        <w:t>of 5 m</w:t>
      </w:r>
      <w:r w:rsidRPr="00385C17">
        <w:rPr>
          <w:vertAlign w:val="superscript"/>
        </w:rPr>
        <w:t>3</w:t>
      </w:r>
      <w:r>
        <w:t>/minute</w:t>
      </w:r>
      <w:proofErr w:type="gramEnd"/>
      <w:r>
        <w:t>.</w:t>
      </w:r>
    </w:p>
    <w:p w:rsid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</w:pPr>
      <w:r>
        <w:tab/>
        <w:t>Determine the rate at which the diameter is increasing when the radius is 1 m.</w:t>
      </w:r>
      <w:r>
        <w:tab/>
        <w:t>[4]</w:t>
      </w:r>
    </w:p>
    <w:p w:rsidR="00DA04EB" w:rsidRDefault="00DA04EB" w:rsidP="00DA04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</w:pPr>
    </w:p>
    <w:p w:rsidR="00DA04EB" w:rsidRDefault="00DA04EB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E57BF5" w:rsidRDefault="00E57BF5"/>
    <w:p w:rsidR="00DA04EB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>6</w:t>
      </w:r>
      <w:r w:rsidR="00DA04EB">
        <w:t>.</w:t>
      </w:r>
      <w:r w:rsidR="00DA04EB">
        <w:tab/>
      </w:r>
      <w:proofErr w:type="gramStart"/>
      <w:r w:rsidR="00DA04EB">
        <w:t>[ 4</w:t>
      </w:r>
      <w:proofErr w:type="gramEnd"/>
      <w:r w:rsidR="00DA04EB">
        <w:t xml:space="preserve"> marks 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 xml:space="preserve">A population, </w:t>
      </w:r>
      <w:r w:rsidRPr="007A0341">
        <w:rPr>
          <w:i/>
        </w:rPr>
        <w:t>y</w:t>
      </w:r>
      <w:r>
        <w:t>, increases according to the differential equation: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7307E3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</w:r>
      <w:r>
        <w:tab/>
        <w:t xml:space="preserve"> </w:t>
      </w:r>
      <w:r w:rsidRPr="00100A34">
        <w:rPr>
          <w:color w:val="FF0000"/>
          <w:position w:val="-6"/>
        </w:rPr>
        <w:object w:dxaOrig="6849" w:dyaOrig="539">
          <v:shape id="_x0000_i1036" type="#_x0000_t75" style="width:342.45pt;height:26.9pt" o:ole="">
            <v:imagedata r:id="rId24" o:title=""/>
          </v:shape>
          <o:OLEObject Type="Embed" ProgID="FXEquation.Equation" ShapeID="_x0000_i1036" DrawAspect="Content" ObjectID="_1549880111" r:id="rId25"/>
        </w:object>
      </w:r>
      <w:r>
        <w:t xml:space="preserve"> 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The population at the start of 2000 has size 1 000.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(a)</w:t>
      </w:r>
      <w:r>
        <w:tab/>
        <w:t xml:space="preserve">State the equation for population, </w:t>
      </w:r>
      <w:r w:rsidRPr="004B0AC5">
        <w:rPr>
          <w:i/>
        </w:rPr>
        <w:t>y</w:t>
      </w:r>
      <w:r>
        <w:t xml:space="preserve">, in terms of </w:t>
      </w:r>
      <w:r w:rsidRPr="004B0AC5">
        <w:rPr>
          <w:i/>
        </w:rPr>
        <w:t>t</w:t>
      </w:r>
      <w:r>
        <w:t>.</w:t>
      </w:r>
      <w:r>
        <w:tab/>
        <w:t>[1]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E57BF5">
      <w:pPr>
        <w:tabs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(b)</w:t>
      </w:r>
      <w:r>
        <w:tab/>
        <w:t xml:space="preserve">State the population size when </w:t>
      </w:r>
      <w:r w:rsidRPr="009C3711">
        <w:rPr>
          <w:i/>
        </w:rPr>
        <w:t>t</w:t>
      </w:r>
      <w:r>
        <w:t xml:space="preserve"> = 5.</w:t>
      </w:r>
      <w:r>
        <w:tab/>
        <w:t>[1]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E57BF5">
      <w:pPr>
        <w:tabs>
          <w:tab w:val="left" w:pos="1134"/>
          <w:tab w:val="left" w:pos="1701"/>
          <w:tab w:val="left" w:pos="9072"/>
        </w:tabs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tab/>
        <w:t>(c)</w:t>
      </w:r>
      <w:r>
        <w:tab/>
        <w:t>Determine the doubling time for the population.</w:t>
      </w:r>
      <w:r>
        <w:tab/>
        <w:t>[2]</w:t>
      </w:r>
    </w:p>
    <w:p w:rsidR="00DA04EB" w:rsidRPr="007307E3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B32175" w:rsidRDefault="00B3217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E57BF5" w:rsidRPr="007307E3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Default="00DA04EB"/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>7.</w:t>
      </w:r>
      <w:r w:rsidRPr="00DA04EB">
        <w:tab/>
      </w:r>
      <w:proofErr w:type="gramStart"/>
      <w:r w:rsidRPr="00DA04EB">
        <w:t>[ 11</w:t>
      </w:r>
      <w:proofErr w:type="gramEnd"/>
      <w:r w:rsidRPr="00DA04EB">
        <w:t xml:space="preserve"> marks 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 xml:space="preserve">The </w:t>
      </w:r>
      <w:proofErr w:type="gramStart"/>
      <w:r w:rsidRPr="00DA04EB">
        <w:t xml:space="preserve">function  </w:t>
      </w:r>
      <w:proofErr w:type="gramEnd"/>
      <w:r w:rsidRPr="00DA04EB">
        <w:rPr>
          <w:color w:val="FF0000"/>
          <w:position w:val="-26"/>
        </w:rPr>
        <w:object w:dxaOrig="2301" w:dyaOrig="618">
          <v:shape id="_x0000_i1037" type="#_x0000_t75" style="width:115.2pt;height:31.3pt" o:ole="">
            <v:imagedata r:id="rId26" o:title=""/>
          </v:shape>
          <o:OLEObject Type="Embed" ProgID="FXEquation.Equation" ShapeID="_x0000_i1037" DrawAspect="Content" ObjectID="_1549880112" r:id="rId27"/>
        </w:object>
      </w:r>
      <w:r w:rsidRPr="00DA04EB">
        <w:t xml:space="preserve">has a global minimum value over the domain </w:t>
      </w:r>
      <w:r w:rsidRPr="00DA04EB">
        <w:rPr>
          <w:color w:val="FF0000"/>
          <w:position w:val="-6"/>
        </w:rPr>
        <w:object w:dxaOrig="946" w:dyaOrig="300">
          <v:shape id="_x0000_i1038" type="#_x0000_t75" style="width:47.6pt;height:15.05pt" o:ole="">
            <v:imagedata r:id="rId28" o:title=""/>
          </v:shape>
          <o:OLEObject Type="Embed" ProgID="FXEquation.Equation" ShapeID="_x0000_i1038" DrawAspect="Content" ObjectID="_1549880113" r:id="rId29"/>
        </w:object>
      </w:r>
      <w:r w:rsidRPr="00DA04EB">
        <w:t>.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(a)</w:t>
      </w:r>
      <w:r w:rsidRPr="00DA04EB">
        <w:tab/>
        <w:t>Complete the following table.</w:t>
      </w:r>
      <w:r w:rsidRPr="00DA04EB">
        <w:tab/>
        <w:t>[2]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tbl>
      <w:tblPr>
        <w:tblW w:w="3119" w:type="dxa"/>
        <w:tblInd w:w="2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2391"/>
      </w:tblGrid>
      <w:tr w:rsidR="00DA04EB" w:rsidRPr="00DA04EB" w:rsidTr="00AB0CE3"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i/>
              </w:rPr>
            </w:pPr>
            <w:r w:rsidRPr="00DA04EB">
              <w:rPr>
                <w:i/>
              </w:rPr>
              <w:t>x</w:t>
            </w:r>
          </w:p>
        </w:tc>
        <w:tc>
          <w:tcPr>
            <w:tcW w:w="2391" w:type="dxa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</w:pPr>
            <w:r w:rsidRPr="00DA04EB">
              <w:object w:dxaOrig="2181" w:dyaOrig="618">
                <v:shape id="_x0000_i1039" type="#_x0000_t75" style="width:108.3pt;height:30.7pt" o:ole="">
                  <v:imagedata r:id="rId30" o:title=""/>
                </v:shape>
                <o:OLEObject Type="Embed" ProgID="FXEquation.Equation" ShapeID="_x0000_i1039" DrawAspect="Content" ObjectID="_1549880114" r:id="rId31"/>
              </w:object>
            </w: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0.5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0.6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0.7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445"/>
        </w:trPr>
        <w:tc>
          <w:tcPr>
            <w:tcW w:w="728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0.8</w:t>
            </w:r>
          </w:p>
        </w:tc>
        <w:tc>
          <w:tcPr>
            <w:tcW w:w="239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(b)</w:t>
      </w:r>
      <w:r w:rsidRPr="00DA04EB">
        <w:tab/>
        <w:t>Explain why the table shows that a local minimum exists in the domain.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(c)</w:t>
      </w:r>
      <w:r w:rsidRPr="00DA04EB">
        <w:tab/>
        <w:t xml:space="preserve">Sketch the graph of </w:t>
      </w:r>
      <w:r w:rsidRPr="00DA04EB">
        <w:rPr>
          <w:i/>
        </w:rPr>
        <w:t>y</w:t>
      </w:r>
      <w:r w:rsidRPr="00DA04EB">
        <w:t xml:space="preserve"> =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 xml:space="preserve">) over the domain given on the axes provided, labelling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clearly</w:t>
      </w:r>
      <w:proofErr w:type="gramEnd"/>
      <w:r w:rsidRPr="00DA04EB">
        <w:t xml:space="preserve"> any important points.</w:t>
      </w:r>
      <w:r w:rsidRPr="00DA04EB">
        <w:tab/>
        <w:t>[2]</w:t>
      </w:r>
    </w:p>
    <w:p w:rsidR="00DA04EB" w:rsidRPr="00DA04EB" w:rsidRDefault="000521C3" w:rsidP="00DA04EB">
      <w:pPr>
        <w:tabs>
          <w:tab w:val="left" w:pos="1134"/>
          <w:tab w:val="left" w:pos="1701"/>
          <w:tab w:val="left" w:pos="9072"/>
        </w:tabs>
        <w:ind w:left="567" w:hanging="567"/>
      </w:pPr>
      <w:r>
        <w:rPr>
          <w:noProof/>
          <w:lang w:val="en-US" w:eastAsia="en-US"/>
        </w:rPr>
        <w:pict>
          <v:shape id="_x0000_s1026" type="#_x0000_t75" style="position:absolute;left:0;text-align:left;margin-left:1in;margin-top:3.9pt;width:342.1pt;height:294.8pt;z-index:251659264">
            <v:imagedata r:id="rId32" o:title=""/>
          </v:shape>
          <o:OLEObject Type="Embed" ProgID="FXDraw.Graphic" ShapeID="_x0000_s1026" DrawAspect="Content" ObjectID="_1549880116" r:id="rId33"/>
        </w:pict>
      </w:r>
      <w:r w:rsidR="00DA04EB" w:rsidRPr="00DA04EB">
        <w:tab/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(d)</w:t>
      </w:r>
      <w:r w:rsidRPr="00DA04EB">
        <w:tab/>
        <w:t xml:space="preserve">State the minimum value of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 xml:space="preserve">), correct to three decimal places, over the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stated</w:t>
      </w:r>
      <w:proofErr w:type="gramEnd"/>
      <w:r w:rsidRPr="00DA04EB">
        <w:t xml:space="preserve"> domain.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b/>
          <w:i/>
        </w:rPr>
      </w:pPr>
      <w:r w:rsidRPr="00DA04EB">
        <w:br w:type="page"/>
      </w:r>
      <w:r w:rsidR="00E57BF5">
        <w:rPr>
          <w:b/>
          <w:i/>
        </w:rPr>
        <w:lastRenderedPageBreak/>
        <w:t xml:space="preserve">Question </w:t>
      </w:r>
      <w:r w:rsidRPr="00DA04EB">
        <w:rPr>
          <w:b/>
          <w:i/>
        </w:rPr>
        <w:t>7 continued</w:t>
      </w:r>
    </w:p>
    <w:p w:rsidR="00DA04EB" w:rsidRPr="00DA04EB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b/>
          <w:i/>
        </w:rPr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(e)</w:t>
      </w:r>
      <w:r w:rsidRPr="00DA04EB">
        <w:tab/>
        <w:t xml:space="preserve">Use your calculator to determine the derivative </w:t>
      </w:r>
      <w:r w:rsidRPr="00DA04EB">
        <w:rPr>
          <w:i/>
        </w:rPr>
        <w:t>h</w:t>
      </w:r>
      <w:r w:rsidRPr="00DA04EB">
        <w:t xml:space="preserve"> </w:t>
      </w:r>
      <w:r w:rsidRPr="00DA04EB">
        <w:sym w:font="Symbol" w:char="F0A2"/>
      </w:r>
      <w:r w:rsidRPr="00DA04EB">
        <w:t>(</w:t>
      </w:r>
      <w:r w:rsidRPr="00DA04EB">
        <w:rPr>
          <w:i/>
        </w:rPr>
        <w:t>x</w:t>
      </w:r>
      <w:r w:rsidRPr="00DA04EB">
        <w:t xml:space="preserve">), giving your answer in fractional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form</w:t>
      </w:r>
      <w:proofErr w:type="gramEnd"/>
      <w:r w:rsidRPr="00DA04EB">
        <w:t>, and with positive indices.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(f)</w:t>
      </w:r>
      <w:r w:rsidRPr="00DA04EB">
        <w:tab/>
        <w:t xml:space="preserve">Explain how to use the derivative </w:t>
      </w:r>
      <w:r w:rsidRPr="00DA04EB">
        <w:rPr>
          <w:i/>
        </w:rPr>
        <w:t>h</w:t>
      </w:r>
      <w:r w:rsidRPr="00DA04EB">
        <w:t xml:space="preserve"> </w:t>
      </w:r>
      <w:r w:rsidRPr="00DA04EB">
        <w:sym w:font="Symbol" w:char="F0A2"/>
      </w:r>
      <w:r w:rsidRPr="00DA04EB">
        <w:t>(</w:t>
      </w:r>
      <w:r w:rsidRPr="00DA04EB">
        <w:rPr>
          <w:i/>
        </w:rPr>
        <w:t>x</w:t>
      </w:r>
      <w:r w:rsidRPr="00DA04EB">
        <w:t xml:space="preserve">) and your calculator to determine any stationary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point</w:t>
      </w:r>
      <w:proofErr w:type="gramEnd"/>
      <w:r w:rsidRPr="00DA04EB">
        <w:t xml:space="preserve"> of 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>)</w:t>
      </w:r>
      <w:r w:rsidRPr="00DA04EB">
        <w:rPr>
          <w:i/>
        </w:rPr>
        <w:t>.</w:t>
      </w:r>
      <w:r w:rsidRPr="00DA04EB">
        <w:t xml:space="preserve">  State the </w:t>
      </w:r>
      <w:r w:rsidRPr="00DA04EB">
        <w:rPr>
          <w:i/>
        </w:rPr>
        <w:t>x</w:t>
      </w:r>
      <w:r w:rsidRPr="00DA04EB">
        <w:t xml:space="preserve"> value of any stationary point.</w:t>
      </w:r>
      <w:r w:rsidRPr="00DA04EB">
        <w:tab/>
        <w:t>[2]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(g)</w:t>
      </w:r>
      <w:r w:rsidRPr="00DA04EB">
        <w:tab/>
        <w:t xml:space="preserve">Use the “Sign Test”, by completing the following table, to prove that the stationary 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  <w:proofErr w:type="gramStart"/>
      <w:r w:rsidRPr="00DA04EB">
        <w:t>point</w:t>
      </w:r>
      <w:proofErr w:type="gramEnd"/>
      <w:r w:rsidRPr="00DA04EB">
        <w:t xml:space="preserve"> found in (f) is a local minimum.</w:t>
      </w:r>
      <w:r w:rsidRPr="00DA04EB">
        <w:tab/>
        <w:t>[1]</w:t>
      </w: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</w:r>
      <w:r w:rsidRPr="00DA04EB">
        <w:tab/>
      </w:r>
    </w:p>
    <w:tbl>
      <w:tblPr>
        <w:tblW w:w="0" w:type="auto"/>
        <w:tblInd w:w="1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</w:tblGrid>
      <w:tr w:rsidR="00DA04EB" w:rsidRPr="00DA04EB" w:rsidTr="00AB0CE3">
        <w:trPr>
          <w:trHeight w:val="543"/>
        </w:trPr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i/>
              </w:rPr>
            </w:pPr>
            <w:r w:rsidRPr="00DA04EB">
              <w:rPr>
                <w:i/>
              </w:rPr>
              <w:t>x</w:t>
            </w: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2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DA04EB" w:rsidRPr="00DA04EB" w:rsidTr="00AB0CE3">
        <w:trPr>
          <w:trHeight w:val="817"/>
        </w:trPr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rPr>
                <w:i/>
              </w:rPr>
              <w:t xml:space="preserve">h </w:t>
            </w:r>
            <w:r w:rsidRPr="00DA04EB">
              <w:sym w:font="Symbol" w:char="F0A2"/>
            </w:r>
            <w:r w:rsidRPr="00DA04EB">
              <w:t>(</w:t>
            </w:r>
            <w:r w:rsidRPr="00DA04EB">
              <w:rPr>
                <w:i/>
              </w:rPr>
              <w:t>x</w:t>
            </w:r>
            <w:r w:rsidRPr="00DA04EB">
              <w:t>)</w:t>
            </w: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1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  <w:tc>
          <w:tcPr>
            <w:tcW w:w="1602" w:type="dxa"/>
            <w:vAlign w:val="center"/>
          </w:tcPr>
          <w:p w:rsidR="00DA04EB" w:rsidRPr="00DA04EB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</w:p>
    <w:p w:rsidR="00DA04EB" w:rsidRP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</w:pPr>
      <w:r w:rsidRPr="00DA04EB">
        <w:tab/>
        <w:t>(h)</w:t>
      </w:r>
      <w:r w:rsidRPr="00DA04EB">
        <w:tab/>
        <w:t xml:space="preserve">State the nature of concavity of </w:t>
      </w:r>
      <w:r w:rsidRPr="00DA04EB">
        <w:rPr>
          <w:i/>
        </w:rPr>
        <w:t>h</w:t>
      </w:r>
      <w:r w:rsidRPr="00DA04EB">
        <w:t xml:space="preserve"> (</w:t>
      </w:r>
      <w:r w:rsidRPr="00DA04EB">
        <w:rPr>
          <w:i/>
        </w:rPr>
        <w:t>x</w:t>
      </w:r>
      <w:r w:rsidRPr="00DA04EB">
        <w:t>).</w:t>
      </w:r>
      <w:r w:rsidRPr="00DA04EB">
        <w:tab/>
        <w:t>[1]</w:t>
      </w:r>
    </w:p>
    <w:p w:rsidR="00DA04EB" w:rsidRDefault="00DA04EB"/>
    <w:p w:rsidR="00DA04EB" w:rsidRDefault="00DA04EB"/>
    <w:p w:rsidR="00DA04EB" w:rsidRDefault="00DA04EB"/>
    <w:p w:rsidR="00DA04EB" w:rsidRDefault="00DA04EB"/>
    <w:sectPr w:rsidR="00DA04EB" w:rsidSect="00E57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EB"/>
    <w:rsid w:val="000521C3"/>
    <w:rsid w:val="005B64C6"/>
    <w:rsid w:val="006632B8"/>
    <w:rsid w:val="0067738B"/>
    <w:rsid w:val="00B32175"/>
    <w:rsid w:val="00C43729"/>
    <w:rsid w:val="00D81241"/>
    <w:rsid w:val="00DA04EB"/>
    <w:rsid w:val="00DC70E1"/>
    <w:rsid w:val="00E57BF5"/>
    <w:rsid w:val="00F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table" w:styleId="TableGrid">
    <w:name w:val="Table Grid"/>
    <w:basedOn w:val="TableNormal"/>
    <w:uiPriority w:val="59"/>
    <w:rsid w:val="0005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C3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table" w:styleId="TableGrid">
    <w:name w:val="Table Grid"/>
    <w:basedOn w:val="TableNormal"/>
    <w:uiPriority w:val="59"/>
    <w:rsid w:val="0005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1C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8F8EACDC</Template>
  <TotalTime>0</TotalTime>
  <Pages>6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2</cp:revision>
  <cp:lastPrinted>2017-03-01T05:28:00Z</cp:lastPrinted>
  <dcterms:created xsi:type="dcterms:W3CDTF">2017-03-01T05:28:00Z</dcterms:created>
  <dcterms:modified xsi:type="dcterms:W3CDTF">2017-03-01T05:28:00Z</dcterms:modified>
</cp:coreProperties>
</file>