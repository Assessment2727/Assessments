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BA4" w:rsidRDefault="001E5BA4" w:rsidP="003659EE">
      <w:pPr>
        <w:jc w:val="center"/>
        <w:rPr>
          <w:b/>
        </w:rPr>
      </w:pPr>
      <w:r>
        <w:rPr>
          <w:b/>
        </w:rPr>
        <w:t xml:space="preserve">TEST 4 MARKING KEY YEAR 12 </w:t>
      </w:r>
      <w:bookmarkStart w:id="0" w:name="_GoBack"/>
      <w:bookmarkEnd w:id="0"/>
      <w:r>
        <w:rPr>
          <w:b/>
        </w:rPr>
        <w:t>METHODS 2017</w:t>
      </w:r>
    </w:p>
    <w:p w:rsidR="003659EE" w:rsidRPr="001E5BA4" w:rsidRDefault="001E5BA4" w:rsidP="003659EE">
      <w:pPr>
        <w:jc w:val="center"/>
        <w:rPr>
          <w:b/>
        </w:rPr>
      </w:pPr>
      <w:r w:rsidRPr="001E5BA4">
        <w:rPr>
          <w:b/>
        </w:rPr>
        <w:t>CALCULATOR FREE</w:t>
      </w:r>
      <w:r w:rsidR="003659EE" w:rsidRPr="001E5BA4">
        <w:rPr>
          <w:b/>
        </w:rPr>
        <w:t xml:space="preserve"> </w:t>
      </w:r>
      <w:bookmarkStart w:id="1" w:name="bmLogo"/>
      <w:bookmarkEnd w:id="1"/>
    </w:p>
    <w:p w:rsidR="003659EE" w:rsidRDefault="003659EE" w:rsidP="003659EE">
      <w:pPr>
        <w:pStyle w:val="Heading1"/>
        <w:jc w:val="center"/>
      </w:pPr>
      <w:bookmarkStart w:id="2" w:name="bmSch"/>
      <w:bookmarkEnd w:id="2"/>
    </w:p>
    <w:p w:rsidR="003659EE" w:rsidRPr="00CE407F" w:rsidRDefault="003659EE" w:rsidP="003659EE">
      <w:pPr>
        <w:jc w:val="center"/>
      </w:pPr>
    </w:p>
    <w:p w:rsidR="001972FD" w:rsidRDefault="001E5BA4" w:rsidP="001972FD">
      <w:pPr>
        <w:pStyle w:val="QNum"/>
      </w:pPr>
      <w:bookmarkStart w:id="3" w:name="RightTitle"/>
      <w:bookmarkEnd w:id="3"/>
      <w:r>
        <w:t>Question 1</w:t>
      </w:r>
      <w:r w:rsidR="001972FD">
        <w:tab/>
        <w:t>(6 marks)</w:t>
      </w:r>
    </w:p>
    <w:p w:rsidR="001972FD" w:rsidRDefault="001972FD" w:rsidP="001F64A8">
      <w:pPr>
        <w:rPr>
          <w:rFonts w:eastAsiaTheme="minorEastAsia"/>
        </w:rPr>
      </w:pPr>
      <w:r>
        <w:t xml:space="preserve">The table below shows the probability distribution for a random </w:t>
      </w:r>
      <w:proofErr w:type="gramStart"/>
      <w:r>
        <w:t xml:space="preserve">variable </w:t>
      </w:r>
      <w:proofErr w:type="gramEnd"/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:rsidR="001972FD" w:rsidRDefault="001972FD" w:rsidP="001F64A8">
      <w:pPr>
        <w:rPr>
          <w:rFonts w:eastAsiaTheme="minorEastAsia"/>
        </w:rPr>
      </w:pPr>
    </w:p>
    <w:p w:rsidR="001972FD" w:rsidRDefault="001972FD" w:rsidP="001F64A8">
      <w:pPr>
        <w:rPr>
          <w:rFonts w:eastAsiaTheme="minorEastAsia"/>
        </w:rPr>
      </w:pPr>
      <w:r>
        <w:rPr>
          <w:rFonts w:eastAsiaTheme="minorEastAsia"/>
        </w:rPr>
        <w:t xml:space="preserve">It is known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=1.7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=1.41</m:t>
        </m:r>
      </m:oMath>
      <w:r>
        <w:rPr>
          <w:rFonts w:eastAsiaTheme="minorEastAsia"/>
        </w:rPr>
        <w:t>.</w:t>
      </w:r>
    </w:p>
    <w:p w:rsidR="001972FD" w:rsidRDefault="001972FD" w:rsidP="001F64A8">
      <w:pPr>
        <w:rPr>
          <w:rFonts w:eastAsiaTheme="minorEastAsia"/>
        </w:rPr>
      </w:pPr>
    </w:p>
    <w:p w:rsidR="001972FD" w:rsidRDefault="001972FD" w:rsidP="001F64A8">
      <w:pPr>
        <w:rPr>
          <w:rFonts w:eastAsiaTheme="minorEastAsia"/>
        </w:rPr>
      </w:pPr>
    </w:p>
    <w:tbl>
      <w:tblPr>
        <w:tblStyle w:val="TableGrid"/>
        <w:tblW w:w="0" w:type="auto"/>
        <w:tblInd w:w="1249" w:type="dxa"/>
        <w:tblLook w:val="04A0" w:firstRow="1" w:lastRow="0" w:firstColumn="1" w:lastColumn="0" w:noHBand="0" w:noVBand="1"/>
      </w:tblPr>
      <w:tblGrid>
        <w:gridCol w:w="1359"/>
        <w:gridCol w:w="1360"/>
        <w:gridCol w:w="1360"/>
        <w:gridCol w:w="1360"/>
        <w:gridCol w:w="1360"/>
      </w:tblGrid>
      <w:tr w:rsidR="001972FD" w:rsidTr="0026388B">
        <w:tc>
          <w:tcPr>
            <w:tcW w:w="1359" w:type="dxa"/>
          </w:tcPr>
          <w:p w:rsidR="001972FD" w:rsidRDefault="001972FD" w:rsidP="001F64A8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360" w:type="dxa"/>
          </w:tcPr>
          <w:p w:rsidR="001972FD" w:rsidRDefault="001972FD" w:rsidP="001F64A8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60" w:type="dxa"/>
          </w:tcPr>
          <w:p w:rsidR="001972FD" w:rsidRDefault="001972FD" w:rsidP="001F64A8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60" w:type="dxa"/>
          </w:tcPr>
          <w:p w:rsidR="001972FD" w:rsidRDefault="001972FD" w:rsidP="001F64A8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360" w:type="dxa"/>
          </w:tcPr>
          <w:p w:rsidR="001972FD" w:rsidRDefault="001972FD" w:rsidP="001F64A8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1972FD" w:rsidTr="0026388B">
        <w:tc>
          <w:tcPr>
            <w:tcW w:w="1359" w:type="dxa"/>
          </w:tcPr>
          <w:p w:rsidR="001972FD" w:rsidRDefault="001972FD" w:rsidP="001F64A8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P(X=x)</m:t>
                </m:r>
              </m:oMath>
            </m:oMathPara>
          </w:p>
        </w:tc>
        <w:tc>
          <w:tcPr>
            <w:tcW w:w="1360" w:type="dxa"/>
          </w:tcPr>
          <w:p w:rsidR="001972FD" w:rsidRDefault="001972FD" w:rsidP="001F64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360" w:type="dxa"/>
          </w:tcPr>
          <w:p w:rsidR="001972FD" w:rsidRDefault="001972FD" w:rsidP="001F64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a+b</m:t>
                </m:r>
              </m:oMath>
            </m:oMathPara>
          </w:p>
        </w:tc>
        <w:tc>
          <w:tcPr>
            <w:tcW w:w="1360" w:type="dxa"/>
          </w:tcPr>
          <w:p w:rsidR="001972FD" w:rsidRDefault="001972FD" w:rsidP="001F64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360" w:type="dxa"/>
          </w:tcPr>
          <w:p w:rsidR="001972FD" w:rsidRDefault="001972FD" w:rsidP="001F64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2a</m:t>
                </m:r>
              </m:oMath>
            </m:oMathPara>
          </w:p>
        </w:tc>
      </w:tr>
    </w:tbl>
    <w:p w:rsidR="001972FD" w:rsidRDefault="001972FD" w:rsidP="001F64A8">
      <w:pPr>
        <w:rPr>
          <w:rFonts w:eastAsiaTheme="minorEastAsia"/>
        </w:rPr>
      </w:pPr>
    </w:p>
    <w:p w:rsidR="001972FD" w:rsidRDefault="001972FD" w:rsidP="002E3FCC">
      <w:pPr>
        <w:pStyle w:val="Parta"/>
      </w:pPr>
    </w:p>
    <w:p w:rsidR="001972FD" w:rsidRDefault="001972FD" w:rsidP="002E3FCC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1972FD" w:rsidRDefault="001972FD" w:rsidP="002E3FCC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A4916" wp14:editId="5F628BCF">
                <wp:simplePos x="0" y="0"/>
                <wp:positionH relativeFrom="column">
                  <wp:posOffset>1292860</wp:posOffset>
                </wp:positionH>
                <wp:positionV relativeFrom="paragraph">
                  <wp:posOffset>56515</wp:posOffset>
                </wp:positionV>
                <wp:extent cx="2838450" cy="23368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33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3"/>
                            </w:tblGrid>
                            <w:tr w:rsidR="001972F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972FD" w:rsidRPr="00BC4B6B" w:rsidRDefault="001972F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972FD" w:rsidTr="00BC4B6B">
                              <w:tc>
                                <w:tcPr>
                                  <w:tcW w:w="5000" w:type="pct"/>
                                </w:tcPr>
                                <w:p w:rsidR="001972FD" w:rsidRPr="003A6846" w:rsidRDefault="001972F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4a+2b=1</m:t>
                                      </m:r>
                                    </m:oMath>
                                  </m:oMathPara>
                                </w:p>
                                <w:p w:rsidR="001972FD" w:rsidRPr="003A6846" w:rsidRDefault="001972F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+1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a+b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+3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2a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=1.7</m:t>
                                      </m:r>
                                    </m:oMath>
                                  </m:oMathPara>
                                </w:p>
                                <w:p w:rsidR="001972FD" w:rsidRPr="003A6846" w:rsidRDefault="001972F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1972FD" w:rsidRDefault="001972F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7a+3b=1.7</m:t>
                                      </m:r>
                                    </m:oMath>
                                  </m:oMathPara>
                                </w:p>
                                <w:p w:rsidR="001972FD" w:rsidRPr="003A6846" w:rsidRDefault="001972F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6a+3b=1.5</m:t>
                                      </m:r>
                                    </m:oMath>
                                  </m:oMathPara>
                                </w:p>
                                <w:p w:rsidR="001972FD" w:rsidRPr="003A6846" w:rsidRDefault="001972F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1972FD" w:rsidRPr="003A6846" w:rsidRDefault="001972F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a=0.2, b=0.1</m:t>
                                      </m:r>
                                    </m:oMath>
                                  </m:oMathPara>
                                </w:p>
                                <w:p w:rsidR="001972FD" w:rsidRPr="003A6846" w:rsidRDefault="001972F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72F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972FD" w:rsidRPr="00BC4B6B" w:rsidRDefault="001972F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972FD" w:rsidTr="00BC4B6B">
                              <w:tc>
                                <w:tcPr>
                                  <w:tcW w:w="5000" w:type="pct"/>
                                </w:tcPr>
                                <w:p w:rsidR="001972FD" w:rsidRDefault="001972FD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equation using sum of probabilities</w:t>
                                  </w:r>
                                </w:p>
                                <w:p w:rsidR="001972FD" w:rsidRDefault="001972FD">
                                  <w:r>
                                    <w:sym w:font="Wingdings" w:char="F0FC"/>
                                  </w:r>
                                  <w:r>
                                    <w:t xml:space="preserve"> equation using expected value</w:t>
                                  </w:r>
                                </w:p>
                                <w:p w:rsidR="001972FD" w:rsidRPr="003A6846" w:rsidRDefault="001972F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  <w:p w:rsidR="001972FD" w:rsidRPr="003A6846" w:rsidRDefault="001972F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1972FD" w:rsidRDefault="001972FD" w:rsidP="004A468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01.8pt;margin-top:4.45pt;width:223.5pt;height:1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83"/>
                      </w:tblGrid>
                      <w:tr w:rsidR="001972F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972FD" w:rsidRPr="00BC4B6B" w:rsidRDefault="001972F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972FD" w:rsidTr="00BC4B6B">
                        <w:tc>
                          <w:tcPr>
                            <w:tcW w:w="5000" w:type="pct"/>
                          </w:tcPr>
                          <w:p w:rsidR="001972FD" w:rsidRPr="003A6846" w:rsidRDefault="001972F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4a+2b=1</m:t>
                                </m:r>
                              </m:oMath>
                            </m:oMathPara>
                          </w:p>
                          <w:p w:rsidR="001972FD" w:rsidRPr="003A6846" w:rsidRDefault="001972F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a+b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+3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=1.7</m:t>
                                </m:r>
                              </m:oMath>
                            </m:oMathPara>
                          </w:p>
                          <w:p w:rsidR="001972FD" w:rsidRPr="003A6846" w:rsidRDefault="001972F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1972FD" w:rsidRDefault="001972F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7a+3b=1.7</m:t>
                                </m:r>
                              </m:oMath>
                            </m:oMathPara>
                          </w:p>
                          <w:p w:rsidR="001972FD" w:rsidRPr="003A6846" w:rsidRDefault="001972F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6a+3b=1.5</m:t>
                                </m:r>
                              </m:oMath>
                            </m:oMathPara>
                          </w:p>
                          <w:p w:rsidR="001972FD" w:rsidRPr="003A6846" w:rsidRDefault="001972F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1972FD" w:rsidRPr="003A6846" w:rsidRDefault="001972F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a=0.2, b=0.1</m:t>
                                </m:r>
                              </m:oMath>
                            </m:oMathPara>
                          </w:p>
                          <w:p w:rsidR="001972FD" w:rsidRPr="003A6846" w:rsidRDefault="001972F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72F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972FD" w:rsidRPr="00BC4B6B" w:rsidRDefault="001972F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972FD" w:rsidTr="00BC4B6B">
                        <w:tc>
                          <w:tcPr>
                            <w:tcW w:w="5000" w:type="pct"/>
                          </w:tcPr>
                          <w:p w:rsidR="001972FD" w:rsidRDefault="001972FD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equation using sum of probabilities</w:t>
                            </w:r>
                          </w:p>
                          <w:p w:rsidR="001972FD" w:rsidRDefault="001972FD">
                            <w:r>
                              <w:sym w:font="Wingdings" w:char="F0FC"/>
                            </w:r>
                            <w:r>
                              <w:t xml:space="preserve"> equation using expected value</w:t>
                            </w:r>
                          </w:p>
                          <w:p w:rsidR="001972FD" w:rsidRPr="003A6846" w:rsidRDefault="001972FD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  <w:p w:rsidR="001972FD" w:rsidRPr="003A6846" w:rsidRDefault="001972FD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oMath>
                          </w:p>
                        </w:tc>
                      </w:tr>
                    </w:tbl>
                    <w:p w:rsidR="001972FD" w:rsidRDefault="001972FD" w:rsidP="004A4688"/>
                  </w:txbxContent>
                </v:textbox>
              </v:shape>
            </w:pict>
          </mc:Fallback>
        </mc:AlternateContent>
      </w: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</w:t>
      </w:r>
    </w:p>
    <w:p w:rsidR="001972FD" w:rsidRDefault="001972FD" w:rsidP="002E3FCC">
      <w:pPr>
        <w:pStyle w:val="Parta"/>
        <w:rPr>
          <w:rFonts w:eastAsiaTheme="minorEastAsia"/>
        </w:rPr>
      </w:pPr>
    </w:p>
    <w:p w:rsidR="001972FD" w:rsidRDefault="001972FD" w:rsidP="002E3FCC">
      <w:pPr>
        <w:pStyle w:val="Partai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</w:r>
      <m:oMath>
        <m:r>
          <w:rPr>
            <w:rFonts w:ascii="Cambria Math" w:hAnsi="Cambria Math"/>
          </w:rPr>
          <m:t>E(3-2X)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1972FD" w:rsidRDefault="001972FD" w:rsidP="002E3FCC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A4916" wp14:editId="5F628BCF">
                <wp:simplePos x="0" y="0"/>
                <wp:positionH relativeFrom="column">
                  <wp:posOffset>1356360</wp:posOffset>
                </wp:positionH>
                <wp:positionV relativeFrom="paragraph">
                  <wp:posOffset>125095</wp:posOffset>
                </wp:positionV>
                <wp:extent cx="1873250" cy="87630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65"/>
                            </w:tblGrid>
                            <w:tr w:rsidR="001972F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972FD" w:rsidRPr="00BC4B6B" w:rsidRDefault="001972F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972FD" w:rsidTr="00BC4B6B">
                              <w:tc>
                                <w:tcPr>
                                  <w:tcW w:w="5000" w:type="pct"/>
                                </w:tcPr>
                                <w:p w:rsidR="001972FD" w:rsidRPr="003A6846" w:rsidRDefault="001972F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3-2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1.7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=-0.4</m:t>
                                      </m:r>
                                    </m:oMath>
                                  </m:oMathPara>
                                </w:p>
                                <w:p w:rsidR="001972FD" w:rsidRPr="003A6846" w:rsidRDefault="001972F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72F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972FD" w:rsidRPr="00BC4B6B" w:rsidRDefault="001972F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972FD" w:rsidTr="00BC4B6B">
                              <w:tc>
                                <w:tcPr>
                                  <w:tcW w:w="5000" w:type="pct"/>
                                </w:tcPr>
                                <w:p w:rsidR="001972FD" w:rsidRDefault="001972FD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value</w:t>
                                  </w:r>
                                </w:p>
                              </w:tc>
                            </w:tr>
                          </w:tbl>
                          <w:p w:rsidR="001972FD" w:rsidRDefault="001972FD" w:rsidP="004A468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06.8pt;margin-top:9.85pt;width:147.5pt;height:6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165"/>
                      </w:tblGrid>
                      <w:tr w:rsidR="001972F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972FD" w:rsidRPr="00BC4B6B" w:rsidRDefault="001972F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972FD" w:rsidTr="00BC4B6B">
                        <w:tc>
                          <w:tcPr>
                            <w:tcW w:w="5000" w:type="pct"/>
                          </w:tcPr>
                          <w:p w:rsidR="001972FD" w:rsidRPr="003A6846" w:rsidRDefault="001972F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3-2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=-0.4</m:t>
                                </m:r>
                              </m:oMath>
                            </m:oMathPara>
                          </w:p>
                          <w:p w:rsidR="001972FD" w:rsidRPr="003A6846" w:rsidRDefault="001972F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72F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972FD" w:rsidRPr="00BC4B6B" w:rsidRDefault="001972F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972FD" w:rsidTr="00BC4B6B">
                        <w:tc>
                          <w:tcPr>
                            <w:tcW w:w="5000" w:type="pct"/>
                          </w:tcPr>
                          <w:p w:rsidR="001972FD" w:rsidRDefault="001972FD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value</w:t>
                            </w:r>
                          </w:p>
                        </w:tc>
                      </w:tr>
                    </w:tbl>
                    <w:p w:rsidR="001972FD" w:rsidRDefault="001972FD" w:rsidP="004A4688"/>
                  </w:txbxContent>
                </v:textbox>
              </v:shape>
            </w:pict>
          </mc:Fallback>
        </mc:AlternateContent>
      </w:r>
    </w:p>
    <w:p w:rsidR="001972FD" w:rsidRDefault="001972FD" w:rsidP="002E3FCC">
      <w:pPr>
        <w:pStyle w:val="Partai"/>
      </w:pPr>
    </w:p>
    <w:p w:rsidR="001972FD" w:rsidRDefault="001972FD" w:rsidP="002E3FCC">
      <w:pPr>
        <w:pStyle w:val="Partai"/>
      </w:pPr>
    </w:p>
    <w:p w:rsidR="001972FD" w:rsidRDefault="001972FD" w:rsidP="002E3FCC">
      <w:pPr>
        <w:pStyle w:val="Partai"/>
      </w:pPr>
    </w:p>
    <w:p w:rsidR="001972FD" w:rsidRDefault="001972FD" w:rsidP="002E3FCC">
      <w:pPr>
        <w:pStyle w:val="Partai"/>
      </w:pPr>
    </w:p>
    <w:p w:rsidR="001972FD" w:rsidRDefault="001972FD" w:rsidP="002E3FCC">
      <w:pPr>
        <w:pStyle w:val="Partai"/>
      </w:pPr>
    </w:p>
    <w:p w:rsidR="001972FD" w:rsidRDefault="001972FD" w:rsidP="002E3FCC">
      <w:pPr>
        <w:pStyle w:val="Partai"/>
      </w:pPr>
    </w:p>
    <w:p w:rsidR="001972FD" w:rsidRDefault="001972FD" w:rsidP="002E3FCC">
      <w:pPr>
        <w:pStyle w:val="Partai"/>
      </w:pPr>
    </w:p>
    <w:p w:rsidR="001972FD" w:rsidRDefault="001972FD" w:rsidP="002E3FCC">
      <w:pPr>
        <w:pStyle w:val="Partai"/>
      </w:pPr>
      <w:r>
        <w:t>(</w:t>
      </w:r>
      <w:proofErr w:type="gramStart"/>
      <w:r>
        <w:t>ii</w:t>
      </w:r>
      <w:proofErr w:type="gramEnd"/>
      <w:r>
        <w:t>)</w:t>
      </w:r>
      <w:r>
        <w:tab/>
      </w:r>
      <m:oMath>
        <m:r>
          <w:rPr>
            <w:rFonts w:ascii="Cambria Math" w:hAnsi="Cambria Math"/>
          </w:rPr>
          <m:t>Var(</m:t>
        </m:r>
        <m:r>
          <w:rPr>
            <w:rFonts w:ascii="Cambria Math" w:eastAsiaTheme="minorEastAsia" w:hAnsi="Cambria Math"/>
          </w:rPr>
          <m:t>3-2X)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1972FD" w:rsidRDefault="001972FD" w:rsidP="001F64A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A4916" wp14:editId="5F628BCF">
                <wp:simplePos x="0" y="0"/>
                <wp:positionH relativeFrom="column">
                  <wp:posOffset>1324610</wp:posOffset>
                </wp:positionH>
                <wp:positionV relativeFrom="paragraph">
                  <wp:posOffset>117475</wp:posOffset>
                </wp:positionV>
                <wp:extent cx="1905000" cy="8763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215"/>
                            </w:tblGrid>
                            <w:tr w:rsidR="001972F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972FD" w:rsidRPr="00BC4B6B" w:rsidRDefault="001972F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972FD" w:rsidTr="00BC4B6B">
                              <w:tc>
                                <w:tcPr>
                                  <w:tcW w:w="5000" w:type="pct"/>
                                </w:tcPr>
                                <w:p w:rsidR="001972FD" w:rsidRPr="003A6846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1.41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=5.64</m:t>
                                      </m:r>
                                    </m:oMath>
                                  </m:oMathPara>
                                </w:p>
                                <w:p w:rsidR="001972FD" w:rsidRPr="003A6846" w:rsidRDefault="001972F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972FD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972FD" w:rsidRPr="00BC4B6B" w:rsidRDefault="001972FD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972FD" w:rsidTr="00BC4B6B">
                              <w:tc>
                                <w:tcPr>
                                  <w:tcW w:w="5000" w:type="pct"/>
                                </w:tcPr>
                                <w:p w:rsidR="001972FD" w:rsidRDefault="001972FD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value</w:t>
                                  </w:r>
                                </w:p>
                              </w:tc>
                            </w:tr>
                          </w:tbl>
                          <w:p w:rsidR="001972FD" w:rsidRDefault="001972FD" w:rsidP="004A468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04.3pt;margin-top:9.25pt;width:150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215"/>
                      </w:tblGrid>
                      <w:tr w:rsidR="001972F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972FD" w:rsidRPr="00BC4B6B" w:rsidRDefault="001972F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972FD" w:rsidTr="00BC4B6B">
                        <w:tc>
                          <w:tcPr>
                            <w:tcW w:w="5000" w:type="pct"/>
                          </w:tcPr>
                          <w:p w:rsidR="001972FD" w:rsidRPr="003A6846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1.41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=5.64</m:t>
                                </m:r>
                              </m:oMath>
                            </m:oMathPara>
                          </w:p>
                          <w:p w:rsidR="001972FD" w:rsidRPr="003A6846" w:rsidRDefault="001972F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972FD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972FD" w:rsidRPr="00BC4B6B" w:rsidRDefault="001972FD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972FD" w:rsidTr="00BC4B6B">
                        <w:tc>
                          <w:tcPr>
                            <w:tcW w:w="5000" w:type="pct"/>
                          </w:tcPr>
                          <w:p w:rsidR="001972FD" w:rsidRDefault="001972FD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value</w:t>
                            </w:r>
                          </w:p>
                        </w:tc>
                      </w:tr>
                    </w:tbl>
                    <w:p w:rsidR="001972FD" w:rsidRDefault="001972FD" w:rsidP="004A4688"/>
                  </w:txbxContent>
                </v:textbox>
              </v:shape>
            </w:pict>
          </mc:Fallback>
        </mc:AlternateContent>
      </w:r>
    </w:p>
    <w:p w:rsidR="001972FD" w:rsidRDefault="001972FD" w:rsidP="001F64A8"/>
    <w:p w:rsidR="001972FD" w:rsidRDefault="001972FD" w:rsidP="001F64A8"/>
    <w:p w:rsidR="001E5BA4" w:rsidRDefault="001E5BA4" w:rsidP="001E5BA4">
      <w:pPr>
        <w:pStyle w:val="QNum"/>
        <w:jc w:val="center"/>
      </w:pPr>
      <w:r>
        <w:t>CALCULATOR ASSUMED</w:t>
      </w:r>
    </w:p>
    <w:p w:rsidR="001E5BA4" w:rsidRDefault="001E5BA4" w:rsidP="001E5BA4">
      <w:pPr>
        <w:pStyle w:val="QNum"/>
        <w:jc w:val="center"/>
      </w:pPr>
    </w:p>
    <w:p w:rsidR="001E5BA4" w:rsidRDefault="001E5BA4" w:rsidP="001E5BA4">
      <w:pPr>
        <w:pStyle w:val="QNum"/>
      </w:pPr>
      <w:r>
        <w:t>Question 2</w:t>
      </w:r>
      <w:r>
        <w:tab/>
        <w:t>(7 marks)</w:t>
      </w:r>
    </w:p>
    <w:p w:rsidR="001E5BA4" w:rsidRDefault="001E5BA4" w:rsidP="001E5BA4">
      <w:pPr>
        <w:pStyle w:val="Parta"/>
      </w:pPr>
      <w:r>
        <w:t>(a)</w:t>
      </w:r>
      <w:r>
        <w:tab/>
        <w:t xml:space="preserve">Four random </w:t>
      </w:r>
      <w:proofErr w:type="gramStart"/>
      <w:r>
        <w:t xml:space="preserve">variables </w:t>
      </w:r>
      <w:proofErr w:type="gramEnd"/>
      <m:oMath>
        <m:r>
          <w:rPr>
            <w:rFonts w:ascii="Cambria Math" w:hAnsi="Cambria Math"/>
          </w:rPr>
          <m:t>W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Z</m:t>
        </m:r>
      </m:oMath>
      <w:r>
        <w:t xml:space="preserve"> are defined below. </w:t>
      </w:r>
      <w:proofErr w:type="gramStart"/>
      <w:r>
        <w:t>State, with reasons, whether the distribution of the random variable is Bernoulli, binomial, uniform or none of these.</w:t>
      </w:r>
      <w:proofErr w:type="gramEnd"/>
    </w:p>
    <w:p w:rsidR="001E5BA4" w:rsidRDefault="001E5BA4" w:rsidP="001E5BA4">
      <w:pPr>
        <w:pStyle w:val="Parta"/>
      </w:pPr>
      <w:r>
        <w:tab/>
      </w:r>
      <w:r>
        <w:tab/>
        <w:t>(4 marks)</w:t>
      </w:r>
    </w:p>
    <w:p w:rsidR="001E5BA4" w:rsidRPr="00AC65F9" w:rsidRDefault="001E5BA4" w:rsidP="001E5BA4">
      <w:pPr>
        <w:pStyle w:val="Parta"/>
        <w:rPr>
          <w:i/>
        </w:rPr>
      </w:pPr>
      <w:r>
        <w:tab/>
      </w:r>
      <w:r w:rsidRPr="00AC65F9">
        <w:rPr>
          <w:i/>
        </w:rPr>
        <w:t>The dice referred to is a cube with faces numbered with the integers 1, 2, 3, 4, 5 and 6.</w:t>
      </w:r>
    </w:p>
    <w:p w:rsidR="001E5BA4" w:rsidRDefault="001E5BA4" w:rsidP="001E5BA4">
      <w:pPr>
        <w:pStyle w:val="Parta"/>
      </w:pPr>
    </w:p>
    <w:p w:rsidR="001E5BA4" w:rsidRDefault="001E5BA4" w:rsidP="001E5BA4">
      <w:pPr>
        <w:pStyle w:val="Partai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number of throws of a dice until a six is scored.</w:t>
      </w:r>
    </w:p>
    <w:p w:rsidR="001E5BA4" w:rsidRDefault="001E5BA4" w:rsidP="001E5BA4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F0DE3" wp14:editId="66148AB7">
                <wp:simplePos x="0" y="0"/>
                <wp:positionH relativeFrom="column">
                  <wp:posOffset>962660</wp:posOffset>
                </wp:positionH>
                <wp:positionV relativeFrom="paragraph">
                  <wp:posOffset>66675</wp:posOffset>
                </wp:positionV>
                <wp:extent cx="2260600" cy="8572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57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4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t>Neither - distribution is geometric</w:t>
                                  </w:r>
                                </w:p>
                                <w:p w:rsidR="001E5BA4" w:rsidRDefault="001E5BA4"/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answer with reason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75.8pt;margin-top:5.25pt;width:178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74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t>Neither - distribution is geometric</w:t>
                            </w:r>
                          </w:p>
                          <w:p w:rsidR="001E5BA4" w:rsidRDefault="001E5BA4"/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answer with reason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  <w:rPr>
          <w:rFonts w:eastAsiaTheme="minorEastAsia"/>
        </w:rPr>
      </w:pPr>
      <w:r>
        <w:t>(ii)</w:t>
      </w:r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score when a dice is thrown.</w:t>
      </w:r>
    </w:p>
    <w:p w:rsidR="001E5BA4" w:rsidRDefault="001E5BA4" w:rsidP="001E5BA4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A72BC" wp14:editId="3AB0717C">
                <wp:simplePos x="0" y="0"/>
                <wp:positionH relativeFrom="column">
                  <wp:posOffset>962660</wp:posOffset>
                </wp:positionH>
                <wp:positionV relativeFrom="paragraph">
                  <wp:posOffset>62865</wp:posOffset>
                </wp:positionV>
                <wp:extent cx="2768600" cy="84455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844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73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t>Uniform - all outcomes are equally likely</w:t>
                                  </w:r>
                                </w:p>
                                <w:p w:rsidR="001E5BA4" w:rsidRDefault="001E5BA4"/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answer with reason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75.8pt;margin-top:4.95pt;width:218pt;height:6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73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t>Uniform - all outcomes are equally likely</w:t>
                            </w:r>
                          </w:p>
                          <w:p w:rsidR="001E5BA4" w:rsidRDefault="001E5BA4"/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answer with reason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  <w:r>
        <w:t>(iii)</w:t>
      </w:r>
      <w:r>
        <w:tab/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number of odd numbers showing when a dice is thrown.</w:t>
      </w:r>
    </w:p>
    <w:p w:rsidR="001E5BA4" w:rsidRDefault="001E5BA4" w:rsidP="001E5BA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E7E10" wp14:editId="4736E163">
                <wp:simplePos x="0" y="0"/>
                <wp:positionH relativeFrom="column">
                  <wp:posOffset>962660</wp:posOffset>
                </wp:positionH>
                <wp:positionV relativeFrom="paragraph">
                  <wp:posOffset>110490</wp:posOffset>
                </wp:positionV>
                <wp:extent cx="2768600" cy="85090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85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73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t>Bernoulli - two complementary outcomes</w:t>
                                  </w:r>
                                </w:p>
                                <w:p w:rsidR="001E5BA4" w:rsidRDefault="001E5BA4"/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answer with reason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75.8pt;margin-top:8.7pt;width:218pt;height:6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73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t>Bernoulli - two complementary outcomes</w:t>
                            </w:r>
                          </w:p>
                          <w:p w:rsidR="001E5BA4" w:rsidRDefault="001E5BA4"/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answer with reason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/>
    <w:p w:rsidR="001E5BA4" w:rsidRDefault="001E5BA4" w:rsidP="001E5BA4"/>
    <w:p w:rsidR="001E5BA4" w:rsidRDefault="001E5BA4" w:rsidP="001E5BA4"/>
    <w:p w:rsidR="001E5BA4" w:rsidRDefault="001E5BA4" w:rsidP="001E5BA4"/>
    <w:p w:rsidR="001E5BA4" w:rsidRDefault="001E5BA4" w:rsidP="001E5BA4">
      <w:pPr>
        <w:pStyle w:val="Partai"/>
        <w:ind w:left="0" w:firstLine="0"/>
      </w:pPr>
    </w:p>
    <w:p w:rsidR="001E5BA4" w:rsidRDefault="001E5BA4" w:rsidP="001E5BA4">
      <w:pPr>
        <w:pStyle w:val="Partai"/>
      </w:pPr>
      <w:r>
        <w:t>(iv)</w:t>
      </w:r>
      <w:r>
        <w:tab/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total of the scores when two dice are thrown.</w:t>
      </w:r>
    </w:p>
    <w:p w:rsidR="001E5BA4" w:rsidRDefault="001E5BA4" w:rsidP="001E5BA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7167F0" wp14:editId="5CAD14EA">
                <wp:simplePos x="0" y="0"/>
                <wp:positionH relativeFrom="column">
                  <wp:posOffset>962660</wp:posOffset>
                </wp:positionH>
                <wp:positionV relativeFrom="paragraph">
                  <wp:posOffset>55880</wp:posOffset>
                </wp:positionV>
                <wp:extent cx="2349500" cy="717550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717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14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t>Neither - distribution is triangular</w:t>
                                  </w: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answer with reason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75.8pt;margin-top:4.4pt;width:185pt;height:5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14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t>Neither - distribution is triangular</w:t>
                            </w: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answer with reason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/>
    <w:p w:rsidR="001E5BA4" w:rsidRDefault="001E5BA4" w:rsidP="001E5BA4"/>
    <w:p w:rsidR="001E5BA4" w:rsidRDefault="001E5BA4" w:rsidP="001E5BA4"/>
    <w:p w:rsidR="001E5BA4" w:rsidRDefault="001E5BA4" w:rsidP="001E5BA4"/>
    <w:p w:rsidR="001E5BA4" w:rsidRDefault="001E5BA4" w:rsidP="001E5BA4">
      <w:pPr>
        <w:pStyle w:val="Parta"/>
      </w:pPr>
    </w:p>
    <w:p w:rsidR="001E5BA4" w:rsidRDefault="001E5BA4" w:rsidP="001E5BA4">
      <w:pPr>
        <w:pStyle w:val="Parta"/>
      </w:pPr>
      <w:r>
        <w:t>(b)</w:t>
      </w:r>
      <w:r>
        <w:tab/>
        <w:t xml:space="preserve">Pegs produced by a manufacturer are known to be defective with </w:t>
      </w:r>
      <w:proofErr w:type="gramStart"/>
      <w:r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, independently of each other. The </w:t>
      </w:r>
      <w:r>
        <w:t xml:space="preserve">pegs are sold in bags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for $4.95. </w:t>
      </w:r>
      <w:r>
        <w:t xml:space="preserve">The random variable </w:t>
      </w:r>
      <m:oMath>
        <m:r>
          <w:rPr>
            <w:rFonts w:ascii="Cambria Math" w:hAnsi="Cambria Math"/>
          </w:rPr>
          <m:t>X</m:t>
        </m:r>
      </m:oMath>
      <w:r>
        <w:t xml:space="preserve"> is the number of faulty pegs in a bag.</w:t>
      </w:r>
    </w:p>
    <w:p w:rsidR="001E5BA4" w:rsidRDefault="001E5BA4" w:rsidP="001E5BA4">
      <w:pPr>
        <w:pStyle w:val="Parta"/>
      </w:pPr>
    </w:p>
    <w:p w:rsidR="001E5BA4" w:rsidRDefault="001E5BA4" w:rsidP="001E5BA4">
      <w:pPr>
        <w:pStyle w:val="Parta"/>
        <w:rPr>
          <w:rFonts w:eastAsiaTheme="minorEastAsia"/>
        </w:rPr>
      </w:pPr>
      <w:r>
        <w:tab/>
        <w:t xml:space="preserve">If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=1.8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=1.728</m:t>
        </m:r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1E5BA4" w:rsidRDefault="001E5BA4" w:rsidP="001E5BA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82DB8" wp14:editId="0FCEEE72">
                <wp:simplePos x="0" y="0"/>
                <wp:positionH relativeFrom="column">
                  <wp:posOffset>480060</wp:posOffset>
                </wp:positionH>
                <wp:positionV relativeFrom="paragraph">
                  <wp:posOffset>154940</wp:posOffset>
                </wp:positionV>
                <wp:extent cx="2832100" cy="1993900"/>
                <wp:effectExtent l="0" t="0" r="254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199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3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6D33D6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np=1.8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 np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=1.728</m:t>
                                      </m:r>
                                    </m:oMath>
                                  </m:oMathPara>
                                </w:p>
                                <w:p w:rsidR="001E5BA4" w:rsidRPr="006D33D6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∴1-p=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1.728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1.8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=0.96</m:t>
                                      </m:r>
                                    </m:oMath>
                                  </m:oMathPara>
                                </w:p>
                                <w:p w:rsidR="001E5BA4" w:rsidRPr="006D33D6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p=0.04</m:t>
                                      </m:r>
                                    </m:oMath>
                                  </m:oMathPara>
                                </w:p>
                                <w:p w:rsidR="001E5BA4" w:rsidRPr="006D33D6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0.04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=45</m:t>
                                      </m:r>
                                    </m:oMath>
                                  </m:oMathPara>
                                </w:p>
                                <w:p w:rsidR="001E5BA4" w:rsidRPr="006D33D6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equations for mean and variance</w:t>
                                  </w:r>
                                </w:p>
                                <w:p w:rsidR="001E5BA4" w:rsidRPr="006D33D6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  <w:p w:rsidR="001E5BA4" w:rsidRPr="006D33D6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left:0;text-align:left;margin-left:37.8pt;margin-top:12.2pt;width:223pt;height:1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73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6D33D6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np=1.8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 np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=1.728</m:t>
                                </m:r>
                              </m:oMath>
                            </m:oMathPara>
                          </w:p>
                          <w:p w:rsidR="001E5BA4" w:rsidRPr="006D33D6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∴1-p=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1.728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=0.96</m:t>
                                </m:r>
                              </m:oMath>
                            </m:oMathPara>
                          </w:p>
                          <w:p w:rsidR="001E5BA4" w:rsidRPr="006D33D6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p=0.04</m:t>
                                </m:r>
                              </m:oMath>
                            </m:oMathPara>
                          </w:p>
                          <w:p w:rsidR="001E5BA4" w:rsidRPr="006D33D6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0.04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=45</m:t>
                                </m:r>
                              </m:oMath>
                            </m:oMathPara>
                          </w:p>
                          <w:p w:rsidR="001E5BA4" w:rsidRPr="006D33D6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writes equations for mean and variance</w:t>
                            </w:r>
                          </w:p>
                          <w:p w:rsidR="001E5BA4" w:rsidRPr="006D33D6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w:p>
                          <w:p w:rsidR="001E5BA4" w:rsidRPr="006D33D6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oMath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</w:pPr>
      <w:r>
        <w:rPr>
          <w:noProof/>
          <w:lang w:eastAsia="en-AU"/>
        </w:rPr>
        <w:drawing>
          <wp:anchor distT="0" distB="0" distL="114300" distR="114300" simplePos="0" relativeHeight="251682816" behindDoc="0" locked="0" layoutInCell="1" allowOverlap="1" wp14:anchorId="109E55F9" wp14:editId="2554DAAB">
            <wp:simplePos x="0" y="0"/>
            <wp:positionH relativeFrom="column">
              <wp:posOffset>3458210</wp:posOffset>
            </wp:positionH>
            <wp:positionV relativeFrom="paragraph">
              <wp:posOffset>55880</wp:posOffset>
            </wp:positionV>
            <wp:extent cx="1854200" cy="11696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00"/>
                    <a:stretch/>
                  </pic:blipFill>
                  <pic:spPr bwMode="auto">
                    <a:xfrm>
                      <a:off x="0" y="0"/>
                      <a:ext cx="1854200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BA4" w:rsidRDefault="001E5BA4" w:rsidP="001E5BA4">
      <w:pPr>
        <w:pStyle w:val="Parta"/>
      </w:pPr>
    </w:p>
    <w:p w:rsidR="001E5BA4" w:rsidRDefault="001E5BA4" w:rsidP="001E5BA4"/>
    <w:p w:rsidR="001E5BA4" w:rsidRDefault="001E5BA4" w:rsidP="001E5BA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1E5BA4" w:rsidRDefault="001E5BA4" w:rsidP="001E5BA4">
      <w:pPr>
        <w:pStyle w:val="QNum"/>
      </w:pPr>
      <w:r>
        <w:lastRenderedPageBreak/>
        <w:t xml:space="preserve">Question </w:t>
      </w:r>
      <w:r>
        <w:t>3</w:t>
      </w:r>
      <w:r>
        <w:tab/>
        <w:t>(10 marks)</w:t>
      </w:r>
    </w:p>
    <w:p w:rsidR="001E5BA4" w:rsidRDefault="001E5BA4" w:rsidP="001E5BA4">
      <w:r>
        <w:t xml:space="preserve">A slot machine is programmed to operate at random, making various payouts after patrons pay $2 and press a start button.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amount of the payout, in dollars, in one play of the machine. Each payout can be assumed to be independent of other payouts.</w:t>
      </w:r>
    </w:p>
    <w:p w:rsidR="001E5BA4" w:rsidRDefault="001E5BA4" w:rsidP="001E5BA4"/>
    <w:p w:rsidR="001E5BA4" w:rsidRDefault="001E5BA4" w:rsidP="001E5BA4">
      <w:r>
        <w:t>The probability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,</w:t>
      </w:r>
      <w:r>
        <w:t xml:space="preserve"> that the machine makes a certain payout, </w:t>
      </w:r>
      <m:oMath>
        <m:r>
          <w:rPr>
            <w:rFonts w:ascii="Cambria Math" w:hAnsi="Cambria Math"/>
          </w:rPr>
          <m:t>x</m:t>
        </m:r>
      </m:oMath>
      <w:r>
        <w:t>, is shown in the table below.</w:t>
      </w:r>
    </w:p>
    <w:p w:rsidR="001E5BA4" w:rsidRDefault="001E5BA4" w:rsidP="001E5BA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899"/>
        <w:gridCol w:w="899"/>
        <w:gridCol w:w="900"/>
        <w:gridCol w:w="899"/>
        <w:gridCol w:w="899"/>
        <w:gridCol w:w="900"/>
        <w:gridCol w:w="899"/>
        <w:gridCol w:w="900"/>
      </w:tblGrid>
      <w:tr w:rsidR="001E5BA4" w:rsidTr="00AE4CED">
        <w:tc>
          <w:tcPr>
            <w:tcW w:w="2263" w:type="dxa"/>
          </w:tcPr>
          <w:p w:rsidR="001E5BA4" w:rsidRDefault="001E5BA4" w:rsidP="00AE4CED">
            <w:pPr>
              <w:spacing w:after="120"/>
            </w:pPr>
            <w:r>
              <w:t xml:space="preserve">Payout ($)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spacing w:after="120"/>
              <w:jc w:val="center"/>
            </w:pPr>
            <w:r>
              <w:t>0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spacing w:after="120"/>
              <w:jc w:val="center"/>
            </w:pPr>
            <w:r>
              <w:t>1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spacing w:after="120"/>
              <w:jc w:val="center"/>
            </w:pPr>
            <w:r>
              <w:t>2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spacing w:after="120"/>
              <w:jc w:val="center"/>
            </w:pPr>
            <w:r>
              <w:t>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spacing w:after="120"/>
              <w:jc w:val="center"/>
            </w:pPr>
            <w:r>
              <w:t>10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spacing w:after="120"/>
              <w:jc w:val="center"/>
            </w:pPr>
            <w:r>
              <w:t>20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spacing w:after="120"/>
              <w:jc w:val="center"/>
            </w:pPr>
            <w:r>
              <w:t>50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spacing w:after="120"/>
              <w:jc w:val="center"/>
            </w:pPr>
            <w:r>
              <w:t>100</w:t>
            </w:r>
          </w:p>
        </w:tc>
      </w:tr>
      <w:tr w:rsidR="001E5BA4" w:rsidTr="00AE4CED">
        <w:tc>
          <w:tcPr>
            <w:tcW w:w="2263" w:type="dxa"/>
          </w:tcPr>
          <w:p w:rsidR="001E5BA4" w:rsidRDefault="001E5BA4" w:rsidP="00AE4CED">
            <w:pPr>
              <w:spacing w:after="120"/>
            </w:pPr>
            <w:r>
              <w:t xml:space="preserve">Probability </w:t>
            </w:r>
            <m:oMath>
              <m:r>
                <w:rPr>
                  <w:rFonts w:ascii="Cambria Math" w:hAnsi="Cambria Math"/>
                </w:rPr>
                <m:t>P(X=x)</m:t>
              </m:r>
            </m:oMath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jc w:val="center"/>
            </w:pPr>
            <w:r>
              <w:t>0.25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jc w:val="center"/>
            </w:pPr>
            <w:r>
              <w:t>0.45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jc w:val="center"/>
            </w:pPr>
            <w:r>
              <w:t>0.2125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jc w:val="center"/>
            </w:pPr>
            <w:r>
              <w:t>0.0625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jc w:val="center"/>
            </w:pPr>
            <w:r>
              <w:t>0.0125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jc w:val="center"/>
            </w:pPr>
            <w:r>
              <w:t>0.005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jc w:val="center"/>
            </w:pPr>
            <w:r>
              <w:t>0.005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1E5BA4" w:rsidRDefault="001E5BA4" w:rsidP="00AE4CED">
            <w:pPr>
              <w:jc w:val="center"/>
            </w:pPr>
            <w:r>
              <w:t>0.0025</w:t>
            </w:r>
          </w:p>
        </w:tc>
      </w:tr>
    </w:tbl>
    <w:p w:rsidR="001E5BA4" w:rsidRDefault="001E5BA4" w:rsidP="001E5BA4"/>
    <w:p w:rsidR="001E5BA4" w:rsidRDefault="001E5BA4" w:rsidP="001E5BA4">
      <w:pPr>
        <w:pStyle w:val="Parta"/>
      </w:pPr>
    </w:p>
    <w:p w:rsidR="001E5BA4" w:rsidRDefault="001E5BA4" w:rsidP="001E5BA4">
      <w:pPr>
        <w:pStyle w:val="Parta"/>
      </w:pPr>
      <w:r>
        <w:t>(a)</w:t>
      </w:r>
      <w:r>
        <w:tab/>
        <w:t>Determine the probability that</w:t>
      </w:r>
    </w:p>
    <w:p w:rsidR="001E5BA4" w:rsidRDefault="001E5BA4" w:rsidP="001E5BA4">
      <w:pPr>
        <w:pStyle w:val="Parta"/>
      </w:pPr>
    </w:p>
    <w:p w:rsidR="001E5BA4" w:rsidRDefault="001E5BA4" w:rsidP="001E5BA4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in</w:t>
      </w:r>
      <w:proofErr w:type="gramEnd"/>
      <w:r>
        <w:t xml:space="preserve"> one play of the machine, a payout of more than $1 is made.</w:t>
      </w:r>
      <w:r>
        <w:tab/>
        <w:t>(1 mark)</w:t>
      </w:r>
    </w:p>
    <w:p w:rsidR="001E5BA4" w:rsidRDefault="001E5BA4" w:rsidP="001E5BA4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CFB9A9" wp14:editId="42126CE0">
                <wp:simplePos x="0" y="0"/>
                <wp:positionH relativeFrom="column">
                  <wp:posOffset>1388110</wp:posOffset>
                </wp:positionH>
                <wp:positionV relativeFrom="paragraph">
                  <wp:posOffset>64770</wp:posOffset>
                </wp:positionV>
                <wp:extent cx="2559050" cy="882650"/>
                <wp:effectExtent l="0" t="0" r="127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882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3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422E6B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X&gt;1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0.25+0.45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=0.3</m:t>
                                      </m:r>
                                    </m:oMath>
                                  </m:oMathPara>
                                </w:p>
                                <w:p w:rsidR="001E5BA4" w:rsidRPr="00422E6B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probability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left:0;text-align:left;margin-left:109.3pt;margin-top:5.1pt;width:201.5pt;height:6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43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422E6B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X&gt;1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0.25+0.45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=0.3</m:t>
                                </m:r>
                              </m:oMath>
                            </m:oMathPara>
                          </w:p>
                          <w:p w:rsidR="001E5BA4" w:rsidRPr="00422E6B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probability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  <w:r>
        <w:t>(ii)</w:t>
      </w:r>
      <w:r>
        <w:tab/>
      </w:r>
      <w:proofErr w:type="gramStart"/>
      <w:r>
        <w:t>in</w:t>
      </w:r>
      <w:proofErr w:type="gramEnd"/>
      <w:r>
        <w:t xml:space="preserve"> ten plays of the machine, it makes a payout of $5 no more than once.</w:t>
      </w:r>
      <w:r>
        <w:tab/>
        <w:t>(2 marks)</w:t>
      </w:r>
    </w:p>
    <w:p w:rsidR="001E5BA4" w:rsidRDefault="001E5BA4" w:rsidP="001E5BA4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E7971A" wp14:editId="6A9CB675">
                <wp:simplePos x="0" y="0"/>
                <wp:positionH relativeFrom="column">
                  <wp:posOffset>1426210</wp:posOffset>
                </wp:positionH>
                <wp:positionV relativeFrom="paragraph">
                  <wp:posOffset>151130</wp:posOffset>
                </wp:positionV>
                <wp:extent cx="2241550" cy="1225550"/>
                <wp:effectExtent l="0" t="0" r="254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225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44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422E6B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10, 0.0625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1E5BA4" w:rsidRPr="00422E6B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Y≤1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=0.8741</m:t>
                                      </m:r>
                                    </m:oMath>
                                  </m:oMathPara>
                                </w:p>
                                <w:p w:rsidR="001E5BA4" w:rsidRPr="00422E6B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binomial distribution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calculates probability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112.3pt;margin-top:11.9pt;width:176.5pt;height:9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44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422E6B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10, 0.0625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1E5BA4" w:rsidRPr="00422E6B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Y≤1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=0.8741</m:t>
                                </m:r>
                              </m:oMath>
                            </m:oMathPara>
                          </w:p>
                          <w:p w:rsidR="001E5BA4" w:rsidRPr="00422E6B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binomial distribution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calculates probability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  <w:r>
        <w:t>(iii)</w:t>
      </w:r>
      <w:r>
        <w:tab/>
      </w:r>
      <w:proofErr w:type="gramStart"/>
      <w:r>
        <w:t>in</w:t>
      </w:r>
      <w:proofErr w:type="gramEnd"/>
      <w:r>
        <w:t xml:space="preserve"> five plays of the machine, the second payout of $1 occurs on the fifth play.</w:t>
      </w:r>
    </w:p>
    <w:p w:rsidR="001E5BA4" w:rsidRDefault="001E5BA4" w:rsidP="001E5BA4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108391" wp14:editId="29941C15">
                <wp:simplePos x="0" y="0"/>
                <wp:positionH relativeFrom="column">
                  <wp:posOffset>1426210</wp:posOffset>
                </wp:positionH>
                <wp:positionV relativeFrom="paragraph">
                  <wp:posOffset>145415</wp:posOffset>
                </wp:positionV>
                <wp:extent cx="2565400" cy="1847850"/>
                <wp:effectExtent l="0" t="0" r="254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847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t>First payout in one of four plays:</w:t>
                                  </w:r>
                                </w:p>
                                <w:p w:rsidR="001E5BA4" w:rsidRPr="00422E6B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4, 0.45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1E5BA4" w:rsidRPr="00422E6B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=0.2995</m:t>
                                      </m:r>
                                    </m:oMath>
                                  </m:oMathPara>
                                </w:p>
                                <w:p w:rsidR="001E5BA4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Second payout:</w:t>
                                  </w:r>
                                </w:p>
                                <w:p w:rsidR="001E5BA4" w:rsidRPr="00422E6B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P=0.2995×0.45=0.1348</m:t>
                                      </m:r>
                                    </m:oMath>
                                  </m:oMathPara>
                                </w:p>
                                <w:p w:rsidR="001E5BA4" w:rsidRPr="00422E6B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first and second event 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t xml:space="preserve"> for first event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t xml:space="preserve"> for both events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left:0;text-align:left;margin-left:112.3pt;margin-top:11.45pt;width:202pt;height:14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t>First payout in one of four plays:</w:t>
                            </w:r>
                          </w:p>
                          <w:p w:rsidR="001E5BA4" w:rsidRPr="00422E6B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4, 0.45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1E5BA4" w:rsidRPr="00422E6B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=0.2995</m:t>
                                </m:r>
                              </m:oMath>
                            </m:oMathPara>
                          </w:p>
                          <w:p w:rsidR="001E5BA4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Second payout:</w:t>
                            </w:r>
                          </w:p>
                          <w:p w:rsidR="001E5BA4" w:rsidRPr="00422E6B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P=0.2995×0.45=0.1348</m:t>
                                </m:r>
                              </m:oMath>
                            </m:oMathPara>
                          </w:p>
                          <w:p w:rsidR="001E5BA4" w:rsidRPr="00422E6B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first and second event 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t xml:space="preserve"> for first event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t xml:space="preserve"> for both events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  <w:r>
        <w:tab/>
      </w:r>
      <w:r>
        <w:tab/>
        <w:t>(3 marks)</w:t>
      </w: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"/>
      </w:pPr>
    </w:p>
    <w:p w:rsidR="001E5BA4" w:rsidRDefault="001E5BA4" w:rsidP="001E5BA4">
      <w:pPr>
        <w:pStyle w:val="Parta"/>
      </w:pPr>
    </w:p>
    <w:p w:rsidR="001E5BA4" w:rsidRDefault="001E5BA4" w:rsidP="001E5BA4">
      <w:pPr>
        <w:pStyle w:val="Parta"/>
      </w:pPr>
    </w:p>
    <w:p w:rsidR="001E5BA4" w:rsidRDefault="001E5BA4" w:rsidP="001E5BA4">
      <w:pPr>
        <w:pStyle w:val="Parta"/>
      </w:pPr>
    </w:p>
    <w:p w:rsidR="001E5BA4" w:rsidRDefault="001E5BA4" w:rsidP="001E5BA4">
      <w:pPr>
        <w:spacing w:after="160" w:line="259" w:lineRule="auto"/>
      </w:pPr>
      <w:r>
        <w:br w:type="page"/>
      </w:r>
    </w:p>
    <w:p w:rsidR="001E5BA4" w:rsidRDefault="001E5BA4" w:rsidP="001E5BA4">
      <w:pPr>
        <w:pStyle w:val="Parta"/>
        <w:rPr>
          <w:rFonts w:eastAsiaTheme="minorEastAsia"/>
        </w:rPr>
      </w:pPr>
      <w:r>
        <w:lastRenderedPageBreak/>
        <w:t>(b)</w:t>
      </w:r>
      <w:r>
        <w:tab/>
        <w:t xml:space="preserve">Calculate the mean and standard deviation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1E5BA4" w:rsidRDefault="001E5BA4" w:rsidP="001E5BA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61344" wp14:editId="2E1DF60A">
                <wp:simplePos x="0" y="0"/>
                <wp:positionH relativeFrom="column">
                  <wp:posOffset>1229360</wp:posOffset>
                </wp:positionH>
                <wp:positionV relativeFrom="paragraph">
                  <wp:posOffset>111125</wp:posOffset>
                </wp:positionV>
                <wp:extent cx="2019300" cy="10287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5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EF163F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=1.9125,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=6.321</m:t>
                                      </m:r>
                                    </m:oMath>
                                  </m:oMathPara>
                                </w:p>
                                <w:p w:rsidR="001E5BA4" w:rsidRPr="00EF163F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mean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left:0;text-align:left;margin-left:96.8pt;margin-top:8.75pt;width:159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395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EF163F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=1.9125,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=6.321</m:t>
                                </m:r>
                              </m:oMath>
                            </m:oMathPara>
                          </w:p>
                          <w:p w:rsidR="001E5BA4" w:rsidRPr="00EF163F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mean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In the long run, what percentage of the player's money is returned to them?</w:t>
      </w:r>
      <w:r>
        <w:rPr>
          <w:rFonts w:eastAsiaTheme="minorEastAsia"/>
        </w:rPr>
        <w:tab/>
        <w:t>(2 marks)</w:t>
      </w:r>
    </w:p>
    <w:p w:rsidR="001E5BA4" w:rsidRDefault="001E5BA4" w:rsidP="001E5BA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4AB68" wp14:editId="6CE0A373">
                <wp:simplePos x="0" y="0"/>
                <wp:positionH relativeFrom="column">
                  <wp:posOffset>1261110</wp:posOffset>
                </wp:positionH>
                <wp:positionV relativeFrom="paragraph">
                  <wp:posOffset>116840</wp:posOffset>
                </wp:positionV>
                <wp:extent cx="2070100" cy="1193800"/>
                <wp:effectExtent l="0" t="0" r="2540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19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475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805E5E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1.9125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×100=95.625%</m:t>
                                      </m:r>
                                    </m:oMath>
                                  </m:oMathPara>
                                </w:p>
                                <w:p w:rsidR="001E5BA4" w:rsidRPr="00805E5E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mean and payment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calculates percentage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left:0;text-align:left;margin-left:99.3pt;margin-top:9.2pt;width:163pt;height:9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475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805E5E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1.9125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×100=95.625%</m:t>
                                </m:r>
                              </m:oMath>
                            </m:oMathPara>
                          </w:p>
                          <w:p w:rsidR="001E5BA4" w:rsidRPr="00805E5E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mean and payment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calculates percentage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/>
    <w:p w:rsidR="001E5BA4" w:rsidRDefault="001E5BA4" w:rsidP="001E5BA4"/>
    <w:p w:rsidR="001E5BA4" w:rsidRDefault="001E5BA4" w:rsidP="001E5BA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1E5BA4" w:rsidRDefault="001E5BA4" w:rsidP="001E5BA4">
      <w:pPr>
        <w:pStyle w:val="QNum"/>
      </w:pPr>
      <w:r>
        <w:lastRenderedPageBreak/>
        <w:t>Question 4</w:t>
      </w:r>
      <w:r>
        <w:tab/>
        <w:t>(10 marks)</w:t>
      </w:r>
    </w:p>
    <w:p w:rsidR="001E5BA4" w:rsidRDefault="001E5BA4" w:rsidP="001E5BA4"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 the number of vowels in a random selection of four letters from those in </w:t>
      </w:r>
      <w:r>
        <w:t>the word LOGARITHM, with no letter to be chosen more than once.</w:t>
      </w:r>
    </w:p>
    <w:p w:rsidR="001E5BA4" w:rsidRDefault="001E5BA4" w:rsidP="001E5BA4"/>
    <w:p w:rsidR="001E5BA4" w:rsidRDefault="001E5BA4" w:rsidP="001E5BA4">
      <w:pPr>
        <w:pStyle w:val="Parta"/>
      </w:pPr>
      <w:r>
        <w:t>(a)</w:t>
      </w:r>
      <w:r>
        <w:tab/>
        <w:t xml:space="preserve">Complete the probability distribution of </w:t>
      </w:r>
      <m:oMath>
        <m:r>
          <w:rPr>
            <w:rFonts w:ascii="Cambria Math" w:hAnsi="Cambria Math"/>
          </w:rPr>
          <m:t>X</m:t>
        </m:r>
      </m:oMath>
      <w:r>
        <w:t xml:space="preserve"> below.</w:t>
      </w:r>
      <w:r>
        <w:tab/>
        <w:t>(1 mark)</w:t>
      </w:r>
    </w:p>
    <w:p w:rsidR="001E5BA4" w:rsidRDefault="001E5BA4" w:rsidP="001E5BA4">
      <w:pPr>
        <w:pStyle w:val="Parta"/>
      </w:pPr>
      <w:r>
        <w:tab/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810"/>
        <w:gridCol w:w="1797"/>
        <w:gridCol w:w="1797"/>
        <w:gridCol w:w="1803"/>
        <w:gridCol w:w="1797"/>
      </w:tblGrid>
      <w:tr w:rsidR="001E5BA4" w:rsidTr="00AE4CED">
        <w:tc>
          <w:tcPr>
            <w:tcW w:w="1891" w:type="dxa"/>
          </w:tcPr>
          <w:p w:rsidR="001E5BA4" w:rsidRDefault="001E5BA4" w:rsidP="00AE4CED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91" w:type="dxa"/>
          </w:tcPr>
          <w:p w:rsidR="001E5BA4" w:rsidRDefault="001E5BA4" w:rsidP="00AE4CED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92" w:type="dxa"/>
          </w:tcPr>
          <w:p w:rsidR="001E5BA4" w:rsidRDefault="001E5BA4" w:rsidP="00AE4CED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92" w:type="dxa"/>
          </w:tcPr>
          <w:p w:rsidR="001E5BA4" w:rsidRDefault="001E5BA4" w:rsidP="00AE4CED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892" w:type="dxa"/>
          </w:tcPr>
          <w:p w:rsidR="001E5BA4" w:rsidRDefault="001E5BA4" w:rsidP="00AE4CED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1E5BA4" w:rsidTr="00AE4CED">
        <w:trPr>
          <w:trHeight w:val="891"/>
        </w:trPr>
        <w:tc>
          <w:tcPr>
            <w:tcW w:w="1891" w:type="dxa"/>
            <w:vAlign w:val="center"/>
          </w:tcPr>
          <w:p w:rsidR="001E5BA4" w:rsidRDefault="001E5BA4" w:rsidP="00AE4CED">
            <w:pPr>
              <w:pStyle w:val="Parta"/>
              <w:spacing w:after="120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1891" w:type="dxa"/>
            <w:vAlign w:val="center"/>
          </w:tcPr>
          <w:p w:rsidR="001E5BA4" w:rsidRDefault="001E5BA4" w:rsidP="00AE4CED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892" w:type="dxa"/>
            <w:vAlign w:val="center"/>
          </w:tcPr>
          <w:p w:rsidR="001E5BA4" w:rsidRDefault="001E5BA4" w:rsidP="00AE4CED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892" w:type="dxa"/>
            <w:vAlign w:val="center"/>
          </w:tcPr>
          <w:p w:rsidR="001E5BA4" w:rsidRPr="0041020E" w:rsidRDefault="001E5BA4" w:rsidP="00AE4CED">
            <w:pPr>
              <w:pStyle w:val="Parta"/>
              <w:ind w:left="0" w:firstLine="0"/>
              <w:jc w:val="center"/>
              <w:rPr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1F3864" w:themeColor="accent5" w:themeShade="8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3864" w:themeColor="accent5" w:themeShade="80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3864" w:themeColor="accent5" w:themeShade="80"/>
                        <w:sz w:val="28"/>
                        <w:szCs w:val="28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892" w:type="dxa"/>
            <w:vAlign w:val="center"/>
          </w:tcPr>
          <w:p w:rsidR="001E5BA4" w:rsidRDefault="001E5BA4" w:rsidP="00AE4CED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</w:tbl>
    <w:p w:rsidR="001E5BA4" w:rsidRDefault="001E5BA4" w:rsidP="001E5BA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866E20" wp14:editId="7A3B72B3">
                <wp:simplePos x="0" y="0"/>
                <wp:positionH relativeFrom="column">
                  <wp:posOffset>3324860</wp:posOffset>
                </wp:positionH>
                <wp:positionV relativeFrom="paragraph">
                  <wp:posOffset>66040</wp:posOffset>
                </wp:positionV>
                <wp:extent cx="1949450" cy="1028700"/>
                <wp:effectExtent l="0" t="0" r="127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5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F508D9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1E5BA4" w:rsidRDefault="001E5BA4"/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sum of probabilities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left:0;text-align:left;margin-left:261.8pt;margin-top:5.2pt;width:153.5pt;height:8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285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F508D9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E5BA4" w:rsidRDefault="001E5BA4"/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sum of probabilities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/>
    <w:p w:rsidR="001E5BA4" w:rsidRDefault="001E5BA4" w:rsidP="001E5BA4">
      <w:pPr>
        <w:pStyle w:val="Parta"/>
      </w:pPr>
    </w:p>
    <w:p w:rsidR="001E5BA4" w:rsidRDefault="001E5BA4" w:rsidP="001E5BA4">
      <w:pPr>
        <w:pStyle w:val="Parta"/>
      </w:pPr>
    </w:p>
    <w:p w:rsidR="001E5BA4" w:rsidRDefault="001E5BA4" w:rsidP="001E5BA4">
      <w:pPr>
        <w:pStyle w:val="Parta"/>
      </w:pPr>
    </w:p>
    <w:p w:rsidR="001E5BA4" w:rsidRDefault="001E5BA4" w:rsidP="001E5BA4">
      <w:pPr>
        <w:pStyle w:val="Parta"/>
      </w:pPr>
    </w:p>
    <w:p w:rsidR="001E5BA4" w:rsidRDefault="001E5BA4" w:rsidP="001E5BA4">
      <w:pPr>
        <w:pStyle w:val="Parta"/>
      </w:pPr>
    </w:p>
    <w:p w:rsidR="001E5BA4" w:rsidRDefault="001E5BA4" w:rsidP="001E5BA4">
      <w:pPr>
        <w:pStyle w:val="Parta"/>
        <w:rPr>
          <w:rFonts w:eastAsiaTheme="minorEastAsia"/>
        </w:rPr>
      </w:pPr>
      <w:r>
        <w:t>(b)</w:t>
      </w:r>
      <w:r>
        <w:tab/>
        <w:t xml:space="preserve">Show how the probability for </w:t>
      </w:r>
      <m:oMath>
        <m:r>
          <w:rPr>
            <w:rFonts w:ascii="Cambria Math" w:hAnsi="Cambria Math"/>
          </w:rPr>
          <m:t>P(X=1)</m:t>
        </m:r>
      </m:oMath>
      <w:r>
        <w:rPr>
          <w:rFonts w:eastAsiaTheme="minorEastAsia"/>
        </w:rPr>
        <w:t xml:space="preserve"> was calculated.</w:t>
      </w:r>
      <w:r>
        <w:rPr>
          <w:rFonts w:eastAsiaTheme="minorEastAsia"/>
        </w:rPr>
        <w:tab/>
        <w:t>(2 marks)</w:t>
      </w:r>
    </w:p>
    <w:p w:rsidR="001E5BA4" w:rsidRDefault="001E5BA4" w:rsidP="001E5BA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AC3C42" wp14:editId="4B908ADD">
                <wp:simplePos x="0" y="0"/>
                <wp:positionH relativeFrom="column">
                  <wp:posOffset>886460</wp:posOffset>
                </wp:positionH>
                <wp:positionV relativeFrom="paragraph">
                  <wp:posOffset>108585</wp:posOffset>
                </wp:positionV>
                <wp:extent cx="3403600" cy="1479550"/>
                <wp:effectExtent l="0" t="0" r="254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147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71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F508D9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6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9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3×20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1E5BA4" w:rsidRPr="00F508D9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combinations for numerator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uses combinations for denominator and simplifies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0" type="#_x0000_t202" style="position:absolute;left:0;text-align:left;margin-left:69.8pt;margin-top:8.55pt;width:268pt;height:1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71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F508D9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3×20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E5BA4" w:rsidRPr="00F508D9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combinations for numerator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uses combinations for denominator and simplifies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</w:pPr>
    </w:p>
    <w:p w:rsidR="001E5BA4" w:rsidRDefault="001E5BA4" w:rsidP="001E5BA4">
      <w:pPr>
        <w:pStyle w:val="Parta"/>
        <w:rPr>
          <w:rFonts w:eastAsiaTheme="minorEastAsia"/>
        </w:rPr>
      </w:pPr>
      <w:r>
        <w:t>(c)</w:t>
      </w:r>
      <w:r>
        <w:tab/>
      </w:r>
      <w:proofErr w:type="gramStart"/>
      <w:r>
        <w:t xml:space="preserve">Determine </w:t>
      </w:r>
      <w:proofErr w:type="gramEnd"/>
      <m:oMath>
        <m:r>
          <w:rPr>
            <w:rFonts w:ascii="Cambria Math" w:hAnsi="Cambria Math"/>
          </w:rPr>
          <m:t>P(X≥1|X≤2)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1E5BA4" w:rsidRDefault="001E5BA4" w:rsidP="001E5BA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2C26CB" wp14:editId="4FD8D971">
                <wp:simplePos x="0" y="0"/>
                <wp:positionH relativeFrom="column">
                  <wp:posOffset>956310</wp:posOffset>
                </wp:positionH>
                <wp:positionV relativeFrom="paragraph">
                  <wp:posOffset>142240</wp:posOffset>
                </wp:positionV>
                <wp:extent cx="2647950" cy="1435100"/>
                <wp:effectExtent l="0" t="0" r="1905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83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E62087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14</m:t>
                                              </m:r>
                                            </m:den>
                                          </m:f>
                                        </m:num>
                                        <m:den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den>
                                          </m:f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5/6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20/21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1E5BA4" w:rsidRDefault="001E5BA4"/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obtains numerator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obtains denominator and simplifies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1" type="#_x0000_t202" style="position:absolute;left:0;text-align:left;margin-left:75.3pt;margin-top:11.2pt;width:208.5pt;height:11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83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E62087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14</m:t>
                                        </m:r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den>
                                    </m:f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5/6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20/21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E5BA4" w:rsidRDefault="001E5BA4"/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obtains numerator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obtains denominator and simplifies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r>
        <w:t xml:space="preserve">Let event </w:t>
      </w:r>
      <m:oMath>
        <m:r>
          <w:rPr>
            <w:rFonts w:ascii="Cambria Math" w:hAnsi="Cambria Math"/>
          </w:rPr>
          <m:t>A</m:t>
        </m:r>
      </m:oMath>
      <w:r>
        <w:t xml:space="preserve"> occur when no vowels are chosen in random selection of four letters from those in the word LOGARITHM.</w:t>
      </w:r>
    </w:p>
    <w:p w:rsidR="001E5BA4" w:rsidRDefault="001E5BA4" w:rsidP="001E5BA4"/>
    <w:p w:rsidR="001E5BA4" w:rsidRDefault="001E5BA4" w:rsidP="001E5BA4">
      <w:pPr>
        <w:pStyle w:val="Parta"/>
        <w:rPr>
          <w:rFonts w:eastAsiaTheme="minorEastAsia"/>
        </w:rPr>
      </w:pPr>
      <w:r>
        <w:t>(d)</w:t>
      </w:r>
      <w:r>
        <w:tab/>
      </w:r>
      <w:proofErr w:type="gramStart"/>
      <w:r>
        <w:t xml:space="preserve">State </w:t>
      </w:r>
      <w:proofErr w:type="gramEnd"/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1E5BA4" w:rsidRDefault="001E5BA4" w:rsidP="001E5BA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1A9786" wp14:editId="1033C780">
                <wp:simplePos x="0" y="0"/>
                <wp:positionH relativeFrom="column">
                  <wp:posOffset>886460</wp:posOffset>
                </wp:positionH>
                <wp:positionV relativeFrom="paragraph">
                  <wp:posOffset>99695</wp:posOffset>
                </wp:positionV>
                <wp:extent cx="2197100" cy="1003300"/>
                <wp:effectExtent l="0" t="0" r="1270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003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74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D52F75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1E5BA4" w:rsidRPr="00D52F75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probability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left:0;text-align:left;margin-left:69.8pt;margin-top:7.85pt;width:173pt;height:7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74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D52F75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1E5BA4" w:rsidRPr="00D52F75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probability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ind w:left="0" w:firstLine="0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5BA4" w:rsidRDefault="001E5BA4" w:rsidP="001E5BA4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(e)</w:t>
      </w:r>
      <w:r>
        <w:rPr>
          <w:rFonts w:eastAsiaTheme="minorEastAsia"/>
        </w:rPr>
        <w:tab/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</w:t>
      </w:r>
      <w:r>
        <w:t xml:space="preserve"> Bernoulli random variable with </w:t>
      </w:r>
      <w:proofErr w:type="gramStart"/>
      <w:r>
        <w:t xml:space="preserve">parameter </w:t>
      </w:r>
      <w:proofErr w:type="gramEnd"/>
      <m:oMath>
        <m:r>
          <w:rPr>
            <w:rFonts w:ascii="Cambria Math" w:hAnsi="Cambria Math"/>
          </w:rPr>
          <m:t>p=P(A)</m:t>
        </m:r>
      </m:oMath>
      <w:r>
        <w:rPr>
          <w:rFonts w:eastAsiaTheme="minorEastAsia"/>
        </w:rPr>
        <w:t xml:space="preserve">. Determine the mean and standard deviation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1E5BA4" w:rsidRDefault="001E5BA4" w:rsidP="001E5BA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79287B" wp14:editId="1C12CC41">
                <wp:simplePos x="0" y="0"/>
                <wp:positionH relativeFrom="column">
                  <wp:posOffset>880110</wp:posOffset>
                </wp:positionH>
                <wp:positionV relativeFrom="paragraph">
                  <wp:posOffset>133350</wp:posOffset>
                </wp:positionV>
                <wp:extent cx="3143250" cy="1778000"/>
                <wp:effectExtent l="0" t="0" r="1905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77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62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A566E5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a Bernoulli rv, so </w:t>
                                  </w: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=p=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≈0.119</m:t>
                                    </m:r>
                                  </m:oMath>
                                </w:p>
                                <w:p w:rsidR="001E5BA4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1E5BA4" w:rsidRPr="00A566E5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1-p</m:t>
                                              </m:r>
                                            </m:e>
                                          </m:d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37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42</m:t>
                                              </m:r>
                                            </m:den>
                                          </m:f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185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≈0.324 </m:t>
                                      </m:r>
                                    </m:oMath>
                                  </m:oMathPara>
                                </w:p>
                                <w:p w:rsidR="001E5BA4" w:rsidRPr="00A566E5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Bernoulli </w:t>
                                  </w:r>
                                  <w:proofErr w:type="spellStart"/>
                                  <w:r>
                                    <w:t>rv</w:t>
                                  </w:r>
                                  <w:proofErr w:type="spellEnd"/>
                                  <w:r>
                                    <w:t xml:space="preserve"> and states mean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states </w:t>
                                  </w:r>
                                  <w:proofErr w:type="spellStart"/>
                                  <w:r>
                                    <w:t>sd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left:0;text-align:left;margin-left:69.3pt;margin-top:10.5pt;width:247.5pt;height:14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62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A566E5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 Bernoulli rv, so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≈0.119</m:t>
                              </m:r>
                            </m:oMath>
                          </w:p>
                          <w:p w:rsidR="001E5BA4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1E5BA4" w:rsidRPr="00A566E5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1-p</m:t>
                                        </m:r>
                                      </m:e>
                                    </m:d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42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185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≈0.324 </m:t>
                                </m:r>
                              </m:oMath>
                            </m:oMathPara>
                          </w:p>
                          <w:p w:rsidR="001E5BA4" w:rsidRPr="00A566E5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Bernoulli </w:t>
                            </w:r>
                            <w:proofErr w:type="spellStart"/>
                            <w:r>
                              <w:t>rv</w:t>
                            </w:r>
                            <w:proofErr w:type="spellEnd"/>
                            <w:r>
                              <w:t xml:space="preserve"> and states mean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states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</w:pPr>
      <w:r>
        <w:rPr>
          <w:rFonts w:eastAsiaTheme="minorEastAsia"/>
        </w:rPr>
        <w:t>(f)</w:t>
      </w:r>
      <w:r>
        <w:rPr>
          <w:rFonts w:eastAsiaTheme="minorEastAsia"/>
        </w:rPr>
        <w:tab/>
        <w:t xml:space="preserve">Determine the probability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occurs</w:t>
      </w:r>
      <w:proofErr w:type="gramEnd"/>
      <w:r>
        <w:rPr>
          <w:rFonts w:eastAsiaTheme="minorEastAsia"/>
        </w:rPr>
        <w:t xml:space="preserve"> no more than twice in ten random selections of four letters from those in </w:t>
      </w:r>
      <w:r>
        <w:t>the word LOGARITHM.</w:t>
      </w:r>
      <w:r>
        <w:tab/>
        <w:t>(2 marks)</w:t>
      </w:r>
    </w:p>
    <w:p w:rsidR="001E5BA4" w:rsidRDefault="001E5BA4" w:rsidP="001E5BA4"/>
    <w:p w:rsidR="001E5BA4" w:rsidRDefault="001E5BA4" w:rsidP="001E5BA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329DBA" wp14:editId="68D9A051">
                <wp:simplePos x="0" y="0"/>
                <wp:positionH relativeFrom="column">
                  <wp:posOffset>880110</wp:posOffset>
                </wp:positionH>
                <wp:positionV relativeFrom="paragraph">
                  <wp:posOffset>102870</wp:posOffset>
                </wp:positionV>
                <wp:extent cx="3194050" cy="1543050"/>
                <wp:effectExtent l="0" t="0" r="2540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42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027AAA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:rsidR="001E5BA4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1E5BA4" w:rsidRPr="00027AAA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W≤2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=0.8933</m:t>
                                      </m:r>
                                    </m:oMath>
                                  </m:oMathPara>
                                </w:p>
                                <w:p w:rsidR="001E5BA4" w:rsidRPr="00027AAA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binomial distribution with parameters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calculates probability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4" type="#_x0000_t202" style="position:absolute;margin-left:69.3pt;margin-top:8.1pt;width:251.5pt;height:12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42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027AAA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1E5BA4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1E5BA4" w:rsidRPr="00027AAA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W≤2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=0.8933</m:t>
                                </m:r>
                              </m:oMath>
                            </m:oMathPara>
                          </w:p>
                          <w:p w:rsidR="001E5BA4" w:rsidRPr="00027AAA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binomial distribution with parameters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calculates probability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Pr="00F913EF" w:rsidRDefault="001E5BA4" w:rsidP="001E5BA4"/>
    <w:p w:rsidR="001E5BA4" w:rsidRDefault="001E5BA4" w:rsidP="001E5BA4"/>
    <w:p w:rsidR="001E5BA4" w:rsidRPr="001E5BA4" w:rsidRDefault="001E5BA4" w:rsidP="001E5BA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1E5BA4" w:rsidRDefault="001E5BA4" w:rsidP="001E5BA4">
      <w:pPr>
        <w:pStyle w:val="QNum"/>
      </w:pPr>
    </w:p>
    <w:p w:rsidR="001E5BA4" w:rsidRDefault="001E5BA4" w:rsidP="001E5BA4">
      <w:pPr>
        <w:pStyle w:val="QNum"/>
      </w:pPr>
      <w:r>
        <w:t xml:space="preserve">Question </w:t>
      </w:r>
      <w:r>
        <w:t>5</w:t>
      </w:r>
      <w:r>
        <w:tab/>
        <w:t>(9 marks)</w:t>
      </w:r>
    </w:p>
    <w:p w:rsidR="001E5BA4" w:rsidRDefault="001E5BA4" w:rsidP="001E5BA4">
      <w:r>
        <w:t>75% of the avocados produced by a farm are known to be first grade, the rest being second grade. Trays of 24 avocados are filled at random in a packing shed and sent to market.</w:t>
      </w:r>
    </w:p>
    <w:p w:rsidR="001E5BA4" w:rsidRDefault="001E5BA4" w:rsidP="001E5BA4"/>
    <w:p w:rsidR="001E5BA4" w:rsidRDefault="001E5BA4" w:rsidP="001E5BA4"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 the number of first grade avocados in a single tray.</w:t>
      </w:r>
    </w:p>
    <w:p w:rsidR="001E5BA4" w:rsidRDefault="001E5BA4" w:rsidP="001E5BA4"/>
    <w:p w:rsidR="001E5BA4" w:rsidRDefault="001E5BA4" w:rsidP="001E5BA4">
      <w:pPr>
        <w:pStyle w:val="Parta"/>
        <w:rPr>
          <w:rFonts w:eastAsiaTheme="minorEastAsia"/>
        </w:rPr>
      </w:pPr>
      <w:r>
        <w:t>(a)</w:t>
      </w:r>
      <w:r>
        <w:tab/>
        <w:t xml:space="preserve">Explain why </w:t>
      </w:r>
      <m:oMath>
        <m:r>
          <w:rPr>
            <w:rFonts w:ascii="Cambria Math" w:hAnsi="Cambria Math"/>
          </w:rPr>
          <m:t>X</m:t>
        </m:r>
      </m:oMath>
      <w:proofErr w:type="gramStart"/>
      <w:r>
        <w:rPr>
          <w:rFonts w:eastAsiaTheme="minorEastAsia"/>
        </w:rPr>
        <w:t xml:space="preserve"> is a discrete random variable</w:t>
      </w:r>
      <w:proofErr w:type="gramEnd"/>
      <w:r>
        <w:rPr>
          <w:rFonts w:eastAsiaTheme="minorEastAsia"/>
        </w:rPr>
        <w:t>, and identify its probability distribution.</w:t>
      </w:r>
    </w:p>
    <w:p w:rsidR="001E5BA4" w:rsidRDefault="001E5BA4" w:rsidP="001E5BA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91B311" wp14:editId="788F64C5">
                <wp:simplePos x="0" y="0"/>
                <wp:positionH relativeFrom="column">
                  <wp:posOffset>829310</wp:posOffset>
                </wp:positionH>
                <wp:positionV relativeFrom="paragraph">
                  <wp:posOffset>41275</wp:posOffset>
                </wp:positionV>
                <wp:extent cx="3778250" cy="1193800"/>
                <wp:effectExtent l="0" t="0" r="127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0" cy="119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160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>is</w:t>
                                  </w:r>
                                  <w:proofErr w:type="gramEnd"/>
                                  <w:r>
                                    <w:rPr>
                                      <w:rFonts w:eastAsiaTheme="minorEastAsia"/>
                                    </w:rPr>
                                    <w:t xml:space="preserve"> a DRV as it can only take integer values from 0 to 24.</w:t>
                                  </w:r>
                                </w:p>
                                <w:p w:rsidR="001E5BA4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follows a binomial distribution: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X~B(24, 0.75)</m:t>
                                    </m:r>
                                  </m:oMath>
                                </w:p>
                                <w:p w:rsidR="001E5BA4" w:rsidRDefault="001E5BA4"/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explanation using discrete values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identifies binomial, with parameters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5" type="#_x0000_t202" style="position:absolute;left:0;text-align:left;margin-left:65.3pt;margin-top:3.25pt;width:297.5pt;height:9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160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a DRV as it can only take integer values from 0 to 24.</w:t>
                            </w:r>
                          </w:p>
                          <w:p w:rsidR="001E5BA4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follows a binomial distribution: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X~B(24, 0.75)</m:t>
                              </m:r>
                            </m:oMath>
                          </w:p>
                          <w:p w:rsidR="001E5BA4" w:rsidRDefault="001E5BA4"/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explanation using discrete values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identifies binomial, with parameters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Calculate the mean and standard deviation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1E5BA4" w:rsidRDefault="001E5BA4" w:rsidP="001E5BA4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19D25A" wp14:editId="69A7990A">
                <wp:simplePos x="0" y="0"/>
                <wp:positionH relativeFrom="column">
                  <wp:posOffset>2346960</wp:posOffset>
                </wp:positionH>
                <wp:positionV relativeFrom="paragraph">
                  <wp:posOffset>13335</wp:posOffset>
                </wp:positionV>
                <wp:extent cx="2254250" cy="120015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64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DF39C0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=24×0.75=18</m:t>
                                      </m:r>
                                    </m:oMath>
                                  </m:oMathPara>
                                </w:p>
                                <w:p w:rsidR="001E5BA4" w:rsidRPr="00DF39C0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18×0.25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≈2.12</m:t>
                                      </m:r>
                                    </m:oMath>
                                  </m:oMathPara>
                                </w:p>
                                <w:p w:rsidR="001E5BA4" w:rsidRPr="00DF39C0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mean, </w:t>
                                  </w:r>
                                  <w:r>
                                    <w:sym w:font="Wingdings" w:char="F0FC"/>
                                  </w:r>
                                  <w:r>
                                    <w:t xml:space="preserve"> standard deviation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left:0;text-align:left;margin-left:184.8pt;margin-top:1.05pt;width:177.5pt;height:9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64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DF39C0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=24×0.75=18</m:t>
                                </m:r>
                              </m:oMath>
                            </m:oMathPara>
                          </w:p>
                          <w:p w:rsidR="001E5BA4" w:rsidRPr="00DF39C0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18×0.25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≈2.12</m:t>
                                </m:r>
                              </m:oMath>
                            </m:oMathPara>
                          </w:p>
                          <w:p w:rsidR="001E5BA4" w:rsidRPr="00DF39C0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mean, </w:t>
                            </w:r>
                            <w:r>
                              <w:sym w:font="Wingdings" w:char="F0FC"/>
                            </w:r>
                            <w:r>
                              <w:t xml:space="preserve"> standard deviation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Determine the probability that a randomly chosen tray contains</w:t>
      </w:r>
    </w:p>
    <w:p w:rsidR="001E5BA4" w:rsidRDefault="001E5BA4" w:rsidP="001E5BA4">
      <w:pPr>
        <w:pStyle w:val="Parta"/>
        <w:rPr>
          <w:rFonts w:eastAsiaTheme="minorEastAsia"/>
        </w:rPr>
      </w:pPr>
    </w:p>
    <w:p w:rsidR="001E5BA4" w:rsidRDefault="001E5BA4" w:rsidP="001E5BA4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7065F" wp14:editId="6BAC605F">
                <wp:simplePos x="0" y="0"/>
                <wp:positionH relativeFrom="column">
                  <wp:posOffset>2537460</wp:posOffset>
                </wp:positionH>
                <wp:positionV relativeFrom="paragraph">
                  <wp:posOffset>53340</wp:posOffset>
                </wp:positionV>
                <wp:extent cx="1885950" cy="86995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86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85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B22CA9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X=18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=0.1853</m:t>
                                      </m:r>
                                    </m:oMath>
                                  </m:oMathPara>
                                </w:p>
                                <w:p w:rsidR="001E5BA4" w:rsidRPr="00B22CA9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probability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left:0;text-align:left;margin-left:199.8pt;margin-top:4.2pt;width:148.5pt;height:6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185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B22CA9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X=18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=0.1853</m:t>
                                </m:r>
                              </m:oMath>
                            </m:oMathPara>
                          </w:p>
                          <w:p w:rsidR="001E5BA4" w:rsidRPr="00B22CA9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probability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  <w:r>
        <w:t>(</w:t>
      </w:r>
      <w:proofErr w:type="spellStart"/>
      <w:r>
        <w:t>i</w:t>
      </w:r>
      <w:proofErr w:type="spellEnd"/>
      <w:r>
        <w:t>)</w:t>
      </w:r>
      <w:r>
        <w:tab/>
        <w:t>18 first grade avocados.</w:t>
      </w:r>
      <w:r>
        <w:tab/>
        <w:t>(1 mark)</w:t>
      </w: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  <w:r>
        <w:t>(ii)</w:t>
      </w:r>
      <w:r>
        <w:tab/>
      </w:r>
      <w:proofErr w:type="gramStart"/>
      <w:r>
        <w:t>more</w:t>
      </w:r>
      <w:proofErr w:type="gramEnd"/>
      <w:r>
        <w:t xml:space="preserve"> than 15 but less than 20 first grade avocados.</w:t>
      </w:r>
      <w:r>
        <w:tab/>
        <w:t>(2 marks)</w:t>
      </w:r>
    </w:p>
    <w:p w:rsidR="001E5BA4" w:rsidRDefault="001E5BA4" w:rsidP="001E5BA4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FA1200" wp14:editId="6A915CA5">
                <wp:simplePos x="0" y="0"/>
                <wp:positionH relativeFrom="column">
                  <wp:posOffset>2537460</wp:posOffset>
                </wp:positionH>
                <wp:positionV relativeFrom="paragraph">
                  <wp:posOffset>52705</wp:posOffset>
                </wp:positionV>
                <wp:extent cx="1771650" cy="1009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6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B22CA9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16≤X≤19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=0.6320</m:t>
                                      </m:r>
                                    </m:oMath>
                                  </m:oMathPara>
                                </w:p>
                                <w:p w:rsidR="001E5BA4" w:rsidRPr="00B22CA9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correct bounds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probability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8" type="#_x0000_t202" style="position:absolute;left:0;text-align:left;margin-left:199.8pt;margin-top:4.15pt;width:139.5pt;height:7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006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B22CA9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16≤X≤19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=0.6320</m:t>
                                </m:r>
                              </m:oMath>
                            </m:oMathPara>
                          </w:p>
                          <w:p w:rsidR="001E5BA4" w:rsidRPr="00B22CA9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correct bounds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probability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i"/>
      </w:pPr>
    </w:p>
    <w:p w:rsidR="001E5BA4" w:rsidRDefault="001E5BA4" w:rsidP="001E5BA4">
      <w:pPr>
        <w:pStyle w:val="Parta"/>
      </w:pPr>
      <w:r>
        <w:t>(d)</w:t>
      </w:r>
      <w:r>
        <w:tab/>
        <w:t xml:space="preserve">In a random sample of 1000 trays, how many trays are likely to have fewer first </w:t>
      </w:r>
      <w:proofErr w:type="gramStart"/>
      <w:r>
        <w:t>grade</w:t>
      </w:r>
      <w:proofErr w:type="gramEnd"/>
      <w:r>
        <w:t xml:space="preserve"> than second grade</w:t>
      </w:r>
      <w:r w:rsidRPr="00A251E7">
        <w:t xml:space="preserve"> </w:t>
      </w:r>
      <w:r>
        <w:t>avocados.</w:t>
      </w:r>
      <w:r>
        <w:tab/>
        <w:t>(2 marks)</w:t>
      </w:r>
    </w:p>
    <w:p w:rsidR="001E5BA4" w:rsidRDefault="001E5BA4" w:rsidP="001E5BA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9C0D31" wp14:editId="2EB2F62E">
                <wp:simplePos x="0" y="0"/>
                <wp:positionH relativeFrom="column">
                  <wp:posOffset>1686560</wp:posOffset>
                </wp:positionH>
                <wp:positionV relativeFrom="paragraph">
                  <wp:posOffset>78740</wp:posOffset>
                </wp:positionV>
                <wp:extent cx="3295650" cy="11811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181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1"/>
                            </w:tblGrid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Pr="006846D8" w:rsidRDefault="001E5BA4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X≤11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=0.0021</m:t>
                                      </m:r>
                                    </m:oMath>
                                  </m:oMathPara>
                                </w:p>
                                <w:p w:rsidR="001E5BA4" w:rsidRPr="006846D8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0.0021×1000≈2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trays</m:t>
                                      </m:r>
                                    </m:oMath>
                                  </m:oMathPara>
                                </w:p>
                                <w:p w:rsidR="001E5BA4" w:rsidRPr="006846D8" w:rsidRDefault="001E5BA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1E5BA4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1E5BA4" w:rsidRPr="00BC4B6B" w:rsidRDefault="001E5BA4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1E5BA4" w:rsidTr="00BC4B6B">
                              <w:tc>
                                <w:tcPr>
                                  <w:tcW w:w="5000" w:type="pct"/>
                                </w:tcPr>
                                <w:p w:rsidR="001E5BA4" w:rsidRDefault="001E5BA4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upper bound and calculates probability</w:t>
                                  </w:r>
                                </w:p>
                                <w:p w:rsidR="001E5BA4" w:rsidRDefault="001E5BA4">
                                  <w:r>
                                    <w:sym w:font="Wingdings" w:char="F0FC"/>
                                  </w:r>
                                  <w:r>
                                    <w:t xml:space="preserve"> calculates whole number of trays</w:t>
                                  </w:r>
                                </w:p>
                              </w:tc>
                            </w:tr>
                          </w:tbl>
                          <w:p w:rsidR="001E5BA4" w:rsidRDefault="001E5BA4" w:rsidP="001E5BA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132.8pt;margin-top:6.2pt;width:259.5pt;height:9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01"/>
                      </w:tblGrid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Pr="006846D8" w:rsidRDefault="001E5BA4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X≤11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=0.0021</m:t>
                                </m:r>
                              </m:oMath>
                            </m:oMathPara>
                          </w:p>
                          <w:p w:rsidR="001E5BA4" w:rsidRPr="006846D8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0.0021×1000≈2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trays</m:t>
                                </m:r>
                              </m:oMath>
                            </m:oMathPara>
                          </w:p>
                          <w:p w:rsidR="001E5BA4" w:rsidRPr="006846D8" w:rsidRDefault="001E5B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1E5BA4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1E5BA4" w:rsidRPr="00BC4B6B" w:rsidRDefault="001E5BA4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1E5BA4" w:rsidTr="00BC4B6B">
                        <w:tc>
                          <w:tcPr>
                            <w:tcW w:w="5000" w:type="pct"/>
                          </w:tcPr>
                          <w:p w:rsidR="001E5BA4" w:rsidRDefault="001E5BA4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upper bound and calculates probability</w:t>
                            </w:r>
                          </w:p>
                          <w:p w:rsidR="001E5BA4" w:rsidRDefault="001E5BA4">
                            <w:r>
                              <w:sym w:font="Wingdings" w:char="F0FC"/>
                            </w:r>
                            <w:r>
                              <w:t xml:space="preserve"> calculates whole number of trays</w:t>
                            </w:r>
                          </w:p>
                        </w:tc>
                      </w:tr>
                    </w:tbl>
                    <w:p w:rsidR="001E5BA4" w:rsidRDefault="001E5BA4" w:rsidP="001E5BA4"/>
                  </w:txbxContent>
                </v:textbox>
              </v:shape>
            </w:pict>
          </mc:Fallback>
        </mc:AlternateContent>
      </w:r>
    </w:p>
    <w:p w:rsidR="001E5BA4" w:rsidRDefault="001E5BA4" w:rsidP="001E5BA4"/>
    <w:p w:rsidR="001E5BA4" w:rsidRDefault="001E5BA4" w:rsidP="001E5BA4"/>
    <w:p w:rsidR="001E5BA4" w:rsidRDefault="001E5BA4" w:rsidP="001E5BA4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1972FD" w:rsidRPr="001E5BA4" w:rsidRDefault="001972FD" w:rsidP="001E5BA4">
      <w:pPr>
        <w:spacing w:after="160" w:line="259" w:lineRule="auto"/>
        <w:contextualSpacing w:val="0"/>
        <w:rPr>
          <w:b/>
          <w:szCs w:val="24"/>
          <w:lang w:val="en-US"/>
        </w:rPr>
      </w:pPr>
    </w:p>
    <w:sectPr w:rsidR="001972FD" w:rsidRPr="001E5BA4" w:rsidSect="007514AB">
      <w:headerReference w:type="even" r:id="rId10"/>
      <w:footerReference w:type="even" r:id="rId11"/>
      <w:headerReference w:type="first" r:id="rId12"/>
      <w:footerReference w:type="first" r:id="rId13"/>
      <w:pgSz w:w="11906" w:h="16838" w:code="9"/>
      <w:pgMar w:top="1247" w:right="1134" w:bottom="851" w:left="1304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06E" w:rsidRDefault="006E406E" w:rsidP="00066BEF">
      <w:r>
        <w:separator/>
      </w:r>
    </w:p>
  </w:endnote>
  <w:endnote w:type="continuationSeparator" w:id="0">
    <w:p w:rsidR="006E406E" w:rsidRDefault="006E406E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15D" w:rsidRDefault="001E5B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4AB" w:rsidRDefault="001E5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06E" w:rsidRDefault="006E406E" w:rsidP="00066BEF">
      <w:r>
        <w:separator/>
      </w:r>
    </w:p>
  </w:footnote>
  <w:footnote w:type="continuationSeparator" w:id="0">
    <w:p w:rsidR="006E406E" w:rsidRDefault="006E406E" w:rsidP="00066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15D" w:rsidRDefault="001E5B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4AB" w:rsidRDefault="001E5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A558B"/>
    <w:multiLevelType w:val="hybridMultilevel"/>
    <w:tmpl w:val="1F2C623A"/>
    <w:lvl w:ilvl="0" w:tplc="3BB4C41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F8667C"/>
    <w:multiLevelType w:val="hybridMultilevel"/>
    <w:tmpl w:val="8E7CCB20"/>
    <w:lvl w:ilvl="0" w:tplc="9272838A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EE"/>
    <w:rsid w:val="0004681B"/>
    <w:rsid w:val="00062AC5"/>
    <w:rsid w:val="00062C5C"/>
    <w:rsid w:val="00066BEF"/>
    <w:rsid w:val="000868E8"/>
    <w:rsid w:val="00090F74"/>
    <w:rsid w:val="000F099E"/>
    <w:rsid w:val="00153DDB"/>
    <w:rsid w:val="00194CEC"/>
    <w:rsid w:val="001972FD"/>
    <w:rsid w:val="001B4A32"/>
    <w:rsid w:val="001D03BB"/>
    <w:rsid w:val="001E5BA4"/>
    <w:rsid w:val="0020730A"/>
    <w:rsid w:val="00221695"/>
    <w:rsid w:val="00280623"/>
    <w:rsid w:val="002A72A0"/>
    <w:rsid w:val="002B1A6E"/>
    <w:rsid w:val="00346EEE"/>
    <w:rsid w:val="00355444"/>
    <w:rsid w:val="003659EE"/>
    <w:rsid w:val="003D78C7"/>
    <w:rsid w:val="003E1960"/>
    <w:rsid w:val="00402291"/>
    <w:rsid w:val="0043550D"/>
    <w:rsid w:val="00465040"/>
    <w:rsid w:val="0046769B"/>
    <w:rsid w:val="00467A8D"/>
    <w:rsid w:val="0048423D"/>
    <w:rsid w:val="00500ECA"/>
    <w:rsid w:val="00536FCE"/>
    <w:rsid w:val="00556E20"/>
    <w:rsid w:val="005F4A72"/>
    <w:rsid w:val="00622A2D"/>
    <w:rsid w:val="00662861"/>
    <w:rsid w:val="006E406E"/>
    <w:rsid w:val="006E77F5"/>
    <w:rsid w:val="0070589A"/>
    <w:rsid w:val="00705DA2"/>
    <w:rsid w:val="0071269C"/>
    <w:rsid w:val="007C6E10"/>
    <w:rsid w:val="007F3817"/>
    <w:rsid w:val="00802245"/>
    <w:rsid w:val="00847CCC"/>
    <w:rsid w:val="00880054"/>
    <w:rsid w:val="008B6BFA"/>
    <w:rsid w:val="00950E2F"/>
    <w:rsid w:val="009A78A9"/>
    <w:rsid w:val="009B0C0A"/>
    <w:rsid w:val="009C24D5"/>
    <w:rsid w:val="009F37B5"/>
    <w:rsid w:val="00A84950"/>
    <w:rsid w:val="00AC57B8"/>
    <w:rsid w:val="00B145DB"/>
    <w:rsid w:val="00B41F35"/>
    <w:rsid w:val="00BA7668"/>
    <w:rsid w:val="00C0012B"/>
    <w:rsid w:val="00C660E8"/>
    <w:rsid w:val="00CA4240"/>
    <w:rsid w:val="00CB2C71"/>
    <w:rsid w:val="00D03F82"/>
    <w:rsid w:val="00D745A4"/>
    <w:rsid w:val="00DC1384"/>
    <w:rsid w:val="00DD2D7D"/>
    <w:rsid w:val="00E13554"/>
    <w:rsid w:val="00E2551C"/>
    <w:rsid w:val="00E6273A"/>
    <w:rsid w:val="00E80F07"/>
    <w:rsid w:val="00EA0835"/>
    <w:rsid w:val="00F06AB9"/>
    <w:rsid w:val="00F16B98"/>
    <w:rsid w:val="00F34ACF"/>
    <w:rsid w:val="00F74FEE"/>
    <w:rsid w:val="00F913EF"/>
    <w:rsid w:val="00FB7797"/>
    <w:rsid w:val="00FC49DC"/>
    <w:rsid w:val="00FC7452"/>
    <w:rsid w:val="00FE012D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D5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659EE"/>
    <w:pPr>
      <w:jc w:val="right"/>
      <w:outlineLvl w:val="2"/>
    </w:pPr>
    <w:rPr>
      <w:rFonts w:cs="Arial"/>
      <w:b/>
      <w:spacing w:val="-4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659EE"/>
    <w:pPr>
      <w:keepNext/>
      <w:outlineLvl w:val="4"/>
    </w:pPr>
    <w:rPr>
      <w:rFonts w:cs="Arial"/>
      <w:b/>
      <w:bCs/>
      <w:kern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659EE"/>
    <w:rPr>
      <w:rFonts w:ascii="Arial" w:eastAsia="Times New Roman" w:hAnsi="Arial" w:cs="Arial"/>
      <w:b/>
      <w:spacing w:val="-4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659EE"/>
    <w:rPr>
      <w:rFonts w:ascii="Arial" w:eastAsia="Times New Roman" w:hAnsi="Arial" w:cs="Arial"/>
      <w:b/>
      <w:bCs/>
      <w:kern w:val="32"/>
    </w:rPr>
  </w:style>
  <w:style w:type="paragraph" w:customStyle="1" w:styleId="QNum">
    <w:name w:val="QNum"/>
    <w:basedOn w:val="Normal"/>
    <w:rsid w:val="003659E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character" w:styleId="PageNumber">
    <w:name w:val="page number"/>
    <w:basedOn w:val="DefaultParagraphFont"/>
    <w:rsid w:val="003659EE"/>
    <w:rPr>
      <w:rFonts w:ascii="Arial" w:hAnsi="Arial"/>
      <w:sz w:val="24"/>
    </w:rPr>
  </w:style>
  <w:style w:type="paragraph" w:customStyle="1" w:styleId="InsToC">
    <w:name w:val="InsToC"/>
    <w:basedOn w:val="Normal"/>
    <w:rsid w:val="00280623"/>
    <w:pPr>
      <w:ind w:left="720" w:hanging="720"/>
    </w:pPr>
  </w:style>
  <w:style w:type="table" w:styleId="TableGrid">
    <w:name w:val="Table Grid"/>
    <w:basedOn w:val="TableNormal"/>
    <w:uiPriority w:val="39"/>
    <w:rsid w:val="0019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AXCopy">
    <w:name w:val="WAXCopy"/>
    <w:basedOn w:val="Normal"/>
    <w:rsid w:val="001972FD"/>
    <w:pPr>
      <w:ind w:left="1134" w:right="1134"/>
      <w:contextualSpacing w:val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D5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659EE"/>
    <w:pPr>
      <w:jc w:val="right"/>
      <w:outlineLvl w:val="2"/>
    </w:pPr>
    <w:rPr>
      <w:rFonts w:cs="Arial"/>
      <w:b/>
      <w:spacing w:val="-4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659EE"/>
    <w:pPr>
      <w:keepNext/>
      <w:outlineLvl w:val="4"/>
    </w:pPr>
    <w:rPr>
      <w:rFonts w:cs="Arial"/>
      <w:b/>
      <w:bCs/>
      <w:kern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659EE"/>
    <w:rPr>
      <w:rFonts w:ascii="Arial" w:eastAsia="Times New Roman" w:hAnsi="Arial" w:cs="Arial"/>
      <w:b/>
      <w:spacing w:val="-4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659EE"/>
    <w:rPr>
      <w:rFonts w:ascii="Arial" w:eastAsia="Times New Roman" w:hAnsi="Arial" w:cs="Arial"/>
      <w:b/>
      <w:bCs/>
      <w:kern w:val="32"/>
    </w:rPr>
  </w:style>
  <w:style w:type="paragraph" w:customStyle="1" w:styleId="QNum">
    <w:name w:val="QNum"/>
    <w:basedOn w:val="Normal"/>
    <w:rsid w:val="003659E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character" w:styleId="PageNumber">
    <w:name w:val="page number"/>
    <w:basedOn w:val="DefaultParagraphFont"/>
    <w:rsid w:val="003659EE"/>
    <w:rPr>
      <w:rFonts w:ascii="Arial" w:hAnsi="Arial"/>
      <w:sz w:val="24"/>
    </w:rPr>
  </w:style>
  <w:style w:type="paragraph" w:customStyle="1" w:styleId="InsToC">
    <w:name w:val="InsToC"/>
    <w:basedOn w:val="Normal"/>
    <w:rsid w:val="00280623"/>
    <w:pPr>
      <w:ind w:left="720" w:hanging="720"/>
    </w:pPr>
  </w:style>
  <w:style w:type="table" w:styleId="TableGrid">
    <w:name w:val="Table Grid"/>
    <w:basedOn w:val="TableNormal"/>
    <w:uiPriority w:val="39"/>
    <w:rsid w:val="0019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AXCopy">
    <w:name w:val="WAXCopy"/>
    <w:basedOn w:val="Normal"/>
    <w:rsid w:val="001972FD"/>
    <w:pPr>
      <w:ind w:left="1134" w:right="1134"/>
      <w:contextualSpacing w:val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Documents\Custom%20Office%20Templates\2016exa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2C73C-3C30-4EB0-AE47-814AC243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2016exams</Template>
  <TotalTime>0</TotalTime>
  <Pages>8</Pages>
  <Words>599</Words>
  <Characters>3418</Characters>
  <Application>Microsoft Office Word</Application>
  <DocSecurity>2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METHODS UNIT 3 SOLNS</vt:lpstr>
    </vt:vector>
  </TitlesOfParts>
  <Manager>Charlie Watson</Manager>
  <Company>WA Exam Papers (WAEP)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METHODS UNIT 3 SOLNS</dc:title>
  <dc:subject>WACE Trial Examination for MATHEMATICS METHODS UNIT 3 SOLNS (Purchased by Eastern Goldfields College, SN164-095-2)</dc:subject>
  <dc:creator>WA Exam Papers (WAEP)</dc:creator>
  <cp:keywords>Examination Paper, Mock Exam, Trial Exam, Students, WAEP, ATAR, WACE, Mathematics, Applications, Methods, Specialist</cp:keywords>
  <dc:description>Copyright 2017 WA Exam Papers. This paper must not be returned to students before 16 Jun 2017.</dc:description>
  <cp:lastModifiedBy>PALMER Patsy</cp:lastModifiedBy>
  <cp:revision>2</cp:revision>
  <dcterms:created xsi:type="dcterms:W3CDTF">2017-07-27T03:31:00Z</dcterms:created>
  <dcterms:modified xsi:type="dcterms:W3CDTF">2017-07-27T03:31:00Z</dcterms:modified>
  <cp:category>ATAR Mathematics Examination Papers</cp:category>
</cp:coreProperties>
</file>