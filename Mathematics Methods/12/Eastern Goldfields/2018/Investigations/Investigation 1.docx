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866"/>
      </w:tblGrid>
      <w:tr w:rsidR="00081B69" w:rsidTr="004666A5">
        <w:tc>
          <w:tcPr>
            <w:tcW w:w="2376" w:type="dxa"/>
          </w:tcPr>
          <w:p w:rsidR="00081B69" w:rsidRDefault="00081B69" w:rsidP="004666A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noProof/>
              </w:rPr>
            </w:pPr>
          </w:p>
          <w:p w:rsidR="00081B69" w:rsidRDefault="00081B69" w:rsidP="004666A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noProof/>
              </w:rPr>
            </w:pPr>
          </w:p>
          <w:p w:rsidR="00081B69" w:rsidRDefault="00081B69" w:rsidP="004666A5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b/>
                <w:sz w:val="28"/>
                <w:szCs w:val="28"/>
                <w:vertAlign w:val="superscript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36A8B274" wp14:editId="00D2E995">
                  <wp:extent cx="1155802" cy="994527"/>
                  <wp:effectExtent l="0" t="0" r="6350" b="0"/>
                  <wp:docPr id="3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587" cy="994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6" w:type="dxa"/>
          </w:tcPr>
          <w:p w:rsidR="00081B69" w:rsidRDefault="00081B69" w:rsidP="004666A5">
            <w:pPr>
              <w:jc w:val="center"/>
              <w:rPr>
                <w:b/>
                <w:sz w:val="36"/>
                <w:szCs w:val="36"/>
              </w:rPr>
            </w:pPr>
          </w:p>
          <w:p w:rsidR="00081B69" w:rsidRPr="006438DD" w:rsidRDefault="00081B69" w:rsidP="004666A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MATHEMATICS: </w:t>
            </w:r>
            <w:r>
              <w:rPr>
                <w:b/>
                <w:sz w:val="36"/>
                <w:szCs w:val="36"/>
              </w:rPr>
              <w:t xml:space="preserve">METHODS </w:t>
            </w:r>
            <w:r>
              <w:rPr>
                <w:b/>
                <w:sz w:val="36"/>
                <w:szCs w:val="36"/>
              </w:rPr>
              <w:t>3 &amp; 4</w:t>
            </w:r>
          </w:p>
          <w:p w:rsidR="00081B69" w:rsidRPr="006438DD" w:rsidRDefault="00081B69" w:rsidP="00081B69">
            <w:pPr>
              <w:rPr>
                <w:b/>
                <w:sz w:val="36"/>
                <w:szCs w:val="36"/>
              </w:rPr>
            </w:pPr>
          </w:p>
          <w:p w:rsidR="00081B69" w:rsidRPr="006438DD" w:rsidRDefault="00081B69" w:rsidP="004666A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INVESTIGATION </w:t>
            </w:r>
            <w:r w:rsidRPr="006438DD">
              <w:rPr>
                <w:b/>
                <w:sz w:val="36"/>
                <w:szCs w:val="36"/>
              </w:rPr>
              <w:t xml:space="preserve"> 1 </w:t>
            </w:r>
          </w:p>
          <w:p w:rsidR="00081B69" w:rsidRDefault="00081B69" w:rsidP="00081B6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b/>
                <w:sz w:val="28"/>
                <w:szCs w:val="28"/>
                <w:vertAlign w:val="superscript"/>
              </w:rPr>
            </w:pPr>
          </w:p>
        </w:tc>
      </w:tr>
    </w:tbl>
    <w:p w:rsidR="00081B69" w:rsidRPr="006438DD" w:rsidRDefault="00081B69" w:rsidP="00081B69">
      <w:pPr>
        <w:jc w:val="center"/>
        <w:rPr>
          <w:b/>
          <w:sz w:val="36"/>
          <w:szCs w:val="36"/>
        </w:rPr>
      </w:pPr>
      <w:r>
        <w:rPr>
          <w:rFonts w:cs="Arial"/>
          <w:b/>
          <w:sz w:val="28"/>
          <w:szCs w:val="28"/>
        </w:rPr>
        <w:t>Taylor Series</w:t>
      </w:r>
    </w:p>
    <w:p w:rsidR="00081B69" w:rsidRPr="00AE685D" w:rsidRDefault="00081B69" w:rsidP="00081B69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28"/>
          <w:szCs w:val="28"/>
          <w:vertAlign w:val="superscript"/>
        </w:rPr>
      </w:pPr>
    </w:p>
    <w:p w:rsidR="00081B69" w:rsidRPr="00AE685D" w:rsidRDefault="00081B69" w:rsidP="00081B69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Time Allowed:  50 minutes</w:t>
      </w:r>
      <w:r>
        <w:rPr>
          <w:rFonts w:cs="Arial"/>
          <w:b/>
          <w:sz w:val="28"/>
          <w:szCs w:val="28"/>
        </w:rPr>
        <w:tab/>
        <w:t>Total Marks:  48</w:t>
      </w:r>
    </w:p>
    <w:p w:rsidR="00BA550E" w:rsidRPr="00E23C60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Cs w:val="22"/>
        </w:rPr>
      </w:pP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>A Taylor series uses the sum of an infinite number of polynomial terms to represent a non-</w:t>
      </w:r>
      <w:r w:rsidRPr="003B605C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polynomial function.  Even though such a sum cannot be calculated, an approximation of the function can be obtained by using a finite number of terms.  The more terms used, the better the approximation.</w:t>
      </w: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To complete this task, you will need to have an understanding of </w:t>
      </w: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BA550E" w:rsidRDefault="00BA550E" w:rsidP="00BA550E">
      <w:pPr>
        <w:pStyle w:val="ListParagraph"/>
        <w:numPr>
          <w:ilvl w:val="0"/>
          <w:numId w:val="1"/>
        </w:num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 w:rsidRPr="00056FF6">
        <w:rPr>
          <w:rFonts w:cs="Arial"/>
          <w:szCs w:val="22"/>
        </w:rPr>
        <w:t>polynomial differentiation</w:t>
      </w:r>
      <w:r>
        <w:rPr>
          <w:rFonts w:cs="Arial"/>
          <w:szCs w:val="22"/>
        </w:rPr>
        <w:t xml:space="preserve">: if </w:t>
      </w:r>
      <m:oMath>
        <m:r>
          <w:rPr>
            <w:rFonts w:ascii="Cambria Math" w:hAnsi="Cambria Math" w:cs="Arial"/>
            <w:szCs w:val="22"/>
          </w:rPr>
          <m:t>f(x)=a</m:t>
        </m:r>
        <m:sSup>
          <m:sSupPr>
            <m:ctrlPr>
              <w:rPr>
                <w:rFonts w:ascii="Cambria Math" w:hAnsi="Cambria Math" w:cs="Arial"/>
                <w:i/>
                <w:szCs w:val="22"/>
              </w:rPr>
            </m:ctrlPr>
          </m:sSupPr>
          <m:e>
            <m:r>
              <w:rPr>
                <w:rFonts w:ascii="Cambria Math" w:hAnsi="Cambria Math" w:cs="Arial"/>
                <w:szCs w:val="22"/>
              </w:rPr>
              <m:t>x</m:t>
            </m:r>
          </m:e>
          <m:sup>
            <m:r>
              <w:rPr>
                <w:rFonts w:ascii="Cambria Math" w:hAnsi="Cambria Math" w:cs="Arial"/>
                <w:szCs w:val="22"/>
              </w:rPr>
              <m:t>n</m:t>
            </m:r>
          </m:sup>
        </m:sSup>
        <m:r>
          <w:rPr>
            <w:rFonts w:ascii="Cambria Math" w:hAnsi="Cambria Math" w:cs="Arial"/>
            <w:szCs w:val="22"/>
          </w:rPr>
          <m:t xml:space="preserve">, </m:t>
        </m:r>
        <m:r>
          <m:rPr>
            <m:sty m:val="p"/>
          </m:rPr>
          <w:rPr>
            <w:rFonts w:ascii="Cambria Math" w:hAnsi="Cambria Math" w:cs="Arial"/>
            <w:szCs w:val="22"/>
          </w:rPr>
          <m:t>then</m:t>
        </m:r>
        <m:r>
          <w:rPr>
            <w:rFonts w:ascii="Cambria Math" w:hAnsi="Cambria Math" w:cs="Arial"/>
            <w:szCs w:val="22"/>
          </w:rPr>
          <m:t xml:space="preserve"> f'(x)=n.</m:t>
        </m:r>
        <m:sSup>
          <m:sSupPr>
            <m:ctrlPr>
              <w:rPr>
                <w:rFonts w:ascii="Cambria Math" w:hAnsi="Cambria Math" w:cs="Arial"/>
                <w:i/>
                <w:szCs w:val="22"/>
              </w:rPr>
            </m:ctrlPr>
          </m:sSupPr>
          <m:e>
            <m:r>
              <w:rPr>
                <w:rFonts w:ascii="Cambria Math" w:hAnsi="Cambria Math" w:cs="Arial"/>
                <w:szCs w:val="22"/>
              </w:rPr>
              <m:t>ax</m:t>
            </m:r>
          </m:e>
          <m:sup>
            <m:r>
              <w:rPr>
                <w:rFonts w:ascii="Cambria Math" w:hAnsi="Cambria Math" w:cs="Arial"/>
                <w:szCs w:val="22"/>
              </w:rPr>
              <m:t>n-1</m:t>
            </m:r>
          </m:sup>
        </m:sSup>
      </m:oMath>
      <w:r>
        <w:rPr>
          <w:rFonts w:cs="Arial"/>
          <w:szCs w:val="22"/>
        </w:rPr>
        <w:t xml:space="preserve"> and</w:t>
      </w:r>
    </w:p>
    <w:p w:rsidR="00BA550E" w:rsidRDefault="00BA550E" w:rsidP="00BA550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1287"/>
        <w:rPr>
          <w:rFonts w:cs="Arial"/>
          <w:szCs w:val="22"/>
        </w:rPr>
      </w:pPr>
    </w:p>
    <w:p w:rsidR="00BA550E" w:rsidRPr="00056FF6" w:rsidRDefault="00BA550E" w:rsidP="00BA550E">
      <w:pPr>
        <w:pStyle w:val="ListParagraph"/>
        <w:numPr>
          <w:ilvl w:val="0"/>
          <w:numId w:val="1"/>
        </w:num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factorial notation: </w:t>
      </w:r>
      <m:oMath>
        <m:r>
          <w:rPr>
            <w:rFonts w:ascii="Cambria Math" w:hAnsi="Cambria Math" w:cs="Arial"/>
            <w:szCs w:val="22"/>
          </w:rPr>
          <m:t>n!=n×</m:t>
        </m:r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r>
              <w:rPr>
                <w:rFonts w:ascii="Cambria Math" w:hAnsi="Cambria Math" w:cs="Arial"/>
                <w:szCs w:val="22"/>
              </w:rPr>
              <m:t>n-1</m:t>
            </m:r>
          </m:e>
        </m:d>
        <m:r>
          <w:rPr>
            <w:rFonts w:ascii="Cambria Math" w:hAnsi="Cambria Math" w:cs="Arial"/>
            <w:szCs w:val="22"/>
          </w:rPr>
          <m:t>×</m:t>
        </m:r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r>
              <w:rPr>
                <w:rFonts w:ascii="Cambria Math" w:hAnsi="Cambria Math" w:cs="Arial"/>
                <w:szCs w:val="22"/>
              </w:rPr>
              <m:t>n-2</m:t>
            </m:r>
          </m:e>
        </m:d>
        <m:r>
          <w:rPr>
            <w:rFonts w:ascii="Cambria Math" w:hAnsi="Cambria Math" w:cs="Arial"/>
            <w:szCs w:val="22"/>
          </w:rPr>
          <m:t>× … ×2×1</m:t>
        </m:r>
      </m:oMath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</w:p>
    <w:p w:rsidR="00081B69" w:rsidRDefault="00081B69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</w:p>
    <w:p w:rsidR="00081B69" w:rsidRDefault="00081B69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</w:p>
    <w:p w:rsidR="00081B69" w:rsidRDefault="00081B69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</w:p>
    <w:p w:rsidR="00081B69" w:rsidRDefault="00081B69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</w:p>
    <w:p w:rsidR="00081B69" w:rsidRDefault="00081B69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</w:p>
    <w:p w:rsidR="00081B69" w:rsidRDefault="00081B69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</w:p>
    <w:p w:rsidR="00081B69" w:rsidRDefault="00081B69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</w:p>
    <w:p w:rsidR="00081B69" w:rsidRDefault="00081B69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</w:p>
    <w:p w:rsidR="00081B69" w:rsidRDefault="00081B69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</w:p>
    <w:p w:rsidR="00081B69" w:rsidRDefault="00081B69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</w:p>
    <w:p w:rsidR="00081B69" w:rsidRDefault="00081B69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</w:p>
    <w:p w:rsidR="00081B69" w:rsidRDefault="00081B69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</w:p>
    <w:p w:rsidR="00081B69" w:rsidRDefault="00081B69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</w:p>
    <w:p w:rsidR="00081B69" w:rsidRDefault="00081B69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</w:p>
    <w:p w:rsidR="00081B69" w:rsidRDefault="00081B69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</w:p>
    <w:p w:rsidR="00081B69" w:rsidRDefault="00081B69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</w:p>
    <w:p w:rsidR="00081B69" w:rsidRDefault="00081B69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</w:p>
    <w:p w:rsidR="00081B69" w:rsidRDefault="00081B69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</w:p>
    <w:p w:rsidR="00081B69" w:rsidRDefault="00081B69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</w:p>
    <w:p w:rsidR="00081B69" w:rsidRDefault="00081B69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</w:p>
    <w:p w:rsidR="00081B69" w:rsidRDefault="00081B69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</w:p>
    <w:p w:rsidR="00081B69" w:rsidRDefault="00081B69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</w:p>
    <w:p w:rsidR="00081B69" w:rsidRDefault="00081B69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</w:p>
    <w:p w:rsidR="00081B69" w:rsidRDefault="00081B69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</w:p>
    <w:p w:rsidR="00081B69" w:rsidRDefault="00081B69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</w:p>
    <w:p w:rsidR="00BA550E" w:rsidRPr="00E23C60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  <w:bookmarkStart w:id="0" w:name="_GoBack"/>
      <w:bookmarkEnd w:id="0"/>
      <w:r w:rsidRPr="000A5B5B">
        <w:rPr>
          <w:rFonts w:cs="Arial"/>
          <w:b/>
          <w:szCs w:val="22"/>
        </w:rPr>
        <w:lastRenderedPageBreak/>
        <w:t>Question 1</w:t>
      </w:r>
      <w:r>
        <w:rPr>
          <w:rFonts w:cs="Arial"/>
          <w:b/>
          <w:szCs w:val="22"/>
        </w:rPr>
        <w:tab/>
      </w:r>
      <w:r w:rsidRPr="00E23C60">
        <w:rPr>
          <w:rFonts w:cs="Arial"/>
          <w:b/>
          <w:szCs w:val="22"/>
        </w:rPr>
        <w:t>(</w:t>
      </w:r>
      <w:r>
        <w:rPr>
          <w:rFonts w:cs="Arial"/>
          <w:b/>
          <w:szCs w:val="22"/>
        </w:rPr>
        <w:t>21</w:t>
      </w:r>
      <w:r w:rsidRPr="00E23C60">
        <w:rPr>
          <w:rFonts w:cs="Arial"/>
          <w:b/>
          <w:szCs w:val="22"/>
        </w:rPr>
        <w:t xml:space="preserve"> marks)</w:t>
      </w: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 w:rsidRPr="00EB5275">
        <w:rPr>
          <w:rFonts w:cs="Arial"/>
          <w:szCs w:val="22"/>
        </w:rPr>
        <w:t>Consider the Taylor series</w:t>
      </w: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jc w:val="center"/>
        <w:rPr>
          <w:rFonts w:cs="Arial"/>
          <w:sz w:val="28"/>
          <w:szCs w:val="22"/>
        </w:rPr>
      </w:pPr>
      <m:oMathPara>
        <m:oMath>
          <m:r>
            <w:rPr>
              <w:rFonts w:ascii="Cambria Math" w:hAnsi="Cambria Math" w:cs="Arial"/>
              <w:sz w:val="24"/>
              <w:szCs w:val="22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2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2"/>
            </w:rPr>
            <m:t>=x-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2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2"/>
                </w:rPr>
                <m:t>3!</m:t>
              </m:r>
            </m:den>
          </m:f>
          <m:r>
            <w:rPr>
              <w:rFonts w:ascii="Cambria Math" w:hAnsi="Cambria Math" w:cs="Arial"/>
              <w:sz w:val="24"/>
              <w:szCs w:val="22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2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2"/>
                </w:rPr>
                <m:t>5!</m:t>
              </m:r>
            </m:den>
          </m:f>
          <m:r>
            <w:rPr>
              <w:rFonts w:ascii="Cambria Math" w:hAnsi="Cambria Math" w:cs="Arial"/>
              <w:sz w:val="24"/>
              <w:szCs w:val="22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2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2"/>
                </w:rPr>
                <m:t>7!</m:t>
              </m:r>
            </m:den>
          </m:f>
          <m:r>
            <w:rPr>
              <w:rFonts w:ascii="Cambria Math" w:hAnsi="Cambria Math" w:cs="Arial"/>
              <w:sz w:val="24"/>
              <w:szCs w:val="22"/>
            </w:rPr>
            <m:t>+…</m:t>
          </m:r>
        </m:oMath>
      </m:oMathPara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BA550E" w:rsidRPr="0007053A" w:rsidRDefault="00BA550E" w:rsidP="00BA550E">
      <w:pPr>
        <w:pStyle w:val="ListParagraph"/>
        <w:numPr>
          <w:ilvl w:val="0"/>
          <w:numId w:val="2"/>
        </w:num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The Taylor polynomial formed by the first 4 terms of </w:t>
      </w:r>
      <m:oMath>
        <m:r>
          <w:rPr>
            <w:rFonts w:ascii="Cambria Math" w:hAnsi="Cambria Math" w:cs="Arial"/>
            <w:szCs w:val="22"/>
          </w:rPr>
          <m:t>f(x)</m:t>
        </m:r>
      </m:oMath>
      <w:r>
        <w:rPr>
          <w:rFonts w:cs="Arial"/>
          <w:szCs w:val="22"/>
        </w:rPr>
        <w:t xml:space="preserve"> is </w:t>
      </w:r>
    </w:p>
    <w:p w:rsidR="00BA550E" w:rsidRDefault="00BA550E" w:rsidP="00BA550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jc w:val="center"/>
        <w:rPr>
          <w:rFonts w:cs="Arial"/>
          <w:sz w:val="28"/>
          <w:szCs w:val="22"/>
        </w:rPr>
      </w:pPr>
      <m:oMathPara>
        <m:oMath>
          <m:r>
            <w:rPr>
              <w:rFonts w:ascii="Cambria Math" w:hAnsi="Cambria Math" w:cs="Arial"/>
              <w:sz w:val="24"/>
              <w:szCs w:val="22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2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Arial"/>
              <w:sz w:val="24"/>
              <w:szCs w:val="22"/>
            </w:rPr>
            <m:t>=x-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2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2"/>
                </w:rPr>
                <m:t>3!</m:t>
              </m:r>
            </m:den>
          </m:f>
          <m:r>
            <w:rPr>
              <w:rFonts w:ascii="Cambria Math" w:hAnsi="Cambria Math" w:cs="Arial"/>
              <w:sz w:val="24"/>
              <w:szCs w:val="22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2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2"/>
                </w:rPr>
                <m:t>5!</m:t>
              </m:r>
            </m:den>
          </m:f>
          <m:r>
            <w:rPr>
              <w:rFonts w:ascii="Cambria Math" w:hAnsi="Cambria Math" w:cs="Arial"/>
              <w:sz w:val="24"/>
              <w:szCs w:val="22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2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2"/>
                </w:rPr>
                <m:t>7!</m:t>
              </m:r>
            </m:den>
          </m:f>
        </m:oMath>
      </m:oMathPara>
    </w:p>
    <w:p w:rsidR="00BA550E" w:rsidRPr="0007053A" w:rsidRDefault="00BA550E" w:rsidP="00BA550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BA550E" w:rsidRPr="0007053A" w:rsidRDefault="00BA550E" w:rsidP="00BA550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  <w:r>
        <w:rPr>
          <w:rFonts w:cs="Arial"/>
          <w:szCs w:val="22"/>
        </w:rPr>
        <w:t>Gr</w:t>
      </w:r>
      <w:r w:rsidRPr="0007053A">
        <w:rPr>
          <w:rFonts w:cs="Arial"/>
          <w:szCs w:val="22"/>
        </w:rPr>
        <w:t xml:space="preserve">aph </w:t>
      </w:r>
      <m:oMath>
        <m:r>
          <w:rPr>
            <w:rFonts w:ascii="Cambria Math" w:hAnsi="Cambria Math" w:cs="Arial"/>
            <w:szCs w:val="22"/>
          </w:rPr>
          <m:t>f(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x</m:t>
            </m:r>
          </m:e>
          <m:sub>
            <m:r>
              <w:rPr>
                <w:rFonts w:ascii="Cambria Math" w:hAnsi="Cambria Math" w:cs="Arial"/>
                <w:szCs w:val="22"/>
              </w:rPr>
              <m:t>4</m:t>
            </m:r>
          </m:sub>
        </m:sSub>
        <m:r>
          <w:rPr>
            <w:rFonts w:ascii="Cambria Math" w:hAnsi="Cambria Math" w:cs="Arial"/>
            <w:szCs w:val="22"/>
          </w:rPr>
          <m:t>)</m:t>
        </m:r>
      </m:oMath>
      <w:r w:rsidRPr="0007053A">
        <w:rPr>
          <w:rFonts w:cs="Arial"/>
          <w:szCs w:val="22"/>
        </w:rPr>
        <w:t xml:space="preserve"> on the axes below.  Write the coordinates of any in</w:t>
      </w:r>
      <w:proofErr w:type="spellStart"/>
      <w:r>
        <w:rPr>
          <w:rFonts w:cs="Arial"/>
          <w:szCs w:val="22"/>
        </w:rPr>
        <w:t>tercepts</w:t>
      </w:r>
      <w:proofErr w:type="spellEnd"/>
      <w:r>
        <w:rPr>
          <w:rFonts w:cs="Arial"/>
          <w:szCs w:val="22"/>
        </w:rPr>
        <w:t xml:space="preserve"> and turning points onto</w:t>
      </w:r>
      <w:r w:rsidRPr="0007053A">
        <w:rPr>
          <w:rFonts w:cs="Arial"/>
          <w:szCs w:val="22"/>
        </w:rPr>
        <w:t xml:space="preserve"> your graph.                                                     </w:t>
      </w:r>
      <w:r w:rsidRPr="0007053A">
        <w:rPr>
          <w:rFonts w:cs="Arial"/>
          <w:szCs w:val="22"/>
        </w:rPr>
        <w:tab/>
        <w:t>(6)</w:t>
      </w:r>
    </w:p>
    <w:p w:rsidR="00BA550E" w:rsidRDefault="00BA550E" w:rsidP="00BA550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BA550E" w:rsidRPr="00081B69" w:rsidRDefault="00BA550E" w:rsidP="00081B69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BA550E" w:rsidRPr="00B113D7" w:rsidRDefault="00BA550E" w:rsidP="00BA550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 w:hanging="927"/>
        <w:rPr>
          <w:rFonts w:cs="Arial"/>
          <w:szCs w:val="22"/>
        </w:rPr>
      </w:pPr>
      <w:r>
        <w:rPr>
          <w:rFonts w:cs="Arial"/>
          <w:noProof/>
          <w:szCs w:val="22"/>
        </w:rPr>
        <mc:AlternateContent>
          <mc:Choice Requires="wpc">
            <w:drawing>
              <wp:inline distT="0" distB="0" distL="0" distR="0" wp14:anchorId="4868AFC5" wp14:editId="732C0103">
                <wp:extent cx="6324600" cy="3238500"/>
                <wp:effectExtent l="0" t="0" r="0" b="2540"/>
                <wp:docPr id="502" name="Canvas 5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54" name="Line 503"/>
                        <wps:cNvCnPr>
                          <a:cxnSpLocks noChangeShapeType="1"/>
                        </wps:cNvCnPr>
                        <wps:spPr bwMode="auto">
                          <a:xfrm flipV="1">
                            <a:off x="442595" y="459740"/>
                            <a:ext cx="635" cy="251142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5" name="Line 504"/>
                        <wps:cNvCnPr>
                          <a:cxnSpLocks noChangeShapeType="1"/>
                        </wps:cNvCnPr>
                        <wps:spPr bwMode="auto">
                          <a:xfrm flipV="1">
                            <a:off x="775335" y="459740"/>
                            <a:ext cx="635" cy="251142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" name="Line 505"/>
                        <wps:cNvCnPr>
                          <a:cxnSpLocks noChangeShapeType="1"/>
                        </wps:cNvCnPr>
                        <wps:spPr bwMode="auto">
                          <a:xfrm flipV="1">
                            <a:off x="1108075" y="459740"/>
                            <a:ext cx="635" cy="251142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9" name="Line 506"/>
                        <wps:cNvCnPr>
                          <a:cxnSpLocks noChangeShapeType="1"/>
                        </wps:cNvCnPr>
                        <wps:spPr bwMode="auto">
                          <a:xfrm flipV="1">
                            <a:off x="1773555" y="459740"/>
                            <a:ext cx="635" cy="251142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" name="Line 507"/>
                        <wps:cNvCnPr>
                          <a:cxnSpLocks noChangeShapeType="1"/>
                        </wps:cNvCnPr>
                        <wps:spPr bwMode="auto">
                          <a:xfrm flipV="1">
                            <a:off x="2106295" y="459740"/>
                            <a:ext cx="635" cy="251142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1" name="Line 508"/>
                        <wps:cNvCnPr>
                          <a:cxnSpLocks noChangeShapeType="1"/>
                        </wps:cNvCnPr>
                        <wps:spPr bwMode="auto">
                          <a:xfrm flipV="1">
                            <a:off x="2439035" y="459740"/>
                            <a:ext cx="635" cy="251142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" name="Line 509"/>
                        <wps:cNvCnPr>
                          <a:cxnSpLocks noChangeShapeType="1"/>
                        </wps:cNvCnPr>
                        <wps:spPr bwMode="auto">
                          <a:xfrm flipV="1">
                            <a:off x="2771140" y="459740"/>
                            <a:ext cx="635" cy="251142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3" name="Line 510"/>
                        <wps:cNvCnPr>
                          <a:cxnSpLocks noChangeShapeType="1"/>
                        </wps:cNvCnPr>
                        <wps:spPr bwMode="auto">
                          <a:xfrm flipV="1">
                            <a:off x="3436620" y="459740"/>
                            <a:ext cx="635" cy="251142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4" name="Line 511"/>
                        <wps:cNvCnPr>
                          <a:cxnSpLocks noChangeShapeType="1"/>
                        </wps:cNvCnPr>
                        <wps:spPr bwMode="auto">
                          <a:xfrm flipV="1">
                            <a:off x="3769360" y="459740"/>
                            <a:ext cx="635" cy="251142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5" name="Line 512"/>
                        <wps:cNvCnPr>
                          <a:cxnSpLocks noChangeShapeType="1"/>
                        </wps:cNvCnPr>
                        <wps:spPr bwMode="auto">
                          <a:xfrm flipV="1">
                            <a:off x="4102100" y="459740"/>
                            <a:ext cx="635" cy="251142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6" name="Line 513"/>
                        <wps:cNvCnPr>
                          <a:cxnSpLocks noChangeShapeType="1"/>
                        </wps:cNvCnPr>
                        <wps:spPr bwMode="auto">
                          <a:xfrm flipV="1">
                            <a:off x="4434840" y="459740"/>
                            <a:ext cx="635" cy="251142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7" name="Line 514"/>
                        <wps:cNvCnPr>
                          <a:cxnSpLocks noChangeShapeType="1"/>
                        </wps:cNvCnPr>
                        <wps:spPr bwMode="auto">
                          <a:xfrm flipV="1">
                            <a:off x="5100320" y="459740"/>
                            <a:ext cx="635" cy="251142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8" name="Line 515"/>
                        <wps:cNvCnPr>
                          <a:cxnSpLocks noChangeShapeType="1"/>
                        </wps:cNvCnPr>
                        <wps:spPr bwMode="auto">
                          <a:xfrm flipV="1">
                            <a:off x="5433060" y="459740"/>
                            <a:ext cx="635" cy="251142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9" name="Line 516"/>
                        <wps:cNvCnPr>
                          <a:cxnSpLocks noChangeShapeType="1"/>
                        </wps:cNvCnPr>
                        <wps:spPr bwMode="auto">
                          <a:xfrm flipV="1">
                            <a:off x="5765800" y="459740"/>
                            <a:ext cx="635" cy="251142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" name="Line 517"/>
                        <wps:cNvCnPr>
                          <a:cxnSpLocks noChangeShapeType="1"/>
                        </wps:cNvCnPr>
                        <wps:spPr bwMode="auto">
                          <a:xfrm flipV="1">
                            <a:off x="1440180" y="459740"/>
                            <a:ext cx="635" cy="2511425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1" name="Line 518"/>
                        <wps:cNvCnPr>
                          <a:cxnSpLocks noChangeShapeType="1"/>
                        </wps:cNvCnPr>
                        <wps:spPr bwMode="auto">
                          <a:xfrm flipV="1">
                            <a:off x="4767580" y="459740"/>
                            <a:ext cx="635" cy="2511425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" name="Line 519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2887980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4" name="Line 520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2804160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5" name="Line 521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2720340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6" name="Line 52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2636520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7" name="Line 52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2468880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8" name="Line 52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2385695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9" name="Line 525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2301875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0" name="Line 526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2218055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" name="Line 527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2050415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2" name="Line 528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1966595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3" name="Line 529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1882775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4" name="Line 530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1799590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5" name="Line 531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1631950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6" name="Line 53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1548130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7" name="Line 53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1464310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8" name="Line 53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1380490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9" name="Line 535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1213485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6" name="Line 536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1129665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7" name="Line 537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1045845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8" name="Line 538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962025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9" name="Line 539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794385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0" name="Line 540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711200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1" name="Line 541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627380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2" name="Line 54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595" y="543560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3" name="Line 543"/>
                        <wps:cNvCnPr>
                          <a:cxnSpLocks noChangeShapeType="1"/>
                        </wps:cNvCnPr>
                        <wps:spPr bwMode="auto">
                          <a:xfrm>
                            <a:off x="442595" y="2971165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4" name="Line 544"/>
                        <wps:cNvCnPr>
                          <a:cxnSpLocks noChangeShapeType="1"/>
                        </wps:cNvCnPr>
                        <wps:spPr bwMode="auto">
                          <a:xfrm>
                            <a:off x="442595" y="2552700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5" name="Line 545"/>
                        <wps:cNvCnPr>
                          <a:cxnSpLocks noChangeShapeType="1"/>
                        </wps:cNvCnPr>
                        <wps:spPr bwMode="auto">
                          <a:xfrm>
                            <a:off x="442595" y="2134235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6" name="Line 546"/>
                        <wps:cNvCnPr>
                          <a:cxnSpLocks noChangeShapeType="1"/>
                        </wps:cNvCnPr>
                        <wps:spPr bwMode="auto">
                          <a:xfrm>
                            <a:off x="442595" y="1297305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7" name="Line 547"/>
                        <wps:cNvCnPr>
                          <a:cxnSpLocks noChangeShapeType="1"/>
                        </wps:cNvCnPr>
                        <wps:spPr bwMode="auto">
                          <a:xfrm>
                            <a:off x="442595" y="878205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8" name="Line 548"/>
                        <wps:cNvCnPr>
                          <a:cxnSpLocks noChangeShapeType="1"/>
                        </wps:cNvCnPr>
                        <wps:spPr bwMode="auto">
                          <a:xfrm>
                            <a:off x="442595" y="459740"/>
                            <a:ext cx="5323205" cy="635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9" name="Line 549"/>
                        <wps:cNvCnPr>
                          <a:cxnSpLocks noChangeShapeType="1"/>
                        </wps:cNvCnPr>
                        <wps:spPr bwMode="auto">
                          <a:xfrm>
                            <a:off x="109855" y="1715770"/>
                            <a:ext cx="598868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0" name="Rectangle 550"/>
                        <wps:cNvSpPr>
                          <a:spLocks noChangeArrowheads="1"/>
                        </wps:cNvSpPr>
                        <wps:spPr bwMode="auto">
                          <a:xfrm>
                            <a:off x="6138545" y="1715770"/>
                            <a:ext cx="7810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550E" w:rsidRDefault="00BA550E" w:rsidP="00BA550E">
                              <w:proofErr w:type="gramStart"/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71" name="Line 55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044565" y="1688465"/>
                            <a:ext cx="53975" cy="2730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2" name="Line 552"/>
                        <wps:cNvCnPr>
                          <a:cxnSpLocks noChangeShapeType="1"/>
                        </wps:cNvCnPr>
                        <wps:spPr bwMode="auto">
                          <a:xfrm flipH="1">
                            <a:off x="6044565" y="1715770"/>
                            <a:ext cx="53975" cy="26670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3" name="Line 553"/>
                        <wps:cNvCnPr>
                          <a:cxnSpLocks noChangeShapeType="1"/>
                        </wps:cNvCnPr>
                        <wps:spPr bwMode="auto">
                          <a:xfrm flipV="1">
                            <a:off x="109855" y="1688465"/>
                            <a:ext cx="53975" cy="2730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4" name="Line 554"/>
                        <wps:cNvCnPr>
                          <a:cxnSpLocks noChangeShapeType="1"/>
                        </wps:cNvCnPr>
                        <wps:spPr bwMode="auto">
                          <a:xfrm>
                            <a:off x="109855" y="1715770"/>
                            <a:ext cx="53975" cy="26670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5" name="Line 555"/>
                        <wps:cNvCnPr>
                          <a:cxnSpLocks noChangeShapeType="1"/>
                        </wps:cNvCnPr>
                        <wps:spPr bwMode="auto">
                          <a:xfrm>
                            <a:off x="442595" y="1695450"/>
                            <a:ext cx="635" cy="40640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6" name="Line 556"/>
                        <wps:cNvCnPr>
                          <a:cxnSpLocks noChangeShapeType="1"/>
                        </wps:cNvCnPr>
                        <wps:spPr bwMode="auto">
                          <a:xfrm>
                            <a:off x="775335" y="1695450"/>
                            <a:ext cx="635" cy="40640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7" name="Line 557"/>
                        <wps:cNvCnPr>
                          <a:cxnSpLocks noChangeShapeType="1"/>
                        </wps:cNvCnPr>
                        <wps:spPr bwMode="auto">
                          <a:xfrm>
                            <a:off x="1108075" y="1695450"/>
                            <a:ext cx="635" cy="40640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8" name="Line 558"/>
                        <wps:cNvCnPr>
                          <a:cxnSpLocks noChangeShapeType="1"/>
                        </wps:cNvCnPr>
                        <wps:spPr bwMode="auto">
                          <a:xfrm>
                            <a:off x="1773555" y="1695450"/>
                            <a:ext cx="635" cy="40640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9" name="Line 559"/>
                        <wps:cNvCnPr>
                          <a:cxnSpLocks noChangeShapeType="1"/>
                        </wps:cNvCnPr>
                        <wps:spPr bwMode="auto">
                          <a:xfrm>
                            <a:off x="2106295" y="1695450"/>
                            <a:ext cx="635" cy="40640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0" name="Line 560"/>
                        <wps:cNvCnPr>
                          <a:cxnSpLocks noChangeShapeType="1"/>
                        </wps:cNvCnPr>
                        <wps:spPr bwMode="auto">
                          <a:xfrm>
                            <a:off x="2439035" y="1695450"/>
                            <a:ext cx="635" cy="40640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1" name="Line 561"/>
                        <wps:cNvCnPr>
                          <a:cxnSpLocks noChangeShapeType="1"/>
                        </wps:cNvCnPr>
                        <wps:spPr bwMode="auto">
                          <a:xfrm>
                            <a:off x="2771140" y="1695450"/>
                            <a:ext cx="635" cy="40640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2" name="Line 562"/>
                        <wps:cNvCnPr>
                          <a:cxnSpLocks noChangeShapeType="1"/>
                        </wps:cNvCnPr>
                        <wps:spPr bwMode="auto">
                          <a:xfrm>
                            <a:off x="3436620" y="1695450"/>
                            <a:ext cx="635" cy="40640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3" name="Line 563"/>
                        <wps:cNvCnPr>
                          <a:cxnSpLocks noChangeShapeType="1"/>
                        </wps:cNvCnPr>
                        <wps:spPr bwMode="auto">
                          <a:xfrm>
                            <a:off x="3769360" y="1695450"/>
                            <a:ext cx="635" cy="40640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4" name="Line 564"/>
                        <wps:cNvCnPr>
                          <a:cxnSpLocks noChangeShapeType="1"/>
                        </wps:cNvCnPr>
                        <wps:spPr bwMode="auto">
                          <a:xfrm>
                            <a:off x="4102100" y="1695450"/>
                            <a:ext cx="635" cy="40640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5" name="Line 565"/>
                        <wps:cNvCnPr>
                          <a:cxnSpLocks noChangeShapeType="1"/>
                        </wps:cNvCnPr>
                        <wps:spPr bwMode="auto">
                          <a:xfrm>
                            <a:off x="4434840" y="1695450"/>
                            <a:ext cx="635" cy="40640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6" name="Line 566"/>
                        <wps:cNvCnPr>
                          <a:cxnSpLocks noChangeShapeType="1"/>
                        </wps:cNvCnPr>
                        <wps:spPr bwMode="auto">
                          <a:xfrm>
                            <a:off x="5100320" y="1695450"/>
                            <a:ext cx="635" cy="40640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7" name="Line 567"/>
                        <wps:cNvCnPr>
                          <a:cxnSpLocks noChangeShapeType="1"/>
                        </wps:cNvCnPr>
                        <wps:spPr bwMode="auto">
                          <a:xfrm>
                            <a:off x="5433060" y="1695450"/>
                            <a:ext cx="635" cy="40640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8" name="Line 568"/>
                        <wps:cNvCnPr>
                          <a:cxnSpLocks noChangeShapeType="1"/>
                        </wps:cNvCnPr>
                        <wps:spPr bwMode="auto">
                          <a:xfrm>
                            <a:off x="5765800" y="1695450"/>
                            <a:ext cx="635" cy="40640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9" name="Line 569"/>
                        <wps:cNvCnPr>
                          <a:cxnSpLocks noChangeShapeType="1"/>
                        </wps:cNvCnPr>
                        <wps:spPr bwMode="auto">
                          <a:xfrm>
                            <a:off x="1440180" y="1675130"/>
                            <a:ext cx="635" cy="8064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0" name="Rectangle 570"/>
                        <wps:cNvSpPr>
                          <a:spLocks noChangeArrowheads="1"/>
                        </wps:cNvSpPr>
                        <wps:spPr bwMode="auto">
                          <a:xfrm>
                            <a:off x="1378585" y="1759585"/>
                            <a:ext cx="4699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550E" w:rsidRDefault="00BA550E" w:rsidP="00BA550E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91" name="Rectangle 571"/>
                        <wps:cNvSpPr>
                          <a:spLocks noChangeArrowheads="1"/>
                        </wps:cNvSpPr>
                        <wps:spPr bwMode="auto">
                          <a:xfrm>
                            <a:off x="1426210" y="1759585"/>
                            <a:ext cx="7810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550E" w:rsidRDefault="00BA550E" w:rsidP="00BA550E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92" name="Line 572"/>
                        <wps:cNvCnPr>
                          <a:cxnSpLocks noChangeShapeType="1"/>
                        </wps:cNvCnPr>
                        <wps:spPr bwMode="auto">
                          <a:xfrm>
                            <a:off x="3103880" y="1675130"/>
                            <a:ext cx="635" cy="8064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3" name="Line 573"/>
                        <wps:cNvCnPr>
                          <a:cxnSpLocks noChangeShapeType="1"/>
                        </wps:cNvCnPr>
                        <wps:spPr bwMode="auto">
                          <a:xfrm>
                            <a:off x="4767580" y="1675130"/>
                            <a:ext cx="635" cy="8064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4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4730115" y="1759585"/>
                            <a:ext cx="7810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550E" w:rsidRDefault="00BA550E" w:rsidP="00BA550E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95" name="Line 575"/>
                        <wps:cNvCnPr>
                          <a:cxnSpLocks noChangeShapeType="1"/>
                        </wps:cNvCnPr>
                        <wps:spPr bwMode="auto">
                          <a:xfrm flipV="1">
                            <a:off x="3103880" y="302895"/>
                            <a:ext cx="635" cy="2825750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6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3039745" y="0"/>
                            <a:ext cx="217805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550E" w:rsidRDefault="00BA550E" w:rsidP="00BA550E">
                              <w:pPr>
                                <w:spacing w:before="240"/>
                              </w:pPr>
                              <w:proofErr w:type="gramStart"/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f(</w:t>
                              </w:r>
                              <w:proofErr w:type="gramEnd"/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x)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097" name="Line 577"/>
                        <wps:cNvCnPr>
                          <a:cxnSpLocks noChangeShapeType="1"/>
                        </wps:cNvCnPr>
                        <wps:spPr bwMode="auto">
                          <a:xfrm flipH="1">
                            <a:off x="3077210" y="302895"/>
                            <a:ext cx="26670" cy="5397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8" name="Line 578"/>
                        <wps:cNvCnPr>
                          <a:cxnSpLocks noChangeShapeType="1"/>
                        </wps:cNvCnPr>
                        <wps:spPr bwMode="auto">
                          <a:xfrm>
                            <a:off x="3103880" y="302895"/>
                            <a:ext cx="27305" cy="5397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9" name="Line 57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077210" y="3074670"/>
                            <a:ext cx="26670" cy="5397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0" name="Line 580"/>
                        <wps:cNvCnPr>
                          <a:cxnSpLocks noChangeShapeType="1"/>
                        </wps:cNvCnPr>
                        <wps:spPr bwMode="auto">
                          <a:xfrm flipV="1">
                            <a:off x="3103880" y="3074670"/>
                            <a:ext cx="27305" cy="5397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1" name="Line 581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2887980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2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2804160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3" name="Line 583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2720340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4" name="Line 584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2636520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5" name="Line 585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2468880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6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2385695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7" name="Line 587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2301875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8" name="Line 588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2218055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9" name="Line 589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2050415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0" name="Line 590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1966595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1" name="Line 591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1882775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2" name="Line 592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1799590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3" name="Line 593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1631950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4" name="Line 594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1548130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5" name="Line 595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1464310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6" name="Line 596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1380490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7" name="Line 597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1213485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8" name="Line 598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1129665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9" name="Line 599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1045845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0" name="Line 600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962025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1" name="Line 601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794385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2" name="Line 602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711200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3" name="Line 603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627380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4" name="Line 604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4195" y="543560"/>
                            <a:ext cx="4000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5" name="Line 605"/>
                        <wps:cNvCnPr>
                          <a:cxnSpLocks noChangeShapeType="1"/>
                        </wps:cNvCnPr>
                        <wps:spPr bwMode="auto">
                          <a:xfrm flipH="1">
                            <a:off x="3063875" y="2971165"/>
                            <a:ext cx="8064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6" name="Rectangle 606"/>
                        <wps:cNvSpPr>
                          <a:spLocks noChangeArrowheads="1"/>
                        </wps:cNvSpPr>
                        <wps:spPr bwMode="auto">
                          <a:xfrm>
                            <a:off x="2940685" y="2898775"/>
                            <a:ext cx="4699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550E" w:rsidRDefault="00BA550E" w:rsidP="00BA550E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27" name="Rectangle 607"/>
                        <wps:cNvSpPr>
                          <a:spLocks noChangeArrowheads="1"/>
                        </wps:cNvSpPr>
                        <wps:spPr bwMode="auto">
                          <a:xfrm>
                            <a:off x="2987675" y="2898775"/>
                            <a:ext cx="7810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550E" w:rsidRDefault="00BA550E" w:rsidP="00BA550E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28" name="Line 608"/>
                        <wps:cNvCnPr>
                          <a:cxnSpLocks noChangeShapeType="1"/>
                        </wps:cNvCnPr>
                        <wps:spPr bwMode="auto">
                          <a:xfrm flipH="1">
                            <a:off x="3063875" y="2552700"/>
                            <a:ext cx="8064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9" name="Rectangle 609"/>
                        <wps:cNvSpPr>
                          <a:spLocks noChangeArrowheads="1"/>
                        </wps:cNvSpPr>
                        <wps:spPr bwMode="auto">
                          <a:xfrm>
                            <a:off x="2940685" y="2480310"/>
                            <a:ext cx="4699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550E" w:rsidRDefault="00BA550E" w:rsidP="00BA550E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30" name="Rectangle 610"/>
                        <wps:cNvSpPr>
                          <a:spLocks noChangeArrowheads="1"/>
                        </wps:cNvSpPr>
                        <wps:spPr bwMode="auto">
                          <a:xfrm>
                            <a:off x="2987675" y="2480310"/>
                            <a:ext cx="7810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550E" w:rsidRDefault="00BA550E" w:rsidP="00BA550E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31" name="Line 611"/>
                        <wps:cNvCnPr>
                          <a:cxnSpLocks noChangeShapeType="1"/>
                        </wps:cNvCnPr>
                        <wps:spPr bwMode="auto">
                          <a:xfrm flipH="1">
                            <a:off x="3063875" y="2134235"/>
                            <a:ext cx="8064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2" name="Rectangle 612"/>
                        <wps:cNvSpPr>
                          <a:spLocks noChangeArrowheads="1"/>
                        </wps:cNvSpPr>
                        <wps:spPr bwMode="auto">
                          <a:xfrm>
                            <a:off x="2940685" y="2061210"/>
                            <a:ext cx="4699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550E" w:rsidRDefault="00BA550E" w:rsidP="00BA550E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33" name="Rectangle 613"/>
                        <wps:cNvSpPr>
                          <a:spLocks noChangeArrowheads="1"/>
                        </wps:cNvSpPr>
                        <wps:spPr bwMode="auto">
                          <a:xfrm>
                            <a:off x="2987675" y="2061210"/>
                            <a:ext cx="7810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550E" w:rsidRDefault="00BA550E" w:rsidP="00BA550E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34" name="Line 614"/>
                        <wps:cNvCnPr>
                          <a:cxnSpLocks noChangeShapeType="1"/>
                        </wps:cNvCnPr>
                        <wps:spPr bwMode="auto">
                          <a:xfrm flipH="1">
                            <a:off x="3063875" y="1715770"/>
                            <a:ext cx="8064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5" name="Line 615"/>
                        <wps:cNvCnPr>
                          <a:cxnSpLocks noChangeShapeType="1"/>
                        </wps:cNvCnPr>
                        <wps:spPr bwMode="auto">
                          <a:xfrm flipH="1">
                            <a:off x="3063875" y="1297305"/>
                            <a:ext cx="8064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6" name="Rectangle 616"/>
                        <wps:cNvSpPr>
                          <a:spLocks noChangeArrowheads="1"/>
                        </wps:cNvSpPr>
                        <wps:spPr bwMode="auto">
                          <a:xfrm>
                            <a:off x="2987675" y="1224280"/>
                            <a:ext cx="7810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550E" w:rsidRDefault="00BA550E" w:rsidP="00BA550E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37" name="Line 617"/>
                        <wps:cNvCnPr>
                          <a:cxnSpLocks noChangeShapeType="1"/>
                        </wps:cNvCnPr>
                        <wps:spPr bwMode="auto">
                          <a:xfrm flipH="1">
                            <a:off x="3063875" y="878205"/>
                            <a:ext cx="8064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8" name="Rectangle 618"/>
                        <wps:cNvSpPr>
                          <a:spLocks noChangeArrowheads="1"/>
                        </wps:cNvSpPr>
                        <wps:spPr bwMode="auto">
                          <a:xfrm>
                            <a:off x="2987675" y="805180"/>
                            <a:ext cx="7810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550E" w:rsidRDefault="00BA550E" w:rsidP="00BA550E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39" name="Line 619"/>
                        <wps:cNvCnPr>
                          <a:cxnSpLocks noChangeShapeType="1"/>
                        </wps:cNvCnPr>
                        <wps:spPr bwMode="auto">
                          <a:xfrm flipH="1">
                            <a:off x="3063875" y="459740"/>
                            <a:ext cx="80645" cy="635"/>
                          </a:xfrm>
                          <a:prstGeom prst="line">
                            <a:avLst/>
                          </a:prstGeom>
                          <a:noFill/>
                          <a:ln w="508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0" name="Rectangle 620"/>
                        <wps:cNvSpPr>
                          <a:spLocks noChangeArrowheads="1"/>
                        </wps:cNvSpPr>
                        <wps:spPr bwMode="auto">
                          <a:xfrm>
                            <a:off x="2987675" y="386715"/>
                            <a:ext cx="7810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550E" w:rsidRDefault="00BA550E" w:rsidP="00BA550E">
                              <w:r>
                                <w:rPr>
                                  <w:rFonts w:cs="Arial"/>
                                  <w:color w:val="00000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02" o:spid="_x0000_s1026" editas="canvas" style="width:498pt;height:255pt;mso-position-horizontal-relative:char;mso-position-vertical-relative:line" coordsize="63246,3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246;height:32385;visibility:visible;mso-wrap-style:square">
                  <v:fill o:detectmouseclick="t"/>
                  <v:path o:connecttype="none"/>
                </v:shape>
                <v:line id="Line 503" o:spid="_x0000_s1028" style="position:absolute;flip:y;visibility:visible;mso-wrap-style:square" from="4425,4597" to="4432,29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t+7MMAAADdAAAADwAAAGRycy9kb3ducmV2LnhtbERPTWvCQBC9F/oflin0VjeK1pC6igiC&#10;OUltEY/T7JgNZmdjdk3Sf98VhN7m8T5nsRpsLTpqfeVYwXiUgCAunK64VPD9tX1LQfiArLF2TAp+&#10;ycNq+fy0wEy7nj+pO4RSxBD2GSowITSZlL4wZNGPXEMcubNrLYYI21LqFvsYbms5SZJ3abHi2GCw&#10;oY2h4nK4WQX5+TSe38w1x2O/T0+bn7TLL16p15dh/QEi0BD+xQ/3Tsf5yWw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rfuzDAAAA3QAAAA8AAAAAAAAAAAAA&#10;AAAAoQIAAGRycy9kb3ducmV2LnhtbFBLBQYAAAAABAAEAPkAAACRAwAAAAA=&#10;" strokecolor="#7f7f7f" strokeweight=".2pt">
                  <v:stroke dashstyle="1 1" endcap="round"/>
                </v:line>
                <v:line id="Line 504" o:spid="_x0000_s1029" style="position:absolute;flip:y;visibility:visible;mso-wrap-style:square" from="7753,4597" to="7759,29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fbd8MAAADdAAAADwAAAGRycy9kb3ducmV2LnhtbERPTWvCQBC9F/wPywje6saCNkRXEaFg&#10;TqW2FI9jdswGs7Mxuybpv+8Kgrd5vM9ZbQZbi45aXzlWMJsmIIgLpysuFfx8f7ymIHxA1lg7JgV/&#10;5GGzHr2sMNOu5y/qDqEUMYR9hgpMCE0mpS8MWfRT1xBH7uxaiyHCtpS6xT6G21q+JclCWqw4Nhhs&#10;aGeouBxuVkF+Ps7eb+aa42//mR53p7TLL16pyXjYLkEEGsJT/HDvdZyfzOdw/yaeIN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n23fDAAAA3QAAAA8AAAAAAAAAAAAA&#10;AAAAoQIAAGRycy9kb3ducmV2LnhtbFBLBQYAAAAABAAEAPkAAACRAwAAAAA=&#10;" strokecolor="#7f7f7f" strokeweight=".2pt">
                  <v:stroke dashstyle="1 1" endcap="round"/>
                </v:line>
                <v:line id="Line 505" o:spid="_x0000_s1030" style="position:absolute;flip:y;visibility:visible;mso-wrap-style:square" from="11080,4597" to="11087,29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iOZcEAAADcAAAADwAAAGRycy9kb3ducmV2LnhtbERPy4rCMBTdD/gP4QruxtRZOKUaRQRh&#10;uhIfDC7vNNem2NzUJrb17ycLweXhvJfrwdaio9ZXjhXMpgkI4sLpiksF59PuMwXhA7LG2jEpeJKH&#10;9Wr0scRMu54P1B1DKWII+wwVmBCaTEpfGLLop64hjtzVtRZDhG0pdYt9DLe1/EqSubRYcWww2NDW&#10;UHE7PqyC/HqZfT/MPcfffp9etn9pl9+8UpPxsFmACDSEt/jl/tEK5klcG8/EIyB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eI5lwQAAANwAAAAPAAAAAAAAAAAAAAAA&#10;AKECAABkcnMvZG93bnJldi54bWxQSwUGAAAAAAQABAD5AAAAjwMAAAAA&#10;" strokecolor="#7f7f7f" strokeweight=".2pt">
                  <v:stroke dashstyle="1 1" endcap="round"/>
                </v:line>
                <v:line id="Line 506" o:spid="_x0000_s1031" style="position:absolute;flip:y;visibility:visible;mso-wrap-style:square" from="17735,4597" to="17741,29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Qr/sQAAADcAAAADwAAAGRycy9kb3ducmV2LnhtbESPQWvCQBSE74X+h+UVvNWNHmxMXaUI&#10;gjlJrYjHZ/aZDWbfxuyaxH/vFgo9DjPzDbNYDbYWHbW+cqxgMk5AEBdOV1wqOPxs3lMQPiBrrB2T&#10;ggd5WC1fXxaYadfzN3X7UIoIYZ+hAhNCk0npC0MW/dg1xNG7uNZiiLItpW6xj3Bby2mSzKTFiuOC&#10;wYbWhorr/m4V5JfT5ONubjke+116Wp/TLr96pUZvw9cniEBD+A//tbdawSyZw++ZeATk8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NCv+xAAAANwAAAAPAAAAAAAAAAAA&#10;AAAAAKECAABkcnMvZG93bnJldi54bWxQSwUGAAAAAAQABAD5AAAAkgMAAAAA&#10;" strokecolor="#7f7f7f" strokeweight=".2pt">
                  <v:stroke dashstyle="1 1" endcap="round"/>
                </v:line>
                <v:line id="Line 507" o:spid="_x0000_s1032" style="position:absolute;flip:y;visibility:visible;mso-wrap-style:square" from="21062,4597" to="21069,29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cUvsEAAADcAAAADwAAAGRycy9kb3ducmV2LnhtbERPz2vCMBS+D/Y/hDfwNtPuoKUzyhCE&#10;9SRTEY/P5tkUm5faxLb7781B8Pjx/V6sRtuInjpfO1aQThMQxKXTNVcKDvvNZwbCB2SNjWNS8E8e&#10;Vsv3twXm2g38R/0uVCKGsM9RgQmhzaX0pSGLfupa4shdXGcxRNhVUnc4xHDbyK8kmUmLNccGgy2t&#10;DZXX3d0qKC6ndH43twKPwzY7rc9ZX1y9UpOP8ecbRKAxvMRP969WMEvj/HgmHgG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1xS+wQAAANwAAAAPAAAAAAAAAAAAAAAA&#10;AKECAABkcnMvZG93bnJldi54bWxQSwUGAAAAAAQABAD5AAAAjwMAAAAA&#10;" strokecolor="#7f7f7f" strokeweight=".2pt">
                  <v:stroke dashstyle="1 1" endcap="round"/>
                </v:line>
                <v:line id="Line 508" o:spid="_x0000_s1033" style="position:absolute;flip:y;visibility:visible;mso-wrap-style:square" from="24390,4597" to="24396,29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uxJcQAAADcAAAADwAAAGRycy9kb3ducmV2LnhtbESPQWvCQBSE70L/w/KE3nSTHjSkriJC&#10;oTkVtYjH1+wzG8y+TbNrkv57VxB6HGbmG2a1GW0jeup87VhBOk9AEJdO11wp+D5+zDIQPiBrbByT&#10;gj/ysFm/TFaYazfwnvpDqESEsM9RgQmhzaX0pSGLfu5a4uhdXGcxRNlVUnc4RLht5FuSLKTFmuOC&#10;wZZ2hsrr4WYVFJdzuryZ3wJPw1d23v1kfXH1Sr1Ox+07iEBj+A8/259awSJN4XEmHgG5v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m7ElxAAAANwAAAAPAAAAAAAAAAAA&#10;AAAAAKECAABkcnMvZG93bnJldi54bWxQSwUGAAAAAAQABAD5AAAAkgMAAAAA&#10;" strokecolor="#7f7f7f" strokeweight=".2pt">
                  <v:stroke dashstyle="1 1" endcap="round"/>
                </v:line>
                <v:line id="Line 509" o:spid="_x0000_s1034" style="position:absolute;flip:y;visibility:visible;mso-wrap-style:square" from="27711,4597" to="27717,29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kvUsQAAADcAAAADwAAAGRycy9kb3ducmV2LnhtbESPQWvCQBSE7wX/w/KE3uomHjSkrlKE&#10;QnMqahGPz+wzG8y+TbNrkv57VxB6HGbmG2a1GW0jeup87VhBOktAEJdO11wp+Dl8vmUgfEDW2Dgm&#10;BX/kYbOevKww127gHfX7UIkIYZ+jAhNCm0vpS0MW/cy1xNG7uM5iiLKrpO5wiHDbyHmSLKTFmuOC&#10;wZa2hsrr/mYVFJdTuryZ3wKPw3d22p6zvrh6pV6n48c7iEBj+A8/219awSKdw+NMPAJ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SS9SxAAAANwAAAAPAAAAAAAAAAAA&#10;AAAAAKECAABkcnMvZG93bnJldi54bWxQSwUGAAAAAAQABAD5AAAAkgMAAAAA&#10;" strokecolor="#7f7f7f" strokeweight=".2pt">
                  <v:stroke dashstyle="1 1" endcap="round"/>
                </v:line>
                <v:line id="Line 510" o:spid="_x0000_s1035" style="position:absolute;flip:y;visibility:visible;mso-wrap-style:square" from="34366,4597" to="34372,29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WKycUAAADcAAAADwAAAGRycy9kb3ducmV2LnhtbESPQWvCQBSE70L/w/KE3swmLdiQuooI&#10;heZUakU8vmaf2WD2bZpdk/TfdwuCx2FmvmFWm8m2YqDeN44VZEkKgrhyuuFaweHrbZGD8AFZY+uY&#10;FPySh836YbbCQruRP2nYh1pECPsCFZgQukJKXxmy6BPXEUfv7HqLIcq+lrrHMcJtK5/SdCktNhwX&#10;DHa0M1Rd9leroDyfsper+SnxOH7kp913PpQXr9TjfNq+ggg0hXv41n7XCpbZM/yfiUdAr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WKycUAAADcAAAADwAAAAAAAAAA&#10;AAAAAAChAgAAZHJzL2Rvd25yZXYueG1sUEsFBgAAAAAEAAQA+QAAAJMDAAAAAA==&#10;" strokecolor="#7f7f7f" strokeweight=".2pt">
                  <v:stroke dashstyle="1 1" endcap="round"/>
                </v:line>
                <v:line id="Line 511" o:spid="_x0000_s1036" style="position:absolute;flip:y;visibility:visible;mso-wrap-style:square" from="37693,4597" to="37699,29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wSvcUAAADcAAAADwAAAGRycy9kb3ducmV2LnhtbESPQWvCQBSE70L/w/KE3swmpdiQuooI&#10;heZUakU8vmaf2WD2bZpdk/TfdwuCx2FmvmFWm8m2YqDeN44VZEkKgrhyuuFaweHrbZGD8AFZY+uY&#10;FPySh836YbbCQruRP2nYh1pECPsCFZgQukJKXxmy6BPXEUfv7HqLIcq+lrrHMcJtK5/SdCktNhwX&#10;DHa0M1Rd9leroDyfsper+SnxOH7kp913PpQXr9TjfNq+ggg0hXv41n7XCpbZM/yfiUdAr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+wSvcUAAADcAAAADwAAAAAAAAAA&#10;AAAAAAChAgAAZHJzL2Rvd25yZXYueG1sUEsFBgAAAAAEAAQA+QAAAJMDAAAAAA==&#10;" strokecolor="#7f7f7f" strokeweight=".2pt">
                  <v:stroke dashstyle="1 1" endcap="round"/>
                </v:line>
                <v:line id="Line 512" o:spid="_x0000_s1037" style="position:absolute;flip:y;visibility:visible;mso-wrap-style:square" from="41021,4597" to="41027,29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C3JsUAAADcAAAADwAAAGRycy9kb3ducmV2LnhtbESPQWvCQBSE70L/w/KE3swmhdqQuooI&#10;heZUakU8vmaf2WD2bZpdk/TfdwuCx2FmvmFWm8m2YqDeN44VZEkKgrhyuuFaweHrbZGD8AFZY+uY&#10;FPySh836YbbCQruRP2nYh1pECPsCFZgQukJKXxmy6BPXEUfv7HqLIcq+lrrHMcJtK5/SdCktNhwX&#10;DHa0M1Rd9leroDyfsper+SnxOH7kp913PpQXr9TjfNq+ggg0hXv41n7XCpbZM/yfiUdAr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KC3JsUAAADcAAAADwAAAAAAAAAA&#10;AAAAAAChAgAAZHJzL2Rvd25yZXYueG1sUEsFBgAAAAAEAAQA+QAAAJMDAAAAAA==&#10;" strokecolor="#7f7f7f" strokeweight=".2pt">
                  <v:stroke dashstyle="1 1" endcap="round"/>
                </v:line>
                <v:line id="Line 513" o:spid="_x0000_s1038" style="position:absolute;flip:y;visibility:visible;mso-wrap-style:square" from="44348,4597" to="44354,29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IpUcQAAADcAAAADwAAAGRycy9kb3ducmV2LnhtbESPQWvCQBSE70L/w/IKvekmHtKQukoR&#10;Cs1JtCIeX7PPbDD7Ns2uSfrv3ULB4zAz3zCrzWRbMVDvG8cK0kUCgrhyuuFawfHrY56D8AFZY+uY&#10;FPySh836abbCQruR9zQcQi0ihH2BCkwIXSGlrwxZ9AvXEUfv4nqLIcq+lrrHMcJtK5dJkkmLDccF&#10;gx1tDVXXw80qKC/n9PVmfko8jbv8vP3Oh/LqlXp5nt7fQASawiP83/7UCrI0g78z8Qj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cilRxAAAANwAAAAPAAAAAAAAAAAA&#10;AAAAAKECAABkcnMvZG93bnJldi54bWxQSwUGAAAAAAQABAD5AAAAkgMAAAAA&#10;" strokecolor="#7f7f7f" strokeweight=".2pt">
                  <v:stroke dashstyle="1 1" endcap="round"/>
                </v:line>
                <v:line id="Line 514" o:spid="_x0000_s1039" style="position:absolute;flip:y;visibility:visible;mso-wrap-style:square" from="51003,4597" to="51009,29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6MysQAAADcAAAADwAAAGRycy9kb3ducmV2LnhtbESPQWvCQBSE74L/YXlCb7qJBw2pqxSh&#10;YE6lWorH1+wzG8y+TbNrkv57VxB6HGbmG2azG20jeup87VhBukhAEJdO11wp+Dq9zzMQPiBrbByT&#10;gj/ysNtOJxvMtRv4k/pjqESEsM9RgQmhzaX0pSGLfuFa4uhdXGcxRNlVUnc4RLht5DJJVtJizXHB&#10;YEt7Q+X1eLMKiss5Xd/Mb4Hfw0d23v9kfXH1Sr3MxrdXEIHG8B9+tg9awSpdw+NMPAJye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ozKxAAAANwAAAAPAAAAAAAAAAAA&#10;AAAAAKECAABkcnMvZG93bnJldi54bWxQSwUGAAAAAAQABAD5AAAAkgMAAAAA&#10;" strokecolor="#7f7f7f" strokeweight=".2pt">
                  <v:stroke dashstyle="1 1" endcap="round"/>
                </v:line>
                <v:line id="Line 515" o:spid="_x0000_s1040" style="position:absolute;flip:y;visibility:visible;mso-wrap-style:square" from="54330,4597" to="54336,29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EYuMEAAADcAAAADwAAAGRycy9kb3ducmV2LnhtbERPz2vCMBS+D/Y/hDfwNtPuoKUzyhCE&#10;9SRTEY/P5tkUm5faxLb7781B8Pjx/V6sRtuInjpfO1aQThMQxKXTNVcKDvvNZwbCB2SNjWNS8E8e&#10;Vsv3twXm2g38R/0uVCKGsM9RgQmhzaX0pSGLfupa4shdXGcxRNhVUnc4xHDbyK8kmUmLNccGgy2t&#10;DZXX3d0qKC6ndH43twKPwzY7rc9ZX1y9UpOP8ecbRKAxvMRP969WMEvj2ngmHgG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oRi4wQAAANwAAAAPAAAAAAAAAAAAAAAA&#10;AKECAABkcnMvZG93bnJldi54bWxQSwUGAAAAAAQABAD5AAAAjwMAAAAA&#10;" strokecolor="#7f7f7f" strokeweight=".2pt">
                  <v:stroke dashstyle="1 1" endcap="round"/>
                </v:line>
                <v:line id="Line 516" o:spid="_x0000_s1041" style="position:absolute;flip:y;visibility:visible;mso-wrap-style:square" from="57658,4597" to="57664,29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29I8UAAADcAAAADwAAAGRycy9kb3ducmV2LnhtbESPQWvCQBSE70L/w/IKvekmPWgaXUWE&#10;QnMqWhGPr9lnNph9m2bXJP33XUHocZiZb5jVZrSN6KnztWMF6SwBQVw6XXOl4Pj1Ps1A+ICssXFM&#10;Cn7Jw2b9NFlhrt3Ae+oPoRIRwj5HBSaENpfSl4Ys+plriaN3cZ3FEGVXSd3hEOG2ka9JMpcWa44L&#10;BlvaGSqvh5tVUFzO6eJmfgo8DZ/Zefed9cXVK/XyPG6XIAKN4T/8aH9oBfP0De5n4hG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e29I8UAAADcAAAADwAAAAAAAAAA&#10;AAAAAAChAgAAZHJzL2Rvd25yZXYueG1sUEsFBgAAAAAEAAQA+QAAAJMDAAAAAA==&#10;" strokecolor="#7f7f7f" strokeweight=".2pt">
                  <v:stroke dashstyle="1 1" endcap="round"/>
                </v:line>
                <v:line id="Line 517" o:spid="_x0000_s1042" style="position:absolute;flip:y;visibility:visible;mso-wrap-style:square" from="14401,4597" to="14408,29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IhSsMAAADcAAAADwAAAGRycy9kb3ducmV2LnhtbERPTWvCQBC9F/oflil4azYKWomuIqWC&#10;gkJNC3ocsmMSzM7G7JpEf333UPD4eN/zZW8q0VLjSssKhlEMgjizuuRcwe/P+n0KwnlkjZVlUnAn&#10;B8vF68scE207PlCb+lyEEHYJKii8rxMpXVaQQRfZmjhwZ9sY9AE2udQNdiHcVHIUxxNpsOTQUGBN&#10;nwVll/RmFJiP23X/+Bpv19fvw+6Ux7o/HbVSg7d+NQPhqfdP8b97oxVMRmF+OBOO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yIUrDAAAA3AAAAA8AAAAAAAAAAAAA&#10;AAAAoQIAAGRycy9kb3ducmV2LnhtbFBLBQYAAAAABAAEAPkAAACRAwAAAAA=&#10;" strokecolor="#666">
                  <v:stroke endcap="round"/>
                </v:line>
                <v:line id="Line 518" o:spid="_x0000_s1043" style="position:absolute;flip:y;visibility:visible;mso-wrap-style:square" from="47675,4597" to="47682,29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6E0cUAAADcAAAADwAAAGRycy9kb3ducmV2LnhtbESP3YrCMBSE7wXfIRxh72yqoCvVKLKs&#10;4IIL6w/o5aE5tsXmpDZR6z69EQQvh5n5hpnMGlOKK9WusKygF8UgiFOrC84U7LaL7giE88gaS8uk&#10;4E4OZtN2a4KJtjde03XjMxEg7BJUkHtfJVK6NCeDLrIVcfCOtjbog6wzqWu8BbgpZT+Oh9JgwWEh&#10;x4q+ckpPm4tRYD4v59//78HP4vy3Xh2yWDeHvVbqo9PMxyA8Nf4dfrWXWsGw34PnmXAE5PQ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P6E0cUAAADcAAAADwAAAAAAAAAA&#10;AAAAAAChAgAAZHJzL2Rvd25yZXYueG1sUEsFBgAAAAAEAAQA+QAAAJMDAAAAAA==&#10;" strokecolor="#666">
                  <v:stroke endcap="round"/>
                </v:line>
                <v:line id="Line 519" o:spid="_x0000_s1044" style="position:absolute;flip:x;visibility:visible;mso-wrap-style:square" from="4425,28879" to="57658,28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Xl78QAAADcAAAADwAAAGRycy9kb3ducmV2LnhtbESPQWvCQBSE7wX/w/IEb3VjDjZEVxFB&#10;MCepLcXja/aZDWbfxuyaxH/fLRR6HGbmG2a9HW0jeup87VjBYp6AIC6drrlS8PlxeM1A+ICssXFM&#10;Cp7kYbuZvKwx127gd+rPoRIRwj5HBSaENpfSl4Ys+rlriaN3dZ3FEGVXSd3hEOG2kWmSLKXFmuOC&#10;wZb2hsrb+WEVFNfL4u1h7gV+Dafssv/O+uLmlZpNx90KRKAx/If/2ketYJmm8HsmHgG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JeXvxAAAANwAAAAPAAAAAAAAAAAA&#10;AAAAAKECAABkcnMvZG93bnJldi54bWxQSwUGAAAAAAQABAD5AAAAkgMAAAAA&#10;" strokecolor="#7f7f7f" strokeweight=".2pt">
                  <v:stroke dashstyle="1 1" endcap="round"/>
                </v:line>
                <v:line id="Line 520" o:spid="_x0000_s1045" style="position:absolute;flip:x;visibility:visible;mso-wrap-style:square" from="4425,28041" to="57658,28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DYAMUAAADcAAAADwAAAGRycy9kb3ducmV2LnhtbESPT2vCQBTE70K/w/IKvelGKRqiq4hQ&#10;aE7FPxSPr9lnNph9m2bXJP32XUHwOMzMb5jVZrC16Kj1lWMF00kCgrhwuuJSwen4MU5B+ICssXZM&#10;Cv7Iw2b9Mlphpl3Pe+oOoRQRwj5DBSaEJpPSF4Ys+olriKN3ca3FEGVbSt1iH+G2lrMkmUuLFccF&#10;gw3tDBXXw80qyC/n6eJmfnP87r/S8+4n7fKrV+rtddguQQQawjP8aH9qBfPZO9zPxCMg1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YDYAMUAAADcAAAADwAAAAAAAAAA&#10;AAAAAAChAgAAZHJzL2Rvd25yZXYueG1sUEsFBgAAAAAEAAQA+QAAAJMDAAAAAA==&#10;" strokecolor="#7f7f7f" strokeweight=".2pt">
                  <v:stroke dashstyle="1 1" endcap="round"/>
                </v:line>
                <v:line id="Line 521" o:spid="_x0000_s1046" style="position:absolute;flip:x;visibility:visible;mso-wrap-style:square" from="4425,27203" to="57658,27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x9m8UAAADcAAAADwAAAGRycy9kb3ducmV2LnhtbESPT2vCQBTE70K/w/IKvelGoRqiq4hQ&#10;aE7FPxSPr9lnNph9m2bXJP32XUHwOMzMb5jVZrC16Kj1lWMF00kCgrhwuuJSwen4MU5B+ICssXZM&#10;Cv7Iw2b9Mlphpl3Pe+oOoRQRwj5DBSaEJpPSF4Ys+olriKN3ca3FEGVbSt1iH+G2lrMkmUuLFccF&#10;gw3tDBXXw80qyC/n6eJmfnP87r/S8+4n7fKrV+rtddguQQQawjP8aH9qBfPZO9zPxCMg1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sx9m8UAAADcAAAADwAAAAAAAAAA&#10;AAAAAAChAgAAZHJzL2Rvd25yZXYueG1sUEsFBgAAAAAEAAQA+QAAAJMDAAAAAA==&#10;" strokecolor="#7f7f7f" strokeweight=".2pt">
                  <v:stroke dashstyle="1 1" endcap="round"/>
                </v:line>
                <v:line id="Line 522" o:spid="_x0000_s1047" style="position:absolute;flip:x;visibility:visible;mso-wrap-style:square" from="4425,26365" to="57658,26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7j7MQAAADcAAAADwAAAGRycy9kb3ducmV2LnhtbESPQWvCQBSE7wX/w/KE3upGDzGkrlKE&#10;gjmJWorH1+wzG8y+TbNrkv57VxB6HGbmG2a1GW0jeup87VjBfJaAIC6drrlS8HX6fMtA+ICssXFM&#10;Cv7Iw2Y9eVlhrt3AB+qPoRIRwj5HBSaENpfSl4Ys+plriaN3cZ3FEGVXSd3hEOG2kYskSaXFmuOC&#10;wZa2hsrr8WYVFJfzfHkzvwV+D/vsvP3J+uLqlXqdjh/vIAKN4T/8bO+0gnSRwuNMPAJ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HuPsxAAAANwAAAAPAAAAAAAAAAAA&#10;AAAAAKECAABkcnMvZG93bnJldi54bWxQSwUGAAAAAAQABAD5AAAAkgMAAAAA&#10;" strokecolor="#7f7f7f" strokeweight=".2pt">
                  <v:stroke dashstyle="1 1" endcap="round"/>
                </v:line>
                <v:line id="Line 523" o:spid="_x0000_s1048" style="position:absolute;flip:x;visibility:visible;mso-wrap-style:square" from="4425,24688" to="57658,24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JGd8QAAADcAAAADwAAAGRycy9kb3ducmV2LnhtbESPQWvCQBSE7wX/w/IEb3WjBw3RVUQo&#10;NCfRFvH4zD6zwezbmF2T+O+7hUKPw8x8w6y3g61FR62vHCuYTRMQxIXTFZcKvr8+3lMQPiBrrB2T&#10;ghd52G5Gb2vMtOv5SN0plCJC2GeowITQZFL6wpBFP3UNcfRurrUYomxLqVvsI9zWcp4kC2mx4rhg&#10;sKG9oeJ+eloF+e0yWz7NI8dzf0gv+2va5Xev1GQ87FYgAg3hP/zX/tQKFvMl/J6JR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UkZ3xAAAANwAAAAPAAAAAAAAAAAA&#10;AAAAAKECAABkcnMvZG93bnJldi54bWxQSwUGAAAAAAQABAD5AAAAkgMAAAAA&#10;" strokecolor="#7f7f7f" strokeweight=".2pt">
                  <v:stroke dashstyle="1 1" endcap="round"/>
                </v:line>
                <v:line id="Line 524" o:spid="_x0000_s1049" style="position:absolute;flip:x;visibility:visible;mso-wrap-style:square" from="4425,23856" to="57658,23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3SBcEAAADcAAAADwAAAGRycy9kb3ducmV2LnhtbERPTYvCMBC9C/sfwix401QPbqlGWQTB&#10;nkR3EY9jMzbFZtJtYlv//eYgeHy879VmsLXoqPWVYwWzaQKCuHC64lLB789ukoLwAVlj7ZgUPMnD&#10;Zv0xWmGmXc9H6k6hFDGEfYYKTAhNJqUvDFn0U9cQR+7mWoshwraUusU+httazpNkIS1WHBsMNrQ1&#10;VNxPD6sgv11mXw/zl+O5P6SX7TXt8rtXavw5fC9BBBrCW/xy77WCxTyujWfiEZ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zdIFwQAAANwAAAAPAAAAAAAAAAAAAAAA&#10;AKECAABkcnMvZG93bnJldi54bWxQSwUGAAAAAAQABAD5AAAAjwMAAAAA&#10;" strokecolor="#7f7f7f" strokeweight=".2pt">
                  <v:stroke dashstyle="1 1" endcap="round"/>
                </v:line>
                <v:line id="Line 525" o:spid="_x0000_s1050" style="position:absolute;flip:x;visibility:visible;mso-wrap-style:square" from="4425,23018" to="57658,23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F3nsUAAADcAAAADwAAAGRycy9kb3ducmV2LnhtbESPT2vCQBTE70K/w/KE3nSjB01TVxFB&#10;MKfiH4rH1+wzG8y+TbNrkn77bqHgcZiZ3zCrzWBr0VHrK8cKZtMEBHHhdMWlgst5P0lB+ICssXZM&#10;Cn7Iw2b9Mlphpl3PR+pOoRQRwj5DBSaEJpPSF4Ys+qlriKN3c63FEGVbSt1iH+G2lvMkWUiLFccF&#10;gw3tDBX308MqyG/X2fJhvnP87D/S6+4r7fK7V+p1PGzfQQQawjP83z5oBYv5G/ydiUd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4F3nsUAAADcAAAADwAAAAAAAAAA&#10;AAAAAAChAgAAZHJzL2Rvd25yZXYueG1sUEsFBgAAAAAEAAQA+QAAAJMDAAAAAA==&#10;" strokecolor="#7f7f7f" strokeweight=".2pt">
                  <v:stroke dashstyle="1 1" endcap="round"/>
                </v:line>
                <v:line id="Line 526" o:spid="_x0000_s1051" style="position:absolute;flip:x;visibility:visible;mso-wrap-style:square" from="4425,22180" to="57658,22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JI3sIAAADcAAAADwAAAGRycy9kb3ducmV2LnhtbERPy2rCQBTdC/2H4Ra6MxNb0JA6ShGE&#10;ZlV8IC6vmWsmmLkTM2OS/r2zKHR5OO/lerSN6KnztWMFsyQFQVw6XXOl4HjYTjMQPiBrbByTgl/y&#10;sF69TJaYazfwjvp9qEQMYZ+jAhNCm0vpS0MWfeJa4shdXWcxRNhVUnc4xHDbyPc0nUuLNccGgy1t&#10;DJW3/cMqKK7n2eJh7gWehp/svLlkfXHzSr29jl+fIAKN4V/85/7WCuYfcX48E4+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2JI3sIAAADcAAAADwAAAAAAAAAAAAAA&#10;AAChAgAAZHJzL2Rvd25yZXYueG1sUEsFBgAAAAAEAAQA+QAAAJADAAAAAA==&#10;" strokecolor="#7f7f7f" strokeweight=".2pt">
                  <v:stroke dashstyle="1 1" endcap="round"/>
                </v:line>
                <v:line id="Line 527" o:spid="_x0000_s1052" style="position:absolute;flip:x;visibility:visible;mso-wrap-style:square" from="4425,20504" to="57658,20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7tRcUAAADcAAAADwAAAGRycy9kb3ducmV2LnhtbESPQWvCQBSE70L/w/KE3swmLdiQuooI&#10;heZUakU8vmaf2WD2bZpdk/TfdwuCx2FmvmFWm8m2YqDeN44VZEkKgrhyuuFaweHrbZGD8AFZY+uY&#10;FPySh836YbbCQruRP2nYh1pECPsCFZgQukJKXxmy6BPXEUfv7HqLIcq+lrrHMcJtK5/SdCktNhwX&#10;DHa0M1Rd9leroDyfsper+SnxOH7kp913PpQXr9TjfNq+ggg0hXv41n7XCpbPGfyfiUdAr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C7tRcUAAADcAAAADwAAAAAAAAAA&#10;AAAAAAChAgAAZHJzL2Rvd25yZXYueG1sUEsFBgAAAAAEAAQA+QAAAJMDAAAAAA==&#10;" strokecolor="#7f7f7f" strokeweight=".2pt">
                  <v:stroke dashstyle="1 1" endcap="round"/>
                </v:line>
                <v:line id="Line 528" o:spid="_x0000_s1053" style="position:absolute;flip:x;visibility:visible;mso-wrap-style:square" from="4425,19665" to="57658,19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xzMsUAAADcAAAADwAAAGRycy9kb3ducmV2LnhtbESPT2vCQBTE70K/w/IKvelGCxqiq4hQ&#10;aE7FPxSPr9lnNph9m2bXJP32XUHwOMzMb5jVZrC16Kj1lWMF00kCgrhwuuJSwen4MU5B+ICssXZM&#10;Cv7Iw2b9Mlphpl3Pe+oOoRQRwj5DBSaEJpPSF4Ys+olriKN3ca3FEGVbSt1iH+G2lrMkmUuLFccF&#10;gw3tDBXXw80qyC/n6eJmfnP87r/S8+4n7fKrV+rtddguQQQawjP8aH9qBfP3GdzPxCMg1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xzMsUAAADcAAAADwAAAAAAAAAA&#10;AAAAAAChAgAAZHJzL2Rvd25yZXYueG1sUEsFBgAAAAAEAAQA+QAAAJMDAAAAAA==&#10;" strokecolor="#7f7f7f" strokeweight=".2pt">
                  <v:stroke dashstyle="1 1" endcap="round"/>
                </v:line>
                <v:line id="Line 529" o:spid="_x0000_s1054" style="position:absolute;flip:x;visibility:visible;mso-wrap-style:square" from="4425,18827" to="57658,18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DWqcUAAADcAAAADwAAAGRycy9kb3ducmV2LnhtbESPT2vCQBTE70K/w/IKvenGChqiq4hQ&#10;aE7FPxSPr9lnNph9m2bXJP32XUHwOMzMb5jVZrC16Kj1lWMF00kCgrhwuuJSwen4MU5B+ICssXZM&#10;Cv7Iw2b9Mlphpl3Pe+oOoRQRwj5DBSaEJpPSF4Ys+olriKN3ca3FEGVbSt1iH+G2lu9JMpcWK44L&#10;BhvaGSquh5tVkF/O08XN/Ob43X+l591P2uVXr9Tb67Bdggg0hGf40f7UCuazGdzPxCMg1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7DWqcUAAADcAAAADwAAAAAAAAAA&#10;AAAAAAChAgAAZHJzL2Rvd25yZXYueG1sUEsFBgAAAAAEAAQA+QAAAJMDAAAAAA==&#10;" strokecolor="#7f7f7f" strokeweight=".2pt">
                  <v:stroke dashstyle="1 1" endcap="round"/>
                </v:line>
                <v:line id="Line 530" o:spid="_x0000_s1055" style="position:absolute;flip:x;visibility:visible;mso-wrap-style:square" from="4425,17995" to="57658,18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lO3cUAAADcAAAADwAAAGRycy9kb3ducmV2LnhtbESPQWvCQBSE7wX/w/IEb3VjLRqiq4hQ&#10;aE6lKuLxmX1mg9m3aXZN0n/fLRR6HGbmG2a9HWwtOmp95VjBbJqAIC6crrhUcDq+PacgfEDWWDsm&#10;Bd/kYbsZPa0x067nT+oOoRQRwj5DBSaEJpPSF4Ys+qlriKN3c63FEGVbSt1iH+G2li9JspAWK44L&#10;BhvaGyruh4dVkN8us+XDfOV47j/Sy/6advndKzUZD7sViEBD+A//td+1gsX8FX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FlO3cUAAADcAAAADwAAAAAAAAAA&#10;AAAAAAChAgAAZHJzL2Rvd25yZXYueG1sUEsFBgAAAAAEAAQA+QAAAJMDAAAAAA==&#10;" strokecolor="#7f7f7f" strokeweight=".2pt">
                  <v:stroke dashstyle="1 1" endcap="round"/>
                </v:line>
                <v:line id="Line 531" o:spid="_x0000_s1056" style="position:absolute;flip:x;visibility:visible;mso-wrap-style:square" from="4425,16319" to="57658,16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XrRsUAAADcAAAADwAAAGRycy9kb3ducmV2LnhtbESPQWvCQBSE7wX/w/IEb3VjpRqiq4hQ&#10;aE6lKuLxmX1mg9m3aXZN0n/fLRR6HGbmG2a9HWwtOmp95VjBbJqAIC6crrhUcDq+PacgfEDWWDsm&#10;Bd/kYbsZPa0x067nT+oOoRQRwj5DBSaEJpPSF4Ys+qlriKN3c63FEGVbSt1iH+G2li9JspAWK44L&#10;BhvaGyruh4dVkN8us+XDfOV47j/Sy/6advndKzUZD7sViEBD+A//td+1gsX8FX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xXrRsUAAADcAAAADwAAAAAAAAAA&#10;AAAAAAChAgAAZHJzL2Rvd25yZXYueG1sUEsFBgAAAAAEAAQA+QAAAJMDAAAAAA==&#10;" strokecolor="#7f7f7f" strokeweight=".2pt">
                  <v:stroke dashstyle="1 1" endcap="round"/>
                </v:line>
                <v:line id="Line 532" o:spid="_x0000_s1057" style="position:absolute;flip:x;visibility:visible;mso-wrap-style:square" from="4425,15481" to="57658,15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d1McUAAADcAAAADwAAAGRycy9kb3ducmV2LnhtbESPQWvCQBSE74X+h+UJvdWNLaQhdRUR&#10;Cs2paEU8vmaf2WD2bZpdk/jvXUHwOMzMN8x8OdpG9NT52rGC2TQBQVw6XXOlYPf79ZqB8AFZY+OY&#10;FFzIw3Lx/DTHXLuBN9RvQyUihH2OCkwIbS6lLw1Z9FPXEkfv6DqLIcqukrrDIcJtI9+SJJUWa44L&#10;BltaGypP27NVUBwPs4+z+S9wP/xkh/Vf1hcnr9TLZFx9ggg0hkf43v7WCtL3FG5n4hG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8d1McUAAADcAAAADwAAAAAAAAAA&#10;AAAAAAChAgAAZHJzL2Rvd25yZXYueG1sUEsFBgAAAAAEAAQA+QAAAJMDAAAAAA==&#10;" strokecolor="#7f7f7f" strokeweight=".2pt">
                  <v:stroke dashstyle="1 1" endcap="round"/>
                </v:line>
                <v:line id="Line 533" o:spid="_x0000_s1058" style="position:absolute;flip:x;visibility:visible;mso-wrap-style:square" from="4425,14643" to="57658,14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vQqsQAAADcAAAADwAAAGRycy9kb3ducmV2LnhtbESPQWvCQBSE70L/w/IKvelGCxqiq4hQ&#10;MKeileLxNfvMBrNv0+yapP/eFYQeh5n5hlltBluLjlpfOVYwnSQgiAunKy4VnL4+xikIH5A11o5J&#10;wR952KxfRivMtOv5QN0xlCJC2GeowITQZFL6wpBFP3ENcfQurrUYomxLqVvsI9zWcpYkc2mx4rhg&#10;sKGdoeJ6vFkF+eU8XdzMb47f/Wd63v2kXX71Sr29DtsliEBD+A8/23utYP6+gMeZeAT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i9CqxAAAANwAAAAPAAAAAAAAAAAA&#10;AAAAAKECAABkcnMvZG93bnJldi54bWxQSwUGAAAAAAQABAD5AAAAkgMAAAAA&#10;" strokecolor="#7f7f7f" strokeweight=".2pt">
                  <v:stroke dashstyle="1 1" endcap="round"/>
                </v:line>
                <v:line id="Line 534" o:spid="_x0000_s1059" style="position:absolute;flip:x;visibility:visible;mso-wrap-style:square" from="4425,13804" to="57658,1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RE2MIAAADcAAAADwAAAGRycy9kb3ducmV2LnhtbERPy2rCQBTdC/2H4Ra6MxNb0JA6ShGE&#10;ZlV8IC6vmWsmmLkTM2OS/r2zKHR5OO/lerSN6KnztWMFsyQFQVw6XXOl4HjYTjMQPiBrbByTgl/y&#10;sF69TJaYazfwjvp9qEQMYZ+jAhNCm0vpS0MWfeJa4shdXWcxRNhVUnc4xHDbyPc0nUuLNccGgy1t&#10;DJW3/cMqKK7n2eJh7gWehp/svLlkfXHzSr29jl+fIAKN4V/85/7WCuYfcW08E4+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RRE2MIAAADcAAAADwAAAAAAAAAAAAAA&#10;AAChAgAAZHJzL2Rvd25yZXYueG1sUEsFBgAAAAAEAAQA+QAAAJADAAAAAA==&#10;" strokecolor="#7f7f7f" strokeweight=".2pt">
                  <v:stroke dashstyle="1 1" endcap="round"/>
                </v:line>
                <v:line id="Line 535" o:spid="_x0000_s1060" style="position:absolute;flip:x;visibility:visible;mso-wrap-style:square" from="4425,12134" to="57658,12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jhQ8UAAADcAAAADwAAAGRycy9kb3ducmV2LnhtbESPQWvCQBSE70L/w/KE3nSjBU2jqxSh&#10;0JxKtRSPr9lnNph9G7Nrkv77riB4HGbmG2a9HWwtOmp95VjBbJqAIC6crrhU8H14n6QgfEDWWDsm&#10;BX/kYbt5Gq0x067nL+r2oRQRwj5DBSaEJpPSF4Ys+qlriKN3cq3FEGVbSt1iH+G2lvMkWUiLFccF&#10;gw3tDBXn/dUqyE/H2fJqLjn+9J/pcfebdvnZK/U8Ht5WIAIN4RG+tz+0gsXLK9zOxCMgN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ljhQ8UAAADcAAAADwAAAAAAAAAA&#10;AAAAAAChAgAAZHJzL2Rvd25yZXYueG1sUEsFBgAAAAAEAAQA+QAAAJMDAAAAAA==&#10;" strokecolor="#7f7f7f" strokeweight=".2pt">
                  <v:stroke dashstyle="1 1" endcap="round"/>
                </v:line>
                <v:line id="Line 536" o:spid="_x0000_s1061" style="position:absolute;flip:x;visibility:visible;mso-wrap-style:square" from="4425,11296" to="57658,11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VFAMMAAADdAAAADwAAAGRycy9kb3ducmV2LnhtbERPTWvCQBC9F/wPywi91Y2CNkRXEUEw&#10;p6ItxeOYHbPB7GzMrkn677tCobd5vM9ZbQZbi45aXzlWMJ0kIIgLpysuFXx97t9SED4ga6wdk4If&#10;8rBZj15WmGnX85G6UyhFDGGfoQITQpNJ6QtDFv3ENcSRu7rWYoiwLaVusY/htpazJFlIixXHBoMN&#10;7QwVt9PDKsiv5+n7w9xz/O4/0vPuknb5zSv1Oh62SxCBhvAv/nMfdJyfzBfw/Cae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1RQDDAAAA3QAAAA8AAAAAAAAAAAAA&#10;AAAAoQIAAGRycy9kb3ducmV2LnhtbFBLBQYAAAAABAAEAPkAAACRAwAAAAA=&#10;" strokecolor="#7f7f7f" strokeweight=".2pt">
                  <v:stroke dashstyle="1 1" endcap="round"/>
                </v:line>
                <v:line id="Line 537" o:spid="_x0000_s1062" style="position:absolute;flip:x;visibility:visible;mso-wrap-style:square" from="4425,10458" to="57658,10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ngm8MAAADdAAAADwAAAGRycy9kb3ducmV2LnhtbERPS2vCQBC+F/wPyxR6qxsFNaSuUgTB&#10;nIoPxOM0O2aD2dmYXZP033cLBW/z8T1nuR5sLTpqfeVYwWScgCAunK64VHA6bt9TED4ga6wdk4If&#10;8rBejV6WmGnX8566QyhFDGGfoQITQpNJ6QtDFv3YNcSRu7rWYoiwLaVusY/htpbTJJlLixXHBoMN&#10;bQwVt8PDKsivl8niYe45nvuv9LL5Trv85pV6ex0+P0AEGsJT/O/e6Tg/mS3g75t4gl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54JvDAAAA3QAAAA8AAAAAAAAAAAAA&#10;AAAAoQIAAGRycy9kb3ducmV2LnhtbFBLBQYAAAAABAAEAPkAAACRAwAAAAA=&#10;" strokecolor="#7f7f7f" strokeweight=".2pt">
                  <v:stroke dashstyle="1 1" endcap="round"/>
                </v:line>
                <v:line id="Line 538" o:spid="_x0000_s1063" style="position:absolute;flip:x;visibility:visible;mso-wrap-style:square" from="4425,9620" to="57658,9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Z06cYAAADdAAAADwAAAGRycy9kb3ducmV2LnhtbESPQWvDMAyF74P9B6NCb6vTQbeQ1S2l&#10;MGhOZd0YPWqxGofGcha7Sfbvp8NgN4n39N6n9XbyrRqoj01gA8tFBoq4Crbh2sDH++tDDiomZItt&#10;YDLwQxG2m/u7NRY2jPxGwynVSkI4FmjApdQVWsfKkce4CB2xaJfQe0yy9rW2PY4S7lv9mGVP2mPD&#10;0uCwo72j6nq6eQPl5bx8vrnvEj/HY37ef+VDeY3GzGfT7gVUoin9m/+uD1bws5Xgyjcygt7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mdOnGAAAA3QAAAA8AAAAAAAAA&#10;AAAAAAAAoQIAAGRycy9kb3ducmV2LnhtbFBLBQYAAAAABAAEAPkAAACUAwAAAAA=&#10;" strokecolor="#7f7f7f" strokeweight=".2pt">
                  <v:stroke dashstyle="1 1" endcap="round"/>
                </v:line>
                <v:line id="Line 539" o:spid="_x0000_s1064" style="position:absolute;flip:x;visibility:visible;mso-wrap-style:square" from="4425,7943" to="57658,7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rRcsMAAADdAAAADwAAAGRycy9kb3ducmV2LnhtbERPTWvCQBC9F/oflin0VjcK2pi6igiC&#10;OUltEY/T7JgNZmdjdk3Sf98VhN7m8T5nsRpsLTpqfeVYwXiUgCAunK64VPD9tX1LQfiArLF2TAp+&#10;ycNq+fy0wEy7nj+pO4RSxBD2GSowITSZlL4wZNGPXEMcubNrLYYI21LqFvsYbms5SZKZtFhxbDDY&#10;0MZQcTncrIL8fBq/38w1x2O/T0+bn7TLL16p15dh/QEi0BD+xQ/3Tsf5yXQO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q0XLDAAAA3QAAAA8AAAAAAAAAAAAA&#10;AAAAoQIAAGRycy9kb3ducmV2LnhtbFBLBQYAAAAABAAEAPkAAACRAwAAAAA=&#10;" strokecolor="#7f7f7f" strokeweight=".2pt">
                  <v:stroke dashstyle="1 1" endcap="round"/>
                </v:line>
                <v:line id="Line 540" o:spid="_x0000_s1065" style="position:absolute;flip:x;visibility:visible;mso-wrap-style:square" from="4425,7112" to="57658,7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yyUsYAAADdAAAADwAAAGRycy9kb3ducmV2LnhtbESPQWvDMAyF74P+B6NCb6vTHbqQ1S2j&#10;MFhOpd0YPWqxGofGcha7Sfrvp8NgN4n39N6nzW7yrRqoj01gA6tlBoq4Crbh2sDnx9tjDiomZItt&#10;YDJwpwi77exhg4UNIx9pOKVaSQjHAg24lLpC61g58hiXoSMW7RJ6j0nWvta2x1HCfaufsmytPTYs&#10;DQ472juqrqebN1Bezqvnm/sp8Ws85Of9dz6U12jMYj69voBKNKV/89/1uxX8bC388o2MoL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8slLGAAAA3QAAAA8AAAAAAAAA&#10;AAAAAAAAoQIAAGRycy9kb3ducmV2LnhtbFBLBQYAAAAABAAEAPkAAACUAwAAAAA=&#10;" strokecolor="#7f7f7f" strokeweight=".2pt">
                  <v:stroke dashstyle="1 1" endcap="round"/>
                </v:line>
                <v:line id="Line 541" o:spid="_x0000_s1066" style="position:absolute;flip:x;visibility:visible;mso-wrap-style:square" from="4425,6273" to="57658,6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AXycMAAADdAAAADwAAAGRycy9kb3ducmV2LnhtbERPTWvCQBC9F/wPywje6iYebIiuIkKh&#10;OUltEY9jdswGs7Mxuybx33cLhd7m8T5nvR1tI3rqfO1YQTpPQBCXTtdcKfj+en/NQPiArLFxTAqe&#10;5GG7mbysMddu4E/qj6ESMYR9jgpMCG0upS8NWfRz1xJH7uo6iyHCrpK6wyGG20YukmQpLdYcGwy2&#10;tDdU3o4Pq6C4ntO3h7kXeBoO2Xl/yfri5pWaTcfdCkSgMfyL/9wfOs5Plin8fhNP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wF8nDAAAA3QAAAA8AAAAAAAAAAAAA&#10;AAAAoQIAAGRycy9kb3ducmV2LnhtbFBLBQYAAAAABAAEAPkAAACRAwAAAAA=&#10;" strokecolor="#7f7f7f" strokeweight=".2pt">
                  <v:stroke dashstyle="1 1" endcap="round"/>
                </v:line>
                <v:line id="Line 542" o:spid="_x0000_s1067" style="position:absolute;flip:x;visibility:visible;mso-wrap-style:square" from="4425,5435" to="57658,5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KJvsIAAADdAAAADwAAAGRycy9kb3ducmV2LnhtbERPTYvCMBC9C/sfwix401QPWrpGWQRh&#10;e1pWF/E4NmNTbCa1iW399xtB2Ns83uesNoOtRUetrxwrmE0TEMSF0xWXCn4Pu0kKwgdkjbVjUvAg&#10;D5v122iFmXY9/1C3D6WIIewzVGBCaDIpfWHIop+6hjhyF9daDBG2pdQt9jHc1nKeJAtpseLYYLCh&#10;raHiur9bBfnlNFvezS3HY/+dnrbntMuvXqnx+/D5ASLQEP7FL/eXjvOTxRye38QT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KJvsIAAADdAAAADwAAAAAAAAAAAAAA&#10;AAChAgAAZHJzL2Rvd25yZXYueG1sUEsFBgAAAAAEAAQA+QAAAJADAAAAAA==&#10;" strokecolor="#7f7f7f" strokeweight=".2pt">
                  <v:stroke dashstyle="1 1" endcap="round"/>
                </v:line>
                <v:line id="Line 543" o:spid="_x0000_s1068" style="position:absolute;visibility:visible;mso-wrap-style:square" from="4425,29711" to="57658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L4JcIAAADdAAAADwAAAGRycy9kb3ducmV2LnhtbERP22oCMRB9L/gPYQTfNOkFqatRtCCI&#10;RbC2HzBuxt2lm8l2M+r27xtB6NscznVmi87X6kJtrAJbeBwZUMR5cBUXFr4+18NXUFGQHdaBycIv&#10;RVjMew8zzFy48gddDlKoFMIxQwulSJNpHfOSPMZRaIgTdwqtR0mwLbRr8ZrCfa2fjBlrjxWnhhIb&#10;eisp/z6cvYXYHdc/e8KJWe2ql+M2TN5FxNpBv1tOQQl18i++uzcuzTfjZ7h9k07Q8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zL4JcIAAADdAAAADwAAAAAAAAAAAAAA&#10;AAChAgAAZHJzL2Rvd25yZXYueG1sUEsFBgAAAAAEAAQA+QAAAJADAAAAAA==&#10;" strokecolor="#666">
                  <v:stroke endcap="round"/>
                </v:line>
                <v:line id="Line 544" o:spid="_x0000_s1069" style="position:absolute;visibility:visible;mso-wrap-style:square" from="4425,25527" to="57658,25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tgUcEAAADdAAAADwAAAGRycy9kb3ducmV2LnhtbERP22oCMRB9L/gPYYS+1aRFRFejtAWh&#10;VARvHzBuxt3FzWS7mer696ZQ8G0O5zqzRedrdaE2VoEtvA4MKOI8uIoLC4f98mUMKgqywzowWbhR&#10;hMW89zTDzIUrb+myk0KlEI4ZWihFmkzrmJfkMQ5CQ5y4U2g9SoJtoV2L1xTua/1mzEh7rDg1lNjQ&#10;Z0n5effrLcTuuPzZEE7Mx7oaHr/DZCUi1j73u/cpKKFOHuJ/95dL881oCH/fpBP0/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22BRwQAAAN0AAAAPAAAAAAAAAAAAAAAA&#10;AKECAABkcnMvZG93bnJldi54bWxQSwUGAAAAAAQABAD5AAAAjwMAAAAA&#10;" strokecolor="#666">
                  <v:stroke endcap="round"/>
                </v:line>
                <v:line id="Line 545" o:spid="_x0000_s1070" style="position:absolute;visibility:visible;mso-wrap-style:square" from="4425,21342" to="57658,21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fFysIAAADdAAAADwAAAGRycy9kb3ducmV2LnhtbERP22oCMRB9L/gPYQTfNGlppa5G0YIg&#10;FsHafsC4GXeXbibbzajbv28EoW9zONeZLTpfqwu1sQps4XFkQBHnwVVcWPj6XA9fQUVBdlgHJgu/&#10;FGEx7z3MMHPhyh90OUihUgjHDC2UIk2mdcxL8hhHoSFO3Cm0HiXBttCuxWsK97V+MmasPVacGkps&#10;6K2k/Ptw9hZid1z/7AknZrWrno/bMHkXEWsH/W45BSXUyb/47t64NN+MX+D2TTpBz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5fFysIAAADdAAAADwAAAAAAAAAAAAAA&#10;AAChAgAAZHJzL2Rvd25yZXYueG1sUEsFBgAAAAAEAAQA+QAAAJADAAAAAA==&#10;" strokecolor="#666">
                  <v:stroke endcap="round"/>
                </v:line>
                <v:line id="Line 546" o:spid="_x0000_s1071" style="position:absolute;visibility:visible;mso-wrap-style:square" from="4425,12973" to="57658,12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VbvcIAAADdAAAADwAAAGRycy9kb3ducmV2LnhtbERP22rCQBB9L/Qflin0re5WJNToKlYQ&#10;pEVo1Q8Ys2MSzM7G7Kjp37uFQt/mcK4znfe+UVfqYh3YwuvAgCIugqu5tLDfrV7eQEVBdtgEJgs/&#10;FGE+e3yYYu7Cjb/pupVSpRCOOVqoRNpc61hU5DEOQkucuGPoPEqCXaldh7cU7hs9NCbTHmtODRW2&#10;tKyoOG0v3kLsD6vzF+HYvG/q0eEjjD9FxNrnp34xASXUy7/4z712ab7JMvj9Jp2gZ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0VbvcIAAADdAAAADwAAAAAAAAAAAAAA&#10;AAChAgAAZHJzL2Rvd25yZXYueG1sUEsFBgAAAAAEAAQA+QAAAJADAAAAAA==&#10;" strokecolor="#666">
                  <v:stroke endcap="round"/>
                </v:line>
                <v:line id="Line 547" o:spid="_x0000_s1072" style="position:absolute;visibility:visible;mso-wrap-style:square" from="4425,8782" to="57658,8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n+JsIAAADdAAAADwAAAGRycy9kb3ducmV2LnhtbERP22oCMRB9L/gPYQTfalIptq5G0YJQ&#10;KgVr+wHjZtxdupmsm1HXvzdCoW9zONeZLTpfqzO1sQps4WloQBHnwVVcWPj5Xj++goqC7LAOTBau&#10;FGEx7z3MMHPhwl903kmhUgjHDC2UIk2mdcxL8hiHoSFO3CG0HiXBttCuxUsK97UeGTPWHitODSU2&#10;9FZS/rs7eQux26+PW8KJWX1Wz/uPMNmIiLWDfrecghLq5F/85353ab4Zv8D9m3SCn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An+JsIAAADdAAAADwAAAAAAAAAAAAAA&#10;AAChAgAAZHJzL2Rvd25yZXYueG1sUEsFBgAAAAAEAAQA+QAAAJADAAAAAA==&#10;" strokecolor="#666">
                  <v:stroke endcap="round"/>
                </v:line>
                <v:line id="Line 548" o:spid="_x0000_s1073" style="position:absolute;visibility:visible;mso-wrap-style:square" from="4425,4597" to="57658,4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ZqVMUAAADdAAAADwAAAGRycy9kb3ducmV2LnhtbESP0UoDQQxF3wX/YYjgm51RpNhtp6UW&#10;CqIUbPUD0p10d+lOZrsT2/XvmwfBt4R7c+/JbDHE1pypz01iD48jB4a4TKHhysP31/rhBUwW5IBt&#10;YvLwSxkW89ubGRYhXXhL551URkM4F+ihFukKa3NZU8Q8Sh2xaofURxRd+8qGHi8aHlv75NzYRmxY&#10;G2rsaFVTedz9RA952K9Pn4QT97ppnvfvafIhIt7f3w3LKRihQf7Nf9dvQfHdWHH1Gx3B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ZqVMUAAADdAAAADwAAAAAAAAAA&#10;AAAAAAChAgAAZHJzL2Rvd25yZXYueG1sUEsFBgAAAAAEAAQA+QAAAJMDAAAAAA==&#10;" strokecolor="#666">
                  <v:stroke endcap="round"/>
                </v:line>
                <v:line id="Line 549" o:spid="_x0000_s1074" style="position:absolute;visibility:visible;mso-wrap-style:square" from="1098,17157" to="60985,17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MyGsQAAADdAAAADwAAAGRycy9kb3ducmV2LnhtbESP3WoCMRCF74W+Q5hCb0SzSiu6GkVt&#10;BW/9eYBxM+4uJpOwiev69qZQ6N0M53xnzixWnTWipSbUjhWMhhkI4sLpmksF59NuMAURIrJG45gU&#10;PCnAavnWW2Cu3YMP1B5jKVIIhxwVVDH6XMpQVGQxDJ0nTtrVNRZjWptS6gYfKdwaOc6yibRYc7pQ&#10;oadtRcXteLephr9/2Z9+e/2+GLfx+0+zCcVOqY/3bj0HEamL/+Y/eq8Tl01m8PtNGkEu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MzIaxAAAAN0AAAAPAAAAAAAAAAAA&#10;AAAAAKECAABkcnMvZG93bnJldi54bWxQSwUGAAAAAAQABAD5AAAAkgMAAAAA&#10;" strokeweight=".4pt">
                  <v:stroke endcap="round"/>
                </v:line>
                <v:rect id="Rectangle 550" o:spid="_x0000_s1075" style="position:absolute;left:61385;top:17157;width:781;height:16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jPvMMA&#10;AADdAAAADwAAAGRycy9kb3ducmV2LnhtbESPzWoDMQyE74W8g1Ght8ZuDm3YxAmlEEhLL9nkAcRa&#10;+0NsebGd7Pbtq0OhN4kZzXza7ufg1Z1SHiJbeFkaUMRNdAN3Fi7nw/MaVC7IDn1ksvBDGfa7xcMW&#10;KxcnPtG9Lp2SEM4VWuhLGSutc9NTwLyMI7FobUwBi6yp0y7hJOHB65UxrzrgwNLQ40gfPTXX+hYs&#10;6HN9mNa1TyZ+rdpv/3k8tRStfXqc3zegCs3l3/x3fXSCb96EX76REf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jPvMMAAADdAAAADwAAAAAAAAAAAAAAAACYAgAAZHJzL2Rv&#10;d25yZXYueG1sUEsFBgAAAAAEAAQA9QAAAIgDAAAAAA==&#10;" filled="f" stroked="f">
                  <v:textbox style="mso-fit-shape-to-text:t" inset="0,0,0,0">
                    <w:txbxContent>
                      <w:p w:rsidR="00BA550E" w:rsidRDefault="00BA550E" w:rsidP="00BA550E">
                        <w:proofErr w:type="gramStart"/>
                        <w:r>
                          <w:rPr>
                            <w:rFonts w:cs="Arial"/>
                            <w:b/>
                            <w:bCs/>
                            <w:color w:val="000000"/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line id="Line 551" o:spid="_x0000_s1076" style="position:absolute;flip:x y;visibility:visible;mso-wrap-style:square" from="60445,16884" to="60985,17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YorMQAAADdAAAADwAAAGRycy9kb3ducmV2LnhtbERP22rCQBB9L/Qflin0rW6iEiW6SmsR&#10;RCriBXwds2MSmp0Nu1uNf98tFHybw7nOdN6ZRlzJ+dqygrSXgCAurK65VHA8LN/GIHxA1thYJgV3&#10;8jCfPT9NMdf2xju67kMpYgj7HBVUIbS5lL6oyKDv2ZY4chfrDIYIXSm1w1sMN43sJ0kmDdYcGyps&#10;aVFR8b3/MQoGn8f+4PRlF+4jy9bD82a59aNUqdeX7n0CIlAXHuJ/90rH+ckohb9v4gl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ZiisxAAAAN0AAAAPAAAAAAAAAAAA&#10;AAAAAKECAABkcnMvZG93bnJldi54bWxQSwUGAAAAAAQABAD5AAAAkgMAAAAA&#10;" strokeweight=".4pt">
                  <v:stroke endcap="round"/>
                </v:line>
                <v:line id="Line 552" o:spid="_x0000_s1077" style="position:absolute;flip:x;visibility:visible;mso-wrap-style:square" from="60445,17157" to="60985,17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624MMAAADdAAAADwAAAGRycy9kb3ducmV2LnhtbERPPW/CMBDdK/EfrENiKw4ZaBUwCEUC&#10;pQuowMB4ja+x2/gcxS6Ef48rVep2T+/zluvBteJKfbCeFcymGQji2mvLjYLzafv8CiJEZI2tZ1Jw&#10;pwDr1ehpiYX2N36n6zE2IoVwKFCBibErpAy1IYdh6jvixH363mFMsG+k7vGWwl0r8yybS4eWU4PB&#10;jkpD9ffxxynYtVV+//jad4c3Ux0u/mSDLUulJuNhswARaYj/4j93pdP87CWH32/SC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OtuDDAAAA3QAAAA8AAAAAAAAAAAAA&#10;AAAAoQIAAGRycy9kb3ducmV2LnhtbFBLBQYAAAAABAAEAPkAAACRAwAAAAA=&#10;" strokeweight=".4pt">
                  <v:stroke endcap="round"/>
                </v:line>
                <v:line id="Line 553" o:spid="_x0000_s1078" style="position:absolute;flip:y;visibility:visible;mso-wrap-style:square" from="1098,16884" to="1638,17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ITe8MAAADdAAAADwAAAGRycy9kb3ducmV2LnhtbERPTWsCMRC9F/wPYQRvNatCW1ajyIJl&#10;vSjVHnocN9NN6maybFJd/30jCL3N433OYtW7RlyoC9azgsk4A0FceW25VvB53Dy/gQgRWWPjmRTc&#10;KMBqOXhaYK79lT/ocoi1SCEcclRgYmxzKUNlyGEY+5Y4cd++cxgT7GqpO7ymcNfIaZa9SIeWU4PB&#10;lgpD1fnw6xS8N+X0dvrZtfutKfdf/miDLQqlRsN+PQcRqY//4oe71Gl+9jqD+zfpB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CE3vDAAAA3QAAAA8AAAAAAAAAAAAA&#10;AAAAoQIAAGRycy9kb3ducmV2LnhtbFBLBQYAAAAABAAEAPkAAACRAwAAAAA=&#10;" strokeweight=".4pt">
                  <v:stroke endcap="round"/>
                </v:line>
                <v:line id="Line 554" o:spid="_x0000_s1079" style="position:absolute;visibility:visible;mso-wrap-style:square" from="1098,17157" to="1638,17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sLWcQAAADdAAAADwAAAGRycy9kb3ducmV2LnhtbESPzW7CMBCE70h9B2srcUHFAUFbpRhU&#10;/iSupH2AbbwkUe21FZsQ3h4jIXHb1cw3O7tY9daIjtrQOFYwGWcgiEunG64U/P7s3z5BhIis0Tgm&#10;BVcKsFq+DBaYa3fhI3VFrEQK4ZCjgjpGn0sZyposhrHzxEk7udZiTGtbSd3iJYVbI6dZ9i4tNpwu&#10;1OhpU1P5X5xtquHPc7sbdaftn3Frf5iZdSj3Sg1f++8vEJH6+DQ/6INOXPYxg/s3aQS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6wtZxAAAAN0AAAAPAAAAAAAAAAAA&#10;AAAAAKECAABkcnMvZG93bnJldi54bWxQSwUGAAAAAAQABAD5AAAAkgMAAAAA&#10;" strokeweight=".4pt">
                  <v:stroke endcap="round"/>
                </v:line>
                <v:line id="Line 555" o:spid="_x0000_s1080" style="position:absolute;visibility:visible;mso-wrap-style:square" from="4425,16954" to="4432,17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euwsMAAADdAAAADwAAAGRycy9kb3ducmV2LnhtbESP0WoCMRBF34X+Q5iCL6JZRWvZGqVq&#10;BV+1fsC4GXeXJpOwiev6940g+DbDvefOncWqs0a01ITasYLxKANBXDhdc6ng9LsbfoIIEVmjcUwK&#10;7hRgtXzrLTDX7sYHao+xFCmEQ44Kqhh9LmUoKrIYRs4TJ+3iGosxrU0pdYO3FG6NnGTZh7RYc7pQ&#10;oadNRcXf8WpTDX+d2Z9Be9mejVv7/dSsQ7FTqv/efX+BiNTFl/lJ73XisvkMHt+kEe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nrsLDAAAA3QAAAA8AAAAAAAAAAAAA&#10;AAAAoQIAAGRycy9kb3ducmV2LnhtbFBLBQYAAAAABAAEAPkAAACRAwAAAAA=&#10;" strokeweight=".4pt">
                  <v:stroke endcap="round"/>
                </v:line>
                <v:line id="Line 556" o:spid="_x0000_s1081" style="position:absolute;visibility:visible;mso-wrap-style:square" from="7753,16954" to="7759,17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UwtcQAAADdAAAADwAAAGRycy9kb3ducmV2LnhtbESP3WoCMRCF74W+Q5hCb0SzSquyGkVt&#10;BW/9eYBxM+4uJpOwiev69qZQ6N0M53xnzixWnTWipSbUjhWMhhkI4sLpmksF59NuMAMRIrJG45gU&#10;PCnAavnWW2Cu3YMP1B5jKVIIhxwVVDH6XMpQVGQxDJ0nTtrVNRZjWptS6gYfKdwaOc6yibRYc7pQ&#10;oadtRcXteLephr9/2Z9+e/2+GLfx+0+zCcVOqY/3bj0HEamL/+Y/eq8Tl00n8PtNGkEu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dTC1xAAAAN0AAAAPAAAAAAAAAAAA&#10;AAAAAKECAABkcnMvZG93bnJldi54bWxQSwUGAAAAAAQABAD5AAAAkgMAAAAA&#10;" strokeweight=".4pt">
                  <v:stroke endcap="round"/>
                </v:line>
                <v:line id="Line 557" o:spid="_x0000_s1082" style="position:absolute;visibility:visible;mso-wrap-style:square" from="11080,16954" to="11087,17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mVLsQAAADdAAAADwAAAGRycy9kb3ducmV2LnhtbESP3WoCMRCF74W+Q5hCb0SzSquyGkVt&#10;BW/9eYBxM+4uJpOwiev69qZQ6N0M53xnzixWnTWipSbUjhWMhhkI4sLpmksF59NuMAMRIrJG45gU&#10;PCnAavnWW2Cu3YMP1B5jKVIIhxwVVDH6XMpQVGQxDJ0nTtrVNRZjWptS6gYfKdwaOc6yibRYc7pQ&#10;oadtRcXteLephr9/2Z9+e/2+GLfx+0+zCcVOqY/3bj0HEamL/+Y/eq8Tl02n8PtNGkEu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OZUuxAAAAN0AAAAPAAAAAAAAAAAA&#10;AAAAAKECAABkcnMvZG93bnJldi54bWxQSwUGAAAAAAQABAD5AAAAkgMAAAAA&#10;" strokeweight=".4pt">
                  <v:stroke endcap="round"/>
                </v:line>
                <v:line id="Line 558" o:spid="_x0000_s1083" style="position:absolute;visibility:visible;mso-wrap-style:square" from="17735,16954" to="17741,17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YBXMQAAADdAAAADwAAAGRycy9kb3ducmV2LnhtbESPQW/CMAyF75P2HyJP2mWCdNMYqBDQ&#10;2EDiCuMHmMa01RInakLp/j0+TOLmJ7/v+XmxGrxTPXWpDWzgdVyAIq6Cbbk2cPzZjmagUka26AKT&#10;gT9KsFo+PiywtOHKe+oPuVYSwqlEA03OsdQ6VQ15TOMQiWV3Dp3HLLKrte3wKuHe6bei+NAeW5YL&#10;DUb6aqj6PVy81IiXid+89OfvkwvruHt361RtjXl+Gj7noDIN+W7+p3dWuGIqdeUbGUEv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pgFcxAAAAN0AAAAPAAAAAAAAAAAA&#10;AAAAAKECAABkcnMvZG93bnJldi54bWxQSwUGAAAAAAQABAD5AAAAkgMAAAAA&#10;" strokeweight=".4pt">
                  <v:stroke endcap="round"/>
                </v:line>
                <v:line id="Line 559" o:spid="_x0000_s1084" style="position:absolute;visibility:visible;mso-wrap-style:square" from="21062,16954" to="21069,17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qkx8QAAADdAAAADwAAAGRycy9kb3ducmV2LnhtbESPzW7CMBCE70h9B2srcUHFKQLaphjE&#10;r8QV2gfYxksS1V5bsQnh7TESErddzXyzs7NFZ41oqQm1YwXvwwwEceF0zaWC35/d2yeIEJE1Gsek&#10;4EoBFvOX3gxz7S58oPYYS5FCOOSooIrR51KGoiKLYeg8cdJOrrEY09qUUjd4SeHWyFGWTaXFmtOF&#10;Cj2tKyr+j2ebavjzxG4H7WnzZ9zK78dmFYqdUv3XbvkNIlIXn+YHvdeJyz6+4P5NGkH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6qTHxAAAAN0AAAAPAAAAAAAAAAAA&#10;AAAAAKECAABkcnMvZG93bnJldi54bWxQSwUGAAAAAAQABAD5AAAAkgMAAAAA&#10;" strokeweight=".4pt">
                  <v:stroke endcap="round"/>
                </v:line>
                <v:line id="Line 560" o:spid="_x0000_s1085" style="position:absolute;visibility:visible;mso-wrap-style:square" from="24390,16954" to="24396,17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V9fcMAAADdAAAADwAAAGRycy9kb3ducmV2LnhtbESPQW/CMAyF75P2HyJP4jKNFLQhVAgI&#10;NpC4DvgBXmPaisSJmlDKv58Pk3bzk9/3/LxcD96pnrrUBjYwGRegiKtgW64NnE/7tzmolJEtusBk&#10;4EEJ1qvnpyWWNtz5m/pjrpWEcCrRQJNzLLVOVUMe0zhEYtldQucxi+xqbTu8S7h3eloUM+2xZbnQ&#10;YKTPhqrr8ealRrx9+N1rf/n6cWEbD+9um6q9MaOXYbMAlWnI/+Y/+mCFK+bSX76REf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FfX3DAAAA3QAAAA8AAAAAAAAAAAAA&#10;AAAAoQIAAGRycy9kb3ducmV2LnhtbFBLBQYAAAAABAAEAPkAAACRAwAAAAA=&#10;" strokeweight=".4pt">
                  <v:stroke endcap="round"/>
                </v:line>
                <v:line id="Line 561" o:spid="_x0000_s1086" style="position:absolute;visibility:visible;mso-wrap-style:square" from="27711,16954" to="27717,17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nY5sMAAADdAAAADwAAAGRycy9kb3ducmV2LnhtbESP0YrCMBBF34X9hzALvoimLrpINcq6&#10;q+Cruh8wNmNbTCahibX+vREE32a499y5s1h11oiWmlA7VjAeZSCIC6drLhX8H7fDGYgQkTUax6Tg&#10;TgFWy4/eAnPtbryn9hBLkUI45KigitHnUoaiIoth5Dxx0s6usRjT2pRSN3hL4dbIryz7lhZrThcq&#10;9PRbUXE5XG2q4a9Tuxm057+TcWu/m5h1KLZK9T+7nzmISF18m1/0Ticum43h+U0aQS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J2ObDAAAA3QAAAA8AAAAAAAAAAAAA&#10;AAAAoQIAAGRycy9kb3ducmV2LnhtbFBLBQYAAAAABAAEAPkAAACRAwAAAAA=&#10;" strokeweight=".4pt">
                  <v:stroke endcap="round"/>
                </v:line>
                <v:line id="Line 562" o:spid="_x0000_s1087" style="position:absolute;visibility:visible;mso-wrap-style:square" from="34366,16954" to="34372,17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tGkcMAAADdAAAADwAAAGRycy9kb3ducmV2LnhtbESP3YrCMBCF74V9hzAL3siarugi1Sjr&#10;H3ir7gPMNmNbTCahibW+vREE72Y45ztzZr7srBEtNaF2rOB7mIEgLpyuuVTwd9p9TUGEiKzROCYF&#10;dwqwXHz05phrd+MDtcdYihTCIUcFVYw+lzIUFVkMQ+eJk3Z2jcWY1qaUusFbCrdGjrLsR1qsOV2o&#10;0NO6ouJyvNpUw18ndjtoz5t/41Z+PzarUOyU6n92vzMQkbr4Nr/ovU5cNh3B85s0gl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bRpHDAAAA3QAAAA8AAAAAAAAAAAAA&#10;AAAAoQIAAGRycy9kb3ducmV2LnhtbFBLBQYAAAAABAAEAPkAAACRAwAAAAA=&#10;" strokeweight=".4pt">
                  <v:stroke endcap="round"/>
                </v:line>
                <v:line id="Line 563" o:spid="_x0000_s1088" style="position:absolute;visibility:visible;mso-wrap-style:square" from="37693,16954" to="37699,17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fjCsUAAADdAAAADwAAAGRycy9kb3ducmV2LnhtbESP3WoCMRCF7wu+QxjBm1KzrbbIdqPU&#10;quCt2z7AdDP7Q5NJ2MR1+/aNIHg3wznfmTPFZrRGDNSHzrGC53kGgrhyuuNGwffX4WkFIkRkjcYx&#10;KfijAJv15KHAXLsLn2goYyNSCIccFbQx+lzKULVkMcydJ05a7XqLMa19I3WPlxRujXzJsjdpseN0&#10;oUVPny1Vv+XZphr+/Gr3j0O9+zFu649Lsw3VQanZdPx4BxFpjHfzjT7qxGWrBVy/SSP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NfjCsUAAADdAAAADwAAAAAAAAAA&#10;AAAAAAChAgAAZHJzL2Rvd25yZXYueG1sUEsFBgAAAAAEAAQA+QAAAJMDAAAAAA==&#10;" strokeweight=".4pt">
                  <v:stroke endcap="round"/>
                </v:line>
                <v:line id="Line 564" o:spid="_x0000_s1089" style="position:absolute;visibility:visible;mso-wrap-style:square" from="41021,16954" to="41027,17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57fsUAAADdAAAADwAAAGRycy9kb3ducmV2LnhtbESPzWrDMBCE74W+g9hCL6WRW5JinCih&#10;aRPINU4fYGttbBNpJSz5J28fBQq97TLzzc6uNpM1YqAutI4VvM0yEMSV0y3XCn5O+9ccRIjIGo1j&#10;UnClAJv148MKC+1GPtJQxlqkEA4FKmhi9IWUoWrIYpg5T5y0s+ssxrR2tdQdjincGvmeZR/SYsvp&#10;QoOevhqqLmVvUw3fL+zuZTh//xq39Ye52YZqr9Tz0/S5BBFpiv/mP/qgE5flc7h/k0aQ6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z57fsUAAADdAAAADwAAAAAAAAAA&#10;AAAAAAChAgAAZHJzL2Rvd25yZXYueG1sUEsFBgAAAAAEAAQA+QAAAJMDAAAAAA==&#10;" strokeweight=".4pt">
                  <v:stroke endcap="round"/>
                </v:line>
                <v:line id="Line 565" o:spid="_x0000_s1090" style="position:absolute;visibility:visible;mso-wrap-style:square" from="44348,16954" to="44354,17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Le5cQAAADdAAAADwAAAGRycy9kb3ducmV2LnhtbESPzWrDMBCE74W+g9hCLqWRE5pg3Cgh&#10;Pw3kWicPsLU2tqm0Epb807evCoXedpn5Zmc3u8kaMVAXWscKFvMMBHHldMu1gtv1/JKDCBFZo3FM&#10;Cr4pwG77+LDBQruRP2goYy1SCIcCFTQx+kLKUDVkMcydJ07a3XUWY1q7WuoOxxRujVxm2VpabDld&#10;aNDTsaHqq+xtquH7lX1/Hu6nT+MO/vJqDqE6KzV7mvZvICJN8d/8R1904rJ8Bb/fpBH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ct7lxAAAAN0AAAAPAAAAAAAAAAAA&#10;AAAAAKECAABkcnMvZG93bnJldi54bWxQSwUGAAAAAAQABAD5AAAAkgMAAAAA&#10;" strokeweight=".4pt">
                  <v:stroke endcap="round"/>
                </v:line>
                <v:line id="Line 566" o:spid="_x0000_s1091" style="position:absolute;visibility:visible;mso-wrap-style:square" from="51003,16954" to="51009,17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BAksMAAADdAAAADwAAAGRycy9kb3ducmV2LnhtbESP0YrCMBBF34X9hzCCL7KmLipSjbK6&#10;K/iq7geMzdgWk0loYq1/vxEE32a499y5s1x31oiWmlA7VjAeZSCIC6drLhX8nXafcxAhIms0jknB&#10;gwKsVx+9Jeba3flA7TGWIoVwyFFBFaPPpQxFRRbDyHnipF1cYzGmtSmlbvCewq2RX1k2kxZrThcq&#10;9LStqLgebzbV8Lep/R22l5+zcRu/n5hNKHZKDfrd9wJEpC6+zS96rxOXzWfw/CaN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gQJLDAAAA3QAAAA8AAAAAAAAAAAAA&#10;AAAAoQIAAGRycy9kb3ducmV2LnhtbFBLBQYAAAAABAAEAPkAAACRAwAAAAA=&#10;" strokeweight=".4pt">
                  <v:stroke endcap="round"/>
                </v:line>
                <v:line id="Line 567" o:spid="_x0000_s1092" style="position:absolute;visibility:visible;mso-wrap-style:square" from="54330,16954" to="54336,17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zlCcUAAADdAAAADwAAAGRycy9kb3ducmV2LnhtbESP3WoCMRCF7wu+QxjBm1KzLdrKdqPU&#10;quCt2z7AdDP7Q5NJ2MR1+/aNIHg3wznfmTPFZrRGDNSHzrGC53kGgrhyuuNGwffX4WkFIkRkjcYx&#10;KfijAJv15KHAXLsLn2goYyNSCIccFbQx+lzKULVkMcydJ05a7XqLMa19I3WPlxRujXzJsldpseN0&#10;oUVPny1Vv+XZphr+vLT7x6He/Ri39ceF2YbqoNRsOn68g4g0xrv5Rh914rLVG1y/SSP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+zlCcUAAADdAAAADwAAAAAAAAAA&#10;AAAAAAChAgAAZHJzL2Rvd25yZXYueG1sUEsFBgAAAAAEAAQA+QAAAJMDAAAAAA==&#10;" strokeweight=".4pt">
                  <v:stroke endcap="round"/>
                </v:line>
                <v:line id="Line 568" o:spid="_x0000_s1093" style="position:absolute;visibility:visible;mso-wrap-style:square" from="57658,16954" to="57664,17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Nxe8MAAADdAAAADwAAAGRycy9kb3ducmV2LnhtbESPQW/CMAyF75P2HyJP4jKNFLQhVAgI&#10;NpC4DvgBXmPaisSJmlDKv58Pk3bzk9/3/LxcD96pnrrUBjYwGRegiKtgW64NnE/7tzmolJEtusBk&#10;4EEJ1qvnpyWWNtz5m/pjrpWEcCrRQJNzLLVOVUMe0zhEYtldQucxi+xqbTu8S7h3eloUM+2xZbnQ&#10;YKTPhqrr8ealRrx9+N1rf/n6cWEbD+9um6q9MaOXYbMAlWnI/+Y/+mCFK+ZSV76REf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zcXvDAAAA3QAAAA8AAAAAAAAAAAAA&#10;AAAAoQIAAGRycy9kb3ducmV2LnhtbFBLBQYAAAAABAAEAPkAAACRAwAAAAA=&#10;" strokeweight=".4pt">
                  <v:stroke endcap="round"/>
                </v:line>
                <v:line id="Line 569" o:spid="_x0000_s1094" style="position:absolute;visibility:visible;mso-wrap-style:square" from="14401,16751" to="14408,17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/U4MQAAADdAAAADwAAAGRycy9kb3ducmV2LnhtbESP3WoCMRCF74W+Q5hCb0SzSiu6GkVt&#10;BW/9eYBxM+4uJpOwiev69qZQ6N0M53xnzixWnTWipSbUjhWMhhkI4sLpmksF59NuMAURIrJG45gU&#10;PCnAavnWW2Cu3YMP1B5jKVIIhxwVVDH6XMpQVGQxDJ0nTtrVNRZjWptS6gYfKdwaOc6yibRYc7pQ&#10;oadtRcXteLephr9/2Z9+e/2+GLfx+0+zCcVOqY/3bj0HEamL/+Y/eq8Tl01n8PtNGkEu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P9TgxAAAAN0AAAAPAAAAAAAAAAAA&#10;AAAAAKECAABkcnMvZG93bnJldi54bWxQSwUGAAAAAAQABAD5AAAAkgMAAAAA&#10;" strokeweight=".4pt">
                  <v:stroke endcap="round"/>
                </v:line>
                <v:rect id="Rectangle 570" o:spid="_x0000_s1095" style="position:absolute;left:13785;top:17595;width:470;height:16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QpRsMA&#10;AADdAAAADwAAAGRycy9kb3ducmV2LnhtbESPzWoDMQyE74W8g1Ght8ZuDiXdxAmlEEhLL9nkAcRa&#10;+0NsebGd7Pbtq0OhN4kZzXza7ufg1Z1SHiJbeFkaUMRNdAN3Fi7nw/MaVC7IDn1ksvBDGfa7xcMW&#10;KxcnPtG9Lp2SEM4VWuhLGSutc9NTwLyMI7FobUwBi6yp0y7hJOHB65UxrzrgwNLQ40gfPTXX+hYs&#10;6HN9mNa1TyZ+rdpv/3k8tRStfXqc3zegCs3l3/x3fXSCb96EX76REf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QpRsMAAADdAAAADwAAAAAAAAAAAAAAAACYAgAAZHJzL2Rv&#10;d25yZXYueG1sUEsFBgAAAAAEAAQA9QAAAIgDAAAAAA==&#10;" filled="f" stroked="f">
                  <v:textbox style="mso-fit-shape-to-text:t" inset="0,0,0,0">
                    <w:txbxContent>
                      <w:p w:rsidR="00BA550E" w:rsidRDefault="00BA550E" w:rsidP="00BA550E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571" o:spid="_x0000_s1096" style="position:absolute;left:14262;top:17595;width:781;height:16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iM3cEA&#10;AADdAAAADwAAAGRycy9kb3ducmV2LnhtbERPzWoCMRC+F/oOYQq91WQ9iG6NiwiClV5cfYBhM/tD&#10;k8mSpO727ZtCwdt8fL+zrWZnxZ1CHDxrKBYKBHHjzcCdhtv1+LYGEROyQeuZNPxQhGr3/LTF0viJ&#10;L3SvUydyCMcSNfQpjaWUsenJYVz4kThzrQ8OU4ahkybglMOdlUulVtLhwLmhx5EOPTVf9bfTIK/1&#10;cVrXNih/Xraf9uN0aclr/foy799BJJrTQ/zvPpk8X20K+Psmn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IjN3BAAAA3QAAAA8AAAAAAAAAAAAAAAAAmAIAAGRycy9kb3du&#10;cmV2LnhtbFBLBQYAAAAABAAEAPUAAACGAwAAAAA=&#10;" filled="f" stroked="f">
                  <v:textbox style="mso-fit-shape-to-text:t" inset="0,0,0,0">
                    <w:txbxContent>
                      <w:p w:rsidR="00BA550E" w:rsidRDefault="00BA550E" w:rsidP="00BA550E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line id="Line 572" o:spid="_x0000_s1097" style="position:absolute;visibility:visible;mso-wrap-style:square" from="31038,16751" to="31045,17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LQTMUAAADdAAAADwAAAGRycy9kb3ducmV2LnhtbESPwW7CMBBE70j9B2srcUHggNqKpnFQ&#10;gSJxJeUDlnhJotprKzYh/fu6UqXedjXzZmeLzWiNGKgPnWMFy0UGgrh2uuNGwfnzMF+DCBFZo3FM&#10;Cr4pwKZ8mBSYa3fnEw1VbEQK4ZCjgjZGn0sZ6pYshoXzxEm7ut5iTGvfSN3jPYVbI1dZ9iItdpwu&#10;tOhp11L9Vd1squFvz/ZjNlz3F+O2/vhktqE+KDV9HN/fQEQa47/5jz7qxGWvK/j9Jo0g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kLQTMUAAADdAAAADwAAAAAAAAAA&#10;AAAAAAChAgAAZHJzL2Rvd25yZXYueG1sUEsFBgAAAAAEAAQA+QAAAJMDAAAAAA==&#10;" strokeweight=".4pt">
                  <v:stroke endcap="round"/>
                </v:line>
                <v:line id="Line 573" o:spid="_x0000_s1098" style="position:absolute;visibility:visible;mso-wrap-style:square" from="47675,16751" to="47682,17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5118QAAADdAAAADwAAAGRycy9kb3ducmV2LnhtbESPzW7CMBCE70h9B2srcUHFKT9Vm2IQ&#10;vxJXaB9gGy9JVHttxSaEt8dISNx2NfPNzs4WnTWipSbUjhW8DzMQxIXTNZcKfn92b58gQkTWaByT&#10;gisFWMxfejPMtbvwgdpjLEUK4ZCjgipGn0sZiooshqHzxEk7ucZiTGtTSt3gJYVbI0dZ9iEt1pwu&#10;VOhpXVHxfzzbVMOfp3Y7aE+bP+NWfj8xq1DslOq/dstvEJG6+DQ/6L1OXPY1hvs3aQQ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DnXXxAAAAN0AAAAPAAAAAAAAAAAA&#10;AAAAAKECAABkcnMvZG93bnJldi54bWxQSwUGAAAAAAQABAD5AAAAkgMAAAAA&#10;" strokeweight=".4pt">
                  <v:stroke endcap="round"/>
                </v:line>
                <v:rect id="Rectangle 574" o:spid="_x0000_s1099" style="position:absolute;left:47301;top:17595;width:781;height:16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8vRcAA&#10;AADdAAAADwAAAGRycy9kb3ducmV2LnhtbERP22oCMRB9F/oPYQq+aVIpYrdGkYJgpS+ufsCwmb1g&#10;MlmS1N3+vREKvs3hXGe9HZ0VNwqx86zhba5AEFfedNxouJz3sxWImJANWs+k4Y8ibDcvkzUWxg98&#10;oluZGpFDOBaooU2pL6SMVUsO49z3xJmrfXCYMgyNNAGHHO6sXCi1lA47zg0t9vTVUnUtf50GeS73&#10;w6q0Qfnjov6x34dTTV7r6eu4+wSRaExP8b/7YPJ89fEOj2/yCXJ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f8vRcAAAADdAAAADwAAAAAAAAAAAAAAAACYAgAAZHJzL2Rvd25y&#10;ZXYueG1sUEsFBgAAAAAEAAQA9QAAAIUDAAAAAA==&#10;" filled="f" stroked="f">
                  <v:textbox style="mso-fit-shape-to-text:t" inset="0,0,0,0">
                    <w:txbxContent>
                      <w:p w:rsidR="00BA550E" w:rsidRDefault="00BA550E" w:rsidP="00BA550E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line id="Line 575" o:spid="_x0000_s1100" style="position:absolute;flip:y;visibility:visible;mso-wrap-style:square" from="31038,3028" to="31045,31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vIbsMAAADdAAAADwAAAGRycy9kb3ducmV2LnhtbERPTWsCMRC9F/wPYQRvNatgaVejyIJl&#10;vSjVHnocN9NN6maybFJd/30jCL3N433OYtW7RlyoC9azgsk4A0FceW25VvB53Dy/gggRWWPjmRTc&#10;KMBqOXhaYK79lT/ocoi1SCEcclRgYmxzKUNlyGEY+5Y4cd++cxgT7GqpO7ymcNfIaZa9SIeWU4PB&#10;lgpD1fnw6xS8N+X0dvrZtfutKfdf/miDLQqlRsN+PQcRqY//4oe71Gl+9jaD+zfpB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ryG7DAAAA3QAAAA8AAAAAAAAAAAAA&#10;AAAAoQIAAGRycy9kb3ducmV2LnhtbFBLBQYAAAAABAAEAPkAAACRAwAAAAA=&#10;" strokeweight=".4pt">
                  <v:stroke endcap="round"/>
                </v:line>
                <v:rect id="Rectangle 576" o:spid="_x0000_s1101" style="position:absolute;left:30397;width:2178;height:31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NWsMA&#10;AADdAAAADwAAAGRycy9kb3ducmV2LnhtbERP3WrCMBS+F3yHcITdaVoZxXZGccJwDLzw5wEOzVnT&#10;rTnpkky7t18Ewbvz8f2e5XqwnbiQD61jBfksA0FcO91yo+B8epsuQISIrLFzTAr+KMB6NR4tsdLu&#10;yge6HGMjUgiHChWYGPtKylAbshhmridO3KfzFmOCvpHa4zWF207Os6yQFltODQZ72hqqv4+/VgG9&#10;7g7l1yaYvfR5yPcfRfm8+1HqaTJsXkBEGuJDfHe/6zQ/Kwu4fZNO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p+NWsMAAADdAAAADwAAAAAAAAAAAAAAAACYAgAAZHJzL2Rv&#10;d25yZXYueG1sUEsFBgAAAAAEAAQA9QAAAIgDAAAAAA==&#10;" filled="f" stroked="f">
                  <v:textbox inset="0,0,0,0">
                    <w:txbxContent>
                      <w:p w:rsidR="00BA550E" w:rsidRDefault="00BA550E" w:rsidP="00BA550E">
                        <w:pPr>
                          <w:spacing w:before="240"/>
                        </w:pPr>
                        <w:proofErr w:type="gramStart"/>
                        <w:r>
                          <w:rPr>
                            <w:rFonts w:cs="Arial"/>
                            <w:b/>
                            <w:bCs/>
                            <w:color w:val="000000"/>
                            <w:lang w:val="en-US"/>
                          </w:rPr>
                          <w:t>f(</w:t>
                        </w:r>
                        <w:proofErr w:type="gramEnd"/>
                        <w:r>
                          <w:rPr>
                            <w:rFonts w:cs="Arial"/>
                            <w:b/>
                            <w:bCs/>
                            <w:color w:val="000000"/>
                            <w:lang w:val="en-US"/>
                          </w:rPr>
                          <w:t>x)</w:t>
                        </w:r>
                      </w:p>
                    </w:txbxContent>
                  </v:textbox>
                </v:rect>
                <v:line id="Line 577" o:spid="_x0000_s1102" style="position:absolute;flip:x;visibility:visible;mso-wrap-style:square" from="30772,3028" to="31038,3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XzgsMAAADdAAAADwAAAGRycy9kb3ducmV2LnhtbERPPW/CMBDdK/EfrENiKw4MtA0YhCJR&#10;hQVU6NDxiK+xS3yOYhfCv6+RkLrd0/u8xap3jbhQF6xnBZNxBoK48tpyreDzuHl+BREissbGMym4&#10;UYDVcvC0wFz7K3/Q5RBrkUI45KjAxNjmUobKkMMw9i1x4r595zAm2NVSd3hN4a6R0yybSYeWU4PB&#10;lgpD1fnw6xS8N+X0dvrZtfutKfdf/miDLQqlRsN+PQcRqY//4oe71Gl+9vYC92/S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184LDAAAA3QAAAA8AAAAAAAAAAAAA&#10;AAAAoQIAAGRycy9kb3ducmV2LnhtbFBLBQYAAAAABAAEAPkAAACRAwAAAAA=&#10;" strokeweight=".4pt">
                  <v:stroke endcap="round"/>
                </v:line>
                <v:line id="Line 578" o:spid="_x0000_s1103" style="position:absolute;visibility:visible;mso-wrap-style:square" from="31038,3028" to="31311,3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rnpsQAAADdAAAADwAAAGRycy9kb3ducmV2LnhtbESPQW/CMAyF75P2HyJP2mWCdNOYoBDQ&#10;2EDiCuMHmMa01RInakLp/j0+TOLmJ7/v+XmxGrxTPXWpDWzgdVyAIq6Cbbk2cPzZjqagUka26AKT&#10;gT9KsFo+PiywtOHKe+oPuVYSwqlEA03OsdQ6VQ15TOMQiWV3Dp3HLLKrte3wKuHe6bei+NAeW5YL&#10;DUb6aqj6PVy81IiXid+89OfvkwvruHt361RtjXl+Gj7noDIN+W7+p3dWuGImdeUbGUEv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quemxAAAAN0AAAAPAAAAAAAAAAAA&#10;AAAAAKECAABkcnMvZG93bnJldi54bWxQSwUGAAAAAAQABAD5AAAAkgMAAAAA&#10;" strokeweight=".4pt">
                  <v:stroke endcap="round"/>
                </v:line>
                <v:line id="Line 579" o:spid="_x0000_s1104" style="position:absolute;flip:x y;visibility:visible;mso-wrap-style:square" from="30772,30746" to="31038,31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zCUMUAAADdAAAADwAAAGRycy9kb3ducmV2LnhtbERP22oCMRB9L/gPYQTfalYtW12NUhWh&#10;FIt4AV/Hzbi7dDNZkqjbv28Khb7N4VxntmhNLe7kfGVZwaCfgCDOra64UHA6bp7HIHxA1lhbJgXf&#10;5GEx7zzNMNP2wXu6H0IhYgj7DBWUITSZlD4vyaDv24Y4clfrDIYIXSG1w0cMN7UcJkkqDVYcG0ps&#10;aFVS/nW4GQWj9Wk4Om/tyi3T9OPl8rnZ+deBUr1u+zYFEagN/+I/97uO85PJBH6/iSfI+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BzCUMUAAADdAAAADwAAAAAAAAAA&#10;AAAAAAChAgAAZHJzL2Rvd25yZXYueG1sUEsFBgAAAAAEAAQA+QAAAJMDAAAAAA==&#10;" strokeweight=".4pt">
                  <v:stroke endcap="round"/>
                </v:line>
                <v:line id="Line 580" o:spid="_x0000_s1105" style="position:absolute;flip:y;visibility:visible;mso-wrap-style:square" from="31038,30746" to="31311,31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fx7MYAAADdAAAADwAAAGRycy9kb3ducmV2LnhtbESPT2vDMAzF74N9B6NBb6vTHkrJ6pYR&#10;2MguLf1z6FGLtdhbLIfYa9NvXx0Gu0m8p/d+Wm3G0KkLDclHNjCbFqCIm2g9twZOx7fnJaiUkS12&#10;kcnAjRJs1o8PKyxtvPKeLofcKgnhVKIBl3Nfap0aRwHTNPbEon3FIWCWdWi1HfAq4aHT86JY6ICe&#10;pcFhT5Wj5ufwGwy8d/X89vm97Xcfrt6d49EnX1XGTJ7G1xdQmcb8b/67rq3gzwrhl29kBL2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38ezGAAAA3QAAAA8AAAAAAAAA&#10;AAAAAAAAoQIAAGRycy9kb3ducmV2LnhtbFBLBQYAAAAABAAEAPkAAACUAwAAAAA=&#10;" strokeweight=".4pt">
                  <v:stroke endcap="round"/>
                </v:line>
                <v:line id="Line 581" o:spid="_x0000_s1106" style="position:absolute;flip:x;visibility:visible;mso-wrap-style:square" from="30841,28879" to="31242,28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tUd8MAAADdAAAADwAAAGRycy9kb3ducmV2LnhtbERPPWvDMBDdC/kP4gLZGtkZQnEjm2Jo&#10;cZaEJhk6Xq2rpdY6GUtNnH9fFQLZ7vE+b1NNrhdnGoP1rCBfZiCIW68tdwpOx9fHJxAhImvsPZOC&#10;KwWoytnDBgvtL/xO50PsRArhUKACE+NQSBlaQw7D0g/Eifvyo8OY4NhJPeIlhbterrJsLR1aTg0G&#10;B6oNtT+HX6fgrW9W18/v3bDfmmb/4Y822LpWajGfXp5BRJriXXxzNzrNz7Mc/r9JJ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7VHfDAAAA3QAAAA8AAAAAAAAAAAAA&#10;AAAAoQIAAGRycy9kb3ducmV2LnhtbFBLBQYAAAAABAAEAPkAAACRAwAAAAA=&#10;" strokeweight=".4pt">
                  <v:stroke endcap="round"/>
                </v:line>
                <v:line id="Line 582" o:spid="_x0000_s1107" style="position:absolute;flip:x;visibility:visible;mso-wrap-style:square" from="30841,28041" to="31242,28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nKAMMAAADdAAAADwAAAGRycy9kb3ducmV2LnhtbERPTWsCMRC9C/6HMII3zboHka1RZKFl&#10;e6lUPfQ4bsZN7GaybFJd/30jFHqbx/uc9XZwrbhRH6xnBYt5BoK49tpyo+B0fJ2tQISIrLH1TAoe&#10;FGC7GY/WWGh/50+6HWIjUgiHAhWYGLtCylAbchjmviNO3MX3DmOCfSN1j/cU7lqZZ9lSOrScGgx2&#10;VBqqvw8/TsFbW+WP8/Wj27+bav/ljzbYslRqOhl2LyAiDfFf/OeudJq/yHJ4fpNO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pygDDAAAA3QAAAA8AAAAAAAAAAAAA&#10;AAAAoQIAAGRycy9kb3ducmV2LnhtbFBLBQYAAAAABAAEAPkAAACRAwAAAAA=&#10;" strokeweight=".4pt">
                  <v:stroke endcap="round"/>
                </v:line>
                <v:line id="Line 583" o:spid="_x0000_s1108" style="position:absolute;flip:x;visibility:visible;mso-wrap-style:square" from="30841,27203" to="31242,27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Vvm8MAAADdAAAADwAAAGRycy9kb3ducmV2LnhtbERPS2sCMRC+C/6HMEJvmtVCKVujyELL&#10;eqn4OHicbsZNdDNZNlHXf98UhN7m43vOfNm7RtyoC9azgukkA0FceW25VnDYf47fQYSIrLHxTAoe&#10;FGC5GA7mmGt/5y3ddrEWKYRDjgpMjG0uZagMOQwT3xIn7uQ7hzHBrpa6w3sKd42cZdmbdGg5NRhs&#10;qTBUXXZXp+CrKWePn/N3u1mbcnP0extsUSj1MupXHyAi9fFf/HSXOs2fZq/w9006QS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lb5vDAAAA3QAAAA8AAAAAAAAAAAAA&#10;AAAAoQIAAGRycy9kb3ducmV2LnhtbFBLBQYAAAAABAAEAPkAAACRAwAAAAA=&#10;" strokeweight=".4pt">
                  <v:stroke endcap="round"/>
                </v:line>
                <v:line id="Line 584" o:spid="_x0000_s1109" style="position:absolute;flip:x;visibility:visible;mso-wrap-style:square" from="30841,26365" to="31242,26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z378MAAADdAAAADwAAAGRycy9kb3ducmV2LnhtbERPS2sCMRC+C/6HMEJvmlVKKVujyELL&#10;eqn4OHicbsZNdDNZNlHXf98UhN7m43vOfNm7RtyoC9azgukkA0FceW25VnDYf47fQYSIrLHxTAoe&#10;FGC5GA7mmGt/5y3ddrEWKYRDjgpMjG0uZagMOQwT3xIn7uQ7hzHBrpa6w3sKd42cZdmbdGg5NRhs&#10;qTBUXXZXp+CrKWePn/N3u1mbcnP0extsUSj1MupXHyAi9fFf/HSXOs2fZq/w9006QS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M9+/DAAAA3QAAAA8AAAAAAAAAAAAA&#10;AAAAoQIAAGRycy9kb3ducmV2LnhtbFBLBQYAAAAABAAEAPkAAACRAwAAAAA=&#10;" strokeweight=".4pt">
                  <v:stroke endcap="round"/>
                </v:line>
                <v:line id="Line 585" o:spid="_x0000_s1110" style="position:absolute;flip:x;visibility:visible;mso-wrap-style:square" from="30841,24688" to="31242,24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BSdMMAAADdAAAADwAAAGRycy9kb3ducmV2LnhtbERPS2sCMRC+C/6HMEJvmlVoKVujyELL&#10;eqn4OHicbsZNdDNZNlHXf98UhN7m43vOfNm7RtyoC9azgukkA0FceW25VnDYf47fQYSIrLHxTAoe&#10;FGC5GA7mmGt/5y3ddrEWKYRDjgpMjG0uZagMOQwT3xIn7uQ7hzHBrpa6w3sKd42cZdmbdGg5NRhs&#10;qTBUXXZXp+CrKWePn/N3u1mbcnP0extsUSj1MupXHyAi9fFf/HSXOs2fZq/w9006QS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AUnTDAAAA3QAAAA8AAAAAAAAAAAAA&#10;AAAAoQIAAGRycy9kb3ducmV2LnhtbFBLBQYAAAAABAAEAPkAAACRAwAAAAA=&#10;" strokeweight=".4pt">
                  <v:stroke endcap="round"/>
                </v:line>
                <v:line id="Line 586" o:spid="_x0000_s1111" style="position:absolute;flip:x;visibility:visible;mso-wrap-style:square" from="30841,23856" to="31242,23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LMA8IAAADdAAAADwAAAGRycy9kb3ducmV2LnhtbERPTYvCMBC9L/gfwgje1lQPslSjSEHp&#10;XhR1D3scm7GJNpPSZLX+e7OwsLd5vM9ZrHrXiDt1wXpWMBlnIIgrry3XCr5Om/cPECEia2w8k4In&#10;BVgtB28LzLV/8IHux1iLFMIhRwUmxjaXMlSGHIaxb4kTd/Gdw5hgV0vd4SOFu0ZOs2wmHVpODQZb&#10;KgxVt+OPU7BtyunzfN21+09T7r/9yQZbFEqNhv16DiJSH//Ff+5Sp/mTbAa/36QT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LMA8IAAADdAAAADwAAAAAAAAAAAAAA&#10;AAChAgAAZHJzL2Rvd25yZXYueG1sUEsFBgAAAAAEAAQA+QAAAJADAAAAAA==&#10;" strokeweight=".4pt">
                  <v:stroke endcap="round"/>
                </v:line>
                <v:line id="Line 587" o:spid="_x0000_s1112" style="position:absolute;flip:x;visibility:visible;mso-wrap-style:square" from="30841,23018" to="31242,23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5pmMMAAADdAAAADwAAAGRycy9kb3ducmV2LnhtbERPS2sCMRC+C/6HMEJvmtVDW7ZGkYWW&#10;9VLxcfA43Yyb6GaybKKu/74pCL3Nx/ec+bJ3jbhRF6xnBdNJBoK48tpyreCw/xy/gwgRWWPjmRQ8&#10;KMByMRzMMdf+zlu67WItUgiHHBWYGNtcylAZchgmviVO3Ml3DmOCXS11h/cU7ho5y7JX6dByajDY&#10;UmGouuyuTsFXU84eP+fvdrM25ebo9zbYolDqZdSvPkBE6uO/+OkudZo/zd7g75t0gl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eaZjDAAAA3QAAAA8AAAAAAAAAAAAA&#10;AAAAoQIAAGRycy9kb3ducmV2LnhtbFBLBQYAAAAABAAEAPkAAACRAwAAAAA=&#10;" strokeweight=".4pt">
                  <v:stroke endcap="round"/>
                </v:line>
                <v:line id="Line 588" o:spid="_x0000_s1113" style="position:absolute;flip:x;visibility:visible;mso-wrap-style:square" from="30841,22180" to="31242,22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H96sYAAADdAAAADwAAAGRycy9kb3ducmV2LnhtbESPT2vDMAzF74N9B6NBb6vTHkrJ6pYR&#10;2MguLf1z6FGLtdhbLIfYa9NvXx0Gu0m8p/d+Wm3G0KkLDclHNjCbFqCIm2g9twZOx7fnJaiUkS12&#10;kcnAjRJs1o8PKyxtvPKeLofcKgnhVKIBl3Nfap0aRwHTNPbEon3FIWCWdWi1HfAq4aHT86JY6ICe&#10;pcFhT5Wj5ufwGwy8d/X89vm97Xcfrt6d49EnX1XGTJ7G1xdQmcb8b/67rq3gzwrBlW9kBL2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B/erGAAAA3QAAAA8AAAAAAAAA&#10;AAAAAAAAoQIAAGRycy9kb3ducmV2LnhtbFBLBQYAAAAABAAEAPkAAACUAwAAAAA=&#10;" strokeweight=".4pt">
                  <v:stroke endcap="round"/>
                </v:line>
                <v:line id="Line 589" o:spid="_x0000_s1114" style="position:absolute;flip:x;visibility:visible;mso-wrap-style:square" from="30841,20504" to="31242,20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1YccMAAADdAAAADwAAAGRycy9kb3ducmV2LnhtbERPS2sCMRC+C/6HMEJvmtVDabdGkYWW&#10;9VLxcfA43Yyb6GaybKKu/74pCL3Nx/ec+bJ3jbhRF6xnBdNJBoK48tpyreCw/xy/gQgRWWPjmRQ8&#10;KMByMRzMMdf+zlu67WItUgiHHBWYGNtcylAZchgmviVO3Ml3DmOCXS11h/cU7ho5y7JX6dByajDY&#10;UmGouuyuTsFXU84eP+fvdrM25ebo9zbYolDqZdSvPkBE6uO/+OkudZo/zd7h75t0gl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NWHHDAAAA3QAAAA8AAAAAAAAAAAAA&#10;AAAAoQIAAGRycy9kb3ducmV2LnhtbFBLBQYAAAAABAAEAPkAAACRAwAAAAA=&#10;" strokeweight=".4pt">
                  <v:stroke endcap="round"/>
                </v:line>
                <v:line id="Line 590" o:spid="_x0000_s1115" style="position:absolute;flip:x;visibility:visible;mso-wrap-style:square" from="30841,19665" to="31242,19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5nMcYAAADdAAAADwAAAGRycy9kb3ducmV2LnhtbESPQU/DMAyF70j8h8iTuLG0OyBUlk1T&#10;paFyYWLjwNE0pglrnKoJW/fv8WHSbrbe83ufl+sp9OpEY/KRDZTzAhRxG63nzsDnYfv4DCplZIt9&#10;ZDJwoQTr1f3dEisbz/xBp33ulIRwqtCAy3motE6to4BpHgdi0X7iGDDLOnbajniW8NDrRVE86YCe&#10;pcHhQLWj9rj/CwZe+2Zx+f59H3Zvrtl9xYNPvq6NeZhNmxdQmaZ8M1+vGyv4ZSn88o2MoF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MuZzHGAAAA3QAAAA8AAAAAAAAA&#10;AAAAAAAAoQIAAGRycy9kb3ducmV2LnhtbFBLBQYAAAAABAAEAPkAAACUAwAAAAA=&#10;" strokeweight=".4pt">
                  <v:stroke endcap="round"/>
                </v:line>
                <v:line id="Line 591" o:spid="_x0000_s1116" style="position:absolute;flip:x;visibility:visible;mso-wrap-style:square" from="30841,18827" to="31242,18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LCqsQAAADdAAAADwAAAGRycy9kb3ducmV2LnhtbERPQW7CMBC8V+ofrK3ErTjkgKqAiapI&#10;oHABFThwXOJt7DZeR7GB8Pu6UqXOaVezM7OzLEfXiRsNwXpWMJtmIIgbry23Ck7H9esbiBCRNXae&#10;ScGDApSr56clFtrf+YNuh9iKZMKhQAUmxr6QMjSGHIap74kT9+kHhzGtQyv1gPdk7jqZZ9lcOrSc&#10;Egz2VBlqvg9Xp2DT1fnj8rXr91tT78/+aIOtKqUmL+P7AkSkMf4f/6lrnd5PgN82aQS5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YsKqxAAAAN0AAAAPAAAAAAAAAAAA&#10;AAAAAKECAABkcnMvZG93bnJldi54bWxQSwUGAAAAAAQABAD5AAAAkgMAAAAA&#10;" strokeweight=".4pt">
                  <v:stroke endcap="round"/>
                </v:line>
                <v:line id="Line 592" o:spid="_x0000_s1117" style="position:absolute;flip:x;visibility:visible;mso-wrap-style:square" from="30841,17995" to="31242,18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Bc3cMAAADdAAAADwAAAGRycy9kb3ducmV2LnhtbERPTWvCQBC9F/wPywi91U1yKCW6igSU&#10;9FKpevA4zU6zq9nZkF01/vtuodDbPN7nLFaj68SNhmA9K8hnGQjixmvLrYLjYfPyBiJEZI2dZ1Lw&#10;oACr5eRpgaX2d/6k2z62IoVwKFGBibEvpQyNIYdh5nvixH37wWFMcGilHvCewl0niyx7lQ4tpwaD&#10;PVWGmsv+6hRsu7p4fJ0/+t27qXcnf7DBVpVSz9NxPQcRaYz/4j93rdP8PC/g95t0gl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wXN3DAAAA3QAAAA8AAAAAAAAAAAAA&#10;AAAAoQIAAGRycy9kb3ducmV2LnhtbFBLBQYAAAAABAAEAPkAAACRAwAAAAA=&#10;" strokeweight=".4pt">
                  <v:stroke endcap="round"/>
                </v:line>
                <v:line id="Line 593" o:spid="_x0000_s1118" style="position:absolute;flip:x;visibility:visible;mso-wrap-style:square" from="30841,16319" to="31242,16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z5RsMAAADdAAAADwAAAGRycy9kb3ducmV2LnhtbERPTWsCMRC9F/ofwhR6q9m1UMpqFFlQ&#10;1otS7aHHcTNuopvJsom6/ntTKPQ2j/c50/ngWnGlPljPCvJRBoK49tpyo+B7v3z7BBEissbWMym4&#10;U4D57PlpioX2N/6i6y42IoVwKFCBibErpAy1IYdh5DvixB197zAm2DdS93hL4a6V4yz7kA4tpwaD&#10;HZWG6vPu4hSs2mp8P5w23XZtqu2P39tgy1Kp15dhMQERaYj/4j93pdP8PH+H32/SCXL2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8+UbDAAAA3QAAAA8AAAAAAAAAAAAA&#10;AAAAoQIAAGRycy9kb3ducmV2LnhtbFBLBQYAAAAABAAEAPkAAACRAwAAAAA=&#10;" strokeweight=".4pt">
                  <v:stroke endcap="round"/>
                </v:line>
                <v:line id="Line 594" o:spid="_x0000_s1119" style="position:absolute;flip:x;visibility:visible;mso-wrap-style:square" from="30841,15481" to="31242,15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VhMsMAAADdAAAADwAAAGRycy9kb3ducmV2LnhtbERPTWsCMRC9F/ofwhR6q9mVUspqFFlQ&#10;1otS7aHHcTNuopvJsom6/ntTKPQ2j/c50/ngWnGlPljPCvJRBoK49tpyo+B7v3z7BBEissbWMym4&#10;U4D57PlpioX2N/6i6y42IoVwKFCBibErpAy1IYdh5DvixB197zAm2DdS93hL4a6V4yz7kA4tpwaD&#10;HZWG6vPu4hSs2mp8P5w23XZtqu2P39tgy1Kp15dhMQERaYj/4j93pdP8PH+H32/SCXL2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VYTLDAAAA3QAAAA8AAAAAAAAAAAAA&#10;AAAAoQIAAGRycy9kb3ducmV2LnhtbFBLBQYAAAAABAAEAPkAAACRAwAAAAA=&#10;" strokeweight=".4pt">
                  <v:stroke endcap="round"/>
                </v:line>
                <v:line id="Line 595" o:spid="_x0000_s1120" style="position:absolute;flip:x;visibility:visible;mso-wrap-style:square" from="30841,14643" to="31242,14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nEqcMAAADdAAAADwAAAGRycy9kb3ducmV2LnhtbERPTWsCMRC9F/ofwhR6q9kVWspqFFlQ&#10;1otS7aHHcTNuopvJsom6/ntTKPQ2j/c50/ngWnGlPljPCvJRBoK49tpyo+B7v3z7BBEissbWMym4&#10;U4D57PlpioX2N/6i6y42IoVwKFCBibErpAy1IYdh5DvixB197zAm2DdS93hL4a6V4yz7kA4tpwaD&#10;HZWG6vPu4hSs2mp8P5w23XZtqu2P39tgy1Kp15dhMQERaYj/4j93pdP8PH+H32/SCXL2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ZxKnDAAAA3QAAAA8AAAAAAAAAAAAA&#10;AAAAoQIAAGRycy9kb3ducmV2LnhtbFBLBQYAAAAABAAEAPkAAACRAwAAAAA=&#10;" strokeweight=".4pt">
                  <v:stroke endcap="round"/>
                </v:line>
                <v:line id="Line 596" o:spid="_x0000_s1121" style="position:absolute;flip:x;visibility:visible;mso-wrap-style:square" from="30841,13804" to="31242,1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ta3sMAAADdAAAADwAAAGRycy9kb3ducmV2LnhtbERPO2vDMBDeC/kP4grZGtkeQnGjhGJo&#10;cJeEPIaMV+tqqbVOxlId599HhUK3+/iet9pMrhMjDcF6VpAvMhDEjdeWWwXn09vTM4gQkTV2nknB&#10;jQJs1rOHFZbaX/lA4zG2IoVwKFGBibEvpQyNIYdh4XvixH36wWFMcGilHvCawl0niyxbSoeWU4PB&#10;nipDzffxxynYdnVx+/ja9ft3U+8v/mSDrSql5o/T6wuISFP8F/+5a53m5/kSfr9JJ8j1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LWt7DAAAA3QAAAA8AAAAAAAAAAAAA&#10;AAAAoQIAAGRycy9kb3ducmV2LnhtbFBLBQYAAAAABAAEAPkAAACRAwAAAAA=&#10;" strokeweight=".4pt">
                  <v:stroke endcap="round"/>
                </v:line>
                <v:line id="Line 597" o:spid="_x0000_s1122" style="position:absolute;flip:x;visibility:visible;mso-wrap-style:square" from="30841,12134" to="31242,12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f/RcMAAADdAAAADwAAAGRycy9kb3ducmV2LnhtbERPPW/CMBDdK/U/WFepW3HC0FYBg1Ak&#10;UFhAhQ4dj/iIDfE5ig2Ef48rVep2T+/zpvPBteJKfbCeFeSjDARx7bXlRsH3fvn2CSJEZI2tZ1Jw&#10;pwDz2fPTFAvtb/xF111sRArhUKACE2NXSBlqQw7DyHfEiTv63mFMsG+k7vGWwl0rx1n2Lh1aTg0G&#10;OyoN1efdxSlYtdX4fjhtuu3aVNsfv7fBlqVSry/DYgIi0hD/xX/uSqf5ef4Bv9+kE+Ts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H/0XDAAAA3QAAAA8AAAAAAAAAAAAA&#10;AAAAoQIAAGRycy9kb3ducmV2LnhtbFBLBQYAAAAABAAEAPkAAACRAwAAAAA=&#10;" strokeweight=".4pt">
                  <v:stroke endcap="round"/>
                </v:line>
                <v:line id="Line 598" o:spid="_x0000_s1123" style="position:absolute;flip:x;visibility:visible;mso-wrap-style:square" from="30841,11296" to="31242,11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hrN8YAAADdAAAADwAAAGRycy9kb3ducmV2LnhtbESPQU/DMAyF70j8h8iTuLG0OyBUlk1T&#10;paFyYWLjwNE0pglrnKoJW/fv8WHSbrbe83ufl+sp9OpEY/KRDZTzAhRxG63nzsDnYfv4DCplZIt9&#10;ZDJwoQTr1f3dEisbz/xBp33ulIRwqtCAy3motE6to4BpHgdi0X7iGDDLOnbajniW8NDrRVE86YCe&#10;pcHhQLWj9rj/CwZe+2Zx+f59H3Zvrtl9xYNPvq6NeZhNmxdQmaZ8M1+vGyv4ZSm48o2MoF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YazfGAAAA3QAAAA8AAAAAAAAA&#10;AAAAAAAAoQIAAGRycy9kb3ducmV2LnhtbFBLBQYAAAAABAAEAPkAAACUAwAAAAA=&#10;" strokeweight=".4pt">
                  <v:stroke endcap="round"/>
                </v:line>
                <v:line id="Line 599" o:spid="_x0000_s1124" style="position:absolute;flip:x;visibility:visible;mso-wrap-style:square" from="30841,10458" to="31242,10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TOrMMAAADdAAAADwAAAGRycy9kb3ducmV2LnhtbERPPW/CMBDdK/U/WFepW3HCULUBg1Ak&#10;UFhAhQ4dj/iIDfE5ig2Ef48rVep2T+/zpvPBteJKfbCeFeSjDARx7bXlRsH3fvn2ASJEZI2tZ1Jw&#10;pwDz2fPTFAvtb/xF111sRArhUKACE2NXSBlqQw7DyHfEiTv63mFMsG+k7vGWwl0rx1n2Lh1aTg0G&#10;OyoN1efdxSlYtdX4fjhtuu3aVNsfv7fBlqVSry/DYgIi0hD/xX/uSqf5ef4Jv9+kE+Ts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UzqzDAAAA3QAAAA8AAAAAAAAAAAAA&#10;AAAAoQIAAGRycy9kb3ducmV2LnhtbFBLBQYAAAAABAAEAPkAAACRAwAAAAA=&#10;" strokeweight=".4pt">
                  <v:stroke endcap="round"/>
                </v:line>
                <v:line id="Line 600" o:spid="_x0000_s1125" style="position:absolute;flip:x;visibility:visible;mso-wrap-style:square" from="30841,9620" to="31242,9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KtjMYAAADdAAAADwAAAGRycy9kb3ducmV2LnhtbESPQU/DMAyF70j8h8iTuLF0PSBUlk1T&#10;paFyYWLjwNE0pglrnKoJW/fv8WHSbrbe83ufl+sp9OpEY/KRDSzmBSjiNlrPnYHPw/bxGVTKyBb7&#10;yGTgQgnWq/u7JVY2nvmDTvvcKQnhVKEBl/NQaZ1aRwHTPA7Eov3EMWCWdey0HfEs4aHXZVE86YCe&#10;pcHhQLWj9rj/CwZe+6a8fP++D7s31+y+4sEnX9fGPMymzQuoTFO+ma/XjRX8RSn88o2MoF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1CrYzGAAAA3QAAAA8AAAAAAAAA&#10;AAAAAAAAoQIAAGRycy9kb3ducmV2LnhtbFBLBQYAAAAABAAEAPkAAACUAwAAAAA=&#10;" strokeweight=".4pt">
                  <v:stroke endcap="round"/>
                </v:line>
                <v:line id="Line 601" o:spid="_x0000_s1126" style="position:absolute;flip:x;visibility:visible;mso-wrap-style:square" from="30841,7943" to="31242,7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4IF8MAAADdAAAADwAAAGRycy9kb3ducmV2LnhtbERPTWvCQBC9F/wPywi91U1yKCW6igSU&#10;9FKpevA4zU6zq9nZkF01/vtuodDbPN7nLFaj68SNhmA9K8hnGQjixmvLrYLjYfPyBiJEZI2dZ1Lw&#10;oACr5eRpgaX2d/6k2z62IoVwKFGBibEvpQyNIYdh5nvixH37wWFMcGilHvCewl0niyx7lQ4tpwaD&#10;PVWGmsv+6hRsu7p4fJ0/+t27qXcnf7DBVpVSz9NxPQcRaYz/4j93rdP8vMjh95t0gl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OCBfDAAAA3QAAAA8AAAAAAAAAAAAA&#10;AAAAoQIAAGRycy9kb3ducmV2LnhtbFBLBQYAAAAABAAEAPkAAACRAwAAAAA=&#10;" strokeweight=".4pt">
                  <v:stroke endcap="round"/>
                </v:line>
                <v:line id="Line 602" o:spid="_x0000_s1127" style="position:absolute;flip:x;visibility:visible;mso-wrap-style:square" from="30841,7112" to="31242,7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yWYMMAAADdAAAADwAAAGRycy9kb3ducmV2LnhtbERPTWsCMRC9C/6HMII3zboHka1RZKFl&#10;e6lUPfQ4bsZN7GaybFJd/30jFHqbx/uc9XZwrbhRH6xnBYt5BoK49tpyo+B0fJ2tQISIrLH1TAoe&#10;FGC7GY/WWGh/50+6HWIjUgiHAhWYGLtCylAbchjmviNO3MX3DmOCfSN1j/cU7lqZZ9lSOrScGgx2&#10;VBqqvw8/TsFbW+WP8/Wj27+bav/ljzbYslRqOhl2LyAiDfFf/OeudJq/yHN4fpNO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clmDDAAAA3QAAAA8AAAAAAAAAAAAA&#10;AAAAoQIAAGRycy9kb3ducmV2LnhtbFBLBQYAAAAABAAEAPkAAACRAwAAAAA=&#10;" strokeweight=".4pt">
                  <v:stroke endcap="round"/>
                </v:line>
                <v:line id="Line 603" o:spid="_x0000_s1128" style="position:absolute;flip:x;visibility:visible;mso-wrap-style:square" from="30841,6273" to="31242,6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Az+8QAAADdAAAADwAAAGRycy9kb3ducmV2LnhtbERPTWvCQBC9C/6HZYTedGMKIqmrlICS&#10;Xio1PfQ4zU6z22ZnQ3ar8d93hYK3ebzP2exG14kzDcF6VrBcZCCIG68ttwre6/18DSJEZI2dZ1Jw&#10;pQC77XSywUL7C7/R+RRbkUI4FKjAxNgXUobGkMOw8D1x4r784DAmOLRSD3hJ4a6TeZatpEPLqcFg&#10;T6Wh5uf06xQcuiq/fn6/9scXUx0/fG2DLUulHmbj8xOISGO8i//dlU7zl/kj3L5JJ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kDP7xAAAAN0AAAAPAAAAAAAAAAAA&#10;AAAAAKECAABkcnMvZG93bnJldi54bWxQSwUGAAAAAAQABAD5AAAAkgMAAAAA&#10;" strokeweight=".4pt">
                  <v:stroke endcap="round"/>
                </v:line>
                <v:line id="Line 604" o:spid="_x0000_s1129" style="position:absolute;flip:x;visibility:visible;mso-wrap-style:square" from="30841,5435" to="31242,5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mrj8QAAADdAAAADwAAAGRycy9kb3ducmV2LnhtbERPTWvCQBC9C/6HZYTedGMoIqmrlICS&#10;Xio1PfQ4zU6z22ZnQ3ar8d93hYK3ebzP2exG14kzDcF6VrBcZCCIG68ttwre6/18DSJEZI2dZ1Jw&#10;pQC77XSywUL7C7/R+RRbkUI4FKjAxNgXUobGkMOw8D1x4r784DAmOLRSD3hJ4a6TeZatpEPLqcFg&#10;T6Wh5uf06xQcuiq/fn6/9scXUx0/fG2DLUulHmbj8xOISGO8i//dlU7zl/kj3L5JJ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eauPxAAAAN0AAAAPAAAAAAAAAAAA&#10;AAAAAKECAABkcnMvZG93bnJldi54bWxQSwUGAAAAAAQABAD5AAAAkgMAAAAA&#10;" strokeweight=".4pt">
                  <v:stroke endcap="round"/>
                </v:line>
                <v:line id="Line 605" o:spid="_x0000_s1130" style="position:absolute;flip:x;visibility:visible;mso-wrap-style:square" from="30638,29711" to="31445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UOFMQAAADdAAAADwAAAGRycy9kb3ducmV2LnhtbERPTWvCQBC9C/6HZYTedGOgIqmrlICS&#10;Xio1PfQ4zU6z22ZnQ3ar8d93hYK3ebzP2exG14kzDcF6VrBcZCCIG68ttwre6/18DSJEZI2dZ1Jw&#10;pQC77XSywUL7C7/R+RRbkUI4FKjAxNgXUobGkMOw8D1x4r784DAmOLRSD3hJ4a6TeZatpEPLqcFg&#10;T6Wh5uf06xQcuiq/fn6/9scXUx0/fG2DLUulHmbj8xOISGO8i//dlU7zl/kj3L5JJ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NQ4UxAAAAN0AAAAPAAAAAAAAAAAA&#10;AAAAAKECAABkcnMvZG93bnJldi54bWxQSwUGAAAAAAQABAD5AAAAkgMAAAAA&#10;" strokeweight=".4pt">
                  <v:stroke endcap="round"/>
                </v:line>
                <v:rect id="Rectangle 606" o:spid="_x0000_s1131" style="position:absolute;left:29406;top:28987;width:470;height:16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/S078A&#10;AADdAAAADwAAAGRycy9kb3ducmV2LnhtbERPzYrCMBC+C75DGGFvmtqDSDWKCILKXqz7AEMz/cFk&#10;UpJo69ubhYW9zcf3O9v9aI14kQ+dYwXLRQaCuHK640bBz/00X4MIEVmjcUwK3hRgv5tOtlhoN/CN&#10;XmVsRArhUKCCNsa+kDJULVkMC9cTJ6523mJM0DdSexxSuDUyz7KVtNhxamixp2NL1aN8WgXyXp6G&#10;dWl85q55/W0u51tNTqmv2XjYgIg0xn/xn/us0/xlvoLfb9IJcvc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P9LTvwAAAN0AAAAPAAAAAAAAAAAAAAAAAJgCAABkcnMvZG93bnJl&#10;di54bWxQSwUGAAAAAAQABAD1AAAAhAMAAAAA&#10;" filled="f" stroked="f">
                  <v:textbox style="mso-fit-shape-to-text:t" inset="0,0,0,0">
                    <w:txbxContent>
                      <w:p w:rsidR="00BA550E" w:rsidRDefault="00BA550E" w:rsidP="00BA550E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607" o:spid="_x0000_s1132" style="position:absolute;left:29876;top:28987;width:781;height:16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N3SMAA&#10;AADdAAAADwAAAGRycy9kb3ducmV2LnhtbERPzYrCMBC+L/gOYQRva2oPrnSNsiwIKl6sPsDQTH/Y&#10;ZFKSaOvbG0HY23x8v7PejtaIO/nQOVawmGcgiCunO24UXC+7zxWIEJE1Gsek4EEBtpvJxxoL7QY+&#10;072MjUghHApU0MbYF1KGqiWLYe564sTVzluMCfpGao9DCrdG5lm2lBY7Tg0t9vTbUvVX3qwCeSl3&#10;w6o0PnPHvD6Zw/5ck1NqNh1/vkFEGuO/+O3e6zR/kX/B65t0gt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HN3SMAAAADdAAAADwAAAAAAAAAAAAAAAACYAgAAZHJzL2Rvd25y&#10;ZXYueG1sUEsFBgAAAAAEAAQA9QAAAIUDAAAAAA==&#10;" filled="f" stroked="f">
                  <v:textbox style="mso-fit-shape-to-text:t" inset="0,0,0,0">
                    <w:txbxContent>
                      <w:p w:rsidR="00BA550E" w:rsidRDefault="00BA550E" w:rsidP="00BA550E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line id="Line 608" o:spid="_x0000_s1133" style="position:absolute;flip:x;visibility:visible;mso-wrap-style:square" from="30638,25527" to="31445,25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ShisYAAADdAAAADwAAAGRycy9kb3ducmV2LnhtbESPQU/DMAyF70j8h8iTuLF0PSBUlk1T&#10;paFyYWLjwNE0pglrnKoJW/fv8WHSbrbe83ufl+sp9OpEY/KRDSzmBSjiNlrPnYHPw/bxGVTKyBb7&#10;yGTgQgnWq/u7JVY2nvmDTvvcKQnhVKEBl/NQaZ1aRwHTPA7Eov3EMWCWdey0HfEs4aHXZVE86YCe&#10;pcHhQLWj9rj/CwZe+6a8fP++D7s31+y+4sEnX9fGPMymzQuoTFO+ma/XjRX8RSm48o2MoF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M0oYrGAAAA3QAAAA8AAAAAAAAA&#10;AAAAAAAAoQIAAGRycy9kb3ducmV2LnhtbFBLBQYAAAAABAAEAPkAAACUAwAAAAA=&#10;" strokeweight=".4pt">
                  <v:stroke endcap="round"/>
                </v:line>
                <v:rect id="Rectangle 609" o:spid="_x0000_s1134" style="position:absolute;left:29406;top:24803;width:470;height:160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BGocAA&#10;AADdAAAADwAAAGRycy9kb3ducmV2LnhtbERPzYrCMBC+L/gOYQRva2oP4naNsiwIKl6sPsDQTH/Y&#10;ZFKSaOvbG0HY23x8v7PejtaIO/nQOVawmGcgiCunO24UXC+7zxWIEJE1Gsek4EEBtpvJxxoL7QY+&#10;072MjUghHApU0MbYF1KGqiWLYe564sTVzluMCfpGao9DCrdG5lm2lBY7Tg0t9vTbUvVX3qwCeSl3&#10;w6o0PnPHvD6Zw/5ck1NqNh1/vkFEGuO/+O3e6zR/kX/B65t0gt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qBGocAAAADdAAAADwAAAAAAAAAAAAAAAACYAgAAZHJzL2Rvd25y&#10;ZXYueG1sUEsFBgAAAAAEAAQA9QAAAIUDAAAAAA==&#10;" filled="f" stroked="f">
                  <v:textbox style="mso-fit-shape-to-text:t" inset="0,0,0,0">
                    <w:txbxContent>
                      <w:p w:rsidR="00BA550E" w:rsidRDefault="00BA550E" w:rsidP="00BA550E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610" o:spid="_x0000_s1135" style="position:absolute;left:29876;top:24803;width:781;height:160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N54cMA&#10;AADdAAAADwAAAGRycy9kb3ducmV2LnhtbESP3WoCMRCF74W+Q5hC7zSrBZHVKKUgaOmNqw8wbGZ/&#10;aDJZktRd375zUfBuhnPmnG92h8k7daeY+sAGlosCFHEdbM+tgdv1ON+AShnZogtMBh6U4LB/me2w&#10;tGHkC92r3CoJ4VSigS7nodQ61R15TIswEIvWhOgxyxpbbSOOEu6dXhXFWnvsWRo6HOizo/qn+vUG&#10;9LU6jpvKxSJ8rZpvdz5dGgrGvL1OH1tQmab8NP9fn6zgL9+FX76REf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N54cMAAADdAAAADwAAAAAAAAAAAAAAAACYAgAAZHJzL2Rv&#10;d25yZXYueG1sUEsFBgAAAAAEAAQA9QAAAIgDAAAAAA==&#10;" filled="f" stroked="f">
                  <v:textbox style="mso-fit-shape-to-text:t" inset="0,0,0,0">
                    <w:txbxContent>
                      <w:p w:rsidR="00BA550E" w:rsidRDefault="00BA550E" w:rsidP="00BA550E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line id="Line 611" o:spid="_x0000_s1136" style="position:absolute;flip:x;visibility:visible;mso-wrap-style:square" from="30638,21342" to="31445,21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eeysMAAADdAAAADwAAAGRycy9kb3ducmV2LnhtbERPTWsCMRC9F/ofwhR6q9m1UMpqFFlQ&#10;1otS7aHHcTNuopvJsom6/ntTKPQ2j/c50/ngWnGlPljPCvJRBoK49tpyo+B7v3z7BBEissbWMym4&#10;U4D57PlpioX2N/6i6y42IoVwKFCBibErpAy1IYdh5DvixB197zAm2DdS93hL4a6V4yz7kA4tpwaD&#10;HZWG6vPu4hSs2mp8P5w23XZtqu2P39tgy1Kp15dhMQERaYj/4j93pdP8/D2H32/SCXL2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XnsrDAAAA3QAAAA8AAAAAAAAAAAAA&#10;AAAAoQIAAGRycy9kb3ducmV2LnhtbFBLBQYAAAAABAAEAPkAAACRAwAAAAA=&#10;" strokeweight=".4pt">
                  <v:stroke endcap="round"/>
                </v:line>
                <v:rect id="Rectangle 612" o:spid="_x0000_s1137" style="position:absolute;left:29406;top:20612;width:470;height:160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CDcAA&#10;AADdAAAADwAAAGRycy9kb3ducmV2LnhtbERP24rCMBB9X/Afwgi+rakVFukaZVkQVHyx+gFDM72w&#10;yaQk0da/N4Kwb3M411lvR2vEnXzoHCtYzDMQxJXTHTcKrpfd5wpEiMgajWNS8KAA283kY42FdgOf&#10;6V7GRqQQDgUqaGPsCylD1ZLFMHc9ceJq5y3GBH0jtcchhVsj8yz7khY7Tg0t9vTbUvVX3qwCeSl3&#10;w6o0PnPHvD6Zw/5ck1NqNh1/vkFEGuO/+O3e6zR/sczh9U06QW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d1CDcAAAADdAAAADwAAAAAAAAAAAAAAAACYAgAAZHJzL2Rvd25y&#10;ZXYueG1sUEsFBgAAAAAEAAQA9QAAAIUDAAAAAA==&#10;" filled="f" stroked="f">
                  <v:textbox style="mso-fit-shape-to-text:t" inset="0,0,0,0">
                    <w:txbxContent>
                      <w:p w:rsidR="00BA550E" w:rsidRDefault="00BA550E" w:rsidP="00BA550E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613" o:spid="_x0000_s1138" style="position:absolute;left:29876;top:20612;width:781;height:160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HnlsAA&#10;AADdAAAADwAAAGRycy9kb3ducmV2LnhtbERP24rCMBB9F/Yfwgi+2VSFRbpGWQRBxRfrfsDQTC9s&#10;MilJ1ta/N4Kwb3M419nsRmvEnXzoHCtYZDkI4srpjhsFP7fDfA0iRGSNxjEpeFCA3fZjssFCu4Gv&#10;dC9jI1IIhwIVtDH2hZShasliyFxPnLjaeYsxQd9I7XFI4dbIZZ5/Sosdp4YWe9q3VP2Wf1aBvJWH&#10;YV0an7vzsr6Y0/Fak1NqNh2/v0BEGuO/+O0+6jR/sVrB65t0gt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pHnlsAAAADdAAAADwAAAAAAAAAAAAAAAACYAgAAZHJzL2Rvd25y&#10;ZXYueG1sUEsFBgAAAAAEAAQA9QAAAIUDAAAAAA==&#10;" filled="f" stroked="f">
                  <v:textbox style="mso-fit-shape-to-text:t" inset="0,0,0,0">
                    <w:txbxContent>
                      <w:p w:rsidR="00BA550E" w:rsidRDefault="00BA550E" w:rsidP="00BA550E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line id="Line 614" o:spid="_x0000_s1139" style="position:absolute;flip:x;visibility:visible;mso-wrap-style:square" from="30638,17157" to="31445,17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A9UsQAAADdAAAADwAAAGRycy9kb3ducmV2LnhtbERPS2sCMRC+C/6HMIXeNKsVka1RyoJl&#10;vSg+Dj1ON9NN2s1k2aS6/ntTKHibj+85y3XvGnGhLljPCibjDARx5bXlWsH5tBktQISIrLHxTApu&#10;FGC9Gg6WmGt/5QNdjrEWKYRDjgpMjG0uZagMOQxj3xIn7st3DmOCXS11h9cU7ho5zbK5dGg5NRhs&#10;qTBU/Rx/nYL3ppzePr937X5ryv2HP9lgi0Kp56f+7RVEpD4+xP/uUqf5k5cZ/H2TTp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oD1SxAAAAN0AAAAPAAAAAAAAAAAA&#10;AAAAAKECAABkcnMvZG93bnJldi54bWxQSwUGAAAAAAQABAD5AAAAkgMAAAAA&#10;" strokeweight=".4pt">
                  <v:stroke endcap="round"/>
                </v:line>
                <v:line id="Line 615" o:spid="_x0000_s1140" style="position:absolute;flip:x;visibility:visible;mso-wrap-style:square" from="30638,12973" to="31445,12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yYycQAAADdAAAADwAAAGRycy9kb3ducmV2LnhtbERPS2sCMRC+C/6HMIXeNKtFka1RyoJl&#10;vSg+Dj1ON9NN2s1k2aS6/ntTKHibj+85y3XvGnGhLljPCibjDARx5bXlWsH5tBktQISIrLHxTApu&#10;FGC9Gg6WmGt/5QNdjrEWKYRDjgpMjG0uZagMOQxj3xIn7st3DmOCXS11h9cU7ho5zbK5dGg5NRhs&#10;qTBU/Rx/nYL3ppzePr937X5ryv2HP9lgi0Kp56f+7RVEpD4+xP/uUqf5k5cZ/H2TTp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7JjJxAAAAN0AAAAPAAAAAAAAAAAA&#10;AAAAAKECAABkcnMvZG93bnJldi54bWxQSwUGAAAAAAQABAD5AAAAkgMAAAAA&#10;" strokeweight=".4pt">
                  <v:stroke endcap="round"/>
                </v:line>
                <v:rect id="Rectangle 616" o:spid="_x0000_s1141" style="position:absolute;left:29876;top:12242;width:781;height:16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ZEDr8A&#10;AADdAAAADwAAAGRycy9kb3ducmV2LnhtbERP24rCMBB9X/Afwgi+rakKItUoIgiu7IvVDxia6QWT&#10;SUmi7f69WRB8m8O5zmY3WCOe5EPrWMFsmoEgLp1uuVZwux6/VyBCRNZoHJOCPwqw246+Nphr1/OF&#10;nkWsRQrhkKOCJsYulzKUDVkMU9cRJ65y3mJM0NdSe+xTuDVynmVLabHl1NBgR4eGynvxsArktTj2&#10;q8L4zJ3n1a/5OV0qckpNxsN+DSLSED/it/uk0/zZYgn/36QT5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5kQOvwAAAN0AAAAPAAAAAAAAAAAAAAAAAJgCAABkcnMvZG93bnJl&#10;di54bWxQSwUGAAAAAAQABAD1AAAAhAMAAAAA&#10;" filled="f" stroked="f">
                  <v:textbox style="mso-fit-shape-to-text:t" inset="0,0,0,0">
                    <w:txbxContent>
                      <w:p w:rsidR="00BA550E" w:rsidRDefault="00BA550E" w:rsidP="00BA550E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line id="Line 617" o:spid="_x0000_s1142" style="position:absolute;flip:x;visibility:visible;mso-wrap-style:square" from="30638,8782" to="31445,8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KjJcQAAADdAAAADwAAAGRycy9kb3ducmV2LnhtbERPS2sCMRC+C/6HMIXeNKsFla1RyoJl&#10;vSg+Dj1ON9NN2s1k2aS6/ntTKHibj+85y3XvGnGhLljPCibjDARx5bXlWsH5tBktQISIrLHxTApu&#10;FGC9Gg6WmGt/5QNdjrEWKYRDjgpMjG0uZagMOQxj3xIn7st3DmOCXS11h9cU7ho5zbKZdGg5NRhs&#10;qTBU/Rx/nYL3ppzePr937X5ryv2HP9lgi0Kp56f+7RVEpD4+xP/uUqf5k5c5/H2TTp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cqMlxAAAAN0AAAAPAAAAAAAAAAAA&#10;AAAAAKECAABkcnMvZG93bnJldi54bWxQSwUGAAAAAAQABAD5AAAAkgMAAAAA&#10;" strokeweight=".4pt">
                  <v:stroke endcap="round"/>
                </v:line>
                <v:rect id="Rectangle 618" o:spid="_x0000_s1143" style="position:absolute;left:29876;top:8051;width:781;height:16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158MA&#10;AADdAAAADwAAAGRycy9kb3ducmV2LnhtbESP3WoCMRCF74W+Q5hC7zSrBZHVKKUgaOmNqw8wbGZ/&#10;aDJZktRd375zUfBuhnPmnG92h8k7daeY+sAGlosCFHEdbM+tgdv1ON+AShnZogtMBh6U4LB/me2w&#10;tGHkC92r3CoJ4VSigS7nodQ61R15TIswEIvWhOgxyxpbbSOOEu6dXhXFWnvsWRo6HOizo/qn+vUG&#10;9LU6jpvKxSJ8rZpvdz5dGgrGvL1OH1tQmab8NP9fn6zgL98FV76REf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V158MAAADdAAAADwAAAAAAAAAAAAAAAACYAgAAZHJzL2Rv&#10;d25yZXYueG1sUEsFBgAAAAAEAAQA9QAAAIgDAAAAAA==&#10;" filled="f" stroked="f">
                  <v:textbox style="mso-fit-shape-to-text:t" inset="0,0,0,0">
                    <w:txbxContent>
                      <w:p w:rsidR="00BA550E" w:rsidRDefault="00BA550E" w:rsidP="00BA550E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line id="Line 619" o:spid="_x0000_s1144" style="position:absolute;flip:x;visibility:visible;mso-wrap-style:square" from="30638,4597" to="31445,4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GSzMQAAADdAAAADwAAAGRycy9kb3ducmV2LnhtbERPS2sCMRC+C/6HMIXeNKsF0a1RyoJl&#10;vSg+Dj1ON9NN2s1k2aS6/ntTKHibj+85y3XvGnGhLljPCibjDARx5bXlWsH5tBnNQYSIrLHxTApu&#10;FGC9Gg6WmGt/5QNdjrEWKYRDjgpMjG0uZagMOQxj3xIn7st3DmOCXS11h9cU7ho5zbKZdGg5NRhs&#10;qTBU/Rx/nYL3ppzePr937X5ryv2HP9lgi0Kp56f+7RVEpD4+xP/uUqf5k5cF/H2TTp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oZLMxAAAAN0AAAAPAAAAAAAAAAAA&#10;AAAAAKECAABkcnMvZG93bnJldi54bWxQSwUGAAAAAAQABAD5AAAAkgMAAAAA&#10;" strokeweight=".4pt">
                  <v:stroke endcap="round"/>
                </v:line>
                <v:rect id="Rectangle 620" o:spid="_x0000_s1145" style="position:absolute;left:29876;top:3867;width:781;height:160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KnMMA&#10;AADdAAAADwAAAGRycy9kb3ducmV2LnhtbESP3WoCMRCF74W+Q5hC7zSrFJHVKKUgaOmNqw8wbGZ/&#10;aDJZktRd375zUfBuhnPmnG92h8k7daeY+sAGlosCFHEdbM+tgdv1ON+AShnZogtMBh6U4LB/me2w&#10;tGHkC92r3CoJ4VSigS7nodQ61R15TIswEIvWhOgxyxpbbSOOEu6dXhXFWnvsWRo6HOizo/qn+vUG&#10;9LU6jpvKxSJ8rZpvdz5dGgrGvL1OH1tQmab8NP9fn6zgL9+FX76REf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UKnMMAAADdAAAADwAAAAAAAAAAAAAAAACYAgAAZHJzL2Rv&#10;d25yZXYueG1sUEsFBgAAAAAEAAQA9QAAAIgDAAAAAA==&#10;" filled="f" stroked="f">
                  <v:textbox style="mso-fit-shape-to-text:t" inset="0,0,0,0">
                    <w:txbxContent>
                      <w:p w:rsidR="00BA550E" w:rsidRDefault="00BA550E" w:rsidP="00BA550E">
                        <w:r>
                          <w:rPr>
                            <w:rFonts w:cs="Arial"/>
                            <w:color w:val="000000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A550E" w:rsidRDefault="00BA550E" w:rsidP="00BA550E">
      <w:pPr>
        <w:pStyle w:val="ListParagraph"/>
        <w:numPr>
          <w:ilvl w:val="0"/>
          <w:numId w:val="2"/>
        </w:num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Continue the series for another 3 terms and hence </w:t>
      </w:r>
      <w:proofErr w:type="gramStart"/>
      <w:r>
        <w:rPr>
          <w:rFonts w:cs="Arial"/>
          <w:szCs w:val="22"/>
        </w:rPr>
        <w:t xml:space="preserve">write </w:t>
      </w:r>
      <w:proofErr w:type="gramEnd"/>
      <m:oMath>
        <m:r>
          <w:rPr>
            <w:rFonts w:ascii="Cambria Math" w:hAnsi="Cambria Math" w:cs="Arial"/>
            <w:szCs w:val="22"/>
          </w:rPr>
          <m:t>f</m:t>
        </m:r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7</m:t>
                </m:r>
              </m:sub>
            </m:sSub>
          </m:e>
        </m:d>
      </m:oMath>
      <w:r>
        <w:rPr>
          <w:rFonts w:cs="Arial"/>
          <w:szCs w:val="22"/>
        </w:rPr>
        <w:t>.                   (3)</w:t>
      </w:r>
    </w:p>
    <w:p w:rsidR="00BA550E" w:rsidRDefault="00BA550E" w:rsidP="00BA550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BA550E" w:rsidRDefault="00BA550E" w:rsidP="00BA550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BA550E" w:rsidRDefault="00BA550E" w:rsidP="00BA550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BA550E" w:rsidRDefault="00BA550E" w:rsidP="00BA550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BA550E" w:rsidRPr="00F32415" w:rsidRDefault="00BA550E" w:rsidP="00BA550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BA550E" w:rsidRDefault="00BA550E" w:rsidP="00BA550E">
      <w:pPr>
        <w:pStyle w:val="ListParagraph"/>
        <w:numPr>
          <w:ilvl w:val="0"/>
          <w:numId w:val="2"/>
        </w:num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Graph </w:t>
      </w:r>
      <m:oMath>
        <m:r>
          <w:rPr>
            <w:rFonts w:ascii="Cambria Math" w:hAnsi="Cambria Math" w:cs="Arial"/>
            <w:szCs w:val="22"/>
          </w:rPr>
          <m:t>f</m:t>
        </m:r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7</m:t>
                </m:r>
              </m:sub>
            </m:sSub>
          </m:e>
        </m:d>
      </m:oMath>
      <w:r>
        <w:rPr>
          <w:rFonts w:cs="Arial"/>
          <w:szCs w:val="22"/>
        </w:rPr>
        <w:t xml:space="preserve"> on the axes below.  Write the coordinates of any intercept and turning points onto your graph.                                         </w:t>
      </w:r>
      <w:r>
        <w:rPr>
          <w:rFonts w:cs="Arial"/>
          <w:szCs w:val="22"/>
        </w:rPr>
        <w:tab/>
        <w:t>(6)</w:t>
      </w:r>
    </w:p>
    <w:p w:rsidR="00BA550E" w:rsidRDefault="00BA550E" w:rsidP="00BA550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 w:hanging="501"/>
        <w:rPr>
          <w:rFonts w:cs="Arial"/>
          <w:szCs w:val="22"/>
        </w:rPr>
      </w:pPr>
      <w:r>
        <w:rPr>
          <w:rFonts w:cs="Arial"/>
          <w:noProof/>
          <w:szCs w:val="22"/>
        </w:rPr>
        <w:lastRenderedPageBreak/>
        <mc:AlternateContent>
          <mc:Choice Requires="wpc">
            <w:drawing>
              <wp:inline distT="0" distB="0" distL="0" distR="0" wp14:anchorId="4D522EB7" wp14:editId="64D6FEB7">
                <wp:extent cx="5734050" cy="2933700"/>
                <wp:effectExtent l="3810" t="0" r="0" b="635"/>
                <wp:docPr id="623" name="Canvas 6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67" name="Line 624"/>
                        <wps:cNvCnPr>
                          <a:cxnSpLocks noChangeShapeType="1"/>
                        </wps:cNvCnPr>
                        <wps:spPr bwMode="auto">
                          <a:xfrm flipV="1">
                            <a:off x="401320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8" name="Line 625"/>
                        <wps:cNvCnPr>
                          <a:cxnSpLocks noChangeShapeType="1"/>
                        </wps:cNvCnPr>
                        <wps:spPr bwMode="auto">
                          <a:xfrm flipV="1">
                            <a:off x="702945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9" name="Line 626"/>
                        <wps:cNvCnPr>
                          <a:cxnSpLocks noChangeShapeType="1"/>
                        </wps:cNvCnPr>
                        <wps:spPr bwMode="auto">
                          <a:xfrm flipV="1">
                            <a:off x="1004570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0" name="Line 627"/>
                        <wps:cNvCnPr>
                          <a:cxnSpLocks noChangeShapeType="1"/>
                        </wps:cNvCnPr>
                        <wps:spPr bwMode="auto">
                          <a:xfrm flipV="1">
                            <a:off x="1607820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1" name="Line 628"/>
                        <wps:cNvCnPr>
                          <a:cxnSpLocks noChangeShapeType="1"/>
                        </wps:cNvCnPr>
                        <wps:spPr bwMode="auto">
                          <a:xfrm flipV="1">
                            <a:off x="1909445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2" name="Line 629"/>
                        <wps:cNvCnPr>
                          <a:cxnSpLocks noChangeShapeType="1"/>
                        </wps:cNvCnPr>
                        <wps:spPr bwMode="auto">
                          <a:xfrm flipV="1">
                            <a:off x="2211070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3" name="Line 630"/>
                        <wps:cNvCnPr>
                          <a:cxnSpLocks noChangeShapeType="1"/>
                        </wps:cNvCnPr>
                        <wps:spPr bwMode="auto">
                          <a:xfrm flipV="1">
                            <a:off x="2512695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4" name="Line 631"/>
                        <wps:cNvCnPr>
                          <a:cxnSpLocks noChangeShapeType="1"/>
                        </wps:cNvCnPr>
                        <wps:spPr bwMode="auto">
                          <a:xfrm flipV="1">
                            <a:off x="3115945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5" name="Line 632"/>
                        <wps:cNvCnPr>
                          <a:cxnSpLocks noChangeShapeType="1"/>
                        </wps:cNvCnPr>
                        <wps:spPr bwMode="auto">
                          <a:xfrm flipV="1">
                            <a:off x="3417570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6" name="Line 6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719195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7" name="Line 634"/>
                        <wps:cNvCnPr>
                          <a:cxnSpLocks noChangeShapeType="1"/>
                        </wps:cNvCnPr>
                        <wps:spPr bwMode="auto">
                          <a:xfrm flipV="1">
                            <a:off x="4020820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" name="Line 635"/>
                        <wps:cNvCnPr>
                          <a:cxnSpLocks noChangeShapeType="1"/>
                        </wps:cNvCnPr>
                        <wps:spPr bwMode="auto">
                          <a:xfrm flipV="1">
                            <a:off x="4624070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9" name="Line 636"/>
                        <wps:cNvCnPr>
                          <a:cxnSpLocks noChangeShapeType="1"/>
                        </wps:cNvCnPr>
                        <wps:spPr bwMode="auto">
                          <a:xfrm flipV="1">
                            <a:off x="4925695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0" name="Line 637"/>
                        <wps:cNvCnPr>
                          <a:cxnSpLocks noChangeShapeType="1"/>
                        </wps:cNvCnPr>
                        <wps:spPr bwMode="auto">
                          <a:xfrm flipV="1">
                            <a:off x="5227320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1" name="Line 638"/>
                        <wps:cNvCnPr>
                          <a:cxnSpLocks noChangeShapeType="1"/>
                        </wps:cNvCnPr>
                        <wps:spPr bwMode="auto">
                          <a:xfrm flipV="1">
                            <a:off x="1306195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8890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2" name="Line 639"/>
                        <wps:cNvCnPr>
                          <a:cxnSpLocks noChangeShapeType="1"/>
                        </wps:cNvCnPr>
                        <wps:spPr bwMode="auto">
                          <a:xfrm flipV="1">
                            <a:off x="4322445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8890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3" name="Line 640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261620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4" name="Line 641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254000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5" name="Line 642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246443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6" name="Line 643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238887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7" name="Line 644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223647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8" name="Line 645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216090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9" name="Line 646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208534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0" name="Line 647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200914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1" name="Line 648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185737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6" name="Line 649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178181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7" name="Line 650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170561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8" name="Line 651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163004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9" name="Line 652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147828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0" name="Line 653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140271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1" name="Line 654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132651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2" name="Line 655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125095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3" name="Line 656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109918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5" name="Line 657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102298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6" name="Line 658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94742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7" name="Line 659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87185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" name="Line 660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71945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9" name="Line 661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64389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0" name="Line 662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56832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1" name="Line 663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49212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2" name="Line 664"/>
                        <wps:cNvCnPr>
                          <a:cxnSpLocks noChangeShapeType="1"/>
                        </wps:cNvCnPr>
                        <wps:spPr bwMode="auto">
                          <a:xfrm>
                            <a:off x="401320" y="269176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8890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3" name="Line 665"/>
                        <wps:cNvCnPr>
                          <a:cxnSpLocks noChangeShapeType="1"/>
                        </wps:cNvCnPr>
                        <wps:spPr bwMode="auto">
                          <a:xfrm>
                            <a:off x="401320" y="231267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8890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4" name="Line 666"/>
                        <wps:cNvCnPr>
                          <a:cxnSpLocks noChangeShapeType="1"/>
                        </wps:cNvCnPr>
                        <wps:spPr bwMode="auto">
                          <a:xfrm>
                            <a:off x="401320" y="193357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8890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5" name="Line 667"/>
                        <wps:cNvCnPr>
                          <a:cxnSpLocks noChangeShapeType="1"/>
                        </wps:cNvCnPr>
                        <wps:spPr bwMode="auto">
                          <a:xfrm>
                            <a:off x="401320" y="117475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8890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6" name="Line 668"/>
                        <wps:cNvCnPr>
                          <a:cxnSpLocks noChangeShapeType="1"/>
                        </wps:cNvCnPr>
                        <wps:spPr bwMode="auto">
                          <a:xfrm>
                            <a:off x="401320" y="79565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8890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7" name="Line 669"/>
                        <wps:cNvCnPr>
                          <a:cxnSpLocks noChangeShapeType="1"/>
                        </wps:cNvCnPr>
                        <wps:spPr bwMode="auto">
                          <a:xfrm>
                            <a:off x="401320" y="41656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8890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8" name="Line 670"/>
                        <wps:cNvCnPr>
                          <a:cxnSpLocks noChangeShapeType="1"/>
                        </wps:cNvCnPr>
                        <wps:spPr bwMode="auto">
                          <a:xfrm>
                            <a:off x="99695" y="1553845"/>
                            <a:ext cx="542925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9" name="Rectangle 671"/>
                        <wps:cNvSpPr>
                          <a:spLocks noChangeArrowheads="1"/>
                        </wps:cNvSpPr>
                        <wps:spPr bwMode="auto">
                          <a:xfrm>
                            <a:off x="5565775" y="1553845"/>
                            <a:ext cx="7112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550E" w:rsidRDefault="00BA550E" w:rsidP="00BA550E">
                              <w:proofErr w:type="gramStart"/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60" name="Line 67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480050" y="1529715"/>
                            <a:ext cx="48895" cy="24130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1" name="Line 673"/>
                        <wps:cNvCnPr>
                          <a:cxnSpLocks noChangeShapeType="1"/>
                        </wps:cNvCnPr>
                        <wps:spPr bwMode="auto">
                          <a:xfrm flipH="1">
                            <a:off x="5480050" y="1553845"/>
                            <a:ext cx="48895" cy="2476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2" name="Line 674"/>
                        <wps:cNvCnPr>
                          <a:cxnSpLocks noChangeShapeType="1"/>
                        </wps:cNvCnPr>
                        <wps:spPr bwMode="auto">
                          <a:xfrm flipV="1">
                            <a:off x="99695" y="1529715"/>
                            <a:ext cx="48260" cy="24130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3" name="Line 675"/>
                        <wps:cNvCnPr>
                          <a:cxnSpLocks noChangeShapeType="1"/>
                        </wps:cNvCnPr>
                        <wps:spPr bwMode="auto">
                          <a:xfrm>
                            <a:off x="99695" y="1553845"/>
                            <a:ext cx="48260" cy="2476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4" name="Line 676"/>
                        <wps:cNvCnPr>
                          <a:cxnSpLocks noChangeShapeType="1"/>
                        </wps:cNvCnPr>
                        <wps:spPr bwMode="auto">
                          <a:xfrm>
                            <a:off x="401320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5" name="Line 677"/>
                        <wps:cNvCnPr>
                          <a:cxnSpLocks noChangeShapeType="1"/>
                        </wps:cNvCnPr>
                        <wps:spPr bwMode="auto">
                          <a:xfrm>
                            <a:off x="702945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6" name="Line 678"/>
                        <wps:cNvCnPr>
                          <a:cxnSpLocks noChangeShapeType="1"/>
                        </wps:cNvCnPr>
                        <wps:spPr bwMode="auto">
                          <a:xfrm>
                            <a:off x="1004570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7" name="Line 679"/>
                        <wps:cNvCnPr>
                          <a:cxnSpLocks noChangeShapeType="1"/>
                        </wps:cNvCnPr>
                        <wps:spPr bwMode="auto">
                          <a:xfrm>
                            <a:off x="1607820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2" name="Line 680"/>
                        <wps:cNvCnPr>
                          <a:cxnSpLocks noChangeShapeType="1"/>
                        </wps:cNvCnPr>
                        <wps:spPr bwMode="auto">
                          <a:xfrm>
                            <a:off x="1909445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3" name="Line 681"/>
                        <wps:cNvCnPr>
                          <a:cxnSpLocks noChangeShapeType="1"/>
                        </wps:cNvCnPr>
                        <wps:spPr bwMode="auto">
                          <a:xfrm>
                            <a:off x="2211070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4" name="Line 682"/>
                        <wps:cNvCnPr>
                          <a:cxnSpLocks noChangeShapeType="1"/>
                        </wps:cNvCnPr>
                        <wps:spPr bwMode="auto">
                          <a:xfrm>
                            <a:off x="2512695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5" name="Line 683"/>
                        <wps:cNvCnPr>
                          <a:cxnSpLocks noChangeShapeType="1"/>
                        </wps:cNvCnPr>
                        <wps:spPr bwMode="auto">
                          <a:xfrm>
                            <a:off x="3115945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6" name="Line 684"/>
                        <wps:cNvCnPr>
                          <a:cxnSpLocks noChangeShapeType="1"/>
                        </wps:cNvCnPr>
                        <wps:spPr bwMode="auto">
                          <a:xfrm>
                            <a:off x="3417570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7" name="Line 685"/>
                        <wps:cNvCnPr>
                          <a:cxnSpLocks noChangeShapeType="1"/>
                        </wps:cNvCnPr>
                        <wps:spPr bwMode="auto">
                          <a:xfrm>
                            <a:off x="3719195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8" name="Line 686"/>
                        <wps:cNvCnPr>
                          <a:cxnSpLocks noChangeShapeType="1"/>
                        </wps:cNvCnPr>
                        <wps:spPr bwMode="auto">
                          <a:xfrm>
                            <a:off x="4020820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9" name="Line 687"/>
                        <wps:cNvCnPr>
                          <a:cxnSpLocks noChangeShapeType="1"/>
                        </wps:cNvCnPr>
                        <wps:spPr bwMode="auto">
                          <a:xfrm>
                            <a:off x="4624070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0" name="Line 688"/>
                        <wps:cNvCnPr>
                          <a:cxnSpLocks noChangeShapeType="1"/>
                        </wps:cNvCnPr>
                        <wps:spPr bwMode="auto">
                          <a:xfrm>
                            <a:off x="4925695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1" name="Line 689"/>
                        <wps:cNvCnPr>
                          <a:cxnSpLocks noChangeShapeType="1"/>
                        </wps:cNvCnPr>
                        <wps:spPr bwMode="auto">
                          <a:xfrm>
                            <a:off x="5227320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2" name="Line 690"/>
                        <wps:cNvCnPr>
                          <a:cxnSpLocks noChangeShapeType="1"/>
                        </wps:cNvCnPr>
                        <wps:spPr bwMode="auto">
                          <a:xfrm>
                            <a:off x="1306195" y="1517650"/>
                            <a:ext cx="635" cy="7302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3" name="Rectangle 691"/>
                        <wps:cNvSpPr>
                          <a:spLocks noChangeArrowheads="1"/>
                        </wps:cNvSpPr>
                        <wps:spPr bwMode="auto">
                          <a:xfrm>
                            <a:off x="1250315" y="1593850"/>
                            <a:ext cx="4254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550E" w:rsidRDefault="00BA550E" w:rsidP="00BA550E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04" name="Rectangle 692"/>
                        <wps:cNvSpPr>
                          <a:spLocks noChangeArrowheads="1"/>
                        </wps:cNvSpPr>
                        <wps:spPr bwMode="auto">
                          <a:xfrm>
                            <a:off x="1292860" y="1593850"/>
                            <a:ext cx="7112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550E" w:rsidRDefault="00BA550E" w:rsidP="00BA550E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05" name="Line 693"/>
                        <wps:cNvCnPr>
                          <a:cxnSpLocks noChangeShapeType="1"/>
                        </wps:cNvCnPr>
                        <wps:spPr bwMode="auto">
                          <a:xfrm>
                            <a:off x="2814320" y="1517650"/>
                            <a:ext cx="635" cy="7302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6" name="Line 694"/>
                        <wps:cNvCnPr>
                          <a:cxnSpLocks noChangeShapeType="1"/>
                        </wps:cNvCnPr>
                        <wps:spPr bwMode="auto">
                          <a:xfrm>
                            <a:off x="4322445" y="1517650"/>
                            <a:ext cx="635" cy="7302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7" name="Rectangle 695"/>
                        <wps:cNvSpPr>
                          <a:spLocks noChangeArrowheads="1"/>
                        </wps:cNvSpPr>
                        <wps:spPr bwMode="auto">
                          <a:xfrm>
                            <a:off x="4288155" y="1593850"/>
                            <a:ext cx="7112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550E" w:rsidRDefault="00BA550E" w:rsidP="00BA550E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08" name="Line 6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814320" y="274320"/>
                            <a:ext cx="635" cy="255968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9" name="Rectangle 697"/>
                        <wps:cNvSpPr>
                          <a:spLocks noChangeArrowheads="1"/>
                        </wps:cNvSpPr>
                        <wps:spPr bwMode="auto">
                          <a:xfrm>
                            <a:off x="2708910" y="128270"/>
                            <a:ext cx="19812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550E" w:rsidRPr="00191BC0" w:rsidRDefault="00BA550E" w:rsidP="00BA550E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f(</w:t>
                              </w:r>
                              <w:proofErr w:type="gramEnd"/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x)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10" name="Line 698"/>
                        <wps:cNvCnPr>
                          <a:cxnSpLocks noChangeShapeType="1"/>
                        </wps:cNvCnPr>
                        <wps:spPr bwMode="auto">
                          <a:xfrm flipH="1">
                            <a:off x="2789555" y="274320"/>
                            <a:ext cx="24765" cy="488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1" name="Line 699"/>
                        <wps:cNvCnPr>
                          <a:cxnSpLocks noChangeShapeType="1"/>
                        </wps:cNvCnPr>
                        <wps:spPr bwMode="auto">
                          <a:xfrm>
                            <a:off x="2814320" y="274320"/>
                            <a:ext cx="24130" cy="488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2" name="Line 70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789555" y="2785110"/>
                            <a:ext cx="24765" cy="488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3" name="Line 701"/>
                        <wps:cNvCnPr>
                          <a:cxnSpLocks noChangeShapeType="1"/>
                        </wps:cNvCnPr>
                        <wps:spPr bwMode="auto">
                          <a:xfrm flipV="1">
                            <a:off x="2814320" y="2785110"/>
                            <a:ext cx="24130" cy="488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4" name="Line 702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261620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5" name="Line 703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254000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6" name="Line 704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246443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7" name="Line 705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238887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8" name="Line 706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223647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9" name="Line 707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216090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0" name="Line 708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208534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1" name="Line 709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200914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2" name="Line 710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185737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3" name="Line 711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178181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4" name="Line 712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170561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5" name="Line 713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163004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6" name="Line 714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147828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7" name="Line 715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140271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8" name="Line 716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132651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9" name="Line 717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125095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0" name="Line 718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109918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1" name="Line 719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102298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2" name="Line 720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94742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3" name="Line 721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87185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4" name="Line 7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71945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5" name="Line 723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64389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6" name="Line 724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56832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7" name="Line 725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49212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8" name="Line 726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7490" y="2691765"/>
                            <a:ext cx="73025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9" name="Rectangle 727"/>
                        <wps:cNvSpPr>
                          <a:spLocks noChangeArrowheads="1"/>
                        </wps:cNvSpPr>
                        <wps:spPr bwMode="auto">
                          <a:xfrm>
                            <a:off x="2665730" y="2625725"/>
                            <a:ext cx="4254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550E" w:rsidRDefault="00BA550E" w:rsidP="00BA550E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40" name="Rectangle 728"/>
                        <wps:cNvSpPr>
                          <a:spLocks noChangeArrowheads="1"/>
                        </wps:cNvSpPr>
                        <wps:spPr bwMode="auto">
                          <a:xfrm>
                            <a:off x="2708910" y="2625725"/>
                            <a:ext cx="7112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550E" w:rsidRDefault="00BA550E" w:rsidP="00BA550E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41" name="Line 729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7490" y="2312670"/>
                            <a:ext cx="73025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2" name="Rectangle 730"/>
                        <wps:cNvSpPr>
                          <a:spLocks noChangeArrowheads="1"/>
                        </wps:cNvSpPr>
                        <wps:spPr bwMode="auto">
                          <a:xfrm>
                            <a:off x="2665730" y="2246630"/>
                            <a:ext cx="4254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550E" w:rsidRDefault="00BA550E" w:rsidP="00BA550E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43" name="Rectangle 731"/>
                        <wps:cNvSpPr>
                          <a:spLocks noChangeArrowheads="1"/>
                        </wps:cNvSpPr>
                        <wps:spPr bwMode="auto">
                          <a:xfrm>
                            <a:off x="2708910" y="2246630"/>
                            <a:ext cx="7112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550E" w:rsidRDefault="00BA550E" w:rsidP="00BA550E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44" name="Line 732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7490" y="1933575"/>
                            <a:ext cx="73025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5" name="Rectangle 733"/>
                        <wps:cNvSpPr>
                          <a:spLocks noChangeArrowheads="1"/>
                        </wps:cNvSpPr>
                        <wps:spPr bwMode="auto">
                          <a:xfrm>
                            <a:off x="2665730" y="1867535"/>
                            <a:ext cx="4254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550E" w:rsidRDefault="00BA550E" w:rsidP="00BA550E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46" name="Rectangle 734"/>
                        <wps:cNvSpPr>
                          <a:spLocks noChangeArrowheads="1"/>
                        </wps:cNvSpPr>
                        <wps:spPr bwMode="auto">
                          <a:xfrm>
                            <a:off x="2708910" y="1867535"/>
                            <a:ext cx="7112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550E" w:rsidRDefault="00BA550E" w:rsidP="00BA550E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47" name="Line 735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7490" y="1553845"/>
                            <a:ext cx="73025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8" name="Line 736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7490" y="1174750"/>
                            <a:ext cx="73025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9" name="Rectangle 737"/>
                        <wps:cNvSpPr>
                          <a:spLocks noChangeArrowheads="1"/>
                        </wps:cNvSpPr>
                        <wps:spPr bwMode="auto">
                          <a:xfrm>
                            <a:off x="2708910" y="1108710"/>
                            <a:ext cx="7112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550E" w:rsidRDefault="00BA550E" w:rsidP="00BA550E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50" name="Line 738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7490" y="795655"/>
                            <a:ext cx="73025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1" name="Rectangle 739"/>
                        <wps:cNvSpPr>
                          <a:spLocks noChangeArrowheads="1"/>
                        </wps:cNvSpPr>
                        <wps:spPr bwMode="auto">
                          <a:xfrm>
                            <a:off x="2708910" y="729615"/>
                            <a:ext cx="7112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550E" w:rsidRDefault="00BA550E" w:rsidP="00BA550E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52" name="Line 740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7490" y="416560"/>
                            <a:ext cx="73025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3" name="Rectangle 741"/>
                        <wps:cNvSpPr>
                          <a:spLocks noChangeArrowheads="1"/>
                        </wps:cNvSpPr>
                        <wps:spPr bwMode="auto">
                          <a:xfrm>
                            <a:off x="2708910" y="350520"/>
                            <a:ext cx="7112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550E" w:rsidRDefault="00BA550E" w:rsidP="00BA550E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23" o:spid="_x0000_s1146" editas="canvas" style="width:451.5pt;height:231pt;mso-position-horizontal-relative:char;mso-position-vertical-relative:line" coordsize="57340,29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">
                <v:shape id="_x0000_s1147" type="#_x0000_t75" style="position:absolute;width:57340;height:29337;visibility:visible;mso-wrap-style:square">
                  <v:fill o:detectmouseclick="t"/>
                  <v:path o:connecttype="none"/>
                </v:shape>
                <v:line id="Line 624" o:spid="_x0000_s1148" style="position:absolute;flip:y;visibility:visible;mso-wrap-style:square" from="4013,4165" to="4019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xr4cUAAADcAAAADwAAAGRycy9kb3ducmV2LnhtbESPT2vCQBTE70K/w/KE3nSjB01TVxFB&#10;aE7FPxSPr9lnNph9m2bXJP32bqHgcZiZ3zCrzWBr0VHrK8cKZtMEBHHhdMWlgvNpP0lB+ICssXZM&#10;Cn7Jw2b9Mlphpl3PB+qOoRQRwj5DBSaEJpPSF4Ys+qlriKN3da3FEGVbSt1iH+G2lvMkWUiLFccF&#10;gw3tDBW3490qyK+X2fJufnL86j/Ty+477fKbV+p1PGzfQQQawjP83/7QCt4WS/g7E4+AX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xr4cUAAADcAAAADwAAAAAAAAAA&#10;AAAAAAChAgAAZHJzL2Rvd25yZXYueG1sUEsFBgAAAAAEAAQA+QAAAJMDAAAAAA==&#10;" strokecolor="#7f7f7f" strokeweight=".2pt">
                  <v:stroke dashstyle="1 1" endcap="round"/>
                </v:line>
                <v:line id="Line 625" o:spid="_x0000_s1149" style="position:absolute;flip:y;visibility:visible;mso-wrap-style:square" from="7029,4165" to="7035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P/k8IAAADcAAAADwAAAGRycy9kb3ducmV2LnhtbERPz2vCMBS+D/wfwhN2W1M9uFqNIoKw&#10;nsaciMdn82yKzUttYtv998thsOPH93u9HW0jeup87VjBLElBEJdO11wpOH0f3jIQPiBrbByTgh/y&#10;sN1MXtaYazfwF/XHUIkYwj5HBSaENpfSl4Ys+sS1xJG7uc5iiLCrpO5wiOG2kfM0XUiLNccGgy3t&#10;DZX349MqKG6X2fvTPAo8D5/ZZX/N+uLulXqdjrsViEBj+Bf/uT+0guUiro1n4hGQm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P/k8IAAADcAAAADwAAAAAAAAAAAAAA&#10;AAChAgAAZHJzL2Rvd25yZXYueG1sUEsFBgAAAAAEAAQA+QAAAJADAAAAAA==&#10;" strokecolor="#7f7f7f" strokeweight=".2pt">
                  <v:stroke dashstyle="1 1" endcap="round"/>
                </v:line>
                <v:line id="Line 626" o:spid="_x0000_s1150" style="position:absolute;flip:y;visibility:visible;mso-wrap-style:square" from="10045,4165" to="10052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9aCMUAAADcAAAADwAAAGRycy9kb3ducmV2LnhtbESPT2vCQBTE70K/w/IKvenGHjRGVxGh&#10;0JyKfygeX7PPbDD7Ns2uSfrtu4LgcZiZ3zCrzWBr0VHrK8cKppMEBHHhdMWlgtPxY5yC8AFZY+2Y&#10;FPyRh836ZbTCTLue99QdQikihH2GCkwITSalLwxZ9BPXEEfv4lqLIcq2lLrFPsJtLd+TZCYtVhwX&#10;DDa0M1RcDzerIL+cp/Ob+c3xu/9Kz7uftMuvXqm312G7BBFoCM/wo/2pFSxmC7ifiUdAr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19aCMUAAADcAAAADwAAAAAAAAAA&#10;AAAAAAChAgAAZHJzL2Rvd25yZXYueG1sUEsFBgAAAAAEAAQA+QAAAJMDAAAAAA==&#10;" strokecolor="#7f7f7f" strokeweight=".2pt">
                  <v:stroke dashstyle="1 1" endcap="round"/>
                </v:line>
                <v:line id="Line 627" o:spid="_x0000_s1151" style="position:absolute;flip:y;visibility:visible;mso-wrap-style:square" from="16078,4165" to="16084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xlSMEAAADcAAAADwAAAGRycy9kb3ducmV2LnhtbERPz2vCMBS+C/4P4Q28aaoHrZ1RhiDY&#10;k8yJeHxrnk2xealNbLv/fjkMdvz4fm92g61FR62vHCuYzxIQxIXTFZcKLl+HaQrCB2SNtWNS8EMe&#10;dtvxaIOZdj1/UncOpYgh7DNUYEJoMil9Yciin7mGOHJ311oMEbal1C32MdzWcpEkS2mx4thgsKG9&#10;oeJxflkF+f02X73MM8drf0pv+++0yx9eqcnb8PEOItAQ/sV/7qNWsF7F+fFMPAJ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vGVIwQAAANwAAAAPAAAAAAAAAAAAAAAA&#10;AKECAABkcnMvZG93bnJldi54bWxQSwUGAAAAAAQABAD5AAAAjwMAAAAA&#10;" strokecolor="#7f7f7f" strokeweight=".2pt">
                  <v:stroke dashstyle="1 1" endcap="round"/>
                </v:line>
                <v:line id="Line 628" o:spid="_x0000_s1152" style="position:absolute;flip:y;visibility:visible;mso-wrap-style:square" from="19094,4165" to="19100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DA08UAAADcAAAADwAAAGRycy9kb3ducmV2LnhtbESPQWvCQBSE70L/w/IKvekmHmoaXUWE&#10;gjmJthSPr9lnNph9m2bXJP57t1DocZiZb5jVZrSN6KnztWMF6SwBQVw6XXOl4PPjfZqB8AFZY+OY&#10;FNzJw2b9NFlhrt3AR+pPoRIRwj5HBSaENpfSl4Ys+plriaN3cZ3FEGVXSd3hEOG2kfMkeZUWa44L&#10;BlvaGSqvp5tVUFzO6eJmfgr8Gg7Zefed9cXVK/XyPG6XIAKN4T/8195rBW+LFH7PxCMg1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DA08UAAADcAAAADwAAAAAAAAAA&#10;AAAAAAChAgAAZHJzL2Rvd25yZXYueG1sUEsFBgAAAAAEAAQA+QAAAJMDAAAAAA==&#10;" strokecolor="#7f7f7f" strokeweight=".2pt">
                  <v:stroke dashstyle="1 1" endcap="round"/>
                </v:line>
                <v:line id="Line 629" o:spid="_x0000_s1153" style="position:absolute;flip:y;visibility:visible;mso-wrap-style:square" from="22110,4165" to="22117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JepMUAAADcAAAADwAAAGRycy9kb3ducmV2LnhtbESPT2vCQBTE70K/w/KE3nSjh5qmriKC&#10;YE7FPxSPr9lnNph9m2bXJP32bqHgcZiZ3zDL9WBr0VHrK8cKZtMEBHHhdMWlgvNpN0lB+ICssXZM&#10;Cn7Jw3r1Mlpipl3PB+qOoRQRwj5DBSaEJpPSF4Ys+qlriKN3da3FEGVbSt1iH+G2lvMkeZMWK44L&#10;BhvaGipux7tVkF8vs8Xd/OT41X+ml+132uU3r9TreNh8gAg0hGf4v73XCt4Xc/g7E4+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CJepMUAAADcAAAADwAAAAAAAAAA&#10;AAAAAAChAgAAZHJzL2Rvd25yZXYueG1sUEsFBgAAAAAEAAQA+QAAAJMDAAAAAA==&#10;" strokecolor="#7f7f7f" strokeweight=".2pt">
                  <v:stroke dashstyle="1 1" endcap="round"/>
                </v:line>
                <v:line id="Line 630" o:spid="_x0000_s1154" style="position:absolute;flip:y;visibility:visible;mso-wrap-style:square" from="25126,4165" to="25133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77P8UAAADcAAAADwAAAGRycy9kb3ducmV2LnhtbESPQWvCQBSE7wX/w/IEb3VjhRqjq4hQ&#10;aE6lKuLxmX1mg9m3aXZN0n/fLRR6HGbmG2a9HWwtOmp95VjBbJqAIC6crrhUcDq+PacgfEDWWDsm&#10;Bd/kYbsZPa0x067nT+oOoRQRwj5DBSaEJpPSF4Ys+qlriKN3c63FEGVbSt1iH+G2li9J8iotVhwX&#10;DDa0N1TcDw+rIL9dZouH+crx3H+kl/017fK7V2oyHnYrEIGG8B/+a79rBcvFHH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77P8UAAADcAAAADwAAAAAAAAAA&#10;AAAAAAChAgAAZHJzL2Rvd25yZXYueG1sUEsFBgAAAAAEAAQA+QAAAJMDAAAAAA==&#10;" strokecolor="#7f7f7f" strokeweight=".2pt">
                  <v:stroke dashstyle="1 1" endcap="round"/>
                </v:line>
                <v:line id="Line 631" o:spid="_x0000_s1155" style="position:absolute;flip:y;visibility:visible;mso-wrap-style:square" from="31159,4165" to="31165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djS8UAAADcAAAADwAAAGRycy9kb3ducmV2LnhtbESPQWvCQBSE7wX/w/IEb3VjkRqjq4hQ&#10;aE6lKuLxmX1mg9m3aXZN0n/fLRR6HGbmG2a9HWwtOmp95VjBbJqAIC6crrhUcDq+PacgfEDWWDsm&#10;Bd/kYbsZPa0x067nT+oOoRQRwj5DBSaEJpPSF4Ys+qlriKN3c63FEGVbSt1iH+G2li9J8iotVhwX&#10;DDa0N1TcDw+rIL9dZouH+crx3H+kl/017fK7V2oyHnYrEIGG8B/+a79rBcvFHH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djS8UAAADcAAAADwAAAAAAAAAA&#10;AAAAAAChAgAAZHJzL2Rvd25yZXYueG1sUEsFBgAAAAAEAAQA+QAAAJMDAAAAAA==&#10;" strokecolor="#7f7f7f" strokeweight=".2pt">
                  <v:stroke dashstyle="1 1" endcap="round"/>
                </v:line>
                <v:line id="Line 632" o:spid="_x0000_s1156" style="position:absolute;flip:y;visibility:visible;mso-wrap-style:square" from="34175,4165" to="34182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vG0MUAAADcAAAADwAAAGRycy9kb3ducmV2LnhtbESPQWvCQBSE7wX/w/IEb3VjwRqjq4hQ&#10;aE6lKuLxmX1mg9m3aXZN0n/fLRR6HGbmG2a9HWwtOmp95VjBbJqAIC6crrhUcDq+PacgfEDWWDsm&#10;Bd/kYbsZPa0x067nT+oOoRQRwj5DBSaEJpPSF4Ys+qlriKN3c63FEGVbSt1iH+G2li9J8iotVhwX&#10;DDa0N1TcDw+rIL9dZouH+crx3H+kl/017fK7V2oyHnYrEIGG8B/+a79rBcvFHH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vG0MUAAADcAAAADwAAAAAAAAAA&#10;AAAAAAChAgAAZHJzL2Rvd25yZXYueG1sUEsFBgAAAAAEAAQA+QAAAJMDAAAAAA==&#10;" strokecolor="#7f7f7f" strokeweight=".2pt">
                  <v:stroke dashstyle="1 1" endcap="round"/>
                </v:line>
                <v:line id="Line 633" o:spid="_x0000_s1157" style="position:absolute;flip:y;visibility:visible;mso-wrap-style:square" from="37191,4165" to="37198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lYp8UAAADcAAAADwAAAGRycy9kb3ducmV2LnhtbESPT2vCQBTE70K/w/KE3nSjB01TVxFB&#10;aE7FPxSPr9lnNph9m2bXJP32bqHgcZiZ3zCrzWBr0VHrK8cKZtMEBHHhdMWlgvNpP0lB+ICssXZM&#10;Cn7Jw2b9Mlphpl3PB+qOoRQRwj5DBSaEJpPSF4Ys+qlriKN3da3FEGVbSt1iH+G2lvMkWUiLFccF&#10;gw3tDBW3490qyK+X2fJufnL86j/Ty+477fKbV+p1PGzfQQQawjP83/7QCt6WC/g7E4+AX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lYp8UAAADcAAAADwAAAAAAAAAA&#10;AAAAAAChAgAAZHJzL2Rvd25yZXYueG1sUEsFBgAAAAAEAAQA+QAAAJMDAAAAAA==&#10;" strokecolor="#7f7f7f" strokeweight=".2pt">
                  <v:stroke dashstyle="1 1" endcap="round"/>
                </v:line>
                <v:line id="Line 634" o:spid="_x0000_s1158" style="position:absolute;flip:y;visibility:visible;mso-wrap-style:square" from="40208,4165" to="40214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X9PMUAAADcAAAADwAAAGRycy9kb3ducmV2LnhtbESPQWvCQBSE74X+h+UVems29tCk0VVE&#10;KDQn0Yp4fM0+s8Hs2zS7JvHfu4VCj8PMfMMsVpNtxUC9bxwrmCUpCOLK6YZrBYevj5cchA/IGlvH&#10;pOBGHlbLx4cFFtqNvKNhH2oRIewLVGBC6AopfWXIok9cRxy9s+sthij7Wuoexwi3rXxN0zdpseG4&#10;YLCjjaHqsr9aBeX5NMuu5qfE47jNT5vvfCgvXqnnp2k9BxFoCv/hv/anVvCeZfB7Jh4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FX9PMUAAADcAAAADwAAAAAAAAAA&#10;AAAAAAChAgAAZHJzL2Rvd25yZXYueG1sUEsFBgAAAAAEAAQA+QAAAJMDAAAAAA==&#10;" strokecolor="#7f7f7f" strokeweight=".2pt">
                  <v:stroke dashstyle="1 1" endcap="round"/>
                </v:line>
                <v:line id="Line 635" o:spid="_x0000_s1159" style="position:absolute;flip:y;visibility:visible;mso-wrap-style:square" from="46240,4165" to="46247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ppTsEAAADcAAAADwAAAGRycy9kb3ducmV2LnhtbERPz2vCMBS+C/4P4Q28aaoHrZ1RhiDY&#10;k8yJeHxrnk2xealNbLv/fjkMdvz4fm92g61FR62vHCuYzxIQxIXTFZcKLl+HaQrCB2SNtWNS8EMe&#10;dtvxaIOZdj1/UncOpYgh7DNUYEJoMil9Yciin7mGOHJ311oMEbal1C32MdzWcpEkS2mx4thgsKG9&#10;oeJxflkF+f02X73MM8drf0pv+++0yx9eqcnb8PEOItAQ/sV/7qNWsF7FtfFMPAJ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ymlOwQAAANwAAAAPAAAAAAAAAAAAAAAA&#10;AKECAABkcnMvZG93bnJldi54bWxQSwUGAAAAAAQABAD5AAAAjwMAAAAA&#10;" strokecolor="#7f7f7f" strokeweight=".2pt">
                  <v:stroke dashstyle="1 1" endcap="round"/>
                </v:line>
                <v:line id="Line 636" o:spid="_x0000_s1160" style="position:absolute;flip:y;visibility:visible;mso-wrap-style:square" from="49256,4165" to="49263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M1cUAAADcAAAADwAAAGRycy9kb3ducmV2LnhtbESPQWvCQBSE70L/w/IKvenGHmqMbkSE&#10;QnMqWikeX7Mv2WD2bZpdk/Tfu4VCj8PMfMNsd5NtxUC9bxwrWC4SEMSl0w3XCs4fr/MUhA/IGlvH&#10;pOCHPOzyh9kWM+1GPtJwCrWIEPYZKjAhdJmUvjRk0S9cRxy9yvUWQ5R9LXWPY4TbVj4nyYu02HBc&#10;MNjRwVB5Pd2sgqK6LFc3813g5/ieXg5f6VBcvVJPj9N+AyLQFP7Df+03rWC9WsPvmXgEZH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obM1cUAAADcAAAADwAAAAAAAAAA&#10;AAAAAAChAgAAZHJzL2Rvd25yZXYueG1sUEsFBgAAAAAEAAQA+QAAAJMDAAAAAA==&#10;" strokecolor="#7f7f7f" strokeweight=".2pt">
                  <v:stroke dashstyle="1 1" endcap="round"/>
                </v:line>
                <v:line id="Line 637" o:spid="_x0000_s1161" style="position:absolute;flip:y;visibility:visible;mso-wrap-style:square" from="52273,4165" to="52279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kVb8IAAADcAAAADwAAAGRycy9kb3ducmV2LnhtbERPz2vCMBS+C/sfwht4s6k7uK4aRQRh&#10;PQ11DI9vzbMpNi+1iW3335vDwOPH93u1GW0jeup87VjBPElBEJdO11wp+D7tZxkIH5A1No5JwR95&#10;2KxfJivMtRv4QP0xVCKGsM9RgQmhzaX0pSGLPnEtceQurrMYIuwqqTscYrht5FuaLqTFmmODwZZ2&#10;hsrr8W4VFJfz/P1ubgX+DF/Zefeb9cXVKzV9HbdLEIHG8BT/uz+1go8szo9n4hGQ6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mkVb8IAAADcAAAADwAAAAAAAAAAAAAA&#10;AAChAgAAZHJzL2Rvd25yZXYueG1sUEsFBgAAAAAEAAQA+QAAAJADAAAAAA==&#10;" strokecolor="#7f7f7f" strokeweight=".2pt">
                  <v:stroke dashstyle="1 1" endcap="round"/>
                </v:line>
                <v:line id="Line 638" o:spid="_x0000_s1162" style="position:absolute;flip:y;visibility:visible;mso-wrap-style:square" from="13061,4165" to="13068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dmMcYAAADcAAAADwAAAGRycy9kb3ducmV2LnhtbESPQWsCMRSE70L/Q3iCF9GsSyl2NUop&#10;td1brfXi7bF5zW7dvCxJqqu/3hQKPQ4z8w2zXPe2FSfyoXGsYDbNQBBXTjdsFOw/N5M5iBCRNbaO&#10;ScGFAqxXd4MlFtqd+YNOu2hEgnAoUEEdY1dIGaqaLIap64iT9+W8xZikN1J7PCe4bWWeZQ/SYsNp&#10;ocaOnmuqjrsfq6B8ubK3prx/v36bsc4P+fatf1VqNOyfFiAi9fE//NcutYLH+Qx+z6QjIF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nZjHGAAAA3AAAAA8AAAAAAAAA&#10;AAAAAAAAoQIAAGRycy9kb3ducmV2LnhtbFBLBQYAAAAABAAEAPkAAACUAwAAAAA=&#10;" strokecolor="#666" strokeweight=".7pt">
                  <v:stroke endcap="round"/>
                </v:line>
                <v:line id="Line 639" o:spid="_x0000_s1163" style="position:absolute;flip:y;visibility:visible;mso-wrap-style:square" from="43224,4165" to="43230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X4RsYAAADcAAAADwAAAGRycy9kb3ducmV2LnhtbESPQWsCMRSE7wX/Q3hCL0WzLqXoahQR&#10;2+6t1nrx9tg8s9tuXpYk1a2/vikUPA4z8w2zWPW2FWfyoXGsYDLOQBBXTjdsFBw+nkdTECEia2wd&#10;k4IfCrBaDu4WWGh34Xc676MRCcKhQAV1jF0hZahqshjGriNO3sl5izFJb6T2eElw28o8y56kxYbT&#10;Qo0dbWqqvvbfVkG5vbK3pnx8u36aB50f891r/6LU/bBfz0FE6uMt/N8utYLZNIe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1+EbGAAAA3AAAAA8AAAAAAAAA&#10;AAAAAAAAoQIAAGRycy9kb3ducmV2LnhtbFBLBQYAAAAABAAEAPkAAACUAwAAAAA=&#10;" strokecolor="#666" strokeweight=".7pt">
                  <v:stroke endcap="round"/>
                </v:line>
                <v:line id="Line 640" o:spid="_x0000_s1164" style="position:absolute;flip:x;visibility:visible;mso-wrap-style:square" from="4013,26162" to="52273,26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uLGMUAAADcAAAADwAAAGRycy9kb3ducmV2LnhtbESPQWvCQBSE74X+h+UVeqsbFWxMXUUE&#10;wZyktojH1+wzG8y+jdk1Sf99VxB6HGbmG2axGmwtOmp95VjBeJSAIC6crrhU8P21fUtB+ICssXZM&#10;Cn7Jw2r5/LTATLueP6k7hFJECPsMFZgQmkxKXxiy6EeuIY7e2bUWQ5RtKXWLfYTbWk6SZCYtVhwX&#10;DDa0MVRcDjerID+fxu83c83x2O/T0+Yn7fKLV+r1ZVh/gAg0hP/wo73TCubpFO5n4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ruLGMUAAADcAAAADwAAAAAAAAAA&#10;AAAAAAChAgAAZHJzL2Rvd25yZXYueG1sUEsFBgAAAAAEAAQA+QAAAJMDAAAAAA==&#10;" strokecolor="#7f7f7f" strokeweight=".2pt">
                  <v:stroke dashstyle="1 1" endcap="round"/>
                </v:line>
                <v:line id="Line 641" o:spid="_x0000_s1165" style="position:absolute;flip:x;visibility:visible;mso-wrap-style:square" from="4013,25400" to="52273,25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ITbMUAAADcAAAADwAAAGRycy9kb3ducmV2LnhtbESPQWvCQBSE74X+h+UVeqsbRWxMXUUE&#10;wZyktojH1+wzG8y+jdk1Sf99VxB6HGbmG2axGmwtOmp95VjBeJSAIC6crrhU8P21fUtB+ICssXZM&#10;Cn7Jw2r5/LTATLueP6k7hFJECPsMFZgQmkxKXxiy6EeuIY7e2bUWQ5RtKXWLfYTbWk6SZCYtVhwX&#10;DDa0MVRcDjerID+fxu83c83x2O/T0+Yn7fKLV+r1ZVh/gAg0hP/wo73TCubpFO5n4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VITbMUAAADcAAAADwAAAAAAAAAA&#10;AAAAAAChAgAAZHJzL2Rvd25yZXYueG1sUEsFBgAAAAAEAAQA+QAAAJMDAAAAAA==&#10;" strokecolor="#7f7f7f" strokeweight=".2pt">
                  <v:stroke dashstyle="1 1" endcap="round"/>
                </v:line>
                <v:line id="Line 642" o:spid="_x0000_s1166" style="position:absolute;flip:x;visibility:visible;mso-wrap-style:square" from="4013,24644" to="52273,24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6298UAAADcAAAADwAAAGRycy9kb3ducmV2LnhtbESPQWvCQBSE74X+h+UVeqsbBW1MXUUE&#10;wZyktojH1+wzG8y+jdk1Sf99VxB6HGbmG2axGmwtOmp95VjBeJSAIC6crrhU8P21fUtB+ICssXZM&#10;Cn7Jw2r5/LTATLueP6k7hFJECPsMFZgQmkxKXxiy6EeuIY7e2bUWQ5RtKXWLfYTbWk6SZCYtVhwX&#10;DDa0MVRcDjerID+fxu83c83x2O/T0+Yn7fKLV+r1ZVh/gAg0hP/wo73TCubpFO5n4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h6298UAAADcAAAADwAAAAAAAAAA&#10;AAAAAAChAgAAZHJzL2Rvd25yZXYueG1sUEsFBgAAAAAEAAQA+QAAAJMDAAAAAA==&#10;" strokecolor="#7f7f7f" strokeweight=".2pt">
                  <v:stroke dashstyle="1 1" endcap="round"/>
                </v:line>
                <v:line id="Line 643" o:spid="_x0000_s1167" style="position:absolute;flip:x;visibility:visible;mso-wrap-style:square" from="4013,23888" to="52273,23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wogMQAAADcAAAADwAAAGRycy9kb3ducmV2LnhtbESPQWvCQBSE70L/w/IK3nSjB01TVylC&#10;wZxELcXja/aZDWbfptk1Sf99VxA8DjPzDbPaDLYWHbW+cqxgNk1AEBdOV1wq+Dp9TlIQPiBrrB2T&#10;gj/ysFm/jFaYadfzgbpjKEWEsM9QgQmhyaT0hSGLfuoa4uhdXGsxRNmWUrfYR7it5TxJFtJixXHB&#10;YENbQ8X1eLMK8st5tryZ3xy/+3163v6kXX71So1fh493EIGG8Aw/2jut4C1dwP1MPAJy/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zCiAxAAAANwAAAAPAAAAAAAAAAAA&#10;AAAAAKECAABkcnMvZG93bnJldi54bWxQSwUGAAAAAAQABAD5AAAAkgMAAAAA&#10;" strokecolor="#7f7f7f" strokeweight=".2pt">
                  <v:stroke dashstyle="1 1" endcap="round"/>
                </v:line>
                <v:line id="Line 644" o:spid="_x0000_s1168" style="position:absolute;flip:x;visibility:visible;mso-wrap-style:square" from="4013,22364" to="52273,22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CNG8UAAADcAAAADwAAAGRycy9kb3ducmV2LnhtbESPQWvCQBSE74X+h+UVvNWNPWiaupEi&#10;FJqTaEU8vmaf2ZDs2zS7JvHfu4VCj8PMfMOsN5NtxUC9rx0rWMwTEMSl0zVXCo5fH88pCB+QNbaO&#10;ScGNPGzyx4c1ZtqNvKfhECoRIewzVGBC6DIpfWnIop+7jjh6F9dbDFH2ldQ9jhFuW/mSJEtpsea4&#10;YLCjraGyOVytguJyXqyu5qfA07hLz9vvdCgar9TsaXp/AxFoCv/hv/anVvCaruD3TDwCMr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YCNG8UAAADcAAAADwAAAAAAAAAA&#10;AAAAAAChAgAAZHJzL2Rvd25yZXYueG1sUEsFBgAAAAAEAAQA+QAAAJMDAAAAAA==&#10;" strokecolor="#7f7f7f" strokeweight=".2pt">
                  <v:stroke dashstyle="1 1" endcap="round"/>
                </v:line>
                <v:line id="Line 645" o:spid="_x0000_s1169" style="position:absolute;flip:x;visibility:visible;mso-wrap-style:square" from="4013,21609" to="52273,21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8ZacIAAADcAAAADwAAAGRycy9kb3ducmV2LnhtbERPz2vCMBS+C/sfwht4s6k7uK4aRQRh&#10;PQ11DI9vzbMpNi+1iW3335vDwOPH93u1GW0jeup87VjBPElBEJdO11wp+D7tZxkIH5A1No5JwR95&#10;2KxfJivMtRv4QP0xVCKGsM9RgQmhzaX0pSGLPnEtceQurrMYIuwqqTscYrht5FuaLqTFmmODwZZ2&#10;hsrr8W4VFJfz/P1ubgX+DF/Zefeb9cXVKzV9HbdLEIHG8BT/uz+1go8sro1n4hGQ6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B8ZacIAAADcAAAADwAAAAAAAAAAAAAA&#10;AAChAgAAZHJzL2Rvd25yZXYueG1sUEsFBgAAAAAEAAQA+QAAAJADAAAAAA==&#10;" strokecolor="#7f7f7f" strokeweight=".2pt">
                  <v:stroke dashstyle="1 1" endcap="round"/>
                </v:line>
                <v:line id="Line 646" o:spid="_x0000_s1170" style="position:absolute;flip:x;visibility:visible;mso-wrap-style:square" from="4013,20853" to="52273,2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O88sQAAADcAAAADwAAAGRycy9kb3ducmV2LnhtbESPQWvCQBSE7wX/w/KE3upGDzZGVxFB&#10;MKdSLcXjM/vMBrNvY3ZN0n/fLRQ8DjPzDbPaDLYWHbW+cqxgOklAEBdOV1wq+Drt31IQPiBrrB2T&#10;gh/ysFmPXlaYadfzJ3XHUIoIYZ+hAhNCk0npC0MW/cQ1xNG7utZiiLItpW6xj3Bby1mSzKXFiuOC&#10;wYZ2horb8WEV5Nfz9P1h7jl+9x/peXdJu/zmlXodD9sliEBDeIb/2wetYJEu4O9MPAJ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U7zyxAAAANwAAAAPAAAAAAAAAAAA&#10;AAAAAKECAABkcnMvZG93bnJldi54bWxQSwUGAAAAAAQABAD5AAAAkgMAAAAA&#10;" strokecolor="#7f7f7f" strokeweight=".2pt">
                  <v:stroke dashstyle="1 1" endcap="round"/>
                </v:line>
                <v:line id="Line 647" o:spid="_x0000_s1171" style="position:absolute;flip:x;visibility:visible;mso-wrap-style:square" from="4013,20091" to="52273,20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CDssIAAADcAAAADwAAAGRycy9kb3ducmV2LnhtbERPy2rCQBTdC/2H4Ra6MxO7aGPqKEUQ&#10;mlXxgbi8Zq6ZYOZOzIxJ+vfOouDycN6L1Wgb0VPna8cKZkkKgrh0uuZKwWG/mWYgfEDW2DgmBX/k&#10;YbV8mSww127gLfW7UIkYwj5HBSaENpfSl4Ys+sS1xJG7uM5iiLCrpO5wiOG2ke9p+iEt1hwbDLa0&#10;NlRed3eroLicZp93cyvwOPxmp/U564urV+rtdfz+AhFoDE/xv/tHK5jP4/x4Jh4B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7CDssIAAADcAAAADwAAAAAAAAAAAAAA&#10;AAChAgAAZHJzL2Rvd25yZXYueG1sUEsFBgAAAAAEAAQA+QAAAJADAAAAAA==&#10;" strokecolor="#7f7f7f" strokeweight=".2pt">
                  <v:stroke dashstyle="1 1" endcap="round"/>
                </v:line>
                <v:line id="Line 648" o:spid="_x0000_s1172" style="position:absolute;flip:x;visibility:visible;mso-wrap-style:square" from="4013,18573" to="52273,1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wmKcUAAADcAAAADwAAAGRycy9kb3ducmV2LnhtbESPQWvCQBSE74X+h+UJvdVNeqgxdRUR&#10;Cs2paEU8vmaf2WD2bZpdk/jvXUHocZiZb5jFarSN6KnztWMF6TQBQVw6XXOlYP/z+ZqB8AFZY+OY&#10;FFzJw2r5/LTAXLuBt9TvQiUihH2OCkwIbS6lLw1Z9FPXEkfv5DqLIcqukrrDIcJtI9+S5F1arDku&#10;GGxpY6g87y5WQXE6prOL+SvwMHxnx81v1hdnr9TLZFx/gAg0hv/wo/2lFcznKdzPxCM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wmKcUAAADcAAAADwAAAAAAAAAA&#10;AAAAAAChAgAAZHJzL2Rvd25yZXYueG1sUEsFBgAAAAAEAAQA+QAAAJMDAAAAAA==&#10;" strokecolor="#7f7f7f" strokeweight=".2pt">
                  <v:stroke dashstyle="1 1" endcap="round"/>
                </v:line>
                <v:line id="Line 649" o:spid="_x0000_s1173" style="position:absolute;flip:x;visibility:visible;mso-wrap-style:square" from="4013,17818" to="52273,17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Z6rMQAAADcAAAADwAAAGRycy9kb3ducmV2LnhtbESPQWvCQBSE70L/w/IKvelGCxqiq4hQ&#10;MKeileLxNfvMBrNv0+yapP/eFYQeh5n5hlltBluLjlpfOVYwnSQgiAunKy4VnL4+xikIH5A11o5J&#10;wR952KxfRivMtOv5QN0xlCJC2GeowITQZFL6wpBFP3ENcfQurrUYomxLqVvsI9zWcpYkc2mx4rhg&#10;sKGdoeJ6vFkF+eU8XdzMb47f/Wd63v2kXX71Sr29DtsliEBD+A8/23utYPE+h8eZeAT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JnqsxAAAANwAAAAPAAAAAAAAAAAA&#10;AAAAAKECAABkcnMvZG93bnJldi54bWxQSwUGAAAAAAQABAD5AAAAkgMAAAAA&#10;" strokecolor="#7f7f7f" strokeweight=".2pt">
                  <v:stroke dashstyle="1 1" endcap="round"/>
                </v:line>
                <v:line id="Line 650" o:spid="_x0000_s1174" style="position:absolute;flip:x;visibility:visible;mso-wrap-style:square" from="4013,17056" to="52273,17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rfN8UAAADcAAAADwAAAGRycy9kb3ducmV2LnhtbESPQWvCQBSE74X+h+UJvdWNLZiQuooI&#10;heZUtCIeX7PPbDD7Ns2uSfz3riD0OMzMN8xiNdpG9NT52rGC2TQBQVw6XXOlYP/z+ZqB8AFZY+OY&#10;FFzJw2r5/LTAXLuBt9TvQiUihH2OCkwIbS6lLw1Z9FPXEkfv5DqLIcqukrrDIcJtI9+SZC4t1hwX&#10;DLa0MVSedxeroDgdZ+nF/BV4GL6z4+Y364uzV+plMq4/QAQaw3/40f7SCtL3FO5n4hG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rfN8UAAADcAAAADwAAAAAAAAAA&#10;AAAAAAChAgAAZHJzL2Rvd25yZXYueG1sUEsFBgAAAAAEAAQA+QAAAJMDAAAAAA==&#10;" strokecolor="#7f7f7f" strokeweight=".2pt">
                  <v:stroke dashstyle="1 1" endcap="round"/>
                </v:line>
                <v:line id="Line 651" o:spid="_x0000_s1175" style="position:absolute;flip:x;visibility:visible;mso-wrap-style:square" from="4013,16300" to="52273,16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VLRcIAAADcAAAADwAAAGRycy9kb3ducmV2LnhtbERPz2vCMBS+D/wfwhN2m6kbzFJNRQRh&#10;PY05EY/P5rUpNi+1iW333y+HwY4f3+/NdrKtGKj3jWMFy0UCgrh0uuFawen78JKC8AFZY+uYFPyQ&#10;h20+e9pgpt3IXzQcQy1iCPsMFZgQukxKXxqy6BeuI45c5XqLIcK+lrrHMYbbVr4mybu02HBsMNjR&#10;3lB5Oz6sgqK6LFcPcy/wPH6ml/01HYqbV+p5Pu3WIAJN4V/85/7QClZvcW08E4+AzH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/VLRcIAAADcAAAADwAAAAAAAAAAAAAA&#10;AAChAgAAZHJzL2Rvd25yZXYueG1sUEsFBgAAAAAEAAQA+QAAAJADAAAAAA==&#10;" strokecolor="#7f7f7f" strokeweight=".2pt">
                  <v:stroke dashstyle="1 1" endcap="round"/>
                </v:line>
                <v:line id="Line 652" o:spid="_x0000_s1176" style="position:absolute;flip:x;visibility:visible;mso-wrap-style:square" from="4013,14782" to="52273,14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nu3sUAAADcAAAADwAAAGRycy9kb3ducmV2LnhtbESPQWvCQBSE7wX/w/IEb3VjhRqjq4hQ&#10;aE6lKuLxmX1mg9m3aXZN0n/fLRR6HGbmG2a9HWwtOmp95VjBbJqAIC6crrhUcDq+PacgfEDWWDsm&#10;Bd/kYbsZPa0x067nT+oOoRQRwj5DBSaEJpPSF4Ys+qlriKN3c63FEGVbSt1iH+G2li9J8iotVhwX&#10;DDa0N1TcDw+rIL9dZouH+crx3H+kl/017fK7V2oyHnYrEIGG8B/+a79rBYv5En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Lnu3sUAAADcAAAADwAAAAAAAAAA&#10;AAAAAAChAgAAZHJzL2Rvd25yZXYueG1sUEsFBgAAAAAEAAQA+QAAAJMDAAAAAA==&#10;" strokecolor="#7f7f7f" strokeweight=".2pt">
                  <v:stroke dashstyle="1 1" endcap="round"/>
                </v:line>
                <v:line id="Line 653" o:spid="_x0000_s1177" style="position:absolute;flip:x;visibility:visible;mso-wrap-style:square" from="4013,14027" to="52273,14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0PsIAAADcAAAADwAAAGRycy9kb3ducmV2LnhtbERPz2vCMBS+D/wfwhN2m6ljzFJNRQRh&#10;PY05EY/P5rUpNi+1iW333y+HwY4f3+/NdrKtGKj3jWMFy0UCgrh0uuFawen78JKC8AFZY+uYFPyQ&#10;h20+e9pgpt3IXzQcQy1iCPsMFZgQukxKXxqy6BeuI45c5XqLIcK+lrrHMYbbVr4mybu02HBsMNjR&#10;3lB5Oz6sgqK6LFcPcy/wPH6ml/01HYqbV+p5Pu3WIAJN4V/85/7QClZvcX48E4+AzH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YU0PsIAAADcAAAADwAAAAAAAAAAAAAA&#10;AAChAgAAZHJzL2Rvd25yZXYueG1sUEsFBgAAAAAEAAQA+QAAAJADAAAAAA==&#10;" strokecolor="#7f7f7f" strokeweight=".2pt">
                  <v:stroke dashstyle="1 1" endcap="round"/>
                </v:line>
                <v:line id="Line 654" o:spid="_x0000_s1178" style="position:absolute;flip:x;visibility:visible;mso-wrap-style:square" from="4013,13265" to="52273,13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mRpcUAAADcAAAADwAAAGRycy9kb3ducmV2LnhtbESPQWvCQBSE74X+h+UJvTWbSKkhdRUR&#10;hOZUqiIeX7PPbDD7Ns2uSfrvu4WCx2FmvmGW68m2YqDeN44VZEkKgrhyuuFawfGwe85B+ICssXVM&#10;Cn7Iw3r1+LDEQruRP2nYh1pECPsCFZgQukJKXxmy6BPXEUfv4nqLIcq+lrrHMcJtK+dp+iotNhwX&#10;DHa0NVRd9zeroLycs8XNfJd4Gj/y8/YrH8qrV+ppNm3eQASawj38337XChYvGfydiUd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smRpcUAAADcAAAADwAAAAAAAAAA&#10;AAAAAAChAgAAZHJzL2Rvd25yZXYueG1sUEsFBgAAAAAEAAQA+QAAAJMDAAAAAA==&#10;" strokecolor="#7f7f7f" strokeweight=".2pt">
                  <v:stroke dashstyle="1 1" endcap="round"/>
                </v:line>
                <v:line id="Line 655" o:spid="_x0000_s1179" style="position:absolute;flip:x;visibility:visible;mso-wrap-style:square" from="4013,12509" to="52273,12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sP0sQAAADcAAAADwAAAGRycy9kb3ducmV2LnhtbESPQWvCQBSE7wX/w/IEb3WjlBqiq4gg&#10;NCepFfH4zD6zwezbmF2T9N93C4Ueh5n5hlltBluLjlpfOVYwmyYgiAunKy4VnL72rykIH5A11o5J&#10;wTd52KxHLyvMtOv5k7pjKEWEsM9QgQmhyaT0hSGLfuoa4ujdXGsxRNmWUrfYR7it5TxJ3qXFiuOC&#10;wYZ2hor78WkV5LfLbPE0jxzP/SG97K5pl9+9UpPxsF2CCDSE//Bf+0MrWLzN4fdMPAJ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Gw/SxAAAANwAAAAPAAAAAAAAAAAA&#10;AAAAAKECAABkcnMvZG93bnJldi54bWxQSwUGAAAAAAQABAD5AAAAkgMAAAAA&#10;" strokecolor="#7f7f7f" strokeweight=".2pt">
                  <v:stroke dashstyle="1 1" endcap="round"/>
                </v:line>
                <v:line id="Line 656" o:spid="_x0000_s1180" style="position:absolute;flip:x;visibility:visible;mso-wrap-style:square" from="4013,10991" to="52273,10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qScUAAADcAAAADwAAAGRycy9kb3ducmV2LnhtbESPQWvCQBSE7wX/w/IEb3WjlhpSVymC&#10;YE6lWorH1+wzG8y+TbNrEv99VxB6HGbmG2a1GWwtOmp95VjBbJqAIC6crrhU8HXcPacgfEDWWDsm&#10;BTfysFmPnlaYadfzJ3WHUIoIYZ+hAhNCk0npC0MW/dQ1xNE7u9ZiiLItpW6xj3Bby3mSvEqLFccF&#10;gw1tDRWXw9UqyM+n2fJqfnP87j/S0/Yn7fKLV2oyHt7fQAQawn/40d5rBcuXBdzPx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VeqScUAAADcAAAADwAAAAAAAAAA&#10;AAAAAAChAgAAZHJzL2Rvd25yZXYueG1sUEsFBgAAAAAEAAQA+QAAAJMDAAAAAA==&#10;" strokecolor="#7f7f7f" strokeweight=".2pt">
                  <v:stroke dashstyle="1 1" endcap="round"/>
                </v:line>
                <v:line id="Line 657" o:spid="_x0000_s1181" style="position:absolute;flip:x;visibility:visible;mso-wrap-style:square" from="4013,10229" to="52273,10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KXpsUAAADcAAAADwAAAGRycy9kb3ducmV2LnhtbESPQWvCQBSE7wX/w/IEb3Wj2BpSVymC&#10;YE6lWorH1+wzG8y+TbNrEv99VxB6HGbmG2a1GWwtOmp95VjBbJqAIC6crrhU8HXcPacgfEDWWDsm&#10;BTfysFmPnlaYadfzJ3WHUIoIYZ+hAhNCk0npC0MW/dQ1xNE7u9ZiiLItpW6xj3Bby3mSvEqLFccF&#10;gw1tDRWXw9UqyM+n2fJqfnP87j/S0/Yn7fKLV2oyHt7fQAQawn/40d5rBcvFC9zPx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fKXpsUAAADcAAAADwAAAAAAAAAA&#10;AAAAAAChAgAAZHJzL2Rvd25yZXYueG1sUEsFBgAAAAAEAAQA+QAAAJMDAAAAAA==&#10;" strokecolor="#7f7f7f" strokeweight=".2pt">
                  <v:stroke dashstyle="1 1" endcap="round"/>
                </v:line>
                <v:line id="Line 658" o:spid="_x0000_s1182" style="position:absolute;flip:x;visibility:visible;mso-wrap-style:square" from="4013,9474" to="52273,9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J0cQAAADcAAAADwAAAGRycy9kb3ducmV2LnhtbESPQWvCQBSE70L/w/IKvelGKRqiq4hQ&#10;MKeileLxNfvMBrNv0+yapP/eFYQeh5n5hlltBluLjlpfOVYwnSQgiAunKy4VnL4+xikIH5A11o5J&#10;wR952KxfRivMtOv5QN0xlCJC2GeowITQZFL6wpBFP3ENcfQurrUYomxLqVvsI9zWcpYkc2mx4rhg&#10;sKGdoeJ6vFkF+eU8XdzMb47f/Wd63v2kXX71Sr29DtsliEBD+A8/23utYPE+h8eZeAT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IAnRxAAAANwAAAAPAAAAAAAAAAAA&#10;AAAAAKECAABkcnMvZG93bnJldi54bWxQSwUGAAAAAAQABAD5AAAAkgMAAAAA&#10;" strokecolor="#7f7f7f" strokeweight=".2pt">
                  <v:stroke dashstyle="1 1" endcap="round"/>
                </v:line>
                <v:line id="Line 659" o:spid="_x0000_s1183" style="position:absolute;flip:x;visibility:visible;mso-wrap-style:square" from="4013,8718" to="52273,8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ysSsUAAADcAAAADwAAAGRycy9kb3ducmV2LnhtbESPQWvCQBSE74X+h+UJvdWNpZiQuooI&#10;heZUtCIeX7PPbDD7Ns2uSfz3riD0OMzMN8xiNdpG9NT52rGC2TQBQVw6XXOlYP/z+ZqB8AFZY+OY&#10;FFzJw2r5/LTAXLuBt9TvQiUihH2OCkwIbS6lLw1Z9FPXEkfv5DqLIcqukrrDIcJtI9+SZC4t1hwX&#10;DLa0MVSedxeroDgdZ+nF/BV4GL6z4+Y364uzV+plMq4/QAQaw3/40f7SCtL3FO5n4hG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mysSsUAAADcAAAADwAAAAAAAAAA&#10;AAAAAAChAgAAZHJzL2Rvd25yZXYueG1sUEsFBgAAAAAEAAQA+QAAAJMDAAAAAA==&#10;" strokecolor="#7f7f7f" strokeweight=".2pt">
                  <v:stroke dashstyle="1 1" endcap="round"/>
                </v:line>
                <v:line id="Line 660" o:spid="_x0000_s1184" style="position:absolute;flip:x;visibility:visible;mso-wrap-style:square" from="4013,7194" to="52273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M4OMIAAADcAAAADwAAAGRycy9kb3ducmV2LnhtbERPz2vCMBS+D/wfwhN2m6ljzFJNRQRh&#10;PY05EY/P5rUpNi+1iW333y+HwY4f3+/NdrKtGKj3jWMFy0UCgrh0uuFawen78JKC8AFZY+uYFPyQ&#10;h20+e9pgpt3IXzQcQy1iCPsMFZgQukxKXxqy6BeuI45c5XqLIcK+lrrHMYbbVr4mybu02HBsMNjR&#10;3lB5Oz6sgqK6LFcPcy/wPH6ml/01HYqbV+p5Pu3WIAJN4V/85/7QClZvcW08E4+AzH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/M4OMIAAADcAAAADwAAAAAAAAAAAAAA&#10;AAChAgAAZHJzL2Rvd25yZXYueG1sUEsFBgAAAAAEAAQA+QAAAJADAAAAAA==&#10;" strokecolor="#7f7f7f" strokeweight=".2pt">
                  <v:stroke dashstyle="1 1" endcap="round"/>
                </v:line>
                <v:line id="Line 661" o:spid="_x0000_s1185" style="position:absolute;flip:x;visibility:visible;mso-wrap-style:square" from="4013,6438" to="52273,6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+do8UAAADcAAAADwAAAGRycy9kb3ducmV2LnhtbESPQWvCQBSE7wX/w/IEb3VjkRqjq4hQ&#10;aE6lKuLxmX1mg9m3aXZN0n/fLRR6HGbmG2a9HWwtOmp95VjBbJqAIC6crrhUcDq+PacgfEDWWDsm&#10;Bd/kYbsZPa0x067nT+oOoRQRwj5DBSaEJpPSF4Ys+qlriKN3c63FEGVbSt1iH+G2li9J8iotVhwX&#10;DDa0N1TcDw+rIL9dZouH+crx3H+kl/017fK7V2oyHnYrEIGG8B/+a79rBYv5En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L+do8UAAADcAAAADwAAAAAAAAAA&#10;AAAAAAChAgAAZHJzL2Rvd25yZXYueG1sUEsFBgAAAAAEAAQA+QAAAJMDAAAAAA==&#10;" strokecolor="#7f7f7f" strokeweight=".2pt">
                  <v:stroke dashstyle="1 1" endcap="round"/>
                </v:line>
                <v:line id="Line 662" o:spid="_x0000_s1186" style="position:absolute;flip:x;visibility:visible;mso-wrap-style:square" from="4013,5683" to="52273,5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yi48IAAADcAAAADwAAAGRycy9kb3ducmV2LnhtbERPz2vCMBS+D/wfwhN2m6mDzVJNRQRh&#10;PY05EY/P5rUpNi+1iW333y+HwY4f3+/NdrKtGKj3jWMFy0UCgrh0uuFawen78JKC8AFZY+uYFPyQ&#10;h20+e9pgpt3IXzQcQy1iCPsMFZgQukxKXxqy6BeuI45c5XqLIcK+lrrHMYbbVr4mybu02HBsMNjR&#10;3lB5Oz6sgqK6LFcPcy/wPH6ml/01HYqbV+p5Pu3WIAJN4V/85/7QClZvcX48E4+AzH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Fyi48IAAADcAAAADwAAAAAAAAAAAAAA&#10;AAChAgAAZHJzL2Rvd25yZXYueG1sUEsFBgAAAAAEAAQA+QAAAJADAAAAAA==&#10;" strokecolor="#7f7f7f" strokeweight=".2pt">
                  <v:stroke dashstyle="1 1" endcap="round"/>
                </v:line>
                <v:line id="Line 663" o:spid="_x0000_s1187" style="position:absolute;flip:x;visibility:visible;mso-wrap-style:square" from="4013,4921" to="52273,4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AHeMUAAADcAAAADwAAAGRycy9kb3ducmV2LnhtbESPQWvCQBSE74X+h+UJvTWbCK0hdRUR&#10;hOZUqiIeX7PPbDD7Ns2uSfrvu4WCx2FmvmGW68m2YqDeN44VZEkKgrhyuuFawfGwe85B+ICssXVM&#10;Cn7Iw3r1+LDEQruRP2nYh1pECPsCFZgQukJKXxmy6BPXEUfv4nqLIcq+lrrHMcJtK+dp+iotNhwX&#10;DHa0NVRd9zeroLycs8XNfJd4Gj/y8/YrH8qrV+ppNm3eQASawj38337XChYvGfydiUd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xAHeMUAAADcAAAADwAAAAAAAAAA&#10;AAAAAAChAgAAZHJzL2Rvd25yZXYueG1sUEsFBgAAAAAEAAQA+QAAAJMDAAAAAA==&#10;" strokecolor="#7f7f7f" strokeweight=".2pt">
                  <v:stroke dashstyle="1 1" endcap="round"/>
                </v:line>
                <v:line id="Line 664" o:spid="_x0000_s1188" style="position:absolute;visibility:visible;mso-wrap-style:square" from="4013,26917" to="52273,26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fHbMQAAADcAAAADwAAAGRycy9kb3ducmV2LnhtbESPT2sCMRTE70K/Q3gFb5pV1JatUcR/&#10;1J66tlCPj81zs7h5WTZR12/fCILHYWZ+w0znra3EhRpfOlYw6CcgiHOnSy4U/P5seu8gfEDWWDkm&#10;BTfyMJ+9dKaYanfljC77UIgIYZ+iAhNCnUrpc0MWfd/VxNE7usZiiLIppG7wGuG2ksMkmUiLJccF&#10;gzUtDeWn/dkqqI+rCf8NfPL1Pdp5d7Bme1hnSnVf28UHiEBteIYf7U+t4G08hPuZeATk7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F8dsxAAAANwAAAAPAAAAAAAAAAAA&#10;AAAAAKECAABkcnMvZG93bnJldi54bWxQSwUGAAAAAAQABAD5AAAAkgMAAAAA&#10;" strokecolor="#666" strokeweight=".7pt">
                  <v:stroke endcap="round"/>
                </v:line>
                <v:line id="Line 665" o:spid="_x0000_s1189" style="position:absolute;visibility:visible;mso-wrap-style:square" from="4013,23126" to="52273,23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ti98UAAADcAAAADwAAAGRycy9kb3ducmV2LnhtbESPW2sCMRSE34X+h3AKvmlWrRe2Rile&#10;ivXJG9THw+a4Wbo5WTZRt/++EYQ+DjPzDTOdN7YUN6p94VhBr5uAIM6cLjhXcDquOxMQPiBrLB2T&#10;gl/yMJ+9tKaYanfnPd0OIRcRwj5FBSaEKpXSZ4Ys+q6riKN3cbXFEGWdS13jPcJtKftJMpIWC44L&#10;BitaGMp+DleroLosR/zd88l29/bl3dmaz/Nqr1T7tfl4BxGoCf/hZ3ujFYyHA3iciUdAz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1ti98UAAADcAAAADwAAAAAAAAAA&#10;AAAAAAChAgAAZHJzL2Rvd25yZXYueG1sUEsFBgAAAAAEAAQA+QAAAJMDAAAAAA==&#10;" strokecolor="#666" strokeweight=".7pt">
                  <v:stroke endcap="round"/>
                </v:line>
                <v:line id="Line 666" o:spid="_x0000_s1190" style="position:absolute;visibility:visible;mso-wrap-style:square" from="4013,19335" to="52273,19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L6g8QAAADcAAAADwAAAGRycy9kb3ducmV2LnhtbESPQWsCMRSE74L/ITyhN81arMrWKFJt&#10;UU+uLdTjY/PcLG5elk2q239vBMHjMDPfMLNFaytxocaXjhUMBwkI4tzpkgsFP9+f/SkIH5A1Vo5J&#10;wT95WMy7nRmm2l05o8shFCJC2KeowIRQp1L63JBFP3A1cfROrrEYomwKqRu8Rrit5GuSjKXFkuOC&#10;wZo+DOXnw59VUJ9WY/4d+mS3H229O1rzdVxnSr302uU7iEBteIYf7Y1WMHkbwf1MPAJyf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svqDxAAAANwAAAAPAAAAAAAAAAAA&#10;AAAAAKECAABkcnMvZG93bnJldi54bWxQSwUGAAAAAAQABAD5AAAAkgMAAAAA&#10;" strokecolor="#666" strokeweight=".7pt">
                  <v:stroke endcap="round"/>
                </v:line>
                <v:line id="Line 667" o:spid="_x0000_s1191" style="position:absolute;visibility:visible;mso-wrap-style:square" from="4013,11747" to="52273,11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5fGMUAAADcAAAADwAAAGRycy9kb3ducmV2LnhtbESPW2vCQBSE3wv+h+UIfasbS70Qs4pU&#10;W6xP3sA8HrLHbDB7NmS3mv57t1Do4zAz3zDZorO1uFHrK8cKhoMEBHHhdMWlgtPx42UKwgdkjbVj&#10;UvBDHhbz3lOGqXZ33tPtEEoRIexTVGBCaFIpfWHIoh+4hjh6F9daDFG2pdQt3iPc1vI1ScbSYsVx&#10;wWBD74aK6+HbKmguqzGfhz7Z7t6+vMut+czXe6We+91yBiJQF/7Df+2NVjAZjeD3TDwC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/5fGMUAAADcAAAADwAAAAAAAAAA&#10;AAAAAAChAgAAZHJzL2Rvd25yZXYueG1sUEsFBgAAAAAEAAQA+QAAAJMDAAAAAA==&#10;" strokecolor="#666" strokeweight=".7pt">
                  <v:stroke endcap="round"/>
                </v:line>
                <v:line id="Line 668" o:spid="_x0000_s1192" style="position:absolute;visibility:visible;mso-wrap-style:square" from="4013,7956" to="52273,7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zBb8UAAADcAAAADwAAAGRycy9kb3ducmV2LnhtbESPQWvCQBSE7wX/w/KE3upGqbHErFJq&#10;ldaTWkGPj+xLNph9G7Jbjf++Wyj0OMzMN0y+7G0jrtT52rGC8SgBQVw4XXOl4Pi1fnoB4QOyxsYx&#10;KbiTh+Vi8JBjpt2N93Q9hEpECPsMFZgQ2kxKXxiy6EeuJY5e6TqLIcqukrrDW4TbRk6SJJUWa44L&#10;Blt6M1RcDt9WQVuuUj6NfbLdPX96d7Zmc37fK/U47F/nIAL14T/81/7QCmbTFH7PxCMgF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yzBb8UAAADcAAAADwAAAAAAAAAA&#10;AAAAAAChAgAAZHJzL2Rvd25yZXYueG1sUEsFBgAAAAAEAAQA+QAAAJMDAAAAAA==&#10;" strokecolor="#666" strokeweight=".7pt">
                  <v:stroke endcap="round"/>
                </v:line>
                <v:line id="Line 669" o:spid="_x0000_s1193" style="position:absolute;visibility:visible;mso-wrap-style:square" from="4013,4165" to="52273,4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Bk9MQAAADcAAAADwAAAGRycy9kb3ducmV2LnhtbESPQWsCMRSE70L/Q3iF3jSrVC1bo4it&#10;op66tlCPj81zs7h5WTZR139vBMHjMDPfMJNZaytxpsaXjhX0ewkI4tzpkgsFf7/L7gcIH5A1Vo5J&#10;wZU8zKYvnQmm2l04o/MuFCJC2KeowIRQp1L63JBF33M1cfQOrrEYomwKqRu8RLit5CBJRtJiyXHB&#10;YE0LQ/lxd7IK6sPXiP/7Ptn+vG+821uz2n9nSr29tvNPEIHa8Aw/2mutYDwcw/1MPAJy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YGT0xAAAANwAAAAPAAAAAAAAAAAA&#10;AAAAAKECAABkcnMvZG93bnJldi54bWxQSwUGAAAAAAQABAD5AAAAkgMAAAAA&#10;" strokecolor="#666" strokeweight=".7pt">
                  <v:stroke endcap="round"/>
                </v:line>
                <v:line id="Line 670" o:spid="_x0000_s1194" style="position:absolute;visibility:visible;mso-wrap-style:square" from="996,15538" to="55289,15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ubkMAAAADcAAAADwAAAGRycy9kb3ducmV2LnhtbERPTWsCMRC9C/6HMEIvoomFWlmNYgXB&#10;a1XoddiMyepmsm5SXfvrm4Pg8fG+F6vO1+JGbawCa5iMFQjiMpiKrYbjYTuagYgJ2WAdmDQ8KMJq&#10;2e8tsDDhzt902ycrcgjHAjW4lJpCylg68hjHoSHO3Cm0HlOGrZWmxXsO97V8V2oqPVacGxw2tHFU&#10;Xva/XoMKzk4nX8PKnn6uR5pdzld1+NP6bdCt5yASdeklfrp3RsPnR16bz+QjIJ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Yrm5DAAAAA3AAAAA8AAAAAAAAAAAAAAAAA&#10;oQIAAGRycy9kb3ducmV2LnhtbFBLBQYAAAAABAAEAPkAAACOAwAAAAA=&#10;" strokeweight=".35pt">
                  <v:stroke endcap="round"/>
                </v:line>
                <v:rect id="Rectangle 671" o:spid="_x0000_s1195" style="position:absolute;left:55657;top:15538;width:711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n7lsIA&#10;AADcAAAADwAAAGRycy9kb3ducmV2LnhtbESP3WoCMRSE7wu+QziCdzWrYNXVKFIQbPHG1Qc4bM7+&#10;YHKyJKm7ffumIHg5zMw3zHY/WCMe5EPrWMFsmoEgLp1uuVZwux7fVyBCRNZoHJOCXwqw343etphr&#10;1/OFHkWsRYJwyFFBE2OXSxnKhiyGqeuIk1c5bzEm6WupPfYJbo2cZ9mHtNhyWmiwo8+GynvxYxXI&#10;a3HsV4XxmfueV2fzdbpU5JSajIfDBkSkIb7Cz/ZJK1gu1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2fuWwgAAANwAAAAPAAAAAAAAAAAAAAAAAJgCAABkcnMvZG93&#10;bnJldi54bWxQSwUGAAAAAAQABAD1AAAAhwMAAAAA&#10;" filled="f" stroked="f">
                  <v:textbox style="mso-fit-shape-to-text:t" inset="0,0,0,0">
                    <w:txbxContent>
                      <w:p w:rsidR="00BA550E" w:rsidRDefault="00BA550E" w:rsidP="00BA550E">
                        <w:proofErr w:type="gramStart"/>
                        <w:r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line id="Line 672" o:spid="_x0000_s1196" style="position:absolute;flip:x y;visibility:visible;mso-wrap-style:square" from="54800,15297" to="55289,15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FYkMMAAADcAAAADwAAAGRycy9kb3ducmV2LnhtbERPz2vCMBS+D/wfwhN2m+nGpl1tlCHI&#10;5kGkuh12ezTPpqx5KUnU7r83B8Hjx/e7XA62E2fyoXWs4HmSgSCunW65UfB9WD/lIEJE1tg5JgX/&#10;FGC5GD2UWGh34YrO+9iIFMKhQAUmxr6QMtSGLIaJ64kTd3TeYkzQN1J7vKRw28mXLJtKiy2nBoM9&#10;rQzVf/uTVbAd/O+mMjZvfl4/T6vD+9rt3jqlHsfDxxxEpCHexTf3l1Ywm6b56Uw6AnJ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BWJDDAAAA3AAAAA8AAAAAAAAAAAAA&#10;AAAAoQIAAGRycy9kb3ducmV2LnhtbFBLBQYAAAAABAAEAPkAAACRAwAAAAA=&#10;" strokeweight=".35pt">
                  <v:stroke endcap="round"/>
                </v:line>
                <v:line id="Line 673" o:spid="_x0000_s1197" style="position:absolute;flip:x;visibility:visible;mso-wrap-style:square" from="54800,15538" to="55289,15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BaH8IAAADcAAAADwAAAGRycy9kb3ducmV2LnhtbESPW4vCMBSE34X9D+Es+KapIu5u1yji&#10;BfpalX0+NKcXbE5KEm3990YQ9nGYmW+Y1WYwrbiT841lBbNpAoK4sLrhSsHlfJx8g/ABWWNrmRQ8&#10;yMNm/TFaYaptzzndT6ESEcI+RQV1CF0qpS9qMuintiOOXmmdwRClq6R22Ee4aeU8SZbSYMNxocaO&#10;djUV19PNKGiHnq5u3/8dyuZnofNjlp/LTKnx57D9BRFoCP/hdzvTCr6WM3idiUdAr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QBaH8IAAADcAAAADwAAAAAAAAAAAAAA&#10;AAChAgAAZHJzL2Rvd25yZXYueG1sUEsFBgAAAAAEAAQA+QAAAJADAAAAAA==&#10;" strokeweight=".35pt">
                  <v:stroke endcap="round"/>
                </v:line>
                <v:line id="Line 674" o:spid="_x0000_s1198" style="position:absolute;flip:y;visibility:visible;mso-wrap-style:square" from="996,15297" to="1479,15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LEaMIAAADcAAAADwAAAGRycy9kb3ducmV2LnhtbESPW4vCMBSE34X9D+Es+Kbpiuhu1yiL&#10;F+hrVfb50JxesDkpSbT13xtB8HGYmW+Y1WYwrbiR841lBV/TBARxYXXDlYLz6TD5BuEDssbWMim4&#10;k4fN+mO0wlTbnnO6HUMlIoR9igrqELpUSl/UZNBPbUccvdI6gyFKV0ntsI9w08pZkiykwYbjQo0d&#10;bWsqLserUdAOPV3crv/fl83PXOeHLD+VmVLjz+HvF0SgIbzDr3amFSwXM3ieiUd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LEaMIAAADcAAAADwAAAAAAAAAAAAAA&#10;AAChAgAAZHJzL2Rvd25yZXYueG1sUEsFBgAAAAAEAAQA+QAAAJADAAAAAA==&#10;" strokeweight=".35pt">
                  <v:stroke endcap="round"/>
                </v:line>
                <v:line id="Line 675" o:spid="_x0000_s1199" style="position:absolute;visibility:visible;mso-wrap-style:square" from="996,15538" to="1479,15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PDXMQAAADcAAAADwAAAGRycy9kb3ducmV2LnhtbESPQWsCMRSE7wX/Q3hCL6UmVtjK1iht&#10;oeC1uuD1sXkmWzcv6ybVrb++EQSPw8x8wyxWg2/FifrYBNYwnSgQxHUwDVsN1fbreQ4iJmSDbWDS&#10;8EcRVsvRwwJLE878TadNsiJDOJaowaXUlVLG2pHHOAkdcfb2ofeYsuytND2eM9y38kWpQnpsOC84&#10;7OjTUX3Y/HoNKjhbTD+eGrvfHSuaH36OanvR+nE8vL+BSDSke/jWXhsNr8UMrmfy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48NcxAAAANwAAAAPAAAAAAAAAAAA&#10;AAAAAKECAABkcnMvZG93bnJldi54bWxQSwUGAAAAAAQABAD5AAAAkgMAAAAA&#10;" strokeweight=".35pt">
                  <v:stroke endcap="round"/>
                </v:line>
                <v:line id="Line 676" o:spid="_x0000_s1200" style="position:absolute;visibility:visible;mso-wrap-style:square" from="4013,15360" to="4019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pbKMQAAADcAAAADwAAAGRycy9kb3ducmV2LnhtbESPQWsCMRSE7wX/Q3hCL6UmFtnK1iht&#10;oeC1uuD1sXkmWzcv6ybVrb++EQSPw8x8wyxWg2/FifrYBNYwnSgQxHUwDVsN1fbreQ4iJmSDbWDS&#10;8EcRVsvRwwJLE878TadNsiJDOJaowaXUlVLG2pHHOAkdcfb2ofeYsuytND2eM9y38kWpQnpsOC84&#10;7OjTUX3Y/HoNKjhbTD+eGrvfHSuaH36OanvR+nE8vL+BSDSke/jWXhsNr8UMrmfy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ClsoxAAAANwAAAAPAAAAAAAAAAAA&#10;AAAAAKECAABkcnMvZG93bnJldi54bWxQSwUGAAAAAAQABAD5AAAAkgMAAAAA&#10;" strokeweight=".35pt">
                  <v:stroke endcap="round"/>
                </v:line>
                <v:line id="Line 677" o:spid="_x0000_s1201" style="position:absolute;visibility:visible;mso-wrap-style:square" from="7029,15360" to="7035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b+s8QAAADcAAAADwAAAGRycy9kb3ducmV2LnhtbESPQWsCMRSE7wX/Q3hCL6UmFtzK1iht&#10;oeC1uuD1sXkmWzcv6ybVrb++EQSPw8x8wyxWg2/FifrYBNYwnSgQxHUwDVsN1fbreQ4iJmSDbWDS&#10;8EcRVsvRwwJLE878TadNsiJDOJaowaXUlVLG2pHHOAkdcfb2ofeYsuytND2eM9y38kWpQnpsOC84&#10;7OjTUX3Y/HoNKjhbTD+eGrvfHSuaH36OanvR+nE8vL+BSDSke/jWXhsNr8UMrmfy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Rv6zxAAAANwAAAAPAAAAAAAAAAAA&#10;AAAAAKECAABkcnMvZG93bnJldi54bWxQSwUGAAAAAAQABAD5AAAAkgMAAAAA&#10;" strokeweight=".35pt">
                  <v:stroke endcap="round"/>
                </v:line>
                <v:line id="Line 678" o:spid="_x0000_s1202" style="position:absolute;visibility:visible;mso-wrap-style:square" from="10045,15360" to="10052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RgxMMAAADcAAAADwAAAGRycy9kb3ducmV2LnhtbESPT2sCMRTE74V+h/AKXoomelhla5S2&#10;IHj1D3h9bJ7J1s3Lukl1209vBMHjMDO/YebL3jfiQl2sA2sYjxQI4iqYmq2G/W41nIGICdlgE5g0&#10;/FGE5eL1ZY6lCVfe0GWbrMgQjiVqcCm1pZSxcuQxjkJLnL1j6DymLDsrTYfXDPeNnChVSI815wWH&#10;LX07qk7bX69BBWeL8dd7bY+H855mp5+z2v1rPXjrPz9AJOrTM/xor42GaVHA/Uw+AnJ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UYMTDAAAA3AAAAA8AAAAAAAAAAAAA&#10;AAAAoQIAAGRycy9kb3ducmV2LnhtbFBLBQYAAAAABAAEAPkAAACRAwAAAAA=&#10;" strokeweight=".35pt">
                  <v:stroke endcap="round"/>
                </v:line>
                <v:line id="Line 679" o:spid="_x0000_s1203" style="position:absolute;visibility:visible;mso-wrap-style:square" from="16078,15360" to="16084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jFX8MAAADcAAAADwAAAGRycy9kb3ducmV2LnhtbESPQWsCMRSE70L/Q3gFL1ITPayyNUpb&#10;KHitCl4fm2eydfOyblJd++uNIHgcZuYbZrHqfSPO1MU6sIbJWIEgroKp2WrYbb/f5iBiQjbYBCYN&#10;V4qwWr4MFliacOEfOm+SFRnCsUQNLqW2lDJWjjzGcWiJs3cInceUZWel6fCS4b6RU6UK6bHmvOCw&#10;pS9H1XHz5zWo4Gwx+RzV9rA/7Wh+/D2p7b/Ww9f+4x1Eoj49w4/22miYFTO4n8lHQC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YxV/DAAAA3AAAAA8AAAAAAAAAAAAA&#10;AAAAoQIAAGRycy9kb3ducmV2LnhtbFBLBQYAAAAABAAEAPkAAACRAwAAAAA=&#10;" strokeweight=".35pt">
                  <v:stroke endcap="round"/>
                </v:line>
                <v:line id="Line 680" o:spid="_x0000_s1204" style="position:absolute;visibility:visible;mso-wrap-style:square" from="19094,15360" to="19100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+NK8MAAADcAAAADwAAAGRycy9kb3ducmV2LnhtbESPT2sCMRTE70K/Q3gFL6KJHkS3RmkL&#10;glf/gNfH5pls3bysm1RXP31TEDwOM/MbZrHqfC2u1MYqsIbxSIEgLoOp2Go47NfDGYiYkA3WgUnD&#10;nSKslm+9BRYm3HhL112yIkM4FqjBpdQUUsbSkcc4Cg1x9k6h9ZiybK00Ld4y3NdyotRUeqw4Lzhs&#10;6NtRed79eg0qODsdfw0qezpeDjQ7/1zU/qF1/737/ACRqEuv8LO9MRrm8wn8n8lH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vjSvDAAAA3AAAAA8AAAAAAAAAAAAA&#10;AAAAoQIAAGRycy9kb3ducmV2LnhtbFBLBQYAAAAABAAEAPkAAACRAwAAAAA=&#10;" strokeweight=".35pt">
                  <v:stroke endcap="round"/>
                </v:line>
                <v:line id="Line 681" o:spid="_x0000_s1205" style="position:absolute;visibility:visible;mso-wrap-style:square" from="22110,15360" to="22117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MosMMAAADcAAAADwAAAGRycy9kb3ducmV2LnhtbESPQWsCMRSE74X+h/AKXkpNVBBdjaKC&#10;0GtV6PWxeSarm5d1E3Xtr2+EQo/DzHzDzJedr8WN2lgF1jDoKxDEZTAVWw2H/fZjAiImZIN1YNLw&#10;oAjLxevLHAsT7vxFt12yIkM4FqjBpdQUUsbSkcfYDw1x9o6h9ZiybK00Ld4z3NdyqNRYeqw4Lzhs&#10;aOOoPO+uXoMKzo4H6/fKHr8vB5qcTxe1/9G699atZiASdek//Nf+NBqm0xE8z+QjI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jKLDDAAAA3AAAAA8AAAAAAAAAAAAA&#10;AAAAoQIAAGRycy9kb3ducmV2LnhtbFBLBQYAAAAABAAEAPkAAACRAwAAAAA=&#10;" strokeweight=".35pt">
                  <v:stroke endcap="round"/>
                </v:line>
                <v:line id="Line 682" o:spid="_x0000_s1206" style="position:absolute;visibility:visible;mso-wrap-style:square" from="25126,15360" to="25133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qwxMMAAADcAAAADwAAAGRycy9kb3ducmV2LnhtbESPQWsCMRSE74X+h/AKXkpNFBFdjaKC&#10;0GtV6PWxeSarm5d1E3Xtr2+EQo/DzHzDzJedr8WN2lgF1jDoKxDEZTAVWw2H/fZjAiImZIN1YNLw&#10;oAjLxevLHAsT7vxFt12yIkM4FqjBpdQUUsbSkcfYDw1x9o6h9ZiybK00Ld4z3NdyqNRYeqw4Lzhs&#10;aOOoPO+uXoMKzo4H6/fKHr8vB5qcTxe1/9G699atZiASdek//Nf+NBqm0xE8z+QjI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KsMTDAAAA3AAAAA8AAAAAAAAAAAAA&#10;AAAAoQIAAGRycy9kb3ducmV2LnhtbFBLBQYAAAAABAAEAPkAAACRAwAAAAA=&#10;" strokeweight=".35pt">
                  <v:stroke endcap="round"/>
                </v:line>
                <v:line id="Line 683" o:spid="_x0000_s1207" style="position:absolute;visibility:visible;mso-wrap-style:square" from="31159,15360" to="31165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YVX8MAAADcAAAADwAAAGRycy9kb3ducmV2LnhtbESPQWsCMRSE74X+h/AKXkpNFBRdjaKC&#10;0GtV6PWxeSarm5d1E3Xtr2+EQo/DzHzDzJedr8WN2lgF1jDoKxDEZTAVWw2H/fZjAiImZIN1YNLw&#10;oAjLxevLHAsT7vxFt12yIkM4FqjBpdQUUsbSkcfYDw1x9o6h9ZiybK00Ld4z3NdyqNRYeqw4Lzhs&#10;aOOoPO+uXoMKzo4H6/fKHr8vB5qcTxe1/9G699atZiASdek//Nf+NBqm0xE8z+QjI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GFV/DAAAA3AAAAA8AAAAAAAAAAAAA&#10;AAAAoQIAAGRycy9kb3ducmV2LnhtbFBLBQYAAAAABAAEAPkAAACRAwAAAAA=&#10;" strokeweight=".35pt">
                  <v:stroke endcap="round"/>
                </v:line>
                <v:line id="Line 684" o:spid="_x0000_s1208" style="position:absolute;visibility:visible;mso-wrap-style:square" from="34175,15360" to="34182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SLKMMAAADcAAAADwAAAGRycy9kb3ducmV2LnhtbESPQWsCMRSE70L/Q3gFL1ITPSy6NUpb&#10;KHitCl4fm2eydfOyblJd++uNIHgcZuYbZrHqfSPO1MU6sIbJWIEgroKp2WrYbb/fZiBiQjbYBCYN&#10;V4qwWr4MFliacOEfOm+SFRnCsUQNLqW2lDJWjjzGcWiJs3cInceUZWel6fCS4b6RU6UK6bHmvOCw&#10;pS9H1XHz5zWo4Gwx+RzV9rA/7Wh2/D2p7b/Ww9f+4x1Eoj49w4/22miYzwu4n8lHQC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UiyjDAAAA3AAAAA8AAAAAAAAAAAAA&#10;AAAAoQIAAGRycy9kb3ducmV2LnhtbFBLBQYAAAAABAAEAPkAAACRAwAAAAA=&#10;" strokeweight=".35pt">
                  <v:stroke endcap="round"/>
                </v:line>
                <v:line id="Line 685" o:spid="_x0000_s1209" style="position:absolute;visibility:visible;mso-wrap-style:square" from="37191,15360" to="37198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gus8MAAADcAAAADwAAAGRycy9kb3ducmV2LnhtbESPQWsCMRSE74X+h/AKXkpN9GB1NYoK&#10;Qq9VodfH5pmsbl7WTdS1v74RhB6HmfmGmS06X4srtbEKrGHQVyCIy2Aqthr2u83HGERMyAbrwKTh&#10;ThEW89eXGRYm3PibrttkRYZwLFCDS6kppIylI4+xHxri7B1C6zFl2VppWrxluK/lUKmR9FhxXnDY&#10;0NpRedpevAYVnB0NVu+VPfyc9zQ+Hc9q96t1761bTkEk6tJ/+Nn+Mhomk094nMlHQM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YLrPDAAAA3AAAAA8AAAAAAAAAAAAA&#10;AAAAoQIAAGRycy9kb3ducmV2LnhtbFBLBQYAAAAABAAEAPkAAACRAwAAAAA=&#10;" strokeweight=".35pt">
                  <v:stroke endcap="round"/>
                </v:line>
                <v:line id="Line 686" o:spid="_x0000_s1210" style="position:absolute;visibility:visible;mso-wrap-style:square" from="40208,15360" to="40214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e6wcAAAADcAAAADwAAAGRycy9kb3ducmV2LnhtbERPy2oCMRTdC/5DuEI3UhO7EJ0aRQXB&#10;rQ/o9jK5JlMnN+Mk6rRfbxaCy8N5z5edr8Wd2lgF1jAeKRDEZTAVWw2n4/ZzCiImZIN1YNLwRxGW&#10;i35vjoUJD97T/ZCsyCEcC9TgUmoKKWPpyGMchYY4c+fQekwZtlaaFh853NfyS6mJ9FhxbnDY0MZR&#10;eTncvAYVnJ2M18PKnn+uJ5pefq/q+K/1x6BbfYNI1KW3+OXeGQ2zWV6bz+Qj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3HusHAAAAA3AAAAA8AAAAAAAAAAAAAAAAA&#10;oQIAAGRycy9kb3ducmV2LnhtbFBLBQYAAAAABAAEAPkAAACOAwAAAAA=&#10;" strokeweight=".35pt">
                  <v:stroke endcap="round"/>
                </v:line>
                <v:line id="Line 687" o:spid="_x0000_s1211" style="position:absolute;visibility:visible;mso-wrap-style:square" from="46240,15360" to="46247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sfWsMAAADcAAAADwAAAGRycy9kb3ducmV2LnhtbESPT2sCMRTE74LfITzBi9RED+JujdIW&#10;Cl79A14fm2eydfOyblJd/fRNodDjMDO/YVab3jfiRl2sA2uYTRUI4iqYmq2G4+HzZQkiJmSDTWDS&#10;8KAIm/VwsMLShDvv6LZPVmQIxxI1uJTaUspYOfIYp6Elzt45dB5Tlp2VpsN7hvtGzpVaSI815wWH&#10;LX04qi77b69BBWcXs/dJbc+n65GWl6+rOjy1Ho/6t1cQifr0H/5rb42Goijg90w+An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LH1rDAAAA3AAAAA8AAAAAAAAAAAAA&#10;AAAAoQIAAGRycy9kb3ducmV2LnhtbFBLBQYAAAAABAAEAPkAAACRAwAAAAA=&#10;" strokeweight=".35pt">
                  <v:stroke endcap="round"/>
                </v:line>
                <v:line id="Line 688" o:spid="_x0000_s1212" style="position:absolute;visibility:visible;mso-wrap-style:square" from="49256,15360" to="49263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9LscQAAADdAAAADwAAAGRycy9kb3ducmV2LnhtbESPT2sCMRDF74V+hzCFXoomehBZjWIL&#10;hV79A16HzZisbibrJtVtP33nUPA2w3vz3m+W6yG26kZ9bhJbmIwNKOI6uYa9hcP+czQHlQuywzYx&#10;WfihDOvV89MSK5fuvKXbrnglIZwrtBBK6Sqtcx0oYh6njli0U+ojFll7r12PdwmPrZ4aM9MRG5aG&#10;gB19BKovu+9owaTgZ5P3t8afjtcDzS/nq9n/Wvv6MmwWoAoN5WH+v/5ygm+M8Ms3MoJe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/0uxxAAAAN0AAAAPAAAAAAAAAAAA&#10;AAAAAKECAABkcnMvZG93bnJldi54bWxQSwUGAAAAAAQABAD5AAAAkgMAAAAA&#10;" strokeweight=".35pt">
                  <v:stroke endcap="round"/>
                </v:line>
                <v:line id="Line 689" o:spid="_x0000_s1213" style="position:absolute;visibility:visible;mso-wrap-style:square" from="52273,15360" to="52279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PuKsIAAADdAAAADwAAAGRycy9kb3ducmV2LnhtbERPTWsCMRC9C/6HMEIvUpPtQWQ1K61Q&#10;6LUq9DpsZpPtbibrJuq2v74pFHqbx/uc3X7yvbjRGNvAGoqVAkFcB9Oy1XA+vT5uQMSEbLAPTBq+&#10;KMK+ms92WJpw53e6HZMVOYRjiRpcSkMpZawdeYyrMBBnrgmjx5ThaKUZ8Z7DfS+flFpLjy3nBocD&#10;HRzV3fHqNajg7Lp4Wba2+bicadN9XtTpW+uHxfS8BZFoSv/iP/ebyfOVKuD3m3yC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PuKsIAAADdAAAADwAAAAAAAAAAAAAA&#10;AAChAgAAZHJzL2Rvd25yZXYueG1sUEsFBgAAAAAEAAQA+QAAAJADAAAAAA==&#10;" strokeweight=".35pt">
                  <v:stroke endcap="round"/>
                </v:line>
                <v:line id="Line 690" o:spid="_x0000_s1214" style="position:absolute;visibility:visible;mso-wrap-style:square" from="13061,15176" to="13068,15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FwXcAAAADdAAAADwAAAGRycy9kb3ducmV2LnhtbERPS2sCMRC+F/wPYQQvpSZ6ENkaRYWC&#10;Vx/gddiMyepmsm5SXf31plDwNh/fc2aLztfiRm2sAmsYDRUI4jKYiq2Gw/7nawoiJmSDdWDS8KAI&#10;i3nvY4aFCXfe0m2XrMghHAvU4FJqCilj6chjHIaGOHOn0HpMGbZWmhbvOdzXcqzURHqsODc4bGjt&#10;qLzsfr0GFZydjFaflT0drweaXs5XtX9qPeh3y28Qibr0Fv+7NybPV2oMf9/kE+T8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xhcF3AAAAA3QAAAA8AAAAAAAAAAAAAAAAA&#10;oQIAAGRycy9kb3ducmV2LnhtbFBLBQYAAAAABAAEAPkAAACOAwAAAAA=&#10;" strokeweight=".35pt">
                  <v:stroke endcap="round"/>
                </v:line>
                <v:rect id="Rectangle 691" o:spid="_x0000_s1215" style="position:absolute;left:12503;top:15938;width:425;height:14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witsAA&#10;AADdAAAADwAAAGRycy9kb3ducmV2LnhtbERP22oCMRB9F/oPYQp9cxMtiKxGKYKgpS+ufsCwmb3Q&#10;ZLIk0d3+fVMo+DaHc53tfnJWPCjE3rOGRaFAENfe9NxquF2P8zWImJANWs+k4Yci7Hcvsy2Wxo98&#10;oUeVWpFDOJaooUtpKKWMdUcOY+EH4sw1PjhMGYZWmoBjDndWLpVaSYc954YOBzp0VH9Xd6dBXqvj&#10;uK5sUP5z2XzZ8+nSkNf67XX62IBINKWn+N99Mnm+Uu/w900+Qe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hwitsAAAADdAAAADwAAAAAAAAAAAAAAAACYAgAAZHJzL2Rvd25y&#10;ZXYueG1sUEsFBgAAAAAEAAQA9QAAAIUDAAAAAA==&#10;" filled="f" stroked="f">
                  <v:textbox style="mso-fit-shape-to-text:t" inset="0,0,0,0">
                    <w:txbxContent>
                      <w:p w:rsidR="00BA550E" w:rsidRDefault="00BA550E" w:rsidP="00BA550E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692" o:spid="_x0000_s1216" style="position:absolute;left:12928;top:15938;width:711;height:14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W6wsAA&#10;AADdAAAADwAAAGRycy9kb3ducmV2LnhtbERP22oCMRB9F/oPYQp9cxOliKxGKYKgpS+ufsCwmb3Q&#10;ZLIk0d3+fVMo+DaHc53tfnJWPCjE3rOGRaFAENfe9NxquF2P8zWImJANWs+k4Yci7Hcvsy2Wxo98&#10;oUeVWpFDOJaooUtpKKWMdUcOY+EH4sw1PjhMGYZWmoBjDndWLpVaSYc954YOBzp0VH9Xd6dBXqvj&#10;uK5sUP5z2XzZ8+nSkNf67XX62IBINKWn+N99Mnm+Uu/w900+Qe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fW6wsAAAADdAAAADwAAAAAAAAAAAAAAAACYAgAAZHJzL2Rvd25y&#10;ZXYueG1sUEsFBgAAAAAEAAQA9QAAAIUDAAAAAA==&#10;" filled="f" stroked="f">
                  <v:textbox style="mso-fit-shape-to-text:t" inset="0,0,0,0">
                    <w:txbxContent>
                      <w:p w:rsidR="00BA550E" w:rsidRDefault="00BA550E" w:rsidP="00BA550E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line id="Line 693" o:spid="_x0000_s1217" style="position:absolute;visibility:visible;mso-wrap-style:square" from="28143,15176" to="28149,15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joKcAAAADdAAAADwAAAGRycy9kb3ducmV2LnhtbERPTWsCMRC9F/wPYYReiiYWFFmNogXB&#10;a1XwOmzGZHUzWTeprv76Rij0No/3OfNl52txozZWgTWMhgoEcRlMxVbDYb8ZTEHEhGywDkwaHhRh&#10;uei9zbEw4c7fdNslK3IIxwI1uJSaQspYOvIYh6EhztwptB5Thq2VpsV7Dve1/FRqIj1WnBscNvTl&#10;qLzsfrwGFZydjNYflT0drweaXs5XtX9q/d7vVjMQibr0L/5zb02er9QYXt/kE+Ti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I6CnAAAAA3QAAAA8AAAAAAAAAAAAAAAAA&#10;oQIAAGRycy9kb3ducmV2LnhtbFBLBQYAAAAABAAEAPkAAACOAwAAAAA=&#10;" strokeweight=".35pt">
                  <v:stroke endcap="round"/>
                </v:line>
                <v:line id="Line 694" o:spid="_x0000_s1218" style="position:absolute;visibility:visible;mso-wrap-style:square" from="43224,15176" to="43230,15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p2XsMAAADdAAAADwAAAGRycy9kb3ducmV2LnhtbESPzYoCMRCE7wu+Q2jBy6KJHkRGo6iw&#10;sFd/wGszaZPRSWecRB336TcLC966qaqvqxerztfiQW2sAmsYjxQI4jKYiq2G4+FrOAMRE7LBOjBp&#10;eFGE1bL3scDChCfv6LFPVmQIxwI1uJSaQspYOvIYR6Ehzto5tB5TXlsrTYvPDPe1nCg1lR4rzhcc&#10;NrR1VF73d69BBWen481nZc+n25Fm18tNHX60HvS79RxEoi69zf/pb5PrZyL8fZNHk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adl7DAAAA3QAAAA8AAAAAAAAAAAAA&#10;AAAAoQIAAGRycy9kb3ducmV2LnhtbFBLBQYAAAAABAAEAPkAAACRAwAAAAA=&#10;" strokeweight=".35pt">
                  <v:stroke endcap="round"/>
                </v:line>
                <v:rect id="Rectangle 695" o:spid="_x0000_s1219" style="position:absolute;left:42881;top:15938;width:711;height:14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cktcAA&#10;AADdAAAADwAAAGRycy9kb3ducmV2LnhtbERPzWoCMRC+C32HMIXe3EQPVVajFEHQ0ourDzBsZn9o&#10;MlmS6G7fvikUvM3H9zvb/eSseFCIvWcNi0KBIK696bnVcLse52sQMSEbtJ5Jww9F2O9eZlssjR/5&#10;Qo8qtSKHcCxRQ5fSUEoZ644cxsIPxJlrfHCYMgytNAHHHO6sXCr1Lh32nBs6HOjQUf1d3Z0Gea2O&#10;47qyQfnPZfNlz6dLQ17rt9fpYwMi0ZSe4n/3yeT5Sq3g75t8gt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cktcAAAADdAAAADwAAAAAAAAAAAAAAAACYAgAAZHJzL2Rvd25y&#10;ZXYueG1sUEsFBgAAAAAEAAQA9QAAAIUDAAAAAA==&#10;" filled="f" stroked="f">
                  <v:textbox style="mso-fit-shape-to-text:t" inset="0,0,0,0">
                    <w:txbxContent>
                      <w:p w:rsidR="00BA550E" w:rsidRDefault="00BA550E" w:rsidP="00BA550E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line id="Line 696" o:spid="_x0000_s1220" style="position:absolute;flip:y;visibility:visible;mso-wrap-style:square" from="28143,2743" to="28149,28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aCyMMAAADdAAAADwAAAGRycy9kb3ducmV2LnhtbESPT2vDMAzF74N+B6PCbqvdMcaW1S2j&#10;WyHXtGVnESt/aCwH22uybz8dCr1JvKf3ftrsZj+oK8XUB7awXhlQxHVwPbcWzqfD0xuolJEdDoHJ&#10;wh8l2G0XDxssXJi4ousxt0pCOBVooct5LLROdUce0yqMxKI1IXrMssZWu4iThPtBPxvzqj32LA0d&#10;jrTvqL4cf72FYZ7oEr+mn++mf39x1aGsTk1p7eNy/vwAlWnOd/PtunSCb4zgyjcygt7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mgsjDAAAA3QAAAA8AAAAAAAAAAAAA&#10;AAAAoQIAAGRycy9kb3ducmV2LnhtbFBLBQYAAAAABAAEAPkAAACRAwAAAAA=&#10;" strokeweight=".35pt">
                  <v:stroke endcap="round"/>
                </v:line>
                <v:rect id="Rectangle 697" o:spid="_x0000_s1221" style="position:absolute;left:27089;top:1282;width:1981;height:14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QVXMAA&#10;AADdAAAADwAAAGRycy9kb3ducmV2LnhtbERPzWoCMRC+F3yHMEJvNdFDsVujiCBo8eLaBxg2sz+Y&#10;TJYkuuvbm4LQ23x8v7PajM6KO4XYedYwnykQxJU3HTcafi/7jyWImJANWs+k4UERNuvJ2woL4wc+&#10;071MjcghHAvU0KbUF1LGqiWHceZ74szVPjhMGYZGmoBDDndWLpT6lA47zg0t9rRrqbqWN6dBXsr9&#10;sCxtUP5nUZ/s8XCuyWv9Ph233yASjelf/HIfTJ6v1Bf8fZN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/QVXMAAAADdAAAADwAAAAAAAAAAAAAAAACYAgAAZHJzL2Rvd25y&#10;ZXYueG1sUEsFBgAAAAAEAAQA9QAAAIUDAAAAAA==&#10;" filled="f" stroked="f">
                  <v:textbox style="mso-fit-shape-to-text:t" inset="0,0,0,0">
                    <w:txbxContent>
                      <w:p w:rsidR="00BA550E" w:rsidRPr="00191BC0" w:rsidRDefault="00BA550E" w:rsidP="00BA550E">
                        <w:pPr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f(</w:t>
                        </w:r>
                        <w:proofErr w:type="gramEnd"/>
                        <w:r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x)</w:t>
                        </w:r>
                      </w:p>
                    </w:txbxContent>
                  </v:textbox>
                </v:rect>
                <v:line id="Line 698" o:spid="_x0000_s1222" style="position:absolute;flip:x;visibility:visible;mso-wrap-style:square" from="27895,2743" to="28143,3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kYE8MAAADdAAAADwAAAGRycy9kb3ducmV2LnhtbESPT2vCQBDF70K/wzKF3nRjKWJTVym1&#10;Qq5R8TxkJ38wOxt2V5N++85B8DbDe/Pebza7yfXqTiF2ng0sFxko4srbjhsD59NhvgYVE7LF3jMZ&#10;+KMIu+3LbIO59SOXdD+mRkkIxxwNtCkNudaxaslhXPiBWLTaB4dJ1tBoG3CUcNfr9yxbaYcdS0OL&#10;A/20VF2PN2egn0a6hv14+a27zw9bHoryVBfGvL1O31+gEk3paX5cF1bws6Xwyzcygt7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JGBPDAAAA3QAAAA8AAAAAAAAAAAAA&#10;AAAAoQIAAGRycy9kb3ducmV2LnhtbFBLBQYAAAAABAAEAPkAAACRAwAAAAA=&#10;" strokeweight=".35pt">
                  <v:stroke endcap="round"/>
                </v:line>
                <v:line id="Line 699" o:spid="_x0000_s1223" style="position:absolute;visibility:visible;mso-wrap-style:square" from="28143,2743" to="28384,3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p498EAAADdAAAADwAAAGRycy9kb3ducmV2LnhtbERPTWsCMRC9F/wPYYReiibbg8hqFBUK&#10;vVaFXofNmKxuJusm6tZfbwSht3m8z5kve9+IK3WxDqyhGCsQxFUwNVsN+93XaAoiJmSDTWDS8EcR&#10;lovB2xxLE278Q9dtsiKHcCxRg0upLaWMlSOPcRxa4swdQucxZdhZaTq85XDfyE+lJtJjzbnBYUsb&#10;R9Vpe/EaVHB2Uqw/anv4Pe9pejqe1e6u9fuwX81AJOrTv/jl/jZ5vioKeH6TT5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anj3wQAAAN0AAAAPAAAAAAAAAAAAAAAA&#10;AKECAABkcnMvZG93bnJldi54bWxQSwUGAAAAAAQABAD5AAAAjwMAAAAA&#10;" strokeweight=".35pt">
                  <v:stroke endcap="round"/>
                </v:line>
                <v:line id="Line 700" o:spid="_x0000_s1224" style="position:absolute;flip:x y;visibility:visible;mso-wrap-style:square" from="27895,27851" to="28143,28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AcQAAADdAAAADwAAAGRycy9kb3ducmV2LnhtbERPTWsCMRC9F/wPYQRvNavYoqvZRQSx&#10;PZSi1oO3YTNuFjeTJYm6/fdNodDbPN7nrMretuJOPjSOFUzGGQjiyumGawVfx+3zHESIyBpbx6Tg&#10;mwKUxeBphbl2D97T/RBrkUI45KjAxNjlUobKkMUwdh1x4i7OW4wJ+lpqj48Ubls5zbJXabHh1GCw&#10;o42h6nq4WQUfvT+/742d16fZ7rY5Lrbu86VVajTs10sQkfr4L/5zv+k0P5tM4febdIIs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+MBxAAAAN0AAAAPAAAAAAAAAAAA&#10;AAAAAKECAABkcnMvZG93bnJldi54bWxQSwUGAAAAAAQABAD5AAAAkgMAAAAA&#10;" strokeweight=".35pt">
                  <v:stroke endcap="round"/>
                </v:line>
                <v:line id="Line 701" o:spid="_x0000_s1225" style="position:absolute;flip:y;visibility:visible;mso-wrap-style:square" from="28143,27851" to="28384,28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uGZMAAAADdAAAADwAAAGRycy9kb3ducmV2LnhtbERPS4vCMBC+C/sfwgh701RXRKtRFneF&#10;XqvieWimD2wmJcna7r83guBtPr7nbPeDacWdnG8sK5hNExDEhdUNVwou5+NkBcIHZI2tZVLwTx72&#10;u4/RFlNte87pfgqViCHsU1RQh9ClUvqiJoN+ajviyJXWGQwRukpqh30MN62cJ8lSGmw4NtTY0aGm&#10;4nb6Mwraoaeb++mvv2WzXuj8mOXnMlPqczx8b0AEGsJb/HJnOs5PZl/w/CaeIH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BbhmTAAAAA3QAAAA8AAAAAAAAAAAAAAAAA&#10;oQIAAGRycy9kb3ducmV2LnhtbFBLBQYAAAAABAAEAPkAAACOAwAAAAA=&#10;" strokeweight=".35pt">
                  <v:stroke endcap="round"/>
                </v:line>
                <v:line id="Line 702" o:spid="_x0000_s1226" style="position:absolute;flip:x;visibility:visible;mso-wrap-style:square" from="27959,26162" to="28327,26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IeEL8AAADdAAAADwAAAGRycy9kb3ducmV2LnhtbERPS4vCMBC+C/6HMAveNFVE3K5RFh/Q&#10;a3XZ89BMH9hMShJt/fdGELzNx/eczW4wrbiT841lBfNZAoK4sLrhSsHf5TRdg/ABWWNrmRQ8yMNu&#10;Ox5tMNW255zu51CJGMI+RQV1CF0qpS9qMuhntiOOXGmdwRChq6R22Mdw08pFkqykwYZjQ40d7Wsq&#10;ruebUdAOPV3dof8/ls33UuenLL+UmVKTr+H3B0SgIXzEb3em4/xkvoTXN/EEuX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7IeEL8AAADdAAAADwAAAAAAAAAAAAAAAACh&#10;AgAAZHJzL2Rvd25yZXYueG1sUEsFBgAAAAAEAAQA+QAAAI0DAAAAAA==&#10;" strokeweight=".35pt">
                  <v:stroke endcap="round"/>
                </v:line>
                <v:line id="Line 703" o:spid="_x0000_s1227" style="position:absolute;flip:x;visibility:visible;mso-wrap-style:square" from="27959,25400" to="28327,25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67i8AAAADdAAAADwAAAGRycy9kb3ducmV2LnhtbERPS4vCMBC+C/sfwgh701RZRatRFneF&#10;XqvieWimD2wmJcna7r83guBtPr7nbPeDacWdnG8sK5hNExDEhdUNVwou5+NkBcIHZI2tZVLwTx72&#10;u4/RFlNte87pfgqViCHsU1RQh9ClUvqiJoN+ajviyJXWGQwRukpqh30MN62cJ8lSGmw4NtTY0aGm&#10;4nb6Mwraoaeb++mvv2Wz/tL5McvPZabU53j43oAINIS3+OXOdJyfzBbw/CaeIH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D+u4vAAAAA3QAAAA8AAAAAAAAAAAAAAAAA&#10;oQIAAGRycy9kb3ducmV2LnhtbFBLBQYAAAAABAAEAPkAAACOAwAAAAA=&#10;" strokeweight=".35pt">
                  <v:stroke endcap="round"/>
                </v:line>
                <v:line id="Line 704" o:spid="_x0000_s1228" style="position:absolute;flip:x;visibility:visible;mso-wrap-style:square" from="27959,24644" to="28327,24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wl/MAAAADdAAAADwAAAGRycy9kb3ducmV2LnhtbERPS4vCMBC+L/gfwix426aKiNs1yuID&#10;eq0uex6a6QObSUmirf/eCIK3+fies96OphM3cr61rGCWpCCIS6tbrhX8nY9fKxA+IGvsLJOCO3nY&#10;biYfa8y0Hbig2ynUIoawz1BBE0KfSenLhgz6xPbEkausMxgidLXUDocYbjo5T9OlNNhybGiwp11D&#10;5eV0NQq6caCL2w//h6r9XujimBfnKldq+jn+/oAINIa3+OXOdZyfzpbw/Cae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AsJfzAAAAA3QAAAA8AAAAAAAAAAAAAAAAA&#10;oQIAAGRycy9kb3ducmV2LnhtbFBLBQYAAAAABAAEAPkAAACOAwAAAAA=&#10;" strokeweight=".35pt">
                  <v:stroke endcap="round"/>
                </v:line>
                <v:line id="Line 705" o:spid="_x0000_s1229" style="position:absolute;flip:x;visibility:visible;mso-wrap-style:square" from="27959,23888" to="28327,23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CAZ8AAAADdAAAADwAAAGRycy9kb3ducmV2LnhtbERPS4vCMBC+C/sfwgh701RZfFSjLO4K&#10;vVbF89BMH9hMSpK13X9vBMHbfHzP2e4H04o7Od9YVjCbJiCIC6sbrhRczsfJCoQPyBpby6Tgnzzs&#10;dx+jLaba9pzT/RQqEUPYp6igDqFLpfRFTQb91HbEkSutMxgidJXUDvsYblo5T5KFNNhwbKixo0NN&#10;xe30ZxS0Q08399Nff8tm/aXzY5afy0ypz/HwvQERaAhv8cud6Tg/mS3h+U08Qe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9ggGfAAAAA3QAAAA8AAAAAAAAAAAAAAAAA&#10;oQIAAGRycy9kb3ducmV2LnhtbFBLBQYAAAAABAAEAPkAAACOAwAAAAA=&#10;" strokeweight=".35pt">
                  <v:stroke endcap="round"/>
                </v:line>
                <v:line id="Line 706" o:spid="_x0000_s1230" style="position:absolute;flip:x;visibility:visible;mso-wrap-style:square" from="27959,22364" to="28327,22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8UFcMAAADdAAAADwAAAGRycy9kb3ducmV2LnhtbESPT2vCQBDF70K/wzKF3nRjKWJTVym1&#10;Qq5R8TxkJ38wOxt2V5N++85B8DbDe/Pebza7yfXqTiF2ng0sFxko4srbjhsD59NhvgYVE7LF3jMZ&#10;+KMIu+3LbIO59SOXdD+mRkkIxxwNtCkNudaxaslhXPiBWLTaB4dJ1tBoG3CUcNfr9yxbaYcdS0OL&#10;A/20VF2PN2egn0a6hv14+a27zw9bHoryVBfGvL1O31+gEk3paX5cF1bws6Xgyjcygt7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7/FBXDAAAA3QAAAA8AAAAAAAAAAAAA&#10;AAAAoQIAAGRycy9kb3ducmV2LnhtbFBLBQYAAAAABAAEAPkAAACRAwAAAAA=&#10;" strokeweight=".35pt">
                  <v:stroke endcap="round"/>
                </v:line>
                <v:line id="Line 707" o:spid="_x0000_s1231" style="position:absolute;flip:x;visibility:visible;mso-wrap-style:square" from="27959,21609" to="28327,21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OxjsEAAADdAAAADwAAAGRycy9kb3ducmV2LnhtbERPyWrDMBC9F/oPYgq91XJCKbFrJZSm&#10;AV9th5wHa7wQa2QkNXb/vioUcpvHW6c4rGYSN3J+tKxgk6QgiFurR+4VnJvTyw6ED8gaJ8uk4Ic8&#10;HPaPDwXm2i5c0a0OvYgh7HNUMIQw51L6diCDPrEzceQ66wyGCF0vtcMlhptJbtP0TRocOTYMONPn&#10;QO21/jYKpnWhqzsul69uzF51dSqrpiuVen5aP95BBFrDXfzvLnWcn24y+PsmniD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s7GOwQAAAN0AAAAPAAAAAAAAAAAAAAAA&#10;AKECAABkcnMvZG93bnJldi54bWxQSwUGAAAAAAQABAD5AAAAjwMAAAAA&#10;" strokeweight=".35pt">
                  <v:stroke endcap="round"/>
                </v:line>
                <v:line id="Line 708" o:spid="_x0000_s1232" style="position:absolute;flip:x;visibility:visible;mso-wrap-style:square" from="27959,20853" to="28327,2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XSrsMAAADdAAAADwAAAGRycy9kb3ducmV2LnhtbESPT2vCQBDF70K/wzIFb7pRitjUVaSt&#10;kGtUPA/ZyR/MzobdrUm/vXMo9DbDe/Peb3aHyfXqQSF2ng2slhko4srbjhsD18tpsQUVE7LF3jMZ&#10;+KUIh/3LbIe59SOX9DinRkkIxxwNtCkNudaxaslhXPqBWLTaB4dJ1tBoG3CUcNfrdZZttMOOpaHF&#10;gT5bqu7nH2egn0a6h6/x9l1372+2PBXlpS6Mmb9Oxw9Qiab0b/67LqzgZ2vhl29kBL1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7l0q7DAAAA3QAAAA8AAAAAAAAAAAAA&#10;AAAAoQIAAGRycy9kb3ducmV2LnhtbFBLBQYAAAAABAAEAPkAAACRAwAAAAA=&#10;" strokeweight=".35pt">
                  <v:stroke endcap="round"/>
                </v:line>
                <v:line id="Line 709" o:spid="_x0000_s1233" style="position:absolute;flip:x;visibility:visible;mso-wrap-style:square" from="27959,20091" to="28327,20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l3NcEAAADdAAAADwAAAGRycy9kb3ducmV2LnhtbERPyWrDMBC9F/IPYgq9NbJNKY0TJZQ0&#10;AV9tl54Ha7wQa2QkNXb+PgoUepvHW2d3WMworuT8YFlBuk5AEDdWD9wp+K7Prx8gfEDWOFomBTfy&#10;cNivnnaYaztzSdcqdCKGsM9RQR/ClEvpm54M+rWdiCPXWmcwROg6qR3OMdyMMkuSd2lw4NjQ40TH&#10;nppL9WsUjMtMF/c1/5zaYfOmy3NR1m2h1Mvz8rkFEWgJ/+I/d6Hj/CRL4fFNPEH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qXc1wQAAAN0AAAAPAAAAAAAAAAAAAAAA&#10;AKECAABkcnMvZG93bnJldi54bWxQSwUGAAAAAAQABAD5AAAAjwMAAAAA&#10;" strokeweight=".35pt">
                  <v:stroke endcap="round"/>
                </v:line>
                <v:line id="Line 710" o:spid="_x0000_s1234" style="position:absolute;flip:x;visibility:visible;mso-wrap-style:square" from="27959,18573" to="28327,1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vpQsAAAADdAAAADwAAAGRycy9kb3ducmV2LnhtbERPS4vCMBC+L/gfwgje1tQists1yuID&#10;eq3Knodm+sBmUpJo6783grC3+fies96OphN3cr61rGAxT0AQl1a3XCu4nI+fXyB8QNbYWSYFD/Kw&#10;3Uw+1phpO3BB91OoRQxhn6GCJoQ+k9KXDRn0c9sTR66yzmCI0NVSOxxiuOlkmiQrabDl2NBgT7uG&#10;yuvpZhR040BXtx/+DlX7vdTFMS/OVa7UbDr+/oAINIZ/8dud6zg/SVN4fRNPkJ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F76ULAAAAA3QAAAA8AAAAAAAAAAAAAAAAA&#10;oQIAAGRycy9kb3ducmV2LnhtbFBLBQYAAAAABAAEAPkAAACOAwAAAAA=&#10;" strokeweight=".35pt">
                  <v:stroke endcap="round"/>
                </v:line>
                <v:line id="Line 711" o:spid="_x0000_s1235" style="position:absolute;flip:x;visibility:visible;mso-wrap-style:square" from="27959,17818" to="28327,17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dM2cEAAADdAAAADwAAAGRycy9kb3ducmV2LnhtbERPyWrDMBC9F/IPYgK5NXKTUlo3sglp&#10;DL7aKT0P1ngh1shIauz8fVUo9DaPt84hX8wobuT8YFnB0zYBQdxYPXCn4PNSPL6C8AFZ42iZFNzJ&#10;Q56tHg6YajtzRbc6dCKGsE9RQR/ClErpm54M+q2diCPXWmcwROg6qR3OMdyMcpckL9LgwLGhx4lO&#10;PTXX+tsoGJeZru5j/jq3w9uzroqyurSlUpv1cnwHEWgJ/+I/d6nj/GS3h99v4gky+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N0zZwQAAAN0AAAAPAAAAAAAAAAAAAAAA&#10;AKECAABkcnMvZG93bnJldi54bWxQSwUGAAAAAAQABAD5AAAAjwMAAAAA&#10;" strokeweight=".35pt">
                  <v:stroke endcap="round"/>
                </v:line>
                <v:line id="Line 712" o:spid="_x0000_s1236" style="position:absolute;flip:x;visibility:visible;mso-wrap-style:square" from="27959,17056" to="28327,17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7UrcAAAADdAAAADwAAAGRycy9kb3ducmV2LnhtbERPS4vCMBC+C/sfwizszaaKiFajyKrQ&#10;a1U8D830gc2kJFnb/febBcHbfHzP2e5H04knOd9aVjBLUhDEpdUt1wpu1/N0BcIHZI2dZVLwSx72&#10;u4/JFjNtBy7oeQm1iCHsM1TQhNBnUvqyIYM+sT1x5CrrDIYIXS21wyGGm07O03QpDbYcGxrs6buh&#10;8nH5MQq6caCHOw73U9WuF7o458W1ypX6+hwPGxCBxvAWv9y5jvPT+QL+v4knyN0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He1K3AAAAA3QAAAA8AAAAAAAAAAAAAAAAA&#10;oQIAAGRycy9kb3ducmV2LnhtbFBLBQYAAAAABAAEAPkAAACOAwAAAAA=&#10;" strokeweight=".35pt">
                  <v:stroke endcap="round"/>
                </v:line>
                <v:line id="Line 713" o:spid="_x0000_s1237" style="position:absolute;flip:x;visibility:visible;mso-wrap-style:square" from="27959,16300" to="28327,16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xNsEAAADdAAAADwAAAGRycy9kb3ducmV2LnhtbERPyWrDMBC9F/IPYgK5NXJDWlo3sglp&#10;DL7aKT0P1ngh1shIauz8fVUo9DaPt84hX8wobuT8YFnB0zYBQdxYPXCn4PNSPL6C8AFZ42iZFNzJ&#10;Q56tHg6YajtzRbc6dCKGsE9RQR/ClErpm54M+q2diCPXWmcwROg6qR3OMdyMcpckL9LgwLGhx4lO&#10;PTXX+tsoGJeZru5j/jq3w9teV0VZXdpSqc16Ob6DCLSEf/Gfu9RxfrJ7ht9v4gky+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knE2wQAAAN0AAAAPAAAAAAAAAAAAAAAA&#10;AKECAABkcnMvZG93bnJldi54bWxQSwUGAAAAAAQABAD5AAAAjwMAAAAA&#10;" strokeweight=".35pt">
                  <v:stroke endcap="round"/>
                </v:line>
                <v:line id="Line 714" o:spid="_x0000_s1238" style="position:absolute;flip:x;visibility:visible;mso-wrap-style:square" from="27959,14782" to="28327,14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DvQcEAAADdAAAADwAAAGRycy9kb3ducmV2LnhtbERPyWrDMBC9F/IPYgK9NXJNMK0bJZS0&#10;Bl+dlJ4Ha7wQa2QkxXb+vgoEepvHW2d3WMwgJnK+t6zgdZOAIK6t7rlV8HMuXt5A+ICscbBMCm7k&#10;4bBfPe0w13bmiqZTaEUMYZ+jgi6EMZfS1x0Z9Bs7Ekeusc5giNC1UjucY7gZZJokmTTYc2zocKRj&#10;R/XldDUKhmWmi/uaf7+b/n2rq6Kszk2p1PN6+fwAEWgJ/+KHu9RxfpJmcP8mniD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QO9BwQAAAN0AAAAPAAAAAAAAAAAAAAAA&#10;AKECAABkcnMvZG93bnJldi54bWxQSwUGAAAAAAQABAD5AAAAjwMAAAAA&#10;" strokeweight=".35pt">
                  <v:stroke endcap="round"/>
                </v:line>
                <v:line id="Line 715" o:spid="_x0000_s1239" style="position:absolute;flip:x;visibility:visible;mso-wrap-style:square" from="27959,14027" to="28327,14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xK2sEAAADdAAAADwAAAGRycy9kb3ducmV2LnhtbERPyWrDMBC9F/IPYgK5NXJD6OJGNiGN&#10;wVc7pefBGi/EGhlJjZ2/rwqF3ubx1jnkixnFjZwfLCt42iYgiBurB+4UfF6Kx1cQPiBrHC2Tgjt5&#10;yLPVwwFTbWeu6FaHTsQQ9ikq6EOYUil905NBv7UTceRa6wyGCF0ntcM5hptR7pLkWRocODb0ONGp&#10;p+ZafxsF4zLT1X3MX+d2eNvrqiirS1sqtVkvx3cQgZbwL/5zlzrOT3Yv8PtNPEFm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DErawQAAAN0AAAAPAAAAAAAAAAAAAAAA&#10;AKECAABkcnMvZG93bnJldi54bWxQSwUGAAAAAAQABAD5AAAAjwMAAAAA&#10;" strokeweight=".35pt">
                  <v:stroke endcap="round"/>
                </v:line>
                <v:line id="Line 716" o:spid="_x0000_s1240" style="position:absolute;flip:x;visibility:visible;mso-wrap-style:square" from="27959,13265" to="28327,13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PeqMMAAADdAAAADwAAAGRycy9kb3ducmV2LnhtbESPT2vCQBDF70K/wzIFb7pRitjUVaSt&#10;kGtUPA/ZyR/MzobdrUm/vXMo9DbDe/Peb3aHyfXqQSF2ng2slhko4srbjhsD18tpsQUVE7LF3jMZ&#10;+KUIh/3LbIe59SOX9DinRkkIxxwNtCkNudaxaslhXPqBWLTaB4dJ1tBoG3CUcNfrdZZttMOOpaHF&#10;gT5bqu7nH2egn0a6h6/x9l1372+2PBXlpS6Mmb9Oxw9Qiab0b/67LqzgZ2vBlW9kBL1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T3qjDAAAA3QAAAA8AAAAAAAAAAAAA&#10;AAAAoQIAAGRycy9kb3ducmV2LnhtbFBLBQYAAAAABAAEAPkAAACRAwAAAAA=&#10;" strokeweight=".35pt">
                  <v:stroke endcap="round"/>
                </v:line>
                <v:line id="Line 717" o:spid="_x0000_s1241" style="position:absolute;flip:x;visibility:visible;mso-wrap-style:square" from="27959,12509" to="28327,12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97M8AAAADdAAAADwAAAGRycy9kb3ducmV2LnhtbERPS4vCMBC+C/sfwgjebKqIaNcoy7pC&#10;r1XxPDTTBzaTkkTb/febBcHbfHzP2R1G04knOd9aVrBIUhDEpdUt1wqul9N8A8IHZI2dZVLwSx4O&#10;+4/JDjNtBy7oeQ61iCHsM1TQhNBnUvqyIYM+sT1x5CrrDIYIXS21wyGGm04u03QtDbYcGxrs6buh&#10;8n5+GAXdONDdHYfbT9VuV7o45cWlypWaTcevTxCBxvAWv9y5jvPT5Rb+v4knyP0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/fezPAAAAA3QAAAA8AAAAAAAAAAAAAAAAA&#10;oQIAAGRycy9kb3ducmV2LnhtbFBLBQYAAAAABAAEAPkAAACOAwAAAAA=&#10;" strokeweight=".35pt">
                  <v:stroke endcap="round"/>
                </v:line>
                <v:line id="Line 718" o:spid="_x0000_s1242" style="position:absolute;flip:x;visibility:visible;mso-wrap-style:square" from="27959,10991" to="28327,10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xEc8QAAADdAAAADwAAAGRycy9kb3ducmV2LnhtbESPT2/CMAzF75P4DpGRdhspbEKjENC0&#10;DanXwsTZatw/onGqJNDu28+HSdxsvef3ft4dJterO4XYeTawXGSgiCtvO24M/JyPL++gYkK22Hsm&#10;A78U4bCfPe0wt37kku6n1CgJ4ZijgTalIdc6Vi05jAs/EItW++AwyRoabQOOEu56vcqytXbYsTS0&#10;ONBnS9X1dHMG+mmka/gaL991t3mz5bEoz3VhzPN8+tiCSjSlh/n/urCCn70Kv3wjI+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PERzxAAAAN0AAAAPAAAAAAAAAAAA&#10;AAAAAKECAABkcnMvZG93bnJldi54bWxQSwUGAAAAAAQABAD5AAAAkgMAAAAA&#10;" strokeweight=".35pt">
                  <v:stroke endcap="round"/>
                </v:line>
                <v:line id="Line 719" o:spid="_x0000_s1243" style="position:absolute;flip:x;visibility:visible;mso-wrap-style:square" from="27959,10229" to="28327,10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Dh6MAAAADdAAAADwAAAGRycy9kb3ducmV2LnhtbERPS4vCMBC+C/sfwgh701RXRKtRFneF&#10;XqvieWimD2wmJcna7r83guBtPr7nbPeDacWdnG8sK5hNExDEhdUNVwou5+NkBcIHZI2tZVLwTx72&#10;u4/RFlNte87pfgqViCHsU1RQh9ClUvqiJoN+ajviyJXWGQwRukpqh30MN62cJ8lSGmw4NtTY0aGm&#10;4nb6Mwraoaeb++mvv2WzXuj8mOXnMlPqczx8b0AEGsJb/HJnOs5Pvmbw/CaeIH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Rw4ejAAAAA3QAAAA8AAAAAAAAAAAAAAAAA&#10;oQIAAGRycy9kb3ducmV2LnhtbFBLBQYAAAAABAAEAPkAAACOAwAAAAA=&#10;" strokeweight=".35pt">
                  <v:stroke endcap="round"/>
                </v:line>
                <v:line id="Line 720" o:spid="_x0000_s1244" style="position:absolute;flip:x;visibility:visible;mso-wrap-style:square" from="27959,9474" to="28327,9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J/n8EAAADdAAAADwAAAGRycy9kb3ducmV2LnhtbERPyWrDMBC9F/IPYgK5NXKTUlo3sglp&#10;DL7aKT0P1ngh1shIauz8fVUo9DaPt84hX8wobuT8YFnB0zYBQdxYPXCn4PNSPL6C8AFZ42iZFNzJ&#10;Q56tHg6YajtzRbc6dCKGsE9RQR/ClErpm54M+q2diCPXWmcwROg6qR3OMdyMcpckL9LgwLGhx4lO&#10;PTXX+tsoGJeZru5j/jq3w9uzroqyurSlUpv1cnwHEWgJ/+I/d6nj/GS/g99v4gky+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on+fwQAAAN0AAAAPAAAAAAAAAAAAAAAA&#10;AKECAABkcnMvZG93bnJldi54bWxQSwUGAAAAAAQABAD5AAAAjwMAAAAA&#10;" strokeweight=".35pt">
                  <v:stroke endcap="round"/>
                </v:line>
                <v:line id="Line 721" o:spid="_x0000_s1245" style="position:absolute;flip:x;visibility:visible;mso-wrap-style:square" from="27959,8718" to="28327,8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7aBMEAAADdAAAADwAAAGRycy9kb3ducmV2LnhtbERPyWrDMBC9F/oPYgq9NXKSElonsilt&#10;Db7aKT0P1ngh1shISuz+fRQo5DaPt84hX8woLuT8YFnBepWAIG6sHrhT8HMsXt5A+ICscbRMCv7I&#10;Q549Phww1Xbmii516EQMYZ+igj6EKZXSNz0Z9Cs7EUeutc5giNB1UjucY7gZ5SZJdtLgwLGhx4k+&#10;e2pO9dkoGJeZTu5r/v1uh/dXXRVldWxLpZ6flo89iEBLuIv/3aWO85PtFm7fxBNkd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7toEwQAAAN0AAAAPAAAAAAAAAAAAAAAA&#10;AKECAABkcnMvZG93bnJldi54bWxQSwUGAAAAAAQABAD5AAAAjwMAAAAA&#10;" strokeweight=".35pt">
                  <v:stroke endcap="round"/>
                </v:line>
                <v:line id="Line 722" o:spid="_x0000_s1246" style="position:absolute;flip:x;visibility:visible;mso-wrap-style:square" from="27959,7194" to="28327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dCcMAAAADdAAAADwAAAGRycy9kb3ducmV2LnhtbERPS4vCMBC+L/gfwgje1nRVRLtGER/Q&#10;a1U8D830gc2kJNF2//1mYcHbfHzP2ewG04oXOd9YVvA1TUAQF1Y3XCm4Xc+fKxA+IGtsLZOCH/Kw&#10;244+Nphq23NOr0uoRAxhn6KCOoQuldIXNRn0U9sRR660zmCI0FVSO+xjuGnlLEmW0mDDsaHGjg41&#10;FY/L0yhoh54e7tjfT2WzXuj8nOXXMlNqMh723yACDeEt/ndnOs5P5gv4+yaeIL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QHQnDAAAAA3QAAAA8AAAAAAAAAAAAAAAAA&#10;oQIAAGRycy9kb3ducmV2LnhtbFBLBQYAAAAABAAEAPkAAACOAwAAAAA=&#10;" strokeweight=".35pt">
                  <v:stroke endcap="round"/>
                </v:line>
                <v:line id="Line 723" o:spid="_x0000_s1247" style="position:absolute;flip:x;visibility:visible;mso-wrap-style:square" from="27959,6438" to="28327,6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vn68IAAADdAAAADwAAAGRycy9kb3ducmV2LnhtbERPyWrDMBC9B/oPYgq9JXLTtCSOlVDa&#10;Bny1U3IerPGCrZGRlNj9+6hQ6G0eb53sOJtB3Mj5zrKC51UCgriyuuNGwff5tNyC8AFZ42CZFPyQ&#10;h+PhYZFhqu3EBd3K0IgYwj5FBW0IYyqlr1oy6Fd2JI5cbZ3BEKFrpHY4xXAzyHWSvEmDHceGFkf6&#10;aKnqy6tRMMwT9e5zunzV3W6ji1NenOtcqafH+X0PItAc/sV/7lzH+cnLK/x+E0+Qh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0vn68IAAADdAAAADwAAAAAAAAAAAAAA&#10;AAChAgAAZHJzL2Rvd25yZXYueG1sUEsFBgAAAAAEAAQA+QAAAJADAAAAAA==&#10;" strokeweight=".35pt">
                  <v:stroke endcap="round"/>
                </v:line>
                <v:line id="Line 724" o:spid="_x0000_s1248" style="position:absolute;flip:x;visibility:visible;mso-wrap-style:square" from="27959,5683" to="28327,5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l5nMAAAADdAAAADwAAAGRycy9kb3ducmV2LnhtbERPS4vCMBC+C/sfwix409QH4lajLLsr&#10;9FqVPQ/N9IHNpCTR1n9vBMHbfHzP2e4H04obOd9YVjCbJiCIC6sbrhScT4fJGoQPyBpby6TgTh72&#10;u4/RFlNte87pdgyViCHsU1RQh9ClUvqiJoN+ajviyJXWGQwRukpqh30MN62cJ8lKGmw4NtTY0U9N&#10;xeV4NQraoaeL++3//8rma6nzQ5afykyp8efwvQERaAhv8cud6Tg/Wazg+U08Qe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uZeZzAAAAA3QAAAA8AAAAAAAAAAAAAAAAA&#10;oQIAAGRycy9kb3ducmV2LnhtbFBLBQYAAAAABAAEAPkAAACOAwAAAAA=&#10;" strokeweight=".35pt">
                  <v:stroke endcap="round"/>
                </v:line>
                <v:line id="Line 725" o:spid="_x0000_s1249" style="position:absolute;flip:x;visibility:visible;mso-wrap-style:square" from="27959,4921" to="28327,4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XcB8IAAADdAAAADwAAAGRycy9kb3ducmV2LnhtbERPyWrDMBC9B/oPYgq9JXLT0CaOlVDa&#10;Bny1U3IerPGCrZGRlNj9+6hQ6G0eb53sOJtB3Mj5zrKC51UCgriyuuNGwff5tNyC8AFZ42CZFPyQ&#10;h+PhYZFhqu3EBd3K0IgYwj5FBW0IYyqlr1oy6Fd2JI5cbZ3BEKFrpHY4xXAzyHWSvEqDHceGFkf6&#10;aKnqy6tRMMwT9e5zunzV3W6ji1NenOtcqafH+X0PItAc/sV/7lzH+cnLG/x+E0+Qh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NXcB8IAAADdAAAADwAAAAAAAAAAAAAA&#10;AAChAgAAZHJzL2Rvd25yZXYueG1sUEsFBgAAAAAEAAQA+QAAAJADAAAAAA==&#10;" strokeweight=".35pt">
                  <v:stroke endcap="round"/>
                </v:line>
                <v:line id="Line 726" o:spid="_x0000_s1250" style="position:absolute;flip:x;visibility:visible;mso-wrap-style:square" from="27774,26917" to="28505,26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pIdcQAAADdAAAADwAAAGRycy9kb3ducmV2LnhtbESPT2/CMAzF75P4DpGRdhspbEKjENC0&#10;DanXwsTZatw/onGqJNDu28+HSdxsvef3ft4dJterO4XYeTawXGSgiCtvO24M/JyPL++gYkK22Hsm&#10;A78U4bCfPe0wt37kku6n1CgJ4ZijgTalIdc6Vi05jAs/EItW++AwyRoabQOOEu56vcqytXbYsTS0&#10;ONBnS9X1dHMG+mmka/gaL991t3mz5bEoz3VhzPN8+tiCSjSlh/n/urCCn70KrnwjI+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Skh1xAAAAN0AAAAPAAAAAAAAAAAA&#10;AAAAAKECAABkcnMvZG93bnJldi54bWxQSwUGAAAAAAQABAD5AAAAkgMAAAAA&#10;" strokeweight=".35pt">
                  <v:stroke endcap="round"/>
                </v:line>
                <v:rect id="Rectangle 727" o:spid="_x0000_s1251" style="position:absolute;left:26657;top:26257;width:425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jf4cAA&#10;AADdAAAADwAAAGRycy9kb3ducmV2LnhtbERP22oCMRB9F/oPYQq+aVILYrdGkYJgpS+ufsCwmb1g&#10;MlmS1N3+vREKvs3hXGe9HZ0VNwqx86zhba5AEFfedNxouJz3sxWImJANWs+k4Y8ibDcvkzUWxg98&#10;oluZGpFDOBaooU2pL6SMVUsO49z3xJmrfXCYMgyNNAGHHO6sXCi1lA47zg0t9vTVUnUtf50GeS73&#10;w6q0Qfnjov6x34dTTV7r6eu4+wSRaExP8b/7YPJ89f4Bj2/yCXJ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jf4cAAAADdAAAADwAAAAAAAAAAAAAAAACYAgAAZHJzL2Rvd25y&#10;ZXYueG1sUEsFBgAAAAAEAAQA9QAAAIUDAAAAAA==&#10;" filled="f" stroked="f">
                  <v:textbox style="mso-fit-shape-to-text:t" inset="0,0,0,0">
                    <w:txbxContent>
                      <w:p w:rsidR="00BA550E" w:rsidRDefault="00BA550E" w:rsidP="00BA550E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728" o:spid="_x0000_s1252" style="position:absolute;left:27089;top:26257;width:711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QFAcMA&#10;AADdAAAADwAAAGRycy9kb3ducmV2LnhtbESPzWoDMQyE74W8g1Ght8ZuKCVs4oRSCKSll2zyAGKt&#10;/SG2vNhOdvv21aHQm8SMZj5t93Pw6k4pD5EtvCwNKOImuoE7C5fz4XkNKhdkhz4yWfihDPvd4mGL&#10;lYsTn+hel05JCOcKLfSljJXWuekpYF7GkVi0NqaARdbUaZdwkvDg9cqYNx1wYGnocaSPnpprfQsW&#10;9Lk+TOvaJxO/Vu23/zyeWorWPj3O7xtQhebyb/67PjrBN6/CL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QFAcMAAADdAAAADwAAAAAAAAAAAAAAAACYAgAAZHJzL2Rv&#10;d25yZXYueG1sUEsFBgAAAAAEAAQA9QAAAIgDAAAAAA==&#10;" filled="f" stroked="f">
                  <v:textbox style="mso-fit-shape-to-text:t" inset="0,0,0,0">
                    <w:txbxContent>
                      <w:p w:rsidR="00BA550E" w:rsidRDefault="00BA550E" w:rsidP="00BA550E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line id="Line 729" o:spid="_x0000_s1253" style="position:absolute;flip:x;visibility:visible;mso-wrap-style:square" from="27774,23126" to="28505,23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aSlb8AAADdAAAADwAAAGRycy9kb3ducmV2LnhtbERPS4vCMBC+C/6HMAveNFVE3K5RFh/Q&#10;a3XZ89BMH9hMShJt/fdGELzNx/eczW4wrbiT841lBfNZAoK4sLrhSsHf5TRdg/ABWWNrmRQ8yMNu&#10;Ox5tMNW255zu51CJGMI+RQV1CF0qpS9qMuhntiOOXGmdwRChq6R22Mdw08pFkqykwYZjQ40d7Wsq&#10;ruebUdAOPV3dof8/ls33UuenLL+UmVKTr+H3B0SgIXzEb3em4/xkOYfXN/EEuX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HaSlb8AAADdAAAADwAAAAAAAAAAAAAAAACh&#10;AgAAZHJzL2Rvd25yZXYueG1sUEsFBgAAAAAEAAQA+QAAAI0DAAAAAA==&#10;" strokeweight=".35pt">
                  <v:stroke endcap="round"/>
                </v:line>
                <v:rect id="Rectangle 730" o:spid="_x0000_s1254" style="position:absolute;left:26657;top:22466;width:425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o+7cAA&#10;AADdAAAADwAAAGRycy9kb3ducmV2LnhtbERP22oCMRB9F/oPYQp906SLiKxGkYJgpS+ufsCwmb1g&#10;MlmS1N3+fVMo+DaHc53tfnJWPCjE3rOG94UCQVx703Or4XY9ztcgYkI2aD2Thh+KsN+9zLZYGj/y&#10;hR5VakUO4Viihi6loZQy1h05jAs/EGeu8cFhyjC00gQcc7izslBqJR32nBs6HOijo/pefTsN8lod&#10;x3Vlg/Lnovmyn6dLQ17rt9fpsAGRaEpP8b/7ZPJ8tSzg75t8gt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zo+7cAAAADdAAAADwAAAAAAAAAAAAAAAACYAgAAZHJzL2Rvd25y&#10;ZXYueG1sUEsFBgAAAAAEAAQA9QAAAIUDAAAAAA==&#10;" filled="f" stroked="f">
                  <v:textbox style="mso-fit-shape-to-text:t" inset="0,0,0,0">
                    <w:txbxContent>
                      <w:p w:rsidR="00BA550E" w:rsidRDefault="00BA550E" w:rsidP="00BA550E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731" o:spid="_x0000_s1255" style="position:absolute;left:27089;top:22466;width:711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abdsAA&#10;AADdAAAADwAAAGRycy9kb3ducmV2LnhtbERP22oCMRB9F/oPYQp900QrRbZGEUGw4ourHzBsZi80&#10;mSxJdLd/bwqFvs3hXGe9HZ0VDwqx86xhPlMgiCtvOm403K6H6QpETMgGrWfS8EMRtpuXyRoL4we+&#10;0KNMjcghHAvU0KbUF1LGqiWHceZ74szVPjhMGYZGmoBDDndWLpT6kA47zg0t9rRvqfou706DvJaH&#10;YVXaoPxpUZ/t1/FSk9f67XXcfYJINKZ/8Z/7aPJ8tXyH32/yCX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HabdsAAAADdAAAADwAAAAAAAAAAAAAAAACYAgAAZHJzL2Rvd25y&#10;ZXYueG1sUEsFBgAAAAAEAAQA9QAAAIUDAAAAAA==&#10;" filled="f" stroked="f">
                  <v:textbox style="mso-fit-shape-to-text:t" inset="0,0,0,0">
                    <w:txbxContent>
                      <w:p w:rsidR="00BA550E" w:rsidRDefault="00BA550E" w:rsidP="00BA550E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line id="Line 732" o:spid="_x0000_s1256" style="position:absolute;flip:x;visibility:visible;mso-wrap-style:square" from="27774,19335" to="28505,19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ExDb8AAADdAAAADwAAAGRycy9kb3ducmV2LnhtbERPS4vCMBC+C/6HMII3TV3KotUo4q7Q&#10;a1U8D830gc2kJFlb//1mYcHbfHzP2R1G04knOd9aVrBaJiCIS6tbrhXcrufFGoQPyBo7y6TgRR4O&#10;++lkh5m2Axf0vIRaxBD2GSpoQugzKX3ZkEG/tD1x5CrrDIYIXS21wyGGm05+JMmnNNhybGiwp1ND&#10;5ePyYxR040AP9zXcv6t2k+rinBfXKldqPhuPWxCBxvAW/7tzHecnaQp/38QT5P4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AExDb8AAADdAAAADwAAAAAAAAAAAAAAAACh&#10;AgAAZHJzL2Rvd25yZXYueG1sUEsFBgAAAAAEAAQA+QAAAI0DAAAAAA==&#10;" strokeweight=".35pt">
                  <v:stroke endcap="round"/>
                </v:line>
                <v:rect id="Rectangle 733" o:spid="_x0000_s1257" style="position:absolute;left:26657;top:18675;width:425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OmmcAA&#10;AADdAAAADwAAAGRycy9kb3ducmV2LnhtbERP22oCMRB9F/oPYQp900SpRbZGEUGw4ourHzBsZi80&#10;mSxJdLd/bwqFvs3hXGe9HZ0VDwqx86xhPlMgiCtvOm403K6H6QpETMgGrWfS8EMRtpuXyRoL4we+&#10;0KNMjcghHAvU0KbUF1LGqiWHceZ74szVPjhMGYZGmoBDDndWLpT6kA47zg0t9rRvqfou706DvJaH&#10;YVXaoPxpUZ/t1/FSk9f67XXcfYJINKZ/8Z/7aPJ89b6E32/yCX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NOmmcAAAADdAAAADwAAAAAAAAAAAAAAAACYAgAAZHJzL2Rvd25y&#10;ZXYueG1sUEsFBgAAAAAEAAQA9QAAAIUDAAAAAA==&#10;" filled="f" stroked="f">
                  <v:textbox style="mso-fit-shape-to-text:t" inset="0,0,0,0">
                    <w:txbxContent>
                      <w:p w:rsidR="00BA550E" w:rsidRDefault="00BA550E" w:rsidP="00BA550E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734" o:spid="_x0000_s1258" style="position:absolute;left:27089;top:18675;width:711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E47sAA&#10;AADdAAAADwAAAGRycy9kb3ducmV2LnhtbERP22oCMRB9F/oPYYS+aaIUka1RRBCs9MXVDxg2sxea&#10;TJYkdbd/bwqCb3M419nsRmfFnULsPGtYzBUI4sqbjhsNt+txtgYRE7JB65k0/FGE3fZtssHC+IEv&#10;dC9TI3IIxwI1tCn1hZSxaslhnPueOHO1Dw5ThqGRJuCQw52VS6VW0mHHuaHFng4tVT/lr9Mgr+Vx&#10;WJc2KH9e1t/263SpyWv9Ph33nyASjeklfrpPJs9XHyv4/yafIL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AE47sAAAADdAAAADwAAAAAAAAAAAAAAAACYAgAAZHJzL2Rvd25y&#10;ZXYueG1sUEsFBgAAAAAEAAQA9QAAAIUDAAAAAA==&#10;" filled="f" stroked="f">
                  <v:textbox style="mso-fit-shape-to-text:t" inset="0,0,0,0">
                    <w:txbxContent>
                      <w:p w:rsidR="00BA550E" w:rsidRDefault="00BA550E" w:rsidP="00BA550E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line id="Line 735" o:spid="_x0000_s1259" style="position:absolute;flip:x;visibility:visible;mso-wrap-style:square" from="27774,15538" to="28505,15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OvesEAAADdAAAADwAAAGRycy9kb3ducmV2LnhtbERPyWrDMBC9F/oPYgq9NXJCaFonsilt&#10;Db7aKT0P1ngh1shISuz+fRQo5DaPt84hX8woLuT8YFnBepWAIG6sHrhT8HMsXt5A+ICscbRMCv7I&#10;Q549Phww1Xbmii516EQMYZ+igj6EKZXSNz0Z9Cs7EUeutc5giNB1UjucY7gZ5SZJXqXBgWNDjxN9&#10;9tSc6rNRMC4zndzX/PvdDu9bXRVldWxLpZ6flo89iEBLuIv/3aWO85PtDm7fxBNkd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0696wQAAAN0AAAAPAAAAAAAAAAAAAAAA&#10;AKECAABkcnMvZG93bnJldi54bWxQSwUGAAAAAAQABAD5AAAAjwMAAAAA&#10;" strokeweight=".35pt">
                  <v:stroke endcap="round"/>
                </v:line>
                <v:line id="Line 736" o:spid="_x0000_s1260" style="position:absolute;flip:x;visibility:visible;mso-wrap-style:square" from="27774,11747" to="28505,11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w7CMMAAADdAAAADwAAAGRycy9kb3ducmV2LnhtbESPT2vCQBDF74V+h2UK3urGImJTV5FW&#10;IdeoeB6ykz+YnQ27WxO/vXMo9DbDe/Pebza7yfXqTiF2ng0s5hko4srbjhsDl/PxfQ0qJmSLvWcy&#10;8KAIu+3rywZz60cu6X5KjZIQjjkaaFMacq1j1ZLDOPcDsWi1Dw6TrKHRNuAo4a7XH1m20g47loYW&#10;B/puqbqdfp2BfhrpFn7G66HuPpe2PBbluS6Mmb1N+y9Qiab0b/67LqzgZ0vBlW9kBL1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MOwjDAAAA3QAAAA8AAAAAAAAAAAAA&#10;AAAAoQIAAGRycy9kb3ducmV2LnhtbFBLBQYAAAAABAAEAPkAAACRAwAAAAA=&#10;" strokeweight=".35pt">
                  <v:stroke endcap="round"/>
                </v:line>
                <v:rect id="Rectangle 737" o:spid="_x0000_s1261" style="position:absolute;left:27089;top:11087;width:711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6snMAA&#10;AADdAAAADwAAAGRycy9kb3ducmV2LnhtbERP22oCMRB9F/oPYQq+aVIpYrdGkYJgpS+ufsCwmb1g&#10;MlmS1N3+vREKvs3hXGe9HZ0VNwqx86zhba5AEFfedNxouJz3sxWImJANWs+k4Y8ibDcvkzUWxg98&#10;oluZGpFDOBaooU2pL6SMVUsO49z3xJmrfXCYMgyNNAGHHO6sXCi1lA47zg0t9vTVUnUtf50GeS73&#10;w6q0Qfnjov6x34dTTV7r6eu4+wSRaExP8b/7YPJ89f4Bj2/yCXJ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Z6snMAAAADdAAAADwAAAAAAAAAAAAAAAACYAgAAZHJzL2Rvd25y&#10;ZXYueG1sUEsFBgAAAAAEAAQA9QAAAIUDAAAAAA==&#10;" filled="f" stroked="f">
                  <v:textbox style="mso-fit-shape-to-text:t" inset="0,0,0,0">
                    <w:txbxContent>
                      <w:p w:rsidR="00BA550E" w:rsidRDefault="00BA550E" w:rsidP="00BA550E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line id="Line 738" o:spid="_x0000_s1262" style="position:absolute;flip:x;visibility:visible;mso-wrap-style:square" from="27774,7956" to="28505,7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Oh08QAAADdAAAADwAAAGRycy9kb3ducmV2LnhtbESPT2/CMAzF75P4DpGRdhspaEOjENC0&#10;DanXwsTZatw/onGqJNDu28+HSdxsvef3ft4dJterO4XYeTawXGSgiCtvO24M/JyPL++gYkK22Hsm&#10;A78U4bCfPe0wt37kku6n1CgJ4ZijgTalIdc6Vi05jAs/EItW++AwyRoabQOOEu56vcqytXbYsTS0&#10;ONBnS9X1dHMG+mmka/gaL991t3m15bEoz3VhzPN8+tiCSjSlh/n/urCCn70Jv3wjI+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46HTxAAAAN0AAAAPAAAAAAAAAAAA&#10;AAAAAKECAABkcnMvZG93bnJldi54bWxQSwUGAAAAAAQABAD5AAAAkgMAAAAA&#10;" strokeweight=".35pt">
                  <v:stroke endcap="round"/>
                </v:line>
                <v:rect id="Rectangle 739" o:spid="_x0000_s1263" style="position:absolute;left:27089;top:7296;width:711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E2R8EA&#10;AADdAAAADwAAAGRycy9kb3ducmV2LnhtbERP22oCMRB9F/oPYQp902QFi2yNiwiClb64+gHDZvZC&#10;k8mSpO7275tCoW9zONfZVbOz4kEhDp41FCsFgrjxZuBOw/12Wm5BxIRs0HomDd8Uodo/LXZYGj/x&#10;lR516kQO4Viihj6lsZQyNj05jCs/Emeu9cFhyjB00gSccrizcq3Uq3Q4cG7ocaRjT81n/eU0yFt9&#10;mra1Dcpf1u2HfT9fW/JavzzPhzcQieb0L/5zn02erzYF/H6TT5D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xNkfBAAAA3QAAAA8AAAAAAAAAAAAAAAAAmAIAAGRycy9kb3du&#10;cmV2LnhtbFBLBQYAAAAABAAEAPUAAACGAwAAAAA=&#10;" filled="f" stroked="f">
                  <v:textbox style="mso-fit-shape-to-text:t" inset="0,0,0,0">
                    <w:txbxContent>
                      <w:p w:rsidR="00BA550E" w:rsidRDefault="00BA550E" w:rsidP="00BA550E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line id="Line 740" o:spid="_x0000_s1264" style="position:absolute;flip:x;visibility:visible;mso-wrap-style:square" from="27774,4165" to="28505,4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2aP8EAAADdAAAADwAAAGRycy9kb3ducmV2LnhtbERPyWrDMBC9F/IPYgK5NXJDWlo3sglp&#10;DL7aKT0P1ngh1shIauz8fVUo9DaPt84hX8wobuT8YFnB0zYBQdxYPXCn4PNSPL6C8AFZ42iZFNzJ&#10;Q56tHg6YajtzRbc6dCKGsE9RQR/ClErpm54M+q2diCPXWmcwROg6qR3OMdyMcpckL9LgwLGhx4lO&#10;PTXX+tsoGJeZru5j/jq3w9teV0VZXdpSqc16Ob6DCLSEf/Gfu9RxfvK8g99v4gky+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fZo/wQAAAN0AAAAPAAAAAAAAAAAAAAAA&#10;AKECAABkcnMvZG93bnJldi54bWxQSwUGAAAAAAQABAD5AAAAjwMAAAAA&#10;" strokeweight=".35pt">
                  <v:stroke endcap="round"/>
                </v:line>
                <v:rect id="Rectangle 741" o:spid="_x0000_s1265" style="position:absolute;left:27089;top:3505;width:711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8Nq8AA&#10;AADdAAAADwAAAGRycy9kb3ducmV2LnhtbERP22oCMRB9F/oPYQp900SLRbZGEUGw4ourHzBsZi80&#10;mSxJdLd/bwqFvs3hXGe9HZ0VDwqx86xhPlMgiCtvOm403K6H6QpETMgGrWfS8EMRtpuXyRoL4we+&#10;0KNMjcghHAvU0KbUF1LGqiWHceZ74szVPjhMGYZGmoBDDndWLpT6kA47zg0t9rRvqfou706DvJaH&#10;YVXaoPxpUZ/t1/FSk9f67XXcfYJINKZ/8Z/7aPJ8tXyH32/yCX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a8Nq8AAAADdAAAADwAAAAAAAAAAAAAAAACYAgAAZHJzL2Rvd25y&#10;ZXYueG1sUEsFBgAAAAAEAAQA9QAAAIUDAAAAAA==&#10;" filled="f" stroked="f">
                  <v:textbox style="mso-fit-shape-to-text:t" inset="0,0,0,0">
                    <w:txbxContent>
                      <w:p w:rsidR="00BA550E" w:rsidRDefault="00BA550E" w:rsidP="00BA550E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A550E" w:rsidRDefault="00BA550E" w:rsidP="00BA550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BA550E" w:rsidRPr="00450F75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BA550E" w:rsidRDefault="00BA550E" w:rsidP="00BA550E">
      <w:pPr>
        <w:pStyle w:val="ListParagraph"/>
        <w:numPr>
          <w:ilvl w:val="0"/>
          <w:numId w:val="2"/>
        </w:num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Suggest the function represented by the Taylor series, </w:t>
      </w:r>
      <m:oMath>
        <m:r>
          <w:rPr>
            <w:rFonts w:ascii="Cambria Math" w:hAnsi="Cambria Math" w:cs="Arial"/>
            <w:szCs w:val="22"/>
          </w:rPr>
          <m:t>f</m:t>
        </m:r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r>
              <w:rPr>
                <w:rFonts w:ascii="Cambria Math" w:hAnsi="Cambria Math" w:cs="Arial"/>
                <w:szCs w:val="22"/>
              </w:rPr>
              <m:t>x</m:t>
            </m:r>
          </m:e>
        </m:d>
        <m:r>
          <w:rPr>
            <w:rFonts w:ascii="Cambria Math" w:hAnsi="Cambria Math" w:cs="Arial"/>
            <w:szCs w:val="22"/>
          </w:rPr>
          <m:t>.</m:t>
        </m:r>
      </m:oMath>
      <w:r>
        <w:rPr>
          <w:rFonts w:cs="Arial"/>
          <w:szCs w:val="22"/>
        </w:rPr>
        <w:t xml:space="preserve">                        (2)</w:t>
      </w:r>
    </w:p>
    <w:p w:rsidR="00BA550E" w:rsidRDefault="00BA550E" w:rsidP="00BA550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BA550E" w:rsidRDefault="00BA550E" w:rsidP="00BA550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BA550E" w:rsidRDefault="00BA550E" w:rsidP="00BA550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BA550E" w:rsidRDefault="00BA550E" w:rsidP="00BA550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BA550E" w:rsidRDefault="00BA550E" w:rsidP="00BA550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BA550E" w:rsidRDefault="00BA550E" w:rsidP="00BA550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BA550E" w:rsidRDefault="00BA550E" w:rsidP="00BA550E">
      <w:pPr>
        <w:pStyle w:val="ListParagraph"/>
        <w:numPr>
          <w:ilvl w:val="0"/>
          <w:numId w:val="2"/>
        </w:num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Suggest values of </w:t>
      </w:r>
      <w:r w:rsidRPr="00EA67D5">
        <w:rPr>
          <w:rFonts w:ascii="Times New Roman" w:hAnsi="Times New Roman"/>
          <w:i/>
          <w:sz w:val="24"/>
        </w:rPr>
        <w:t>x</w:t>
      </w:r>
      <w:r w:rsidRPr="00EA67D5">
        <w:rPr>
          <w:rFonts w:cs="Arial"/>
          <w:sz w:val="24"/>
        </w:rPr>
        <w:t xml:space="preserve"> </w:t>
      </w:r>
      <w:r>
        <w:rPr>
          <w:rFonts w:cs="Arial"/>
          <w:szCs w:val="22"/>
        </w:rPr>
        <w:t xml:space="preserve">for which </w:t>
      </w:r>
      <m:oMath>
        <m:r>
          <w:rPr>
            <w:rFonts w:ascii="Cambria Math" w:hAnsi="Cambria Math" w:cs="Arial"/>
            <w:szCs w:val="22"/>
          </w:rPr>
          <m:t>f</m:t>
        </m:r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r>
              <w:rPr>
                <w:rFonts w:ascii="Cambria Math" w:hAnsi="Cambria Math" w:cs="Arial"/>
                <w:szCs w:val="22"/>
              </w:rPr>
              <m:t>x</m:t>
            </m:r>
          </m:e>
        </m:d>
      </m:oMath>
      <w:r>
        <w:rPr>
          <w:rFonts w:cs="Arial"/>
          <w:szCs w:val="22"/>
        </w:rPr>
        <w:t xml:space="preserve"> provides a </w:t>
      </w:r>
      <w:r w:rsidRPr="00181DFA">
        <w:rPr>
          <w:rFonts w:cs="Arial"/>
          <w:szCs w:val="22"/>
        </w:rPr>
        <w:t>good approximation</w:t>
      </w:r>
      <w:r>
        <w:rPr>
          <w:rFonts w:cs="Arial"/>
          <w:szCs w:val="22"/>
        </w:rPr>
        <w:t xml:space="preserve"> of the function when</w:t>
      </w:r>
    </w:p>
    <w:p w:rsidR="00BA550E" w:rsidRDefault="00BA550E" w:rsidP="00BA550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BA550E" w:rsidRDefault="00BA550E" w:rsidP="00BA550E">
      <w:pPr>
        <w:pStyle w:val="ListParagraph"/>
        <w:numPr>
          <w:ilvl w:val="1"/>
          <w:numId w:val="2"/>
        </w:num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proofErr w:type="gramStart"/>
      <w:r>
        <w:rPr>
          <w:rFonts w:cs="Arial"/>
          <w:szCs w:val="22"/>
        </w:rPr>
        <w:t>four</w:t>
      </w:r>
      <w:proofErr w:type="gramEnd"/>
      <w:r>
        <w:rPr>
          <w:rFonts w:cs="Arial"/>
          <w:szCs w:val="22"/>
        </w:rPr>
        <w:t xml:space="preserve"> terms of the series are used.                             </w:t>
      </w:r>
      <w:r>
        <w:rPr>
          <w:rFonts w:cs="Arial"/>
          <w:szCs w:val="22"/>
        </w:rPr>
        <w:tab/>
        <w:t>(2)</w:t>
      </w: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BA550E" w:rsidRPr="009A0B15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BA550E" w:rsidRDefault="00BA550E" w:rsidP="00BA550E">
      <w:pPr>
        <w:pStyle w:val="ListParagraph"/>
        <w:numPr>
          <w:ilvl w:val="1"/>
          <w:numId w:val="2"/>
        </w:num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proofErr w:type="gramStart"/>
      <w:r>
        <w:rPr>
          <w:rFonts w:cs="Arial"/>
          <w:szCs w:val="22"/>
        </w:rPr>
        <w:t>seven</w:t>
      </w:r>
      <w:proofErr w:type="gramEnd"/>
      <w:r>
        <w:rPr>
          <w:rFonts w:cs="Arial"/>
          <w:szCs w:val="22"/>
        </w:rPr>
        <w:t xml:space="preserve"> terms of the series are used.</w:t>
      </w:r>
      <w:r>
        <w:rPr>
          <w:rFonts w:cs="Arial"/>
          <w:szCs w:val="22"/>
        </w:rPr>
        <w:tab/>
        <w:t>(2)</w:t>
      </w:r>
    </w:p>
    <w:p w:rsidR="00BA550E" w:rsidRPr="00F32415" w:rsidRDefault="00BA550E" w:rsidP="00BA550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BA550E" w:rsidRPr="00921816" w:rsidRDefault="00BA550E" w:rsidP="00BA550E">
      <w:pPr>
        <w:spacing w:after="200" w:line="276" w:lineRule="auto"/>
        <w:rPr>
          <w:rFonts w:cs="Arial"/>
          <w:b/>
        </w:rPr>
      </w:pPr>
      <w:r>
        <w:rPr>
          <w:rFonts w:cs="Arial"/>
          <w:b/>
        </w:rPr>
        <w:br w:type="page"/>
      </w:r>
      <w:r>
        <w:rPr>
          <w:rFonts w:cs="Arial"/>
          <w:b/>
        </w:rPr>
        <w:lastRenderedPageBreak/>
        <w:t xml:space="preserve">Question 2 </w:t>
      </w:r>
      <w:r>
        <w:rPr>
          <w:rFonts w:cs="Arial"/>
          <w:b/>
        </w:rPr>
        <w:tab/>
        <w:t>(13 marks)</w:t>
      </w: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 w:rsidRPr="00EB5275">
        <w:rPr>
          <w:rFonts w:cs="Arial"/>
          <w:szCs w:val="22"/>
        </w:rPr>
        <w:t>Consider the Taylor series</w:t>
      </w: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 w:val="28"/>
          <w:szCs w:val="22"/>
        </w:rPr>
      </w:pPr>
      <w:r>
        <w:rPr>
          <w:rFonts w:cs="Arial"/>
          <w:szCs w:val="22"/>
        </w:rPr>
        <w:tab/>
        <w:t xml:space="preserve">                              </w:t>
      </w:r>
      <m:oMath>
        <m:r>
          <w:rPr>
            <w:rFonts w:ascii="Cambria Math" w:hAnsi="Cambria Math" w:cs="Arial"/>
            <w:sz w:val="28"/>
            <w:szCs w:val="22"/>
          </w:rPr>
          <m:t>g</m:t>
        </m:r>
        <m:d>
          <m:d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2"/>
              </w:rPr>
              <m:t>x</m:t>
            </m:r>
          </m:e>
        </m:d>
        <m:r>
          <w:rPr>
            <w:rFonts w:ascii="Cambria Math" w:hAnsi="Cambria Math" w:cs="Arial"/>
            <w:sz w:val="28"/>
            <w:szCs w:val="22"/>
          </w:rPr>
          <m:t>=1-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2!</m:t>
            </m:r>
          </m:den>
        </m:f>
        <m:r>
          <w:rPr>
            <w:rFonts w:ascii="Cambria Math" w:hAnsi="Cambria Math" w:cs="Arial"/>
            <w:sz w:val="28"/>
            <w:szCs w:val="22"/>
          </w:rPr>
          <m:t>+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2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4!</m:t>
            </m:r>
          </m:den>
        </m:f>
        <m:r>
          <w:rPr>
            <w:rFonts w:ascii="Cambria Math" w:hAnsi="Cambria Math" w:cs="Arial"/>
            <w:sz w:val="28"/>
            <w:szCs w:val="22"/>
          </w:rPr>
          <m:t>-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2"/>
                  </w:rPr>
                  <m:t>6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6!</m:t>
            </m:r>
          </m:den>
        </m:f>
        <m:r>
          <w:rPr>
            <w:rFonts w:ascii="Cambria Math" w:hAnsi="Cambria Math" w:cs="Arial"/>
            <w:sz w:val="28"/>
            <w:szCs w:val="22"/>
          </w:rPr>
          <m:t>+…</m:t>
        </m:r>
      </m:oMath>
    </w:p>
    <w:p w:rsidR="00BA550E" w:rsidRPr="00921816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BA550E" w:rsidRDefault="00BA550E" w:rsidP="00BA550E">
      <w:pPr>
        <w:pStyle w:val="ListParagraph"/>
        <w:numPr>
          <w:ilvl w:val="0"/>
          <w:numId w:val="3"/>
        </w:num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Continue the series for another 3 terms and hence </w:t>
      </w:r>
      <w:proofErr w:type="gramStart"/>
      <w:r>
        <w:rPr>
          <w:rFonts w:cs="Arial"/>
          <w:szCs w:val="22"/>
        </w:rPr>
        <w:t xml:space="preserve">write </w:t>
      </w:r>
      <w:proofErr w:type="gramEnd"/>
      <m:oMath>
        <m:r>
          <w:rPr>
            <w:rFonts w:ascii="Cambria Math" w:hAnsi="Cambria Math" w:cs="Arial"/>
            <w:szCs w:val="22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2"/>
                  </w:rPr>
                  <m:t>7</m:t>
                </m:r>
              </m:sub>
            </m:sSub>
          </m:e>
        </m:d>
      </m:oMath>
      <w:r>
        <w:rPr>
          <w:rFonts w:cs="Arial"/>
          <w:sz w:val="24"/>
          <w:szCs w:val="22"/>
        </w:rPr>
        <w:t>.</w:t>
      </w:r>
      <w:r w:rsidRPr="00B113D7">
        <w:rPr>
          <w:rFonts w:cs="Arial"/>
          <w:sz w:val="24"/>
          <w:szCs w:val="22"/>
        </w:rPr>
        <w:t xml:space="preserve">     </w:t>
      </w:r>
      <w:r w:rsidRPr="00B113D7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     </w:t>
      </w:r>
      <w:r w:rsidRPr="00B113D7">
        <w:rPr>
          <w:rFonts w:cs="Arial"/>
          <w:szCs w:val="22"/>
        </w:rPr>
        <w:t xml:space="preserve">              </w:t>
      </w:r>
      <w:r>
        <w:rPr>
          <w:rFonts w:cs="Arial"/>
          <w:szCs w:val="22"/>
        </w:rPr>
        <w:t>(3)</w:t>
      </w:r>
    </w:p>
    <w:p w:rsidR="00BA550E" w:rsidRDefault="00BA550E" w:rsidP="00BA550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BA550E" w:rsidRPr="00921816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BA550E" w:rsidRPr="00F32415" w:rsidRDefault="00BA550E" w:rsidP="00BA550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BA550E" w:rsidRDefault="00BA550E" w:rsidP="00BA550E">
      <w:pPr>
        <w:pStyle w:val="ListParagraph"/>
        <w:numPr>
          <w:ilvl w:val="0"/>
          <w:numId w:val="3"/>
        </w:num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Graph </w:t>
      </w:r>
      <m:oMath>
        <m:r>
          <w:rPr>
            <w:rFonts w:ascii="Cambria Math" w:hAnsi="Cambria Math" w:cs="Arial"/>
            <w:sz w:val="24"/>
            <w:szCs w:val="22"/>
          </w:rPr>
          <m:t>g</m:t>
        </m:r>
        <m:d>
          <m:dPr>
            <m:ctrlPr>
              <w:rPr>
                <w:rFonts w:ascii="Cambria Math" w:hAnsi="Cambria Math" w:cs="Arial"/>
                <w:i/>
                <w:sz w:val="24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2"/>
                  </w:rPr>
                  <m:t>7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2"/>
          </w:rPr>
          <m:t xml:space="preserve"> </m:t>
        </m:r>
      </m:oMath>
      <w:r>
        <w:rPr>
          <w:rFonts w:cs="Arial"/>
          <w:szCs w:val="22"/>
        </w:rPr>
        <w:t xml:space="preserve">on the axes below.  Write the coordinates of any intercept and turning points onto your graph.                                        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(6)</w:t>
      </w:r>
    </w:p>
    <w:p w:rsidR="00BA550E" w:rsidRDefault="00BA550E" w:rsidP="00BA550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 w:hanging="501"/>
        <w:rPr>
          <w:rFonts w:cs="Arial"/>
          <w:szCs w:val="22"/>
        </w:rPr>
      </w:pPr>
      <w:r>
        <w:rPr>
          <w:rFonts w:cs="Arial"/>
          <w:noProof/>
          <w:szCs w:val="22"/>
        </w:rPr>
        <mc:AlternateContent>
          <mc:Choice Requires="wpc">
            <w:drawing>
              <wp:inline distT="0" distB="0" distL="0" distR="0" wp14:anchorId="43196C10" wp14:editId="41537702">
                <wp:extent cx="5734050" cy="2933700"/>
                <wp:effectExtent l="3810" t="0" r="0" b="2540"/>
                <wp:docPr id="744" name="Canvas 7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64" name="Line 745"/>
                        <wps:cNvCnPr>
                          <a:cxnSpLocks noChangeShapeType="1"/>
                        </wps:cNvCnPr>
                        <wps:spPr bwMode="auto">
                          <a:xfrm flipV="1">
                            <a:off x="401320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746"/>
                        <wps:cNvCnPr>
                          <a:cxnSpLocks noChangeShapeType="1"/>
                        </wps:cNvCnPr>
                        <wps:spPr bwMode="auto">
                          <a:xfrm flipV="1">
                            <a:off x="702945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747"/>
                        <wps:cNvCnPr>
                          <a:cxnSpLocks noChangeShapeType="1"/>
                        </wps:cNvCnPr>
                        <wps:spPr bwMode="auto">
                          <a:xfrm flipV="1">
                            <a:off x="1004570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748"/>
                        <wps:cNvCnPr>
                          <a:cxnSpLocks noChangeShapeType="1"/>
                        </wps:cNvCnPr>
                        <wps:spPr bwMode="auto">
                          <a:xfrm flipV="1">
                            <a:off x="1607820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Line 749"/>
                        <wps:cNvCnPr>
                          <a:cxnSpLocks noChangeShapeType="1"/>
                        </wps:cNvCnPr>
                        <wps:spPr bwMode="auto">
                          <a:xfrm flipV="1">
                            <a:off x="1909445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Line 750"/>
                        <wps:cNvCnPr>
                          <a:cxnSpLocks noChangeShapeType="1"/>
                        </wps:cNvCnPr>
                        <wps:spPr bwMode="auto">
                          <a:xfrm flipV="1">
                            <a:off x="2211070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Line 751"/>
                        <wps:cNvCnPr>
                          <a:cxnSpLocks noChangeShapeType="1"/>
                        </wps:cNvCnPr>
                        <wps:spPr bwMode="auto">
                          <a:xfrm flipV="1">
                            <a:off x="2512695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Line 752"/>
                        <wps:cNvCnPr>
                          <a:cxnSpLocks noChangeShapeType="1"/>
                        </wps:cNvCnPr>
                        <wps:spPr bwMode="auto">
                          <a:xfrm flipV="1">
                            <a:off x="3115945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Line 753"/>
                        <wps:cNvCnPr>
                          <a:cxnSpLocks noChangeShapeType="1"/>
                        </wps:cNvCnPr>
                        <wps:spPr bwMode="auto">
                          <a:xfrm flipV="1">
                            <a:off x="3417570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Line 754"/>
                        <wps:cNvCnPr>
                          <a:cxnSpLocks noChangeShapeType="1"/>
                        </wps:cNvCnPr>
                        <wps:spPr bwMode="auto">
                          <a:xfrm flipV="1">
                            <a:off x="3719195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755"/>
                        <wps:cNvCnPr>
                          <a:cxnSpLocks noChangeShapeType="1"/>
                        </wps:cNvCnPr>
                        <wps:spPr bwMode="auto">
                          <a:xfrm flipV="1">
                            <a:off x="4020820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Line 756"/>
                        <wps:cNvCnPr>
                          <a:cxnSpLocks noChangeShapeType="1"/>
                        </wps:cNvCnPr>
                        <wps:spPr bwMode="auto">
                          <a:xfrm flipV="1">
                            <a:off x="4624070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6" name="Line 757"/>
                        <wps:cNvCnPr>
                          <a:cxnSpLocks noChangeShapeType="1"/>
                        </wps:cNvCnPr>
                        <wps:spPr bwMode="auto">
                          <a:xfrm flipV="1">
                            <a:off x="4925695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7" name="Line 758"/>
                        <wps:cNvCnPr>
                          <a:cxnSpLocks noChangeShapeType="1"/>
                        </wps:cNvCnPr>
                        <wps:spPr bwMode="auto">
                          <a:xfrm flipV="1">
                            <a:off x="5227320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8" name="Line 759"/>
                        <wps:cNvCnPr>
                          <a:cxnSpLocks noChangeShapeType="1"/>
                        </wps:cNvCnPr>
                        <wps:spPr bwMode="auto">
                          <a:xfrm flipV="1">
                            <a:off x="1306195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8890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760"/>
                        <wps:cNvCnPr>
                          <a:cxnSpLocks noChangeShapeType="1"/>
                        </wps:cNvCnPr>
                        <wps:spPr bwMode="auto">
                          <a:xfrm flipV="1">
                            <a:off x="4322445" y="416560"/>
                            <a:ext cx="635" cy="2275205"/>
                          </a:xfrm>
                          <a:prstGeom prst="line">
                            <a:avLst/>
                          </a:prstGeom>
                          <a:noFill/>
                          <a:ln w="8890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4" name="Line 761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261620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6" name="Line 762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254000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7" name="Line 763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246443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8" name="Line 764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238887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9" name="Line 765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223647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0" name="Line 766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216090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1" name="Line 767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208534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2" name="Line 768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200914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3" name="Line 769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185737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4" name="Line 770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178181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5" name="Line 771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170561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6" name="Line 772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163004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7" name="Line 773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147828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8" name="Line 774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140271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9" name="Line 775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132651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0" name="Line 776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125095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1" name="Line 777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109918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2" name="Line 778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102298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3" name="Line 779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94742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4" name="Line 780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87185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5" name="Line 781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71945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6" name="Line 782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64389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7" name="Line 783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56832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8" name="Line 784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320" y="49212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7F7F7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9" name="Line 785"/>
                        <wps:cNvCnPr>
                          <a:cxnSpLocks noChangeShapeType="1"/>
                        </wps:cNvCnPr>
                        <wps:spPr bwMode="auto">
                          <a:xfrm>
                            <a:off x="401320" y="269176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8890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" name="Line 786"/>
                        <wps:cNvCnPr>
                          <a:cxnSpLocks noChangeShapeType="1"/>
                        </wps:cNvCnPr>
                        <wps:spPr bwMode="auto">
                          <a:xfrm>
                            <a:off x="401320" y="231267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8890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" name="Line 787"/>
                        <wps:cNvCnPr>
                          <a:cxnSpLocks noChangeShapeType="1"/>
                        </wps:cNvCnPr>
                        <wps:spPr bwMode="auto">
                          <a:xfrm>
                            <a:off x="401320" y="193357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8890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" name="Line 788"/>
                        <wps:cNvCnPr>
                          <a:cxnSpLocks noChangeShapeType="1"/>
                        </wps:cNvCnPr>
                        <wps:spPr bwMode="auto">
                          <a:xfrm>
                            <a:off x="401320" y="117475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8890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3" name="Line 789"/>
                        <wps:cNvCnPr>
                          <a:cxnSpLocks noChangeShapeType="1"/>
                        </wps:cNvCnPr>
                        <wps:spPr bwMode="auto">
                          <a:xfrm>
                            <a:off x="401320" y="795655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8890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4" name="Line 790"/>
                        <wps:cNvCnPr>
                          <a:cxnSpLocks noChangeShapeType="1"/>
                        </wps:cNvCnPr>
                        <wps:spPr bwMode="auto">
                          <a:xfrm>
                            <a:off x="401320" y="416560"/>
                            <a:ext cx="4826000" cy="635"/>
                          </a:xfrm>
                          <a:prstGeom prst="line">
                            <a:avLst/>
                          </a:prstGeom>
                          <a:noFill/>
                          <a:ln w="8890" cap="rnd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5" name="Line 791"/>
                        <wps:cNvCnPr>
                          <a:cxnSpLocks noChangeShapeType="1"/>
                        </wps:cNvCnPr>
                        <wps:spPr bwMode="auto">
                          <a:xfrm>
                            <a:off x="99695" y="1553845"/>
                            <a:ext cx="542925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6" name="Rectangle 792"/>
                        <wps:cNvSpPr>
                          <a:spLocks noChangeArrowheads="1"/>
                        </wps:cNvSpPr>
                        <wps:spPr bwMode="auto">
                          <a:xfrm>
                            <a:off x="5565775" y="1553845"/>
                            <a:ext cx="7112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550E" w:rsidRDefault="00BA550E" w:rsidP="00BA550E">
                              <w:proofErr w:type="gramStart"/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97" name="Line 79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480050" y="1529715"/>
                            <a:ext cx="48895" cy="24130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8" name="Line 794"/>
                        <wps:cNvCnPr>
                          <a:cxnSpLocks noChangeShapeType="1"/>
                        </wps:cNvCnPr>
                        <wps:spPr bwMode="auto">
                          <a:xfrm flipH="1">
                            <a:off x="5480050" y="1553845"/>
                            <a:ext cx="48895" cy="2476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9" name="Line 795"/>
                        <wps:cNvCnPr>
                          <a:cxnSpLocks noChangeShapeType="1"/>
                        </wps:cNvCnPr>
                        <wps:spPr bwMode="auto">
                          <a:xfrm flipV="1">
                            <a:off x="99695" y="1529715"/>
                            <a:ext cx="48260" cy="24130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0" name="Line 796"/>
                        <wps:cNvCnPr>
                          <a:cxnSpLocks noChangeShapeType="1"/>
                        </wps:cNvCnPr>
                        <wps:spPr bwMode="auto">
                          <a:xfrm>
                            <a:off x="99695" y="1553845"/>
                            <a:ext cx="48260" cy="2476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1" name="Line 797"/>
                        <wps:cNvCnPr>
                          <a:cxnSpLocks noChangeShapeType="1"/>
                        </wps:cNvCnPr>
                        <wps:spPr bwMode="auto">
                          <a:xfrm>
                            <a:off x="401320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2" name="Line 798"/>
                        <wps:cNvCnPr>
                          <a:cxnSpLocks noChangeShapeType="1"/>
                        </wps:cNvCnPr>
                        <wps:spPr bwMode="auto">
                          <a:xfrm>
                            <a:off x="702945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3" name="Line 799"/>
                        <wps:cNvCnPr>
                          <a:cxnSpLocks noChangeShapeType="1"/>
                        </wps:cNvCnPr>
                        <wps:spPr bwMode="auto">
                          <a:xfrm>
                            <a:off x="1004570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4" name="Line 800"/>
                        <wps:cNvCnPr>
                          <a:cxnSpLocks noChangeShapeType="1"/>
                        </wps:cNvCnPr>
                        <wps:spPr bwMode="auto">
                          <a:xfrm>
                            <a:off x="1607820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5" name="Line 801"/>
                        <wps:cNvCnPr>
                          <a:cxnSpLocks noChangeShapeType="1"/>
                        </wps:cNvCnPr>
                        <wps:spPr bwMode="auto">
                          <a:xfrm>
                            <a:off x="1909445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6" name="Line 802"/>
                        <wps:cNvCnPr>
                          <a:cxnSpLocks noChangeShapeType="1"/>
                        </wps:cNvCnPr>
                        <wps:spPr bwMode="auto">
                          <a:xfrm>
                            <a:off x="2211070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7" name="Line 803"/>
                        <wps:cNvCnPr>
                          <a:cxnSpLocks noChangeShapeType="1"/>
                        </wps:cNvCnPr>
                        <wps:spPr bwMode="auto">
                          <a:xfrm>
                            <a:off x="2512695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8" name="Line 804"/>
                        <wps:cNvCnPr>
                          <a:cxnSpLocks noChangeShapeType="1"/>
                        </wps:cNvCnPr>
                        <wps:spPr bwMode="auto">
                          <a:xfrm>
                            <a:off x="3115945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9" name="Line 805"/>
                        <wps:cNvCnPr>
                          <a:cxnSpLocks noChangeShapeType="1"/>
                        </wps:cNvCnPr>
                        <wps:spPr bwMode="auto">
                          <a:xfrm>
                            <a:off x="3417570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0" name="Line 806"/>
                        <wps:cNvCnPr>
                          <a:cxnSpLocks noChangeShapeType="1"/>
                        </wps:cNvCnPr>
                        <wps:spPr bwMode="auto">
                          <a:xfrm>
                            <a:off x="3719195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1" name="Line 807"/>
                        <wps:cNvCnPr>
                          <a:cxnSpLocks noChangeShapeType="1"/>
                        </wps:cNvCnPr>
                        <wps:spPr bwMode="auto">
                          <a:xfrm>
                            <a:off x="4020820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2" name="Line 808"/>
                        <wps:cNvCnPr>
                          <a:cxnSpLocks noChangeShapeType="1"/>
                        </wps:cNvCnPr>
                        <wps:spPr bwMode="auto">
                          <a:xfrm>
                            <a:off x="4624070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3" name="Line 809"/>
                        <wps:cNvCnPr>
                          <a:cxnSpLocks noChangeShapeType="1"/>
                        </wps:cNvCnPr>
                        <wps:spPr bwMode="auto">
                          <a:xfrm>
                            <a:off x="4925695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4" name="Line 810"/>
                        <wps:cNvCnPr>
                          <a:cxnSpLocks noChangeShapeType="1"/>
                        </wps:cNvCnPr>
                        <wps:spPr bwMode="auto">
                          <a:xfrm>
                            <a:off x="5227320" y="1536065"/>
                            <a:ext cx="635" cy="361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5" name="Line 811"/>
                        <wps:cNvCnPr>
                          <a:cxnSpLocks noChangeShapeType="1"/>
                        </wps:cNvCnPr>
                        <wps:spPr bwMode="auto">
                          <a:xfrm>
                            <a:off x="1306195" y="1517650"/>
                            <a:ext cx="635" cy="7302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6" name="Rectangle 812"/>
                        <wps:cNvSpPr>
                          <a:spLocks noChangeArrowheads="1"/>
                        </wps:cNvSpPr>
                        <wps:spPr bwMode="auto">
                          <a:xfrm>
                            <a:off x="1250315" y="1593850"/>
                            <a:ext cx="4254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550E" w:rsidRDefault="00BA550E" w:rsidP="00BA550E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17" name="Rectangle 813"/>
                        <wps:cNvSpPr>
                          <a:spLocks noChangeArrowheads="1"/>
                        </wps:cNvSpPr>
                        <wps:spPr bwMode="auto">
                          <a:xfrm>
                            <a:off x="1292860" y="1593850"/>
                            <a:ext cx="7112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550E" w:rsidRDefault="00BA550E" w:rsidP="00BA550E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18" name="Line 814"/>
                        <wps:cNvCnPr>
                          <a:cxnSpLocks noChangeShapeType="1"/>
                        </wps:cNvCnPr>
                        <wps:spPr bwMode="auto">
                          <a:xfrm>
                            <a:off x="2814320" y="1517650"/>
                            <a:ext cx="635" cy="7302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9" name="Line 815"/>
                        <wps:cNvCnPr>
                          <a:cxnSpLocks noChangeShapeType="1"/>
                        </wps:cNvCnPr>
                        <wps:spPr bwMode="auto">
                          <a:xfrm>
                            <a:off x="4322445" y="1517650"/>
                            <a:ext cx="635" cy="7302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0" name="Rectangle 816"/>
                        <wps:cNvSpPr>
                          <a:spLocks noChangeArrowheads="1"/>
                        </wps:cNvSpPr>
                        <wps:spPr bwMode="auto">
                          <a:xfrm>
                            <a:off x="4288155" y="1593850"/>
                            <a:ext cx="7112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550E" w:rsidRDefault="00BA550E" w:rsidP="00BA550E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21" name="Line 817"/>
                        <wps:cNvCnPr>
                          <a:cxnSpLocks noChangeShapeType="1"/>
                        </wps:cNvCnPr>
                        <wps:spPr bwMode="auto">
                          <a:xfrm flipV="1">
                            <a:off x="2814320" y="274320"/>
                            <a:ext cx="635" cy="255968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2" name="Rectangle 818"/>
                        <wps:cNvSpPr>
                          <a:spLocks noChangeArrowheads="1"/>
                        </wps:cNvSpPr>
                        <wps:spPr bwMode="auto">
                          <a:xfrm>
                            <a:off x="2755900" y="102870"/>
                            <a:ext cx="23304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550E" w:rsidRDefault="00BA550E" w:rsidP="00BA550E">
                              <w:proofErr w:type="gramStart"/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g(</w:t>
                              </w:r>
                              <w:proofErr w:type="gramEnd"/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x)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23" name="Line 819"/>
                        <wps:cNvCnPr>
                          <a:cxnSpLocks noChangeShapeType="1"/>
                        </wps:cNvCnPr>
                        <wps:spPr bwMode="auto">
                          <a:xfrm flipH="1">
                            <a:off x="2789555" y="274320"/>
                            <a:ext cx="24765" cy="488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4" name="Line 820"/>
                        <wps:cNvCnPr>
                          <a:cxnSpLocks noChangeShapeType="1"/>
                        </wps:cNvCnPr>
                        <wps:spPr bwMode="auto">
                          <a:xfrm>
                            <a:off x="2814320" y="274320"/>
                            <a:ext cx="24130" cy="488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" name="Line 82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789555" y="2785110"/>
                            <a:ext cx="24765" cy="488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6" name="Line 822"/>
                        <wps:cNvCnPr>
                          <a:cxnSpLocks noChangeShapeType="1"/>
                        </wps:cNvCnPr>
                        <wps:spPr bwMode="auto">
                          <a:xfrm flipV="1">
                            <a:off x="2814320" y="2785110"/>
                            <a:ext cx="24130" cy="4889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7" name="Line 823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261620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8" name="Line 824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254000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9" name="Line 825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246443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0" name="Line 826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238887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1" name="Line 827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223647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2" name="Line 828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216090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3" name="Line 829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208534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4" name="Line 830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200914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5" name="Line 831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185737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6" name="Line 832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178181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7" name="Line 833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170561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8" name="Line 834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163004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9" name="Line 835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147828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0" name="Line 836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140271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1" name="Line 837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132651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2" name="Line 838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125095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3" name="Line 839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109918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4" name="Line 840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102298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5" name="Line 841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94742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6" name="Line 842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87185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7" name="Line 843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71945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8" name="Line 844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643890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9" name="Line 845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56832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0" name="Line 846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5905" y="492125"/>
                            <a:ext cx="36830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1" name="Line 847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7490" y="2691765"/>
                            <a:ext cx="73025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2" name="Rectangle 848"/>
                        <wps:cNvSpPr>
                          <a:spLocks noChangeArrowheads="1"/>
                        </wps:cNvSpPr>
                        <wps:spPr bwMode="auto">
                          <a:xfrm>
                            <a:off x="2665730" y="2625725"/>
                            <a:ext cx="4254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550E" w:rsidRDefault="00BA550E" w:rsidP="00BA550E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53" name="Rectangle 849"/>
                        <wps:cNvSpPr>
                          <a:spLocks noChangeArrowheads="1"/>
                        </wps:cNvSpPr>
                        <wps:spPr bwMode="auto">
                          <a:xfrm>
                            <a:off x="2708910" y="2625725"/>
                            <a:ext cx="7112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550E" w:rsidRDefault="00BA550E" w:rsidP="00BA550E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54" name="Line 850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7490" y="2312670"/>
                            <a:ext cx="73025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5" name="Rectangle 851"/>
                        <wps:cNvSpPr>
                          <a:spLocks noChangeArrowheads="1"/>
                        </wps:cNvSpPr>
                        <wps:spPr bwMode="auto">
                          <a:xfrm>
                            <a:off x="2665730" y="2246630"/>
                            <a:ext cx="4254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550E" w:rsidRDefault="00BA550E" w:rsidP="00BA550E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56" name="Rectangle 852"/>
                        <wps:cNvSpPr>
                          <a:spLocks noChangeArrowheads="1"/>
                        </wps:cNvSpPr>
                        <wps:spPr bwMode="auto">
                          <a:xfrm>
                            <a:off x="2708910" y="2246630"/>
                            <a:ext cx="7112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550E" w:rsidRDefault="00BA550E" w:rsidP="00BA550E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57" name="Line 853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7490" y="1933575"/>
                            <a:ext cx="73025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8" name="Rectangle 854"/>
                        <wps:cNvSpPr>
                          <a:spLocks noChangeArrowheads="1"/>
                        </wps:cNvSpPr>
                        <wps:spPr bwMode="auto">
                          <a:xfrm>
                            <a:off x="2665730" y="1867535"/>
                            <a:ext cx="4254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550E" w:rsidRDefault="00BA550E" w:rsidP="00BA550E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59" name="Rectangle 855"/>
                        <wps:cNvSpPr>
                          <a:spLocks noChangeArrowheads="1"/>
                        </wps:cNvSpPr>
                        <wps:spPr bwMode="auto">
                          <a:xfrm>
                            <a:off x="2708910" y="1867535"/>
                            <a:ext cx="7112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550E" w:rsidRDefault="00BA550E" w:rsidP="00BA550E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60" name="Line 856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7490" y="1553845"/>
                            <a:ext cx="73025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1" name="Line 857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7490" y="1174750"/>
                            <a:ext cx="73025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2" name="Rectangle 858"/>
                        <wps:cNvSpPr>
                          <a:spLocks noChangeArrowheads="1"/>
                        </wps:cNvSpPr>
                        <wps:spPr bwMode="auto">
                          <a:xfrm>
                            <a:off x="2708910" y="1108710"/>
                            <a:ext cx="7112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550E" w:rsidRDefault="00BA550E" w:rsidP="00BA550E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63" name="Line 859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7490" y="795655"/>
                            <a:ext cx="73025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4" name="Rectangle 860"/>
                        <wps:cNvSpPr>
                          <a:spLocks noChangeArrowheads="1"/>
                        </wps:cNvSpPr>
                        <wps:spPr bwMode="auto">
                          <a:xfrm>
                            <a:off x="2708910" y="729615"/>
                            <a:ext cx="7112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550E" w:rsidRDefault="00BA550E" w:rsidP="00BA550E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65" name="Line 861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7490" y="416560"/>
                            <a:ext cx="73025" cy="635"/>
                          </a:xfrm>
                          <a:prstGeom prst="line">
                            <a:avLst/>
                          </a:prstGeom>
                          <a:noFill/>
                          <a:ln w="444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6" name="Rectangle 862"/>
                        <wps:cNvSpPr>
                          <a:spLocks noChangeArrowheads="1"/>
                        </wps:cNvSpPr>
                        <wps:spPr bwMode="auto">
                          <a:xfrm>
                            <a:off x="2708910" y="350520"/>
                            <a:ext cx="7112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550E" w:rsidRDefault="00BA550E" w:rsidP="00BA550E">
                              <w:r>
                                <w:rPr>
                                  <w:rFonts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44" o:spid="_x0000_s1266" editas="canvas" style="width:451.5pt;height:231pt;mso-position-horizontal-relative:char;mso-position-vertical-relative:line" coordsize="57340,29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">
                <v:shape id="_x0000_s1267" type="#_x0000_t75" style="position:absolute;width:57340;height:29337;visibility:visible;mso-wrap-style:square">
                  <v:fill o:detectmouseclick="t"/>
                  <v:path o:connecttype="none"/>
                </v:shape>
                <v:line id="Line 745" o:spid="_x0000_s1268" style="position:absolute;flip:y;visibility:visible;mso-wrap-style:square" from="4013,4165" to="4019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4PIcUAAADcAAAADwAAAGRycy9kb3ducmV2LnhtbESPT2vCQBTE70K/w/IKvenGIhqiq4hQ&#10;aE7FPxSPr9lnNph9m2bXJP32XUHwOMzMb5jVZrC16Kj1lWMF00kCgrhwuuJSwen4MU5B+ICssXZM&#10;Cv7Iw2b9Mlphpl3Pe+oOoRQRwj5DBSaEJpPSF4Ys+olriKN3ca3FEGVbSt1iH+G2lu9JMpcWK44L&#10;BhvaGSquh5tVkF/O08XN/Ob43X+l591P2uVXr9Tb67Bdggg0hGf40f7UCmbzGdzPxCMg1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i4PIcUAAADcAAAADwAAAAAAAAAA&#10;AAAAAAChAgAAZHJzL2Rvd25yZXYueG1sUEsFBgAAAAAEAAQA+QAAAJMDAAAAAA==&#10;" strokecolor="#7f7f7f" strokeweight=".2pt">
                  <v:stroke dashstyle="1 1" endcap="round"/>
                </v:line>
                <v:line id="Line 746" o:spid="_x0000_s1269" style="position:absolute;flip:y;visibility:visible;mso-wrap-style:square" from="7029,4165" to="7035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KqusUAAADcAAAADwAAAGRycy9kb3ducmV2LnhtbESPQWvCQBSE7wX/w/IEb3VjsRqiq4hQ&#10;aE6lKuLxmX1mg9m3aXZN0n/fLRR6HGbmG2a9HWwtOmp95VjBbJqAIC6crrhUcDq+PacgfEDWWDsm&#10;Bd/kYbsZPa0x067nT+oOoRQRwj5DBSaEJpPSF4Ys+qlriKN3c63FEGVbSt1iH+G2li9JspAWK44L&#10;BhvaGyruh4dVkN8us+XDfOV47j/Sy/6advndKzUZD7sViEBD+A//td+1gvniFX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KqusUAAADcAAAADwAAAAAAAAAA&#10;AAAAAAChAgAAZHJzL2Rvd25yZXYueG1sUEsFBgAAAAAEAAQA+QAAAJMDAAAAAA==&#10;" strokecolor="#7f7f7f" strokeweight=".2pt">
                  <v:stroke dashstyle="1 1" endcap="round"/>
                </v:line>
                <v:line id="Line 747" o:spid="_x0000_s1270" style="position:absolute;flip:y;visibility:visible;mso-wrap-style:square" from="10045,4165" to="10052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A0zcUAAADcAAAADwAAAGRycy9kb3ducmV2LnhtbESPQWvCQBSE74X+h+UJvdWNpaQhdRUR&#10;Cs2paEU8vmaf2WD2bZpdk/jvXUHwOMzMN8x8OdpG9NT52rGC2TQBQVw6XXOlYPf79ZqB8AFZY+OY&#10;FFzIw3Lx/DTHXLuBN9RvQyUihH2OCkwIbS6lLw1Z9FPXEkfv6DqLIcqukrrDIcJtI9+SJJUWa44L&#10;BltaGypP27NVUBwPs4+z+S9wP/xkh/Vf1hcnr9TLZFx9ggg0hkf43v7WCt7TFG5n4hG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bA0zcUAAADcAAAADwAAAAAAAAAA&#10;AAAAAAChAgAAZHJzL2Rvd25yZXYueG1sUEsFBgAAAAAEAAQA+QAAAJMDAAAAAA==&#10;" strokecolor="#7f7f7f" strokeweight=".2pt">
                  <v:stroke dashstyle="1 1" endcap="round"/>
                </v:line>
                <v:line id="Line 748" o:spid="_x0000_s1271" style="position:absolute;flip:y;visibility:visible;mso-wrap-style:square" from="16078,4165" to="16084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yRVsQAAADcAAAADwAAAGRycy9kb3ducmV2LnhtbESPQWvCQBSE70L/w/IKvelGKRqiq4hQ&#10;MKeileLxNfvMBrNv0+yapP/eFYQeh5n5hlltBluLjlpfOVYwnSQgiAunKy4VnL4+xikIH5A11o5J&#10;wR952KxfRivMtOv5QN0xlCJC2GeowITQZFL6wpBFP3ENcfQurrUYomxLqVvsI9zWcpYkc2mx4rhg&#10;sKGdoeJ6vFkF+eU8XdzMb47f/Wd63v2kXX71Sr29DtsliEBD+A8/23ut4H2+gMeZeAT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/JFWxAAAANwAAAAPAAAAAAAAAAAA&#10;AAAAAKECAABkcnMvZG93bnJldi54bWxQSwUGAAAAAAQABAD5AAAAkgMAAAAA&#10;" strokecolor="#7f7f7f" strokeweight=".2pt">
                  <v:stroke dashstyle="1 1" endcap="round"/>
                </v:line>
                <v:line id="Line 749" o:spid="_x0000_s1272" style="position:absolute;flip:y;visibility:visible;mso-wrap-style:square" from="19094,4165" to="19100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MFJMIAAADcAAAADwAAAGRycy9kb3ducmV2LnhtbERPy2rCQBTdC/2H4Ra6MxNL0ZA6ShGE&#10;ZlV8IC6vmWsmmLkTM2OS/r2zKHR5OO/lerSN6KnztWMFsyQFQVw6XXOl4HjYTjMQPiBrbByTgl/y&#10;sF69TJaYazfwjvp9qEQMYZ+jAhNCm0vpS0MWfeJa4shdXWcxRNhVUnc4xHDbyPc0nUuLNccGgy1t&#10;DJW3/cMqKK7n2eJh7gWehp/svLlkfXHzSr29jl+fIAKN4V/85/7WCj7mcW08E4+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2MFJMIAAADcAAAADwAAAAAAAAAAAAAA&#10;AAChAgAAZHJzL2Rvd25yZXYueG1sUEsFBgAAAAAEAAQA+QAAAJADAAAAAA==&#10;" strokecolor="#7f7f7f" strokeweight=".2pt">
                  <v:stroke dashstyle="1 1" endcap="round"/>
                </v:line>
                <v:line id="Line 750" o:spid="_x0000_s1273" style="position:absolute;flip:y;visibility:visible;mso-wrap-style:square" from="22110,4165" to="22117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+gv8UAAADcAAAADwAAAGRycy9kb3ducmV2LnhtbESPQWvCQBSE70L/w/KE3nSjFE2jqxSh&#10;0JxKtRSPr9lnNph9G7Nrkv77riB4HGbmG2a9HWwtOmp95VjBbJqAIC6crrhU8H14n6QgfEDWWDsm&#10;BX/kYbt5Gq0x067nL+r2oRQRwj5DBSaEJpPSF4Ys+qlriKN3cq3FEGVbSt1iH+G2lvMkWUiLFccF&#10;gw3tDBXn/dUqyE/H2fJqLjn+9J/pcfebdvnZK/U8Ht5WIAIN4RG+tz+0gpfFK9zOxCMgN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C+gv8UAAADcAAAADwAAAAAAAAAA&#10;AAAAAAChAgAAZHJzL2Rvd25yZXYueG1sUEsFBgAAAAAEAAQA+QAAAJMDAAAAAA==&#10;" strokecolor="#7f7f7f" strokeweight=".2pt">
                  <v:stroke dashstyle="1 1" endcap="round"/>
                </v:line>
                <v:line id="Line 751" o:spid="_x0000_s1274" style="position:absolute;flip:y;visibility:visible;mso-wrap-style:square" from="25126,4165" to="25133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yf/8IAAADcAAAADwAAAGRycy9kb3ducmV2LnhtbERPz2vCMBS+D/wfwhN2m6ljzFJNRQRh&#10;PY05EY/P5rUpNi+1iW333y+HwY4f3+/NdrKtGKj3jWMFy0UCgrh0uuFawen78JKC8AFZY+uYFPyQ&#10;h20+e9pgpt3IXzQcQy1iCPsMFZgQukxKXxqy6BeuI45c5XqLIcK+lrrHMYbbVr4mybu02HBsMNjR&#10;3lB5Oz6sgqK6LFcPcy/wPH6ml/01HYqbV+p5Pu3WIAJN4V/85/7QCt5WcX48E4+AzH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Myf/8IAAADcAAAADwAAAAAAAAAAAAAA&#10;AAChAgAAZHJzL2Rvd25yZXYueG1sUEsFBgAAAAAEAAQA+QAAAJADAAAAAA==&#10;" strokecolor="#7f7f7f" strokeweight=".2pt">
                  <v:stroke dashstyle="1 1" endcap="round"/>
                </v:line>
                <v:line id="Line 752" o:spid="_x0000_s1275" style="position:absolute;flip:y;visibility:visible;mso-wrap-style:square" from="31159,4165" to="31165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A6ZMUAAADcAAAADwAAAGRycy9kb3ducmV2LnhtbESPQWvCQBSE74X+h+UJvTWbSKkhdRUR&#10;hOZUqiIeX7PPbDD7Ns2uSfrvu4WCx2FmvmGW68m2YqDeN44VZEkKgrhyuuFawfGwe85B+ICssXVM&#10;Cn7Iw3r1+LDEQruRP2nYh1pECPsCFZgQukJKXxmy6BPXEUfv4nqLIcq+lrrHMcJtK+dp+iotNhwX&#10;DHa0NVRd9zeroLycs8XNfJd4Gj/y8/YrH8qrV+ppNm3eQASawj38337XCl4WGfydiUd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4A6ZMUAAADcAAAADwAAAAAAAAAA&#10;AAAAAAChAgAAZHJzL2Rvd25yZXYueG1sUEsFBgAAAAAEAAQA+QAAAJMDAAAAAA==&#10;" strokecolor="#7f7f7f" strokeweight=".2pt">
                  <v:stroke dashstyle="1 1" endcap="round"/>
                </v:line>
                <v:line id="Line 753" o:spid="_x0000_s1276" style="position:absolute;flip:y;visibility:visible;mso-wrap-style:square" from="34175,4165" to="34182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KkE8QAAADcAAAADwAAAGRycy9kb3ducmV2LnhtbESPQWvCQBSE7wX/w/IEb3WjlBqiq4gg&#10;NCepFfH4zD6zwezbmF2T9N93C4Ueh5n5hlltBluLjlpfOVYwmyYgiAunKy4VnL72rykIH5A11o5J&#10;wTd52KxHLyvMtOv5k7pjKEWEsM9QgQmhyaT0hSGLfuoa4ujdXGsxRNmWUrfYR7it5TxJ3qXFiuOC&#10;wYZ2hor78WkV5LfLbPE0jxzP/SG97K5pl9+9UpPxsF2CCDSE//Bf+0MreFvM4fdMPAJ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UqQTxAAAANwAAAAPAAAAAAAAAAAA&#10;AAAAAKECAABkcnMvZG93bnJldi54bWxQSwUGAAAAAAQABAD5AAAAkgMAAAAA&#10;" strokecolor="#7f7f7f" strokeweight=".2pt">
                  <v:stroke dashstyle="1 1" endcap="round"/>
                </v:line>
                <v:line id="Line 754" o:spid="_x0000_s1277" style="position:absolute;flip:y;visibility:visible;mso-wrap-style:square" from="37191,4165" to="37198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4BiMUAAADcAAAADwAAAGRycy9kb3ducmV2LnhtbESPQWvCQBSE7wX/w/IEb3WjlhpSVymC&#10;YE6lWorH1+wzG8y+TbNrEv99VxB6HGbmG2a1GWwtOmp95VjBbJqAIC6crrhU8HXcPacgfEDWWDsm&#10;BTfysFmPnlaYadfzJ3WHUIoIYZ+hAhNCk0npC0MW/dQ1xNE7u9ZiiLItpW6xj3Bby3mSvEqLFccF&#10;gw1tDRWXw9UqyM+n2fJqfnP87j/S0/Yn7fKLV2oyHt7fQAQawn/40d5rBS/LBdzPx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4BiMUAAADcAAAADwAAAAAAAAAA&#10;AAAAAAChAgAAZHJzL2Rvd25yZXYueG1sUEsFBgAAAAAEAAQA+QAAAJMDAAAAAA==&#10;" strokecolor="#7f7f7f" strokeweight=".2pt">
                  <v:stroke dashstyle="1 1" endcap="round"/>
                </v:line>
                <v:line id="Line 755" o:spid="_x0000_s1278" style="position:absolute;flip:y;visibility:visible;mso-wrap-style:square" from="40208,4165" to="40214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eZ/MUAAADcAAAADwAAAGRycy9kb3ducmV2LnhtbESPT2vCQBTE74V+h+UVeqsbi2iIriJC&#10;oTkV/1A8vmaf2WD2bZpdk/jtXUHwOMzMb5jFarC16Kj1lWMF41ECgrhwuuJSwWH/9ZGC8AFZY+2Y&#10;FFzJw2r5+rLATLuet9TtQikihH2GCkwITSalLwxZ9CPXEEfv5FqLIcq2lLrFPsJtLT+TZCotVhwX&#10;DDa0MVScdxerID8dx7OL+c/xt/9Jj5u/tMvPXqn3t2E9BxFoCM/wo/2tFUxmE7ifiUd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/eZ/MUAAADcAAAADwAAAAAAAAAA&#10;AAAAAAChAgAAZHJzL2Rvd25yZXYueG1sUEsFBgAAAAAEAAQA+QAAAJMDAAAAAA==&#10;" strokecolor="#7f7f7f" strokeweight=".2pt">
                  <v:stroke dashstyle="1 1" endcap="round"/>
                </v:line>
                <v:line id="Line 756" o:spid="_x0000_s1279" style="position:absolute;flip:y;visibility:visible;mso-wrap-style:square" from="46240,4165" to="46247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s8Z8UAAADcAAAADwAAAGRycy9kb3ducmV2LnhtbESPQWvCQBSE7wX/w/IEb3Wj2BpSVymC&#10;YE6lWorH1+wzG8y+TbNrEv99VxB6HGbmG2a1GWwtOmp95VjBbJqAIC6crrhU8HXcPacgfEDWWDsm&#10;BTfysFmPnlaYadfzJ3WHUIoIYZ+hAhNCk0npC0MW/dQ1xNE7u9ZiiLItpW6xj3Bby3mSvEqLFccF&#10;gw1tDRWXw9UqyM+n2fJqfnP87j/S0/Yn7fKLV2oyHt7fQAQawn/40d5rBYvlC9zPx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s8Z8UAAADcAAAADwAAAAAAAAAA&#10;AAAAAAChAgAAZHJzL2Rvd25yZXYueG1sUEsFBgAAAAAEAAQA+QAAAJMDAAAAAA==&#10;" strokecolor="#7f7f7f" strokeweight=".2pt">
                  <v:stroke dashstyle="1 1" endcap="round"/>
                </v:line>
                <v:line id="Line 757" o:spid="_x0000_s1280" style="position:absolute;flip:y;visibility:visible;mso-wrap-style:square" from="49256,4165" to="49263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miEMQAAADcAAAADwAAAGRycy9kb3ducmV2LnhtbESPQWvCQBSE70L/w/IKvelGKRqiq4hQ&#10;MKeileLxNfvMBrNv0+yapP/eFYQeh5n5hlltBluLjlpfOVYwnSQgiAunKy4VnL4+xikIH5A11o5J&#10;wR952KxfRivMtOv5QN0xlCJC2GeowITQZFL6wpBFP3ENcfQurrUYomxLqVvsI9zWcpYkc2mx4rhg&#10;sKGdoeJ6vFkF+eU8XdzMb47f/Wd63v2kXX71Sr29DtsliEBD+A8/23ut4H0xh8eZeAT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aaIQxAAAANwAAAAPAAAAAAAAAAAA&#10;AAAAAKECAABkcnMvZG93bnJldi54bWxQSwUGAAAAAAQABAD5AAAAkgMAAAAA&#10;" strokecolor="#7f7f7f" strokeweight=".2pt">
                  <v:stroke dashstyle="1 1" endcap="round"/>
                </v:line>
                <v:line id="Line 758" o:spid="_x0000_s1281" style="position:absolute;flip:y;visibility:visible;mso-wrap-style:square" from="52273,4165" to="52279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UHi8UAAADcAAAADwAAAGRycy9kb3ducmV2LnhtbESPQWvCQBSE74X+h+UJvdWNpZiQuooI&#10;heZUtCIeX7PPbDD7Ns2uSfz3riD0OMzMN8xiNdpG9NT52rGC2TQBQVw6XXOlYP/z+ZqB8AFZY+OY&#10;FFzJw2r5/LTAXLuBt9TvQiUihH2OCkwIbS6lLw1Z9FPXEkfv5DqLIcqukrrDIcJtI9+SZC4t1hwX&#10;DLa0MVSedxeroDgdZ+nF/BV4GL6z4+Y364uzV+plMq4/QAQaw3/40f7SCt7TFO5n4hG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yUHi8UAAADcAAAADwAAAAAAAAAA&#10;AAAAAAChAgAAZHJzL2Rvd25yZXYueG1sUEsFBgAAAAAEAAQA+QAAAJMDAAAAAA==&#10;" strokecolor="#7f7f7f" strokeweight=".2pt">
                  <v:stroke dashstyle="1 1" endcap="round"/>
                </v:line>
                <v:line id="Line 759" o:spid="_x0000_s1282" style="position:absolute;flip:y;visibility:visible;mso-wrap-style:square" from="13061,4165" to="13068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hFPMMAAADcAAAADwAAAGRycy9kb3ducmV2LnhtbERPu27CMBTdK/UfrFupSwUOEaIoYFCF&#10;+sgGBRa2q/jihMbXke1C4OvxUKnj0XnPl71txZl8aBwrGA0zEMSV0w0bBfvdx2AKIkRkja1jUnCl&#10;AMvF48McC+0u/E3nbTQihXAoUEEdY1dIGaqaLIah64gTd3TeYkzQG6k9XlK4bWWeZRNpseHUUGNH&#10;q5qqn+2vVVC+39hbU47Xt5N50fkh33z1n0o9P/VvMxCR+vgv/nOXWsH4Na1NZ9IR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4RTzDAAAA3AAAAA8AAAAAAAAAAAAA&#10;AAAAoQIAAGRycy9kb3ducmV2LnhtbFBLBQYAAAAABAAEAPkAAACRAwAAAAA=&#10;" strokecolor="#666" strokeweight=".7pt">
                  <v:stroke endcap="round"/>
                </v:line>
                <v:line id="Line 760" o:spid="_x0000_s1283" style="position:absolute;flip:y;visibility:visible;mso-wrap-style:square" from="43224,4165" to="43230,2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Tgp8YAAADcAAAADwAAAGRycy9kb3ducmV2LnhtbESPQU8CMRSE7yb8h+aReCHSdUNEFwoh&#10;RmVvIHrh9rJ9dle2r5u2wsqvpyYkHicz801mvuxtK47kQ+NYwf04A0FcOd2wUfD58Xr3CCJEZI2t&#10;Y1LwSwGWi8HNHAvtTvxOx100IkE4FKigjrErpAxVTRbD2HXEyfty3mJM0hupPZ4S3LYyz7IHabHh&#10;tFBjR881VYfdj1VQvpzZW1NONudvM9L5Pt+u+zelbof9agYiUh//w9d2qRVMpk/wdyYdAbm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04KfGAAAA3AAAAA8AAAAAAAAA&#10;AAAAAAAAoQIAAGRycy9kb3ducmV2LnhtbFBLBQYAAAAABAAEAPkAAACUAwAAAAA=&#10;" strokecolor="#666" strokeweight=".7pt">
                  <v:stroke endcap="round"/>
                </v:line>
                <v:line id="Line 761" o:spid="_x0000_s1284" style="position:absolute;flip:x;visibility:visible;mso-wrap-style:square" from="4013,26162" to="52273,26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7/6C8QAAADcAAAADwAAAGRycy9kb3ducmV2LnhtbESPQWvCQBSE7wX/w/KE3upGERuiq4gg&#10;mFPRluLxmX1mg9m3Mbsm6b/vCoUeh5n5hlltBluLjlpfOVYwnSQgiAunKy4VfH3u31IQPiBrrB2T&#10;gh/ysFmPXlaYadfzkbpTKEWEsM9QgQmhyaT0hSGLfuIa4uhdXWsxRNmWUrfYR7it5SxJFtJixXHB&#10;YEM7Q8Xt9LAK8ut5+v4w9xy/+4/0vLukXX7zSr2Oh+0SRKAh/If/2getIF3M4XkmHgG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v/oLxAAAANwAAAAPAAAAAAAAAAAA&#10;AAAAAKECAABkcnMvZG93bnJldi54bWxQSwUGAAAAAAQABAD5AAAAkgMAAAAA&#10;" strokecolor="#7f7f7f" strokeweight=".2pt">
                  <v:stroke dashstyle="1 1" endcap="round"/>
                </v:line>
                <v:line id="Line 762" o:spid="_x0000_s1285" style="position:absolute;flip:x;visibility:visible;mso-wrap-style:square" from="4013,25400" to="52273,25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HB58QAAADcAAAADwAAAGRycy9kb3ducmV2LnhtbESPQWvCQBSE70L/w/KE3nRjDzGkriJC&#10;oTkVtYjH1+wzG8y+TbNrkv57VxB6HGbmG2a1GW0jeup87VjBYp6AIC6drrlS8H38mGUgfEDW2Dgm&#10;BX/kYbN+maww127gPfWHUIkIYZ+jAhNCm0vpS0MW/dy1xNG7uM5iiLKrpO5wiHDbyLckSaXFmuOC&#10;wZZ2hsrr4WYVFJfzYnkzvwWehq/svPvJ+uLqlXqdjtt3EIHG8B9+tj+1gixN4XEmHgG5v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IcHnxAAAANwAAAAPAAAAAAAAAAAA&#10;AAAAAKECAABkcnMvZG93bnJldi54bWxQSwUGAAAAAAQABAD5AAAAkgMAAAAA&#10;" strokecolor="#7f7f7f" strokeweight=".2pt">
                  <v:stroke dashstyle="1 1" endcap="round"/>
                </v:line>
                <v:line id="Line 763" o:spid="_x0000_s1286" style="position:absolute;flip:x;visibility:visible;mso-wrap-style:square" from="4013,24644" to="52273,24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1kfMQAAADcAAAADwAAAGRycy9kb3ducmV2LnhtbESPQWvCQBSE74X+h+UVvNWNHjSkrlIE&#10;wZxELcXja/aZDWbfxuyaxH/vCkKPw8x8wyxWg61FR62vHCuYjBMQxIXTFZcKfo6bzxSED8gaa8ek&#10;4E4eVsv3twVm2vW8p+4QShEh7DNUYEJoMil9YciiH7uGOHpn11oMUbal1C32EW5rOU2SmbRYcVww&#10;2NDaUHE53KyC/HyazG/mmuNvv0tP67+0yy9eqdHH8P0FItAQ/sOv9lYrSGdzeJ6JR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bWR8xAAAANwAAAAPAAAAAAAAAAAA&#10;AAAAAKECAABkcnMvZG93bnJldi54bWxQSwUGAAAAAAQABAD5AAAAkgMAAAAA&#10;" strokecolor="#7f7f7f" strokeweight=".2pt">
                  <v:stroke dashstyle="1 1" endcap="round"/>
                </v:line>
                <v:line id="Line 764" o:spid="_x0000_s1287" style="position:absolute;flip:x;visibility:visible;mso-wrap-style:square" from="4013,23888" to="52273,23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LwDsEAAADcAAAADwAAAGRycy9kb3ducmV2LnhtbERPy4rCMBTdD/gP4QruxtRZOKUaRQRh&#10;uhIfDC7vNNem2NzUJrb17ycLweXhvJfrwdaio9ZXjhXMpgkI4sLpiksF59PuMwXhA7LG2jEpeJKH&#10;9Wr0scRMu54P1B1DKWII+wwVmBCaTEpfGLLop64hjtzVtRZDhG0pdYt9DLe1/EqSubRYcWww2NDW&#10;UHE7PqyC/HqZfT/MPcfffp9etn9pl9+8UpPxsFmACDSEt/jl/tEK0nlcG8/EIyB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8vAOwQAAANwAAAAPAAAAAAAAAAAAAAAA&#10;AKECAABkcnMvZG93bnJldi54bWxQSwUGAAAAAAQABAD5AAAAjwMAAAAA&#10;" strokecolor="#7f7f7f" strokeweight=".2pt">
                  <v:stroke dashstyle="1 1" endcap="round"/>
                </v:line>
                <v:line id="Line 765" o:spid="_x0000_s1288" style="position:absolute;flip:x;visibility:visible;mso-wrap-style:square" from="4013,22364" to="52273,22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5VlcQAAADcAAAADwAAAGRycy9kb3ducmV2LnhtbESPQWvCQBSE70L/w/IK3nSjB01TVylC&#10;wZxELcXja/aZDWbfptk1Sf99VxA8DjPzDbPaDLYWHbW+cqxgNk1AEBdOV1wq+Dp9TlIQPiBrrB2T&#10;gj/ysFm/jFaYadfzgbpjKEWEsM9QgQmhyaT0hSGLfuoa4uhdXGsxRNmWUrfYR7it5TxJFtJixXHB&#10;YENbQ8X1eLMK8st5tryZ3xy/+3163v6kXX71So1fh493EIGG8Aw/2jutIF28wf1MPAJy/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vlWVxAAAANwAAAAPAAAAAAAAAAAA&#10;AAAAAKECAABkcnMvZG93bnJldi54bWxQSwUGAAAAAAQABAD5AAAAkgMAAAAA&#10;" strokecolor="#7f7f7f" strokeweight=".2pt">
                  <v:stroke dashstyle="1 1" endcap="round"/>
                </v:line>
                <v:line id="Line 766" o:spid="_x0000_s1289" style="position:absolute;flip:x;visibility:visible;mso-wrap-style:square" from="4013,21609" to="52273,21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1q1cEAAADcAAAADwAAAGRycy9kb3ducmV2LnhtbERPTYvCMBC9L/gfwgje1tQ9aKlGEUHY&#10;nmRVFo+zzdgUm0ltYlv//eYgeHy879VmsLXoqPWVYwWzaQKCuHC64lLB+bT/TEH4gKyxdkwKnuRh&#10;sx59rDDTrucf6o6hFDGEfYYKTAhNJqUvDFn0U9cQR+7qWoshwraUusU+httafiXJXFqsODYYbGhn&#10;qLgdH1ZBfr3MFg9zz/G3P6SX3V/a5Tev1GQ8bJcgAg3hLX65v7WCdBHnxzPxCM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XWrVwQAAANwAAAAPAAAAAAAAAAAAAAAA&#10;AKECAABkcnMvZG93bnJldi54bWxQSwUGAAAAAAQABAD5AAAAjwMAAAAA&#10;" strokecolor="#7f7f7f" strokeweight=".2pt">
                  <v:stroke dashstyle="1 1" endcap="round"/>
                </v:line>
                <v:line id="Line 767" o:spid="_x0000_s1290" style="position:absolute;flip:x;visibility:visible;mso-wrap-style:square" from="4013,20853" to="52273,2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HPTsUAAADcAAAADwAAAGRycy9kb3ducmV2LnhtbESPwWrDMBBE74H+g9hAb4nsHhrjRg4h&#10;UKhPpWkIOW6tjWVsrVxLsd2/rwqFHIeZecNsd7PtxEiDbxwrSNcJCOLK6YZrBafP11UGwgdkjZ1j&#10;UvBDHnbFw2KLuXYTf9B4DLWIEPY5KjAh9LmUvjJk0a9dTxy9qxsshiiHWuoBpwi3nXxKkmdpseG4&#10;YLCng6GqPd6sgvJ6STc3813ieXrPLoevbCxbr9Tjct6/gAg0h3v4v/2mFWSbFP7OxCMg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HPTsUAAADcAAAADwAAAAAAAAAA&#10;AAAAAAChAgAAZHJzL2Rvd25yZXYueG1sUEsFBgAAAAAEAAQA+QAAAJMDAAAAAA==&#10;" strokecolor="#7f7f7f" strokeweight=".2pt">
                  <v:stroke dashstyle="1 1" endcap="round"/>
                </v:line>
                <v:line id="Line 768" o:spid="_x0000_s1291" style="position:absolute;flip:x;visibility:visible;mso-wrap-style:square" from="4013,20091" to="52273,20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NROcUAAADcAAAADwAAAGRycy9kb3ducmV2LnhtbESPQWvCQBSE70L/w/IK3nSjBw2pGymC&#10;0JxKrRSPr9mXbDD7NmbXJP333ULB4zAz3zC7/WRbMVDvG8cKVssEBHHpdMO1gvPncZGC8AFZY+uY&#10;FPyQh33+NNthpt3IHzScQi0ihH2GCkwIXSalLw1Z9EvXEUevcr3FEGVfS93jGOG2lesk2UiLDccF&#10;gx0dDJXX090qKKrLans3twK/xvf0cvhOh+LqlZo/T68vIAJN4RH+b79pBel2DX9n4hG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sNROcUAAADcAAAADwAAAAAAAAAA&#10;AAAAAAChAgAAZHJzL2Rvd25yZXYueG1sUEsFBgAAAAAEAAQA+QAAAJMDAAAAAA==&#10;" strokecolor="#7f7f7f" strokeweight=".2pt">
                  <v:stroke dashstyle="1 1" endcap="round"/>
                </v:line>
                <v:line id="Line 769" o:spid="_x0000_s1292" style="position:absolute;flip:x;visibility:visible;mso-wrap-style:square" from="4013,18573" to="52273,1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/0osQAAADcAAAADwAAAGRycy9kb3ducmV2LnhtbESPQWvCQBSE74L/YXlCb7qxQg3RVUQo&#10;mFOpLcXjM/vMBrNvY3ZN0n/fFYQeh5n5hllvB1uLjlpfOVYwnyUgiAunKy4VfH+9T1MQPiBrrB2T&#10;gl/ysN2MR2vMtOv5k7pjKEWEsM9QgQmhyaT0hSGLfuYa4uhdXGsxRNmWUrfYR7it5WuSvEmLFccF&#10;gw3tDRXX490qyC+n+fJubjn+9B/paX9Ou/zqlXqZDLsViEBD+A8/2wetIF0u4HEmHgG5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j/SixAAAANwAAAAPAAAAAAAAAAAA&#10;AAAAAKECAABkcnMvZG93bnJldi54bWxQSwUGAAAAAAQABAD5AAAAkgMAAAAA&#10;" strokecolor="#7f7f7f" strokeweight=".2pt">
                  <v:stroke dashstyle="1 1" endcap="round"/>
                </v:line>
                <v:line id="Line 770" o:spid="_x0000_s1293" style="position:absolute;flip:x;visibility:visible;mso-wrap-style:square" from="4013,17818" to="52273,17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Zs1sQAAADcAAAADwAAAGRycy9kb3ducmV2LnhtbESPQWvCQBSE74L/YXlCb7qxSA3RVUQo&#10;mFOpLcXjM/vMBrNvY3ZN0n/fFYQeh5n5hllvB1uLjlpfOVYwnyUgiAunKy4VfH+9T1MQPiBrrB2T&#10;gl/ysN2MR2vMtOv5k7pjKEWEsM9QgQmhyaT0hSGLfuYa4uhdXGsxRNmWUrfYR7it5WuSvEmLFccF&#10;gw3tDRXX490qyC+n+fJubjn+9B/paX9Ou/zqlXqZDLsViEBD+A8/2wetIF0u4HEmHgG5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ZmzWxAAAANwAAAAPAAAAAAAAAAAA&#10;AAAAAKECAABkcnMvZG93bnJldi54bWxQSwUGAAAAAAQABAD5AAAAkgMAAAAA&#10;" strokecolor="#7f7f7f" strokeweight=".2pt">
                  <v:stroke dashstyle="1 1" endcap="round"/>
                </v:line>
                <v:line id="Line 771" o:spid="_x0000_s1294" style="position:absolute;flip:x;visibility:visible;mso-wrap-style:square" from="4013,17056" to="52273,17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rJTcQAAADcAAAADwAAAGRycy9kb3ducmV2LnhtbESPQWvCQBSE74L/YXlCb7qxYA3RVUQo&#10;mFOpLcXjM/vMBrNvY3ZN0n/fFYQeh5n5hllvB1uLjlpfOVYwnyUgiAunKy4VfH+9T1MQPiBrrB2T&#10;gl/ysN2MR2vMtOv5k7pjKEWEsM9QgQmhyaT0hSGLfuYa4uhdXGsxRNmWUrfYR7it5WuSvEmLFccF&#10;gw3tDRXX490qyC+n+fJubjn+9B/paX9Ou/zqlXqZDLsViEBD+A8/2wetIF0u4HEmHgG5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KslNxAAAANwAAAAPAAAAAAAAAAAA&#10;AAAAAKECAABkcnMvZG93bnJldi54bWxQSwUGAAAAAAQABAD5AAAAkgMAAAAA&#10;" strokecolor="#7f7f7f" strokeweight=".2pt">
                  <v:stroke dashstyle="1 1" endcap="round"/>
                </v:line>
                <v:line id="Line 772" o:spid="_x0000_s1295" style="position:absolute;flip:x;visibility:visible;mso-wrap-style:square" from="4013,16300" to="52273,16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hXOsQAAADcAAAADwAAAGRycy9kb3ducmV2LnhtbESPQWvCQBSE74X+h+UVvNWNHjSkrlIE&#10;wZxELcXja/aZDWbfxuyaxH/vCkKPw8x8wyxWg61FR62vHCuYjBMQxIXTFZcKfo6bzxSED8gaa8ek&#10;4E4eVsv3twVm2vW8p+4QShEh7DNUYEJoMil9YciiH7uGOHpn11oMUbal1C32EW5rOU2SmbRYcVww&#10;2NDaUHE53KyC/HyazG/mmuNvv0tP67+0yy9eqdHH8P0FItAQ/sOv9lYrSOczeJ6JR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+Fc6xAAAANwAAAAPAAAAAAAAAAAA&#10;AAAAAKECAABkcnMvZG93bnJldi54bWxQSwUGAAAAAAQABAD5AAAAkgMAAAAA&#10;" strokecolor="#7f7f7f" strokeweight=".2pt">
                  <v:stroke dashstyle="1 1" endcap="round"/>
                </v:line>
                <v:line id="Line 773" o:spid="_x0000_s1296" style="position:absolute;flip:x;visibility:visible;mso-wrap-style:square" from="4013,14782" to="52273,14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TyocQAAADcAAAADwAAAGRycy9kb3ducmV2LnhtbESPQWvCQBSE7wX/w/IEb3WjBxOiq4hQ&#10;aE5SW8TjM/vMBrNvY3ZN0n/fLRR6HGbmG2azG20jeup87VjBYp6AIC6drrlS8PX59pqB8AFZY+OY&#10;FHyTh9128rLBXLuBP6g/hUpECPscFZgQ2lxKXxqy6OeuJY7ezXUWQ5RdJXWHQ4TbRi6TZCUt1hwX&#10;DLZ0MFTeT0+roLhdFunTPAo8D8fscrhmfXH3Ss2m434NItAY/sN/7XetIEtT+D0Tj4D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tPKhxAAAANwAAAAPAAAAAAAAAAAA&#10;AAAAAKECAABkcnMvZG93bnJldi54bWxQSwUGAAAAAAQABAD5AAAAkgMAAAAA&#10;" strokecolor="#7f7f7f" strokeweight=".2pt">
                  <v:stroke dashstyle="1 1" endcap="round"/>
                </v:line>
                <v:line id="Line 774" o:spid="_x0000_s1297" style="position:absolute;flip:x;visibility:visible;mso-wrap-style:square" from="4013,14027" to="52273,14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tm08EAAADcAAAADwAAAGRycy9kb3ducmV2LnhtbERPTYvCMBC9L/gfwgje1tQ9aKlGEUHY&#10;nmRVFo+zzdgUm0ltYlv//eYgeHy879VmsLXoqPWVYwWzaQKCuHC64lLB+bT/TEH4gKyxdkwKnuRh&#10;sx59rDDTrucf6o6hFDGEfYYKTAhNJqUvDFn0U9cQR+7qWoshwraUusU+httafiXJXFqsODYYbGhn&#10;qLgdH1ZBfr3MFg9zz/G3P6SX3V/a5Tev1GQ8bJcgAg3hLX65v7WCdBHXxjPxCM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K2bTwQAAANwAAAAPAAAAAAAAAAAAAAAA&#10;AKECAABkcnMvZG93bnJldi54bWxQSwUGAAAAAAQABAD5AAAAjwMAAAAA&#10;" strokecolor="#7f7f7f" strokeweight=".2pt">
                  <v:stroke dashstyle="1 1" endcap="round"/>
                </v:line>
                <v:line id="Line 775" o:spid="_x0000_s1298" style="position:absolute;flip:x;visibility:visible;mso-wrap-style:square" from="4013,13265" to="52273,13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fDSMUAAADcAAAADwAAAGRycy9kb3ducmV2LnhtbESPQWvCQBSE74X+h+UVvNWNPWiaupEi&#10;FJqTaEU8vmaf2ZDs2zS7JvHfu4VCj8PMfMOsN5NtxUC9rx0rWMwTEMSl0zVXCo5fH88pCB+QNbaO&#10;ScGNPGzyx4c1ZtqNvKfhECoRIewzVGBC6DIpfWnIop+7jjh6F9dbDFH2ldQ9jhFuW/mSJEtpsea4&#10;YLCjraGyOVytguJyXqyu5qfA07hLz9vvdCgar9TsaXp/AxFoCv/hv/anVpCuXuH3TDwCMr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fDSMUAAADcAAAADwAAAAAAAAAA&#10;AAAAAAChAgAAZHJzL2Rvd25yZXYueG1sUEsFBgAAAAAEAAQA+QAAAJMDAAAAAA==&#10;" strokecolor="#7f7f7f" strokeweight=".2pt">
                  <v:stroke dashstyle="1 1" endcap="round"/>
                </v:line>
                <v:line id="Line 776" o:spid="_x0000_s1299" style="position:absolute;flip:x;visibility:visible;mso-wrap-style:square" from="4013,12509" to="52273,12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ga8sEAAADcAAAADwAAAGRycy9kb3ducmV2LnhtbERPTWvCMBi+D/YfwivsNlN3mKEzigiD&#10;9TT8QDy+a16bYvOma2Jb/705CB4fnu/FanSN6KkLtWcNs2kGgrj0puZKw2H//a5AhIhssPFMGm4U&#10;YLV8fVlgbvzAW+p3sRIphEOOGmyMbS5lKC05DFPfEifu7DuHMcGukqbDIYW7Rn5k2ad0WHNqsNjS&#10;xlJ52V2dhuJ8ms2v9r/A4/CrTps/1ReXoPXbZFx/gYg0xqf44f4xGpRK89OZdATk8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iBrywQAAANwAAAAPAAAAAAAAAAAAAAAA&#10;AKECAABkcnMvZG93bnJldi54bWxQSwUGAAAAAAQABAD5AAAAjwMAAAAA&#10;" strokecolor="#7f7f7f" strokeweight=".2pt">
                  <v:stroke dashstyle="1 1" endcap="round"/>
                </v:line>
                <v:line id="Line 777" o:spid="_x0000_s1300" style="position:absolute;flip:x;visibility:visible;mso-wrap-style:square" from="4013,10991" to="52273,10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S/acQAAADcAAAADwAAAGRycy9kb3ducmV2LnhtbESPwWrDMBBE74H+g9hCbonsHlrhRgkl&#10;UKhPJWkoOW6tjWVirVxLsZ2/jwqFHIeZecOsNpNrxUB9aDxryJcZCOLKm4ZrDYev94UCESKywdYz&#10;abhSgM36YbbCwviRdzTsYy0ShEOBGmyMXSFlqCw5DEvfESfv5HuHMcm+lqbHMcFdK5+y7Fk6bDgt&#10;WOxoa6k67y9OQ3k65i8X+1vi9/ipjtsfNZTnoPX8cXp7BRFpivfwf/vDaFAqh78z6Qj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xL9pxAAAANwAAAAPAAAAAAAAAAAA&#10;AAAAAKECAABkcnMvZG93bnJldi54bWxQSwUGAAAAAAQABAD5AAAAkgMAAAAA&#10;" strokecolor="#7f7f7f" strokeweight=".2pt">
                  <v:stroke dashstyle="1 1" endcap="round"/>
                </v:line>
                <v:line id="Line 778" o:spid="_x0000_s1301" style="position:absolute;flip:x;visibility:visible;mso-wrap-style:square" from="4013,10229" to="52273,10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YhHsQAAADcAAAADwAAAGRycy9kb3ducmV2LnhtbESPQWvCQBSE70L/w/IKvelGD3ZJXaUI&#10;heYkWhGPr9lnNph9m2bXJP33bqHgcZiZb5jVZnSN6KkLtWcN81kGgrj0puZKw/HrY6pAhIhssPFM&#10;Gn4pwGb9NFlhbvzAe+oPsRIJwiFHDTbGNpcylJYchplviZN38Z3DmGRXSdPhkOCukYssW0qHNacF&#10;iy1tLZXXw81pKC7n+evN/hR4GnbqvP1WfXENWr88j+9vICKN8RH+b38aDUot4O9MOgJ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FiEexAAAANwAAAAPAAAAAAAAAAAA&#10;AAAAAKECAABkcnMvZG93bnJldi54bWxQSwUGAAAAAAQABAD5AAAAkgMAAAAA&#10;" strokecolor="#7f7f7f" strokeweight=".2pt">
                  <v:stroke dashstyle="1 1" endcap="round"/>
                </v:line>
                <v:line id="Line 779" o:spid="_x0000_s1302" style="position:absolute;flip:x;visibility:visible;mso-wrap-style:square" from="4013,9474" to="52273,9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qEhcUAAADcAAAADwAAAGRycy9kb3ducmV2LnhtbESPzWrDMBCE74G+g9hCb4mcFhrhRgkl&#10;UKhPJT+UHLfWxjKxVq6l2O7bR4VAjsPMfMMs16NrRE9dqD1rmM8yEMSlNzVXGg77j6kCESKywcYz&#10;afijAOvVw2SJufEDb6nfxUokCIccNdgY21zKUFpyGGa+JU7eyXcOY5JdJU2HQ4K7Rj5n2at0WHNa&#10;sNjSxlJ53l2chuJ0nC8u9rfA7+FLHTc/qi/OQeunx/H9DUSkMd7Dt/an0aDUC/yf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FqEhcUAAADcAAAADwAAAAAAAAAA&#10;AAAAAAChAgAAZHJzL2Rvd25yZXYueG1sUEsFBgAAAAAEAAQA+QAAAJMDAAAAAA==&#10;" strokecolor="#7f7f7f" strokeweight=".2pt">
                  <v:stroke dashstyle="1 1" endcap="round"/>
                </v:line>
                <v:line id="Line 780" o:spid="_x0000_s1303" style="position:absolute;flip:x;visibility:visible;mso-wrap-style:square" from="4013,8718" to="52273,8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Mc8cUAAADcAAAADwAAAGRycy9kb3ducmV2LnhtbESPzWrDMBCE74G+g9hCb4mcUhrhRgkl&#10;UKhPJT+UHLfWxjKxVq6l2O7bR4VAjsPMfMMs16NrRE9dqD1rmM8yEMSlNzVXGg77j6kCESKywcYz&#10;afijAOvVw2SJufEDb6nfxUokCIccNdgY21zKUFpyGGa+JU7eyXcOY5JdJU2HQ4K7Rj5n2at0WHNa&#10;sNjSxlJ53l2chuJ0nC8u9rfA7+FLHTc/qi/OQeunx/H9DUSkMd7Dt/an0aDUC/yf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7Mc8cUAAADcAAAADwAAAAAAAAAA&#10;AAAAAAChAgAAZHJzL2Rvd25yZXYueG1sUEsFBgAAAAAEAAQA+QAAAJMDAAAAAA==&#10;" strokecolor="#7f7f7f" strokeweight=".2pt">
                  <v:stroke dashstyle="1 1" endcap="round"/>
                </v:line>
                <v:line id="Line 781" o:spid="_x0000_s1304" style="position:absolute;flip:x;visibility:visible;mso-wrap-style:square" from="4013,7194" to="52273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+5asUAAADcAAAADwAAAGRycy9kb3ducmV2LnhtbESPzWrDMBCE74G+g9hCb4mcQhvhRgkl&#10;UKhPJT+UHLfWxjKxVq6l2O7bR4VAjsPMfMMs16NrRE9dqD1rmM8yEMSlNzVXGg77j6kCESKywcYz&#10;afijAOvVw2SJufEDb6nfxUokCIccNdgY21zKUFpyGGa+JU7eyXcOY5JdJU2HQ4K7Rj5n2at0WHNa&#10;sNjSxlJ53l2chuJ0nC8u9rfA7+FLHTc/qi/OQeunx/H9DUSkMd7Dt/an0aDUC/yf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+5asUAAADcAAAADwAAAAAAAAAA&#10;AAAAAAChAgAAZHJzL2Rvd25yZXYueG1sUEsFBgAAAAAEAAQA+QAAAJMDAAAAAA==&#10;" strokecolor="#7f7f7f" strokeweight=".2pt">
                  <v:stroke dashstyle="1 1" endcap="round"/>
                </v:line>
                <v:line id="Line 782" o:spid="_x0000_s1305" style="position:absolute;flip:x;visibility:visible;mso-wrap-style:square" from="4013,6438" to="52273,6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0nHcQAAADcAAAADwAAAGRycy9kb3ducmV2LnhtbESPQWvCQBSE70L/w/IKvelGD3ZJXaUI&#10;heYkWhGPr9lnNph9m2bXJP33bqHgcZiZb5jVZnSN6KkLtWcN81kGgrj0puZKw/HrY6pAhIhssPFM&#10;Gn4pwGb9NFlhbvzAe+oPsRIJwiFHDTbGNpcylJYchplviZN38Z3DmGRXSdPhkOCukYssW0qHNacF&#10;iy1tLZXXw81pKC7n+evN/hR4GnbqvP1WfXENWr88j+9vICKN8RH+b38aDUot4e9MOgJ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LScdxAAAANwAAAAPAAAAAAAAAAAA&#10;AAAAAKECAABkcnMvZG93bnJldi54bWxQSwUGAAAAAAQABAD5AAAAkgMAAAAA&#10;" strokecolor="#7f7f7f" strokeweight=".2pt">
                  <v:stroke dashstyle="1 1" endcap="round"/>
                </v:line>
                <v:line id="Line 783" o:spid="_x0000_s1306" style="position:absolute;flip:x;visibility:visible;mso-wrap-style:square" from="4013,5683" to="52273,5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GChsQAAADcAAAADwAAAGRycy9kb3ducmV2LnhtbESPQWvCQBSE70L/w/IKvelGD3VJXaUI&#10;gjmJtojH1+wzG8y+TbNrEv99t1DocZiZb5jVZnSN6KkLtWcN81kGgrj0puZKw+fHbqpAhIhssPFM&#10;Gh4UYLN+mqwwN37gI/WnWIkE4ZCjBhtjm0sZSksOw8y3xMm7+s5hTLKrpOlwSHDXyEWWvUqHNacF&#10;iy1tLZW3091pKK6X+fJuvws8Dwd12X6pvrgFrV+ex/c3EJHG+B/+a++NBqWW8HsmHQG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YYKGxAAAANwAAAAPAAAAAAAAAAAA&#10;AAAAAKECAABkcnMvZG93bnJldi54bWxQSwUGAAAAAAQABAD5AAAAkgMAAAAA&#10;" strokecolor="#7f7f7f" strokeweight=".2pt">
                  <v:stroke dashstyle="1 1" endcap="round"/>
                </v:line>
                <v:line id="Line 784" o:spid="_x0000_s1307" style="position:absolute;flip:x;visibility:visible;mso-wrap-style:square" from="4013,4921" to="52273,4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4W9MEAAADcAAAADwAAAGRycy9kb3ducmV2LnhtbERPTWvCMBi+D/YfwivsNlN3mKEzigiD&#10;9TT8QDy+a16bYvOma2Jb/705CB4fnu/FanSN6KkLtWcNs2kGgrj0puZKw2H//a5AhIhssPFMGm4U&#10;YLV8fVlgbvzAW+p3sRIphEOOGmyMbS5lKC05DFPfEifu7DuHMcGukqbDIYW7Rn5k2ad0WHNqsNjS&#10;xlJ52V2dhuJ8ms2v9r/A4/CrTps/1ReXoPXbZFx/gYg0xqf44f4xGpRKa9OZdATk8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/hb0wQAAANwAAAAPAAAAAAAAAAAAAAAA&#10;AKECAABkcnMvZG93bnJldi54bWxQSwUGAAAAAAQABAD5AAAAjwMAAAAA&#10;" strokecolor="#7f7f7f" strokeweight=".2pt">
                  <v:stroke dashstyle="1 1" endcap="round"/>
                </v:line>
                <v:line id="Line 785" o:spid="_x0000_s1308" style="position:absolute;visibility:visible;mso-wrap-style:square" from="4013,26917" to="52273,26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ftDMUAAADcAAAADwAAAGRycy9kb3ducmV2LnhtbESPQWvCQBSE7wX/w/IKvdWNUiTGrFK0&#10;LdWT0UJzfGSf2WD2bchuNf33rlDocZiZb5h8NdhWXKj3jWMFk3ECgrhyuuFawdfx/TkF4QOyxtYx&#10;KfglD6vl6CHHTLsrF3Q5hFpECPsMFZgQukxKXxmy6MeuI47eyfUWQ5R9LXWP1wi3rZwmyUxabDgu&#10;GOxobag6H36sgu60mfH3xCe7/cvWu9Kaj/KtUOrpcXhdgAg0hP/wX/tTK0jTOdzPxCM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ftDMUAAADcAAAADwAAAAAAAAAA&#10;AAAAAAChAgAAZHJzL2Rvd25yZXYueG1sUEsFBgAAAAAEAAQA+QAAAJMDAAAAAA==&#10;" strokecolor="#666" strokeweight=".7pt">
                  <v:stroke endcap="round"/>
                </v:line>
                <v:line id="Line 786" o:spid="_x0000_s1309" style="position:absolute;visibility:visible;mso-wrap-style:square" from="4013,23126" to="52273,23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TSTMAAAADcAAAADwAAAGRycy9kb3ducmV2LnhtbERPy4rCMBTdD/gP4QruxlQR0WoU8TGM&#10;s/IFurw016bY3JQmav17sxBmeTjv6byxpXhQ7QvHCnrdBARx5nTBuYLTcfM9AuEDssbSMSl4kYf5&#10;rPU1xVS7J+/pcQi5iCHsU1RgQqhSKX1myKLvuoo4cldXWwwR1rnUNT5juC1lP0mG0mLBscFgRUtD&#10;2e1wtwqq62rI555P/naDrXcXa34u671SnXazmIAI1IR/8cf9qxWMxnF+PBOPgJy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6E0kzAAAAA3AAAAA8AAAAAAAAAAAAAAAAA&#10;oQIAAGRycy9kb3ducmV2LnhtbFBLBQYAAAAABAAEAPkAAACOAwAAAAA=&#10;" strokecolor="#666" strokeweight=".7pt">
                  <v:stroke endcap="round"/>
                </v:line>
                <v:line id="Line 787" o:spid="_x0000_s1310" style="position:absolute;visibility:visible;mso-wrap-style:square" from="4013,19335" to="52273,19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h318UAAADcAAAADwAAAGRycy9kb3ducmV2LnhtbESPT2vCQBTE70K/w/IKvekmpYiNWaX0&#10;j1hPxhaa4yP7zAazb0N21fjtu4LgcZiZ3zD5crCtOFHvG8cK0kkCgrhyuuFawe/P13gGwgdkja1j&#10;UnAhD8vFwyjHTLszF3TahVpECPsMFZgQukxKXxmy6CeuI47e3vUWQ5R9LXWP5wi3rXxOkqm02HBc&#10;MNjRu6HqsDtaBd3+Y8p/qU8225dv70prVuVnodTT4/A2BxFoCPfwrb3WCmavKVzPx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ch318UAAADcAAAADwAAAAAAAAAA&#10;AAAAAAChAgAAZHJzL2Rvd25yZXYueG1sUEsFBgAAAAAEAAQA+QAAAJMDAAAAAA==&#10;" strokecolor="#666" strokeweight=".7pt">
                  <v:stroke endcap="round"/>
                </v:line>
                <v:line id="Line 788" o:spid="_x0000_s1311" style="position:absolute;visibility:visible;mso-wrap-style:square" from="4013,11747" to="52273,11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rpoMUAAADcAAAADwAAAGRycy9kb3ducmV2LnhtbESPS2vDMBCE74H8B7GB3mrZpoTUiRJC&#10;XzQ9NQ+Ij4u1sUyslbHUxP33UaGQ4zAz3zCL1WBbcaHeN44VZEkKgrhyuuFawWH//jgD4QOyxtYx&#10;KfglD6vleLTAQrsrb+myC7WIEPYFKjAhdIWUvjJk0SeuI47eyfUWQ5R9LXWP1wi3rczTdCotNhwX&#10;DHb0Yqg6736sgu70OuVj5tOv76eNd6U1H+XbVqmHybCegwg0hHv4v/2pFcyec/g7E4+AX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rpoMUAAADcAAAADwAAAAAAAAAA&#10;AAAAAAChAgAAZHJzL2Rvd25yZXYueG1sUEsFBgAAAAAEAAQA+QAAAJMDAAAAAA==&#10;" strokecolor="#666" strokeweight=".7pt">
                  <v:stroke endcap="round"/>
                </v:line>
                <v:line id="Line 789" o:spid="_x0000_s1312" style="position:absolute;visibility:visible;mso-wrap-style:square" from="4013,7956" to="52273,7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ZMO8QAAADcAAAADwAAAGRycy9kb3ducmV2LnhtbESPQWsCMRSE70L/Q3iF3jSrFbFbo4it&#10;op66tlCPj81zs7h5WTZR139vBMHjMDPfMJNZaytxpsaXjhX0ewkI4tzpkgsFf7/L7hiED8gaK8ek&#10;4EoeZtOXzgRT7S6c0XkXChEh7FNUYEKoUyl9bsii77maOHoH11gMUTaF1A1eItxWcpAkI2mx5Lhg&#10;sKaFofy4O1kF9eFrxP99n2x/hhvv9tas9t+ZUm+v7fwTRKA2PMOP9lorGH+8w/1MPAJy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Vkw7xAAAANwAAAAPAAAAAAAAAAAA&#10;AAAAAKECAABkcnMvZG93bnJldi54bWxQSwUGAAAAAAQABAD5AAAAkgMAAAAA&#10;" strokecolor="#666" strokeweight=".7pt">
                  <v:stroke endcap="round"/>
                </v:line>
                <v:line id="Line 790" o:spid="_x0000_s1313" style="position:absolute;visibility:visible;mso-wrap-style:square" from="4013,4165" to="52273,4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/UT8QAAADcAAAADwAAAGRycy9kb3ducmV2LnhtbESPS4sCMRCE7wv+h9CCtzWjiOhoFPGx&#10;uJ58gR6bSTsZnHSGSVbHf78RFvZYVNVX1HTe2FI8qPaFYwW9bgKCOHO64FzB+bT5HIHwAVlj6ZgU&#10;vMjDfNb6mGKq3ZMP9DiGXEQI+xQVmBCqVEqfGbLou64ijt7N1RZDlHUudY3PCLel7CfJUFosOC4Y&#10;rGhpKLsff6yC6rYa8qXnk91+8O3d1Zqv6/qgVKfdLCYgAjXhP/zX3moFo/EA3mfiEZC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v9RPxAAAANwAAAAPAAAAAAAAAAAA&#10;AAAAAKECAABkcnMvZG93bnJldi54bWxQSwUGAAAAAAQABAD5AAAAkgMAAAAA&#10;" strokecolor="#666" strokeweight=".7pt">
                  <v:stroke endcap="round"/>
                </v:line>
                <v:line id="Line 791" o:spid="_x0000_s1314" style="position:absolute;visibility:visible;mso-wrap-style:square" from="996,15538" to="55289,15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cawsMAAADcAAAADwAAAGRycy9kb3ducmV2LnhtbESPQWsCMRSE74X+h/AKXkpNFJTt1iit&#10;IPRaFbw+Ns9k6+Zl3URd++sbQfA4zMw3zGzR+0acqYt1YA2joQJBXAVTs9Ww3azeChAxIRtsApOG&#10;K0VYzJ+fZliacOEfOq+TFRnCsUQNLqW2lDJWjjzGYWiJs7cPnceUZWel6fCS4b6RY6Wm0mPNecFh&#10;S0tH1WF98hpUcHY6+nqt7X533FJx+D2qzZ/Wg5f+8wNEoj49wvf2t9FQvE/gdiYfAT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nGsLDAAAA3AAAAA8AAAAAAAAAAAAA&#10;AAAAoQIAAGRycy9kb3ducmV2LnhtbFBLBQYAAAAABAAEAPkAAACRAwAAAAA=&#10;" strokeweight=".35pt">
                  <v:stroke endcap="round"/>
                </v:line>
                <v:rect id="Rectangle 792" o:spid="_x0000_s1315" style="position:absolute;left:55657;top:15538;width:711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tBKMIA&#10;AADcAAAADwAAAGRycy9kb3ducmV2LnhtbESPzYoCMRCE7wu+Q2jB25rRg8yORhFBcGUvjj5AM+n5&#10;waQzJNGZfXsjLOyxqKqvqM1utEY8yYfOsYLFPANBXDndcaPgdj1+5iBCRNZoHJOCXwqw204+Nlho&#10;N/CFnmVsRIJwKFBBG2NfSBmqliyGueuJk1c7bzEm6RupPQ4Jbo1cZtlKWuw4LbTY06Gl6l4+rAJ5&#10;LY9DXhqfufOy/jHfp0tNTqnZdNyvQUQa43/4r33SCvKvFbzPp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S0EowgAAANwAAAAPAAAAAAAAAAAAAAAAAJgCAABkcnMvZG93&#10;bnJldi54bWxQSwUGAAAAAAQABAD1AAAAhwMAAAAA&#10;" filled="f" stroked="f">
                  <v:textbox style="mso-fit-shape-to-text:t" inset="0,0,0,0">
                    <w:txbxContent>
                      <w:p w:rsidR="00BA550E" w:rsidRDefault="00BA550E" w:rsidP="00BA550E">
                        <w:proofErr w:type="gramStart"/>
                        <w:r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line id="Line 793" o:spid="_x0000_s1316" style="position:absolute;flip:x y;visibility:visible;mso-wrap-style:square" from="54800,15297" to="55289,15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kklcUAAADcAAAADwAAAGRycy9kb3ducmV2LnhtbESPQWsCMRSE7wX/Q3iCt5qtWLtujSKC&#10;aA9F1Hrw9ti8bpZuXpYk6vbfNwXB4zAz3zCzRWcbcSUfascKXoYZCOLS6ZorBV/H9XMOIkRkjY1j&#10;UvBLARbz3tMMC+1uvKfrIVYiQTgUqMDE2BZShtKQxTB0LXHyvp23GJP0ldQebwluGznKsom0WHNa&#10;MNjSylD5c7hYBZ+dP3/sjc2r03hzWR2na7d7bZQa9LvlO4hIXXyE7+2tVpBP3+D/TD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kklcUAAADcAAAADwAAAAAAAAAA&#10;AAAAAAChAgAAZHJzL2Rvd25yZXYueG1sUEsFBgAAAAAEAAQA+QAAAJMDAAAAAA==&#10;" strokeweight=".35pt">
                  <v:stroke endcap="round"/>
                </v:line>
                <v:line id="Line 794" o:spid="_x0000_s1317" style="position:absolute;flip:x;visibility:visible;mso-wrap-style:square" from="54800,15538" to="55289,15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sX870AAADcAAAADwAAAGRycy9kb3ducmV2LnhtbERPy4rCMBTdC/5DuII7TUdEtGOUwQd0&#10;W5VZX5rbBzY3JYm2/r1ZCC4P573dD6YVT3K+sazgZ56AIC6sbrhScLueZ2sQPiBrbC2Tghd52O/G&#10;oy2m2vac0/MSKhFD2KeooA6hS6X0RU0G/dx2xJErrTMYInSV1A77GG5auUiSlTTYcGyosaNDTcX9&#10;8jAK2qGnuzv2/6ey2Sx1fs7ya5kpNZ0Mf78gAg3hK/64M61gvYlr45l4BOTu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dbF/O9AAAA3AAAAA8AAAAAAAAAAAAAAAAAoQIA&#10;AGRycy9kb3ducmV2LnhtbFBLBQYAAAAABAAEAPkAAACLAwAAAAA=&#10;" strokeweight=".35pt">
                  <v:stroke endcap="round"/>
                </v:line>
                <v:line id="Line 795" o:spid="_x0000_s1318" style="position:absolute;flip:y;visibility:visible;mso-wrap-style:square" from="996,15297" to="1479,15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eyaMEAAADcAAAADwAAAGRycy9kb3ducmV2LnhtbESPT4vCMBTE7wt+h/CEva2pi4itRhF3&#10;hV6r4vnRvP7B5qUkWVu//UYQPA4z8xtmsxtNJ+7kfGtZwXyWgCAurW65VnA5H79WIHxA1thZJgUP&#10;8rDbTj42mGk7cEH3U6hFhLDPUEETQp9J6cuGDPqZ7YmjV1lnMETpaqkdDhFuOvmdJEtpsOW40GBP&#10;h4bK2+nPKOjGgW7uZ7j+Vm260MUxL85VrtTndNyvQQQawzv8audawSpN4XkmHgG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F7JowQAAANwAAAAPAAAAAAAAAAAAAAAA&#10;AKECAABkcnMvZG93bnJldi54bWxQSwUGAAAAAAQABAD5AAAAjwMAAAAA&#10;" strokeweight=".35pt">
                  <v:stroke endcap="round"/>
                </v:line>
                <v:line id="Line 796" o:spid="_x0000_s1319" style="position:absolute;visibility:visible;mso-wrap-style:square" from="996,15538" to="1479,15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sjQL8AAADcAAAADwAAAGRycy9kb3ducmV2LnhtbERPTWsCMRC9C/6HMEIvook9iK5G0YLg&#10;tSp4HTZjsrqZrJtUV399cyj0+Hjfy3Xna/GgNlaBNUzGCgRxGUzFVsPpuBvNQMSEbLAOTBpeFGG9&#10;6veWWJjw5G96HJIVOYRjgRpcSk0hZSwdeYzj0BBn7hJajynD1krT4jOH+1p+KjWVHivODQ4b+nJU&#10;3g4/XoMKzk4n22FlL+f7iWa3610d31p/DLrNAkSiLv2L/9x7o2Gu8vx8Jh8Bu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7sjQL8AAADcAAAADwAAAAAAAAAAAAAAAACh&#10;AgAAZHJzL2Rvd25yZXYueG1sUEsFBgAAAAAEAAQA+QAAAI0DAAAAAA==&#10;" strokeweight=".35pt">
                  <v:stroke endcap="round"/>
                </v:line>
                <v:line id="Line 797" o:spid="_x0000_s1320" style="position:absolute;visibility:visible;mso-wrap-style:square" from="4013,15360" to="4019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eG28MAAADcAAAADwAAAGRycy9kb3ducmV2LnhtbESPT2sCMRTE74LfITyhF6nJ9iC6NUoV&#10;hF79A14fm2eydfOybqJu/fRNodDjMDO/YRar3jfiTl2sA2soJgoEcRVMzVbD8bB9nYGICdlgE5g0&#10;fFOE1XI4WGBpwoN3dN8nKzKEY4kaXEptKWWsHHmMk9ASZ+8cOo8py85K0+Ejw30j35SaSo815wWH&#10;LW0cVZf9zWtQwdlpsR7X9ny6Hml2+bqqw1Prl1H/8Q4iUZ/+w3/tT6Nhrgr4PZOPgF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3htvDAAAA3AAAAA8AAAAAAAAAAAAA&#10;AAAAoQIAAGRycy9kb3ducmV2LnhtbFBLBQYAAAAABAAEAPkAAACRAwAAAAA=&#10;" strokeweight=".35pt">
                  <v:stroke endcap="round"/>
                </v:line>
                <v:line id="Line 798" o:spid="_x0000_s1321" style="position:absolute;visibility:visible;mso-wrap-style:square" from="7029,15360" to="7035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UYrMMAAADcAAAADwAAAGRycy9kb3ducmV2LnhtbESPQWsCMRSE7wX/Q3gFL0UTPYhujVIF&#10;wWtV8PrYvE22bl7WTdS1v74pFHocZuYbZrnufSPu1MU6sIbJWIEgLoOp2Wo4HXejOYiYkA02gUnD&#10;kyKsV4OXJRYmPPiT7odkRYZwLFCDS6ktpIylI49xHFri7FWh85iy7Kw0HT4y3DdyqtRMeqw5Lzhs&#10;aeuovBxuXoMKzs4mm7faVufrieaXr6s6fms9fO0/3kEk6tN/+K+9NxoWagq/Z/IRkK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lGKzDAAAA3AAAAA8AAAAAAAAAAAAA&#10;AAAAoQIAAGRycy9kb3ducmV2LnhtbFBLBQYAAAAABAAEAPkAAACRAwAAAAA=&#10;" strokeweight=".35pt">
                  <v:stroke endcap="round"/>
                </v:line>
                <v:line id="Line 799" o:spid="_x0000_s1322" style="position:absolute;visibility:visible;mso-wrap-style:square" from="10045,15360" to="10052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m9N8QAAADcAAAADwAAAGRycy9kb3ducmV2LnhtbESPT2sCMRTE74V+h/AKvRQ30YLo1iht&#10;QfDqH/D62LxNtm5e1k2qWz+9KRR6HGbmN8xiNfhWXKiPTWAN40KBIK6CadhqOOzXoxmImJANtoFJ&#10;ww9FWC0fHxZYmnDlLV12yYoM4ViiBpdSV0oZK0ceYxE64uzVofeYsuytND1eM9y3cqLUVHpsOC84&#10;7OjTUXXafXsNKjg7HX+8NLY+ng80O32d1f6m9fPT8P4GItGQ/sN/7Y3RMFev8HsmHwG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ab03xAAAANwAAAAPAAAAAAAAAAAA&#10;AAAAAKECAABkcnMvZG93bnJldi54bWxQSwUGAAAAAAQABAD5AAAAkgMAAAAA&#10;" strokeweight=".35pt">
                  <v:stroke endcap="round"/>
                </v:line>
                <v:line id="Line 800" o:spid="_x0000_s1323" style="position:absolute;visibility:visible;mso-wrap-style:square" from="16078,15360" to="16084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AlQ8QAAADcAAAADwAAAGRycy9kb3ducmV2LnhtbESPT2sCMRTE74V+h/AKvRQ3UYro1iht&#10;QfDqH/D62LxNtm5e1k2qWz+9KRR6HGbmN8xiNfhWXKiPTWAN40KBIK6CadhqOOzXoxmImJANtoFJ&#10;ww9FWC0fHxZYmnDlLV12yYoM4ViiBpdSV0oZK0ceYxE64uzVofeYsuytND1eM9y3cqLUVHpsOC84&#10;7OjTUXXafXsNKjg7HX+8NLY+ng80O32d1f6m9fPT8P4GItGQ/sN/7Y3RMFev8HsmHwG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gCVDxAAAANwAAAAPAAAAAAAAAAAA&#10;AAAAAKECAABkcnMvZG93bnJldi54bWxQSwUGAAAAAAQABAD5AAAAkgMAAAAA&#10;" strokeweight=".35pt">
                  <v:stroke endcap="round"/>
                </v:line>
                <v:line id="Line 801" o:spid="_x0000_s1324" style="position:absolute;visibility:visible;mso-wrap-style:square" from="19094,15360" to="19100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yA2MQAAADcAAAADwAAAGRycy9kb3ducmV2LnhtbESPT2sCMRTE74V+h/AKvRQ3Uajo1iht&#10;QfDqH/D62LxNtm5e1k2qWz+9KRR6HGbmN8xiNfhWXKiPTWAN40KBIK6CadhqOOzXoxmImJANtoFJ&#10;ww9FWC0fHxZYmnDlLV12yYoM4ViiBpdSV0oZK0ceYxE64uzVofeYsuytND1eM9y3cqLUVHpsOC84&#10;7OjTUXXafXsNKjg7HX+8NLY+ng80O32d1f6m9fPT8P4GItGQ/sN/7Y3RMFev8HsmHwG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zIDYxAAAANwAAAAPAAAAAAAAAAAA&#10;AAAAAKECAABkcnMvZG93bnJldi54bWxQSwUGAAAAAAQABAD5AAAAkgMAAAAA&#10;" strokeweight=".35pt">
                  <v:stroke endcap="round"/>
                </v:line>
                <v:line id="Line 802" o:spid="_x0000_s1325" style="position:absolute;visibility:visible;mso-wrap-style:square" from="22110,15360" to="22117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4er8QAAADcAAAADwAAAGRycy9kb3ducmV2LnhtbESPQWsCMRSE7wX/Q3hCL6Umeljs1uzS&#10;FgSvVaHXx+aZbN28rJuo2/76piB4HGbmG2ZVj74TFxpiG1jDfKZAEDfBtGw17Hfr5yWImJANdoFJ&#10;ww9FqKvJwwpLE678SZdtsiJDOJaowaXUl1LGxpHHOAs9cfYOYfCYshysNANeM9x3cqFUIT22nBcc&#10;9vThqDluz16DCs4W8/en1h6+TntaHr9Paver9eN0fHsFkWhM9/CtvTEaXlQB/2fyEZD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Hh6vxAAAANwAAAAPAAAAAAAAAAAA&#10;AAAAAKECAABkcnMvZG93bnJldi54bWxQSwUGAAAAAAQABAD5AAAAkgMAAAAA&#10;" strokeweight=".35pt">
                  <v:stroke endcap="round"/>
                </v:line>
                <v:line id="Line 803" o:spid="_x0000_s1326" style="position:absolute;visibility:visible;mso-wrap-style:square" from="25126,15360" to="25133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K7NMMAAADcAAAADwAAAGRycy9kb3ducmV2LnhtbESPT2sCMRTE74V+h/AKXoomevDPapRW&#10;EHqtCl4fm2eyunlZN1HXfvqmUPA4zMxvmMWq87W4URurwBqGAwWCuAymYqthv9v0pyBiQjZYByYN&#10;D4qwWr6+LLAw4c7fdNsmKzKEY4EaXEpNIWUsHXmMg9AQZ+8YWo8py9ZK0+I9w30tR0qNpceK84LD&#10;htaOyvP26jWo4Ox4+Ple2ePhsqfp+XRRux+te2/dxxxEoi49w//tL6NhpibwdyYfAbn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SuzTDAAAA3AAAAA8AAAAAAAAAAAAA&#10;AAAAoQIAAGRycy9kb3ducmV2LnhtbFBLBQYAAAAABAAEAPkAAACRAwAAAAA=&#10;" strokeweight=".35pt">
                  <v:stroke endcap="round"/>
                </v:line>
                <v:line id="Line 804" o:spid="_x0000_s1327" style="position:absolute;visibility:visible;mso-wrap-style:square" from="31159,15360" to="31165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0vRr8AAADcAAAADwAAAGRycy9kb3ducmV2LnhtbERPTWsCMRC9C/6HMEIvook9iK5G0YLg&#10;tSp4HTZjsrqZrJtUV399cyj0+Hjfy3Xna/GgNlaBNUzGCgRxGUzFVsPpuBvNQMSEbLAOTBpeFGG9&#10;6veWWJjw5G96HJIVOYRjgRpcSk0hZSwdeYzj0BBn7hJajynD1krT4jOH+1p+KjWVHivODQ4b+nJU&#10;3g4/XoMKzk4n22FlL+f7iWa3610d31p/DLrNAkSiLv2L/9x7o2Gu8tp8Jh8Bu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c0vRr8AAADcAAAADwAAAAAAAAAAAAAAAACh&#10;AgAAZHJzL2Rvd25yZXYueG1sUEsFBgAAAAAEAAQA+QAAAI0DAAAAAA==&#10;" strokeweight=".35pt">
                  <v:stroke endcap="round"/>
                </v:line>
                <v:line id="Line 805" o:spid="_x0000_s1328" style="position:absolute;visibility:visible;mso-wrap-style:square" from="34175,15360" to="34182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GK3cMAAADcAAAADwAAAGRycy9kb3ducmV2LnhtbESPT2sCMRTE74LfITyhF6mJPYi7NUoV&#10;hF79A14fm2eydfOybqJu/fRNodDjMDO/YRar3jfiTl2sA2uYThQI4iqYmq2G42H7OgcRE7LBJjBp&#10;+KYIq+VwsMDShAfv6L5PVmQIxxI1uJTaUspYOfIYJ6Elzt45dB5Tlp2VpsNHhvtGvik1kx5rzgsO&#10;W9o4qi77m9eggrOz6Xpc2/PpeqT55euqDk+tX0b9xzuIRH36D/+1P42GQhXweyYfAb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Bit3DAAAA3AAAAA8AAAAAAAAAAAAA&#10;AAAAoQIAAGRycy9kb3ducmV2LnhtbFBLBQYAAAAABAAEAPkAAACRAwAAAAA=&#10;" strokeweight=".35pt">
                  <v:stroke endcap="round"/>
                </v:line>
                <v:line id="Line 806" o:spid="_x0000_s1329" style="position:absolute;visibility:visible;mso-wrap-style:square" from="37191,15360" to="37198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K1ncAAAADcAAAADwAAAGRycy9kb3ducmV2LnhtbERPy2oCMRTdF/yHcAvdFE2mC9HRKLUg&#10;uPUBbi+TazI6uRknqU779WYhuDyc93zZ+0bcqIt1YA3FSIEgroKp2Wo47NfDCYiYkA02gUnDH0VY&#10;LgZvcyxNuPOWbrtkRQ7hWKIGl1JbShkrRx7jKLTEmTuFzmPKsLPSdHjP4b6RX0qNpceac4PDln4c&#10;VZfdr9eggrPjYvVZ29PxeqDJ5XxV+3+tP9777xmIRH16iZ/ujdEwLfL8fCYfAb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5itZ3AAAAA3AAAAA8AAAAAAAAAAAAAAAAA&#10;oQIAAGRycy9kb3ducmV2LnhtbFBLBQYAAAAABAAEAPkAAACOAwAAAAA=&#10;" strokeweight=".35pt">
                  <v:stroke endcap="round"/>
                </v:line>
                <v:line id="Line 807" o:spid="_x0000_s1330" style="position:absolute;visibility:visible;mso-wrap-style:square" from="40208,15360" to="40214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4QBsMAAADcAAAADwAAAGRycy9kb3ducmV2LnhtbESPT2sCMRTE74LfITyhF6nJ9iC6NUoV&#10;hF79A14fm2eydfOybqJu/fRNodDjMDO/YRar3jfiTl2sA2soJgoEcRVMzVbD8bB9nYGICdlgE5g0&#10;fFOE1XI4WGBpwoN3dN8nKzKEY4kaXEptKWWsHHmMk9ASZ+8cOo8py85K0+Ejw30j35SaSo815wWH&#10;LW0cVZf9zWtQwdlpsR7X9ny6Hml2+bqqw1Prl1H/8Q4iUZ/+w3/tT6NhXhTweyYfAb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uEAbDAAAA3AAAAA8AAAAAAAAAAAAA&#10;AAAAoQIAAGRycy9kb3ducmV2LnhtbFBLBQYAAAAABAAEAPkAAACRAwAAAAA=&#10;" strokeweight=".35pt">
                  <v:stroke endcap="round"/>
                </v:line>
                <v:line id="Line 808" o:spid="_x0000_s1331" style="position:absolute;visibility:visible;mso-wrap-style:square" from="46240,15360" to="46247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yOccMAAADcAAAADwAAAGRycy9kb3ducmV2LnhtbESPQWsCMRSE74X+h/CEXkpN1oPY1Si2&#10;IHitCl4fm2eyunlZN6lu++uNIHgcZuYbZrbofSMu1MU6sIZiqEAQV8HUbDXstquPCYiYkA02gUnD&#10;H0VYzF9fZliacOUfumySFRnCsUQNLqW2lDJWjjzGYWiJs3cInceUZWel6fCa4b6RI6XG0mPNecFh&#10;S9+OqtPm12tQwdlx8fVe28P+vKPJ6XhW23+t3wb9cgoiUZ+e4Ud7bTR8FiO4n8lHQM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8jnHDAAAA3AAAAA8AAAAAAAAAAAAA&#10;AAAAoQIAAGRycy9kb3ducmV2LnhtbFBLBQYAAAAABAAEAPkAAACRAwAAAAA=&#10;" strokeweight=".35pt">
                  <v:stroke endcap="round"/>
                </v:line>
                <v:line id="Line 809" o:spid="_x0000_s1332" style="position:absolute;visibility:visible;mso-wrap-style:square" from="49256,15360" to="49263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Ar6sMAAADcAAAADwAAAGRycy9kb3ducmV2LnhtbESPQWsCMRSE74X+h/AKXkpNVkHsapRW&#10;EHqtCl4fm2eyunlZN1HX/vpGKPQ4zMw3zHzZ+0ZcqYt1YA3FUIEgroKp2WrYbddvUxAxIRtsApOG&#10;O0VYLp6f5liacONvum6SFRnCsUQNLqW2lDJWjjzGYWiJs3cInceUZWel6fCW4b6RI6Um0mPNecFh&#10;SytH1Wlz8RpUcHZSfL7W9rA/72h6Op7V9kfrwUv/MQORqE//4b/2l9HwXozhcSYfAb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6wK+rDAAAA3AAAAA8AAAAAAAAAAAAA&#10;AAAAoQIAAGRycy9kb3ducmV2LnhtbFBLBQYAAAAABAAEAPkAAACRAwAAAAA=&#10;" strokeweight=".35pt">
                  <v:stroke endcap="round"/>
                </v:line>
                <v:line id="Line 810" o:spid="_x0000_s1333" style="position:absolute;visibility:visible;mso-wrap-style:square" from="52273,15360" to="52279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mznsMAAADcAAAADwAAAGRycy9kb3ducmV2LnhtbESPQWsCMRSE74X+h/AKXkpNVkTsapRW&#10;EHqtCl4fm2eyunlZN1HX/vpGKPQ4zMw3zHzZ+0ZcqYt1YA3FUIEgroKp2WrYbddvUxAxIRtsApOG&#10;O0VYLp6f5liacONvum6SFRnCsUQNLqW2lDJWjjzGYWiJs3cInceUZWel6fCW4b6RI6Um0mPNecFh&#10;SytH1Wlz8RpUcHZSfL7W9rA/72h6Op7V9kfrwUv/MQORqE//4b/2l9HwXozhcSYfAb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Zs57DAAAA3AAAAA8AAAAAAAAAAAAA&#10;AAAAoQIAAGRycy9kb3ducmV2LnhtbFBLBQYAAAAABAAEAPkAAACRAwAAAAA=&#10;" strokeweight=".35pt">
                  <v:stroke endcap="round"/>
                </v:line>
                <v:line id="Line 811" o:spid="_x0000_s1334" style="position:absolute;visibility:visible;mso-wrap-style:square" from="13061,15176" to="13068,15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UWBcMAAADcAAAADwAAAGRycy9kb3ducmV2LnhtbESPQWsCMRSE74X+h/AKXkpNVlDsapRW&#10;EHqtCl4fm2eyunlZN1HX/vpGKPQ4zMw3zHzZ+0ZcqYt1YA3FUIEgroKp2WrYbddvUxAxIRtsApOG&#10;O0VYLp6f5liacONvum6SFRnCsUQNLqW2lDJWjjzGYWiJs3cInceUZWel6fCW4b6RI6Um0mPNecFh&#10;SytH1Wlz8RpUcHZSfL7W9rA/72h6Op7V9kfrwUv/MQORqE//4b/2l9HwXozhcSYfAb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4VFgXDAAAA3AAAAA8AAAAAAAAAAAAA&#10;AAAAoQIAAGRycy9kb3ducmV2LnhtbFBLBQYAAAAABAAEAPkAAACRAwAAAAA=&#10;" strokeweight=".35pt">
                  <v:stroke endcap="round"/>
                </v:line>
                <v:rect id="Rectangle 812" o:spid="_x0000_s1335" style="position:absolute;left:12503;top:15938;width:425;height:14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lN78IA&#10;AADcAAAADwAAAGRycy9kb3ducmV2LnhtbESPzYoCMRCE78K+Q2jBm5PRg7izRlkEQcWL4z5AM+n5&#10;YZPOkGSd8e2NIOyxqKqvqM1utEbcyYfOsYJFloMgrpzuuFHwczvM1yBCRNZoHJOCBwXYbT8mGyy0&#10;G/hK9zI2IkE4FKigjbEvpAxVSxZD5nri5NXOW4xJ+kZqj0OCWyOXeb6SFjtOCy32tG+p+i3/rAJ5&#10;Kw/DujQ+d+dlfTGn47Ump9RsOn5/gYg0xv/wu33UCj4XK3idSUd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eU3vwgAAANwAAAAPAAAAAAAAAAAAAAAAAJgCAABkcnMvZG93&#10;bnJldi54bWxQSwUGAAAAAAQABAD1AAAAhwMAAAAA&#10;" filled="f" stroked="f">
                  <v:textbox style="mso-fit-shape-to-text:t" inset="0,0,0,0">
                    <w:txbxContent>
                      <w:p w:rsidR="00BA550E" w:rsidRDefault="00BA550E" w:rsidP="00BA550E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813" o:spid="_x0000_s1336" style="position:absolute;left:12928;top:15938;width:711;height:14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XodMIA&#10;AADcAAAADwAAAGRycy9kb3ducmV2LnhtbESPzYoCMRCE74LvEFrwphk9uO5oFBEEXbw47gM0k54f&#10;TDpDknVm394sCHssquorarsfrBFP8qF1rGAxz0AQl063XCv4vp9maxAhIms0jknBLwXY78ajLeba&#10;9XyjZxFrkSAcclTQxNjlUoayIYth7jri5FXOW4xJ+lpqj32CWyOXWbaSFltOCw12dGyofBQ/VoG8&#10;F6d+XRifua9ldTWX860ip9R0Mhw2ICIN8T/8bp+1gs/FB/ydSUdA7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Neh0wgAAANwAAAAPAAAAAAAAAAAAAAAAAJgCAABkcnMvZG93&#10;bnJldi54bWxQSwUGAAAAAAQABAD1AAAAhwMAAAAA&#10;" filled="f" stroked="f">
                  <v:textbox style="mso-fit-shape-to-text:t" inset="0,0,0,0">
                    <w:txbxContent>
                      <w:p w:rsidR="00BA550E" w:rsidRDefault="00BA550E" w:rsidP="00BA550E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line id="Line 814" o:spid="_x0000_s1337" style="position:absolute;visibility:visible;mso-wrap-style:square" from="28143,15176" to="28149,15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S5m8AAAADcAAAADwAAAGRycy9kb3ducmV2LnhtbERPy2oCMRTdF/yHcAvdFE2mC9HRKLUg&#10;uPUBbi+TazI6uRknqU779WYhuDyc93zZ+0bcqIt1YA3FSIEgroKp2Wo47NfDCYiYkA02gUnDH0VY&#10;LgZvcyxNuPOWbrtkRQ7hWKIGl1JbShkrRx7jKLTEmTuFzmPKsLPSdHjP4b6RX0qNpceac4PDln4c&#10;VZfdr9eggrPjYvVZ29PxeqDJ5XxV+3+tP9777xmIRH16iZ/ujdEwLfLafCYfAb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AUuZvAAAAA3AAAAA8AAAAAAAAAAAAAAAAA&#10;oQIAAGRycy9kb3ducmV2LnhtbFBLBQYAAAAABAAEAPkAAACOAwAAAAA=&#10;" strokeweight=".35pt">
                  <v:stroke endcap="round"/>
                </v:line>
                <v:line id="Line 815" o:spid="_x0000_s1338" style="position:absolute;visibility:visible;mso-wrap-style:square" from="43224,15176" to="43230,15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gcAMMAAADcAAAADwAAAGRycy9kb3ducmV2LnhtbESPT2sCMRTE74LfITzBi9RkPYhujdIW&#10;Cl79A14fm2eydfOyblJd/fRNodDjMDO/YVab3jfiRl2sA2sopgoEcRVMzVbD8fD5sgARE7LBJjBp&#10;eFCEzXo4WGFpwp13dNsnKzKEY4kaXEptKWWsHHmM09ASZ+8cOo8py85K0+E9w30jZ0rNpcea84LD&#10;lj4cVZf9t9eggrPz4n1S2/PpeqTF5euqDk+tx6P+7RVEoj79h//aW6NhWSzh90w+An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9YHADDAAAA3AAAAA8AAAAAAAAAAAAA&#10;AAAAoQIAAGRycy9kb3ducmV2LnhtbFBLBQYAAAAABAAEAPkAAACRAwAAAAA=&#10;" strokeweight=".35pt">
                  <v:stroke endcap="round"/>
                </v:line>
                <v:rect id="Rectangle 816" o:spid="_x0000_s1339" style="position:absolute;left:42881;top:15938;width:711;height:14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C6vb4A&#10;AADcAAAADwAAAGRycy9kb3ducmV2LnhtbERPy4rCMBTdC/5DuMLsNLWLwalGEUFQmY3VD7g0tw9M&#10;bkoSbf17sxiY5eG8N7vRGvEiHzrHCpaLDARx5XTHjYL77ThfgQgRWaNxTAreFGC3nU42WGg38JVe&#10;ZWxECuFQoII2xr6QMlQtWQwL1xMnrnbeYkzQN1J7HFK4NTLPsm9psePU0GJPh5aqR/m0CuStPA6r&#10;0vjMXfL615xP15qcUl+zcb8GEWmM/+I/90kr+MnT/HQmHQG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Wwur2+AAAA3AAAAA8AAAAAAAAAAAAAAAAAmAIAAGRycy9kb3ducmV2&#10;LnhtbFBLBQYAAAAABAAEAPUAAACDAwAAAAA=&#10;" filled="f" stroked="f">
                  <v:textbox style="mso-fit-shape-to-text:t" inset="0,0,0,0">
                    <w:txbxContent>
                      <w:p w:rsidR="00BA550E" w:rsidRDefault="00BA550E" w:rsidP="00BA550E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line id="Line 817" o:spid="_x0000_s1340" style="position:absolute;flip:y;visibility:visible;mso-wrap-style:square" from="28143,2743" to="28149,28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94FMEAAADcAAAADwAAAGRycy9kb3ducmV2LnhtbESPT4vCMBTE7wv7HcIT9rZNlWXRahRZ&#10;FXqtiudH8/oHm5eSRFu/vREWPA4z8xtmtRlNJ+7kfGtZwTRJQRCXVrdcKzifDt9zED4ga+wsk4IH&#10;edisPz9WmGk7cEH3Y6hFhLDPUEETQp9J6cuGDPrE9sTRq6wzGKJ0tdQOhwg3nZyl6a802HJcaLCn&#10;v4bK6/FmFHTjQFe3Gy77ql386OKQF6cqV+prMm6XIAKN4R3+b+dawWI2hdeZeATk+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P3gUwQAAANwAAAAPAAAAAAAAAAAAAAAA&#10;AKECAABkcnMvZG93bnJldi54bWxQSwUGAAAAAAQABAD5AAAAjwMAAAAA&#10;" strokeweight=".35pt">
                  <v:stroke endcap="round"/>
                </v:line>
                <v:rect id="Rectangle 818" o:spid="_x0000_s1341" style="position:absolute;left:27559;top:1028;width:2330;height:14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6BUcIA&#10;AADcAAAADwAAAGRycy9kb3ducmV2LnhtbESPzYoCMRCE7wu+Q2hhb2vGOYjOGkUEQWUvjvsAzaTn&#10;B5POkERnfHuzsOCxqKqvqPV2tEY8yIfOsYL5LANBXDndcaPg93r4WoIIEVmjcUwKnhRgu5l8rLHQ&#10;buALPcrYiAThUKCCNsa+kDJULVkMM9cTJ6923mJM0jdSexwS3BqZZ9lCWuw4LbTY076l6lberQJ5&#10;LQ/DsjQ+c+e8/jGn46Ump9TndNx9g4g0xnf4v33UClZ5Dn9n0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oFRwgAAANwAAAAPAAAAAAAAAAAAAAAAAJgCAABkcnMvZG93&#10;bnJldi54bWxQSwUGAAAAAAQABAD1AAAAhwMAAAAA&#10;" filled="f" stroked="f">
                  <v:textbox style="mso-fit-shape-to-text:t" inset="0,0,0,0">
                    <w:txbxContent>
                      <w:p w:rsidR="00BA550E" w:rsidRDefault="00BA550E" w:rsidP="00BA550E">
                        <w:proofErr w:type="gramStart"/>
                        <w:r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g(</w:t>
                        </w:r>
                        <w:proofErr w:type="gramEnd"/>
                        <w:r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x)</w:t>
                        </w:r>
                      </w:p>
                    </w:txbxContent>
                  </v:textbox>
                </v:rect>
                <v:line id="Line 819" o:spid="_x0000_s1342" style="position:absolute;flip:x;visibility:visible;mso-wrap-style:square" from="27895,2743" to="28143,3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FD+MEAAADcAAAADwAAAGRycy9kb3ducmV2LnhtbESPT4vCMBTE7wt+h/AEb2uqLqLVKOIq&#10;9FoVz4/m9Q82LyXJ2vrtNwsLHoeZ+Q2z3Q+mFU9yvrGsYDZNQBAXVjdcKbhdz58rED4ga2wtk4IX&#10;edjvRh9bTLXtOafnJVQiQtinqKAOoUul9EVNBv3UdsTRK60zGKJ0ldQO+wg3rZwnyVIabDgu1NjR&#10;sabicfkxCtqhp4f77u+nsll/6fyc5dcyU2oyHg4bEIGG8A7/tzOtYD1fwN+ZeAT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oUP4wQAAANwAAAAPAAAAAAAAAAAAAAAA&#10;AKECAABkcnMvZG93bnJldi54bWxQSwUGAAAAAAQABAD5AAAAjwMAAAAA&#10;" strokeweight=".35pt">
                  <v:stroke endcap="round"/>
                </v:line>
                <v:line id="Line 820" o:spid="_x0000_s1343" style="position:absolute;visibility:visible;mso-wrap-style:square" from="28143,2743" to="28384,3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V5I8QAAADcAAAADwAAAGRycy9kb3ducmV2LnhtbESPQWsCMRSE7wX/Q3iFXkpNlCK63Sgq&#10;CL1WBa+PzTPZ7uZl3UTd9tc3hUKPw8x8w5SrwbfiRn2sA2uYjBUI4iqYmq2G42H3MgcRE7LBNjBp&#10;+KIIq+XoocTChDt/0G2frMgQjgVqcCl1hZSxcuQxjkNHnL1z6D2mLHsrTY/3DPetnCo1kx5rzgsO&#10;O9o6qpr91WtQwdnZZPNc2/PpcqR583lRh2+tnx6H9RuIREP6D/+1342GxfQVfs/kIyC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NXkjxAAAANwAAAAPAAAAAAAAAAAA&#10;AAAAAKECAABkcnMvZG93bnJldi54bWxQSwUGAAAAAAQABAD5AAAAkgMAAAAA&#10;" strokeweight=".35pt">
                  <v:stroke endcap="round"/>
                </v:line>
                <v:line id="Line 821" o:spid="_x0000_s1344" style="position:absolute;flip:x y;visibility:visible;mso-wrap-style:square" from="27895,27851" to="28143,28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nZA8YAAADcAAAADwAAAGRycy9kb3ducmV2LnhtbESPQWsCMRSE70L/Q3hCb5pVtKzrZqUI&#10;YnsoRW0P3h6b183SzcuSRN3++6ZQ8DjMzDdMuRlsJ67kQ+tYwWyagSCunW65UfBx2k1yECEia+wc&#10;k4IfCrCpHkYlFtrd+EDXY2xEgnAoUIGJsS+kDLUhi2HqeuLkfTlvMSbpG6k93hLcdnKeZU/SYstp&#10;wWBPW0P19/FiFbwN/vx6MDZvPhf7y/a02rn3ZafU43h4XoOINMR7+L/9ohWs5kv4O5OOgK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J2QPGAAAA3AAAAA8AAAAAAAAA&#10;AAAAAAAAoQIAAGRycy9kb3ducmV2LnhtbFBLBQYAAAAABAAEAPkAAACUAwAAAAA=&#10;" strokeweight=".35pt">
                  <v:stroke endcap="round"/>
                </v:line>
                <v:line id="Line 822" o:spid="_x0000_s1345" style="position:absolute;flip:y;visibility:visible;mso-wrap-style:square" from="28143,27851" to="28384,28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bgYMEAAADcAAAADwAAAGRycy9kb3ducmV2LnhtbESPT4vCMBTE7wt+h/AEb2uqiGg1irgr&#10;9FoVz4/m9Q82LyWJtn57s7DgcZiZ3zDb/WBa8STnG8sKZtMEBHFhdcOVguvl9L0C4QOyxtYyKXiR&#10;h/1u9LXFVNuec3qeQyUihH2KCuoQulRKX9Rk0E9tRxy90jqDIUpXSe2wj3DTynmSLKXBhuNCjR0d&#10;ayru54dR0A493d1Pf/stm/VC56csv5SZUpPxcNiACDSET/i/nWkF6/kS/s7EIyB3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1uBgwQAAANwAAAAPAAAAAAAAAAAAAAAA&#10;AKECAABkcnMvZG93bnJldi54bWxQSwUGAAAAAAQABAD5AAAAjwMAAAAA&#10;" strokeweight=".35pt">
                  <v:stroke endcap="round"/>
                </v:line>
                <v:line id="Line 823" o:spid="_x0000_s1346" style="position:absolute;flip:x;visibility:visible;mso-wrap-style:square" from="27959,26162" to="28327,26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pF+8EAAADcAAAADwAAAGRycy9kb3ducmV2LnhtbESPT4vCMBTE7wt+h/AEb2uqyKrVKOIq&#10;9FoVz4/m9Q82LyXJ2vrtNwsLHoeZ+Q2z3Q+mFU9yvrGsYDZNQBAXVjdcKbhdz58rED4ga2wtk4IX&#10;edjvRh9bTLXtOafnJVQiQtinqKAOoUul9EVNBv3UdsTRK60zGKJ0ldQO+wg3rZwnyZc02HBcqLGj&#10;Y03F4/JjFLRDTw/33d9PZbNe6Pyc5dcyU2oyHg4bEIGG8A7/tzOtYD1fwt+ZeAT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mkX7wQAAANwAAAAPAAAAAAAAAAAAAAAA&#10;AKECAABkcnMvZG93bnJldi54bWxQSwUGAAAAAAQABAD5AAAAjwMAAAAA&#10;" strokeweight=".35pt">
                  <v:stroke endcap="round"/>
                </v:line>
                <v:line id="Line 824" o:spid="_x0000_s1347" style="position:absolute;flip:x;visibility:visible;mso-wrap-style:square" from="27959,25400" to="28327,25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XRib0AAADcAAAADwAAAGRycy9kb3ducmV2LnhtbERPy4rCMBTdC/5DuII7TUdEtGOUwQd0&#10;W5VZX5rbBzY3JYm2/r1ZCC4P573dD6YVT3K+sazgZ56AIC6sbrhScLueZ2sQPiBrbC2Tghd52O/G&#10;oy2m2vac0/MSKhFD2KeooA6hS6X0RU0G/dx2xJErrTMYInSV1A77GG5auUiSlTTYcGyosaNDTcX9&#10;8jAK2qGnuzv2/6ey2Sx1fs7ya5kpNZ0Mf78gAg3hK/64M61gs4hr45l4BOTu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IF0Ym9AAAA3AAAAA8AAAAAAAAAAAAAAAAAoQIA&#10;AGRycy9kb3ducmV2LnhtbFBLBQYAAAAABAAEAPkAAACLAwAAAAA=&#10;" strokeweight=".35pt">
                  <v:stroke endcap="round"/>
                </v:line>
                <v:line id="Line 825" o:spid="_x0000_s1348" style="position:absolute;flip:x;visibility:visible;mso-wrap-style:square" from="27959,24644" to="28327,24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l0EsEAAADcAAAADwAAAGRycy9kb3ducmV2LnhtbESPT4vCMBTE74LfITzBm6aKyLYaRVyF&#10;XqvLnh/N6x9sXkqStfXbbxaEPQ4z8xtmfxxNJ57kfGtZwWqZgCAurW65VvB1vy4+QPiArLGzTApe&#10;5OF4mE72mGk7cEHPW6hFhLDPUEETQp9J6cuGDPql7YmjV1lnMETpaqkdDhFuOrlOkq002HJcaLCn&#10;c0Pl4/ZjFHTjQA/3OXxfqjbd6OKaF/cqV2o+G087EIHG8B9+t3OtIF2n8HcmHgF5+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XQSwQAAANwAAAAPAAAAAAAAAAAAAAAA&#10;AKECAABkcnMvZG93bnJldi54bWxQSwUGAAAAAAQABAD5AAAAjwMAAAAA&#10;" strokeweight=".35pt">
                  <v:stroke endcap="round"/>
                </v:line>
                <v:line id="Line 826" o:spid="_x0000_s1349" style="position:absolute;flip:x;visibility:visible;mso-wrap-style:square" from="27959,23888" to="28327,23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pLUr8AAADcAAAADwAAAGRycy9kb3ducmV2LnhtbERPyWrDMBC9F/oPYgq91XIXSuxGNiEL&#10;+Ook5DxY44VYIyOpsfP30aHQ4+Pt63Ixo7iR84NlBe9JCoK4sXrgTsH5dHhbgfABWeNomRTcyUNZ&#10;PD+tMdd25ppux9CJGMI+RwV9CFMupW96MugTOxFHrrXOYIjQdVI7nGO4GeVHmn5LgwPHhh4n2vbU&#10;XI+/RsG4zHR1u/myb4fsS9eHqj61lVKvL8vmB0SgJfyL/9yVVpB9xvnxTDwCsng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apLUr8AAADcAAAADwAAAAAAAAAAAAAAAACh&#10;AgAAZHJzL2Rvd25yZXYueG1sUEsFBgAAAAAEAAQA+QAAAI0DAAAAAA==&#10;" strokeweight=".35pt">
                  <v:stroke endcap="round"/>
                </v:line>
                <v:line id="Line 827" o:spid="_x0000_s1350" style="position:absolute;flip:x;visibility:visible;mso-wrap-style:square" from="27959,22364" to="28327,22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buycEAAADcAAAADwAAAGRycy9kb3ducmV2LnhtbESPT4vCMBTE7wt+h/AEb2vqKotWo8iu&#10;Qq9V8fxoXv9g81KSrK3f3gjCHoeZ+Q2z2Q2mFXdyvrGsYDZNQBAXVjdcKbicj59LED4ga2wtk4IH&#10;edhtRx8bTLXtOaf7KVQiQtinqKAOoUul9EVNBv3UdsTRK60zGKJ0ldQO+wg3rfxKkm9psOG4UGNH&#10;PzUVt9OfUdAOPd3cb389lM1qofNjlp/LTKnJeNivQQQawn/43c60gtV8Bq8z8QjI7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5u7JwQAAANwAAAAPAAAAAAAAAAAAAAAA&#10;AKECAABkcnMvZG93bnJldi54bWxQSwUGAAAAAAQABAD5AAAAjwMAAAAA&#10;" strokeweight=".35pt">
                  <v:stroke endcap="round"/>
                </v:line>
                <v:line id="Line 828" o:spid="_x0000_s1351" style="position:absolute;flip:x;visibility:visible;mso-wrap-style:square" from="27959,21609" to="28327,21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RwvsEAAADcAAAADwAAAGRycy9kb3ducmV2LnhtbESPT4vCMBTE7wt+h/AEb2uqLqLVKOIq&#10;9FoVz4/m9Q82LyXJ2vrtNwsLHoeZ+Q2z3Q+mFU9yvrGsYDZNQBAXVjdcKbhdz58rED4ga2wtk4IX&#10;edjvRh9bTLXtOafnJVQiQtinqKAOoUul9EVNBv3UdsTRK60zGKJ0ldQO+wg3rZwnyVIabDgu1NjR&#10;sabicfkxCtqhp4f77u+nsll/6fyc5dcyU2oyHg4bEIGG8A7/tzOtYL2Yw9+ZeAT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NHC+wQAAANwAAAAPAAAAAAAAAAAAAAAA&#10;AKECAABkcnMvZG93bnJldi54bWxQSwUGAAAAAAQABAD5AAAAjwMAAAAA&#10;" strokeweight=".35pt">
                  <v:stroke endcap="round"/>
                </v:line>
                <v:line id="Line 829" o:spid="_x0000_s1352" style="position:absolute;flip:x;visibility:visible;mso-wrap-style:square" from="27959,20853" to="28327,2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jVJcEAAADcAAAADwAAAGRycy9kb3ducmV2LnhtbESPT4vCMBTE78J+h/AWvGm6Kot2jSLu&#10;Cr1WxfOjef2DzUtJoq3f3gjCHoeZ+Q2z3g6mFXdyvrGs4GuagCAurG64UnA+HSZLED4ga2wtk4IH&#10;edhuPkZrTLXtOaf7MVQiQtinqKAOoUul9EVNBv3UdsTRK60zGKJ0ldQO+wg3rZwlybc02HBcqLGj&#10;fU3F9XgzCtqhp6v77S9/ZbNa6PyQ5acyU2r8Oex+QAQawn/43c60gtV8Dq8z8QjIz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eNUlwQAAANwAAAAPAAAAAAAAAAAAAAAA&#10;AKECAABkcnMvZG93bnJldi54bWxQSwUGAAAAAAQABAD5AAAAjwMAAAAA&#10;" strokeweight=".35pt">
                  <v:stroke endcap="round"/>
                </v:line>
                <v:line id="Line 830" o:spid="_x0000_s1353" style="position:absolute;flip:x;visibility:visible;mso-wrap-style:square" from="27959,20091" to="28327,20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FNUcEAAADcAAAADwAAAGRycy9kb3ducmV2LnhtbESPT4vCMBTE74LfITxhb5q6K4tWoyyr&#10;Qq9V8fxoXv9g81KSrK3f3gjCHoeZ+Q2z2Q2mFXdyvrGsYD5LQBAXVjdcKbicj9MlCB+QNbaWScGD&#10;POy249EGU217zul+CpWIEPYpKqhD6FIpfVGTQT+zHXH0SusMhihdJbXDPsJNKz+T5FsabDgu1NjR&#10;b03F7fRnFLRDTze376+HslktdH7M8nOZKfUxGX7WIAIN4T/8bmdaweprAa8z8QjI7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kU1RwQAAANwAAAAPAAAAAAAAAAAAAAAA&#10;AKECAABkcnMvZG93bnJldi54bWxQSwUGAAAAAAQABAD5AAAAjwMAAAAA&#10;" strokeweight=".35pt">
                  <v:stroke endcap="round"/>
                </v:line>
                <v:line id="Line 831" o:spid="_x0000_s1354" style="position:absolute;flip:x;visibility:visible;mso-wrap-style:square" from="27959,18573" to="28327,1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3oysIAAADcAAAADwAAAGRycy9kb3ducmV2LnhtbESPT4vCMBTE7wt+h/CEva2pu6toNYro&#10;Cr1WxfOjef2DzUtJsrb77TeC4HGYmd8w6+1gWnEn5xvLCqaTBARxYXXDlYLL+fixAOEDssbWMin4&#10;Iw/bzehtjam2Ped0P4VKRAj7FBXUIXSplL6oyaCf2I44eqV1BkOUrpLaYR/hppWfSTKXBhuOCzV2&#10;tK+puJ1+jYJ26OnmDv31p2yW3zo/Zvm5zJR6Hw+7FYhAQ3iFn+1MK1h+zeBxJh4B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d3oysIAAADcAAAADwAAAAAAAAAAAAAA&#10;AAChAgAAZHJzL2Rvd25yZXYueG1sUEsFBgAAAAAEAAQA+QAAAJADAAAAAA==&#10;" strokeweight=".35pt">
                  <v:stroke endcap="round"/>
                </v:line>
                <v:line id="Line 832" o:spid="_x0000_s1355" style="position:absolute;flip:x;visibility:visible;mso-wrap-style:square" from="27959,17818" to="28327,17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92vcIAAADcAAAADwAAAGRycy9kb3ducmV2LnhtbESPW4vCMBSE3xf8D+EIvq2p6yJajSJe&#10;oK9V8fnQnF6wOSlJ1tZ/bxYW9nGYmW+YzW4wrXiS841lBbNpAoK4sLrhSsHtev5cgvABWWNrmRS8&#10;yMNuO/rYYKptzzk9L6ESEcI+RQV1CF0qpS9qMuintiOOXmmdwRClq6R22Ee4aeVXkiykwYbjQo0d&#10;HWoqHpcfo6Adenq4Y38/lc3qW+fnLL+WmVKT8bBfgwg0hP/wXzvTClbzBfyeiUdAb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Q92vcIAAADcAAAADwAAAAAAAAAAAAAA&#10;AAChAgAAZHJzL2Rvd25yZXYueG1sUEsFBgAAAAAEAAQA+QAAAJADAAAAAA==&#10;" strokeweight=".35pt">
                  <v:stroke endcap="round"/>
                </v:line>
                <v:line id="Line 833" o:spid="_x0000_s1356" style="position:absolute;flip:x;visibility:visible;mso-wrap-style:square" from="27959,17056" to="28327,17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PTJsMAAADcAAAADwAAAGRycy9kb3ducmV2LnhtbESPW4vCMBSE3xf8D+EI+7am7i5eqlFE&#10;V+hrVXw+NKcXbE5KkrXdf78RBB+HmfmGWW8H04o7Od9YVjCdJCCIC6sbrhRczsePBQgfkDW2lknB&#10;H3nYbkZva0y17Tmn+ylUIkLYp6igDqFLpfRFTQb9xHbE0SutMxiidJXUDvsIN638TJKZNNhwXKix&#10;o31Nxe30axS0Q083d+ivP2Wz/Nb5McvPZabU+3jYrUAEGsIr/GxnWsHyaw6PM/EIyM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D0ybDAAAA3AAAAA8AAAAAAAAAAAAA&#10;AAAAoQIAAGRycy9kb3ducmV2LnhtbFBLBQYAAAAABAAEAPkAAACRAwAAAAA=&#10;" strokeweight=".35pt">
                  <v:stroke endcap="round"/>
                </v:line>
                <v:line id="Line 834" o:spid="_x0000_s1357" style="position:absolute;flip:x;visibility:visible;mso-wrap-style:square" from="27959,16300" to="28327,16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xHVL8AAADcAAAADwAAAGRycy9kb3ducmV2LnhtbERPyWrDMBC9F/oPYgq91XIXSuxGNiEL&#10;+Ook5DxY44VYIyOpsfP30aHQ4+Pt63Ixo7iR84NlBe9JCoK4sXrgTsH5dHhbgfABWeNomRTcyUNZ&#10;PD+tMdd25ppux9CJGMI+RwV9CFMupW96MugTOxFHrrXOYIjQdVI7nGO4GeVHmn5LgwPHhh4n2vbU&#10;XI+/RsG4zHR1u/myb4fsS9eHqj61lVKvL8vmB0SgJfyL/9yVVpB9xrXxTDwCsng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9xHVL8AAADcAAAADwAAAAAAAAAAAAAAAACh&#10;AgAAZHJzL2Rvd25yZXYueG1sUEsFBgAAAAAEAAQA+QAAAI0DAAAAAA==&#10;" strokeweight=".35pt">
                  <v:stroke endcap="round"/>
                </v:line>
                <v:line id="Line 835" o:spid="_x0000_s1358" style="position:absolute;flip:x;visibility:visible;mso-wrap-style:square" from="27959,14782" to="28327,14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Diz8IAAADcAAAADwAAAGRycy9kb3ducmV2LnhtbESPT4vCMBTE7wt+h/AEb2vqKsu2GkV2&#10;FXqtLp4fzesfbF5KkrX12xtB2OMwM79hNrvRdOJGzreWFSzmCQji0uqWawW/5+P7FwgfkDV2lknB&#10;nTzstpO3DWbaDlzQ7RRqESHsM1TQhNBnUvqyIYN+bnvi6FXWGQxRulpqh0OEm05+JMmnNNhyXGiw&#10;p++GyuvpzyjoxoGu7me4HKo2XenimBfnKldqNh33axCBxvAffrVzrSBdpvA8E4+A3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JDiz8IAAADcAAAADwAAAAAAAAAAAAAA&#10;AAChAgAAZHJzL2Rvd25yZXYueG1sUEsFBgAAAAAEAAQA+QAAAJADAAAAAA==&#10;" strokeweight=".35pt">
                  <v:stroke endcap="round"/>
                </v:line>
                <v:line id="Line 836" o:spid="_x0000_s1359" style="position:absolute;flip:x;visibility:visible;mso-wrap-style:square" from="27959,14027" to="28327,14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w4L70AAADcAAAADwAAAGRycy9kb3ducmV2LnhtbERPy4rCMBTdC/5DuII7TUdEtGOUwQd0&#10;W5VZX5rbBzY3JYm2/r1ZCC4P573dD6YVT3K+sazgZ56AIC6sbrhScLueZ2sQPiBrbC2Tghd52O/G&#10;oy2m2vac0/MSKhFD2KeooA6hS6X0RU0G/dx2xJErrTMYInSV1A77GG5auUiSlTTYcGyosaNDTcX9&#10;8jAK2qGnuzv2/6ey2Sx1fs7ya5kpNZ0Mf78gAg3hK/64M61gs4zz45l4BOTu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GsOC+9AAAA3AAAAA8AAAAAAAAAAAAAAAAAoQIA&#10;AGRycy9kb3ducmV2LnhtbFBLBQYAAAAABAAEAPkAAACLAwAAAAA=&#10;" strokeweight=".35pt">
                  <v:stroke endcap="round"/>
                </v:line>
                <v:line id="Line 837" o:spid="_x0000_s1360" style="position:absolute;flip:x;visibility:visible;mso-wrap-style:square" from="27959,13265" to="28327,13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CdtMEAAADcAAAADwAAAGRycy9kb3ducmV2LnhtbESPT4vCMBTE74LfITzBm6YuIms1irgr&#10;9FoVz4/m9Q82LyXJ2vrtjSDscZiZ3zDb/WBa8SDnG8sKFvMEBHFhdcOVguvlNPsG4QOyxtYyKXiS&#10;h/1uPNpiqm3POT3OoRIRwj5FBXUIXSqlL2oy6Oe2I45eaZ3BEKWrpHbYR7hp5VeSrKTBhuNCjR0d&#10;ayru5z+joB16uruf/vZbNuulzk9ZfikzpaaT4bABEWgI/+FPO9MK1ssFvM/EIyB3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4J20wQAAANwAAAAPAAAAAAAAAAAAAAAA&#10;AKECAABkcnMvZG93bnJldi54bWxQSwUGAAAAAAQABAD5AAAAjwMAAAAA&#10;" strokeweight=".35pt">
                  <v:stroke endcap="round"/>
                </v:line>
                <v:line id="Line 838" o:spid="_x0000_s1361" style="position:absolute;flip:x;visibility:visible;mso-wrap-style:square" from="27959,12509" to="28327,12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IDw8EAAADcAAAADwAAAGRycy9kb3ducmV2LnhtbESPT4vCMBTE74LfITzBm6aKLFqNIu4K&#10;vVbF86N5/YPNS0mird9+s7DgcZiZ3zC7w2Ba8SLnG8sKFvMEBHFhdcOVgtv1PFuD8AFZY2uZFLzJ&#10;w2E/Hu0w1bbnnF6XUIkIYZ+igjqELpXSFzUZ9HPbEUevtM5giNJVUjvsI9y0cpkkX9Jgw3Ghxo5O&#10;NRWPy9MoaIeeHu67v/+UzWal83OWX8tMqelkOG5BBBrCJ/zfzrSCzWoJf2fiEZD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MgPDwQAAANwAAAAPAAAAAAAAAAAAAAAA&#10;AKECAABkcnMvZG93bnJldi54bWxQSwUGAAAAAAQABAD5AAAAjwMAAAAA&#10;" strokeweight=".35pt">
                  <v:stroke endcap="round"/>
                </v:line>
                <v:line id="Line 839" o:spid="_x0000_s1362" style="position:absolute;flip:x;visibility:visible;mso-wrap-style:square" from="27959,10991" to="28327,10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6mWMEAAADcAAAADwAAAGRycy9kb3ducmV2LnhtbESPT4vCMBTE74LfITxhb5q6K4tWoyyr&#10;Qq9V8fxoXv9g81KSrK3f3gjCHoeZ+Q2z2Q2mFXdyvrGsYD5LQBAXVjdcKbicj9MlCB+QNbaWScGD&#10;POy249EGU217zul+CpWIEPYpKqhD6FIpfVGTQT+zHXH0SusMhihdJbXDPsJNKz+T5FsabDgu1NjR&#10;b03F7fRnFLRDTze376+HslktdH7M8nOZKfUxGX7WIAIN4T/8bmdawWrxBa8z8QjI7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fqZYwQAAANwAAAAPAAAAAAAAAAAAAAAA&#10;AKECAABkcnMvZG93bnJldi54bWxQSwUGAAAAAAQABAD5AAAAjwMAAAAA&#10;" strokeweight=".35pt">
                  <v:stroke endcap="round"/>
                </v:line>
                <v:line id="Line 840" o:spid="_x0000_s1363" style="position:absolute;flip:x;visibility:visible;mso-wrap-style:square" from="27959,10229" to="28327,10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c+LMEAAADcAAAADwAAAGRycy9kb3ducmV2LnhtbESPT4vCMBTE74LfITzBm6ZKkbUaRVyF&#10;XqvLnh/N6x9sXkqStfXbbxaEPQ4z8xtmfxxNJ57kfGtZwWqZgCAurW65VvB1vy4+QPiArLGzTApe&#10;5OF4mE72mGk7cEHPW6hFhLDPUEETQp9J6cuGDPql7YmjV1lnMETpaqkdDhFuOrlOko002HJcaLCn&#10;c0Pl4/ZjFHTjQA/3OXxfqnab6uKaF/cqV2o+G087EIHG8B9+t3OtYJum8HcmHgF5+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lz4swQAAANwAAAAPAAAAAAAAAAAAAAAA&#10;AKECAABkcnMvZG93bnJldi54bWxQSwUGAAAAAAQABAD5AAAAjwMAAAAA&#10;" strokeweight=".35pt">
                  <v:stroke endcap="round"/>
                </v:line>
                <v:line id="Line 841" o:spid="_x0000_s1364" style="position:absolute;flip:x;visibility:visible;mso-wrap-style:square" from="27959,9474" to="28327,9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ubt8EAAADcAAAADwAAAGRycy9kb3ducmV2LnhtbESPT4vCMBTE78J+h/AWvGm6oot2jSLu&#10;Cr1WxfOjef2DzUtJoq3f3gjCHoeZ+Q2z3g6mFXdyvrGs4GuagCAurG64UnA+HSZLED4ga2wtk4IH&#10;edhuPkZrTLXtOaf7MVQiQtinqKAOoUul9EVNBv3UdsTRK60zGKJ0ldQO+wg3rZwlybc02HBcqLGj&#10;fU3F9XgzCtqhp6v77S9/ZbOa6/yQ5acyU2r8Oex+QAQawn/43c60gtV8Aa8z8QjIz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25u3wQAAANwAAAAPAAAAAAAAAAAAAAAA&#10;AKECAABkcnMvZG93bnJldi54bWxQSwUGAAAAAAQABAD5AAAAjwMAAAAA&#10;" strokeweight=".35pt">
                  <v:stroke endcap="round"/>
                </v:line>
                <v:line id="Line 842" o:spid="_x0000_s1365" style="position:absolute;flip:x;visibility:visible;mso-wrap-style:square" from="27959,8718" to="28327,8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kFwMEAAADcAAAADwAAAGRycy9kb3ducmV2LnhtbESPT4vCMBTE7wt+h/AEb2vqIrJWo4ir&#10;0GtVPD+a1z/YvJQk2vrtjSDscZiZ3zDr7WBa8SDnG8sKZtMEBHFhdcOVgsv5+P0Lwgdkja1lUvAk&#10;D9vN6GuNqbY95/Q4hUpECPsUFdQhdKmUvqjJoJ/ajjh6pXUGQ5SuktphH+GmlT9JspAGG44LNXa0&#10;r6m4ne5GQTv0dHN//fVQNsu5zo9Zfi4zpSbjYbcCEWgI/+FPO9MKlvMFvM/EIyA3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CQXAwQAAANwAAAAPAAAAAAAAAAAAAAAA&#10;AKECAABkcnMvZG93bnJldi54bWxQSwUGAAAAAAQABAD5AAAAjwMAAAAA&#10;" strokeweight=".35pt">
                  <v:stroke endcap="round"/>
                </v:line>
                <v:line id="Line 843" o:spid="_x0000_s1366" style="position:absolute;flip:x;visibility:visible;mso-wrap-style:square" from="27959,7194" to="28327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WgW8EAAADcAAAADwAAAGRycy9kb3ducmV2LnhtbESPT4vCMBTE78J+h/AWvGm6Iq52jSLu&#10;Cr1WxfOjef2DzUtJoq3f3gjCHoeZ+Q2z3g6mFXdyvrGs4GuagCAurG64UnA+HSZLED4ga2wtk4IH&#10;edhuPkZrTLXtOaf7MVQiQtinqKAOoUul9EVNBv3UdsTRK60zGKJ0ldQO+wg3rZwlyUIabDgu1NjR&#10;vqbierwZBe3Q09X99pe/slnNdX7I8lOZKTX+HHY/IAIN4T/8bmdawWr+Da8z8QjIz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RaBbwQAAANwAAAAPAAAAAAAAAAAAAAAA&#10;AKECAABkcnMvZG93bnJldi54bWxQSwUGAAAAAAQABAD5AAAAjwMAAAAA&#10;" strokeweight=".35pt">
                  <v:stroke endcap="round"/>
                </v:line>
                <v:line id="Line 844" o:spid="_x0000_s1367" style="position:absolute;flip:x;visibility:visible;mso-wrap-style:square" from="27959,6438" to="28327,6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o0Kb0AAADcAAAADwAAAGRycy9kb3ducmV2LnhtbERPy4rCMBTdC/5DuII7TUdEtGOUwQd0&#10;W5VZX5rbBzY3JYm2/r1ZCC4P573dD6YVT3K+sazgZ56AIC6sbrhScLueZ2sQPiBrbC2Tghd52O/G&#10;oy2m2vac0/MSKhFD2KeooA6hS6X0RU0G/dx2xJErrTMYInSV1A77GG5auUiSlTTYcGyosaNDTcX9&#10;8jAK2qGnuzv2/6ey2Sx1fs7ya5kpNZ0Mf78gAg3hK/64M61gs4xr45l4BOTu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/aNCm9AAAA3AAAAA8AAAAAAAAAAAAAAAAAoQIA&#10;AGRycy9kb3ducmV2LnhtbFBLBQYAAAAABAAEAPkAAACLAwAAAAA=&#10;" strokeweight=".35pt">
                  <v:stroke endcap="round"/>
                </v:line>
                <v:line id="Line 845" o:spid="_x0000_s1368" style="position:absolute;flip:x;visibility:visible;mso-wrap-style:square" from="27959,5683" to="28327,5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aRssEAAADcAAAADwAAAGRycy9kb3ducmV2LnhtbESPT4vCMBTE74LfITzBm6YuIttqFHFX&#10;6LW67PnRvP7B5qUkWVu/vRGEPQ4z8xtmdxhNJ+7kfGtZwWqZgCAurW65VvBzPS8+QfiArLGzTAoe&#10;5OGwn052mGk7cEH3S6hFhLDPUEETQp9J6cuGDPql7YmjV1lnMETpaqkdDhFuOvmRJBtpsOW40GBP&#10;p4bK2+XPKOjGgW7ua/j9rtp0rYtzXlyrXKn5bDxuQQQaw3/43c61gnSdwutMPAJy/w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lpGywQAAANwAAAAPAAAAAAAAAAAAAAAA&#10;AKECAABkcnMvZG93bnJldi54bWxQSwUGAAAAAAQABAD5AAAAjwMAAAAA&#10;" strokeweight=".35pt">
                  <v:stroke endcap="round"/>
                </v:line>
                <v:line id="Line 846" o:spid="_x0000_s1369" style="position:absolute;flip:x;visibility:visible;mso-wrap-style:square" from="27959,4921" to="28327,4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Wu8r8AAADcAAAADwAAAGRycy9kb3ducmV2LnhtbERPyWrDMBC9F/oPYgq91XJLW2I3sglZ&#10;wFcnIefBGi/EGhlJjZ2/jw6FHh9vX5eLGcWNnB8sK3hPUhDEjdUDdwrOp8PbCoQPyBpHy6TgTh7K&#10;4vlpjbm2M9d0O4ZOxBD2OSroQ5hyKX3Tk0Gf2Ik4cq11BkOErpPa4RzDzSg/0vRbGhw4NvQ40ban&#10;5nr8NQrGZaar282XfTtkn7o+VPWprZR6fVk2PyACLeFf/OeutILsK86PZ+IRkM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HWu8r8AAADcAAAADwAAAAAAAAAAAAAAAACh&#10;AgAAZHJzL2Rvd25yZXYueG1sUEsFBgAAAAAEAAQA+QAAAI0DAAAAAA==&#10;" strokeweight=".35pt">
                  <v:stroke endcap="round"/>
                </v:line>
                <v:line id="Line 847" o:spid="_x0000_s1370" style="position:absolute;flip:x;visibility:visible;mso-wrap-style:square" from="27774,26917" to="28505,26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kLacEAAADcAAAADwAAAGRycy9kb3ducmV2LnhtbESPT4vCMBTE7wt+h/AEb2vqootWo8iu&#10;Qq9V8fxoXv9g81KSrK3f3gjCHoeZ+Q2z2Q2mFXdyvrGsYDZNQBAXVjdcKbicj59LED4ga2wtk4IH&#10;edhtRx8bTLXtOaf7KVQiQtinqKAOoUul9EVNBv3UdsTRK60zGKJ0ldQO+wg3rfxKkm9psOG4UGNH&#10;PzUVt9OfUdAOPd3cb389lM1qrvNjlp/LTKnJeNivQQQawn/43c60gtViBq8z8QjI7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OQtpwQAAANwAAAAPAAAAAAAAAAAAAAAA&#10;AKECAABkcnMvZG93bnJldi54bWxQSwUGAAAAAAQABAD5AAAAjwMAAAAA&#10;" strokeweight=".35pt">
                  <v:stroke endcap="round"/>
                </v:line>
                <v:rect id="Rectangle 848" o:spid="_x0000_s1371" style="position:absolute;left:26657;top:26257;width:425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jyLMIA&#10;AADcAAAADwAAAGRycy9kb3ducmV2LnhtbESP3WoCMRSE7wu+QziCdzXrgkVXo4ggaOmNqw9w2Jz9&#10;weRkSVJ3+/amUOjlMDPfMNv9aI14kg+dYwWLeQaCuHK640bB/XZ6X4EIEVmjcUwKfijAfjd522Kh&#10;3cBXepaxEQnCoUAFbYx9IWWoWrIY5q4nTl7tvMWYpG+k9jgkuDUyz7IPabHjtNBiT8eWqkf5bRXI&#10;W3kaVqXxmfvM6y9zOV9rckrNpuNhAyLSGP/Df+2zVrBe5vB7Jh0B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KPIswgAAANwAAAAPAAAAAAAAAAAAAAAAAJgCAABkcnMvZG93&#10;bnJldi54bWxQSwUGAAAAAAQABAD1AAAAhwMAAAAA&#10;" filled="f" stroked="f">
                  <v:textbox style="mso-fit-shape-to-text:t" inset="0,0,0,0">
                    <w:txbxContent>
                      <w:p w:rsidR="00BA550E" w:rsidRDefault="00BA550E" w:rsidP="00BA550E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849" o:spid="_x0000_s1372" style="position:absolute;left:27089;top:26257;width:711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RXt8IA&#10;AADcAAAADwAAAGRycy9kb3ducmV2LnhtbESP3WoCMRSE7wu+QziCdzWrUtHVKFIQbPHG1Qc4bM7+&#10;YHKyJKm7ffumIHg5zMw3zHY/WCMe5EPrWMFsmoEgLp1uuVZwux7fVyBCRNZoHJOCXwqw343etphr&#10;1/OFHkWsRYJwyFFBE2OXSxnKhiyGqeuIk1c5bzEm6WupPfYJbo2cZ9lSWmw5LTTY0WdD5b34sQrk&#10;tTj2q8L4zH3Pq7P5Ol0qckpNxsNhAyLSEF/hZ/ukFaw/F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ZFe3wgAAANwAAAAPAAAAAAAAAAAAAAAAAJgCAABkcnMvZG93&#10;bnJldi54bWxQSwUGAAAAAAQABAD1AAAAhwMAAAAA&#10;" filled="f" stroked="f">
                  <v:textbox style="mso-fit-shape-to-text:t" inset="0,0,0,0">
                    <w:txbxContent>
                      <w:p w:rsidR="00BA550E" w:rsidRDefault="00BA550E" w:rsidP="00BA550E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line id="Line 850" o:spid="_x0000_s1373" style="position:absolute;flip:x;visibility:visible;mso-wrap-style:square" from="27774,23126" to="28505,23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6o8cEAAADcAAAADwAAAGRycy9kb3ducmV2LnhtbESPT4vCMBTE78J+h/AWvGm6oot2jSLu&#10;Cr1WxfOjef2DzUtJoq3f3gjCHoeZ+Q2z3g6mFXdyvrGs4GuagCAurG64UnA+HSZLED4ga2wtk4IH&#10;edhuPkZrTLXtOaf7MVQiQtinqKAOoUul9EVNBv3UdsTRK60zGKJ0ldQO+wg3rZwlybc02HBcqLGj&#10;fU3F9XgzCtqhp6v77S9/ZbOa6/yQ5acyU2r8Oex+QAQawn/43c60gtViDq8z8QjIz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TqjxwQAAANwAAAAPAAAAAAAAAAAAAAAA&#10;AKECAABkcnMvZG93bnJldi54bWxQSwUGAAAAAAQABAD5AAAAjwMAAAAA&#10;" strokeweight=".35pt">
                  <v:stroke endcap="round"/>
                </v:line>
                <v:rect id="Rectangle 851" o:spid="_x0000_s1374" style="position:absolute;left:26657;top:22466;width:425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FqWMIA&#10;AADcAAAADwAAAGRycy9kb3ducmV2LnhtbESPzYoCMRCE7wu+Q2jB25pRcHFHo4ggqOzFcR+gmfT8&#10;YNIZkuiMb2+EhT0WVfUVtd4O1ogH+dA6VjCbZiCIS6dbrhX8Xg+fSxAhIms0jknBkwJsN6OPNeba&#10;9XyhRxFrkSAcclTQxNjlUoayIYth6jri5FXOW4xJ+lpqj32CWyPnWfYlLbacFhrsaN9QeSvuVoG8&#10;Fod+WRifufO8+jGn46Uip9RkPOxWICIN8T/81z5qBd+LBbzPpCMgN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wWpYwgAAANwAAAAPAAAAAAAAAAAAAAAAAJgCAABkcnMvZG93&#10;bnJldi54bWxQSwUGAAAAAAQABAD1AAAAhwMAAAAA&#10;" filled="f" stroked="f">
                  <v:textbox style="mso-fit-shape-to-text:t" inset="0,0,0,0">
                    <w:txbxContent>
                      <w:p w:rsidR="00BA550E" w:rsidRDefault="00BA550E" w:rsidP="00BA550E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852" o:spid="_x0000_s1375" style="position:absolute;left:27089;top:22466;width:711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P0L8IA&#10;AADcAAAADwAAAGRycy9kb3ducmV2LnhtbESPzYoCMRCE74LvEFrwphkFxR2NIoKgy14c9wGaSc8P&#10;Jp0hic749puFhT0WVfUVtTsM1ogX+dA6VrCYZyCIS6dbrhV838+zDYgQkTUax6TgTQEO+/Foh7l2&#10;Pd/oVcRaJAiHHBU0MXa5lKFsyGKYu444eZXzFmOSvpbaY5/g1shllq2lxZbTQoMdnRoqH8XTKpD3&#10;4txvCuMz97msvsz1cqvIKTWdDMctiEhD/A//tS9awcdqD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E/QvwgAAANwAAAAPAAAAAAAAAAAAAAAAAJgCAABkcnMvZG93&#10;bnJldi54bWxQSwUGAAAAAAQABAD1AAAAhwMAAAAA&#10;" filled="f" stroked="f">
                  <v:textbox style="mso-fit-shape-to-text:t" inset="0,0,0,0">
                    <w:txbxContent>
                      <w:p w:rsidR="00BA550E" w:rsidRDefault="00BA550E" w:rsidP="00BA550E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line id="Line 853" o:spid="_x0000_s1376" style="position:absolute;flip:x;visibility:visible;mso-wrap-style:square" from="27774,19335" to="28505,19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w2hsMAAADcAAAADwAAAGRycy9kb3ducmV2LnhtbESPW4vCMBSE3xf8D+EI+7amLrteqlFE&#10;V+hrVXw+NKcXbE5KkrXdf78RBB+HmfmGWW8H04o7Od9YVjCdJCCIC6sbrhRczsePBQgfkDW2lknB&#10;H3nYbkZva0y17Tmn+ylUIkLYp6igDqFLpfRFTQb9xHbE0SutMxiidJXUDvsIN638TJKZNNhwXKix&#10;o31Nxe30axS0Q083d+ivP2Wz/NL5McvPZabU+3jYrUAEGsIr/GxnWsHyew6PM/EIyM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cNobDAAAA3AAAAA8AAAAAAAAAAAAA&#10;AAAAoQIAAGRycy9kb3ducmV2LnhtbFBLBQYAAAAABAAEAPkAAACRAwAAAAA=&#10;" strokeweight=".35pt">
                  <v:stroke endcap="round"/>
                </v:line>
                <v:rect id="Rectangle 854" o:spid="_x0000_s1377" style="position:absolute;left:26657;top:18675;width:425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DFxr4A&#10;AADcAAAADwAAAGRycy9kb3ducmV2LnhtbERPy4rCMBTdC/5DuII7TUdQnI5RBkFQcWOdD7g0tw8m&#10;uSlJtPXvzUJweTjvzW6wRjzIh9axgq95BoK4dLrlWsHf7TBbgwgRWaNxTAqeFGC3HY82mGvX85Ue&#10;RaxFCuGQo4Imxi6XMpQNWQxz1xEnrnLeYkzQ11J77FO4NXKRZStpseXU0GBH+4bK/+JuFchbcejX&#10;hfGZOy+qizkdrxU5paaT4fcHRKQhfsRv91Er+F6mtelMOgJy+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Axca+AAAA3AAAAA8AAAAAAAAAAAAAAAAAmAIAAGRycy9kb3ducmV2&#10;LnhtbFBLBQYAAAAABAAEAPUAAACDAwAAAAA=&#10;" filled="f" stroked="f">
                  <v:textbox style="mso-fit-shape-to-text:t" inset="0,0,0,0">
                    <w:txbxContent>
                      <w:p w:rsidR="00BA550E" w:rsidRDefault="00BA550E" w:rsidP="00BA550E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855" o:spid="_x0000_s1378" style="position:absolute;left:27089;top:18675;width:711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xgXcIA&#10;AADcAAAADwAAAGRycy9kb3ducmV2LnhtbESPzYoCMRCE74LvEFrwphkFF501igiCLl4c9wGaSc8P&#10;Jp0hyTqzb28WhD0WVfUVtd0P1ogn+dA6VrCYZyCIS6dbrhV830+zNYgQkTUax6TglwLsd+PRFnPt&#10;er7Rs4i1SBAOOSpoYuxyKUPZkMUwdx1x8irnLcYkfS21xz7BrZHLLPuQFltOCw12dGyofBQ/VoG8&#10;F6d+XRifua9ldTWX860ip9R0Mhw+QUQa4n/43T5rBZvVB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jGBdwgAAANwAAAAPAAAAAAAAAAAAAAAAAJgCAABkcnMvZG93&#10;bnJldi54bWxQSwUGAAAAAAQABAD1AAAAhwMAAAAA&#10;" filled="f" stroked="f">
                  <v:textbox style="mso-fit-shape-to-text:t" inset="0,0,0,0">
                    <w:txbxContent>
                      <w:p w:rsidR="00BA550E" w:rsidRDefault="00BA550E" w:rsidP="00BA550E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line id="Line 856" o:spid="_x0000_s1379" style="position:absolute;flip:x;visibility:visible;mso-wrap-style:square" from="27774,15538" to="28505,15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lkT70AAADcAAAADwAAAGRycy9kb3ducmV2LnhtbERPy4rCMBTdC/5DuII7TUdEtGOUwQd0&#10;W5VZX5rbBzY3JYm2/r1ZCC4P573dD6YVT3K+sazgZ56AIC6sbrhScLueZ2sQPiBrbC2Tghd52O/G&#10;oy2m2vac0/MSKhFD2KeooA6hS6X0RU0G/dx2xJErrTMYInSV1A77GG5auUiSlTTYcGyosaNDTcX9&#10;8jAK2qGnuzv2/6ey2Sx1fs7ya5kpNZ0Mf78gAg3hK/64M61gs4rz45l4BOTu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oZZE+9AAAA3AAAAA8AAAAAAAAAAAAAAAAAoQIA&#10;AGRycy9kb3ducmV2LnhtbFBLBQYAAAAABAAEAPkAAACLAwAAAAA=&#10;" strokeweight=".35pt">
                  <v:stroke endcap="round"/>
                </v:line>
                <v:line id="Line 857" o:spid="_x0000_s1380" style="position:absolute;flip:x;visibility:visible;mso-wrap-style:square" from="27774,11747" to="28505,11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XB1MEAAADcAAAADwAAAGRycy9kb3ducmV2LnhtbESPT4vCMBTE74LfITxhb5q6iGg1irgr&#10;9FoVz4/m9Q82LyXJ2vrtN4LgcZiZ3zDb/WBa8SDnG8sK5rMEBHFhdcOVguvlNF2B8AFZY2uZFDzJ&#10;w343Hm0x1bbnnB7nUIkIYZ+igjqELpXSFzUZ9DPbEUevtM5giNJVUjvsI9y08jtJltJgw3Ghxo6O&#10;NRX3859R0A493d1Pf/stm/VC56csv5SZUl+T4bABEWgIn/C7nWkF6+UcXmfiEZC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VcHUwQAAANwAAAAPAAAAAAAAAAAAAAAA&#10;AKECAABkcnMvZG93bnJldi54bWxQSwUGAAAAAAQABAD5AAAAjwMAAAAA&#10;" strokeweight=".35pt">
                  <v:stroke endcap="round"/>
                </v:line>
                <v:rect id="Rectangle 858" o:spid="_x0000_s1381" style="position:absolute;left:27089;top:11087;width:711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Q4kcIA&#10;AADcAAAADwAAAGRycy9kb3ducmV2LnhtbESPzYoCMRCE7wv7DqGFva0Z5yDuaBQRBBUvjj5AM+n5&#10;waQzJFlnfHuzIOyxqKqvqNVmtEY8yIfOsYLZNANBXDndcaPgdt1/L0CEiKzROCYFTwqwWX9+rLDQ&#10;buALPcrYiAThUKCCNsa+kDJULVkMU9cTJ6923mJM0jdSexwS3BqZZ9lcWuw4LbTY066l6l7+WgXy&#10;Wu6HRWl85k55fTbHw6Ump9TXZNwuQUQa43/43T5oBT/zHP7OpCM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RDiRwgAAANwAAAAPAAAAAAAAAAAAAAAAAJgCAABkcnMvZG93&#10;bnJldi54bWxQSwUGAAAAAAQABAD1AAAAhwMAAAAA&#10;" filled="f" stroked="f">
                  <v:textbox style="mso-fit-shape-to-text:t" inset="0,0,0,0">
                    <w:txbxContent>
                      <w:p w:rsidR="00BA550E" w:rsidRDefault="00BA550E" w:rsidP="00BA550E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line id="Line 859" o:spid="_x0000_s1382" style="position:absolute;flip:x;visibility:visible;mso-wrap-style:square" from="27774,7956" to="28505,7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v6OMIAAADcAAAADwAAAGRycy9kb3ducmV2LnhtbESPW4vCMBSE3xf8D+EIvq2p6yJajSJe&#10;oK9V8fnQnF6wOSlJ1tZ/bxYW9nGYmW+YzW4wrXiS841lBbNpAoK4sLrhSsHtev5cgvABWWNrmRS8&#10;yMNuO/rYYKptzzk9L6ESEcI+RQV1CF0qpS9qMuintiOOXmmdwRClq6R22Ee4aeVXkiykwYbjQo0d&#10;HWoqHpcfo6Adenq4Y38/lc3qW+fnLL+WmVKT8bBfgwg0hP/wXzvTClaLOfyeiUdAb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v6OMIAAADcAAAADwAAAAAAAAAAAAAA&#10;AAChAgAAZHJzL2Rvd25yZXYueG1sUEsFBgAAAAAEAAQA+QAAAJADAAAAAA==&#10;" strokeweight=".35pt">
                  <v:stroke endcap="round"/>
                </v:line>
                <v:rect id="Rectangle 860" o:spid="_x0000_s1383" style="position:absolute;left:27089;top:7296;width:711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EFfsIA&#10;AADcAAAADwAAAGRycy9kb3ducmV2LnhtbESPzYoCMRCE74LvEFrwphlFxB2NIoKgy14c9wGaSc8P&#10;Jp0hic749puFhT0WVfUVtTsM1ogX+dA6VrCYZyCIS6dbrhV838+zDYgQkTUax6TgTQEO+/Foh7l2&#10;Pd/oVcRaJAiHHBU0MXa5lKFsyGKYu444eZXzFmOSvpbaY5/g1shllq2lxZbTQoMdnRoqH8XTKpD3&#10;4txvCuMz97msvsz1cqvIKTWdDMctiEhD/A//tS9awcd6B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4QV+wgAAANwAAAAPAAAAAAAAAAAAAAAAAJgCAABkcnMvZG93&#10;bnJldi54bWxQSwUGAAAAAAQABAD1AAAAhwMAAAAA&#10;" filled="f" stroked="f">
                  <v:textbox style="mso-fit-shape-to-text:t" inset="0,0,0,0">
                    <w:txbxContent>
                      <w:p w:rsidR="00BA550E" w:rsidRDefault="00BA550E" w:rsidP="00BA550E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line id="Line 861" o:spid="_x0000_s1384" style="position:absolute;flip:x;visibility:visible;mso-wrap-style:square" from="27774,4165" to="28505,4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7H18IAAADcAAAADwAAAGRycy9kb3ducmV2LnhtbESPW4vCMBSE3xf8D+EIvq2piytajSJe&#10;oK9V8fnQnF6wOSlJ1tZ/bxYW9nGYmW+YzW4wrXiS841lBbNpAoK4sLrhSsHtev5cgvABWWNrmRS8&#10;yMNuO/rYYKptzzk9L6ESEcI+RQV1CF0qpS9qMuintiOOXmmdwRClq6R22Ee4aeVXkiykwYbjQo0d&#10;HWoqHpcfo6Adenq4Y38/lc1qrvNzll/LTKnJeNivQQQawn/4r51pBavFN/yeiUdAb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7H18IAAADcAAAADwAAAAAAAAAAAAAA&#10;AAChAgAAZHJzL2Rvd25yZXYueG1sUEsFBgAAAAAEAAQA+QAAAJADAAAAAA==&#10;" strokeweight=".35pt">
                  <v:stroke endcap="round"/>
                </v:line>
                <v:rect id="Rectangle 862" o:spid="_x0000_s1385" style="position:absolute;left:27089;top:3505;width:711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8+ksIA&#10;AADcAAAADwAAAGRycy9kb3ducmV2LnhtbESPzYoCMRCE7wv7DqGFva0ZPQzuaBQRBBUvjj5AM+n5&#10;waQzJFlnfHuzIOyxqKqvqNVmtEY8yIfOsYLZNANBXDndcaPgdt1/L0CEiKzROCYFTwqwWX9+rLDQ&#10;buALPcrYiAThUKCCNsa+kDJULVkMU9cTJ6923mJM0jdSexwS3Bo5z7JcWuw4LbTY066l6l7+WgXy&#10;Wu6HRWl85k7z+myOh0tNTqmvybhdgog0xv/wu33QCn7yHP7OpCM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fz6SwgAAANwAAAAPAAAAAAAAAAAAAAAAAJgCAABkcnMvZG93&#10;bnJldi54bWxQSwUGAAAAAAQABAD1AAAAhwMAAAAA&#10;" filled="f" stroked="f">
                  <v:textbox style="mso-fit-shape-to-text:t" inset="0,0,0,0">
                    <w:txbxContent>
                      <w:p w:rsidR="00BA550E" w:rsidRDefault="00BA550E" w:rsidP="00BA550E">
                        <w:r>
                          <w:rPr>
                            <w:rFonts w:cs="Arial"/>
                            <w:color w:val="000000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A550E" w:rsidRDefault="00BA550E" w:rsidP="00BA550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BA550E" w:rsidRDefault="00BA550E" w:rsidP="00BA550E">
      <w:pPr>
        <w:pStyle w:val="ListParagraph"/>
        <w:numPr>
          <w:ilvl w:val="0"/>
          <w:numId w:val="3"/>
        </w:num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Suggest the function represented by the Taylor series, </w:t>
      </w:r>
      <m:oMath>
        <m:r>
          <w:rPr>
            <w:rFonts w:ascii="Cambria Math" w:hAnsi="Cambria Math" w:cs="Arial"/>
            <w:szCs w:val="22"/>
          </w:rPr>
          <m:t>g</m:t>
        </m:r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r>
              <w:rPr>
                <w:rFonts w:ascii="Cambria Math" w:hAnsi="Cambria Math" w:cs="Arial"/>
                <w:szCs w:val="22"/>
              </w:rPr>
              <m:t>x</m:t>
            </m:r>
          </m:e>
        </m:d>
        <m:r>
          <w:rPr>
            <w:rFonts w:ascii="Cambria Math" w:hAnsi="Cambria Math" w:cs="Arial"/>
            <w:szCs w:val="22"/>
          </w:rPr>
          <m:t>.</m:t>
        </m:r>
      </m:oMath>
      <w:r>
        <w:rPr>
          <w:rFonts w:cs="Arial"/>
          <w:szCs w:val="22"/>
        </w:rPr>
        <w:t xml:space="preserve">                        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(2)</w:t>
      </w:r>
    </w:p>
    <w:p w:rsidR="00BA550E" w:rsidRDefault="00BA550E" w:rsidP="00BA550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BA550E" w:rsidRDefault="00BA550E" w:rsidP="00BA550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BA550E" w:rsidRDefault="00BA550E" w:rsidP="00BA550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BA550E" w:rsidRDefault="00BA550E" w:rsidP="00BA550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BA550E" w:rsidRDefault="00BA550E" w:rsidP="00BA550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BA550E" w:rsidRDefault="00BA550E" w:rsidP="00BA550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BA550E" w:rsidRDefault="00BA550E" w:rsidP="00BA550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BA550E" w:rsidRPr="00921816" w:rsidRDefault="00BA550E" w:rsidP="00BA550E">
      <w:pPr>
        <w:pStyle w:val="ListParagraph"/>
        <w:numPr>
          <w:ilvl w:val="0"/>
          <w:numId w:val="3"/>
        </w:num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>Suggest values of</w:t>
      </w:r>
      <w:r w:rsidRPr="00EA67D5">
        <w:rPr>
          <w:rFonts w:cs="Arial"/>
          <w:sz w:val="24"/>
        </w:rPr>
        <w:t xml:space="preserve"> </w:t>
      </w:r>
      <w:r w:rsidRPr="00EA67D5">
        <w:rPr>
          <w:rFonts w:ascii="Times New Roman" w:hAnsi="Times New Roman"/>
          <w:i/>
          <w:sz w:val="24"/>
        </w:rPr>
        <w:t>x</w:t>
      </w:r>
      <w:r>
        <w:rPr>
          <w:rFonts w:cs="Arial"/>
          <w:szCs w:val="22"/>
        </w:rPr>
        <w:t xml:space="preserve"> for which </w:t>
      </w:r>
      <m:oMath>
        <m:r>
          <w:rPr>
            <w:rFonts w:ascii="Cambria Math" w:hAnsi="Cambria Math" w:cs="Arial"/>
            <w:szCs w:val="22"/>
          </w:rPr>
          <m:t>g</m:t>
        </m:r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r>
              <w:rPr>
                <w:rFonts w:ascii="Cambria Math" w:hAnsi="Cambria Math" w:cs="Arial"/>
                <w:szCs w:val="22"/>
              </w:rPr>
              <m:t>x</m:t>
            </m:r>
          </m:e>
        </m:d>
      </m:oMath>
      <w:r>
        <w:rPr>
          <w:rFonts w:cs="Arial"/>
          <w:szCs w:val="22"/>
        </w:rPr>
        <w:t xml:space="preserve"> provides a </w:t>
      </w:r>
      <w:r w:rsidRPr="003E4380">
        <w:rPr>
          <w:rFonts w:cs="Arial"/>
          <w:szCs w:val="22"/>
        </w:rPr>
        <w:t>good approximation</w:t>
      </w:r>
      <w:r>
        <w:rPr>
          <w:rFonts w:cs="Arial"/>
          <w:szCs w:val="22"/>
        </w:rPr>
        <w:t xml:space="preserve"> of the function when </w:t>
      </w:r>
      <w:r w:rsidRPr="00921816">
        <w:rPr>
          <w:rFonts w:cs="Arial"/>
          <w:szCs w:val="22"/>
        </w:rPr>
        <w:t>seven terms of the series are used.</w:t>
      </w:r>
      <w:r w:rsidRPr="00921816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921816">
        <w:rPr>
          <w:rFonts w:cs="Arial"/>
          <w:szCs w:val="22"/>
        </w:rPr>
        <w:t>(2)</w:t>
      </w:r>
    </w:p>
    <w:p w:rsidR="00BA550E" w:rsidRPr="00F32415" w:rsidRDefault="00BA550E" w:rsidP="00BA550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927"/>
        <w:rPr>
          <w:rFonts w:cs="Arial"/>
          <w:szCs w:val="22"/>
        </w:rPr>
      </w:pP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BA550E" w:rsidRPr="003F2D2C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b/>
        </w:rPr>
      </w:pPr>
    </w:p>
    <w:p w:rsidR="00BA550E" w:rsidRDefault="00BA550E" w:rsidP="00BA550E">
      <w:pPr>
        <w:spacing w:after="200" w:line="276" w:lineRule="auto"/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  <w:r>
        <w:rPr>
          <w:rFonts w:cs="Arial"/>
          <w:b/>
          <w:szCs w:val="22"/>
        </w:rPr>
        <w:lastRenderedPageBreak/>
        <w:t>Question 3</w:t>
      </w:r>
      <w:r>
        <w:rPr>
          <w:rFonts w:cs="Arial"/>
          <w:b/>
          <w:szCs w:val="22"/>
        </w:rPr>
        <w:tab/>
        <w:t>(10 marks)</w:t>
      </w: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ind w:left="990" w:hanging="990"/>
        <w:rPr>
          <w:rFonts w:cs="Arial"/>
        </w:rPr>
      </w:pPr>
      <w:r>
        <w:rPr>
          <w:rFonts w:cs="Arial"/>
        </w:rPr>
        <w:t>Recall the Taylor series from Questions 1 and 2</w:t>
      </w: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ind w:left="990" w:hanging="990"/>
        <w:rPr>
          <w:rFonts w:cs="Arial"/>
        </w:rPr>
      </w:pP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ind w:left="990" w:hanging="990"/>
        <w:rPr>
          <w:rFonts w:cs="Arial"/>
          <w:sz w:val="24"/>
          <w:szCs w:val="22"/>
        </w:rPr>
      </w:pPr>
      <w:r>
        <w:rPr>
          <w:rFonts w:cs="Arial"/>
        </w:rPr>
        <w:tab/>
      </w:r>
      <m:oMath>
        <m:r>
          <w:rPr>
            <w:rFonts w:ascii="Cambria Math" w:hAnsi="Cambria Math" w:cs="Arial"/>
            <w:sz w:val="28"/>
            <w:szCs w:val="22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2"/>
              </w:rPr>
              <m:t>x</m:t>
            </m:r>
          </m:e>
        </m:d>
        <m:r>
          <w:rPr>
            <w:rFonts w:ascii="Cambria Math" w:hAnsi="Cambria Math" w:cs="Arial"/>
            <w:sz w:val="28"/>
            <w:szCs w:val="22"/>
          </w:rPr>
          <m:t>=x-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2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3!</m:t>
            </m:r>
          </m:den>
        </m:f>
        <m:r>
          <w:rPr>
            <w:rFonts w:ascii="Cambria Math" w:hAnsi="Cambria Math" w:cs="Arial"/>
            <w:sz w:val="28"/>
            <w:szCs w:val="22"/>
          </w:rPr>
          <m:t>+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2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5!</m:t>
            </m:r>
          </m:den>
        </m:f>
        <m:r>
          <w:rPr>
            <w:rFonts w:ascii="Cambria Math" w:hAnsi="Cambria Math" w:cs="Arial"/>
            <w:sz w:val="28"/>
            <w:szCs w:val="22"/>
          </w:rPr>
          <m:t>-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2"/>
                  </w:rPr>
                  <m:t>7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7!</m:t>
            </m:r>
          </m:den>
        </m:f>
        <m:r>
          <w:rPr>
            <w:rFonts w:ascii="Cambria Math" w:hAnsi="Cambria Math" w:cs="Arial"/>
            <w:sz w:val="28"/>
            <w:szCs w:val="22"/>
          </w:rPr>
          <m:t>+…</m:t>
        </m:r>
      </m:oMath>
      <w:r>
        <w:rPr>
          <w:rFonts w:cs="Arial"/>
          <w:sz w:val="24"/>
          <w:szCs w:val="22"/>
        </w:rPr>
        <w:t xml:space="preserve">     </w:t>
      </w:r>
      <w:proofErr w:type="gramStart"/>
      <w:r w:rsidRPr="00921816">
        <w:rPr>
          <w:rFonts w:cs="Arial"/>
          <w:szCs w:val="22"/>
        </w:rPr>
        <w:t>and</w:t>
      </w:r>
      <w:proofErr w:type="gramEnd"/>
      <w:r>
        <w:rPr>
          <w:rFonts w:cs="Arial"/>
          <w:sz w:val="24"/>
          <w:szCs w:val="22"/>
        </w:rPr>
        <w:t xml:space="preserve">       </w:t>
      </w:r>
      <m:oMath>
        <m:r>
          <w:rPr>
            <w:rFonts w:ascii="Cambria Math" w:hAnsi="Cambria Math" w:cs="Arial"/>
            <w:sz w:val="28"/>
            <w:szCs w:val="22"/>
          </w:rPr>
          <m:t>g</m:t>
        </m:r>
        <m:d>
          <m:d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2"/>
              </w:rPr>
              <m:t>x</m:t>
            </m:r>
          </m:e>
        </m:d>
        <m:r>
          <w:rPr>
            <w:rFonts w:ascii="Cambria Math" w:hAnsi="Cambria Math" w:cs="Arial"/>
            <w:sz w:val="28"/>
            <w:szCs w:val="22"/>
          </w:rPr>
          <m:t>=1-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2!</m:t>
            </m:r>
          </m:den>
        </m:f>
        <m:r>
          <w:rPr>
            <w:rFonts w:ascii="Cambria Math" w:hAnsi="Cambria Math" w:cs="Arial"/>
            <w:sz w:val="28"/>
            <w:szCs w:val="22"/>
          </w:rPr>
          <m:t>+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2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4!</m:t>
            </m:r>
          </m:den>
        </m:f>
        <m:r>
          <w:rPr>
            <w:rFonts w:ascii="Cambria Math" w:hAnsi="Cambria Math" w:cs="Arial"/>
            <w:sz w:val="28"/>
            <w:szCs w:val="22"/>
          </w:rPr>
          <m:t>-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2"/>
                  </w:rPr>
                  <m:t>6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6!</m:t>
            </m:r>
          </m:den>
        </m:f>
        <m:r>
          <w:rPr>
            <w:rFonts w:ascii="Cambria Math" w:hAnsi="Cambria Math" w:cs="Arial"/>
            <w:sz w:val="28"/>
            <w:szCs w:val="22"/>
          </w:rPr>
          <m:t>+…</m:t>
        </m:r>
      </m:oMath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ind w:left="990" w:hanging="990"/>
        <w:rPr>
          <w:rFonts w:cs="Arial"/>
          <w:sz w:val="24"/>
          <w:szCs w:val="22"/>
        </w:rPr>
      </w:pPr>
    </w:p>
    <w:p w:rsidR="00BA550E" w:rsidRDefault="00BA550E" w:rsidP="00BA550E">
      <w:pPr>
        <w:pStyle w:val="ListParagraph"/>
        <w:numPr>
          <w:ilvl w:val="0"/>
          <w:numId w:val="4"/>
        </w:num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Show </w:t>
      </w:r>
      <w:proofErr w:type="gramStart"/>
      <w:r>
        <w:rPr>
          <w:rFonts w:cs="Arial"/>
          <w:szCs w:val="22"/>
        </w:rPr>
        <w:t>that</w:t>
      </w:r>
      <w:r w:rsidRPr="000A733C">
        <w:rPr>
          <w:rFonts w:cs="Arial"/>
          <w:szCs w:val="22"/>
        </w:rPr>
        <w:t xml:space="preserve"> </w:t>
      </w:r>
      <w:proofErr w:type="gramEnd"/>
      <m:oMath>
        <m:r>
          <w:rPr>
            <w:rFonts w:ascii="Cambria Math" w:hAnsi="Cambria Math" w:cs="Arial"/>
            <w:szCs w:val="22"/>
          </w:rPr>
          <m:t>f'(x)=g(x)</m:t>
        </m:r>
      </m:oMath>
      <w:r>
        <w:rPr>
          <w:rFonts w:cs="Arial"/>
          <w:szCs w:val="22"/>
        </w:rPr>
        <w:t xml:space="preserve">.  </w:t>
      </w:r>
      <w:r>
        <w:rPr>
          <w:rFonts w:cs="Arial"/>
          <w:szCs w:val="22"/>
        </w:rPr>
        <w:tab/>
        <w:t>(4)</w:t>
      </w: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BA550E" w:rsidRPr="00921816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BA550E" w:rsidRPr="009C2F28" w:rsidRDefault="00BA550E" w:rsidP="00BA550E">
      <w:pPr>
        <w:pStyle w:val="ListParagraph"/>
        <w:numPr>
          <w:ilvl w:val="0"/>
          <w:numId w:val="4"/>
        </w:num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Determine </w:t>
      </w:r>
      <m:oMath>
        <m:r>
          <w:rPr>
            <w:rFonts w:ascii="Cambria Math" w:hAnsi="Cambria Math" w:cs="Arial"/>
            <w:szCs w:val="22"/>
          </w:rPr>
          <m:t>g'</m:t>
        </m:r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r>
              <w:rPr>
                <w:rFonts w:ascii="Cambria Math" w:hAnsi="Cambria Math" w:cs="Arial"/>
                <w:szCs w:val="22"/>
              </w:rPr>
              <m:t>x</m:t>
            </m:r>
          </m:e>
        </m:d>
      </m:oMath>
      <w:r w:rsidRPr="009C2F28">
        <w:rPr>
          <w:rFonts w:cs="Arial"/>
          <w:szCs w:val="22"/>
        </w:rPr>
        <w:t xml:space="preserve"> and </w:t>
      </w:r>
      <w:r>
        <w:rPr>
          <w:rFonts w:cs="Arial"/>
          <w:szCs w:val="22"/>
        </w:rPr>
        <w:t>comment on the</w:t>
      </w:r>
      <w:r w:rsidRPr="009C2F28">
        <w:rPr>
          <w:rFonts w:cs="Arial"/>
          <w:szCs w:val="22"/>
        </w:rPr>
        <w:t xml:space="preserve"> result.</w:t>
      </w:r>
      <w:r w:rsidRPr="009C2F28">
        <w:rPr>
          <w:rFonts w:cs="Arial"/>
          <w:szCs w:val="22"/>
        </w:rPr>
        <w:tab/>
        <w:t>(4)</w:t>
      </w: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BA550E" w:rsidRPr="00921816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BA550E" w:rsidRPr="000A733C" w:rsidRDefault="00BA550E" w:rsidP="00BA550E">
      <w:pPr>
        <w:pStyle w:val="ListParagraph"/>
        <w:numPr>
          <w:ilvl w:val="0"/>
          <w:numId w:val="4"/>
        </w:num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  <w:r w:rsidRPr="000A733C">
        <w:rPr>
          <w:rFonts w:cs="Arial"/>
          <w:szCs w:val="22"/>
        </w:rPr>
        <w:t>State the relationships from (a) and (b)</w:t>
      </w:r>
      <w:r>
        <w:rPr>
          <w:rFonts w:cs="Arial"/>
          <w:szCs w:val="22"/>
        </w:rPr>
        <w:t xml:space="preserve"> above</w:t>
      </w:r>
      <w:r w:rsidRPr="000A733C">
        <w:rPr>
          <w:rFonts w:cs="Arial"/>
          <w:szCs w:val="22"/>
        </w:rPr>
        <w:t xml:space="preserve"> in terms of the functions you suggested for </w:t>
      </w:r>
      <m:oMath>
        <m:r>
          <w:rPr>
            <w:rFonts w:ascii="Cambria Math" w:hAnsi="Cambria Math" w:cs="Arial"/>
            <w:szCs w:val="22"/>
          </w:rPr>
          <m:t>f</m:t>
        </m:r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r>
              <w:rPr>
                <w:rFonts w:ascii="Cambria Math" w:hAnsi="Cambria Math" w:cs="Arial"/>
                <w:szCs w:val="22"/>
              </w:rPr>
              <m:t>x</m:t>
            </m:r>
          </m:e>
        </m:d>
      </m:oMath>
      <w:r w:rsidRPr="000A733C">
        <w:rPr>
          <w:rFonts w:cs="Arial"/>
          <w:szCs w:val="22"/>
        </w:rPr>
        <w:t xml:space="preserve"> and </w:t>
      </w:r>
      <m:oMath>
        <m:r>
          <w:rPr>
            <w:rFonts w:ascii="Cambria Math" w:hAnsi="Cambria Math" w:cs="Arial"/>
            <w:szCs w:val="22"/>
          </w:rPr>
          <m:t>g</m:t>
        </m:r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r>
              <w:rPr>
                <w:rFonts w:ascii="Cambria Math" w:hAnsi="Cambria Math" w:cs="Arial"/>
                <w:szCs w:val="22"/>
              </w:rPr>
              <m:t>x</m:t>
            </m:r>
          </m:e>
        </m:d>
      </m:oMath>
      <w:r w:rsidRPr="000A733C">
        <w:rPr>
          <w:rFonts w:cs="Arial"/>
          <w:szCs w:val="22"/>
        </w:rPr>
        <w:t xml:space="preserve"> in Question</w:t>
      </w:r>
      <w:r>
        <w:rPr>
          <w:rFonts w:cs="Arial"/>
          <w:szCs w:val="22"/>
        </w:rPr>
        <w:t>s</w:t>
      </w:r>
      <w:r w:rsidRPr="000A733C">
        <w:rPr>
          <w:rFonts w:cs="Arial"/>
          <w:szCs w:val="22"/>
        </w:rPr>
        <w:t xml:space="preserve"> 1</w:t>
      </w:r>
      <w:r>
        <w:rPr>
          <w:rFonts w:cs="Arial"/>
          <w:szCs w:val="22"/>
        </w:rPr>
        <w:t>(d)</w:t>
      </w:r>
      <w:r w:rsidRPr="000A733C">
        <w:rPr>
          <w:rFonts w:cs="Arial"/>
          <w:szCs w:val="22"/>
        </w:rPr>
        <w:t xml:space="preserve"> and 2</w:t>
      </w:r>
      <w:r>
        <w:rPr>
          <w:rFonts w:cs="Arial"/>
          <w:szCs w:val="22"/>
        </w:rPr>
        <w:t>(c)</w:t>
      </w:r>
      <w:r w:rsidRPr="000A733C">
        <w:rPr>
          <w:rFonts w:cs="Arial"/>
          <w:szCs w:val="22"/>
        </w:rPr>
        <w:t>.</w:t>
      </w:r>
      <w:r>
        <w:rPr>
          <w:rFonts w:cs="Arial"/>
          <w:szCs w:val="22"/>
        </w:rPr>
        <w:tab/>
        <w:t>(2)</w:t>
      </w: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ind w:left="360"/>
        <w:rPr>
          <w:rFonts w:cs="Arial"/>
        </w:rPr>
      </w:pP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ind w:left="360"/>
        <w:rPr>
          <w:rFonts w:cs="Arial"/>
        </w:rPr>
      </w:pP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ind w:left="360"/>
        <w:rPr>
          <w:rFonts w:cs="Arial"/>
        </w:rPr>
      </w:pPr>
    </w:p>
    <w:p w:rsidR="00BA550E" w:rsidRPr="000A733C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ind w:left="360"/>
        <w:rPr>
          <w:rFonts w:cs="Arial"/>
        </w:rPr>
      </w:pPr>
    </w:p>
    <w:p w:rsidR="00BA550E" w:rsidRDefault="00BA550E" w:rsidP="00BA550E">
      <w:pPr>
        <w:spacing w:after="200" w:line="276" w:lineRule="auto"/>
        <w:rPr>
          <w:rFonts w:cs="Arial"/>
          <w:b/>
        </w:rPr>
      </w:pPr>
      <w:r>
        <w:rPr>
          <w:rFonts w:cs="Arial"/>
          <w:b/>
        </w:rPr>
        <w:br w:type="page"/>
      </w: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b/>
        </w:rPr>
      </w:pPr>
      <w:r>
        <w:rPr>
          <w:rFonts w:cs="Arial"/>
          <w:b/>
        </w:rPr>
        <w:lastRenderedPageBreak/>
        <w:t>Question 4</w:t>
      </w:r>
      <w:r>
        <w:rPr>
          <w:rFonts w:cs="Arial"/>
          <w:b/>
        </w:rPr>
        <w:tab/>
      </w:r>
      <w:r w:rsidRPr="00597F52">
        <w:rPr>
          <w:rFonts w:cs="Arial"/>
          <w:b/>
          <w:position w:val="-10"/>
        </w:rPr>
        <w:object w:dxaOrig="180" w:dyaOrig="340">
          <v:shape id="_x0000_i1025" type="#_x0000_t75" style="width:9pt;height:17.25pt" o:ole="">
            <v:imagedata r:id="rId7" o:title=""/>
          </v:shape>
          <o:OLEObject Type="Embed" ProgID="Equation.3" ShapeID="_x0000_i1025" DrawAspect="Content" ObjectID="_1551613787" r:id="rId8"/>
        </w:object>
      </w:r>
      <w:r>
        <w:rPr>
          <w:rFonts w:cs="Arial"/>
          <w:b/>
        </w:rPr>
        <w:t>(4 marks)</w:t>
      </w:r>
    </w:p>
    <w:p w:rsidR="00BA550E" w:rsidRPr="00A14CAD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b/>
        </w:rPr>
      </w:pP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</w:rPr>
      </w:pPr>
      <w:r>
        <w:rPr>
          <w:rFonts w:cs="Arial"/>
        </w:rPr>
        <w:t>Another Taylor series is defined by</w:t>
      </w: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 w:val="28"/>
          <w:szCs w:val="22"/>
        </w:rPr>
      </w:pPr>
      <w:r>
        <w:rPr>
          <w:rFonts w:cs="Arial"/>
        </w:rPr>
        <w:tab/>
        <w:t xml:space="preserve"> </w:t>
      </w:r>
      <m:oMath>
        <m:r>
          <w:rPr>
            <w:rFonts w:ascii="Cambria Math" w:hAnsi="Cambria Math" w:cs="Arial"/>
            <w:sz w:val="28"/>
            <w:szCs w:val="22"/>
          </w:rPr>
          <m:t>h</m:t>
        </m:r>
        <m:d>
          <m:d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2"/>
              </w:rPr>
              <m:t>x</m:t>
            </m:r>
          </m:e>
        </m:d>
        <m:r>
          <w:rPr>
            <w:rFonts w:ascii="Cambria Math" w:hAnsi="Cambria Math" w:cs="Arial"/>
            <w:sz w:val="28"/>
            <w:szCs w:val="22"/>
          </w:rPr>
          <m:t>=1+x+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2!</m:t>
            </m:r>
          </m:den>
        </m:f>
        <m:r>
          <w:rPr>
            <w:rFonts w:ascii="Cambria Math" w:hAnsi="Cambria Math" w:cs="Arial"/>
            <w:sz w:val="28"/>
            <w:szCs w:val="22"/>
          </w:rPr>
          <m:t>+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2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3!</m:t>
            </m:r>
          </m:den>
        </m:f>
        <m:r>
          <w:rPr>
            <w:rFonts w:ascii="Cambria Math" w:hAnsi="Cambria Math" w:cs="Arial"/>
            <w:sz w:val="28"/>
            <w:szCs w:val="22"/>
          </w:rPr>
          <m:t>+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2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4!</m:t>
            </m:r>
          </m:den>
        </m:f>
        <m:r>
          <w:rPr>
            <w:rFonts w:ascii="Cambria Math" w:hAnsi="Cambria Math" w:cs="Arial"/>
            <w:sz w:val="28"/>
            <w:szCs w:val="22"/>
          </w:rPr>
          <m:t>+…</m:t>
        </m:r>
      </m:oMath>
    </w:p>
    <w:p w:rsidR="00BA550E" w:rsidRPr="00CA5E7B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 w:val="16"/>
          <w:szCs w:val="22"/>
        </w:rPr>
      </w:pPr>
    </w:p>
    <w:p w:rsidR="00BA550E" w:rsidRPr="00921816" w:rsidRDefault="00BA550E" w:rsidP="00BA550E">
      <w:pPr>
        <w:pStyle w:val="ListParagraph"/>
        <w:numPr>
          <w:ilvl w:val="0"/>
          <w:numId w:val="5"/>
        </w:num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 w:val="20"/>
        </w:rPr>
      </w:pPr>
      <w:proofErr w:type="gramStart"/>
      <w:r>
        <w:rPr>
          <w:rFonts w:cs="Arial"/>
        </w:rPr>
        <w:t xml:space="preserve">Determine </w:t>
      </w:r>
      <w:proofErr w:type="gramEnd"/>
      <m:oMath>
        <m:r>
          <w:rPr>
            <w:rFonts w:ascii="Cambria Math" w:hAnsi="Cambria Math" w:cs="Arial"/>
            <w:sz w:val="24"/>
            <w:szCs w:val="22"/>
          </w:rPr>
          <m:t>h'</m:t>
        </m:r>
        <m:d>
          <m:dPr>
            <m:ctrlPr>
              <w:rPr>
                <w:rFonts w:ascii="Cambria Math" w:hAnsi="Cambria Math" w:cs="Arial"/>
                <w:i/>
                <w:sz w:val="24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2"/>
              </w:rPr>
              <m:t>x</m:t>
            </m:r>
          </m:e>
        </m:d>
      </m:oMath>
      <w:r>
        <w:rPr>
          <w:rFonts w:cs="Arial"/>
          <w:sz w:val="24"/>
          <w:szCs w:val="22"/>
        </w:rPr>
        <w:t>.</w:t>
      </w:r>
      <w:r>
        <w:rPr>
          <w:rFonts w:cs="Arial"/>
          <w:sz w:val="24"/>
          <w:szCs w:val="22"/>
        </w:rPr>
        <w:tab/>
      </w:r>
      <w:r>
        <w:rPr>
          <w:rFonts w:cs="Arial"/>
          <w:szCs w:val="22"/>
        </w:rPr>
        <w:t>(2</w:t>
      </w:r>
      <w:r w:rsidRPr="00921816">
        <w:rPr>
          <w:rFonts w:cs="Arial"/>
          <w:szCs w:val="22"/>
        </w:rPr>
        <w:t>)</w:t>
      </w: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 w:val="20"/>
        </w:rPr>
      </w:pP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 w:val="20"/>
        </w:rPr>
      </w:pP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 w:val="20"/>
        </w:rPr>
      </w:pP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 w:val="20"/>
        </w:rPr>
      </w:pP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 w:val="20"/>
        </w:rPr>
      </w:pPr>
    </w:p>
    <w:p w:rsidR="00BA550E" w:rsidRPr="00FE4536" w:rsidRDefault="00BA550E" w:rsidP="00BA550E">
      <w:pPr>
        <w:pStyle w:val="ListParagraph"/>
        <w:numPr>
          <w:ilvl w:val="0"/>
          <w:numId w:val="5"/>
        </w:num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  <w:r w:rsidRPr="00FE4536">
        <w:rPr>
          <w:rFonts w:cs="Arial"/>
          <w:szCs w:val="22"/>
        </w:rPr>
        <w:t xml:space="preserve">Suggest the function for which </w:t>
      </w:r>
      <m:oMath>
        <m:r>
          <w:rPr>
            <w:rFonts w:ascii="Cambria Math" w:hAnsi="Cambria Math" w:cs="Arial"/>
            <w:sz w:val="24"/>
            <w:szCs w:val="22"/>
          </w:rPr>
          <m:t>h</m:t>
        </m:r>
        <m:d>
          <m:dPr>
            <m:ctrlPr>
              <w:rPr>
                <w:rFonts w:ascii="Cambria Math" w:hAnsi="Cambria Math" w:cs="Arial"/>
                <w:i/>
                <w:sz w:val="24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2"/>
              </w:rPr>
              <m:t>x</m:t>
            </m:r>
          </m:e>
        </m:d>
      </m:oMath>
      <w:r w:rsidRPr="00FE4536">
        <w:rPr>
          <w:rFonts w:cs="Arial"/>
          <w:szCs w:val="22"/>
        </w:rPr>
        <w:t xml:space="preserve"> is a good approximation</w:t>
      </w:r>
      <w:r>
        <w:rPr>
          <w:rFonts w:cs="Arial"/>
          <w:szCs w:val="22"/>
        </w:rPr>
        <w:t>.</w:t>
      </w:r>
      <w:r w:rsidRPr="00FE4536">
        <w:rPr>
          <w:rFonts w:cs="Arial"/>
          <w:sz w:val="24"/>
          <w:szCs w:val="22"/>
        </w:rPr>
        <w:tab/>
      </w:r>
      <w:r w:rsidRPr="00FE4536">
        <w:rPr>
          <w:rFonts w:cs="Arial"/>
          <w:szCs w:val="22"/>
        </w:rPr>
        <w:t>(2)</w:t>
      </w: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rFonts w:cs="Arial"/>
          <w:szCs w:val="22"/>
        </w:rPr>
      </w:pPr>
    </w:p>
    <w:p w:rsidR="00BA550E" w:rsidRDefault="00BA550E" w:rsidP="00BA550E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jc w:val="center"/>
        <w:rPr>
          <w:rFonts w:cs="Arial"/>
          <w:b/>
          <w:szCs w:val="22"/>
        </w:rPr>
      </w:pPr>
      <w:r w:rsidRPr="00A14CAD">
        <w:rPr>
          <w:rFonts w:cs="Arial"/>
          <w:b/>
          <w:szCs w:val="22"/>
        </w:rPr>
        <w:t>End of questions</w:t>
      </w:r>
    </w:p>
    <w:p w:rsidR="00345A2B" w:rsidRPr="00BA550E" w:rsidRDefault="00345A2B" w:rsidP="00BA550E">
      <w:pPr>
        <w:spacing w:after="200" w:line="276" w:lineRule="auto"/>
        <w:rPr>
          <w:rFonts w:cs="Arial"/>
          <w:b/>
          <w:szCs w:val="22"/>
        </w:rPr>
      </w:pPr>
    </w:p>
    <w:sectPr w:rsidR="00345A2B" w:rsidRPr="00BA5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2E1F"/>
    <w:multiLevelType w:val="hybridMultilevel"/>
    <w:tmpl w:val="22100BE2"/>
    <w:lvl w:ilvl="0" w:tplc="CCD464E6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6B96DC98">
      <w:start w:val="1"/>
      <w:numFmt w:val="lowerRoman"/>
      <w:lvlText w:val="(%2)"/>
      <w:lvlJc w:val="left"/>
      <w:pPr>
        <w:ind w:left="1647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AF854CE"/>
    <w:multiLevelType w:val="hybridMultilevel"/>
    <w:tmpl w:val="AF083950"/>
    <w:lvl w:ilvl="0" w:tplc="D01E8764">
      <w:start w:val="1"/>
      <w:numFmt w:val="lowerLetter"/>
      <w:lvlText w:val="(%1)"/>
      <w:lvlJc w:val="left"/>
      <w:pPr>
        <w:ind w:left="7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332BE2"/>
    <w:multiLevelType w:val="hybridMultilevel"/>
    <w:tmpl w:val="2AF42BDC"/>
    <w:lvl w:ilvl="0" w:tplc="BBB21844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5CE52F6"/>
    <w:multiLevelType w:val="hybridMultilevel"/>
    <w:tmpl w:val="22100BE2"/>
    <w:lvl w:ilvl="0" w:tplc="CCD464E6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6B96DC98">
      <w:start w:val="1"/>
      <w:numFmt w:val="lowerRoman"/>
      <w:lvlText w:val="(%2)"/>
      <w:lvlJc w:val="left"/>
      <w:pPr>
        <w:ind w:left="1647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8BB751A"/>
    <w:multiLevelType w:val="hybridMultilevel"/>
    <w:tmpl w:val="C07A93F0"/>
    <w:lvl w:ilvl="0" w:tplc="8EFE47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50E"/>
    <w:rsid w:val="00081B69"/>
    <w:rsid w:val="00345A2B"/>
    <w:rsid w:val="00B65616"/>
    <w:rsid w:val="00BA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50E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BA550E"/>
    <w:pPr>
      <w:keepNext/>
      <w:outlineLvl w:val="1"/>
    </w:pPr>
    <w:rPr>
      <w:b/>
      <w:bCs/>
      <w:iCs/>
      <w:sz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A550E"/>
    <w:rPr>
      <w:rFonts w:ascii="Arial" w:eastAsia="Times New Roman" w:hAnsi="Arial" w:cs="Times New Roman"/>
      <w:b/>
      <w:bCs/>
      <w:iCs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A550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55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50E"/>
    <w:rPr>
      <w:rFonts w:ascii="Tahoma" w:eastAsia="Times New Roman" w:hAnsi="Tahoma" w:cs="Tahoma"/>
      <w:sz w:val="16"/>
      <w:szCs w:val="16"/>
      <w:lang w:eastAsia="en-AU"/>
    </w:rPr>
  </w:style>
  <w:style w:type="table" w:styleId="TableGrid">
    <w:name w:val="Table Grid"/>
    <w:basedOn w:val="TableNormal"/>
    <w:uiPriority w:val="59"/>
    <w:rsid w:val="00081B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50E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BA550E"/>
    <w:pPr>
      <w:keepNext/>
      <w:outlineLvl w:val="1"/>
    </w:pPr>
    <w:rPr>
      <w:b/>
      <w:bCs/>
      <w:iCs/>
      <w:sz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A550E"/>
    <w:rPr>
      <w:rFonts w:ascii="Arial" w:eastAsia="Times New Roman" w:hAnsi="Arial" w:cs="Times New Roman"/>
      <w:b/>
      <w:bCs/>
      <w:iCs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A550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55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50E"/>
    <w:rPr>
      <w:rFonts w:ascii="Tahoma" w:eastAsia="Times New Roman" w:hAnsi="Tahoma" w:cs="Tahoma"/>
      <w:sz w:val="16"/>
      <w:szCs w:val="16"/>
      <w:lang w:eastAsia="en-AU"/>
    </w:rPr>
  </w:style>
  <w:style w:type="table" w:styleId="TableGrid">
    <w:name w:val="Table Grid"/>
    <w:basedOn w:val="TableNormal"/>
    <w:uiPriority w:val="59"/>
    <w:rsid w:val="00081B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7E66A8FA</Template>
  <TotalTime>26</TotalTime>
  <Pages>6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1</cp:revision>
  <cp:lastPrinted>2017-03-21T06:54:00Z</cp:lastPrinted>
  <dcterms:created xsi:type="dcterms:W3CDTF">2017-03-21T06:33:00Z</dcterms:created>
  <dcterms:modified xsi:type="dcterms:W3CDTF">2017-03-21T07:02:00Z</dcterms:modified>
</cp:coreProperties>
</file>