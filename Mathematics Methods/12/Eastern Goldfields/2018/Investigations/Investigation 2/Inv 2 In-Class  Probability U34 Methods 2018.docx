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2B" w:rsidRPr="002643A3" w:rsidRDefault="00515F14" w:rsidP="00B1342B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325D28" wp14:editId="3E2C7563">
                <wp:simplePos x="0" y="0"/>
                <wp:positionH relativeFrom="column">
                  <wp:posOffset>3803015</wp:posOffset>
                </wp:positionH>
                <wp:positionV relativeFrom="paragraph">
                  <wp:posOffset>69215</wp:posOffset>
                </wp:positionV>
                <wp:extent cx="2717800" cy="487680"/>
                <wp:effectExtent l="0" t="0" r="25400" b="266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9.45pt;margin-top:5.45pt;width:214pt;height:3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"/>
            </w:pict>
          </mc:Fallback>
        </mc:AlternateContent>
      </w:r>
      <w:r w:rsidR="0074592D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72EA5" wp14:editId="41B555D8">
                <wp:simplePos x="0" y="0"/>
                <wp:positionH relativeFrom="column">
                  <wp:posOffset>10160</wp:posOffset>
                </wp:positionH>
                <wp:positionV relativeFrom="paragraph">
                  <wp:posOffset>-172932</wp:posOffset>
                </wp:positionV>
                <wp:extent cx="2912110" cy="1148715"/>
                <wp:effectExtent l="0" t="0" r="215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196F" w:rsidRPr="007666E5" w:rsidRDefault="00B41BE2" w:rsidP="00B1342B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Eastern Goldfields College</w:t>
                            </w:r>
                            <w:r w:rsidR="004D196F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Year 12</w:t>
                            </w:r>
                            <w:r w:rsidR="004D196F"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 2018</w:t>
                            </w:r>
                          </w:p>
                          <w:p w:rsidR="004D196F" w:rsidRPr="0035573E" w:rsidRDefault="004D196F" w:rsidP="0035573E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</w:t>
                            </w:r>
                            <w:r w:rsidR="00B41BE2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ematical Methods Investigation 2</w:t>
                            </w:r>
                          </w:p>
                          <w:p w:rsidR="004D196F" w:rsidRPr="0035573E" w:rsidRDefault="004D196F" w:rsidP="0035573E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Validation</w:t>
                            </w:r>
                          </w:p>
                          <w:p w:rsidR="004D196F" w:rsidRDefault="004D196F" w:rsidP="00B1342B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4D196F" w:rsidRPr="00C60105" w:rsidRDefault="00C169A9" w:rsidP="00B1342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>PROBABILITY</w:t>
                            </w:r>
                          </w:p>
                          <w:p w:rsidR="004D196F" w:rsidRDefault="004D19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8pt;margin-top:-13.6pt;width:229.3pt;height:90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" filled="f" fillcolor="black">
                <v:textbox>
                  <w:txbxContent>
                    <w:p w:rsidR="004D196F" w:rsidRPr="007666E5" w:rsidRDefault="00B41BE2" w:rsidP="00B1342B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Eastern Goldfields College</w:t>
                      </w:r>
                      <w:r w:rsidR="004D196F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Year 12</w:t>
                      </w:r>
                      <w:r w:rsidR="004D196F"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 2018</w:t>
                      </w:r>
                    </w:p>
                    <w:p w:rsidR="004D196F" w:rsidRPr="0035573E" w:rsidRDefault="004D196F" w:rsidP="0035573E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</w:t>
                      </w:r>
                      <w:r w:rsidR="00B41BE2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ematical Methods Investigation 2</w:t>
                      </w:r>
                    </w:p>
                    <w:p w:rsidR="004D196F" w:rsidRPr="0035573E" w:rsidRDefault="004D196F" w:rsidP="0035573E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Validation</w:t>
                      </w:r>
                    </w:p>
                    <w:p w:rsidR="004D196F" w:rsidRDefault="004D196F" w:rsidP="00B1342B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</w:p>
                    <w:p w:rsidR="004D196F" w:rsidRPr="00C60105" w:rsidRDefault="00C169A9" w:rsidP="00B1342B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  <w:t>PROBABILITY</w:t>
                      </w:r>
                    </w:p>
                    <w:p w:rsidR="004D196F" w:rsidRDefault="004D196F"/>
                  </w:txbxContent>
                </v:textbox>
              </v:shape>
            </w:pict>
          </mc:Fallback>
        </mc:AlternateContent>
      </w:r>
      <w:r w:rsidR="0062481F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AB1A81" wp14:editId="1324BB4E">
                <wp:simplePos x="0" y="0"/>
                <wp:positionH relativeFrom="column">
                  <wp:posOffset>3117215</wp:posOffset>
                </wp:positionH>
                <wp:positionV relativeFrom="paragraph">
                  <wp:posOffset>-113665</wp:posOffset>
                </wp:positionV>
                <wp:extent cx="3498850" cy="822960"/>
                <wp:effectExtent l="0" t="0" r="2540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822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6F" w:rsidRDefault="004D196F" w:rsidP="00B1342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4D196F" w:rsidRPr="00515F14" w:rsidRDefault="004D196F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D196F" w:rsidRPr="00975A8E" w:rsidRDefault="004D196F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  <w:r w:rsidRPr="00975A8E"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  <w:t>Name:</w:t>
                            </w:r>
                          </w:p>
                          <w:p w:rsidR="004D196F" w:rsidRPr="00515F14" w:rsidRDefault="004D196F" w:rsidP="00B1342B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D196F" w:rsidRDefault="004D196F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4D196F" w:rsidRDefault="004D196F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5.45pt;margin-top:-8.95pt;width:275.5pt;height:6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" fillcolor="black">
                <v:textbox>
                  <w:txbxContent>
                    <w:p w:rsidR="004D196F" w:rsidRDefault="004D196F" w:rsidP="00B1342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4D196F" w:rsidRPr="00515F14" w:rsidRDefault="004D196F" w:rsidP="00B1342B">
                      <w:pPr>
                        <w:rPr>
                          <w:rFonts w:asciiTheme="minorHAnsi" w:hAnsiTheme="minorHAnsi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D196F" w:rsidRPr="00975A8E" w:rsidRDefault="004D196F" w:rsidP="00B1342B">
                      <w:pPr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</w:pPr>
                      <w:r w:rsidRPr="00975A8E"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  <w:t>Name:</w:t>
                      </w:r>
                    </w:p>
                    <w:p w:rsidR="004D196F" w:rsidRPr="00515F14" w:rsidRDefault="004D196F" w:rsidP="00B1342B">
                      <w:pPr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D196F" w:rsidRDefault="004D196F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4D196F" w:rsidRDefault="004D196F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C169A9" w:rsidRPr="00C169A9" w:rsidRDefault="0073410A" w:rsidP="00B1342B">
      <w:pPr>
        <w:rPr>
          <w:rFonts w:asciiTheme="minorHAnsi" w:hAnsiTheme="minorHAnsi" w:cs="Arial"/>
          <w:sz w:val="16"/>
          <w:szCs w:val="16"/>
        </w:rPr>
      </w:pPr>
      <w:r w:rsidRPr="00C169A9"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94DD32" wp14:editId="36F687FA">
                <wp:simplePos x="0" y="0"/>
                <wp:positionH relativeFrom="column">
                  <wp:posOffset>6000751</wp:posOffset>
                </wp:positionH>
                <wp:positionV relativeFrom="paragraph">
                  <wp:posOffset>109221</wp:posOffset>
                </wp:positionV>
                <wp:extent cx="806450" cy="988060"/>
                <wp:effectExtent l="19050" t="19050" r="3175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884">
                          <a:off x="0" y="0"/>
                          <a:ext cx="806450" cy="988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96F" w:rsidRDefault="004D196F" w:rsidP="00F0218F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4D196F" w:rsidRPr="00B327C6" w:rsidRDefault="00573624" w:rsidP="00F0218F">
                            <w:pPr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/53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472.5pt;margin-top:8.6pt;width:63.5pt;height:77.8pt;rotation:430226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" fillcolor="white [3212]" strokecolor="#243f60 [1604]" strokeweight="2pt">
                <v:textbox>
                  <w:txbxContent>
                    <w:p w:rsidR="004D196F" w:rsidRDefault="004D196F" w:rsidP="00F0218F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4D196F" w:rsidRPr="00B327C6" w:rsidRDefault="00573624" w:rsidP="00F0218F">
                      <w:pPr>
                        <w:jc w:val="right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/53</w:t>
                      </w:r>
                    </w:p>
                  </w:txbxContent>
                </v:textbox>
              </v:oval>
            </w:pict>
          </mc:Fallback>
        </mc:AlternateContent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</w:p>
    <w:p w:rsidR="00B1342B" w:rsidRDefault="0074592D" w:rsidP="00C169A9">
      <w:pPr>
        <w:ind w:left="4320" w:firstLine="720"/>
        <w:rPr>
          <w:rFonts w:asciiTheme="minorHAnsi" w:hAnsiTheme="minorHAnsi"/>
        </w:rPr>
      </w:pPr>
      <w:r w:rsidRPr="00C169A9">
        <w:rPr>
          <w:rFonts w:asciiTheme="minorHAnsi" w:hAnsiTheme="minorHAnsi"/>
        </w:rPr>
        <w:t>DATE:</w:t>
      </w:r>
      <w:r w:rsidR="00D04905">
        <w:rPr>
          <w:rFonts w:asciiTheme="minorHAnsi" w:hAnsiTheme="minorHAnsi"/>
        </w:rPr>
        <w:t xml:space="preserve">  </w:t>
      </w:r>
      <w:r w:rsidR="00D04905">
        <w:rPr>
          <w:rFonts w:asciiTheme="minorHAnsi" w:hAnsiTheme="minorHAnsi"/>
        </w:rPr>
        <w:tab/>
      </w:r>
      <w:r w:rsidR="00D04905">
        <w:rPr>
          <w:rFonts w:asciiTheme="minorHAnsi" w:hAnsiTheme="minorHAnsi"/>
        </w:rPr>
        <w:tab/>
      </w:r>
      <w:r w:rsidR="00D04905">
        <w:rPr>
          <w:rFonts w:asciiTheme="minorHAnsi" w:hAnsiTheme="minorHAnsi"/>
        </w:rPr>
        <w:tab/>
      </w:r>
      <w:r w:rsidR="00B41BE2">
        <w:rPr>
          <w:rFonts w:asciiTheme="minorHAnsi" w:hAnsiTheme="minorHAnsi"/>
        </w:rPr>
        <w:t>Thursday</w:t>
      </w:r>
      <w:r w:rsidR="00D57210">
        <w:rPr>
          <w:rFonts w:asciiTheme="minorHAnsi" w:hAnsiTheme="minorHAnsi"/>
        </w:rPr>
        <w:t xml:space="preserve"> </w:t>
      </w:r>
      <w:r w:rsidR="00B41BE2">
        <w:rPr>
          <w:rFonts w:asciiTheme="minorHAnsi" w:hAnsiTheme="minorHAnsi"/>
        </w:rPr>
        <w:t>June</w:t>
      </w:r>
      <w:r w:rsidR="00D57210">
        <w:rPr>
          <w:rFonts w:asciiTheme="minorHAnsi" w:hAnsiTheme="minorHAnsi"/>
        </w:rPr>
        <w:t xml:space="preserve"> </w:t>
      </w:r>
      <w:r w:rsidR="00B41BE2">
        <w:rPr>
          <w:rFonts w:asciiTheme="minorHAnsi" w:hAnsiTheme="minorHAnsi"/>
        </w:rPr>
        <w:t>1</w:t>
      </w:r>
      <w:r w:rsidR="008D5765">
        <w:rPr>
          <w:rFonts w:asciiTheme="minorHAnsi" w:hAnsiTheme="minorHAnsi"/>
        </w:rPr>
        <w:t>4</w:t>
      </w:r>
      <w:bookmarkStart w:id="0" w:name="_GoBack"/>
      <w:bookmarkEnd w:id="0"/>
      <w:r w:rsidR="00D57210" w:rsidRPr="00D57210">
        <w:rPr>
          <w:rFonts w:asciiTheme="minorHAnsi" w:hAnsiTheme="minorHAnsi"/>
          <w:vertAlign w:val="superscript"/>
        </w:rPr>
        <w:t>th</w:t>
      </w:r>
      <w:r w:rsidR="00D57210">
        <w:rPr>
          <w:rFonts w:asciiTheme="minorHAnsi" w:hAnsiTheme="minorHAnsi"/>
        </w:rPr>
        <w:t xml:space="preserve"> </w:t>
      </w:r>
      <w:r w:rsidR="00B41BE2">
        <w:rPr>
          <w:rFonts w:asciiTheme="minorHAnsi" w:hAnsiTheme="minorHAnsi"/>
        </w:rPr>
        <w:t>2018</w:t>
      </w:r>
    </w:p>
    <w:p w:rsidR="00B327C6" w:rsidRDefault="00FC1755" w:rsidP="00B1342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169A9">
        <w:rPr>
          <w:rFonts w:asciiTheme="minorHAnsi" w:hAnsiTheme="minorHAnsi"/>
        </w:rPr>
        <w:t>TIME ALLOCATED:</w:t>
      </w:r>
      <w:r w:rsidR="00C169A9">
        <w:rPr>
          <w:rFonts w:asciiTheme="minorHAnsi" w:hAnsiTheme="minorHAnsi"/>
        </w:rPr>
        <w:tab/>
        <w:t>6</w:t>
      </w:r>
      <w:r w:rsidR="00035F6C">
        <w:rPr>
          <w:rFonts w:asciiTheme="minorHAnsi" w:hAnsiTheme="minorHAnsi"/>
        </w:rPr>
        <w:t>0</w:t>
      </w:r>
      <w:r w:rsidR="00B327C6">
        <w:rPr>
          <w:rFonts w:asciiTheme="minorHAnsi" w:hAnsiTheme="minorHAnsi"/>
        </w:rPr>
        <w:t xml:space="preserve"> Minutes</w:t>
      </w:r>
    </w:p>
    <w:p w:rsidR="00EE46F1" w:rsidRPr="00EE46F1" w:rsidRDefault="00EE46F1" w:rsidP="00C60105">
      <w:pPr>
        <w:pBdr>
          <w:bottom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C60105" w:rsidRDefault="00C60105" w:rsidP="00C60105">
      <w:pPr>
        <w:rPr>
          <w:rFonts w:asciiTheme="minorHAnsi" w:hAnsiTheme="minorHAnsi"/>
        </w:rPr>
      </w:pPr>
    </w:p>
    <w:p w:rsidR="004E2B79" w:rsidRDefault="00C60105" w:rsidP="00D57210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1</w:t>
      </w:r>
      <w:r>
        <w:rPr>
          <w:rFonts w:asciiTheme="minorHAnsi" w:hAnsiTheme="minorHAnsi"/>
        </w:rPr>
        <w:tab/>
      </w:r>
      <w:r w:rsidR="004E2B79">
        <w:rPr>
          <w:rFonts w:asciiTheme="minorHAnsi" w:hAnsiTheme="minorHAnsi"/>
        </w:rPr>
        <w:t>[1,3,2,2 = 8m]</w:t>
      </w:r>
    </w:p>
    <w:p w:rsidR="004E2B79" w:rsidRDefault="004E2B79" w:rsidP="00D57210">
      <w:pPr>
        <w:rPr>
          <w:rFonts w:asciiTheme="minorHAnsi" w:hAnsiTheme="minorHAnsi"/>
        </w:rPr>
      </w:pPr>
    </w:p>
    <w:p w:rsidR="00916020" w:rsidRDefault="00CE6CEE" w:rsidP="004E2B79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age of 4 children in a family are 7, 8, 10 and 13. </w:t>
      </w:r>
    </w:p>
    <w:p w:rsidR="00CE6CEE" w:rsidRDefault="00CE6CEE" w:rsidP="00D57210">
      <w:pPr>
        <w:rPr>
          <w:rFonts w:asciiTheme="minorHAnsi" w:hAnsiTheme="minorHAnsi"/>
        </w:rPr>
      </w:pPr>
    </w:p>
    <w:p w:rsidR="00CE6CEE" w:rsidRDefault="00CE6CEE" w:rsidP="00CE6CE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CE6CEE">
        <w:rPr>
          <w:rFonts w:asciiTheme="minorHAnsi" w:hAnsiTheme="minorHAnsi"/>
        </w:rPr>
        <w:t xml:space="preserve">State the mean </w:t>
      </w:r>
      <w:r>
        <w:rPr>
          <w:rFonts w:asciiTheme="minorHAnsi" w:hAnsiTheme="minorHAnsi"/>
        </w:rPr>
        <w:t xml:space="preserve">age </w:t>
      </w:r>
      <w:r w:rsidRPr="00CE6CEE">
        <w:rPr>
          <w:rFonts w:asciiTheme="minorHAnsi" w:hAnsiTheme="minorHAnsi"/>
          <w:position w:val="-6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7pt" o:ole="">
            <v:imagedata r:id="rId7" o:title=""/>
          </v:shape>
          <o:OLEObject Type="Embed" ProgID="Equation.3" ShapeID="_x0000_i1025" DrawAspect="Content" ObjectID="_1590469270" r:id="rId8"/>
        </w:object>
      </w:r>
    </w:p>
    <w:p w:rsidR="00CE6CEE" w:rsidRDefault="00CE6CEE" w:rsidP="00CE6CEE">
      <w:pPr>
        <w:rPr>
          <w:rFonts w:asciiTheme="minorHAnsi" w:hAnsiTheme="minorHAnsi"/>
        </w:rPr>
      </w:pPr>
    </w:p>
    <w:p w:rsidR="00CE6CEE" w:rsidRDefault="0073410A" w:rsidP="00CE6CE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the formula </w:t>
      </w:r>
      <w:r w:rsidR="00CE6CEE">
        <w:rPr>
          <w:rFonts w:asciiTheme="minorHAnsi" w:hAnsiTheme="minorHAnsi"/>
        </w:rPr>
        <w:t xml:space="preserve">shown to calculate the variance of ages.   </w:t>
      </w:r>
      <w:r w:rsidR="00CE6CEE" w:rsidRPr="00005AC3">
        <w:rPr>
          <w:rFonts w:ascii="Arial" w:hAnsi="Arial" w:cs="Arial"/>
          <w:position w:val="-24"/>
        </w:rPr>
        <w:object w:dxaOrig="1320" w:dyaOrig="720">
          <v:shape id="_x0000_i1026" type="#_x0000_t75" style="width:92.6pt;height:45.25pt" o:ole="">
            <v:imagedata r:id="rId9" o:title=""/>
          </v:shape>
          <o:OLEObject Type="Embed" ProgID="Equation.3" ShapeID="_x0000_i1026" DrawAspect="Content" ObjectID="_1590469271" r:id="rId10"/>
        </w:object>
      </w:r>
    </w:p>
    <w:p w:rsidR="00CE6CEE" w:rsidRPr="00CE6CEE" w:rsidRDefault="00CE6CEE" w:rsidP="00CE6CEE">
      <w:pPr>
        <w:pStyle w:val="ListParagraph"/>
        <w:rPr>
          <w:rFonts w:asciiTheme="minorHAnsi" w:hAnsiTheme="minorHAnsi"/>
        </w:rPr>
      </w:pPr>
    </w:p>
    <w:p w:rsidR="00CE6CEE" w:rsidRDefault="00CE6CEE" w:rsidP="00CE6CEE">
      <w:pPr>
        <w:pStyle w:val="ListParagraph"/>
        <w:rPr>
          <w:rFonts w:ascii="Arial" w:hAnsi="Arial" w:cs="Arial"/>
          <w:position w:val="-24"/>
        </w:rPr>
      </w:pPr>
      <w:r>
        <w:rPr>
          <w:rFonts w:asciiTheme="minorHAnsi" w:hAnsiTheme="minorHAnsi"/>
        </w:rPr>
        <w:t>Show all working below.</w:t>
      </w:r>
      <w:r>
        <w:rPr>
          <w:rFonts w:ascii="Arial" w:hAnsi="Arial" w:cs="Arial"/>
          <w:position w:val="-24"/>
        </w:rPr>
        <w:t xml:space="preserve">   </w:t>
      </w: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8D5765" w:rsidP="00CE6CEE">
      <w:pPr>
        <w:rPr>
          <w:rFonts w:ascii="Arial" w:hAnsi="Arial" w:cs="Arial"/>
          <w:position w:val="-24"/>
        </w:rPr>
      </w:pPr>
      <w:r>
        <w:rPr>
          <w:rFonts w:ascii="Arial" w:hAnsi="Arial" w:cs="Arial"/>
          <w:noProof/>
          <w:position w:val="-24"/>
        </w:rPr>
        <w:pict>
          <v:shape id="_x0000_s1044" type="#_x0000_t75" style="position:absolute;margin-left:295.85pt;margin-top:2.7pt;width:116.9pt;height:39.25pt;z-index:-251650560;mso-position-horizontal-relative:text;mso-position-vertical-relative:text">
            <v:imagedata r:id="rId11" o:title=""/>
          </v:shape>
          <o:OLEObject Type="Embed" ProgID="Equation.3" ShapeID="_x0000_s1044" DrawAspect="Content" ObjectID="_1590469273" r:id="rId12"/>
        </w:pict>
      </w:r>
    </w:p>
    <w:p w:rsidR="00CE6CEE" w:rsidRDefault="00CE6CEE" w:rsidP="00CE6CE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Show working to verify that the alternative formula </w:t>
      </w:r>
      <w:r w:rsidR="004E2B79">
        <w:rPr>
          <w:rFonts w:asciiTheme="minorHAnsi" w:hAnsiTheme="minorHAnsi"/>
        </w:rPr>
        <w:tab/>
      </w:r>
      <w:r w:rsidR="004E2B79">
        <w:rPr>
          <w:rFonts w:asciiTheme="minorHAnsi" w:hAnsiTheme="minorHAnsi"/>
        </w:rPr>
        <w:tab/>
      </w:r>
      <w:r w:rsidR="004E2B79">
        <w:rPr>
          <w:rFonts w:asciiTheme="minorHAnsi" w:hAnsiTheme="minorHAnsi"/>
        </w:rPr>
        <w:tab/>
        <w:t xml:space="preserve">      </w:t>
      </w:r>
      <w:r>
        <w:rPr>
          <w:rFonts w:asciiTheme="minorHAnsi" w:hAnsiTheme="minorHAnsi"/>
        </w:rPr>
        <w:t xml:space="preserve"> gives the same answer for variance.</w:t>
      </w:r>
    </w:p>
    <w:p w:rsidR="00CE6CEE" w:rsidRDefault="00CE6CEE" w:rsidP="00C169A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Show all working to justify your answer.</w:t>
      </w:r>
      <w:r w:rsidRPr="00CE6CEE">
        <w:rPr>
          <w:rFonts w:ascii="Arial" w:hAnsi="Arial" w:cs="Arial"/>
          <w:position w:val="-24"/>
        </w:rPr>
        <w:t xml:space="preserve"> </w:t>
      </w:r>
    </w:p>
    <w:p w:rsidR="00CE6CEE" w:rsidRDefault="00CE6CEE" w:rsidP="00CE6CEE">
      <w:pPr>
        <w:ind w:left="360"/>
        <w:rPr>
          <w:rFonts w:asciiTheme="minorHAnsi" w:hAnsiTheme="minorHAnsi"/>
        </w:rPr>
      </w:pPr>
    </w:p>
    <w:p w:rsidR="00CE6CEE" w:rsidRDefault="00CE6CEE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4E2B7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mean of a set of 5 scores with a standard deviation of 1.4 and </w:t>
      </w:r>
      <w:r w:rsidRPr="004E2B79">
        <w:rPr>
          <w:rFonts w:asciiTheme="minorHAnsi" w:hAnsiTheme="minorHAnsi"/>
          <w:position w:val="-14"/>
        </w:rPr>
        <w:object w:dxaOrig="1080" w:dyaOrig="400">
          <v:shape id="_x0000_i1027" type="#_x0000_t75" style="width:54pt;height:20pt" o:ole="">
            <v:imagedata r:id="rId13" o:title=""/>
          </v:shape>
          <o:OLEObject Type="Embed" ProgID="Equation.3" ShapeID="_x0000_i1027" DrawAspect="Content" ObjectID="_1590469272" r:id="rId14"/>
        </w:object>
      </w:r>
    </w:p>
    <w:p w:rsidR="004B24FF" w:rsidRDefault="004B24FF" w:rsidP="004B24FF">
      <w:pPr>
        <w:rPr>
          <w:rFonts w:asciiTheme="minorHAnsi" w:hAnsiTheme="minorHAnsi"/>
        </w:rPr>
      </w:pPr>
    </w:p>
    <w:p w:rsidR="004B24FF" w:rsidRDefault="004B24FF" w:rsidP="004B24FF">
      <w:pPr>
        <w:rPr>
          <w:rFonts w:asciiTheme="minorHAnsi" w:hAnsiTheme="minorHAnsi"/>
        </w:rPr>
      </w:pPr>
    </w:p>
    <w:p w:rsidR="00C169A9" w:rsidRDefault="00C169A9" w:rsidP="004B24FF">
      <w:pPr>
        <w:rPr>
          <w:rFonts w:asciiTheme="minorHAnsi" w:hAnsiTheme="minorHAnsi"/>
        </w:rPr>
      </w:pPr>
    </w:p>
    <w:p w:rsidR="004B24FF" w:rsidRDefault="004B24FF" w:rsidP="004B24FF">
      <w:pPr>
        <w:rPr>
          <w:rFonts w:asciiTheme="minorHAnsi" w:hAnsiTheme="minorHAnsi"/>
        </w:rPr>
      </w:pPr>
    </w:p>
    <w:p w:rsidR="004B24FF" w:rsidRDefault="004B24FF" w:rsidP="004B24FF">
      <w:pPr>
        <w:rPr>
          <w:rFonts w:asciiTheme="minorHAnsi" w:hAnsiTheme="minorHAnsi"/>
        </w:rPr>
      </w:pPr>
    </w:p>
    <w:p w:rsidR="004B24FF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2</w:t>
      </w:r>
      <w:r>
        <w:rPr>
          <w:rFonts w:asciiTheme="minorHAnsi" w:hAnsiTheme="minorHAnsi"/>
        </w:rPr>
        <w:tab/>
        <w:t>[2,2 = 4 marks]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A jelly bean company produces packets of jelly beans which state “average contents 200”.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They have two machines Machine A and Machine B which package up the jelly beans.</w:t>
      </w:r>
    </w:p>
    <w:p w:rsidR="008A6CA0" w:rsidRDefault="008A6CA0" w:rsidP="004B24FF">
      <w:pPr>
        <w:rPr>
          <w:rFonts w:asciiTheme="minorHAnsi" w:hAnsiTheme="minorHAnsi"/>
        </w:rPr>
      </w:pPr>
      <w:r w:rsidRPr="008A6CA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09E006" wp14:editId="5EE43ED0">
                <wp:simplePos x="0" y="0"/>
                <wp:positionH relativeFrom="column">
                  <wp:posOffset>3983990</wp:posOffset>
                </wp:positionH>
                <wp:positionV relativeFrom="paragraph">
                  <wp:posOffset>110490</wp:posOffset>
                </wp:positionV>
                <wp:extent cx="2374265" cy="20859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6F" w:rsidRDefault="004D196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3"/>
                              <w:gridCol w:w="1884"/>
                            </w:tblGrid>
                            <w:tr w:rsidR="004D196F" w:rsidTr="004D196F">
                              <w:tc>
                                <w:tcPr>
                                  <w:tcW w:w="3767" w:type="dxa"/>
                                  <w:gridSpan w:val="2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Machine A 100 samples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4D196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Jelly Beans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4D196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Packets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10FA1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D196F" w:rsidRDefault="004D19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13.7pt;margin-top:8.7pt;width:186.95pt;height:164.25pt;z-index:2516536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oWJg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" stroked="f">
                <v:textbox>
                  <w:txbxContent>
                    <w:p w:rsidR="004D196F" w:rsidRDefault="004D196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3"/>
                        <w:gridCol w:w="1884"/>
                      </w:tblGrid>
                      <w:tr w:rsidR="004D196F" w:rsidTr="004D196F">
                        <w:tc>
                          <w:tcPr>
                            <w:tcW w:w="3767" w:type="dxa"/>
                            <w:gridSpan w:val="2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Machine A 100 samples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4D196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  <w:i/>
                              </w:rPr>
                              <w:t>Jelly Beans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4D196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  <w:i/>
                              </w:rPr>
                              <w:t>Packets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15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18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29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13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12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11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10FA1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4D196F" w:rsidRDefault="004D196F"/>
                  </w:txbxContent>
                </v:textbox>
              </v:shape>
            </w:pict>
          </mc:Fallback>
        </mc:AlternateContent>
      </w: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100 packets coming from Machine A are counted and the </w:t>
      </w: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results shown in the table to the right.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8A6CA0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your calculator to find the mean and standard </w:t>
      </w:r>
    </w:p>
    <w:p w:rsidR="008A6CA0" w:rsidRDefault="008A6CA0" w:rsidP="008A6CA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Deviation of jelly beans from each packet for </w:t>
      </w:r>
    </w:p>
    <w:p w:rsidR="008A6CA0" w:rsidRDefault="008A6CA0" w:rsidP="008A6CA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Machine A.</w:t>
      </w:r>
    </w:p>
    <w:p w:rsidR="008A6CA0" w:rsidRDefault="008A6CA0" w:rsidP="008A6CA0">
      <w:pPr>
        <w:pStyle w:val="ListParagraph"/>
        <w:rPr>
          <w:rFonts w:asciiTheme="minorHAnsi" w:hAnsiTheme="minorHAnsi"/>
        </w:rPr>
      </w:pPr>
    </w:p>
    <w:p w:rsidR="008A6CA0" w:rsidRDefault="008A6CA0" w:rsidP="008A6CA0">
      <w:pPr>
        <w:pStyle w:val="ListParagraph"/>
        <w:rPr>
          <w:rFonts w:asciiTheme="minorHAnsi" w:hAnsiTheme="minorHAnsi"/>
        </w:rPr>
      </w:pPr>
    </w:p>
    <w:p w:rsidR="008A6CA0" w:rsidRPr="008A6CA0" w:rsidRDefault="008A6CA0" w:rsidP="008A6CA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Mean: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Standard Deviation: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8A6CA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Machine B is a</w:t>
      </w:r>
      <w:r w:rsidR="00410FA1">
        <w:rPr>
          <w:rFonts w:asciiTheme="minorHAnsi" w:hAnsiTheme="minorHAnsi"/>
        </w:rPr>
        <w:t>lso measured and has mean of 200.5</w:t>
      </w:r>
      <w:r w:rsidR="0073410A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beans </w:t>
      </w:r>
      <w:r w:rsidR="0073410A">
        <w:rPr>
          <w:rFonts w:asciiTheme="minorHAnsi" w:hAnsiTheme="minorHAnsi"/>
        </w:rPr>
        <w:t>w</w:t>
      </w:r>
      <w:r w:rsidR="00560CA5">
        <w:rPr>
          <w:rFonts w:asciiTheme="minorHAnsi" w:hAnsiTheme="minorHAnsi"/>
        </w:rPr>
        <w:t>ith a standard deviation of 1.1</w:t>
      </w:r>
      <w:r>
        <w:rPr>
          <w:rFonts w:asciiTheme="minorHAnsi" w:hAnsiTheme="minorHAnsi"/>
        </w:rPr>
        <w:t>.</w:t>
      </w:r>
    </w:p>
    <w:p w:rsidR="008A6CA0" w:rsidRDefault="008A6CA0" w:rsidP="008A6CA0">
      <w:pPr>
        <w:rPr>
          <w:rFonts w:asciiTheme="minorHAnsi" w:hAnsiTheme="minorHAnsi"/>
        </w:rPr>
      </w:pPr>
    </w:p>
    <w:p w:rsidR="008A6CA0" w:rsidRPr="008A6CA0" w:rsidRDefault="008A6CA0" w:rsidP="008A6CA0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machine seems to give more reliable</w:t>
      </w:r>
      <w:r w:rsidR="00607E92">
        <w:rPr>
          <w:rFonts w:asciiTheme="minorHAnsi" w:hAnsiTheme="minorHAnsi"/>
        </w:rPr>
        <w:t xml:space="preserve"> quantity? Justify your answer.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0A29A3" w:rsidP="00B800D5">
      <w:pPr>
        <w:pBdr>
          <w:top w:val="single" w:sz="4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Question 3</w:t>
      </w:r>
      <w:r w:rsidR="00DC67DF">
        <w:rPr>
          <w:rFonts w:asciiTheme="minorHAnsi" w:hAnsiTheme="minorHAnsi"/>
        </w:rPr>
        <w:tab/>
        <w:t>[3,2 = 2 marks]</w:t>
      </w:r>
    </w:p>
    <w:p w:rsidR="000A29A3" w:rsidRDefault="00DC67DF" w:rsidP="004B24FF">
      <w:pPr>
        <w:rPr>
          <w:rFonts w:asciiTheme="minorHAnsi" w:hAnsiTheme="minorHAnsi"/>
        </w:rPr>
      </w:pPr>
      <w:r w:rsidRPr="00DC67D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5D0CF0" wp14:editId="64C61FD6">
                <wp:simplePos x="0" y="0"/>
                <wp:positionH relativeFrom="column">
                  <wp:posOffset>3985260</wp:posOffset>
                </wp:positionH>
                <wp:positionV relativeFrom="paragraph">
                  <wp:posOffset>52260</wp:posOffset>
                </wp:positionV>
                <wp:extent cx="237426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7DF" w:rsidRDefault="00DC67DF">
                            <w:r>
                              <w:rPr>
                                <w:rFonts w:asciiTheme="minorHAnsi" w:hAnsiTheme="minorHAnsi"/>
                              </w:rPr>
                              <w:object w:dxaOrig="3787" w:dyaOrig="768">
                                <v:shape id="_x0000_i1029" type="#_x0000_t75" style="width:189.35pt;height:38.4pt" o:ole="">
                                  <v:imagedata r:id="rId15" o:title=""/>
                                </v:shape>
                                <o:OLEObject Type="Embed" ProgID="FXDraw.Graphic" ShapeID="_x0000_i1029" DrawAspect="Content" ObjectID="_1590469274" r:id="rId1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3.8pt;margin-top:4.1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" filled="f" stroked="f">
                <v:textbox style="mso-fit-shape-to-text:t">
                  <w:txbxContent>
                    <w:p w:rsidR="00DC67DF" w:rsidRDefault="00DC67DF">
                      <w:r>
                        <w:rPr>
                          <w:rFonts w:asciiTheme="minorHAnsi" w:hAnsiTheme="minorHAnsi"/>
                        </w:rPr>
                        <w:object w:dxaOrig="3787" w:dyaOrig="768">
                          <v:shape id="_x0000_i1029" type="#_x0000_t75" style="width:189.35pt;height:38.4pt" o:ole="">
                            <v:imagedata r:id="rId17" o:title=""/>
                          </v:shape>
                          <o:OLEObject Type="Embed" ProgID="FXDraw.Graphic" ShapeID="_x0000_i1029" DrawAspect="Content" ObjectID="_1523816775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C67DF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Kelly drives to work each day and has to go through two sets of </w:t>
      </w:r>
    </w:p>
    <w:p w:rsidR="00DC67DF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traffic lights. She knows from experience that she has a 30% </w:t>
      </w:r>
    </w:p>
    <w:p w:rsidR="000A29A3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chance of a red light at each set of traffic lights.</w:t>
      </w:r>
    </w:p>
    <w:p w:rsidR="00DC67DF" w:rsidRDefault="00DC67DF" w:rsidP="004B24FF">
      <w:pPr>
        <w:rPr>
          <w:rFonts w:asciiTheme="minorHAnsi" w:hAnsiTheme="minorHAnsi"/>
        </w:rPr>
      </w:pPr>
    </w:p>
    <w:p w:rsidR="008A6CA0" w:rsidRDefault="00DC67DF" w:rsidP="00DC67DF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Let X be the number of red lights Kelly encounters each day.</w:t>
      </w:r>
    </w:p>
    <w:p w:rsidR="00DC67DF" w:rsidRDefault="00DC67DF" w:rsidP="00DC67D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Calculate and complete a probability distribution for X.</w:t>
      </w:r>
    </w:p>
    <w:p w:rsidR="00DC67DF" w:rsidRDefault="00DC67DF" w:rsidP="00DC67DF">
      <w:pPr>
        <w:ind w:left="720"/>
        <w:rPr>
          <w:rFonts w:asciiTheme="minorHAnsi" w:hAnsi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617"/>
        <w:gridCol w:w="1617"/>
        <w:gridCol w:w="1617"/>
      </w:tblGrid>
      <w:tr w:rsidR="00DC67DF" w:rsidTr="00DC67DF">
        <w:tc>
          <w:tcPr>
            <w:tcW w:w="1633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X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0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1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2</w:t>
            </w:r>
          </w:p>
        </w:tc>
      </w:tr>
      <w:tr w:rsidR="00DC67DF" w:rsidTr="00DC67DF">
        <w:tc>
          <w:tcPr>
            <w:tcW w:w="1633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P(X = x)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DC67DF" w:rsidRPr="00DC67DF" w:rsidRDefault="00DC67DF" w:rsidP="00DC67DF">
      <w:pPr>
        <w:ind w:left="720"/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C36F01" w:rsidP="00DC67DF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any single day, </w:t>
      </w:r>
      <w:r w:rsidR="00DC67DF">
        <w:rPr>
          <w:rFonts w:asciiTheme="minorHAnsi" w:hAnsiTheme="minorHAnsi"/>
        </w:rPr>
        <w:t xml:space="preserve">Kelly will be late for work if she doesn’t get all green lights. </w:t>
      </w:r>
    </w:p>
    <w:p w:rsidR="00DC67DF" w:rsidRPr="00DC67DF" w:rsidRDefault="00DC67DF" w:rsidP="00DC67D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Find the probability that Kellie will be late for work two days in a row.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4</w:t>
      </w:r>
      <w:r w:rsidR="00B800D5">
        <w:rPr>
          <w:rFonts w:asciiTheme="minorHAnsi" w:hAnsiTheme="minorHAnsi"/>
        </w:rPr>
        <w:tab/>
        <w:t>[1</w:t>
      </w:r>
      <w:proofErr w:type="gramStart"/>
      <w:r w:rsidR="00B800D5">
        <w:rPr>
          <w:rFonts w:asciiTheme="minorHAnsi" w:hAnsiTheme="minorHAnsi"/>
        </w:rPr>
        <w:t>,2,2</w:t>
      </w:r>
      <w:r w:rsidR="00C36F01">
        <w:rPr>
          <w:rFonts w:asciiTheme="minorHAnsi" w:hAnsiTheme="minorHAnsi"/>
        </w:rPr>
        <w:t>,1</w:t>
      </w:r>
      <w:proofErr w:type="gramEnd"/>
      <w:r w:rsidR="00C36F01">
        <w:rPr>
          <w:rFonts w:asciiTheme="minorHAnsi" w:hAnsiTheme="minorHAnsi"/>
        </w:rPr>
        <w:t xml:space="preserve"> = 6</w:t>
      </w:r>
      <w:r w:rsidR="00B800D5">
        <w:rPr>
          <w:rFonts w:asciiTheme="minorHAnsi" w:hAnsiTheme="minorHAnsi"/>
        </w:rPr>
        <w:t xml:space="preserve"> marks]</w:t>
      </w: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B800D5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You are going to</w:t>
      </w:r>
      <w:r w:rsidR="00C169A9">
        <w:rPr>
          <w:rFonts w:asciiTheme="minorHAnsi" w:hAnsiTheme="minorHAnsi"/>
        </w:rPr>
        <w:t xml:space="preserve"> run a </w:t>
      </w:r>
      <w:r>
        <w:rPr>
          <w:rFonts w:asciiTheme="minorHAnsi" w:hAnsiTheme="minorHAnsi"/>
        </w:rPr>
        <w:t xml:space="preserve">simulation </w:t>
      </w:r>
      <w:r w:rsidR="00C169A9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 xml:space="preserve">of 50 days on your Casio for </w:t>
      </w:r>
      <w:r w:rsidR="00C169A9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Kelly’s traffic light situation to find on each day how many red lights she experienced.</w: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Pr="00B800D5" w:rsidRDefault="00B800D5" w:rsidP="00B800D5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800D5">
        <w:rPr>
          <w:rFonts w:asciiTheme="minorHAnsi" w:hAnsiTheme="minorHAnsi"/>
        </w:rPr>
        <w:t>Write the calculator command that will simulate this.</w:t>
      </w:r>
      <w:r w:rsidRPr="00B800D5">
        <w:rPr>
          <w:rFonts w:asciiTheme="minorHAnsi" w:hAnsiTheme="minorHAnsi"/>
        </w:rPr>
        <w:tab/>
        <w:t>……………………………………….</w: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Pr="00B800D5" w:rsidRDefault="00B800D5" w:rsidP="00B800D5">
      <w:pPr>
        <w:ind w:left="714" w:hanging="288"/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  <w:t>Carryout 50 trials on your calculator and record the frequency and relative frequency below by using a histogram on the Statistics Aplet of your calculator.</w:t>
      </w:r>
    </w:p>
    <w:p w:rsidR="00DC67DF" w:rsidRDefault="00DC67DF" w:rsidP="004B24FF">
      <w:pPr>
        <w:rPr>
          <w:rFonts w:asciiTheme="minorHAnsi" w:hAnsiTheme="minorHAnsi"/>
        </w:rPr>
      </w:pPr>
    </w:p>
    <w:p w:rsidR="008A6CA0" w:rsidRDefault="00B800D5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50 trials </w:t>
      </w:r>
      <w:r>
        <w:rPr>
          <w:rFonts w:asciiTheme="minorHAnsi" w:hAnsiTheme="minorHAnsi"/>
        </w:rPr>
        <w:tab/>
        <w:t>X = number of red lights</w: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  <w:r w:rsidRPr="00356C7D">
        <w:rPr>
          <w:rFonts w:asciiTheme="minorHAnsi" w:hAnsiTheme="minorHAns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A9D8C" wp14:editId="42CAEDFF">
                <wp:simplePos x="0" y="0"/>
                <wp:positionH relativeFrom="column">
                  <wp:posOffset>1250315</wp:posOffset>
                </wp:positionH>
                <wp:positionV relativeFrom="paragraph">
                  <wp:posOffset>-5080</wp:posOffset>
                </wp:positionV>
                <wp:extent cx="3764280" cy="1133475"/>
                <wp:effectExtent l="0" t="0" r="7620" b="952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8"/>
                              <w:gridCol w:w="1128"/>
                              <w:gridCol w:w="1128"/>
                              <w:gridCol w:w="1576"/>
                            </w:tblGrid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Relative frequency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00D5" w:rsidRDefault="00B800D5" w:rsidP="00B80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8.45pt;margin-top:-.4pt;width:296.4pt;height:8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8"/>
                        <w:gridCol w:w="1128"/>
                        <w:gridCol w:w="1128"/>
                        <w:gridCol w:w="1576"/>
                      </w:tblGrid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</w:tr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Relative frequency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B800D5" w:rsidRDefault="00B800D5" w:rsidP="00B800D5"/>
                  </w:txbxContent>
                </v:textbox>
              </v:shape>
            </w:pict>
          </mc:Fallback>
        </mc:AlternateConten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C36F01" w:rsidRDefault="00C36F01" w:rsidP="004B24FF">
      <w:pPr>
        <w:rPr>
          <w:rFonts w:asciiTheme="minorHAnsi" w:hAnsiTheme="minorHAnsi"/>
        </w:rPr>
      </w:pPr>
    </w:p>
    <w:p w:rsidR="00C36F01" w:rsidRDefault="00C36F01" w:rsidP="004B24FF">
      <w:pPr>
        <w:rPr>
          <w:rFonts w:asciiTheme="minorHAnsi" w:hAnsiTheme="minorHAnsi"/>
        </w:rPr>
      </w:pPr>
    </w:p>
    <w:p w:rsidR="00B800D5" w:rsidRPr="00B800D5" w:rsidRDefault="00B800D5" w:rsidP="00B800D5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B800D5">
        <w:rPr>
          <w:rFonts w:asciiTheme="minorHAnsi" w:hAnsiTheme="minorHAnsi"/>
        </w:rPr>
        <w:t>Compare the trials from above to the theoretical chances in Question 3.</w:t>
      </w:r>
    </w:p>
    <w:p w:rsidR="00B800D5" w:rsidRDefault="00B800D5" w:rsidP="00B800D5">
      <w:pPr>
        <w:pStyle w:val="ListParagraph"/>
        <w:ind w:left="786"/>
        <w:rPr>
          <w:rFonts w:asciiTheme="minorHAnsi" w:hAnsiTheme="minorHAnsi"/>
        </w:rPr>
      </w:pPr>
      <w:r>
        <w:rPr>
          <w:rFonts w:asciiTheme="minorHAnsi" w:hAnsiTheme="minorHAnsi"/>
        </w:rPr>
        <w:t>Discuss any similarities and differences.</w:t>
      </w:r>
    </w:p>
    <w:p w:rsidR="00B800D5" w:rsidRDefault="00B800D5" w:rsidP="00B800D5">
      <w:pPr>
        <w:pStyle w:val="ListParagraph"/>
        <w:ind w:left="786"/>
        <w:rPr>
          <w:rFonts w:asciiTheme="minorHAnsi" w:hAnsiTheme="minorHAnsi"/>
        </w:rPr>
      </w:pPr>
    </w:p>
    <w:p w:rsidR="00B800D5" w:rsidRDefault="00B800D5" w:rsidP="00B800D5">
      <w:pPr>
        <w:pStyle w:val="ListParagraph"/>
        <w:ind w:left="786"/>
        <w:rPr>
          <w:rFonts w:asciiTheme="minorHAnsi" w:hAnsiTheme="minorHAnsi"/>
        </w:rPr>
      </w:pPr>
    </w:p>
    <w:p w:rsidR="00B800D5" w:rsidRDefault="00B800D5" w:rsidP="00B800D5">
      <w:pPr>
        <w:rPr>
          <w:rFonts w:asciiTheme="minorHAnsi" w:hAnsiTheme="minorHAnsi"/>
        </w:rPr>
      </w:pPr>
    </w:p>
    <w:p w:rsidR="00B800D5" w:rsidRDefault="00B800D5" w:rsidP="00B800D5">
      <w:pPr>
        <w:rPr>
          <w:rFonts w:asciiTheme="minorHAnsi" w:hAnsiTheme="minorHAnsi"/>
        </w:rPr>
      </w:pPr>
    </w:p>
    <w:p w:rsidR="00B800D5" w:rsidRDefault="00B800D5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Pr="00C36F01" w:rsidRDefault="00C36F01" w:rsidP="00C36F01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Predict the effect on your answer to the previous question if you increased the number of trials from 50 to a larger number.</w:t>
      </w:r>
    </w:p>
    <w:p w:rsidR="00B800D5" w:rsidRDefault="00B800D5" w:rsidP="00B800D5">
      <w:pPr>
        <w:rPr>
          <w:rFonts w:asciiTheme="minorHAnsi" w:hAnsiTheme="minorHAnsi"/>
        </w:rPr>
      </w:pPr>
    </w:p>
    <w:p w:rsidR="00084838" w:rsidRDefault="00084838" w:rsidP="00B800D5">
      <w:pPr>
        <w:rPr>
          <w:rFonts w:asciiTheme="minorHAnsi" w:hAnsiTheme="minorHAnsi"/>
        </w:rPr>
      </w:pPr>
    </w:p>
    <w:p w:rsidR="00084838" w:rsidRDefault="00C36F01" w:rsidP="00C36F0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84838" w:rsidRDefault="00C86DF7" w:rsidP="0008483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5</w:t>
      </w:r>
      <w:r w:rsidR="00A00BFF">
        <w:rPr>
          <w:rFonts w:asciiTheme="minorHAnsi" w:hAnsiTheme="minorHAnsi"/>
        </w:rPr>
        <w:tab/>
        <w:t>[2</w:t>
      </w:r>
      <w:proofErr w:type="gramStart"/>
      <w:r w:rsidR="00A00BFF">
        <w:rPr>
          <w:rFonts w:asciiTheme="minorHAnsi" w:hAnsiTheme="minorHAnsi"/>
        </w:rPr>
        <w:t>,4</w:t>
      </w:r>
      <w:proofErr w:type="gramEnd"/>
      <w:r w:rsidR="00A00BFF">
        <w:rPr>
          <w:rFonts w:asciiTheme="minorHAnsi" w:hAnsiTheme="minorHAnsi"/>
        </w:rPr>
        <w:t xml:space="preserve"> = 6 marks]</w:t>
      </w:r>
    </w:p>
    <w:p w:rsidR="00C86DF7" w:rsidRDefault="00C86DF7" w:rsidP="00084838">
      <w:pPr>
        <w:rPr>
          <w:rFonts w:asciiTheme="minorHAnsi" w:hAnsiTheme="minorHAnsi"/>
        </w:rPr>
      </w:pPr>
    </w:p>
    <w:p w:rsidR="00C86DF7" w:rsidRPr="00084838" w:rsidRDefault="00C86DF7" w:rsidP="00084838">
      <w:pPr>
        <w:rPr>
          <w:rFonts w:asciiTheme="minorHAnsi" w:hAnsiTheme="minorHAnsi"/>
        </w:rPr>
      </w:pPr>
      <w:r>
        <w:rPr>
          <w:rFonts w:asciiTheme="minorHAnsi" w:hAnsiTheme="minorHAnsi"/>
        </w:rPr>
        <w:t>A work colleague of Kelly is Scott. He must pass through seven traffic lights to get to work.</w:t>
      </w:r>
    </w:p>
    <w:p w:rsidR="00B800D5" w:rsidRDefault="00C86DF7" w:rsidP="00B800D5">
      <w:pPr>
        <w:rPr>
          <w:rFonts w:asciiTheme="minorHAnsi" w:hAnsiTheme="minorHAnsi"/>
        </w:rPr>
      </w:pPr>
      <w:r>
        <w:rPr>
          <w:rFonts w:asciiTheme="minorHAnsi" w:hAnsiTheme="minorHAnsi"/>
        </w:rPr>
        <w:t>Scott travels</w:t>
      </w:r>
      <w:r w:rsidR="00410FA1">
        <w:rPr>
          <w:rFonts w:asciiTheme="minorHAnsi" w:hAnsiTheme="minorHAnsi"/>
        </w:rPr>
        <w:t xml:space="preserve"> on a priority road and </w:t>
      </w:r>
      <w:r w:rsidR="00006D6A">
        <w:rPr>
          <w:rFonts w:asciiTheme="minorHAnsi" w:hAnsiTheme="minorHAnsi"/>
        </w:rPr>
        <w:t>has a 8</w:t>
      </w:r>
      <w:r w:rsidR="00410FA1">
        <w:rPr>
          <w:rFonts w:asciiTheme="minorHAnsi" w:hAnsiTheme="minorHAnsi"/>
        </w:rPr>
        <w:t>0</w:t>
      </w:r>
      <w:r>
        <w:rPr>
          <w:rFonts w:asciiTheme="minorHAnsi" w:hAnsiTheme="minorHAnsi"/>
        </w:rPr>
        <w:t>% chance of a green light at any of these traffic lights.</w:t>
      </w:r>
    </w:p>
    <w:p w:rsidR="00C86DF7" w:rsidRDefault="00C86DF7" w:rsidP="00B800D5">
      <w:pPr>
        <w:rPr>
          <w:rFonts w:asciiTheme="minorHAnsi" w:hAnsiTheme="minorHAnsi"/>
        </w:rPr>
      </w:pPr>
      <w:r w:rsidRPr="00DC67D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C0B15F" wp14:editId="11614036">
                <wp:simplePos x="0" y="0"/>
                <wp:positionH relativeFrom="column">
                  <wp:posOffset>565785</wp:posOffset>
                </wp:positionH>
                <wp:positionV relativeFrom="paragraph">
                  <wp:posOffset>116205</wp:posOffset>
                </wp:positionV>
                <wp:extent cx="2374265" cy="140398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F7" w:rsidRDefault="00C86DF7" w:rsidP="00C86DF7">
                            <w:r>
                              <w:rPr>
                                <w:rFonts w:asciiTheme="minorHAnsi" w:hAnsiTheme="minorHAnsi"/>
                              </w:rPr>
                              <w:object w:dxaOrig="6455" w:dyaOrig="921">
                                <v:shape id="_x0000_i1030" type="#_x0000_t75" style="width:322.75pt;height:46.05pt" o:ole="">
                                  <v:imagedata r:id="rId19" o:title=""/>
                                </v:shape>
                                <o:OLEObject Type="Embed" ProgID="FXDraw.Graphic" ShapeID="_x0000_i1030" DrawAspect="Content" ObjectID="_1590469275" r:id="rId2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4.55pt;margin-top:9.15pt;width:186.95pt;height:110.55pt;z-index:2516648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" filled="f" stroked="f">
                <v:textbox style="mso-fit-shape-to-text:t">
                  <w:txbxContent>
                    <w:p w:rsidR="00C86DF7" w:rsidRDefault="00C86DF7" w:rsidP="00C86DF7">
                      <w:r>
                        <w:rPr>
                          <w:rFonts w:asciiTheme="minorHAnsi" w:hAnsiTheme="minorHAnsi"/>
                        </w:rPr>
                        <w:object w:dxaOrig="6455" w:dyaOrig="921">
                          <v:shape id="_x0000_i1030" type="#_x0000_t75" style="width:322.75pt;height:46.05pt" o:ole="">
                            <v:imagedata r:id="rId21" o:title=""/>
                          </v:shape>
                          <o:OLEObject Type="Embed" ProgID="FXDraw.Graphic" ShapeID="_x0000_i1030" DrawAspect="Content" ObjectID="_1523816776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C86DF7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using a shortcut method find Scott’s chance of getting exactly </w:t>
      </w:r>
      <w:r w:rsidR="00A00BFF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 green lights. </w:t>
      </w:r>
    </w:p>
    <w:p w:rsidR="00C86DF7" w:rsidRPr="00C86DF7" w:rsidRDefault="00C86DF7" w:rsidP="00C86DF7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Show your method.</w:t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Pr="00006D6A" w:rsidRDefault="00C86DF7" w:rsidP="00B800D5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06D6A">
        <w:rPr>
          <w:rFonts w:asciiTheme="minorHAnsi" w:hAnsiTheme="minorHAnsi"/>
        </w:rPr>
        <w:t xml:space="preserve">Scott will </w:t>
      </w:r>
      <w:r w:rsidR="00006D6A">
        <w:rPr>
          <w:rFonts w:asciiTheme="minorHAnsi" w:hAnsiTheme="minorHAnsi"/>
        </w:rPr>
        <w:t>get to work on time only if he gets more than 4 green lights. Find the probability Scott gets to work on time, to the nearest whole percent.</w:t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36F01" w:rsidRDefault="00C36F0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457F1" w:rsidP="00B800D5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776" behindDoc="1" locked="0" layoutInCell="1" allowOverlap="1" wp14:anchorId="70360032" wp14:editId="62B26A22">
            <wp:simplePos x="0" y="0"/>
            <wp:positionH relativeFrom="column">
              <wp:posOffset>5287645</wp:posOffset>
            </wp:positionH>
            <wp:positionV relativeFrom="paragraph">
              <wp:posOffset>-264795</wp:posOffset>
            </wp:positionV>
            <wp:extent cx="1296035" cy="962025"/>
            <wp:effectExtent l="57150" t="76200" r="56515" b="857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4727">
                      <a:off x="0" y="0"/>
                      <a:ext cx="12960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F01">
        <w:rPr>
          <w:rFonts w:asciiTheme="minorHAnsi" w:hAnsiTheme="minorHAnsi"/>
        </w:rPr>
        <w:t>Question 6</w:t>
      </w:r>
      <w:r w:rsidR="00FF6358">
        <w:rPr>
          <w:rFonts w:asciiTheme="minorHAnsi" w:hAnsiTheme="minorHAnsi"/>
        </w:rPr>
        <w:tab/>
        <w:t>[</w:t>
      </w:r>
      <w:r w:rsidR="00A77B0A">
        <w:rPr>
          <w:rFonts w:asciiTheme="minorHAnsi" w:hAnsiTheme="minorHAnsi"/>
        </w:rPr>
        <w:t>2</w:t>
      </w:r>
      <w:proofErr w:type="gramStart"/>
      <w:r w:rsidR="00A77B0A">
        <w:rPr>
          <w:rFonts w:asciiTheme="minorHAnsi" w:hAnsiTheme="minorHAnsi"/>
        </w:rPr>
        <w:t>,2,3,2</w:t>
      </w:r>
      <w:proofErr w:type="gramEnd"/>
      <w:r w:rsidR="00A77B0A">
        <w:rPr>
          <w:rFonts w:asciiTheme="minorHAnsi" w:hAnsiTheme="minorHAnsi"/>
        </w:rPr>
        <w:t xml:space="preserve">  = 9</w:t>
      </w:r>
      <w:r w:rsidR="00FF6358">
        <w:rPr>
          <w:rFonts w:asciiTheme="minorHAnsi" w:hAnsiTheme="minorHAnsi"/>
        </w:rPr>
        <w:t xml:space="preserve"> marks]</w:t>
      </w:r>
    </w:p>
    <w:p w:rsidR="00223D48" w:rsidRDefault="00223D48" w:rsidP="00B800D5">
      <w:pPr>
        <w:rPr>
          <w:rFonts w:asciiTheme="minorHAnsi" w:hAnsiTheme="minorHAnsi"/>
        </w:rPr>
      </w:pPr>
    </w:p>
    <w:p w:rsidR="00223D48" w:rsidRDefault="00223D48" w:rsidP="00B800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club is running a gambling night to make money. One game is called 4’s and 5’s. </w:t>
      </w:r>
    </w:p>
    <w:p w:rsidR="00223D48" w:rsidRDefault="00223D48" w:rsidP="00B800D5">
      <w:pPr>
        <w:rPr>
          <w:rFonts w:asciiTheme="minorHAnsi" w:hAnsiTheme="minorHAnsi"/>
        </w:rPr>
      </w:pPr>
    </w:p>
    <w:p w:rsidR="00223D48" w:rsidRDefault="00223D48" w:rsidP="00B800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game costs $1 to play. Two six sided dice are rolled and the </w:t>
      </w:r>
      <w:r w:rsidR="003D79AD">
        <w:rPr>
          <w:rFonts w:asciiTheme="minorHAnsi" w:hAnsiTheme="minorHAnsi"/>
        </w:rPr>
        <w:t>smaller</w:t>
      </w:r>
      <w:r>
        <w:rPr>
          <w:rFonts w:asciiTheme="minorHAnsi" w:hAnsiTheme="minorHAnsi"/>
        </w:rPr>
        <w:t xml:space="preserve"> number on the dice is subtracted from the </w:t>
      </w:r>
      <w:r w:rsidR="003D79AD">
        <w:rPr>
          <w:rFonts w:asciiTheme="minorHAnsi" w:hAnsiTheme="minorHAnsi"/>
        </w:rPr>
        <w:t>larger</w:t>
      </w:r>
      <w:r>
        <w:rPr>
          <w:rFonts w:asciiTheme="minorHAnsi" w:hAnsiTheme="minorHAnsi"/>
        </w:rPr>
        <w:t xml:space="preserve"> number, so no negative numbers are possible. If a difference of 5 comes up the gambler gets a payout of $10, if a difference of 4 comes up the payout is $3. All other differences pay nothing. </w:t>
      </w:r>
    </w:p>
    <w:p w:rsidR="00223D48" w:rsidRDefault="00223D48" w:rsidP="00B800D5">
      <w:pPr>
        <w:rPr>
          <w:rFonts w:asciiTheme="minorHAnsi" w:hAnsiTheme="minorHAnsi"/>
        </w:rPr>
      </w:pPr>
    </w:p>
    <w:p w:rsidR="00223D48" w:rsidRDefault="00223D48" w:rsidP="00223D4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List the sample space for differences below.</w:t>
      </w: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FF6358" w:rsidRDefault="00FF6358" w:rsidP="00223D48">
      <w:pPr>
        <w:rPr>
          <w:rFonts w:asciiTheme="minorHAnsi" w:hAnsiTheme="minorHAnsi"/>
        </w:rPr>
      </w:pPr>
    </w:p>
    <w:p w:rsidR="00FF6358" w:rsidRDefault="00FF635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the random variable, X, is the players winnings complete the probability distribution.</w:t>
      </w:r>
    </w:p>
    <w:p w:rsidR="00223D48" w:rsidRDefault="00223D48" w:rsidP="00223D48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5"/>
        <w:gridCol w:w="1849"/>
        <w:gridCol w:w="1849"/>
        <w:gridCol w:w="1850"/>
      </w:tblGrid>
      <w:tr w:rsidR="00FF6358" w:rsidTr="00FF6358">
        <w:tc>
          <w:tcPr>
            <w:tcW w:w="1645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9" w:type="dxa"/>
          </w:tcPr>
          <w:p w:rsidR="00223D48" w:rsidRPr="00A52825" w:rsidRDefault="00223D48" w:rsidP="00FF6358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52825">
              <w:rPr>
                <w:rFonts w:asciiTheme="minorHAnsi" w:hAnsiTheme="minorHAnsi"/>
                <w:b/>
                <w:sz w:val="36"/>
                <w:szCs w:val="36"/>
              </w:rPr>
              <w:t>+$9</w:t>
            </w:r>
          </w:p>
        </w:tc>
        <w:tc>
          <w:tcPr>
            <w:tcW w:w="1849" w:type="dxa"/>
          </w:tcPr>
          <w:p w:rsidR="00223D48" w:rsidRPr="00A52825" w:rsidRDefault="00223D48" w:rsidP="00FF6358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</w:p>
        </w:tc>
        <w:tc>
          <w:tcPr>
            <w:tcW w:w="1850" w:type="dxa"/>
          </w:tcPr>
          <w:p w:rsidR="00223D48" w:rsidRPr="00A52825" w:rsidRDefault="00223D48" w:rsidP="00FF6358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52825">
              <w:rPr>
                <w:rFonts w:asciiTheme="minorHAnsi" w:hAnsiTheme="minorHAnsi"/>
                <w:b/>
                <w:sz w:val="36"/>
                <w:szCs w:val="36"/>
              </w:rPr>
              <w:t>-$1</w:t>
            </w:r>
          </w:p>
        </w:tc>
      </w:tr>
      <w:tr w:rsidR="00223D48" w:rsidTr="00FF6358">
        <w:tc>
          <w:tcPr>
            <w:tcW w:w="1645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P(X = x)</w:t>
            </w:r>
          </w:p>
        </w:tc>
        <w:tc>
          <w:tcPr>
            <w:tcW w:w="1849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</w:p>
          <w:p w:rsidR="00A52825" w:rsidRDefault="00A52825" w:rsidP="00FF6358">
            <w:pPr>
              <w:jc w:val="center"/>
              <w:rPr>
                <w:rFonts w:asciiTheme="minorHAnsi" w:hAnsiTheme="minorHAnsi"/>
              </w:rPr>
            </w:pPr>
          </w:p>
          <w:p w:rsidR="00A52825" w:rsidRDefault="00A52825" w:rsidP="00FF635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</w:tcPr>
          <w:p w:rsidR="00223D48" w:rsidRPr="00FF6358" w:rsidRDefault="00223D48" w:rsidP="00FF6358">
            <w:pPr>
              <w:jc w:val="center"/>
              <w:rPr>
                <w:rFonts w:asciiTheme="minorHAnsi" w:hAnsiTheme="minorHAnsi"/>
                <w:sz w:val="40"/>
                <w:szCs w:val="40"/>
              </w:rPr>
            </w:pPr>
          </w:p>
        </w:tc>
        <w:tc>
          <w:tcPr>
            <w:tcW w:w="1850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223D48" w:rsidRPr="00223D48" w:rsidRDefault="00223D48" w:rsidP="00FF6358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FF6358" w:rsidP="00FF635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Calculate the expected profit of the club per game, to the nearest tenth of a cent.</w:t>
      </w: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C36F01" w:rsidP="00FF635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the nearest cent, f</w:t>
      </w:r>
      <w:r w:rsidR="00FF6358">
        <w:rPr>
          <w:rFonts w:asciiTheme="minorHAnsi" w:hAnsiTheme="minorHAnsi"/>
        </w:rPr>
        <w:t xml:space="preserve">ind what the payout on the prize for getting a difference of 4 </w:t>
      </w:r>
      <w:r w:rsidR="00A77B0A">
        <w:rPr>
          <w:rFonts w:asciiTheme="minorHAnsi" w:hAnsiTheme="minorHAnsi"/>
        </w:rPr>
        <w:t xml:space="preserve">must </w:t>
      </w:r>
      <w:r w:rsidR="00FF6358">
        <w:rPr>
          <w:rFonts w:asciiTheme="minorHAnsi" w:hAnsiTheme="minorHAnsi"/>
        </w:rPr>
        <w:t>be changed to so the club</w:t>
      </w:r>
      <w:r w:rsidR="00A77B0A">
        <w:rPr>
          <w:rFonts w:asciiTheme="minorHAnsi" w:hAnsiTheme="minorHAnsi"/>
        </w:rPr>
        <w:t xml:space="preserve"> makes exactly 3 cents per game.</w:t>
      </w: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7D0A25" w:rsidRPr="007D0A25" w:rsidRDefault="00C457F1" w:rsidP="007D0A25">
      <w:pPr>
        <w:rPr>
          <w:rFonts w:asciiTheme="minorHAnsi" w:hAnsiTheme="minorHAnsi"/>
        </w:rPr>
      </w:pP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1A95CA" wp14:editId="3EF13489">
                <wp:simplePos x="0" y="0"/>
                <wp:positionH relativeFrom="column">
                  <wp:posOffset>5402580</wp:posOffset>
                </wp:positionH>
                <wp:positionV relativeFrom="paragraph">
                  <wp:posOffset>-187960</wp:posOffset>
                </wp:positionV>
                <wp:extent cx="561975" cy="6762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5.4pt;margin-top:-14.8pt;width:44.25pt;height:53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459281" wp14:editId="581214BC">
                <wp:simplePos x="0" y="0"/>
                <wp:positionH relativeFrom="column">
                  <wp:posOffset>4850130</wp:posOffset>
                </wp:positionH>
                <wp:positionV relativeFrom="paragraph">
                  <wp:posOffset>-168910</wp:posOffset>
                </wp:positionV>
                <wp:extent cx="561975" cy="6762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1.9pt;margin-top:-13.3pt;width:44.25pt;height:53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YfDAIAAPg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" filled="f" stroked="f">
                <v:textbox>
                  <w:txbxContent>
                    <w:p w:rsidR="00C457F1" w:rsidRPr="00C457F1" w:rsidRDefault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D0A25" w:rsidRPr="007D0A25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26124" wp14:editId="7E456AAE">
                <wp:simplePos x="0" y="0"/>
                <wp:positionH relativeFrom="column">
                  <wp:posOffset>4164965</wp:posOffset>
                </wp:positionH>
                <wp:positionV relativeFrom="paragraph">
                  <wp:posOffset>-83185</wp:posOffset>
                </wp:positionV>
                <wp:extent cx="1885950" cy="1403985"/>
                <wp:effectExtent l="0" t="0" r="1905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A25" w:rsidRDefault="007D0A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E977F" wp14:editId="54F6BF26">
                                  <wp:extent cx="1701994" cy="2200275"/>
                                  <wp:effectExtent l="0" t="0" r="0" b="0"/>
                                  <wp:docPr id="3" name="Picture 3" descr="http://cliparts.co/cliparts/8iz/KMK/8izKMK7L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http://cliparts.co/cliparts/8iz/KMK/8izKMK7L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803" cy="2202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27.95pt;margin-top:-6.55pt;width:148.5pt;height:110.55pt;z-index:25166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I6JQIAAE0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">
                <v:textbox style="mso-fit-shape-to-text:t">
                  <w:txbxContent>
                    <w:p w:rsidR="007D0A25" w:rsidRDefault="007D0A25">
                      <w:r>
                        <w:rPr>
                          <w:noProof/>
                        </w:rPr>
                        <w:drawing>
                          <wp:inline distT="0" distB="0" distL="0" distR="0" wp14:anchorId="50AE977F" wp14:editId="54F6BF26">
                            <wp:extent cx="1701994" cy="2200275"/>
                            <wp:effectExtent l="0" t="0" r="0" b="0"/>
                            <wp:docPr id="3" name="Picture 3" descr="http://cliparts.co/cliparts/8iz/KMK/8izKMK7L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http://cliparts.co/cliparts/8iz/KMK/8izKMK7L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3803" cy="2202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0A25">
        <w:rPr>
          <w:rFonts w:asciiTheme="minorHAnsi" w:hAnsiTheme="minorHAnsi"/>
        </w:rPr>
        <w:t xml:space="preserve">Question </w:t>
      </w:r>
      <w:r w:rsidR="00C36F01">
        <w:rPr>
          <w:rFonts w:asciiTheme="minorHAnsi" w:hAnsiTheme="minorHAnsi"/>
        </w:rPr>
        <w:t>7</w:t>
      </w:r>
      <w:r w:rsidR="007D0A25" w:rsidRPr="007D0A25">
        <w:rPr>
          <w:rFonts w:asciiTheme="minorHAnsi" w:hAnsiTheme="minorHAnsi"/>
          <w:sz w:val="22"/>
          <w:szCs w:val="22"/>
        </w:rPr>
        <w:t xml:space="preserve"> </w:t>
      </w:r>
      <w:r w:rsidR="0074458B">
        <w:rPr>
          <w:rFonts w:asciiTheme="minorHAnsi" w:hAnsiTheme="minorHAnsi"/>
          <w:sz w:val="22"/>
          <w:szCs w:val="22"/>
        </w:rPr>
        <w:tab/>
        <w:t>[</w:t>
      </w:r>
      <w:r w:rsidR="000D0AAC">
        <w:rPr>
          <w:rFonts w:asciiTheme="minorHAnsi" w:hAnsiTheme="minorHAnsi"/>
          <w:sz w:val="22"/>
          <w:szCs w:val="22"/>
        </w:rPr>
        <w:t>1</w:t>
      </w:r>
      <w:proofErr w:type="gramStart"/>
      <w:r w:rsidR="000D0AAC">
        <w:rPr>
          <w:rFonts w:asciiTheme="minorHAnsi" w:hAnsiTheme="minorHAnsi"/>
          <w:sz w:val="22"/>
          <w:szCs w:val="22"/>
        </w:rPr>
        <w:t>,5,3</w:t>
      </w:r>
      <w:r w:rsidR="008053F7">
        <w:rPr>
          <w:rFonts w:asciiTheme="minorHAnsi" w:hAnsiTheme="minorHAnsi"/>
          <w:sz w:val="22"/>
          <w:szCs w:val="22"/>
        </w:rPr>
        <w:t>,2</w:t>
      </w:r>
      <w:proofErr w:type="gramEnd"/>
      <w:r w:rsidR="000D0AAC">
        <w:rPr>
          <w:rFonts w:asciiTheme="minorHAnsi" w:hAnsiTheme="minorHAnsi"/>
          <w:sz w:val="22"/>
          <w:szCs w:val="22"/>
        </w:rPr>
        <w:t xml:space="preserve"> = </w:t>
      </w:r>
      <w:r w:rsidR="008053F7">
        <w:rPr>
          <w:rFonts w:asciiTheme="minorHAnsi" w:hAnsiTheme="minorHAnsi"/>
          <w:sz w:val="22"/>
          <w:szCs w:val="22"/>
        </w:rPr>
        <w:t>11</w:t>
      </w:r>
      <w:r w:rsidR="000D0AAC">
        <w:rPr>
          <w:rFonts w:asciiTheme="minorHAnsi" w:hAnsiTheme="minorHAnsi"/>
          <w:sz w:val="22"/>
          <w:szCs w:val="22"/>
        </w:rPr>
        <w:t xml:space="preserve"> marks]</w:t>
      </w:r>
      <w:r w:rsidRPr="00C457F1">
        <w:rPr>
          <w:rFonts w:asciiTheme="minorHAnsi" w:hAnsiTheme="minorHAnsi"/>
          <w:noProof/>
        </w:rPr>
        <w:t xml:space="preserve"> 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Live It Up Lotto has 12 numbers in a barrel.</w:t>
      </w:r>
      <w:r w:rsidR="00C457F1" w:rsidRPr="00C457F1">
        <w:rPr>
          <w:rFonts w:asciiTheme="minorHAnsi" w:hAnsiTheme="minorHAnsi"/>
          <w:noProof/>
        </w:rPr>
        <w:t xml:space="preserve"> 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gambler pays $5 to play and selects 4 numbers.</w:t>
      </w:r>
    </w:p>
    <w:p w:rsidR="007D0A25" w:rsidRDefault="00C457F1" w:rsidP="007D0A25">
      <w:pPr>
        <w:ind w:left="1418" w:hanging="1276"/>
        <w:rPr>
          <w:rFonts w:asciiTheme="minorHAnsi" w:hAnsiTheme="minorHAnsi"/>
          <w:sz w:val="22"/>
          <w:szCs w:val="22"/>
        </w:rPr>
      </w:pP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4EEE6B" wp14:editId="2B1D6034">
                <wp:simplePos x="0" y="0"/>
                <wp:positionH relativeFrom="column">
                  <wp:posOffset>4335780</wp:posOffset>
                </wp:positionH>
                <wp:positionV relativeFrom="paragraph">
                  <wp:posOffset>163195</wp:posOffset>
                </wp:positionV>
                <wp:extent cx="561975" cy="6762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41.4pt;margin-top:12.85pt;width:44.25pt;height:5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D0A25">
        <w:rPr>
          <w:rFonts w:asciiTheme="minorHAnsi" w:hAnsiTheme="minorHAnsi"/>
          <w:sz w:val="22"/>
          <w:szCs w:val="22"/>
        </w:rPr>
        <w:t>4 Lucky numbers are drawn from the barrel.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4:</w:t>
      </w:r>
      <w:r>
        <w:rPr>
          <w:rFonts w:asciiTheme="minorHAnsi" w:hAnsiTheme="minorHAnsi"/>
          <w:sz w:val="22"/>
          <w:szCs w:val="22"/>
        </w:rPr>
        <w:tab/>
        <w:t xml:space="preserve">If you match all 4 numbers you get a </w:t>
      </w:r>
      <w:r w:rsidR="0074458B">
        <w:rPr>
          <w:rFonts w:asciiTheme="minorHAnsi" w:hAnsiTheme="minorHAnsi"/>
          <w:sz w:val="22"/>
          <w:szCs w:val="22"/>
        </w:rPr>
        <w:t>$10</w:t>
      </w:r>
      <w:r>
        <w:rPr>
          <w:rFonts w:asciiTheme="minorHAnsi" w:hAnsiTheme="minorHAnsi"/>
          <w:sz w:val="22"/>
          <w:szCs w:val="22"/>
        </w:rPr>
        <w:t>00 payout.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3:</w:t>
      </w:r>
      <w:r>
        <w:rPr>
          <w:rFonts w:asciiTheme="minorHAnsi" w:hAnsiTheme="minorHAnsi"/>
          <w:sz w:val="22"/>
          <w:szCs w:val="22"/>
        </w:rPr>
        <w:tab/>
        <w:t xml:space="preserve">If 3 of your 4 numbers are Lucky Numbers </w:t>
      </w:r>
    </w:p>
    <w:p w:rsidR="007D0A25" w:rsidRDefault="00C457F1" w:rsidP="007D0A25">
      <w:pPr>
        <w:ind w:left="1418" w:hanging="1276"/>
        <w:rPr>
          <w:rFonts w:asciiTheme="minorHAnsi" w:hAnsiTheme="minorHAnsi"/>
          <w:sz w:val="22"/>
          <w:szCs w:val="22"/>
        </w:rPr>
      </w:pP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EC739" wp14:editId="0DFDD0F8">
                <wp:simplePos x="0" y="0"/>
                <wp:positionH relativeFrom="column">
                  <wp:posOffset>4850130</wp:posOffset>
                </wp:positionH>
                <wp:positionV relativeFrom="paragraph">
                  <wp:posOffset>33020</wp:posOffset>
                </wp:positionV>
                <wp:extent cx="561975" cy="6762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81.9pt;margin-top:2.6pt;width:44.25pt;height:53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4458B">
        <w:rPr>
          <w:rFonts w:asciiTheme="minorHAnsi" w:hAnsiTheme="minorHAnsi"/>
          <w:sz w:val="22"/>
          <w:szCs w:val="22"/>
        </w:rPr>
        <w:tab/>
      </w:r>
      <w:r w:rsidR="0074458B">
        <w:rPr>
          <w:rFonts w:asciiTheme="minorHAnsi" w:hAnsiTheme="minorHAnsi"/>
          <w:sz w:val="22"/>
          <w:szCs w:val="22"/>
        </w:rPr>
        <w:tab/>
        <w:t>you get a $4</w:t>
      </w:r>
      <w:r w:rsidR="007D0A25">
        <w:rPr>
          <w:rFonts w:asciiTheme="minorHAnsi" w:hAnsiTheme="minorHAnsi"/>
          <w:sz w:val="22"/>
          <w:szCs w:val="22"/>
        </w:rPr>
        <w:t>0 payout.</w:t>
      </w:r>
      <w:r w:rsidRPr="00C457F1">
        <w:rPr>
          <w:rFonts w:asciiTheme="minorHAnsi" w:hAnsiTheme="minorHAnsi"/>
          <w:noProof/>
        </w:rPr>
        <w:t xml:space="preserve"> </w:t>
      </w:r>
    </w:p>
    <w:p w:rsidR="0074458B" w:rsidRDefault="0074458B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4458B" w:rsidRDefault="0074458B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Anything else has no payout!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D0A25" w:rsidRDefault="0074458B" w:rsidP="0074458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how many ways can 4 numbers be drawn from 12?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C457F1" w:rsidP="0074458B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AE4202" wp14:editId="3D271AF2">
                <wp:simplePos x="0" y="0"/>
                <wp:positionH relativeFrom="column">
                  <wp:posOffset>3755390</wp:posOffset>
                </wp:positionH>
                <wp:positionV relativeFrom="paragraph">
                  <wp:posOffset>2540</wp:posOffset>
                </wp:positionV>
                <wp:extent cx="2903220" cy="3009900"/>
                <wp:effectExtent l="133350" t="133350" r="125730" b="133350"/>
                <wp:wrapNone/>
                <wp:docPr id="32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101">
                          <a:off x="0" y="0"/>
                          <a:ext cx="290322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444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A25" w:rsidRPr="0074458B" w:rsidRDefault="007D0A25" w:rsidP="007D0A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458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LIVE IT UP</w:t>
                            </w:r>
                            <w:r w:rsidR="0074458B" w:rsidRPr="0074458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LOTTO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You pay $5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to play.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1 to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are placed in a barrel.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You choose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beforehand. 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Four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of the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numbers are drawn out of the barrel. These are called the Lucky numbers.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7D0A25" w:rsidRPr="00BF6AFE" w:rsidRDefault="007D0A25" w:rsidP="007D0A25">
                            <w:pPr>
                              <w:ind w:left="1440" w:hanging="1440"/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MATCH 4: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all of 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4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numbers match with the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4 Lucky </w:t>
                            </w:r>
                            <w:r w:rsidR="00607E9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</w:t>
                            </w:r>
                            <w:r w:rsidR="00607E92"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drawn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out your </w:t>
                            </w:r>
                            <w:r w:rsidR="0074458B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payout is $10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00.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7D0A25" w:rsidRPr="00BF6AFE" w:rsidRDefault="007D0A25" w:rsidP="007D0A25">
                            <w:pPr>
                              <w:ind w:left="1440" w:hanging="1440"/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MATCH 3: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If three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of your lucky numbers match with </w:t>
                            </w:r>
                            <w:r w:rsidR="0074458B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the Lucky Numbers you get a $4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0 payout.</w:t>
                            </w:r>
                          </w:p>
                          <w:p w:rsidR="007D0A25" w:rsidRPr="00E46ECA" w:rsidRDefault="007D0A25" w:rsidP="007D0A25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38" type="#_x0000_t202" style="position:absolute;margin-left:295.7pt;margin-top:.2pt;width:228.6pt;height:237pt;rotation:250239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" fillcolor="#d8d8d8 [2732]" strokeweight="3.5pt">
                <v:textbox>
                  <w:txbxContent>
                    <w:p w:rsidR="007D0A25" w:rsidRPr="0074458B" w:rsidRDefault="007D0A25" w:rsidP="007D0A25">
                      <w:pPr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4458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  <w:t>LIVE IT UP</w:t>
                      </w:r>
                      <w:r w:rsidR="0074458B" w:rsidRPr="0074458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  <w:t xml:space="preserve"> LOTTO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You pay $5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to play.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1 to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12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are placed in a barrel.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You choose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4 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beforehand. 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Four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of the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12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numbers are drawn out of the barrel. These are called the Lucky numbers.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7D0A25" w:rsidRPr="00BF6AFE" w:rsidRDefault="007D0A25" w:rsidP="007D0A25">
                      <w:pPr>
                        <w:ind w:left="1440" w:hanging="1440"/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MATCH 4: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If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all of 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your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4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numbers match with the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4 Lucky </w:t>
                      </w:r>
                      <w:r w:rsidR="00607E92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</w:t>
                      </w:r>
                      <w:r w:rsidR="00607E92"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drawn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out your </w:t>
                      </w:r>
                      <w:r w:rsidR="0074458B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payout is $10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7D0A25" w:rsidRPr="00BF6AFE" w:rsidRDefault="007D0A25" w:rsidP="007D0A25">
                      <w:pPr>
                        <w:ind w:left="1440" w:hanging="1440"/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MATCH 3: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ab/>
                        <w:t>If three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of your lucky numbers match with </w:t>
                      </w:r>
                      <w:r w:rsidR="0074458B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the Lucky Numbers you get a $4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 payout.</w:t>
                      </w:r>
                    </w:p>
                    <w:p w:rsidR="007D0A25" w:rsidRPr="00E46ECA" w:rsidRDefault="007D0A25" w:rsidP="007D0A25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Calculate the probability (as a fraction) of 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4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C457F1" w:rsidRDefault="00C457F1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Pr="0074458B" w:rsidRDefault="0074458B" w:rsidP="0074458B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3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C457F1" w:rsidRPr="0074458B" w:rsidRDefault="00C457F1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E938C9">
      <w:pPr>
        <w:rPr>
          <w:rFonts w:asciiTheme="minorHAnsi" w:hAnsiTheme="minorHAnsi"/>
        </w:rPr>
      </w:pPr>
    </w:p>
    <w:p w:rsidR="0074458B" w:rsidRDefault="0074458B" w:rsidP="00E938C9">
      <w:pPr>
        <w:rPr>
          <w:rFonts w:asciiTheme="minorHAnsi" w:hAnsiTheme="minorHAnsi"/>
        </w:rPr>
      </w:pPr>
    </w:p>
    <w:p w:rsidR="0074458B" w:rsidRDefault="0074458B" w:rsidP="0074458B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>
        <w:rPr>
          <w:rFonts w:asciiTheme="minorHAnsi" w:hAnsiTheme="minorHAnsi"/>
        </w:rPr>
        <w:t>getting no payout.</w:t>
      </w:r>
    </w:p>
    <w:p w:rsidR="0074458B" w:rsidRDefault="0074458B" w:rsidP="0074458B">
      <w:pPr>
        <w:rPr>
          <w:rFonts w:asciiTheme="minorHAnsi" w:hAnsiTheme="minorHAnsi"/>
        </w:rPr>
      </w:pPr>
    </w:p>
    <w:p w:rsidR="0074458B" w:rsidRDefault="0074458B" w:rsidP="0074458B">
      <w:pPr>
        <w:rPr>
          <w:rFonts w:asciiTheme="minorHAnsi" w:hAnsiTheme="minorHAnsi"/>
        </w:rPr>
      </w:pPr>
    </w:p>
    <w:p w:rsidR="0074458B" w:rsidRDefault="0074458B" w:rsidP="0074458B">
      <w:pPr>
        <w:rPr>
          <w:rFonts w:asciiTheme="minorHAnsi" w:hAnsiTheme="minorHAnsi"/>
        </w:rPr>
      </w:pPr>
    </w:p>
    <w:p w:rsidR="00C457F1" w:rsidRDefault="00C457F1" w:rsidP="0074458B">
      <w:pPr>
        <w:rPr>
          <w:rFonts w:asciiTheme="minorHAnsi" w:hAnsiTheme="minorHAnsi"/>
        </w:rPr>
      </w:pPr>
    </w:p>
    <w:p w:rsidR="0074458B" w:rsidRDefault="0074458B" w:rsidP="0074458B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Find the expected result for the gambler per game. Show all working.</w:t>
      </w: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457F1" w:rsidRDefault="00C457F1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the nearest hundred thousand dollars, how much would the gambling company expect to make in a year on Live it up Lotto, if the game was played once a week and a</w:t>
      </w:r>
      <w:r w:rsidR="00A52825">
        <w:rPr>
          <w:rFonts w:asciiTheme="minorHAnsi" w:hAnsiTheme="minorHAnsi"/>
        </w:rPr>
        <w:t>n average of a</w:t>
      </w:r>
      <w:r>
        <w:rPr>
          <w:rFonts w:asciiTheme="minorHAnsi" w:hAnsiTheme="minorHAnsi"/>
        </w:rPr>
        <w:t xml:space="preserve"> quarter of a million entries were made each </w:t>
      </w:r>
      <w:r w:rsidR="00A52825">
        <w:rPr>
          <w:rFonts w:asciiTheme="minorHAnsi" w:hAnsiTheme="minorHAnsi"/>
        </w:rPr>
        <w:t>game</w:t>
      </w:r>
      <w:r>
        <w:rPr>
          <w:rFonts w:asciiTheme="minorHAnsi" w:hAnsiTheme="minorHAnsi"/>
        </w:rPr>
        <w:t>?</w:t>
      </w: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457F1" w:rsidRDefault="00C457F1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457F1" w:rsidRDefault="00C457F1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36F01" w:rsidRDefault="00C36F01" w:rsidP="008053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8</w:t>
      </w:r>
      <w:r>
        <w:rPr>
          <w:rFonts w:asciiTheme="minorHAnsi" w:hAnsiTheme="minorHAnsi"/>
        </w:rPr>
        <w:tab/>
        <w:t>[2</w:t>
      </w:r>
      <w:proofErr w:type="gramStart"/>
      <w:r>
        <w:rPr>
          <w:rFonts w:asciiTheme="minorHAnsi" w:hAnsiTheme="minorHAnsi"/>
        </w:rPr>
        <w:t>,2</w:t>
      </w:r>
      <w:proofErr w:type="gramEnd"/>
      <w:r>
        <w:rPr>
          <w:rFonts w:asciiTheme="minorHAnsi" w:hAnsiTheme="minorHAnsi"/>
        </w:rPr>
        <w:t xml:space="preserve"> = 4 marks]</w:t>
      </w:r>
    </w:p>
    <w:p w:rsidR="00C36F01" w:rsidRDefault="00C36F01" w:rsidP="008053F7">
      <w:pPr>
        <w:rPr>
          <w:rFonts w:asciiTheme="minorHAnsi" w:hAnsiTheme="minorHAnsi"/>
        </w:rPr>
      </w:pPr>
    </w:p>
    <w:p w:rsidR="00C36F01" w:rsidRDefault="00C36F01" w:rsidP="008053F7">
      <w:pPr>
        <w:rPr>
          <w:rFonts w:asciiTheme="minorHAnsi" w:hAnsiTheme="minorHAnsi"/>
        </w:rPr>
      </w:pPr>
      <w:r>
        <w:rPr>
          <w:rFonts w:asciiTheme="minorHAnsi" w:hAnsiTheme="minorHAnsi"/>
        </w:rPr>
        <w:t>The Saturday Lotto in Australia asks players to match 6 numbers from the 45 in the barrel.</w:t>
      </w:r>
    </w:p>
    <w:p w:rsidR="00C36F01" w:rsidRDefault="00C36F01" w:rsidP="008053F7">
      <w:pPr>
        <w:rPr>
          <w:rFonts w:asciiTheme="minorHAnsi" w:hAnsiTheme="minorHAnsi"/>
        </w:rPr>
      </w:pPr>
      <w:r>
        <w:rPr>
          <w:rFonts w:asciiTheme="minorHAnsi" w:hAnsiTheme="minorHAnsi"/>
        </w:rPr>
        <w:t>This will win a player First Division Lotto.</w:t>
      </w:r>
    </w:p>
    <w:p w:rsidR="00C36F01" w:rsidRDefault="00C36F01" w:rsidP="008053F7">
      <w:pPr>
        <w:rPr>
          <w:rFonts w:asciiTheme="minorHAnsi" w:hAnsiTheme="minorHAnsi"/>
        </w:rPr>
      </w:pPr>
    </w:p>
    <w:p w:rsidR="00C36F01" w:rsidRDefault="00C36F01" w:rsidP="00C36F01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chance of a player in one game, matching their 6 numbers with the 6 drawn out?</w:t>
      </w:r>
    </w:p>
    <w:p w:rsidR="00C36F01" w:rsidRDefault="00C36F01" w:rsidP="00C36F0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Write your answer in the form 1 in …………………….</w:t>
      </w: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A player buys 12 games of Lotto every Saturday.</w:t>
      </w:r>
    </w:p>
    <w:p w:rsidR="00C36F01" w:rsidRDefault="00C36F01" w:rsidP="00C36F0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Find the number of years they would have to keep playing lotto before they would expect to win First division Lotto.</w:t>
      </w:r>
    </w:p>
    <w:p w:rsidR="00C36F01" w:rsidRDefault="00C36F01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7856CC6" wp14:editId="64AABFE5">
            <wp:simplePos x="0" y="0"/>
            <wp:positionH relativeFrom="column">
              <wp:posOffset>3761740</wp:posOffset>
            </wp:positionH>
            <wp:positionV relativeFrom="paragraph">
              <wp:posOffset>130810</wp:posOffset>
            </wp:positionV>
            <wp:extent cx="2870835" cy="1618615"/>
            <wp:effectExtent l="133350" t="228600" r="120015" b="229235"/>
            <wp:wrapNone/>
            <wp:docPr id="11" name="Picture 11" descr="http://www.pix123.com/bettingpro-au/201501/Jan28/161-28012015050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ix123.com/bettingpro-au/201501/Jan28/161-280120150509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3700">
                      <a:off x="0" y="0"/>
                      <a:ext cx="287083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Pr="00C36F01" w:rsidRDefault="00D75F10" w:rsidP="00C36F01">
      <w:pPr>
        <w:pStyle w:val="ListParagraph"/>
        <w:rPr>
          <w:rFonts w:asciiTheme="minorHAnsi" w:hAnsiTheme="minorHAnsi"/>
        </w:rPr>
      </w:pPr>
    </w:p>
    <w:p w:rsidR="008053F7" w:rsidRDefault="008053F7" w:rsidP="008053F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THE END</w:t>
      </w:r>
    </w:p>
    <w:p w:rsidR="00391CB5" w:rsidRPr="008053F7" w:rsidRDefault="00391CB5" w:rsidP="008053F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EXTRA WORKING PAGE</w:t>
      </w:r>
    </w:p>
    <w:sectPr w:rsidR="00391CB5" w:rsidRPr="008053F7" w:rsidSect="008F67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0F4"/>
    <w:multiLevelType w:val="hybridMultilevel"/>
    <w:tmpl w:val="B0BEE2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449"/>
    <w:multiLevelType w:val="hybridMultilevel"/>
    <w:tmpl w:val="3702B2B0"/>
    <w:lvl w:ilvl="0" w:tplc="A572A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D02AD"/>
    <w:multiLevelType w:val="hybridMultilevel"/>
    <w:tmpl w:val="7348F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868C2"/>
    <w:multiLevelType w:val="hybridMultilevel"/>
    <w:tmpl w:val="CF80ECBC"/>
    <w:lvl w:ilvl="0" w:tplc="158628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A6FDE"/>
    <w:multiLevelType w:val="hybridMultilevel"/>
    <w:tmpl w:val="4EE047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101424"/>
    <w:multiLevelType w:val="hybridMultilevel"/>
    <w:tmpl w:val="B1F6DC94"/>
    <w:lvl w:ilvl="0" w:tplc="7248B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8F642A"/>
    <w:multiLevelType w:val="hybridMultilevel"/>
    <w:tmpl w:val="14846CD2"/>
    <w:lvl w:ilvl="0" w:tplc="D3CE2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633D7A"/>
    <w:multiLevelType w:val="hybridMultilevel"/>
    <w:tmpl w:val="AE16EC5C"/>
    <w:lvl w:ilvl="0" w:tplc="926489E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5A50743"/>
    <w:multiLevelType w:val="hybridMultilevel"/>
    <w:tmpl w:val="F56CBD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830D5"/>
    <w:multiLevelType w:val="hybridMultilevel"/>
    <w:tmpl w:val="ED3E0208"/>
    <w:lvl w:ilvl="0" w:tplc="1FD0AE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522DF4"/>
    <w:multiLevelType w:val="hybridMultilevel"/>
    <w:tmpl w:val="4F9CA8D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1145E"/>
    <w:multiLevelType w:val="hybridMultilevel"/>
    <w:tmpl w:val="53F09A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17B25"/>
    <w:multiLevelType w:val="hybridMultilevel"/>
    <w:tmpl w:val="C8422D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A4BAF"/>
    <w:multiLevelType w:val="hybridMultilevel"/>
    <w:tmpl w:val="A2504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E57CC"/>
    <w:multiLevelType w:val="hybridMultilevel"/>
    <w:tmpl w:val="3CB2E2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258B1"/>
    <w:multiLevelType w:val="hybridMultilevel"/>
    <w:tmpl w:val="9BA0D9CA"/>
    <w:lvl w:ilvl="0" w:tplc="09926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928DB"/>
    <w:multiLevelType w:val="hybridMultilevel"/>
    <w:tmpl w:val="C394B3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43994"/>
    <w:multiLevelType w:val="hybridMultilevel"/>
    <w:tmpl w:val="382653A0"/>
    <w:lvl w:ilvl="0" w:tplc="1D441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F6508"/>
    <w:multiLevelType w:val="hybridMultilevel"/>
    <w:tmpl w:val="8D7AE5CA"/>
    <w:lvl w:ilvl="0" w:tplc="98CEB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DB472D"/>
    <w:multiLevelType w:val="hybridMultilevel"/>
    <w:tmpl w:val="69F08A8A"/>
    <w:lvl w:ilvl="0" w:tplc="A952451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9141354"/>
    <w:multiLevelType w:val="hybridMultilevel"/>
    <w:tmpl w:val="FA3427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B1461"/>
    <w:multiLevelType w:val="hybridMultilevel"/>
    <w:tmpl w:val="13864490"/>
    <w:lvl w:ilvl="0" w:tplc="1986AB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2214DCF"/>
    <w:multiLevelType w:val="hybridMultilevel"/>
    <w:tmpl w:val="31084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726CE5"/>
    <w:multiLevelType w:val="hybridMultilevel"/>
    <w:tmpl w:val="36EC7614"/>
    <w:lvl w:ilvl="0" w:tplc="1DCCA3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96323F"/>
    <w:multiLevelType w:val="hybridMultilevel"/>
    <w:tmpl w:val="65C0E106"/>
    <w:lvl w:ilvl="0" w:tplc="FC922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0F71E6"/>
    <w:multiLevelType w:val="hybridMultilevel"/>
    <w:tmpl w:val="E278A1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C573D"/>
    <w:multiLevelType w:val="hybridMultilevel"/>
    <w:tmpl w:val="9904C942"/>
    <w:lvl w:ilvl="0" w:tplc="0C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64C8F"/>
    <w:multiLevelType w:val="hybridMultilevel"/>
    <w:tmpl w:val="18B89524"/>
    <w:lvl w:ilvl="0" w:tplc="02EA0C7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B60A45"/>
    <w:multiLevelType w:val="hybridMultilevel"/>
    <w:tmpl w:val="9F3A1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6"/>
  </w:num>
  <w:num w:numId="5">
    <w:abstractNumId w:val="23"/>
  </w:num>
  <w:num w:numId="6">
    <w:abstractNumId w:val="18"/>
  </w:num>
  <w:num w:numId="7">
    <w:abstractNumId w:val="7"/>
  </w:num>
  <w:num w:numId="8">
    <w:abstractNumId w:val="25"/>
  </w:num>
  <w:num w:numId="9">
    <w:abstractNumId w:val="6"/>
  </w:num>
  <w:num w:numId="10">
    <w:abstractNumId w:val="1"/>
  </w:num>
  <w:num w:numId="11">
    <w:abstractNumId w:val="28"/>
  </w:num>
  <w:num w:numId="12">
    <w:abstractNumId w:val="0"/>
  </w:num>
  <w:num w:numId="13">
    <w:abstractNumId w:val="11"/>
  </w:num>
  <w:num w:numId="14">
    <w:abstractNumId w:val="22"/>
  </w:num>
  <w:num w:numId="15">
    <w:abstractNumId w:val="29"/>
  </w:num>
  <w:num w:numId="16">
    <w:abstractNumId w:val="20"/>
  </w:num>
  <w:num w:numId="17">
    <w:abstractNumId w:val="13"/>
  </w:num>
  <w:num w:numId="18">
    <w:abstractNumId w:val="27"/>
  </w:num>
  <w:num w:numId="19">
    <w:abstractNumId w:val="10"/>
  </w:num>
  <w:num w:numId="20">
    <w:abstractNumId w:val="26"/>
  </w:num>
  <w:num w:numId="21">
    <w:abstractNumId w:val="30"/>
  </w:num>
  <w:num w:numId="22">
    <w:abstractNumId w:val="4"/>
  </w:num>
  <w:num w:numId="23">
    <w:abstractNumId w:val="9"/>
  </w:num>
  <w:num w:numId="24">
    <w:abstractNumId w:val="24"/>
  </w:num>
  <w:num w:numId="25">
    <w:abstractNumId w:val="8"/>
  </w:num>
  <w:num w:numId="26">
    <w:abstractNumId w:val="15"/>
  </w:num>
  <w:num w:numId="27">
    <w:abstractNumId w:val="2"/>
  </w:num>
  <w:num w:numId="28">
    <w:abstractNumId w:val="17"/>
  </w:num>
  <w:num w:numId="29">
    <w:abstractNumId w:val="21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05017"/>
    <w:rsid w:val="00006D6A"/>
    <w:rsid w:val="00027A5A"/>
    <w:rsid w:val="00035F6C"/>
    <w:rsid w:val="00084838"/>
    <w:rsid w:val="000A29A3"/>
    <w:rsid w:val="000C4DA2"/>
    <w:rsid w:val="000D0AAC"/>
    <w:rsid w:val="000E16FA"/>
    <w:rsid w:val="000F5764"/>
    <w:rsid w:val="00101CFB"/>
    <w:rsid w:val="00191821"/>
    <w:rsid w:val="00223D48"/>
    <w:rsid w:val="0022558F"/>
    <w:rsid w:val="00252778"/>
    <w:rsid w:val="002643A3"/>
    <w:rsid w:val="00264882"/>
    <w:rsid w:val="00286A39"/>
    <w:rsid w:val="002D0CEB"/>
    <w:rsid w:val="002E2940"/>
    <w:rsid w:val="0030492C"/>
    <w:rsid w:val="003118F6"/>
    <w:rsid w:val="00340DD7"/>
    <w:rsid w:val="0035573E"/>
    <w:rsid w:val="00391CB5"/>
    <w:rsid w:val="003951D8"/>
    <w:rsid w:val="003A101F"/>
    <w:rsid w:val="003D79AD"/>
    <w:rsid w:val="00410FA1"/>
    <w:rsid w:val="004B24FF"/>
    <w:rsid w:val="004D196F"/>
    <w:rsid w:val="004E2B79"/>
    <w:rsid w:val="004F4289"/>
    <w:rsid w:val="00515F14"/>
    <w:rsid w:val="00560CA5"/>
    <w:rsid w:val="00573624"/>
    <w:rsid w:val="0057750A"/>
    <w:rsid w:val="005F1CD0"/>
    <w:rsid w:val="00607E92"/>
    <w:rsid w:val="00613A2F"/>
    <w:rsid w:val="0062481F"/>
    <w:rsid w:val="00654351"/>
    <w:rsid w:val="0066090C"/>
    <w:rsid w:val="0073410A"/>
    <w:rsid w:val="0074458B"/>
    <w:rsid w:val="0074592D"/>
    <w:rsid w:val="007666E5"/>
    <w:rsid w:val="007D0A25"/>
    <w:rsid w:val="008053F7"/>
    <w:rsid w:val="00811273"/>
    <w:rsid w:val="00821AE8"/>
    <w:rsid w:val="0084169C"/>
    <w:rsid w:val="008658B4"/>
    <w:rsid w:val="00895A0D"/>
    <w:rsid w:val="008975DA"/>
    <w:rsid w:val="008A6CA0"/>
    <w:rsid w:val="008C4FC0"/>
    <w:rsid w:val="008D5765"/>
    <w:rsid w:val="008F672D"/>
    <w:rsid w:val="0090408F"/>
    <w:rsid w:val="00916020"/>
    <w:rsid w:val="00923C85"/>
    <w:rsid w:val="0096473E"/>
    <w:rsid w:val="00975A8E"/>
    <w:rsid w:val="009E5CAB"/>
    <w:rsid w:val="009E6C4E"/>
    <w:rsid w:val="00A00BFF"/>
    <w:rsid w:val="00A27440"/>
    <w:rsid w:val="00A33BC1"/>
    <w:rsid w:val="00A36BF6"/>
    <w:rsid w:val="00A52825"/>
    <w:rsid w:val="00A77B0A"/>
    <w:rsid w:val="00B07B7C"/>
    <w:rsid w:val="00B1342B"/>
    <w:rsid w:val="00B327C6"/>
    <w:rsid w:val="00B41218"/>
    <w:rsid w:val="00B41BE2"/>
    <w:rsid w:val="00B800D5"/>
    <w:rsid w:val="00BD39F7"/>
    <w:rsid w:val="00BD6C77"/>
    <w:rsid w:val="00C169A9"/>
    <w:rsid w:val="00C36F01"/>
    <w:rsid w:val="00C457F1"/>
    <w:rsid w:val="00C60105"/>
    <w:rsid w:val="00C86DF7"/>
    <w:rsid w:val="00CE1BE5"/>
    <w:rsid w:val="00CE6CEE"/>
    <w:rsid w:val="00D04905"/>
    <w:rsid w:val="00D36D14"/>
    <w:rsid w:val="00D57210"/>
    <w:rsid w:val="00D75F10"/>
    <w:rsid w:val="00DC67DF"/>
    <w:rsid w:val="00E1339E"/>
    <w:rsid w:val="00E938C9"/>
    <w:rsid w:val="00ED1025"/>
    <w:rsid w:val="00EE46F1"/>
    <w:rsid w:val="00F0218F"/>
    <w:rsid w:val="00F342DC"/>
    <w:rsid w:val="00F73A50"/>
    <w:rsid w:val="00FC1755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0.png"/><Relationship Id="rId25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43EE-B212-48AB-956E-810E6E63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1FB890F4</Template>
  <TotalTime>3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5144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PALMER Patsy</cp:lastModifiedBy>
  <cp:revision>4</cp:revision>
  <cp:lastPrinted>2018-06-14T00:14:00Z</cp:lastPrinted>
  <dcterms:created xsi:type="dcterms:W3CDTF">2018-06-13T07:14:00Z</dcterms:created>
  <dcterms:modified xsi:type="dcterms:W3CDTF">2018-06-14T00:15:00Z</dcterms:modified>
</cp:coreProperties>
</file>