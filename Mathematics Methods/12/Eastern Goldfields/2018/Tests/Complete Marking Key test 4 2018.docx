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F96AFD">
      <w:r>
        <w:rPr>
          <w:noProof/>
          <w:lang w:eastAsia="en-AU"/>
        </w:rPr>
        <w:drawing>
          <wp:inline distT="0" distB="0" distL="0" distR="0">
            <wp:extent cx="5732780" cy="42227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FD" w:rsidRDefault="00F96AFD" w:rsidP="00F96AFD">
      <w:pPr>
        <w:pStyle w:val="QNum"/>
      </w:pPr>
      <w:r>
        <w:rPr>
          <w:noProof/>
          <w:lang w:val="en-AU" w:eastAsia="en-AU"/>
        </w:rPr>
        <w:drawing>
          <wp:inline distT="0" distB="0" distL="0" distR="0">
            <wp:extent cx="572262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F96AFD" w:rsidRDefault="00F96AFD" w:rsidP="00646241">
      <w:pPr>
        <w:pStyle w:val="QNum"/>
      </w:pPr>
    </w:p>
    <w:p w:rsidR="00D94386" w:rsidRDefault="00D94386" w:rsidP="00646241">
      <w:pPr>
        <w:pStyle w:val="QNum"/>
      </w:pPr>
      <w:r>
        <w:t>Marking Key</w:t>
      </w:r>
    </w:p>
    <w:p w:rsidR="00D94386" w:rsidRDefault="00D94386" w:rsidP="00646241">
      <w:pPr>
        <w:pStyle w:val="QNum"/>
      </w:pPr>
    </w:p>
    <w:p w:rsidR="00D94386" w:rsidRDefault="00D94386" w:rsidP="00646241">
      <w:pPr>
        <w:pStyle w:val="QNum"/>
      </w:pPr>
      <w:r>
        <w:t>Calc Free</w:t>
      </w:r>
    </w:p>
    <w:p w:rsidR="00D94386" w:rsidRDefault="00D94386" w:rsidP="00646241">
      <w:pPr>
        <w:pStyle w:val="QNum"/>
      </w:pPr>
    </w:p>
    <w:p w:rsidR="00646241" w:rsidRDefault="00646241" w:rsidP="00646241">
      <w:pPr>
        <w:pStyle w:val="QNum"/>
      </w:pPr>
      <w:r>
        <w:t>Question 2</w:t>
      </w:r>
      <w:r>
        <w:tab/>
        <w:t>(6 marks)</w:t>
      </w:r>
    </w:p>
    <w:p w:rsidR="00646241" w:rsidRDefault="00646241" w:rsidP="00646241">
      <w:pPr>
        <w:pStyle w:val="Part"/>
      </w:pPr>
      <w:r>
        <w:t xml:space="preserve">A box contains five balls numbered </w:t>
      </w:r>
      <m:oMath>
        <m:r>
          <w:rPr>
            <w:rFonts w:ascii="Cambria Math" w:hAnsi="Cambria Math"/>
          </w:rPr>
          <m:t>2, 3, 4, 5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>. Three balls are randomly drawn</w:t>
      </w:r>
      <w:r w:rsidRPr="00D950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the box at the same time and 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largest of the three numbers drawn.</w:t>
      </w:r>
    </w:p>
    <w:p w:rsidR="00646241" w:rsidRDefault="00646241" w:rsidP="00646241">
      <w:pPr>
        <w:pStyle w:val="Part"/>
      </w:pPr>
    </w:p>
    <w:p w:rsidR="00646241" w:rsidRDefault="00646241" w:rsidP="00646241">
      <w:pPr>
        <w:pStyle w:val="Parta"/>
        <w:rPr>
          <w:rFonts w:eastAsiaTheme="minorEastAsia"/>
        </w:rPr>
      </w:pPr>
      <w:r>
        <w:t>(a)</w:t>
      </w:r>
      <w:r>
        <w:tab/>
        <w:t>By listing all possible outcomes (</w:t>
      </w:r>
      <m:oMath>
        <m:r>
          <w:rPr>
            <w:rFonts w:ascii="Cambria Math" w:hAnsi="Cambria Math"/>
          </w:rPr>
          <m:t>234</m:t>
        </m:r>
      </m:oMath>
      <w:r>
        <w:t xml:space="preserve">, </w:t>
      </w:r>
      <m:oMath>
        <m:r>
          <w:rPr>
            <w:rFonts w:ascii="Cambria Math" w:hAnsi="Cambria Math"/>
          </w:rPr>
          <m:t>235</m:t>
        </m:r>
      </m:oMath>
      <w:r>
        <w:t xml:space="preserve">, etc.), determine </w:t>
      </w:r>
      <m:oMath>
        <m:r>
          <w:rPr>
            <w:rFonts w:ascii="Cambria Math" w:hAnsi="Cambria Math"/>
          </w:rPr>
          <m:t>P(X≤5)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646241" w:rsidRDefault="00646241" w:rsidP="0064624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A0EB5" wp14:editId="4F02F8AA">
                <wp:simplePos x="0" y="0"/>
                <wp:positionH relativeFrom="column">
                  <wp:posOffset>899160</wp:posOffset>
                </wp:positionH>
                <wp:positionV relativeFrom="paragraph">
                  <wp:posOffset>67310</wp:posOffset>
                </wp:positionV>
                <wp:extent cx="3162300" cy="15938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59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2"/>
                            </w:tblGrid>
                            <w:tr w:rsidR="0064624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46241" w:rsidTr="00BC4B6B">
                              <w:tc>
                                <w:tcPr>
                                  <w:tcW w:w="5000" w:type="pct"/>
                                </w:tcPr>
                                <w:p w:rsidR="00646241" w:rsidRPr="00373CC5" w:rsidRDefault="00CE00B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234, 235, 236, 245, 246, 256, 345, 346, 356, 456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646241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646241" w:rsidRPr="00373CC5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X≤5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646241" w:rsidRPr="00373CC5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4624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46241" w:rsidTr="00BC4B6B">
                              <w:tc>
                                <w:tcPr>
                                  <w:tcW w:w="5000" w:type="pct"/>
                                </w:tcPr>
                                <w:p w:rsidR="00646241" w:rsidRDefault="00646241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lists outcomes</w:t>
                                  </w:r>
                                </w:p>
                                <w:p w:rsidR="00646241" w:rsidRDefault="00646241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:rsidR="00646241" w:rsidRDefault="00646241" w:rsidP="0064624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8pt;margin-top:5.3pt;width:249pt;height:1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92"/>
                      </w:tblGrid>
                      <w:tr w:rsidR="0064624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46241" w:rsidTr="00BC4B6B">
                        <w:tc>
                          <w:tcPr>
                            <w:tcW w:w="5000" w:type="pct"/>
                          </w:tcPr>
                          <w:p w:rsidR="00646241" w:rsidRPr="00373CC5" w:rsidRDefault="00CE00B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234, 235, 236, 245, 246, 256, 345, 346, 356, 456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646241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646241" w:rsidRPr="00373CC5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X≤5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46241" w:rsidRPr="00373CC5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4624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46241" w:rsidTr="00BC4B6B">
                        <w:tc>
                          <w:tcPr>
                            <w:tcW w:w="5000" w:type="pct"/>
                          </w:tcPr>
                          <w:p w:rsidR="00646241" w:rsidRDefault="00646241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lists outcomes</w:t>
                            </w:r>
                          </w:p>
                          <w:p w:rsidR="00646241" w:rsidRDefault="00646241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probability</w:t>
                            </w:r>
                          </w:p>
                        </w:tc>
                      </w:tr>
                    </w:tbl>
                    <w:p w:rsidR="00646241" w:rsidRDefault="00646241" w:rsidP="0064624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  <w:rPr>
          <w:rFonts w:eastAsiaTheme="minorEastAsia"/>
        </w:rPr>
      </w:pPr>
      <w:r>
        <w:t>(b)</w:t>
      </w:r>
      <w:r>
        <w:tab/>
        <w:t xml:space="preserve">Construct a table to show the probability distribution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646241" w:rsidRDefault="00646241" w:rsidP="0064624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A7377" wp14:editId="6BFC70AC">
                <wp:simplePos x="0" y="0"/>
                <wp:positionH relativeFrom="column">
                  <wp:posOffset>899160</wp:posOffset>
                </wp:positionH>
                <wp:positionV relativeFrom="paragraph">
                  <wp:posOffset>139065</wp:posOffset>
                </wp:positionV>
                <wp:extent cx="3975100" cy="12509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250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99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7"/>
                              <w:gridCol w:w="1584"/>
                              <w:gridCol w:w="1623"/>
                              <w:gridCol w:w="1656"/>
                            </w:tblGrid>
                            <w:tr w:rsidR="00646241" w:rsidTr="00FF5BA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46241" w:rsidTr="00FF5BA8">
                              <w:trPr>
                                <w:trHeight w:val="140"/>
                              </w:trPr>
                              <w:tc>
                                <w:tcPr>
                                  <w:tcW w:w="1171" w:type="pct"/>
                                  <w:vAlign w:val="center"/>
                                </w:tcPr>
                                <w:p w:rsidR="00646241" w:rsidRDefault="00646241" w:rsidP="00ED00DB">
                                  <w:pPr>
                                    <w:pStyle w:val="Parts"/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7" w:type="pct"/>
                                  <w:vAlign w:val="center"/>
                                </w:tcPr>
                                <w:p w:rsidR="00646241" w:rsidRPr="00FF5BA8" w:rsidRDefault="00646241" w:rsidP="00ED00DB">
                                  <w:pPr>
                                    <w:pStyle w:val="Parts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8" w:type="pct"/>
                                  <w:vAlign w:val="center"/>
                                </w:tcPr>
                                <w:p w:rsidR="00646241" w:rsidRPr="00FF5BA8" w:rsidRDefault="00646241" w:rsidP="00ED00DB">
                                  <w:pPr>
                                    <w:pStyle w:val="Parts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4" w:type="pct"/>
                                  <w:vAlign w:val="center"/>
                                </w:tcPr>
                                <w:p w:rsidR="00646241" w:rsidRPr="00FF5BA8" w:rsidRDefault="00646241" w:rsidP="00ED00DB">
                                  <w:pPr>
                                    <w:pStyle w:val="Parts"/>
                                    <w:jc w:val="center"/>
                                    <w:rPr>
                                      <w:rFonts w:ascii="Cambria Math" w:hAnsi="Cambria Math"/>
                                      <w:oMath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646241" w:rsidTr="00FF5BA8">
                              <w:trPr>
                                <w:trHeight w:val="140"/>
                              </w:trPr>
                              <w:tc>
                                <w:tcPr>
                                  <w:tcW w:w="1171" w:type="pct"/>
                                  <w:vAlign w:val="center"/>
                                </w:tcPr>
                                <w:p w:rsidR="00646241" w:rsidRDefault="00646241" w:rsidP="00ED00DB">
                                  <w:pPr>
                                    <w:pStyle w:val="Parts"/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P(X=x)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7" w:type="pct"/>
                                  <w:vAlign w:val="center"/>
                                </w:tcPr>
                                <w:p w:rsidR="00646241" w:rsidRDefault="00CE00BE" w:rsidP="00ED00DB">
                                  <w:pPr>
                                    <w:pStyle w:val="Parts"/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8" w:type="pct"/>
                                  <w:vAlign w:val="center"/>
                                </w:tcPr>
                                <w:p w:rsidR="00646241" w:rsidRDefault="00CE00BE" w:rsidP="00ED00DB">
                                  <w:pPr>
                                    <w:pStyle w:val="Parts"/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304" w:type="pct"/>
                                  <w:vAlign w:val="center"/>
                                </w:tcPr>
                                <w:p w:rsidR="00646241" w:rsidRDefault="00CE00BE" w:rsidP="00ED00DB">
                                  <w:pPr>
                                    <w:pStyle w:val="Parts"/>
                                    <w:jc w:val="center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</w:tr>
                            <w:tr w:rsidR="00646241" w:rsidTr="00FF5BA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gridSpan w:val="4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46241" w:rsidTr="00FF5BA8">
                              <w:tc>
                                <w:tcPr>
                                  <w:tcW w:w="5000" w:type="pct"/>
                                  <w:gridSpan w:val="4"/>
                                </w:tcPr>
                                <w:p w:rsidR="00646241" w:rsidRPr="00ED00DB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values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:rsidR="00646241" w:rsidRPr="00ED00DB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values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P(X=x)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646241" w:rsidRDefault="00646241" w:rsidP="0064624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70.8pt;margin-top:10.95pt;width:313pt;height: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899" w:type="pct"/>
                        <w:tblLook w:val="04A0" w:firstRow="1" w:lastRow="0" w:firstColumn="1" w:lastColumn="0" w:noHBand="0" w:noVBand="1"/>
                      </w:tblPr>
                      <w:tblGrid>
                        <w:gridCol w:w="1487"/>
                        <w:gridCol w:w="1584"/>
                        <w:gridCol w:w="1623"/>
                        <w:gridCol w:w="1656"/>
                      </w:tblGrid>
                      <w:tr w:rsidR="00646241" w:rsidTr="00FF5BA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gridSpan w:val="4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46241" w:rsidTr="00FF5BA8">
                        <w:trPr>
                          <w:trHeight w:val="140"/>
                        </w:trPr>
                        <w:tc>
                          <w:tcPr>
                            <w:tcW w:w="1171" w:type="pct"/>
                            <w:vAlign w:val="center"/>
                          </w:tcPr>
                          <w:p w:rsidR="00646241" w:rsidRDefault="00646241" w:rsidP="00ED00DB">
                            <w:pPr>
                              <w:pStyle w:val="Parts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7" w:type="pct"/>
                            <w:vAlign w:val="center"/>
                          </w:tcPr>
                          <w:p w:rsidR="00646241" w:rsidRPr="00FF5BA8" w:rsidRDefault="00646241" w:rsidP="00ED00DB">
                            <w:pPr>
                              <w:pStyle w:val="Parts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78" w:type="pct"/>
                            <w:vAlign w:val="center"/>
                          </w:tcPr>
                          <w:p w:rsidR="00646241" w:rsidRPr="00FF5BA8" w:rsidRDefault="00646241" w:rsidP="00ED00DB">
                            <w:pPr>
                              <w:pStyle w:val="Parts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304" w:type="pct"/>
                            <w:vAlign w:val="center"/>
                          </w:tcPr>
                          <w:p w:rsidR="00646241" w:rsidRPr="00FF5BA8" w:rsidRDefault="00646241" w:rsidP="00ED00DB">
                            <w:pPr>
                              <w:pStyle w:val="Parts"/>
                              <w:jc w:val="center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c>
                      </w:tr>
                      <w:tr w:rsidR="00646241" w:rsidTr="00FF5BA8">
                        <w:trPr>
                          <w:trHeight w:val="140"/>
                        </w:trPr>
                        <w:tc>
                          <w:tcPr>
                            <w:tcW w:w="1171" w:type="pct"/>
                            <w:vAlign w:val="center"/>
                          </w:tcPr>
                          <w:p w:rsidR="00646241" w:rsidRDefault="00646241" w:rsidP="00ED00DB">
                            <w:pPr>
                              <w:pStyle w:val="Parts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P(X=x)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7" w:type="pct"/>
                            <w:vAlign w:val="center"/>
                          </w:tcPr>
                          <w:p w:rsidR="00646241" w:rsidRDefault="00CE00BE" w:rsidP="00ED00DB">
                            <w:pPr>
                              <w:pStyle w:val="Parts"/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278" w:type="pct"/>
                            <w:vAlign w:val="center"/>
                          </w:tcPr>
                          <w:p w:rsidR="00646241" w:rsidRDefault="00CE00BE" w:rsidP="00ED00DB">
                            <w:pPr>
                              <w:pStyle w:val="Parts"/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1304" w:type="pct"/>
                            <w:vAlign w:val="center"/>
                          </w:tcPr>
                          <w:p w:rsidR="00646241" w:rsidRDefault="00CE00BE" w:rsidP="00ED00DB">
                            <w:pPr>
                              <w:pStyle w:val="Parts"/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</w:tr>
                      <w:tr w:rsidR="00646241" w:rsidTr="00FF5BA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gridSpan w:val="4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46241" w:rsidTr="00FF5BA8">
                        <w:tc>
                          <w:tcPr>
                            <w:tcW w:w="5000" w:type="pct"/>
                            <w:gridSpan w:val="4"/>
                          </w:tcPr>
                          <w:p w:rsidR="00646241" w:rsidRPr="00ED00DB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:rsidR="00646241" w:rsidRPr="00ED00DB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values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P(X=x)</m:t>
                              </m:r>
                            </m:oMath>
                          </w:p>
                        </w:tc>
                      </w:tr>
                    </w:tbl>
                    <w:p w:rsidR="00646241" w:rsidRDefault="00646241" w:rsidP="0064624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  <w:rPr>
          <w:rFonts w:eastAsiaTheme="minorEastAsia"/>
        </w:rPr>
      </w:pPr>
      <w:r>
        <w:t>(c)</w:t>
      </w:r>
      <w:r>
        <w:tab/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E⁡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646241" w:rsidRDefault="00646241" w:rsidP="0064624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B6B86" wp14:editId="6FD8C307">
                <wp:simplePos x="0" y="0"/>
                <wp:positionH relativeFrom="column">
                  <wp:posOffset>1584960</wp:posOffset>
                </wp:positionH>
                <wp:positionV relativeFrom="paragraph">
                  <wp:posOffset>107315</wp:posOffset>
                </wp:positionV>
                <wp:extent cx="2330450" cy="12573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25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884"/>
                            </w:tblGrid>
                            <w:tr w:rsidR="0064624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46241" w:rsidTr="00BC4B6B">
                              <w:tc>
                                <w:tcPr>
                                  <w:tcW w:w="5000" w:type="pct"/>
                                </w:tcPr>
                                <w:p w:rsidR="00646241" w:rsidRPr="008B6E53" w:rsidRDefault="00CE00B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4+15+36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=5.5</m:t>
                                      </m:r>
                                    </m:oMath>
                                  </m:oMathPara>
                                </w:p>
                                <w:p w:rsidR="00646241" w:rsidRDefault="00646241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46241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646241" w:rsidRPr="00992D52" w:rsidRDefault="00646241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46241" w:rsidTr="00BC4B6B">
                              <w:tc>
                                <w:tcPr>
                                  <w:tcW w:w="5000" w:type="pct"/>
                                </w:tcPr>
                                <w:p w:rsidR="00646241" w:rsidRDefault="00646241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products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x∙P(X=x)</m:t>
                                    </m:r>
                                  </m:oMath>
                                </w:p>
                                <w:p w:rsidR="00646241" w:rsidRDefault="00646241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value</w:t>
                                  </w:r>
                                </w:p>
                              </w:tc>
                            </w:tr>
                          </w:tbl>
                          <w:p w:rsidR="00646241" w:rsidRDefault="00646241" w:rsidP="00646241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24.8pt;margin-top:8.45pt;width:183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884"/>
                      </w:tblGrid>
                      <w:tr w:rsidR="0064624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46241" w:rsidTr="00BC4B6B">
                        <w:tc>
                          <w:tcPr>
                            <w:tcW w:w="5000" w:type="pct"/>
                          </w:tcPr>
                          <w:p w:rsidR="00646241" w:rsidRPr="008B6E53" w:rsidRDefault="00CE00B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4+15+36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=5.5</m:t>
                                </m:r>
                              </m:oMath>
                            </m:oMathPara>
                          </w:p>
                          <w:p w:rsidR="00646241" w:rsidRDefault="00646241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46241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646241" w:rsidRPr="00992D52" w:rsidRDefault="00646241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46241" w:rsidTr="00BC4B6B">
                        <w:tc>
                          <w:tcPr>
                            <w:tcW w:w="5000" w:type="pct"/>
                          </w:tcPr>
                          <w:p w:rsidR="00646241" w:rsidRDefault="00646241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products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x∙P(X=x)</m:t>
                              </m:r>
                            </m:oMath>
                          </w:p>
                          <w:p w:rsidR="00646241" w:rsidRDefault="00646241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value</w:t>
                            </w:r>
                          </w:p>
                        </w:tc>
                      </w:tr>
                    </w:tbl>
                    <w:p w:rsidR="00646241" w:rsidRDefault="00646241" w:rsidP="00646241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46241" w:rsidRDefault="00646241" w:rsidP="00646241">
      <w:pPr>
        <w:pStyle w:val="Parta"/>
      </w:pPr>
    </w:p>
    <w:p w:rsidR="00646241" w:rsidRDefault="00646241" w:rsidP="00646241">
      <w:pPr>
        <w:pStyle w:val="Parta"/>
      </w:pPr>
    </w:p>
    <w:p w:rsidR="00646241" w:rsidRDefault="00646241" w:rsidP="00646241">
      <w:pPr>
        <w:pStyle w:val="Part"/>
      </w:pPr>
    </w:p>
    <w:p w:rsidR="00646241" w:rsidRDefault="00646241" w:rsidP="00646241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D94386" w:rsidRDefault="00D94386" w:rsidP="00D94386">
      <w:pPr>
        <w:pStyle w:val="QNum"/>
      </w:pPr>
      <w:r>
        <w:lastRenderedPageBreak/>
        <w:t>Marking Key</w:t>
      </w:r>
    </w:p>
    <w:p w:rsidR="00D94386" w:rsidRDefault="00D94386" w:rsidP="00D94386">
      <w:pPr>
        <w:pStyle w:val="QNum"/>
      </w:pPr>
    </w:p>
    <w:p w:rsidR="00D94386" w:rsidRDefault="005D5C36" w:rsidP="00D94386">
      <w:pPr>
        <w:pStyle w:val="QNum"/>
      </w:pPr>
      <w:r>
        <w:t>Calc Assumed</w:t>
      </w:r>
    </w:p>
    <w:p w:rsidR="00D94386" w:rsidRDefault="00D94386" w:rsidP="00D94386">
      <w:pPr>
        <w:pStyle w:val="QNum"/>
      </w:pPr>
    </w:p>
    <w:p w:rsidR="00D94386" w:rsidRDefault="00CE00BE" w:rsidP="00D94386">
      <w:pPr>
        <w:pStyle w:val="QNum"/>
      </w:pPr>
      <w:r>
        <w:rPr>
          <w:noProof/>
          <w:lang w:val="en-AU" w:eastAsia="en-AU"/>
        </w:rPr>
        <w:drawing>
          <wp:inline distT="0" distB="0" distL="0" distR="0">
            <wp:extent cx="5731510" cy="4779749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CE00BE" w:rsidRDefault="00CE00BE" w:rsidP="00D94386">
      <w:pPr>
        <w:pStyle w:val="QNum"/>
      </w:pPr>
    </w:p>
    <w:p w:rsidR="00D94386" w:rsidRDefault="00D94386" w:rsidP="00D94386">
      <w:pPr>
        <w:pStyle w:val="QNum"/>
      </w:pPr>
      <w:bookmarkStart w:id="0" w:name="_GoBack"/>
      <w:bookmarkEnd w:id="0"/>
      <w:r>
        <w:lastRenderedPageBreak/>
        <w:t>Question 9</w:t>
      </w:r>
      <w:r>
        <w:tab/>
        <w:t>(6 marks)</w:t>
      </w:r>
    </w:p>
    <w:p w:rsidR="00D94386" w:rsidRDefault="00D94386" w:rsidP="00D94386">
      <w:pPr>
        <w:pStyle w:val="Part"/>
      </w:pPr>
      <m:oMath>
        <m:r>
          <w:rPr>
            <w:rFonts w:ascii="Cambria Math" w:hAnsi="Cambria Math"/>
          </w:rPr>
          <m:t>65%</m:t>
        </m:r>
      </m:oMath>
      <w:r>
        <w:t xml:space="preserve"> of the fish in a large inland lake are known to be trout. Eight fish are caught at random from the lake every day.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1B7E1" wp14:editId="22F83DCF">
                <wp:simplePos x="0" y="0"/>
                <wp:positionH relativeFrom="column">
                  <wp:posOffset>1680210</wp:posOffset>
                </wp:positionH>
                <wp:positionV relativeFrom="paragraph">
                  <wp:posOffset>272415</wp:posOffset>
                </wp:positionV>
                <wp:extent cx="2470150" cy="11176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1117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Binomial, with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p=0.65</m:t>
                                    </m:r>
                                  </m:oMath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binomial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parameters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132.3pt;margin-top:21.45pt;width:194.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0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Binomial,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p=0.65</m:t>
                              </m:r>
                            </m:oMath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binomial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parameters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(a)</w:t>
      </w:r>
      <w:r>
        <w:tab/>
        <w:t>Describe, with parameters, a suitable probability distribution to model the number of trout in a day's catch.</w:t>
      </w:r>
      <w:r>
        <w:tab/>
        <w:t>(2 marks)</w: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  <w:r>
        <w:t>(b)</w:t>
      </w:r>
      <w:r>
        <w:tab/>
        <w:t>Determine the probability that there are fewer trout than fish of other species in a day's catch.</w:t>
      </w:r>
      <w:r>
        <w:tab/>
        <w:t>(2 marks)</w:t>
      </w: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7E679" wp14:editId="3501733E">
                <wp:simplePos x="0" y="0"/>
                <wp:positionH relativeFrom="column">
                  <wp:posOffset>1718310</wp:posOffset>
                </wp:positionH>
                <wp:positionV relativeFrom="paragraph">
                  <wp:posOffset>12700</wp:posOffset>
                </wp:positionV>
                <wp:extent cx="2432050" cy="10795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107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D51D25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X≤3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=0.1061</m:t>
                                      </m:r>
                                    </m:oMath>
                                  </m:oMathPara>
                                </w:p>
                                <w:p w:rsidR="00D94386" w:rsidRPr="00D51D25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D51D25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X≤3</m:t>
                                        </m:r>
                                      </m:e>
                                    </m: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X&lt;4</m:t>
                                        </m:r>
                                      </m:e>
                                    </m:d>
                                  </m:oMath>
                                </w:p>
                                <w:p w:rsidR="00D94386" w:rsidRPr="00D51D25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probability, to at least 3dp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135.3pt;margin-top:1pt;width:191.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4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D51D25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X≤3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=0.1061</m:t>
                                </m:r>
                              </m:oMath>
                            </m:oMathPara>
                          </w:p>
                          <w:p w:rsidR="00D94386" w:rsidRPr="00D51D25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D51D25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X≤3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X&lt;4</m:t>
                                  </m:r>
                                </m:e>
                              </m:d>
                            </m:oMath>
                          </w:p>
                          <w:p w:rsidR="00D94386" w:rsidRPr="00D51D25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probability, to at least 3dp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EEFB6" wp14:editId="392ED8F5">
                <wp:simplePos x="0" y="0"/>
                <wp:positionH relativeFrom="column">
                  <wp:posOffset>1718310</wp:posOffset>
                </wp:positionH>
                <wp:positionV relativeFrom="paragraph">
                  <wp:posOffset>320040</wp:posOffset>
                </wp:positionV>
                <wp:extent cx="2400300" cy="1466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466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DF1911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16, 0.65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DF1911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X=15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=0.0087</m:t>
                                      </m:r>
                                    </m:oMath>
                                  </m:oMathPara>
                                </w:p>
                                <w:p w:rsidR="00D94386" w:rsidRPr="00DF1911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defines new distribution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probability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135.3pt;margin-top:25.2pt;width:189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9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DF1911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16, 0.65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DF1911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X=15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=0.0087</m:t>
                                </m:r>
                              </m:oMath>
                            </m:oMathPara>
                          </w:p>
                          <w:p w:rsidR="00D94386" w:rsidRPr="00DF1911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defines new distribution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probability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(c)</w:t>
      </w:r>
      <w:r>
        <w:tab/>
        <w:t xml:space="preserve">Calculate the probability that over two consecutive days, a total of exactly </w:t>
      </w:r>
      <m:oMath>
        <m:r>
          <w:rPr>
            <w:rFonts w:ascii="Cambria Math" w:hAnsi="Cambria Math"/>
          </w:rPr>
          <m:t>15</m:t>
        </m:r>
      </m:oMath>
      <w:r>
        <w:t xml:space="preserve"> trout are caught.</w:t>
      </w:r>
      <w:r>
        <w:tab/>
        <w:t>(2 marks)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D94386" w:rsidRDefault="00D94386" w:rsidP="00D94386">
      <w:pPr>
        <w:pStyle w:val="QNum"/>
      </w:pPr>
      <w:r>
        <w:lastRenderedPageBreak/>
        <w:t>Question 12</w:t>
      </w:r>
      <w:r>
        <w:tab/>
        <w:t>(8 marks)</w:t>
      </w:r>
    </w:p>
    <w:p w:rsidR="00D94386" w:rsidRDefault="00D94386" w:rsidP="00D94386">
      <w:pPr>
        <w:pStyle w:val="Part"/>
      </w:pPr>
      <w:r>
        <w:t xml:space="preserve">A fairground shooting range charges customers </w:t>
      </w:r>
      <m:oMath>
        <m:r>
          <w:rPr>
            <w:rFonts w:ascii="Cambria Math" w:hAnsi="Cambria Math"/>
          </w:rPr>
          <m:t>$3</m:t>
        </m:r>
      </m:oMath>
      <w:r>
        <w:t xml:space="preserve"> to take </w:t>
      </w:r>
      <m:oMath>
        <m:r>
          <w:rPr>
            <w:rFonts w:ascii="Cambria Math" w:hAnsi="Cambria Math"/>
          </w:rPr>
          <m:t>8</m:t>
        </m:r>
      </m:oMath>
      <w:r>
        <w:t xml:space="preserve"> shots at a target. A prize of </w:t>
      </w:r>
      <m:oMath>
        <m:r>
          <w:rPr>
            <w:rFonts w:ascii="Cambria Math" w:hAnsi="Cambria Math"/>
          </w:rPr>
          <m:t>$6</m:t>
        </m:r>
      </m:oMath>
      <w:r>
        <w:t xml:space="preserve"> is awarded if a customer hits the target twice and a prize of </w:t>
      </w:r>
      <m:oMath>
        <m:r>
          <w:rPr>
            <w:rFonts w:ascii="Cambria Math" w:hAnsi="Cambria Math"/>
          </w:rPr>
          <m:t>$10</m:t>
        </m:r>
      </m:oMath>
      <w:r>
        <w:t xml:space="preserve"> is awarded if a customer hits the target more than twice. Otherwise no prize money is paid.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  <w:r>
        <w:t xml:space="preserve">Assume that successive shots made by a customer are independent and hit the target with the probability </w:t>
      </w:r>
      <m:oMath>
        <m:r>
          <w:rPr>
            <w:rFonts w:ascii="Cambria Math" w:hAnsi="Cambria Math"/>
          </w:rPr>
          <m:t>0.11</m:t>
        </m:r>
      </m:oMath>
      <w:r>
        <w:rPr>
          <w:rFonts w:eastAsiaTheme="minorEastAsia"/>
        </w:rPr>
        <w:t>.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a"/>
      </w:pPr>
      <w:r>
        <w:t>(a)</w:t>
      </w:r>
      <w:r>
        <w:tab/>
        <w:t xml:space="preserve">Calculate the probability that the next customer to buy </w:t>
      </w:r>
      <m:oMath>
        <m:r>
          <w:rPr>
            <w:rFonts w:ascii="Cambria Math" w:hAnsi="Cambria Math"/>
          </w:rPr>
          <m:t>8</m:t>
        </m:r>
      </m:oMath>
      <w:r>
        <w:t xml:space="preserve"> shots wins</w:t>
      </w: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B8797" wp14:editId="218D8579">
                <wp:simplePos x="0" y="0"/>
                <wp:positionH relativeFrom="column">
                  <wp:posOffset>2353310</wp:posOffset>
                </wp:positionH>
                <wp:positionV relativeFrom="paragraph">
                  <wp:posOffset>107315</wp:posOffset>
                </wp:positionV>
                <wp:extent cx="2343150" cy="14351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0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860ED8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8, 0.11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D94386" w:rsidRPr="00C2354F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C2354F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X=2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=0.1684</m:t>
                                      </m:r>
                                    </m:oMath>
                                  </m:oMathPara>
                                </w:p>
                                <w:p w:rsidR="00D94386" w:rsidRPr="00C2354F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defines distribution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185.3pt;margin-top:8.45pt;width:184.5pt;height:1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0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860ED8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8, 0.11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94386" w:rsidRPr="00C2354F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C2354F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=0.1684</m:t>
                                </m:r>
                              </m:oMath>
                            </m:oMathPara>
                          </w:p>
                          <w:p w:rsidR="00D94386" w:rsidRPr="00C2354F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defines distribution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D94386" w:rsidRDefault="00D94386" w:rsidP="00D94386">
      <w:pPr>
        <w:pStyle w:val="Partai"/>
      </w:pPr>
      <w:r>
        <w:t>(i)</w:t>
      </w:r>
      <w:r>
        <w:tab/>
        <w:t xml:space="preserve">a prize of </w:t>
      </w:r>
      <m:oMath>
        <m:r>
          <w:rPr>
            <w:rFonts w:ascii="Cambria Math" w:hAnsi="Cambria Math"/>
          </w:rPr>
          <m:t>$6</m:t>
        </m:r>
      </m:oMath>
      <w:r>
        <w:t>.</w:t>
      </w:r>
      <w:r>
        <w:tab/>
        <w:t>(2 marks)</w:t>
      </w: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62FB9" wp14:editId="18A1B1F6">
                <wp:simplePos x="0" y="0"/>
                <wp:positionH relativeFrom="column">
                  <wp:posOffset>2353310</wp:posOffset>
                </wp:positionH>
                <wp:positionV relativeFrom="paragraph">
                  <wp:posOffset>149225</wp:posOffset>
                </wp:positionV>
                <wp:extent cx="2387600" cy="9271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2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2A7D59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X≥3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=0.0487</m:t>
                                      </m:r>
                                    </m:oMath>
                                  </m:oMathPara>
                                </w:p>
                                <w:p w:rsidR="00D94386" w:rsidRPr="002A7D59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C2354F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185.3pt;margin-top:11.75pt;width:188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7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2A7D59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X≥3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=0.0487</m:t>
                                </m:r>
                              </m:oMath>
                            </m:oMathPara>
                          </w:p>
                          <w:p w:rsidR="00D94386" w:rsidRPr="002A7D59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C2354F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(ii)</w:t>
      </w:r>
      <w:r>
        <w:tab/>
        <w:t xml:space="preserve">a prize of </w:t>
      </w:r>
      <m:oMath>
        <m:r>
          <w:rPr>
            <w:rFonts w:ascii="Cambria Math" w:hAnsi="Cambria Math"/>
          </w:rPr>
          <m:t>$10</m:t>
        </m:r>
      </m:oMath>
      <w:r>
        <w:t>.</w:t>
      </w:r>
      <w:r>
        <w:tab/>
        <w:t>(1 mark)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4F779" wp14:editId="21068CEA">
                <wp:simplePos x="0" y="0"/>
                <wp:positionH relativeFrom="column">
                  <wp:posOffset>2258060</wp:posOffset>
                </wp:positionH>
                <wp:positionV relativeFrom="paragraph">
                  <wp:posOffset>243205</wp:posOffset>
                </wp:positionV>
                <wp:extent cx="3067050" cy="25082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50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42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Let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be the profit per customer</w:t>
                                  </w:r>
                                </w:p>
                                <w:p w:rsidR="00D94386" w:rsidRPr="00222A9E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=0.7829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Y=-3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=0.1684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Y=-7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=0.0487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995C0C" w:rsidRDefault="00CE00BE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=1.502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</w:p>
                                <w:p w:rsidR="00D94386" w:rsidRPr="00995C0C" w:rsidRDefault="00D94386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Expected profit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=50×1.502=$75.12</m:t>
                                      </m:r>
                                    </m:oMath>
                                  </m:oMathPara>
                                </w:p>
                                <w:p w:rsidR="00D94386" w:rsidRPr="00222A9E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probability distribution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expected value for one customer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expected value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177.8pt;margin-top:19.15pt;width:241.5pt;height:19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42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be the profit per customer</w:t>
                            </w:r>
                          </w:p>
                          <w:p w:rsidR="00D94386" w:rsidRPr="00222A9E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=0.7829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Y=-3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=0.1684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Y=-7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=0.0487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995C0C" w:rsidRDefault="00CE00BE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=1.502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</w:p>
                          <w:p w:rsidR="00D94386" w:rsidRPr="00995C0C" w:rsidRDefault="00D94386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Expected profit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=50×1.502=$75.12</m:t>
                                </m:r>
                              </m:oMath>
                            </m:oMathPara>
                          </w:p>
                          <w:p w:rsidR="00D94386" w:rsidRPr="00222A9E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probability distribution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expected value for one customer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expected value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  <w:t xml:space="preserve">Calculate the expected profit made by the shooting range from the next </w:t>
      </w:r>
      <m:oMath>
        <m:r>
          <w:rPr>
            <w:rFonts w:ascii="Cambria Math" w:hAnsi="Cambria Math"/>
          </w:rPr>
          <m:t>50</m:t>
        </m:r>
      </m:oMath>
      <w:r>
        <w:t xml:space="preserve"> customers who pay for </w:t>
      </w:r>
      <m:oMath>
        <m:r>
          <w:rPr>
            <w:rFonts w:ascii="Cambria Math" w:hAnsi="Cambria Math"/>
          </w:rPr>
          <m:t>8</m:t>
        </m:r>
      </m:oMath>
      <w:r>
        <w:t xml:space="preserve"> shots at the target.</w:t>
      </w:r>
      <w:r>
        <w:tab/>
        <w:t>(3 marks)</w:t>
      </w: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8AA14" wp14:editId="4B81762A">
                <wp:simplePos x="0" y="0"/>
                <wp:positionH relativeFrom="column">
                  <wp:posOffset>2353310</wp:posOffset>
                </wp:positionH>
                <wp:positionV relativeFrom="paragraph">
                  <wp:posOffset>244475</wp:posOffset>
                </wp:positionV>
                <wp:extent cx="1873250" cy="146050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146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5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F36256" w:rsidRDefault="00D94386" w:rsidP="006976DA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10, 0.7829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D94386" w:rsidRPr="00C2354F" w:rsidRDefault="00D94386" w:rsidP="006976DA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C2354F" w:rsidRDefault="00D94386" w:rsidP="006976DA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W≤7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=0.3743</m:t>
                                      </m:r>
                                    </m:oMath>
                                  </m:oMathPara>
                                </w:p>
                                <w:p w:rsidR="00D94386" w:rsidRPr="001375B9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6976DA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defines distribution</w:t>
                                  </w:r>
                                </w:p>
                                <w:p w:rsidR="00D94386" w:rsidRDefault="00D94386" w:rsidP="006976DA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185.3pt;margin-top:19.25pt;width:147.5pt;height:1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65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F36256" w:rsidRDefault="00D94386" w:rsidP="006976DA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10, 0.7829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94386" w:rsidRPr="00C2354F" w:rsidRDefault="00D94386" w:rsidP="006976DA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C2354F" w:rsidRDefault="00D94386" w:rsidP="006976DA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W≤7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=0.3743</m:t>
                                </m:r>
                              </m:oMath>
                            </m:oMathPara>
                          </w:p>
                          <w:p w:rsidR="00D94386" w:rsidRPr="001375B9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6976DA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defines distribution</w:t>
                            </w:r>
                          </w:p>
                          <w:p w:rsidR="00D94386" w:rsidRDefault="00D94386" w:rsidP="006976DA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(c)</w:t>
      </w:r>
      <w:r>
        <w:tab/>
        <w:t xml:space="preserve">Determine the probability that less than </w:t>
      </w:r>
      <m:oMath>
        <m:r>
          <w:rPr>
            <w:rFonts w:ascii="Cambria Math" w:hAnsi="Cambria Math"/>
          </w:rPr>
          <m:t>8</m:t>
        </m:r>
      </m:oMath>
      <w:r>
        <w:t xml:space="preserve"> out of the next </w:t>
      </w:r>
      <m:oMath>
        <m:r>
          <w:rPr>
            <w:rFonts w:ascii="Cambria Math" w:hAnsi="Cambria Math"/>
          </w:rPr>
          <m:t>10</m:t>
        </m:r>
      </m:oMath>
      <w:r>
        <w:t xml:space="preserve"> customers will not win a prize.</w:t>
      </w:r>
      <w:r>
        <w:tab/>
        <w:t>(2 marks)</w: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D94386" w:rsidRDefault="00D94386" w:rsidP="00D94386">
      <w:pPr>
        <w:pStyle w:val="QNum"/>
      </w:pPr>
      <w:r>
        <w:lastRenderedPageBreak/>
        <w:t>Question 15</w:t>
      </w:r>
      <w:r>
        <w:tab/>
        <w:t>(8 marks)</w:t>
      </w:r>
    </w:p>
    <w:p w:rsidR="00D94386" w:rsidRDefault="00D94386" w:rsidP="00D94386">
      <w:pPr>
        <w:pStyle w:val="Part"/>
        <w:rPr>
          <w:rFonts w:eastAsiaTheme="minorEastAsia"/>
        </w:rPr>
      </w:pPr>
      <w:r>
        <w:t xml:space="preserve">The discrete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has a mean of </w:t>
      </w:r>
      <m:oMath>
        <m:r>
          <w:rPr>
            <w:rFonts w:ascii="Cambria Math" w:eastAsiaTheme="minorEastAsia" w:hAnsi="Cambria Math"/>
          </w:rPr>
          <m:t>6.18</m:t>
        </m:r>
      </m:oMath>
      <w:r>
        <w:rPr>
          <w:rFonts w:eastAsiaTheme="minorEastAsia"/>
        </w:rPr>
        <w:t xml:space="preserve"> and the following probability distribution.</w:t>
      </w:r>
    </w:p>
    <w:p w:rsidR="00D94386" w:rsidRDefault="00D94386" w:rsidP="00D94386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3"/>
        <w:gridCol w:w="1539"/>
        <w:gridCol w:w="1536"/>
        <w:gridCol w:w="1535"/>
        <w:gridCol w:w="1544"/>
      </w:tblGrid>
      <w:tr w:rsidR="00D94386" w:rsidTr="00115EA8">
        <w:trPr>
          <w:trHeight w:val="284"/>
        </w:trPr>
        <w:tc>
          <w:tcPr>
            <w:tcW w:w="1576" w:type="dxa"/>
            <w:vAlign w:val="center"/>
          </w:tcPr>
          <w:p w:rsidR="00D94386" w:rsidRDefault="00D94386" w:rsidP="00115EA8">
            <w:pPr>
              <w:pStyle w:val="Par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577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577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  <w:tr w:rsidR="00D94386" w:rsidTr="00115EA8">
        <w:trPr>
          <w:trHeight w:val="284"/>
        </w:trPr>
        <w:tc>
          <w:tcPr>
            <w:tcW w:w="1576" w:type="dxa"/>
            <w:vAlign w:val="center"/>
          </w:tcPr>
          <w:p w:rsidR="00D94386" w:rsidRDefault="00D94386" w:rsidP="00115EA8">
            <w:pPr>
              <w:pStyle w:val="Par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0.05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  <w:tc>
          <w:tcPr>
            <w:tcW w:w="1576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1577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577" w:type="dxa"/>
            <w:vAlign w:val="center"/>
          </w:tcPr>
          <w:p w:rsidR="00D94386" w:rsidRPr="00B12F92" w:rsidRDefault="00D94386" w:rsidP="00115EA8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0.15</m:t>
                </m:r>
              </m:oMath>
            </m:oMathPara>
          </w:p>
        </w:tc>
      </w:tr>
    </w:tbl>
    <w:p w:rsidR="00D94386" w:rsidRDefault="00D94386" w:rsidP="00D94386">
      <w:pPr>
        <w:pStyle w:val="Part"/>
      </w:pPr>
    </w:p>
    <w:p w:rsidR="00D94386" w:rsidRDefault="00D94386" w:rsidP="00D94386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A5625" wp14:editId="14778949">
                <wp:simplePos x="0" y="0"/>
                <wp:positionH relativeFrom="column">
                  <wp:posOffset>1356360</wp:posOffset>
                </wp:positionH>
                <wp:positionV relativeFrom="paragraph">
                  <wp:posOffset>33655</wp:posOffset>
                </wp:positionV>
                <wp:extent cx="2622550" cy="19812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98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3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396232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m+n+0.4=1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396232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6m+7n+2.4=6.18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A15404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m=0.42,  n=0.18</m:t>
                                      </m:r>
                                    </m:oMath>
                                  </m:oMathPara>
                                </w:p>
                                <w:p w:rsidR="00D94386" w:rsidRPr="00396232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sum of probabilities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mean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values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106.8pt;margin-top:2.65pt;width:206.5pt;height:1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43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396232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m+n+0.4=1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396232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6m+7n+2.4=6.18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A15404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m=0.42,  n=0.18</m:t>
                                </m:r>
                              </m:oMath>
                            </m:oMathPara>
                          </w:p>
                          <w:p w:rsidR="00D94386" w:rsidRPr="00396232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sum of probabilities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mean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  <w:rPr>
          <w:rFonts w:eastAsiaTheme="minorEastAsia"/>
        </w:rPr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X&lt;8</m:t>
            </m:r>
          </m:e>
          <m:e>
            <m:r>
              <w:rPr>
                <w:rFonts w:ascii="Cambria Math" w:hAnsi="Cambria Math"/>
              </w:rPr>
              <m:t>X&gt;5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A5FB4" wp14:editId="7C966057">
                <wp:simplePos x="0" y="0"/>
                <wp:positionH relativeFrom="column">
                  <wp:posOffset>1356360</wp:posOffset>
                </wp:positionH>
                <wp:positionV relativeFrom="paragraph">
                  <wp:posOffset>69850</wp:posOffset>
                </wp:positionV>
                <wp:extent cx="3359150" cy="123825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01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5B485D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X&lt;8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X&gt;5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0.75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=0.8=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D94386" w:rsidRPr="005B485D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denominator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numerator and expresses as decimal or fraction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106.8pt;margin-top:5.5pt;width:264.5pt;height:9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01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5B485D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X&lt;8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X&gt;5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=0.8=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94386" w:rsidRPr="005B485D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denominator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numerator and expresses as decimal or fraction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  <w:r>
        <w:t>(c)</w:t>
      </w:r>
      <w:r>
        <w:tab/>
        <w:t>Determine</w:t>
      </w:r>
    </w:p>
    <w:p w:rsidR="00D94386" w:rsidRPr="00FC67A8" w:rsidRDefault="00D94386" w:rsidP="00D94386">
      <w:pPr>
        <w:pStyle w:val="Parta"/>
        <w:rPr>
          <w:rFonts w:eastAsiaTheme="minorEastAsia"/>
        </w:rPr>
      </w:pPr>
    </w:p>
    <w:p w:rsidR="00D94386" w:rsidRDefault="00D94386" w:rsidP="00D94386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AF5A6" wp14:editId="49AEA783">
                <wp:simplePos x="0" y="0"/>
                <wp:positionH relativeFrom="column">
                  <wp:posOffset>1902460</wp:posOffset>
                </wp:positionH>
                <wp:positionV relativeFrom="paragraph">
                  <wp:posOffset>80645</wp:posOffset>
                </wp:positionV>
                <wp:extent cx="2393950" cy="9334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4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DE3C77" w:rsidRDefault="00CE00BE" w:rsidP="00992D52">
                                  <w:pPr>
                                    <w:pStyle w:val="Parts"/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Var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=1.1476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(using CAS)</m:t>
                                      </m:r>
                                    </m:oMath>
                                  </m:oMathPara>
                                </w:p>
                                <w:p w:rsidR="00D94386" w:rsidRPr="00DE3C77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variance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left:0;text-align:left;margin-left:149.8pt;margin-top:6.35pt;width:188.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84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DE3C77" w:rsidRDefault="00CE00BE" w:rsidP="00992D52">
                            <w:pPr>
                              <w:pStyle w:val="Parts"/>
                              <w:rPr>
                                <w:rFonts w:ascii="Cambria Math" w:eastAsiaTheme="minorEastAsia" w:hAnsi="Cambria Math"/>
                                <w:i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Var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=1.1476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(using CAS)</m:t>
                                </m:r>
                              </m:oMath>
                            </m:oMathPara>
                          </w:p>
                          <w:p w:rsidR="00D94386" w:rsidRPr="00DE3C77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variance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D2DFF" wp14:editId="2DBA6E93">
                <wp:simplePos x="0" y="0"/>
                <wp:positionH relativeFrom="column">
                  <wp:posOffset>1902460</wp:posOffset>
                </wp:positionH>
                <wp:positionV relativeFrom="paragraph">
                  <wp:posOffset>62865</wp:posOffset>
                </wp:positionV>
                <wp:extent cx="2908300" cy="9144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92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C5486F" w:rsidRDefault="00CE00B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35-5X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=35-5×6.18=4.1</m:t>
                                      </m:r>
                                    </m:oMath>
                                  </m:oMathPara>
                                </w:p>
                                <w:p w:rsidR="00D94386" w:rsidRPr="00C5486F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mean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left:0;text-align:left;margin-left:149.8pt;margin-top:4.95pt;width:229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92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C5486F" w:rsidRDefault="00CE00B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35-5X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=35-5×6.18=4.1</m:t>
                                </m:r>
                              </m:oMath>
                            </m:oMathPara>
                          </w:p>
                          <w:p w:rsidR="00D94386" w:rsidRPr="00C5486F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mean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(ii)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E⁡</m:t>
        </m:r>
        <m:r>
          <w:rPr>
            <w:rFonts w:ascii="Cambria Math" w:hAnsi="Cambria Math"/>
          </w:rPr>
          <m:t>(35-5X)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Default="00D94386" w:rsidP="00D94386">
      <w:pPr>
        <w:pStyle w:val="Partai"/>
      </w:pPr>
    </w:p>
    <w:p w:rsidR="00D94386" w:rsidRPr="00FC67A8" w:rsidRDefault="00D94386" w:rsidP="00D9438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0B632" wp14:editId="3BCA903B">
                <wp:simplePos x="0" y="0"/>
                <wp:positionH relativeFrom="column">
                  <wp:posOffset>1902460</wp:posOffset>
                </wp:positionH>
                <wp:positionV relativeFrom="paragraph">
                  <wp:posOffset>63500</wp:posOffset>
                </wp:positionV>
                <wp:extent cx="2940050" cy="91440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2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Pr="00943E52" w:rsidRDefault="00CE00B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Var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15-10X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-10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×1.1476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=114.76</m:t>
                                      </m:r>
                                    </m:oMath>
                                  </m:oMathPara>
                                </w:p>
                                <w:p w:rsidR="00D94386" w:rsidRPr="00943E52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variance</w:t>
                                  </w:r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left:0;text-align:left;margin-left:149.8pt;margin-top:5pt;width:231.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42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Pr="00943E52" w:rsidRDefault="00CE00B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Var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15-10X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×1.1476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=114.76</m:t>
                                </m:r>
                              </m:oMath>
                            </m:oMathPara>
                          </w:p>
                          <w:p w:rsidR="00D94386" w:rsidRPr="00943E52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variance</w:t>
                            </w:r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t>(iii)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r>
              <w:rPr>
                <w:rFonts w:ascii="Cambria Math" w:hAnsi="Cambria Math"/>
              </w:rPr>
              <m:t>(15-10X)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D94386" w:rsidRDefault="00D94386" w:rsidP="00D94386">
      <w:pPr>
        <w:pStyle w:val="Parta"/>
        <w:ind w:left="0" w:firstLine="0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Part"/>
      </w:pPr>
    </w:p>
    <w:p w:rsidR="00D94386" w:rsidRDefault="00D94386" w:rsidP="00D94386">
      <w:pPr>
        <w:pStyle w:val="QNum"/>
      </w:pPr>
      <w:r>
        <w:lastRenderedPageBreak/>
        <w:t>Question 18</w:t>
      </w:r>
      <w:r>
        <w:tab/>
        <w:t>(7 marks)</w:t>
      </w:r>
    </w:p>
    <w:p w:rsidR="00D94386" w:rsidRDefault="00D94386" w:rsidP="00D94386">
      <w:pPr>
        <w:pStyle w:val="Part"/>
        <w:rPr>
          <w:rFonts w:eastAsiaTheme="minorEastAsia"/>
        </w:rPr>
      </w:pPr>
      <w:r>
        <w:t xml:space="preserve">A random sample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components are selected at random from a factory production line. The proportion of components that are defective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the probability that a component is defective is independent of the condition of any other component.</w:t>
      </w:r>
    </w:p>
    <w:p w:rsidR="00D94386" w:rsidRDefault="00D94386" w:rsidP="00D94386">
      <w:pPr>
        <w:pStyle w:val="Part"/>
        <w:rPr>
          <w:rFonts w:eastAsiaTheme="minorEastAsia"/>
        </w:rPr>
      </w:pPr>
    </w:p>
    <w:p w:rsidR="00D94386" w:rsidRDefault="00D94386" w:rsidP="00D94386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of faulty components in the sample. The mean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49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6.72</m:t>
        </m:r>
      </m:oMath>
      <w:r>
        <w:rPr>
          <w:rFonts w:eastAsiaTheme="minorEastAsia"/>
        </w:rPr>
        <w:t xml:space="preserve"> respectively.</w:t>
      </w:r>
    </w:p>
    <w:p w:rsidR="00D94386" w:rsidRDefault="00D94386" w:rsidP="00D94386">
      <w:pPr>
        <w:pStyle w:val="Part"/>
        <w:rPr>
          <w:rFonts w:eastAsiaTheme="minorEastAsia"/>
        </w:rPr>
      </w:pPr>
    </w:p>
    <w:p w:rsidR="00D94386" w:rsidRDefault="00D94386" w:rsidP="00D94386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D94386" w:rsidRDefault="00D94386" w:rsidP="00D943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1694D" wp14:editId="44119C71">
                <wp:simplePos x="0" y="0"/>
                <wp:positionH relativeFrom="column">
                  <wp:posOffset>1508760</wp:posOffset>
                </wp:positionH>
                <wp:positionV relativeFrom="paragraph">
                  <wp:posOffset>66040</wp:posOffset>
                </wp:positionV>
                <wp:extent cx="2565400" cy="2533650"/>
                <wp:effectExtent l="0" t="0" r="254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53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X~B(n, p)</m:t>
                                      </m:r>
                                    </m:oMath>
                                  </m:oMathPara>
                                </w:p>
                                <w:p w:rsidR="00D94386" w:rsidRPr="004B7968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466419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np=49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466419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6.72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4B7968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n=625,  p=0.0784</m:t>
                                      </m:r>
                                    </m:oMath>
                                  </m:oMathPara>
                                </w:p>
                                <w:p w:rsidR="00D94386" w:rsidRPr="004B7968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binomial distribution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mean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standard deviation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solves correctly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left:0;text-align:left;margin-left:118.8pt;margin-top:5.2pt;width:202pt;height:19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X~B(n, p)</m:t>
                                </m:r>
                              </m:oMath>
                            </m:oMathPara>
                          </w:p>
                          <w:p w:rsidR="00D94386" w:rsidRPr="004B7968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466419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np=49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466419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6.72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4B7968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n=625,  p=0.0784</m:t>
                                </m:r>
                              </m:oMath>
                            </m:oMathPara>
                          </w:p>
                          <w:p w:rsidR="00D94386" w:rsidRPr="004B7968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binomial distribution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mean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standard deviation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solves correctly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</w:pPr>
    </w:p>
    <w:p w:rsidR="00D94386" w:rsidRDefault="00D94386" w:rsidP="00D94386">
      <w:pPr>
        <w:pStyle w:val="Parta"/>
        <w:rPr>
          <w:rFonts w:eastAsiaTheme="minorEastAsia"/>
        </w:rPr>
      </w:pPr>
      <w:r>
        <w:t>(b)</w:t>
      </w:r>
      <w:r>
        <w:tab/>
        <w:t xml:space="preserve">After changes are made to the manufacturing process, the proportion of defective components is now </w:t>
      </w:r>
      <m:oMath>
        <m:r>
          <w:rPr>
            <w:rFonts w:ascii="Cambria Math" w:hAnsi="Cambria Math"/>
          </w:rPr>
          <m:t>4%</m:t>
        </m:r>
      </m:oMath>
      <w:r>
        <w:rPr>
          <w:rFonts w:eastAsiaTheme="minorEastAsia"/>
        </w:rPr>
        <w:t xml:space="preserve">. Determine the smallest sample size required to ensure that the probability that the sample contains at least one defective component is at least </w:t>
      </w:r>
      <m:oMath>
        <m:r>
          <w:rPr>
            <w:rFonts w:ascii="Cambria Math" w:eastAsiaTheme="minorEastAsia" w:hAnsi="Cambria Math"/>
          </w:rPr>
          <m:t>0.9</m:t>
        </m:r>
      </m:oMath>
      <w:r>
        <w:rPr>
          <w:rFonts w:eastAsiaTheme="minorEastAsia"/>
        </w:rPr>
        <w:t>.</w:t>
      </w:r>
    </w:p>
    <w:p w:rsidR="00D94386" w:rsidRDefault="00D94386" w:rsidP="00D9438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8359" wp14:editId="38DAE78A">
                <wp:simplePos x="0" y="0"/>
                <wp:positionH relativeFrom="column">
                  <wp:posOffset>1508760</wp:posOffset>
                </wp:positionH>
                <wp:positionV relativeFrom="paragraph">
                  <wp:posOffset>128270</wp:posOffset>
                </wp:positionV>
                <wp:extent cx="2825750" cy="2552700"/>
                <wp:effectExtent l="0" t="0" r="127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55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3"/>
                            </w:tblGrid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 0.04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D94386" w:rsidRPr="004B1643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X≥1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≥0.9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X=0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≥0.9</m:t>
                                      </m:r>
                                    </m:oMath>
                                  </m:oMathPara>
                                </w:p>
                                <w:p w:rsidR="00D94386" w:rsidRPr="00DF0A01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 w:rsidRPr="007634F0">
                                    <w:rPr>
                                      <w:rFonts w:eastAsiaTheme="minorEastAsia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X=0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&lt;0.1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0.96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&lt;0.1</m:t>
                                      </m:r>
                                    </m:oMath>
                                  </m:oMathPara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D94386" w:rsidRPr="004B1643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n&gt;56.4⇒n≥57</m:t>
                                      </m:r>
                                    </m:oMath>
                                  </m:oMathPara>
                                </w:p>
                                <w:p w:rsidR="00D94386" w:rsidRPr="004B1643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D9438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D94386" w:rsidRPr="00992D52" w:rsidRDefault="00D9438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D94386" w:rsidTr="00BC4B6B">
                              <w:tc>
                                <w:tcPr>
                                  <w:tcW w:w="5000" w:type="pct"/>
                                </w:tcPr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required binomial probability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P(X=0)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to create inequality</w:t>
                                  </w:r>
                                </w:p>
                                <w:p w:rsidR="00D94386" w:rsidRDefault="00D9438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solves and rounds to obtain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D94386" w:rsidRDefault="00D94386" w:rsidP="00D9438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left:0;text-align:left;margin-left:118.8pt;margin-top:10.1pt;width:222.5pt;height:20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63"/>
                      </w:tblGrid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n, 0.04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94386" w:rsidRPr="004B1643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X≥1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≥0.9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≥0.9</m:t>
                                </m:r>
                              </m:oMath>
                            </m:oMathPara>
                          </w:p>
                          <w:p w:rsidR="00D94386" w:rsidRPr="00DF0A01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 w:rsidRPr="007634F0">
                              <w:rPr>
                                <w:rFonts w:eastAsiaTheme="minorEastAsia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&lt;0.1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0.96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&lt;0.1</m:t>
                                </m:r>
                              </m:oMath>
                            </m:oMathPara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D94386" w:rsidRPr="004B1643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n&gt;56.4⇒n≥57</m:t>
                                </m:r>
                              </m:oMath>
                            </m:oMathPara>
                          </w:p>
                          <w:p w:rsidR="00D94386" w:rsidRPr="004B1643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D9438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D94386" w:rsidRPr="00992D52" w:rsidRDefault="00D9438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D94386" w:rsidTr="00BC4B6B">
                        <w:tc>
                          <w:tcPr>
                            <w:tcW w:w="5000" w:type="pct"/>
                          </w:tcPr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required binomial probability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uses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P(X=0)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to create inequality</w:t>
                            </w:r>
                          </w:p>
                          <w:p w:rsidR="00D94386" w:rsidRDefault="00D9438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solves and rounds to obtain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D94386" w:rsidRDefault="00D94386" w:rsidP="00D9438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:rsidR="00D94386" w:rsidRDefault="00D94386" w:rsidP="00D94386">
      <w:pPr>
        <w:pStyle w:val="Parta"/>
        <w:rPr>
          <w:rFonts w:eastAsiaTheme="minorEastAsia"/>
        </w:rPr>
      </w:pPr>
    </w:p>
    <w:p w:rsidR="00D94386" w:rsidRDefault="00D94386" w:rsidP="00D94386">
      <w:pPr>
        <w:pStyle w:val="Parta"/>
        <w:rPr>
          <w:rFonts w:eastAsiaTheme="minorEastAsia"/>
        </w:rPr>
      </w:pPr>
    </w:p>
    <w:p w:rsidR="00D94386" w:rsidRDefault="00D94386" w:rsidP="00D94386">
      <w:pPr>
        <w:pStyle w:val="Parta"/>
        <w:rPr>
          <w:rFonts w:eastAsiaTheme="minorEastAsia"/>
        </w:rPr>
      </w:pPr>
    </w:p>
    <w:p w:rsidR="00624E2E" w:rsidRPr="00F96AFD" w:rsidRDefault="00CE00BE" w:rsidP="00F96AFD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624E2E" w:rsidRPr="00F9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41"/>
    <w:rsid w:val="005D5C36"/>
    <w:rsid w:val="00646241"/>
    <w:rsid w:val="00B16F3E"/>
    <w:rsid w:val="00C8155C"/>
    <w:rsid w:val="00CE00BE"/>
    <w:rsid w:val="00D94386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41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46241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64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46241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">
    <w:name w:val="Part"/>
    <w:qFormat/>
    <w:rsid w:val="00646241"/>
    <w:pPr>
      <w:spacing w:after="0" w:line="240" w:lineRule="auto"/>
    </w:pPr>
    <w:rPr>
      <w:rFonts w:ascii="Arial" w:hAnsi="Arial"/>
    </w:rPr>
  </w:style>
  <w:style w:type="paragraph" w:customStyle="1" w:styleId="Parts">
    <w:name w:val="Part(s)"/>
    <w:basedOn w:val="Part"/>
    <w:qFormat/>
    <w:rsid w:val="00646241"/>
    <w:pPr>
      <w:spacing w:line="264" w:lineRule="auto"/>
    </w:pPr>
  </w:style>
  <w:style w:type="paragraph" w:customStyle="1" w:styleId="Partai">
    <w:name w:val="Part(a)(i)"/>
    <w:basedOn w:val="Parta"/>
    <w:qFormat/>
    <w:rsid w:val="00D94386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3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241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46241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64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46241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">
    <w:name w:val="Part"/>
    <w:qFormat/>
    <w:rsid w:val="00646241"/>
    <w:pPr>
      <w:spacing w:after="0" w:line="240" w:lineRule="auto"/>
    </w:pPr>
    <w:rPr>
      <w:rFonts w:ascii="Arial" w:hAnsi="Arial"/>
    </w:rPr>
  </w:style>
  <w:style w:type="paragraph" w:customStyle="1" w:styleId="Parts">
    <w:name w:val="Part(s)"/>
    <w:basedOn w:val="Part"/>
    <w:qFormat/>
    <w:rsid w:val="00646241"/>
    <w:pPr>
      <w:spacing w:line="264" w:lineRule="auto"/>
    </w:pPr>
  </w:style>
  <w:style w:type="paragraph" w:customStyle="1" w:styleId="Partai">
    <w:name w:val="Part(a)(i)"/>
    <w:basedOn w:val="Parta"/>
    <w:qFormat/>
    <w:rsid w:val="00D94386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3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BE59435B</Template>
  <TotalTime>2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ZANI Michael [Esperance Senior High School]</dc:creator>
  <cp:lastModifiedBy>PALMER Patsy</cp:lastModifiedBy>
  <cp:revision>4</cp:revision>
  <cp:lastPrinted>2018-06-06T04:48:00Z</cp:lastPrinted>
  <dcterms:created xsi:type="dcterms:W3CDTF">2019-07-29T08:17:00Z</dcterms:created>
  <dcterms:modified xsi:type="dcterms:W3CDTF">2019-07-29T08:40:00Z</dcterms:modified>
</cp:coreProperties>
</file>