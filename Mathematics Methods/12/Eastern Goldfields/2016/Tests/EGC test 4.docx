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F74DDA" w:rsidRPr="00F74DDA" w:rsidTr="005E6F2B">
        <w:tc>
          <w:tcPr>
            <w:tcW w:w="250" w:type="dxa"/>
          </w:tcPr>
          <w:p w:rsidR="00F74DDA" w:rsidRPr="00F74DDA" w:rsidRDefault="00F74DDA" w:rsidP="00F74D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1" w:type="dxa"/>
          </w:tcPr>
          <w:tbl>
            <w:tblPr>
              <w:tblStyle w:val="TableGrid1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F74DDA" w:rsidRPr="00F74DDA" w:rsidTr="005E6F2B">
              <w:trPr>
                <w:trHeight w:val="1832"/>
              </w:trPr>
              <w:tc>
                <w:tcPr>
                  <w:tcW w:w="2235" w:type="dxa"/>
                </w:tcPr>
                <w:p w:rsidR="00F74DDA" w:rsidRPr="00F74DDA" w:rsidRDefault="00F74DDA" w:rsidP="00F74DDA">
                  <w:pPr>
                    <w:jc w:val="center"/>
                    <w:rPr>
                      <w:rFonts w:ascii="HelveticaNeueLT Std" w:hAnsi="HelveticaNeueLT Std"/>
                      <w:b/>
                      <w:szCs w:val="24"/>
                    </w:rPr>
                  </w:pPr>
                </w:p>
              </w:tc>
              <w:tc>
                <w:tcPr>
                  <w:tcW w:w="7775" w:type="dxa"/>
                </w:tcPr>
                <w:p w:rsidR="00F74DDA" w:rsidRPr="00F74DDA" w:rsidRDefault="00D57278" w:rsidP="00F74DDA">
                  <w:pPr>
                    <w:jc w:val="center"/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F74DDA"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>Year 12 MATHEMATICS METHODS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>TEST  4</w:t>
                  </w:r>
                  <w:r w:rsidRPr="00F74DDA"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2016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F74DDA"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>Calculator Free</w:t>
                  </w:r>
                </w:p>
              </w:tc>
            </w:tr>
          </w:tbl>
          <w:p w:rsidR="00F74DDA" w:rsidRPr="00F74DDA" w:rsidRDefault="00F74DDA" w:rsidP="00F74DDA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74DDA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</w:tr>
    </w:tbl>
    <w:p w:rsidR="00F74DDA" w:rsidRPr="00F74DDA" w:rsidRDefault="00F74DDA" w:rsidP="00F74DDA">
      <w:pPr>
        <w:jc w:val="right"/>
        <w:rPr>
          <w:rFonts w:cs="Arial"/>
          <w:b/>
          <w:sz w:val="24"/>
          <w:szCs w:val="24"/>
        </w:rPr>
      </w:pPr>
      <w:r w:rsidRPr="00F74DDA">
        <w:rPr>
          <w:rFonts w:cs="Arial"/>
          <w:b/>
          <w:sz w:val="24"/>
          <w:szCs w:val="24"/>
        </w:rPr>
        <w:t xml:space="preserve">Total Marks: </w:t>
      </w:r>
      <w:r>
        <w:rPr>
          <w:rFonts w:cs="Arial"/>
          <w:b/>
          <w:sz w:val="24"/>
          <w:szCs w:val="24"/>
        </w:rPr>
        <w:t>11</w:t>
      </w:r>
    </w:p>
    <w:p w:rsidR="00F74DDA" w:rsidRPr="00F74DDA" w:rsidRDefault="00F74DDA" w:rsidP="00F74DDA">
      <w:pPr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Reading: 1 minute</w:t>
      </w:r>
      <w:r w:rsidRPr="00F74DDA">
        <w:rPr>
          <w:rFonts w:cs="Arial"/>
          <w:b/>
          <w:sz w:val="24"/>
          <w:szCs w:val="24"/>
        </w:rPr>
        <w:t xml:space="preserve">    Time Allowed: </w:t>
      </w:r>
      <w:r>
        <w:rPr>
          <w:rFonts w:cs="Arial"/>
          <w:b/>
          <w:sz w:val="24"/>
          <w:szCs w:val="24"/>
        </w:rPr>
        <w:t>11</w:t>
      </w:r>
      <w:r w:rsidRPr="00F74DDA">
        <w:rPr>
          <w:rFonts w:cs="Arial"/>
          <w:b/>
          <w:sz w:val="24"/>
          <w:szCs w:val="24"/>
        </w:rPr>
        <w:t xml:space="preserve"> minutes</w:t>
      </w:r>
    </w:p>
    <w:p w:rsidR="00F74DDA" w:rsidRPr="00DD6FB0" w:rsidRDefault="00F74DDA" w:rsidP="00F74DDA">
      <w:pPr>
        <w:pStyle w:val="QNum"/>
        <w:rPr>
          <w:rFonts w:asciiTheme="minorHAnsi" w:hAnsiTheme="minorHAnsi" w:cstheme="minorHAnsi"/>
        </w:rPr>
      </w:pPr>
      <w:r w:rsidRPr="001B6BF9">
        <w:t>Question 1</w:t>
      </w:r>
      <w:r w:rsidRPr="00DD6FB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F74DDA">
        <w:t xml:space="preserve"> </w:t>
      </w:r>
      <w:r>
        <w:t>(5 marks)</w:t>
      </w:r>
    </w:p>
    <w:p w:rsidR="00F74DDA" w:rsidRPr="00DD6FB0" w:rsidRDefault="00F74DDA" w:rsidP="00F74DDA">
      <w:pPr>
        <w:rPr>
          <w:rFonts w:asciiTheme="minorHAnsi" w:hAnsiTheme="minorHAnsi" w:cstheme="minorHAnsi"/>
        </w:rPr>
      </w:pPr>
    </w:p>
    <w:p w:rsidR="00F74DDA" w:rsidRPr="00F74DDA" w:rsidRDefault="00F74DDA" w:rsidP="00F74DDA">
      <w:pPr>
        <w:rPr>
          <w:rFonts w:cs="Arial"/>
        </w:rPr>
      </w:pPr>
      <w:r w:rsidRPr="00F74DDA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10F6" wp14:editId="1B339AEA">
                <wp:simplePos x="0" y="0"/>
                <wp:positionH relativeFrom="column">
                  <wp:posOffset>507365</wp:posOffset>
                </wp:positionH>
                <wp:positionV relativeFrom="paragraph">
                  <wp:posOffset>201709</wp:posOffset>
                </wp:positionV>
                <wp:extent cx="460565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DDA" w:rsidRDefault="00F74DDA" w:rsidP="00F74DDA"/>
                          <w:tbl>
                            <w:tblPr>
                              <w:tblW w:w="5353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694"/>
                              <w:gridCol w:w="694"/>
                              <w:gridCol w:w="694"/>
                              <w:gridCol w:w="694"/>
                              <w:gridCol w:w="694"/>
                              <w:gridCol w:w="694"/>
                            </w:tblGrid>
                            <w:tr w:rsidR="00F74DDA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74DDA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P(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0409D06F" wp14:editId="078DD312">
                                        <wp:extent cx="144780" cy="37338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66E71B79" wp14:editId="4B15EB2A">
                                        <wp:extent cx="144780" cy="37338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22EB8DEA" wp14:editId="41B013D0">
                                        <wp:extent cx="144780" cy="37338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1AF4E92F" wp14:editId="40A262A7">
                                        <wp:extent cx="144780" cy="373380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30AF6B73" wp14:editId="54B9D8E4">
                                        <wp:extent cx="144780" cy="37338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position w:val="-24"/>
                                      <w:sz w:val="24"/>
                                      <w:szCs w:val="24"/>
                                    </w:rPr>
                                    <w:object w:dxaOrig="240" w:dyaOrig="62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2pt;height:31pt" o:ole="">
                                        <v:imagedata r:id="rId7" o:title=""/>
                                      </v:shape>
                                      <o:OLEObject Type="Embed" ProgID="Equation.3" ShapeID="_x0000_i1026" DrawAspect="Content" ObjectID="_1528699516" r:id="rId8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F74DDA" w:rsidRDefault="00F74DDA" w:rsidP="00F74D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95pt;margin-top:15.9pt;width:362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" filled="f" stroked="f">
                <v:textbox style="mso-fit-shape-to-text:t">
                  <w:txbxContent>
                    <w:p w:rsidR="00F74DDA" w:rsidRDefault="00F74DDA" w:rsidP="00F74DDA"/>
                    <w:tbl>
                      <w:tblPr>
                        <w:tblW w:w="5353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694"/>
                        <w:gridCol w:w="694"/>
                        <w:gridCol w:w="694"/>
                        <w:gridCol w:w="694"/>
                        <w:gridCol w:w="694"/>
                        <w:gridCol w:w="694"/>
                      </w:tblGrid>
                      <w:tr w:rsidR="00F74DDA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F74DDA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P(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0409D06F" wp14:editId="078DD312">
                                  <wp:extent cx="144780" cy="37338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66E71B79" wp14:editId="4B15EB2A">
                                  <wp:extent cx="144780" cy="3733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22EB8DEA" wp14:editId="41B013D0">
                                  <wp:extent cx="144780" cy="37338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1AF4E92F" wp14:editId="40A262A7">
                                  <wp:extent cx="144780" cy="37338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30AF6B73" wp14:editId="54B9D8E4">
                                  <wp:extent cx="144780" cy="37338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position w:val="-24"/>
                                <w:sz w:val="24"/>
                                <w:szCs w:val="24"/>
                              </w:rPr>
                              <w:object w:dxaOrig="240" w:dyaOrig="620">
                                <v:shape id="_x0000_i1026" type="#_x0000_t75" style="width:12pt;height:31pt" o:ole="">
                                  <v:imagedata r:id="rId7" o:title=""/>
                                </v:shape>
                                <o:OLEObject Type="Embed" ProgID="Equation.3" ShapeID="_x0000_i1026" DrawAspect="Content" ObjectID="_1528699516" r:id="rId9"/>
                              </w:object>
                            </w:r>
                          </w:p>
                        </w:tc>
                      </w:tr>
                    </w:tbl>
                    <w:p w:rsidR="00F74DDA" w:rsidRDefault="00F74DDA" w:rsidP="00F74DDA"/>
                  </w:txbxContent>
                </v:textbox>
              </v:shape>
            </w:pict>
          </mc:Fallback>
        </mc:AlternateContent>
      </w:r>
      <w:r w:rsidRPr="00F74DDA">
        <w:rPr>
          <w:rFonts w:cs="Arial"/>
        </w:rPr>
        <w:t>Determine if each of the following is a Discrete Random variable. If not, give a reason.</w:t>
      </w:r>
    </w:p>
    <w:p w:rsidR="00F74DDA" w:rsidRPr="00F74DDA" w:rsidRDefault="00F74DDA" w:rsidP="00F74DDA">
      <w:pPr>
        <w:ind w:firstLine="720"/>
        <w:rPr>
          <w:rFonts w:cs="Arial"/>
        </w:rPr>
      </w:pPr>
    </w:p>
    <w:p w:rsidR="00F74DDA" w:rsidRPr="00F74DDA" w:rsidRDefault="00F74DDA" w:rsidP="00F74DDA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  <w:r w:rsidRPr="00F74DDA">
        <w:rPr>
          <w:rFonts w:cs="Arial"/>
        </w:rPr>
        <w:t xml:space="preserve">     </w:t>
      </w:r>
    </w:p>
    <w:p w:rsid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  <w:r w:rsidRPr="00F74DDA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5D2F1" wp14:editId="733A4D4D">
                <wp:simplePos x="0" y="0"/>
                <wp:positionH relativeFrom="column">
                  <wp:posOffset>369570</wp:posOffset>
                </wp:positionH>
                <wp:positionV relativeFrom="paragraph">
                  <wp:posOffset>69215</wp:posOffset>
                </wp:positionV>
                <wp:extent cx="4605655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DDA" w:rsidRDefault="00F74DDA" w:rsidP="00F74DDA"/>
                          <w:tbl>
                            <w:tblPr>
                              <w:tblW w:w="549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717"/>
                              <w:gridCol w:w="718"/>
                              <w:gridCol w:w="718"/>
                              <w:gridCol w:w="717"/>
                              <w:gridCol w:w="718"/>
                              <w:gridCol w:w="718"/>
                            </w:tblGrid>
                            <w:tr w:rsidR="00F74DDA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74DDA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P(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74DDA" w:rsidRPr="003C0014" w:rsidRDefault="00F74DDA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</w:tbl>
                          <w:p w:rsidR="00F74DDA" w:rsidRDefault="00F74DDA" w:rsidP="00F74D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.1pt;margin-top:5.45pt;width:362.6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" filled="f" stroked="f">
                <v:textbox style="mso-fit-shape-to-text:t">
                  <w:txbxContent>
                    <w:p w:rsidR="00F74DDA" w:rsidRDefault="00F74DDA" w:rsidP="00F74DDA"/>
                    <w:tbl>
                      <w:tblPr>
                        <w:tblW w:w="549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717"/>
                        <w:gridCol w:w="718"/>
                        <w:gridCol w:w="718"/>
                        <w:gridCol w:w="717"/>
                        <w:gridCol w:w="718"/>
                        <w:gridCol w:w="718"/>
                      </w:tblGrid>
                      <w:tr w:rsidR="00F74DDA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F74DDA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P(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74DDA" w:rsidRPr="003C0014" w:rsidRDefault="00F74DDA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0.1</w:t>
                            </w:r>
                          </w:p>
                        </w:tc>
                      </w:tr>
                    </w:tbl>
                    <w:p w:rsidR="00F74DDA" w:rsidRDefault="00F74DDA" w:rsidP="00F74DDA"/>
                  </w:txbxContent>
                </v:textbox>
              </v:shape>
            </w:pict>
          </mc:Fallback>
        </mc:AlternateContent>
      </w: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  <w:r w:rsidRPr="00F74DDA">
        <w:rPr>
          <w:rFonts w:cs="Arial"/>
        </w:rPr>
        <w:t xml:space="preserve">  b)</w:t>
      </w:r>
      <w:r w:rsidRPr="00F74DDA">
        <w:rPr>
          <w:rFonts w:cs="Arial"/>
        </w:rPr>
        <w:tab/>
      </w: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</w:p>
    <w:p w:rsid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rPr>
          <w:rFonts w:cs="Arial"/>
        </w:rPr>
      </w:pPr>
    </w:p>
    <w:p w:rsidR="00F74DDA" w:rsidRPr="00F74DDA" w:rsidRDefault="00F74DDA" w:rsidP="00F74D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74DDA">
        <w:rPr>
          <w:rFonts w:ascii="Arial" w:hAnsi="Arial" w:cs="Arial"/>
          <w:sz w:val="22"/>
          <w:szCs w:val="22"/>
        </w:rPr>
        <w:t xml:space="preserve">P(X = x) = </w:t>
      </w:r>
      <w:r w:rsidRPr="00F74DDA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27" type="#_x0000_t75" style="width:12pt;height:31pt" o:ole="">
            <v:imagedata r:id="rId10" o:title=""/>
          </v:shape>
          <o:OLEObject Type="Embed" ProgID="Equation.3" ShapeID="_x0000_i1027" DrawAspect="Content" ObjectID="_1528699501" r:id="rId11"/>
        </w:object>
      </w:r>
      <w:r w:rsidRPr="00F74DDA">
        <w:rPr>
          <w:rFonts w:ascii="Arial" w:hAnsi="Arial" w:cs="Arial"/>
          <w:sz w:val="22"/>
          <w:szCs w:val="22"/>
        </w:rPr>
        <w:t xml:space="preserve"> where X = 0,1,2,3</w:t>
      </w: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Default="00F74DDA" w:rsidP="00F74DDA">
      <w:pPr>
        <w:rPr>
          <w:rFonts w:asciiTheme="minorHAnsi" w:hAnsiTheme="minorHAnsi" w:cstheme="minorHAnsi"/>
        </w:rPr>
      </w:pPr>
    </w:p>
    <w:p w:rsidR="00F74DDA" w:rsidRPr="00DD6FB0" w:rsidRDefault="00F74DDA" w:rsidP="00F74DDA">
      <w:pPr>
        <w:rPr>
          <w:rFonts w:asciiTheme="minorHAnsi" w:hAnsiTheme="minorHAnsi" w:cstheme="minorHAnsi"/>
        </w:rPr>
      </w:pPr>
    </w:p>
    <w:p w:rsidR="006E1F25" w:rsidRDefault="00F74DDA" w:rsidP="006E1F25">
      <w:pPr>
        <w:pStyle w:val="QNum"/>
      </w:pPr>
      <w:r>
        <w:lastRenderedPageBreak/>
        <w:t>Question 2</w:t>
      </w:r>
      <w:r w:rsidR="006E1F25">
        <w:tab/>
        <w:t>(6 marks)</w:t>
      </w:r>
    </w:p>
    <w:p w:rsidR="006E1F25" w:rsidRDefault="006E1F25" w:rsidP="006E1F25">
      <w:r>
        <w:t xml:space="preserve">The discrete random variable </w:t>
      </w:r>
      <w:r w:rsidRPr="002572F6">
        <w:rPr>
          <w:rStyle w:val="Variable"/>
        </w:rPr>
        <w:t>X</w:t>
      </w:r>
      <w:r>
        <w:t xml:space="preserve"> has the probability distribution shown in the table below.</w:t>
      </w:r>
    </w:p>
    <w:p w:rsidR="006E1F25" w:rsidRDefault="006E1F25" w:rsidP="006E1F25">
      <w:pPr>
        <w:pStyle w:val="Parta"/>
      </w:pP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223"/>
        <w:gridCol w:w="1224"/>
        <w:gridCol w:w="1224"/>
        <w:gridCol w:w="1224"/>
        <w:gridCol w:w="1224"/>
      </w:tblGrid>
      <w:tr w:rsidR="006E1F25" w:rsidTr="00606F90">
        <w:tc>
          <w:tcPr>
            <w:tcW w:w="1223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2572F6">
              <w:rPr>
                <w:position w:val="-6"/>
              </w:rPr>
              <w:object w:dxaOrig="200" w:dyaOrig="220">
                <v:shape id="_x0000_i1028" type="#_x0000_t75" style="width:10pt;height:11pt" o:ole="">
                  <v:imagedata r:id="rId12" o:title=""/>
                </v:shape>
                <o:OLEObject Type="Embed" ProgID="Equation.DSMT4" ShapeID="_x0000_i1028" DrawAspect="Content" ObjectID="_1528699502" r:id="rId13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>
              <w:t>3</w:t>
            </w:r>
          </w:p>
        </w:tc>
      </w:tr>
      <w:tr w:rsidR="006E1F25" w:rsidTr="00606F90">
        <w:tc>
          <w:tcPr>
            <w:tcW w:w="1223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2572F6">
              <w:rPr>
                <w:position w:val="-10"/>
              </w:rPr>
              <w:object w:dxaOrig="980" w:dyaOrig="320">
                <v:shape id="_x0000_i1029" type="#_x0000_t75" style="width:49pt;height:16pt" o:ole="">
                  <v:imagedata r:id="rId14" o:title=""/>
                </v:shape>
                <o:OLEObject Type="Embed" ProgID="Equation.DSMT4" ShapeID="_x0000_i1029" DrawAspect="Content" ObjectID="_1528699503" r:id="rId15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480" w:dyaOrig="660">
                <v:shape id="_x0000_i1030" type="#_x0000_t75" style="width:24pt;height:33pt" o:ole="">
                  <v:imagedata r:id="rId16" o:title=""/>
                </v:shape>
                <o:OLEObject Type="Embed" ProgID="Equation.DSMT4" ShapeID="_x0000_i1030" DrawAspect="Content" ObjectID="_1528699504" r:id="rId17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639" w:dyaOrig="620">
                <v:shape id="_x0000_i1031" type="#_x0000_t75" style="width:32pt;height:31pt" o:ole="">
                  <v:imagedata r:id="rId18" o:title=""/>
                </v:shape>
                <o:OLEObject Type="Embed" ProgID="Equation.DSMT4" ShapeID="_x0000_i1031" DrawAspect="Content" ObjectID="_1528699505" r:id="rId19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660" w:dyaOrig="620">
                <v:shape id="_x0000_i1032" type="#_x0000_t75" style="width:33pt;height:31pt" o:ole="">
                  <v:imagedata r:id="rId20" o:title=""/>
                </v:shape>
                <o:OLEObject Type="Embed" ProgID="Equation.DSMT4" ShapeID="_x0000_i1032" DrawAspect="Content" ObjectID="_1528699506" r:id="rId21"/>
              </w:object>
            </w:r>
          </w:p>
        </w:tc>
        <w:tc>
          <w:tcPr>
            <w:tcW w:w="1224" w:type="dxa"/>
            <w:vAlign w:val="center"/>
          </w:tcPr>
          <w:p w:rsidR="006E1F25" w:rsidRDefault="006E1F25" w:rsidP="00606F90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480" w:dyaOrig="660">
                <v:shape id="_x0000_i1033" type="#_x0000_t75" style="width:24pt;height:33pt" o:ole="">
                  <v:imagedata r:id="rId22" o:title=""/>
                </v:shape>
                <o:OLEObject Type="Embed" ProgID="Equation.DSMT4" ShapeID="_x0000_i1033" DrawAspect="Content" ObjectID="_1528699507" r:id="rId23"/>
              </w:object>
            </w:r>
          </w:p>
        </w:tc>
      </w:tr>
    </w:tbl>
    <w:p w:rsidR="006E1F25" w:rsidRDefault="006E1F25" w:rsidP="006E1F25">
      <w:pPr>
        <w:pStyle w:val="Parta"/>
        <w:ind w:left="0" w:firstLine="0"/>
      </w:pPr>
    </w:p>
    <w:p w:rsidR="006E1F25" w:rsidRDefault="006E1F25" w:rsidP="006E1F25">
      <w:r>
        <w:t xml:space="preserve">Determine the value of the constant </w:t>
      </w:r>
      <w:r w:rsidRPr="002572F6">
        <w:rPr>
          <w:rStyle w:val="Variable"/>
        </w:rPr>
        <w:t>a</w:t>
      </w:r>
      <w:r>
        <w:t>.</w:t>
      </w:r>
    </w:p>
    <w:p w:rsidR="006E1F25" w:rsidRDefault="006E1F25" w:rsidP="006E1F25"/>
    <w:p w:rsidR="006E1F25" w:rsidRDefault="006E1F25" w:rsidP="006E1F25"/>
    <w:p w:rsidR="006E1F25" w:rsidRDefault="006E1F25" w:rsidP="006E1F25"/>
    <w:p w:rsidR="0095664E" w:rsidRDefault="0095664E" w:rsidP="006E1F25"/>
    <w:p w:rsidR="0095664E" w:rsidRPr="00F913EF" w:rsidRDefault="0095664E" w:rsidP="006E1F25"/>
    <w:p w:rsidR="006E1F25" w:rsidRDefault="006E1F25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F74DDA" w:rsidRDefault="00F74DDA" w:rsidP="006E1F25"/>
    <w:p w:rsidR="006E1F25" w:rsidRDefault="006E1F25" w:rsidP="006E1F25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F74DDA" w:rsidRPr="00F74DDA" w:rsidTr="005E6F2B">
        <w:tc>
          <w:tcPr>
            <w:tcW w:w="250" w:type="dxa"/>
          </w:tcPr>
          <w:p w:rsidR="00F74DDA" w:rsidRPr="00F74DDA" w:rsidRDefault="00F74DDA" w:rsidP="00F74D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1" w:type="dxa"/>
          </w:tcPr>
          <w:tbl>
            <w:tblPr>
              <w:tblStyle w:val="TableGrid2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F74DDA" w:rsidRPr="00F74DDA" w:rsidTr="005E6F2B">
              <w:trPr>
                <w:trHeight w:val="1832"/>
              </w:trPr>
              <w:tc>
                <w:tcPr>
                  <w:tcW w:w="2235" w:type="dxa"/>
                </w:tcPr>
                <w:p w:rsidR="00F74DDA" w:rsidRPr="00F74DDA" w:rsidRDefault="00F74DDA" w:rsidP="00F74DDA">
                  <w:pPr>
                    <w:rPr>
                      <w:rFonts w:ascii="HelveticaNeueLT Std" w:hAnsi="HelveticaNeueLT Std"/>
                      <w:b/>
                      <w:szCs w:val="24"/>
                    </w:rPr>
                  </w:pPr>
                </w:p>
              </w:tc>
              <w:tc>
                <w:tcPr>
                  <w:tcW w:w="7775" w:type="dxa"/>
                </w:tcPr>
                <w:p w:rsidR="00F74DDA" w:rsidRPr="00F74DDA" w:rsidRDefault="00D57278" w:rsidP="00F74DDA">
                  <w:pPr>
                    <w:jc w:val="center"/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  <w:bookmarkStart w:id="0" w:name="_GoBack"/>
                  <w:bookmarkEnd w:id="0"/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</w:pPr>
                  <w:r w:rsidRPr="00F74DDA"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  <w:t>Year 12 MATHEMATICS METHODS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  <w:t>TEST  4</w:t>
                  </w:r>
                  <w:r w:rsidRPr="00F74DDA"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  <w:t xml:space="preserve">      2016</w:t>
                  </w:r>
                </w:p>
                <w:p w:rsidR="00F74DDA" w:rsidRDefault="00F74DDA" w:rsidP="00F74DDA">
                  <w:pPr>
                    <w:jc w:val="center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F74DDA">
                    <w:rPr>
                      <w:rFonts w:ascii="HelveticaNeueLT Std" w:hAnsi="HelveticaNeueLT Std"/>
                      <w:b/>
                      <w:szCs w:val="24"/>
                    </w:rPr>
                    <w:t>Resource Rich</w:t>
                  </w:r>
                </w:p>
                <w:p w:rsidR="00F74DDA" w:rsidRPr="00F74DDA" w:rsidRDefault="00F74DDA" w:rsidP="00F74DDA">
                  <w:pPr>
                    <w:jc w:val="right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F74DDA">
                    <w:rPr>
                      <w:rFonts w:cs="Arial"/>
                      <w:b/>
                      <w:sz w:val="24"/>
                      <w:szCs w:val="24"/>
                    </w:rPr>
                    <w:t xml:space="preserve">Total Marks: </w:t>
                  </w:r>
                  <w:r>
                    <w:rPr>
                      <w:rFonts w:cs="Arial"/>
                      <w:b/>
                      <w:sz w:val="24"/>
                      <w:szCs w:val="24"/>
                    </w:rPr>
                    <w:t>29</w:t>
                  </w:r>
                  <w:r w:rsidRPr="00F74DDA">
                    <w:rPr>
                      <w:rFonts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F74DDA" w:rsidRPr="00F74DDA" w:rsidRDefault="00F74DDA" w:rsidP="00F74DDA">
                  <w:pPr>
                    <w:jc w:val="right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F74DDA">
                    <w:rPr>
                      <w:rFonts w:cs="Arial"/>
                      <w:b/>
                      <w:sz w:val="24"/>
                      <w:szCs w:val="24"/>
                    </w:rPr>
                    <w:t xml:space="preserve">Reading: 2 minutes    Time Allowed: </w:t>
                  </w:r>
                  <w:r>
                    <w:rPr>
                      <w:rFonts w:cs="Arial"/>
                      <w:b/>
                      <w:sz w:val="24"/>
                      <w:szCs w:val="24"/>
                    </w:rPr>
                    <w:t>30</w:t>
                  </w:r>
                  <w:r w:rsidRPr="00F74DDA">
                    <w:rPr>
                      <w:rFonts w:cs="Arial"/>
                      <w:b/>
                      <w:sz w:val="24"/>
                      <w:szCs w:val="24"/>
                    </w:rPr>
                    <w:t xml:space="preserve"> minutes</w:t>
                  </w:r>
                </w:p>
                <w:p w:rsidR="00F74DDA" w:rsidRPr="00F74DDA" w:rsidRDefault="00F74DDA" w:rsidP="00F74DDA">
                  <w:pPr>
                    <w:jc w:val="center"/>
                    <w:rPr>
                      <w:rFonts w:ascii="HelveticaNeueLT Std" w:hAnsi="HelveticaNeueLT Std"/>
                      <w:b/>
                      <w:szCs w:val="24"/>
                    </w:rPr>
                  </w:pPr>
                </w:p>
              </w:tc>
            </w:tr>
          </w:tbl>
          <w:p w:rsidR="00F74DDA" w:rsidRPr="00F74DDA" w:rsidRDefault="00F74DDA" w:rsidP="00F74DDA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74DDA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</w:tr>
    </w:tbl>
    <w:p w:rsidR="0095664E" w:rsidRDefault="0095664E" w:rsidP="006E1F25"/>
    <w:p w:rsidR="0095664E" w:rsidRDefault="00F74DDA" w:rsidP="0095664E">
      <w:pPr>
        <w:pStyle w:val="QNum"/>
      </w:pPr>
      <w:r>
        <w:t>Question 3</w:t>
      </w:r>
      <w:r w:rsidR="0095664E">
        <w:tab/>
        <w:t>(7 marks)</w:t>
      </w:r>
    </w:p>
    <w:p w:rsidR="0095664E" w:rsidRDefault="0095664E" w:rsidP="0095664E">
      <w:r>
        <w:t>It is known that 15% of Year 12 students in a large country study advanced mathematics.</w:t>
      </w:r>
    </w:p>
    <w:p w:rsidR="0095664E" w:rsidRDefault="0095664E" w:rsidP="0095664E"/>
    <w:p w:rsidR="0095664E" w:rsidRDefault="0095664E" w:rsidP="0095664E">
      <w:r>
        <w:t xml:space="preserve">A random sample of </w:t>
      </w:r>
      <w:r w:rsidRPr="00145055">
        <w:rPr>
          <w:rStyle w:val="Variable"/>
        </w:rPr>
        <w:t>n</w:t>
      </w:r>
      <w:r>
        <w:t xml:space="preserve"> students is selected from all Year 12's in this country, and the random variable </w:t>
      </w:r>
      <w:r w:rsidRPr="00145055">
        <w:rPr>
          <w:rStyle w:val="Variable"/>
        </w:rPr>
        <w:t>X</w:t>
      </w:r>
      <w:r>
        <w:t xml:space="preserve"> is the number of those in the sample who study advanced mathematics.</w:t>
      </w:r>
    </w:p>
    <w:p w:rsidR="0095664E" w:rsidRDefault="0095664E" w:rsidP="0095664E"/>
    <w:p w:rsidR="0095664E" w:rsidRDefault="0095664E" w:rsidP="0095664E">
      <w:pPr>
        <w:pStyle w:val="Parta"/>
      </w:pPr>
      <w:r>
        <w:t>(a)</w:t>
      </w:r>
      <w:r>
        <w:tab/>
        <w:t xml:space="preserve">Describe the distribution of </w:t>
      </w:r>
      <w:r w:rsidRPr="00145055">
        <w:rPr>
          <w:rStyle w:val="Variable"/>
        </w:rPr>
        <w:t>X</w:t>
      </w:r>
      <w:r>
        <w:t>.</w:t>
      </w:r>
      <w:r>
        <w:tab/>
        <w:t>(2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F74DDA">
      <w:pPr>
        <w:pStyle w:val="Parta"/>
        <w:ind w:left="0" w:firstLine="0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  <w:r>
        <w:t>(b)</w:t>
      </w:r>
      <w:r>
        <w:tab/>
      </w:r>
      <w:proofErr w:type="gramStart"/>
      <w:r>
        <w:t xml:space="preserve">If </w:t>
      </w:r>
      <w:proofErr w:type="gramEnd"/>
      <w:r w:rsidRPr="00145055">
        <w:rPr>
          <w:position w:val="-6"/>
        </w:rPr>
        <w:object w:dxaOrig="700" w:dyaOrig="279">
          <v:shape id="_x0000_i1034" type="#_x0000_t75" style="width:35pt;height:14pt" o:ole="">
            <v:imagedata r:id="rId24" o:title=""/>
          </v:shape>
          <o:OLEObject Type="Embed" ProgID="Equation.DSMT4" ShapeID="_x0000_i1034" DrawAspect="Content" ObjectID="_1528699508" r:id="rId25"/>
        </w:object>
      </w:r>
      <w:r>
        <w:t>, determine the probability that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(i)</w:t>
      </w:r>
      <w:r>
        <w:tab/>
      </w:r>
      <w:proofErr w:type="gramStart"/>
      <w:r>
        <w:t>three</w:t>
      </w:r>
      <w:proofErr w:type="gramEnd"/>
      <w:r>
        <w:t xml:space="preserve"> of the students in the sample study advanced mathematics.</w:t>
      </w:r>
      <w:r>
        <w:tab/>
        <w:t>(1 mark)</w:t>
      </w:r>
    </w:p>
    <w:p w:rsidR="0095664E" w:rsidRDefault="0095664E" w:rsidP="0095664E">
      <w:pPr>
        <w:pStyle w:val="Partai"/>
      </w:pPr>
    </w:p>
    <w:p w:rsidR="0095664E" w:rsidRDefault="0095664E" w:rsidP="00F74DDA">
      <w:pPr>
        <w:pStyle w:val="Partai"/>
        <w:ind w:left="0" w:firstLine="0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  <w:r>
        <w:t>(ii)</w:t>
      </w:r>
      <w:r>
        <w:tab/>
      </w:r>
      <w:proofErr w:type="gramStart"/>
      <w:r>
        <w:t>more</w:t>
      </w:r>
      <w:proofErr w:type="gramEnd"/>
      <w:r>
        <w:t xml:space="preserve"> than three of the students in the sample study advanced mathematics.</w:t>
      </w:r>
    </w:p>
    <w:p w:rsidR="0095664E" w:rsidRDefault="0095664E" w:rsidP="0095664E">
      <w:pPr>
        <w:pStyle w:val="Partai"/>
      </w:pPr>
      <w:r>
        <w:tab/>
      </w:r>
      <w:r>
        <w:tab/>
        <w:t>(1 mark)</w:t>
      </w:r>
    </w:p>
    <w:p w:rsidR="0095664E" w:rsidRDefault="0095664E" w:rsidP="00F74DDA">
      <w:pPr>
        <w:pStyle w:val="Partai"/>
        <w:ind w:left="0" w:firstLine="0"/>
      </w:pPr>
    </w:p>
    <w:p w:rsidR="0095664E" w:rsidRDefault="0095664E" w:rsidP="00F74DDA">
      <w:pPr>
        <w:pStyle w:val="Partai"/>
        <w:ind w:left="0" w:firstLine="0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  <w:r>
        <w:t>(iii)</w:t>
      </w:r>
      <w:r>
        <w:tab/>
      </w:r>
      <w:proofErr w:type="gramStart"/>
      <w:r>
        <w:t>none</w:t>
      </w:r>
      <w:proofErr w:type="gramEnd"/>
      <w:r>
        <w:t xml:space="preserve"> of the students in the sample study advanced mathematics.</w:t>
      </w:r>
      <w:r>
        <w:tab/>
        <w:t>(1 mark)</w:t>
      </w:r>
    </w:p>
    <w:p w:rsidR="0095664E" w:rsidRDefault="0095664E" w:rsidP="0095664E">
      <w:pPr>
        <w:pStyle w:val="Partai"/>
      </w:pPr>
    </w:p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>
      <w:pPr>
        <w:pStyle w:val="Parta"/>
      </w:pPr>
      <w:r>
        <w:t>(c)</w:t>
      </w:r>
      <w:r>
        <w:tab/>
        <w:t>If ten random samples of 22 students are selected, determine the probability that at least one of these samples has no students who study advanced mathematics.</w:t>
      </w:r>
      <w:r>
        <w:tab/>
        <w:t>(2 marks)</w:t>
      </w:r>
    </w:p>
    <w:p w:rsidR="006E1F25" w:rsidRDefault="006E1F25" w:rsidP="006E1F25">
      <w:pPr>
        <w:pStyle w:val="Parta"/>
      </w:pPr>
    </w:p>
    <w:p w:rsidR="006E1F25" w:rsidRDefault="006E1F25" w:rsidP="006E1F25">
      <w:pPr>
        <w:pStyle w:val="Parta"/>
      </w:pPr>
    </w:p>
    <w:p w:rsidR="006E1F25" w:rsidRDefault="006E1F25" w:rsidP="006E1F25">
      <w:pPr>
        <w:pStyle w:val="Parta"/>
      </w:pPr>
    </w:p>
    <w:p w:rsidR="0095664E" w:rsidRDefault="0095664E"/>
    <w:p w:rsidR="00F74DDA" w:rsidRDefault="00F74DDA"/>
    <w:p w:rsidR="00F74DDA" w:rsidRDefault="00F74DDA"/>
    <w:p w:rsidR="0095664E" w:rsidRDefault="00F74DDA" w:rsidP="0095664E">
      <w:pPr>
        <w:pStyle w:val="QNum"/>
      </w:pPr>
      <w:r>
        <w:lastRenderedPageBreak/>
        <w:t xml:space="preserve">Question </w:t>
      </w:r>
      <w:r w:rsidR="0095664E">
        <w:t>4</w:t>
      </w:r>
      <w:r w:rsidR="0095664E">
        <w:tab/>
        <w:t>(14 marks)</w:t>
      </w:r>
    </w:p>
    <w:p w:rsidR="0095664E" w:rsidRDefault="0095664E" w:rsidP="0095664E"/>
    <w:p w:rsidR="0095664E" w:rsidRDefault="0095664E" w:rsidP="0095664E">
      <w:pPr>
        <w:pStyle w:val="Parta"/>
      </w:pPr>
      <w:r>
        <w:t>(a)</w:t>
      </w:r>
      <w:r>
        <w:tab/>
        <w:t>Determine the mean of a Bernoulli distribution with variance of 0.24.</w:t>
      </w:r>
      <w:r>
        <w:tab/>
        <w:t>(3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  <w:r>
        <w:t>(b)</w:t>
      </w:r>
      <w:r>
        <w:tab/>
        <w:t xml:space="preserve">A Bernoulli trial, with probability of success </w:t>
      </w:r>
      <w:r w:rsidRPr="00852A82">
        <w:rPr>
          <w:rStyle w:val="Variable"/>
        </w:rPr>
        <w:t>p</w:t>
      </w:r>
      <w:r>
        <w:t xml:space="preserve">, is repeated </w:t>
      </w:r>
      <w:r w:rsidRPr="00852A82">
        <w:rPr>
          <w:rStyle w:val="Variable"/>
        </w:rPr>
        <w:t>n</w:t>
      </w:r>
      <w:r>
        <w:t xml:space="preserve"> times. The resulting distribution of the number of successes has an expected value of 5.76 and a standard deviation of 1.92. Determine </w:t>
      </w:r>
      <w:r w:rsidRPr="00484F75">
        <w:rPr>
          <w:rStyle w:val="Variable"/>
        </w:rPr>
        <w:t>n</w:t>
      </w:r>
      <w:r>
        <w:t xml:space="preserve"> and </w:t>
      </w:r>
      <w:r w:rsidRPr="00484F75">
        <w:rPr>
          <w:rStyle w:val="Variable"/>
        </w:rPr>
        <w:t>p</w:t>
      </w:r>
      <w:r>
        <w:t>.</w:t>
      </w:r>
      <w:r>
        <w:tab/>
        <w:t xml:space="preserve">(4 marks) 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>
      <w:pPr>
        <w:spacing w:after="160" w:line="259" w:lineRule="auto"/>
      </w:pPr>
      <w:r>
        <w:br w:type="page"/>
      </w:r>
    </w:p>
    <w:p w:rsidR="0095664E" w:rsidRDefault="0095664E" w:rsidP="0095664E">
      <w:pPr>
        <w:pStyle w:val="Parta"/>
      </w:pPr>
      <w:r>
        <w:lastRenderedPageBreak/>
        <w:t>(c)</w:t>
      </w:r>
      <w:r>
        <w:tab/>
        <w:t>The probability that a student misses their bus to school is 0.2, and the probability that they miss the bus on any day is independent of whether they missed it on the previous day.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Over five consecutive weekdays, what is the probability that</w:t>
      </w:r>
      <w:r w:rsidRPr="00C144F8">
        <w:t xml:space="preserve"> </w:t>
      </w:r>
      <w:r>
        <w:t>the student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(i)</w:t>
      </w:r>
      <w:r>
        <w:tab/>
      </w:r>
      <w:proofErr w:type="gramStart"/>
      <w:r>
        <w:t>only</w:t>
      </w:r>
      <w:proofErr w:type="gramEnd"/>
      <w:r>
        <w:t xml:space="preserve"> misses the bus on Tuesday?</w:t>
      </w:r>
      <w:r>
        <w:tab/>
        <w:t>(2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(ii)</w:t>
      </w:r>
      <w:r>
        <w:tab/>
      </w:r>
      <w:proofErr w:type="gramStart"/>
      <w:r>
        <w:t>misses</w:t>
      </w:r>
      <w:proofErr w:type="gramEnd"/>
      <w:r>
        <w:t xml:space="preserve"> the bus at least twice?</w:t>
      </w:r>
      <w:r>
        <w:tab/>
        <w:t>(2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(iii)</w:t>
      </w:r>
      <w:r>
        <w:tab/>
      </w:r>
      <w:proofErr w:type="gramStart"/>
      <w:r>
        <w:t>misses</w:t>
      </w:r>
      <w:proofErr w:type="gramEnd"/>
      <w:r>
        <w:t xml:space="preserve"> the bus on Tuesday and on two other days?</w:t>
      </w:r>
      <w:r>
        <w:tab/>
        <w:t>(3 marks)</w:t>
      </w:r>
    </w:p>
    <w:p w:rsidR="0095664E" w:rsidRDefault="0095664E" w:rsidP="0095664E">
      <w:pPr>
        <w:pStyle w:val="Parta"/>
      </w:pPr>
    </w:p>
    <w:p w:rsidR="0095664E" w:rsidRDefault="0095664E" w:rsidP="0095664E"/>
    <w:p w:rsidR="0095664E" w:rsidRDefault="0095664E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F74DDA" w:rsidRDefault="00F74DDA" w:rsidP="0095664E"/>
    <w:p w:rsidR="0095664E" w:rsidRDefault="0095664E" w:rsidP="0095664E"/>
    <w:p w:rsidR="0095664E" w:rsidRDefault="0095664E" w:rsidP="0095664E">
      <w:pPr>
        <w:pStyle w:val="QNum"/>
      </w:pPr>
      <w:r>
        <w:lastRenderedPageBreak/>
        <w:t xml:space="preserve">Question </w:t>
      </w:r>
      <w:r w:rsidR="00F74DDA">
        <w:t>5</w:t>
      </w:r>
      <w:r>
        <w:tab/>
        <w:t>(8 marks)</w:t>
      </w:r>
    </w:p>
    <w:p w:rsidR="0095664E" w:rsidRDefault="0095664E" w:rsidP="0095664E">
      <w:r>
        <w:t xml:space="preserve">The discrete random variable </w:t>
      </w:r>
      <w:r>
        <w:rPr>
          <w:rStyle w:val="Variable"/>
        </w:rPr>
        <w:t>Y</w:t>
      </w:r>
      <w:r>
        <w:t xml:space="preserve"> has the probability distribution shown in the table below.</w:t>
      </w:r>
    </w:p>
    <w:p w:rsidR="0095664E" w:rsidRDefault="0095664E" w:rsidP="0095664E">
      <w:pPr>
        <w:pStyle w:val="Parta"/>
      </w:pP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223"/>
        <w:gridCol w:w="1224"/>
        <w:gridCol w:w="1224"/>
        <w:gridCol w:w="1224"/>
        <w:gridCol w:w="1224"/>
        <w:gridCol w:w="1224"/>
      </w:tblGrid>
      <w:tr w:rsidR="0095664E" w:rsidTr="00606F90">
        <w:tc>
          <w:tcPr>
            <w:tcW w:w="1223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 w:rsidRPr="005E5E1F">
              <w:rPr>
                <w:position w:val="-10"/>
              </w:rPr>
              <w:object w:dxaOrig="220" w:dyaOrig="260">
                <v:shape id="_x0000_i1035" type="#_x0000_t75" style="width:11pt;height:13pt" o:ole="">
                  <v:imagedata r:id="rId26" o:title=""/>
                </v:shape>
                <o:OLEObject Type="Embed" ProgID="Equation.DSMT4" ShapeID="_x0000_i1035" DrawAspect="Content" ObjectID="_1528699509" r:id="rId27"/>
              </w:objec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-2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-1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1</w:t>
            </w:r>
          </w:p>
        </w:tc>
        <w:tc>
          <w:tcPr>
            <w:tcW w:w="1224" w:type="dxa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2</w:t>
            </w:r>
          </w:p>
        </w:tc>
      </w:tr>
      <w:tr w:rsidR="0095664E" w:rsidTr="00606F90">
        <w:tc>
          <w:tcPr>
            <w:tcW w:w="1223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 w:rsidRPr="002572F6">
              <w:rPr>
                <w:position w:val="-10"/>
              </w:rPr>
              <w:object w:dxaOrig="940" w:dyaOrig="320">
                <v:shape id="_x0000_i1036" type="#_x0000_t75" style="width:47pt;height:16pt" o:ole="">
                  <v:imagedata r:id="rId28" o:title=""/>
                </v:shape>
                <o:OLEObject Type="Embed" ProgID="Equation.DSMT4" ShapeID="_x0000_i1036" DrawAspect="Content" ObjectID="_1528699510" r:id="rId29"/>
              </w:objec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0.4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0.2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0.1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0.1</w:t>
            </w:r>
          </w:p>
        </w:tc>
        <w:tc>
          <w:tcPr>
            <w:tcW w:w="1224" w:type="dxa"/>
            <w:vAlign w:val="center"/>
          </w:tcPr>
          <w:p w:rsidR="0095664E" w:rsidRDefault="0095664E" w:rsidP="00606F90">
            <w:pPr>
              <w:pStyle w:val="Parta"/>
              <w:ind w:left="0" w:firstLine="0"/>
              <w:jc w:val="center"/>
            </w:pPr>
            <w:r>
              <w:t>0.2</w:t>
            </w:r>
          </w:p>
        </w:tc>
      </w:tr>
    </w:tbl>
    <w:p w:rsidR="0095664E" w:rsidRDefault="0095664E" w:rsidP="0095664E">
      <w:pPr>
        <w:pStyle w:val="Parta"/>
        <w:ind w:left="0" w:firstLine="0"/>
      </w:pPr>
    </w:p>
    <w:p w:rsidR="0095664E" w:rsidRDefault="0095664E" w:rsidP="0095664E">
      <w:pPr>
        <w:pStyle w:val="Parta"/>
      </w:pPr>
      <w:r>
        <w:t>(a)</w:t>
      </w:r>
      <w:r>
        <w:tab/>
      </w:r>
      <w:proofErr w:type="gramStart"/>
      <w:r>
        <w:t xml:space="preserve">Determine </w:t>
      </w:r>
      <w:proofErr w:type="gramEnd"/>
      <w:r w:rsidRPr="00FD1B7B">
        <w:rPr>
          <w:position w:val="-10"/>
        </w:rPr>
        <w:object w:dxaOrig="1540" w:dyaOrig="320">
          <v:shape id="_x0000_i1037" type="#_x0000_t75" style="width:77pt;height:16pt" o:ole="">
            <v:imagedata r:id="rId30" o:title=""/>
          </v:shape>
          <o:OLEObject Type="Embed" ProgID="Equation.DSMT4" ShapeID="_x0000_i1037" DrawAspect="Content" ObjectID="_1528699511" r:id="rId31"/>
        </w:object>
      </w:r>
      <w:r>
        <w:t>.</w:t>
      </w:r>
      <w:r>
        <w:tab/>
        <w:t>(2 marks)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  <w:r>
        <w:t>(b)</w:t>
      </w:r>
      <w:r>
        <w:tab/>
        <w:t>Calculate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</w:t>
      </w:r>
      <w:proofErr w:type="gramStart"/>
      <w:r>
        <w:t>i</w:t>
      </w:r>
      <w:proofErr w:type="gramEnd"/>
      <w:r>
        <w:t>)</w:t>
      </w:r>
      <w:r>
        <w:tab/>
      </w:r>
      <w:r w:rsidRPr="00FD1B7B">
        <w:rPr>
          <w:position w:val="-10"/>
        </w:rPr>
        <w:object w:dxaOrig="560" w:dyaOrig="320">
          <v:shape id="_x0000_i1038" type="#_x0000_t75" style="width:28pt;height:16pt" o:ole="">
            <v:imagedata r:id="rId32" o:title=""/>
          </v:shape>
          <o:OLEObject Type="Embed" ProgID="Equation.DSMT4" ShapeID="_x0000_i1038" DrawAspect="Content" ObjectID="_1528699512" r:id="rId33"/>
        </w:object>
      </w:r>
      <w:r>
        <w:t>.</w:t>
      </w:r>
      <w:r>
        <w:tab/>
        <w:t>(2 marks)</w:t>
      </w:r>
    </w:p>
    <w:p w:rsidR="0095664E" w:rsidRDefault="0095664E" w:rsidP="0095664E"/>
    <w:p w:rsidR="0095664E" w:rsidRDefault="0095664E" w:rsidP="0095664E"/>
    <w:p w:rsidR="0095664E" w:rsidRPr="00F913EF" w:rsidRDefault="0095664E" w:rsidP="0095664E"/>
    <w:p w:rsidR="0095664E" w:rsidRDefault="0095664E" w:rsidP="0095664E"/>
    <w:p w:rsidR="0095664E" w:rsidRPr="00F913EF" w:rsidRDefault="0095664E" w:rsidP="0095664E"/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w:r w:rsidRPr="005E5E1F">
        <w:rPr>
          <w:position w:val="-10"/>
        </w:rPr>
        <w:object w:dxaOrig="980" w:dyaOrig="320">
          <v:shape id="_x0000_i1039" type="#_x0000_t75" style="width:49pt;height:16pt" o:ole="">
            <v:imagedata r:id="rId34" o:title=""/>
          </v:shape>
          <o:OLEObject Type="Embed" ProgID="Equation.DSMT4" ShapeID="_x0000_i1039" DrawAspect="Content" ObjectID="_1528699513" r:id="rId35"/>
        </w:object>
      </w:r>
      <w:r>
        <w:t>.</w:t>
      </w:r>
      <w:r>
        <w:tab/>
        <w:t>(1 mark)</w:t>
      </w:r>
    </w:p>
    <w:p w:rsidR="0095664E" w:rsidRDefault="0095664E" w:rsidP="0095664E"/>
    <w:p w:rsidR="0095664E" w:rsidRDefault="0095664E" w:rsidP="0095664E"/>
    <w:p w:rsidR="0095664E" w:rsidRPr="00F913EF" w:rsidRDefault="0095664E" w:rsidP="0095664E">
      <w:pPr>
        <w:pStyle w:val="Partai"/>
        <w:ind w:left="0" w:firstLine="0"/>
      </w:pPr>
    </w:p>
    <w:p w:rsidR="0095664E" w:rsidRDefault="0095664E" w:rsidP="0095664E"/>
    <w:p w:rsidR="0095664E" w:rsidRDefault="0095664E" w:rsidP="0095664E"/>
    <w:p w:rsidR="0095664E" w:rsidRDefault="0095664E" w:rsidP="0095664E"/>
    <w:p w:rsidR="0095664E" w:rsidRDefault="0095664E" w:rsidP="0095664E">
      <w:pPr>
        <w:pStyle w:val="Parta"/>
      </w:pPr>
      <w:r>
        <w:t>(c)</w:t>
      </w:r>
      <w:r>
        <w:tab/>
        <w:t>Calculate</w:t>
      </w:r>
    </w:p>
    <w:p w:rsidR="0095664E" w:rsidRDefault="0095664E" w:rsidP="0095664E">
      <w:pPr>
        <w:pStyle w:val="Parta"/>
      </w:pPr>
    </w:p>
    <w:p w:rsidR="0095664E" w:rsidRDefault="0095664E" w:rsidP="0095664E">
      <w:pPr>
        <w:pStyle w:val="Partai"/>
      </w:pPr>
      <w:r>
        <w:t>(</w:t>
      </w:r>
      <w:proofErr w:type="gramStart"/>
      <w:r>
        <w:t>i</w:t>
      </w:r>
      <w:proofErr w:type="gramEnd"/>
      <w:r>
        <w:t>)</w:t>
      </w:r>
      <w:r>
        <w:tab/>
      </w:r>
      <w:r w:rsidRPr="00FD1B7B">
        <w:rPr>
          <w:position w:val="-10"/>
        </w:rPr>
        <w:object w:dxaOrig="740" w:dyaOrig="320">
          <v:shape id="_x0000_i1040" type="#_x0000_t75" style="width:37pt;height:16pt" o:ole="">
            <v:imagedata r:id="rId36" o:title=""/>
          </v:shape>
          <o:OLEObject Type="Embed" ProgID="Equation.DSMT4" ShapeID="_x0000_i1040" DrawAspect="Content" ObjectID="_1528699514" r:id="rId37"/>
        </w:object>
      </w:r>
      <w:r>
        <w:t>.</w:t>
      </w:r>
      <w:r>
        <w:tab/>
        <w:t>(2 marks)</w:t>
      </w: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</w:p>
    <w:p w:rsidR="0095664E" w:rsidRDefault="0095664E" w:rsidP="0095664E">
      <w:pPr>
        <w:pStyle w:val="Partai"/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w:r w:rsidRPr="00FD1B7B">
        <w:rPr>
          <w:position w:val="-10"/>
        </w:rPr>
        <w:object w:dxaOrig="1160" w:dyaOrig="320">
          <v:shape id="_x0000_i1041" type="#_x0000_t75" style="width:58pt;height:16pt" o:ole="">
            <v:imagedata r:id="rId38" o:title=""/>
          </v:shape>
          <o:OLEObject Type="Embed" ProgID="Equation.DSMT4" ShapeID="_x0000_i1041" DrawAspect="Content" ObjectID="_1528699515" r:id="rId39"/>
        </w:object>
      </w:r>
      <w:r>
        <w:t>.</w:t>
      </w:r>
      <w:r>
        <w:tab/>
        <w:t>(1 mark)</w:t>
      </w:r>
    </w:p>
    <w:p w:rsidR="0095664E" w:rsidRDefault="0095664E"/>
    <w:p w:rsidR="0095664E" w:rsidRDefault="0095664E"/>
    <w:p w:rsidR="0095664E" w:rsidRDefault="0095664E"/>
    <w:sectPr w:rsidR="0095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0733A"/>
    <w:multiLevelType w:val="hybridMultilevel"/>
    <w:tmpl w:val="B5505344"/>
    <w:lvl w:ilvl="0" w:tplc="E8A6B6E0">
      <w:start w:val="3"/>
      <w:numFmt w:val="lowerLetter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0070A5"/>
    <w:multiLevelType w:val="hybridMultilevel"/>
    <w:tmpl w:val="62CA6B6C"/>
    <w:lvl w:ilvl="0" w:tplc="82489BC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25"/>
    <w:rsid w:val="005B64C6"/>
    <w:rsid w:val="006E1F25"/>
    <w:rsid w:val="0095664E"/>
    <w:rsid w:val="00D57278"/>
    <w:rsid w:val="00F7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2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E1F25"/>
    <w:pPr>
      <w:tabs>
        <w:tab w:val="left" w:pos="680"/>
        <w:tab w:val="right" w:pos="9469"/>
      </w:tabs>
      <w:ind w:left="680" w:hanging="680"/>
    </w:pPr>
  </w:style>
  <w:style w:type="character" w:customStyle="1" w:styleId="Variable">
    <w:name w:val="Variable"/>
    <w:uiPriority w:val="1"/>
    <w:qFormat/>
    <w:rsid w:val="006E1F25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E1F25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6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i">
    <w:name w:val="Part(a)(i)"/>
    <w:basedOn w:val="Parta"/>
    <w:qFormat/>
    <w:rsid w:val="0095664E"/>
    <w:pPr>
      <w:ind w:left="1360"/>
    </w:pPr>
  </w:style>
  <w:style w:type="paragraph" w:styleId="ListParagraph">
    <w:name w:val="List Paragraph"/>
    <w:basedOn w:val="Normal"/>
    <w:qFormat/>
    <w:rsid w:val="00F74DDA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Box">
    <w:name w:val="Box"/>
    <w:basedOn w:val="Normal"/>
    <w:uiPriority w:val="99"/>
    <w:rsid w:val="00F74DDA"/>
    <w:pPr>
      <w:widowControl w:val="0"/>
      <w:autoSpaceDE w:val="0"/>
      <w:autoSpaceDN w:val="0"/>
      <w:adjustRightInd w:val="0"/>
      <w:spacing w:before="60" w:after="60"/>
      <w:jc w:val="center"/>
    </w:pPr>
    <w:rPr>
      <w:rFonts w:ascii="Times New Roman" w:hAnsi="Times New Roman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DA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74DD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74DD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2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E1F25"/>
    <w:pPr>
      <w:tabs>
        <w:tab w:val="left" w:pos="680"/>
        <w:tab w:val="right" w:pos="9469"/>
      </w:tabs>
      <w:ind w:left="680" w:hanging="680"/>
    </w:pPr>
  </w:style>
  <w:style w:type="character" w:customStyle="1" w:styleId="Variable">
    <w:name w:val="Variable"/>
    <w:uiPriority w:val="1"/>
    <w:qFormat/>
    <w:rsid w:val="006E1F25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E1F25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6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i">
    <w:name w:val="Part(a)(i)"/>
    <w:basedOn w:val="Parta"/>
    <w:qFormat/>
    <w:rsid w:val="0095664E"/>
    <w:pPr>
      <w:ind w:left="1360"/>
    </w:pPr>
  </w:style>
  <w:style w:type="paragraph" w:styleId="ListParagraph">
    <w:name w:val="List Paragraph"/>
    <w:basedOn w:val="Normal"/>
    <w:qFormat/>
    <w:rsid w:val="00F74DDA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Box">
    <w:name w:val="Box"/>
    <w:basedOn w:val="Normal"/>
    <w:uiPriority w:val="99"/>
    <w:rsid w:val="00F74DDA"/>
    <w:pPr>
      <w:widowControl w:val="0"/>
      <w:autoSpaceDE w:val="0"/>
      <w:autoSpaceDN w:val="0"/>
      <w:adjustRightInd w:val="0"/>
      <w:spacing w:before="60" w:after="60"/>
      <w:jc w:val="center"/>
    </w:pPr>
    <w:rPr>
      <w:rFonts w:ascii="Times New Roman" w:hAnsi="Times New Roman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DA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74DD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74DD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93979582</Template>
  <TotalTime>0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2</cp:revision>
  <cp:lastPrinted>2016-06-29T01:58:00Z</cp:lastPrinted>
  <dcterms:created xsi:type="dcterms:W3CDTF">2016-06-29T01:58:00Z</dcterms:created>
  <dcterms:modified xsi:type="dcterms:W3CDTF">2016-06-29T01:58:00Z</dcterms:modified>
</cp:coreProperties>
</file>