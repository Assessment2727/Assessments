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303" w:rsidRDefault="00D03303">
      <w:pPr>
        <w:rPr>
          <w:noProof/>
          <w:lang w:eastAsia="en-AU"/>
        </w:rPr>
      </w:pPr>
    </w:p>
    <w:p w:rsidR="00D03303" w:rsidRDefault="00D03303">
      <w:pPr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-323215</wp:posOffset>
            </wp:positionV>
            <wp:extent cx="5417820" cy="711771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711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3303" w:rsidRDefault="00D03303">
      <w:pPr>
        <w:rPr>
          <w:noProof/>
          <w:lang w:eastAsia="en-AU"/>
        </w:rPr>
      </w:pPr>
    </w:p>
    <w:p w:rsidR="00D03303" w:rsidRDefault="00D03303">
      <w:pPr>
        <w:rPr>
          <w:noProof/>
          <w:lang w:eastAsia="en-AU"/>
        </w:rPr>
      </w:pPr>
    </w:p>
    <w:p w:rsidR="00D03303" w:rsidRDefault="00D03303">
      <w:pPr>
        <w:rPr>
          <w:noProof/>
          <w:lang w:eastAsia="en-AU"/>
        </w:rPr>
      </w:pPr>
    </w:p>
    <w:p w:rsidR="00D03303" w:rsidRDefault="00D03303">
      <w:pPr>
        <w:rPr>
          <w:noProof/>
          <w:lang w:eastAsia="en-AU"/>
        </w:rPr>
      </w:pPr>
    </w:p>
    <w:p w:rsidR="00D03303" w:rsidRDefault="00D03303">
      <w:pPr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72066AB8" wp14:editId="56F7C9F8">
            <wp:extent cx="9563100" cy="677897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677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03" w:rsidRDefault="00D03303">
      <w:pPr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717B8304" wp14:editId="4105B05B">
            <wp:extent cx="5943600" cy="7942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4C6" w:rsidRDefault="00D03303">
      <w:r>
        <w:rPr>
          <w:noProof/>
          <w:lang w:eastAsia="en-AU"/>
        </w:rPr>
        <w:drawing>
          <wp:inline distT="0" distB="0" distL="0" distR="0" wp14:anchorId="114BF6D4" wp14:editId="2A48D3F2">
            <wp:extent cx="9956800" cy="69984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67418" cy="700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4C6" w:rsidSect="00D0330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303"/>
    <w:rsid w:val="005B64C6"/>
    <w:rsid w:val="00D0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AF8B90C1</Template>
  <TotalTime>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 Steven</dc:creator>
  <cp:lastModifiedBy>HILL Steven</cp:lastModifiedBy>
  <cp:revision>1</cp:revision>
  <dcterms:created xsi:type="dcterms:W3CDTF">2016-02-25T06:29:00Z</dcterms:created>
  <dcterms:modified xsi:type="dcterms:W3CDTF">2016-02-25T06:34:00Z</dcterms:modified>
</cp:coreProperties>
</file>