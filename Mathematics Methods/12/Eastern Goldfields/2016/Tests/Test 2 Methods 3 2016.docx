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EA0E10" w14:paraId="009ACB54" w14:textId="77777777" w:rsidTr="001D6C6F">
        <w:tc>
          <w:tcPr>
            <w:tcW w:w="250" w:type="dxa"/>
          </w:tcPr>
          <w:p w14:paraId="200F0B62" w14:textId="578173E0" w:rsidR="00EA0E10" w:rsidRDefault="00EA0E10" w:rsidP="00EA6ACE">
            <w:pPr>
              <w:tabs>
                <w:tab w:val="left" w:pos="2445"/>
              </w:tabs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5711"/>
            </w:tblGrid>
            <w:tr w:rsidR="001D6C6F" w14:paraId="506DA943" w14:textId="77777777" w:rsidTr="005B59D1">
              <w:trPr>
                <w:trHeight w:val="1832"/>
              </w:trPr>
              <w:tc>
                <w:tcPr>
                  <w:tcW w:w="2235" w:type="dxa"/>
                </w:tcPr>
                <w:p w14:paraId="11AE2406" w14:textId="77777777" w:rsidR="001D6C6F" w:rsidRDefault="001D6C6F" w:rsidP="001D6C6F">
                  <w:pPr>
                    <w:pStyle w:val="NLLL2COL"/>
                    <w:ind w:left="0" w:firstLine="0"/>
                    <w:rPr>
                      <w:rStyle w:val="NLLLNUM"/>
                    </w:rPr>
                  </w:pPr>
                  <w:r>
                    <w:rPr>
                      <w:rFonts w:cs="Arial"/>
                      <w:noProof/>
                      <w:lang w:eastAsia="en-AU"/>
                    </w:rPr>
                    <w:drawing>
                      <wp:inline distT="0" distB="0" distL="0" distR="0" wp14:anchorId="1A03479C" wp14:editId="0ADEDE1A">
                        <wp:extent cx="1155802" cy="994527"/>
                        <wp:effectExtent l="0" t="0" r="6350" b="0"/>
                        <wp:docPr id="9" name="Picture 23" descr="EGC_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EGC_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5587" cy="9943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775" w:type="dxa"/>
                </w:tcPr>
                <w:p w14:paraId="60A8B3CC" w14:textId="77777777" w:rsidR="001D6C6F" w:rsidRPr="001D03FB" w:rsidRDefault="001D6C6F" w:rsidP="00186F0E">
                  <w:pPr>
                    <w:tabs>
                      <w:tab w:val="right" w:pos="9360"/>
                    </w:tabs>
                    <w:spacing w:after="0"/>
                    <w:jc w:val="center"/>
                    <w:outlineLvl w:val="0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14:paraId="43068D19" w14:textId="77777777" w:rsidR="001D6C6F" w:rsidRPr="001D03FB" w:rsidRDefault="001D6C6F" w:rsidP="00186F0E">
                  <w:pPr>
                    <w:keepNext/>
                    <w:tabs>
                      <w:tab w:val="center" w:pos="5233"/>
                    </w:tabs>
                    <w:spacing w:after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Year 12 </w:t>
                  </w:r>
                  <w:r w:rsidRPr="001D03F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MATHEMATICS METHODS</w:t>
                  </w:r>
                </w:p>
                <w:p w14:paraId="6D5FD8D0" w14:textId="3102E481" w:rsidR="001D6C6F" w:rsidRDefault="001D6C6F" w:rsidP="00186F0E">
                  <w:pPr>
                    <w:keepNext/>
                    <w:spacing w:after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2</w:t>
                  </w:r>
                  <w:r w:rsidRPr="001D03F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    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6</w:t>
                  </w:r>
                </w:p>
                <w:p w14:paraId="54DBEFD6" w14:textId="148CDA62" w:rsidR="001D6C6F" w:rsidRPr="001D03FB" w:rsidRDefault="001D6C6F" w:rsidP="00186F0E">
                  <w:pPr>
                    <w:keepNext/>
                    <w:spacing w:after="0"/>
                    <w:jc w:val="center"/>
                    <w:outlineLvl w:val="1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  <w:p w14:paraId="110D9083" w14:textId="77777777" w:rsidR="001D6C6F" w:rsidRDefault="001D6C6F" w:rsidP="001D6C6F">
                  <w:pPr>
                    <w:pStyle w:val="NLLL2COL"/>
                    <w:ind w:left="0" w:firstLine="0"/>
                    <w:jc w:val="center"/>
                    <w:rPr>
                      <w:rStyle w:val="NLLLNUM"/>
                    </w:rPr>
                  </w:pPr>
                </w:p>
              </w:tc>
            </w:tr>
          </w:tbl>
          <w:p w14:paraId="7C3461D9" w14:textId="1C473DD5" w:rsidR="00EA0E10" w:rsidRPr="00827C17" w:rsidRDefault="00EA0E10" w:rsidP="00EA6ACE">
            <w:pPr>
              <w:spacing w:after="0" w:line="240" w:lineRule="auto"/>
              <w:rPr>
                <w:b/>
              </w:rPr>
            </w:pPr>
          </w:p>
        </w:tc>
      </w:tr>
    </w:tbl>
    <w:p w14:paraId="76ED5557" w14:textId="7F9D0FA8" w:rsidR="001D6C6F" w:rsidRDefault="001D6C6F" w:rsidP="001D6C6F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1D03FB">
        <w:rPr>
          <w:rFonts w:ascii="Arial" w:eastAsia="Times New Roman" w:hAnsi="Arial" w:cs="Arial"/>
          <w:b/>
          <w:sz w:val="24"/>
          <w:szCs w:val="24"/>
        </w:rPr>
        <w:t xml:space="preserve">Total Marks: </w:t>
      </w:r>
      <w:r w:rsidR="003002CA">
        <w:rPr>
          <w:rFonts w:ascii="Arial" w:eastAsia="Times New Roman" w:hAnsi="Arial" w:cs="Arial"/>
          <w:b/>
          <w:sz w:val="24"/>
          <w:szCs w:val="24"/>
        </w:rPr>
        <w:t>36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  </w:t>
      </w:r>
    </w:p>
    <w:p w14:paraId="09EFF022" w14:textId="347E22B7" w:rsidR="001D6C6F" w:rsidRPr="001D03FB" w:rsidRDefault="001D6C6F" w:rsidP="001D6C6F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Reading: 2 minutes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  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Time Allowed: </w:t>
      </w:r>
      <w:r w:rsidR="00C641A4">
        <w:rPr>
          <w:rFonts w:ascii="Arial" w:eastAsia="Times New Roman" w:hAnsi="Arial" w:cs="Arial"/>
          <w:b/>
          <w:sz w:val="24"/>
          <w:szCs w:val="24"/>
        </w:rPr>
        <w:t>36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minutes</w:t>
      </w:r>
    </w:p>
    <w:p w14:paraId="73428711" w14:textId="77777777" w:rsidR="00827C17" w:rsidRDefault="00827C17" w:rsidP="00EA6ACE">
      <w:pPr>
        <w:spacing w:after="0" w:line="240" w:lineRule="auto"/>
        <w:rPr>
          <w:sz w:val="32"/>
          <w:szCs w:val="32"/>
        </w:rPr>
      </w:pPr>
    </w:p>
    <w:p w14:paraId="0AADE02F" w14:textId="71259A0C" w:rsidR="00EA6ACE" w:rsidRPr="002D5B38" w:rsidRDefault="00EA6ACE" w:rsidP="002D5B38">
      <w:pPr>
        <w:pStyle w:val="Heading1"/>
        <w:tabs>
          <w:tab w:val="left" w:pos="567"/>
        </w:tabs>
        <w:rPr>
          <w:sz w:val="22"/>
          <w:szCs w:val="22"/>
        </w:rPr>
      </w:pPr>
      <w:r w:rsidRPr="002D5B38">
        <w:rPr>
          <w:sz w:val="22"/>
          <w:szCs w:val="22"/>
        </w:rPr>
        <w:t>1.</w:t>
      </w:r>
      <w:r w:rsidR="002D5B38" w:rsidRPr="002D5B38">
        <w:rPr>
          <w:sz w:val="22"/>
          <w:szCs w:val="22"/>
        </w:rPr>
        <w:tab/>
      </w:r>
      <w:r w:rsidR="00481F43">
        <w:rPr>
          <w:sz w:val="22"/>
          <w:szCs w:val="22"/>
        </w:rPr>
        <w:t>(10 marks -</w:t>
      </w:r>
      <w:r w:rsidR="004F77A6">
        <w:rPr>
          <w:sz w:val="22"/>
          <w:szCs w:val="22"/>
        </w:rPr>
        <w:t xml:space="preserve"> 2, 3, 3, 2</w:t>
      </w:r>
      <w:r w:rsidR="002D5B38">
        <w:rPr>
          <w:sz w:val="22"/>
          <w:szCs w:val="22"/>
        </w:rPr>
        <w:t>)</w:t>
      </w:r>
    </w:p>
    <w:p w14:paraId="4B7E2B70" w14:textId="4E26EF06" w:rsidR="00EA6ACE" w:rsidRDefault="00EA6ACE" w:rsidP="002D5B38">
      <w:pPr>
        <w:pStyle w:val="BodyTextIndent"/>
      </w:pPr>
      <w:r>
        <w:t>Find the following indefinite integrals:</w:t>
      </w:r>
    </w:p>
    <w:p w14:paraId="5BEAC7C6" w14:textId="1B8E505B" w:rsidR="00EA6ACE" w:rsidRDefault="00EA6ACE" w:rsidP="00EA6ACE">
      <w:pPr>
        <w:spacing w:after="0" w:line="240" w:lineRule="auto"/>
        <w:ind w:left="567" w:hanging="567"/>
      </w:pPr>
      <w:r>
        <w:tab/>
      </w:r>
      <w:r w:rsidR="004F77A6">
        <w:t>(</w:t>
      </w:r>
      <w:r>
        <w:t>a)</w:t>
      </w:r>
      <w:r>
        <w:tab/>
      </w:r>
      <w:r w:rsidRPr="008B59A2">
        <w:rPr>
          <w:position w:val="-14"/>
        </w:rPr>
        <w:object w:dxaOrig="2260" w:dyaOrig="400" w14:anchorId="791A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19.9pt" o:ole="">
            <v:imagedata r:id="rId9" o:title=""/>
          </v:shape>
          <o:OLEObject Type="Embed" ProgID="Equation.3" ShapeID="_x0000_i1025" DrawAspect="Content" ObjectID="_1518945983" r:id="rId10"/>
        </w:object>
      </w:r>
    </w:p>
    <w:p w14:paraId="58FEDF3B" w14:textId="77777777" w:rsidR="00EA6ACE" w:rsidRDefault="00EA6ACE" w:rsidP="00EA6ACE">
      <w:pPr>
        <w:spacing w:after="0" w:line="240" w:lineRule="auto"/>
        <w:ind w:left="567" w:hanging="567"/>
      </w:pPr>
    </w:p>
    <w:p w14:paraId="7128AE94" w14:textId="77777777" w:rsidR="00EA6ACE" w:rsidRDefault="00EA6ACE" w:rsidP="00EA6ACE">
      <w:pPr>
        <w:spacing w:after="0" w:line="240" w:lineRule="auto"/>
      </w:pPr>
    </w:p>
    <w:p w14:paraId="40BE60BF" w14:textId="77777777" w:rsidR="00EA6ACE" w:rsidRDefault="00EA6ACE" w:rsidP="00EA6ACE">
      <w:pPr>
        <w:spacing w:after="0" w:line="240" w:lineRule="auto"/>
      </w:pPr>
    </w:p>
    <w:p w14:paraId="62925853" w14:textId="77777777" w:rsidR="00EA6ACE" w:rsidRDefault="00EA6ACE" w:rsidP="00EA6ACE">
      <w:pPr>
        <w:spacing w:after="0" w:line="240" w:lineRule="auto"/>
      </w:pPr>
    </w:p>
    <w:p w14:paraId="2353594C" w14:textId="77777777" w:rsidR="00EA6ACE" w:rsidRDefault="00EA6ACE" w:rsidP="00EA6ACE">
      <w:pPr>
        <w:spacing w:after="0" w:line="240" w:lineRule="auto"/>
        <w:ind w:left="567" w:hanging="567"/>
      </w:pPr>
    </w:p>
    <w:p w14:paraId="4F9576B9" w14:textId="3DAD6C01" w:rsidR="00EA6ACE" w:rsidRDefault="00EA6ACE" w:rsidP="00EA6ACE">
      <w:pPr>
        <w:spacing w:after="0" w:line="240" w:lineRule="auto"/>
        <w:ind w:left="567" w:hanging="567"/>
      </w:pPr>
      <w:r>
        <w:tab/>
      </w:r>
      <w:r w:rsidR="004F77A6">
        <w:t>(</w:t>
      </w:r>
      <w:r>
        <w:t>b)</w:t>
      </w:r>
      <w:r>
        <w:tab/>
      </w:r>
      <w:r w:rsidR="00D3476F" w:rsidRPr="00B315AB">
        <w:rPr>
          <w:position w:val="-24"/>
        </w:rPr>
        <w:object w:dxaOrig="1380" w:dyaOrig="680" w14:anchorId="5FC025C6">
          <v:shape id="_x0000_i1026" type="#_x0000_t75" style="width:69.3pt;height:33.3pt" o:ole="">
            <v:imagedata r:id="rId11" o:title=""/>
          </v:shape>
          <o:OLEObject Type="Embed" ProgID="Equation.3" ShapeID="_x0000_i1026" DrawAspect="Content" ObjectID="_1518945984" r:id="rId12"/>
        </w:object>
      </w:r>
    </w:p>
    <w:p w14:paraId="33F8874D" w14:textId="77777777" w:rsidR="00EA6ACE" w:rsidRDefault="00EA6ACE" w:rsidP="00EA6ACE">
      <w:pPr>
        <w:spacing w:after="0" w:line="240" w:lineRule="auto"/>
        <w:ind w:left="567" w:hanging="567"/>
      </w:pPr>
    </w:p>
    <w:p w14:paraId="606B649F" w14:textId="77777777" w:rsidR="00EA6ACE" w:rsidRDefault="00EA6ACE" w:rsidP="00EA6ACE">
      <w:pPr>
        <w:spacing w:after="0" w:line="240" w:lineRule="auto"/>
        <w:ind w:left="567" w:hanging="567"/>
      </w:pPr>
    </w:p>
    <w:p w14:paraId="130004D3" w14:textId="77777777" w:rsidR="00EA6ACE" w:rsidRDefault="00EA6ACE" w:rsidP="00EA6ACE">
      <w:pPr>
        <w:spacing w:after="0" w:line="240" w:lineRule="auto"/>
        <w:ind w:left="567" w:hanging="567"/>
      </w:pPr>
    </w:p>
    <w:p w14:paraId="02C5DD0F" w14:textId="77777777" w:rsidR="00EA6ACE" w:rsidRDefault="00EA6ACE" w:rsidP="00EA6ACE">
      <w:pPr>
        <w:spacing w:after="0" w:line="240" w:lineRule="auto"/>
        <w:ind w:left="567" w:hanging="567"/>
      </w:pPr>
    </w:p>
    <w:p w14:paraId="4E2D0C54" w14:textId="77777777" w:rsidR="00EA6ACE" w:rsidRDefault="00EA6ACE" w:rsidP="00EA6ACE">
      <w:pPr>
        <w:spacing w:after="0" w:line="240" w:lineRule="auto"/>
      </w:pPr>
    </w:p>
    <w:p w14:paraId="5C8F3AB3" w14:textId="0A16C73D" w:rsidR="00EA6ACE" w:rsidRDefault="00EA6ACE" w:rsidP="001D6C6F">
      <w:pPr>
        <w:spacing w:after="0" w:line="240" w:lineRule="auto"/>
      </w:pPr>
    </w:p>
    <w:p w14:paraId="7DCBD1E5" w14:textId="41153E00" w:rsidR="00EA6ACE" w:rsidRDefault="004F77A6" w:rsidP="00EA6ACE">
      <w:pPr>
        <w:spacing w:after="0" w:line="240" w:lineRule="auto"/>
        <w:ind w:left="567"/>
        <w:rPr>
          <w:position w:val="-14"/>
        </w:rPr>
      </w:pPr>
      <w:r>
        <w:t>(</w:t>
      </w:r>
      <w:r w:rsidR="001D6C6F">
        <w:t>c</w:t>
      </w:r>
      <w:r w:rsidR="00EA6ACE">
        <w:t>)</w:t>
      </w:r>
      <w:r w:rsidR="00EA6ACE">
        <w:tab/>
      </w:r>
      <w:r w:rsidR="00EA6ACE" w:rsidRPr="001673FC">
        <w:rPr>
          <w:position w:val="-14"/>
        </w:rPr>
        <w:object w:dxaOrig="1080" w:dyaOrig="400" w14:anchorId="71C0C0B5">
          <v:shape id="_x0000_i1027" type="#_x0000_t75" style="width:54.25pt;height:19.9pt" o:ole="">
            <v:imagedata r:id="rId13" o:title=""/>
          </v:shape>
          <o:OLEObject Type="Embed" ProgID="Equation.3" ShapeID="_x0000_i1027" DrawAspect="Content" ObjectID="_1518945985" r:id="rId14"/>
        </w:object>
      </w:r>
    </w:p>
    <w:p w14:paraId="36CA5F20" w14:textId="77777777" w:rsidR="001D6C6F" w:rsidRDefault="001D6C6F" w:rsidP="00EA6ACE">
      <w:pPr>
        <w:spacing w:after="0" w:line="240" w:lineRule="auto"/>
        <w:ind w:left="567"/>
        <w:rPr>
          <w:position w:val="-14"/>
        </w:rPr>
      </w:pPr>
    </w:p>
    <w:p w14:paraId="0CB02FCF" w14:textId="77777777" w:rsidR="001D6C6F" w:rsidRDefault="001D6C6F" w:rsidP="00EA6ACE">
      <w:pPr>
        <w:spacing w:after="0" w:line="240" w:lineRule="auto"/>
        <w:ind w:left="567"/>
        <w:rPr>
          <w:position w:val="-14"/>
        </w:rPr>
      </w:pPr>
    </w:p>
    <w:p w14:paraId="5E26E23A" w14:textId="77777777" w:rsidR="001D6C6F" w:rsidRDefault="001D6C6F" w:rsidP="00EA6ACE">
      <w:pPr>
        <w:spacing w:after="0" w:line="240" w:lineRule="auto"/>
        <w:ind w:left="567"/>
        <w:rPr>
          <w:position w:val="-14"/>
        </w:rPr>
      </w:pPr>
    </w:p>
    <w:p w14:paraId="14C1B698" w14:textId="77777777" w:rsidR="001D6C6F" w:rsidRDefault="001D6C6F" w:rsidP="00EA6ACE">
      <w:pPr>
        <w:spacing w:after="0" w:line="240" w:lineRule="auto"/>
        <w:ind w:left="567"/>
      </w:pPr>
    </w:p>
    <w:p w14:paraId="0F403B7A" w14:textId="77777777" w:rsidR="00EA6ACE" w:rsidRDefault="00EA6ACE" w:rsidP="00EA6ACE">
      <w:pPr>
        <w:spacing w:after="0" w:line="240" w:lineRule="auto"/>
        <w:ind w:left="567"/>
      </w:pPr>
    </w:p>
    <w:p w14:paraId="2E365F69" w14:textId="66F86575" w:rsidR="00EA6ACE" w:rsidRDefault="004F77A6" w:rsidP="00EA6ACE">
      <w:pPr>
        <w:spacing w:after="0" w:line="240" w:lineRule="auto"/>
        <w:ind w:left="567"/>
      </w:pPr>
      <w:r>
        <w:t>(</w:t>
      </w:r>
      <w:r w:rsidR="001D6C6F">
        <w:t>d)</w:t>
      </w:r>
      <w:r w:rsidR="001D6C6F">
        <w:tab/>
      </w:r>
      <w:r w:rsidR="001D6C6F" w:rsidRPr="0010477A">
        <w:rPr>
          <w:rFonts w:ascii="Arial" w:hAnsi="Arial" w:cs="Arial"/>
          <w:color w:val="000000"/>
          <w:position w:val="-16"/>
        </w:rPr>
        <w:object w:dxaOrig="2060" w:dyaOrig="440" w14:anchorId="4DB0013A">
          <v:shape id="_x0000_i1028" type="#_x0000_t75" style="width:103.15pt;height:22.05pt" o:ole="">
            <v:imagedata r:id="rId15" o:title=""/>
          </v:shape>
          <o:OLEObject Type="Embed" ProgID="Equation.DSMT4" ShapeID="_x0000_i1028" DrawAspect="Content" ObjectID="_1518945986" r:id="rId16"/>
        </w:object>
      </w:r>
    </w:p>
    <w:p w14:paraId="2FBC931B" w14:textId="77777777" w:rsidR="00EA6ACE" w:rsidRDefault="00EA6ACE" w:rsidP="00EA6ACE">
      <w:pPr>
        <w:spacing w:after="0" w:line="240" w:lineRule="auto"/>
      </w:pPr>
    </w:p>
    <w:p w14:paraId="706433D8" w14:textId="77777777" w:rsidR="00EA6ACE" w:rsidRDefault="00EA6ACE" w:rsidP="00EA6ACE">
      <w:pPr>
        <w:spacing w:after="0" w:line="240" w:lineRule="auto"/>
        <w:ind w:left="567"/>
      </w:pPr>
    </w:p>
    <w:p w14:paraId="4F25D8C8" w14:textId="77777777" w:rsidR="00EA6ACE" w:rsidRDefault="00EA6ACE" w:rsidP="00EA6ACE">
      <w:pPr>
        <w:spacing w:after="0" w:line="240" w:lineRule="auto"/>
        <w:ind w:left="567"/>
      </w:pPr>
    </w:p>
    <w:p w14:paraId="79FA5F79" w14:textId="77777777" w:rsidR="00EA6ACE" w:rsidRDefault="00EA6ACE" w:rsidP="00EA6ACE">
      <w:pPr>
        <w:spacing w:after="0" w:line="240" w:lineRule="auto"/>
        <w:ind w:left="567"/>
      </w:pPr>
    </w:p>
    <w:p w14:paraId="152D979A" w14:textId="77777777" w:rsidR="00EA6ACE" w:rsidRDefault="00EA6ACE" w:rsidP="00EA6ACE">
      <w:pPr>
        <w:spacing w:after="0" w:line="240" w:lineRule="auto"/>
        <w:ind w:left="567"/>
      </w:pPr>
    </w:p>
    <w:p w14:paraId="111D9F21" w14:textId="77777777" w:rsidR="00EA6ACE" w:rsidRDefault="00EA6ACE" w:rsidP="00EA6ACE">
      <w:pPr>
        <w:spacing w:after="0" w:line="240" w:lineRule="auto"/>
        <w:ind w:left="567"/>
      </w:pPr>
    </w:p>
    <w:p w14:paraId="308D940E" w14:textId="386E6099" w:rsidR="00EA6ACE" w:rsidRDefault="00EA6ACE" w:rsidP="00EA6ACE">
      <w:pPr>
        <w:tabs>
          <w:tab w:val="left" w:pos="567"/>
        </w:tabs>
        <w:spacing w:after="0" w:line="240" w:lineRule="auto"/>
        <w:rPr>
          <w:rFonts w:cs="Arial"/>
        </w:rPr>
      </w:pPr>
      <w:r>
        <w:br w:type="page"/>
      </w:r>
    </w:p>
    <w:p w14:paraId="39A484EA" w14:textId="12788D35" w:rsidR="00EA6ACE" w:rsidRPr="002D5B38" w:rsidRDefault="00EA6ACE" w:rsidP="002D5B38">
      <w:pPr>
        <w:pStyle w:val="Heading1"/>
        <w:tabs>
          <w:tab w:val="left" w:pos="567"/>
        </w:tabs>
        <w:rPr>
          <w:sz w:val="22"/>
          <w:szCs w:val="22"/>
        </w:rPr>
      </w:pPr>
      <w:r w:rsidRPr="002D5B38">
        <w:rPr>
          <w:sz w:val="22"/>
          <w:szCs w:val="22"/>
        </w:rPr>
        <w:lastRenderedPageBreak/>
        <w:t>2</w:t>
      </w:r>
      <w:r w:rsidR="004F77A6">
        <w:rPr>
          <w:sz w:val="22"/>
          <w:szCs w:val="22"/>
        </w:rPr>
        <w:t>.</w:t>
      </w:r>
      <w:r w:rsidR="004F77A6">
        <w:rPr>
          <w:sz w:val="22"/>
          <w:szCs w:val="22"/>
        </w:rPr>
        <w:tab/>
        <w:t>(6</w:t>
      </w:r>
      <w:r w:rsidR="002D5B38">
        <w:rPr>
          <w:sz w:val="22"/>
          <w:szCs w:val="22"/>
        </w:rPr>
        <w:t xml:space="preserve"> marks</w:t>
      </w:r>
      <w:r w:rsidR="00481F43">
        <w:rPr>
          <w:sz w:val="22"/>
          <w:szCs w:val="22"/>
        </w:rPr>
        <w:t xml:space="preserve"> - </w:t>
      </w:r>
      <w:r w:rsidR="004F77A6">
        <w:rPr>
          <w:sz w:val="22"/>
          <w:szCs w:val="22"/>
        </w:rPr>
        <w:t>3, 3</w:t>
      </w:r>
      <w:r w:rsidR="002D5B38">
        <w:rPr>
          <w:sz w:val="22"/>
          <w:szCs w:val="22"/>
        </w:rPr>
        <w:t>)</w:t>
      </w:r>
    </w:p>
    <w:p w14:paraId="7617D3E0" w14:textId="77777777" w:rsidR="004F77A6" w:rsidRDefault="00EA6ACE" w:rsidP="00D3476F">
      <w:pPr>
        <w:pStyle w:val="BodyTextIndent"/>
        <w:ind w:left="567"/>
      </w:pPr>
      <w:r>
        <w:t>Evaluate</w:t>
      </w:r>
    </w:p>
    <w:p w14:paraId="778BCA50" w14:textId="6129CC45" w:rsidR="00EA6ACE" w:rsidRPr="00D3476F" w:rsidRDefault="004F77A6" w:rsidP="00D3476F">
      <w:pPr>
        <w:pStyle w:val="BodyTextIndent"/>
        <w:ind w:left="567"/>
        <w:rPr>
          <w:position w:val="-20"/>
        </w:rPr>
      </w:pPr>
      <w:r>
        <w:t>(a)</w:t>
      </w:r>
      <w:r w:rsidR="00EA6ACE">
        <w:t xml:space="preserve"> 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9x-4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4FE39E7E" w14:textId="77777777" w:rsidR="00EA6ACE" w:rsidRDefault="00EA6ACE" w:rsidP="00EA6ACE">
      <w:pPr>
        <w:spacing w:after="0" w:line="240" w:lineRule="auto"/>
        <w:ind w:left="567" w:hanging="567"/>
        <w:rPr>
          <w:rFonts w:cs="Arial"/>
          <w:b/>
        </w:rPr>
      </w:pPr>
    </w:p>
    <w:p w14:paraId="01DA65F8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328683B5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6D777B77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1BC8645E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6A4437DD" w14:textId="77777777" w:rsidR="00EA6ACE" w:rsidRDefault="00EA6ACE" w:rsidP="00EA6ACE">
      <w:pPr>
        <w:spacing w:after="0" w:line="240" w:lineRule="auto"/>
        <w:ind w:left="567" w:hanging="567"/>
        <w:rPr>
          <w:rFonts w:cs="Arial"/>
          <w:b/>
        </w:rPr>
      </w:pPr>
    </w:p>
    <w:p w14:paraId="62592313" w14:textId="702EC27A" w:rsidR="004F77A6" w:rsidRPr="004F77A6" w:rsidRDefault="004F77A6" w:rsidP="00EA6ACE">
      <w:pPr>
        <w:spacing w:after="0" w:line="240" w:lineRule="auto"/>
        <w:ind w:left="567" w:hanging="567"/>
        <w:rPr>
          <w:rFonts w:cs="Arial"/>
        </w:rPr>
      </w:pPr>
      <w:r>
        <w:rPr>
          <w:rFonts w:cs="Arial"/>
          <w:b/>
        </w:rPr>
        <w:tab/>
      </w:r>
      <w:r w:rsidRPr="004F77A6">
        <w:rPr>
          <w:rFonts w:cs="Arial"/>
        </w:rPr>
        <w:t>(b)</w:t>
      </w:r>
      <w:r>
        <w:rPr>
          <w:rFonts w:cs="Arial"/>
        </w:rPr>
        <w:t xml:space="preserve"> </w:t>
      </w:r>
      <w:r w:rsidRPr="00305ACF">
        <w:rPr>
          <w:rFonts w:ascii="Arial" w:hAnsi="Arial" w:cs="Arial"/>
          <w:color w:val="000000"/>
          <w:position w:val="-26"/>
        </w:rPr>
        <w:object w:dxaOrig="2320" w:dyaOrig="600" w14:anchorId="4E2EB050">
          <v:shape id="_x0000_i1029" type="#_x0000_t75" style="width:116.05pt;height:30.1pt" o:ole="">
            <v:imagedata r:id="rId17" o:title=""/>
          </v:shape>
          <o:OLEObject Type="Embed" ProgID="Equation.DSMT4" ShapeID="_x0000_i1029" DrawAspect="Content" ObjectID="_1518945987" r:id="rId18"/>
        </w:object>
      </w:r>
    </w:p>
    <w:p w14:paraId="56200F4C" w14:textId="77777777" w:rsidR="00EA6ACE" w:rsidRDefault="00EA6ACE" w:rsidP="00EA6ACE">
      <w:pPr>
        <w:spacing w:after="0" w:line="240" w:lineRule="auto"/>
        <w:ind w:left="567" w:hanging="567"/>
        <w:rPr>
          <w:rFonts w:cs="Arial"/>
          <w:b/>
        </w:rPr>
      </w:pPr>
    </w:p>
    <w:p w14:paraId="129E5011" w14:textId="77777777" w:rsidR="00D3476F" w:rsidRDefault="00D3476F" w:rsidP="00EA6ACE">
      <w:pPr>
        <w:spacing w:after="0" w:line="240" w:lineRule="auto"/>
        <w:ind w:left="567" w:hanging="567"/>
        <w:rPr>
          <w:rFonts w:cs="Arial"/>
          <w:b/>
        </w:rPr>
      </w:pPr>
    </w:p>
    <w:p w14:paraId="71BF1F6B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4C2551B1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4EBBDCE0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18155498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055B0F2F" w14:textId="77777777" w:rsidR="00481F43" w:rsidRDefault="00481F43" w:rsidP="00EA6ACE">
      <w:pPr>
        <w:spacing w:after="0" w:line="240" w:lineRule="auto"/>
        <w:ind w:left="567" w:hanging="567"/>
        <w:rPr>
          <w:rFonts w:cs="Arial"/>
          <w:b/>
        </w:rPr>
      </w:pPr>
    </w:p>
    <w:p w14:paraId="14D6B78E" w14:textId="34EDFC1B" w:rsidR="004F77A6" w:rsidRPr="002D5B38" w:rsidRDefault="004F77A6" w:rsidP="004F77A6">
      <w:pPr>
        <w:pStyle w:val="Heading1"/>
        <w:tabs>
          <w:tab w:val="left" w:pos="567"/>
        </w:tabs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(3 marks)</w:t>
      </w:r>
    </w:p>
    <w:p w14:paraId="05B9FC07" w14:textId="77777777" w:rsidR="004F77A6" w:rsidRPr="004F77A6" w:rsidRDefault="004F77A6" w:rsidP="004F77A6">
      <w:pPr>
        <w:rPr>
          <w:rFonts w:cs="Arial"/>
        </w:rPr>
      </w:pPr>
      <w:r w:rsidRPr="004F77A6">
        <w:rPr>
          <w:rFonts w:cs="Arial"/>
        </w:rPr>
        <w:tab/>
        <w:t xml:space="preserve">Evaluate, writing your answer with positive indices:        </w:t>
      </w:r>
    </w:p>
    <w:p w14:paraId="4B063A56" w14:textId="77777777" w:rsidR="004F77A6" w:rsidRDefault="004F77A6" w:rsidP="004F77A6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cs="Arial"/>
          <w:position w:val="-32"/>
        </w:rPr>
        <w:t xml:space="preserve">                                                                      </w:t>
      </w:r>
      <w:r w:rsidRPr="0097567D">
        <w:rPr>
          <w:rFonts w:cs="Arial"/>
          <w:position w:val="-32"/>
        </w:rPr>
        <w:object w:dxaOrig="820" w:dyaOrig="760" w14:anchorId="65CE9C08">
          <v:shape id="_x0000_i1030" type="#_x0000_t75" style="width:41.35pt;height:38.15pt" o:ole="">
            <v:imagedata r:id="rId19" o:title=""/>
          </v:shape>
          <o:OLEObject Type="Embed" ProgID="Equation.3" ShapeID="_x0000_i1030" DrawAspect="Content" ObjectID="_1518945988" r:id="rId20"/>
        </w:object>
      </w:r>
    </w:p>
    <w:p w14:paraId="48F8CC02" w14:textId="4CE7C538" w:rsidR="004F77A6" w:rsidRDefault="004F77A6" w:rsidP="004F77A6">
      <w:pPr>
        <w:pStyle w:val="ListParagraph"/>
        <w:ind w:hanging="720"/>
        <w:rPr>
          <w:rFonts w:cs="Arial"/>
        </w:rPr>
      </w:pPr>
    </w:p>
    <w:p w14:paraId="07B497E4" w14:textId="77777777" w:rsidR="00EA6ACE" w:rsidRDefault="00EA6ACE" w:rsidP="00EA6ACE">
      <w:pPr>
        <w:spacing w:after="0" w:line="240" w:lineRule="auto"/>
        <w:ind w:left="567" w:hanging="567"/>
        <w:rPr>
          <w:rFonts w:cs="Arial"/>
          <w:b/>
        </w:rPr>
      </w:pPr>
    </w:p>
    <w:p w14:paraId="3633C777" w14:textId="77777777" w:rsidR="00EA6ACE" w:rsidRDefault="00EA6ACE" w:rsidP="00EA6ACE">
      <w:pPr>
        <w:spacing w:after="0" w:line="240" w:lineRule="auto"/>
        <w:ind w:left="567" w:hanging="567"/>
        <w:rPr>
          <w:rFonts w:cs="Arial"/>
          <w:b/>
        </w:rPr>
      </w:pPr>
    </w:p>
    <w:p w14:paraId="7B77FE90" w14:textId="77777777" w:rsidR="00EA6ACE" w:rsidRDefault="00EA6ACE" w:rsidP="004F77A6">
      <w:pPr>
        <w:spacing w:after="0" w:line="240" w:lineRule="auto"/>
        <w:rPr>
          <w:rFonts w:cs="Arial"/>
          <w:b/>
        </w:rPr>
      </w:pPr>
    </w:p>
    <w:p w14:paraId="116227E3" w14:textId="77777777" w:rsidR="00481F43" w:rsidRDefault="00481F43" w:rsidP="004F77A6">
      <w:pPr>
        <w:spacing w:after="0" w:line="240" w:lineRule="auto"/>
        <w:rPr>
          <w:rFonts w:cs="Arial"/>
          <w:b/>
        </w:rPr>
      </w:pPr>
    </w:p>
    <w:p w14:paraId="7DA0F093" w14:textId="77777777" w:rsidR="00481F43" w:rsidRDefault="00481F43" w:rsidP="004F77A6">
      <w:pPr>
        <w:spacing w:after="0" w:line="240" w:lineRule="auto"/>
        <w:rPr>
          <w:rFonts w:cs="Arial"/>
          <w:b/>
        </w:rPr>
      </w:pPr>
    </w:p>
    <w:p w14:paraId="223A31B0" w14:textId="77777777" w:rsidR="00481F43" w:rsidRDefault="00481F43" w:rsidP="004F77A6">
      <w:pPr>
        <w:spacing w:after="0" w:line="240" w:lineRule="auto"/>
        <w:rPr>
          <w:rFonts w:cs="Arial"/>
          <w:b/>
        </w:rPr>
      </w:pPr>
    </w:p>
    <w:p w14:paraId="042A64A2" w14:textId="144CFA06" w:rsidR="00EA6ACE" w:rsidRPr="002D5B38" w:rsidRDefault="004F77A6" w:rsidP="002D5B38">
      <w:pPr>
        <w:pStyle w:val="Heading1"/>
        <w:tabs>
          <w:tab w:val="left" w:pos="567"/>
        </w:tabs>
        <w:rPr>
          <w:sz w:val="22"/>
          <w:szCs w:val="22"/>
        </w:rPr>
      </w:pPr>
      <w:r>
        <w:rPr>
          <w:sz w:val="22"/>
          <w:szCs w:val="22"/>
        </w:rPr>
        <w:t>4</w:t>
      </w:r>
      <w:r w:rsidR="002D5B38">
        <w:rPr>
          <w:sz w:val="22"/>
          <w:szCs w:val="22"/>
        </w:rPr>
        <w:t>.</w:t>
      </w:r>
      <w:r w:rsidR="002D5B38">
        <w:rPr>
          <w:sz w:val="22"/>
          <w:szCs w:val="22"/>
        </w:rPr>
        <w:tab/>
        <w:t>(</w:t>
      </w:r>
      <w:r w:rsidR="00867852">
        <w:rPr>
          <w:sz w:val="22"/>
          <w:szCs w:val="22"/>
        </w:rPr>
        <w:t>3</w:t>
      </w:r>
      <w:r w:rsidR="00EA6ACE" w:rsidRPr="002D5B38">
        <w:rPr>
          <w:sz w:val="22"/>
          <w:szCs w:val="22"/>
        </w:rPr>
        <w:t xml:space="preserve"> marks</w:t>
      </w:r>
      <w:r w:rsidR="002D5B38">
        <w:rPr>
          <w:sz w:val="22"/>
          <w:szCs w:val="22"/>
        </w:rPr>
        <w:t>)</w:t>
      </w:r>
    </w:p>
    <w:p w14:paraId="69634BA1" w14:textId="3486AF00" w:rsidR="00EA6ACE" w:rsidRDefault="00EA6ACE" w:rsidP="00D3476F">
      <w:pPr>
        <w:pStyle w:val="BodyTextIndent"/>
        <w:ind w:left="567"/>
      </w:pPr>
      <w:r>
        <w:t xml:space="preserve">Find y in terms of x given </w:t>
      </w:r>
      <w:proofErr w:type="gramStart"/>
      <w:r>
        <w:t xml:space="preserve">that </w:t>
      </w:r>
      <w:r w:rsidR="004F77A6"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-15</m:t>
        </m:r>
      </m:oMath>
      <w:r>
        <w:t>, and that when</w:t>
      </w:r>
      <w:r w:rsidRPr="004F77A6">
        <w:rPr>
          <w:rFonts w:asciiTheme="minorHAnsi" w:hAnsiTheme="minorHAnsi"/>
          <w:i/>
        </w:rPr>
        <w:t xml:space="preserve"> x</w:t>
      </w:r>
      <w:r>
        <w:t xml:space="preserve"> = 2, </w:t>
      </w:r>
      <w:r w:rsidRPr="004F77A6">
        <w:rPr>
          <w:rFonts w:asciiTheme="minorHAnsi" w:hAnsiTheme="minorHAnsi"/>
          <w:i/>
        </w:rPr>
        <w:t>y</w:t>
      </w:r>
      <w:r>
        <w:t xml:space="preserve"> = 5</w:t>
      </w:r>
    </w:p>
    <w:p w14:paraId="78662CC3" w14:textId="77777777" w:rsidR="00EA6ACE" w:rsidRDefault="00EA6ACE" w:rsidP="00EA6ACE">
      <w:pPr>
        <w:spacing w:after="0" w:line="240" w:lineRule="auto"/>
      </w:pPr>
    </w:p>
    <w:p w14:paraId="02D01BF2" w14:textId="77777777" w:rsidR="00EA6ACE" w:rsidRDefault="00EA6ACE" w:rsidP="00EA6ACE">
      <w:pPr>
        <w:spacing w:after="0" w:line="240" w:lineRule="auto"/>
      </w:pPr>
    </w:p>
    <w:p w14:paraId="04CCC3FF" w14:textId="77777777" w:rsidR="00EA6ACE" w:rsidRDefault="00EA6ACE" w:rsidP="00EA6ACE">
      <w:pPr>
        <w:spacing w:after="0" w:line="240" w:lineRule="auto"/>
      </w:pPr>
    </w:p>
    <w:p w14:paraId="2A60B1DA" w14:textId="77777777" w:rsidR="00EA6ACE" w:rsidRDefault="00EA6ACE" w:rsidP="00EA6ACE">
      <w:pPr>
        <w:spacing w:after="0" w:line="240" w:lineRule="auto"/>
      </w:pPr>
    </w:p>
    <w:p w14:paraId="5A93CEF6" w14:textId="77777777" w:rsidR="00EA6ACE" w:rsidRDefault="00EA6ACE" w:rsidP="00EA6ACE">
      <w:pPr>
        <w:spacing w:after="0" w:line="240" w:lineRule="auto"/>
      </w:pPr>
    </w:p>
    <w:p w14:paraId="74C50823" w14:textId="77777777" w:rsidR="003376F9" w:rsidRDefault="003376F9" w:rsidP="00EA6ACE">
      <w:pPr>
        <w:spacing w:after="0" w:line="240" w:lineRule="auto"/>
      </w:pPr>
    </w:p>
    <w:p w14:paraId="1F64FF31" w14:textId="77777777" w:rsidR="00481F43" w:rsidRDefault="00481F43" w:rsidP="00EA6ACE">
      <w:pPr>
        <w:spacing w:after="0" w:line="240" w:lineRule="auto"/>
      </w:pPr>
    </w:p>
    <w:p w14:paraId="009ECAD4" w14:textId="77777777" w:rsidR="00481F43" w:rsidRDefault="00481F43" w:rsidP="00EA6ACE">
      <w:pPr>
        <w:spacing w:after="0" w:line="240" w:lineRule="auto"/>
      </w:pPr>
    </w:p>
    <w:p w14:paraId="66D7DA31" w14:textId="77777777" w:rsidR="00481F43" w:rsidRDefault="00481F43" w:rsidP="00EA6ACE">
      <w:pPr>
        <w:spacing w:after="0" w:line="240" w:lineRule="auto"/>
      </w:pPr>
    </w:p>
    <w:p w14:paraId="45D62BDD" w14:textId="77777777" w:rsidR="003376F9" w:rsidRDefault="003376F9" w:rsidP="00EA6ACE">
      <w:pPr>
        <w:spacing w:after="0" w:line="240" w:lineRule="auto"/>
      </w:pPr>
    </w:p>
    <w:p w14:paraId="445D8E95" w14:textId="77777777" w:rsidR="003376F9" w:rsidRDefault="003376F9" w:rsidP="00EA6ACE">
      <w:pPr>
        <w:spacing w:after="0" w:line="240" w:lineRule="auto"/>
      </w:pPr>
    </w:p>
    <w:p w14:paraId="2D90F133" w14:textId="77777777" w:rsidR="00481F43" w:rsidRDefault="00481F43" w:rsidP="00EA6ACE">
      <w:pPr>
        <w:spacing w:after="0" w:line="240" w:lineRule="auto"/>
      </w:pPr>
    </w:p>
    <w:p w14:paraId="3E87C024" w14:textId="77777777" w:rsidR="00EA6ACE" w:rsidRDefault="00EA6ACE" w:rsidP="00EA6ACE">
      <w:pPr>
        <w:spacing w:after="0" w:line="240" w:lineRule="auto"/>
      </w:pPr>
    </w:p>
    <w:p w14:paraId="39663028" w14:textId="3B789B17" w:rsidR="002222B7" w:rsidRPr="00481F43" w:rsidRDefault="00481F43" w:rsidP="002222B7">
      <w:pPr>
        <w:rPr>
          <w:b/>
        </w:rPr>
      </w:pPr>
      <w:r>
        <w:rPr>
          <w:b/>
        </w:rPr>
        <w:lastRenderedPageBreak/>
        <w:t>5.</w:t>
      </w:r>
      <w:r>
        <w:rPr>
          <w:b/>
        </w:rPr>
        <w:tab/>
        <w:t>[5 marks – 3</w:t>
      </w:r>
      <w:r w:rsidR="002222B7" w:rsidRPr="00481F43">
        <w:rPr>
          <w:b/>
        </w:rPr>
        <w:t>, 2]</w:t>
      </w:r>
    </w:p>
    <w:p w14:paraId="20522E86" w14:textId="679D7BD8" w:rsidR="002222B7" w:rsidRDefault="002222B7" w:rsidP="002222B7">
      <w:r>
        <w:tab/>
        <w:t>(a)</w:t>
      </w:r>
      <w:r>
        <w:tab/>
        <w:t xml:space="preserve">Find </w:t>
      </w:r>
      <w:r>
        <w:rPr>
          <w:rFonts w:ascii="Times New Roman" w:eastAsia="MS Mincho" w:hAnsi="Times New Roman"/>
          <w:position w:val="-24"/>
          <w:sz w:val="24"/>
          <w:szCs w:val="20"/>
          <w:lang w:val="en-AU"/>
        </w:rPr>
        <w:object w:dxaOrig="360" w:dyaOrig="615" w14:anchorId="02913C77">
          <v:shape id="_x0000_i1031" type="#_x0000_t75" style="width:18.25pt;height:30.65pt" o:ole="">
            <v:imagedata r:id="rId21" o:title=""/>
          </v:shape>
          <o:OLEObject Type="Embed" ProgID="Equation.3" ShapeID="_x0000_i1031" DrawAspect="Content" ObjectID="_1518945989" r:id="rId22"/>
        </w:object>
      </w:r>
      <w:r>
        <w:t xml:space="preserve"> given  </w:t>
      </w:r>
      <w:r>
        <w:rPr>
          <w:szCs w:val="24"/>
        </w:rPr>
        <w:fldChar w:fldCharType="begin"/>
      </w:r>
      <w:r>
        <w:rPr>
          <w:szCs w:val="24"/>
        </w:rPr>
        <w:instrText xml:space="preserve"> QUOTE </w:instrText>
      </w:r>
      <w:r>
        <w:rPr>
          <w:noProof/>
          <w:lang w:val="en-AU" w:eastAsia="en-AU"/>
        </w:rPr>
        <w:drawing>
          <wp:inline distT="0" distB="0" distL="0" distR="0" wp14:anchorId="18C9595B" wp14:editId="486BB8CD">
            <wp:extent cx="135128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instrText xml:space="preserve"> </w:instrText>
      </w:r>
      <w:r>
        <w:rPr>
          <w:szCs w:val="24"/>
        </w:rPr>
        <w:fldChar w:fldCharType="separate"/>
      </w:r>
      <w:r w:rsidR="00481F43" w:rsidRPr="00481F43">
        <w:rPr>
          <w:rFonts w:ascii="Times New Roman" w:eastAsia="MS Mincho" w:hAnsi="Times New Roman"/>
          <w:position w:val="-32"/>
          <w:sz w:val="24"/>
          <w:szCs w:val="24"/>
          <w:lang w:val="en-AU"/>
        </w:rPr>
        <w:object w:dxaOrig="1660" w:dyaOrig="760" w14:anchorId="7F75AD68">
          <v:shape id="_x0000_i1032" type="#_x0000_t75" style="width:82.75pt;height:38.15pt" o:ole="">
            <v:imagedata r:id="rId24" o:title=""/>
          </v:shape>
          <o:OLEObject Type="Embed" ProgID="Equation.3" ShapeID="_x0000_i1032" DrawAspect="Content" ObjectID="_1518945990" r:id="rId25"/>
        </w:object>
      </w:r>
      <w:r>
        <w:rPr>
          <w:szCs w:val="24"/>
        </w:rPr>
        <w:fldChar w:fldCharType="end"/>
      </w:r>
    </w:p>
    <w:p w14:paraId="0BCF82CE" w14:textId="77777777" w:rsidR="002222B7" w:rsidRDefault="002222B7" w:rsidP="002222B7"/>
    <w:p w14:paraId="32D9CE30" w14:textId="77777777" w:rsidR="002222B7" w:rsidRDefault="002222B7" w:rsidP="002222B7"/>
    <w:p w14:paraId="68C7C780" w14:textId="77777777" w:rsidR="002222B7" w:rsidRDefault="002222B7" w:rsidP="002222B7"/>
    <w:p w14:paraId="533D5EF4" w14:textId="77777777" w:rsidR="002222B7" w:rsidRDefault="002222B7" w:rsidP="002222B7"/>
    <w:p w14:paraId="74708E3B" w14:textId="77777777" w:rsidR="002222B7" w:rsidRDefault="002222B7" w:rsidP="002222B7"/>
    <w:p w14:paraId="1D0D543D" w14:textId="77777777" w:rsidR="002222B7" w:rsidRDefault="002222B7" w:rsidP="002222B7"/>
    <w:p w14:paraId="236563BB" w14:textId="77777777" w:rsidR="002222B7" w:rsidRDefault="002222B7" w:rsidP="002222B7">
      <w:pPr>
        <w:rPr>
          <w:position w:val="-30"/>
        </w:rPr>
      </w:pPr>
      <w:r>
        <w:tab/>
        <w:t>(b)</w:t>
      </w:r>
      <w:r>
        <w:tab/>
      </w:r>
      <w:r>
        <w:rPr>
          <w:rFonts w:ascii="Times New Roman" w:eastAsia="MS Mincho" w:hAnsi="Times New Roman"/>
          <w:position w:val="-30"/>
          <w:sz w:val="24"/>
          <w:szCs w:val="20"/>
          <w:lang w:val="en-AU"/>
        </w:rPr>
        <w:object w:dxaOrig="3480" w:dyaOrig="750" w14:anchorId="608A6C36">
          <v:shape id="_x0000_i1033" type="#_x0000_t75" style="width:174.1pt;height:37.6pt" o:ole="" o:allowoverlap="f">
            <v:imagedata r:id="rId26" o:title=""/>
          </v:shape>
          <o:OLEObject Type="Embed" ProgID="Equation.3" ShapeID="_x0000_i1033" DrawAspect="Content" ObjectID="_1518945991" r:id="rId27"/>
        </w:object>
      </w:r>
    </w:p>
    <w:p w14:paraId="03AFBFEC" w14:textId="77777777" w:rsidR="002222B7" w:rsidRDefault="002222B7" w:rsidP="002222B7">
      <w:pPr>
        <w:rPr>
          <w:position w:val="-30"/>
        </w:rPr>
      </w:pPr>
    </w:p>
    <w:p w14:paraId="617BC2ED" w14:textId="28D7D64A" w:rsidR="00481F43" w:rsidRDefault="00481F43" w:rsidP="00481F43">
      <w:pPr>
        <w:rPr>
          <w:b/>
        </w:rPr>
      </w:pPr>
      <w:r>
        <w:rPr>
          <w:b/>
        </w:rPr>
        <w:t>6.</w:t>
      </w:r>
      <w:r>
        <w:rPr>
          <w:b/>
        </w:rPr>
        <w:tab/>
        <w:t>[5 marks</w:t>
      </w:r>
      <w:r w:rsidRPr="00481F43">
        <w:rPr>
          <w:b/>
        </w:rPr>
        <w:t>]</w:t>
      </w:r>
    </w:p>
    <w:p w14:paraId="7B44AEB8" w14:textId="22DFDF64" w:rsidR="00481F43" w:rsidRDefault="00481F43" w:rsidP="00481F43">
      <w:r>
        <w:rPr>
          <w:b/>
        </w:rPr>
        <w:tab/>
      </w:r>
      <w:r>
        <w:t xml:space="preserve">A curve has a gradient </w:t>
      </w:r>
      <w:proofErr w:type="gramStart"/>
      <w:r>
        <w:t xml:space="preserve">function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=60-3b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where </w:t>
      </w:r>
      <w:r w:rsidR="0015194F">
        <w:rPr>
          <w:i/>
        </w:rPr>
        <w:t>b</w:t>
      </w:r>
      <w:r>
        <w:rPr>
          <w:i/>
        </w:rPr>
        <w:t xml:space="preserve"> </w:t>
      </w:r>
      <w:r>
        <w:t>is a constant.</w:t>
      </w:r>
    </w:p>
    <w:p w14:paraId="09D2B953" w14:textId="36ED19AB" w:rsidR="00481F43" w:rsidRDefault="00481F43" w:rsidP="00481F43">
      <w:r>
        <w:tab/>
        <w:t xml:space="preserve">Given that the curve has a maximum turning point when </w:t>
      </w:r>
      <w:r>
        <w:rPr>
          <w:i/>
        </w:rPr>
        <w:t>t</w:t>
      </w:r>
      <w:r>
        <w:t xml:space="preserve"> = 2 and passes through the point (1</w:t>
      </w:r>
      <w:proofErr w:type="gramStart"/>
      <w:r>
        <w:t>,62</w:t>
      </w:r>
      <w:proofErr w:type="gramEnd"/>
      <w:r>
        <w:t>),</w:t>
      </w:r>
    </w:p>
    <w:p w14:paraId="04E3EC4E" w14:textId="18DDC89C" w:rsidR="00481F43" w:rsidRPr="00481F43" w:rsidRDefault="00481F43" w:rsidP="00481F43">
      <w:r>
        <w:tab/>
        <w:t>Determine the equation of the curve.</w:t>
      </w:r>
    </w:p>
    <w:p w14:paraId="06F7405B" w14:textId="77777777" w:rsidR="004F77A6" w:rsidRDefault="004F77A6" w:rsidP="002222B7">
      <w:pPr>
        <w:rPr>
          <w:position w:val="-30"/>
        </w:rPr>
      </w:pPr>
    </w:p>
    <w:p w14:paraId="566C9BB4" w14:textId="77777777" w:rsidR="004F77A6" w:rsidRDefault="004F77A6" w:rsidP="002222B7">
      <w:pPr>
        <w:rPr>
          <w:position w:val="-30"/>
        </w:rPr>
      </w:pPr>
    </w:p>
    <w:p w14:paraId="64425900" w14:textId="1CE29DE5" w:rsidR="002222B7" w:rsidRDefault="002222B7" w:rsidP="002222B7">
      <w:pPr>
        <w:pStyle w:val="ListParagraph"/>
        <w:ind w:hanging="720"/>
        <w:rPr>
          <w:rFonts w:cs="Arial"/>
        </w:rPr>
      </w:pPr>
    </w:p>
    <w:p w14:paraId="0A4A3DB9" w14:textId="77777777" w:rsidR="00C3175D" w:rsidRPr="00D3476F" w:rsidRDefault="00C3175D" w:rsidP="00D3476F">
      <w:pPr>
        <w:tabs>
          <w:tab w:val="left" w:pos="567"/>
        </w:tabs>
        <w:spacing w:after="0" w:line="240" w:lineRule="auto"/>
        <w:ind w:left="567" w:hanging="567"/>
        <w:rPr>
          <w:sz w:val="24"/>
          <w:szCs w:val="24"/>
        </w:rPr>
      </w:pPr>
    </w:p>
    <w:p w14:paraId="5D2EA6FD" w14:textId="0F65C61E" w:rsidR="00C3175D" w:rsidRPr="00D3476F" w:rsidRDefault="00C3175D" w:rsidP="00D3476F">
      <w:pPr>
        <w:tabs>
          <w:tab w:val="left" w:pos="567"/>
        </w:tabs>
        <w:spacing w:after="0" w:line="240" w:lineRule="auto"/>
        <w:ind w:left="567" w:hanging="567"/>
        <w:rPr>
          <w:b/>
          <w:sz w:val="24"/>
          <w:szCs w:val="24"/>
        </w:rPr>
      </w:pPr>
    </w:p>
    <w:p w14:paraId="621841E1" w14:textId="77777777" w:rsidR="000E7922" w:rsidRPr="00D3476F" w:rsidRDefault="000E7922" w:rsidP="00EA6ACE">
      <w:pPr>
        <w:spacing w:after="0" w:line="240" w:lineRule="auto"/>
        <w:rPr>
          <w:b/>
          <w:sz w:val="24"/>
          <w:szCs w:val="24"/>
        </w:rPr>
      </w:pPr>
    </w:p>
    <w:p w14:paraId="20960099" w14:textId="3CD01A2E" w:rsidR="00EA6ACE" w:rsidRDefault="00EA6ACE">
      <w:pPr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DE28A2B" w14:textId="252C8822" w:rsidR="00BE6B57" w:rsidRPr="00481F43" w:rsidRDefault="002F38BF" w:rsidP="00503CD6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7</w:t>
      </w:r>
      <w:r w:rsidR="00503CD6" w:rsidRPr="00481F43">
        <w:rPr>
          <w:rFonts w:asciiTheme="majorHAnsi" w:hAnsiTheme="majorHAnsi"/>
          <w:b/>
        </w:rPr>
        <w:t>.</w:t>
      </w:r>
      <w:r w:rsidR="00503CD6" w:rsidRPr="00481F43">
        <w:rPr>
          <w:rFonts w:asciiTheme="majorHAnsi" w:hAnsiTheme="majorHAnsi"/>
          <w:b/>
        </w:rPr>
        <w:tab/>
      </w:r>
      <w:r w:rsidR="00481F43" w:rsidRPr="00481F43">
        <w:rPr>
          <w:rFonts w:asciiTheme="majorHAnsi" w:hAnsiTheme="majorHAnsi"/>
          <w:b/>
        </w:rPr>
        <w:t>(4 marks – 1, 3)</w:t>
      </w:r>
    </w:p>
    <w:p w14:paraId="56DB7600" w14:textId="77777777" w:rsidR="00BE6B57" w:rsidRPr="00947C95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="Arial" w:hAnsi="Arial"/>
        </w:rPr>
      </w:pPr>
    </w:p>
    <w:p w14:paraId="3C4ACACC" w14:textId="301F4350" w:rsidR="00BE6B57" w:rsidRPr="00481F43" w:rsidRDefault="00481F43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="Arial" w:hAnsi="Arial"/>
        </w:rPr>
        <w:tab/>
      </w:r>
      <w:r w:rsidR="00BE6B57" w:rsidRPr="00481F43">
        <w:rPr>
          <w:rFonts w:asciiTheme="majorHAnsi" w:hAnsiTheme="majorHAnsi"/>
        </w:rPr>
        <w:t xml:space="preserve">Two functions; </w:t>
      </w:r>
      <w:r w:rsidR="00BE6B57" w:rsidRPr="00481F43">
        <w:rPr>
          <w:rFonts w:asciiTheme="majorHAnsi" w:hAnsiTheme="majorHAnsi"/>
          <w:i/>
        </w:rPr>
        <w:t xml:space="preserve">f </w:t>
      </w:r>
      <w:r w:rsidR="00BE6B57" w:rsidRPr="00481F43">
        <w:rPr>
          <w:rFonts w:asciiTheme="majorHAnsi" w:hAnsiTheme="majorHAnsi"/>
        </w:rPr>
        <w:t>(</w:t>
      </w:r>
      <w:r w:rsidR="00BE6B57" w:rsidRPr="00481F43">
        <w:rPr>
          <w:rFonts w:asciiTheme="majorHAnsi" w:hAnsiTheme="majorHAnsi"/>
          <w:i/>
        </w:rPr>
        <w:t>x</w:t>
      </w:r>
      <w:r w:rsidR="00BE6B57" w:rsidRPr="00481F43">
        <w:rPr>
          <w:rFonts w:asciiTheme="majorHAnsi" w:hAnsiTheme="majorHAnsi"/>
        </w:rPr>
        <w:t xml:space="preserve">) and </w:t>
      </w:r>
      <w:r w:rsidR="00BE6B57" w:rsidRPr="00481F43">
        <w:rPr>
          <w:rFonts w:asciiTheme="majorHAnsi" w:hAnsiTheme="majorHAnsi"/>
          <w:i/>
        </w:rPr>
        <w:t>g</w:t>
      </w:r>
      <w:r w:rsidR="00BE6B57" w:rsidRPr="00481F43">
        <w:rPr>
          <w:rFonts w:asciiTheme="majorHAnsi" w:hAnsiTheme="majorHAnsi"/>
        </w:rPr>
        <w:t xml:space="preserve"> (</w:t>
      </w:r>
      <w:r w:rsidR="00BE6B57" w:rsidRPr="00481F43">
        <w:rPr>
          <w:rFonts w:asciiTheme="majorHAnsi" w:hAnsiTheme="majorHAnsi"/>
          <w:i/>
        </w:rPr>
        <w:t>x</w:t>
      </w:r>
      <w:r w:rsidR="00BE6B57" w:rsidRPr="00481F43">
        <w:rPr>
          <w:rFonts w:asciiTheme="majorHAnsi" w:hAnsiTheme="majorHAnsi"/>
        </w:rPr>
        <w:t>) exist such that:</w:t>
      </w:r>
    </w:p>
    <w:p w14:paraId="79AEAE9C" w14:textId="77777777" w:rsidR="00481F43" w:rsidRPr="00481F43" w:rsidRDefault="00481F43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  <w:position w:val="-18"/>
        </w:rPr>
      </w:pPr>
      <w:r w:rsidRPr="00481F43">
        <w:rPr>
          <w:rFonts w:asciiTheme="majorHAnsi" w:hAnsiTheme="majorHAnsi"/>
          <w:position w:val="-18"/>
        </w:rPr>
        <w:tab/>
      </w:r>
    </w:p>
    <w:p w14:paraId="2E384606" w14:textId="6FCFB7B8" w:rsidR="00BE6B57" w:rsidRPr="00481F43" w:rsidRDefault="00481F43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  <w:position w:val="-18"/>
        </w:rPr>
      </w:pPr>
      <w:r w:rsidRPr="00481F43">
        <w:rPr>
          <w:rFonts w:asciiTheme="majorHAnsi" w:hAnsiTheme="majorHAnsi"/>
          <w:position w:val="-18"/>
        </w:rPr>
        <w:tab/>
      </w:r>
      <w:r w:rsidR="00503CD6" w:rsidRPr="00481F43">
        <w:rPr>
          <w:rFonts w:asciiTheme="majorHAnsi" w:hAnsiTheme="majorHAnsi"/>
          <w:position w:val="-18"/>
        </w:rPr>
        <w:object w:dxaOrig="1500" w:dyaOrig="540" w14:anchorId="2E559FAD">
          <v:shape id="_x0000_i1034" type="#_x0000_t75" style="width:74.7pt;height:26.85pt" o:ole="">
            <v:imagedata r:id="rId28" o:title=""/>
          </v:shape>
          <o:OLEObject Type="Embed" ProgID="Equation.3" ShapeID="_x0000_i1034" DrawAspect="Content" ObjectID="_1518945992" r:id="rId29"/>
        </w:object>
      </w:r>
      <w:r w:rsidR="00503CD6" w:rsidRPr="00481F43">
        <w:rPr>
          <w:rFonts w:asciiTheme="majorHAnsi" w:hAnsiTheme="majorHAnsi"/>
          <w:position w:val="-18"/>
        </w:rPr>
        <w:t xml:space="preserve"> </w:t>
      </w:r>
      <w:r>
        <w:rPr>
          <w:rFonts w:asciiTheme="majorHAnsi" w:hAnsiTheme="majorHAnsi"/>
          <w:position w:val="-18"/>
        </w:rPr>
        <w:t xml:space="preserve">      </w:t>
      </w:r>
      <w:proofErr w:type="gramStart"/>
      <w:r w:rsidR="00BE6B57" w:rsidRPr="00481F43">
        <w:rPr>
          <w:rFonts w:asciiTheme="majorHAnsi" w:hAnsiTheme="majorHAnsi"/>
        </w:rPr>
        <w:t>and</w:t>
      </w:r>
      <w:proofErr w:type="gramEnd"/>
      <w:r>
        <w:rPr>
          <w:rFonts w:asciiTheme="majorHAnsi" w:hAnsiTheme="majorHAnsi"/>
        </w:rPr>
        <w:t xml:space="preserve">         </w:t>
      </w:r>
      <w:r w:rsidR="00BE6B57" w:rsidRPr="00481F43">
        <w:rPr>
          <w:rFonts w:asciiTheme="majorHAnsi" w:hAnsiTheme="majorHAnsi"/>
        </w:rPr>
        <w:t xml:space="preserve"> </w:t>
      </w:r>
      <w:r w:rsidR="00503CD6" w:rsidRPr="00481F43">
        <w:rPr>
          <w:rFonts w:asciiTheme="majorHAnsi" w:hAnsiTheme="majorHAnsi"/>
          <w:position w:val="-18"/>
        </w:rPr>
        <w:object w:dxaOrig="1440" w:dyaOrig="540" w14:anchorId="318D58EE">
          <v:shape id="_x0000_i1035" type="#_x0000_t75" style="width:1in;height:26.85pt" o:ole="">
            <v:imagedata r:id="rId30" o:title=""/>
          </v:shape>
          <o:OLEObject Type="Embed" ProgID="Equation.3" ShapeID="_x0000_i1035" DrawAspect="Content" ObjectID="_1518945993" r:id="rId31"/>
        </w:object>
      </w:r>
    </w:p>
    <w:p w14:paraId="4E6E1E47" w14:textId="77777777" w:rsidR="00481F43" w:rsidRPr="00481F43" w:rsidRDefault="00481F43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  <w:position w:val="-18"/>
        </w:rPr>
      </w:pPr>
    </w:p>
    <w:p w14:paraId="718C582A" w14:textId="77777777" w:rsidR="00481F43" w:rsidRPr="00481F43" w:rsidRDefault="00481F43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04A0BE96" w14:textId="7BBAB04A" w:rsidR="00BE6B57" w:rsidRPr="00481F43" w:rsidRDefault="00BE6B57" w:rsidP="00481F43">
      <w:pPr>
        <w:pStyle w:val="Header"/>
        <w:tabs>
          <w:tab w:val="left" w:pos="567"/>
          <w:tab w:val="left" w:pos="1701"/>
          <w:tab w:val="left" w:pos="9072"/>
        </w:tabs>
        <w:rPr>
          <w:rFonts w:asciiTheme="majorHAnsi" w:hAnsiTheme="majorHAnsi"/>
        </w:rPr>
      </w:pPr>
      <w:r w:rsidRPr="00481F43">
        <w:rPr>
          <w:rFonts w:asciiTheme="majorHAnsi" w:hAnsiTheme="majorHAnsi"/>
        </w:rPr>
        <w:tab/>
        <w:t>(a)</w:t>
      </w:r>
      <w:r w:rsidRPr="00481F43">
        <w:rPr>
          <w:rFonts w:asciiTheme="majorHAnsi" w:hAnsiTheme="majorHAnsi"/>
        </w:rPr>
        <w:tab/>
        <w:t xml:space="preserve">Determine which of the following functions are </w:t>
      </w:r>
      <w:r w:rsidRPr="00481F43">
        <w:rPr>
          <w:rFonts w:asciiTheme="majorHAnsi" w:hAnsiTheme="majorHAnsi"/>
          <w:i/>
        </w:rPr>
        <w:t xml:space="preserve">f </w:t>
      </w:r>
      <w:r w:rsidRPr="00481F43">
        <w:rPr>
          <w:rFonts w:asciiTheme="majorHAnsi" w:hAnsiTheme="majorHAnsi"/>
        </w:rPr>
        <w:t>(</w:t>
      </w:r>
      <w:r w:rsidRPr="00481F43">
        <w:rPr>
          <w:rFonts w:asciiTheme="majorHAnsi" w:hAnsiTheme="majorHAnsi"/>
          <w:i/>
        </w:rPr>
        <w:t>x</w:t>
      </w:r>
      <w:r w:rsidRPr="00481F43">
        <w:rPr>
          <w:rFonts w:asciiTheme="majorHAnsi" w:hAnsiTheme="majorHAnsi"/>
        </w:rPr>
        <w:t xml:space="preserve">) </w:t>
      </w:r>
      <w:proofErr w:type="gramStart"/>
      <w:r w:rsidRPr="00481F43">
        <w:rPr>
          <w:rFonts w:asciiTheme="majorHAnsi" w:hAnsiTheme="majorHAnsi"/>
        </w:rPr>
        <w:t xml:space="preserve">and  </w:t>
      </w:r>
      <w:r w:rsidRPr="00481F43">
        <w:rPr>
          <w:rFonts w:asciiTheme="majorHAnsi" w:hAnsiTheme="majorHAnsi"/>
          <w:i/>
        </w:rPr>
        <w:t>g</w:t>
      </w:r>
      <w:proofErr w:type="gramEnd"/>
      <w:r w:rsidRPr="00481F43">
        <w:rPr>
          <w:rFonts w:asciiTheme="majorHAnsi" w:hAnsiTheme="majorHAnsi"/>
          <w:i/>
        </w:rPr>
        <w:t xml:space="preserve"> </w:t>
      </w:r>
      <w:r w:rsidRPr="00481F43">
        <w:rPr>
          <w:rFonts w:asciiTheme="majorHAnsi" w:hAnsiTheme="majorHAnsi"/>
        </w:rPr>
        <w:t>(</w:t>
      </w:r>
      <w:r w:rsidRPr="00481F43">
        <w:rPr>
          <w:rFonts w:asciiTheme="majorHAnsi" w:hAnsiTheme="majorHAnsi"/>
          <w:i/>
        </w:rPr>
        <w:t>x</w:t>
      </w:r>
      <w:r w:rsidR="00481F43">
        <w:rPr>
          <w:rFonts w:asciiTheme="majorHAnsi" w:hAnsiTheme="majorHAnsi"/>
        </w:rPr>
        <w:t>).</w:t>
      </w:r>
      <w:r w:rsidR="00481F43">
        <w:rPr>
          <w:rFonts w:asciiTheme="majorHAnsi" w:hAnsiTheme="majorHAnsi"/>
        </w:rPr>
        <w:tab/>
      </w:r>
    </w:p>
    <w:p w14:paraId="25BC2A61" w14:textId="77777777" w:rsidR="00BE6B57" w:rsidRPr="00481F43" w:rsidRDefault="0041148C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val="en-AU" w:eastAsia="en-AU"/>
        </w:rPr>
        <w:pict w14:anchorId="505204B8">
          <v:shape id="_x0000_s1049" type="#_x0000_t75" style="position:absolute;margin-left:232.5pt;margin-top:11.55pt;width:171.6pt;height:147.55pt;z-index:251660800">
            <v:imagedata r:id="rId32" o:title=""/>
          </v:shape>
          <o:OLEObject Type="Embed" ProgID="FXDraw.Graphic" ShapeID="_x0000_s1049" DrawAspect="Content" ObjectID="_1518945996" r:id="rId33"/>
        </w:pict>
      </w:r>
      <w:r>
        <w:rPr>
          <w:rFonts w:asciiTheme="majorHAnsi" w:hAnsiTheme="majorHAnsi"/>
          <w:noProof/>
          <w:lang w:val="en-AU" w:eastAsia="en-AU"/>
        </w:rPr>
        <w:pict w14:anchorId="758BDFDB">
          <v:shape id="_x0000_s1048" type="#_x0000_t75" style="position:absolute;margin-left:44.25pt;margin-top:9.3pt;width:171.6pt;height:147.55pt;z-index:251659776">
            <v:imagedata r:id="rId34" o:title=""/>
          </v:shape>
          <o:OLEObject Type="Embed" ProgID="FXDraw.Graphic" ShapeID="_x0000_s1048" DrawAspect="Content" ObjectID="_1518945997" r:id="rId35"/>
        </w:pict>
      </w:r>
    </w:p>
    <w:p w14:paraId="3EB29352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 w:rsidRPr="00481F43">
        <w:rPr>
          <w:rFonts w:asciiTheme="majorHAnsi" w:hAnsiTheme="majorHAnsi"/>
        </w:rPr>
        <w:tab/>
      </w:r>
    </w:p>
    <w:p w14:paraId="63CA8096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 w:rsidRPr="00481F43">
        <w:rPr>
          <w:rFonts w:asciiTheme="majorHAnsi" w:hAnsiTheme="majorHAnsi"/>
        </w:rPr>
        <w:tab/>
      </w:r>
    </w:p>
    <w:p w14:paraId="6AB3E57D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1277D4F0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1A30BD94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5AE587B1" w14:textId="75B6D3CC" w:rsidR="00BE6B57" w:rsidRPr="00481F43" w:rsidRDefault="00481F43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</w:p>
    <w:p w14:paraId="32938298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6005CD45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59A0B7EA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05BC82C6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2BF19596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6E04630C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3958AF1B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 w:rsidRPr="00481F43">
        <w:rPr>
          <w:rFonts w:asciiTheme="majorHAnsi" w:hAnsiTheme="majorHAnsi"/>
        </w:rPr>
        <w:tab/>
      </w:r>
      <w:r w:rsidRPr="00481F43">
        <w:rPr>
          <w:rFonts w:asciiTheme="majorHAnsi" w:hAnsiTheme="majorHAnsi"/>
        </w:rPr>
        <w:tab/>
      </w:r>
      <w:r w:rsidRPr="00481F43">
        <w:rPr>
          <w:rFonts w:asciiTheme="majorHAnsi" w:hAnsiTheme="majorHAnsi"/>
        </w:rPr>
        <w:tab/>
      </w:r>
      <w:proofErr w:type="gramStart"/>
      <w:r w:rsidRPr="00481F43">
        <w:rPr>
          <w:rFonts w:asciiTheme="majorHAnsi" w:hAnsiTheme="majorHAnsi"/>
        </w:rPr>
        <w:t>A  =</w:t>
      </w:r>
      <w:proofErr w:type="gramEnd"/>
      <w:r w:rsidRPr="00481F43">
        <w:rPr>
          <w:rFonts w:asciiTheme="majorHAnsi" w:hAnsiTheme="majorHAnsi"/>
        </w:rPr>
        <w:t xml:space="preserve">    ________          and            B  =  _________</w:t>
      </w:r>
    </w:p>
    <w:p w14:paraId="1A428071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04463C88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7100B864" w14:textId="12CACE76" w:rsid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 w:rsidRPr="00481F43">
        <w:rPr>
          <w:rFonts w:asciiTheme="majorHAnsi" w:hAnsiTheme="majorHAnsi"/>
        </w:rPr>
        <w:tab/>
        <w:t>(b)</w:t>
      </w:r>
      <w:r w:rsidRPr="00481F43">
        <w:rPr>
          <w:rFonts w:asciiTheme="majorHAnsi" w:hAnsiTheme="majorHAnsi"/>
        </w:rPr>
        <w:tab/>
      </w:r>
      <w:r w:rsidR="0015194F">
        <w:rPr>
          <w:rFonts w:asciiTheme="majorHAnsi" w:hAnsiTheme="majorHAnsi"/>
        </w:rPr>
        <w:t>Place &lt;, &gt;, or = to make the statements below true.</w:t>
      </w:r>
      <w:r w:rsidR="00481F43">
        <w:rPr>
          <w:rFonts w:asciiTheme="majorHAnsi" w:hAnsiTheme="majorHAnsi"/>
        </w:rPr>
        <w:tab/>
      </w:r>
    </w:p>
    <w:p w14:paraId="366AD5D9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3B9AA8BE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783B1698" w14:textId="49EE39F6" w:rsidR="00BE6B57" w:rsidRPr="00481F43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481F43" w:rsidRPr="00481F4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i</w:t>
      </w:r>
      <w:proofErr w:type="gramEnd"/>
      <w:r>
        <w:rPr>
          <w:rFonts w:asciiTheme="majorHAnsi" w:hAnsiTheme="majorHAnsi"/>
        </w:rPr>
        <w:t xml:space="preserve">)  </w:t>
      </w:r>
      <m:oMath>
        <m:r>
          <w:rPr>
            <w:rFonts w:ascii="Cambria Math" w:hAnsi="Cambria Math"/>
          </w:rPr>
          <m:t xml:space="preserve">    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w:rPr>
                <w:rFonts w:ascii="Cambria Math" w:hAnsi="Cambria Math"/>
              </w:rPr>
              <m:t xml:space="preserve">   </m:t>
            </m:r>
          </m:e>
        </m:nary>
        <m:r>
          <w:rPr>
            <w:rFonts w:ascii="Cambria Math" w:hAnsi="Cambria Math"/>
          </w:rPr>
          <m:t>________</m:t>
        </m:r>
        <m:r>
          <w:rPr>
            <w:rFonts w:ascii="Cambria Math" w:hAnsi="Cambria Math"/>
          </w:rPr>
          <m:t xml:space="preserve">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0DDEBCF5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3503C0AC" w14:textId="77777777" w:rsidR="00BE6B57" w:rsidRPr="00481F43" w:rsidRDefault="00BE6B57" w:rsidP="00EA6ACE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</w:p>
    <w:p w14:paraId="572411AA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481F43">
        <w:rPr>
          <w:rFonts w:asciiTheme="majorHAnsi" w:hAnsiTheme="majorHAnsi"/>
        </w:rPr>
        <w:t xml:space="preserve">(ii)       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dx   </m:t>
            </m:r>
          </m:e>
        </m:nary>
        <m:r>
          <w:rPr>
            <w:rFonts w:ascii="Cambria Math" w:hAnsi="Cambria Math"/>
          </w:rPr>
          <m:t xml:space="preserve">________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5B1C5ED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7AA4BA0F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6C956501" w14:textId="40F3F3B7" w:rsidR="00731B46" w:rsidRPr="00481F43" w:rsidRDefault="00731B46" w:rsidP="00731B46">
      <w:pPr>
        <w:pStyle w:val="Header"/>
        <w:tabs>
          <w:tab w:val="left" w:pos="1134"/>
          <w:tab w:val="left" w:pos="1701"/>
          <w:tab w:val="left" w:pos="907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(iii)</w:t>
      </w:r>
      <m:oMath>
        <m:r>
          <w:rPr>
            <w:rFonts w:ascii="Cambria Math" w:hAnsi="Cambria Math"/>
          </w:rPr>
          <m:t xml:space="preserve">      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dx   </m:t>
            </m:r>
          </m:e>
        </m:nary>
        <m:r>
          <w:rPr>
            <w:rFonts w:ascii="Cambria Math" w:hAnsi="Cambria Math"/>
          </w:rPr>
          <m:t xml:space="preserve">________   </m:t>
        </m:r>
        <m:r>
          <w:rPr>
            <w:rFonts w:ascii="Cambria Math" w:hAnsi="Cambria Math"/>
          </w:rPr>
          <m:t>0</m:t>
        </m:r>
      </m:oMath>
    </w:p>
    <w:p w14:paraId="53022E0B" w14:textId="08A4B4BC" w:rsidR="00BE6B57" w:rsidRDefault="00BE6B57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  <w:bookmarkStart w:id="0" w:name="_GoBack"/>
      <w:bookmarkEnd w:id="0"/>
    </w:p>
    <w:p w14:paraId="2FFCADAD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0B9F8431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019F0413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4C6C1030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68B5DF9F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2450C86E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4A25EC7E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2BEE7105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75729F16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494DF9C4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4F73A7E6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22FCF846" w14:textId="77777777" w:rsid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p w14:paraId="5DCD677A" w14:textId="77777777" w:rsidR="00731B46" w:rsidRPr="00731B46" w:rsidRDefault="00731B46" w:rsidP="00731B46">
      <w:pPr>
        <w:pStyle w:val="Header"/>
        <w:tabs>
          <w:tab w:val="left" w:pos="1134"/>
          <w:tab w:val="left" w:pos="1701"/>
          <w:tab w:val="left" w:pos="9072"/>
        </w:tabs>
        <w:ind w:left="2415"/>
        <w:rPr>
          <w:rFonts w:asciiTheme="majorHAnsi" w:hAnsiTheme="majorHAnsi"/>
        </w:rPr>
      </w:pPr>
    </w:p>
    <w:tbl>
      <w:tblPr>
        <w:tblStyle w:val="TableGrid"/>
        <w:tblpPr w:leftFromText="180" w:rightFromText="180" w:horzAnchor="margin" w:tblpXSpec="center" w:tblpY="4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75"/>
      </w:tblGrid>
      <w:tr w:rsidR="00186F0E" w14:paraId="2DE4498C" w14:textId="77777777" w:rsidTr="00186F0E">
        <w:trPr>
          <w:trHeight w:val="1697"/>
        </w:trPr>
        <w:tc>
          <w:tcPr>
            <w:tcW w:w="2235" w:type="dxa"/>
          </w:tcPr>
          <w:p w14:paraId="60131FE5" w14:textId="77777777" w:rsidR="00186F0E" w:rsidRDefault="00186F0E" w:rsidP="005B59D1">
            <w:pPr>
              <w:pStyle w:val="NLLL2COL"/>
              <w:ind w:left="0" w:firstLine="0"/>
              <w:rPr>
                <w:rStyle w:val="NLLLNUM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29E64F0F" wp14:editId="6E62482B">
                  <wp:extent cx="1037230" cy="892500"/>
                  <wp:effectExtent l="0" t="0" r="0" b="3175"/>
                  <wp:docPr id="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345" cy="894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5" w:type="dxa"/>
          </w:tcPr>
          <w:p w14:paraId="1BF5574E" w14:textId="77777777" w:rsidR="00186F0E" w:rsidRDefault="00186F0E" w:rsidP="00186F0E">
            <w:pPr>
              <w:tabs>
                <w:tab w:val="right" w:pos="9360"/>
              </w:tabs>
              <w:spacing w:after="0"/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</w:rPr>
              <w:t>Eastern Goldfields College</w:t>
            </w:r>
          </w:p>
          <w:p w14:paraId="2A0E73DB" w14:textId="2E231870" w:rsidR="00186F0E" w:rsidRPr="00186F0E" w:rsidRDefault="00186F0E" w:rsidP="00186F0E">
            <w:pPr>
              <w:tabs>
                <w:tab w:val="right" w:pos="9360"/>
              </w:tabs>
              <w:spacing w:after="0"/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 xml:space="preserve">Year 12 </w:t>
            </w:r>
            <w:r w:rsidRPr="001D03F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MATHEMATICS METHODS</w:t>
            </w:r>
          </w:p>
          <w:p w14:paraId="077F5B79" w14:textId="77777777" w:rsidR="00186F0E" w:rsidRDefault="00186F0E" w:rsidP="00186F0E">
            <w:pPr>
              <w:keepNext/>
              <w:spacing w:after="0"/>
              <w:jc w:val="center"/>
              <w:outlineLvl w:val="1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TEST  2</w:t>
            </w:r>
            <w:r w:rsidRPr="001D03F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 xml:space="preserve">      201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6</w:t>
            </w:r>
          </w:p>
          <w:p w14:paraId="584A1A6A" w14:textId="5DB001D1" w:rsidR="00186F0E" w:rsidRPr="00186F0E" w:rsidRDefault="00186F0E" w:rsidP="00186F0E">
            <w:pPr>
              <w:keepNext/>
              <w:spacing w:after="0"/>
              <w:jc w:val="center"/>
              <w:outlineLvl w:val="1"/>
              <w:rPr>
                <w:rStyle w:val="NLLLNUM"/>
                <w:rFonts w:ascii="Arial" w:eastAsia="Times New Roman" w:hAnsi="Arial" w:cs="Arial"/>
                <w:bCs/>
                <w:i/>
                <w:i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</w:rPr>
              <w:t>Calculator Assumed</w:t>
            </w:r>
          </w:p>
        </w:tc>
      </w:tr>
    </w:tbl>
    <w:p w14:paraId="25365E99" w14:textId="77777777" w:rsidR="0015194F" w:rsidRDefault="0015194F" w:rsidP="00186F0E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</w:p>
    <w:p w14:paraId="0DA82A06" w14:textId="1781621F" w:rsidR="00186F0E" w:rsidRDefault="00186F0E" w:rsidP="00186F0E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1D03FB">
        <w:rPr>
          <w:rFonts w:ascii="Arial" w:eastAsia="Times New Roman" w:hAnsi="Arial" w:cs="Arial"/>
          <w:b/>
          <w:sz w:val="24"/>
          <w:szCs w:val="24"/>
        </w:rPr>
        <w:t xml:space="preserve">Total Marks: </w:t>
      </w:r>
      <w:r w:rsidR="003002CA">
        <w:rPr>
          <w:rFonts w:ascii="Arial" w:eastAsia="Times New Roman" w:hAnsi="Arial" w:cs="Arial"/>
          <w:b/>
          <w:sz w:val="24"/>
          <w:szCs w:val="24"/>
        </w:rPr>
        <w:t>25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 </w:t>
      </w:r>
    </w:p>
    <w:p w14:paraId="718256FC" w14:textId="19BE07E0" w:rsidR="003F3832" w:rsidRPr="00186F0E" w:rsidRDefault="00186F0E" w:rsidP="00186F0E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Reading: 2 minutes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  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Time Allowed: </w:t>
      </w:r>
      <w:r w:rsidR="00C641A4">
        <w:rPr>
          <w:rFonts w:ascii="Arial" w:eastAsia="Times New Roman" w:hAnsi="Arial" w:cs="Arial"/>
          <w:b/>
          <w:sz w:val="24"/>
          <w:szCs w:val="24"/>
        </w:rPr>
        <w:t>25</w:t>
      </w:r>
      <w:r w:rsidRPr="001D03FB">
        <w:rPr>
          <w:rFonts w:ascii="Arial" w:eastAsia="Times New Roman" w:hAnsi="Arial" w:cs="Arial"/>
          <w:b/>
          <w:sz w:val="24"/>
          <w:szCs w:val="24"/>
        </w:rPr>
        <w:t xml:space="preserve"> minutes</w:t>
      </w:r>
      <w:r w:rsidR="003F3832" w:rsidRPr="002D5B38">
        <w:rPr>
          <w:b/>
        </w:rPr>
        <w:t>.</w:t>
      </w:r>
    </w:p>
    <w:p w14:paraId="3002DADF" w14:textId="77777777" w:rsidR="008409A5" w:rsidRPr="004F4FB3" w:rsidRDefault="008409A5" w:rsidP="002D5B38">
      <w:pPr>
        <w:pStyle w:val="Heading3"/>
      </w:pPr>
      <w:r w:rsidRPr="004F4FB3">
        <w:t>Name</w:t>
      </w:r>
      <w:proofErr w:type="gramStart"/>
      <w:r w:rsidRPr="004F4FB3">
        <w:t>:_</w:t>
      </w:r>
      <w:proofErr w:type="gramEnd"/>
      <w:r w:rsidRPr="004F4FB3">
        <w:t>________________________________</w:t>
      </w:r>
      <w:r>
        <w:rPr>
          <w:sz w:val="32"/>
          <w:szCs w:val="32"/>
        </w:rPr>
        <w:t xml:space="preserve"> </w:t>
      </w:r>
    </w:p>
    <w:p w14:paraId="0AB0BBEB" w14:textId="1BD6AC6A" w:rsidR="00EA6ACE" w:rsidRPr="00186F0E" w:rsidRDefault="0015194F" w:rsidP="00186F0E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8</w:t>
      </w:r>
      <w:r w:rsidR="004E35BA">
        <w:rPr>
          <w:sz w:val="22"/>
          <w:szCs w:val="22"/>
        </w:rPr>
        <w:t>.</w:t>
      </w:r>
      <w:r w:rsidR="004E35BA">
        <w:rPr>
          <w:sz w:val="22"/>
          <w:szCs w:val="22"/>
        </w:rPr>
        <w:tab/>
        <w:t>[7</w:t>
      </w:r>
      <w:r w:rsidR="00EA6ACE" w:rsidRPr="003F3832">
        <w:rPr>
          <w:sz w:val="22"/>
          <w:szCs w:val="22"/>
        </w:rPr>
        <w:t xml:space="preserve"> marks</w:t>
      </w:r>
      <w:r w:rsidR="00186F0E">
        <w:rPr>
          <w:sz w:val="22"/>
          <w:szCs w:val="22"/>
        </w:rPr>
        <w:t xml:space="preserve"> – 1, 2, 1, 3</w:t>
      </w:r>
      <w:r w:rsidR="00EA6ACE" w:rsidRPr="003F3832">
        <w:rPr>
          <w:sz w:val="22"/>
          <w:szCs w:val="22"/>
        </w:rPr>
        <w:t>]</w:t>
      </w:r>
    </w:p>
    <w:p w14:paraId="3925CEAF" w14:textId="3F652298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  <w:r>
        <w:tab/>
        <w:t xml:space="preserve">(a) </w:t>
      </w:r>
      <w:r>
        <w:tab/>
        <w:t xml:space="preserve">Find   </w:t>
      </w:r>
      <w:r>
        <w:rPr>
          <w:position w:val="-18"/>
        </w:rPr>
        <w:object w:dxaOrig="1340" w:dyaOrig="520" w14:anchorId="5D086959">
          <v:shape id="_x0000_i1036" type="#_x0000_t75" style="width:67.15pt;height:25.8pt" o:ole="">
            <v:imagedata r:id="rId36" o:title=""/>
          </v:shape>
          <o:OLEObject Type="Embed" ProgID="Equation.3" ShapeID="_x0000_i1036" DrawAspect="Content" ObjectID="_1518945994" r:id="rId37"/>
        </w:object>
      </w:r>
      <w:r w:rsidR="004E35BA">
        <w:tab/>
      </w:r>
    </w:p>
    <w:p w14:paraId="7A76DEC5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</w:p>
    <w:p w14:paraId="3D4D2B8B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</w:p>
    <w:p w14:paraId="548C56A0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</w:pPr>
    </w:p>
    <w:p w14:paraId="26E41DE1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</w:p>
    <w:p w14:paraId="185B0DD8" w14:textId="775CD505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  <w:r>
        <w:tab/>
        <w:t>(b</w:t>
      </w:r>
      <w:r w:rsidR="004E35BA">
        <w:t>)</w:t>
      </w:r>
      <w:r w:rsidR="004E35BA">
        <w:tab/>
        <w:t>Find the Area shaded below</w:t>
      </w:r>
      <w:r w:rsidR="004E35BA">
        <w:tab/>
      </w:r>
    </w:p>
    <w:p w14:paraId="35A55DAA" w14:textId="43D414FA" w:rsidR="00EA6ACE" w:rsidRDefault="00EA6ACE" w:rsidP="00186F0E">
      <w:pPr>
        <w:pStyle w:val="Picture"/>
      </w:pPr>
      <w:r>
        <w:tab/>
      </w:r>
      <w:r>
        <w:tab/>
      </w:r>
      <w:r w:rsidRPr="00FC5FF0">
        <w:object w:dxaOrig="4819" w:dyaOrig="3686" w14:anchorId="26BE7518">
          <v:shape id="_x0000_i1037" type="#_x0000_t75" style="width:206.85pt;height:158.5pt" o:ole="">
            <v:imagedata r:id="rId38" o:title=""/>
          </v:shape>
          <o:OLEObject Type="Embed" ProgID="FXDraw.Graphic" ShapeID="_x0000_i1037" DrawAspect="Content" ObjectID="_1518945995" r:id="rId39"/>
        </w:object>
      </w:r>
    </w:p>
    <w:p w14:paraId="24071E19" w14:textId="7B88E236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  <w:r>
        <w:t xml:space="preserve"> </w:t>
      </w:r>
      <w:r w:rsidR="0015194F">
        <w:tab/>
      </w:r>
      <w:r>
        <w:t>(c)</w:t>
      </w:r>
      <w:r>
        <w:tab/>
        <w:t>Explain why the answer for (a) is different than (b)</w:t>
      </w:r>
      <w:r>
        <w:tab/>
      </w:r>
    </w:p>
    <w:p w14:paraId="401A68AB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</w:p>
    <w:p w14:paraId="082E5B39" w14:textId="77777777" w:rsidR="00EA6ACE" w:rsidRDefault="00EA6ACE" w:rsidP="00186F0E">
      <w:pPr>
        <w:tabs>
          <w:tab w:val="left" w:pos="567"/>
          <w:tab w:val="left" w:pos="1134"/>
          <w:tab w:val="right" w:pos="9781"/>
        </w:tabs>
        <w:spacing w:after="0" w:line="240" w:lineRule="auto"/>
      </w:pPr>
    </w:p>
    <w:p w14:paraId="0D1DDA82" w14:textId="77777777" w:rsidR="00186F0E" w:rsidRDefault="00186F0E" w:rsidP="00186F0E">
      <w:pPr>
        <w:tabs>
          <w:tab w:val="left" w:pos="567"/>
          <w:tab w:val="left" w:pos="1134"/>
          <w:tab w:val="right" w:pos="9781"/>
        </w:tabs>
        <w:spacing w:after="0" w:line="240" w:lineRule="auto"/>
      </w:pPr>
    </w:p>
    <w:p w14:paraId="756E545F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</w:p>
    <w:p w14:paraId="502E3BD1" w14:textId="380256C7" w:rsidR="00EA6ACE" w:rsidRDefault="0015194F" w:rsidP="008533E2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</w:pPr>
      <w:r>
        <w:tab/>
      </w:r>
      <w:r w:rsidR="00EA6ACE">
        <w:t>(d)</w:t>
      </w:r>
      <w:r w:rsidR="00EA6ACE">
        <w:tab/>
        <w:t xml:space="preserve">Determine the value of </w:t>
      </w:r>
      <w:proofErr w:type="gramStart"/>
      <w:r w:rsidR="00EA6ACE">
        <w:rPr>
          <w:b/>
          <w:i/>
        </w:rPr>
        <w:t>a</w:t>
      </w:r>
      <w:r w:rsidR="00EA6ACE">
        <w:t xml:space="preserve"> to</w:t>
      </w:r>
      <w:proofErr w:type="gramEnd"/>
      <w:r w:rsidR="00EA6ACE">
        <w:t xml:space="preserve"> 3 decimal places so tha</w:t>
      </w:r>
      <w:r w:rsidR="008533E2">
        <w:t xml:space="preserve">t   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8533E2">
        <w:t xml:space="preserve"> is 2.25</w:t>
      </w:r>
      <w:r w:rsidR="00EA6ACE">
        <w:t>.</w:t>
      </w:r>
      <w:r w:rsidR="00EA6ACE">
        <w:tab/>
      </w:r>
      <w:r w:rsidR="00EA6ACE">
        <w:tab/>
      </w:r>
    </w:p>
    <w:p w14:paraId="18B996A5" w14:textId="77777777" w:rsidR="00EA6ACE" w:rsidRDefault="00EA6ACE" w:rsidP="00EA6ACE">
      <w:pPr>
        <w:tabs>
          <w:tab w:val="left" w:pos="567"/>
          <w:tab w:val="left" w:pos="1134"/>
          <w:tab w:val="right" w:pos="9781"/>
        </w:tabs>
        <w:spacing w:after="0" w:line="240" w:lineRule="auto"/>
        <w:ind w:left="567" w:hanging="567"/>
        <w:jc w:val="center"/>
      </w:pPr>
    </w:p>
    <w:p w14:paraId="7D26B4AE" w14:textId="26E73E24" w:rsidR="00681FE4" w:rsidRPr="00186F0E" w:rsidRDefault="00EA6ACE" w:rsidP="00186F0E">
      <w:pPr>
        <w:spacing w:after="0" w:line="240" w:lineRule="auto"/>
        <w:rPr>
          <w:b/>
        </w:rPr>
      </w:pPr>
      <w:r>
        <w:br w:type="page"/>
      </w:r>
      <w:r w:rsidR="0015194F">
        <w:rPr>
          <w:b/>
        </w:rPr>
        <w:lastRenderedPageBreak/>
        <w:t>9</w:t>
      </w:r>
      <w:r w:rsidR="00881D19" w:rsidRPr="00186F0E">
        <w:rPr>
          <w:b/>
        </w:rPr>
        <w:t>.</w:t>
      </w:r>
      <w:r w:rsidR="00881D19" w:rsidRPr="00186F0E">
        <w:rPr>
          <w:b/>
        </w:rPr>
        <w:tab/>
      </w:r>
      <w:r w:rsidR="00367FEA" w:rsidRPr="00186F0E">
        <w:rPr>
          <w:b/>
        </w:rPr>
        <w:t>(</w:t>
      </w:r>
      <w:r w:rsidR="00E4772C" w:rsidRPr="00186F0E">
        <w:rPr>
          <w:b/>
        </w:rPr>
        <w:t>5 marks</w:t>
      </w:r>
      <w:r w:rsidR="00C641A4">
        <w:rPr>
          <w:b/>
        </w:rPr>
        <w:t xml:space="preserve"> – 4, 1</w:t>
      </w:r>
      <w:r w:rsidR="00E4772C" w:rsidRPr="00186F0E">
        <w:rPr>
          <w:b/>
        </w:rPr>
        <w:t>)</w:t>
      </w:r>
    </w:p>
    <w:p w14:paraId="50EE6714" w14:textId="1F90809B" w:rsidR="00681FE4" w:rsidRDefault="004E35BA" w:rsidP="00A92DBF">
      <w:pPr>
        <w:pStyle w:val="BodyTextIndent"/>
        <w:tabs>
          <w:tab w:val="left" w:pos="567"/>
          <w:tab w:val="left" w:pos="1134"/>
        </w:tabs>
        <w:ind w:left="1134" w:hanging="1134"/>
      </w:pPr>
      <w:r>
        <w:tab/>
      </w:r>
      <w:r w:rsidR="003002CA">
        <w:t>(</w:t>
      </w:r>
      <w:r>
        <w:t>a)</w:t>
      </w:r>
      <w:r>
        <w:tab/>
      </w:r>
      <w:r w:rsidR="00A92DBF">
        <w:t>Write an expression that would enable you to find the total area</w:t>
      </w:r>
      <w:r w:rsidR="00E4772C">
        <w:t xml:space="preserve"> of the two closed regions formed by the </w:t>
      </w:r>
      <w:r w:rsidR="00A92DBF">
        <w:t xml:space="preserve">intersection of the </w:t>
      </w:r>
      <w:r w:rsidR="00E4772C">
        <w:t>curves y = x</w:t>
      </w:r>
      <w:r w:rsidR="00E4772C">
        <w:rPr>
          <w:vertAlign w:val="superscript"/>
        </w:rPr>
        <w:t>3</w:t>
      </w:r>
      <w:r w:rsidR="00E4772C">
        <w:t xml:space="preserve"> – 2x and y = x</w:t>
      </w:r>
      <w:r w:rsidR="00BB644B">
        <w:rPr>
          <w:vertAlign w:val="superscript"/>
        </w:rPr>
        <w:t>2</w:t>
      </w:r>
      <w:r w:rsidR="00E4772C">
        <w:t>.</w:t>
      </w:r>
    </w:p>
    <w:p w14:paraId="24E07F07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5375FAD8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70251F5C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5B310607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02C13342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48D80FFE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23EA52C7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6F765C0E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2AB67508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34B475C5" w14:textId="77777777" w:rsidR="00A92DBF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</w:p>
    <w:p w14:paraId="48B3857D" w14:textId="05A27727" w:rsidR="003002CA" w:rsidRDefault="00A92DBF" w:rsidP="00A92DBF">
      <w:pPr>
        <w:pStyle w:val="BodyTextIndent"/>
        <w:tabs>
          <w:tab w:val="left" w:pos="567"/>
          <w:tab w:val="left" w:pos="1134"/>
        </w:tabs>
        <w:ind w:left="1134" w:hanging="1134"/>
      </w:pPr>
      <w:r>
        <w:tab/>
      </w:r>
      <w:r w:rsidR="003002CA">
        <w:t>(</w:t>
      </w:r>
      <w:r>
        <w:t>b)</w:t>
      </w:r>
      <w:r>
        <w:tab/>
        <w:t>What is the total area of the two closed regions formed by the intersection of the curves y = x</w:t>
      </w:r>
      <w:r>
        <w:rPr>
          <w:vertAlign w:val="superscript"/>
        </w:rPr>
        <w:t>3</w:t>
      </w:r>
      <w:r>
        <w:t xml:space="preserve"> – 2x and</w:t>
      </w:r>
    </w:p>
    <w:p w14:paraId="0A16D372" w14:textId="67AE2A0F" w:rsidR="00A92DBF" w:rsidRDefault="003002CA" w:rsidP="00A92DBF">
      <w:pPr>
        <w:pStyle w:val="BodyTextIndent"/>
        <w:tabs>
          <w:tab w:val="left" w:pos="567"/>
          <w:tab w:val="left" w:pos="1134"/>
        </w:tabs>
        <w:ind w:left="1134" w:hanging="1134"/>
      </w:pPr>
      <w:r>
        <w:tab/>
      </w:r>
      <w:r>
        <w:tab/>
      </w:r>
      <w:r w:rsidR="00A92DBF">
        <w:t xml:space="preserve"> y = x</w:t>
      </w:r>
      <w:r w:rsidR="00A92DBF">
        <w:rPr>
          <w:vertAlign w:val="superscript"/>
        </w:rPr>
        <w:t>2</w:t>
      </w:r>
      <w:r w:rsidR="00A92DBF">
        <w:t>?</w:t>
      </w:r>
    </w:p>
    <w:p w14:paraId="2841F5F9" w14:textId="77777777" w:rsidR="00EA6ACE" w:rsidRDefault="00EA6ACE" w:rsidP="00EA6ACE">
      <w:pPr>
        <w:spacing w:after="0" w:line="240" w:lineRule="auto"/>
      </w:pPr>
    </w:p>
    <w:p w14:paraId="05860A55" w14:textId="77777777" w:rsidR="00EA6ACE" w:rsidRDefault="00EA6ACE" w:rsidP="00EA6ACE">
      <w:pPr>
        <w:spacing w:after="0" w:line="240" w:lineRule="auto"/>
      </w:pPr>
    </w:p>
    <w:p w14:paraId="02470D30" w14:textId="77777777" w:rsidR="00EA6ACE" w:rsidRDefault="00EA6ACE" w:rsidP="00EA6ACE">
      <w:pPr>
        <w:spacing w:after="0" w:line="240" w:lineRule="auto"/>
      </w:pPr>
    </w:p>
    <w:p w14:paraId="34E9FA14" w14:textId="31ECC0B3" w:rsidR="003002CA" w:rsidRDefault="0015194F" w:rsidP="003002CA">
      <w:pPr>
        <w:pStyle w:val="Heading1"/>
        <w:tabs>
          <w:tab w:val="left" w:pos="567"/>
        </w:tabs>
        <w:rPr>
          <w:sz w:val="22"/>
          <w:szCs w:val="22"/>
        </w:rPr>
      </w:pPr>
      <w:r>
        <w:rPr>
          <w:sz w:val="22"/>
          <w:szCs w:val="22"/>
        </w:rPr>
        <w:t>10</w:t>
      </w:r>
      <w:r w:rsidR="003002CA">
        <w:rPr>
          <w:sz w:val="22"/>
          <w:szCs w:val="22"/>
        </w:rPr>
        <w:t>.</w:t>
      </w:r>
      <w:r w:rsidR="003002CA">
        <w:rPr>
          <w:sz w:val="22"/>
          <w:szCs w:val="22"/>
        </w:rPr>
        <w:tab/>
        <w:t>(5</w:t>
      </w:r>
      <w:r w:rsidR="00EA6ACE" w:rsidRPr="003F3832">
        <w:rPr>
          <w:sz w:val="22"/>
          <w:szCs w:val="22"/>
        </w:rPr>
        <w:t xml:space="preserve"> marks</w:t>
      </w:r>
      <w:r w:rsidR="003002CA">
        <w:rPr>
          <w:sz w:val="22"/>
          <w:szCs w:val="22"/>
        </w:rPr>
        <w:t xml:space="preserve"> – 2, 3</w:t>
      </w:r>
      <w:r w:rsidR="00EA6ACE" w:rsidRPr="003F3832">
        <w:rPr>
          <w:sz w:val="22"/>
          <w:szCs w:val="22"/>
        </w:rPr>
        <w:t>)</w:t>
      </w:r>
    </w:p>
    <w:p w14:paraId="2DB57612" w14:textId="112C6E75" w:rsidR="003002CA" w:rsidRDefault="003002CA" w:rsidP="003002CA">
      <w:pPr>
        <w:pStyle w:val="Default"/>
        <w:ind w:left="720"/>
        <w:rPr>
          <w:rFonts w:asciiTheme="majorHAnsi" w:hAnsiTheme="majorHAnsi"/>
          <w:sz w:val="22"/>
          <w:szCs w:val="22"/>
        </w:rPr>
      </w:pPr>
      <w:r w:rsidRPr="003002CA">
        <w:rPr>
          <w:rFonts w:asciiTheme="majorHAnsi" w:hAnsiTheme="majorHAnsi"/>
          <w:sz w:val="22"/>
          <w:szCs w:val="22"/>
        </w:rPr>
        <w:t xml:space="preserve">Fuel was observed to leak from a damaged tank at a rate of </w:t>
      </w:r>
      <w:r>
        <w:rPr>
          <w:rFonts w:asciiTheme="majorHAnsi" w:hAnsiTheme="majorHAnsi"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224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0.1t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 xml:space="preserve">    </m:t>
        </m:r>
      </m:oMath>
      <w:r w:rsidRPr="003002CA">
        <w:rPr>
          <w:rFonts w:asciiTheme="majorHAnsi" w:hAnsiTheme="majorHAnsi"/>
          <w:sz w:val="22"/>
          <w:szCs w:val="22"/>
        </w:rPr>
        <w:t xml:space="preserve">litres per minute, where </w:t>
      </w:r>
      <w:proofErr w:type="spellStart"/>
      <w:r w:rsidRPr="003002CA">
        <w:rPr>
          <w:rFonts w:asciiTheme="majorHAnsi" w:hAnsiTheme="majorHAnsi" w:cs="Times New Roman"/>
          <w:i/>
          <w:iCs/>
          <w:sz w:val="23"/>
          <w:szCs w:val="23"/>
        </w:rPr>
        <w:t>t</w:t>
      </w:r>
      <w:proofErr w:type="spellEnd"/>
      <w:r w:rsidRPr="003002CA">
        <w:rPr>
          <w:rFonts w:asciiTheme="majorHAnsi" w:hAnsiTheme="majorHAnsi" w:cs="Times New Roman"/>
          <w:i/>
          <w:iCs/>
          <w:sz w:val="23"/>
          <w:szCs w:val="23"/>
        </w:rPr>
        <w:t xml:space="preserve"> </w:t>
      </w:r>
      <w:r w:rsidRPr="003002CA">
        <w:rPr>
          <w:rFonts w:asciiTheme="majorHAnsi" w:hAnsiTheme="majorHAnsi"/>
          <w:sz w:val="22"/>
          <w:szCs w:val="22"/>
        </w:rPr>
        <w:t>is the number of minutes that have elapsed since the t</w:t>
      </w:r>
      <w:r>
        <w:rPr>
          <w:rFonts w:asciiTheme="majorHAnsi" w:hAnsiTheme="majorHAnsi"/>
          <w:sz w:val="22"/>
          <w:szCs w:val="22"/>
        </w:rPr>
        <w:t xml:space="preserve">ank was ruptured. </w:t>
      </w:r>
    </w:p>
    <w:p w14:paraId="030B35C0" w14:textId="77777777" w:rsidR="003002CA" w:rsidRPr="003002CA" w:rsidRDefault="003002CA" w:rsidP="003002CA">
      <w:pPr>
        <w:pStyle w:val="Default"/>
        <w:ind w:left="720"/>
        <w:rPr>
          <w:rFonts w:asciiTheme="majorHAnsi" w:hAnsiTheme="majorHAnsi"/>
          <w:sz w:val="22"/>
          <w:szCs w:val="22"/>
        </w:rPr>
      </w:pPr>
    </w:p>
    <w:p w14:paraId="257F6236" w14:textId="5B4EB3CF" w:rsidR="003002CA" w:rsidRDefault="003002CA" w:rsidP="003002CA">
      <w:pPr>
        <w:pStyle w:val="Default"/>
        <w:numPr>
          <w:ilvl w:val="0"/>
          <w:numId w:val="9"/>
        </w:numPr>
        <w:rPr>
          <w:rFonts w:asciiTheme="majorHAnsi" w:hAnsiTheme="majorHAnsi"/>
          <w:sz w:val="22"/>
          <w:szCs w:val="22"/>
        </w:rPr>
      </w:pPr>
      <w:r w:rsidRPr="003002CA">
        <w:rPr>
          <w:rFonts w:asciiTheme="majorHAnsi" w:hAnsiTheme="majorHAnsi"/>
          <w:sz w:val="22"/>
          <w:szCs w:val="22"/>
        </w:rPr>
        <w:t>How much fuel leaked from the tank during t</w:t>
      </w:r>
      <w:r>
        <w:rPr>
          <w:rFonts w:asciiTheme="majorHAnsi" w:hAnsiTheme="majorHAnsi"/>
          <w:sz w:val="22"/>
          <w:szCs w:val="22"/>
        </w:rPr>
        <w:t xml:space="preserve">he first two minutes? </w:t>
      </w:r>
    </w:p>
    <w:p w14:paraId="219E91DE" w14:textId="77777777" w:rsid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3002372A" w14:textId="77777777" w:rsid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600B18E7" w14:textId="77777777" w:rsid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24C73D2C" w14:textId="77777777" w:rsid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0A828001" w14:textId="77777777" w:rsid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01CBA416" w14:textId="77777777" w:rsid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7C628D8C" w14:textId="77777777" w:rsidR="003002CA" w:rsidRPr="003002CA" w:rsidRDefault="003002CA" w:rsidP="003002CA">
      <w:pPr>
        <w:pStyle w:val="Default"/>
        <w:rPr>
          <w:rFonts w:asciiTheme="majorHAnsi" w:hAnsiTheme="majorHAnsi"/>
          <w:sz w:val="22"/>
          <w:szCs w:val="22"/>
        </w:rPr>
      </w:pPr>
    </w:p>
    <w:p w14:paraId="08326BDD" w14:textId="44FCBF6D" w:rsidR="003002CA" w:rsidRPr="003002CA" w:rsidRDefault="003002CA" w:rsidP="003002C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</w:rPr>
      </w:pPr>
      <w:r w:rsidRPr="003002CA">
        <w:rPr>
          <w:rFonts w:asciiTheme="majorHAnsi" w:hAnsiTheme="majorHAnsi"/>
        </w:rPr>
        <w:t xml:space="preserve">If the tank initially contained 350 </w:t>
      </w:r>
      <w:proofErr w:type="spellStart"/>
      <w:r w:rsidRPr="003002CA">
        <w:rPr>
          <w:rFonts w:asciiTheme="majorHAnsi" w:hAnsiTheme="majorHAnsi"/>
        </w:rPr>
        <w:t>litres</w:t>
      </w:r>
      <w:proofErr w:type="spellEnd"/>
      <w:r w:rsidRPr="003002CA">
        <w:rPr>
          <w:rFonts w:asciiTheme="majorHAnsi" w:hAnsiTheme="majorHAnsi"/>
        </w:rPr>
        <w:t xml:space="preserve"> of fuel, determine the time taken, to the nearest second, for the tank</w:t>
      </w:r>
    </w:p>
    <w:p w14:paraId="474117B6" w14:textId="02974F58" w:rsidR="003F3832" w:rsidRPr="003002CA" w:rsidRDefault="003002CA" w:rsidP="003002CA">
      <w:pPr>
        <w:pStyle w:val="ListParagraph"/>
        <w:spacing w:after="0" w:line="240" w:lineRule="auto"/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to</w:t>
      </w:r>
      <w:proofErr w:type="gramEnd"/>
      <w:r>
        <w:rPr>
          <w:rFonts w:asciiTheme="majorHAnsi" w:hAnsiTheme="majorHAnsi"/>
        </w:rPr>
        <w:t xml:space="preserve"> empty. </w:t>
      </w:r>
    </w:p>
    <w:p w14:paraId="27378419" w14:textId="77777777" w:rsidR="003F3832" w:rsidRDefault="003F3832" w:rsidP="003F3832">
      <w:pPr>
        <w:spacing w:after="0" w:line="240" w:lineRule="auto"/>
      </w:pPr>
    </w:p>
    <w:p w14:paraId="17D38AE7" w14:textId="77777777" w:rsidR="003F3832" w:rsidRDefault="003F3832" w:rsidP="003F3832">
      <w:pPr>
        <w:spacing w:after="0" w:line="240" w:lineRule="auto"/>
      </w:pPr>
    </w:p>
    <w:p w14:paraId="29846EE6" w14:textId="77777777" w:rsidR="003F3832" w:rsidRDefault="003F3832" w:rsidP="003F3832">
      <w:pPr>
        <w:spacing w:after="0" w:line="240" w:lineRule="auto"/>
      </w:pPr>
    </w:p>
    <w:p w14:paraId="589F431F" w14:textId="77777777" w:rsidR="003F3832" w:rsidRDefault="003F3832" w:rsidP="003F3832">
      <w:pPr>
        <w:spacing w:after="0" w:line="240" w:lineRule="auto"/>
      </w:pPr>
    </w:p>
    <w:p w14:paraId="70DEE6BB" w14:textId="77777777" w:rsidR="003F3832" w:rsidRDefault="003F3832" w:rsidP="003F3832">
      <w:pPr>
        <w:spacing w:after="0" w:line="240" w:lineRule="auto"/>
      </w:pPr>
    </w:p>
    <w:p w14:paraId="22B435BB" w14:textId="77777777" w:rsidR="002D5B38" w:rsidRDefault="002D5B38" w:rsidP="002D5B38">
      <w:pPr>
        <w:pStyle w:val="ListParagraph"/>
        <w:spacing w:after="0" w:line="240" w:lineRule="auto"/>
        <w:ind w:left="1147"/>
      </w:pPr>
    </w:p>
    <w:p w14:paraId="669C0491" w14:textId="77777777" w:rsidR="002D5B38" w:rsidRDefault="002D5B38" w:rsidP="002D5B38">
      <w:pPr>
        <w:pStyle w:val="ListParagraph"/>
        <w:spacing w:after="0" w:line="240" w:lineRule="auto"/>
        <w:ind w:left="1147" w:hanging="580"/>
      </w:pPr>
    </w:p>
    <w:p w14:paraId="682DC1C8" w14:textId="01DCA038" w:rsidR="00503C7E" w:rsidRDefault="00367FEA" w:rsidP="00EA6ACE">
      <w:pPr>
        <w:spacing w:after="0" w:line="240" w:lineRule="auto"/>
      </w:pPr>
      <w:r>
        <w:rPr>
          <w:b/>
        </w:rPr>
        <w:br w:type="page"/>
      </w:r>
    </w:p>
    <w:p w14:paraId="7B3251AD" w14:textId="7C87AFF3" w:rsidR="0007784D" w:rsidRDefault="0015194F" w:rsidP="00574470">
      <w:pPr>
        <w:tabs>
          <w:tab w:val="left" w:pos="567"/>
        </w:tabs>
        <w:spacing w:after="0" w:line="240" w:lineRule="auto"/>
        <w:rPr>
          <w:b/>
        </w:rPr>
      </w:pPr>
      <w:r>
        <w:rPr>
          <w:b/>
        </w:rPr>
        <w:lastRenderedPageBreak/>
        <w:t>11</w:t>
      </w:r>
      <w:r w:rsidR="003002CA">
        <w:rPr>
          <w:b/>
        </w:rPr>
        <w:t>.</w:t>
      </w:r>
      <w:r w:rsidR="003002CA">
        <w:rPr>
          <w:b/>
        </w:rPr>
        <w:tab/>
        <w:t xml:space="preserve">(8 </w:t>
      </w:r>
      <w:r w:rsidR="008533E2">
        <w:rPr>
          <w:b/>
        </w:rPr>
        <w:t xml:space="preserve">marks </w:t>
      </w:r>
      <w:r w:rsidR="003002CA">
        <w:rPr>
          <w:b/>
        </w:rPr>
        <w:t>-</w:t>
      </w:r>
      <w:r w:rsidR="006815D2">
        <w:rPr>
          <w:b/>
        </w:rPr>
        <w:t xml:space="preserve"> 6</w:t>
      </w:r>
      <w:r w:rsidR="00382602">
        <w:rPr>
          <w:b/>
        </w:rPr>
        <w:t>, 2</w:t>
      </w:r>
      <w:r w:rsidR="0007784D">
        <w:rPr>
          <w:b/>
        </w:rPr>
        <w:t>)</w:t>
      </w:r>
    </w:p>
    <w:p w14:paraId="4D554D3F" w14:textId="77777777" w:rsidR="00574470" w:rsidRPr="00574470" w:rsidRDefault="00574470">
      <w:pPr>
        <w:spacing w:after="0" w:line="240" w:lineRule="auto"/>
        <w:rPr>
          <w:b/>
        </w:rPr>
      </w:pPr>
    </w:p>
    <w:p w14:paraId="49C41489" w14:textId="54203331" w:rsidR="00574470" w:rsidRDefault="00574470" w:rsidP="00574470">
      <w:pPr>
        <w:widowControl w:val="0"/>
        <w:autoSpaceDE w:val="0"/>
        <w:autoSpaceDN w:val="0"/>
        <w:adjustRightInd w:val="0"/>
        <w:spacing w:after="0" w:line="240" w:lineRule="auto"/>
        <w:ind w:left="567"/>
      </w:pPr>
      <w:r w:rsidRPr="00574470">
        <w:t>A particle travels along a straight line such that its acceleration at time t seconds</w:t>
      </w:r>
      <w:r>
        <w:t xml:space="preserve"> </w:t>
      </w:r>
      <w:r w:rsidRPr="00574470">
        <w:t>is equal to (</w:t>
      </w:r>
      <w:r>
        <w:t>2</w:t>
      </w:r>
      <w:r w:rsidRPr="00574470">
        <w:t xml:space="preserve">t </w:t>
      </w:r>
      <w:r>
        <w:t>-</w:t>
      </w:r>
      <w:r w:rsidRPr="00574470">
        <w:t xml:space="preserve"> </w:t>
      </w:r>
      <w:r>
        <w:t>8</w:t>
      </w:r>
      <w:r w:rsidRPr="00574470">
        <w:t>) m/s</w:t>
      </w:r>
      <w:r w:rsidRPr="00574470">
        <w:rPr>
          <w:vertAlign w:val="superscript"/>
        </w:rPr>
        <w:t>2</w:t>
      </w:r>
      <w:r w:rsidR="0055606A">
        <w:t>. When t = 3</w:t>
      </w:r>
      <w:r w:rsidRPr="00574470">
        <w:t xml:space="preserve"> the displace</w:t>
      </w:r>
      <w:r w:rsidR="00F13D7B">
        <w:t>ment is 9</w:t>
      </w:r>
      <w:r w:rsidR="0055606A">
        <w:t xml:space="preserve"> </w:t>
      </w:r>
      <w:proofErr w:type="spellStart"/>
      <w:r w:rsidR="0055606A">
        <w:t>metres</w:t>
      </w:r>
      <w:proofErr w:type="spellEnd"/>
      <w:r w:rsidR="0055606A">
        <w:t xml:space="preserve"> and when t = 6</w:t>
      </w:r>
      <w:r>
        <w:t xml:space="preserve"> </w:t>
      </w:r>
      <w:r w:rsidR="00A52B71">
        <w:t>the displacement is -6</w:t>
      </w:r>
      <w:r w:rsidRPr="00574470">
        <w:t xml:space="preserve"> </w:t>
      </w:r>
      <w:proofErr w:type="spellStart"/>
      <w:r w:rsidRPr="00574470">
        <w:t>metres</w:t>
      </w:r>
      <w:proofErr w:type="spellEnd"/>
      <w:r w:rsidRPr="00574470">
        <w:t xml:space="preserve">. </w:t>
      </w:r>
    </w:p>
    <w:p w14:paraId="28F221D1" w14:textId="77777777" w:rsidR="003002CA" w:rsidRDefault="003002CA" w:rsidP="00574470">
      <w:pPr>
        <w:widowControl w:val="0"/>
        <w:autoSpaceDE w:val="0"/>
        <w:autoSpaceDN w:val="0"/>
        <w:adjustRightInd w:val="0"/>
        <w:spacing w:after="0" w:line="240" w:lineRule="auto"/>
        <w:ind w:left="567"/>
      </w:pPr>
    </w:p>
    <w:p w14:paraId="5C814FB6" w14:textId="07AE41EA" w:rsidR="00574470" w:rsidRDefault="00574470" w:rsidP="003002CA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</w:pPr>
      <w:r w:rsidRPr="00574470">
        <w:t>Find the displacement and velocity when t = 4</w:t>
      </w:r>
    </w:p>
    <w:p w14:paraId="220920E3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50F253DB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7B87DCE2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2631D29F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6069F5CD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5C07A3B8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2C20B96A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7E75DCBD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0AA23892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0C6100E6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006C3274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3E7DA9EC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75ECA496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1273173D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644F45AA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5030880A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70DFB615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51592449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63D1EAA5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0723ABE3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7E85E52C" w14:textId="77777777" w:rsidR="00A52B71" w:rsidRDefault="00A52B71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51D836C6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6EBA3154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7803624B" w14:textId="77777777" w:rsidR="00574470" w:rsidRDefault="00574470" w:rsidP="00574470">
      <w:pPr>
        <w:widowControl w:val="0"/>
        <w:tabs>
          <w:tab w:val="left" w:pos="1134"/>
        </w:tabs>
        <w:autoSpaceDE w:val="0"/>
        <w:autoSpaceDN w:val="0"/>
        <w:adjustRightInd w:val="0"/>
        <w:spacing w:after="0" w:line="240" w:lineRule="auto"/>
      </w:pPr>
    </w:p>
    <w:p w14:paraId="34DEBDF9" w14:textId="3EDBFE30" w:rsidR="00574470" w:rsidRPr="00574470" w:rsidRDefault="00574470" w:rsidP="00574470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567" w:hanging="567"/>
      </w:pPr>
      <w:r>
        <w:tab/>
      </w:r>
      <w:r w:rsidR="003002CA">
        <w:t>(</w:t>
      </w:r>
      <w:r>
        <w:t>b)</w:t>
      </w:r>
      <w:r>
        <w:tab/>
        <w:t>Find the distance traveled in the first 10 seconds.</w:t>
      </w:r>
    </w:p>
    <w:p w14:paraId="28934963" w14:textId="130883C3" w:rsidR="005F43C5" w:rsidRPr="003002CA" w:rsidRDefault="005F43C5" w:rsidP="003002CA">
      <w:pPr>
        <w:spacing w:after="0" w:line="240" w:lineRule="auto"/>
        <w:rPr>
          <w:b/>
        </w:rPr>
      </w:pPr>
    </w:p>
    <w:sectPr w:rsidR="005F43C5" w:rsidRPr="003002CA" w:rsidSect="001D6C6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05994" w14:textId="77777777" w:rsidR="0041148C" w:rsidRDefault="0041148C" w:rsidP="00C3175D">
      <w:pPr>
        <w:spacing w:after="0" w:line="240" w:lineRule="auto"/>
      </w:pPr>
      <w:r>
        <w:separator/>
      </w:r>
    </w:p>
  </w:endnote>
  <w:endnote w:type="continuationSeparator" w:id="0">
    <w:p w14:paraId="54287809" w14:textId="77777777" w:rsidR="0041148C" w:rsidRDefault="0041148C" w:rsidP="00C3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321A2" w14:textId="77777777" w:rsidR="0041148C" w:rsidRDefault="0041148C" w:rsidP="00C3175D">
      <w:pPr>
        <w:spacing w:after="0" w:line="240" w:lineRule="auto"/>
      </w:pPr>
      <w:r>
        <w:separator/>
      </w:r>
    </w:p>
  </w:footnote>
  <w:footnote w:type="continuationSeparator" w:id="0">
    <w:p w14:paraId="0885D4C0" w14:textId="77777777" w:rsidR="0041148C" w:rsidRDefault="0041148C" w:rsidP="00C3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29B"/>
    <w:multiLevelType w:val="hybridMultilevel"/>
    <w:tmpl w:val="5A62C9CA"/>
    <w:lvl w:ilvl="0" w:tplc="84AE67C4">
      <w:start w:val="1"/>
      <w:numFmt w:val="lowerLetter"/>
      <w:lvlText w:val="%1)"/>
      <w:lvlJc w:val="left"/>
      <w:pPr>
        <w:ind w:left="1147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990360"/>
    <w:multiLevelType w:val="hybridMultilevel"/>
    <w:tmpl w:val="1C5AF8BC"/>
    <w:lvl w:ilvl="0" w:tplc="993627B8">
      <w:start w:val="1"/>
      <w:numFmt w:val="lowerLetter"/>
      <w:lvlText w:val="%1)"/>
      <w:lvlJc w:val="left"/>
      <w:pPr>
        <w:ind w:left="164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">
    <w:nsid w:val="14C27C03"/>
    <w:multiLevelType w:val="hybridMultilevel"/>
    <w:tmpl w:val="2E80364C"/>
    <w:lvl w:ilvl="0" w:tplc="9536BC9C">
      <w:start w:val="1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5" w:hanging="360"/>
      </w:pPr>
    </w:lvl>
    <w:lvl w:ilvl="2" w:tplc="0C09001B" w:tentative="1">
      <w:start w:val="1"/>
      <w:numFmt w:val="lowerRoman"/>
      <w:lvlText w:val="%3."/>
      <w:lvlJc w:val="right"/>
      <w:pPr>
        <w:ind w:left="3495" w:hanging="180"/>
      </w:pPr>
    </w:lvl>
    <w:lvl w:ilvl="3" w:tplc="0C09000F" w:tentative="1">
      <w:start w:val="1"/>
      <w:numFmt w:val="decimal"/>
      <w:lvlText w:val="%4."/>
      <w:lvlJc w:val="left"/>
      <w:pPr>
        <w:ind w:left="4215" w:hanging="360"/>
      </w:pPr>
    </w:lvl>
    <w:lvl w:ilvl="4" w:tplc="0C090019" w:tentative="1">
      <w:start w:val="1"/>
      <w:numFmt w:val="lowerLetter"/>
      <w:lvlText w:val="%5."/>
      <w:lvlJc w:val="left"/>
      <w:pPr>
        <w:ind w:left="4935" w:hanging="360"/>
      </w:pPr>
    </w:lvl>
    <w:lvl w:ilvl="5" w:tplc="0C09001B" w:tentative="1">
      <w:start w:val="1"/>
      <w:numFmt w:val="lowerRoman"/>
      <w:lvlText w:val="%6."/>
      <w:lvlJc w:val="right"/>
      <w:pPr>
        <w:ind w:left="5655" w:hanging="180"/>
      </w:pPr>
    </w:lvl>
    <w:lvl w:ilvl="6" w:tplc="0C09000F" w:tentative="1">
      <w:start w:val="1"/>
      <w:numFmt w:val="decimal"/>
      <w:lvlText w:val="%7."/>
      <w:lvlJc w:val="left"/>
      <w:pPr>
        <w:ind w:left="6375" w:hanging="360"/>
      </w:pPr>
    </w:lvl>
    <w:lvl w:ilvl="7" w:tplc="0C090019" w:tentative="1">
      <w:start w:val="1"/>
      <w:numFmt w:val="lowerLetter"/>
      <w:lvlText w:val="%8."/>
      <w:lvlJc w:val="left"/>
      <w:pPr>
        <w:ind w:left="7095" w:hanging="360"/>
      </w:pPr>
    </w:lvl>
    <w:lvl w:ilvl="8" w:tplc="0C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>
    <w:nsid w:val="1DA33414"/>
    <w:multiLevelType w:val="hybridMultilevel"/>
    <w:tmpl w:val="2E80364C"/>
    <w:lvl w:ilvl="0" w:tplc="9536BC9C">
      <w:start w:val="1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75" w:hanging="360"/>
      </w:pPr>
    </w:lvl>
    <w:lvl w:ilvl="2" w:tplc="0C09001B" w:tentative="1">
      <w:start w:val="1"/>
      <w:numFmt w:val="lowerRoman"/>
      <w:lvlText w:val="%3."/>
      <w:lvlJc w:val="right"/>
      <w:pPr>
        <w:ind w:left="3495" w:hanging="180"/>
      </w:pPr>
    </w:lvl>
    <w:lvl w:ilvl="3" w:tplc="0C09000F" w:tentative="1">
      <w:start w:val="1"/>
      <w:numFmt w:val="decimal"/>
      <w:lvlText w:val="%4."/>
      <w:lvlJc w:val="left"/>
      <w:pPr>
        <w:ind w:left="4215" w:hanging="360"/>
      </w:pPr>
    </w:lvl>
    <w:lvl w:ilvl="4" w:tplc="0C090019" w:tentative="1">
      <w:start w:val="1"/>
      <w:numFmt w:val="lowerLetter"/>
      <w:lvlText w:val="%5."/>
      <w:lvlJc w:val="left"/>
      <w:pPr>
        <w:ind w:left="4935" w:hanging="360"/>
      </w:pPr>
    </w:lvl>
    <w:lvl w:ilvl="5" w:tplc="0C09001B" w:tentative="1">
      <w:start w:val="1"/>
      <w:numFmt w:val="lowerRoman"/>
      <w:lvlText w:val="%6."/>
      <w:lvlJc w:val="right"/>
      <w:pPr>
        <w:ind w:left="5655" w:hanging="180"/>
      </w:pPr>
    </w:lvl>
    <w:lvl w:ilvl="6" w:tplc="0C09000F" w:tentative="1">
      <w:start w:val="1"/>
      <w:numFmt w:val="decimal"/>
      <w:lvlText w:val="%7."/>
      <w:lvlJc w:val="left"/>
      <w:pPr>
        <w:ind w:left="6375" w:hanging="360"/>
      </w:pPr>
    </w:lvl>
    <w:lvl w:ilvl="7" w:tplc="0C090019" w:tentative="1">
      <w:start w:val="1"/>
      <w:numFmt w:val="lowerLetter"/>
      <w:lvlText w:val="%8."/>
      <w:lvlJc w:val="left"/>
      <w:pPr>
        <w:ind w:left="7095" w:hanging="360"/>
      </w:pPr>
    </w:lvl>
    <w:lvl w:ilvl="8" w:tplc="0C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>
    <w:nsid w:val="31246076"/>
    <w:multiLevelType w:val="hybridMultilevel"/>
    <w:tmpl w:val="8F5C1F70"/>
    <w:lvl w:ilvl="0" w:tplc="062ADBF2">
      <w:start w:val="3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43223D8A"/>
    <w:multiLevelType w:val="hybridMultilevel"/>
    <w:tmpl w:val="21622BE2"/>
    <w:lvl w:ilvl="0" w:tplc="030C4BBE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4366711A"/>
    <w:multiLevelType w:val="hybridMultilevel"/>
    <w:tmpl w:val="D3AAB652"/>
    <w:lvl w:ilvl="0" w:tplc="7B224816">
      <w:start w:val="1"/>
      <w:numFmt w:val="lowerLetter"/>
      <w:lvlText w:val="%1)"/>
      <w:lvlJc w:val="left"/>
      <w:pPr>
        <w:ind w:left="1147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7CA3612"/>
    <w:multiLevelType w:val="hybridMultilevel"/>
    <w:tmpl w:val="3796C982"/>
    <w:lvl w:ilvl="0" w:tplc="7E96D3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6187FFE"/>
    <w:multiLevelType w:val="hybridMultilevel"/>
    <w:tmpl w:val="A27CF6BA"/>
    <w:lvl w:ilvl="0" w:tplc="9A1C8B8A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75545745"/>
    <w:multiLevelType w:val="hybridMultilevel"/>
    <w:tmpl w:val="95F2DAF0"/>
    <w:lvl w:ilvl="0" w:tplc="BD7E0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FB1FDD"/>
    <w:multiLevelType w:val="hybridMultilevel"/>
    <w:tmpl w:val="121C2F1E"/>
    <w:lvl w:ilvl="0" w:tplc="FD264310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07"/>
    <w:rsid w:val="000628FE"/>
    <w:rsid w:val="0007784D"/>
    <w:rsid w:val="000A6C01"/>
    <w:rsid w:val="000E7922"/>
    <w:rsid w:val="001174B6"/>
    <w:rsid w:val="0012052A"/>
    <w:rsid w:val="0015194F"/>
    <w:rsid w:val="001774D5"/>
    <w:rsid w:val="00186F0E"/>
    <w:rsid w:val="00193921"/>
    <w:rsid w:val="001D6C6F"/>
    <w:rsid w:val="002222B7"/>
    <w:rsid w:val="00266F77"/>
    <w:rsid w:val="00296B2F"/>
    <w:rsid w:val="002C635E"/>
    <w:rsid w:val="002D5B38"/>
    <w:rsid w:val="002F38BF"/>
    <w:rsid w:val="003002CA"/>
    <w:rsid w:val="003273AC"/>
    <w:rsid w:val="003376F9"/>
    <w:rsid w:val="00367FEA"/>
    <w:rsid w:val="00373A38"/>
    <w:rsid w:val="00382602"/>
    <w:rsid w:val="003A5659"/>
    <w:rsid w:val="003B6DA5"/>
    <w:rsid w:val="003C3206"/>
    <w:rsid w:val="003D3142"/>
    <w:rsid w:val="003E49B9"/>
    <w:rsid w:val="003F3832"/>
    <w:rsid w:val="0041148C"/>
    <w:rsid w:val="00481F43"/>
    <w:rsid w:val="004A783D"/>
    <w:rsid w:val="004D1DAA"/>
    <w:rsid w:val="004E35BA"/>
    <w:rsid w:val="004F4FB3"/>
    <w:rsid w:val="004F77A6"/>
    <w:rsid w:val="00503C7E"/>
    <w:rsid w:val="00503CD6"/>
    <w:rsid w:val="00511708"/>
    <w:rsid w:val="0055606A"/>
    <w:rsid w:val="00574470"/>
    <w:rsid w:val="005C38C9"/>
    <w:rsid w:val="005D77C6"/>
    <w:rsid w:val="005E315F"/>
    <w:rsid w:val="005F43C5"/>
    <w:rsid w:val="006815D2"/>
    <w:rsid w:val="00681FE4"/>
    <w:rsid w:val="00690BFD"/>
    <w:rsid w:val="00693D94"/>
    <w:rsid w:val="00731B46"/>
    <w:rsid w:val="00781929"/>
    <w:rsid w:val="007B2814"/>
    <w:rsid w:val="007E10BE"/>
    <w:rsid w:val="008107E9"/>
    <w:rsid w:val="008276CC"/>
    <w:rsid w:val="00827C17"/>
    <w:rsid w:val="008409A5"/>
    <w:rsid w:val="008533E2"/>
    <w:rsid w:val="00867852"/>
    <w:rsid w:val="00881D19"/>
    <w:rsid w:val="008826A2"/>
    <w:rsid w:val="008A771F"/>
    <w:rsid w:val="008C7AC1"/>
    <w:rsid w:val="009026E1"/>
    <w:rsid w:val="00964166"/>
    <w:rsid w:val="0098200E"/>
    <w:rsid w:val="009928C4"/>
    <w:rsid w:val="009A3F13"/>
    <w:rsid w:val="009B6809"/>
    <w:rsid w:val="00A02288"/>
    <w:rsid w:val="00A52B71"/>
    <w:rsid w:val="00A92DBF"/>
    <w:rsid w:val="00AD6CC5"/>
    <w:rsid w:val="00B56648"/>
    <w:rsid w:val="00B86E07"/>
    <w:rsid w:val="00BA35C3"/>
    <w:rsid w:val="00BB02B3"/>
    <w:rsid w:val="00BB644B"/>
    <w:rsid w:val="00BE6B57"/>
    <w:rsid w:val="00C3175D"/>
    <w:rsid w:val="00C641A4"/>
    <w:rsid w:val="00C73502"/>
    <w:rsid w:val="00CB7274"/>
    <w:rsid w:val="00CC721C"/>
    <w:rsid w:val="00CD4DBA"/>
    <w:rsid w:val="00D02C56"/>
    <w:rsid w:val="00D3476F"/>
    <w:rsid w:val="00D6402B"/>
    <w:rsid w:val="00DD0A1D"/>
    <w:rsid w:val="00DD237A"/>
    <w:rsid w:val="00E11358"/>
    <w:rsid w:val="00E4772C"/>
    <w:rsid w:val="00E61DA2"/>
    <w:rsid w:val="00E62C69"/>
    <w:rsid w:val="00E9712A"/>
    <w:rsid w:val="00EA0E10"/>
    <w:rsid w:val="00EA6ACE"/>
    <w:rsid w:val="00EF07AC"/>
    <w:rsid w:val="00F1243E"/>
    <w:rsid w:val="00F138C0"/>
    <w:rsid w:val="00F13D7B"/>
    <w:rsid w:val="00FB56B6"/>
    <w:rsid w:val="00FD11D3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59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08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15F"/>
    <w:pPr>
      <w:keepNext/>
      <w:spacing w:before="240" w:after="60"/>
      <w:outlineLvl w:val="0"/>
    </w:pPr>
    <w:rPr>
      <w:rFonts w:eastAsia="MS Gothic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E315F"/>
    <w:pPr>
      <w:keepNext/>
      <w:spacing w:before="240" w:after="60"/>
      <w:outlineLvl w:val="1"/>
    </w:pPr>
    <w:rPr>
      <w:rFonts w:eastAsia="MS Gothic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315F"/>
    <w:pPr>
      <w:keepNext/>
      <w:spacing w:before="240" w:after="60"/>
      <w:outlineLvl w:val="2"/>
    </w:pPr>
    <w:rPr>
      <w:rFonts w:eastAsia="MS Gothic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E31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E31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E315F"/>
    <w:pPr>
      <w:spacing w:before="240" w:after="60"/>
      <w:outlineLvl w:val="5"/>
    </w:pPr>
    <w:rPr>
      <w:rFonts w:ascii="Cambria" w:eastAsia="MS Mincho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1498"/>
    <w:pPr>
      <w:ind w:left="720"/>
      <w:contextualSpacing/>
    </w:pPr>
  </w:style>
  <w:style w:type="paragraph" w:styleId="NormalWeb">
    <w:name w:val="Normal (Web)"/>
    <w:basedOn w:val="Normal"/>
    <w:uiPriority w:val="99"/>
    <w:rsid w:val="00B11498"/>
    <w:pPr>
      <w:spacing w:before="100" w:beforeAutospacing="1" w:after="100" w:afterAutospacing="1" w:line="336" w:lineRule="atLeast"/>
    </w:pPr>
    <w:rPr>
      <w:rFonts w:ascii="Times New Roman" w:eastAsia="MS Mincho" w:hAnsi="Times New Roman"/>
      <w:sz w:val="24"/>
      <w:szCs w:val="24"/>
      <w:lang w:val="en-AU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41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41259"/>
    <w:rPr>
      <w:rFonts w:ascii="Tahoma" w:hAnsi="Tahoma" w:cs="Tahoma"/>
      <w:sz w:val="16"/>
      <w:szCs w:val="16"/>
    </w:rPr>
  </w:style>
  <w:style w:type="character" w:customStyle="1" w:styleId="NoteLevel11">
    <w:name w:val="Note Level 11"/>
    <w:uiPriority w:val="99"/>
    <w:semiHidden/>
    <w:rsid w:val="00F023B1"/>
    <w:rPr>
      <w:rFonts w:cs="Times New Roman"/>
      <w:color w:val="808080"/>
    </w:rPr>
  </w:style>
  <w:style w:type="character" w:styleId="Hyperlink">
    <w:name w:val="Hyperlink"/>
    <w:uiPriority w:val="99"/>
    <w:rsid w:val="00D52665"/>
    <w:rPr>
      <w:rFonts w:cs="Times New Roman"/>
      <w:b/>
      <w:bCs/>
      <w:color w:val="3B08C5"/>
      <w:u w:val="none"/>
      <w:effect w:val="none"/>
    </w:rPr>
  </w:style>
  <w:style w:type="paragraph" w:styleId="Header">
    <w:name w:val="header"/>
    <w:basedOn w:val="Normal"/>
    <w:link w:val="HeaderChar"/>
    <w:rsid w:val="000E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0E242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E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E2421"/>
    <w:rPr>
      <w:rFonts w:cs="Times New Roman"/>
    </w:rPr>
  </w:style>
  <w:style w:type="character" w:customStyle="1" w:styleId="Heading1Char">
    <w:name w:val="Heading 1 Char"/>
    <w:link w:val="Heading1"/>
    <w:uiPriority w:val="9"/>
    <w:rsid w:val="005E315F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rsid w:val="005E315F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5E315F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rsid w:val="005E315F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rsid w:val="005E315F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"/>
    <w:rsid w:val="005E315F"/>
    <w:rPr>
      <w:rFonts w:ascii="Cambria" w:eastAsia="MS Mincho" w:hAnsi="Cambria" w:cs="Times New Roman"/>
      <w:b/>
      <w:bCs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315F"/>
    <w:pPr>
      <w:spacing w:before="240" w:after="60"/>
      <w:jc w:val="center"/>
      <w:outlineLvl w:val="0"/>
    </w:pPr>
    <w:rPr>
      <w:rFonts w:eastAsia="MS Gothic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E315F"/>
    <w:rPr>
      <w:rFonts w:ascii="Calibri" w:eastAsia="MS Gothic" w:hAnsi="Calibri" w:cs="Times New Roman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315F"/>
    <w:pPr>
      <w:spacing w:after="120"/>
    </w:pPr>
  </w:style>
  <w:style w:type="character" w:customStyle="1" w:styleId="BodyTextChar">
    <w:name w:val="Body Text Char"/>
    <w:link w:val="BodyText"/>
    <w:uiPriority w:val="99"/>
    <w:rsid w:val="005E315F"/>
    <w:rPr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E315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5E315F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5F"/>
    <w:pPr>
      <w:spacing w:after="60"/>
      <w:jc w:val="center"/>
      <w:outlineLvl w:val="1"/>
    </w:pPr>
    <w:rPr>
      <w:rFonts w:eastAsia="MS Gothic"/>
      <w:sz w:val="24"/>
      <w:szCs w:val="24"/>
    </w:rPr>
  </w:style>
  <w:style w:type="character" w:customStyle="1" w:styleId="SubtitleChar">
    <w:name w:val="Subtitle Char"/>
    <w:link w:val="Subtitle"/>
    <w:uiPriority w:val="11"/>
    <w:rsid w:val="005E315F"/>
    <w:rPr>
      <w:rFonts w:ascii="Calibri" w:eastAsia="MS Gothic" w:hAnsi="Calibri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A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ture">
    <w:name w:val="Picture"/>
    <w:basedOn w:val="Normal"/>
    <w:rsid w:val="002D5B38"/>
  </w:style>
  <w:style w:type="character" w:customStyle="1" w:styleId="NLLLNUM">
    <w:name w:val="NL_LL_NUM"/>
    <w:qFormat/>
    <w:rsid w:val="001D6C6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1D6C6F"/>
    <w:pPr>
      <w:tabs>
        <w:tab w:val="left" w:pos="400"/>
        <w:tab w:val="left" w:pos="2600"/>
        <w:tab w:val="left" w:pos="2720"/>
      </w:tabs>
      <w:spacing w:before="120" w:line="240" w:lineRule="atLeast"/>
      <w:ind w:left="672" w:hanging="292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uiPriority w:val="99"/>
    <w:semiHidden/>
    <w:rsid w:val="004F77A6"/>
    <w:rPr>
      <w:color w:val="808080"/>
    </w:rPr>
  </w:style>
  <w:style w:type="paragraph" w:customStyle="1" w:styleId="Default">
    <w:name w:val="Default"/>
    <w:rsid w:val="00186F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08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15F"/>
    <w:pPr>
      <w:keepNext/>
      <w:spacing w:before="240" w:after="60"/>
      <w:outlineLvl w:val="0"/>
    </w:pPr>
    <w:rPr>
      <w:rFonts w:eastAsia="MS Gothic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E315F"/>
    <w:pPr>
      <w:keepNext/>
      <w:spacing w:before="240" w:after="60"/>
      <w:outlineLvl w:val="1"/>
    </w:pPr>
    <w:rPr>
      <w:rFonts w:eastAsia="MS Gothic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315F"/>
    <w:pPr>
      <w:keepNext/>
      <w:spacing w:before="240" w:after="60"/>
      <w:outlineLvl w:val="2"/>
    </w:pPr>
    <w:rPr>
      <w:rFonts w:eastAsia="MS Gothic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E31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E31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E315F"/>
    <w:pPr>
      <w:spacing w:before="240" w:after="60"/>
      <w:outlineLvl w:val="5"/>
    </w:pPr>
    <w:rPr>
      <w:rFonts w:ascii="Cambria" w:eastAsia="MS Mincho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1498"/>
    <w:pPr>
      <w:ind w:left="720"/>
      <w:contextualSpacing/>
    </w:pPr>
  </w:style>
  <w:style w:type="paragraph" w:styleId="NormalWeb">
    <w:name w:val="Normal (Web)"/>
    <w:basedOn w:val="Normal"/>
    <w:uiPriority w:val="99"/>
    <w:rsid w:val="00B11498"/>
    <w:pPr>
      <w:spacing w:before="100" w:beforeAutospacing="1" w:after="100" w:afterAutospacing="1" w:line="336" w:lineRule="atLeast"/>
    </w:pPr>
    <w:rPr>
      <w:rFonts w:ascii="Times New Roman" w:eastAsia="MS Mincho" w:hAnsi="Times New Roman"/>
      <w:sz w:val="24"/>
      <w:szCs w:val="24"/>
      <w:lang w:val="en-AU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41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41259"/>
    <w:rPr>
      <w:rFonts w:ascii="Tahoma" w:hAnsi="Tahoma" w:cs="Tahoma"/>
      <w:sz w:val="16"/>
      <w:szCs w:val="16"/>
    </w:rPr>
  </w:style>
  <w:style w:type="character" w:customStyle="1" w:styleId="NoteLevel11">
    <w:name w:val="Note Level 11"/>
    <w:uiPriority w:val="99"/>
    <w:semiHidden/>
    <w:rsid w:val="00F023B1"/>
    <w:rPr>
      <w:rFonts w:cs="Times New Roman"/>
      <w:color w:val="808080"/>
    </w:rPr>
  </w:style>
  <w:style w:type="character" w:styleId="Hyperlink">
    <w:name w:val="Hyperlink"/>
    <w:uiPriority w:val="99"/>
    <w:rsid w:val="00D52665"/>
    <w:rPr>
      <w:rFonts w:cs="Times New Roman"/>
      <w:b/>
      <w:bCs/>
      <w:color w:val="3B08C5"/>
      <w:u w:val="none"/>
      <w:effect w:val="none"/>
    </w:rPr>
  </w:style>
  <w:style w:type="paragraph" w:styleId="Header">
    <w:name w:val="header"/>
    <w:basedOn w:val="Normal"/>
    <w:link w:val="HeaderChar"/>
    <w:rsid w:val="000E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0E242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E2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E2421"/>
    <w:rPr>
      <w:rFonts w:cs="Times New Roman"/>
    </w:rPr>
  </w:style>
  <w:style w:type="character" w:customStyle="1" w:styleId="Heading1Char">
    <w:name w:val="Heading 1 Char"/>
    <w:link w:val="Heading1"/>
    <w:uiPriority w:val="9"/>
    <w:rsid w:val="005E315F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rsid w:val="005E315F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5E315F"/>
    <w:rPr>
      <w:rFonts w:ascii="Calibri" w:eastAsia="MS Gothic" w:hAnsi="Calibr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rsid w:val="005E315F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rsid w:val="005E315F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"/>
    <w:rsid w:val="005E315F"/>
    <w:rPr>
      <w:rFonts w:ascii="Cambria" w:eastAsia="MS Mincho" w:hAnsi="Cambria" w:cs="Times New Roman"/>
      <w:b/>
      <w:bCs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315F"/>
    <w:pPr>
      <w:spacing w:before="240" w:after="60"/>
      <w:jc w:val="center"/>
      <w:outlineLvl w:val="0"/>
    </w:pPr>
    <w:rPr>
      <w:rFonts w:eastAsia="MS Gothic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E315F"/>
    <w:rPr>
      <w:rFonts w:ascii="Calibri" w:eastAsia="MS Gothic" w:hAnsi="Calibri" w:cs="Times New Roman"/>
      <w:b/>
      <w:bCs/>
      <w:kern w:val="28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315F"/>
    <w:pPr>
      <w:spacing w:after="120"/>
    </w:pPr>
  </w:style>
  <w:style w:type="character" w:customStyle="1" w:styleId="BodyTextChar">
    <w:name w:val="Body Text Char"/>
    <w:link w:val="BodyText"/>
    <w:uiPriority w:val="99"/>
    <w:rsid w:val="005E315F"/>
    <w:rPr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E315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5E315F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15F"/>
    <w:pPr>
      <w:spacing w:after="60"/>
      <w:jc w:val="center"/>
      <w:outlineLvl w:val="1"/>
    </w:pPr>
    <w:rPr>
      <w:rFonts w:eastAsia="MS Gothic"/>
      <w:sz w:val="24"/>
      <w:szCs w:val="24"/>
    </w:rPr>
  </w:style>
  <w:style w:type="character" w:customStyle="1" w:styleId="SubtitleChar">
    <w:name w:val="Subtitle Char"/>
    <w:link w:val="Subtitle"/>
    <w:uiPriority w:val="11"/>
    <w:rsid w:val="005E315F"/>
    <w:rPr>
      <w:rFonts w:ascii="Calibri" w:eastAsia="MS Gothic" w:hAnsi="Calibri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A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ture">
    <w:name w:val="Picture"/>
    <w:basedOn w:val="Normal"/>
    <w:rsid w:val="002D5B38"/>
  </w:style>
  <w:style w:type="character" w:customStyle="1" w:styleId="NLLLNUM">
    <w:name w:val="NL_LL_NUM"/>
    <w:qFormat/>
    <w:rsid w:val="001D6C6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1D6C6F"/>
    <w:pPr>
      <w:tabs>
        <w:tab w:val="left" w:pos="400"/>
        <w:tab w:val="left" w:pos="2600"/>
        <w:tab w:val="left" w:pos="2720"/>
      </w:tabs>
      <w:spacing w:before="120" w:line="240" w:lineRule="atLeast"/>
      <w:ind w:left="672" w:hanging="292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uiPriority w:val="99"/>
    <w:semiHidden/>
    <w:rsid w:val="004F77A6"/>
    <w:rPr>
      <w:color w:val="808080"/>
    </w:rPr>
  </w:style>
  <w:style w:type="paragraph" w:customStyle="1" w:styleId="Default">
    <w:name w:val="Default"/>
    <w:rsid w:val="00186F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37" Type="http://schemas.openxmlformats.org/officeDocument/2006/relationships/oleObject" Target="embeddings/oleObject14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EB3CE065</Template>
  <TotalTime>58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User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User</dc:creator>
  <cp:lastModifiedBy>PALMER Patsy</cp:lastModifiedBy>
  <cp:revision>8</cp:revision>
  <cp:lastPrinted>2016-03-02T06:40:00Z</cp:lastPrinted>
  <dcterms:created xsi:type="dcterms:W3CDTF">2016-03-07T00:58:00Z</dcterms:created>
  <dcterms:modified xsi:type="dcterms:W3CDTF">2016-03-08T04:39:00Z</dcterms:modified>
</cp:coreProperties>
</file>