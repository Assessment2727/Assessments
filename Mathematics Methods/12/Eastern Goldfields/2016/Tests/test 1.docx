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4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775"/>
      </w:tblGrid>
      <w:tr w:rsidR="0030701F" w:rsidTr="0030701F">
        <w:trPr>
          <w:trHeight w:val="1832"/>
        </w:trPr>
        <w:tc>
          <w:tcPr>
            <w:tcW w:w="2235" w:type="dxa"/>
          </w:tcPr>
          <w:p w:rsidR="0030701F" w:rsidRDefault="0030701F" w:rsidP="0030701F">
            <w:pPr>
              <w:pStyle w:val="NLLL2COL"/>
              <w:ind w:left="0" w:firstLine="0"/>
              <w:rPr>
                <w:rStyle w:val="NLLLNUM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57B22730" wp14:editId="689652E6">
                  <wp:extent cx="1155802" cy="994527"/>
                  <wp:effectExtent l="0" t="0" r="6350" b="0"/>
                  <wp:docPr id="9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587" cy="99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5" w:type="dxa"/>
          </w:tcPr>
          <w:p w:rsidR="0030701F" w:rsidRPr="001D03FB" w:rsidRDefault="0030701F" w:rsidP="0030701F">
            <w:pPr>
              <w:tabs>
                <w:tab w:val="right" w:pos="9360"/>
              </w:tabs>
              <w:jc w:val="center"/>
              <w:outlineLvl w:val="0"/>
              <w:rPr>
                <w:rFonts w:ascii="Arial" w:eastAsia="Cambria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eastAsia="Cambria" w:hAnsi="Arial" w:cs="Arial"/>
                <w:b/>
                <w:bCs/>
                <w:sz w:val="36"/>
                <w:szCs w:val="36"/>
              </w:rPr>
              <w:t>Eastern Goldfields College</w:t>
            </w:r>
          </w:p>
          <w:p w:rsidR="0030701F" w:rsidRPr="001D03FB" w:rsidRDefault="0030701F" w:rsidP="0030701F">
            <w:pPr>
              <w:keepNext/>
              <w:tabs>
                <w:tab w:val="center" w:pos="5233"/>
              </w:tabs>
              <w:spacing w:after="60"/>
              <w:jc w:val="center"/>
              <w:outlineLvl w:val="1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  <w:t xml:space="preserve">Year 12 </w:t>
            </w:r>
            <w:r w:rsidRPr="001D03FB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  <w:t>MATHEMATICS METHODS</w:t>
            </w:r>
          </w:p>
          <w:p w:rsidR="0030701F" w:rsidRPr="001D03FB" w:rsidRDefault="0030701F" w:rsidP="0030701F">
            <w:pPr>
              <w:keepNext/>
              <w:spacing w:before="240" w:after="60"/>
              <w:jc w:val="center"/>
              <w:outlineLvl w:val="1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</w:pPr>
            <w:r w:rsidRPr="001D03FB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  <w:t>TEST  1      201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  <w:t>6</w:t>
            </w:r>
          </w:p>
          <w:p w:rsidR="0030701F" w:rsidRDefault="0030701F" w:rsidP="0030701F">
            <w:pPr>
              <w:pStyle w:val="NLLL2COL"/>
              <w:ind w:left="0" w:firstLine="0"/>
              <w:jc w:val="center"/>
              <w:rPr>
                <w:rStyle w:val="NLLLNUM"/>
              </w:rPr>
            </w:pPr>
          </w:p>
        </w:tc>
      </w:tr>
    </w:tbl>
    <w:p w:rsidR="001D03FB" w:rsidRDefault="0030701F" w:rsidP="0030701F">
      <w:pPr>
        <w:spacing w:after="0" w:line="240" w:lineRule="auto"/>
        <w:rPr>
          <w:rFonts w:ascii="Times New Roman" w:eastAsia="Times New Roman" w:hAnsi="Times New Roman" w:cs="Arial"/>
          <w:sz w:val="24"/>
          <w:szCs w:val="24"/>
          <w:lang w:val="en-US"/>
        </w:rPr>
      </w:pPr>
      <w:r w:rsidRPr="001D03FB">
        <w:rPr>
          <w:rFonts w:ascii="Arial" w:eastAsia="Times New Roman" w:hAnsi="Arial" w:cs="Arial"/>
          <w:sz w:val="24"/>
          <w:szCs w:val="24"/>
          <w:lang w:val="en-US"/>
        </w:rPr>
        <w:t>Name</w:t>
      </w:r>
      <w:r w:rsidRPr="001D03FB">
        <w:rPr>
          <w:rFonts w:ascii="Times New Roman" w:eastAsia="Times New Roman" w:hAnsi="Times New Roman" w:cs="Arial"/>
          <w:sz w:val="24"/>
          <w:szCs w:val="24"/>
          <w:lang w:val="en-US"/>
        </w:rPr>
        <w:tab/>
        <w:t>: ________________</w:t>
      </w:r>
    </w:p>
    <w:p w:rsidR="0030701F" w:rsidRPr="0030701F" w:rsidRDefault="0030701F" w:rsidP="0030701F">
      <w:pPr>
        <w:spacing w:after="0" w:line="240" w:lineRule="auto"/>
        <w:rPr>
          <w:rFonts w:ascii="Times New Roman" w:eastAsia="Times New Roman" w:hAnsi="Times New Roman" w:cs="Arial"/>
          <w:sz w:val="24"/>
          <w:szCs w:val="24"/>
          <w:lang w:val="en-US"/>
        </w:rPr>
      </w:pPr>
    </w:p>
    <w:p w:rsidR="002F49B9" w:rsidRDefault="001D03FB" w:rsidP="002F49B9">
      <w:pPr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1D03FB">
        <w:rPr>
          <w:rFonts w:ascii="Arial" w:eastAsia="Times New Roman" w:hAnsi="Arial" w:cs="Arial"/>
          <w:b/>
          <w:sz w:val="24"/>
          <w:szCs w:val="24"/>
          <w:lang w:val="en-US"/>
        </w:rPr>
        <w:t xml:space="preserve">Total Marks: </w:t>
      </w:r>
      <w:r>
        <w:rPr>
          <w:rFonts w:ascii="Arial" w:eastAsia="Times New Roman" w:hAnsi="Arial" w:cs="Arial"/>
          <w:b/>
          <w:sz w:val="24"/>
          <w:szCs w:val="24"/>
          <w:lang w:val="en-US"/>
        </w:rPr>
        <w:t>30</w:t>
      </w:r>
      <w:r w:rsidRPr="001D03FB">
        <w:rPr>
          <w:rFonts w:ascii="Arial" w:eastAsia="Times New Roman" w:hAnsi="Arial" w:cs="Arial"/>
          <w:b/>
          <w:sz w:val="24"/>
          <w:szCs w:val="24"/>
          <w:lang w:val="en-US"/>
        </w:rPr>
        <w:t xml:space="preserve">   </w:t>
      </w:r>
    </w:p>
    <w:p w:rsidR="001D03FB" w:rsidRPr="001D03FB" w:rsidRDefault="002F49B9" w:rsidP="001D03FB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/>
        </w:rPr>
        <w:t>Reading: 2 minutes</w:t>
      </w:r>
      <w:r w:rsidRPr="001D03FB">
        <w:rPr>
          <w:rFonts w:ascii="Arial" w:eastAsia="Times New Roman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val="en-US"/>
        </w:rPr>
        <w:t xml:space="preserve">   </w:t>
      </w:r>
      <w:r w:rsidR="001D03FB" w:rsidRPr="001D03FB">
        <w:rPr>
          <w:rFonts w:ascii="Arial" w:eastAsia="Times New Roman" w:hAnsi="Arial" w:cs="Arial"/>
          <w:b/>
          <w:sz w:val="24"/>
          <w:szCs w:val="24"/>
          <w:lang w:val="en-US"/>
        </w:rPr>
        <w:t xml:space="preserve">Time Allowed: </w:t>
      </w:r>
      <w:r>
        <w:rPr>
          <w:rFonts w:ascii="Arial" w:eastAsia="Times New Roman" w:hAnsi="Arial" w:cs="Arial"/>
          <w:b/>
          <w:sz w:val="24"/>
          <w:szCs w:val="24"/>
          <w:lang w:val="en-US"/>
        </w:rPr>
        <w:t>32</w:t>
      </w:r>
      <w:r w:rsidR="001D03FB" w:rsidRPr="001D03FB">
        <w:rPr>
          <w:rFonts w:ascii="Arial" w:eastAsia="Times New Roman" w:hAnsi="Arial" w:cs="Arial"/>
          <w:b/>
          <w:sz w:val="24"/>
          <w:szCs w:val="24"/>
          <w:lang w:val="en-US"/>
        </w:rPr>
        <w:t xml:space="preserve"> minutes</w:t>
      </w:r>
    </w:p>
    <w:p w:rsidR="005402D8" w:rsidRDefault="004C2EBB" w:rsidP="004C2EBB">
      <w:pPr>
        <w:pStyle w:val="NL"/>
        <w:numPr>
          <w:ilvl w:val="0"/>
          <w:numId w:val="1"/>
        </w:numPr>
        <w:tabs>
          <w:tab w:val="clear" w:pos="120"/>
        </w:tabs>
        <w:rPr>
          <w:rStyle w:val="NLLLNUM"/>
        </w:rPr>
      </w:pPr>
      <w:r>
        <w:rPr>
          <w:rStyle w:val="NLLLNUM"/>
        </w:rPr>
        <w:t>[2, 2, 2, 2, 3 marks]</w:t>
      </w:r>
    </w:p>
    <w:p w:rsidR="004C2EBB" w:rsidRDefault="004C2EBB" w:rsidP="004C2EBB">
      <w:pPr>
        <w:pStyle w:val="NL"/>
        <w:tabs>
          <w:tab w:val="clear" w:pos="120"/>
        </w:tabs>
      </w:pPr>
      <w:r>
        <w:t>Find the derivative of the following, do not simplify.</w:t>
      </w:r>
    </w:p>
    <w:p w:rsidR="005402D8" w:rsidRPr="000B0292" w:rsidRDefault="005402D8" w:rsidP="005402D8">
      <w:pPr>
        <w:pStyle w:val="NLLL2COL"/>
      </w:pPr>
      <w:proofErr w:type="gramStart"/>
      <w:r w:rsidRPr="0051766B">
        <w:rPr>
          <w:rStyle w:val="NLLLNUM"/>
        </w:rPr>
        <w:t>a</w:t>
      </w:r>
      <w:proofErr w:type="gramEnd"/>
      <w:r>
        <w:tab/>
      </w:r>
      <w:r w:rsidR="000B0292">
        <w:rPr>
          <w:noProof/>
          <w:position w:val="-20"/>
          <w:lang w:eastAsia="en-AU"/>
        </w:rPr>
        <w:drawing>
          <wp:inline distT="0" distB="0" distL="0" distR="0" wp14:anchorId="565C65A1" wp14:editId="31B3B1D9">
            <wp:extent cx="191135" cy="340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2D8" w:rsidRDefault="005402D8" w:rsidP="005402D8">
      <w:pPr>
        <w:pStyle w:val="i-notetoDTO"/>
      </w:pPr>
    </w:p>
    <w:p w:rsidR="001D03FB" w:rsidRDefault="001D03FB" w:rsidP="005402D8">
      <w:pPr>
        <w:pStyle w:val="i-notetoDTO"/>
      </w:pPr>
    </w:p>
    <w:p w:rsidR="005402D8" w:rsidRDefault="005402D8" w:rsidP="005402D8">
      <w:pPr>
        <w:pStyle w:val="i-notetoDTO"/>
      </w:pPr>
    </w:p>
    <w:p w:rsidR="005402D8" w:rsidRDefault="005402D8" w:rsidP="005402D8">
      <w:pPr>
        <w:pStyle w:val="NLLL2COL"/>
      </w:pPr>
      <w:proofErr w:type="gramStart"/>
      <w:r w:rsidRPr="0051766B">
        <w:rPr>
          <w:rStyle w:val="NLLLNUM"/>
        </w:rPr>
        <w:t>b</w:t>
      </w:r>
      <w:proofErr w:type="gramEnd"/>
      <w:r>
        <w:tab/>
        <w:t>9(</w:t>
      </w:r>
      <w:r>
        <w:rPr>
          <w:rStyle w:val="i-listitalic"/>
        </w:rPr>
        <w:t>x</w:t>
      </w:r>
      <w:r>
        <w:rPr>
          <w:rStyle w:val="i-listsuperscript"/>
        </w:rPr>
        <w:t>3</w:t>
      </w:r>
      <w:r>
        <w:t xml:space="preserve"> </w:t>
      </w:r>
      <w:r w:rsidRPr="00403CE8">
        <w:rPr>
          <w:rStyle w:val="MinionMath"/>
        </w:rPr>
        <w:t>+</w:t>
      </w:r>
      <w:r>
        <w:t xml:space="preserve"> 1)</w:t>
      </w:r>
      <w:r>
        <w:rPr>
          <w:rStyle w:val="i-listsuperscript"/>
        </w:rPr>
        <w:t>3</w:t>
      </w:r>
    </w:p>
    <w:p w:rsidR="005402D8" w:rsidRDefault="005402D8" w:rsidP="005402D8">
      <w:pPr>
        <w:pStyle w:val="i-notetoDTO"/>
      </w:pPr>
    </w:p>
    <w:p w:rsidR="005402D8" w:rsidRDefault="005402D8" w:rsidP="005402D8">
      <w:pPr>
        <w:pStyle w:val="i-notetoDTO"/>
      </w:pPr>
    </w:p>
    <w:p w:rsidR="001D03FB" w:rsidRDefault="001D03FB" w:rsidP="005402D8">
      <w:pPr>
        <w:pStyle w:val="i-notetoDTO"/>
      </w:pPr>
    </w:p>
    <w:p w:rsidR="005402D8" w:rsidRDefault="005402D8" w:rsidP="005402D8">
      <w:pPr>
        <w:pStyle w:val="i-notetoDTO"/>
      </w:pPr>
    </w:p>
    <w:p w:rsidR="005402D8" w:rsidRDefault="005402D8" w:rsidP="005402D8">
      <w:pPr>
        <w:pStyle w:val="NLLL2COL"/>
      </w:pPr>
      <w:proofErr w:type="gramStart"/>
      <w:r w:rsidRPr="0051766B">
        <w:rPr>
          <w:rStyle w:val="NLLLNUM"/>
        </w:rPr>
        <w:t>c</w:t>
      </w:r>
      <w:proofErr w:type="gramEnd"/>
      <w:r w:rsidRPr="0051766B">
        <w:rPr>
          <w:rStyle w:val="NLLLNUM"/>
        </w:rPr>
        <w:tab/>
      </w:r>
      <w:r w:rsidRPr="00E053E4">
        <w:rPr>
          <w:rStyle w:val="NLLLNUM"/>
          <w:position w:val="-20"/>
        </w:rPr>
        <w:object w:dxaOrig="68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pt;height:25.9pt" o:ole="">
            <v:imagedata r:id="rId9" o:title=""/>
          </v:shape>
          <o:OLEObject Type="Embed" ProgID="Equation.DSMT4" ShapeID="_x0000_i1026" DrawAspect="Content" ObjectID="_1517990923" r:id="rId10"/>
        </w:object>
      </w:r>
    </w:p>
    <w:p w:rsidR="005402D8" w:rsidRDefault="005402D8" w:rsidP="005402D8">
      <w:pPr>
        <w:pStyle w:val="i-notetoDTO"/>
      </w:pPr>
    </w:p>
    <w:p w:rsidR="001D03FB" w:rsidRDefault="001D03FB" w:rsidP="005402D8">
      <w:pPr>
        <w:pStyle w:val="i-notetoDTO"/>
      </w:pPr>
    </w:p>
    <w:p w:rsidR="005402D8" w:rsidRDefault="005402D8" w:rsidP="005402D8">
      <w:pPr>
        <w:pStyle w:val="i-notetoDTO"/>
      </w:pPr>
    </w:p>
    <w:p w:rsidR="005402D8" w:rsidRDefault="005402D8" w:rsidP="005402D8">
      <w:pPr>
        <w:pStyle w:val="i-notetoDTO"/>
      </w:pPr>
    </w:p>
    <w:p w:rsidR="005402D8" w:rsidRDefault="005402D8" w:rsidP="005402D8">
      <w:pPr>
        <w:pStyle w:val="NLLL2COL"/>
      </w:pPr>
      <w:proofErr w:type="gramStart"/>
      <w:r w:rsidRPr="0051766B">
        <w:rPr>
          <w:rStyle w:val="NLLLNUM"/>
        </w:rPr>
        <w:t>d</w:t>
      </w:r>
      <w:proofErr w:type="gramEnd"/>
      <w:r>
        <w:tab/>
        <w:t xml:space="preserve">[1 </w:t>
      </w:r>
      <w:r w:rsidRPr="00403CE8">
        <w:rPr>
          <w:rStyle w:val="MinionMath"/>
        </w:rPr>
        <w:t>+</w:t>
      </w:r>
      <w:r>
        <w:t xml:space="preserve"> sin(2</w:t>
      </w:r>
      <w:r>
        <w:rPr>
          <w:rStyle w:val="i-listitalic"/>
        </w:rPr>
        <w:t>x</w:t>
      </w:r>
      <w:r>
        <w:t>)]</w:t>
      </w:r>
      <w:r>
        <w:rPr>
          <w:rStyle w:val="i-listsuperscript"/>
        </w:rPr>
        <w:t>7</w:t>
      </w:r>
    </w:p>
    <w:p w:rsidR="005402D8" w:rsidRDefault="005402D8" w:rsidP="005402D8">
      <w:pPr>
        <w:pStyle w:val="i-notetoDTO"/>
      </w:pPr>
    </w:p>
    <w:p w:rsidR="005402D8" w:rsidRDefault="005402D8" w:rsidP="005402D8">
      <w:pPr>
        <w:pStyle w:val="i-notetoDTO"/>
      </w:pPr>
    </w:p>
    <w:p w:rsidR="001D03FB" w:rsidRDefault="001D03FB" w:rsidP="005402D8">
      <w:pPr>
        <w:pStyle w:val="i-notetoDTO"/>
      </w:pPr>
    </w:p>
    <w:p w:rsidR="005402D8" w:rsidRDefault="005402D8" w:rsidP="005402D8">
      <w:pPr>
        <w:pStyle w:val="i-notetoDTO"/>
      </w:pPr>
    </w:p>
    <w:p w:rsidR="005402D8" w:rsidRDefault="005402D8" w:rsidP="005402D8">
      <w:pPr>
        <w:pStyle w:val="NLLL2COL"/>
      </w:pPr>
      <w:proofErr w:type="gramStart"/>
      <w:r w:rsidRPr="0051766B">
        <w:rPr>
          <w:rStyle w:val="NLLLNUM"/>
        </w:rPr>
        <w:t>e</w:t>
      </w:r>
      <w:proofErr w:type="gramEnd"/>
      <w:r>
        <w:tab/>
      </w:r>
      <w:r w:rsidR="000B0292">
        <w:t>2</w:t>
      </w:r>
      <w:r w:rsidR="000B0292">
        <w:rPr>
          <w:rStyle w:val="i-listitalic"/>
        </w:rPr>
        <w:t>x</w:t>
      </w:r>
      <w:r w:rsidR="000B0292">
        <w:t>(3</w:t>
      </w:r>
      <w:r w:rsidR="000B0292">
        <w:rPr>
          <w:rStyle w:val="i-listitalic"/>
        </w:rPr>
        <w:t>x</w:t>
      </w:r>
      <w:r w:rsidR="000B0292">
        <w:t xml:space="preserve"> </w:t>
      </w:r>
      <w:r w:rsidR="000B0292" w:rsidRPr="00403CE8">
        <w:rPr>
          <w:rStyle w:val="MinionMath"/>
        </w:rPr>
        <w:t>–</w:t>
      </w:r>
      <w:r w:rsidR="000B0292">
        <w:t xml:space="preserve"> 4)</w:t>
      </w:r>
      <w:r w:rsidR="000B0292">
        <w:rPr>
          <w:rStyle w:val="i-listsuperscript"/>
        </w:rPr>
        <w:t xml:space="preserve">5   </w:t>
      </w:r>
    </w:p>
    <w:p w:rsidR="005402D8" w:rsidRDefault="005402D8" w:rsidP="005402D8">
      <w:pPr>
        <w:pStyle w:val="i-notetoDTO"/>
      </w:pPr>
    </w:p>
    <w:p w:rsidR="001D03FB" w:rsidRDefault="001D03FB" w:rsidP="005402D8">
      <w:pPr>
        <w:pStyle w:val="i-notetoDTO"/>
      </w:pPr>
    </w:p>
    <w:p w:rsidR="001D03FB" w:rsidRDefault="001D03FB" w:rsidP="005402D8">
      <w:pPr>
        <w:pStyle w:val="i-notetoDTO"/>
      </w:pPr>
    </w:p>
    <w:p w:rsidR="0030701F" w:rsidRDefault="0030701F" w:rsidP="005402D8">
      <w:pPr>
        <w:pStyle w:val="i-notetoDTO"/>
      </w:pPr>
    </w:p>
    <w:p w:rsidR="001D03FB" w:rsidRDefault="001D03FB" w:rsidP="005402D8">
      <w:pPr>
        <w:pStyle w:val="i-notetoDTO"/>
      </w:pPr>
    </w:p>
    <w:p w:rsidR="005402D8" w:rsidRDefault="005402D8" w:rsidP="005402D8">
      <w:pPr>
        <w:pStyle w:val="i-notetoDTO"/>
      </w:pPr>
    </w:p>
    <w:p w:rsidR="00B35422" w:rsidRPr="00B35422" w:rsidRDefault="00B35422" w:rsidP="00B35422">
      <w:pPr>
        <w:tabs>
          <w:tab w:val="left" w:pos="380"/>
        </w:tabs>
        <w:spacing w:before="120" w:after="0" w:line="240" w:lineRule="atLeast"/>
        <w:ind w:left="425" w:hanging="425"/>
        <w:rPr>
          <w:rFonts w:ascii="HelveticaNeueLT Std" w:eastAsia="Times New Roman" w:hAnsi="HelveticaNeueLT Std" w:cs="Times New Roman"/>
          <w:b/>
          <w:sz w:val="20"/>
          <w:szCs w:val="24"/>
        </w:rPr>
      </w:pPr>
      <w:r w:rsidRPr="00B35422">
        <w:rPr>
          <w:rFonts w:ascii="HelveticaNeueLT Std" w:eastAsia="Times New Roman" w:hAnsi="HelveticaNeueLT Std" w:cs="Times New Roman"/>
          <w:b/>
          <w:sz w:val="20"/>
          <w:szCs w:val="24"/>
        </w:rPr>
        <w:lastRenderedPageBreak/>
        <w:t>2</w:t>
      </w:r>
      <w:r>
        <w:rPr>
          <w:rFonts w:ascii="HelveticaNeueLT Std" w:eastAsia="Times New Roman" w:hAnsi="HelveticaNeueLT Std" w:cs="Times New Roman"/>
          <w:b/>
          <w:sz w:val="20"/>
          <w:szCs w:val="24"/>
        </w:rPr>
        <w:tab/>
      </w:r>
      <w:r w:rsidR="001D03FB">
        <w:rPr>
          <w:rFonts w:ascii="HelveticaNeueLT Std" w:eastAsia="Times New Roman" w:hAnsi="HelveticaNeueLT Std" w:cs="Times New Roman"/>
          <w:b/>
          <w:sz w:val="20"/>
          <w:szCs w:val="24"/>
        </w:rPr>
        <w:tab/>
      </w:r>
      <w:r w:rsidRPr="00B35422">
        <w:rPr>
          <w:rFonts w:ascii="HelveticaNeueLT Std" w:eastAsia="Times New Roman" w:hAnsi="HelveticaNeueLT Std" w:cs="Times New Roman"/>
          <w:b/>
          <w:sz w:val="20"/>
          <w:szCs w:val="24"/>
        </w:rPr>
        <w:t>[3 marks]</w:t>
      </w:r>
      <w:bookmarkStart w:id="0" w:name="_GoBack"/>
    </w:p>
    <w:p w:rsidR="00B35422" w:rsidRPr="00B35422" w:rsidRDefault="00B35422" w:rsidP="00B35422">
      <w:pPr>
        <w:ind w:left="425" w:hanging="425"/>
        <w:rPr>
          <w:rFonts w:ascii="Minion Pro" w:hAnsi="Minion Pro"/>
          <w:szCs w:val="20"/>
        </w:rPr>
      </w:pPr>
      <w:r w:rsidRPr="00B35422">
        <w:rPr>
          <w:rFonts w:ascii="Minion Pro" w:hAnsi="Minion Pro"/>
          <w:szCs w:val="20"/>
        </w:rPr>
        <w:tab/>
      </w:r>
      <w:bookmarkEnd w:id="0"/>
      <w:r w:rsidRPr="00B35422">
        <w:rPr>
          <w:rFonts w:ascii="Minion Pro" w:hAnsi="Minion Pro"/>
          <w:szCs w:val="20"/>
        </w:rPr>
        <w:t xml:space="preserve">Given that the equation of a curve is </w:t>
      </w:r>
      <w:r w:rsidRPr="00B35422">
        <w:rPr>
          <w:rFonts w:ascii="Minion Pro" w:hAnsi="Minion Pro"/>
          <w:i/>
          <w:szCs w:val="20"/>
        </w:rPr>
        <w:t>y</w:t>
      </w:r>
      <w:r w:rsidRPr="00B35422">
        <w:rPr>
          <w:rFonts w:ascii="Minion Pro" w:hAnsi="Minion Pro"/>
          <w:szCs w:val="20"/>
        </w:rPr>
        <w:t xml:space="preserve"> </w:t>
      </w:r>
      <w:r w:rsidRPr="00B35422">
        <w:rPr>
          <w:rFonts w:ascii="Minion Pro" w:hAnsi="Minion Pro" w:cs="MathematicalPiLTStd-1"/>
          <w:szCs w:val="20"/>
        </w:rPr>
        <w:t>=</w:t>
      </w:r>
      <w:r w:rsidRPr="00B35422">
        <w:rPr>
          <w:rFonts w:ascii="Minion Pro" w:hAnsi="Minion Pro"/>
          <w:szCs w:val="20"/>
        </w:rPr>
        <w:t xml:space="preserve"> 3</w:t>
      </w:r>
      <w:r w:rsidRPr="00B35422">
        <w:rPr>
          <w:rFonts w:ascii="Minion Pro" w:hAnsi="Minion Pro"/>
          <w:i/>
          <w:szCs w:val="20"/>
        </w:rPr>
        <w:t>x</w:t>
      </w:r>
      <w:r w:rsidRPr="00B35422">
        <w:rPr>
          <w:rFonts w:ascii="MinionPro-Regular" w:hAnsi="MinionPro-Regular" w:cs="MinionPro-Regular"/>
          <w:szCs w:val="20"/>
          <w:vertAlign w:val="superscript"/>
        </w:rPr>
        <w:t>3</w:t>
      </w:r>
      <w:r w:rsidRPr="00B35422">
        <w:rPr>
          <w:rFonts w:ascii="Minion Pro" w:hAnsi="Minion Pro"/>
          <w:szCs w:val="20"/>
        </w:rPr>
        <w:t xml:space="preserve"> </w:t>
      </w:r>
      <w:r w:rsidRPr="00B35422">
        <w:rPr>
          <w:rFonts w:ascii="Minion Pro" w:hAnsi="Minion Pro" w:cs="MathematicalPiLTStd-1"/>
          <w:szCs w:val="20"/>
        </w:rPr>
        <w:t>+</w:t>
      </w:r>
      <w:r w:rsidRPr="00B35422">
        <w:rPr>
          <w:rFonts w:ascii="Minion Pro" w:hAnsi="Minion Pro"/>
          <w:szCs w:val="20"/>
        </w:rPr>
        <w:t xml:space="preserve"> 4</w:t>
      </w:r>
      <w:r w:rsidRPr="00B35422">
        <w:rPr>
          <w:rFonts w:ascii="Minion Pro" w:hAnsi="Minion Pro"/>
          <w:i/>
          <w:szCs w:val="20"/>
        </w:rPr>
        <w:t>x</w:t>
      </w:r>
      <w:r w:rsidRPr="00B35422">
        <w:rPr>
          <w:rFonts w:ascii="Minion Pro" w:hAnsi="Minion Pro"/>
          <w:szCs w:val="20"/>
          <w:vertAlign w:val="superscript"/>
          <w:lang w:eastAsia="en-AU"/>
        </w:rPr>
        <w:t xml:space="preserve">2 </w:t>
      </w:r>
      <w:r w:rsidRPr="00B35422">
        <w:rPr>
          <w:rFonts w:ascii="Minion Pro" w:hAnsi="Minion Pro" w:cs="MathematicalPiLTStd-1"/>
          <w:szCs w:val="20"/>
        </w:rPr>
        <w:t xml:space="preserve">+ </w:t>
      </w:r>
      <w:r w:rsidRPr="00B35422">
        <w:rPr>
          <w:rFonts w:ascii="Minion Pro" w:hAnsi="Minion Pro"/>
          <w:szCs w:val="20"/>
        </w:rPr>
        <w:t xml:space="preserve">5, find the approximate increase in </w:t>
      </w:r>
      <w:r w:rsidRPr="00B35422">
        <w:rPr>
          <w:rFonts w:ascii="Minion Pro" w:hAnsi="Minion Pro"/>
          <w:i/>
          <w:szCs w:val="20"/>
        </w:rPr>
        <w:t>y</w:t>
      </w:r>
      <w:r w:rsidRPr="00B35422">
        <w:rPr>
          <w:rFonts w:ascii="Minion Pro" w:hAnsi="Minion Pro"/>
          <w:szCs w:val="20"/>
        </w:rPr>
        <w:t xml:space="preserve"> as </w:t>
      </w:r>
      <w:r w:rsidRPr="00B35422">
        <w:rPr>
          <w:rFonts w:ascii="Minion Pro" w:hAnsi="Minion Pro"/>
          <w:i/>
          <w:szCs w:val="20"/>
        </w:rPr>
        <w:t>x</w:t>
      </w:r>
      <w:r w:rsidRPr="00B35422">
        <w:rPr>
          <w:rFonts w:ascii="Minion Pro" w:hAnsi="Minion Pro"/>
          <w:szCs w:val="20"/>
        </w:rPr>
        <w:t xml:space="preserve"> increases from 2 </w:t>
      </w:r>
      <w:r w:rsidRPr="00B35422">
        <w:rPr>
          <w:rFonts w:ascii="Minion Pro" w:hAnsi="Minion Pro"/>
          <w:szCs w:val="20"/>
        </w:rPr>
        <w:br/>
        <w:t>to 2.02.</w:t>
      </w:r>
    </w:p>
    <w:p w:rsidR="005402D8" w:rsidRDefault="005402D8" w:rsidP="005402D8">
      <w:pPr>
        <w:pStyle w:val="NL"/>
        <w:tabs>
          <w:tab w:val="clear" w:pos="120"/>
        </w:tabs>
        <w:rPr>
          <w:rStyle w:val="NLLLNUM"/>
        </w:rPr>
      </w:pPr>
    </w:p>
    <w:p w:rsidR="00B35422" w:rsidRDefault="00B35422" w:rsidP="005402D8">
      <w:pPr>
        <w:pStyle w:val="NL"/>
        <w:tabs>
          <w:tab w:val="clear" w:pos="120"/>
        </w:tabs>
        <w:rPr>
          <w:rStyle w:val="NLLLNUM"/>
        </w:rPr>
      </w:pPr>
    </w:p>
    <w:p w:rsidR="00B35422" w:rsidRDefault="00B35422" w:rsidP="005402D8">
      <w:pPr>
        <w:pStyle w:val="NL"/>
        <w:tabs>
          <w:tab w:val="clear" w:pos="120"/>
        </w:tabs>
        <w:rPr>
          <w:rStyle w:val="NLLLNUM"/>
        </w:rPr>
      </w:pPr>
    </w:p>
    <w:p w:rsidR="002F49B9" w:rsidRDefault="002F49B9" w:rsidP="005402D8">
      <w:pPr>
        <w:pStyle w:val="NL"/>
        <w:tabs>
          <w:tab w:val="clear" w:pos="120"/>
        </w:tabs>
        <w:rPr>
          <w:rStyle w:val="NLLLNUM"/>
        </w:rPr>
      </w:pPr>
    </w:p>
    <w:p w:rsidR="002F49B9" w:rsidRDefault="002F49B9" w:rsidP="005402D8">
      <w:pPr>
        <w:pStyle w:val="NL"/>
        <w:tabs>
          <w:tab w:val="clear" w:pos="120"/>
        </w:tabs>
        <w:rPr>
          <w:rStyle w:val="NLLLNUM"/>
        </w:rPr>
      </w:pPr>
    </w:p>
    <w:p w:rsidR="002F49B9" w:rsidRDefault="002F49B9" w:rsidP="005402D8">
      <w:pPr>
        <w:pStyle w:val="NL"/>
        <w:tabs>
          <w:tab w:val="clear" w:pos="120"/>
        </w:tabs>
        <w:rPr>
          <w:rStyle w:val="NLLLNUM"/>
        </w:rPr>
      </w:pPr>
    </w:p>
    <w:p w:rsidR="004C2EBB" w:rsidRPr="004C2EBB" w:rsidRDefault="00B35422" w:rsidP="005402D8">
      <w:pPr>
        <w:pStyle w:val="NL"/>
        <w:tabs>
          <w:tab w:val="clear" w:pos="120"/>
        </w:tabs>
        <w:rPr>
          <w:b/>
        </w:rPr>
      </w:pPr>
      <w:r>
        <w:rPr>
          <w:rStyle w:val="NLLLNUM"/>
        </w:rPr>
        <w:t>3</w:t>
      </w:r>
      <w:r w:rsidR="004C2EBB">
        <w:rPr>
          <w:rStyle w:val="NLLLNUM"/>
        </w:rPr>
        <w:tab/>
        <w:t>[4, 3 marks]</w:t>
      </w:r>
      <w:r w:rsidR="005402D8">
        <w:tab/>
      </w:r>
    </w:p>
    <w:p w:rsidR="005402D8" w:rsidRDefault="005402D8" w:rsidP="005402D8">
      <w:pPr>
        <w:pStyle w:val="NL"/>
        <w:tabs>
          <w:tab w:val="clear" w:pos="120"/>
        </w:tabs>
      </w:pPr>
      <w:r>
        <w:t>Find the gradient of the tangent to each curve:</w:t>
      </w:r>
    </w:p>
    <w:p w:rsidR="005402D8" w:rsidRDefault="005402D8" w:rsidP="005402D8">
      <w:pPr>
        <w:pStyle w:val="NLLL2COL"/>
      </w:pPr>
      <w:proofErr w:type="gramStart"/>
      <w:r w:rsidRPr="0051766B">
        <w:rPr>
          <w:rStyle w:val="NLLLNUM"/>
        </w:rPr>
        <w:t>a</w:t>
      </w:r>
      <w:proofErr w:type="gramEnd"/>
      <w:r>
        <w:tab/>
      </w:r>
      <w:r>
        <w:rPr>
          <w:rStyle w:val="i-listitalic"/>
        </w:rPr>
        <w:t>y</w:t>
      </w:r>
      <w:r>
        <w:t xml:space="preserve"> </w:t>
      </w:r>
      <w:r w:rsidRPr="00403CE8">
        <w:rPr>
          <w:rStyle w:val="MinionMath"/>
        </w:rPr>
        <w:t>=</w:t>
      </w:r>
      <w:r>
        <w:t xml:space="preserve"> </w:t>
      </w:r>
      <w:r w:rsidRPr="00E053E4">
        <w:rPr>
          <w:position w:val="-6"/>
        </w:rPr>
        <w:object w:dxaOrig="780" w:dyaOrig="300">
          <v:shape id="_x0000_i1027" type="#_x0000_t75" style="width:39.15pt;height:15pt" o:ole="">
            <v:imagedata r:id="rId11" o:title=""/>
          </v:shape>
          <o:OLEObject Type="Embed" ProgID="Equation.DSMT4" ShapeID="_x0000_i1027" DrawAspect="Content" ObjectID="_1517990924" r:id="rId12"/>
        </w:object>
      </w:r>
      <w:r>
        <w:t xml:space="preserve"> at </w:t>
      </w:r>
      <w:r>
        <w:rPr>
          <w:rStyle w:val="i-listitalic"/>
        </w:rPr>
        <w:t>x</w:t>
      </w:r>
      <w:r>
        <w:t xml:space="preserve"> </w:t>
      </w:r>
      <w:r w:rsidRPr="00403CE8">
        <w:rPr>
          <w:rStyle w:val="MinionMath"/>
        </w:rPr>
        <w:t>=</w:t>
      </w:r>
      <w:r>
        <w:t xml:space="preserve"> 5</w:t>
      </w:r>
    </w:p>
    <w:p w:rsidR="005402D8" w:rsidRDefault="005402D8" w:rsidP="005402D8">
      <w:pPr>
        <w:pStyle w:val="i-notetoDTO"/>
      </w:pPr>
    </w:p>
    <w:p w:rsidR="005402D8" w:rsidRDefault="005402D8" w:rsidP="005402D8">
      <w:pPr>
        <w:pStyle w:val="i-notetoDTO"/>
      </w:pPr>
    </w:p>
    <w:p w:rsidR="005402D8" w:rsidRDefault="005402D8" w:rsidP="005402D8">
      <w:pPr>
        <w:pStyle w:val="i-notetoDTO"/>
      </w:pPr>
    </w:p>
    <w:p w:rsidR="002F49B9" w:rsidRDefault="002F49B9" w:rsidP="005402D8">
      <w:pPr>
        <w:pStyle w:val="i-notetoDTO"/>
      </w:pPr>
    </w:p>
    <w:p w:rsidR="002F49B9" w:rsidRDefault="002F49B9" w:rsidP="005402D8">
      <w:pPr>
        <w:pStyle w:val="i-notetoDTO"/>
      </w:pPr>
    </w:p>
    <w:p w:rsidR="002F49B9" w:rsidRDefault="002F49B9" w:rsidP="005402D8">
      <w:pPr>
        <w:pStyle w:val="i-notetoDTO"/>
      </w:pPr>
    </w:p>
    <w:p w:rsidR="002F49B9" w:rsidRDefault="002F49B9" w:rsidP="005402D8">
      <w:pPr>
        <w:pStyle w:val="i-notetoDTO"/>
      </w:pPr>
    </w:p>
    <w:p w:rsidR="002F49B9" w:rsidRDefault="002F49B9" w:rsidP="005402D8">
      <w:pPr>
        <w:pStyle w:val="i-notetoDTO"/>
      </w:pPr>
    </w:p>
    <w:p w:rsidR="002F49B9" w:rsidRDefault="002F49B9" w:rsidP="005402D8">
      <w:pPr>
        <w:pStyle w:val="i-notetoDTO"/>
      </w:pPr>
    </w:p>
    <w:p w:rsidR="005402D8" w:rsidRDefault="005402D8" w:rsidP="005402D8">
      <w:pPr>
        <w:pStyle w:val="NLLL2COL"/>
      </w:pPr>
      <w:proofErr w:type="gramStart"/>
      <w:r w:rsidRPr="0051766B">
        <w:rPr>
          <w:rStyle w:val="NLLLNUM"/>
        </w:rPr>
        <w:t>b</w:t>
      </w:r>
      <w:proofErr w:type="gramEnd"/>
      <w:r>
        <w:tab/>
      </w:r>
      <w:r>
        <w:rPr>
          <w:rStyle w:val="i-listitalic"/>
        </w:rPr>
        <w:t>y</w:t>
      </w:r>
      <w:r>
        <w:t xml:space="preserve"> </w:t>
      </w:r>
      <w:r w:rsidRPr="00403CE8">
        <w:rPr>
          <w:rStyle w:val="MinionMath"/>
        </w:rPr>
        <w:t>=</w:t>
      </w:r>
      <w:r>
        <w:t xml:space="preserve"> </w:t>
      </w:r>
      <w:proofErr w:type="spellStart"/>
      <w:r>
        <w:t>cos</w:t>
      </w:r>
      <w:proofErr w:type="spellEnd"/>
      <w:r>
        <w:t xml:space="preserve"> </w:t>
      </w:r>
      <w:r>
        <w:rPr>
          <w:noProof/>
          <w:position w:val="-22"/>
          <w:lang w:eastAsia="en-AU"/>
        </w:rPr>
        <w:drawing>
          <wp:inline distT="0" distB="0" distL="0" distR="0">
            <wp:extent cx="266065" cy="3613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rStyle w:val="i-listitalic"/>
        </w:rPr>
        <w:t>x</w:t>
      </w:r>
      <w:r>
        <w:t xml:space="preserve"> </w:t>
      </w:r>
      <w:r w:rsidRPr="00403CE8">
        <w:rPr>
          <w:rStyle w:val="MinionMath"/>
        </w:rPr>
        <w:t>=</w:t>
      </w:r>
      <w:r>
        <w:t xml:space="preserve"> </w:t>
      </w:r>
      <w:r>
        <w:rPr>
          <w:rStyle w:val="MinionMath"/>
        </w:rPr>
        <w:sym w:font="Symbol" w:char="F070"/>
      </w:r>
    </w:p>
    <w:p w:rsidR="005402D8" w:rsidRDefault="005402D8" w:rsidP="005402D8">
      <w:pPr>
        <w:pStyle w:val="NLLL2COL"/>
        <w:rPr>
          <w:rStyle w:val="NLLLNUM"/>
        </w:rPr>
      </w:pPr>
    </w:p>
    <w:p w:rsidR="005402D8" w:rsidRDefault="005402D8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5402D8" w:rsidRPr="0051766B" w:rsidRDefault="00B35422" w:rsidP="005402D8">
      <w:pPr>
        <w:pStyle w:val="NL"/>
        <w:rPr>
          <w:rStyle w:val="NLLLNUM"/>
        </w:rPr>
      </w:pPr>
      <w:r>
        <w:rPr>
          <w:rStyle w:val="NLLLNUM"/>
        </w:rPr>
        <w:lastRenderedPageBreak/>
        <w:t>4</w:t>
      </w:r>
      <w:r w:rsidR="004C2EBB">
        <w:rPr>
          <w:rStyle w:val="NLLLNUM"/>
        </w:rPr>
        <w:tab/>
      </w:r>
      <w:r w:rsidR="004C2EBB">
        <w:rPr>
          <w:rStyle w:val="NLLLNUM"/>
        </w:rPr>
        <w:tab/>
        <w:t>[4, 5marks]</w:t>
      </w:r>
      <w:r w:rsidR="005402D8">
        <w:rPr>
          <w:rStyle w:val="NLLLNUM"/>
        </w:rPr>
        <w:t xml:space="preserve">    </w:t>
      </w:r>
      <w:r w:rsidR="005402D8">
        <w:tab/>
      </w:r>
    </w:p>
    <w:p w:rsidR="005402D8" w:rsidRDefault="005402D8" w:rsidP="005402D8">
      <w:pPr>
        <w:pStyle w:val="NL"/>
        <w:tabs>
          <w:tab w:val="clear" w:pos="120"/>
          <w:tab w:val="left" w:pos="352"/>
        </w:tabs>
      </w:pPr>
      <w:r>
        <w:tab/>
        <w:t>Find the equation of the tangent to each curve:</w:t>
      </w:r>
    </w:p>
    <w:p w:rsidR="005402D8" w:rsidRDefault="005402D8" w:rsidP="005402D8">
      <w:pPr>
        <w:pStyle w:val="NLLL2COL"/>
      </w:pPr>
      <w:proofErr w:type="gramStart"/>
      <w:r w:rsidRPr="0051766B">
        <w:rPr>
          <w:rStyle w:val="NLLLNUM"/>
        </w:rPr>
        <w:t>a</w:t>
      </w:r>
      <w:proofErr w:type="gramEnd"/>
      <w:r>
        <w:tab/>
      </w:r>
      <w:r w:rsidR="004C2EBB">
        <w:rPr>
          <w:rStyle w:val="i-listitalic"/>
        </w:rPr>
        <w:t>y</w:t>
      </w:r>
      <w:r w:rsidR="004C2EBB">
        <w:t xml:space="preserve"> </w:t>
      </w:r>
      <w:r w:rsidR="004C2EBB" w:rsidRPr="00403CE8">
        <w:rPr>
          <w:rStyle w:val="MinionMath"/>
        </w:rPr>
        <w:t>=</w:t>
      </w:r>
      <w:r w:rsidR="004C2EBB">
        <w:t xml:space="preserve"> </w:t>
      </w:r>
      <w:r w:rsidR="004C2EBB">
        <w:rPr>
          <w:rStyle w:val="i-listitalic"/>
        </w:rPr>
        <w:t>e</w:t>
      </w:r>
      <w:r w:rsidR="004C2EBB">
        <w:rPr>
          <w:rStyle w:val="i-listsuperscript"/>
        </w:rPr>
        <w:t>4</w:t>
      </w:r>
      <w:r w:rsidR="004C2EBB">
        <w:rPr>
          <w:rStyle w:val="i-listsuperscriptitalic"/>
        </w:rPr>
        <w:t>x</w:t>
      </w:r>
      <w:r w:rsidR="004C2EBB">
        <w:t xml:space="preserve"> at the point (2, </w:t>
      </w:r>
      <w:r w:rsidR="004C2EBB">
        <w:rPr>
          <w:rStyle w:val="i-listitalic"/>
        </w:rPr>
        <w:t>e</w:t>
      </w:r>
      <w:r w:rsidR="004C2EBB">
        <w:rPr>
          <w:rStyle w:val="i-listsuperscript"/>
        </w:rPr>
        <w:t>8</w:t>
      </w:r>
      <w:r w:rsidR="004C2EBB">
        <w:t>)</w:t>
      </w:r>
    </w:p>
    <w:p w:rsidR="005402D8" w:rsidRDefault="005402D8" w:rsidP="005402D8">
      <w:pPr>
        <w:pStyle w:val="i-notetoDTO"/>
      </w:pPr>
    </w:p>
    <w:p w:rsidR="005402D8" w:rsidRDefault="005402D8" w:rsidP="005402D8">
      <w:pPr>
        <w:pStyle w:val="i-notetoDTO"/>
      </w:pPr>
    </w:p>
    <w:p w:rsidR="005402D8" w:rsidRDefault="005402D8" w:rsidP="005402D8">
      <w:pPr>
        <w:pStyle w:val="i-notetoDTO"/>
      </w:pPr>
    </w:p>
    <w:p w:rsidR="002F49B9" w:rsidRDefault="002F49B9" w:rsidP="005402D8">
      <w:pPr>
        <w:pStyle w:val="i-notetoDTO"/>
      </w:pPr>
    </w:p>
    <w:p w:rsidR="002F49B9" w:rsidRDefault="002F49B9" w:rsidP="005402D8">
      <w:pPr>
        <w:pStyle w:val="i-notetoDTO"/>
      </w:pPr>
    </w:p>
    <w:p w:rsidR="002F49B9" w:rsidRDefault="002F49B9" w:rsidP="005402D8">
      <w:pPr>
        <w:pStyle w:val="i-notetoDTO"/>
      </w:pPr>
    </w:p>
    <w:p w:rsidR="002F49B9" w:rsidRDefault="002F49B9" w:rsidP="005402D8">
      <w:pPr>
        <w:pStyle w:val="i-notetoDTO"/>
      </w:pPr>
    </w:p>
    <w:p w:rsidR="002F49B9" w:rsidRDefault="002F49B9" w:rsidP="005402D8">
      <w:pPr>
        <w:pStyle w:val="i-notetoDTO"/>
      </w:pPr>
    </w:p>
    <w:p w:rsidR="002F49B9" w:rsidRDefault="002F49B9" w:rsidP="005402D8">
      <w:pPr>
        <w:pStyle w:val="i-notetoDTO"/>
      </w:pPr>
    </w:p>
    <w:p w:rsidR="005402D8" w:rsidRDefault="005402D8" w:rsidP="005402D8">
      <w:pPr>
        <w:pStyle w:val="i-notetoDTO"/>
      </w:pPr>
    </w:p>
    <w:p w:rsidR="005402D8" w:rsidRDefault="005402D8" w:rsidP="005402D8">
      <w:pPr>
        <w:pStyle w:val="NLLL2COL"/>
      </w:pPr>
      <w:proofErr w:type="gramStart"/>
      <w:r w:rsidRPr="0051766B">
        <w:rPr>
          <w:rStyle w:val="NLLLNUM"/>
        </w:rPr>
        <w:t>b</w:t>
      </w:r>
      <w:proofErr w:type="gramEnd"/>
      <w:r>
        <w:tab/>
      </w:r>
      <w:r w:rsidR="004C2EBB">
        <w:rPr>
          <w:rStyle w:val="i-listitalic"/>
        </w:rPr>
        <w:t>y</w:t>
      </w:r>
      <w:r w:rsidR="004C2EBB">
        <w:t xml:space="preserve"> </w:t>
      </w:r>
      <w:r w:rsidR="004C2EBB" w:rsidRPr="00403CE8">
        <w:rPr>
          <w:rStyle w:val="MinionMath"/>
        </w:rPr>
        <w:t>=</w:t>
      </w:r>
      <w:r w:rsidR="004C2EBB">
        <w:t xml:space="preserve"> tan(</w:t>
      </w:r>
      <w:r w:rsidR="004C2EBB">
        <w:rPr>
          <w:rStyle w:val="i-listitalic"/>
        </w:rPr>
        <w:t>x</w:t>
      </w:r>
      <w:r w:rsidR="004C2EBB">
        <w:t xml:space="preserve">) at the point where </w:t>
      </w:r>
      <w:r w:rsidR="004C2EBB">
        <w:rPr>
          <w:rStyle w:val="i-listitalic"/>
        </w:rPr>
        <w:t>x</w:t>
      </w:r>
      <w:r w:rsidR="004C2EBB">
        <w:t xml:space="preserve"> </w:t>
      </w:r>
      <w:r w:rsidR="004C2EBB" w:rsidRPr="00403CE8">
        <w:rPr>
          <w:rStyle w:val="MinionMath"/>
        </w:rPr>
        <w:t>=</w:t>
      </w:r>
      <w:r w:rsidR="004C2EBB">
        <w:t xml:space="preserve"> </w:t>
      </w:r>
      <w:r w:rsidR="004C2EBB" w:rsidRPr="00A52B4E">
        <w:rPr>
          <w:position w:val="-20"/>
        </w:rPr>
        <w:object w:dxaOrig="220" w:dyaOrig="520">
          <v:shape id="_x0000_i1028" type="#_x0000_t75" style="width:10.95pt;height:25.9pt" o:ole="">
            <v:imagedata r:id="rId14" o:title=""/>
          </v:shape>
          <o:OLEObject Type="Embed" ProgID="Equation.DSMT4" ShapeID="_x0000_i1028" DrawAspect="Content" ObjectID="_1517990925" r:id="rId15"/>
        </w:object>
      </w:r>
      <w:r w:rsidR="004C2EBB">
        <w:t>.</w:t>
      </w:r>
    </w:p>
    <w:p w:rsidR="005402D8" w:rsidRDefault="005402D8" w:rsidP="005402D8">
      <w:pPr>
        <w:pStyle w:val="NLLL2COL"/>
        <w:rPr>
          <w:rStyle w:val="NLLLNUM"/>
        </w:rPr>
      </w:pPr>
    </w:p>
    <w:p w:rsidR="005402D8" w:rsidRDefault="005402D8" w:rsidP="005402D8">
      <w:pPr>
        <w:pStyle w:val="NLLL2COL"/>
        <w:rPr>
          <w:rStyle w:val="NLLLNUM"/>
        </w:rPr>
      </w:pPr>
    </w:p>
    <w:p w:rsidR="005402D8" w:rsidRDefault="005402D8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2F49B9" w:rsidRDefault="002F49B9" w:rsidP="005402D8">
      <w:pPr>
        <w:pStyle w:val="NLLL2COL"/>
        <w:rPr>
          <w:rStyle w:val="NLLLNUM"/>
        </w:rPr>
      </w:pPr>
    </w:p>
    <w:p w:rsidR="00AB6E71" w:rsidRDefault="00AB6E71" w:rsidP="00AB6E7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n-US"/>
        </w:rPr>
      </w:pPr>
    </w:p>
    <w:p w:rsidR="00AB6E71" w:rsidRPr="00AB6E71" w:rsidRDefault="00AB6E71" w:rsidP="00AB6E71">
      <w:pPr>
        <w:spacing w:after="0" w:line="240" w:lineRule="auto"/>
        <w:jc w:val="right"/>
        <w:rPr>
          <w:rFonts w:ascii="Times New Roman" w:eastAsia="Times New Roman" w:hAnsi="Times New Roman" w:cs="Arial"/>
          <w:sz w:val="24"/>
          <w:szCs w:val="24"/>
          <w:lang w:val="en-US"/>
        </w:rPr>
      </w:pPr>
      <w:r w:rsidRPr="00AB6E71">
        <w:rPr>
          <w:rFonts w:ascii="Arial" w:eastAsia="Times New Roman" w:hAnsi="Arial" w:cs="Arial"/>
          <w:sz w:val="24"/>
          <w:szCs w:val="24"/>
          <w:lang w:val="en-US"/>
        </w:rPr>
        <w:lastRenderedPageBreak/>
        <w:t>Name</w:t>
      </w:r>
      <w:r w:rsidRPr="00AB6E71">
        <w:rPr>
          <w:rFonts w:ascii="Times New Roman" w:eastAsia="Times New Roman" w:hAnsi="Times New Roman" w:cs="Arial"/>
          <w:sz w:val="24"/>
          <w:szCs w:val="24"/>
          <w:lang w:val="en-US"/>
        </w:rPr>
        <w:tab/>
        <w:t xml:space="preserve">: ________________________  </w:t>
      </w:r>
    </w:p>
    <w:p w:rsidR="00AB6E71" w:rsidRPr="00AB6E71" w:rsidRDefault="00AB6E71" w:rsidP="0030701F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</w:p>
    <w:tbl>
      <w:tblPr>
        <w:tblStyle w:val="TableGrid"/>
        <w:tblpPr w:leftFromText="180" w:rightFromText="180" w:horzAnchor="margin" w:tblpXSpec="center" w:tblpY="4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775"/>
      </w:tblGrid>
      <w:tr w:rsidR="0030701F" w:rsidTr="0030701F">
        <w:trPr>
          <w:trHeight w:val="1832"/>
        </w:trPr>
        <w:tc>
          <w:tcPr>
            <w:tcW w:w="2235" w:type="dxa"/>
          </w:tcPr>
          <w:p w:rsidR="0030701F" w:rsidRDefault="0030701F" w:rsidP="00383DF9">
            <w:pPr>
              <w:pStyle w:val="NLLL2COL"/>
              <w:ind w:left="0" w:firstLine="0"/>
              <w:rPr>
                <w:rStyle w:val="NLLLNUM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4C68BC90" wp14:editId="6916BAC0">
                  <wp:extent cx="1155802" cy="994527"/>
                  <wp:effectExtent l="0" t="0" r="6350" b="0"/>
                  <wp:docPr id="10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587" cy="99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5" w:type="dxa"/>
          </w:tcPr>
          <w:p w:rsidR="0030701F" w:rsidRPr="001D03FB" w:rsidRDefault="0030701F" w:rsidP="0030701F">
            <w:pPr>
              <w:tabs>
                <w:tab w:val="right" w:pos="9360"/>
              </w:tabs>
              <w:jc w:val="center"/>
              <w:outlineLvl w:val="0"/>
              <w:rPr>
                <w:rFonts w:ascii="Arial" w:eastAsia="Cambria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eastAsia="Cambria" w:hAnsi="Arial" w:cs="Arial"/>
                <w:b/>
                <w:bCs/>
                <w:sz w:val="36"/>
                <w:szCs w:val="36"/>
              </w:rPr>
              <w:t>Eastern Goldfields College</w:t>
            </w:r>
          </w:p>
          <w:p w:rsidR="0030701F" w:rsidRPr="001D03FB" w:rsidRDefault="0030701F" w:rsidP="0030701F">
            <w:pPr>
              <w:keepNext/>
              <w:tabs>
                <w:tab w:val="center" w:pos="5233"/>
              </w:tabs>
              <w:spacing w:after="60"/>
              <w:jc w:val="center"/>
              <w:outlineLvl w:val="1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  <w:t xml:space="preserve">Year 12 </w:t>
            </w:r>
            <w:r w:rsidRPr="001D03FB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  <w:t>MATHEMATICS METHODS</w:t>
            </w:r>
          </w:p>
          <w:p w:rsidR="0030701F" w:rsidRPr="001D03FB" w:rsidRDefault="0030701F" w:rsidP="0030701F">
            <w:pPr>
              <w:keepNext/>
              <w:spacing w:before="240" w:after="60"/>
              <w:jc w:val="center"/>
              <w:outlineLvl w:val="1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</w:pPr>
            <w:r w:rsidRPr="001D03FB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  <w:t>TEST  1      201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  <w:t>6</w:t>
            </w:r>
          </w:p>
          <w:p w:rsidR="0030701F" w:rsidRDefault="0030701F" w:rsidP="00383DF9">
            <w:pPr>
              <w:pStyle w:val="NLLL2COL"/>
              <w:ind w:left="0" w:firstLine="0"/>
              <w:rPr>
                <w:rStyle w:val="NLLLNUM"/>
              </w:rPr>
            </w:pPr>
          </w:p>
        </w:tc>
      </w:tr>
    </w:tbl>
    <w:p w:rsidR="00AB6E71" w:rsidRPr="00AB6E71" w:rsidRDefault="00AB6E71" w:rsidP="00AB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B6E71" w:rsidRPr="00AB6E71" w:rsidRDefault="00AB6E71" w:rsidP="00AB6E7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AB6E71">
        <w:rPr>
          <w:rFonts w:ascii="Arial" w:eastAsia="Times New Roman" w:hAnsi="Arial" w:cs="Arial"/>
          <w:sz w:val="24"/>
          <w:szCs w:val="24"/>
          <w:lang w:val="en-US"/>
        </w:rPr>
        <w:t>CALCULATOR AND RESOURCE RICH</w:t>
      </w:r>
    </w:p>
    <w:p w:rsidR="00AB6E71" w:rsidRDefault="00AB6E71" w:rsidP="00AB6E71">
      <w:pPr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1D03FB">
        <w:rPr>
          <w:rFonts w:ascii="Arial" w:eastAsia="Times New Roman" w:hAnsi="Arial" w:cs="Arial"/>
          <w:b/>
          <w:sz w:val="24"/>
          <w:szCs w:val="24"/>
          <w:lang w:val="en-US"/>
        </w:rPr>
        <w:t xml:space="preserve">Total Marks: </w:t>
      </w:r>
      <w:r>
        <w:rPr>
          <w:rFonts w:ascii="Arial" w:eastAsia="Times New Roman" w:hAnsi="Arial" w:cs="Arial"/>
          <w:b/>
          <w:sz w:val="24"/>
          <w:szCs w:val="24"/>
          <w:lang w:val="en-US"/>
        </w:rPr>
        <w:t>31</w:t>
      </w:r>
      <w:r w:rsidRPr="001D03FB">
        <w:rPr>
          <w:rFonts w:ascii="Arial" w:eastAsia="Times New Roman" w:hAnsi="Arial" w:cs="Arial"/>
          <w:b/>
          <w:sz w:val="24"/>
          <w:szCs w:val="24"/>
          <w:lang w:val="en-US"/>
        </w:rPr>
        <w:t xml:space="preserve">   </w:t>
      </w:r>
    </w:p>
    <w:p w:rsidR="00AB6E71" w:rsidRPr="001D03FB" w:rsidRDefault="00AB6E71" w:rsidP="00AB6E7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/>
        </w:rPr>
        <w:t>Reading: 2 minutes</w:t>
      </w:r>
      <w:r w:rsidRPr="001D03FB">
        <w:rPr>
          <w:rFonts w:ascii="Arial" w:eastAsia="Times New Roman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val="en-US"/>
        </w:rPr>
        <w:t xml:space="preserve">   </w:t>
      </w:r>
      <w:r w:rsidRPr="001D03FB">
        <w:rPr>
          <w:rFonts w:ascii="Arial" w:eastAsia="Times New Roman" w:hAnsi="Arial" w:cs="Arial"/>
          <w:b/>
          <w:sz w:val="24"/>
          <w:szCs w:val="24"/>
          <w:lang w:val="en-US"/>
        </w:rPr>
        <w:t xml:space="preserve">Time Allowed: </w:t>
      </w:r>
      <w:r>
        <w:rPr>
          <w:rFonts w:ascii="Arial" w:eastAsia="Times New Roman" w:hAnsi="Arial" w:cs="Arial"/>
          <w:b/>
          <w:sz w:val="24"/>
          <w:szCs w:val="24"/>
          <w:lang w:val="en-US"/>
        </w:rPr>
        <w:t>33</w:t>
      </w:r>
      <w:r w:rsidRPr="001D03FB">
        <w:rPr>
          <w:rFonts w:ascii="Arial" w:eastAsia="Times New Roman" w:hAnsi="Arial" w:cs="Arial"/>
          <w:b/>
          <w:sz w:val="24"/>
          <w:szCs w:val="24"/>
          <w:lang w:val="en-US"/>
        </w:rPr>
        <w:t xml:space="preserve"> minutes</w:t>
      </w:r>
    </w:p>
    <w:p w:rsidR="005402D8" w:rsidRPr="004C2EBB" w:rsidRDefault="005402D8" w:rsidP="005402D8">
      <w:pPr>
        <w:pStyle w:val="NLLL2COL"/>
        <w:rPr>
          <w:b/>
        </w:rPr>
      </w:pPr>
    </w:p>
    <w:p w:rsidR="008423F3" w:rsidRDefault="00B35422" w:rsidP="00912B66">
      <w:pPr>
        <w:pStyle w:val="NL"/>
        <w:tabs>
          <w:tab w:val="clear" w:pos="120"/>
        </w:tabs>
        <w:spacing w:before="120"/>
        <w:ind w:left="0" w:firstLine="0"/>
        <w:rPr>
          <w:rStyle w:val="NLLLNUM"/>
        </w:rPr>
      </w:pPr>
      <w:r>
        <w:rPr>
          <w:rStyle w:val="NLLLNUM"/>
        </w:rPr>
        <w:t>5</w:t>
      </w:r>
      <w:r>
        <w:rPr>
          <w:rStyle w:val="NLLLNUM"/>
        </w:rPr>
        <w:tab/>
        <w:t xml:space="preserve">[2, 3, </w:t>
      </w:r>
      <w:r w:rsidR="008423F3">
        <w:rPr>
          <w:rStyle w:val="NLLLNUM"/>
        </w:rPr>
        <w:t>2, 1 mark]</w:t>
      </w:r>
      <w:r w:rsidR="008423F3">
        <w:rPr>
          <w:rStyle w:val="NLLLNUM"/>
        </w:rPr>
        <w:tab/>
      </w:r>
    </w:p>
    <w:p w:rsidR="00622D8D" w:rsidRDefault="00622D8D" w:rsidP="00622D8D">
      <w:pPr>
        <w:pStyle w:val="NL"/>
        <w:tabs>
          <w:tab w:val="clear" w:pos="120"/>
        </w:tabs>
        <w:spacing w:before="120"/>
        <w:ind w:left="425" w:hanging="425"/>
      </w:pPr>
      <w:r>
        <w:tab/>
        <w:t xml:space="preserve">The displacement of an object from a particular point is given by </w:t>
      </w:r>
      <w:r>
        <w:rPr>
          <w:rStyle w:val="i-listitalic"/>
        </w:rPr>
        <w:t>s</w:t>
      </w:r>
      <w:r>
        <w:t xml:space="preserve"> </w:t>
      </w:r>
      <w:r w:rsidRPr="00FF69F6">
        <w:rPr>
          <w:rStyle w:val="MinionMath"/>
        </w:rPr>
        <w:t>=</w:t>
      </w:r>
      <w:r>
        <w:t xml:space="preserve"> 2</w:t>
      </w:r>
      <w:r>
        <w:rPr>
          <w:rStyle w:val="i-listitalic"/>
        </w:rPr>
        <w:t>t</w:t>
      </w:r>
      <w:r>
        <w:rPr>
          <w:rStyle w:val="i-bodytextsuperscript"/>
        </w:rPr>
        <w:t>3</w:t>
      </w:r>
      <w:r>
        <w:t xml:space="preserve"> </w:t>
      </w:r>
      <w:r w:rsidRPr="00D7643A">
        <w:rPr>
          <w:rStyle w:val="MinionMath"/>
        </w:rPr>
        <w:t>+</w:t>
      </w:r>
      <w:r>
        <w:t xml:space="preserve"> </w:t>
      </w:r>
      <w:r>
        <w:rPr>
          <w:rStyle w:val="i-listitalic"/>
        </w:rPr>
        <w:t>9t</w:t>
      </w:r>
      <w:r>
        <w:t xml:space="preserve"> </w:t>
      </w:r>
      <w:r w:rsidRPr="00FF69F6">
        <w:rPr>
          <w:rStyle w:val="MinionMath"/>
        </w:rPr>
        <w:t>–</w:t>
      </w:r>
      <w:r>
        <w:t xml:space="preserve"> 8, where </w:t>
      </w:r>
      <w:r>
        <w:rPr>
          <w:rStyle w:val="i-listitalic"/>
        </w:rPr>
        <w:t>s</w:t>
      </w:r>
      <w:r>
        <w:t xml:space="preserve"> is in metres and </w:t>
      </w:r>
      <w:r>
        <w:rPr>
          <w:rStyle w:val="i-listitalic"/>
        </w:rPr>
        <w:t>t</w:t>
      </w:r>
      <w:r>
        <w:t xml:space="preserve"> is </w:t>
      </w:r>
      <w:r>
        <w:br/>
        <w:t>in seconds.</w:t>
      </w:r>
    </w:p>
    <w:p w:rsidR="00622D8D" w:rsidRDefault="00622D8D" w:rsidP="00622D8D">
      <w:pPr>
        <w:pStyle w:val="NLLL2COL"/>
      </w:pPr>
      <w:proofErr w:type="gramStart"/>
      <w:r w:rsidRPr="00FF69F6">
        <w:rPr>
          <w:rStyle w:val="NLLLNUM"/>
        </w:rPr>
        <w:t>a</w:t>
      </w:r>
      <w:proofErr w:type="gramEnd"/>
      <w:r>
        <w:tab/>
        <w:t>Find the velocity at 2 s.</w:t>
      </w:r>
    </w:p>
    <w:p w:rsidR="00622D8D" w:rsidRDefault="00622D8D" w:rsidP="00622D8D">
      <w:pPr>
        <w:pStyle w:val="i-notetoDTO"/>
        <w:spacing w:before="100"/>
        <w:rPr>
          <w:rStyle w:val="MATH-1"/>
          <w:b w:val="0"/>
          <w:bCs/>
        </w:rPr>
      </w:pPr>
    </w:p>
    <w:p w:rsidR="00912B66" w:rsidRDefault="00912B66" w:rsidP="00622D8D">
      <w:pPr>
        <w:pStyle w:val="i-notetoDTO"/>
        <w:spacing w:before="100"/>
        <w:rPr>
          <w:rStyle w:val="MATH-1"/>
          <w:b w:val="0"/>
          <w:bCs/>
        </w:rPr>
      </w:pPr>
    </w:p>
    <w:p w:rsidR="00912B66" w:rsidRDefault="00912B66" w:rsidP="00622D8D">
      <w:pPr>
        <w:pStyle w:val="i-notetoDTO"/>
        <w:spacing w:before="100"/>
        <w:rPr>
          <w:rStyle w:val="MATH-1"/>
          <w:b w:val="0"/>
          <w:bCs/>
        </w:rPr>
      </w:pPr>
    </w:p>
    <w:p w:rsidR="00622D8D" w:rsidRDefault="00622D8D" w:rsidP="00622D8D">
      <w:pPr>
        <w:pStyle w:val="i-notetoDTO"/>
        <w:spacing w:before="80"/>
      </w:pPr>
    </w:p>
    <w:p w:rsidR="00622D8D" w:rsidRDefault="00622D8D" w:rsidP="00622D8D">
      <w:pPr>
        <w:pStyle w:val="NLLL2COL"/>
      </w:pPr>
      <w:proofErr w:type="gramStart"/>
      <w:r w:rsidRPr="00FF69F6">
        <w:rPr>
          <w:rStyle w:val="NLLLNUM"/>
        </w:rPr>
        <w:t>b</w:t>
      </w:r>
      <w:proofErr w:type="gramEnd"/>
      <w:r w:rsidRPr="00FF69F6">
        <w:rPr>
          <w:rStyle w:val="NLLLNUM"/>
        </w:rPr>
        <w:tab/>
      </w:r>
      <w:r>
        <w:t>Find when the velocity is 15 m/s.</w:t>
      </w:r>
    </w:p>
    <w:p w:rsidR="00622D8D" w:rsidRDefault="00622D8D" w:rsidP="00622D8D">
      <w:pPr>
        <w:pStyle w:val="i-notetoDTO"/>
        <w:spacing w:before="100"/>
        <w:rPr>
          <w:rStyle w:val="MATH-1"/>
          <w:b w:val="0"/>
          <w:bCs/>
        </w:rPr>
      </w:pPr>
    </w:p>
    <w:p w:rsidR="00912B66" w:rsidRDefault="00912B66" w:rsidP="00622D8D">
      <w:pPr>
        <w:pStyle w:val="i-notetoDTO"/>
        <w:spacing w:before="100"/>
        <w:rPr>
          <w:rStyle w:val="MATH-1"/>
          <w:b w:val="0"/>
          <w:bCs/>
        </w:rPr>
      </w:pPr>
    </w:p>
    <w:p w:rsidR="00912B66" w:rsidRDefault="00912B66" w:rsidP="00622D8D">
      <w:pPr>
        <w:pStyle w:val="i-notetoDTO"/>
        <w:spacing w:before="100"/>
        <w:rPr>
          <w:rStyle w:val="MATH-1"/>
          <w:b w:val="0"/>
          <w:bCs/>
        </w:rPr>
      </w:pPr>
    </w:p>
    <w:p w:rsidR="00622D8D" w:rsidRDefault="00622D8D" w:rsidP="00622D8D">
      <w:pPr>
        <w:pStyle w:val="i-notetoDTO"/>
        <w:spacing w:before="80"/>
      </w:pPr>
    </w:p>
    <w:p w:rsidR="00622D8D" w:rsidRDefault="00622D8D" w:rsidP="00622D8D">
      <w:pPr>
        <w:pStyle w:val="NLLL2COL"/>
      </w:pPr>
      <w:proofErr w:type="gramStart"/>
      <w:r w:rsidRPr="00FF69F6">
        <w:rPr>
          <w:rStyle w:val="NLLLNUM"/>
        </w:rPr>
        <w:t>c</w:t>
      </w:r>
      <w:proofErr w:type="gramEnd"/>
      <w:r>
        <w:tab/>
        <w:t>Find the acceleration at 2 s.</w:t>
      </w:r>
    </w:p>
    <w:p w:rsidR="00622D8D" w:rsidRDefault="00622D8D" w:rsidP="00622D8D">
      <w:pPr>
        <w:pStyle w:val="i-notetoDTO"/>
        <w:spacing w:before="100"/>
        <w:rPr>
          <w:rStyle w:val="MATH-1"/>
          <w:b w:val="0"/>
          <w:bCs/>
        </w:rPr>
      </w:pPr>
    </w:p>
    <w:p w:rsidR="00622D8D" w:rsidRDefault="00622D8D" w:rsidP="00622D8D">
      <w:pPr>
        <w:pStyle w:val="i-notetoDTO"/>
        <w:spacing w:before="80"/>
      </w:pPr>
    </w:p>
    <w:p w:rsidR="00912B66" w:rsidRDefault="00912B66" w:rsidP="00622D8D">
      <w:pPr>
        <w:pStyle w:val="i-notetoDTO"/>
        <w:spacing w:before="80"/>
      </w:pPr>
    </w:p>
    <w:p w:rsidR="00912B66" w:rsidRDefault="00912B66" w:rsidP="00622D8D">
      <w:pPr>
        <w:pStyle w:val="i-notetoDTO"/>
        <w:spacing w:before="80"/>
      </w:pPr>
    </w:p>
    <w:p w:rsidR="00912B66" w:rsidRDefault="00912B66" w:rsidP="00622D8D">
      <w:pPr>
        <w:pStyle w:val="i-notetoDTO"/>
        <w:spacing w:before="80"/>
      </w:pPr>
    </w:p>
    <w:p w:rsidR="00622D8D" w:rsidRDefault="00622D8D" w:rsidP="00622D8D">
      <w:pPr>
        <w:pStyle w:val="NLLL2COL"/>
      </w:pPr>
      <w:proofErr w:type="gramStart"/>
      <w:r w:rsidRPr="00FF69F6">
        <w:rPr>
          <w:rStyle w:val="NLLLNUM"/>
        </w:rPr>
        <w:t>d</w:t>
      </w:r>
      <w:proofErr w:type="gramEnd"/>
      <w:r>
        <w:tab/>
        <w:t>Find the acceleration when the velocity is 15 m/s.</w:t>
      </w:r>
    </w:p>
    <w:p w:rsidR="00622D8D" w:rsidRDefault="00622D8D" w:rsidP="00622D8D">
      <w:pPr>
        <w:pStyle w:val="i-notetoDTO"/>
        <w:spacing w:before="100"/>
        <w:rPr>
          <w:rStyle w:val="MATH-1"/>
          <w:b w:val="0"/>
          <w:bCs/>
        </w:rPr>
      </w:pPr>
    </w:p>
    <w:p w:rsidR="00622D8D" w:rsidRDefault="00622D8D" w:rsidP="00622D8D">
      <w:pPr>
        <w:pStyle w:val="i-notetoDTO"/>
        <w:spacing w:before="80"/>
      </w:pPr>
    </w:p>
    <w:p w:rsidR="00912B66" w:rsidRDefault="00622D8D" w:rsidP="00622D8D">
      <w:pPr>
        <w:pStyle w:val="NL"/>
        <w:tabs>
          <w:tab w:val="left" w:pos="8364"/>
        </w:tabs>
      </w:pPr>
      <w:r>
        <w:tab/>
      </w:r>
      <w:r>
        <w:tab/>
      </w:r>
    </w:p>
    <w:p w:rsidR="00622D8D" w:rsidRDefault="00622D8D" w:rsidP="00622D8D">
      <w:pPr>
        <w:pStyle w:val="NL"/>
        <w:tabs>
          <w:tab w:val="left" w:pos="8364"/>
        </w:tabs>
      </w:pPr>
      <w:r>
        <w:tab/>
      </w:r>
    </w:p>
    <w:p w:rsidR="00912B66" w:rsidRDefault="00912B66" w:rsidP="00622D8D">
      <w:pPr>
        <w:pStyle w:val="NL"/>
        <w:tabs>
          <w:tab w:val="left" w:pos="8364"/>
        </w:tabs>
      </w:pPr>
    </w:p>
    <w:p w:rsidR="00912B66" w:rsidRDefault="00912B66" w:rsidP="00622D8D">
      <w:pPr>
        <w:pStyle w:val="NL"/>
        <w:tabs>
          <w:tab w:val="left" w:pos="8364"/>
        </w:tabs>
      </w:pPr>
    </w:p>
    <w:p w:rsidR="00912B66" w:rsidRPr="00FF69F6" w:rsidRDefault="00912B66" w:rsidP="00622D8D">
      <w:pPr>
        <w:pStyle w:val="NL"/>
        <w:tabs>
          <w:tab w:val="left" w:pos="8364"/>
        </w:tabs>
        <w:rPr>
          <w:rStyle w:val="NLLLNUM"/>
        </w:rPr>
      </w:pPr>
    </w:p>
    <w:p w:rsidR="004D4591" w:rsidRDefault="008423F3" w:rsidP="00622D8D">
      <w:pPr>
        <w:pStyle w:val="NL"/>
        <w:tabs>
          <w:tab w:val="clear" w:pos="120"/>
        </w:tabs>
        <w:spacing w:before="120"/>
        <w:ind w:left="425" w:hanging="425"/>
        <w:rPr>
          <w:rStyle w:val="NLLLNUM"/>
        </w:rPr>
      </w:pPr>
      <w:r>
        <w:rPr>
          <w:rStyle w:val="NLLLNUM"/>
        </w:rPr>
        <w:t>6</w:t>
      </w:r>
      <w:r w:rsidR="00622D8D" w:rsidRPr="00FF69F6">
        <w:rPr>
          <w:rStyle w:val="NLLLNUM"/>
        </w:rPr>
        <w:tab/>
      </w:r>
      <w:r w:rsidR="004D4591" w:rsidRPr="00FF69F6">
        <w:rPr>
          <w:rStyle w:val="NLLLNUM"/>
        </w:rPr>
        <w:t>[3 marks]</w:t>
      </w:r>
    </w:p>
    <w:p w:rsidR="00622D8D" w:rsidRDefault="00622D8D" w:rsidP="00622D8D">
      <w:pPr>
        <w:pStyle w:val="NL"/>
        <w:tabs>
          <w:tab w:val="clear" w:pos="120"/>
        </w:tabs>
        <w:spacing w:before="120"/>
        <w:ind w:left="425" w:hanging="425"/>
      </w:pPr>
      <w:r>
        <w:t xml:space="preserve">Sketch a curve where </w:t>
      </w:r>
      <w:r>
        <w:rPr>
          <w:rStyle w:val="i-listitalic"/>
        </w:rPr>
        <w:t xml:space="preserve">f </w:t>
      </w:r>
      <w:r w:rsidRPr="008D6CFA">
        <w:rPr>
          <w:rStyle w:val="MinionMath"/>
          <w:rFonts w:ascii="Times New Roman" w:hAnsi="Times New Roman"/>
        </w:rPr>
        <w:t>″</w:t>
      </w:r>
      <w:r>
        <w:t>(</w:t>
      </w:r>
      <w:r>
        <w:rPr>
          <w:rStyle w:val="i-listitalic"/>
        </w:rPr>
        <w:t>x</w:t>
      </w:r>
      <w:r>
        <w:t xml:space="preserve">) </w:t>
      </w:r>
      <w:r w:rsidRPr="00FF69F6">
        <w:rPr>
          <w:rStyle w:val="MinionMath"/>
        </w:rPr>
        <w:t>&gt;</w:t>
      </w:r>
      <w:r>
        <w:t xml:space="preserve"> 0 for </w:t>
      </w:r>
      <w:r>
        <w:rPr>
          <w:rStyle w:val="i-listitalic"/>
        </w:rPr>
        <w:t>x</w:t>
      </w:r>
      <w:r>
        <w:t xml:space="preserve"> </w:t>
      </w:r>
      <w:r w:rsidRPr="00FF69F6">
        <w:rPr>
          <w:rStyle w:val="MinionMath"/>
        </w:rPr>
        <w:t>&lt;</w:t>
      </w:r>
      <w:r>
        <w:t xml:space="preserve"> 0, </w:t>
      </w:r>
      <w:r>
        <w:rPr>
          <w:rStyle w:val="i-listitalic"/>
        </w:rPr>
        <w:t>f</w:t>
      </w:r>
      <w:r>
        <w:t xml:space="preserve"> </w:t>
      </w:r>
      <w:r w:rsidRPr="008D6CFA">
        <w:rPr>
          <w:rStyle w:val="MinionMath"/>
          <w:rFonts w:ascii="Times New Roman" w:hAnsi="Times New Roman"/>
        </w:rPr>
        <w:t>″</w:t>
      </w:r>
      <w:r>
        <w:t>(</w:t>
      </w:r>
      <w:r>
        <w:rPr>
          <w:rStyle w:val="i-listitalic"/>
        </w:rPr>
        <w:t>x</w:t>
      </w:r>
      <w:r>
        <w:t xml:space="preserve">) </w:t>
      </w:r>
      <w:r w:rsidRPr="00FF69F6">
        <w:rPr>
          <w:rStyle w:val="MinionMath"/>
        </w:rPr>
        <w:t>&lt;</w:t>
      </w:r>
      <w:r>
        <w:t xml:space="preserve"> 0 for </w:t>
      </w:r>
      <w:r>
        <w:rPr>
          <w:rStyle w:val="i-listitalic"/>
        </w:rPr>
        <w:t>x</w:t>
      </w:r>
      <w:r>
        <w:t xml:space="preserve"> </w:t>
      </w:r>
      <w:r w:rsidRPr="00FF69F6">
        <w:rPr>
          <w:rStyle w:val="MinionMath"/>
        </w:rPr>
        <w:t>&gt;</w:t>
      </w:r>
      <w:r>
        <w:t xml:space="preserve"> 0 and </w:t>
      </w:r>
      <w:r>
        <w:rPr>
          <w:rStyle w:val="i-listitalic"/>
        </w:rPr>
        <w:t>f</w:t>
      </w:r>
      <w:r>
        <w:t xml:space="preserve"> </w:t>
      </w:r>
      <w:r w:rsidRPr="008D6CFA">
        <w:rPr>
          <w:rStyle w:val="MinionMath"/>
          <w:rFonts w:ascii="Times New Roman" w:hAnsi="Times New Roman"/>
        </w:rPr>
        <w:t>′</w:t>
      </w:r>
      <w:r>
        <w:t>(</w:t>
      </w:r>
      <w:r>
        <w:rPr>
          <w:rStyle w:val="i-listitalic"/>
        </w:rPr>
        <w:t>x</w:t>
      </w:r>
      <w:r>
        <w:t xml:space="preserve">) </w:t>
      </w:r>
      <w:r w:rsidRPr="00FF69F6">
        <w:rPr>
          <w:rStyle w:val="MinionMath"/>
        </w:rPr>
        <w:t>&lt;</w:t>
      </w:r>
      <w:r>
        <w:t xml:space="preserve"> 0 for all </w:t>
      </w:r>
      <w:r>
        <w:rPr>
          <w:rStyle w:val="i-listitalic"/>
        </w:rPr>
        <w:t>x</w:t>
      </w:r>
      <w:r>
        <w:t>.</w:t>
      </w:r>
    </w:p>
    <w:p w:rsidR="00622D8D" w:rsidRDefault="0030701F" w:rsidP="00622D8D">
      <w:pPr>
        <w:pStyle w:val="i-notetoDTO"/>
        <w:rPr>
          <w:rStyle w:val="MATH-1"/>
          <w:b w:val="0"/>
          <w:bCs/>
        </w:rPr>
      </w:pPr>
      <w:r>
        <w:rPr>
          <w:rFonts w:ascii="MathematicalPiLTStd-1" w:hAnsi="MathematicalPiLTStd-1" w:cs="MathematicalPiLTStd-1"/>
          <w:b w:val="0"/>
          <w:bCs/>
          <w:noProof/>
          <w:lang w:eastAsia="en-AU"/>
        </w:rPr>
        <w:pict>
          <v:shape id="_x0000_s1034" type="#_x0000_t75" style="position:absolute;left:0;text-align:left;margin-left:73.45pt;margin-top:23.65pt;width:275.25pt;height:274.05pt;z-index:251660288;mso-position-horizontal-relative:text;mso-position-vertical-relative:text">
            <v:imagedata r:id="rId16" o:title=""/>
          </v:shape>
          <o:OLEObject Type="Embed" ProgID="FXGraph.Graph" ShapeID="_x0000_s1034" DrawAspect="Content" ObjectID="_1517990926" r:id="rId17"/>
        </w:pict>
      </w:r>
    </w:p>
    <w:p w:rsidR="007E3B4E" w:rsidRDefault="007E3B4E" w:rsidP="00622D8D">
      <w:pPr>
        <w:pStyle w:val="i-notetoDTO"/>
        <w:rPr>
          <w:rStyle w:val="MATH-1"/>
          <w:b w:val="0"/>
          <w:bCs/>
        </w:rPr>
      </w:pPr>
    </w:p>
    <w:p w:rsidR="007E3B4E" w:rsidRDefault="007E3B4E" w:rsidP="00622D8D">
      <w:pPr>
        <w:pStyle w:val="i-notetoDTO"/>
        <w:rPr>
          <w:rStyle w:val="MATH-1"/>
          <w:b w:val="0"/>
          <w:bCs/>
        </w:rPr>
      </w:pPr>
    </w:p>
    <w:p w:rsidR="007E3B4E" w:rsidRDefault="007E3B4E" w:rsidP="00622D8D">
      <w:pPr>
        <w:pStyle w:val="i-notetoDTO"/>
        <w:rPr>
          <w:rStyle w:val="MATH-1"/>
          <w:b w:val="0"/>
          <w:bCs/>
        </w:rPr>
      </w:pPr>
    </w:p>
    <w:p w:rsidR="00622D8D" w:rsidRDefault="00622D8D" w:rsidP="00622D8D">
      <w:pPr>
        <w:pStyle w:val="i-notetoDTO"/>
        <w:spacing w:before="80"/>
        <w:rPr>
          <w:rStyle w:val="MATH-1"/>
          <w:b w:val="0"/>
          <w:bCs/>
        </w:rPr>
      </w:pPr>
    </w:p>
    <w:p w:rsidR="00622D8D" w:rsidRDefault="00912B66" w:rsidP="00912B66">
      <w:pPr>
        <w:pStyle w:val="i-notetoDTO"/>
        <w:tabs>
          <w:tab w:val="left" w:pos="2592"/>
        </w:tabs>
        <w:spacing w:before="80"/>
        <w:jc w:val="left"/>
        <w:rPr>
          <w:rStyle w:val="MATH-1"/>
          <w:b w:val="0"/>
          <w:bCs/>
        </w:rPr>
      </w:pPr>
      <w:r>
        <w:rPr>
          <w:rStyle w:val="MATH-1"/>
          <w:b w:val="0"/>
          <w:bCs/>
        </w:rPr>
        <w:tab/>
      </w:r>
      <w:r>
        <w:rPr>
          <w:rStyle w:val="MATH-1"/>
          <w:b w:val="0"/>
          <w:bCs/>
        </w:rPr>
        <w:tab/>
      </w:r>
    </w:p>
    <w:p w:rsidR="00622D8D" w:rsidRDefault="00622D8D" w:rsidP="00622D8D">
      <w:pPr>
        <w:pStyle w:val="i-notetoDTO"/>
        <w:spacing w:before="80"/>
        <w:rPr>
          <w:rStyle w:val="MATH-1"/>
          <w:b w:val="0"/>
          <w:bCs/>
        </w:rPr>
      </w:pPr>
    </w:p>
    <w:p w:rsidR="00912B66" w:rsidRDefault="00912B66" w:rsidP="00622D8D">
      <w:pPr>
        <w:pStyle w:val="i-notetoDTO"/>
        <w:spacing w:before="80"/>
        <w:rPr>
          <w:rStyle w:val="MATH-1"/>
          <w:b w:val="0"/>
          <w:bCs/>
        </w:rPr>
      </w:pPr>
    </w:p>
    <w:p w:rsidR="00912B66" w:rsidRDefault="00912B66" w:rsidP="00622D8D">
      <w:pPr>
        <w:pStyle w:val="i-notetoDTO"/>
        <w:spacing w:before="80"/>
        <w:rPr>
          <w:rStyle w:val="MATH-1"/>
          <w:b w:val="0"/>
          <w:bCs/>
        </w:rPr>
      </w:pPr>
    </w:p>
    <w:p w:rsidR="00912B66" w:rsidRDefault="00912B66" w:rsidP="00622D8D">
      <w:pPr>
        <w:pStyle w:val="i-notetoDTO"/>
        <w:spacing w:before="80"/>
        <w:rPr>
          <w:rStyle w:val="MATH-1"/>
          <w:b w:val="0"/>
          <w:bCs/>
        </w:rPr>
      </w:pPr>
    </w:p>
    <w:p w:rsidR="00622D8D" w:rsidRDefault="00622D8D" w:rsidP="00622D8D">
      <w:pPr>
        <w:pStyle w:val="i-notetoDTO"/>
        <w:spacing w:before="80"/>
      </w:pPr>
    </w:p>
    <w:p w:rsidR="00622D8D" w:rsidRPr="00FF69F6" w:rsidRDefault="00622D8D" w:rsidP="00622D8D">
      <w:pPr>
        <w:pStyle w:val="NL"/>
        <w:tabs>
          <w:tab w:val="left" w:pos="8364"/>
        </w:tabs>
        <w:rPr>
          <w:rStyle w:val="NLLLNUM"/>
        </w:rPr>
      </w:pPr>
      <w:r w:rsidRPr="00FF69F6">
        <w:rPr>
          <w:rStyle w:val="NLLLNUM"/>
        </w:rPr>
        <w:tab/>
      </w:r>
      <w:r>
        <w:rPr>
          <w:rStyle w:val="NLLLNUM"/>
        </w:rPr>
        <w:tab/>
      </w:r>
      <w:r>
        <w:rPr>
          <w:rStyle w:val="NLLLNUM"/>
        </w:rPr>
        <w:tab/>
      </w:r>
    </w:p>
    <w:p w:rsidR="007E3B4E" w:rsidRDefault="007E3B4E" w:rsidP="007E3B4E">
      <w:pPr>
        <w:pStyle w:val="NL"/>
        <w:tabs>
          <w:tab w:val="clear" w:pos="120"/>
          <w:tab w:val="clear" w:pos="380"/>
        </w:tabs>
        <w:ind w:left="0" w:firstLine="0"/>
        <w:rPr>
          <w:rStyle w:val="NLLLNUM"/>
        </w:rPr>
      </w:pPr>
    </w:p>
    <w:p w:rsidR="007E3B4E" w:rsidRPr="007E3B4E" w:rsidRDefault="008423F3" w:rsidP="007E3B4E">
      <w:pPr>
        <w:pStyle w:val="NL"/>
        <w:tabs>
          <w:tab w:val="clear" w:pos="120"/>
          <w:tab w:val="clear" w:pos="380"/>
        </w:tabs>
        <w:ind w:left="425" w:hanging="425"/>
        <w:rPr>
          <w:rStyle w:val="NLLLNUM"/>
          <w:i/>
        </w:rPr>
      </w:pPr>
      <w:r w:rsidRPr="007E3B4E">
        <w:rPr>
          <w:rStyle w:val="NLLLNUM"/>
          <w:i/>
        </w:rPr>
        <w:t>7</w:t>
      </w:r>
      <w:r w:rsidRPr="007E3B4E">
        <w:rPr>
          <w:rStyle w:val="NLLLNUM"/>
          <w:i/>
        </w:rPr>
        <w:tab/>
      </w:r>
      <w:r w:rsidR="004D4591" w:rsidRPr="007E3B4E">
        <w:rPr>
          <w:rStyle w:val="NLLLNUM"/>
          <w:i/>
        </w:rPr>
        <w:t>[6 marks]</w:t>
      </w:r>
    </w:p>
    <w:p w:rsidR="00622D8D" w:rsidRDefault="00622D8D" w:rsidP="004D4591">
      <w:pPr>
        <w:pStyle w:val="NL"/>
        <w:tabs>
          <w:tab w:val="clear" w:pos="120"/>
          <w:tab w:val="clear" w:pos="380"/>
        </w:tabs>
        <w:ind w:left="425" w:firstLine="0"/>
      </w:pPr>
      <w:r>
        <w:t xml:space="preserve">A baseball player strikes the ball so that its equation of motion is given by </w:t>
      </w:r>
      <w:r>
        <w:rPr>
          <w:rStyle w:val="i-listitalic"/>
        </w:rPr>
        <w:t>h</w:t>
      </w:r>
      <w:r>
        <w:t xml:space="preserve"> </w:t>
      </w:r>
      <w:r w:rsidRPr="00FF69F6">
        <w:rPr>
          <w:rStyle w:val="MinionMath"/>
        </w:rPr>
        <w:t>=</w:t>
      </w:r>
      <w:r>
        <w:t xml:space="preserve"> 2</w:t>
      </w:r>
      <w:r>
        <w:rPr>
          <w:rStyle w:val="i-listitalic"/>
        </w:rPr>
        <w:t>x</w:t>
      </w:r>
      <w:r>
        <w:t xml:space="preserve"> </w:t>
      </w:r>
      <w:r w:rsidRPr="00FF69F6">
        <w:rPr>
          <w:rStyle w:val="MinionMath"/>
        </w:rPr>
        <w:t>–</w:t>
      </w:r>
      <w:r>
        <w:t xml:space="preserve"> 16 </w:t>
      </w:r>
      <w:r w:rsidRPr="00FF69F6">
        <w:rPr>
          <w:rStyle w:val="MinionMath"/>
        </w:rPr>
        <w:t>–</w:t>
      </w:r>
      <w:r>
        <w:t xml:space="preserve"> 0.05</w:t>
      </w:r>
      <w:r>
        <w:rPr>
          <w:rStyle w:val="i-listitalic"/>
        </w:rPr>
        <w:t>x</w:t>
      </w:r>
      <w:r>
        <w:rPr>
          <w:rStyle w:val="i-bodytextsuperscript"/>
        </w:rPr>
        <w:t>2</w:t>
      </w:r>
      <w:r>
        <w:t xml:space="preserve">, where </w:t>
      </w:r>
      <w:r>
        <w:rPr>
          <w:rStyle w:val="i-listitalic"/>
        </w:rPr>
        <w:t>h</w:t>
      </w:r>
      <w:r>
        <w:t xml:space="preserve"> is the height (in metres) reached by the ball and </w:t>
      </w:r>
      <w:r>
        <w:rPr>
          <w:rStyle w:val="i-listitalic"/>
        </w:rPr>
        <w:t>x</w:t>
      </w:r>
      <w:r>
        <w:t xml:space="preserve"> is the horizontal distance (in metres) travelled by the ball. What is the greatest height reached by the ball?</w:t>
      </w:r>
    </w:p>
    <w:p w:rsidR="00622D8D" w:rsidRDefault="00622D8D" w:rsidP="00622D8D">
      <w:pPr>
        <w:pStyle w:val="i-notetoDTO"/>
        <w:rPr>
          <w:rStyle w:val="MATH-1"/>
          <w:b w:val="0"/>
          <w:bCs/>
        </w:rPr>
      </w:pPr>
    </w:p>
    <w:p w:rsidR="00622D8D" w:rsidRDefault="00622D8D" w:rsidP="00622D8D">
      <w:pPr>
        <w:pStyle w:val="i-notetoDTO"/>
        <w:rPr>
          <w:rStyle w:val="MATH-1"/>
          <w:b w:val="0"/>
          <w:bCs/>
        </w:rPr>
      </w:pPr>
    </w:p>
    <w:p w:rsidR="00622D8D" w:rsidRDefault="00622D8D" w:rsidP="00622D8D">
      <w:pPr>
        <w:pStyle w:val="i-notetoDTO"/>
        <w:rPr>
          <w:rStyle w:val="MATH-1"/>
          <w:b w:val="0"/>
          <w:bCs/>
        </w:rPr>
      </w:pPr>
    </w:p>
    <w:p w:rsidR="00622D8D" w:rsidRDefault="00622D8D" w:rsidP="00622D8D">
      <w:pPr>
        <w:pStyle w:val="i-notetoDTO"/>
      </w:pPr>
    </w:p>
    <w:p w:rsidR="007E3B4E" w:rsidRDefault="00622D8D" w:rsidP="00622D8D">
      <w:pPr>
        <w:pStyle w:val="NL"/>
        <w:tabs>
          <w:tab w:val="left" w:pos="8364"/>
        </w:tabs>
        <w:rPr>
          <w:rStyle w:val="NLLLNUM"/>
        </w:rPr>
      </w:pPr>
      <w:r w:rsidRPr="00FF69F6">
        <w:rPr>
          <w:rStyle w:val="NLLLNUM"/>
        </w:rPr>
        <w:tab/>
      </w:r>
      <w:r>
        <w:rPr>
          <w:rStyle w:val="NLLLNUM"/>
        </w:rPr>
        <w:tab/>
      </w:r>
    </w:p>
    <w:p w:rsidR="007E3B4E" w:rsidRDefault="007E3B4E" w:rsidP="00622D8D">
      <w:pPr>
        <w:pStyle w:val="NL"/>
        <w:tabs>
          <w:tab w:val="left" w:pos="8364"/>
        </w:tabs>
        <w:rPr>
          <w:rStyle w:val="NLLLNUM"/>
        </w:rPr>
      </w:pPr>
    </w:p>
    <w:p w:rsidR="007E3B4E" w:rsidRDefault="007E3B4E" w:rsidP="00622D8D">
      <w:pPr>
        <w:pStyle w:val="NL"/>
        <w:tabs>
          <w:tab w:val="left" w:pos="8364"/>
        </w:tabs>
        <w:rPr>
          <w:rStyle w:val="NLLLNUM"/>
        </w:rPr>
      </w:pPr>
    </w:p>
    <w:p w:rsidR="007E3B4E" w:rsidRDefault="007E3B4E" w:rsidP="00622D8D">
      <w:pPr>
        <w:pStyle w:val="NL"/>
        <w:tabs>
          <w:tab w:val="left" w:pos="8364"/>
        </w:tabs>
        <w:rPr>
          <w:rStyle w:val="NLLLNUM"/>
        </w:rPr>
      </w:pPr>
    </w:p>
    <w:p w:rsidR="007E3B4E" w:rsidRDefault="007E3B4E" w:rsidP="00622D8D">
      <w:pPr>
        <w:pStyle w:val="NL"/>
        <w:tabs>
          <w:tab w:val="left" w:pos="8364"/>
        </w:tabs>
        <w:rPr>
          <w:rStyle w:val="NLLLNUM"/>
        </w:rPr>
      </w:pPr>
    </w:p>
    <w:p w:rsidR="007E3B4E" w:rsidRDefault="007E3B4E" w:rsidP="00622D8D">
      <w:pPr>
        <w:pStyle w:val="NL"/>
        <w:tabs>
          <w:tab w:val="left" w:pos="8364"/>
        </w:tabs>
        <w:rPr>
          <w:rStyle w:val="NLLLNUM"/>
        </w:rPr>
      </w:pPr>
    </w:p>
    <w:p w:rsidR="00622D8D" w:rsidRPr="00FF69F6" w:rsidRDefault="00622D8D" w:rsidP="00622D8D">
      <w:pPr>
        <w:pStyle w:val="NL"/>
        <w:tabs>
          <w:tab w:val="left" w:pos="8364"/>
        </w:tabs>
        <w:rPr>
          <w:rStyle w:val="NLLLNUM"/>
        </w:rPr>
      </w:pPr>
      <w:r>
        <w:rPr>
          <w:rStyle w:val="NLLLNUM"/>
        </w:rPr>
        <w:tab/>
      </w:r>
    </w:p>
    <w:p w:rsidR="00622D8D" w:rsidRPr="0051766B" w:rsidRDefault="00622D8D" w:rsidP="00622D8D">
      <w:pPr>
        <w:pStyle w:val="NL"/>
        <w:rPr>
          <w:rStyle w:val="NLLLNUM"/>
        </w:rPr>
      </w:pPr>
    </w:p>
    <w:p w:rsidR="004D4591" w:rsidRDefault="008423F3" w:rsidP="00622D8D">
      <w:pPr>
        <w:pStyle w:val="NL"/>
        <w:tabs>
          <w:tab w:val="clear" w:pos="120"/>
        </w:tabs>
        <w:spacing w:before="0"/>
        <w:ind w:left="425" w:hanging="425"/>
        <w:rPr>
          <w:rStyle w:val="NLLLNUM"/>
        </w:rPr>
      </w:pPr>
      <w:r>
        <w:rPr>
          <w:rStyle w:val="NLLLNUM"/>
        </w:rPr>
        <w:t>8</w:t>
      </w:r>
      <w:r w:rsidR="00622D8D">
        <w:tab/>
      </w:r>
      <w:r w:rsidR="004D4591" w:rsidRPr="00FF69F6">
        <w:rPr>
          <w:rStyle w:val="NLLLNUM"/>
        </w:rPr>
        <w:t>[8 marks]</w:t>
      </w:r>
    </w:p>
    <w:p w:rsidR="00622D8D" w:rsidRDefault="004D4591" w:rsidP="00622D8D">
      <w:pPr>
        <w:pStyle w:val="NL"/>
        <w:tabs>
          <w:tab w:val="clear" w:pos="120"/>
        </w:tabs>
        <w:spacing w:before="0"/>
        <w:ind w:left="425" w:hanging="425"/>
      </w:pPr>
      <w:r>
        <w:rPr>
          <w:rStyle w:val="NLLLNUM"/>
        </w:rPr>
        <w:tab/>
      </w:r>
      <w:r w:rsidR="00622D8D">
        <w:t xml:space="preserve">A soft drink manufacturer produces cylindrical </w:t>
      </w:r>
      <w:r w:rsidR="008423F3">
        <w:t>aluminium</w:t>
      </w:r>
      <w:r w:rsidR="00622D8D">
        <w:t xml:space="preserve"> cans, each with a volume of 500 mL (i.e. 500 cm</w:t>
      </w:r>
      <w:r w:rsidR="00622D8D">
        <w:rPr>
          <w:rStyle w:val="i-bodytextsuperscript"/>
        </w:rPr>
        <w:t>3</w:t>
      </w:r>
      <w:r w:rsidR="00622D8D">
        <w:t>). What is the radius of the can if the least amount of material is to be used in its construction? Give your answer correct to 2 significant figures.</w:t>
      </w:r>
    </w:p>
    <w:p w:rsidR="00622D8D" w:rsidRDefault="00622D8D" w:rsidP="00622D8D">
      <w:pPr>
        <w:pStyle w:val="i-notetoDTO"/>
        <w:rPr>
          <w:rStyle w:val="MATH-1"/>
          <w:b w:val="0"/>
          <w:bCs/>
        </w:rPr>
      </w:pPr>
    </w:p>
    <w:p w:rsidR="00622D8D" w:rsidRDefault="00622D8D" w:rsidP="00622D8D">
      <w:pPr>
        <w:pStyle w:val="i-notetoDTO"/>
        <w:rPr>
          <w:rStyle w:val="MATH-1"/>
          <w:b w:val="0"/>
          <w:bCs/>
        </w:rPr>
      </w:pPr>
    </w:p>
    <w:p w:rsidR="00622D8D" w:rsidRDefault="00622D8D" w:rsidP="00622D8D">
      <w:pPr>
        <w:pStyle w:val="i-notetoDTO"/>
        <w:rPr>
          <w:rStyle w:val="MATH-1"/>
          <w:b w:val="0"/>
          <w:bCs/>
        </w:rPr>
      </w:pPr>
    </w:p>
    <w:p w:rsidR="00622D8D" w:rsidRDefault="00622D8D" w:rsidP="00622D8D">
      <w:pPr>
        <w:pStyle w:val="i-notetoDTO"/>
        <w:rPr>
          <w:rStyle w:val="MATH-1"/>
          <w:b w:val="0"/>
          <w:bCs/>
        </w:rPr>
      </w:pPr>
    </w:p>
    <w:p w:rsidR="00622D8D" w:rsidRDefault="00622D8D" w:rsidP="00622D8D">
      <w:pPr>
        <w:pStyle w:val="i-notetoDTO"/>
        <w:rPr>
          <w:rStyle w:val="MATH-1"/>
          <w:b w:val="0"/>
          <w:bCs/>
        </w:rPr>
      </w:pPr>
    </w:p>
    <w:p w:rsidR="007E3B4E" w:rsidRDefault="007E3B4E" w:rsidP="00622D8D">
      <w:pPr>
        <w:pStyle w:val="i-notetoDTO"/>
        <w:rPr>
          <w:rStyle w:val="MATH-1"/>
          <w:b w:val="0"/>
          <w:bCs/>
        </w:rPr>
      </w:pPr>
    </w:p>
    <w:p w:rsidR="007E3B4E" w:rsidRDefault="007E3B4E" w:rsidP="00622D8D">
      <w:pPr>
        <w:pStyle w:val="i-notetoDTO"/>
        <w:rPr>
          <w:rStyle w:val="MATH-1"/>
          <w:b w:val="0"/>
          <w:bCs/>
        </w:rPr>
      </w:pPr>
    </w:p>
    <w:p w:rsidR="007E3B4E" w:rsidRDefault="007E3B4E" w:rsidP="00622D8D">
      <w:pPr>
        <w:pStyle w:val="i-notetoDTO"/>
        <w:rPr>
          <w:rStyle w:val="MATH-1"/>
          <w:b w:val="0"/>
          <w:bCs/>
        </w:rPr>
      </w:pPr>
    </w:p>
    <w:p w:rsidR="007E3B4E" w:rsidRDefault="007E3B4E" w:rsidP="00622D8D">
      <w:pPr>
        <w:pStyle w:val="i-notetoDTO"/>
        <w:rPr>
          <w:rStyle w:val="MATH-1"/>
          <w:b w:val="0"/>
          <w:bCs/>
        </w:rPr>
      </w:pPr>
    </w:p>
    <w:p w:rsidR="007E3B4E" w:rsidRDefault="007E3B4E" w:rsidP="00622D8D">
      <w:pPr>
        <w:pStyle w:val="i-notetoDTO"/>
        <w:rPr>
          <w:rStyle w:val="MATH-1"/>
          <w:b w:val="0"/>
          <w:bCs/>
        </w:rPr>
      </w:pPr>
    </w:p>
    <w:p w:rsidR="007E3B4E" w:rsidRDefault="007E3B4E" w:rsidP="00622D8D">
      <w:pPr>
        <w:pStyle w:val="i-notetoDTO"/>
        <w:rPr>
          <w:rStyle w:val="MATH-1"/>
          <w:b w:val="0"/>
          <w:bCs/>
        </w:rPr>
      </w:pPr>
    </w:p>
    <w:p w:rsidR="007E3B4E" w:rsidRDefault="007E3B4E" w:rsidP="00622D8D">
      <w:pPr>
        <w:pStyle w:val="i-notetoDTO"/>
        <w:rPr>
          <w:rStyle w:val="MATH-1"/>
          <w:b w:val="0"/>
          <w:bCs/>
        </w:rPr>
      </w:pPr>
    </w:p>
    <w:p w:rsidR="00622D8D" w:rsidRDefault="00622D8D" w:rsidP="00622D8D">
      <w:pPr>
        <w:pStyle w:val="i-notetoDTO"/>
      </w:pPr>
    </w:p>
    <w:p w:rsidR="00622D8D" w:rsidRPr="00FF69F6" w:rsidRDefault="00622D8D" w:rsidP="00622D8D">
      <w:pPr>
        <w:pStyle w:val="NL"/>
        <w:tabs>
          <w:tab w:val="left" w:pos="8364"/>
        </w:tabs>
        <w:rPr>
          <w:rStyle w:val="NLLLNUM"/>
        </w:rPr>
      </w:pPr>
      <w:r w:rsidRPr="00FF69F6">
        <w:rPr>
          <w:rStyle w:val="NLLLNUM"/>
        </w:rPr>
        <w:tab/>
      </w:r>
      <w:r>
        <w:rPr>
          <w:rStyle w:val="NLLLNUM"/>
        </w:rPr>
        <w:tab/>
      </w:r>
      <w:r>
        <w:rPr>
          <w:rStyle w:val="NLLLNUM"/>
        </w:rPr>
        <w:tab/>
      </w:r>
    </w:p>
    <w:p w:rsidR="00B35422" w:rsidRDefault="008423F3" w:rsidP="00B35422">
      <w:pPr>
        <w:pStyle w:val="NL"/>
        <w:tabs>
          <w:tab w:val="clear" w:pos="120"/>
        </w:tabs>
      </w:pPr>
      <w:r>
        <w:rPr>
          <w:rStyle w:val="NLLLNUM"/>
        </w:rPr>
        <w:t>9</w:t>
      </w:r>
      <w:r w:rsidR="004D4591">
        <w:rPr>
          <w:rStyle w:val="NLLLNUM"/>
        </w:rPr>
        <w:tab/>
        <w:t>[1, 1, 2, 2]</w:t>
      </w:r>
      <w:r w:rsidR="00B35422">
        <w:tab/>
        <w:t xml:space="preserve">A long-term project to help people in </w:t>
      </w:r>
      <w:proofErr w:type="spellStart"/>
      <w:r w:rsidR="00B35422">
        <w:t>Beachtown</w:t>
      </w:r>
      <w:proofErr w:type="spellEnd"/>
      <w:r w:rsidR="00B35422">
        <w:t xml:space="preserve"> gain employment uses a model of</w:t>
      </w:r>
    </w:p>
    <w:p w:rsidR="00B35422" w:rsidRDefault="00B35422" w:rsidP="00B35422">
      <w:pPr>
        <w:pStyle w:val="NLLL2COL"/>
      </w:pPr>
      <w:r>
        <w:rPr>
          <w:rStyle w:val="i-listitalic"/>
        </w:rPr>
        <w:t>N</w:t>
      </w:r>
      <w:r>
        <w:t xml:space="preserve"> </w:t>
      </w:r>
      <w:r w:rsidRPr="00403CE8">
        <w:rPr>
          <w:rStyle w:val="MinionMath"/>
        </w:rPr>
        <w:t>=</w:t>
      </w:r>
      <w:r>
        <w:t xml:space="preserve"> 2400</w:t>
      </w:r>
      <w:r>
        <w:rPr>
          <w:rStyle w:val="i-listitalic"/>
        </w:rPr>
        <w:t>e</w:t>
      </w:r>
      <w:r w:rsidRPr="00A136BC">
        <w:rPr>
          <w:rStyle w:val="i-listsuperscript"/>
        </w:rPr>
        <w:t>–</w:t>
      </w:r>
      <w:r>
        <w:rPr>
          <w:rStyle w:val="i-listsuperscript"/>
        </w:rPr>
        <w:t>0.11</w:t>
      </w:r>
      <w:r>
        <w:rPr>
          <w:rStyle w:val="i-listsuperscriptitalic"/>
        </w:rPr>
        <w:t>t</w:t>
      </w:r>
      <w:r>
        <w:t xml:space="preserve"> for the number of unemployed people over </w:t>
      </w:r>
      <w:r>
        <w:rPr>
          <w:rStyle w:val="i-listitalic"/>
        </w:rPr>
        <w:t>t</w:t>
      </w:r>
      <w:r>
        <w:t xml:space="preserve"> years.</w:t>
      </w:r>
    </w:p>
    <w:p w:rsidR="00B35422" w:rsidRDefault="00B35422" w:rsidP="00B35422">
      <w:pPr>
        <w:pStyle w:val="NLLL2COL"/>
      </w:pPr>
      <w:proofErr w:type="spellStart"/>
      <w:proofErr w:type="gramStart"/>
      <w:r w:rsidRPr="0051766B">
        <w:rPr>
          <w:rStyle w:val="NLLLNUM"/>
        </w:rPr>
        <w:t>a</w:t>
      </w:r>
      <w:proofErr w:type="spellEnd"/>
      <w:proofErr w:type="gramEnd"/>
      <w:r>
        <w:tab/>
        <w:t>How many people were unemployed at the start of the project?</w:t>
      </w:r>
    </w:p>
    <w:p w:rsidR="00B35422" w:rsidRDefault="00B35422" w:rsidP="00B35422">
      <w:pPr>
        <w:pStyle w:val="i-notetoDTO"/>
      </w:pPr>
    </w:p>
    <w:p w:rsidR="007E3B4E" w:rsidRDefault="007E3B4E" w:rsidP="00B35422">
      <w:pPr>
        <w:pStyle w:val="i-notetoDTO"/>
      </w:pPr>
    </w:p>
    <w:p w:rsidR="00B35422" w:rsidRDefault="00B35422" w:rsidP="00B35422">
      <w:pPr>
        <w:pStyle w:val="NLLL2COL"/>
      </w:pPr>
      <w:proofErr w:type="gramStart"/>
      <w:r w:rsidRPr="0051766B">
        <w:rPr>
          <w:rStyle w:val="NLLLNUM"/>
        </w:rPr>
        <w:t>b</w:t>
      </w:r>
      <w:proofErr w:type="gramEnd"/>
      <w:r>
        <w:tab/>
        <w:t>How many people were unemployed after 6 years?</w:t>
      </w:r>
    </w:p>
    <w:p w:rsidR="00B35422" w:rsidRDefault="00B35422" w:rsidP="00B35422">
      <w:pPr>
        <w:pStyle w:val="i-notetoDTO"/>
      </w:pPr>
    </w:p>
    <w:p w:rsidR="007E3B4E" w:rsidRDefault="007E3B4E" w:rsidP="00B35422">
      <w:pPr>
        <w:pStyle w:val="i-notetoDTO"/>
      </w:pPr>
    </w:p>
    <w:p w:rsidR="007E3B4E" w:rsidRDefault="007E3B4E" w:rsidP="00B35422">
      <w:pPr>
        <w:pStyle w:val="i-notetoDTO"/>
      </w:pPr>
    </w:p>
    <w:p w:rsidR="00B35422" w:rsidRDefault="00B35422" w:rsidP="00B35422">
      <w:pPr>
        <w:pStyle w:val="NLLL2COL"/>
      </w:pPr>
      <w:proofErr w:type="gramStart"/>
      <w:r w:rsidRPr="0051766B">
        <w:rPr>
          <w:rStyle w:val="NLLLNUM"/>
        </w:rPr>
        <w:t>c</w:t>
      </w:r>
      <w:proofErr w:type="gramEnd"/>
      <w:r>
        <w:tab/>
        <w:t>What was the unemployment rate:</w:t>
      </w:r>
    </w:p>
    <w:p w:rsidR="00B35422" w:rsidRDefault="00B35422" w:rsidP="00B35422">
      <w:pPr>
        <w:pStyle w:val="NLLL2COL"/>
      </w:pPr>
      <w:r>
        <w:rPr>
          <w:rStyle w:val="NLLLNUM"/>
        </w:rPr>
        <w:tab/>
      </w:r>
      <w:r>
        <w:rPr>
          <w:rStyle w:val="NLLLNUM"/>
        </w:rPr>
        <w:tab/>
      </w:r>
      <w:proofErr w:type="gramStart"/>
      <w:r w:rsidRPr="0051766B">
        <w:rPr>
          <w:rStyle w:val="NLLLNUM"/>
        </w:rPr>
        <w:t>i</w:t>
      </w:r>
      <w:proofErr w:type="gramEnd"/>
      <w:r w:rsidRPr="0051766B">
        <w:rPr>
          <w:rStyle w:val="NLLLNUM"/>
        </w:rPr>
        <w:t> </w:t>
      </w:r>
      <w:r>
        <w:t>initially?</w:t>
      </w:r>
    </w:p>
    <w:p w:rsidR="00B35422" w:rsidRDefault="00B35422" w:rsidP="00B35422">
      <w:pPr>
        <w:pStyle w:val="i-notetoDTO"/>
      </w:pPr>
    </w:p>
    <w:p w:rsidR="00B35422" w:rsidRDefault="00B35422" w:rsidP="00B35422">
      <w:pPr>
        <w:pStyle w:val="i-notetoDTO"/>
      </w:pPr>
    </w:p>
    <w:p w:rsidR="007E3B4E" w:rsidRDefault="007E3B4E" w:rsidP="00B35422">
      <w:pPr>
        <w:pStyle w:val="i-notetoDTO"/>
      </w:pPr>
    </w:p>
    <w:p w:rsidR="00B35422" w:rsidRDefault="00B35422" w:rsidP="00B35422">
      <w:pPr>
        <w:pStyle w:val="i-notetoDTO"/>
      </w:pPr>
    </w:p>
    <w:p w:rsidR="00B35422" w:rsidRDefault="00B35422" w:rsidP="00B35422">
      <w:pPr>
        <w:pStyle w:val="NLLL2COL"/>
      </w:pPr>
      <w:r>
        <w:rPr>
          <w:rStyle w:val="NLLLNUM"/>
        </w:rPr>
        <w:tab/>
      </w:r>
      <w:r w:rsidRPr="0051766B">
        <w:rPr>
          <w:rStyle w:val="NLLLNUM"/>
        </w:rPr>
        <w:tab/>
      </w:r>
      <w:proofErr w:type="gramStart"/>
      <w:r w:rsidRPr="0051766B">
        <w:rPr>
          <w:rStyle w:val="NLLLNUM"/>
        </w:rPr>
        <w:t>ii</w:t>
      </w:r>
      <w:proofErr w:type="gramEnd"/>
      <w:r>
        <w:t> </w:t>
      </w:r>
      <w:r>
        <w:t xml:space="preserve"> after 6 years?</w:t>
      </w:r>
    </w:p>
    <w:p w:rsidR="00B35422" w:rsidRDefault="00B35422" w:rsidP="00B35422">
      <w:pPr>
        <w:pStyle w:val="i-notetoDTO"/>
      </w:pPr>
    </w:p>
    <w:p w:rsidR="005B64C6" w:rsidRDefault="005B64C6"/>
    <w:sectPr w:rsidR="005B64C6" w:rsidSect="000B02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It">
    <w:altName w:val="Minion Pro It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67D17"/>
    <w:multiLevelType w:val="hybridMultilevel"/>
    <w:tmpl w:val="BDA4B608"/>
    <w:lvl w:ilvl="0" w:tplc="3154F2C2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D8"/>
    <w:rsid w:val="000B0292"/>
    <w:rsid w:val="001D03FB"/>
    <w:rsid w:val="0023129D"/>
    <w:rsid w:val="002F49B9"/>
    <w:rsid w:val="0030701F"/>
    <w:rsid w:val="004C2EBB"/>
    <w:rsid w:val="004D4591"/>
    <w:rsid w:val="005402D8"/>
    <w:rsid w:val="005B64BD"/>
    <w:rsid w:val="005B64C6"/>
    <w:rsid w:val="00622D8D"/>
    <w:rsid w:val="00636041"/>
    <w:rsid w:val="007E3B4E"/>
    <w:rsid w:val="008423F3"/>
    <w:rsid w:val="00912B66"/>
    <w:rsid w:val="009E5D88"/>
    <w:rsid w:val="00AB6E71"/>
    <w:rsid w:val="00B35422"/>
    <w:rsid w:val="00D3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LLLNUM">
    <w:name w:val="NL_LL_NUM"/>
    <w:qFormat/>
    <w:rsid w:val="005402D8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5402D8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i-listitalic">
    <w:name w:val="i - list italic"/>
    <w:uiPriority w:val="99"/>
    <w:qFormat/>
    <w:rsid w:val="005402D8"/>
    <w:rPr>
      <w:rFonts w:ascii="Minion Pro" w:hAnsi="Minion Pro"/>
      <w:i/>
    </w:rPr>
  </w:style>
  <w:style w:type="character" w:customStyle="1" w:styleId="MinionMath">
    <w:name w:val="Minion_Math"/>
    <w:uiPriority w:val="1"/>
    <w:qFormat/>
    <w:rsid w:val="005402D8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NL">
    <w:name w:val="NL"/>
    <w:rsid w:val="005402D8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notetoDTO">
    <w:name w:val="&lt;i - note to DTO&gt;"/>
    <w:basedOn w:val="Normal"/>
    <w:uiPriority w:val="99"/>
    <w:rsid w:val="005402D8"/>
    <w:pPr>
      <w:spacing w:before="120" w:after="120" w:line="280" w:lineRule="exact"/>
      <w:ind w:left="284" w:hanging="284"/>
      <w:jc w:val="center"/>
    </w:pPr>
    <w:rPr>
      <w:rFonts w:ascii="Arial" w:eastAsia="Times New Roman" w:hAnsi="Arial" w:cs="Times New Roman"/>
      <w:b/>
      <w:color w:val="FF0000"/>
      <w:sz w:val="28"/>
      <w:szCs w:val="24"/>
    </w:rPr>
  </w:style>
  <w:style w:type="character" w:customStyle="1" w:styleId="i-listsuperscript">
    <w:name w:val="i - list superscript"/>
    <w:uiPriority w:val="99"/>
    <w:qFormat/>
    <w:rsid w:val="005402D8"/>
    <w:rPr>
      <w:rFonts w:ascii="Minion Pro" w:hAnsi="Minion Pro"/>
      <w:b w:val="0"/>
      <w:bCs w:val="0"/>
      <w:i w:val="0"/>
      <w:iCs w:val="0"/>
      <w:position w:val="4"/>
      <w:vertAlign w:val="superscript"/>
      <w:lang w:eastAsia="en-AU"/>
    </w:rPr>
  </w:style>
  <w:style w:type="character" w:customStyle="1" w:styleId="i-listsuperscriptitalic">
    <w:name w:val="i - list superscript italic"/>
    <w:uiPriority w:val="99"/>
    <w:rsid w:val="005402D8"/>
    <w:rPr>
      <w:rFonts w:ascii="Minion Pro" w:hAnsi="Minion Pro" w:cs="MinionPro-It"/>
      <w:b w:val="0"/>
      <w:i/>
      <w:iCs/>
      <w:w w:val="100"/>
      <w:position w:val="4"/>
      <w:sz w:val="24"/>
      <w:szCs w:val="24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D8"/>
    <w:rPr>
      <w:rFonts w:ascii="Tahoma" w:hAnsi="Tahoma" w:cs="Tahoma"/>
      <w:sz w:val="16"/>
      <w:szCs w:val="16"/>
    </w:rPr>
  </w:style>
  <w:style w:type="character" w:customStyle="1" w:styleId="MATH-1">
    <w:name w:val="MATH-1"/>
    <w:uiPriority w:val="99"/>
    <w:rsid w:val="00622D8D"/>
    <w:rPr>
      <w:rFonts w:ascii="MathematicalPiLTStd-1" w:hAnsi="MathematicalPiLTStd-1" w:cs="MathematicalPiLTStd-1"/>
    </w:rPr>
  </w:style>
  <w:style w:type="character" w:customStyle="1" w:styleId="i-bodytextsuperscript">
    <w:name w:val="i - body text superscript"/>
    <w:uiPriority w:val="99"/>
    <w:rsid w:val="00622D8D"/>
    <w:rPr>
      <w:rFonts w:ascii="MinionPro-Regular" w:hAnsi="MinionPro-Regular" w:cs="MinionPro-Regular"/>
      <w:w w:val="100"/>
      <w:position w:val="0"/>
      <w:vertAlign w:val="superscript"/>
    </w:rPr>
  </w:style>
  <w:style w:type="paragraph" w:styleId="ListParagraph">
    <w:name w:val="List Paragraph"/>
    <w:basedOn w:val="Normal"/>
    <w:uiPriority w:val="34"/>
    <w:qFormat/>
    <w:rsid w:val="00B35422"/>
    <w:pPr>
      <w:ind w:left="720"/>
      <w:contextualSpacing/>
    </w:pPr>
  </w:style>
  <w:style w:type="table" w:styleId="TableGrid">
    <w:name w:val="Table Grid"/>
    <w:basedOn w:val="TableNormal"/>
    <w:uiPriority w:val="59"/>
    <w:rsid w:val="00307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LLLNUM">
    <w:name w:val="NL_LL_NUM"/>
    <w:qFormat/>
    <w:rsid w:val="005402D8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5402D8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i-listitalic">
    <w:name w:val="i - list italic"/>
    <w:uiPriority w:val="99"/>
    <w:qFormat/>
    <w:rsid w:val="005402D8"/>
    <w:rPr>
      <w:rFonts w:ascii="Minion Pro" w:hAnsi="Minion Pro"/>
      <w:i/>
    </w:rPr>
  </w:style>
  <w:style w:type="character" w:customStyle="1" w:styleId="MinionMath">
    <w:name w:val="Minion_Math"/>
    <w:uiPriority w:val="1"/>
    <w:qFormat/>
    <w:rsid w:val="005402D8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NL">
    <w:name w:val="NL"/>
    <w:rsid w:val="005402D8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notetoDTO">
    <w:name w:val="&lt;i - note to DTO&gt;"/>
    <w:basedOn w:val="Normal"/>
    <w:uiPriority w:val="99"/>
    <w:rsid w:val="005402D8"/>
    <w:pPr>
      <w:spacing w:before="120" w:after="120" w:line="280" w:lineRule="exact"/>
      <w:ind w:left="284" w:hanging="284"/>
      <w:jc w:val="center"/>
    </w:pPr>
    <w:rPr>
      <w:rFonts w:ascii="Arial" w:eastAsia="Times New Roman" w:hAnsi="Arial" w:cs="Times New Roman"/>
      <w:b/>
      <w:color w:val="FF0000"/>
      <w:sz w:val="28"/>
      <w:szCs w:val="24"/>
    </w:rPr>
  </w:style>
  <w:style w:type="character" w:customStyle="1" w:styleId="i-listsuperscript">
    <w:name w:val="i - list superscript"/>
    <w:uiPriority w:val="99"/>
    <w:qFormat/>
    <w:rsid w:val="005402D8"/>
    <w:rPr>
      <w:rFonts w:ascii="Minion Pro" w:hAnsi="Minion Pro"/>
      <w:b w:val="0"/>
      <w:bCs w:val="0"/>
      <w:i w:val="0"/>
      <w:iCs w:val="0"/>
      <w:position w:val="4"/>
      <w:vertAlign w:val="superscript"/>
      <w:lang w:eastAsia="en-AU"/>
    </w:rPr>
  </w:style>
  <w:style w:type="character" w:customStyle="1" w:styleId="i-listsuperscriptitalic">
    <w:name w:val="i - list superscript italic"/>
    <w:uiPriority w:val="99"/>
    <w:rsid w:val="005402D8"/>
    <w:rPr>
      <w:rFonts w:ascii="Minion Pro" w:hAnsi="Minion Pro" w:cs="MinionPro-It"/>
      <w:b w:val="0"/>
      <w:i/>
      <w:iCs/>
      <w:w w:val="100"/>
      <w:position w:val="4"/>
      <w:sz w:val="24"/>
      <w:szCs w:val="24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D8"/>
    <w:rPr>
      <w:rFonts w:ascii="Tahoma" w:hAnsi="Tahoma" w:cs="Tahoma"/>
      <w:sz w:val="16"/>
      <w:szCs w:val="16"/>
    </w:rPr>
  </w:style>
  <w:style w:type="character" w:customStyle="1" w:styleId="MATH-1">
    <w:name w:val="MATH-1"/>
    <w:uiPriority w:val="99"/>
    <w:rsid w:val="00622D8D"/>
    <w:rPr>
      <w:rFonts w:ascii="MathematicalPiLTStd-1" w:hAnsi="MathematicalPiLTStd-1" w:cs="MathematicalPiLTStd-1"/>
    </w:rPr>
  </w:style>
  <w:style w:type="character" w:customStyle="1" w:styleId="i-bodytextsuperscript">
    <w:name w:val="i - body text superscript"/>
    <w:uiPriority w:val="99"/>
    <w:rsid w:val="00622D8D"/>
    <w:rPr>
      <w:rFonts w:ascii="MinionPro-Regular" w:hAnsi="MinionPro-Regular" w:cs="MinionPro-Regular"/>
      <w:w w:val="100"/>
      <w:position w:val="0"/>
      <w:vertAlign w:val="superscript"/>
    </w:rPr>
  </w:style>
  <w:style w:type="paragraph" w:styleId="ListParagraph">
    <w:name w:val="List Paragraph"/>
    <w:basedOn w:val="Normal"/>
    <w:uiPriority w:val="34"/>
    <w:qFormat/>
    <w:rsid w:val="00B35422"/>
    <w:pPr>
      <w:ind w:left="720"/>
      <w:contextualSpacing/>
    </w:pPr>
  </w:style>
  <w:style w:type="table" w:styleId="TableGrid">
    <w:name w:val="Table Grid"/>
    <w:basedOn w:val="TableNormal"/>
    <w:uiPriority w:val="59"/>
    <w:rsid w:val="00307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5D687-282D-4209-A254-0DF71427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66061140</Template>
  <TotalTime>9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 Steven</dc:creator>
  <cp:lastModifiedBy>PALMER Patsy</cp:lastModifiedBy>
  <cp:revision>3</cp:revision>
  <cp:lastPrinted>2016-02-26T03:22:00Z</cp:lastPrinted>
  <dcterms:created xsi:type="dcterms:W3CDTF">2016-02-26T03:13:00Z</dcterms:created>
  <dcterms:modified xsi:type="dcterms:W3CDTF">2016-02-26T03:22:00Z</dcterms:modified>
</cp:coreProperties>
</file>