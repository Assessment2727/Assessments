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A8C7C" w14:textId="77777777" w:rsidR="000D1361" w:rsidRDefault="000D1361" w:rsidP="008826ED"/>
    <w:tbl>
      <w:tblPr>
        <w:tblW w:w="0" w:type="auto"/>
        <w:tblInd w:w="113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47"/>
        <w:gridCol w:w="6900"/>
      </w:tblGrid>
      <w:tr w:rsidR="000D1361" w14:paraId="0DB0DFEE" w14:textId="77777777">
        <w:trPr>
          <w:cantSplit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670E" w14:textId="77777777" w:rsidR="000D1361" w:rsidRDefault="00666F22" w:rsidP="0083120F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CA5D864" wp14:editId="0F1F09B1">
                  <wp:extent cx="1283783" cy="1192953"/>
                  <wp:effectExtent l="0" t="0" r="12065" b="1270"/>
                  <wp:docPr id="1" name="Picture 1" descr="j0236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0236335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56" cy="119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8783" w14:textId="25BF5B63" w:rsidR="000D1361" w:rsidRDefault="005D1AD0" w:rsidP="008826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Eastern Goldfields College</w:t>
            </w:r>
          </w:p>
          <w:p w14:paraId="6D8D2F71" w14:textId="77777777" w:rsidR="00FF7D5A" w:rsidRDefault="00FF7D5A" w:rsidP="008826ED">
            <w:pPr>
              <w:rPr>
                <w:sz w:val="36"/>
                <w:szCs w:val="36"/>
              </w:rPr>
            </w:pPr>
          </w:p>
          <w:p w14:paraId="60709603" w14:textId="7C80A029" w:rsidR="000D1361" w:rsidRPr="00FF7D5A" w:rsidRDefault="00FF7D5A" w:rsidP="008826ED">
            <w:pPr>
              <w:rPr>
                <w:sz w:val="32"/>
                <w:szCs w:val="32"/>
              </w:rPr>
            </w:pPr>
            <w:r w:rsidRPr="00FF7D5A">
              <w:rPr>
                <w:sz w:val="32"/>
                <w:szCs w:val="32"/>
              </w:rPr>
              <w:t>Year 12 Investigation Mathematics Methods</w:t>
            </w:r>
          </w:p>
          <w:p w14:paraId="5A37ED8B" w14:textId="77777777" w:rsidR="000D1361" w:rsidRDefault="000D1361" w:rsidP="008826ED">
            <w:pPr>
              <w:rPr>
                <w:sz w:val="36"/>
                <w:szCs w:val="36"/>
              </w:rPr>
            </w:pPr>
          </w:p>
          <w:p w14:paraId="2EA0E263" w14:textId="4C6E1DDC" w:rsidR="000D1361" w:rsidRDefault="0083120F" w:rsidP="008826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Area</w:t>
            </w:r>
            <w:r w:rsidR="000D1361">
              <w:rPr>
                <w:sz w:val="36"/>
                <w:szCs w:val="36"/>
              </w:rPr>
              <w:t xml:space="preserve"> Under </w:t>
            </w:r>
            <w:r w:rsidR="00701DC8">
              <w:rPr>
                <w:sz w:val="36"/>
                <w:szCs w:val="36"/>
              </w:rPr>
              <w:t>A</w:t>
            </w:r>
            <w:r w:rsidR="000D1361">
              <w:rPr>
                <w:sz w:val="36"/>
                <w:szCs w:val="36"/>
              </w:rPr>
              <w:t xml:space="preserve"> Curve</w:t>
            </w:r>
            <w:r w:rsidR="008C7B57">
              <w:rPr>
                <w:sz w:val="36"/>
                <w:szCs w:val="36"/>
              </w:rPr>
              <w:t xml:space="preserve"> – Take Home</w:t>
            </w:r>
          </w:p>
          <w:p w14:paraId="6D19B13A" w14:textId="77777777" w:rsidR="000D1361" w:rsidRDefault="000D1361" w:rsidP="008826ED"/>
        </w:tc>
      </w:tr>
    </w:tbl>
    <w:p w14:paraId="606019DB" w14:textId="77777777" w:rsidR="000D1361" w:rsidRDefault="000D1361" w:rsidP="008826ED">
      <w:pPr>
        <w:sectPr w:rsidR="000D1361">
          <w:type w:val="continuous"/>
          <w:pgSz w:w="11880" w:h="16800"/>
          <w:pgMar w:top="1134" w:right="1134" w:bottom="1134" w:left="1134" w:header="720" w:footer="720" w:gutter="0"/>
          <w:cols w:space="720"/>
        </w:sectPr>
      </w:pPr>
    </w:p>
    <w:p w14:paraId="1477A331" w14:textId="77777777" w:rsidR="00916E32" w:rsidRDefault="00916E32" w:rsidP="00916E32">
      <w:pPr>
        <w:rPr>
          <w:b/>
          <w:sz w:val="28"/>
          <w:szCs w:val="28"/>
        </w:rPr>
      </w:pPr>
    </w:p>
    <w:p w14:paraId="73004864" w14:textId="159A725B" w:rsidR="00916E32" w:rsidRPr="004D21DE" w:rsidRDefault="00916E32" w:rsidP="00916E3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Problems</w:t>
      </w:r>
    </w:p>
    <w:p w14:paraId="6CE6097B" w14:textId="77777777" w:rsidR="00916E32" w:rsidRDefault="00916E32" w:rsidP="00916E32">
      <w:pPr>
        <w:rPr>
          <w:sz w:val="28"/>
          <w:szCs w:val="28"/>
        </w:rPr>
      </w:pPr>
    </w:p>
    <w:p w14:paraId="500695EA" w14:textId="4CBC53BC" w:rsidR="00916E32" w:rsidRDefault="00916E32" w:rsidP="00916E32">
      <w:pPr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How far will a car travel at a speed of 50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for 3.5 hours?</w:t>
      </w:r>
    </w:p>
    <w:p w14:paraId="27B210F2" w14:textId="77777777" w:rsidR="00916E32" w:rsidRDefault="00916E32" w:rsidP="00916E32">
      <w:pPr>
        <w:rPr>
          <w:sz w:val="28"/>
          <w:szCs w:val="28"/>
        </w:rPr>
      </w:pPr>
    </w:p>
    <w:p w14:paraId="7540CCB5" w14:textId="6FE53154" w:rsidR="00916E32" w:rsidRDefault="00916E32" w:rsidP="00916E32">
      <w:pPr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  <w:t>The velocity/time graph below represents such a journey.</w:t>
      </w:r>
    </w:p>
    <w:p w14:paraId="51FA2FD1" w14:textId="77777777" w:rsidR="00916E32" w:rsidRDefault="00916E32" w:rsidP="00916E32">
      <w:pPr>
        <w:rPr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7839" wp14:editId="07D31234">
                <wp:simplePos x="0" y="0"/>
                <wp:positionH relativeFrom="column">
                  <wp:posOffset>179070</wp:posOffset>
                </wp:positionH>
                <wp:positionV relativeFrom="paragraph">
                  <wp:posOffset>74930</wp:posOffset>
                </wp:positionV>
                <wp:extent cx="1080135" cy="720090"/>
                <wp:effectExtent l="0" t="0" r="0" b="0"/>
                <wp:wrapSquare wrapText="bothSides"/>
                <wp:docPr id="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54DCC" w14:textId="77777777" w:rsidR="00701DC8" w:rsidRPr="00B44AC7" w:rsidRDefault="00701DC8" w:rsidP="00916E32">
                            <w:pPr>
                              <w:tabs>
                                <w:tab w:val="left" w:pos="6480"/>
                                <w:tab w:val="left" w:pos="8639"/>
                              </w:tabs>
                              <w:ind w:left="720" w:hanging="540"/>
                              <w:rPr>
                                <w:rFonts w:ascii="Times New Roman" w:hAnsi="Times New Roman"/>
                              </w:rPr>
                            </w:pPr>
                            <w:r w:rsidRPr="00B44AC7">
                              <w:rPr>
                                <w:rFonts w:ascii="Times New Roman" w:hAnsi="Times New Roman"/>
                              </w:rPr>
                              <w:t>Velocity</w:t>
                            </w:r>
                          </w:p>
                          <w:p w14:paraId="177651C5" w14:textId="77777777" w:rsidR="00701DC8" w:rsidRDefault="00701DC8" w:rsidP="00916E32">
                            <w:pPr>
                              <w:tabs>
                                <w:tab w:val="left" w:pos="6480"/>
                                <w:tab w:val="left" w:pos="8639"/>
                              </w:tabs>
                              <w:ind w:left="720" w:hanging="54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44AC7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gramStart"/>
                            <w:r w:rsidRPr="00B44AC7">
                              <w:rPr>
                                <w:rFonts w:ascii="Times New Roman" w:hAnsi="Times New Roman"/>
                              </w:rPr>
                              <w:t>km/</w:t>
                            </w:r>
                            <w:proofErr w:type="spellStart"/>
                            <w:r w:rsidRPr="00B44AC7">
                              <w:rPr>
                                <w:rFonts w:ascii="Times New Roman" w:hAnsi="Times New Roman"/>
                              </w:rPr>
                              <w:t>hr</w:t>
                            </w:r>
                            <w:proofErr w:type="spellEnd"/>
                            <w:proofErr w:type="gramEnd"/>
                            <w:r w:rsidRPr="00B44AC7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312BB10F" w14:textId="77777777" w:rsidR="00701DC8" w:rsidRDefault="00701DC8" w:rsidP="00916E32">
                            <w:pPr>
                              <w:tabs>
                                <w:tab w:val="left" w:pos="6480"/>
                                <w:tab w:val="left" w:pos="8639"/>
                              </w:tabs>
                              <w:ind w:left="720" w:hanging="54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743452A7" w14:textId="77777777" w:rsidR="00701DC8" w:rsidRDefault="00701DC8" w:rsidP="00916E32">
                            <w:pPr>
                              <w:tabs>
                                <w:tab w:val="left" w:pos="6480"/>
                                <w:tab w:val="left" w:pos="8639"/>
                              </w:tabs>
                              <w:ind w:left="720" w:hanging="54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1653D871" w14:textId="77777777" w:rsidR="00701DC8" w:rsidRPr="00F60F1E" w:rsidRDefault="00701DC8" w:rsidP="00916E32">
                            <w:pPr>
                              <w:tabs>
                                <w:tab w:val="left" w:pos="6480"/>
                                <w:tab w:val="left" w:pos="8639"/>
                              </w:tabs>
                              <w:ind w:left="720" w:hanging="5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4.1pt;margin-top:5.9pt;width:85.0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" filled="f" stroked="f">
                <v:textbox>
                  <w:txbxContent>
                    <w:p w14:paraId="05B54DCC" w14:textId="77777777" w:rsidR="008915CA" w:rsidRPr="00B44AC7" w:rsidRDefault="008915CA" w:rsidP="00916E32">
                      <w:pPr>
                        <w:tabs>
                          <w:tab w:val="left" w:pos="6480"/>
                          <w:tab w:val="left" w:pos="8639"/>
                        </w:tabs>
                        <w:ind w:left="720" w:hanging="540"/>
                        <w:rPr>
                          <w:rFonts w:ascii="Times New Roman" w:hAnsi="Times New Roman"/>
                        </w:rPr>
                      </w:pPr>
                      <w:r w:rsidRPr="00B44AC7">
                        <w:rPr>
                          <w:rFonts w:ascii="Times New Roman" w:hAnsi="Times New Roman"/>
                        </w:rPr>
                        <w:t>Velocity</w:t>
                      </w:r>
                    </w:p>
                    <w:p w14:paraId="177651C5" w14:textId="77777777" w:rsidR="008915CA" w:rsidRDefault="008915CA" w:rsidP="00916E32">
                      <w:pPr>
                        <w:tabs>
                          <w:tab w:val="left" w:pos="6480"/>
                          <w:tab w:val="left" w:pos="8639"/>
                        </w:tabs>
                        <w:ind w:left="720" w:hanging="54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44AC7">
                        <w:rPr>
                          <w:rFonts w:ascii="Times New Roman" w:hAnsi="Times New Roman"/>
                        </w:rPr>
                        <w:t>(</w:t>
                      </w:r>
                      <w:proofErr w:type="gramStart"/>
                      <w:r w:rsidRPr="00B44AC7">
                        <w:rPr>
                          <w:rFonts w:ascii="Times New Roman" w:hAnsi="Times New Roman"/>
                        </w:rPr>
                        <w:t>km</w:t>
                      </w:r>
                      <w:proofErr w:type="gramEnd"/>
                      <w:r w:rsidRPr="00B44AC7">
                        <w:rPr>
                          <w:rFonts w:ascii="Times New Roman" w:hAnsi="Times New Roman"/>
                        </w:rPr>
                        <w:t>/</w:t>
                      </w:r>
                      <w:proofErr w:type="spellStart"/>
                      <w:r w:rsidRPr="00B44AC7">
                        <w:rPr>
                          <w:rFonts w:ascii="Times New Roman" w:hAnsi="Times New Roman"/>
                        </w:rPr>
                        <w:t>hr</w:t>
                      </w:r>
                      <w:proofErr w:type="spellEnd"/>
                      <w:r w:rsidRPr="00B44AC7">
                        <w:rPr>
                          <w:rFonts w:ascii="Times New Roman" w:hAnsi="Times New Roman"/>
                        </w:rPr>
                        <w:t>)</w:t>
                      </w:r>
                    </w:p>
                    <w:p w14:paraId="312BB10F" w14:textId="77777777" w:rsidR="008915CA" w:rsidRDefault="008915CA" w:rsidP="00916E32">
                      <w:pPr>
                        <w:tabs>
                          <w:tab w:val="left" w:pos="6480"/>
                          <w:tab w:val="left" w:pos="8639"/>
                        </w:tabs>
                        <w:ind w:left="720" w:hanging="54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743452A7" w14:textId="77777777" w:rsidR="008915CA" w:rsidRDefault="008915CA" w:rsidP="00916E32">
                      <w:pPr>
                        <w:tabs>
                          <w:tab w:val="left" w:pos="6480"/>
                          <w:tab w:val="left" w:pos="8639"/>
                        </w:tabs>
                        <w:ind w:left="720" w:hanging="54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1653D871" w14:textId="77777777" w:rsidR="008915CA" w:rsidRPr="00F60F1E" w:rsidRDefault="008915CA" w:rsidP="00916E32">
                      <w:pPr>
                        <w:tabs>
                          <w:tab w:val="left" w:pos="6480"/>
                          <w:tab w:val="left" w:pos="8639"/>
                        </w:tabs>
                        <w:ind w:left="720" w:hanging="5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094CB5" w14:textId="77777777" w:rsidR="00916E32" w:rsidRDefault="00916E32" w:rsidP="00916E3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6E1328" wp14:editId="64E1BD32">
                <wp:simplePos x="0" y="0"/>
                <wp:positionH relativeFrom="column">
                  <wp:posOffset>-473075</wp:posOffset>
                </wp:positionH>
                <wp:positionV relativeFrom="paragraph">
                  <wp:posOffset>52705</wp:posOffset>
                </wp:positionV>
                <wp:extent cx="3961130" cy="25253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1130" cy="2525395"/>
                          <a:chOff x="2269" y="3119"/>
                          <a:chExt cx="6238" cy="3977"/>
                        </a:xfrm>
                      </wpg:grpSpPr>
                      <wps:wsp>
                        <wps:cNvPr id="37" name="Line 2"/>
                        <wps:cNvCnPr/>
                        <wps:spPr bwMode="auto">
                          <a:xfrm>
                            <a:off x="2832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"/>
                        <wps:cNvCnPr/>
                        <wps:spPr bwMode="auto">
                          <a:xfrm>
                            <a:off x="2835" y="6521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"/>
                        <wps:cNvCnPr/>
                        <wps:spPr bwMode="auto">
                          <a:xfrm>
                            <a:off x="2832" y="3119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"/>
                        <wps:cNvCnPr/>
                        <wps:spPr bwMode="auto">
                          <a:xfrm>
                            <a:off x="2832" y="3686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"/>
                        <wps:cNvCnPr/>
                        <wps:spPr bwMode="auto">
                          <a:xfrm>
                            <a:off x="2837" y="4257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"/>
                        <wps:cNvCnPr/>
                        <wps:spPr bwMode="auto">
                          <a:xfrm>
                            <a:off x="2835" y="4820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"/>
                        <wps:cNvCnPr/>
                        <wps:spPr bwMode="auto">
                          <a:xfrm>
                            <a:off x="2835" y="5387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"/>
                        <wps:cNvCnPr/>
                        <wps:spPr bwMode="auto">
                          <a:xfrm>
                            <a:off x="2835" y="5954"/>
                            <a:ext cx="56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"/>
                        <wps:cNvCnPr/>
                        <wps:spPr bwMode="auto">
                          <a:xfrm>
                            <a:off x="6234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"/>
                        <wps:cNvCnPr/>
                        <wps:spPr bwMode="auto">
                          <a:xfrm>
                            <a:off x="3966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"/>
                        <wps:cNvCnPr/>
                        <wps:spPr bwMode="auto">
                          <a:xfrm>
                            <a:off x="5100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"/>
                        <wps:cNvCnPr/>
                        <wps:spPr bwMode="auto">
                          <a:xfrm>
                            <a:off x="8502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/>
                        <wps:spPr bwMode="auto">
                          <a:xfrm>
                            <a:off x="7368" y="3119"/>
                            <a:ext cx="0" cy="3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"/>
                        <wps:cNvCnPr/>
                        <wps:spPr bwMode="auto">
                          <a:xfrm>
                            <a:off x="2832" y="3686"/>
                            <a:ext cx="396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5"/>
                        <wps:cNvCnPr/>
                        <wps:spPr bwMode="auto">
                          <a:xfrm>
                            <a:off x="6801" y="3686"/>
                            <a:ext cx="0" cy="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89" y="6529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31FA0" w14:textId="77777777" w:rsidR="00701DC8" w:rsidRPr="00C57701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6529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0F5EB" w14:textId="77777777" w:rsidR="00701DC8" w:rsidRPr="00C57701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6529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72C70" w14:textId="77777777" w:rsidR="00701DC8" w:rsidRPr="00C57701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6529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0861A" w14:textId="77777777" w:rsidR="00701DC8" w:rsidRPr="00C57701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37" y="3689"/>
                            <a:ext cx="3976" cy="2840"/>
                          </a:xfrm>
                          <a:prstGeom prst="rect">
                            <a:avLst/>
                          </a:prstGeom>
                          <a:solidFill>
                            <a:srgbClr val="969696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3405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55CE0" w14:textId="77777777" w:rsidR="00701DC8" w:rsidRPr="00B44AC7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3973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8D784" w14:textId="77777777" w:rsidR="00701DC8" w:rsidRPr="00B44AC7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4541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0AA22" w14:textId="77777777" w:rsidR="00701DC8" w:rsidRPr="00B44AC7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5109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C99E" w14:textId="77777777" w:rsidR="00701DC8" w:rsidRPr="00B44AC7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5677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2A87D" w14:textId="77777777" w:rsidR="00701DC8" w:rsidRPr="00B44AC7" w:rsidRDefault="00701DC8" w:rsidP="00916E32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6" o:spid="_x0000_s1027" style="position:absolute;margin-left:-37.2pt;margin-top:4.15pt;width:311.9pt;height:198.85pt;z-index:251661312" coordorigin="2269,3119" coordsize="6238,39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">
                <v:line id="Line 2" o:spid="_x0000_s1028" style="position:absolute;visibility:visible;mso-wrap-style:square" from="2832,3119" to="2832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Line 3" o:spid="_x0000_s1029" style="position:absolute;visibility:visible;mso-wrap-style:square" from="2835,6521" to="8505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Line 5" o:spid="_x0000_s1030" style="position:absolute;visibility:visible;mso-wrap-style:square" from="2832,3119" to="8502,31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BQbsMAAADbAAAADwAAAGRycy9kb3ducmV2LnhtbESPwWrDMBBE74X+g9hCb43cJoTUiWJM&#10;iaE95JDEH7C1NraptTKWLLt/XxUCOQ4z84bZZbPpRKDBtZYVvC4SEMSV1S3XCspL8bIB4Tyyxs4y&#10;KfglB9n+8WGHqbYTnyicfS0ihF2KChrv+1RKVzVk0C1sTxy9qx0M+iiHWuoBpwg3nXxLkrU02HJc&#10;aLCnj4aqn/NoFHytglkXfS7Hlo8hlKvyu8CDUs9Pc74F4Wn29/Ct/akVLN/h/0v8AXL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AUG7DAAAA2wAAAA8AAAAAAAAAAAAA&#10;AAAAoQIAAGRycy9kb3ducmV2LnhtbFBLBQYAAAAABAAEAPkAAACRAwAAAAA=&#10;" strokecolor="blue" strokeweight=".5pt"/>
                <v:line id="Line 6" o:spid="_x0000_s1031" style="position:absolute;visibility:visible;mso-wrap-style:square" from="2832,3686" to="8502,36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yKjr8AAADbAAAADwAAAGRycy9kb3ducmV2LnhtbERPzYrCMBC+L/gOYQRva+pSZKmmRcTC&#10;evCwbh9gbMa22ExKE2N9e3MQ9vjx/W+LyfQi0Og6ywpWywQEcW11x42C6q/8/AbhPLLG3jIpeJKD&#10;Ip99bDHT9sG/FM6+ETGEXYYKWu+HTEpXt2TQLe1AHLmrHQ36CMdG6hEfMdz08itJ1tJgx7GhxYH2&#10;LdW3890oOKbBrMthJ+8dn0Ko0upS4kGpxXzabUB4mvy/+O3+0QrSuD5+iT9A5i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fyKjr8AAADbAAAADwAAAAAAAAAAAAAAAACh&#10;AgAAZHJzL2Rvd25yZXYueG1sUEsFBgAAAAAEAAQA+QAAAI0DAAAAAA==&#10;" strokecolor="blue" strokeweight=".5pt"/>
                <v:line id="Line 7" o:spid="_x0000_s1032" style="position:absolute;visibility:visible;mso-wrap-style:square" from="2837,4257" to="8507,42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AvFcIAAADbAAAADwAAAGRycy9kb3ducmV2LnhtbESPwWrDMBBE74X+g9hCbo3sYExxooRQ&#10;YmgOOTT1B2ysjW1qrYwly+7fR4VCj8PMvGF2h8X0ItDoOssK0nUCgri2uuNGQfVVvr6BcB5ZY2+Z&#10;FPyQg8P++WmHhbYzf1K4+kZECLsCFbTeD4WUrm7JoFvbgTh6dzsa9FGOjdQjzhFuerlJklwa7Dgu&#10;tDjQe0v193UyCs5ZMHk5HOXU8SWEKqtuJZ6UWr0sxy0IT4v/D/+1P7SCLIXfL/EHyP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rAvFcIAAADbAAAADwAAAAAAAAAAAAAA&#10;AAChAgAAZHJzL2Rvd25yZXYueG1sUEsFBgAAAAAEAAQA+QAAAJADAAAAAA==&#10;" strokecolor="blue" strokeweight=".5pt"/>
                <v:line id="Line 9" o:spid="_x0000_s1033" style="position:absolute;visibility:visible;mso-wrap-style:square" from="2835,4820" to="8505,4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KxYsEAAADbAAAADwAAAGRycy9kb3ducmV2LnhtbESPQYvCMBSE7wv+h/AEb2uqFJFqFBEL&#10;68GD2h/wbJ5tsXkpTYzdf28WFjwOM/MNs94OphWBetdYVjCbJiCIS6sbrhQU1/x7CcJ5ZI2tZVLw&#10;Sw62m9HXGjNtX3ymcPGViBB2GSqove8yKV1Zk0E3tR1x9O62N+ij7Cupe3xFuGnlPEkW0mDDcaHG&#10;jvY1lY/L0yg4psEs8m4nnw2fQijS4pbjQanJeNitQHga/Cf83/7RCtI5/H2JP0Bu3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+YrFiwQAAANsAAAAPAAAAAAAAAAAAAAAA&#10;AKECAABkcnMvZG93bnJldi54bWxQSwUGAAAAAAQABAD5AAAAjwMAAAAA&#10;" strokecolor="blue" strokeweight=".5pt"/>
                <v:line id="Line 10" o:spid="_x0000_s1034" style="position:absolute;visibility:visible;mso-wrap-style:square" from="2835,5387" to="8505,53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4U+cIAAADbAAAADwAAAGRycy9kb3ducmV2LnhtbESPQYvCMBSE78L+h/AW9qapbpGlGkWW&#10;LejBg9of8LZ5tsXmpTQx1n9vBMHjMDPfMMv1YFoRqHeNZQXTSQKCuLS64UpBccrHPyCcR9bYWiYF&#10;d3KwXn2Mlphpe+MDhaOvRISwy1BB7X2XSenKmgy6ie2Io3e2vUEfZV9J3eMtwk0rZ0kylwYbjgs1&#10;dvRbU3k5Xo2CXRrMPO828trwPoQiLf5z/FPq63PYLEB4Gvw7/GpvtYL0G55f4g+Qq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4U+cIAAADbAAAADwAAAAAAAAAAAAAA&#10;AAChAgAAZHJzL2Rvd25yZXYueG1sUEsFBgAAAAAEAAQA+QAAAJADAAAAAA==&#10;" strokecolor="blue" strokeweight=".5pt"/>
                <v:line id="Line 11" o:spid="_x0000_s1035" style="position:absolute;visibility:visible;mso-wrap-style:square" from="2835,5954" to="8505,59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eMjcIAAADbAAAADwAAAGRycy9kb3ducmV2LnhtbESPwWrDMBBE74H+g9hCb7GcYkJxLIcQ&#10;amgPPTT1B2ysrW1qrYwly+7fV4FAj8PMvGGK42oGEWhyvWUFuyQFQdxY3XOroP6qti8gnEfWOFgm&#10;Bb/k4Fg+bArMtV34k8LFtyJC2OWooPN+zKV0TUcGXWJH4uh928mgj3JqpZ5wiXAzyOc03UuDPceF&#10;Dkc6d9T8XGaj4D0LZl+NJzn3/BFCndXXCl+VenpcTwcQnlb/H76337SCLIPbl/gDZP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eMjcIAAADbAAAADwAAAAAAAAAAAAAA&#10;AAChAgAAZHJzL2Rvd25yZXYueG1sUEsFBgAAAAAEAAQA+QAAAJADAAAAAA==&#10;" strokecolor="blue" strokeweight=".5pt"/>
                <v:line id="Line 13" o:spid="_x0000_s1036" style="position:absolute;visibility:visible;mso-wrap-style:square" from="6234,3119" to="6234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spFsMAAADbAAAADwAAAGRycy9kb3ducmV2LnhtbESPwWrDMBBE74X8g9hAbrXc4prgWgkh&#10;xNAeemjiD9hYW9vUWhlLkZ2/rwqFHoeZecOU+8UMItDkessKnpIUBHFjdc+tgvpSPW5BOI+scbBM&#10;Cu7kYL9bPZRYaDvzJ4Wzb0WEsCtQQef9WEjpmo4MusSOxNH7spNBH+XUSj3hHOFmkM9pmkuDPceF&#10;Dkc6dtR8n29GwXsWTF6NB3nr+SOEOquvFZ6U2qyXwysIT4v/D/+137SC7AV+v8QfIH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LKRbDAAAA2wAAAA8AAAAAAAAAAAAA&#10;AAAAoQIAAGRycy9kb3ducmV2LnhtbFBLBQYAAAAABAAEAPkAAACRAwAAAAA=&#10;" strokecolor="blue" strokeweight=".5pt"/>
                <v:line id="Line 14" o:spid="_x0000_s1037" style="position:absolute;visibility:visible;mso-wrap-style:square" from="3966,3119" to="3966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m3YcIAAADbAAAADwAAAGRycy9kb3ducmV2LnhtbESPwWrDMBBE74X8g9hAbrXcYExxrIRQ&#10;YmgOPdT1B2ysrW1qrYylyO7fV4VCj8PMvGHK02pGEWh2g2UFT0kKgri1euBOQfNRPT6DcB5Z42iZ&#10;FHyTg9Nx81Bioe3C7xRq34kIYVeggt77qZDStT0ZdImdiKP3aWeDPsq5k3rGJcLNKPdpmkuDA8eF&#10;Hid66an9qu9GwTULJq+ms7wP/BZCkzW3Ci9K7bbr+QDC0+r/w3/tV60gy+H3S/wB8v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Vm3YcIAAADbAAAADwAAAAAAAAAAAAAA&#10;AAChAgAAZHJzL2Rvd25yZXYueG1sUEsFBgAAAAAEAAQA+QAAAJADAAAAAA==&#10;" strokecolor="blue" strokeweight=".5pt"/>
                <v:line id="Line 16" o:spid="_x0000_s1038" style="position:absolute;visibility:visible;mso-wrap-style:square" from="5100,3119" to="5100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US+sMAAADbAAAADwAAAGRycy9kb3ducmV2LnhtbESPwWrDMBBE74H+g9hCb7HcYNziWgmh&#10;1JAecmjiD9haW9vUWhlLkd2/rwKBHIeZecOUu8UMItDkessKnpMUBHFjdc+tgvpcrV9BOI+scbBM&#10;Cv7IwW77sCqx0HbmLwon34oIYVeggs77sZDSNR0ZdIkdiaP3YyeDPsqplXrCOcLNIDdpmkuDPceF&#10;Dkd676j5PV2Mgs8smLwa9/LS8zGEOqu/K/xQ6ulx2b+B8LT4e/jWPmgF2Qtcv8QfIL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4VEvrDAAAA2wAAAA8AAAAAAAAAAAAA&#10;AAAAoQIAAGRycy9kb3ducmV2LnhtbFBLBQYAAAAABAAEAPkAAACRAwAAAAA=&#10;" strokecolor="blue" strokeweight=".5pt"/>
                <v:line id="Line 17" o:spid="_x0000_s1039" style="position:absolute;visibility:visible;mso-wrap-style:square" from="8502,3119" to="8502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qGiL8AAADbAAAADwAAAGRycy9kb3ducmV2LnhtbERPzYrCMBC+L/gOYQRva+pSZKmmRcTC&#10;evCwbh9gbMa22ExKE2N9e3MQ9vjx/W+LyfQi0Og6ywpWywQEcW11x42C6q/8/AbhPLLG3jIpeJKD&#10;Ip99bDHT9sG/FM6+ETGEXYYKWu+HTEpXt2TQLe1AHLmrHQ36CMdG6hEfMdz08itJ1tJgx7GhxYH2&#10;LdW3890oOKbBrMthJ+8dn0Ko0upS4kGpxXzabUB4mvy/+O3+0QrSODZ+iT9A5i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4qGiL8AAADbAAAADwAAAAAAAAAAAAAAAACh&#10;AgAAZHJzL2Rvd25yZXYueG1sUEsFBgAAAAAEAAQA+QAAAI0DAAAAAA==&#10;" strokecolor="blue" strokeweight=".5pt"/>
                <v:line id="Line 21" o:spid="_x0000_s1040" style="position:absolute;visibility:visible;mso-wrap-style:square" from="7368,3119" to="7368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YjE8MAAADbAAAADwAAAGRycy9kb3ducmV2LnhtbESPwWrDMBBE74H+g9hCb7HcYEzrWgmh&#10;1JAecmjiD9haW9vUWhlLkd2/rwKBHIeZecOUu8UMItDkessKnpMUBHFjdc+tgvpcrV9AOI+scbBM&#10;Cv7IwW77sCqx0HbmLwon34oIYVeggs77sZDSNR0ZdIkdiaP3YyeDPsqplXrCOcLNIDdpmkuDPceF&#10;Dkd676j5PV2Mgs8smLwa9/LS8zGEOqu/K/xQ6ulx2b+B8LT4e/jWPmgF2Stcv8QfIL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DGIxPDAAAA2wAAAA8AAAAAAAAAAAAA&#10;AAAAoQIAAGRycy9kb3ducmV2LnhtbFBLBQYAAAAABAAEAPkAAACRAwAAAAA=&#10;" strokecolor="blue" strokeweight=".5pt"/>
                <v:line id="Line 24" o:spid="_x0000_s1041" style="position:absolute;visibility:visible;mso-wrap-style:square" from="2832,3686" to="6801,36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ruBsIAAADbAAAADwAAAGRycy9kb3ducmV2LnhtbERPy2rCQBTdC/7DcAU3UiexVUp0FGkp&#10;VMFHrbi+ZK5JMHMnZKaa+PXOouDycN6zRWNKcaXaFZYVxMMIBHFqdcGZguPv18s7COeRNZaWSUFL&#10;DhbzbmeGibY3/qHrwWcihLBLUEHufZVI6dKcDLqhrYgDd7a1QR9gnUld4y2Em1KOomgiDRYcGnKs&#10;6COn9HL4MwrWdP+crAa7Db75eH9qXwdxW2yV6vea5RSEp8Y/xf/ub61gHNaHL+EHyP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bruBsIAAADbAAAADwAAAAAAAAAAAAAA&#10;AAChAgAAZHJzL2Rvd25yZXYueG1sUEsFBgAAAAAEAAQA+QAAAJADAAAAAA==&#10;" strokeweight="2.25pt">
                  <v:stroke endarrow="block"/>
                </v:line>
                <v:line id="Line 25" o:spid="_x0000_s1042" style="position:absolute;visibility:visible;mso-wrap-style:square" from="6801,3686" to="6801,65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rmYgsIAAADbAAAADwAAAAAAAAAAAAAA&#10;AAChAgAAZHJzL2Rvd25yZXYueG1sUEsFBgAAAAAEAAQA+QAAAJADAAAAAA==&#10;">
                  <v:stroke dashstyle="dash"/>
                </v:line>
                <v:shape id="Text Box 26" o:spid="_x0000_s1043" type="#_x0000_t202" style="position:absolute;left:3689;top:6529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29A31FA0" w14:textId="77777777" w:rsidR="008915CA" w:rsidRPr="00C57701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44" type="#_x0000_t202" style="position:absolute;left:4825;top:6529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7200F5EB" w14:textId="77777777" w:rsidR="008915CA" w:rsidRPr="00C57701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45" type="#_x0000_t202" style="position:absolute;left:5961;top:6529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29E72C70" w14:textId="77777777" w:rsidR="008915CA" w:rsidRPr="00C57701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3</w:t>
                        </w:r>
                      </w:p>
                    </w:txbxContent>
                  </v:textbox>
                </v:shape>
                <v:shape id="Text Box 29" o:spid="_x0000_s1046" type="#_x0000_t202" style="position:absolute;left:7097;top:6529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24A0861A" w14:textId="77777777" w:rsidR="008915CA" w:rsidRPr="00C57701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4</w:t>
                        </w:r>
                      </w:p>
                    </w:txbxContent>
                  </v:textbox>
                </v:shape>
                <v:rect id="Rectangle 30" o:spid="_x0000_s1047" style="position:absolute;left:2837;top:3689;width:3976;height:2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m8gDwQAA&#10;ANsAAAAPAAAAZHJzL2Rvd25yZXYueG1sRI/BysIwEITvgu8QVvCmqaKi1SgiiOJB+KsPsDRrW202&#10;pYlafXojCP9xmJlvmMWqMaV4UO0KywoG/QgEcWp1wZmC82nbm4JwHlljaZkUvMjBatluLTDW9sl/&#10;9Eh8JgKEXYwKcu+rWEqX5mTQ9W1FHLyLrQ36IOtM6hqfAW5KOYyiiTRYcFjIsaJNTuktuRsFbzSH&#10;V1bcroOh3OljMpqd9nqmVLfTrOcgPDX+P/xr77WC8QS+X8IPkM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ZvIA8EAAADbAAAADwAAAAAAAAAAAAAAAACXAgAAZHJzL2Rvd25y&#10;ZXYueG1sUEsFBgAAAAAEAAQA9QAAAIUDAAAAAA==&#10;" fillcolor="#969696" stroked="f" strokecolor="#969696">
                  <v:fill opacity="13107f"/>
                </v:rect>
                <v:shape id="Text Box 31" o:spid="_x0000_s1048" type="#_x0000_t202" style="position:absolute;left:2269;top:3405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3D455CE0" w14:textId="77777777" w:rsidR="008915CA" w:rsidRPr="00B44AC7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50</w:t>
                        </w:r>
                      </w:p>
                    </w:txbxContent>
                  </v:textbox>
                </v:shape>
                <v:shape id="Text Box 32" o:spid="_x0000_s1049" type="#_x0000_t202" style="position:absolute;left:2269;top:3973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2908D784" w14:textId="77777777" w:rsidR="008915CA" w:rsidRPr="00B44AC7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40</w:t>
                        </w:r>
                      </w:p>
                    </w:txbxContent>
                  </v:textbox>
                </v:shape>
                <v:shape id="Text Box 33" o:spid="_x0000_s1050" type="#_x0000_t202" style="position:absolute;left:2269;top:4541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5340AA22" w14:textId="77777777" w:rsidR="008915CA" w:rsidRPr="00B44AC7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30</w:t>
                        </w:r>
                      </w:p>
                    </w:txbxContent>
                  </v:textbox>
                </v:shape>
                <v:shape id="Text Box 34" o:spid="_x0000_s1051" type="#_x0000_t202" style="position:absolute;left:2269;top:5109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72CBC99E" w14:textId="77777777" w:rsidR="008915CA" w:rsidRPr="00B44AC7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20</w:t>
                        </w:r>
                      </w:p>
                    </w:txbxContent>
                  </v:textbox>
                </v:shape>
                <v:shape id="Text Box 35" o:spid="_x0000_s1052" type="#_x0000_t202" style="position:absolute;left:2269;top:5677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0F02A87D" w14:textId="77777777" w:rsidR="008915CA" w:rsidRPr="00B44AC7" w:rsidRDefault="008915CA" w:rsidP="00916E32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D05ED2" w14:textId="77777777" w:rsidR="00916E32" w:rsidRDefault="00916E32" w:rsidP="00916E32">
      <w:pPr>
        <w:rPr>
          <w:sz w:val="28"/>
          <w:szCs w:val="28"/>
        </w:rPr>
      </w:pPr>
    </w:p>
    <w:p w14:paraId="2DD2786E" w14:textId="77777777" w:rsidR="00916E32" w:rsidRDefault="00916E32" w:rsidP="00916E32">
      <w:pPr>
        <w:rPr>
          <w:sz w:val="28"/>
          <w:szCs w:val="28"/>
        </w:rPr>
      </w:pPr>
    </w:p>
    <w:p w14:paraId="7E62DB24" w14:textId="77777777" w:rsidR="00916E32" w:rsidRDefault="00916E32" w:rsidP="00916E32">
      <w:pPr>
        <w:rPr>
          <w:sz w:val="28"/>
          <w:szCs w:val="28"/>
        </w:rPr>
      </w:pPr>
    </w:p>
    <w:p w14:paraId="317DE359" w14:textId="77777777" w:rsidR="00916E32" w:rsidRDefault="00916E32" w:rsidP="00916E32">
      <w:pPr>
        <w:rPr>
          <w:sz w:val="28"/>
          <w:szCs w:val="28"/>
        </w:rPr>
      </w:pPr>
    </w:p>
    <w:p w14:paraId="45879D21" w14:textId="77777777" w:rsidR="00916E32" w:rsidRDefault="00916E32" w:rsidP="00916E32">
      <w:pPr>
        <w:rPr>
          <w:sz w:val="28"/>
          <w:szCs w:val="28"/>
        </w:rPr>
      </w:pPr>
    </w:p>
    <w:p w14:paraId="7EA3E5FB" w14:textId="77777777" w:rsidR="00916E32" w:rsidRDefault="00916E32" w:rsidP="00916E32">
      <w:pPr>
        <w:rPr>
          <w:sz w:val="28"/>
          <w:szCs w:val="28"/>
        </w:rPr>
      </w:pPr>
    </w:p>
    <w:p w14:paraId="70BADD12" w14:textId="77777777" w:rsidR="00916E32" w:rsidRDefault="00916E32" w:rsidP="00916E32">
      <w:pPr>
        <w:rPr>
          <w:sz w:val="28"/>
          <w:szCs w:val="28"/>
        </w:rPr>
      </w:pPr>
    </w:p>
    <w:p w14:paraId="4BBFE45D" w14:textId="77777777" w:rsidR="00916E32" w:rsidRDefault="00916E32" w:rsidP="00916E32">
      <w:pPr>
        <w:rPr>
          <w:sz w:val="28"/>
          <w:szCs w:val="28"/>
        </w:rPr>
      </w:pPr>
    </w:p>
    <w:p w14:paraId="1BA8A21F" w14:textId="77777777" w:rsidR="00916E32" w:rsidRDefault="00916E32" w:rsidP="00916E32">
      <w:pPr>
        <w:rPr>
          <w:sz w:val="28"/>
          <w:szCs w:val="28"/>
        </w:rPr>
      </w:pPr>
    </w:p>
    <w:p w14:paraId="2F604D0A" w14:textId="77777777" w:rsidR="00916E32" w:rsidRDefault="00916E32" w:rsidP="00916E32">
      <w:pPr>
        <w:rPr>
          <w:sz w:val="28"/>
          <w:szCs w:val="28"/>
        </w:rPr>
      </w:pPr>
    </w:p>
    <w:p w14:paraId="1C7840F1" w14:textId="77777777" w:rsidR="00916E32" w:rsidRDefault="00916E32" w:rsidP="00916E3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414EF" wp14:editId="5A43F2A2">
                <wp:simplePos x="0" y="0"/>
                <wp:positionH relativeFrom="column">
                  <wp:posOffset>4319905</wp:posOffset>
                </wp:positionH>
                <wp:positionV relativeFrom="paragraph">
                  <wp:posOffset>0</wp:posOffset>
                </wp:positionV>
                <wp:extent cx="1080135" cy="360045"/>
                <wp:effectExtent l="0" t="0" r="0" b="0"/>
                <wp:wrapNone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68113" w14:textId="77777777" w:rsidR="00701DC8" w:rsidRPr="00C57701" w:rsidRDefault="00701DC8" w:rsidP="00916E3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Time (hours)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53" type="#_x0000_t202" style="position:absolute;margin-left:340.15pt;margin-top:0;width:85.0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" filled="f" stroked="f">
                <v:textbox>
                  <w:txbxContent>
                    <w:p w14:paraId="74068113" w14:textId="77777777" w:rsidR="008915CA" w:rsidRPr="00C57701" w:rsidRDefault="008915CA" w:rsidP="00916E3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Time (hours)</w:t>
                      </w:r>
                    </w:p>
                  </w:txbxContent>
                </v:textbox>
              </v:shape>
            </w:pict>
          </mc:Fallback>
        </mc:AlternateContent>
      </w:r>
    </w:p>
    <w:p w14:paraId="4C601BE4" w14:textId="77777777" w:rsidR="00916E32" w:rsidRDefault="00916E32" w:rsidP="00916E32">
      <w:pPr>
        <w:rPr>
          <w:sz w:val="28"/>
          <w:szCs w:val="28"/>
        </w:rPr>
      </w:pPr>
    </w:p>
    <w:p w14:paraId="1E1AD877" w14:textId="46A26225" w:rsidR="00916E32" w:rsidRDefault="00916E32" w:rsidP="00916E32">
      <w:pPr>
        <w:tabs>
          <w:tab w:val="left" w:pos="567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  <w:t>i)</w:t>
      </w:r>
      <w:r>
        <w:rPr>
          <w:sz w:val="28"/>
          <w:szCs w:val="28"/>
        </w:rPr>
        <w:tab/>
        <w:t>What is the area of each ‘rectangle’ in the grid and what does it represent?</w:t>
      </w:r>
    </w:p>
    <w:p w14:paraId="06EF1085" w14:textId="77777777" w:rsidR="00916E32" w:rsidRDefault="00916E32" w:rsidP="00916E32">
      <w:pPr>
        <w:tabs>
          <w:tab w:val="left" w:pos="567"/>
        </w:tabs>
        <w:ind w:left="1134" w:hanging="1134"/>
        <w:rPr>
          <w:sz w:val="28"/>
          <w:szCs w:val="28"/>
        </w:rPr>
      </w:pPr>
    </w:p>
    <w:p w14:paraId="1C597624" w14:textId="5E9BFE61" w:rsidR="00916E32" w:rsidRDefault="00916E32" w:rsidP="00916E32">
      <w:pPr>
        <w:tabs>
          <w:tab w:val="left" w:pos="567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  <w:t>ii)</w:t>
      </w:r>
      <w:r>
        <w:rPr>
          <w:sz w:val="28"/>
          <w:szCs w:val="28"/>
        </w:rPr>
        <w:tab/>
        <w:t>What is the area of the shaded region?</w:t>
      </w:r>
    </w:p>
    <w:p w14:paraId="2F1602EB" w14:textId="77777777" w:rsidR="00916E32" w:rsidRDefault="00916E32" w:rsidP="00916E32">
      <w:pPr>
        <w:tabs>
          <w:tab w:val="left" w:pos="567"/>
        </w:tabs>
        <w:ind w:left="1134" w:hanging="1134"/>
        <w:rPr>
          <w:sz w:val="28"/>
          <w:szCs w:val="28"/>
        </w:rPr>
      </w:pPr>
    </w:p>
    <w:p w14:paraId="1EDB980E" w14:textId="77777777" w:rsidR="00916E32" w:rsidRDefault="00916E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7AC1EA" w14:textId="2F6DB593" w:rsidR="00916E32" w:rsidRDefault="00916E32" w:rsidP="00916E32">
      <w:pPr>
        <w:tabs>
          <w:tab w:val="left" w:pos="567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lastRenderedPageBreak/>
        <w:t>Below is the graph of another journey</w:t>
      </w:r>
    </w:p>
    <w:p w14:paraId="526E3853" w14:textId="77777777" w:rsidR="00916E32" w:rsidRDefault="00916E32" w:rsidP="00916E32">
      <w:pPr>
        <w:rPr>
          <w:sz w:val="28"/>
          <w:szCs w:val="28"/>
        </w:rPr>
      </w:pPr>
    </w:p>
    <w:p w14:paraId="6973ADFA" w14:textId="77777777" w:rsidR="00916E32" w:rsidRDefault="00916E32" w:rsidP="00916E3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C01A92" wp14:editId="0911D059">
                <wp:simplePos x="0" y="0"/>
                <wp:positionH relativeFrom="column">
                  <wp:posOffset>539750</wp:posOffset>
                </wp:positionH>
                <wp:positionV relativeFrom="paragraph">
                  <wp:posOffset>19050</wp:posOffset>
                </wp:positionV>
                <wp:extent cx="5050155" cy="2884805"/>
                <wp:effectExtent l="0" t="0" r="4445" b="10795"/>
                <wp:wrapNone/>
                <wp:docPr id="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0155" cy="2884805"/>
                          <a:chOff x="1701" y="9085"/>
                          <a:chExt cx="7953" cy="4543"/>
                        </a:xfrm>
                      </wpg:grpSpPr>
                      <wpg:grpSp>
                        <wpg:cNvPr id="5" name="Group 70"/>
                        <wpg:cNvGrpSpPr>
                          <a:grpSpLocks/>
                        </wpg:cNvGrpSpPr>
                        <wpg:grpSpPr bwMode="auto">
                          <a:xfrm>
                            <a:off x="2269" y="9369"/>
                            <a:ext cx="7385" cy="4259"/>
                            <a:chOff x="4148" y="9085"/>
                            <a:chExt cx="7385" cy="4259"/>
                          </a:xfrm>
                        </wpg:grpSpPr>
                        <wps:wsp>
                          <wps:cNvPr id="6" name="Line 38"/>
                          <wps:cNvCnPr/>
                          <wps:spPr bwMode="auto">
                            <a:xfrm>
                              <a:off x="4711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9"/>
                          <wps:cNvCnPr/>
                          <wps:spPr bwMode="auto">
                            <a:xfrm>
                              <a:off x="4714" y="12487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0"/>
                          <wps:cNvCnPr/>
                          <wps:spPr bwMode="auto">
                            <a:xfrm>
                              <a:off x="4711" y="9085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1"/>
                          <wps:cNvCnPr/>
                          <wps:spPr bwMode="auto">
                            <a:xfrm>
                              <a:off x="4711" y="9652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2"/>
                          <wps:cNvCnPr/>
                          <wps:spPr bwMode="auto">
                            <a:xfrm>
                              <a:off x="4716" y="10223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3"/>
                          <wps:cNvCnPr/>
                          <wps:spPr bwMode="auto">
                            <a:xfrm>
                              <a:off x="4714" y="10786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"/>
                          <wps:cNvCnPr/>
                          <wps:spPr bwMode="auto">
                            <a:xfrm>
                              <a:off x="4714" y="11353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5"/>
                          <wps:cNvCnPr/>
                          <wps:spPr bwMode="auto">
                            <a:xfrm>
                              <a:off x="4714" y="11920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6"/>
                          <wps:cNvCnPr/>
                          <wps:spPr bwMode="auto">
                            <a:xfrm>
                              <a:off x="8113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7"/>
                          <wps:cNvCnPr/>
                          <wps:spPr bwMode="auto">
                            <a:xfrm>
                              <a:off x="5845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8"/>
                          <wps:cNvCnPr/>
                          <wps:spPr bwMode="auto">
                            <a:xfrm>
                              <a:off x="6979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9"/>
                          <wps:cNvCnPr/>
                          <wps:spPr bwMode="auto">
                            <a:xfrm>
                              <a:off x="10381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0"/>
                          <wps:cNvCnPr/>
                          <wps:spPr bwMode="auto">
                            <a:xfrm>
                              <a:off x="9247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8" y="12495"/>
                              <a:ext cx="568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2A28D" w14:textId="77777777" w:rsidR="00701DC8" w:rsidRPr="00C57701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4" y="12495"/>
                              <a:ext cx="568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72BD62" w14:textId="77777777" w:rsidR="00701DC8" w:rsidRPr="00C57701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0" y="12495"/>
                              <a:ext cx="568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8415B" w14:textId="77777777" w:rsidR="00701DC8" w:rsidRPr="00C57701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6" y="12495"/>
                              <a:ext cx="568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FF122" w14:textId="77777777" w:rsidR="00701DC8" w:rsidRPr="00C57701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8" y="9371"/>
                              <a:ext cx="5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2A494" w14:textId="77777777" w:rsidR="00701DC8" w:rsidRPr="00B44AC7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8" y="9939"/>
                              <a:ext cx="5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0AC17" w14:textId="77777777" w:rsidR="00701DC8" w:rsidRPr="00B44AC7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8" y="10507"/>
                              <a:ext cx="5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66BE9B" w14:textId="77777777" w:rsidR="00701DC8" w:rsidRPr="00B44AC7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8" y="11075"/>
                              <a:ext cx="5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B0863" w14:textId="77777777" w:rsidR="00701DC8" w:rsidRPr="00B44AC7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8" y="11643"/>
                              <a:ext cx="568" cy="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6DB421" w14:textId="77777777" w:rsidR="00701DC8" w:rsidRPr="00B44AC7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60" y="12777"/>
                              <a:ext cx="2273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41AB2" w14:textId="77777777" w:rsidR="00701DC8" w:rsidRPr="00C57701" w:rsidRDefault="00701DC8" w:rsidP="00916E32">
                                <w:pPr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 xml:space="preserve">Time </w:t>
                                </w:r>
                                <w:r w:rsidRPr="004D21DE">
                                  <w:rPr>
                                    <w:b/>
                                    <w:u w:val="single"/>
                                    <w:lang w:val="en-AU"/>
                                  </w:rPr>
                                  <w:t>(seconds)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64"/>
                          <wps:cNvCnPr/>
                          <wps:spPr bwMode="auto">
                            <a:xfrm>
                              <a:off x="5284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5"/>
                          <wps:cNvCnPr/>
                          <wps:spPr bwMode="auto">
                            <a:xfrm>
                              <a:off x="6420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6"/>
                          <wps:cNvCnPr/>
                          <wps:spPr bwMode="auto">
                            <a:xfrm>
                              <a:off x="7556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67"/>
                          <wps:cNvCnPr/>
                          <wps:spPr bwMode="auto">
                            <a:xfrm>
                              <a:off x="8692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68"/>
                          <wps:cNvCnPr/>
                          <wps:spPr bwMode="auto">
                            <a:xfrm>
                              <a:off x="9828" y="9085"/>
                              <a:ext cx="0" cy="340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9085"/>
                            <a:ext cx="1701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10E28" w14:textId="77777777" w:rsidR="00701DC8" w:rsidRPr="00B44AC7" w:rsidRDefault="00701DC8" w:rsidP="00916E32">
                              <w:pPr>
                                <w:tabs>
                                  <w:tab w:val="left" w:pos="6480"/>
                                  <w:tab w:val="left" w:pos="8639"/>
                                </w:tabs>
                                <w:ind w:left="720" w:hanging="540"/>
                                <w:rPr>
                                  <w:rFonts w:ascii="Times New Roman" w:hAnsi="Times New Roman"/>
                                </w:rPr>
                              </w:pPr>
                              <w:r w:rsidRPr="00B44AC7">
                                <w:rPr>
                                  <w:rFonts w:ascii="Times New Roman" w:hAnsi="Times New Roman"/>
                                </w:rPr>
                                <w:t>Velocity</w:t>
                              </w:r>
                            </w:p>
                            <w:p w14:paraId="43A8F929" w14:textId="77777777" w:rsidR="00701DC8" w:rsidRPr="00B44AC7" w:rsidRDefault="00701DC8" w:rsidP="00916E32">
                              <w:pPr>
                                <w:tabs>
                                  <w:tab w:val="left" w:pos="6480"/>
                                  <w:tab w:val="left" w:pos="8639"/>
                                </w:tabs>
                                <w:ind w:left="720" w:hanging="540"/>
                                <w:rPr>
                                  <w:rFonts w:ascii="Times New Roman" w:hAnsi="Times New Roman"/>
                                </w:rPr>
                              </w:pPr>
                              <w:r w:rsidRPr="00B44AC7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proofErr w:type="gramStart"/>
                              <w:r w:rsidRPr="00B44AC7">
                                <w:rPr>
                                  <w:rFonts w:ascii="Times New Roman" w:hAnsi="Times New Roman"/>
                                </w:rPr>
                                <w:t>km/</w:t>
                              </w:r>
                              <w:proofErr w:type="spellStart"/>
                              <w:r w:rsidRPr="00B44AC7">
                                <w:rPr>
                                  <w:rFonts w:ascii="Times New Roman" w:hAnsi="Times New Roman"/>
                                </w:rPr>
                                <w:t>hr</w:t>
                              </w:r>
                              <w:proofErr w:type="spellEnd"/>
                              <w:proofErr w:type="gramEnd"/>
                              <w:r w:rsidRPr="00B44AC7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  <w:p w14:paraId="446B7190" w14:textId="77777777" w:rsidR="00701DC8" w:rsidRPr="00B44AC7" w:rsidRDefault="00701DC8" w:rsidP="00916E32">
                              <w:pPr>
                                <w:tabs>
                                  <w:tab w:val="left" w:pos="6480"/>
                                  <w:tab w:val="left" w:pos="8639"/>
                                </w:tabs>
                                <w:ind w:left="720" w:hanging="540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8F068B8" w14:textId="77777777" w:rsidR="00701DC8" w:rsidRDefault="00701DC8" w:rsidP="00916E32">
                              <w:pPr>
                                <w:tabs>
                                  <w:tab w:val="left" w:pos="6480"/>
                                  <w:tab w:val="left" w:pos="8639"/>
                                </w:tabs>
                                <w:ind w:left="720" w:hanging="54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69EE38A7" w14:textId="77777777" w:rsidR="00701DC8" w:rsidRPr="00F60F1E" w:rsidRDefault="00701DC8" w:rsidP="00916E32">
                              <w:pPr>
                                <w:tabs>
                                  <w:tab w:val="left" w:pos="6480"/>
                                  <w:tab w:val="left" w:pos="8639"/>
                                </w:tabs>
                                <w:ind w:left="720" w:hanging="54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71" o:spid="_x0000_s1054" style="position:absolute;margin-left:42.5pt;margin-top:1.5pt;width:397.65pt;height:227.15pt;z-index:251662336" coordorigin="1701,9085" coordsize="7953,45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">
                <v:group id="Group 70" o:spid="_x0000_s1055" style="position:absolute;left:2269;top:9369;width:7385;height:4259" coordorigin="4148,9085" coordsize="7385,42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line id="Line 38" o:spid="_x0000_s1056" style="position:absolute;visibility:visible;mso-wrap-style:square" from="4711,9085" to="4711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CZ/dwQAAANoAAAAPAAAAAAAAAAAAAAAA&#10;AKECAABkcnMvZG93bnJldi54bWxQSwUGAAAAAAQABAD5AAAAjwMAAAAA&#10;" strokeweight="2.25pt"/>
                  <v:line id="Line 39" o:spid="_x0000_s1057" style="position:absolute;visibility:visible;mso-wrap-style:square" from="4714,12487" to="10384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  <v:line id="Line 40" o:spid="_x0000_s1058" style="position:absolute;visibility:visible;mso-wrap-style:square" from="4711,9085" to="10381,9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d1Ar8AAADaAAAADwAAAGRycy9kb3ducmV2LnhtbERPzWqDQBC+B/IOywR6i2tCCMW6hlAi&#10;pIcekvoAE3eqUndW3HW1b989FHL8+P7z02J6EWh0nWUFuyQFQVxb3XGjoPoqt68gnEfW2FsmBb/k&#10;4FSsVzlm2s58o3D3jYgh7DJU0Ho/ZFK6uiWDLrEDceS+7WjQRzg2Uo84x3DTy32aHqXBjmNDiwO9&#10;t1T/3Cej4OMQzLEcznLq+DOE6lA9Srwo9bJZzm8gPC3+Kf53X7WCuDVeiTdAFn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md1Ar8AAADaAAAADwAAAAAAAAAAAAAAAACh&#10;AgAAZHJzL2Rvd25yZXYueG1sUEsFBgAAAAAEAAQA+QAAAI0DAAAAAA==&#10;" strokecolor="blue" strokeweight=".5pt"/>
                  <v:line id="Line 41" o:spid="_x0000_s1059" style="position:absolute;visibility:visible;mso-wrap-style:square" from="4711,9652" to="10381,96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vQmcAAAADaAAAADwAAAGRycy9kb3ducmV2LnhtbESPQYvCMBSE7wv+h/AEb2vqIrJWo4hY&#10;WA8eVvsDns2zLTYvpYmx/nsjCB6HmfmGWa5704hAnastK5iMExDEhdU1lwryU/b9C8J5ZI2NZVLw&#10;IAfr1eBriam2d/6ncPSliBB2KSqovG9TKV1RkUE3ti1x9C62M+ij7EqpO7xHuGnkT5LMpMGa40KF&#10;LW0rKq7Hm1GwnwYzy9qNvNV8CCGf5ucMd0qNhv1mAcJT7z/hd/tPK5jD60q8AXL1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Ur0JnAAAAA2gAAAA8AAAAAAAAAAAAAAAAA&#10;oQIAAGRycy9kb3ducmV2LnhtbFBLBQYAAAAABAAEAPkAAACOAwAAAAA=&#10;" strokecolor="blue" strokeweight=".5pt"/>
                  <v:line id="Line 42" o:spid="_x0000_s1060" style="position:absolute;visibility:visible;mso-wrap-style:square" from="4716,10223" to="10386,10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k+lk8MAAADbAAAADwAAAGRycy9kb3ducmV2LnhtbESPQWvDMAyF74P+B6PCbqvTUcpI64ZQ&#10;GtgOO6zLD1BjNQmN5RC7bvbvp8NgN4n39N6nfTG7QSWaQu/ZwHqVgSJuvO25NVB/Vy9voEJEtjh4&#10;JgM/FKA4LJ72mFv/4C9K59gqCeGQo4EuxjHXOjQdOQwrPxKLdvWTwyjr1Go74UPC3aBfs2yrHfYs&#10;DR2OdOyouZ3vzsDHJrltNZb63vNnSvWmvlR4MuZ5OZc7UJHm+G/+u363gi/08osMoA+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PpZPDAAAA2wAAAA8AAAAAAAAAAAAA&#10;AAAAoQIAAGRycy9kb3ducmV2LnhtbFBLBQYAAAAABAAEAPkAAACRAwAAAAA=&#10;" strokecolor="blue" strokeweight=".5pt"/>
                  <v:line id="Line 43" o:spid="_x0000_s1061" style="position:absolute;visibility:visible;mso-wrap-style:square" from="4714,10786" to="10384,107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MACMAAAADbAAAADwAAAGRycy9kb3ducmV2LnhtbERPzWqDQBC+B/oOyxR6i2uKSLGuEkKF&#10;9tBDUx9g4k5V4s6Ku9nYt+8GAr3Nx/c7Zb2aSQRa3GhZwS5JQRB3Vo/cK2i/m+0LCOeRNU6WScEv&#10;Oairh02JhbZX/qJw9L2IIewKVDB4PxdSum4ggy6xM3Hkfuxi0Ee49FIveI3hZpLPaZpLgyPHhgFn&#10;OgzUnY8Xo+AjCyZv5r28jPwZQpu1pwbflHp6XPevIDyt/l98d7/rOH8Ht1/iAbL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0DAAjAAAAA2wAAAA8AAAAAAAAAAAAAAAAA&#10;oQIAAGRycy9kb3ducmV2LnhtbFBLBQYAAAAABAAEAPkAAACOAwAAAAA=&#10;" strokecolor="blue" strokeweight=".5pt"/>
                  <v:line id="Line 44" o:spid="_x0000_s1062" style="position:absolute;visibility:visible;mso-wrap-style:square" from="4714,11353" to="10384,11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Gef8AAAADbAAAADwAAAGRycy9kb3ducmV2LnhtbERPzWrCQBC+F/oOyxR6azYVEUmzikgD&#10;9uBBzQOM2WkSzM6G7GYT394tFLzNx/c7+XY2nQg0uNaygs8kBUFcWd1yraC8FB9rEM4ja+wsk4I7&#10;OdhuXl9yzLSd+ETh7GsRQ9hlqKDxvs+kdFVDBl1ie+LI/drBoI9wqKUecIrhppOLNF1Jgy3HhgZ7&#10;2jdU3c6jUfCzDGZV9Ds5tnwMoVyW1wK/lXp/m3dfIDzN/in+dx90nL+Av1/iAXLz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3Rnn/AAAAA2wAAAA8AAAAAAAAAAAAAAAAA&#10;oQIAAGRycy9kb3ducmV2LnhtbFBLBQYAAAAABAAEAPkAAACOAwAAAAA=&#10;" strokecolor="blue" strokeweight=".5pt"/>
                  <v:line id="Line 45" o:spid="_x0000_s1063" style="position:absolute;visibility:visible;mso-wrap-style:square" from="4714,11920" to="10384,11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075MEAAADbAAAADwAAAGRycy9kb3ducmV2LnhtbERPzWqDQBC+B/oOyxR6i2vaEIrNRqRU&#10;aA49JPEBpu5UJe6suOtq374bKOQ2H9/v7PPF9CLQ6DrLCjZJCoK4trrjRkF1KdevIJxH1thbJgW/&#10;5CA/PKz2mGk784nC2TcihrDLUEHr/ZBJ6eqWDLrEDsSR+7GjQR/h2Eg94hzDTS+f03QnDXYcG1oc&#10;6L2l+nqejILjNphdORRy6vgrhGpbfZf4odTT41K8gfC0+Lv43/2p4/wXuP0SD5CH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nTvkwQAAANsAAAAPAAAAAAAAAAAAAAAA&#10;AKECAABkcnMvZG93bnJldi54bWxQSwUGAAAAAAQABAD5AAAAjwMAAAAA&#10;" strokecolor="blue" strokeweight=".5pt"/>
                  <v:line id="Line 46" o:spid="_x0000_s1064" style="position:absolute;visibility:visible;mso-wrap-style:square" from="8113,9085" to="8113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SjkMAAAADbAAAADwAAAGRycy9kb3ducmV2LnhtbERPzWqDQBC+F/IOywRya9YECcW6hhAi&#10;NIcemvoAU3eiEndW3HW1b98tFHqbj+938uNiehFodJ1lBbttAoK4trrjRkH1WT6/gHAeWWNvmRR8&#10;k4NjsXrKMdN25g8KN9+IGMIuQwWt90MmpatbMui2diCO3N2OBn2EYyP1iHMMN73cJ8lBGuw4NrQ4&#10;0Lml+nGbjIJrGsyhHE5y6vg9hCqtvkq8KLVZL6dXEJ4W/y/+c7/pOD+F31/iAbL4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10o5DAAAAA2wAAAA8AAAAAAAAAAAAAAAAA&#10;oQIAAGRycy9kb3ducmV2LnhtbFBLBQYAAAAABAAEAPkAAACOAwAAAAA=&#10;" strokecolor="blue" strokeweight=".5pt"/>
                  <v:line id="Line 47" o:spid="_x0000_s1065" style="position:absolute;visibility:visible;mso-wrap-style:square" from="5845,9085" to="5845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gGC8EAAADbAAAADwAAAGRycy9kb3ducmV2LnhtbERPzWrCQBC+F3yHZYTe6saSBonZiIiB&#10;9tBDNQ8wZsckmJ0N2XVN375bKPQ2H9/vFLvZDCLQ5HrLCtarBARxY3XPrYL6XL1sQDiPrHGwTAq+&#10;ycGuXDwVmGv74C8KJ9+KGMIuRwWd92MupWs6MuhWdiSO3NVOBn2EUyv1hI8Ybgb5miSZNNhzbOhw&#10;pENHze10Nwo+0mCyatzLe8+fIdRpfanwqNTzct5vQXia/b/4z/2u4/w3+P0lHiD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OAYLwQAAANsAAAAPAAAAAAAAAAAAAAAA&#10;AKECAABkcnMvZG93bnJldi54bWxQSwUGAAAAAAQABAD5AAAAjwMAAAAA&#10;" strokecolor="blue" strokeweight=".5pt"/>
                  <v:line id="Line 48" o:spid="_x0000_s1066" style="position:absolute;visibility:visible;mso-wrap-style:square" from="6979,9085" to="6979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uqYfMAAAADbAAAADwAAAGRycy9kb3ducmV2LnhtbERPzWqDQBC+F/IOywRya9aEIMW6hhAi&#10;NIcemvoAU3eiEndW3HW1b98tFHqbj+938uNiehFodJ1lBbttAoK4trrjRkH1WT6/gHAeWWNvmRR8&#10;k4NjsXrKMdN25g8KN9+IGMIuQwWt90MmpatbMui2diCO3N2OBn2EYyP1iHMMN73cJ0kqDXYcG1oc&#10;6NxS/bhNRsH1EExaDic5dfweQnWovkq8KLVZL6dXEJ4W/y/+c7/pOD+F31/iAbL4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LqmHzAAAAA2wAAAA8AAAAAAAAAAAAAAAAA&#10;oQIAAGRycy9kb3ducmV2LnhtbFBLBQYAAAAABAAEAPkAAACOAwAAAAA=&#10;" strokecolor="blue" strokeweight=".5pt"/>
                  <v:line id="Line 49" o:spid="_x0000_s1067" style="position:absolute;visibility:visible;mso-wrap-style:square" from="10381,9085" to="10381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Y958EAAADbAAAADwAAAGRycy9kb3ducmV2LnhtbERPzWqDQBC+B/oOyxR6i2uCmGJdQygV&#10;0kMPSXyAqTtViTsr7mZj375bKPQ2H9/vlPvFjCLQ7AbLCjZJCoK4tXrgTkFzqdfPIJxH1jhaJgXf&#10;5GBfPaxKLLS984nC2XcihrArUEHv/VRI6dqeDLrETsSR+7KzQR/h3Ek94z2Gm1Fu0zSXBgeODT1O&#10;9NpTez3fjIL3LJi8ng7yNvBHCE3WfNb4ptTT43J4AeFp8f/iP/dRx/k7+P0lHiCr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9pj3nwQAAANsAAAAPAAAAAAAAAAAAAAAA&#10;AKECAABkcnMvZG93bnJldi54bWxQSwUGAAAAAAQABAD5AAAAjwMAAAAA&#10;" strokecolor="blue" strokeweight=".5pt"/>
                  <v:line id="Line 50" o:spid="_x0000_s1068" style="position:absolute;visibility:visible;mso-wrap-style:square" from="9247,9085" to="9247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mplcMAAADbAAAADwAAAGRycy9kb3ducmV2LnhtbESPQWvDMAyF74P+B6PCbqvTUcpI64ZQ&#10;GtgOO6zLD1BjNQmN5RC7bvbvp8NgN4n39N6nfTG7QSWaQu/ZwHqVgSJuvO25NVB/Vy9voEJEtjh4&#10;JgM/FKA4LJ72mFv/4C9K59gqCeGQo4EuxjHXOjQdOQwrPxKLdvWTwyjr1Go74UPC3aBfs2yrHfYs&#10;DR2OdOyouZ3vzsDHJrltNZb63vNnSvWmvlR4MuZ5OZc7UJHm+G/+u363gi+w8osMoA+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5qZXDAAAA2wAAAA8AAAAAAAAAAAAA&#10;AAAAoQIAAGRycy9kb3ducmV2LnhtbFBLBQYAAAAABAAEAPkAAACRAwAAAAA=&#10;" strokecolor="blue" strokeweight=".5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3" o:spid="_x0000_s1069" type="#_x0000_t202" style="position:absolute;left:5568;top:12495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3892A28D" w14:textId="77777777" w:rsidR="00701DC8" w:rsidRPr="00C57701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6704;top:12495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6C72BD62" w14:textId="77777777" w:rsidR="00701DC8" w:rsidRPr="00C57701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55" o:spid="_x0000_s1071" type="#_x0000_t202" style="position:absolute;left:7840;top:12495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08D8415B" w14:textId="77777777" w:rsidR="00701DC8" w:rsidRPr="00C57701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56" o:spid="_x0000_s1072" type="#_x0000_t202" style="position:absolute;left:8976;top:12495;width:568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6B4FF122" w14:textId="77777777" w:rsidR="00701DC8" w:rsidRPr="00C57701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58" o:spid="_x0000_s1073" type="#_x0000_t202" style="position:absolute;left:4148;top:9371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74E2A494" w14:textId="77777777" w:rsidR="00701DC8" w:rsidRPr="00B44AC7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 Box 59" o:spid="_x0000_s1074" type="#_x0000_t202" style="position:absolute;left:4148;top:9939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35D0AC17" w14:textId="77777777" w:rsidR="00701DC8" w:rsidRPr="00B44AC7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60" o:spid="_x0000_s1075" type="#_x0000_t202" style="position:absolute;left:4148;top:10507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2166BE9B" w14:textId="77777777" w:rsidR="00701DC8" w:rsidRPr="00B44AC7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61" o:spid="_x0000_s1076" type="#_x0000_t202" style="position:absolute;left:4148;top:11075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7DAB0863" w14:textId="77777777" w:rsidR="00701DC8" w:rsidRPr="00B44AC7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62" o:spid="_x0000_s1077" type="#_x0000_t202" style="position:absolute;left:4148;top:11643;width:568;height:5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256DB421" w14:textId="77777777" w:rsidR="00701DC8" w:rsidRPr="00B44AC7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63" o:spid="_x0000_s1078" type="#_x0000_t202" style="position:absolute;left:9260;top:12777;width:2273;height: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7CA41AB2" w14:textId="77777777" w:rsidR="00701DC8" w:rsidRPr="00C57701" w:rsidRDefault="00701DC8" w:rsidP="00916E32">
                          <w:pPr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 xml:space="preserve">Time </w:t>
                          </w:r>
                          <w:r w:rsidRPr="004D21DE">
                            <w:rPr>
                              <w:b/>
                              <w:u w:val="single"/>
                              <w:lang w:val="en-AU"/>
                            </w:rPr>
                            <w:t>(seconds)</w:t>
                          </w:r>
                        </w:p>
                      </w:txbxContent>
                    </v:textbox>
                  </v:shape>
                  <v:line id="Line 64" o:spid="_x0000_s1079" style="position:absolute;visibility:visible;mso-wrap-style:square" from="5284,9085" to="5284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RnGs8MAAADbAAAADwAAAGRycy9kb3ducmV2LnhtbESPwWrDMBBE74X8g9hAb42cYEzrRAkh&#10;1NAeeqjrD9hYG9vEWhlLkd2/rwqBHIeZecPsDrPpRaDRdZYVrFcJCOLa6o4bBdVP8fIKwnlkjb1l&#10;UvBLDg77xdMOc20n/qZQ+kZECLscFbTeD7mUrm7JoFvZgTh6Fzsa9FGOjdQjThFuerlJkkwa7Dgu&#10;tDjQqaX6Wt6Mgs80mKwYjvLW8VcIVVqdC3xX6nk5H7cgPM3+Eb63P7SCzRv8f4k/QO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ZxrPDAAAA2wAAAA8AAAAAAAAAAAAA&#10;AAAAoQIAAGRycy9kb3ducmV2LnhtbFBLBQYAAAAABAAEAPkAAACRAwAAAAA=&#10;" strokecolor="blue" strokeweight=".5pt"/>
                  <v:line id="Line 65" o:spid="_x0000_s1080" style="position:absolute;visibility:visible;mso-wrap-style:square" from="6420,9085" to="6420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r588AAAADbAAAADwAAAGRycy9kb3ducmV2LnhtbERPzWrCQBC+C32HZQRvurFKKKmrhNKA&#10;PXhomgeYZsckmJ0N2c0a3757EHr8+P4Pp9n0ItDoOssKtpsEBHFtdceNguqnWL+BcB5ZY2+ZFDzI&#10;wen4sjhgpu2dvymUvhExhF2GClrvh0xKV7dk0G3sQBy5qx0N+gjHRuoR7zHc9PI1SVJpsOPY0OJA&#10;Hy3Vt3IyCr72waTFkMup40sI1b76LfBTqdVyzt9BeJr9v/jpPmsFu7g+fok/QB7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n6+fPAAAAA2wAAAA8AAAAAAAAAAAAAAAAA&#10;oQIAAGRycy9kb3ducmV2LnhtbFBLBQYAAAAABAAEAPkAAACOAwAAAAA=&#10;" strokecolor="blue" strokeweight=".5pt"/>
                  <v:line id="Line 66" o:spid="_x0000_s1081" style="position:absolute;visibility:visible;mso-wrap-style:square" from="7556,9085" to="7556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ZcaMMAAADbAAAADwAAAGRycy9kb3ducmV2LnhtbESPwWrDMBBE74X8g9hAbo3sJpjiRAkh&#10;xNAeeqjrD9hYG9vEWhlLVty/rwqFHoeZecPsj7PpRaDRdZYVpOsEBHFtdceNguqreH4F4Tyyxt4y&#10;KfgmB8fD4mmPubYP/qRQ+kZECLscFbTeD7mUrm7JoFvbgTh6Nzsa9FGOjdQjPiLc9PIlSTJpsOO4&#10;0OJA55bqezkZBe/bYLJiOMmp448Qqm11LfCi1Go5n3YgPM3+P/zXftMKNin8fok/QB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2XGjDAAAA2wAAAA8AAAAAAAAAAAAA&#10;AAAAoQIAAGRycy9kb3ducmV2LnhtbFBLBQYAAAAABAAEAPkAAACRAwAAAAA=&#10;" strokecolor="blue" strokeweight=".5pt"/>
                  <v:line id="Line 67" o:spid="_x0000_s1082" style="position:absolute;visibility:visible;mso-wrap-style:square" from="8692,9085" to="8692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TCH8IAAADbAAAADwAAAGRycy9kb3ducmV2LnhtbESPQYvCMBSE78L+h/AWvNl0VUS6RpHF&#10;gh48rPYHvG2ebbF5KU2M9d8bQdjjMDPfMKvNYFoRqHeNZQVfSQqCuLS64UpBcc4nSxDOI2tsLZOC&#10;BznYrD9GK8y0vfMvhZOvRISwy1BB7X2XSenKmgy6xHbE0bvY3qCPsq+k7vEe4aaV0zRdSIMNx4Ua&#10;O/qpqbyebkbBYR7MIu+28tbwMYRiXvzluFNq/Dlsv0F4Gvx/+N3eawWzKby+xB8g1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TCH8IAAADbAAAADwAAAAAAAAAAAAAA&#10;AAChAgAAZHJzL2Rvd25yZXYueG1sUEsFBgAAAAAEAAQA+QAAAJADAAAAAA==&#10;" strokecolor="blue" strokeweight=".5pt"/>
                  <v:line id="Line 68" o:spid="_x0000_s1083" style="position:absolute;visibility:visible;mso-wrap-style:square" from="9828,9085" to="9828,12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hnhMMAAADbAAAADwAAAGRycy9kb3ducmV2LnhtbESPwWrDMBBE74X8g9hAb42c2pjiRAkh&#10;1NAeeqjrD9hYG9vEWhlLUZy/jwqFHoeZecNs97MZRKDJ9ZYVrFcJCOLG6p5bBfVP+fIGwnlkjYNl&#10;UnAnB/vd4mmLhbY3/qZQ+VZECLsCFXTej4WUrunIoFvZkTh6ZzsZ9FFOrdQT3iLcDPI1SXJpsOe4&#10;0OFIx46aS3U1Cj6zYPJyPMhrz18h1Fl9KvFdqeflfNiA8DT7//Bf+0MrSFP4/RJ/gN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oZ4TDAAAA2wAAAA8AAAAAAAAAAAAA&#10;AAAAoQIAAGRycy9kb3ducmV2LnhtbFBLBQYAAAAABAAEAPkAAACRAwAAAAA=&#10;" strokecolor="blue" strokeweight=".5pt"/>
                </v:group>
                <v:shape id="Text Box 69" o:spid="_x0000_s1084" type="#_x0000_t202" style="position:absolute;left:1701;top:9085;width:1701;height:1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3EA10E28" w14:textId="77777777" w:rsidR="00701DC8" w:rsidRPr="00B44AC7" w:rsidRDefault="00701DC8" w:rsidP="00916E32">
                        <w:pPr>
                          <w:tabs>
                            <w:tab w:val="left" w:pos="6480"/>
                            <w:tab w:val="left" w:pos="8639"/>
                          </w:tabs>
                          <w:ind w:left="720" w:hanging="540"/>
                          <w:rPr>
                            <w:rFonts w:ascii="Times New Roman" w:hAnsi="Times New Roman"/>
                          </w:rPr>
                        </w:pPr>
                        <w:r w:rsidRPr="00B44AC7">
                          <w:rPr>
                            <w:rFonts w:ascii="Times New Roman" w:hAnsi="Times New Roman"/>
                          </w:rPr>
                          <w:t>Velocity</w:t>
                        </w:r>
                      </w:p>
                      <w:p w14:paraId="43A8F929" w14:textId="77777777" w:rsidR="00701DC8" w:rsidRPr="00B44AC7" w:rsidRDefault="00701DC8" w:rsidP="00916E32">
                        <w:pPr>
                          <w:tabs>
                            <w:tab w:val="left" w:pos="6480"/>
                            <w:tab w:val="left" w:pos="8639"/>
                          </w:tabs>
                          <w:ind w:left="720" w:hanging="540"/>
                          <w:rPr>
                            <w:rFonts w:ascii="Times New Roman" w:hAnsi="Times New Roman"/>
                          </w:rPr>
                        </w:pPr>
                        <w:r w:rsidRPr="00B44AC7">
                          <w:rPr>
                            <w:rFonts w:ascii="Times New Roman" w:hAnsi="Times New Roman"/>
                          </w:rPr>
                          <w:t>(</w:t>
                        </w:r>
                        <w:proofErr w:type="gramStart"/>
                        <w:r w:rsidRPr="00B44AC7">
                          <w:rPr>
                            <w:rFonts w:ascii="Times New Roman" w:hAnsi="Times New Roman"/>
                          </w:rPr>
                          <w:t>km</w:t>
                        </w:r>
                        <w:proofErr w:type="gramEnd"/>
                        <w:r w:rsidRPr="00B44AC7">
                          <w:rPr>
                            <w:rFonts w:ascii="Times New Roman" w:hAnsi="Times New Roman"/>
                          </w:rPr>
                          <w:t>/</w:t>
                        </w:r>
                        <w:proofErr w:type="spellStart"/>
                        <w:r w:rsidRPr="00B44AC7">
                          <w:rPr>
                            <w:rFonts w:ascii="Times New Roman" w:hAnsi="Times New Roman"/>
                          </w:rPr>
                          <w:t>hr</w:t>
                        </w:r>
                        <w:proofErr w:type="spellEnd"/>
                        <w:r w:rsidRPr="00B44AC7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  <w:p w14:paraId="446B7190" w14:textId="77777777" w:rsidR="00701DC8" w:rsidRPr="00B44AC7" w:rsidRDefault="00701DC8" w:rsidP="00916E32">
                        <w:pPr>
                          <w:tabs>
                            <w:tab w:val="left" w:pos="6480"/>
                            <w:tab w:val="left" w:pos="8639"/>
                          </w:tabs>
                          <w:ind w:left="720" w:hanging="540"/>
                          <w:rPr>
                            <w:rFonts w:ascii="Times New Roman" w:hAnsi="Times New Roman"/>
                          </w:rPr>
                        </w:pPr>
                      </w:p>
                      <w:p w14:paraId="68F068B8" w14:textId="77777777" w:rsidR="00701DC8" w:rsidRDefault="00701DC8" w:rsidP="00916E32">
                        <w:pPr>
                          <w:tabs>
                            <w:tab w:val="left" w:pos="6480"/>
                            <w:tab w:val="left" w:pos="8639"/>
                          </w:tabs>
                          <w:ind w:left="720" w:hanging="54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  <w:p w14:paraId="69EE38A7" w14:textId="77777777" w:rsidR="00701DC8" w:rsidRPr="00F60F1E" w:rsidRDefault="00701DC8" w:rsidP="00916E32">
                        <w:pPr>
                          <w:tabs>
                            <w:tab w:val="left" w:pos="6480"/>
                            <w:tab w:val="left" w:pos="8639"/>
                          </w:tabs>
                          <w:ind w:left="720" w:hanging="54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E64A42" w14:textId="77777777" w:rsidR="00916E32" w:rsidRDefault="00916E32" w:rsidP="00916E32">
      <w:pPr>
        <w:rPr>
          <w:sz w:val="28"/>
          <w:szCs w:val="28"/>
        </w:rPr>
      </w:pPr>
    </w:p>
    <w:p w14:paraId="3EBB71CF" w14:textId="77777777" w:rsidR="00916E32" w:rsidRDefault="00916E32" w:rsidP="00916E3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04FD2" wp14:editId="32FDB03F">
                <wp:simplePos x="0" y="0"/>
                <wp:positionH relativeFrom="column">
                  <wp:posOffset>1261110</wp:posOffset>
                </wp:positionH>
                <wp:positionV relativeFrom="paragraph">
                  <wp:posOffset>157480</wp:posOffset>
                </wp:positionV>
                <wp:extent cx="2885440" cy="1803400"/>
                <wp:effectExtent l="0" t="0" r="0" b="0"/>
                <wp:wrapNone/>
                <wp:docPr id="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5440" cy="1803400"/>
                        </a:xfrm>
                        <a:custGeom>
                          <a:avLst/>
                          <a:gdLst>
                            <a:gd name="T0" fmla="*/ 0 w 4544"/>
                            <a:gd name="T1" fmla="*/ 2840 h 2840"/>
                            <a:gd name="T2" fmla="*/ 0 w 4544"/>
                            <a:gd name="T3" fmla="*/ 1704 h 2840"/>
                            <a:gd name="T4" fmla="*/ 1136 w 4544"/>
                            <a:gd name="T5" fmla="*/ 0 h 2840"/>
                            <a:gd name="T6" fmla="*/ 3408 w 4544"/>
                            <a:gd name="T7" fmla="*/ 0 h 2840"/>
                            <a:gd name="T8" fmla="*/ 4544 w 4544"/>
                            <a:gd name="T9" fmla="*/ 2840 h 2840"/>
                            <a:gd name="T10" fmla="*/ 0 w 4544"/>
                            <a:gd name="T11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544" h="2840">
                              <a:moveTo>
                                <a:pt x="0" y="2840"/>
                              </a:moveTo>
                              <a:lnTo>
                                <a:pt x="0" y="1704"/>
                              </a:lnTo>
                              <a:lnTo>
                                <a:pt x="1136" y="0"/>
                              </a:lnTo>
                              <a:lnTo>
                                <a:pt x="3408" y="0"/>
                              </a:lnTo>
                              <a:lnTo>
                                <a:pt x="4544" y="2840"/>
                              </a:lnTo>
                              <a:lnTo>
                                <a:pt x="0" y="2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>
                            <a:alpha val="22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reeform 73" o:spid="_x0000_s1026" style="position:absolute;margin-left:99.3pt;margin-top:12.4pt;width:227.2pt;height:1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44,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" path="m0,2840l0,1704,1136,,3408,,4544,2840,,2840xe" fillcolor="#969696" stroked="f">
                <v:fill opacity="14392f"/>
                <v:path arrowok="t" o:connecttype="custom" o:connectlocs="0,1803400;0,1082040;721360,0;2164080,0;2885440,1803400;0,1803400" o:connectangles="0,0,0,0,0,0"/>
              </v:shape>
            </w:pict>
          </mc:Fallback>
        </mc:AlternateContent>
      </w:r>
      <w:r>
        <w:rPr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96E37" wp14:editId="2695DF71">
                <wp:simplePos x="0" y="0"/>
                <wp:positionH relativeFrom="column">
                  <wp:posOffset>1261110</wp:posOffset>
                </wp:positionH>
                <wp:positionV relativeFrom="paragraph">
                  <wp:posOffset>157480</wp:posOffset>
                </wp:positionV>
                <wp:extent cx="2885440" cy="1803400"/>
                <wp:effectExtent l="0" t="0" r="0" b="0"/>
                <wp:wrapNone/>
                <wp:docPr id="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5440" cy="1803400"/>
                        </a:xfrm>
                        <a:custGeom>
                          <a:avLst/>
                          <a:gdLst>
                            <a:gd name="T0" fmla="*/ 0 w 4544"/>
                            <a:gd name="T1" fmla="*/ 1704 h 2840"/>
                            <a:gd name="T2" fmla="*/ 1136 w 4544"/>
                            <a:gd name="T3" fmla="*/ 0 h 2840"/>
                            <a:gd name="T4" fmla="*/ 3408 w 4544"/>
                            <a:gd name="T5" fmla="*/ 0 h 2840"/>
                            <a:gd name="T6" fmla="*/ 4544 w 4544"/>
                            <a:gd name="T7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44" h="2840">
                              <a:moveTo>
                                <a:pt x="0" y="1704"/>
                              </a:moveTo>
                              <a:lnTo>
                                <a:pt x="1136" y="0"/>
                              </a:lnTo>
                              <a:lnTo>
                                <a:pt x="3408" y="0"/>
                              </a:lnTo>
                              <a:lnTo>
                                <a:pt x="4544" y="2840"/>
                              </a:ln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polyline id="Freeform 7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9.3pt,97.6pt,156.1pt,12.4pt,269.7pt,12.4pt,326.5pt,154.4pt" coordsize="4544,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" filled="f" strokeweight="2.25pt">
                <v:stroke endarrow="block"/>
                <v:path arrowok="t" o:connecttype="custom" o:connectlocs="0,1082040;721360,0;2164080,0;2885440,1803400" o:connectangles="0,0,0,0"/>
              </v:polyline>
            </w:pict>
          </mc:Fallback>
        </mc:AlternateContent>
      </w:r>
    </w:p>
    <w:p w14:paraId="3809F601" w14:textId="77777777" w:rsidR="00916E32" w:rsidRDefault="00916E32" w:rsidP="00916E32">
      <w:pPr>
        <w:rPr>
          <w:sz w:val="28"/>
          <w:szCs w:val="28"/>
        </w:rPr>
      </w:pPr>
    </w:p>
    <w:p w14:paraId="712F5C1A" w14:textId="77777777" w:rsidR="00916E32" w:rsidRDefault="00916E32" w:rsidP="00916E32">
      <w:pPr>
        <w:rPr>
          <w:sz w:val="28"/>
          <w:szCs w:val="28"/>
        </w:rPr>
      </w:pPr>
    </w:p>
    <w:p w14:paraId="40ED462F" w14:textId="77777777" w:rsidR="00916E32" w:rsidRDefault="00916E32" w:rsidP="00916E32">
      <w:pPr>
        <w:rPr>
          <w:sz w:val="28"/>
          <w:szCs w:val="28"/>
        </w:rPr>
      </w:pPr>
    </w:p>
    <w:p w14:paraId="69AA52E9" w14:textId="77777777" w:rsidR="00916E32" w:rsidRDefault="00916E32" w:rsidP="00916E32">
      <w:pPr>
        <w:rPr>
          <w:sz w:val="28"/>
          <w:szCs w:val="28"/>
        </w:rPr>
      </w:pPr>
    </w:p>
    <w:p w14:paraId="463BACAE" w14:textId="77777777" w:rsidR="00916E32" w:rsidRDefault="00916E32" w:rsidP="00916E32">
      <w:pPr>
        <w:rPr>
          <w:sz w:val="28"/>
          <w:szCs w:val="28"/>
        </w:rPr>
      </w:pPr>
    </w:p>
    <w:p w14:paraId="7A5C6899" w14:textId="77777777" w:rsidR="00916E32" w:rsidRDefault="00916E32" w:rsidP="00916E32">
      <w:pPr>
        <w:rPr>
          <w:sz w:val="28"/>
          <w:szCs w:val="28"/>
        </w:rPr>
      </w:pPr>
    </w:p>
    <w:p w14:paraId="4625AA2C" w14:textId="77777777" w:rsidR="00916E32" w:rsidRDefault="00916E32" w:rsidP="00916E32">
      <w:pPr>
        <w:rPr>
          <w:sz w:val="28"/>
          <w:szCs w:val="28"/>
        </w:rPr>
      </w:pPr>
    </w:p>
    <w:p w14:paraId="2DFE25BD" w14:textId="77777777" w:rsidR="00916E32" w:rsidRDefault="00916E32" w:rsidP="00916E32">
      <w:pPr>
        <w:rPr>
          <w:sz w:val="28"/>
          <w:szCs w:val="28"/>
        </w:rPr>
      </w:pPr>
    </w:p>
    <w:p w14:paraId="09FA8FA4" w14:textId="77777777" w:rsidR="00916E32" w:rsidRDefault="00916E32" w:rsidP="00916E32">
      <w:pPr>
        <w:rPr>
          <w:sz w:val="28"/>
          <w:szCs w:val="28"/>
        </w:rPr>
      </w:pPr>
    </w:p>
    <w:p w14:paraId="6C654118" w14:textId="77777777" w:rsidR="00916E32" w:rsidRDefault="00916E32" w:rsidP="00916E32">
      <w:pPr>
        <w:rPr>
          <w:sz w:val="28"/>
          <w:szCs w:val="28"/>
        </w:rPr>
      </w:pPr>
    </w:p>
    <w:p w14:paraId="037F309B" w14:textId="77777777" w:rsidR="00916E32" w:rsidRDefault="00916E32" w:rsidP="00916E32">
      <w:pPr>
        <w:rPr>
          <w:sz w:val="28"/>
          <w:szCs w:val="28"/>
        </w:rPr>
      </w:pPr>
    </w:p>
    <w:p w14:paraId="4111C0EF" w14:textId="696507C8" w:rsidR="00916E32" w:rsidRDefault="00916E32" w:rsidP="00916E32">
      <w:pPr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What is the area of each square in the grid and what does it represent?</w:t>
      </w:r>
    </w:p>
    <w:p w14:paraId="61236AD0" w14:textId="77777777" w:rsidR="00916E32" w:rsidRDefault="00916E32" w:rsidP="00916E32">
      <w:pPr>
        <w:rPr>
          <w:sz w:val="28"/>
          <w:szCs w:val="28"/>
        </w:rPr>
      </w:pPr>
    </w:p>
    <w:p w14:paraId="26C58D2C" w14:textId="63E8746C" w:rsidR="00916E32" w:rsidRDefault="00916E32" w:rsidP="00916E32">
      <w:pPr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  <w:t>What is the area of the shaded region?</w:t>
      </w:r>
    </w:p>
    <w:p w14:paraId="03C5A223" w14:textId="77777777" w:rsidR="00916E32" w:rsidRDefault="00916E32" w:rsidP="00916E32">
      <w:pPr>
        <w:rPr>
          <w:sz w:val="28"/>
          <w:szCs w:val="28"/>
        </w:rPr>
      </w:pPr>
    </w:p>
    <w:p w14:paraId="4FE9C153" w14:textId="67C73B3C" w:rsidR="00916E32" w:rsidRDefault="00916E32" w:rsidP="00916E32">
      <w:pPr>
        <w:rPr>
          <w:sz w:val="28"/>
          <w:szCs w:val="28"/>
        </w:rPr>
      </w:pPr>
      <w:r>
        <w:rPr>
          <w:sz w:val="28"/>
          <w:szCs w:val="28"/>
        </w:rPr>
        <w:t>c)</w:t>
      </w:r>
      <w:r>
        <w:rPr>
          <w:sz w:val="28"/>
          <w:szCs w:val="28"/>
        </w:rPr>
        <w:tab/>
        <w:t xml:space="preserve">What is the significance of your answer above to the journey? </w:t>
      </w:r>
    </w:p>
    <w:p w14:paraId="002D5F30" w14:textId="77777777" w:rsidR="00916E32" w:rsidRDefault="00916E32" w:rsidP="008826ED">
      <w:pPr>
        <w:rPr>
          <w:sz w:val="28"/>
          <w:szCs w:val="28"/>
        </w:rPr>
      </w:pPr>
    </w:p>
    <w:p w14:paraId="6424BDF2" w14:textId="77777777" w:rsidR="00BF59B4" w:rsidRDefault="00BF59B4" w:rsidP="008826ED">
      <w:pPr>
        <w:rPr>
          <w:sz w:val="28"/>
          <w:szCs w:val="28"/>
        </w:rPr>
      </w:pPr>
    </w:p>
    <w:p w14:paraId="7097D0B7" w14:textId="77777777" w:rsidR="00BF59B4" w:rsidRDefault="00BF59B4" w:rsidP="008826ED">
      <w:pPr>
        <w:rPr>
          <w:sz w:val="28"/>
          <w:szCs w:val="28"/>
        </w:rPr>
      </w:pPr>
    </w:p>
    <w:p w14:paraId="0B2EFA97" w14:textId="77777777" w:rsidR="00BF59B4" w:rsidRDefault="00BF59B4" w:rsidP="008826ED">
      <w:pPr>
        <w:rPr>
          <w:sz w:val="28"/>
          <w:szCs w:val="28"/>
        </w:rPr>
      </w:pPr>
    </w:p>
    <w:p w14:paraId="24501AF2" w14:textId="77777777" w:rsidR="00BF59B4" w:rsidRDefault="00BF59B4" w:rsidP="008826ED">
      <w:pPr>
        <w:rPr>
          <w:sz w:val="28"/>
          <w:szCs w:val="28"/>
        </w:rPr>
      </w:pPr>
    </w:p>
    <w:p w14:paraId="30267036" w14:textId="77777777" w:rsidR="00BF59B4" w:rsidRDefault="00BF59B4" w:rsidP="008826ED">
      <w:pPr>
        <w:rPr>
          <w:sz w:val="28"/>
          <w:szCs w:val="28"/>
        </w:rPr>
      </w:pPr>
    </w:p>
    <w:p w14:paraId="4DAB873B" w14:textId="77777777" w:rsidR="00BF59B4" w:rsidRDefault="00BF59B4" w:rsidP="008826ED">
      <w:pPr>
        <w:rPr>
          <w:sz w:val="28"/>
          <w:szCs w:val="28"/>
        </w:rPr>
      </w:pPr>
    </w:p>
    <w:p w14:paraId="486FC471" w14:textId="77777777" w:rsidR="00BF59B4" w:rsidRDefault="00BF59B4" w:rsidP="008826ED">
      <w:pPr>
        <w:rPr>
          <w:sz w:val="28"/>
          <w:szCs w:val="28"/>
        </w:rPr>
      </w:pPr>
    </w:p>
    <w:p w14:paraId="02CFED02" w14:textId="77777777" w:rsidR="00BF59B4" w:rsidRDefault="00BF59B4" w:rsidP="008826ED">
      <w:pPr>
        <w:rPr>
          <w:sz w:val="28"/>
          <w:szCs w:val="28"/>
        </w:rPr>
      </w:pPr>
    </w:p>
    <w:p w14:paraId="7DC423EA" w14:textId="77777777" w:rsidR="00BF59B4" w:rsidRDefault="00BF59B4" w:rsidP="008826ED">
      <w:pPr>
        <w:rPr>
          <w:sz w:val="28"/>
          <w:szCs w:val="28"/>
        </w:rPr>
      </w:pPr>
    </w:p>
    <w:p w14:paraId="68A2BF12" w14:textId="77777777" w:rsidR="00BF59B4" w:rsidRDefault="00BF59B4" w:rsidP="008826ED">
      <w:pPr>
        <w:rPr>
          <w:sz w:val="28"/>
          <w:szCs w:val="28"/>
        </w:rPr>
      </w:pPr>
    </w:p>
    <w:p w14:paraId="4688F812" w14:textId="77777777" w:rsidR="00BF59B4" w:rsidRDefault="00BF59B4" w:rsidP="008826ED">
      <w:pPr>
        <w:rPr>
          <w:sz w:val="28"/>
          <w:szCs w:val="28"/>
        </w:rPr>
      </w:pPr>
    </w:p>
    <w:p w14:paraId="0FA19EE9" w14:textId="77777777" w:rsidR="00BF59B4" w:rsidRDefault="00BF59B4" w:rsidP="008826ED">
      <w:pPr>
        <w:rPr>
          <w:sz w:val="28"/>
          <w:szCs w:val="28"/>
        </w:rPr>
      </w:pPr>
    </w:p>
    <w:p w14:paraId="465A185A" w14:textId="77777777" w:rsidR="00BF59B4" w:rsidRDefault="00BF59B4" w:rsidP="008826ED">
      <w:pPr>
        <w:rPr>
          <w:sz w:val="28"/>
          <w:szCs w:val="28"/>
        </w:rPr>
      </w:pPr>
    </w:p>
    <w:p w14:paraId="09650805" w14:textId="77777777" w:rsidR="00BF59B4" w:rsidRDefault="00BF59B4" w:rsidP="008826ED">
      <w:pPr>
        <w:rPr>
          <w:sz w:val="28"/>
          <w:szCs w:val="28"/>
        </w:rPr>
      </w:pPr>
    </w:p>
    <w:p w14:paraId="03F15AB2" w14:textId="77777777" w:rsidR="00BF59B4" w:rsidRDefault="00BF59B4" w:rsidP="008826ED">
      <w:pPr>
        <w:rPr>
          <w:sz w:val="28"/>
          <w:szCs w:val="28"/>
        </w:rPr>
      </w:pPr>
    </w:p>
    <w:p w14:paraId="5D311EF3" w14:textId="77777777" w:rsidR="00BF59B4" w:rsidRDefault="00BF59B4" w:rsidP="008826ED">
      <w:pPr>
        <w:rPr>
          <w:sz w:val="28"/>
          <w:szCs w:val="28"/>
        </w:rPr>
      </w:pPr>
    </w:p>
    <w:p w14:paraId="407D4AA3" w14:textId="77777777" w:rsidR="00BF59B4" w:rsidRDefault="00BF59B4" w:rsidP="008826ED">
      <w:pPr>
        <w:rPr>
          <w:sz w:val="28"/>
          <w:szCs w:val="28"/>
        </w:rPr>
      </w:pPr>
    </w:p>
    <w:p w14:paraId="21A51A72" w14:textId="77777777" w:rsidR="00BF59B4" w:rsidRDefault="00BF59B4" w:rsidP="008826ED">
      <w:pPr>
        <w:rPr>
          <w:sz w:val="28"/>
          <w:szCs w:val="28"/>
        </w:rPr>
      </w:pPr>
    </w:p>
    <w:p w14:paraId="55F448FA" w14:textId="77777777" w:rsidR="00BF59B4" w:rsidRDefault="00BF59B4" w:rsidP="008826ED">
      <w:pPr>
        <w:rPr>
          <w:sz w:val="28"/>
          <w:szCs w:val="28"/>
        </w:rPr>
      </w:pPr>
    </w:p>
    <w:p w14:paraId="17A07631" w14:textId="77777777" w:rsidR="00BF59B4" w:rsidRDefault="00BF59B4" w:rsidP="008826ED">
      <w:pPr>
        <w:rPr>
          <w:sz w:val="28"/>
          <w:szCs w:val="28"/>
        </w:rPr>
      </w:pPr>
    </w:p>
    <w:p w14:paraId="01E2E157" w14:textId="77777777" w:rsidR="00BF59B4" w:rsidRDefault="00BF59B4" w:rsidP="008826ED">
      <w:pPr>
        <w:rPr>
          <w:sz w:val="28"/>
          <w:szCs w:val="28"/>
        </w:rPr>
      </w:pPr>
    </w:p>
    <w:p w14:paraId="77EB682C" w14:textId="77777777" w:rsidR="00BF59B4" w:rsidRDefault="00BF59B4" w:rsidP="008826ED">
      <w:pPr>
        <w:rPr>
          <w:sz w:val="28"/>
          <w:szCs w:val="28"/>
        </w:rPr>
      </w:pPr>
    </w:p>
    <w:p w14:paraId="1D084837" w14:textId="77777777" w:rsidR="00BF59B4" w:rsidRDefault="00BF59B4" w:rsidP="008826ED">
      <w:pPr>
        <w:rPr>
          <w:sz w:val="28"/>
          <w:szCs w:val="28"/>
        </w:rPr>
      </w:pPr>
    </w:p>
    <w:p w14:paraId="61C7237F" w14:textId="77777777" w:rsidR="00BF59B4" w:rsidRDefault="00BF59B4" w:rsidP="008826ED">
      <w:pPr>
        <w:rPr>
          <w:sz w:val="28"/>
          <w:szCs w:val="28"/>
        </w:rPr>
      </w:pPr>
    </w:p>
    <w:p w14:paraId="2FA99DD9" w14:textId="77777777" w:rsidR="00BF59B4" w:rsidRDefault="00BF59B4" w:rsidP="008826ED">
      <w:pPr>
        <w:rPr>
          <w:sz w:val="28"/>
          <w:szCs w:val="28"/>
        </w:rPr>
      </w:pPr>
    </w:p>
    <w:p w14:paraId="19195817" w14:textId="77777777" w:rsidR="00BF59B4" w:rsidRDefault="00BF59B4" w:rsidP="008826ED">
      <w:pPr>
        <w:rPr>
          <w:sz w:val="28"/>
          <w:szCs w:val="28"/>
        </w:rPr>
      </w:pPr>
    </w:p>
    <w:p w14:paraId="6F132601" w14:textId="06CED824" w:rsidR="00B44AC7" w:rsidRPr="00C10A0C" w:rsidRDefault="00916E32" w:rsidP="00916E32">
      <w:pPr>
        <w:rPr>
          <w:rFonts w:cs="Arial"/>
          <w:b/>
          <w:szCs w:val="24"/>
        </w:rPr>
      </w:pPr>
      <w:r w:rsidRPr="00C10A0C">
        <w:rPr>
          <w:rFonts w:cs="Arial"/>
          <w:b/>
          <w:szCs w:val="24"/>
        </w:rPr>
        <w:t xml:space="preserve">Area </w:t>
      </w:r>
      <w:proofErr w:type="gramStart"/>
      <w:r w:rsidRPr="00C10A0C">
        <w:rPr>
          <w:rFonts w:cs="Arial"/>
          <w:b/>
          <w:szCs w:val="24"/>
        </w:rPr>
        <w:t>Under</w:t>
      </w:r>
      <w:proofErr w:type="gramEnd"/>
      <w:r w:rsidRPr="00C10A0C">
        <w:rPr>
          <w:rFonts w:cs="Arial"/>
          <w:b/>
          <w:szCs w:val="24"/>
        </w:rPr>
        <w:t xml:space="preserve"> a Curve</w:t>
      </w:r>
    </w:p>
    <w:p w14:paraId="55B1C0F3" w14:textId="77777777" w:rsidR="00916E32" w:rsidRPr="00C10A0C" w:rsidRDefault="00916E32" w:rsidP="00916E32">
      <w:pPr>
        <w:rPr>
          <w:rFonts w:cs="Arial"/>
          <w:szCs w:val="24"/>
        </w:rPr>
      </w:pPr>
    </w:p>
    <w:p w14:paraId="4D95D90F" w14:textId="07487669" w:rsidR="00916E32" w:rsidRPr="00C10A0C" w:rsidRDefault="00916E32" w:rsidP="00C10A0C">
      <w:pPr>
        <w:widowControl w:val="0"/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 w:rsidRPr="00C10A0C">
        <w:rPr>
          <w:rFonts w:cs="Arial"/>
          <w:szCs w:val="24"/>
        </w:rPr>
        <w:t xml:space="preserve">1. </w:t>
      </w:r>
      <w:r w:rsidR="00C10A0C">
        <w:rPr>
          <w:rFonts w:cs="Arial"/>
          <w:szCs w:val="24"/>
        </w:rPr>
        <w:tab/>
      </w:r>
      <w:r w:rsidRPr="00C10A0C">
        <w:t>For the</w:t>
      </w:r>
      <w:r w:rsidRPr="00C10A0C">
        <w:rPr>
          <w:rFonts w:cs="Arial"/>
          <w:szCs w:val="24"/>
        </w:rPr>
        <w:t xml:space="preserve"> given interval, determine the area between the graph of the given function and the</w:t>
      </w:r>
      <w:r w:rsidR="00C10A0C">
        <w:rPr>
          <w:rFonts w:cs="Arial"/>
          <w:szCs w:val="24"/>
        </w:rPr>
        <w:t xml:space="preserve"> </w:t>
      </w:r>
      <w:r w:rsidRPr="00C10A0C">
        <w:rPr>
          <w:rFonts w:cs="Arial"/>
          <w:b/>
          <w:bCs/>
          <w:szCs w:val="24"/>
        </w:rPr>
        <w:t>x</w:t>
      </w:r>
      <w:r w:rsidRPr="00C10A0C">
        <w:rPr>
          <w:rFonts w:cs="Arial"/>
          <w:szCs w:val="24"/>
        </w:rPr>
        <w:t>-axis:</w:t>
      </w:r>
    </w:p>
    <w:p w14:paraId="08B500F3" w14:textId="01FA7D64" w:rsidR="00916E32" w:rsidRPr="00C10A0C" w:rsidRDefault="00916E32" w:rsidP="00916E32">
      <w:pPr>
        <w:widowControl w:val="0"/>
        <w:tabs>
          <w:tab w:val="left" w:pos="567"/>
          <w:tab w:val="left" w:pos="5245"/>
          <w:tab w:val="left" w:pos="5812"/>
        </w:tabs>
        <w:autoSpaceDE w:val="0"/>
        <w:autoSpaceDN w:val="0"/>
        <w:adjustRightInd w:val="0"/>
        <w:rPr>
          <w:rFonts w:cs="Arial"/>
          <w:szCs w:val="24"/>
        </w:rPr>
      </w:pPr>
      <w:r w:rsidRPr="00C10A0C">
        <w:rPr>
          <w:rFonts w:cs="Arial"/>
          <w:szCs w:val="24"/>
        </w:rPr>
        <w:t>a.</w:t>
      </w:r>
      <w:r w:rsidRPr="00C10A0C">
        <w:rPr>
          <w:rFonts w:cs="Arial"/>
          <w:szCs w:val="24"/>
        </w:rPr>
        <w:tab/>
        <w:t xml:space="preserve"> Interval: 1≤ </w:t>
      </w:r>
      <w:r w:rsidRPr="00C10A0C">
        <w:rPr>
          <w:rFonts w:cs="Arial"/>
          <w:b/>
          <w:bCs/>
          <w:szCs w:val="24"/>
        </w:rPr>
        <w:t xml:space="preserve">x </w:t>
      </w:r>
      <w:r w:rsidRPr="00C10A0C">
        <w:rPr>
          <w:rFonts w:cs="Arial"/>
          <w:szCs w:val="24"/>
        </w:rPr>
        <w:t xml:space="preserve">≤ 3 </w:t>
      </w:r>
      <w:r w:rsidRPr="00C10A0C">
        <w:rPr>
          <w:rFonts w:cs="Arial"/>
          <w:szCs w:val="24"/>
        </w:rPr>
        <w:tab/>
        <w:t xml:space="preserve">b. </w:t>
      </w:r>
      <w:r w:rsidRPr="00C10A0C">
        <w:rPr>
          <w:rFonts w:cs="Arial"/>
          <w:szCs w:val="24"/>
        </w:rPr>
        <w:tab/>
        <w:t xml:space="preserve">Interval: 2 ≤ </w:t>
      </w:r>
      <w:r w:rsidRPr="00C10A0C">
        <w:rPr>
          <w:rFonts w:cs="Arial"/>
          <w:b/>
          <w:bCs/>
          <w:szCs w:val="24"/>
        </w:rPr>
        <w:t xml:space="preserve">x </w:t>
      </w:r>
      <w:r w:rsidRPr="00C10A0C">
        <w:rPr>
          <w:rFonts w:cs="Arial"/>
          <w:szCs w:val="24"/>
        </w:rPr>
        <w:t>≤ 4</w:t>
      </w:r>
    </w:p>
    <w:p w14:paraId="1016BC4C" w14:textId="01A92240" w:rsidR="00916E32" w:rsidRDefault="00916E32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  <w:r w:rsidRPr="00C10A0C">
        <w:rPr>
          <w:rFonts w:cs="Arial"/>
          <w:szCs w:val="24"/>
        </w:rPr>
        <w:tab/>
        <w:t xml:space="preserve">Function: </w:t>
      </w:r>
      <w:r w:rsidRPr="00C10A0C">
        <w:rPr>
          <w:rFonts w:cs="Arial"/>
          <w:b/>
          <w:bCs/>
          <w:szCs w:val="24"/>
        </w:rPr>
        <w:t xml:space="preserve">y </w:t>
      </w:r>
      <w:r w:rsidRPr="00C10A0C">
        <w:rPr>
          <w:rFonts w:cs="Arial"/>
          <w:szCs w:val="24"/>
        </w:rPr>
        <w:t xml:space="preserve"> </w:t>
      </w:r>
      <w:r w:rsidRPr="00C10A0C">
        <w:rPr>
          <w:rFonts w:cs="Arial"/>
          <w:b/>
          <w:bCs/>
          <w:szCs w:val="24"/>
        </w:rPr>
        <w:t xml:space="preserve">x </w:t>
      </w:r>
      <w:r w:rsidRPr="00C10A0C">
        <w:rPr>
          <w:rFonts w:cs="Arial"/>
          <w:szCs w:val="24"/>
        </w:rPr>
        <w:t xml:space="preserve">1 </w:t>
      </w:r>
      <w:r w:rsidRPr="00C10A0C">
        <w:rPr>
          <w:rFonts w:cs="Arial"/>
          <w:szCs w:val="24"/>
        </w:rPr>
        <w:tab/>
      </w:r>
      <w:r w:rsidRPr="00C10A0C">
        <w:rPr>
          <w:rFonts w:cs="Arial"/>
          <w:szCs w:val="24"/>
        </w:rPr>
        <w:tab/>
        <w:t xml:space="preserve">Function: </w:t>
      </w:r>
      <w:r w:rsidRPr="00C10A0C">
        <w:rPr>
          <w:rFonts w:cs="Arial"/>
          <w:b/>
          <w:bCs/>
          <w:szCs w:val="24"/>
        </w:rPr>
        <w:t xml:space="preserve">y </w:t>
      </w:r>
      <w:r w:rsidRPr="00C10A0C">
        <w:rPr>
          <w:rFonts w:cs="Arial"/>
          <w:szCs w:val="24"/>
        </w:rPr>
        <w:t xml:space="preserve"> </w:t>
      </w:r>
      <w:r w:rsidRPr="00C10A0C">
        <w:rPr>
          <w:rFonts w:cs="Arial"/>
          <w:b/>
          <w:bCs/>
          <w:szCs w:val="24"/>
        </w:rPr>
        <w:t xml:space="preserve">x </w:t>
      </w:r>
      <w:r w:rsidRPr="00C10A0C">
        <w:rPr>
          <w:rFonts w:cs="Arial"/>
          <w:szCs w:val="24"/>
        </w:rPr>
        <w:t>1</w:t>
      </w:r>
    </w:p>
    <w:p w14:paraId="415E4981" w14:textId="77777777" w:rsidR="00C10A0C" w:rsidRDefault="00C10A0C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5936A16B" w14:textId="77777777" w:rsidR="00C10A0C" w:rsidRPr="00C10A0C" w:rsidRDefault="00C10A0C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494351D6" w14:textId="6D05E973" w:rsidR="00916E32" w:rsidRPr="00C10A0C" w:rsidRDefault="00916E32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  <w:r w:rsidRPr="00C10A0C">
        <w:rPr>
          <w:rFonts w:cs="Arial"/>
          <w:noProof/>
          <w:szCs w:val="24"/>
          <w:lang w:val="en-AU" w:eastAsia="en-AU"/>
        </w:rPr>
        <w:drawing>
          <wp:inline distT="0" distB="0" distL="0" distR="0" wp14:anchorId="78EADCF2" wp14:editId="416FB0A7">
            <wp:extent cx="6103620" cy="2662098"/>
            <wp:effectExtent l="0" t="0" r="0" b="508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6000" w14:textId="77777777" w:rsidR="00916E32" w:rsidRDefault="00916E32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1FDB719F" w14:textId="77777777" w:rsidR="00C10A0C" w:rsidRDefault="00C10A0C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40A29BE1" w14:textId="77777777" w:rsidR="00C10A0C" w:rsidRPr="00C10A0C" w:rsidRDefault="00C10A0C" w:rsidP="00916E32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4E1AB0FF" w14:textId="47E23BDB" w:rsidR="00916E32" w:rsidRDefault="00C10A0C" w:rsidP="00C10A0C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  <w:r>
        <w:rPr>
          <w:rFonts w:cs="Arial"/>
          <w:noProof/>
          <w:szCs w:val="24"/>
          <w:lang w:val="en-AU" w:eastAsia="en-AU"/>
        </w:rPr>
        <w:drawing>
          <wp:inline distT="0" distB="0" distL="0" distR="0" wp14:anchorId="0A10F594" wp14:editId="2D2DAB90">
            <wp:extent cx="6103620" cy="3611651"/>
            <wp:effectExtent l="0" t="0" r="0" b="0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74F2" w14:textId="7AFF87F9" w:rsidR="00C10A0C" w:rsidRDefault="00C10A0C" w:rsidP="00C10A0C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  <w:r>
        <w:rPr>
          <w:rFonts w:cs="Arial"/>
          <w:noProof/>
          <w:szCs w:val="24"/>
          <w:lang w:val="en-AU" w:eastAsia="en-AU"/>
        </w:rPr>
        <w:lastRenderedPageBreak/>
        <w:drawing>
          <wp:inline distT="0" distB="0" distL="0" distR="0" wp14:anchorId="190774E2" wp14:editId="30A191AC">
            <wp:extent cx="6103620" cy="3808840"/>
            <wp:effectExtent l="0" t="0" r="0" b="1270"/>
            <wp:docPr id="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CA4" w14:textId="77777777" w:rsidR="00C10A0C" w:rsidRDefault="00C10A0C" w:rsidP="00C10A0C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577D2A9D" w14:textId="601715BE" w:rsidR="00C10A0C" w:rsidRDefault="00C10A0C" w:rsidP="00C10A0C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  <w:r>
        <w:rPr>
          <w:rFonts w:cs="Arial"/>
          <w:noProof/>
          <w:szCs w:val="24"/>
          <w:lang w:val="en-AU" w:eastAsia="en-AU"/>
        </w:rPr>
        <w:drawing>
          <wp:inline distT="0" distB="0" distL="0" distR="0" wp14:anchorId="3E1D81D4" wp14:editId="02A9B7A1">
            <wp:extent cx="6103620" cy="3489650"/>
            <wp:effectExtent l="0" t="0" r="0" b="0"/>
            <wp:docPr id="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4765" w14:textId="77777777" w:rsidR="00C10A0C" w:rsidRDefault="00C10A0C" w:rsidP="00C10A0C">
      <w:pPr>
        <w:tabs>
          <w:tab w:val="left" w:pos="567"/>
          <w:tab w:val="left" w:pos="5245"/>
          <w:tab w:val="left" w:pos="5812"/>
        </w:tabs>
        <w:rPr>
          <w:rFonts w:cs="Arial"/>
          <w:szCs w:val="24"/>
        </w:rPr>
      </w:pPr>
    </w:p>
    <w:p w14:paraId="5A1DD877" w14:textId="7799923D" w:rsidR="00C10A0C" w:rsidRDefault="00C10A0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E4264BE" w14:textId="0DF1634B" w:rsidR="00C10A0C" w:rsidRDefault="00C10A0C" w:rsidP="00C10A0C">
      <w:pPr>
        <w:tabs>
          <w:tab w:val="left" w:pos="567"/>
        </w:tabs>
        <w:ind w:left="567" w:hanging="567"/>
      </w:pPr>
      <w:r>
        <w:lastRenderedPageBreak/>
        <w:t xml:space="preserve">2. </w:t>
      </w:r>
      <w:r>
        <w:tab/>
        <w:t xml:space="preserve">Approximate the area between the function and the </w:t>
      </w:r>
      <w:r>
        <w:rPr>
          <w:b/>
          <w:bCs/>
        </w:rPr>
        <w:t>x</w:t>
      </w:r>
      <w:r>
        <w:t>-axis for the interval shown on the graph and in the table:</w:t>
      </w:r>
    </w:p>
    <w:p w14:paraId="1D17C08C" w14:textId="49829904" w:rsidR="00C10A0C" w:rsidRDefault="00C10A0C" w:rsidP="00C10A0C">
      <w:pPr>
        <w:tabs>
          <w:tab w:val="left" w:pos="567"/>
        </w:tabs>
        <w:ind w:left="1134" w:hanging="1134"/>
      </w:pPr>
      <w:r>
        <w:tab/>
      </w:r>
      <w:proofErr w:type="gramStart"/>
      <w:r>
        <w:t>i</w:t>
      </w:r>
      <w:proofErr w:type="gramEnd"/>
      <w:r>
        <w:t xml:space="preserve">. </w:t>
      </w:r>
      <w:r>
        <w:tab/>
        <w:t>by calculating the sum of left-hand rectangles with widths determined by the data in the table.</w:t>
      </w:r>
    </w:p>
    <w:p w14:paraId="1758E1DD" w14:textId="3BE8C793" w:rsidR="00C10A0C" w:rsidRDefault="00C10A0C" w:rsidP="00C10A0C">
      <w:pPr>
        <w:tabs>
          <w:tab w:val="left" w:pos="567"/>
        </w:tabs>
        <w:ind w:left="1134" w:hanging="1134"/>
      </w:pPr>
      <w:r>
        <w:tab/>
        <w:t xml:space="preserve">ii. </w:t>
      </w:r>
      <w:r>
        <w:tab/>
      </w:r>
      <w:proofErr w:type="gramStart"/>
      <w:r>
        <w:t>by</w:t>
      </w:r>
      <w:proofErr w:type="gramEnd"/>
      <w:r>
        <w:t xml:space="preserve"> calculating the sum of right-hand rectangles with widths determined by the data in the table.</w:t>
      </w:r>
    </w:p>
    <w:p w14:paraId="1C6C817A" w14:textId="69DB66C8" w:rsidR="00C10A0C" w:rsidRDefault="00C10A0C" w:rsidP="00C10A0C">
      <w:pPr>
        <w:tabs>
          <w:tab w:val="left" w:pos="567"/>
        </w:tabs>
        <w:ind w:left="1134" w:hanging="1134"/>
      </w:pPr>
      <w:r>
        <w:tab/>
        <w:t xml:space="preserve">iii. </w:t>
      </w:r>
      <w:r>
        <w:tab/>
      </w:r>
      <w:proofErr w:type="gramStart"/>
      <w:r>
        <w:t>by</w:t>
      </w:r>
      <w:proofErr w:type="gramEnd"/>
      <w:r>
        <w:t xml:space="preserve"> averaging the sums of the left-hand and right-hand rectangles and explaining why this may be a better approximation for the actual area under the curve.</w:t>
      </w:r>
    </w:p>
    <w:p w14:paraId="09AFE0BE" w14:textId="14441448" w:rsidR="00C10A0C" w:rsidRDefault="00C10A0C" w:rsidP="00C10A0C">
      <w:pPr>
        <w:tabs>
          <w:tab w:val="left" w:pos="567"/>
        </w:tabs>
        <w:ind w:left="567" w:hanging="567"/>
      </w:pPr>
      <w:r>
        <w:t>a.</w:t>
      </w:r>
      <w:r w:rsidR="008915CA">
        <w:tab/>
      </w:r>
      <w:r w:rsidR="002C24F7">
        <w:rPr>
          <w:noProof/>
          <w:lang w:val="en-AU" w:eastAsia="en-AU"/>
        </w:rPr>
        <w:drawing>
          <wp:inline distT="0" distB="0" distL="0" distR="0" wp14:anchorId="29F3B372" wp14:editId="16FF57DC">
            <wp:extent cx="6103620" cy="3015259"/>
            <wp:effectExtent l="0" t="0" r="0" b="762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1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2B84" w14:textId="3B4D8E13" w:rsidR="00C10A0C" w:rsidRDefault="00C10A0C" w:rsidP="00C10A0C">
      <w:pPr>
        <w:tabs>
          <w:tab w:val="left" w:pos="567"/>
        </w:tabs>
        <w:ind w:left="567" w:hanging="567"/>
      </w:pPr>
      <w:proofErr w:type="gramStart"/>
      <w:r>
        <w:t>b</w:t>
      </w:r>
      <w:proofErr w:type="gramEnd"/>
      <w:r>
        <w:t>.</w:t>
      </w:r>
    </w:p>
    <w:p w14:paraId="2F370D07" w14:textId="1D1702A6" w:rsidR="008915CA" w:rsidRDefault="008915CA" w:rsidP="00C10A0C">
      <w:pPr>
        <w:tabs>
          <w:tab w:val="left" w:pos="567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  <w:noProof/>
          <w:lang w:val="en-AU" w:eastAsia="en-AU"/>
        </w:rPr>
        <w:drawing>
          <wp:inline distT="0" distB="0" distL="0" distR="0" wp14:anchorId="5EE414C1" wp14:editId="7E7CBBEE">
            <wp:extent cx="6103620" cy="2961134"/>
            <wp:effectExtent l="0" t="0" r="0" b="10795"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6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</w:p>
    <w:p w14:paraId="124989CA" w14:textId="77777777" w:rsidR="008915CA" w:rsidRDefault="008915CA" w:rsidP="00C10A0C">
      <w:pPr>
        <w:tabs>
          <w:tab w:val="left" w:pos="567"/>
        </w:tabs>
        <w:ind w:left="567" w:hanging="567"/>
        <w:rPr>
          <w:rFonts w:cs="Arial"/>
        </w:rPr>
      </w:pPr>
    </w:p>
    <w:p w14:paraId="2A37C727" w14:textId="38DFE28F" w:rsidR="008915CA" w:rsidRDefault="008915CA">
      <w:pPr>
        <w:rPr>
          <w:rFonts w:cs="Arial"/>
        </w:rPr>
      </w:pPr>
      <w:r>
        <w:rPr>
          <w:rFonts w:cs="Arial"/>
        </w:rPr>
        <w:br w:type="page"/>
      </w:r>
    </w:p>
    <w:p w14:paraId="0003550E" w14:textId="36490881" w:rsidR="008915CA" w:rsidRDefault="008915CA" w:rsidP="00C10A0C">
      <w:pPr>
        <w:tabs>
          <w:tab w:val="left" w:pos="567"/>
        </w:tabs>
        <w:ind w:left="567" w:hanging="567"/>
        <w:rPr>
          <w:rFonts w:cs="Arial"/>
        </w:rPr>
      </w:pPr>
      <w:r>
        <w:rPr>
          <w:rFonts w:cs="Arial"/>
        </w:rPr>
        <w:lastRenderedPageBreak/>
        <w:t>c)</w:t>
      </w:r>
      <w:r>
        <w:rPr>
          <w:rFonts w:cs="Arial"/>
        </w:rPr>
        <w:tab/>
      </w:r>
      <w:r>
        <w:rPr>
          <w:rFonts w:cs="Arial"/>
          <w:noProof/>
          <w:lang w:val="en-AU" w:eastAsia="en-AU"/>
        </w:rPr>
        <w:drawing>
          <wp:inline distT="0" distB="0" distL="0" distR="0" wp14:anchorId="28F2BE06" wp14:editId="33BB6E51">
            <wp:extent cx="6103620" cy="2458019"/>
            <wp:effectExtent l="0" t="0" r="0" b="6350"/>
            <wp:docPr id="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5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B48D" w14:textId="77777777" w:rsidR="00833543" w:rsidRDefault="00833543" w:rsidP="00C10A0C">
      <w:pPr>
        <w:tabs>
          <w:tab w:val="left" w:pos="567"/>
        </w:tabs>
        <w:ind w:left="567" w:hanging="567"/>
        <w:rPr>
          <w:rFonts w:cs="Arial"/>
        </w:rPr>
      </w:pPr>
    </w:p>
    <w:p w14:paraId="533346C9" w14:textId="681FD5A8" w:rsidR="00833543" w:rsidRDefault="00833543" w:rsidP="00833543">
      <w:pPr>
        <w:tabs>
          <w:tab w:val="left" w:pos="567"/>
        </w:tabs>
        <w:ind w:left="1134" w:hanging="1134"/>
      </w:pPr>
      <w:r>
        <w:rPr>
          <w:rFonts w:cs="Arial"/>
        </w:rPr>
        <w:t>3.</w:t>
      </w:r>
      <w:r>
        <w:rPr>
          <w:rFonts w:cs="Arial"/>
        </w:rPr>
        <w:tab/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>
        <w:t xml:space="preserve">Use a graphing calculator to sketch the graph of the function y </w:t>
      </w:r>
      <w:r>
        <w:rPr>
          <w:rFonts w:ascii="sLxˇøà€Ö'1" w:hAnsi="sLxˇøà€Ö'1" w:cs="sLxˇøà€Ö'1"/>
        </w:rPr>
        <w:t xml:space="preserve"> </w:t>
      </w:r>
      <w:r>
        <w:t>x</w:t>
      </w:r>
      <w:r>
        <w:rPr>
          <w:vertAlign w:val="superscript"/>
        </w:rPr>
        <w:t>2</w:t>
      </w:r>
      <w:r>
        <w:rPr>
          <w:sz w:val="14"/>
          <w:szCs w:val="14"/>
        </w:rPr>
        <w:t xml:space="preserve"> </w:t>
      </w:r>
      <w:r>
        <w:rPr>
          <w:rFonts w:ascii="sLxˇøà€Ö'1" w:hAnsi="sLxˇøà€Ö'1" w:cs="sLxˇøà€Ö'1"/>
        </w:rPr>
        <w:t xml:space="preserve"> </w:t>
      </w:r>
      <w:r>
        <w:t xml:space="preserve">5 on the interval </w:t>
      </w:r>
      <w:r>
        <w:rPr>
          <w:sz w:val="25"/>
          <w:szCs w:val="25"/>
        </w:rPr>
        <w:t xml:space="preserve">0 </w:t>
      </w:r>
      <w:r>
        <w:rPr>
          <w:rFonts w:ascii="sLxˇøà€Ö'1" w:hAnsi="sLxˇøà€Ö'1" w:cs="sLxˇøà€Ö'1"/>
          <w:sz w:val="25"/>
          <w:szCs w:val="25"/>
        </w:rPr>
        <w:t xml:space="preserve">≤ </w:t>
      </w:r>
      <w:r>
        <w:rPr>
          <w:sz w:val="25"/>
          <w:szCs w:val="25"/>
        </w:rPr>
        <w:t xml:space="preserve">x </w:t>
      </w:r>
      <w:r>
        <w:rPr>
          <w:rFonts w:ascii="sLxˇøà€Ö'1" w:hAnsi="sLxˇøà€Ö'1" w:cs="sLxˇøà€Ö'1"/>
          <w:sz w:val="25"/>
          <w:szCs w:val="25"/>
        </w:rPr>
        <w:t xml:space="preserve">≤ </w:t>
      </w:r>
      <w:r>
        <w:rPr>
          <w:sz w:val="25"/>
          <w:szCs w:val="25"/>
        </w:rPr>
        <w:t xml:space="preserve">5 </w:t>
      </w:r>
      <w:r>
        <w:t>.</w:t>
      </w:r>
    </w:p>
    <w:p w14:paraId="4F180303" w14:textId="77777777" w:rsidR="00833543" w:rsidRDefault="00833543" w:rsidP="00833543">
      <w:pPr>
        <w:tabs>
          <w:tab w:val="left" w:pos="567"/>
        </w:tabs>
        <w:ind w:left="1134" w:hanging="1134"/>
      </w:pPr>
    </w:p>
    <w:p w14:paraId="673861E7" w14:textId="16068DB2" w:rsidR="00833543" w:rsidRDefault="00833543" w:rsidP="00833543">
      <w:pPr>
        <w:tabs>
          <w:tab w:val="left" w:pos="567"/>
        </w:tabs>
        <w:ind w:left="1134" w:hanging="1134"/>
      </w:pPr>
      <w:r>
        <w:tab/>
        <w:t>b)</w:t>
      </w:r>
      <w:r>
        <w:tab/>
      </w:r>
      <w:r w:rsidRPr="00833543">
        <w:t>Complete the table of values for the function.</w:t>
      </w:r>
    </w:p>
    <w:p w14:paraId="2F9486B9" w14:textId="77777777" w:rsidR="00833543" w:rsidRPr="00833543" w:rsidRDefault="00833543" w:rsidP="00833543">
      <w:pPr>
        <w:tabs>
          <w:tab w:val="left" w:pos="567"/>
        </w:tabs>
        <w:ind w:left="1134" w:hanging="1134"/>
      </w:pPr>
      <w:r>
        <w:tab/>
      </w:r>
      <w:r>
        <w:tab/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1687"/>
        <w:gridCol w:w="1715"/>
      </w:tblGrid>
      <w:tr w:rsidR="00833543" w14:paraId="25343A82" w14:textId="77777777" w:rsidTr="00833543">
        <w:tc>
          <w:tcPr>
            <w:tcW w:w="1687" w:type="dxa"/>
          </w:tcPr>
          <w:p w14:paraId="79B15F82" w14:textId="51321E3F" w:rsidR="00833543" w:rsidRDefault="00833543" w:rsidP="00833543">
            <w:pPr>
              <w:tabs>
                <w:tab w:val="left" w:pos="567"/>
              </w:tabs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24A9E7F4" w14:textId="5D6F352D" w:rsidR="00833543" w:rsidRDefault="00833543" w:rsidP="00833543">
            <w:pPr>
              <w:tabs>
                <w:tab w:val="left" w:pos="567"/>
              </w:tabs>
              <w:jc w:val="center"/>
            </w:pPr>
            <w:r>
              <w:t>f(x)</w:t>
            </w:r>
          </w:p>
        </w:tc>
      </w:tr>
      <w:tr w:rsidR="00833543" w14:paraId="080B3603" w14:textId="77777777" w:rsidTr="00833543">
        <w:tc>
          <w:tcPr>
            <w:tcW w:w="1687" w:type="dxa"/>
          </w:tcPr>
          <w:p w14:paraId="5FB54FE9" w14:textId="0ABF2723" w:rsidR="00833543" w:rsidRDefault="00833543" w:rsidP="00833543">
            <w:pPr>
              <w:tabs>
                <w:tab w:val="left" w:pos="567"/>
              </w:tabs>
              <w:jc w:val="center"/>
            </w:pPr>
            <w:r>
              <w:t>0</w:t>
            </w:r>
          </w:p>
        </w:tc>
        <w:tc>
          <w:tcPr>
            <w:tcW w:w="1715" w:type="dxa"/>
          </w:tcPr>
          <w:p w14:paraId="49C790CF" w14:textId="77777777" w:rsidR="00833543" w:rsidRDefault="00833543" w:rsidP="00833543">
            <w:pPr>
              <w:tabs>
                <w:tab w:val="left" w:pos="567"/>
              </w:tabs>
              <w:jc w:val="center"/>
            </w:pPr>
          </w:p>
        </w:tc>
      </w:tr>
      <w:tr w:rsidR="00833543" w14:paraId="2B1C19A8" w14:textId="77777777" w:rsidTr="00833543">
        <w:tc>
          <w:tcPr>
            <w:tcW w:w="1687" w:type="dxa"/>
          </w:tcPr>
          <w:p w14:paraId="3123B847" w14:textId="624D31CB" w:rsidR="00833543" w:rsidRDefault="00833543" w:rsidP="00833543">
            <w:pPr>
              <w:tabs>
                <w:tab w:val="left" w:pos="567"/>
              </w:tabs>
              <w:jc w:val="center"/>
            </w:pPr>
            <w:r>
              <w:t>2</w:t>
            </w:r>
          </w:p>
        </w:tc>
        <w:tc>
          <w:tcPr>
            <w:tcW w:w="1715" w:type="dxa"/>
          </w:tcPr>
          <w:p w14:paraId="4261558F" w14:textId="77777777" w:rsidR="00833543" w:rsidRDefault="00833543" w:rsidP="00833543">
            <w:pPr>
              <w:tabs>
                <w:tab w:val="left" w:pos="567"/>
              </w:tabs>
              <w:jc w:val="center"/>
            </w:pPr>
          </w:p>
        </w:tc>
      </w:tr>
      <w:tr w:rsidR="00833543" w14:paraId="29DE8EAA" w14:textId="77777777" w:rsidTr="00833543">
        <w:tc>
          <w:tcPr>
            <w:tcW w:w="1687" w:type="dxa"/>
          </w:tcPr>
          <w:p w14:paraId="7010F92D" w14:textId="467C2EE8" w:rsidR="00833543" w:rsidRDefault="00833543" w:rsidP="00833543">
            <w:pPr>
              <w:tabs>
                <w:tab w:val="left" w:pos="567"/>
              </w:tabs>
              <w:jc w:val="center"/>
            </w:pPr>
            <w:r>
              <w:t>4</w:t>
            </w:r>
          </w:p>
        </w:tc>
        <w:tc>
          <w:tcPr>
            <w:tcW w:w="1715" w:type="dxa"/>
          </w:tcPr>
          <w:p w14:paraId="5634278F" w14:textId="77777777" w:rsidR="00833543" w:rsidRDefault="00833543" w:rsidP="00833543">
            <w:pPr>
              <w:tabs>
                <w:tab w:val="left" w:pos="567"/>
              </w:tabs>
              <w:jc w:val="center"/>
            </w:pPr>
          </w:p>
        </w:tc>
      </w:tr>
      <w:tr w:rsidR="00833543" w14:paraId="5095D4F9" w14:textId="77777777" w:rsidTr="00833543">
        <w:tc>
          <w:tcPr>
            <w:tcW w:w="1687" w:type="dxa"/>
          </w:tcPr>
          <w:p w14:paraId="5A13D0F2" w14:textId="25206548" w:rsidR="00833543" w:rsidRDefault="00833543" w:rsidP="00833543">
            <w:pPr>
              <w:tabs>
                <w:tab w:val="left" w:pos="567"/>
              </w:tabs>
              <w:jc w:val="center"/>
            </w:pPr>
            <w:r>
              <w:t>5</w:t>
            </w:r>
          </w:p>
        </w:tc>
        <w:tc>
          <w:tcPr>
            <w:tcW w:w="1715" w:type="dxa"/>
          </w:tcPr>
          <w:p w14:paraId="4543AECD" w14:textId="77777777" w:rsidR="00833543" w:rsidRDefault="00833543" w:rsidP="00833543">
            <w:pPr>
              <w:tabs>
                <w:tab w:val="left" w:pos="567"/>
              </w:tabs>
              <w:jc w:val="center"/>
            </w:pPr>
          </w:p>
        </w:tc>
      </w:tr>
    </w:tbl>
    <w:p w14:paraId="1476A9ED" w14:textId="697B05A5" w:rsidR="00833543" w:rsidRDefault="00833543" w:rsidP="00833543">
      <w:pPr>
        <w:tabs>
          <w:tab w:val="left" w:pos="567"/>
        </w:tabs>
        <w:ind w:left="1134" w:hanging="1134"/>
      </w:pPr>
    </w:p>
    <w:p w14:paraId="3DB4F4EA" w14:textId="2CC88C62" w:rsidR="006F1333" w:rsidRDefault="006F1333" w:rsidP="006F1333">
      <w:pPr>
        <w:tabs>
          <w:tab w:val="left" w:pos="567"/>
        </w:tabs>
        <w:ind w:left="1134" w:hanging="1134"/>
      </w:pPr>
      <w:r>
        <w:tab/>
        <w:t>c)</w:t>
      </w:r>
      <w:r>
        <w:tab/>
        <w:t>Use the data in the table to approximate the area under the graph of the function by calculating the sum of left-hand rectangles with widths indicated by the data table.</w:t>
      </w:r>
    </w:p>
    <w:p w14:paraId="24BE5615" w14:textId="77777777" w:rsidR="006F1333" w:rsidRDefault="006F1333" w:rsidP="006F1333">
      <w:pPr>
        <w:tabs>
          <w:tab w:val="left" w:pos="567"/>
        </w:tabs>
        <w:ind w:left="1134" w:hanging="1134"/>
      </w:pPr>
    </w:p>
    <w:p w14:paraId="34F92C3C" w14:textId="2044E3F0" w:rsidR="006F1333" w:rsidRDefault="006F1333" w:rsidP="006F1333">
      <w:pPr>
        <w:tabs>
          <w:tab w:val="left" w:pos="567"/>
        </w:tabs>
        <w:ind w:left="1134" w:hanging="1134"/>
      </w:pPr>
      <w:r>
        <w:tab/>
        <w:t>d)</w:t>
      </w:r>
      <w:r>
        <w:tab/>
        <w:t>Use the data in the table to approximate the area under the graph of the function by calculating the sum of the right-hand rectangles with widths indicated by the data table.</w:t>
      </w:r>
    </w:p>
    <w:p w14:paraId="0DE93765" w14:textId="77777777" w:rsidR="006F1333" w:rsidRDefault="006F1333" w:rsidP="006F1333">
      <w:pPr>
        <w:tabs>
          <w:tab w:val="left" w:pos="567"/>
        </w:tabs>
        <w:ind w:left="1134" w:hanging="1134"/>
      </w:pPr>
    </w:p>
    <w:p w14:paraId="46FEE2ED" w14:textId="09487B2F" w:rsidR="006F1333" w:rsidRPr="00833543" w:rsidRDefault="006F1333" w:rsidP="006F1333">
      <w:pPr>
        <w:tabs>
          <w:tab w:val="left" w:pos="567"/>
        </w:tabs>
        <w:ind w:left="1134" w:hanging="1134"/>
      </w:pPr>
      <w:r>
        <w:tab/>
        <w:t>e)</w:t>
      </w:r>
      <w:r>
        <w:tab/>
      </w:r>
      <w:r w:rsidRPr="006F1333">
        <w:t>Calculate the average of your answers to parts (c) and (d).</w:t>
      </w:r>
    </w:p>
    <w:sectPr w:rsidR="006F1333" w:rsidRPr="00833543" w:rsidSect="007C2065">
      <w:type w:val="continuous"/>
      <w:pgSz w:w="11880" w:h="16800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Lxˇøà€Ö'1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284"/>
  <w:drawingGridVerticalSpacing w:val="284"/>
  <w:doNotUseMarginsForDrawingGridOrigin/>
  <w:drawingGridVerticalOrigin w:val="1985"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E0"/>
    <w:rsid w:val="00077EE0"/>
    <w:rsid w:val="000D1361"/>
    <w:rsid w:val="001A7256"/>
    <w:rsid w:val="002C24F7"/>
    <w:rsid w:val="002F38BC"/>
    <w:rsid w:val="00343842"/>
    <w:rsid w:val="0036377D"/>
    <w:rsid w:val="004B6D4F"/>
    <w:rsid w:val="004D21DE"/>
    <w:rsid w:val="005D1AD0"/>
    <w:rsid w:val="00666F22"/>
    <w:rsid w:val="006F1333"/>
    <w:rsid w:val="00701DC8"/>
    <w:rsid w:val="007C2065"/>
    <w:rsid w:val="0083120F"/>
    <w:rsid w:val="00833543"/>
    <w:rsid w:val="008826ED"/>
    <w:rsid w:val="0088325F"/>
    <w:rsid w:val="008915CA"/>
    <w:rsid w:val="008C7B57"/>
    <w:rsid w:val="00916E32"/>
    <w:rsid w:val="00B43A39"/>
    <w:rsid w:val="00B44AC7"/>
    <w:rsid w:val="00BC2CD5"/>
    <w:rsid w:val="00BF59B4"/>
    <w:rsid w:val="00C10A0C"/>
    <w:rsid w:val="00C41B2D"/>
    <w:rsid w:val="00C57701"/>
    <w:rsid w:val="00FC6A20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9D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E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2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E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2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B53EBFFA</Template>
  <TotalTime>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Blank</vt:lpstr>
    </vt:vector>
  </TitlesOfParts>
  <Company>DOE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Blank</dc:title>
  <dc:creator>Bruce Darby</dc:creator>
  <cp:lastModifiedBy>PALMER Patsy</cp:lastModifiedBy>
  <cp:revision>5</cp:revision>
  <cp:lastPrinted>2016-03-10T01:08:00Z</cp:lastPrinted>
  <dcterms:created xsi:type="dcterms:W3CDTF">2016-03-07T01:55:00Z</dcterms:created>
  <dcterms:modified xsi:type="dcterms:W3CDTF">2016-03-10T01:08:00Z</dcterms:modified>
</cp:coreProperties>
</file>