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3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47"/>
        <w:gridCol w:w="6900"/>
      </w:tblGrid>
      <w:tr w:rsidR="0008705F" w:rsidTr="006A5DCE">
        <w:trPr>
          <w:cantSplit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05F" w:rsidRDefault="0008705F" w:rsidP="006A5DC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CC60EEA" wp14:editId="2536DE88">
                  <wp:extent cx="1283783" cy="1192953"/>
                  <wp:effectExtent l="0" t="0" r="12065" b="1270"/>
                  <wp:docPr id="1" name="Picture 1" descr="j0236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0236335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656" cy="119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05F" w:rsidRDefault="001F7B7E" w:rsidP="006A5D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Eastern Goldfields College</w:t>
            </w:r>
          </w:p>
          <w:p w:rsidR="0008705F" w:rsidRPr="00FF7D5A" w:rsidRDefault="0008705F" w:rsidP="006A5DCE">
            <w:pPr>
              <w:rPr>
                <w:sz w:val="32"/>
                <w:szCs w:val="32"/>
              </w:rPr>
            </w:pPr>
            <w:r w:rsidRPr="00FF7D5A">
              <w:rPr>
                <w:sz w:val="32"/>
                <w:szCs w:val="32"/>
              </w:rPr>
              <w:t>Year 12 Investigation Mathematics Methods</w:t>
            </w:r>
          </w:p>
          <w:p w:rsidR="0008705F" w:rsidRDefault="0008705F" w:rsidP="006A5D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Area Under A Curve – </w:t>
            </w:r>
            <w:r w:rsidR="00DE48D4">
              <w:rPr>
                <w:sz w:val="36"/>
                <w:szCs w:val="36"/>
              </w:rPr>
              <w:t>Validation Test</w:t>
            </w:r>
          </w:p>
          <w:p w:rsidR="00490BF5" w:rsidRPr="00255C53" w:rsidRDefault="00255C53" w:rsidP="006A5DCE">
            <w:pPr>
              <w:rPr>
                <w:szCs w:val="24"/>
              </w:rPr>
            </w:pPr>
            <w:r>
              <w:rPr>
                <w:szCs w:val="24"/>
              </w:rPr>
              <w:t>Time Allowed:  60 minutes</w:t>
            </w:r>
            <w:bookmarkStart w:id="0" w:name="_GoBack"/>
            <w:bookmarkEnd w:id="0"/>
          </w:p>
          <w:p w:rsidR="0008705F" w:rsidRDefault="001337A6" w:rsidP="00D92E20">
            <w:r>
              <w:t xml:space="preserve">Total marks 46        </w:t>
            </w:r>
            <w:r w:rsidR="00490BF5">
              <w:t xml:space="preserve">                       Name:    </w:t>
            </w:r>
          </w:p>
        </w:tc>
      </w:tr>
    </w:tbl>
    <w:p w:rsidR="006A5DCE" w:rsidRDefault="006A5DCE" w:rsidP="00B550C4"/>
    <w:p w:rsidR="006A5DCE" w:rsidRDefault="006A5DCE" w:rsidP="00283A61">
      <w:pPr>
        <w:tabs>
          <w:tab w:val="left" w:pos="567"/>
          <w:tab w:val="right" w:pos="9915"/>
        </w:tabs>
        <w:ind w:left="1134" w:hanging="1134"/>
        <w:rPr>
          <w:sz w:val="28"/>
          <w:szCs w:val="28"/>
        </w:rPr>
      </w:pPr>
      <w:r w:rsidRPr="009F2014">
        <w:rPr>
          <w:b/>
          <w:szCs w:val="24"/>
        </w:rPr>
        <w:t>1.</w:t>
      </w:r>
      <w:r w:rsidRPr="009F2014">
        <w:rPr>
          <w:b/>
          <w:szCs w:val="24"/>
        </w:rPr>
        <w:tab/>
      </w:r>
      <w:r>
        <w:rPr>
          <w:sz w:val="28"/>
          <w:szCs w:val="28"/>
        </w:rPr>
        <w:t>Below is the graph of a journey</w:t>
      </w:r>
      <w:r w:rsidR="00283A61">
        <w:rPr>
          <w:sz w:val="28"/>
          <w:szCs w:val="28"/>
        </w:rPr>
        <w:tab/>
      </w:r>
      <w:r w:rsidR="00283A61" w:rsidRPr="00283A61">
        <w:rPr>
          <w:b/>
          <w:sz w:val="28"/>
          <w:szCs w:val="28"/>
        </w:rPr>
        <w:t>[6 marks]</w:t>
      </w:r>
    </w:p>
    <w:p w:rsidR="006A5DCE" w:rsidRDefault="00157121" w:rsidP="00157121">
      <w:pPr>
        <w:jc w:val="center"/>
        <w:rPr>
          <w:sz w:val="28"/>
          <w:szCs w:val="28"/>
        </w:rPr>
      </w:pPr>
      <w:r>
        <w:rPr>
          <w:noProof/>
          <w:lang w:val="en-AU" w:eastAsia="en-AU"/>
        </w:rPr>
        <w:drawing>
          <wp:inline distT="0" distB="0" distL="0" distR="0" wp14:anchorId="6200A528" wp14:editId="4DCCE372">
            <wp:extent cx="4572000" cy="2743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A5DCE" w:rsidRDefault="006A5DCE" w:rsidP="006A5DCE">
      <w:pPr>
        <w:rPr>
          <w:sz w:val="28"/>
          <w:szCs w:val="28"/>
        </w:rPr>
      </w:pPr>
    </w:p>
    <w:p w:rsidR="006A5DCE" w:rsidRDefault="006A5DCE" w:rsidP="006A5DCE">
      <w:pPr>
        <w:rPr>
          <w:sz w:val="28"/>
          <w:szCs w:val="28"/>
        </w:rPr>
      </w:pPr>
      <w:r>
        <w:rPr>
          <w:sz w:val="28"/>
          <w:szCs w:val="28"/>
        </w:rPr>
        <w:t>a)</w:t>
      </w:r>
      <w:r>
        <w:rPr>
          <w:sz w:val="28"/>
          <w:szCs w:val="28"/>
        </w:rPr>
        <w:tab/>
        <w:t>What is the area of each square in the grid and what does it represent?</w:t>
      </w:r>
    </w:p>
    <w:p w:rsidR="006A5DCE" w:rsidRDefault="006A5DCE" w:rsidP="006A5DCE">
      <w:pPr>
        <w:rPr>
          <w:sz w:val="28"/>
          <w:szCs w:val="28"/>
        </w:rPr>
      </w:pPr>
    </w:p>
    <w:p w:rsidR="006A5DCE" w:rsidRDefault="006A5DCE" w:rsidP="006A5DCE">
      <w:pPr>
        <w:rPr>
          <w:sz w:val="28"/>
          <w:szCs w:val="28"/>
        </w:rPr>
      </w:pPr>
    </w:p>
    <w:p w:rsidR="006A5DCE" w:rsidRDefault="006A5DCE" w:rsidP="006A5DCE">
      <w:pPr>
        <w:rPr>
          <w:sz w:val="28"/>
          <w:szCs w:val="28"/>
        </w:rPr>
      </w:pPr>
    </w:p>
    <w:p w:rsidR="00E05094" w:rsidRDefault="00E05094" w:rsidP="006A5DCE">
      <w:pPr>
        <w:rPr>
          <w:sz w:val="28"/>
          <w:szCs w:val="28"/>
        </w:rPr>
      </w:pPr>
    </w:p>
    <w:p w:rsidR="00E05094" w:rsidRDefault="00E05094" w:rsidP="006A5DCE">
      <w:pPr>
        <w:rPr>
          <w:sz w:val="28"/>
          <w:szCs w:val="28"/>
        </w:rPr>
      </w:pPr>
    </w:p>
    <w:p w:rsidR="00E05094" w:rsidRDefault="00E05094" w:rsidP="006A5DCE">
      <w:pPr>
        <w:rPr>
          <w:sz w:val="28"/>
          <w:szCs w:val="28"/>
        </w:rPr>
      </w:pPr>
    </w:p>
    <w:p w:rsidR="006A5DCE" w:rsidRDefault="006A5DCE" w:rsidP="006A5DCE">
      <w:pPr>
        <w:rPr>
          <w:sz w:val="28"/>
          <w:szCs w:val="28"/>
        </w:rPr>
      </w:pPr>
      <w:r>
        <w:rPr>
          <w:sz w:val="28"/>
          <w:szCs w:val="28"/>
        </w:rPr>
        <w:t>b)</w:t>
      </w:r>
      <w:r>
        <w:rPr>
          <w:sz w:val="28"/>
          <w:szCs w:val="28"/>
        </w:rPr>
        <w:tab/>
        <w:t xml:space="preserve">What is the area </w:t>
      </w:r>
      <w:r w:rsidR="009F2014">
        <w:rPr>
          <w:sz w:val="28"/>
          <w:szCs w:val="28"/>
        </w:rPr>
        <w:t>under the curve</w:t>
      </w:r>
      <w:r>
        <w:rPr>
          <w:sz w:val="28"/>
          <w:szCs w:val="28"/>
        </w:rPr>
        <w:t>?</w:t>
      </w:r>
    </w:p>
    <w:p w:rsidR="006A5DCE" w:rsidRDefault="006A5DCE" w:rsidP="006A5DCE">
      <w:pPr>
        <w:rPr>
          <w:sz w:val="28"/>
          <w:szCs w:val="28"/>
        </w:rPr>
      </w:pPr>
    </w:p>
    <w:p w:rsidR="006A5DCE" w:rsidRDefault="006A5DCE" w:rsidP="006A5DCE">
      <w:pPr>
        <w:rPr>
          <w:sz w:val="28"/>
          <w:szCs w:val="28"/>
        </w:rPr>
      </w:pPr>
    </w:p>
    <w:p w:rsidR="00E05094" w:rsidRDefault="00E05094" w:rsidP="006A5DCE">
      <w:pPr>
        <w:rPr>
          <w:sz w:val="28"/>
          <w:szCs w:val="28"/>
        </w:rPr>
      </w:pPr>
    </w:p>
    <w:p w:rsidR="00E05094" w:rsidRDefault="00E05094" w:rsidP="006A5DCE">
      <w:pPr>
        <w:rPr>
          <w:sz w:val="28"/>
          <w:szCs w:val="28"/>
        </w:rPr>
      </w:pPr>
    </w:p>
    <w:p w:rsidR="006A5DCE" w:rsidRDefault="006A5DCE" w:rsidP="006A5DCE">
      <w:pPr>
        <w:rPr>
          <w:sz w:val="28"/>
          <w:szCs w:val="28"/>
        </w:rPr>
      </w:pPr>
    </w:p>
    <w:p w:rsidR="006A5DCE" w:rsidRDefault="006A5DCE" w:rsidP="006A5DCE">
      <w:pPr>
        <w:rPr>
          <w:sz w:val="28"/>
          <w:szCs w:val="28"/>
        </w:rPr>
      </w:pPr>
      <w:r>
        <w:rPr>
          <w:sz w:val="28"/>
          <w:szCs w:val="28"/>
        </w:rPr>
        <w:t>c)</w:t>
      </w:r>
      <w:r>
        <w:rPr>
          <w:sz w:val="28"/>
          <w:szCs w:val="28"/>
        </w:rPr>
        <w:tab/>
        <w:t xml:space="preserve">What is the significance of your answer above to the journey? </w:t>
      </w:r>
    </w:p>
    <w:p w:rsidR="006A5DCE" w:rsidRDefault="006A5DCE" w:rsidP="00B550C4"/>
    <w:p w:rsidR="009F2014" w:rsidRDefault="009F2014" w:rsidP="00B550C4"/>
    <w:p w:rsidR="009F2014" w:rsidRDefault="009F2014" w:rsidP="00B550C4"/>
    <w:p w:rsidR="009F2014" w:rsidRDefault="009F2014" w:rsidP="00B550C4"/>
    <w:p w:rsidR="009F2014" w:rsidRDefault="009F2014" w:rsidP="00B550C4"/>
    <w:p w:rsidR="009F2014" w:rsidRDefault="009F2014">
      <w:r>
        <w:br w:type="page"/>
      </w:r>
    </w:p>
    <w:p w:rsidR="009F2014" w:rsidRPr="009F2014" w:rsidRDefault="009F2014" w:rsidP="00283A61">
      <w:pPr>
        <w:tabs>
          <w:tab w:val="left" w:pos="567"/>
          <w:tab w:val="right" w:pos="9915"/>
        </w:tabs>
        <w:ind w:left="1134" w:hanging="1134"/>
        <w:rPr>
          <w:sz w:val="28"/>
          <w:szCs w:val="28"/>
        </w:rPr>
      </w:pPr>
      <w:r>
        <w:rPr>
          <w:b/>
          <w:szCs w:val="24"/>
        </w:rPr>
        <w:lastRenderedPageBreak/>
        <w:t>2</w:t>
      </w:r>
      <w:r w:rsidRPr="009F2014">
        <w:rPr>
          <w:b/>
          <w:szCs w:val="24"/>
        </w:rPr>
        <w:t>.</w:t>
      </w:r>
      <w:r w:rsidRPr="009F2014">
        <w:rPr>
          <w:b/>
          <w:szCs w:val="24"/>
        </w:rPr>
        <w:tab/>
      </w:r>
      <w:r>
        <w:rPr>
          <w:sz w:val="28"/>
          <w:szCs w:val="28"/>
        </w:rPr>
        <w:t>Below is the graph of another journey</w:t>
      </w:r>
      <w:r w:rsidR="00283A61">
        <w:rPr>
          <w:sz w:val="28"/>
          <w:szCs w:val="28"/>
        </w:rPr>
        <w:tab/>
      </w:r>
      <w:r w:rsidR="00283A61" w:rsidRPr="00283A61">
        <w:rPr>
          <w:b/>
          <w:sz w:val="28"/>
          <w:szCs w:val="28"/>
        </w:rPr>
        <w:t>[8 marks]</w:t>
      </w:r>
    </w:p>
    <w:p w:rsidR="009F2014" w:rsidRDefault="009133FA" w:rsidP="009F20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5378A11D" wp14:editId="191EBE0B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F2014" w:rsidRDefault="009F2014" w:rsidP="00B550C4"/>
    <w:p w:rsidR="009F2014" w:rsidRDefault="009F2014" w:rsidP="00B550C4">
      <w:r>
        <w:tab/>
        <w:t xml:space="preserve">How far did the person </w:t>
      </w:r>
      <w:proofErr w:type="gramStart"/>
      <w:r>
        <w:t>travel:</w:t>
      </w:r>
      <w:proofErr w:type="gramEnd"/>
    </w:p>
    <w:p w:rsidR="009F2014" w:rsidRDefault="009F2014" w:rsidP="00B550C4"/>
    <w:p w:rsidR="009F2014" w:rsidRDefault="009F2014" w:rsidP="00B550C4">
      <w:r>
        <w:tab/>
        <w:t>a)</w:t>
      </w:r>
      <w:r>
        <w:tab/>
      </w:r>
      <w:proofErr w:type="gramStart"/>
      <w:r>
        <w:t>in</w:t>
      </w:r>
      <w:proofErr w:type="gramEnd"/>
      <w:r>
        <w:t xml:space="preserve"> the first 10 seconds</w:t>
      </w:r>
    </w:p>
    <w:p w:rsidR="002764AF" w:rsidRDefault="002764AF" w:rsidP="00B550C4"/>
    <w:p w:rsidR="002764AF" w:rsidRDefault="002764AF" w:rsidP="00B550C4"/>
    <w:p w:rsidR="002764AF" w:rsidRDefault="002764AF" w:rsidP="00B550C4"/>
    <w:p w:rsidR="002764AF" w:rsidRDefault="002764AF" w:rsidP="00B550C4"/>
    <w:p w:rsidR="009F2014" w:rsidRDefault="009F2014" w:rsidP="00B550C4"/>
    <w:p w:rsidR="009F2014" w:rsidRDefault="009F2014" w:rsidP="00B550C4"/>
    <w:p w:rsidR="009F2014" w:rsidRDefault="00187993" w:rsidP="00B550C4">
      <w:r>
        <w:tab/>
        <w:t>b)</w:t>
      </w:r>
      <w:r>
        <w:tab/>
      </w:r>
      <w:proofErr w:type="gramStart"/>
      <w:r>
        <w:t>between</w:t>
      </w:r>
      <w:proofErr w:type="gramEnd"/>
      <w:r>
        <w:t xml:space="preserve"> 10 and 40</w:t>
      </w:r>
      <w:r w:rsidR="009F2014">
        <w:t xml:space="preserve"> seconds</w:t>
      </w:r>
    </w:p>
    <w:p w:rsidR="002764AF" w:rsidRDefault="002764AF" w:rsidP="00B550C4"/>
    <w:p w:rsidR="002764AF" w:rsidRDefault="002764AF" w:rsidP="00B550C4"/>
    <w:p w:rsidR="002764AF" w:rsidRDefault="002764AF" w:rsidP="00B550C4"/>
    <w:p w:rsidR="002764AF" w:rsidRDefault="002764AF" w:rsidP="00B550C4"/>
    <w:p w:rsidR="002764AF" w:rsidRDefault="002764AF" w:rsidP="00B550C4"/>
    <w:p w:rsidR="009F2014" w:rsidRDefault="009F2014" w:rsidP="00B550C4"/>
    <w:p w:rsidR="009F2014" w:rsidRDefault="009F2014" w:rsidP="00B550C4"/>
    <w:p w:rsidR="009F2014" w:rsidRDefault="009F2014" w:rsidP="00B550C4">
      <w:r>
        <w:tab/>
        <w:t>c)</w:t>
      </w:r>
      <w:r>
        <w:tab/>
      </w:r>
      <w:proofErr w:type="gramStart"/>
      <w:r>
        <w:t>during</w:t>
      </w:r>
      <w:proofErr w:type="gramEnd"/>
      <w:r w:rsidR="00187993">
        <w:t xml:space="preserve"> the first 8</w:t>
      </w:r>
      <w:r>
        <w:t>0 seconds</w:t>
      </w:r>
    </w:p>
    <w:p w:rsidR="002764AF" w:rsidRDefault="002764AF" w:rsidP="00B550C4"/>
    <w:p w:rsidR="002764AF" w:rsidRDefault="002764AF" w:rsidP="00B550C4"/>
    <w:p w:rsidR="002764AF" w:rsidRDefault="002764AF" w:rsidP="00B550C4"/>
    <w:p w:rsidR="002764AF" w:rsidRDefault="002764AF" w:rsidP="00B550C4"/>
    <w:p w:rsidR="002764AF" w:rsidRDefault="002764AF" w:rsidP="00B550C4"/>
    <w:p w:rsidR="002764AF" w:rsidRDefault="002764AF" w:rsidP="00B550C4"/>
    <w:p w:rsidR="002764AF" w:rsidRDefault="002764AF" w:rsidP="00B550C4"/>
    <w:p w:rsidR="002764AF" w:rsidRDefault="002764AF" w:rsidP="00B232E1">
      <w:pPr>
        <w:tabs>
          <w:tab w:val="left" w:pos="567"/>
        </w:tabs>
        <w:ind w:left="1418" w:hanging="1418"/>
      </w:pPr>
      <w:r>
        <w:tab/>
        <w:t>d)</w:t>
      </w:r>
      <w:r>
        <w:tab/>
        <w:t>During what time period did the person have the greatest acceleration</w:t>
      </w:r>
      <w:r w:rsidR="00604730">
        <w:t xml:space="preserve"> (positive or negative - </w:t>
      </w:r>
      <w:r>
        <w:t>explain your answer)</w:t>
      </w:r>
    </w:p>
    <w:p w:rsidR="002764AF" w:rsidRDefault="002764AF" w:rsidP="00B550C4"/>
    <w:p w:rsidR="002764AF" w:rsidRDefault="002764AF" w:rsidP="00B550C4"/>
    <w:p w:rsidR="00604730" w:rsidRDefault="00604730" w:rsidP="00B550C4"/>
    <w:p w:rsidR="00604730" w:rsidRDefault="00604730" w:rsidP="00B550C4"/>
    <w:p w:rsidR="002764AF" w:rsidRDefault="002764AF" w:rsidP="00B550C4"/>
    <w:p w:rsidR="002764AF" w:rsidRDefault="002764AF" w:rsidP="00B550C4">
      <w:r>
        <w:tab/>
        <w:t>e)</w:t>
      </w:r>
      <w:r>
        <w:tab/>
        <w:t>When did the person have the greatest velocity?</w:t>
      </w:r>
    </w:p>
    <w:p w:rsidR="003C2DE6" w:rsidRDefault="003C2DE6" w:rsidP="00B550C4"/>
    <w:p w:rsidR="003C2DE6" w:rsidRDefault="003C2DE6" w:rsidP="00B550C4"/>
    <w:p w:rsidR="003C2DE6" w:rsidRDefault="003C2DE6" w:rsidP="00B550C4"/>
    <w:p w:rsidR="002764AF" w:rsidRDefault="00D8234D" w:rsidP="00283A61">
      <w:pPr>
        <w:tabs>
          <w:tab w:val="left" w:pos="567"/>
          <w:tab w:val="right" w:pos="9923"/>
        </w:tabs>
      </w:pPr>
      <w:r>
        <w:lastRenderedPageBreak/>
        <w:t>3</w:t>
      </w:r>
      <w:r w:rsidR="00DE2624">
        <w:t>.</w:t>
      </w:r>
      <w:r w:rsidR="00DE2624">
        <w:tab/>
        <w:t xml:space="preserve">Below is a graph of </w:t>
      </w:r>
      <w:r w:rsidR="00DE2624" w:rsidRPr="00DE2624">
        <w:rPr>
          <w:position w:val="-4"/>
        </w:rPr>
        <w:object w:dxaOrig="200" w:dyaOrig="300" w14:anchorId="55632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5.5pt" o:ole="">
            <v:imagedata r:id="rId8" o:title=""/>
          </v:shape>
          <o:OLEObject Type="Embed" ProgID="Equation.3" ShapeID="_x0000_i1025" DrawAspect="Content" ObjectID="_1519106281" r:id="rId9"/>
        </w:object>
      </w:r>
      <w:r w:rsidR="00DE2624" w:rsidRPr="00441182">
        <w:rPr>
          <w:position w:val="-24"/>
        </w:rPr>
        <w:object w:dxaOrig="760" w:dyaOrig="680" w14:anchorId="2D905FF7">
          <v:shape id="_x0000_i1026" type="#_x0000_t75" style="width:38pt;height:34pt" o:ole="">
            <v:imagedata r:id="rId10" o:title=""/>
          </v:shape>
          <o:OLEObject Type="Embed" ProgID="Equation.3" ShapeID="_x0000_i1026" DrawAspect="Content" ObjectID="_1519106282" r:id="rId11"/>
        </w:object>
      </w:r>
      <w:r w:rsidR="00283A61">
        <w:rPr>
          <w:position w:val="-24"/>
        </w:rPr>
        <w:tab/>
      </w:r>
      <w:r w:rsidR="00283A61" w:rsidRPr="00283A61">
        <w:rPr>
          <w:b/>
          <w:position w:val="-24"/>
        </w:rPr>
        <w:t>[7 marks]</w:t>
      </w:r>
    </w:p>
    <w:p w:rsidR="002764AF" w:rsidRDefault="002764AF" w:rsidP="00B232E1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6F0178E" wp14:editId="00104EAB">
            <wp:extent cx="5275368" cy="3629983"/>
            <wp:effectExtent l="0" t="0" r="8255" b="2540"/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43" cy="363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9" w:rsidRDefault="00761E59" w:rsidP="00B550C4"/>
    <w:p w:rsidR="003C2DE6" w:rsidRDefault="00761E59" w:rsidP="00B550C4">
      <w:r>
        <w:t>Approximate the area between the curve and the x-axis from 0 to 10, using intervals of 2, and then:</w:t>
      </w:r>
    </w:p>
    <w:p w:rsidR="00761E59" w:rsidRDefault="00761E59" w:rsidP="00B550C4">
      <w:r>
        <w:tab/>
        <w:t>a)</w:t>
      </w:r>
      <w:r>
        <w:tab/>
      </w:r>
      <w:proofErr w:type="gramStart"/>
      <w:r>
        <w:t>find</w:t>
      </w:r>
      <w:proofErr w:type="gramEnd"/>
      <w:r>
        <w:t xml:space="preserve"> the sum of the left hand rectangles.</w:t>
      </w:r>
    </w:p>
    <w:p w:rsidR="00761E59" w:rsidRDefault="00761E59" w:rsidP="00B550C4"/>
    <w:p w:rsidR="00761E59" w:rsidRDefault="00761E59" w:rsidP="00B550C4"/>
    <w:p w:rsidR="00761E59" w:rsidRDefault="00761E59" w:rsidP="00B550C4"/>
    <w:p w:rsidR="00FA210A" w:rsidRDefault="00FA210A" w:rsidP="00B550C4"/>
    <w:p w:rsidR="00FA210A" w:rsidRDefault="00FA210A" w:rsidP="00B550C4"/>
    <w:p w:rsidR="00FA210A" w:rsidRDefault="00FA210A" w:rsidP="00B550C4"/>
    <w:p w:rsidR="00FA210A" w:rsidRDefault="00FA210A" w:rsidP="00B550C4"/>
    <w:p w:rsidR="00761E59" w:rsidRDefault="00761E59" w:rsidP="00B550C4"/>
    <w:p w:rsidR="00761E59" w:rsidRDefault="00761E59" w:rsidP="00B550C4">
      <w:r>
        <w:tab/>
        <w:t>b)</w:t>
      </w:r>
      <w:r>
        <w:tab/>
      </w:r>
      <w:proofErr w:type="gramStart"/>
      <w:r>
        <w:t>find</w:t>
      </w:r>
      <w:proofErr w:type="gramEnd"/>
      <w:r>
        <w:t xml:space="preserve"> the sum of the right hand rectangles</w:t>
      </w:r>
    </w:p>
    <w:p w:rsidR="00761E59" w:rsidRDefault="00761E59" w:rsidP="00B550C4"/>
    <w:p w:rsidR="00761E59" w:rsidRDefault="00761E59" w:rsidP="00B550C4"/>
    <w:p w:rsidR="00FA210A" w:rsidRDefault="00FA210A" w:rsidP="00B550C4"/>
    <w:p w:rsidR="00C74B4C" w:rsidRDefault="00C74B4C" w:rsidP="00B550C4"/>
    <w:p w:rsidR="00FA210A" w:rsidRDefault="00FA210A" w:rsidP="00B550C4"/>
    <w:p w:rsidR="00FA210A" w:rsidRDefault="00FA210A" w:rsidP="00B550C4"/>
    <w:p w:rsidR="00761E59" w:rsidRDefault="00761E59" w:rsidP="00B550C4"/>
    <w:p w:rsidR="00761E59" w:rsidRDefault="00761E59" w:rsidP="00B550C4">
      <w:r>
        <w:tab/>
        <w:t>c)</w:t>
      </w:r>
      <w:r>
        <w:tab/>
        <w:t>Find the approximate area between the curve and the x-axis from 0 to 10.</w:t>
      </w:r>
    </w:p>
    <w:p w:rsidR="00761E59" w:rsidRDefault="00761E59" w:rsidP="00B550C4"/>
    <w:p w:rsidR="00744372" w:rsidRDefault="00744372" w:rsidP="00744372"/>
    <w:p w:rsidR="00C74B4C" w:rsidRDefault="00C74B4C" w:rsidP="00744372"/>
    <w:p w:rsidR="00C74B4C" w:rsidRDefault="00C74B4C" w:rsidP="00744372"/>
    <w:p w:rsidR="00C74B4C" w:rsidRDefault="00C74B4C" w:rsidP="00744372"/>
    <w:p w:rsidR="00B232E1" w:rsidRDefault="00B232E1" w:rsidP="00744372"/>
    <w:p w:rsidR="00744372" w:rsidRDefault="00744372" w:rsidP="00B232E1">
      <w:pPr>
        <w:ind w:left="1418" w:hanging="709"/>
      </w:pPr>
      <w:r>
        <w:t>d)</w:t>
      </w:r>
      <w:r>
        <w:tab/>
      </w:r>
      <w:r w:rsidR="00B232E1">
        <w:t>What would be the approximate area between the curve and the x-axis from 2 to 10?</w:t>
      </w:r>
    </w:p>
    <w:p w:rsidR="00B232E1" w:rsidRDefault="00B232E1" w:rsidP="00B232E1">
      <w:pPr>
        <w:ind w:left="1418" w:hanging="709"/>
      </w:pPr>
    </w:p>
    <w:p w:rsidR="00662D86" w:rsidRDefault="00662D86" w:rsidP="00B232E1">
      <w:pPr>
        <w:ind w:left="1418" w:hanging="709"/>
      </w:pPr>
    </w:p>
    <w:p w:rsidR="00B232E1" w:rsidRDefault="00B232E1" w:rsidP="00283A61">
      <w:pPr>
        <w:tabs>
          <w:tab w:val="right" w:pos="9915"/>
        </w:tabs>
        <w:ind w:left="567" w:hanging="567"/>
      </w:pPr>
      <w:r w:rsidRPr="00604730">
        <w:rPr>
          <w:b/>
        </w:rPr>
        <w:lastRenderedPageBreak/>
        <w:t>4.</w:t>
      </w:r>
      <w:r>
        <w:tab/>
      </w:r>
      <w:r w:rsidR="00662D86">
        <w:t>The area under a speed graph gi</w:t>
      </w:r>
      <w:r>
        <w:t>ve</w:t>
      </w:r>
      <w:r w:rsidR="00662D86">
        <w:t>s</w:t>
      </w:r>
      <w:r>
        <w:t xml:space="preserve"> us the distance travelled.</w:t>
      </w:r>
      <w:r w:rsidR="00283A61">
        <w:tab/>
      </w:r>
      <w:r w:rsidR="00283A61" w:rsidRPr="00283A61">
        <w:rPr>
          <w:b/>
        </w:rPr>
        <w:t>[6 marks]</w:t>
      </w: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  <w:r>
        <w:tab/>
        <w:t>Thinking about the relationship between speed and distance, answer the following questions.</w:t>
      </w:r>
    </w:p>
    <w:p w:rsidR="00B232E1" w:rsidRDefault="00B232E1" w:rsidP="00B232E1">
      <w:pPr>
        <w:ind w:left="567" w:hanging="567"/>
      </w:pPr>
    </w:p>
    <w:p w:rsidR="00B232E1" w:rsidRDefault="00283A61" w:rsidP="0002429C">
      <w:pPr>
        <w:tabs>
          <w:tab w:val="left" w:pos="8080"/>
        </w:tabs>
        <w:ind w:left="567" w:hanging="567"/>
      </w:pPr>
      <w:r>
        <w:tab/>
        <w:t>A rocket</w:t>
      </w:r>
      <w:r w:rsidR="00B232E1">
        <w:t xml:space="preserve"> is tr</w:t>
      </w:r>
      <w:r>
        <w:t>avelling with a speed given by v</w:t>
      </w:r>
      <w:r w:rsidR="00B232E1">
        <w:t xml:space="preserve"> = 4t</w:t>
      </w:r>
      <w:r w:rsidR="00B232E1">
        <w:rPr>
          <w:vertAlign w:val="superscript"/>
        </w:rPr>
        <w:t>3</w:t>
      </w:r>
      <w:r w:rsidR="00B232E1">
        <w:t xml:space="preserve"> + 6t</w:t>
      </w:r>
      <w:r w:rsidR="00B232E1">
        <w:rPr>
          <w:vertAlign w:val="superscript"/>
        </w:rPr>
        <w:t>2</w:t>
      </w:r>
      <w:r w:rsidR="0002429C">
        <w:t xml:space="preserve"> + 10 m/s</w:t>
      </w:r>
      <w:r w:rsidR="0002429C">
        <w:tab/>
      </w:r>
      <w:r w:rsidR="00B232E1">
        <w:t>0s ≤ t ≤ 100s</w:t>
      </w:r>
    </w:p>
    <w:p w:rsidR="00B232E1" w:rsidRDefault="00B232E1" w:rsidP="00B232E1">
      <w:pPr>
        <w:ind w:left="567" w:hanging="567"/>
      </w:pPr>
    </w:p>
    <w:p w:rsidR="00B232E1" w:rsidRDefault="00283A61" w:rsidP="00B232E1">
      <w:pPr>
        <w:ind w:left="567" w:hanging="567"/>
      </w:pPr>
      <w:r>
        <w:tab/>
        <w:t>a)</w:t>
      </w:r>
      <w:r>
        <w:tab/>
        <w:t>Does the rocket</w:t>
      </w:r>
      <w:r w:rsidR="00B232E1">
        <w:t xml:space="preserve"> ever travel with a negative speed?   Justify your answer.</w:t>
      </w: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283A61" w:rsidP="00B232E1">
      <w:pPr>
        <w:ind w:left="567" w:hanging="567"/>
      </w:pPr>
      <w:r>
        <w:tab/>
        <w:t>b)</w:t>
      </w:r>
      <w:r>
        <w:tab/>
        <w:t>How far would the rocket</w:t>
      </w:r>
      <w:r w:rsidR="00B232E1">
        <w:t xml:space="preserve"> travel during the 100s trip?</w:t>
      </w: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283A61" w:rsidRDefault="00283A61" w:rsidP="00B232E1">
      <w:pPr>
        <w:ind w:left="567" w:hanging="567"/>
      </w:pPr>
    </w:p>
    <w:p w:rsidR="00283A61" w:rsidRDefault="00283A61" w:rsidP="00B232E1">
      <w:pPr>
        <w:ind w:left="567" w:hanging="567"/>
      </w:pPr>
    </w:p>
    <w:p w:rsidR="00283A61" w:rsidRDefault="00283A6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283A61" w:rsidP="00B232E1">
      <w:pPr>
        <w:ind w:left="567" w:hanging="567"/>
      </w:pPr>
      <w:r>
        <w:tab/>
        <w:t>c)</w:t>
      </w:r>
      <w:r>
        <w:tab/>
        <w:t xml:space="preserve">How far would </w:t>
      </w:r>
      <w:r w:rsidR="001F56CD">
        <w:t>the</w:t>
      </w:r>
      <w:r>
        <w:t xml:space="preserve"> rocket</w:t>
      </w:r>
      <w:r w:rsidR="00B232E1">
        <w:t xml:space="preserve"> </w:t>
      </w:r>
      <w:r w:rsidR="001F56CD">
        <w:t xml:space="preserve">travel </w:t>
      </w:r>
      <w:r w:rsidR="00B232E1">
        <w:t>between t = 40 and t = 100s</w:t>
      </w: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B232E1" w:rsidP="00B232E1">
      <w:pPr>
        <w:ind w:left="567" w:hanging="567"/>
      </w:pPr>
    </w:p>
    <w:p w:rsidR="00B232E1" w:rsidRDefault="00B232E1" w:rsidP="00283A61">
      <w:pPr>
        <w:tabs>
          <w:tab w:val="right" w:pos="9915"/>
        </w:tabs>
        <w:ind w:left="567" w:hanging="567"/>
        <w:rPr>
          <w:szCs w:val="24"/>
        </w:rPr>
      </w:pPr>
      <w:r w:rsidRPr="00604730">
        <w:rPr>
          <w:b/>
        </w:rPr>
        <w:t>5.</w:t>
      </w:r>
      <w:r>
        <w:tab/>
        <w:t>Without counting squares</w:t>
      </w:r>
      <w:r w:rsidR="00D55806">
        <w:t xml:space="preserve"> (rectangles or any other shapes)</w:t>
      </w:r>
      <w:r>
        <w:t xml:space="preserve">, </w:t>
      </w:r>
      <w:r w:rsidR="00DE48D4">
        <w:t>find</w:t>
      </w:r>
      <w:r>
        <w:t xml:space="preserve"> the area under the </w:t>
      </w:r>
      <w:proofErr w:type="gramStart"/>
      <w:r>
        <w:t xml:space="preserve">curve </w:t>
      </w:r>
      <w:proofErr w:type="gramEnd"/>
      <w:r w:rsidRPr="00441182">
        <w:rPr>
          <w:position w:val="-24"/>
        </w:rPr>
        <w:object w:dxaOrig="760" w:dyaOrig="680" w14:anchorId="632C0210">
          <v:shape id="_x0000_i1027" type="#_x0000_t75" style="width:38pt;height:34pt" o:ole="">
            <v:imagedata r:id="rId10" o:title=""/>
          </v:shape>
          <o:OLEObject Type="Embed" ProgID="Equation.3" ShapeID="_x0000_i1027" DrawAspect="Content" ObjectID="_1519106283" r:id="rId13"/>
        </w:object>
      </w:r>
      <w:r>
        <w:rPr>
          <w:szCs w:val="24"/>
        </w:rPr>
        <w:t>;</w:t>
      </w:r>
      <w:r w:rsidR="00283A61">
        <w:rPr>
          <w:szCs w:val="24"/>
        </w:rPr>
        <w:tab/>
      </w:r>
      <w:r w:rsidR="00283A61" w:rsidRPr="00283A61">
        <w:rPr>
          <w:b/>
          <w:szCs w:val="24"/>
        </w:rPr>
        <w:t>[5 marks]</w:t>
      </w:r>
    </w:p>
    <w:p w:rsidR="00B232E1" w:rsidRDefault="00B232E1" w:rsidP="00B232E1">
      <w:pPr>
        <w:ind w:left="567" w:hanging="567"/>
        <w:rPr>
          <w:szCs w:val="24"/>
        </w:rPr>
      </w:pPr>
    </w:p>
    <w:p w:rsidR="00B232E1" w:rsidRDefault="00B232E1" w:rsidP="00B232E1">
      <w:pPr>
        <w:ind w:left="567" w:hanging="567"/>
        <w:rPr>
          <w:szCs w:val="24"/>
        </w:rPr>
      </w:pPr>
      <w:r>
        <w:rPr>
          <w:szCs w:val="24"/>
        </w:rPr>
        <w:tab/>
        <w:t>a)</w:t>
      </w:r>
      <w:r>
        <w:rPr>
          <w:szCs w:val="24"/>
        </w:rPr>
        <w:tab/>
      </w:r>
      <w:proofErr w:type="gramStart"/>
      <w:r>
        <w:rPr>
          <w:szCs w:val="24"/>
        </w:rPr>
        <w:t>between</w:t>
      </w:r>
      <w:proofErr w:type="gramEnd"/>
      <w:r>
        <w:rPr>
          <w:szCs w:val="24"/>
        </w:rPr>
        <w:t xml:space="preserve"> the interval 0 ≤ x ≤ 10?</w:t>
      </w:r>
    </w:p>
    <w:p w:rsidR="00B232E1" w:rsidRDefault="00B232E1" w:rsidP="00B232E1">
      <w:pPr>
        <w:ind w:left="567" w:hanging="567"/>
        <w:rPr>
          <w:szCs w:val="24"/>
        </w:rPr>
      </w:pPr>
    </w:p>
    <w:p w:rsidR="00B232E1" w:rsidRDefault="00B232E1" w:rsidP="00B232E1">
      <w:pPr>
        <w:ind w:left="567" w:hanging="567"/>
        <w:rPr>
          <w:szCs w:val="24"/>
        </w:rPr>
      </w:pPr>
    </w:p>
    <w:p w:rsidR="00B232E1" w:rsidRDefault="00B232E1" w:rsidP="00B232E1">
      <w:pPr>
        <w:ind w:left="567" w:hanging="567"/>
        <w:rPr>
          <w:szCs w:val="24"/>
        </w:rPr>
      </w:pPr>
    </w:p>
    <w:p w:rsidR="00B232E1" w:rsidRDefault="00B232E1" w:rsidP="00B232E1">
      <w:pPr>
        <w:ind w:left="567" w:hanging="567"/>
        <w:rPr>
          <w:szCs w:val="24"/>
        </w:rPr>
      </w:pPr>
    </w:p>
    <w:p w:rsidR="00DE48D4" w:rsidRDefault="00DE48D4" w:rsidP="00B232E1">
      <w:pPr>
        <w:ind w:left="567" w:hanging="567"/>
        <w:rPr>
          <w:szCs w:val="24"/>
        </w:rPr>
      </w:pPr>
    </w:p>
    <w:p w:rsidR="00DE48D4" w:rsidRDefault="00DE48D4" w:rsidP="00B232E1">
      <w:pPr>
        <w:ind w:left="567" w:hanging="567"/>
        <w:rPr>
          <w:szCs w:val="24"/>
        </w:rPr>
      </w:pPr>
    </w:p>
    <w:p w:rsidR="00B232E1" w:rsidRDefault="00B232E1" w:rsidP="00B232E1">
      <w:pPr>
        <w:ind w:left="567" w:hanging="567"/>
        <w:rPr>
          <w:szCs w:val="24"/>
        </w:rPr>
      </w:pPr>
    </w:p>
    <w:p w:rsidR="00B232E1" w:rsidRDefault="00B232E1" w:rsidP="00B232E1">
      <w:pPr>
        <w:ind w:left="567" w:hanging="567"/>
        <w:rPr>
          <w:szCs w:val="24"/>
        </w:rPr>
      </w:pPr>
    </w:p>
    <w:p w:rsidR="00B232E1" w:rsidRDefault="00B232E1" w:rsidP="00B232E1">
      <w:pPr>
        <w:ind w:left="567" w:hanging="567"/>
        <w:rPr>
          <w:szCs w:val="24"/>
        </w:rPr>
      </w:pPr>
    </w:p>
    <w:p w:rsidR="00B232E1" w:rsidRDefault="00B232E1" w:rsidP="00B232E1">
      <w:pPr>
        <w:ind w:left="567" w:hanging="567"/>
        <w:rPr>
          <w:szCs w:val="24"/>
        </w:rPr>
      </w:pPr>
    </w:p>
    <w:p w:rsidR="00B232E1" w:rsidRDefault="00B232E1" w:rsidP="00B232E1">
      <w:pPr>
        <w:ind w:left="567" w:hanging="567"/>
        <w:rPr>
          <w:szCs w:val="24"/>
        </w:rPr>
      </w:pPr>
    </w:p>
    <w:p w:rsidR="00B232E1" w:rsidRPr="00B232E1" w:rsidRDefault="00B232E1" w:rsidP="00B232E1">
      <w:pPr>
        <w:ind w:left="567" w:hanging="567"/>
        <w:rPr>
          <w:szCs w:val="24"/>
        </w:rPr>
      </w:pPr>
      <w:r>
        <w:rPr>
          <w:szCs w:val="24"/>
        </w:rPr>
        <w:tab/>
        <w:t>b)</w:t>
      </w:r>
      <w:r>
        <w:rPr>
          <w:szCs w:val="24"/>
        </w:rPr>
        <w:tab/>
      </w:r>
      <w:proofErr w:type="gramStart"/>
      <w:r>
        <w:rPr>
          <w:szCs w:val="24"/>
        </w:rPr>
        <w:t>between</w:t>
      </w:r>
      <w:proofErr w:type="gramEnd"/>
      <w:r>
        <w:rPr>
          <w:szCs w:val="24"/>
        </w:rPr>
        <w:t xml:space="preserve"> the interval 4 ≤ x ≤ 10?</w:t>
      </w:r>
    </w:p>
    <w:p w:rsidR="00744372" w:rsidRDefault="00744372">
      <w:r>
        <w:br w:type="page"/>
      </w:r>
    </w:p>
    <w:p w:rsidR="001337A6" w:rsidRDefault="00604730" w:rsidP="001337A6">
      <w:pPr>
        <w:tabs>
          <w:tab w:val="right" w:pos="9915"/>
        </w:tabs>
        <w:ind w:left="567" w:hanging="567"/>
      </w:pPr>
      <w:r w:rsidRPr="00604730">
        <w:rPr>
          <w:b/>
        </w:rPr>
        <w:lastRenderedPageBreak/>
        <w:t>6.</w:t>
      </w:r>
      <w:r>
        <w:tab/>
      </w:r>
      <w:r w:rsidR="001337A6">
        <w:tab/>
      </w:r>
      <w:r w:rsidR="001337A6" w:rsidRPr="001337A6">
        <w:rPr>
          <w:b/>
        </w:rPr>
        <w:t>[8 marks]</w:t>
      </w:r>
    </w:p>
    <w:p w:rsidR="00604730" w:rsidRDefault="001337A6" w:rsidP="00604730">
      <w:pPr>
        <w:ind w:left="567" w:hanging="567"/>
      </w:pPr>
      <w:r>
        <w:tab/>
      </w:r>
      <w:r w:rsidR="00604730">
        <w:t xml:space="preserve">A similar approach to the left hand rectangles and right hand rectangles can be used to find the approximate area of a circle. </w:t>
      </w:r>
    </w:p>
    <w:p w:rsidR="00744372" w:rsidRDefault="00604730" w:rsidP="00604730">
      <w:pPr>
        <w:tabs>
          <w:tab w:val="left" w:pos="567"/>
        </w:tabs>
        <w:ind w:left="1134" w:hanging="1134"/>
      </w:pPr>
      <w:r>
        <w:tab/>
        <w:t>a)</w:t>
      </w:r>
      <w:r>
        <w:tab/>
        <w:t>If we consider a circle of radius 10cm. We could break it up into 6 internal triangles and 6 external triangles.  Find the area o</w:t>
      </w:r>
      <w:r w:rsidR="00D71733">
        <w:t>f each triangle and hence find an approximation for</w:t>
      </w:r>
      <w:r>
        <w:t xml:space="preserve"> </w:t>
      </w:r>
      <w:r w:rsidR="00D71733">
        <w:t>internal area of the circle.</w:t>
      </w:r>
    </w:p>
    <w:p w:rsidR="00604730" w:rsidRDefault="00A40DA5" w:rsidP="00B550C4">
      <w:r>
        <w:t xml:space="preserve">   </w:t>
      </w:r>
      <w:r>
        <w:rPr>
          <w:noProof/>
          <w:lang w:val="en-AU" w:eastAsia="en-AU"/>
        </w:rPr>
        <w:drawing>
          <wp:inline distT="0" distB="0" distL="0" distR="0" wp14:anchorId="432CC07E" wp14:editId="0E6E716F">
            <wp:extent cx="2036868" cy="2036868"/>
            <wp:effectExtent l="0" t="0" r="0" b="0"/>
            <wp:docPr id="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86" cy="203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730" w:rsidRDefault="00604730" w:rsidP="00B550C4"/>
    <w:p w:rsidR="00604730" w:rsidRDefault="00D71733" w:rsidP="00D71733">
      <w:pPr>
        <w:tabs>
          <w:tab w:val="left" w:pos="567"/>
        </w:tabs>
        <w:ind w:left="1134" w:hanging="1134"/>
      </w:pPr>
      <w:r>
        <w:tab/>
        <w:t>b)</w:t>
      </w:r>
      <w:r>
        <w:tab/>
        <w:t>Now break it up into 6 external triangles.  Find the area of each triangle and hence find an approximation for external area of the circle.</w:t>
      </w:r>
    </w:p>
    <w:p w:rsidR="00604730" w:rsidRDefault="00604730" w:rsidP="00B550C4"/>
    <w:p w:rsidR="003C2DE6" w:rsidRDefault="00017F62" w:rsidP="00B550C4">
      <w:r>
        <w:t xml:space="preserve">    </w:t>
      </w:r>
      <w:r>
        <w:rPr>
          <w:noProof/>
          <w:lang w:val="en-AU" w:eastAsia="en-AU"/>
        </w:rPr>
        <w:drawing>
          <wp:inline distT="0" distB="0" distL="0" distR="0" wp14:anchorId="3C0F415E" wp14:editId="3628DB69">
            <wp:extent cx="1909868" cy="1925502"/>
            <wp:effectExtent l="0" t="0" r="0" b="5080"/>
            <wp:docPr id="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39" cy="19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33" w:rsidRDefault="00D71733" w:rsidP="00D71733">
      <w:pPr>
        <w:tabs>
          <w:tab w:val="left" w:pos="567"/>
        </w:tabs>
        <w:ind w:left="1134" w:hanging="1134"/>
      </w:pPr>
    </w:p>
    <w:p w:rsidR="003C2DE6" w:rsidRDefault="00D71733" w:rsidP="00D71733">
      <w:pPr>
        <w:tabs>
          <w:tab w:val="left" w:pos="567"/>
        </w:tabs>
        <w:ind w:left="1134" w:hanging="1134"/>
      </w:pPr>
      <w:r>
        <w:tab/>
        <w:t>c)</w:t>
      </w:r>
      <w:r>
        <w:tab/>
        <w:t>By averaging these results, find a good approximation to the area of the circle, radius 10cm.</w:t>
      </w:r>
    </w:p>
    <w:p w:rsidR="00D71733" w:rsidRDefault="00D71733" w:rsidP="00D71733">
      <w:pPr>
        <w:tabs>
          <w:tab w:val="left" w:pos="567"/>
        </w:tabs>
        <w:ind w:left="1134" w:hanging="1134"/>
      </w:pPr>
    </w:p>
    <w:p w:rsidR="00D71733" w:rsidRDefault="00D71733" w:rsidP="00D71733">
      <w:pPr>
        <w:tabs>
          <w:tab w:val="left" w:pos="567"/>
        </w:tabs>
        <w:ind w:left="1134" w:hanging="1134"/>
      </w:pPr>
    </w:p>
    <w:p w:rsidR="00D71733" w:rsidRDefault="00D71733" w:rsidP="00D71733">
      <w:pPr>
        <w:tabs>
          <w:tab w:val="left" w:pos="567"/>
        </w:tabs>
        <w:ind w:left="1134" w:hanging="1134"/>
      </w:pPr>
    </w:p>
    <w:p w:rsidR="00D71733" w:rsidRDefault="00D71733" w:rsidP="00D71733">
      <w:pPr>
        <w:tabs>
          <w:tab w:val="left" w:pos="567"/>
        </w:tabs>
        <w:ind w:left="1134" w:hanging="1134"/>
      </w:pPr>
      <w:r>
        <w:tab/>
        <w:t>d)</w:t>
      </w:r>
      <w:r>
        <w:tab/>
        <w:t xml:space="preserve"> How does this compare to the exact area of the circle?</w:t>
      </w:r>
    </w:p>
    <w:p w:rsidR="00D71733" w:rsidRDefault="00D71733" w:rsidP="00D71733">
      <w:pPr>
        <w:tabs>
          <w:tab w:val="left" w:pos="567"/>
        </w:tabs>
        <w:ind w:left="1134" w:hanging="1134"/>
      </w:pPr>
    </w:p>
    <w:p w:rsidR="00D71733" w:rsidRDefault="00D71733" w:rsidP="00D71733">
      <w:pPr>
        <w:tabs>
          <w:tab w:val="left" w:pos="567"/>
        </w:tabs>
        <w:ind w:left="1134" w:hanging="1134"/>
      </w:pPr>
    </w:p>
    <w:p w:rsidR="00D71733" w:rsidRDefault="00D71733">
      <w:r>
        <w:br w:type="page"/>
      </w:r>
    </w:p>
    <w:p w:rsidR="001337A6" w:rsidRDefault="00D71733" w:rsidP="001337A6">
      <w:pPr>
        <w:tabs>
          <w:tab w:val="left" w:pos="567"/>
          <w:tab w:val="right" w:pos="9915"/>
        </w:tabs>
        <w:ind w:left="1134" w:hanging="1134"/>
      </w:pPr>
      <w:r>
        <w:lastRenderedPageBreak/>
        <w:t>7.</w:t>
      </w:r>
      <w:r>
        <w:tab/>
      </w:r>
      <w:r w:rsidR="00662D86">
        <w:t xml:space="preserve">Repeat question 6 only this time </w:t>
      </w:r>
      <w:proofErr w:type="gramStart"/>
      <w:r w:rsidR="00662D86">
        <w:t>use</w:t>
      </w:r>
      <w:proofErr w:type="gramEnd"/>
      <w:r w:rsidR="00662D86">
        <w:t xml:space="preserve"> 12 triangles instead of 6.</w:t>
      </w:r>
      <w:r w:rsidR="001337A6">
        <w:tab/>
      </w:r>
      <w:r w:rsidR="001337A6" w:rsidRPr="001337A6">
        <w:rPr>
          <w:b/>
        </w:rPr>
        <w:t>[6 marks]</w:t>
      </w:r>
    </w:p>
    <w:p w:rsidR="00D71733" w:rsidRDefault="001337A6" w:rsidP="00D71733">
      <w:pPr>
        <w:tabs>
          <w:tab w:val="left" w:pos="567"/>
        </w:tabs>
        <w:ind w:left="1134" w:hanging="1134"/>
      </w:pPr>
      <w:r>
        <w:tab/>
      </w:r>
    </w:p>
    <w:p w:rsidR="003C2DE6" w:rsidRDefault="003C2DE6" w:rsidP="00B550C4"/>
    <w:sectPr w:rsidR="003C2DE6" w:rsidSect="00B550C4">
      <w:pgSz w:w="11900" w:h="16840"/>
      <w:pgMar w:top="851" w:right="851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5F"/>
    <w:rsid w:val="00000EC3"/>
    <w:rsid w:val="00003396"/>
    <w:rsid w:val="0001683A"/>
    <w:rsid w:val="00017F62"/>
    <w:rsid w:val="0002382C"/>
    <w:rsid w:val="00023A6F"/>
    <w:rsid w:val="0002429C"/>
    <w:rsid w:val="000250F6"/>
    <w:rsid w:val="00025E41"/>
    <w:rsid w:val="00026C62"/>
    <w:rsid w:val="00026EE7"/>
    <w:rsid w:val="00030405"/>
    <w:rsid w:val="0004310E"/>
    <w:rsid w:val="00044735"/>
    <w:rsid w:val="00045C30"/>
    <w:rsid w:val="00050F12"/>
    <w:rsid w:val="0006449B"/>
    <w:rsid w:val="00065DD0"/>
    <w:rsid w:val="00077981"/>
    <w:rsid w:val="00080030"/>
    <w:rsid w:val="00082809"/>
    <w:rsid w:val="00084286"/>
    <w:rsid w:val="000845A0"/>
    <w:rsid w:val="00086CB3"/>
    <w:rsid w:val="0008705F"/>
    <w:rsid w:val="00087512"/>
    <w:rsid w:val="00091768"/>
    <w:rsid w:val="000A19CD"/>
    <w:rsid w:val="000B0AF2"/>
    <w:rsid w:val="000B1FC0"/>
    <w:rsid w:val="000C60DE"/>
    <w:rsid w:val="000C60DF"/>
    <w:rsid w:val="000D11CC"/>
    <w:rsid w:val="000D31D7"/>
    <w:rsid w:val="000D537E"/>
    <w:rsid w:val="000E02C8"/>
    <w:rsid w:val="000E224A"/>
    <w:rsid w:val="000E41C7"/>
    <w:rsid w:val="000E442C"/>
    <w:rsid w:val="000E4EEE"/>
    <w:rsid w:val="000E7402"/>
    <w:rsid w:val="000E762C"/>
    <w:rsid w:val="000F0390"/>
    <w:rsid w:val="000F5070"/>
    <w:rsid w:val="000F557F"/>
    <w:rsid w:val="000F6F00"/>
    <w:rsid w:val="001112CB"/>
    <w:rsid w:val="001147E6"/>
    <w:rsid w:val="00115EFD"/>
    <w:rsid w:val="0012095D"/>
    <w:rsid w:val="001215BA"/>
    <w:rsid w:val="001225E6"/>
    <w:rsid w:val="00125757"/>
    <w:rsid w:val="001337A6"/>
    <w:rsid w:val="00157121"/>
    <w:rsid w:val="00162411"/>
    <w:rsid w:val="00166ECD"/>
    <w:rsid w:val="001714A5"/>
    <w:rsid w:val="00180F31"/>
    <w:rsid w:val="00181763"/>
    <w:rsid w:val="00181F33"/>
    <w:rsid w:val="00182BD3"/>
    <w:rsid w:val="00187993"/>
    <w:rsid w:val="0019307D"/>
    <w:rsid w:val="00196AFD"/>
    <w:rsid w:val="001D1A09"/>
    <w:rsid w:val="001F56CD"/>
    <w:rsid w:val="001F779E"/>
    <w:rsid w:val="001F7B7E"/>
    <w:rsid w:val="002012BD"/>
    <w:rsid w:val="002142C0"/>
    <w:rsid w:val="00220AB7"/>
    <w:rsid w:val="0022220B"/>
    <w:rsid w:val="0022335A"/>
    <w:rsid w:val="002303F2"/>
    <w:rsid w:val="0023462B"/>
    <w:rsid w:val="00234F8E"/>
    <w:rsid w:val="002423DF"/>
    <w:rsid w:val="00246736"/>
    <w:rsid w:val="00251B3E"/>
    <w:rsid w:val="00253F42"/>
    <w:rsid w:val="00255C53"/>
    <w:rsid w:val="00256231"/>
    <w:rsid w:val="0025741C"/>
    <w:rsid w:val="00261CF0"/>
    <w:rsid w:val="00261DED"/>
    <w:rsid w:val="00270512"/>
    <w:rsid w:val="00271707"/>
    <w:rsid w:val="002742F9"/>
    <w:rsid w:val="0027546E"/>
    <w:rsid w:val="002764AF"/>
    <w:rsid w:val="0027695D"/>
    <w:rsid w:val="00280DC3"/>
    <w:rsid w:val="00283A61"/>
    <w:rsid w:val="00291C15"/>
    <w:rsid w:val="002B6B97"/>
    <w:rsid w:val="002B7DE9"/>
    <w:rsid w:val="002C3611"/>
    <w:rsid w:val="002D3A86"/>
    <w:rsid w:val="002D3E37"/>
    <w:rsid w:val="002D4467"/>
    <w:rsid w:val="002E5750"/>
    <w:rsid w:val="002E7159"/>
    <w:rsid w:val="002F75E1"/>
    <w:rsid w:val="0031394C"/>
    <w:rsid w:val="00313C38"/>
    <w:rsid w:val="00314723"/>
    <w:rsid w:val="0031582C"/>
    <w:rsid w:val="003158F5"/>
    <w:rsid w:val="00320005"/>
    <w:rsid w:val="00326EDB"/>
    <w:rsid w:val="0032711C"/>
    <w:rsid w:val="00336413"/>
    <w:rsid w:val="00357EE0"/>
    <w:rsid w:val="00362001"/>
    <w:rsid w:val="0036322B"/>
    <w:rsid w:val="00380052"/>
    <w:rsid w:val="003852C6"/>
    <w:rsid w:val="003912B6"/>
    <w:rsid w:val="003977AF"/>
    <w:rsid w:val="003B10DE"/>
    <w:rsid w:val="003B3366"/>
    <w:rsid w:val="003B4644"/>
    <w:rsid w:val="003C2DE6"/>
    <w:rsid w:val="003C38E4"/>
    <w:rsid w:val="003C751F"/>
    <w:rsid w:val="003D23C4"/>
    <w:rsid w:val="003D3D99"/>
    <w:rsid w:val="003D5E92"/>
    <w:rsid w:val="003E2970"/>
    <w:rsid w:val="003E6087"/>
    <w:rsid w:val="003E78A2"/>
    <w:rsid w:val="003F5AD4"/>
    <w:rsid w:val="0040776B"/>
    <w:rsid w:val="00425333"/>
    <w:rsid w:val="00430372"/>
    <w:rsid w:val="004308E2"/>
    <w:rsid w:val="00432838"/>
    <w:rsid w:val="00447129"/>
    <w:rsid w:val="00454C5B"/>
    <w:rsid w:val="00455823"/>
    <w:rsid w:val="0047025F"/>
    <w:rsid w:val="004733E5"/>
    <w:rsid w:val="00473499"/>
    <w:rsid w:val="00474F1A"/>
    <w:rsid w:val="00480785"/>
    <w:rsid w:val="004819DF"/>
    <w:rsid w:val="00482490"/>
    <w:rsid w:val="004833EF"/>
    <w:rsid w:val="004834EC"/>
    <w:rsid w:val="00487625"/>
    <w:rsid w:val="004877C0"/>
    <w:rsid w:val="00487EF4"/>
    <w:rsid w:val="0049099E"/>
    <w:rsid w:val="00490BF5"/>
    <w:rsid w:val="004A4387"/>
    <w:rsid w:val="004A6F0F"/>
    <w:rsid w:val="004B3F58"/>
    <w:rsid w:val="004B609D"/>
    <w:rsid w:val="004C515D"/>
    <w:rsid w:val="004D00AE"/>
    <w:rsid w:val="004D5A7D"/>
    <w:rsid w:val="004E2FA8"/>
    <w:rsid w:val="004E6FE0"/>
    <w:rsid w:val="004F062E"/>
    <w:rsid w:val="004F4C21"/>
    <w:rsid w:val="004F6002"/>
    <w:rsid w:val="004F6452"/>
    <w:rsid w:val="004F6C18"/>
    <w:rsid w:val="00516DAD"/>
    <w:rsid w:val="0052453A"/>
    <w:rsid w:val="00526845"/>
    <w:rsid w:val="00526F50"/>
    <w:rsid w:val="005303FC"/>
    <w:rsid w:val="00534B6A"/>
    <w:rsid w:val="00556629"/>
    <w:rsid w:val="00557E86"/>
    <w:rsid w:val="00564B25"/>
    <w:rsid w:val="00565AB4"/>
    <w:rsid w:val="00572F5C"/>
    <w:rsid w:val="005745B7"/>
    <w:rsid w:val="00574BA7"/>
    <w:rsid w:val="005864B2"/>
    <w:rsid w:val="00586F66"/>
    <w:rsid w:val="00594614"/>
    <w:rsid w:val="00597F3C"/>
    <w:rsid w:val="005C07AF"/>
    <w:rsid w:val="005C26F5"/>
    <w:rsid w:val="005C2B36"/>
    <w:rsid w:val="005C46AA"/>
    <w:rsid w:val="005C4875"/>
    <w:rsid w:val="005D2E70"/>
    <w:rsid w:val="005D5177"/>
    <w:rsid w:val="005D68EE"/>
    <w:rsid w:val="005F16D3"/>
    <w:rsid w:val="005F4A53"/>
    <w:rsid w:val="005F5F37"/>
    <w:rsid w:val="005F635D"/>
    <w:rsid w:val="00604730"/>
    <w:rsid w:val="006068F1"/>
    <w:rsid w:val="00610B42"/>
    <w:rsid w:val="006114D4"/>
    <w:rsid w:val="0061176C"/>
    <w:rsid w:val="00612F6D"/>
    <w:rsid w:val="006176A7"/>
    <w:rsid w:val="0062656B"/>
    <w:rsid w:val="00627E31"/>
    <w:rsid w:val="00635A85"/>
    <w:rsid w:val="00640F5A"/>
    <w:rsid w:val="00641D64"/>
    <w:rsid w:val="00642B13"/>
    <w:rsid w:val="006436D5"/>
    <w:rsid w:val="00645FDF"/>
    <w:rsid w:val="006472E7"/>
    <w:rsid w:val="0064784F"/>
    <w:rsid w:val="00647EBD"/>
    <w:rsid w:val="00653C82"/>
    <w:rsid w:val="00655726"/>
    <w:rsid w:val="00662D86"/>
    <w:rsid w:val="006638C6"/>
    <w:rsid w:val="00663DE0"/>
    <w:rsid w:val="00667718"/>
    <w:rsid w:val="006830D9"/>
    <w:rsid w:val="0068416B"/>
    <w:rsid w:val="00685166"/>
    <w:rsid w:val="006A2193"/>
    <w:rsid w:val="006A5DCE"/>
    <w:rsid w:val="006A60F7"/>
    <w:rsid w:val="006B00E4"/>
    <w:rsid w:val="006B1BDB"/>
    <w:rsid w:val="006B775D"/>
    <w:rsid w:val="006C00B0"/>
    <w:rsid w:val="006C0448"/>
    <w:rsid w:val="006C1677"/>
    <w:rsid w:val="006C4121"/>
    <w:rsid w:val="006C5988"/>
    <w:rsid w:val="006D165B"/>
    <w:rsid w:val="006E0CA6"/>
    <w:rsid w:val="006E42AD"/>
    <w:rsid w:val="006E4A91"/>
    <w:rsid w:val="006E61FC"/>
    <w:rsid w:val="006F2758"/>
    <w:rsid w:val="0071330F"/>
    <w:rsid w:val="0071416D"/>
    <w:rsid w:val="007225BC"/>
    <w:rsid w:val="007239E7"/>
    <w:rsid w:val="00726DB5"/>
    <w:rsid w:val="00733C9D"/>
    <w:rsid w:val="007364A6"/>
    <w:rsid w:val="00744372"/>
    <w:rsid w:val="00744CF8"/>
    <w:rsid w:val="00745ACF"/>
    <w:rsid w:val="00746B64"/>
    <w:rsid w:val="00747FCA"/>
    <w:rsid w:val="00750A12"/>
    <w:rsid w:val="00754033"/>
    <w:rsid w:val="00754DD1"/>
    <w:rsid w:val="00756B9D"/>
    <w:rsid w:val="00757188"/>
    <w:rsid w:val="0076054D"/>
    <w:rsid w:val="00761E59"/>
    <w:rsid w:val="00762BE1"/>
    <w:rsid w:val="0076422B"/>
    <w:rsid w:val="00765566"/>
    <w:rsid w:val="00771A91"/>
    <w:rsid w:val="0078133B"/>
    <w:rsid w:val="007871B7"/>
    <w:rsid w:val="00791182"/>
    <w:rsid w:val="0079210A"/>
    <w:rsid w:val="007928E5"/>
    <w:rsid w:val="007A18CA"/>
    <w:rsid w:val="007A53D7"/>
    <w:rsid w:val="007A75A7"/>
    <w:rsid w:val="007B0867"/>
    <w:rsid w:val="007C3D28"/>
    <w:rsid w:val="007C7FED"/>
    <w:rsid w:val="007E10E7"/>
    <w:rsid w:val="007E23DF"/>
    <w:rsid w:val="0080318E"/>
    <w:rsid w:val="00804F02"/>
    <w:rsid w:val="008059E9"/>
    <w:rsid w:val="00805AA7"/>
    <w:rsid w:val="00806B2B"/>
    <w:rsid w:val="00807DD2"/>
    <w:rsid w:val="00810D67"/>
    <w:rsid w:val="008162F6"/>
    <w:rsid w:val="0082724A"/>
    <w:rsid w:val="008370F0"/>
    <w:rsid w:val="00841D99"/>
    <w:rsid w:val="00847E18"/>
    <w:rsid w:val="00856710"/>
    <w:rsid w:val="00857DCF"/>
    <w:rsid w:val="00862CAF"/>
    <w:rsid w:val="00865DAF"/>
    <w:rsid w:val="00867BD2"/>
    <w:rsid w:val="00867DD8"/>
    <w:rsid w:val="0087625A"/>
    <w:rsid w:val="008770E0"/>
    <w:rsid w:val="00882FEF"/>
    <w:rsid w:val="00882FF9"/>
    <w:rsid w:val="00886C3F"/>
    <w:rsid w:val="00887834"/>
    <w:rsid w:val="008953CB"/>
    <w:rsid w:val="008A4B0A"/>
    <w:rsid w:val="008A52ED"/>
    <w:rsid w:val="008A78A2"/>
    <w:rsid w:val="008B0785"/>
    <w:rsid w:val="008B22ED"/>
    <w:rsid w:val="008B5023"/>
    <w:rsid w:val="008B64D9"/>
    <w:rsid w:val="008B6EFC"/>
    <w:rsid w:val="008C2E7E"/>
    <w:rsid w:val="008D1BE6"/>
    <w:rsid w:val="008D3A98"/>
    <w:rsid w:val="008D7AF9"/>
    <w:rsid w:val="008E2F57"/>
    <w:rsid w:val="008F1057"/>
    <w:rsid w:val="00907C7B"/>
    <w:rsid w:val="009133FA"/>
    <w:rsid w:val="0091500B"/>
    <w:rsid w:val="0091653A"/>
    <w:rsid w:val="00917584"/>
    <w:rsid w:val="009304A8"/>
    <w:rsid w:val="009316B9"/>
    <w:rsid w:val="00933169"/>
    <w:rsid w:val="00936876"/>
    <w:rsid w:val="009428FE"/>
    <w:rsid w:val="00943851"/>
    <w:rsid w:val="00950807"/>
    <w:rsid w:val="00957619"/>
    <w:rsid w:val="0096496A"/>
    <w:rsid w:val="009752F1"/>
    <w:rsid w:val="00975767"/>
    <w:rsid w:val="00983B60"/>
    <w:rsid w:val="009865D1"/>
    <w:rsid w:val="009875D9"/>
    <w:rsid w:val="0099712B"/>
    <w:rsid w:val="009A768B"/>
    <w:rsid w:val="009C3E43"/>
    <w:rsid w:val="009C42CF"/>
    <w:rsid w:val="009C5421"/>
    <w:rsid w:val="009C574F"/>
    <w:rsid w:val="009C621E"/>
    <w:rsid w:val="009D2673"/>
    <w:rsid w:val="009D2F9F"/>
    <w:rsid w:val="009D59DB"/>
    <w:rsid w:val="009D764B"/>
    <w:rsid w:val="009D7DA7"/>
    <w:rsid w:val="009E4EDC"/>
    <w:rsid w:val="009E6FFC"/>
    <w:rsid w:val="009F2014"/>
    <w:rsid w:val="009F204F"/>
    <w:rsid w:val="00A002CD"/>
    <w:rsid w:val="00A0336F"/>
    <w:rsid w:val="00A14E8C"/>
    <w:rsid w:val="00A20718"/>
    <w:rsid w:val="00A24FFF"/>
    <w:rsid w:val="00A25DD7"/>
    <w:rsid w:val="00A306FC"/>
    <w:rsid w:val="00A3471D"/>
    <w:rsid w:val="00A40DA5"/>
    <w:rsid w:val="00A44DA4"/>
    <w:rsid w:val="00A50B1D"/>
    <w:rsid w:val="00A5617D"/>
    <w:rsid w:val="00A56356"/>
    <w:rsid w:val="00A66D70"/>
    <w:rsid w:val="00A74961"/>
    <w:rsid w:val="00A75285"/>
    <w:rsid w:val="00A77B4A"/>
    <w:rsid w:val="00A80190"/>
    <w:rsid w:val="00A84472"/>
    <w:rsid w:val="00A93699"/>
    <w:rsid w:val="00A978D3"/>
    <w:rsid w:val="00AB3AE2"/>
    <w:rsid w:val="00AB664F"/>
    <w:rsid w:val="00AB6BAD"/>
    <w:rsid w:val="00AD333C"/>
    <w:rsid w:val="00AD47AA"/>
    <w:rsid w:val="00AD5115"/>
    <w:rsid w:val="00AD7B0A"/>
    <w:rsid w:val="00AF637E"/>
    <w:rsid w:val="00AF7245"/>
    <w:rsid w:val="00B02A1B"/>
    <w:rsid w:val="00B133ED"/>
    <w:rsid w:val="00B13BAE"/>
    <w:rsid w:val="00B15F36"/>
    <w:rsid w:val="00B232E1"/>
    <w:rsid w:val="00B263A2"/>
    <w:rsid w:val="00B33901"/>
    <w:rsid w:val="00B34777"/>
    <w:rsid w:val="00B349D0"/>
    <w:rsid w:val="00B3549F"/>
    <w:rsid w:val="00B42441"/>
    <w:rsid w:val="00B42F84"/>
    <w:rsid w:val="00B44E16"/>
    <w:rsid w:val="00B46B23"/>
    <w:rsid w:val="00B50830"/>
    <w:rsid w:val="00B550C4"/>
    <w:rsid w:val="00B563A4"/>
    <w:rsid w:val="00B56AAC"/>
    <w:rsid w:val="00B575DC"/>
    <w:rsid w:val="00B62DCC"/>
    <w:rsid w:val="00B63142"/>
    <w:rsid w:val="00B64A26"/>
    <w:rsid w:val="00B71609"/>
    <w:rsid w:val="00B80CFC"/>
    <w:rsid w:val="00B822CB"/>
    <w:rsid w:val="00B83BF1"/>
    <w:rsid w:val="00B87706"/>
    <w:rsid w:val="00B9513C"/>
    <w:rsid w:val="00B956C2"/>
    <w:rsid w:val="00B95E9A"/>
    <w:rsid w:val="00BA5F54"/>
    <w:rsid w:val="00BB0EF4"/>
    <w:rsid w:val="00BB5C9A"/>
    <w:rsid w:val="00BB6EF8"/>
    <w:rsid w:val="00BB7549"/>
    <w:rsid w:val="00BB75B6"/>
    <w:rsid w:val="00BB7ADF"/>
    <w:rsid w:val="00BC2E87"/>
    <w:rsid w:val="00BC37A8"/>
    <w:rsid w:val="00BD4A36"/>
    <w:rsid w:val="00BE0FBC"/>
    <w:rsid w:val="00BF16A8"/>
    <w:rsid w:val="00BF5411"/>
    <w:rsid w:val="00BF5ED7"/>
    <w:rsid w:val="00BF6E89"/>
    <w:rsid w:val="00C11919"/>
    <w:rsid w:val="00C17579"/>
    <w:rsid w:val="00C21D00"/>
    <w:rsid w:val="00C336FF"/>
    <w:rsid w:val="00C34D2D"/>
    <w:rsid w:val="00C35875"/>
    <w:rsid w:val="00C3591C"/>
    <w:rsid w:val="00C419FE"/>
    <w:rsid w:val="00C453BD"/>
    <w:rsid w:val="00C50644"/>
    <w:rsid w:val="00C5774D"/>
    <w:rsid w:val="00C66C8F"/>
    <w:rsid w:val="00C67300"/>
    <w:rsid w:val="00C74B4C"/>
    <w:rsid w:val="00C8056B"/>
    <w:rsid w:val="00C86F99"/>
    <w:rsid w:val="00C900C1"/>
    <w:rsid w:val="00C91A92"/>
    <w:rsid w:val="00C92B58"/>
    <w:rsid w:val="00C96CEB"/>
    <w:rsid w:val="00CA3CAA"/>
    <w:rsid w:val="00CB6ACE"/>
    <w:rsid w:val="00CC0395"/>
    <w:rsid w:val="00CC4055"/>
    <w:rsid w:val="00CC656E"/>
    <w:rsid w:val="00CD18DC"/>
    <w:rsid w:val="00CD38E4"/>
    <w:rsid w:val="00CD3F89"/>
    <w:rsid w:val="00CE4336"/>
    <w:rsid w:val="00CF102E"/>
    <w:rsid w:val="00CF17E2"/>
    <w:rsid w:val="00CF194B"/>
    <w:rsid w:val="00CF5064"/>
    <w:rsid w:val="00D00E20"/>
    <w:rsid w:val="00D04542"/>
    <w:rsid w:val="00D06DFC"/>
    <w:rsid w:val="00D12402"/>
    <w:rsid w:val="00D13A0E"/>
    <w:rsid w:val="00D16C8D"/>
    <w:rsid w:val="00D23061"/>
    <w:rsid w:val="00D23977"/>
    <w:rsid w:val="00D2672E"/>
    <w:rsid w:val="00D34994"/>
    <w:rsid w:val="00D41DE4"/>
    <w:rsid w:val="00D42770"/>
    <w:rsid w:val="00D43546"/>
    <w:rsid w:val="00D54002"/>
    <w:rsid w:val="00D5555B"/>
    <w:rsid w:val="00D55806"/>
    <w:rsid w:val="00D71733"/>
    <w:rsid w:val="00D75600"/>
    <w:rsid w:val="00D8234D"/>
    <w:rsid w:val="00D82CF9"/>
    <w:rsid w:val="00D84E47"/>
    <w:rsid w:val="00D917A8"/>
    <w:rsid w:val="00D92E20"/>
    <w:rsid w:val="00DC7F34"/>
    <w:rsid w:val="00DD52CD"/>
    <w:rsid w:val="00DE0A51"/>
    <w:rsid w:val="00DE0C66"/>
    <w:rsid w:val="00DE2624"/>
    <w:rsid w:val="00DE48D4"/>
    <w:rsid w:val="00DE4BDA"/>
    <w:rsid w:val="00DE4C1B"/>
    <w:rsid w:val="00DE585A"/>
    <w:rsid w:val="00DF5C2A"/>
    <w:rsid w:val="00E011F2"/>
    <w:rsid w:val="00E02EBC"/>
    <w:rsid w:val="00E05094"/>
    <w:rsid w:val="00E123A6"/>
    <w:rsid w:val="00E1402B"/>
    <w:rsid w:val="00E32CB9"/>
    <w:rsid w:val="00E47000"/>
    <w:rsid w:val="00E57CA7"/>
    <w:rsid w:val="00E61BF7"/>
    <w:rsid w:val="00E6581B"/>
    <w:rsid w:val="00E733B0"/>
    <w:rsid w:val="00E7502E"/>
    <w:rsid w:val="00E7611D"/>
    <w:rsid w:val="00E761F1"/>
    <w:rsid w:val="00E81120"/>
    <w:rsid w:val="00E845C5"/>
    <w:rsid w:val="00E860E4"/>
    <w:rsid w:val="00E87998"/>
    <w:rsid w:val="00E910BA"/>
    <w:rsid w:val="00E945A5"/>
    <w:rsid w:val="00EA0FEF"/>
    <w:rsid w:val="00EA6E6A"/>
    <w:rsid w:val="00EB3D5F"/>
    <w:rsid w:val="00EB56BB"/>
    <w:rsid w:val="00EB5969"/>
    <w:rsid w:val="00EB5B9F"/>
    <w:rsid w:val="00EC1028"/>
    <w:rsid w:val="00EC7D4F"/>
    <w:rsid w:val="00ED520D"/>
    <w:rsid w:val="00ED7FAD"/>
    <w:rsid w:val="00EE005C"/>
    <w:rsid w:val="00EE2676"/>
    <w:rsid w:val="00EE48CF"/>
    <w:rsid w:val="00EE52FB"/>
    <w:rsid w:val="00EF0700"/>
    <w:rsid w:val="00F1465A"/>
    <w:rsid w:val="00F149C1"/>
    <w:rsid w:val="00F31936"/>
    <w:rsid w:val="00F3477B"/>
    <w:rsid w:val="00F37DAF"/>
    <w:rsid w:val="00F420AB"/>
    <w:rsid w:val="00F462EF"/>
    <w:rsid w:val="00F470AF"/>
    <w:rsid w:val="00F539B0"/>
    <w:rsid w:val="00F553EE"/>
    <w:rsid w:val="00F65E36"/>
    <w:rsid w:val="00F669CE"/>
    <w:rsid w:val="00F710DA"/>
    <w:rsid w:val="00F813B7"/>
    <w:rsid w:val="00F822C3"/>
    <w:rsid w:val="00F84A5D"/>
    <w:rsid w:val="00F84D58"/>
    <w:rsid w:val="00F85CDF"/>
    <w:rsid w:val="00F92BC4"/>
    <w:rsid w:val="00F92C8C"/>
    <w:rsid w:val="00F9673E"/>
    <w:rsid w:val="00FA0E6B"/>
    <w:rsid w:val="00FA170D"/>
    <w:rsid w:val="00FA210A"/>
    <w:rsid w:val="00FA2E48"/>
    <w:rsid w:val="00FA32B2"/>
    <w:rsid w:val="00FA6A9E"/>
    <w:rsid w:val="00FB27EF"/>
    <w:rsid w:val="00FB30FB"/>
    <w:rsid w:val="00FB3A13"/>
    <w:rsid w:val="00FB52F6"/>
    <w:rsid w:val="00FD0167"/>
    <w:rsid w:val="00FD5A48"/>
    <w:rsid w:val="00FE09D8"/>
    <w:rsid w:val="00FE0F73"/>
    <w:rsid w:val="00FF128F"/>
    <w:rsid w:val="00FF1F7F"/>
    <w:rsid w:val="00FF2C90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5F"/>
    <w:rPr>
      <w:rFonts w:ascii="Arial" w:eastAsia="Times New Roman" w:hAnsi="Arial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05F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5F"/>
    <w:rPr>
      <w:rFonts w:ascii="Arial" w:eastAsia="Times New Roman" w:hAnsi="Arial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05F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oleObject" Target="embeddings/oleObject2.bin"/><Relationship Id="rId5" Type="http://schemas.openxmlformats.org/officeDocument/2006/relationships/image" Target="media/image1.gif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ruceLion:Box%20Sync:MS%2012%20Methods%20Maths:05%2012%20MM%20Investigations:Inv%201%20Area%20under%20a%20curve:Graphs%2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ruceLion:Box%20Sync:MS%2012%20Methods%20Maths:05%2012%20MM%20Investigations:Inv%201%20Area%20under%20a%20curve:Graphs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areaChart>
        <c:grouping val="standard"/>
        <c:varyColors val="0"/>
        <c:ser>
          <c:idx val="0"/>
          <c:order val="0"/>
          <c:spPr>
            <a:noFill/>
            <a:ln w="19050" cmpd="sng">
              <a:solidFill>
                <a:schemeClr val="tx1"/>
              </a:solidFill>
            </a:ln>
          </c:spPr>
          <c:cat>
            <c:numRef>
              <c:f>'[Graphs 1.xlsx]Sheet1'!$C$4:$C$8</c:f>
              <c:numCache>
                <c:formatCode>General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'[Graphs 1.xlsx]Sheet1'!$D$4:$D$8</c:f>
              <c:numCache>
                <c:formatCode>General</c:formatCode>
                <c:ptCount val="5"/>
                <c:pt idx="0">
                  <c:v>40</c:v>
                </c:pt>
                <c:pt idx="1">
                  <c:v>70</c:v>
                </c:pt>
                <c:pt idx="2">
                  <c:v>30</c:v>
                </c:pt>
                <c:pt idx="3">
                  <c:v>40</c:v>
                </c:pt>
                <c:pt idx="4">
                  <c:v>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832832"/>
        <c:axId val="107834752"/>
      </c:areaChart>
      <c:catAx>
        <c:axId val="107832832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(minutes)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5585389326334202"/>
              <c:y val="0.8657407407407410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7834752"/>
        <c:crosses val="autoZero"/>
        <c:auto val="1"/>
        <c:lblAlgn val="ctr"/>
        <c:lblOffset val="100"/>
        <c:noMultiLvlLbl val="0"/>
      </c:catAx>
      <c:valAx>
        <c:axId val="1078347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Speed</a:t>
                </a:r>
                <a:r>
                  <a:rPr lang="en-US" baseline="0"/>
                  <a:t> (km/h)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78328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areaChart>
        <c:grouping val="standard"/>
        <c:varyColors val="0"/>
        <c:ser>
          <c:idx val="0"/>
          <c:order val="0"/>
          <c:spPr>
            <a:noFill/>
            <a:ln w="19050" cmpd="sng">
              <a:solidFill>
                <a:schemeClr val="tx1"/>
              </a:solidFill>
            </a:ln>
          </c:spPr>
          <c:cat>
            <c:numRef>
              <c:f>Sheet1!$C$4:$C$8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</c:numCache>
            </c:numRef>
          </c:cat>
          <c:val>
            <c:numRef>
              <c:f>Sheet1!$D$4:$D$8</c:f>
              <c:numCache>
                <c:formatCode>General</c:formatCode>
                <c:ptCount val="5"/>
                <c:pt idx="0">
                  <c:v>70</c:v>
                </c:pt>
                <c:pt idx="1">
                  <c:v>20</c:v>
                </c:pt>
                <c:pt idx="2">
                  <c:v>45</c:v>
                </c:pt>
                <c:pt idx="3">
                  <c:v>60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850752"/>
        <c:axId val="108668032"/>
      </c:areaChart>
      <c:catAx>
        <c:axId val="107850752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5585389326334202"/>
              <c:y val="0.8657407407407410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8668032"/>
        <c:crosses val="autoZero"/>
        <c:auto val="1"/>
        <c:lblAlgn val="ctr"/>
        <c:lblOffset val="100"/>
        <c:noMultiLvlLbl val="0"/>
      </c:catAx>
      <c:valAx>
        <c:axId val="1086680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Speed</a:t>
                </a:r>
                <a:r>
                  <a:rPr lang="en-US" baseline="0"/>
                  <a:t> (m/s)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78507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1CE7BD2E</Template>
  <TotalTime>13</TotalTime>
  <Pages>6</Pages>
  <Words>465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Margaret River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Darby</dc:creator>
  <cp:lastModifiedBy>PALMER Patsy</cp:lastModifiedBy>
  <cp:revision>9</cp:revision>
  <cp:lastPrinted>2016-03-01T02:19:00Z</cp:lastPrinted>
  <dcterms:created xsi:type="dcterms:W3CDTF">2016-02-25T05:34:00Z</dcterms:created>
  <dcterms:modified xsi:type="dcterms:W3CDTF">2016-03-10T01:12:00Z</dcterms:modified>
</cp:coreProperties>
</file>