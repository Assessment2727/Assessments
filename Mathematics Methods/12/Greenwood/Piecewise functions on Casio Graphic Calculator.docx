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2" w:rsidRDefault="007D628A">
      <w:pPr>
        <w:rPr>
          <w:rFonts w:ascii="Comic Sans MS" w:hAnsi="Comic Sans MS"/>
        </w:rPr>
      </w:pPr>
      <w:r w:rsidRPr="007D628A">
        <w:rPr>
          <w:rFonts w:ascii="Comic Sans MS" w:hAnsi="Comic Sans MS"/>
        </w:rPr>
        <w:t>Piecewise functions on Casio Graphic Calculator</w:t>
      </w:r>
    </w:p>
    <w:p w:rsidR="007D628A" w:rsidRDefault="007D628A">
      <w:pPr>
        <w:rPr>
          <w:rFonts w:ascii="Comic Sans MS" w:hAnsi="Comic Sans MS"/>
        </w:rPr>
      </w:pPr>
    </w:p>
    <w:p w:rsidR="007D628A" w:rsidRDefault="007D628A" w:rsidP="007D628A">
      <w:pPr>
        <w:rPr>
          <w:lang w:eastAsia="en-US"/>
        </w:rPr>
      </w:pPr>
      <w:r>
        <w:rPr>
          <w:lang w:eastAsia="en-US"/>
        </w:rPr>
        <w:t xml:space="preserve">: </w:t>
      </w:r>
      <w:hyperlink r:id="rId5" w:history="1">
        <w:r>
          <w:rPr>
            <w:rStyle w:val="Hyperlink"/>
            <w:lang w:eastAsia="en-US"/>
          </w:rPr>
          <w:t>http://www.cl</w:t>
        </w:r>
        <w:bookmarkStart w:id="0" w:name="_GoBack"/>
        <w:bookmarkEnd w:id="0"/>
        <w:r>
          <w:rPr>
            <w:rStyle w:val="Hyperlink"/>
            <w:lang w:eastAsia="en-US"/>
          </w:rPr>
          <w:t>a</w:t>
        </w:r>
        <w:r>
          <w:rPr>
            <w:rStyle w:val="Hyperlink"/>
            <w:lang w:eastAsia="en-US"/>
          </w:rPr>
          <w:t>sspad.com.au/cp2/index.php?me=BA2&amp;mn=046</w:t>
        </w:r>
      </w:hyperlink>
    </w:p>
    <w:p w:rsidR="007D628A" w:rsidRDefault="007D628A" w:rsidP="007D628A">
      <w:pPr>
        <w:rPr>
          <w:lang w:eastAsia="en-US"/>
        </w:rPr>
      </w:pPr>
      <w:r>
        <w:rPr>
          <w:lang w:eastAsia="en-US"/>
        </w:rPr>
        <w:t xml:space="preserve">And here: </w:t>
      </w:r>
      <w:hyperlink r:id="rId6" w:history="1">
        <w:r>
          <w:rPr>
            <w:rStyle w:val="Hyperlink"/>
            <w:lang w:eastAsia="en-US"/>
          </w:rPr>
          <w:t>http://www.classpad.com.au/cp2/index.php?me=BA2&amp;mn=346</w:t>
        </w:r>
      </w:hyperlink>
    </w:p>
    <w:p w:rsidR="007D628A" w:rsidRDefault="007D628A" w:rsidP="007D628A">
      <w:pPr>
        <w:rPr>
          <w:lang w:eastAsia="en-US"/>
        </w:rPr>
      </w:pPr>
    </w:p>
    <w:p w:rsidR="007D628A" w:rsidRPr="007D628A" w:rsidRDefault="007D628A">
      <w:pPr>
        <w:rPr>
          <w:rFonts w:ascii="Comic Sans MS" w:hAnsi="Comic Sans MS"/>
        </w:rPr>
      </w:pPr>
    </w:p>
    <w:sectPr w:rsidR="007D628A" w:rsidRPr="007D62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8A"/>
    <w:rsid w:val="0014182F"/>
    <w:rsid w:val="001F2D66"/>
    <w:rsid w:val="00465DCC"/>
    <w:rsid w:val="00721357"/>
    <w:rsid w:val="007D628A"/>
    <w:rsid w:val="00C659F2"/>
    <w:rsid w:val="00DF5EA4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8A"/>
    <w:rPr>
      <w:color w:val="0563C1"/>
      <w:u w:val="single"/>
    </w:rPr>
  </w:style>
  <w:style w:type="character" w:styleId="FollowedHyperlink">
    <w:name w:val="FollowedHyperlink"/>
    <w:basedOn w:val="DefaultParagraphFont"/>
    <w:rsid w:val="007D62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8A"/>
    <w:rPr>
      <w:color w:val="0563C1"/>
      <w:u w:val="single"/>
    </w:rPr>
  </w:style>
  <w:style w:type="character" w:styleId="FollowedHyperlink">
    <w:name w:val="FollowedHyperlink"/>
    <w:basedOn w:val="DefaultParagraphFont"/>
    <w:rsid w:val="007D62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ac01.safelinks.protection.outlook.com/?url=http%3A%2F%2Fwww.classpad.com.au%2Fcp2%2Findex.php%3Fme%3DBA2%26mn%3D346&amp;data=02%7C01%7Cdavid.martin1%40education.wa.edu.au%7Ccc6f218fc3294ee7382108d6a0868914%7Ce08016f9d1fd4cbb83b0b76eb4361627%7C0%7C0%7C636872897025326523&amp;sdata=kWcqgyDVlmGfkPk7GsU4Gy0HKVru6v%2Btl6IHIQfuqQ4%3D&amp;reserved=0" TargetMode="External"/><Relationship Id="rId5" Type="http://schemas.openxmlformats.org/officeDocument/2006/relationships/hyperlink" Target="https://apac01.safelinks.protection.outlook.com/?url=http%3A%2F%2Fwww.classpad.com.au%2Fcp2%2Findex.php%3Fme%3DBA2%26mn%3D046&amp;data=02%7C01%7Cdavid.martin1%40education.wa.edu.au%7Ccc6f218fc3294ee7382108d6a0868914%7Ce08016f9d1fd4cbb83b0b76eb4361627%7C0%7C0%7C636872897025316510&amp;sdata=9rdRoTnekUA38icvaxvPOcvozd4VSQZxpClx4DUxsA4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85F97F1E</Template>
  <TotalTime>3</TotalTime>
  <Pages>1</Pages>
  <Words>11</Words>
  <Characters>876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1</cp:revision>
  <dcterms:created xsi:type="dcterms:W3CDTF">2019-03-06T00:46:00Z</dcterms:created>
  <dcterms:modified xsi:type="dcterms:W3CDTF">2019-03-06T00:49:00Z</dcterms:modified>
</cp:coreProperties>
</file>