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9F2" w:rsidRDefault="00C659F2">
      <w:bookmarkStart w:id="0" w:name="_GoBack"/>
      <w:bookmarkEnd w:id="0"/>
    </w:p>
    <w:sectPr w:rsidR="00C659F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8EE"/>
    <w:rsid w:val="0014182F"/>
    <w:rsid w:val="001F2D66"/>
    <w:rsid w:val="00465DCC"/>
    <w:rsid w:val="00721357"/>
    <w:rsid w:val="007668EE"/>
    <w:rsid w:val="00C659F2"/>
    <w:rsid w:val="00DF5EA4"/>
    <w:rsid w:val="00F2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>
      <w:pPr>
        <w:spacing w:before="100" w:beforeAutospacing="1" w:line="300" w:lineRule="atLeast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>
      <w:pPr>
        <w:spacing w:before="100" w:beforeAutospacing="1" w:line="300" w:lineRule="atLeast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71103097</Template>
  <TotalTime>1</TotalTime>
  <Pages>1</Pages>
  <Words>0</Words>
  <Characters>0</Characters>
  <Application>Microsoft Office Word</Application>
  <DocSecurity>0</DocSecurity>
  <Lines>0</Lines>
  <Paragraphs>0</Paragraphs>
  <ScaleCrop>false</ScaleCrop>
  <Company>Department of Education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David</dc:creator>
  <cp:lastModifiedBy>MARTIN David</cp:lastModifiedBy>
  <cp:revision>1</cp:revision>
  <dcterms:created xsi:type="dcterms:W3CDTF">2019-08-15T06:37:00Z</dcterms:created>
  <dcterms:modified xsi:type="dcterms:W3CDTF">2019-08-15T06:38:00Z</dcterms:modified>
</cp:coreProperties>
</file>