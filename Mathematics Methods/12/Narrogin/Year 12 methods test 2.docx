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C0" w:rsidRPr="00B16FCB" w:rsidRDefault="00645EC0" w:rsidP="00645EC0">
      <w:pPr>
        <w:jc w:val="right"/>
        <w:rPr>
          <w:rFonts w:ascii="Arial" w:hAnsi="Arial" w:cs="Arial"/>
        </w:rPr>
      </w:pPr>
      <w:r w:rsidRPr="007F613C">
        <w:rPr>
          <w:rFonts w:ascii="Arial" w:hAnsi="Arial" w:cs="Arial"/>
          <w:b/>
          <w:noProof/>
          <w:sz w:val="40"/>
          <w:lang w:eastAsia="en-AU"/>
        </w:rPr>
        <w:drawing>
          <wp:anchor distT="0" distB="0" distL="114300" distR="114300" simplePos="0" relativeHeight="251659264" behindDoc="1" locked="0" layoutInCell="1" allowOverlap="1" wp14:anchorId="56DCCD85" wp14:editId="6FC55AB4">
            <wp:simplePos x="0" y="0"/>
            <wp:positionH relativeFrom="column">
              <wp:posOffset>-25400</wp:posOffset>
            </wp:positionH>
            <wp:positionV relativeFrom="paragraph">
              <wp:posOffset>-323850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HS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</w:rPr>
        <w:t>Name: …………..…</w:t>
      </w:r>
      <w:r w:rsidRPr="00B16FCB">
        <w:rPr>
          <w:rFonts w:ascii="Arial" w:hAnsi="Arial" w:cs="Arial"/>
        </w:rPr>
        <w:t>…….......……</w:t>
      </w:r>
    </w:p>
    <w:tbl>
      <w:tblPr>
        <w:tblStyle w:val="TableGrid"/>
        <w:tblpPr w:leftFromText="180" w:rightFromText="180" w:vertAnchor="page" w:horzAnchor="margin" w:tblpXSpec="right" w:tblpY="1354"/>
        <w:tblOverlap w:val="never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645EC0" w:rsidRPr="0022000D" w:rsidTr="000F58C9">
        <w:trPr>
          <w:trHeight w:val="647"/>
        </w:trPr>
        <w:tc>
          <w:tcPr>
            <w:tcW w:w="1310" w:type="dxa"/>
            <w:vAlign w:val="center"/>
          </w:tcPr>
          <w:p w:rsidR="00645EC0" w:rsidRPr="0022000D" w:rsidRDefault="00645EC0" w:rsidP="000F58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Free</w:t>
            </w:r>
          </w:p>
        </w:tc>
        <w:tc>
          <w:tcPr>
            <w:tcW w:w="1074" w:type="dxa"/>
            <w:vAlign w:val="center"/>
          </w:tcPr>
          <w:p w:rsidR="00645EC0" w:rsidRPr="0022000D" w:rsidRDefault="00645EC0" w:rsidP="004E49C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</w:t>
            </w:r>
            <w:r w:rsidR="009D131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1062" w:type="dxa"/>
            <w:vAlign w:val="center"/>
          </w:tcPr>
          <w:p w:rsidR="00645EC0" w:rsidRPr="0022000D" w:rsidRDefault="00645EC0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  <w:tr w:rsidR="00645EC0" w:rsidRPr="0022000D" w:rsidTr="000F58C9">
        <w:trPr>
          <w:trHeight w:val="647"/>
        </w:trPr>
        <w:tc>
          <w:tcPr>
            <w:tcW w:w="1310" w:type="dxa"/>
            <w:vAlign w:val="center"/>
          </w:tcPr>
          <w:p w:rsidR="00645EC0" w:rsidRPr="0022000D" w:rsidRDefault="00645EC0" w:rsidP="000F58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Rich</w:t>
            </w:r>
          </w:p>
        </w:tc>
        <w:tc>
          <w:tcPr>
            <w:tcW w:w="1074" w:type="dxa"/>
            <w:vAlign w:val="center"/>
          </w:tcPr>
          <w:p w:rsidR="00645EC0" w:rsidRDefault="00811B8F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/35</w:t>
            </w:r>
          </w:p>
        </w:tc>
        <w:tc>
          <w:tcPr>
            <w:tcW w:w="1062" w:type="dxa"/>
            <w:vAlign w:val="center"/>
          </w:tcPr>
          <w:p w:rsidR="00645EC0" w:rsidRDefault="00645EC0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  <w:tr w:rsidR="00645EC0" w:rsidRPr="0022000D" w:rsidTr="000F58C9">
        <w:trPr>
          <w:trHeight w:val="647"/>
        </w:trPr>
        <w:tc>
          <w:tcPr>
            <w:tcW w:w="1310" w:type="dxa"/>
            <w:vAlign w:val="center"/>
          </w:tcPr>
          <w:p w:rsidR="00645EC0" w:rsidRPr="0022000D" w:rsidRDefault="00645EC0" w:rsidP="000F58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74" w:type="dxa"/>
            <w:vAlign w:val="center"/>
          </w:tcPr>
          <w:p w:rsidR="00645EC0" w:rsidRDefault="00811B8F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/60</w:t>
            </w:r>
          </w:p>
        </w:tc>
        <w:tc>
          <w:tcPr>
            <w:tcW w:w="1062" w:type="dxa"/>
            <w:vAlign w:val="center"/>
          </w:tcPr>
          <w:p w:rsidR="00645EC0" w:rsidRDefault="00645EC0" w:rsidP="000F58C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</w:tbl>
    <w:p w:rsidR="00645EC0" w:rsidRDefault="00645EC0" w:rsidP="00645EC0">
      <w:pPr>
        <w:rPr>
          <w:rFonts w:ascii="Arial" w:hAnsi="Arial" w:cs="Arial"/>
          <w:sz w:val="28"/>
          <w:szCs w:val="28"/>
        </w:rPr>
      </w:pPr>
    </w:p>
    <w:p w:rsidR="00645EC0" w:rsidRDefault="00645EC0" w:rsidP="00645EC0">
      <w:pPr>
        <w:rPr>
          <w:rFonts w:ascii="Arial" w:hAnsi="Arial" w:cs="Arial"/>
          <w:sz w:val="28"/>
          <w:szCs w:val="28"/>
        </w:rPr>
      </w:pPr>
    </w:p>
    <w:p w:rsidR="00645EC0" w:rsidRPr="00B16FCB" w:rsidRDefault="00645EC0" w:rsidP="00645EC0">
      <w:pPr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>
        <w:rPr>
          <w:rFonts w:ascii="Arial" w:hAnsi="Arial" w:cs="Arial"/>
          <w:sz w:val="28"/>
          <w:szCs w:val="28"/>
        </w:rPr>
        <w:t>, Year 12, 2017</w:t>
      </w:r>
    </w:p>
    <w:p w:rsidR="00645EC0" w:rsidRDefault="00645EC0" w:rsidP="007D0978">
      <w:pPr>
        <w:rPr>
          <w:rFonts w:ascii="Arial" w:hAnsi="Arial" w:cs="Arial"/>
        </w:rPr>
      </w:pPr>
      <w:r w:rsidRPr="00B16FCB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2</w:t>
      </w:r>
      <w:r w:rsidRPr="00B16FCB">
        <w:rPr>
          <w:rFonts w:ascii="Arial" w:hAnsi="Arial" w:cs="Arial"/>
        </w:rPr>
        <w:t xml:space="preserve"> – Further differentiation and applications</w:t>
      </w:r>
      <w:r>
        <w:rPr>
          <w:rFonts w:ascii="Arial" w:hAnsi="Arial" w:cs="Arial"/>
        </w:rPr>
        <w:t>, Integrals</w:t>
      </w:r>
    </w:p>
    <w:p w:rsidR="00645EC0" w:rsidRDefault="00645EC0" w:rsidP="00645E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 minutes working time.</w:t>
      </w:r>
    </w:p>
    <w:p w:rsidR="00645EC0" w:rsidRDefault="00645EC0" w:rsidP="00645EC0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Calculator Free Section</w:t>
      </w:r>
      <w:r w:rsidRPr="007F7CDB">
        <w:rPr>
          <w:rFonts w:ascii="Arial" w:hAnsi="Arial" w:cs="Arial"/>
        </w:rPr>
        <w:t xml:space="preserve"> </w:t>
      </w:r>
      <w:r w:rsidRPr="007F7CDB">
        <w:rPr>
          <w:rFonts w:ascii="Arial" w:hAnsi="Arial" w:cs="Arial"/>
          <w:highlight w:val="cyan"/>
        </w:rPr>
        <w:t>(no notes, no calculators)</w:t>
      </w:r>
      <w:r w:rsidR="00DB3D8C">
        <w:rPr>
          <w:rFonts w:ascii="Arial" w:hAnsi="Arial" w:cs="Arial"/>
        </w:rPr>
        <w:t xml:space="preserve"> SCSA Formula sheet allowed</w:t>
      </w:r>
      <w:r w:rsidRPr="007F7CDB">
        <w:rPr>
          <w:rFonts w:ascii="Arial" w:hAnsi="Arial" w:cs="Arial"/>
        </w:rPr>
        <w:t xml:space="preserve"> </w:t>
      </w:r>
    </w:p>
    <w:p w:rsidR="00A41616" w:rsidRDefault="00A41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146"/>
        <w:gridCol w:w="6684"/>
        <w:gridCol w:w="749"/>
      </w:tblGrid>
      <w:tr w:rsidR="00645EC0" w:rsidRPr="007D0978" w:rsidTr="000F58C9">
        <w:trPr>
          <w:trHeight w:val="297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F58C9" w:rsidRPr="007D09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45030F"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Determine each of the following. Express your answers with positive indices</w:t>
            </w:r>
            <w:r w:rsidR="00A267BE" w:rsidRPr="007D09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2x+4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</w:t>
            </w:r>
            <w:r w:rsidR="0045030F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1E48DD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(2t-1)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dt</m:t>
                    </m:r>
                  </m:e>
                </m:nary>
              </m:oMath>
            </m:oMathPara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030F" w:rsidRPr="007D0978" w:rsidRDefault="0045030F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</w:t>
            </w:r>
            <w:r w:rsidR="0045030F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D203D5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1E48DD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-3x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  <w:p w:rsid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03D5" w:rsidRPr="007D0978" w:rsidRDefault="00D203D5" w:rsidP="00D203D5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D203D5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</w:tbl>
    <w:p w:rsidR="002358C0" w:rsidRDefault="002358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146"/>
        <w:gridCol w:w="6684"/>
        <w:gridCol w:w="749"/>
      </w:tblGrid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  <w:r w:rsidR="000F58C9" w:rsidRPr="007D09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(4 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030F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Determine the value of each of the following </w:t>
            </w:r>
            <w:r w:rsidRPr="007D0978">
              <w:rPr>
                <w:rFonts w:asciiTheme="minorHAnsi" w:hAnsiTheme="minorHAnsi" w:cstheme="minorHAnsi"/>
                <w:b/>
                <w:sz w:val="22"/>
                <w:szCs w:val="22"/>
              </w:rPr>
              <w:t>exactly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5EC0" w:rsidRPr="007D0978" w:rsidTr="000F58C9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645E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D81E47" w:rsidRPr="007D0978" w:rsidRDefault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D81E47" w:rsidRPr="007D0978" w:rsidRDefault="00D81E47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03D5" w:rsidRPr="007D0978" w:rsidRDefault="001E48DD" w:rsidP="00D203D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  <w:p w:rsidR="00D81E47" w:rsidRPr="007D0978" w:rsidRDefault="00D81E47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58C9" w:rsidRPr="007D0978" w:rsidRDefault="000F58C9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1E47" w:rsidRPr="007D0978" w:rsidRDefault="00D81E47" w:rsidP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645EC0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45030F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A267BE" w:rsidRPr="007D0978" w:rsidRDefault="001E48DD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x+1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e>
                </m:nary>
              </m:oMath>
            </m:oMathPara>
          </w:p>
          <w:p w:rsidR="00D81E47" w:rsidRDefault="00D81E47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D8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45030F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7131A"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4 </w:t>
            </w: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45030F" w:rsidRPr="007D0978" w:rsidRDefault="004503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58C9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Find each of the following</w:t>
            </w:r>
          </w:p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58C9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1E48DD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dt</m:t>
                    </m:r>
                  </m:e>
                </m:nary>
              </m:oMath>
            </m:oMathPara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A7131A" w:rsidRPr="007D0978" w:rsidTr="00A7131A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1E48DD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(x-2)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dx</m:t>
                    </m:r>
                  </m:e>
                </m:nary>
              </m:oMath>
            </m:oMathPara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7D0978" w:rsidRDefault="002358C0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A7131A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1E48DD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(a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+4) da</m:t>
                    </m:r>
                  </m:e>
                </m:nary>
              </m:oMath>
            </m:oMathPara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131A" w:rsidRPr="007D0978" w:rsidRDefault="00A7131A" w:rsidP="00A7131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7131A" w:rsidRPr="007D0978" w:rsidRDefault="00A71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0F58C9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3D0D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(5 marks)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192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State the exact value of </w:t>
            </w:r>
          </w:p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F58C9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0F58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  <w:p w:rsidR="00973D0D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0F58C9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8A4192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Consider the function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-2x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sup>
              </m:sSup>
            </m:oMath>
          </w:p>
          <w:p w:rsidR="00973D0D" w:rsidRPr="007D0978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7C29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7D0978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7D0978" w:rsidRDefault="008A4192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Show clearly that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-2x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>(3-2x)</m:t>
              </m:r>
            </m:oMath>
          </w:p>
          <w:p w:rsidR="00973D0D" w:rsidRPr="007D0978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8A4192" w:rsidRPr="007D0978" w:rsidTr="00973D0D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Hence, or otherwise;</w:t>
            </w:r>
          </w:p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8A4192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Determine</w:t>
            </w:r>
            <w:r w:rsidR="00973D0D"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 the exact co-</w:t>
            </w: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ordinates of the curve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-2x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sup>
              </m:sSup>
            </m:oMath>
            <w:r w:rsidR="00973D0D" w:rsidRPr="007D0978">
              <w:rPr>
                <w:rFonts w:asciiTheme="minorHAnsi" w:hAnsiTheme="minorHAnsi" w:cstheme="minorHAnsi"/>
                <w:sz w:val="22"/>
                <w:szCs w:val="22"/>
              </w:rPr>
              <w:t xml:space="preserve"> where the gradient is zero.</w:t>
            </w:r>
          </w:p>
          <w:p w:rsidR="00F154AF" w:rsidRPr="007D0978" w:rsidRDefault="00F154AF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7D0978" w:rsidRDefault="00F154AF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7D0978" w:rsidRDefault="00F154AF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</w:tbl>
    <w:p w:rsidR="001E48DD" w:rsidRDefault="001E48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146"/>
        <w:gridCol w:w="6684"/>
        <w:gridCol w:w="749"/>
      </w:tblGrid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(6 marks)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73D0D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Find the derivative of each of the following</w:t>
            </w:r>
          </w:p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973D0D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2x+cos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t+3cos2t+π</m:t>
                </m:r>
              </m:oMath>
            </m:oMathPara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4E4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8A4192" w:rsidRPr="007D0978" w:rsidTr="004E49C4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0978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3x+2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cos⁡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oMath>
            </m:oMathPara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0978" w:rsidRPr="007D0978" w:rsidRDefault="007D0978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3D0D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E48DD" w:rsidRPr="007D0978" w:rsidRDefault="001E48D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  <w:p w:rsidR="00973D0D" w:rsidRPr="007D0978" w:rsidRDefault="00973D0D" w:rsidP="00973D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9D13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(3</w:t>
            </w:r>
            <w:r w:rsidR="004E49C4" w:rsidRPr="007D097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8A4192" w:rsidRPr="007D0978" w:rsidTr="00F154AF">
        <w:trPr>
          <w:trHeight w:val="294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7D0978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154AF" w:rsidRPr="007D0978" w:rsidRDefault="00F154AF">
      <w:pPr>
        <w:rPr>
          <w:rFonts w:asciiTheme="minorHAnsi" w:hAnsiTheme="minorHAnsi" w:cstheme="minorHAnsi"/>
          <w:sz w:val="22"/>
          <w:szCs w:val="22"/>
        </w:rPr>
      </w:pPr>
      <w:r w:rsidRPr="007D0978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413"/>
        <w:gridCol w:w="142"/>
        <w:gridCol w:w="142"/>
        <w:gridCol w:w="6653"/>
        <w:gridCol w:w="496"/>
      </w:tblGrid>
      <w:tr w:rsidR="00485130" w:rsidTr="00485130">
        <w:trPr>
          <w:trHeight w:val="294"/>
        </w:trPr>
        <w:tc>
          <w:tcPr>
            <w:tcW w:w="8746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:rsidR="00485130" w:rsidRPr="00B16FCB" w:rsidRDefault="00485130" w:rsidP="00485130">
            <w:pPr>
              <w:jc w:val="right"/>
              <w:rPr>
                <w:rFonts w:ascii="Arial" w:hAnsi="Arial" w:cs="Arial"/>
              </w:rPr>
            </w:pPr>
            <w:r w:rsidRPr="007F613C">
              <w:rPr>
                <w:rFonts w:ascii="Arial" w:hAnsi="Arial" w:cs="Arial"/>
                <w:b/>
                <w:noProof/>
                <w:sz w:val="40"/>
                <w:lang w:eastAsia="en-AU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5AB8615F" wp14:editId="6E7C690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-323850</wp:posOffset>
                  </wp:positionV>
                  <wp:extent cx="952500" cy="9525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HS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 </w:t>
            </w:r>
            <w:r>
              <w:rPr>
                <w:rFonts w:ascii="Arial" w:hAnsi="Arial" w:cs="Arial"/>
              </w:rPr>
              <w:t>Name: …………..…</w:t>
            </w:r>
            <w:r w:rsidRPr="00B16FCB">
              <w:rPr>
                <w:rFonts w:ascii="Arial" w:hAnsi="Arial" w:cs="Arial"/>
              </w:rPr>
              <w:t>…….......……</w:t>
            </w:r>
          </w:p>
          <w:tbl>
            <w:tblPr>
              <w:tblStyle w:val="TableGrid"/>
              <w:tblpPr w:leftFromText="180" w:rightFromText="180" w:vertAnchor="page" w:horzAnchor="margin" w:tblpXSpec="right" w:tblpY="1354"/>
              <w:tblOverlap w:val="never"/>
              <w:tblW w:w="3446" w:type="dxa"/>
              <w:tblLook w:val="04A0" w:firstRow="1" w:lastRow="0" w:firstColumn="1" w:lastColumn="0" w:noHBand="0" w:noVBand="1"/>
            </w:tblPr>
            <w:tblGrid>
              <w:gridCol w:w="1310"/>
              <w:gridCol w:w="1074"/>
              <w:gridCol w:w="1062"/>
            </w:tblGrid>
            <w:tr w:rsidR="00485130" w:rsidRPr="0022000D" w:rsidTr="009D131C">
              <w:trPr>
                <w:trHeight w:val="647"/>
              </w:trPr>
              <w:tc>
                <w:tcPr>
                  <w:tcW w:w="1310" w:type="dxa"/>
                  <w:vAlign w:val="center"/>
                </w:tcPr>
                <w:p w:rsidR="00485130" w:rsidRPr="0022000D" w:rsidRDefault="00485130" w:rsidP="0048513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Resource Rich</w:t>
                  </w:r>
                </w:p>
              </w:tc>
              <w:tc>
                <w:tcPr>
                  <w:tcW w:w="1074" w:type="dxa"/>
                  <w:vAlign w:val="center"/>
                </w:tcPr>
                <w:p w:rsidR="00485130" w:rsidRDefault="00811B8F" w:rsidP="00485130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/35</w:t>
                  </w:r>
                </w:p>
              </w:tc>
              <w:tc>
                <w:tcPr>
                  <w:tcW w:w="1062" w:type="dxa"/>
                  <w:vAlign w:val="center"/>
                </w:tcPr>
                <w:p w:rsidR="00485130" w:rsidRDefault="00485130" w:rsidP="00485130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485130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</w:p>
          <w:p w:rsidR="00485130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</w:p>
          <w:p w:rsidR="00485130" w:rsidRPr="00B16FCB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  <w:r w:rsidRPr="00B16FCB">
              <w:rPr>
                <w:rFonts w:ascii="Arial" w:hAnsi="Arial" w:cs="Arial"/>
                <w:sz w:val="28"/>
                <w:szCs w:val="28"/>
              </w:rPr>
              <w:t>Mathematics Methods</w:t>
            </w:r>
            <w:r>
              <w:rPr>
                <w:rFonts w:ascii="Arial" w:hAnsi="Arial" w:cs="Arial"/>
                <w:sz w:val="28"/>
                <w:szCs w:val="28"/>
              </w:rPr>
              <w:t>, Year 12, 2017</w:t>
            </w:r>
          </w:p>
          <w:p w:rsidR="00485130" w:rsidRPr="00B16FCB" w:rsidRDefault="00485130" w:rsidP="00485130">
            <w:pPr>
              <w:rPr>
                <w:rFonts w:ascii="Arial" w:hAnsi="Arial" w:cs="Arial"/>
              </w:rPr>
            </w:pPr>
            <w:r w:rsidRPr="00B16FCB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2</w:t>
            </w:r>
            <w:r w:rsidRPr="00B16FCB">
              <w:rPr>
                <w:rFonts w:ascii="Arial" w:hAnsi="Arial" w:cs="Arial"/>
              </w:rPr>
              <w:t xml:space="preserve"> – Further differentiation and applications</w:t>
            </w:r>
            <w:r>
              <w:rPr>
                <w:rFonts w:ascii="Arial" w:hAnsi="Arial" w:cs="Arial"/>
              </w:rPr>
              <w:t>, Integrals</w:t>
            </w:r>
          </w:p>
          <w:p w:rsidR="00485130" w:rsidRDefault="00485130" w:rsidP="00485130">
            <w:pPr>
              <w:jc w:val="center"/>
              <w:rPr>
                <w:rFonts w:ascii="Arial" w:hAnsi="Arial" w:cs="Arial"/>
              </w:rPr>
            </w:pPr>
          </w:p>
          <w:p w:rsidR="00485130" w:rsidRPr="00485130" w:rsidRDefault="00485130" w:rsidP="004851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35 minutes working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time.</w:t>
            </w:r>
            <w:r>
              <w:rPr>
                <w:rFonts w:ascii="Arial" w:hAnsi="Arial" w:cs="Arial"/>
              </w:rPr>
              <w:t>Calculator</w:t>
            </w:r>
            <w:proofErr w:type="spellEnd"/>
            <w:r>
              <w:rPr>
                <w:rFonts w:ascii="Arial" w:hAnsi="Arial" w:cs="Arial"/>
              </w:rPr>
              <w:t xml:space="preserve"> Assumed Section </w:t>
            </w:r>
            <w:r>
              <w:rPr>
                <w:rFonts w:ascii="Arial" w:hAnsi="Arial" w:cs="Arial"/>
                <w:highlight w:val="cyan"/>
              </w:rPr>
              <w:t xml:space="preserve">(notes allowed), SCSA Formula sheet and </w:t>
            </w:r>
            <w:r w:rsidRPr="007F7CDB">
              <w:rPr>
                <w:rFonts w:ascii="Arial" w:hAnsi="Arial" w:cs="Arial"/>
                <w:highlight w:val="cyan"/>
              </w:rPr>
              <w:t>calculators</w:t>
            </w:r>
            <w:r>
              <w:rPr>
                <w:rFonts w:ascii="Arial" w:hAnsi="Arial" w:cs="Arial"/>
                <w:highlight w:val="cyan"/>
              </w:rPr>
              <w:t xml:space="preserve"> allowed</w:t>
            </w:r>
            <w:r w:rsidRPr="007F7CDB">
              <w:rPr>
                <w:rFonts w:ascii="Arial" w:hAnsi="Arial" w:cs="Arial"/>
              </w:rPr>
              <w:t xml:space="preserve"> </w:t>
            </w:r>
          </w:p>
          <w:p w:rsidR="00485130" w:rsidRDefault="00485130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85130" w:rsidRDefault="00485130"/>
        </w:tc>
      </w:tr>
      <w:tr w:rsidR="00485130" w:rsidTr="00485130">
        <w:trPr>
          <w:trHeight w:val="294"/>
        </w:trPr>
        <w:tc>
          <w:tcPr>
            <w:tcW w:w="8746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</w:tcPr>
          <w:p w:rsidR="00485130" w:rsidRDefault="00485130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485130" w:rsidRDefault="00485130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(9marks)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number of white rhinos in Africa has been decreasing at a rate proportional to the number present since 1993.  At the beginning of 1993 there were 440 white rhinos in Africa.</w:t>
            </w:r>
          </w:p>
          <w:p w:rsidR="00A07C29" w:rsidRPr="004065BB" w:rsidRDefault="00A07C29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7C29" w:rsidRDefault="00A07C29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That is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dW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2"/>
                  <w:szCs w:val="22"/>
                </w:rPr>
                <m:t>= -kW</m:t>
              </m:r>
            </m:oMath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where </w:t>
            </w:r>
            <w:r w:rsidRPr="004065BB">
              <w:rPr>
                <w:rFonts w:asciiTheme="minorHAnsi" w:hAnsiTheme="minorHAnsi" w:cstheme="minorHAnsi"/>
                <w:i/>
                <w:sz w:val="22"/>
                <w:szCs w:val="22"/>
              </w:rPr>
              <w:t>k</w:t>
            </w: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is the constant of proportionality and t is the number of years since 1993.</w:t>
            </w:r>
          </w:p>
          <w:p w:rsidR="004065BB" w:rsidRPr="004065BB" w:rsidRDefault="004065BB" w:rsidP="00A0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Show clearly that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W=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-kt</m:t>
                  </m:r>
                </m:sup>
              </m:sSup>
            </m:oMath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satisfies the above equation</w:t>
            </w:r>
          </w:p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7C29" w:rsidRPr="004065BB" w:rsidRDefault="00A07C29" w:rsidP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8A4192">
            <w:r>
              <w:t>(2)</w:t>
            </w:r>
          </w:p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By the beginning of 2000 there were only 356 white rhinos in Africa</w:t>
            </w:r>
            <w:r w:rsidR="008A4192" w:rsidRPr="004065B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A07C29"/>
        </w:tc>
      </w:tr>
      <w:tr w:rsidR="00A07C29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A07C29" w:rsidRPr="004065BB" w:rsidRDefault="00A07C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4AF" w:rsidRPr="004065BB" w:rsidRDefault="004065BB" w:rsidP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 </w:t>
            </w:r>
            <w:r w:rsidR="008A4192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</m:t>
                  </m:r>
                </m:sub>
              </m:sSub>
            </m:oMath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07C29" w:rsidRDefault="008A4192">
            <w:r>
              <w:t>(1)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4065BB" w:rsidP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(ii)  </w:t>
            </w:r>
            <w:r w:rsidR="008A4192" w:rsidRPr="004065BB">
              <w:rPr>
                <w:rFonts w:asciiTheme="minorHAnsi" w:hAnsiTheme="minorHAnsi" w:cstheme="minorHAnsi"/>
                <w:sz w:val="22"/>
                <w:szCs w:val="22"/>
              </w:rPr>
              <w:t>The value of the constant of proportionality, correct to three decimal places.</w:t>
            </w: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 w:rsidP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>
            <w:r>
              <w:t>(2)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Hence, or otherwise,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/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 the expected number of white rhinos at the beginning of 2010.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>
            <w:r>
              <w:t>(2)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During which year the number of white rhinos will first fall below 300.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>
            <w:r>
              <w:t>(2)</w:t>
            </w:r>
          </w:p>
        </w:tc>
      </w:tr>
      <w:tr w:rsidR="008A419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4192" w:rsidRPr="004065BB" w:rsidRDefault="008A41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A4192" w:rsidRDefault="008A4192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2.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(10 marks)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DF663D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 w:rsidP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A particle is moving in rectilinear motion with acceleration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a</m:t>
              </m:r>
            </m:oMath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at any time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t, in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ms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>,</m:t>
              </m:r>
            </m:oMath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given as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a=6t-1</m:t>
              </m:r>
            </m:oMath>
          </w:p>
          <w:p w:rsidR="00DF663D" w:rsidRPr="004065BB" w:rsidRDefault="00DF663D" w:rsidP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F663D" w:rsidRPr="004065BB" w:rsidRDefault="00DF663D" w:rsidP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Initially the particle is at the origin with a velocity of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-2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ms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sup>
              </m:sSup>
            </m:oMath>
          </w:p>
          <w:p w:rsidR="00DF663D" w:rsidRPr="004065BB" w:rsidRDefault="00DF663D" w:rsidP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F663D" w:rsidRPr="004065BB" w:rsidRDefault="00DF663D" w:rsidP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Determine:</w:t>
            </w:r>
          </w:p>
          <w:p w:rsidR="00DF663D" w:rsidRPr="004065BB" w:rsidRDefault="00DF663D" w:rsidP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DF663D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velocity of the particle at any time</w:t>
            </w:r>
            <w:r w:rsidRPr="004065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t.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52762F">
            <w:r>
              <w:t>(2)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When the particle is again at the origin.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52762F">
            <w:r>
              <w:t>(3)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minimum velocity of the particle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Pr="004065BB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52762F">
            <w:r>
              <w:t>(2)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total distance travelled by the particle in the first three seconds.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52762F">
            <w:r>
              <w:t>(3)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3.</w:t>
            </w:r>
          </w:p>
        </w:tc>
        <w:tc>
          <w:tcPr>
            <w:tcW w:w="16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(10 Marks)</w:t>
            </w:r>
          </w:p>
        </w:tc>
        <w:tc>
          <w:tcPr>
            <w:tcW w:w="665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DF663D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roof of a stage is constructed using the plans drawn below. The distances are in metres and the horizontal axis represents the floor of the stage. The two parabolas shown represent supports.</w:t>
            </w:r>
          </w:p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2D72" w:rsidRPr="004065BB" w:rsidRDefault="00C827F8" w:rsidP="00C827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3AB735EF" wp14:editId="219CD304">
                  <wp:extent cx="3556860" cy="172402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7F8" w:rsidRPr="004065BB" w:rsidRDefault="00C827F8" w:rsidP="00C827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827F8" w:rsidRPr="004065BB" w:rsidRDefault="00C827F8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equations of the supports are given by:</w:t>
            </w:r>
          </w:p>
          <w:p w:rsidR="00F154AF" w:rsidRPr="004065BB" w:rsidRDefault="00F154AF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827F8" w:rsidRPr="004065BB" w:rsidRDefault="00C827F8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 -0.1x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x-20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and g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 -0.08x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x-20</m:t>
                    </m:r>
                  </m:e>
                </m:d>
              </m:oMath>
            </m:oMathPara>
          </w:p>
          <w:p w:rsidR="00C827F8" w:rsidRPr="004065BB" w:rsidRDefault="00C827F8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827F8" w:rsidRPr="004065BB" w:rsidRDefault="00C827F8" w:rsidP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Determine: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D82D72"/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distance between the supports at the highest point above the stage.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991321">
            <w:r>
              <w:t>(2)</w:t>
            </w:r>
          </w:p>
        </w:tc>
      </w:tr>
      <w:tr w:rsidR="00DF663D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DF6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663D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distance between the supports 4 metres from the right hand side of the stage.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F663D" w:rsidRDefault="00991321">
            <w:r>
              <w:t>(2)</w:t>
            </w:r>
          </w:p>
        </w:tc>
      </w:tr>
      <w:tr w:rsidR="00C827F8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C827F8" w:rsidRPr="004065BB" w:rsidRDefault="00C827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27F8" w:rsidRPr="004065BB" w:rsidRDefault="00C827F8" w:rsidP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A tight wire is to be connected from the origin to the lower support at a point where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x=8.</m:t>
              </m:r>
            </m:oMath>
          </w:p>
          <w:p w:rsidR="00F154AF" w:rsidRPr="004065BB" w:rsidRDefault="00F154AF" w:rsidP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827F8" w:rsidRDefault="00C827F8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 the equation of this tight wire.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991321">
            <w:r>
              <w:t>(2)</w:t>
            </w:r>
          </w:p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State the integral which would be used to determine the area between the supports above the stage (i.e. the shaded region)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991321">
            <w:r>
              <w:t>(2)</w:t>
            </w:r>
          </w:p>
        </w:tc>
      </w:tr>
      <w:tr w:rsidR="00991321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991321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91321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Hence, or otherwise;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991321" w:rsidRDefault="00991321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(e)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9913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 the area between the supports, correct to two decimal places.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991321">
            <w:r>
              <w:t>(2)</w:t>
            </w:r>
          </w:p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11B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(6</w:t>
            </w:r>
            <w:r w:rsidR="008052BA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marks)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D82D72"/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The rate of change of cost, in dollars of producing </w:t>
            </w:r>
            <w:r w:rsidRPr="004065BB">
              <w:rPr>
                <w:rFonts w:asciiTheme="minorHAnsi" w:hAnsiTheme="minorHAnsi" w:cstheme="minorHAnsi"/>
                <w:i/>
                <w:sz w:val="22"/>
                <w:szCs w:val="22"/>
              </w:rPr>
              <w:t>x</w:t>
            </w: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tonnes of fertiliser is such that:</w:t>
            </w:r>
          </w:p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52BA" w:rsidRPr="004065BB" w:rsidRDefault="001E48DD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 30x-30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rad>
              </m:oMath>
            </m:oMathPara>
          </w:p>
          <w:p w:rsidR="008052BA" w:rsidRPr="004065BB" w:rsidRDefault="008052BA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052BA" w:rsidRPr="004065BB" w:rsidRDefault="008052BA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Determine:</w:t>
            </w:r>
          </w:p>
          <w:p w:rsidR="008052BA" w:rsidRPr="004065BB" w:rsidRDefault="008052BA" w:rsidP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rate at which cost is changing at the instant when 4 tonnes of fertiliser are being produced.</w:t>
            </w: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811B8F">
            <w:r>
              <w:t>(2</w:t>
            </w:r>
            <w:r w:rsidR="008052BA">
              <w:t>)</w:t>
            </w:r>
          </w:p>
        </w:tc>
      </w:tr>
      <w:tr w:rsidR="00D82D72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D82D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2D72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The extra cost involved in producing 16 tonnes instead of 9 tonnes of fertiliser.</w:t>
            </w:r>
          </w:p>
          <w:p w:rsidR="00F154AF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58C0" w:rsidRDefault="002358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65BB" w:rsidRPr="004065BB" w:rsidRDefault="004065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4AF" w:rsidRPr="004065BB" w:rsidRDefault="00F154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D82D72" w:rsidRDefault="008052BA">
            <w:r>
              <w:t>(2)</w:t>
            </w:r>
          </w:p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Pr="004065BB" w:rsidRDefault="008052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An integral which displays the actual cost of producing the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25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th</m:t>
                  </m:r>
                </m:sup>
              </m:sSup>
            </m:oMath>
            <w:r w:rsidR="00F154AF" w:rsidRPr="004065BB">
              <w:rPr>
                <w:rFonts w:asciiTheme="minorHAnsi" w:hAnsiTheme="minorHAnsi" w:cstheme="minorHAnsi"/>
                <w:sz w:val="22"/>
                <w:szCs w:val="22"/>
              </w:rPr>
              <w:t xml:space="preserve"> tonne of fertiliser. (Do not evaluate)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>
            <w:r>
              <w:t>(2)</w:t>
            </w:r>
          </w:p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  <w:tr w:rsidR="008052BA" w:rsidTr="00485130">
        <w:trPr>
          <w:trHeight w:val="29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6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052BA" w:rsidRDefault="008052BA"/>
        </w:tc>
      </w:tr>
    </w:tbl>
    <w:p w:rsidR="00645EC0" w:rsidRDefault="00645EC0"/>
    <w:sectPr w:rsidR="0064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023"/>
    <w:multiLevelType w:val="hybridMultilevel"/>
    <w:tmpl w:val="66F8B172"/>
    <w:lvl w:ilvl="0" w:tplc="5E44B8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BF42A6"/>
    <w:multiLevelType w:val="hybridMultilevel"/>
    <w:tmpl w:val="2486B5F0"/>
    <w:lvl w:ilvl="0" w:tplc="5E44B8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F5F07"/>
    <w:multiLevelType w:val="hybridMultilevel"/>
    <w:tmpl w:val="C4F0A2C2"/>
    <w:lvl w:ilvl="0" w:tplc="ECAE50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C0"/>
    <w:rsid w:val="00041A3F"/>
    <w:rsid w:val="00063B2E"/>
    <w:rsid w:val="000F58C9"/>
    <w:rsid w:val="001E48DD"/>
    <w:rsid w:val="002358C0"/>
    <w:rsid w:val="00280087"/>
    <w:rsid w:val="002C2E84"/>
    <w:rsid w:val="004065BB"/>
    <w:rsid w:val="0045030F"/>
    <w:rsid w:val="00485130"/>
    <w:rsid w:val="004E0169"/>
    <w:rsid w:val="004E49C4"/>
    <w:rsid w:val="0052762F"/>
    <w:rsid w:val="006237F4"/>
    <w:rsid w:val="00645EC0"/>
    <w:rsid w:val="007501D4"/>
    <w:rsid w:val="007D0978"/>
    <w:rsid w:val="008052BA"/>
    <w:rsid w:val="00811B8F"/>
    <w:rsid w:val="008A4192"/>
    <w:rsid w:val="00973D0D"/>
    <w:rsid w:val="00991321"/>
    <w:rsid w:val="009D131C"/>
    <w:rsid w:val="00A07C29"/>
    <w:rsid w:val="00A267BE"/>
    <w:rsid w:val="00A41616"/>
    <w:rsid w:val="00A7131A"/>
    <w:rsid w:val="00B40C52"/>
    <w:rsid w:val="00C827F8"/>
    <w:rsid w:val="00D203D5"/>
    <w:rsid w:val="00D81E47"/>
    <w:rsid w:val="00D82D72"/>
    <w:rsid w:val="00DB3D8C"/>
    <w:rsid w:val="00DF663D"/>
    <w:rsid w:val="00E55D9C"/>
    <w:rsid w:val="00F1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C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5EC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5E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C0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8A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C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5EC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5E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C0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8A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6E58-0907-4B70-8C10-CF986BEC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572932D7</Template>
  <TotalTime>186</TotalTime>
  <Pages>8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WHOLOHAN Giles</dc:creator>
  <cp:lastModifiedBy>WHOLOHAN Giles</cp:lastModifiedBy>
  <cp:revision>28</cp:revision>
  <cp:lastPrinted>2017-04-04T09:24:00Z</cp:lastPrinted>
  <dcterms:created xsi:type="dcterms:W3CDTF">2017-03-20T08:49:00Z</dcterms:created>
  <dcterms:modified xsi:type="dcterms:W3CDTF">2017-04-04T09:28:00Z</dcterms:modified>
</cp:coreProperties>
</file>