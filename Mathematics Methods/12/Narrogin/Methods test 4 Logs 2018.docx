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C626B" w14:textId="77777777" w:rsidR="00DB104C" w:rsidRPr="00DB104C" w:rsidRDefault="007C4DFE" w:rsidP="00DB104C">
      <w:pPr>
        <w:rPr>
          <w:rFonts w:eastAsiaTheme="minorEastAsia" w:cs="Arial"/>
          <w:lang w:eastAsia="ja-JP"/>
        </w:rPr>
      </w:pPr>
      <w:r w:rsidRPr="007F613C">
        <w:rPr>
          <w:rFonts w:ascii="Arial" w:hAnsi="Arial" w:cs="Arial"/>
          <w:b/>
          <w:noProof/>
          <w:sz w:val="40"/>
          <w:lang w:eastAsia="en-AU"/>
        </w:rPr>
        <w:drawing>
          <wp:anchor distT="0" distB="0" distL="114300" distR="114300" simplePos="0" relativeHeight="251659264" behindDoc="1" locked="0" layoutInCell="1" allowOverlap="1" wp14:anchorId="6A5602DB" wp14:editId="00B88120">
            <wp:simplePos x="0" y="0"/>
            <wp:positionH relativeFrom="column">
              <wp:posOffset>31750</wp:posOffset>
            </wp:positionH>
            <wp:positionV relativeFrom="paragraph">
              <wp:posOffset>-95250</wp:posOffset>
            </wp:positionV>
            <wp:extent cx="952500" cy="952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HS 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04C">
        <w:rPr>
          <w:rFonts w:eastAsiaTheme="minorEastAsia" w:cs="Arial"/>
          <w:lang w:eastAsia="ja-JP"/>
        </w:rPr>
        <w:tab/>
      </w:r>
      <w:r w:rsidR="00DB104C">
        <w:rPr>
          <w:rFonts w:eastAsiaTheme="minorEastAsia" w:cs="Arial"/>
          <w:lang w:eastAsia="ja-JP"/>
        </w:rPr>
        <w:tab/>
      </w:r>
      <w:r w:rsidR="00DB104C">
        <w:rPr>
          <w:rFonts w:eastAsiaTheme="minorEastAsia" w:cs="Arial"/>
          <w:lang w:eastAsia="ja-JP"/>
        </w:rPr>
        <w:tab/>
      </w:r>
      <w:r w:rsidR="00DB104C">
        <w:rPr>
          <w:rFonts w:eastAsiaTheme="minorEastAsia" w:cs="Arial"/>
          <w:lang w:eastAsia="ja-JP"/>
        </w:rPr>
        <w:tab/>
      </w:r>
      <w:r w:rsidR="00DB104C">
        <w:rPr>
          <w:rFonts w:eastAsiaTheme="minorEastAsia" w:cs="Arial"/>
          <w:lang w:eastAsia="ja-JP"/>
        </w:rPr>
        <w:tab/>
      </w:r>
      <w:r w:rsidR="00DB104C">
        <w:rPr>
          <w:rFonts w:eastAsiaTheme="minorEastAsia" w:cs="Arial"/>
          <w:lang w:eastAsia="ja-JP"/>
        </w:rPr>
        <w:tab/>
      </w:r>
      <w:r w:rsidR="00DB104C">
        <w:rPr>
          <w:rFonts w:eastAsiaTheme="minorEastAsia" w:cs="Arial"/>
          <w:lang w:eastAsia="ja-JP"/>
        </w:rPr>
        <w:tab/>
      </w:r>
      <w:r w:rsidR="00DB104C" w:rsidRPr="00DB104C">
        <w:rPr>
          <w:rFonts w:eastAsiaTheme="minorEastAsia" w:cs="Arial"/>
          <w:lang w:eastAsia="ja-JP"/>
        </w:rPr>
        <w:t>Name:</w:t>
      </w:r>
      <w:r w:rsidR="00DB104C">
        <w:rPr>
          <w:rFonts w:eastAsiaTheme="minorEastAsia" w:cs="Arial"/>
          <w:lang w:eastAsia="ja-JP"/>
        </w:rPr>
        <w:tab/>
      </w:r>
      <w:r w:rsidR="00DB104C" w:rsidRPr="00DB104C">
        <w:rPr>
          <w:rFonts w:eastAsiaTheme="minorEastAsia" w:cs="Arial"/>
          <w:u w:val="single"/>
          <w:lang w:eastAsia="ja-JP"/>
        </w:rPr>
        <w:tab/>
      </w:r>
      <w:r w:rsidR="00DB104C" w:rsidRPr="00DB104C">
        <w:rPr>
          <w:rFonts w:eastAsiaTheme="minorEastAsia" w:cs="Arial"/>
          <w:u w:val="single"/>
          <w:lang w:eastAsia="ja-JP"/>
        </w:rPr>
        <w:tab/>
      </w:r>
      <w:r w:rsidR="00DB104C" w:rsidRPr="00DB104C">
        <w:rPr>
          <w:rFonts w:eastAsiaTheme="minorEastAsia" w:cs="Arial"/>
          <w:u w:val="single"/>
          <w:lang w:eastAsia="ja-JP"/>
        </w:rPr>
        <w:tab/>
      </w:r>
      <w:r w:rsidR="00DB104C" w:rsidRPr="00DB104C">
        <w:rPr>
          <w:rFonts w:eastAsiaTheme="minorEastAsia" w:cs="Arial"/>
          <w:u w:val="single"/>
          <w:lang w:eastAsia="ja-JP"/>
        </w:rPr>
        <w:tab/>
      </w:r>
    </w:p>
    <w:tbl>
      <w:tblPr>
        <w:tblStyle w:val="TableGrid"/>
        <w:tblpPr w:leftFromText="180" w:rightFromText="180" w:vertAnchor="text" w:horzAnchor="margin" w:tblpXSpec="right" w:tblpY="3"/>
        <w:tblW w:w="3446" w:type="dxa"/>
        <w:tblLook w:val="04A0" w:firstRow="1" w:lastRow="0" w:firstColumn="1" w:lastColumn="0" w:noHBand="0" w:noVBand="1"/>
      </w:tblPr>
      <w:tblGrid>
        <w:gridCol w:w="1310"/>
        <w:gridCol w:w="1074"/>
        <w:gridCol w:w="1062"/>
      </w:tblGrid>
      <w:tr w:rsidR="004E6518" w:rsidRPr="00DB104C" w14:paraId="0A06DCE4" w14:textId="77777777" w:rsidTr="004E6518">
        <w:trPr>
          <w:trHeight w:val="64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8A0D4" w14:textId="77777777" w:rsidR="004E6518" w:rsidRPr="00DB104C" w:rsidRDefault="00783D2F" w:rsidP="00783D2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Calculator</w:t>
            </w:r>
            <w:r w:rsidR="004E6518" w:rsidRPr="00DB104C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Free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EA575" w14:textId="15F5F0C5" w:rsidR="004E6518" w:rsidRPr="00DB104C" w:rsidRDefault="004E6518" w:rsidP="009067C6">
            <w:pPr>
              <w:jc w:val="righ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B104C">
              <w:rPr>
                <w:rFonts w:asciiTheme="minorHAnsi" w:hAnsiTheme="minorHAnsi" w:cs="Arial"/>
                <w:b/>
                <w:sz w:val="22"/>
                <w:szCs w:val="22"/>
              </w:rPr>
              <w:t>/</w:t>
            </w:r>
            <w:r w:rsidR="00B21E4E">
              <w:rPr>
                <w:rFonts w:asciiTheme="minorHAnsi" w:hAnsiTheme="minorHAnsi" w:cs="Arial"/>
                <w:b/>
                <w:sz w:val="22"/>
                <w:szCs w:val="22"/>
              </w:rPr>
              <w:t>28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E3512" w14:textId="77777777" w:rsidR="004E6518" w:rsidRPr="00DB104C" w:rsidRDefault="004E6518" w:rsidP="004E6518">
            <w:pPr>
              <w:jc w:val="righ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B104C">
              <w:rPr>
                <w:rFonts w:asciiTheme="minorHAnsi" w:hAnsiTheme="minorHAnsi" w:cs="Arial"/>
                <w:b/>
                <w:sz w:val="22"/>
                <w:szCs w:val="22"/>
              </w:rPr>
              <w:t>%</w:t>
            </w:r>
          </w:p>
        </w:tc>
      </w:tr>
      <w:tr w:rsidR="004E6518" w:rsidRPr="00DB104C" w14:paraId="5D322745" w14:textId="77777777" w:rsidTr="004E6518">
        <w:trPr>
          <w:trHeight w:val="64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4D924" w14:textId="77777777" w:rsidR="004E6518" w:rsidRPr="00DB104C" w:rsidRDefault="00783D2F" w:rsidP="004E6518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Calculator Assumed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0A68" w14:textId="1B3E0A75" w:rsidR="004E6518" w:rsidRPr="00DB104C" w:rsidRDefault="00B21E4E" w:rsidP="004E6518">
            <w:pPr>
              <w:jc w:val="right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/28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AE077" w14:textId="77777777" w:rsidR="004E6518" w:rsidRPr="00DB104C" w:rsidRDefault="004E6518" w:rsidP="004E6518">
            <w:pPr>
              <w:jc w:val="righ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B104C">
              <w:rPr>
                <w:rFonts w:asciiTheme="minorHAnsi" w:hAnsiTheme="minorHAnsi" w:cs="Arial"/>
                <w:b/>
                <w:sz w:val="22"/>
                <w:szCs w:val="22"/>
              </w:rPr>
              <w:t>%</w:t>
            </w:r>
          </w:p>
        </w:tc>
      </w:tr>
      <w:tr w:rsidR="004E6518" w:rsidRPr="00DB104C" w14:paraId="52729694" w14:textId="77777777" w:rsidTr="004E6518">
        <w:trPr>
          <w:trHeight w:val="64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96D70" w14:textId="77777777" w:rsidR="004E6518" w:rsidRPr="00DB104C" w:rsidRDefault="004E6518" w:rsidP="004E6518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B104C">
              <w:rPr>
                <w:rFonts w:asciiTheme="minorHAnsi" w:hAnsiTheme="minorHAnsi" w:cs="Arial"/>
                <w:b/>
                <w:sz w:val="22"/>
                <w:szCs w:val="22"/>
              </w:rPr>
              <w:t>Total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846B1" w14:textId="0D8C7755" w:rsidR="004E6518" w:rsidRPr="00DB104C" w:rsidRDefault="000215B5" w:rsidP="009067C6">
            <w:pPr>
              <w:jc w:val="right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/</w:t>
            </w:r>
            <w:r w:rsidR="00B21E4E">
              <w:rPr>
                <w:rFonts w:asciiTheme="minorHAnsi" w:hAnsiTheme="minorHAnsi" w:cs="Arial"/>
                <w:b/>
                <w:sz w:val="22"/>
                <w:szCs w:val="22"/>
              </w:rPr>
              <w:t>56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CC872" w14:textId="77777777" w:rsidR="004E6518" w:rsidRPr="00DB104C" w:rsidRDefault="004E6518" w:rsidP="004E6518">
            <w:pPr>
              <w:jc w:val="righ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B104C">
              <w:rPr>
                <w:rFonts w:asciiTheme="minorHAnsi" w:hAnsiTheme="minorHAnsi" w:cs="Arial"/>
                <w:b/>
                <w:sz w:val="22"/>
                <w:szCs w:val="22"/>
              </w:rPr>
              <w:t>%</w:t>
            </w:r>
          </w:p>
        </w:tc>
      </w:tr>
    </w:tbl>
    <w:p w14:paraId="11078B74" w14:textId="77777777" w:rsidR="00DB104C" w:rsidRDefault="00DB104C" w:rsidP="00DB104C">
      <w:pPr>
        <w:rPr>
          <w:rFonts w:cs="Arial"/>
        </w:rPr>
      </w:pPr>
    </w:p>
    <w:p w14:paraId="697D92E4" w14:textId="77777777" w:rsidR="00DB104C" w:rsidRPr="00DB104C" w:rsidRDefault="00DB104C" w:rsidP="00DB104C">
      <w:pPr>
        <w:rPr>
          <w:rFonts w:cs="Arial"/>
        </w:rPr>
      </w:pPr>
    </w:p>
    <w:p w14:paraId="1179260C" w14:textId="0EE16325" w:rsidR="00DB104C" w:rsidRPr="00DB104C" w:rsidRDefault="00DB104C" w:rsidP="00DB104C">
      <w:pPr>
        <w:rPr>
          <w:rFonts w:cs="Arial"/>
          <w:b/>
          <w:sz w:val="28"/>
          <w:szCs w:val="28"/>
        </w:rPr>
      </w:pPr>
      <w:r w:rsidRPr="00DB104C">
        <w:rPr>
          <w:rFonts w:cs="Arial"/>
          <w:b/>
          <w:sz w:val="28"/>
          <w:szCs w:val="28"/>
        </w:rPr>
        <w:t>Ma</w:t>
      </w:r>
      <w:r w:rsidR="00CF3AD8">
        <w:rPr>
          <w:rFonts w:cs="Arial"/>
          <w:b/>
          <w:sz w:val="28"/>
          <w:szCs w:val="28"/>
        </w:rPr>
        <w:t>thematics Methods, Year 12, 2018</w:t>
      </w:r>
    </w:p>
    <w:p w14:paraId="6FB55F71" w14:textId="09145A0A" w:rsidR="00DB104C" w:rsidRPr="00C506B8" w:rsidRDefault="0094283B" w:rsidP="00DB104C">
      <w:pPr>
        <w:rPr>
          <w:rFonts w:cs="Arial"/>
          <w:b/>
        </w:rPr>
      </w:pPr>
      <w:r>
        <w:rPr>
          <w:rFonts w:cs="Arial"/>
          <w:b/>
        </w:rPr>
        <w:t>Test 4 – Logarithmic functions and c</w:t>
      </w:r>
      <w:r w:rsidR="00783D2F">
        <w:rPr>
          <w:rFonts w:cs="Arial"/>
          <w:b/>
        </w:rPr>
        <w:t>alculus involving logarithmic functions.</w:t>
      </w:r>
    </w:p>
    <w:p w14:paraId="1C1B5E06" w14:textId="70D70452" w:rsidR="00DB104C" w:rsidRPr="00DB104C" w:rsidRDefault="00912C53" w:rsidP="00DB104C">
      <w:pPr>
        <w:rPr>
          <w:rFonts w:cs="Arial"/>
        </w:rPr>
      </w:pPr>
      <w:r>
        <w:rPr>
          <w:rFonts w:cs="Arial"/>
        </w:rPr>
        <w:t>30</w:t>
      </w:r>
      <w:r w:rsidR="00DB104C" w:rsidRPr="00DB104C">
        <w:rPr>
          <w:rFonts w:cs="Arial"/>
        </w:rPr>
        <w:t xml:space="preserve"> minutes working time.</w:t>
      </w:r>
    </w:p>
    <w:p w14:paraId="60F2DC47" w14:textId="77777777" w:rsidR="00DB104C" w:rsidRPr="00DB104C" w:rsidRDefault="00DB104C" w:rsidP="00DB104C">
      <w:pPr>
        <w:pBdr>
          <w:bottom w:val="single" w:sz="12" w:space="1" w:color="auto"/>
        </w:pBdr>
        <w:rPr>
          <w:rFonts w:cs="Arial"/>
        </w:rPr>
      </w:pPr>
      <w:r w:rsidRPr="00DB104C">
        <w:rPr>
          <w:rFonts w:cs="Arial"/>
        </w:rPr>
        <w:t xml:space="preserve">Calculator Free Section </w:t>
      </w:r>
      <w:r w:rsidRPr="00DB104C">
        <w:rPr>
          <w:rFonts w:cs="Arial"/>
          <w:highlight w:val="cyan"/>
        </w:rPr>
        <w:t>(no notes, no calculators)</w:t>
      </w:r>
      <w:r w:rsidRPr="00DB104C">
        <w:rPr>
          <w:rFonts w:cs="Arial"/>
        </w:rPr>
        <w:t xml:space="preserve"> </w:t>
      </w:r>
    </w:p>
    <w:p w14:paraId="5FF9704D" w14:textId="77777777" w:rsidR="00DB104C" w:rsidRPr="00DB104C" w:rsidRDefault="00DB104C" w:rsidP="00DB104C">
      <w:pPr>
        <w:pBdr>
          <w:bottom w:val="single" w:sz="12" w:space="1" w:color="auto"/>
        </w:pBdr>
        <w:rPr>
          <w:rFonts w:cs="Arial"/>
        </w:rPr>
      </w:pPr>
      <w:r w:rsidRPr="00DB104C">
        <w:rPr>
          <w:rFonts w:cs="Arial"/>
          <w:highlight w:val="yellow"/>
        </w:rPr>
        <w:t>SCSA Formula sheet allowed</w:t>
      </w:r>
    </w:p>
    <w:p w14:paraId="7F561203" w14:textId="6AB6C811" w:rsidR="00851AF7" w:rsidRPr="00C506B8" w:rsidRDefault="00851AF7">
      <w:pPr>
        <w:rPr>
          <w:b/>
        </w:rPr>
      </w:pPr>
      <w:r w:rsidRPr="00C506B8">
        <w:rPr>
          <w:b/>
        </w:rPr>
        <w:t>Question 1</w:t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  <w:t>[</w:t>
      </w:r>
      <w:r w:rsidR="00CF3AD8">
        <w:rPr>
          <w:b/>
        </w:rPr>
        <w:t>6</w:t>
      </w:r>
      <w:r w:rsidRPr="00C506B8">
        <w:rPr>
          <w:b/>
        </w:rPr>
        <w:t xml:space="preserve"> marks: </w:t>
      </w:r>
      <w:r w:rsidR="009067C6">
        <w:rPr>
          <w:b/>
        </w:rPr>
        <w:t>1</w:t>
      </w:r>
      <w:r w:rsidRPr="00C506B8">
        <w:rPr>
          <w:b/>
        </w:rPr>
        <w:t xml:space="preserve">, </w:t>
      </w:r>
      <w:r w:rsidR="00CF3AD8">
        <w:rPr>
          <w:b/>
        </w:rPr>
        <w:t>2</w:t>
      </w:r>
      <w:r w:rsidR="00B65A51">
        <w:rPr>
          <w:b/>
        </w:rPr>
        <w:t>,</w:t>
      </w:r>
      <w:r w:rsidR="00AC1508">
        <w:rPr>
          <w:b/>
        </w:rPr>
        <w:t xml:space="preserve"> </w:t>
      </w:r>
      <w:r w:rsidR="00CF3AD8">
        <w:rPr>
          <w:b/>
        </w:rPr>
        <w:t>3</w:t>
      </w:r>
      <w:r w:rsidRPr="00C506B8">
        <w:rPr>
          <w:b/>
        </w:rPr>
        <w:t>]</w:t>
      </w:r>
    </w:p>
    <w:p w14:paraId="23FDE757" w14:textId="452FBDD7" w:rsidR="00AD7DE1" w:rsidRDefault="00CF3AD8">
      <w:r>
        <w:t xml:space="preserve">Solve each of the following equations </w:t>
      </w: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x</m:t>
        </m:r>
      </m:oMath>
      <w:r w:rsidR="00B65A51">
        <w:t>.</w:t>
      </w:r>
    </w:p>
    <w:p w14:paraId="5EA0BDF5" w14:textId="68E59B31" w:rsidR="00B65A51" w:rsidRPr="00A5517D" w:rsidRDefault="006F5381" w:rsidP="00B65A51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x=5</m:t>
        </m:r>
      </m:oMath>
    </w:p>
    <w:p w14:paraId="506DD16D" w14:textId="77777777" w:rsidR="00A5517D" w:rsidRDefault="00A5517D" w:rsidP="00A5517D"/>
    <w:p w14:paraId="3F108B8A" w14:textId="77777777" w:rsidR="00A5517D" w:rsidRDefault="00A5517D" w:rsidP="00A5517D"/>
    <w:p w14:paraId="6A8911B5" w14:textId="77777777" w:rsidR="00A5517D" w:rsidRDefault="00A5517D" w:rsidP="00A5517D"/>
    <w:p w14:paraId="77C6874C" w14:textId="77777777" w:rsidR="00A5517D" w:rsidRDefault="00A5517D" w:rsidP="00A5517D"/>
    <w:p w14:paraId="78C612BC" w14:textId="77777777" w:rsidR="00A5517D" w:rsidRPr="00B65A51" w:rsidRDefault="00A5517D" w:rsidP="00A5517D"/>
    <w:p w14:paraId="570BCE6F" w14:textId="59C79995" w:rsidR="00AC1508" w:rsidRDefault="00CF3AD8" w:rsidP="00B65A51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3x+1</m:t>
            </m:r>
          </m:e>
        </m:d>
        <m:r>
          <w:rPr>
            <w:rFonts w:ascii="Cambria Math" w:eastAsiaTheme="minorEastAsia" w:hAnsi="Cambria Math"/>
          </w:rPr>
          <m:t>= 0</m:t>
        </m:r>
      </m:oMath>
    </w:p>
    <w:p w14:paraId="61C99BD3" w14:textId="77777777" w:rsidR="00A5517D" w:rsidRDefault="00A5517D" w:rsidP="00A5517D">
      <w:pPr>
        <w:rPr>
          <w:rFonts w:eastAsiaTheme="minorEastAsia"/>
        </w:rPr>
      </w:pPr>
    </w:p>
    <w:p w14:paraId="0CD8E6BE" w14:textId="77777777" w:rsidR="00A5517D" w:rsidRDefault="00A5517D" w:rsidP="00A5517D">
      <w:pPr>
        <w:rPr>
          <w:rFonts w:eastAsiaTheme="minorEastAsia"/>
        </w:rPr>
      </w:pPr>
    </w:p>
    <w:p w14:paraId="16415CC2" w14:textId="77777777" w:rsidR="00A5517D" w:rsidRDefault="00A5517D" w:rsidP="00A5517D">
      <w:pPr>
        <w:rPr>
          <w:rFonts w:eastAsiaTheme="minorEastAsia"/>
        </w:rPr>
      </w:pPr>
    </w:p>
    <w:p w14:paraId="27794E02" w14:textId="77777777" w:rsidR="00A5517D" w:rsidRDefault="00A5517D" w:rsidP="00A5517D">
      <w:pPr>
        <w:rPr>
          <w:rFonts w:eastAsiaTheme="minorEastAsia"/>
        </w:rPr>
      </w:pPr>
    </w:p>
    <w:p w14:paraId="7818CD4E" w14:textId="77777777" w:rsidR="00A5517D" w:rsidRPr="00A5517D" w:rsidRDefault="00A5517D" w:rsidP="00A5517D">
      <w:pPr>
        <w:rPr>
          <w:rFonts w:eastAsiaTheme="minorEastAsia"/>
        </w:rPr>
      </w:pPr>
    </w:p>
    <w:p w14:paraId="5F37C563" w14:textId="4B9F6DF6" w:rsidR="00CF3AD8" w:rsidRPr="00B65A51" w:rsidRDefault="006F5381" w:rsidP="00B65A51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x+2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(6x-8)</m:t>
        </m:r>
      </m:oMath>
    </w:p>
    <w:p w14:paraId="7AFB6737" w14:textId="77777777" w:rsidR="00B65A51" w:rsidRDefault="00B65A51"/>
    <w:p w14:paraId="73B262DD" w14:textId="77777777" w:rsidR="00A5517D" w:rsidRDefault="00A5517D"/>
    <w:p w14:paraId="6490328D" w14:textId="77777777" w:rsidR="00A5517D" w:rsidRDefault="00A5517D"/>
    <w:p w14:paraId="1D87A4B5" w14:textId="77777777" w:rsidR="00A5517D" w:rsidRDefault="00A5517D"/>
    <w:p w14:paraId="1B714D34" w14:textId="48F57575" w:rsidR="00851AF7" w:rsidRPr="00C506B8" w:rsidRDefault="00EE4D16">
      <w:pPr>
        <w:rPr>
          <w:b/>
        </w:rPr>
      </w:pPr>
      <w:r>
        <w:rPr>
          <w:b/>
        </w:rPr>
        <w:lastRenderedPageBreak/>
        <w:t>Question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[5</w:t>
      </w:r>
      <w:r w:rsidR="00B65A51">
        <w:rPr>
          <w:b/>
        </w:rPr>
        <w:t xml:space="preserve"> marks: 1</w:t>
      </w:r>
      <w:r w:rsidR="00CF3AD8">
        <w:rPr>
          <w:b/>
        </w:rPr>
        <w:t xml:space="preserve">, 2, </w:t>
      </w:r>
      <w:proofErr w:type="gramStart"/>
      <w:r w:rsidR="00CF3AD8">
        <w:rPr>
          <w:b/>
        </w:rPr>
        <w:t>2</w:t>
      </w:r>
      <w:proofErr w:type="gramEnd"/>
      <w:r w:rsidR="00851AF7" w:rsidRPr="00C506B8">
        <w:rPr>
          <w:b/>
        </w:rPr>
        <w:t>]</w:t>
      </w:r>
    </w:p>
    <w:p w14:paraId="64AB8F44" w14:textId="48D3ED8B" w:rsidR="003C4DDD" w:rsidRDefault="00CF3AD8" w:rsidP="00B65A51">
      <w:r>
        <w:t xml:space="preserve"> Express each of the following as the logarithm of a single term</w:t>
      </w:r>
      <w:r w:rsidR="00B65A51">
        <w:t>.</w:t>
      </w:r>
    </w:p>
    <w:p w14:paraId="7A83F325" w14:textId="3579ADF4" w:rsidR="00AC1508" w:rsidRDefault="00CF3AD8" w:rsidP="00CF3AD8">
      <w:pPr>
        <w:pStyle w:val="ListParagraph"/>
        <w:numPr>
          <w:ilvl w:val="0"/>
          <w:numId w:val="1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log 9-log 3</m:t>
        </m:r>
      </m:oMath>
    </w:p>
    <w:p w14:paraId="0AF02E48" w14:textId="77777777" w:rsidR="00A5517D" w:rsidRDefault="00A5517D" w:rsidP="00A5517D">
      <w:pPr>
        <w:rPr>
          <w:rFonts w:eastAsiaTheme="minorEastAsia"/>
        </w:rPr>
      </w:pPr>
    </w:p>
    <w:p w14:paraId="7FABF9CD" w14:textId="77777777" w:rsidR="00A5517D" w:rsidRDefault="00A5517D" w:rsidP="00A5517D">
      <w:pPr>
        <w:rPr>
          <w:rFonts w:eastAsiaTheme="minorEastAsia"/>
        </w:rPr>
      </w:pPr>
    </w:p>
    <w:p w14:paraId="63C1E3CF" w14:textId="77777777" w:rsidR="00A5517D" w:rsidRDefault="00A5517D" w:rsidP="00A5517D">
      <w:pPr>
        <w:rPr>
          <w:rFonts w:eastAsiaTheme="minorEastAsia"/>
        </w:rPr>
      </w:pPr>
    </w:p>
    <w:p w14:paraId="6374C387" w14:textId="77777777" w:rsidR="00A5517D" w:rsidRDefault="00A5517D" w:rsidP="00A5517D">
      <w:pPr>
        <w:rPr>
          <w:rFonts w:eastAsiaTheme="minorEastAsia"/>
        </w:rPr>
      </w:pPr>
    </w:p>
    <w:p w14:paraId="204D59A3" w14:textId="77777777" w:rsidR="00A5517D" w:rsidRDefault="00A5517D" w:rsidP="00A5517D">
      <w:pPr>
        <w:rPr>
          <w:rFonts w:eastAsiaTheme="minorEastAsia"/>
        </w:rPr>
      </w:pPr>
    </w:p>
    <w:p w14:paraId="039B3D44" w14:textId="77777777" w:rsidR="00A5517D" w:rsidRDefault="00A5517D" w:rsidP="00A5517D">
      <w:pPr>
        <w:rPr>
          <w:rFonts w:eastAsiaTheme="minorEastAsia"/>
        </w:rPr>
      </w:pPr>
    </w:p>
    <w:p w14:paraId="7589FCB1" w14:textId="77777777" w:rsidR="00A5517D" w:rsidRPr="00A5517D" w:rsidRDefault="00A5517D" w:rsidP="00A5517D">
      <w:pPr>
        <w:rPr>
          <w:rFonts w:eastAsiaTheme="minorEastAsia"/>
        </w:rPr>
      </w:pPr>
    </w:p>
    <w:p w14:paraId="1EAAD579" w14:textId="1AE26BC4" w:rsidR="00CF3AD8" w:rsidRDefault="006F5381" w:rsidP="00CC2C6C">
      <w:pPr>
        <w:pStyle w:val="ListParagraph"/>
        <w:numPr>
          <w:ilvl w:val="0"/>
          <w:numId w:val="17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log36-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log27-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log8</m:t>
        </m:r>
      </m:oMath>
      <w:r w:rsidR="00CC2C6C">
        <w:rPr>
          <w:rFonts w:eastAsiaTheme="minorEastAsia"/>
        </w:rPr>
        <w:t xml:space="preserve"> </w:t>
      </w:r>
    </w:p>
    <w:p w14:paraId="49B00BD6" w14:textId="77777777" w:rsidR="00A5517D" w:rsidRDefault="00A5517D" w:rsidP="00A5517D">
      <w:pPr>
        <w:rPr>
          <w:rFonts w:eastAsiaTheme="minorEastAsia"/>
        </w:rPr>
      </w:pPr>
    </w:p>
    <w:p w14:paraId="5B195B58" w14:textId="77777777" w:rsidR="00A5517D" w:rsidRDefault="00A5517D" w:rsidP="00A5517D">
      <w:pPr>
        <w:rPr>
          <w:rFonts w:eastAsiaTheme="minorEastAsia"/>
        </w:rPr>
      </w:pPr>
    </w:p>
    <w:p w14:paraId="117DF494" w14:textId="77777777" w:rsidR="00A5517D" w:rsidRDefault="00A5517D" w:rsidP="00A5517D">
      <w:pPr>
        <w:rPr>
          <w:rFonts w:eastAsiaTheme="minorEastAsia"/>
        </w:rPr>
      </w:pPr>
    </w:p>
    <w:p w14:paraId="52748919" w14:textId="77777777" w:rsidR="00A5517D" w:rsidRDefault="00A5517D" w:rsidP="00A5517D">
      <w:pPr>
        <w:rPr>
          <w:rFonts w:eastAsiaTheme="minorEastAsia"/>
        </w:rPr>
      </w:pPr>
    </w:p>
    <w:p w14:paraId="5BBC577A" w14:textId="77777777" w:rsidR="00A5517D" w:rsidRDefault="00A5517D" w:rsidP="00A5517D">
      <w:pPr>
        <w:rPr>
          <w:rFonts w:eastAsiaTheme="minorEastAsia"/>
        </w:rPr>
      </w:pPr>
    </w:p>
    <w:p w14:paraId="76D22864" w14:textId="77777777" w:rsidR="00A5517D" w:rsidRDefault="00A5517D" w:rsidP="00A5517D">
      <w:pPr>
        <w:rPr>
          <w:rFonts w:eastAsiaTheme="minorEastAsia"/>
        </w:rPr>
      </w:pPr>
    </w:p>
    <w:p w14:paraId="776473F8" w14:textId="77777777" w:rsidR="00A5517D" w:rsidRPr="00A5517D" w:rsidRDefault="00A5517D" w:rsidP="00A5517D">
      <w:pPr>
        <w:rPr>
          <w:rFonts w:eastAsiaTheme="minorEastAsia"/>
        </w:rPr>
      </w:pPr>
    </w:p>
    <w:p w14:paraId="3C3B9203" w14:textId="2E6932D4" w:rsidR="00CC2C6C" w:rsidRPr="00CC2C6C" w:rsidRDefault="00CC2C6C" w:rsidP="00CC2C6C">
      <w:pPr>
        <w:pStyle w:val="ListParagraph"/>
        <w:numPr>
          <w:ilvl w:val="0"/>
          <w:numId w:val="1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5</m:t>
            </m:r>
          </m:e>
        </m:func>
        <m:r>
          <w:rPr>
            <w:rFonts w:ascii="Cambria Math" w:eastAsiaTheme="minorEastAsia" w:hAnsi="Cambria Math"/>
          </w:rPr>
          <m:t>+2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  <m:r>
          <w:rPr>
            <w:rFonts w:ascii="Cambria Math" w:eastAsiaTheme="minorEastAsia" w:hAnsi="Cambria Math"/>
          </w:rPr>
          <m:t>+1</m:t>
        </m:r>
      </m:oMath>
    </w:p>
    <w:p w14:paraId="4EF151F8" w14:textId="77777777" w:rsidR="00CC2C6C" w:rsidRPr="00CC2C6C" w:rsidRDefault="00CC2C6C" w:rsidP="00CC2C6C">
      <w:pPr>
        <w:pStyle w:val="ListParagraph"/>
        <w:rPr>
          <w:rFonts w:eastAsiaTheme="minorEastAsia"/>
        </w:rPr>
      </w:pPr>
    </w:p>
    <w:p w14:paraId="3313DE2F" w14:textId="77777777" w:rsidR="003C4DDD" w:rsidRDefault="003C4DDD" w:rsidP="003C4DDD"/>
    <w:p w14:paraId="1C3F81C6" w14:textId="77777777" w:rsidR="003C4DDD" w:rsidRDefault="003C4DDD" w:rsidP="003C4DDD"/>
    <w:p w14:paraId="4B625475" w14:textId="77777777" w:rsidR="003C4DDD" w:rsidRDefault="003C4DDD" w:rsidP="003C4DDD"/>
    <w:p w14:paraId="164EE9F1" w14:textId="77777777" w:rsidR="009067C6" w:rsidRDefault="009067C6">
      <w:pPr>
        <w:rPr>
          <w:b/>
        </w:rPr>
      </w:pPr>
      <w:r>
        <w:rPr>
          <w:b/>
        </w:rPr>
        <w:br w:type="page"/>
      </w:r>
    </w:p>
    <w:p w14:paraId="6C71896E" w14:textId="004F50B4" w:rsidR="00851AF7" w:rsidRPr="00C506B8" w:rsidRDefault="00851AF7">
      <w:pPr>
        <w:rPr>
          <w:b/>
        </w:rPr>
      </w:pPr>
      <w:r w:rsidRPr="00C506B8">
        <w:rPr>
          <w:b/>
        </w:rPr>
        <w:lastRenderedPageBreak/>
        <w:t>Question 3</w:t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="00014BB3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  <w:t>[</w:t>
      </w:r>
      <w:r w:rsidR="00D75AE9">
        <w:rPr>
          <w:b/>
        </w:rPr>
        <w:t>4</w:t>
      </w:r>
      <w:r w:rsidR="00CC2C6C">
        <w:rPr>
          <w:b/>
        </w:rPr>
        <w:t xml:space="preserve"> marks</w:t>
      </w:r>
      <w:r w:rsidRPr="00C506B8">
        <w:rPr>
          <w:b/>
        </w:rPr>
        <w:t>]</w:t>
      </w:r>
    </w:p>
    <w:p w14:paraId="5AB23AB8" w14:textId="2859DF92" w:rsidR="006672E5" w:rsidRDefault="00CC2C6C" w:rsidP="00CC2C6C">
      <w:pPr>
        <w:jc w:val="both"/>
        <w:rPr>
          <w:rFonts w:eastAsiaTheme="minorEastAsia"/>
        </w:rPr>
      </w:pPr>
      <w:r>
        <w:t>For the following function, sketch the graph, labelling axis intercepts and asymptotes</w:t>
      </w:r>
      <m:oMath>
        <m:r>
          <w:rPr>
            <w:rFonts w:ascii="Cambria Math" w:eastAsiaTheme="minorEastAsia" w:hAnsi="Cambria Math"/>
          </w:rPr>
          <m:t>.</m:t>
        </m:r>
      </m:oMath>
    </w:p>
    <w:p w14:paraId="1AE2ABBF" w14:textId="6574CF3F" w:rsidR="00CC2C6C" w:rsidRPr="00CC2C6C" w:rsidRDefault="00CC2C6C" w:rsidP="00CC2C6C">
      <w:pPr>
        <w:pStyle w:val="ListParagraph"/>
        <w:numPr>
          <w:ilvl w:val="0"/>
          <w:numId w:val="18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x+4</m:t>
            </m:r>
          </m:e>
        </m:d>
        <m:r>
          <w:rPr>
            <w:rFonts w:ascii="Cambria Math" w:eastAsiaTheme="minorEastAsia" w:hAnsi="Cambria Math"/>
          </w:rPr>
          <m:t>+2</m:t>
        </m:r>
      </m:oMath>
    </w:p>
    <w:p w14:paraId="68819A96" w14:textId="77777777" w:rsidR="00AC1508" w:rsidRPr="00AC1508" w:rsidRDefault="00AC1508" w:rsidP="00AC1508">
      <w:pPr>
        <w:pStyle w:val="ListParagraph"/>
        <w:rPr>
          <w:rFonts w:eastAsiaTheme="minorEastAsia"/>
        </w:rPr>
      </w:pPr>
    </w:p>
    <w:p w14:paraId="4F145637" w14:textId="77777777" w:rsidR="00D36571" w:rsidRDefault="00D36571"/>
    <w:p w14:paraId="5A3C6122" w14:textId="77777777" w:rsidR="00D36571" w:rsidRDefault="00D36571"/>
    <w:p w14:paraId="4388D61A" w14:textId="77777777" w:rsidR="001B1A97" w:rsidRDefault="001B1A97"/>
    <w:p w14:paraId="738A7557" w14:textId="77777777" w:rsidR="001B1A97" w:rsidRDefault="001B1A97"/>
    <w:p w14:paraId="21C478E7" w14:textId="77777777" w:rsidR="001B1A97" w:rsidRDefault="001B1A97"/>
    <w:p w14:paraId="13D3C92F" w14:textId="77777777" w:rsidR="001B1A97" w:rsidRDefault="001B1A97"/>
    <w:p w14:paraId="3ED9D981" w14:textId="77777777" w:rsidR="001B1A97" w:rsidRDefault="001B1A97"/>
    <w:p w14:paraId="467A0400" w14:textId="77777777" w:rsidR="001B1A97" w:rsidRDefault="001B1A97"/>
    <w:p w14:paraId="51F8618B" w14:textId="77777777" w:rsidR="001B1A97" w:rsidRDefault="001B1A97"/>
    <w:p w14:paraId="095EF7C9" w14:textId="77777777" w:rsidR="001B1A97" w:rsidRDefault="001B1A97"/>
    <w:p w14:paraId="2EDCE823" w14:textId="77777777" w:rsidR="00D75AE9" w:rsidRDefault="00D75AE9"/>
    <w:p w14:paraId="6BC24906" w14:textId="77777777" w:rsidR="00D75AE9" w:rsidRDefault="00D75AE9"/>
    <w:p w14:paraId="67C66E3F" w14:textId="77777777" w:rsidR="00D36571" w:rsidRDefault="00D36571"/>
    <w:p w14:paraId="42804752" w14:textId="2B93AEA4" w:rsidR="003C4DDD" w:rsidRDefault="00D75AE9" w:rsidP="00D75AE9">
      <w:pPr>
        <w:jc w:val="center"/>
      </w:pPr>
      <w:r>
        <w:object w:dxaOrig="6974" w:dyaOrig="5438" w14:anchorId="6A2F0B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1pt;height:230.7pt" o:ole="">
            <v:imagedata r:id="rId10" o:title=""/>
          </v:shape>
          <o:OLEObject Type="Embed" ProgID="FXDraw.Graphic" ShapeID="_x0000_i1025" DrawAspect="Content" ObjectID="_1594703763" r:id="rId11"/>
        </w:object>
      </w:r>
    </w:p>
    <w:p w14:paraId="4E3CE5DC" w14:textId="77777777" w:rsidR="003C4DDD" w:rsidRDefault="003C4DDD">
      <w:r>
        <w:br w:type="page"/>
      </w:r>
    </w:p>
    <w:p w14:paraId="114B174B" w14:textId="7074ABC5" w:rsidR="00851AF7" w:rsidRPr="00C506B8" w:rsidRDefault="00917C60" w:rsidP="00870499">
      <w:pPr>
        <w:rPr>
          <w:b/>
        </w:rPr>
      </w:pPr>
      <w:r>
        <w:rPr>
          <w:b/>
        </w:rPr>
        <w:lastRenderedPageBreak/>
        <w:t>Question 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[7</w:t>
      </w:r>
      <w:r w:rsidR="00851AF7" w:rsidRPr="00C506B8">
        <w:rPr>
          <w:b/>
        </w:rPr>
        <w:t xml:space="preserve"> marks: </w:t>
      </w:r>
      <w:r>
        <w:rPr>
          <w:b/>
        </w:rPr>
        <w:t>1, 3</w:t>
      </w:r>
      <w:r w:rsidR="00851AF7" w:rsidRPr="00C506B8">
        <w:rPr>
          <w:b/>
        </w:rPr>
        <w:t>, 3]</w:t>
      </w:r>
    </w:p>
    <w:p w14:paraId="08C96115" w14:textId="13C9FDB8" w:rsidR="00AD7DE1" w:rsidRDefault="00917C60" w:rsidP="00870499">
      <w:r>
        <w:t xml:space="preserve">Use common logarithms to solve for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>.</w:t>
      </w:r>
    </w:p>
    <w:p w14:paraId="0D6E82EB" w14:textId="17FAD7EB" w:rsidR="00066650" w:rsidRDefault="006F5381" w:rsidP="00917C60">
      <w:pPr>
        <w:pStyle w:val="ListParagraph"/>
        <w:numPr>
          <w:ilvl w:val="0"/>
          <w:numId w:val="20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=17</m:t>
        </m:r>
      </m:oMath>
    </w:p>
    <w:p w14:paraId="7996A570" w14:textId="77777777" w:rsidR="007210FA" w:rsidRDefault="007210FA" w:rsidP="007210FA">
      <w:pPr>
        <w:rPr>
          <w:rFonts w:eastAsiaTheme="minorEastAsia"/>
        </w:rPr>
      </w:pPr>
    </w:p>
    <w:p w14:paraId="7265E2DD" w14:textId="77777777" w:rsidR="007210FA" w:rsidRDefault="007210FA" w:rsidP="007210FA">
      <w:pPr>
        <w:rPr>
          <w:rFonts w:eastAsiaTheme="minorEastAsia"/>
        </w:rPr>
      </w:pPr>
    </w:p>
    <w:p w14:paraId="0219D472" w14:textId="77777777" w:rsidR="007210FA" w:rsidRDefault="007210FA" w:rsidP="007210FA">
      <w:pPr>
        <w:rPr>
          <w:rFonts w:eastAsiaTheme="minorEastAsia"/>
        </w:rPr>
      </w:pPr>
    </w:p>
    <w:p w14:paraId="497E096F" w14:textId="77777777" w:rsidR="007210FA" w:rsidRDefault="007210FA" w:rsidP="007210FA">
      <w:pPr>
        <w:rPr>
          <w:rFonts w:eastAsiaTheme="minorEastAsia"/>
        </w:rPr>
      </w:pPr>
    </w:p>
    <w:p w14:paraId="4DDC4DA5" w14:textId="77777777" w:rsidR="007210FA" w:rsidRDefault="007210FA" w:rsidP="007210FA">
      <w:pPr>
        <w:rPr>
          <w:rFonts w:eastAsiaTheme="minorEastAsia"/>
        </w:rPr>
      </w:pPr>
    </w:p>
    <w:p w14:paraId="7A219142" w14:textId="77777777" w:rsidR="007210FA" w:rsidRPr="007210FA" w:rsidRDefault="007210FA" w:rsidP="007210FA">
      <w:pPr>
        <w:rPr>
          <w:rFonts w:eastAsiaTheme="minorEastAsia"/>
        </w:rPr>
      </w:pPr>
    </w:p>
    <w:p w14:paraId="113F7623" w14:textId="6D2F5E34" w:rsidR="00917C60" w:rsidRDefault="006F5381" w:rsidP="00917C60">
      <w:pPr>
        <w:pStyle w:val="ListParagraph"/>
        <w:numPr>
          <w:ilvl w:val="0"/>
          <w:numId w:val="20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1+2t</m:t>
            </m:r>
          </m:sup>
        </m:sSup>
      </m:oMath>
    </w:p>
    <w:p w14:paraId="74CE77ED" w14:textId="77777777" w:rsidR="007210FA" w:rsidRDefault="007210FA" w:rsidP="007210FA">
      <w:pPr>
        <w:rPr>
          <w:rFonts w:eastAsiaTheme="minorEastAsia"/>
        </w:rPr>
      </w:pPr>
    </w:p>
    <w:p w14:paraId="0FF6FEDF" w14:textId="77777777" w:rsidR="007210FA" w:rsidRDefault="007210FA" w:rsidP="007210FA">
      <w:pPr>
        <w:rPr>
          <w:rFonts w:eastAsiaTheme="minorEastAsia"/>
        </w:rPr>
      </w:pPr>
    </w:p>
    <w:p w14:paraId="0B657170" w14:textId="77777777" w:rsidR="007210FA" w:rsidRDefault="007210FA" w:rsidP="007210FA">
      <w:pPr>
        <w:rPr>
          <w:rFonts w:eastAsiaTheme="minorEastAsia"/>
        </w:rPr>
      </w:pPr>
    </w:p>
    <w:p w14:paraId="2D370A21" w14:textId="77777777" w:rsidR="007210FA" w:rsidRDefault="007210FA" w:rsidP="007210FA">
      <w:pPr>
        <w:rPr>
          <w:rFonts w:eastAsiaTheme="minorEastAsia"/>
        </w:rPr>
      </w:pPr>
    </w:p>
    <w:p w14:paraId="338C70E7" w14:textId="77777777" w:rsidR="007210FA" w:rsidRDefault="007210FA" w:rsidP="007210FA">
      <w:pPr>
        <w:rPr>
          <w:rFonts w:eastAsiaTheme="minorEastAsia"/>
        </w:rPr>
      </w:pPr>
    </w:p>
    <w:p w14:paraId="033CC849" w14:textId="77777777" w:rsidR="007210FA" w:rsidRDefault="007210FA" w:rsidP="007210FA">
      <w:pPr>
        <w:rPr>
          <w:rFonts w:eastAsiaTheme="minorEastAsia"/>
        </w:rPr>
      </w:pPr>
    </w:p>
    <w:p w14:paraId="119C6850" w14:textId="77777777" w:rsidR="007210FA" w:rsidRDefault="007210FA" w:rsidP="007210FA">
      <w:pPr>
        <w:rPr>
          <w:rFonts w:eastAsiaTheme="minorEastAsia"/>
        </w:rPr>
      </w:pPr>
    </w:p>
    <w:p w14:paraId="385A7A7D" w14:textId="77777777" w:rsidR="007210FA" w:rsidRPr="007210FA" w:rsidRDefault="007210FA" w:rsidP="007210FA">
      <w:pPr>
        <w:rPr>
          <w:rFonts w:eastAsiaTheme="minorEastAsia"/>
        </w:rPr>
      </w:pPr>
    </w:p>
    <w:p w14:paraId="4D3DEA93" w14:textId="04A4DB76" w:rsidR="00917C60" w:rsidRPr="00917C60" w:rsidRDefault="006F5381" w:rsidP="00917C60">
      <w:pPr>
        <w:pStyle w:val="ListParagraph"/>
        <w:numPr>
          <w:ilvl w:val="0"/>
          <w:numId w:val="20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  <m:r>
          <w:rPr>
            <w:rFonts w:ascii="Cambria Math" w:eastAsiaTheme="minorEastAsia" w:hAnsi="Cambria Math"/>
          </w:rPr>
          <m:t>+3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4=0</m:t>
        </m:r>
      </m:oMath>
      <w:bookmarkStart w:id="0" w:name="_GoBack"/>
      <w:bookmarkEnd w:id="0"/>
    </w:p>
    <w:p w14:paraId="6C8FDEDF" w14:textId="77777777" w:rsidR="00066650" w:rsidRDefault="00066650" w:rsidP="00870499"/>
    <w:p w14:paraId="33F7D462" w14:textId="77777777" w:rsidR="007210FA" w:rsidRDefault="007210FA" w:rsidP="00870499"/>
    <w:p w14:paraId="4435ABB0" w14:textId="77777777" w:rsidR="007210FA" w:rsidRDefault="007210FA" w:rsidP="00870499"/>
    <w:p w14:paraId="459B8B92" w14:textId="77777777" w:rsidR="007210FA" w:rsidRDefault="007210FA" w:rsidP="00870499"/>
    <w:p w14:paraId="7B4633F5" w14:textId="77777777" w:rsidR="007210FA" w:rsidRDefault="007210FA" w:rsidP="00870499"/>
    <w:p w14:paraId="4F4428A0" w14:textId="77777777" w:rsidR="007210FA" w:rsidRDefault="007210FA" w:rsidP="00870499"/>
    <w:p w14:paraId="40979FBE" w14:textId="77777777" w:rsidR="004073A8" w:rsidRDefault="004073A8" w:rsidP="00870499"/>
    <w:p w14:paraId="13D80588" w14:textId="77777777" w:rsidR="004073A8" w:rsidRDefault="004073A8" w:rsidP="00870499"/>
    <w:p w14:paraId="56D253E5" w14:textId="77FB12C1" w:rsidR="003C4DDD" w:rsidRPr="00C506B8" w:rsidRDefault="002B590C">
      <w:pPr>
        <w:rPr>
          <w:b/>
        </w:rPr>
      </w:pPr>
      <w:r>
        <w:rPr>
          <w:b/>
        </w:rPr>
        <w:lastRenderedPageBreak/>
        <w:t>Question 5</w:t>
      </w:r>
      <w:r>
        <w:rPr>
          <w:b/>
        </w:rPr>
        <w:tab/>
      </w:r>
      <w:r w:rsidR="00C7306F">
        <w:rPr>
          <w:b/>
        </w:rPr>
        <w:tab/>
      </w:r>
      <w:r w:rsidR="00C7306F">
        <w:rPr>
          <w:b/>
        </w:rPr>
        <w:tab/>
      </w:r>
      <w:r w:rsidR="00C7306F">
        <w:rPr>
          <w:b/>
        </w:rPr>
        <w:tab/>
      </w:r>
      <w:r w:rsidR="00C7306F">
        <w:rPr>
          <w:b/>
        </w:rPr>
        <w:tab/>
      </w:r>
      <w:r w:rsidR="00507821">
        <w:rPr>
          <w:b/>
        </w:rPr>
        <w:tab/>
      </w:r>
      <w:r w:rsidR="002C0C8B">
        <w:rPr>
          <w:b/>
        </w:rPr>
        <w:tab/>
      </w:r>
      <w:r w:rsidR="002C0C8B">
        <w:rPr>
          <w:b/>
        </w:rPr>
        <w:tab/>
      </w:r>
      <w:r w:rsidR="002C0C8B">
        <w:rPr>
          <w:b/>
        </w:rPr>
        <w:tab/>
      </w:r>
      <w:r w:rsidR="00D65655">
        <w:rPr>
          <w:b/>
        </w:rPr>
        <w:t>[4 marks: 1, 3</w:t>
      </w:r>
      <w:r w:rsidR="00851AF7" w:rsidRPr="00C506B8">
        <w:rPr>
          <w:b/>
        </w:rPr>
        <w:t>]</w:t>
      </w:r>
    </w:p>
    <w:p w14:paraId="41FF3635" w14:textId="723366F1" w:rsidR="00407439" w:rsidRDefault="00BD03DF" w:rsidP="00870499">
      <w:r>
        <w:t>Differentiate the following</w:t>
      </w:r>
      <w:r w:rsidR="00407439">
        <w:t>:</w:t>
      </w:r>
    </w:p>
    <w:p w14:paraId="27A0C584" w14:textId="4AB42D4E" w:rsidR="00407439" w:rsidRDefault="00BD03DF" w:rsidP="00BD03DF">
      <w:pPr>
        <w:pStyle w:val="ListParagraph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func>
      </m:oMath>
    </w:p>
    <w:p w14:paraId="4DBD8245" w14:textId="77777777" w:rsidR="007210FA" w:rsidRDefault="007210FA" w:rsidP="007210FA">
      <w:pPr>
        <w:rPr>
          <w:rFonts w:eastAsiaTheme="minorEastAsia"/>
        </w:rPr>
      </w:pPr>
    </w:p>
    <w:p w14:paraId="4570CF57" w14:textId="77777777" w:rsidR="007210FA" w:rsidRDefault="007210FA" w:rsidP="007210FA">
      <w:pPr>
        <w:rPr>
          <w:rFonts w:eastAsiaTheme="minorEastAsia"/>
        </w:rPr>
      </w:pPr>
    </w:p>
    <w:p w14:paraId="0A972559" w14:textId="77777777" w:rsidR="007210FA" w:rsidRDefault="007210FA" w:rsidP="007210FA">
      <w:pPr>
        <w:rPr>
          <w:rFonts w:eastAsiaTheme="minorEastAsia"/>
        </w:rPr>
      </w:pPr>
    </w:p>
    <w:p w14:paraId="63808299" w14:textId="77777777" w:rsidR="007210FA" w:rsidRDefault="007210FA" w:rsidP="007210FA">
      <w:pPr>
        <w:rPr>
          <w:rFonts w:eastAsiaTheme="minorEastAsia"/>
        </w:rPr>
      </w:pPr>
    </w:p>
    <w:p w14:paraId="541F1B6C" w14:textId="77777777" w:rsidR="007210FA" w:rsidRDefault="007210FA" w:rsidP="007210FA">
      <w:pPr>
        <w:rPr>
          <w:rFonts w:eastAsiaTheme="minorEastAsia"/>
        </w:rPr>
      </w:pPr>
    </w:p>
    <w:p w14:paraId="486BD108" w14:textId="77777777" w:rsidR="007210FA" w:rsidRPr="007210FA" w:rsidRDefault="007210FA" w:rsidP="007210FA">
      <w:pPr>
        <w:rPr>
          <w:rFonts w:eastAsiaTheme="minorEastAsia"/>
        </w:rPr>
      </w:pPr>
    </w:p>
    <w:p w14:paraId="0CA9108D" w14:textId="48FF47B5" w:rsidR="00BD03DF" w:rsidRPr="00BD03DF" w:rsidRDefault="00BD03DF" w:rsidP="00BD03DF">
      <w:pPr>
        <w:pStyle w:val="ListParagraph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hAnsi="Cambria Math"/>
          </w:rPr>
          <m:t>y=ln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1+2x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7855191" w14:textId="77777777" w:rsidR="00BD03DF" w:rsidRDefault="00BD03DF" w:rsidP="007210FA">
      <w:pPr>
        <w:rPr>
          <w:rFonts w:eastAsiaTheme="minorEastAsia"/>
        </w:rPr>
      </w:pPr>
    </w:p>
    <w:p w14:paraId="157753CA" w14:textId="77777777" w:rsidR="007210FA" w:rsidRDefault="007210FA" w:rsidP="007210FA">
      <w:pPr>
        <w:rPr>
          <w:rFonts w:eastAsiaTheme="minorEastAsia"/>
        </w:rPr>
      </w:pPr>
    </w:p>
    <w:p w14:paraId="1DD61C90" w14:textId="77777777" w:rsidR="007210FA" w:rsidRDefault="007210FA" w:rsidP="007210FA">
      <w:pPr>
        <w:rPr>
          <w:rFonts w:eastAsiaTheme="minorEastAsia"/>
        </w:rPr>
      </w:pPr>
    </w:p>
    <w:p w14:paraId="3A129249" w14:textId="77777777" w:rsidR="007210FA" w:rsidRDefault="007210FA" w:rsidP="007210FA">
      <w:pPr>
        <w:rPr>
          <w:rFonts w:eastAsiaTheme="minorEastAsia"/>
        </w:rPr>
      </w:pPr>
    </w:p>
    <w:p w14:paraId="7582C96B" w14:textId="77777777" w:rsidR="007210FA" w:rsidRPr="007210FA" w:rsidRDefault="007210FA" w:rsidP="007210FA">
      <w:pPr>
        <w:rPr>
          <w:rFonts w:eastAsiaTheme="minorEastAsia"/>
        </w:rPr>
      </w:pPr>
    </w:p>
    <w:p w14:paraId="1FE3F41D" w14:textId="77777777" w:rsidR="00407439" w:rsidRDefault="00407439" w:rsidP="00870499"/>
    <w:p w14:paraId="00FD41E2" w14:textId="17968419" w:rsidR="009833E5" w:rsidRPr="00C506B8" w:rsidRDefault="00851AF7" w:rsidP="00870499">
      <w:pPr>
        <w:rPr>
          <w:b/>
        </w:rPr>
      </w:pPr>
      <w:r w:rsidRPr="00C506B8">
        <w:rPr>
          <w:b/>
        </w:rPr>
        <w:t xml:space="preserve">Question 6 </w:t>
      </w:r>
      <w:r w:rsidRPr="00C506B8">
        <w:rPr>
          <w:b/>
        </w:rPr>
        <w:tab/>
      </w:r>
      <w:r w:rsidR="00507821">
        <w:rPr>
          <w:b/>
        </w:rPr>
        <w:tab/>
      </w:r>
      <w:r w:rsidR="002C0C8B">
        <w:rPr>
          <w:b/>
        </w:rPr>
        <w:tab/>
      </w:r>
      <w:r w:rsidR="002C0C8B">
        <w:rPr>
          <w:b/>
        </w:rPr>
        <w:tab/>
      </w:r>
      <w:r w:rsidR="002C0C8B">
        <w:rPr>
          <w:b/>
        </w:rPr>
        <w:tab/>
      </w:r>
      <w:r w:rsidR="002C0C8B">
        <w:rPr>
          <w:b/>
        </w:rPr>
        <w:tab/>
      </w:r>
      <w:r w:rsidR="002C0C8B">
        <w:rPr>
          <w:b/>
        </w:rPr>
        <w:tab/>
      </w:r>
      <w:r w:rsidR="002C0C8B">
        <w:rPr>
          <w:b/>
        </w:rPr>
        <w:tab/>
      </w:r>
      <w:r w:rsidR="002C0C8B">
        <w:rPr>
          <w:b/>
        </w:rPr>
        <w:tab/>
      </w:r>
      <w:r w:rsidR="002C0C8B">
        <w:rPr>
          <w:b/>
        </w:rPr>
        <w:tab/>
        <w:t>[2</w:t>
      </w:r>
      <w:r w:rsidRPr="00C506B8">
        <w:rPr>
          <w:b/>
        </w:rPr>
        <w:t xml:space="preserve"> marks]</w:t>
      </w:r>
    </w:p>
    <w:p w14:paraId="1A5493C6" w14:textId="64D86338" w:rsidR="00BD18E1" w:rsidRDefault="00BC569B" w:rsidP="00CA0E81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Find</w:t>
      </w:r>
      <w:r w:rsidR="004073A8">
        <w:rPr>
          <w:rFonts w:asciiTheme="minorHAnsi" w:hAnsiTheme="minorHAnsi"/>
          <w:color w:val="000000"/>
          <w:sz w:val="22"/>
          <w:szCs w:val="22"/>
        </w:rPr>
        <w:t xml:space="preserve"> the following integral.</w:t>
      </w:r>
    </w:p>
    <w:p w14:paraId="39B5E384" w14:textId="7F37039C" w:rsidR="00BD18E1" w:rsidRPr="002A0C7B" w:rsidRDefault="006F5381" w:rsidP="00CA0E81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hAnsi="Cambria Math"/>
              <w:color w:val="000000"/>
              <w:sz w:val="22"/>
              <w:szCs w:val="22"/>
            </w:rPr>
            <m:t xml:space="preserve"> dx</m:t>
          </m:r>
        </m:oMath>
      </m:oMathPara>
    </w:p>
    <w:p w14:paraId="11E61337" w14:textId="77777777" w:rsidR="00BD18E1" w:rsidRDefault="00BD18E1" w:rsidP="00CA0E81">
      <w:pPr>
        <w:pStyle w:val="NormalWeb"/>
        <w:rPr>
          <w:rFonts w:asciiTheme="minorHAnsi" w:hAnsiTheme="minorHAnsi"/>
          <w:color w:val="000000"/>
          <w:sz w:val="22"/>
          <w:szCs w:val="22"/>
        </w:rPr>
      </w:pPr>
    </w:p>
    <w:p w14:paraId="427BCF17" w14:textId="77777777" w:rsidR="00CA0E81" w:rsidRPr="008110C4" w:rsidRDefault="00CA0E81" w:rsidP="00CA0E81">
      <w:pPr>
        <w:pStyle w:val="NormalWeb"/>
        <w:rPr>
          <w:rFonts w:asciiTheme="minorHAnsi" w:hAnsiTheme="minorHAnsi"/>
          <w:color w:val="000000"/>
          <w:sz w:val="22"/>
          <w:szCs w:val="22"/>
        </w:rPr>
      </w:pPr>
    </w:p>
    <w:p w14:paraId="22C48258" w14:textId="77777777" w:rsidR="00CA0E81" w:rsidRDefault="00CA0E81" w:rsidP="00870499"/>
    <w:p w14:paraId="67C92D67" w14:textId="77777777" w:rsidR="00870499" w:rsidRDefault="00870499">
      <w:r>
        <w:br w:type="page"/>
      </w:r>
    </w:p>
    <w:p w14:paraId="2BDFB48B" w14:textId="77777777" w:rsidR="00DB104C" w:rsidRPr="00DB104C" w:rsidRDefault="00DB104C" w:rsidP="00DB104C">
      <w:pPr>
        <w:rPr>
          <w:rFonts w:cs="Arial"/>
        </w:rPr>
      </w:pPr>
      <w:r w:rsidRPr="00DB104C">
        <w:rPr>
          <w:rFonts w:cs="Arial"/>
        </w:rPr>
        <w:lastRenderedPageBreak/>
        <w:tab/>
      </w:r>
      <w:r w:rsidRPr="00DB104C">
        <w:rPr>
          <w:rFonts w:cs="Arial"/>
        </w:rPr>
        <w:tab/>
      </w:r>
      <w:r w:rsidRPr="00DB104C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DB104C">
        <w:rPr>
          <w:rFonts w:cs="Arial"/>
        </w:rPr>
        <w:t xml:space="preserve">Name: </w:t>
      </w:r>
      <w:r>
        <w:rPr>
          <w:rFonts w:cs="Arial"/>
        </w:rPr>
        <w:tab/>
      </w:r>
      <w:r w:rsidRPr="00DB104C">
        <w:rPr>
          <w:rFonts w:cs="Arial"/>
          <w:u w:val="single"/>
        </w:rPr>
        <w:tab/>
      </w:r>
      <w:r w:rsidRPr="00DB104C">
        <w:rPr>
          <w:rFonts w:cs="Arial"/>
          <w:u w:val="single"/>
        </w:rPr>
        <w:tab/>
      </w:r>
      <w:r w:rsidRPr="00DB104C">
        <w:rPr>
          <w:rFonts w:cs="Arial"/>
          <w:u w:val="single"/>
        </w:rPr>
        <w:tab/>
      </w:r>
      <w:r w:rsidRPr="00DB104C">
        <w:rPr>
          <w:rFonts w:cs="Arial"/>
          <w:u w:val="single"/>
        </w:rPr>
        <w:tab/>
      </w:r>
    </w:p>
    <w:tbl>
      <w:tblPr>
        <w:tblStyle w:val="TableGrid"/>
        <w:tblpPr w:leftFromText="180" w:rightFromText="180" w:vertAnchor="page" w:horzAnchor="margin" w:tblpXSpec="right" w:tblpY="2236"/>
        <w:tblOverlap w:val="never"/>
        <w:tblW w:w="3446" w:type="dxa"/>
        <w:tblLook w:val="04A0" w:firstRow="1" w:lastRow="0" w:firstColumn="1" w:lastColumn="0" w:noHBand="0" w:noVBand="1"/>
      </w:tblPr>
      <w:tblGrid>
        <w:gridCol w:w="1076"/>
        <w:gridCol w:w="1185"/>
        <w:gridCol w:w="1185"/>
      </w:tblGrid>
      <w:tr w:rsidR="00DB104C" w:rsidRPr="00DB104C" w14:paraId="56BD9A9D" w14:textId="77777777" w:rsidTr="00DB104C">
        <w:trPr>
          <w:trHeight w:val="647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DF018" w14:textId="77777777" w:rsidR="00DB104C" w:rsidRPr="00DB104C" w:rsidRDefault="00DB104C" w:rsidP="00DB104C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B104C">
              <w:rPr>
                <w:rFonts w:asciiTheme="minorHAnsi" w:hAnsiTheme="minorHAnsi" w:cs="Arial"/>
                <w:b/>
                <w:sz w:val="22"/>
                <w:szCs w:val="22"/>
              </w:rPr>
              <w:t>Total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09A04" w14:textId="7A80292A" w:rsidR="00DB104C" w:rsidRPr="00DB104C" w:rsidRDefault="00B21E4E" w:rsidP="00DB104C">
            <w:pPr>
              <w:jc w:val="right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/28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685D" w14:textId="77777777" w:rsidR="00DB104C" w:rsidRPr="00DB104C" w:rsidRDefault="00DB104C" w:rsidP="00DB104C">
            <w:pPr>
              <w:jc w:val="righ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B104C">
              <w:rPr>
                <w:rFonts w:asciiTheme="minorHAnsi" w:hAnsiTheme="minorHAnsi" w:cs="Arial"/>
                <w:b/>
                <w:sz w:val="22"/>
                <w:szCs w:val="22"/>
              </w:rPr>
              <w:t xml:space="preserve"> %</w:t>
            </w:r>
          </w:p>
        </w:tc>
      </w:tr>
    </w:tbl>
    <w:p w14:paraId="42E16947" w14:textId="77777777" w:rsidR="00DB104C" w:rsidRDefault="00DB104C" w:rsidP="00DB104C">
      <w:pPr>
        <w:rPr>
          <w:rFonts w:cs="Arial"/>
          <w:b/>
          <w:sz w:val="24"/>
          <w:szCs w:val="24"/>
        </w:rPr>
      </w:pPr>
    </w:p>
    <w:p w14:paraId="5C90A661" w14:textId="77777777" w:rsidR="00DB104C" w:rsidRPr="00DB104C" w:rsidRDefault="00DB104C" w:rsidP="00DB104C">
      <w:pPr>
        <w:rPr>
          <w:rFonts w:cs="Arial"/>
          <w:b/>
          <w:sz w:val="24"/>
          <w:szCs w:val="24"/>
        </w:rPr>
      </w:pPr>
    </w:p>
    <w:p w14:paraId="344BAC0F" w14:textId="0D9C11BB" w:rsidR="00DB104C" w:rsidRPr="00DB104C" w:rsidRDefault="00DB104C" w:rsidP="00DB104C">
      <w:pPr>
        <w:rPr>
          <w:rFonts w:cs="Arial"/>
          <w:b/>
          <w:sz w:val="28"/>
          <w:szCs w:val="28"/>
        </w:rPr>
      </w:pPr>
      <w:r w:rsidRPr="00DB104C">
        <w:rPr>
          <w:rFonts w:cs="Arial"/>
          <w:b/>
          <w:sz w:val="28"/>
          <w:szCs w:val="28"/>
        </w:rPr>
        <w:t>Ma</w:t>
      </w:r>
      <w:r w:rsidR="00B17F7C">
        <w:rPr>
          <w:rFonts w:cs="Arial"/>
          <w:b/>
          <w:sz w:val="28"/>
          <w:szCs w:val="28"/>
        </w:rPr>
        <w:t>thematics Methods, Year 12, 2018</w:t>
      </w:r>
    </w:p>
    <w:p w14:paraId="5614869A" w14:textId="77777777" w:rsidR="00783D2F" w:rsidRDefault="00783D2F" w:rsidP="00DB104C">
      <w:pPr>
        <w:rPr>
          <w:rFonts w:cs="Arial"/>
          <w:b/>
        </w:rPr>
      </w:pPr>
      <w:r>
        <w:rPr>
          <w:rFonts w:cs="Arial"/>
          <w:b/>
        </w:rPr>
        <w:t>Test 4 – Logarithmic functions, Calculus involving logarithmic functions.</w:t>
      </w:r>
    </w:p>
    <w:p w14:paraId="6C7CA2E6" w14:textId="48945C01" w:rsidR="00DB104C" w:rsidRPr="00DB104C" w:rsidRDefault="00DB104C" w:rsidP="00DB104C">
      <w:pPr>
        <w:pBdr>
          <w:bottom w:val="single" w:sz="12" w:space="1" w:color="auto"/>
        </w:pBdr>
        <w:rPr>
          <w:rFonts w:cs="Arial"/>
        </w:rPr>
      </w:pPr>
      <w:r w:rsidRPr="00DB104C">
        <w:rPr>
          <w:rFonts w:cs="Arial"/>
        </w:rPr>
        <w:t xml:space="preserve">Calculator Assumed </w:t>
      </w:r>
      <w:proofErr w:type="gramStart"/>
      <w:r w:rsidRPr="00DB104C">
        <w:rPr>
          <w:rFonts w:cs="Arial"/>
        </w:rPr>
        <w:t xml:space="preserve">Section  </w:t>
      </w:r>
      <w:r w:rsidRPr="00DB104C">
        <w:rPr>
          <w:rFonts w:cs="Arial"/>
          <w:highlight w:val="cyan"/>
        </w:rPr>
        <w:t>(</w:t>
      </w:r>
      <w:proofErr w:type="gramEnd"/>
      <w:r w:rsidRPr="00DB104C">
        <w:rPr>
          <w:rFonts w:cs="Arial"/>
          <w:highlight w:val="cyan"/>
        </w:rPr>
        <w:t>notes allowed)</w:t>
      </w:r>
      <w:r w:rsidR="00783D2F">
        <w:rPr>
          <w:rFonts w:cs="Arial"/>
        </w:rPr>
        <w:tab/>
      </w:r>
      <w:r w:rsidR="00783D2F">
        <w:rPr>
          <w:rFonts w:cs="Arial"/>
        </w:rPr>
        <w:tab/>
      </w:r>
      <w:r w:rsidR="00783D2F">
        <w:rPr>
          <w:rFonts w:cs="Arial"/>
        </w:rPr>
        <w:tab/>
      </w:r>
      <w:r w:rsidR="00912C53">
        <w:rPr>
          <w:rFonts w:cs="Arial"/>
        </w:rPr>
        <w:tab/>
        <w:t>30</w:t>
      </w:r>
      <w:r w:rsidR="00783D2F" w:rsidRPr="00DB104C">
        <w:rPr>
          <w:rFonts w:cs="Arial"/>
        </w:rPr>
        <w:t xml:space="preserve"> minutes working time.</w:t>
      </w:r>
    </w:p>
    <w:p w14:paraId="04825369" w14:textId="77777777" w:rsidR="00DB104C" w:rsidRPr="00DB104C" w:rsidRDefault="00DB104C" w:rsidP="00DB104C">
      <w:pPr>
        <w:pBdr>
          <w:bottom w:val="single" w:sz="12" w:space="1" w:color="auto"/>
        </w:pBdr>
        <w:rPr>
          <w:rFonts w:cs="Arial"/>
        </w:rPr>
      </w:pPr>
      <w:r w:rsidRPr="00DB104C">
        <w:rPr>
          <w:rFonts w:cs="Arial"/>
          <w:highlight w:val="yellow"/>
        </w:rPr>
        <w:t>SCSA Formula sheet and calculators allowed</w:t>
      </w:r>
    </w:p>
    <w:p w14:paraId="16C68E62" w14:textId="21FB5B76" w:rsidR="00851AF7" w:rsidRPr="00C506B8" w:rsidRDefault="00851AF7" w:rsidP="003C4DDD">
      <w:pPr>
        <w:rPr>
          <w:b/>
        </w:rPr>
      </w:pPr>
      <w:r w:rsidRPr="00C506B8">
        <w:rPr>
          <w:b/>
        </w:rPr>
        <w:t>Question 7</w:t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  <w:t>[</w:t>
      </w:r>
      <w:r w:rsidR="00543C13">
        <w:rPr>
          <w:b/>
        </w:rPr>
        <w:t>3</w:t>
      </w:r>
      <w:r w:rsidRPr="00C506B8">
        <w:rPr>
          <w:b/>
        </w:rPr>
        <w:t xml:space="preserve"> marks]</w:t>
      </w:r>
    </w:p>
    <w:p w14:paraId="1A981A0A" w14:textId="6158ED26" w:rsidR="00B23AE4" w:rsidRPr="00EE6B04" w:rsidRDefault="006D493E" w:rsidP="003C4DDD">
      <w:pPr>
        <w:rPr>
          <w:rFonts w:eastAsiaTheme="minorEastAsia"/>
        </w:rPr>
      </w:pPr>
      <w:r>
        <w:rPr>
          <w:rFonts w:eastAsiaTheme="minorEastAsia"/>
        </w:rPr>
        <w:t xml:space="preserve">The shaded region shown in the accompanying diagram is trapped by the lines </w:t>
      </w:r>
      <m:oMath>
        <m:r>
          <w:rPr>
            <w:rFonts w:ascii="Cambria Math" w:eastAsiaTheme="minorEastAsia" w:hAnsi="Cambria Math"/>
          </w:rPr>
          <m:t>x=2 and x=4</m:t>
        </m:r>
      </m:oMath>
      <w:r>
        <w:rPr>
          <w:rFonts w:eastAsiaTheme="minorEastAsia"/>
        </w:rPr>
        <w:t xml:space="preserve"> and curve with equation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x-5</m:t>
            </m:r>
          </m:den>
        </m:f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. Find the </w:t>
      </w:r>
      <w:r w:rsidR="004073A8">
        <w:rPr>
          <w:rFonts w:eastAsiaTheme="minorEastAsia"/>
        </w:rPr>
        <w:t xml:space="preserve">exact </w:t>
      </w:r>
      <w:r>
        <w:rPr>
          <w:rFonts w:eastAsiaTheme="minorEastAsia"/>
        </w:rPr>
        <w:t xml:space="preserve">area of </w:t>
      </w:r>
      <w:r w:rsidR="00507821">
        <w:rPr>
          <w:rFonts w:eastAsiaTheme="minorEastAsia"/>
        </w:rPr>
        <w:t>the shaded region.</w:t>
      </w:r>
    </w:p>
    <w:p w14:paraId="582BA8B4" w14:textId="4080561F" w:rsidR="00B23AE4" w:rsidRDefault="00B23AE4" w:rsidP="00EE6B04">
      <w:pPr>
        <w:jc w:val="center"/>
      </w:pPr>
      <w:r>
        <w:object w:dxaOrig="63" w:dyaOrig="29" w14:anchorId="3B0CC045">
          <v:shape id="_x0000_i1026" type="#_x0000_t75" style="width:3.05pt;height:1.5pt" o:ole="">
            <v:imagedata r:id="rId12" o:title=""/>
          </v:shape>
          <o:OLEObject Type="Embed" ProgID="FXEquation.Equation" ShapeID="_x0000_i1026" DrawAspect="Content" ObjectID="_1594703764" r:id="rId13"/>
        </w:object>
      </w:r>
      <w:r w:rsidR="00624E1A">
        <w:object w:dxaOrig="7997" w:dyaOrig="5457" w14:anchorId="10F73134">
          <v:shape id="_x0000_i1027" type="#_x0000_t75" style="width:192.7pt;height:131.85pt" o:ole="">
            <v:imagedata r:id="rId14" o:title=""/>
          </v:shape>
          <o:OLEObject Type="Embed" ProgID="FXDraw.Graphic" ShapeID="_x0000_i1027" DrawAspect="Content" ObjectID="_1594703765" r:id="rId15"/>
        </w:object>
      </w:r>
      <w:r>
        <w:object w:dxaOrig="63" w:dyaOrig="29" w14:anchorId="69ACEF64">
          <v:shape id="_x0000_i1028" type="#_x0000_t75" style="width:3.05pt;height:1.5pt" o:ole="">
            <v:imagedata r:id="rId12" o:title=""/>
          </v:shape>
          <o:OLEObject Type="Embed" ProgID="FXEquation.Equation" ShapeID="_x0000_i1028" DrawAspect="Content" ObjectID="_1594703766" r:id="rId16"/>
        </w:object>
      </w:r>
    </w:p>
    <w:p w14:paraId="1DF3EEA3" w14:textId="77777777" w:rsidR="00B23AE4" w:rsidRDefault="00B23AE4" w:rsidP="003C4DDD"/>
    <w:p w14:paraId="3216B69C" w14:textId="77777777" w:rsidR="00B23AE4" w:rsidRDefault="00B23AE4" w:rsidP="003C4DDD"/>
    <w:p w14:paraId="2C685EE2" w14:textId="77777777" w:rsidR="00B23AE4" w:rsidRDefault="00B23AE4" w:rsidP="003C4DDD"/>
    <w:p w14:paraId="6CF92A3C" w14:textId="3E39D58C" w:rsidR="00A3641A" w:rsidRDefault="00A3641A">
      <w:r>
        <w:br w:type="page"/>
      </w:r>
    </w:p>
    <w:p w14:paraId="2DD63091" w14:textId="6473DCB6" w:rsidR="00851AF7" w:rsidRPr="00C506B8" w:rsidRDefault="00AD02F6" w:rsidP="003C4DDD">
      <w:pPr>
        <w:rPr>
          <w:b/>
        </w:rPr>
      </w:pPr>
      <w:r>
        <w:rPr>
          <w:b/>
        </w:rPr>
        <w:lastRenderedPageBreak/>
        <w:t>Question 8</w:t>
      </w:r>
      <w:r>
        <w:rPr>
          <w:b/>
        </w:rPr>
        <w:tab/>
      </w:r>
      <w:r>
        <w:rPr>
          <w:b/>
        </w:rPr>
        <w:tab/>
      </w:r>
      <w:r w:rsidR="00507821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[4 marks</w:t>
      </w:r>
      <w:r w:rsidR="00851AF7" w:rsidRPr="00C506B8">
        <w:rPr>
          <w:b/>
        </w:rPr>
        <w:t>]</w:t>
      </w:r>
    </w:p>
    <w:p w14:paraId="11884897" w14:textId="27C85707" w:rsidR="00715B8B" w:rsidRDefault="00715B8B" w:rsidP="00715B8B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070EE5A7" w14:textId="77777777" w:rsidR="002C0C8B" w:rsidRDefault="002C0C8B" w:rsidP="002C0C8B">
      <w:r>
        <w:rPr>
          <w:rFonts w:eastAsiaTheme="minorEastAsia"/>
        </w:rPr>
        <w:t xml:space="preserve">Given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ln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Use calculus techniques to find the exact coordinates of the stationary points on the curve </w:t>
      </w:r>
      <m:oMath>
        <m:r>
          <w:rPr>
            <w:rFonts w:ascii="Cambria Math" w:eastAsiaTheme="minorEastAsia" w:hAnsi="Cambria Math"/>
          </w:rPr>
          <m:t>y=f(x)</m:t>
        </m:r>
      </m:oMath>
    </w:p>
    <w:p w14:paraId="4E835897" w14:textId="77777777" w:rsidR="003C4DDD" w:rsidRDefault="003C4DDD">
      <w:r>
        <w:br w:type="page"/>
      </w:r>
    </w:p>
    <w:p w14:paraId="1FEA6D27" w14:textId="1ADE597F" w:rsidR="00851AF7" w:rsidRPr="00C506B8" w:rsidRDefault="00EB4CC5">
      <w:pPr>
        <w:rPr>
          <w:b/>
        </w:rPr>
      </w:pPr>
      <w:r>
        <w:rPr>
          <w:b/>
        </w:rPr>
        <w:lastRenderedPageBreak/>
        <w:t>Qu</w:t>
      </w:r>
      <w:r w:rsidR="00507821">
        <w:rPr>
          <w:b/>
        </w:rPr>
        <w:t xml:space="preserve">estion 9 </w:t>
      </w:r>
      <w:r w:rsidR="00507821">
        <w:rPr>
          <w:b/>
        </w:rPr>
        <w:tab/>
      </w:r>
      <w:r w:rsidR="00507821">
        <w:rPr>
          <w:b/>
        </w:rPr>
        <w:tab/>
      </w:r>
      <w:r w:rsidR="00507821">
        <w:rPr>
          <w:b/>
        </w:rPr>
        <w:tab/>
      </w:r>
      <w:r w:rsidR="00535577">
        <w:rPr>
          <w:b/>
        </w:rPr>
        <w:tab/>
      </w:r>
      <w:r w:rsidR="00535577">
        <w:rPr>
          <w:b/>
        </w:rPr>
        <w:tab/>
      </w:r>
      <w:r w:rsidR="00535577">
        <w:rPr>
          <w:b/>
        </w:rPr>
        <w:tab/>
      </w:r>
      <w:r w:rsidR="00535577">
        <w:rPr>
          <w:b/>
        </w:rPr>
        <w:tab/>
      </w:r>
      <w:r w:rsidR="00535577">
        <w:rPr>
          <w:b/>
        </w:rPr>
        <w:tab/>
      </w:r>
      <w:r w:rsidR="00535577">
        <w:rPr>
          <w:b/>
        </w:rPr>
        <w:tab/>
      </w:r>
      <w:r w:rsidR="00535577">
        <w:rPr>
          <w:b/>
        </w:rPr>
        <w:tab/>
        <w:t>[5</w:t>
      </w:r>
      <w:r w:rsidR="00851AF7" w:rsidRPr="00C506B8">
        <w:rPr>
          <w:b/>
        </w:rPr>
        <w:t xml:space="preserve"> </w:t>
      </w:r>
      <w:r w:rsidR="00535577">
        <w:rPr>
          <w:b/>
        </w:rPr>
        <w:t>marks</w:t>
      </w:r>
      <w:r w:rsidR="00851AF7" w:rsidRPr="00C506B8">
        <w:rPr>
          <w:b/>
        </w:rPr>
        <w:t>]</w:t>
      </w:r>
    </w:p>
    <w:p w14:paraId="19BA1761" w14:textId="4DA765D3" w:rsidR="00EB4CC5" w:rsidRDefault="00535577" w:rsidP="00535577">
      <w:pPr>
        <w:rPr>
          <w:rFonts w:eastAsiaTheme="minorEastAsia"/>
        </w:rPr>
      </w:pPr>
      <w:r>
        <w:t xml:space="preserve">A particle moves in a straight line with acceleration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/>
        </w:rPr>
        <w:t xml:space="preserve"> given by</w:t>
      </w:r>
    </w:p>
    <w:p w14:paraId="3581BFCA" w14:textId="2B6E8E69" w:rsidR="00535577" w:rsidRDefault="00535577" w:rsidP="00535577">
      <w:pPr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t+3)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m/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p w14:paraId="4B5A18BA" w14:textId="3BEF7BCE" w:rsidR="00535577" w:rsidRDefault="00535577" w:rsidP="00535577">
      <w:r>
        <w:rPr>
          <w:rFonts w:eastAsiaTheme="minorEastAsia"/>
        </w:rPr>
        <w:t xml:space="preserve">If the particle’s initial displacement, from rest, is zero, find, correct to one decimal place, the displacement at </w:t>
      </w:r>
      <m:oMath>
        <m:r>
          <w:rPr>
            <w:rFonts w:ascii="Cambria Math" w:eastAsiaTheme="minorEastAsia" w:hAnsi="Cambria Math"/>
          </w:rPr>
          <m:t>t=10 seconds.</m:t>
        </m:r>
      </m:oMath>
    </w:p>
    <w:p w14:paraId="309228B8" w14:textId="77777777" w:rsidR="00AD7DE1" w:rsidRDefault="00AD7DE1"/>
    <w:p w14:paraId="42FF51D8" w14:textId="57F3AB73" w:rsidR="00B14DD5" w:rsidRDefault="00A3641A">
      <w:r>
        <w:br w:type="page"/>
      </w:r>
    </w:p>
    <w:p w14:paraId="597882A5" w14:textId="54261827" w:rsidR="00870499" w:rsidRPr="00C506B8" w:rsidRDefault="00851AF7">
      <w:pPr>
        <w:rPr>
          <w:b/>
        </w:rPr>
      </w:pPr>
      <w:r w:rsidRPr="00C506B8">
        <w:rPr>
          <w:b/>
        </w:rPr>
        <w:lastRenderedPageBreak/>
        <w:t xml:space="preserve">Question 10 </w:t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="00507821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  <w:t>[</w:t>
      </w:r>
      <w:r w:rsidR="009067C6">
        <w:rPr>
          <w:b/>
        </w:rPr>
        <w:t>9</w:t>
      </w:r>
      <w:r w:rsidR="00F20BFA">
        <w:rPr>
          <w:b/>
        </w:rPr>
        <w:t xml:space="preserve"> marks: </w:t>
      </w:r>
      <w:r w:rsidR="00124464">
        <w:rPr>
          <w:b/>
        </w:rPr>
        <w:t>2, 2, 2</w:t>
      </w:r>
      <w:r w:rsidR="00F20BFA">
        <w:rPr>
          <w:b/>
        </w:rPr>
        <w:t>, 3</w:t>
      </w:r>
      <w:r w:rsidRPr="00C506B8">
        <w:rPr>
          <w:b/>
        </w:rPr>
        <w:t>]</w:t>
      </w:r>
    </w:p>
    <w:p w14:paraId="2060D484" w14:textId="77777777" w:rsidR="00124464" w:rsidRPr="00124464" w:rsidRDefault="00124464" w:rsidP="00124464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lang w:val="en-US"/>
        </w:rPr>
      </w:pPr>
      <w:r w:rsidRPr="00124464">
        <w:rPr>
          <w:rFonts w:cs="Georgia"/>
          <w:lang w:val="en-US"/>
        </w:rPr>
        <w:t xml:space="preserve">Laura is starting a new fitness routine and she completes 2 sets of 5 repetitions of squats each day. Her aim is to get stronger and lift heavier each day. </w:t>
      </w:r>
    </w:p>
    <w:p w14:paraId="3DC58A38" w14:textId="255F7510" w:rsidR="00124464" w:rsidRDefault="00124464" w:rsidP="00124464">
      <w:pPr>
        <w:widowControl w:val="0"/>
        <w:autoSpaceDE w:val="0"/>
        <w:autoSpaceDN w:val="0"/>
        <w:adjustRightInd w:val="0"/>
        <w:spacing w:after="240" w:line="340" w:lineRule="atLeast"/>
        <w:rPr>
          <w:rFonts w:cs="Georgia"/>
          <w:lang w:val="en-US"/>
        </w:rPr>
      </w:pPr>
      <w:r w:rsidRPr="00124464">
        <w:rPr>
          <w:rFonts w:cs="Georgia"/>
          <w:lang w:val="en-US"/>
        </w:rPr>
        <w:t xml:space="preserve">Laura models her progress over </w:t>
      </w:r>
      <w:r w:rsidRPr="00124464">
        <w:rPr>
          <w:rFonts w:cs="Times"/>
          <w:lang w:val="en-US"/>
        </w:rPr>
        <w:t xml:space="preserve">t </w:t>
      </w:r>
      <w:r w:rsidRPr="00124464">
        <w:rPr>
          <w:rFonts w:cs="Georgia"/>
          <w:lang w:val="en-US"/>
        </w:rPr>
        <w:t xml:space="preserve">days by the function: </w:t>
      </w:r>
      <m:oMath>
        <m:r>
          <w:rPr>
            <w:rFonts w:ascii="Cambria Math" w:hAnsi="Cambria Math" w:cs="Georgia"/>
            <w:lang w:val="en-US"/>
          </w:rPr>
          <m:t>f</m:t>
        </m:r>
        <m:d>
          <m:dPr>
            <m:ctrlPr>
              <w:rPr>
                <w:rFonts w:ascii="Cambria Math" w:hAnsi="Cambria Math" w:cs="Georgia"/>
                <w:i/>
                <w:lang w:val="en-US"/>
              </w:rPr>
            </m:ctrlPr>
          </m:dPr>
          <m:e>
            <m:r>
              <w:rPr>
                <w:rFonts w:ascii="Cambria Math" w:hAnsi="Cambria Math" w:cs="Georgia"/>
                <w:lang w:val="en-US"/>
              </w:rPr>
              <m:t>t</m:t>
            </m:r>
          </m:e>
        </m:d>
        <m:r>
          <w:rPr>
            <w:rFonts w:ascii="Cambria Math" w:hAnsi="Cambria Math" w:cs="Georgia"/>
            <w:lang w:val="en-US"/>
          </w:rPr>
          <m:t>=5+k ln(t+10)</m:t>
        </m:r>
      </m:oMath>
      <w:r w:rsidRPr="00124464">
        <w:rPr>
          <w:rFonts w:cs="Times New Roman"/>
          <w:lang w:val="en-US"/>
        </w:rPr>
        <w:t xml:space="preserve"> </w:t>
      </w:r>
      <w:r w:rsidRPr="00124464">
        <w:rPr>
          <w:rFonts w:cs="Georgia"/>
          <w:lang w:val="en-US"/>
        </w:rPr>
        <w:t xml:space="preserve">, where </w:t>
      </w:r>
      <m:oMath>
        <m:r>
          <w:rPr>
            <w:rFonts w:ascii="Cambria Math" w:hAnsi="Cambria Math" w:cs="Times"/>
            <w:lang w:val="en-US"/>
          </w:rPr>
          <m:t xml:space="preserve">f </m:t>
        </m:r>
        <m:r>
          <w:rPr>
            <w:rFonts w:ascii="Cambria Math" w:hAnsi="Cambria Math" w:cs="Times New Roman"/>
            <w:lang w:val="en-US"/>
          </w:rPr>
          <m:t>(</m:t>
        </m:r>
        <m:r>
          <w:rPr>
            <w:rFonts w:ascii="Cambria Math" w:hAnsi="Cambria Math" w:cs="Times"/>
            <w:lang w:val="en-US"/>
          </w:rPr>
          <m:t>t</m:t>
        </m:r>
        <m:r>
          <w:rPr>
            <w:rFonts w:ascii="Cambria Math" w:hAnsi="Cambria Math" w:cs="Times New Roman"/>
            <w:lang w:val="en-US"/>
          </w:rPr>
          <m:t>)</m:t>
        </m:r>
      </m:oMath>
      <w:r w:rsidRPr="00124464">
        <w:rPr>
          <w:rFonts w:cs="Times New Roman"/>
          <w:lang w:val="en-US"/>
        </w:rPr>
        <w:t xml:space="preserve"> </w:t>
      </w:r>
      <w:r w:rsidRPr="00124464">
        <w:rPr>
          <w:rFonts w:cs="Georgia"/>
          <w:lang w:val="en-US"/>
        </w:rPr>
        <w:t xml:space="preserve">is the weight in kilograms of her squat each day. </w:t>
      </w:r>
    </w:p>
    <w:p w14:paraId="5B11585E" w14:textId="35E4EEE6" w:rsidR="00124464" w:rsidRPr="00A34EA5" w:rsidRDefault="00124464" w:rsidP="0012446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340" w:lineRule="atLeast"/>
        <w:rPr>
          <w:rFonts w:cs="Times"/>
          <w:lang w:val="en-US"/>
        </w:rPr>
      </w:pPr>
      <w:r w:rsidRPr="00124464">
        <w:rPr>
          <w:rFonts w:cs="Georgia"/>
          <w:lang w:val="en-US"/>
        </w:rPr>
        <w:t xml:space="preserve">Calculate the value of </w:t>
      </w:r>
      <w:r w:rsidRPr="00124464">
        <w:rPr>
          <w:rFonts w:cs="Times"/>
          <w:lang w:val="en-US"/>
        </w:rPr>
        <w:t xml:space="preserve">k </w:t>
      </w:r>
      <w:r w:rsidRPr="00124464">
        <w:rPr>
          <w:rFonts w:cs="Georgia"/>
          <w:lang w:val="en-US"/>
        </w:rPr>
        <w:t>if initially Laura lifts 30 kg.</w:t>
      </w:r>
    </w:p>
    <w:p w14:paraId="52CB3136" w14:textId="77777777" w:rsidR="00A34EA5" w:rsidRDefault="00A34EA5" w:rsidP="00A34EA5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lang w:val="en-US"/>
        </w:rPr>
      </w:pPr>
    </w:p>
    <w:p w14:paraId="50A78AA1" w14:textId="77777777" w:rsidR="00A34EA5" w:rsidRDefault="00A34EA5" w:rsidP="00A34EA5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lang w:val="en-US"/>
        </w:rPr>
      </w:pPr>
    </w:p>
    <w:p w14:paraId="185CCA28" w14:textId="77777777" w:rsidR="00A34EA5" w:rsidRDefault="00A34EA5" w:rsidP="00A34EA5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lang w:val="en-US"/>
        </w:rPr>
      </w:pPr>
    </w:p>
    <w:p w14:paraId="467E2F82" w14:textId="77777777" w:rsidR="00A34EA5" w:rsidRPr="00A34EA5" w:rsidRDefault="00A34EA5" w:rsidP="00A34EA5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lang w:val="en-US"/>
        </w:rPr>
      </w:pPr>
    </w:p>
    <w:p w14:paraId="2AADB078" w14:textId="5592E49C" w:rsidR="00124464" w:rsidRDefault="00124464" w:rsidP="0012446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340" w:lineRule="atLeast"/>
        <w:rPr>
          <w:rFonts w:cs="Times"/>
          <w:lang w:val="en-US"/>
        </w:rPr>
      </w:pPr>
      <w:r w:rsidRPr="00124464">
        <w:rPr>
          <w:rFonts w:cs="Georgia"/>
          <w:lang w:val="en-US"/>
        </w:rPr>
        <w:t>After 2 weeks of training, by how many kilogr</w:t>
      </w:r>
      <w:r w:rsidR="00543C13">
        <w:rPr>
          <w:rFonts w:cs="Georgia"/>
          <w:lang w:val="en-US"/>
        </w:rPr>
        <w:t>ams has her strength increased?</w:t>
      </w:r>
    </w:p>
    <w:p w14:paraId="71F17314" w14:textId="77777777" w:rsidR="00A34EA5" w:rsidRDefault="00A34EA5" w:rsidP="00A34EA5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lang w:val="en-US"/>
        </w:rPr>
      </w:pPr>
    </w:p>
    <w:p w14:paraId="41542FFB" w14:textId="77777777" w:rsidR="00A34EA5" w:rsidRDefault="00A34EA5" w:rsidP="00A34EA5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lang w:val="en-US"/>
        </w:rPr>
      </w:pPr>
    </w:p>
    <w:p w14:paraId="3AC42FA8" w14:textId="77777777" w:rsidR="00A34EA5" w:rsidRDefault="00A34EA5" w:rsidP="00A34EA5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lang w:val="en-US"/>
        </w:rPr>
      </w:pPr>
    </w:p>
    <w:p w14:paraId="55C18467" w14:textId="77777777" w:rsidR="00A34EA5" w:rsidRPr="00A34EA5" w:rsidRDefault="00A34EA5" w:rsidP="00A34EA5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lang w:val="en-US"/>
        </w:rPr>
      </w:pPr>
    </w:p>
    <w:p w14:paraId="53A4B4F5" w14:textId="346053E1" w:rsidR="00124464" w:rsidRDefault="00124464" w:rsidP="0012446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340" w:lineRule="atLeast"/>
        <w:rPr>
          <w:rFonts w:cs="Times"/>
          <w:lang w:val="en-US"/>
        </w:rPr>
      </w:pPr>
      <w:r w:rsidRPr="00124464">
        <w:rPr>
          <w:rFonts w:cs="Georgia"/>
          <w:lang w:val="en-US"/>
        </w:rPr>
        <w:t>Calculate the rate of change of Laura’s</w:t>
      </w:r>
      <w:r w:rsidR="00543C13">
        <w:rPr>
          <w:rFonts w:cs="Georgia"/>
          <w:lang w:val="en-US"/>
        </w:rPr>
        <w:t xml:space="preserve"> strength with respect to time.</w:t>
      </w:r>
    </w:p>
    <w:p w14:paraId="7C01438C" w14:textId="77777777" w:rsidR="00A34EA5" w:rsidRDefault="00A34EA5" w:rsidP="00A34EA5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lang w:val="en-US"/>
        </w:rPr>
      </w:pPr>
    </w:p>
    <w:p w14:paraId="25125F68" w14:textId="77777777" w:rsidR="00A34EA5" w:rsidRDefault="00A34EA5" w:rsidP="00A34EA5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lang w:val="en-US"/>
        </w:rPr>
      </w:pPr>
    </w:p>
    <w:p w14:paraId="136512AE" w14:textId="77777777" w:rsidR="00A34EA5" w:rsidRDefault="00A34EA5" w:rsidP="00A34EA5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lang w:val="en-US"/>
        </w:rPr>
      </w:pPr>
    </w:p>
    <w:p w14:paraId="4CE2D52C" w14:textId="77777777" w:rsidR="00A34EA5" w:rsidRPr="00A34EA5" w:rsidRDefault="00A34EA5" w:rsidP="00A34EA5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lang w:val="en-US"/>
        </w:rPr>
      </w:pPr>
    </w:p>
    <w:p w14:paraId="6A536229" w14:textId="0EE072EA" w:rsidR="00124464" w:rsidRPr="00A34EA5" w:rsidRDefault="00124464" w:rsidP="0012446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340" w:lineRule="atLeast"/>
        <w:rPr>
          <w:rFonts w:cs="Times"/>
          <w:lang w:val="en-US"/>
        </w:rPr>
      </w:pPr>
      <w:r w:rsidRPr="00124464">
        <w:rPr>
          <w:rFonts w:cs="Georgia"/>
          <w:lang w:val="en-US"/>
        </w:rPr>
        <w:t>Determine when Laura’s increase in strength is half of what it was initially.</w:t>
      </w:r>
    </w:p>
    <w:p w14:paraId="340FBEA4" w14:textId="1E1FB3BC" w:rsidR="00124464" w:rsidRPr="00124464" w:rsidRDefault="00124464" w:rsidP="00A34E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cs="Times"/>
          <w:lang w:val="en-US"/>
        </w:rPr>
      </w:pPr>
    </w:p>
    <w:p w14:paraId="7FE0495E" w14:textId="77777777" w:rsidR="00AD7DE1" w:rsidRDefault="00AD7DE1" w:rsidP="00AD7DE1"/>
    <w:p w14:paraId="5D096A40" w14:textId="77777777" w:rsidR="00F20BFA" w:rsidRDefault="00F20BFA" w:rsidP="00AD7DE1"/>
    <w:p w14:paraId="128AC950" w14:textId="3D8BE17E" w:rsidR="001524D2" w:rsidRPr="00EC4C0E" w:rsidRDefault="00A34EA5" w:rsidP="00AD7DE1">
      <w:r>
        <w:br w:type="page"/>
      </w:r>
    </w:p>
    <w:p w14:paraId="2F5BBFE7" w14:textId="5243509F" w:rsidR="00F20BFA" w:rsidRPr="00C506B8" w:rsidRDefault="00F20BFA" w:rsidP="00F20BFA">
      <w:pPr>
        <w:rPr>
          <w:b/>
        </w:rPr>
      </w:pPr>
      <w:r>
        <w:rPr>
          <w:b/>
        </w:rPr>
        <w:lastRenderedPageBreak/>
        <w:t>Question 11</w:t>
      </w:r>
      <w:r w:rsidRPr="00C506B8">
        <w:rPr>
          <w:b/>
        </w:rPr>
        <w:t xml:space="preserve"> </w:t>
      </w:r>
      <w:r w:rsidRPr="00C506B8">
        <w:rPr>
          <w:b/>
        </w:rPr>
        <w:tab/>
      </w:r>
      <w:r w:rsidRPr="00C506B8">
        <w:rPr>
          <w:b/>
        </w:rPr>
        <w:tab/>
      </w:r>
      <w:r w:rsidR="00507821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  <w:t>[</w:t>
      </w:r>
      <w:r w:rsidR="007037AD">
        <w:rPr>
          <w:b/>
        </w:rPr>
        <w:t xml:space="preserve">7 marks: 3, 2, </w:t>
      </w:r>
      <w:proofErr w:type="gramStart"/>
      <w:r w:rsidR="007037AD">
        <w:rPr>
          <w:b/>
        </w:rPr>
        <w:t>2</w:t>
      </w:r>
      <w:proofErr w:type="gramEnd"/>
      <w:r w:rsidRPr="00C506B8">
        <w:rPr>
          <w:b/>
        </w:rPr>
        <w:t>]</w:t>
      </w:r>
    </w:p>
    <w:p w14:paraId="683D2B70" w14:textId="2F782FC5" w:rsidR="00124464" w:rsidRPr="00124464" w:rsidRDefault="00124464" w:rsidP="00124464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lang w:val="en-US"/>
        </w:rPr>
      </w:pPr>
      <w:r w:rsidRPr="00124464">
        <w:rPr>
          <w:rFonts w:cs="Georgia"/>
          <w:lang w:val="en-US"/>
        </w:rPr>
        <w:t xml:space="preserve">The instantaneous rate of change of the number of fish over </w:t>
      </w:r>
      <w:r w:rsidRPr="00124464">
        <w:rPr>
          <w:rFonts w:cs="Times"/>
          <w:lang w:val="en-US"/>
        </w:rPr>
        <w:t xml:space="preserve">t </w:t>
      </w:r>
      <w:r w:rsidRPr="00124464">
        <w:rPr>
          <w:rFonts w:cs="Georgia"/>
          <w:lang w:val="en-US"/>
        </w:rPr>
        <w:t xml:space="preserve">weeks, being farmed in a fish farm can be modeled by </w:t>
      </w:r>
      <m:oMath>
        <m:sSup>
          <m:sSupPr>
            <m:ctrlPr>
              <w:rPr>
                <w:rFonts w:ascii="Cambria Math" w:hAnsi="Cambria Math" w:cs="Georgia"/>
                <w:i/>
                <w:lang w:val="en-US"/>
              </w:rPr>
            </m:ctrlPr>
          </m:sSupPr>
          <m:e>
            <m:r>
              <w:rPr>
                <w:rFonts w:ascii="Cambria Math" w:hAnsi="Cambria Math" w:cs="Georgia"/>
                <w:lang w:val="en-US"/>
              </w:rPr>
              <m:t>P</m:t>
            </m:r>
          </m:e>
          <m:sup>
            <m:r>
              <w:rPr>
                <w:rFonts w:ascii="Cambria Math" w:hAnsi="Cambria Math" w:cs="Georgia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 w:cs="Georgia"/>
                <w:i/>
                <w:lang w:val="en-US"/>
              </w:rPr>
            </m:ctrlPr>
          </m:dPr>
          <m:e>
            <m:r>
              <w:rPr>
                <w:rFonts w:ascii="Cambria Math" w:hAnsi="Cambria Math" w:cs="Georgia"/>
                <w:lang w:val="en-US"/>
              </w:rPr>
              <m:t>t</m:t>
            </m:r>
          </m:e>
        </m:d>
        <m:r>
          <w:rPr>
            <w:rFonts w:ascii="Cambria Math" w:hAnsi="Cambria Math" w:cs="Georgia"/>
            <w:lang w:val="en-US"/>
          </w:rPr>
          <m:t xml:space="preserve">= </m:t>
        </m:r>
        <m:f>
          <m:fPr>
            <m:ctrlPr>
              <w:rPr>
                <w:rFonts w:ascii="Cambria Math" w:hAnsi="Cambria Math" w:cs="Georgia"/>
                <w:i/>
                <w:lang w:val="en-US"/>
              </w:rPr>
            </m:ctrlPr>
          </m:fPr>
          <m:num>
            <m:r>
              <w:rPr>
                <w:rFonts w:ascii="Cambria Math" w:hAnsi="Cambria Math" w:cs="Georgia"/>
                <w:lang w:val="en-US"/>
              </w:rPr>
              <m:t>-4970</m:t>
            </m:r>
          </m:num>
          <m:den>
            <m:r>
              <w:rPr>
                <w:rFonts w:ascii="Cambria Math" w:hAnsi="Cambria Math" w:cs="Georgia"/>
                <w:lang w:val="en-US"/>
              </w:rPr>
              <m:t>t+e</m:t>
            </m:r>
          </m:den>
        </m:f>
      </m:oMath>
      <w:r>
        <w:rPr>
          <w:rFonts w:cs="Georgia"/>
          <w:lang w:val="en-US"/>
        </w:rPr>
        <w:t xml:space="preserve"> </w:t>
      </w:r>
      <w:r w:rsidRPr="00124464">
        <w:rPr>
          <w:rFonts w:cs="Georgia"/>
          <w:lang w:val="en-US"/>
        </w:rPr>
        <w:t xml:space="preserve">where </w:t>
      </w:r>
      <m:oMath>
        <m:r>
          <w:rPr>
            <w:rFonts w:ascii="Cambria Math" w:eastAsiaTheme="minorEastAsia" w:hAnsi="Cambria Math" w:cs="Georgia"/>
            <w:lang w:val="en-US"/>
          </w:rPr>
          <m:t>P(t)</m:t>
        </m:r>
      </m:oMath>
      <w:r w:rsidRPr="00124464">
        <w:rPr>
          <w:rFonts w:cs="Times New Roman"/>
          <w:lang w:val="en-US"/>
        </w:rPr>
        <w:t xml:space="preserve"> </w:t>
      </w:r>
      <w:r w:rsidRPr="00124464">
        <w:rPr>
          <w:rFonts w:cs="Georgia"/>
          <w:lang w:val="en-US"/>
        </w:rPr>
        <w:t xml:space="preserve">is the population after </w:t>
      </w:r>
      <m:oMath>
        <m:r>
          <w:rPr>
            <w:rFonts w:ascii="Cambria Math" w:hAnsi="Cambria Math" w:cs="Times"/>
            <w:lang w:val="en-US"/>
          </w:rPr>
          <m:t xml:space="preserve">t </m:t>
        </m:r>
      </m:oMath>
      <w:r w:rsidRPr="00124464">
        <w:rPr>
          <w:rFonts w:cs="Georgia"/>
          <w:lang w:val="en-US"/>
        </w:rPr>
        <w:t xml:space="preserve">weeks. </w:t>
      </w:r>
    </w:p>
    <w:p w14:paraId="128DC373" w14:textId="53BE27F3" w:rsidR="00124464" w:rsidRPr="00A34EA5" w:rsidRDefault="00124464" w:rsidP="0012446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240" w:line="360" w:lineRule="atLeast"/>
        <w:rPr>
          <w:rFonts w:cs="Times"/>
          <w:lang w:val="en-US"/>
        </w:rPr>
      </w:pPr>
      <w:r w:rsidRPr="00124464">
        <w:rPr>
          <w:rFonts w:cs="Georgia"/>
          <w:lang w:val="en-US"/>
        </w:rPr>
        <w:t xml:space="preserve">If after 5 weeks there are 12 000 fish left, determine an expression for </w:t>
      </w:r>
      <m:oMath>
        <m:r>
          <w:rPr>
            <w:rFonts w:ascii="Cambria Math" w:hAnsi="Cambria Math" w:cs="Times"/>
            <w:lang w:val="en-US"/>
          </w:rPr>
          <m:t>P</m:t>
        </m:r>
        <m:r>
          <w:rPr>
            <w:rFonts w:ascii="Cambria Math" w:hAnsi="Cambria Math" w:cs="Times New Roman"/>
            <w:lang w:val="en-US"/>
          </w:rPr>
          <m:t>(</m:t>
        </m:r>
        <m:r>
          <w:rPr>
            <w:rFonts w:ascii="Cambria Math" w:hAnsi="Cambria Math" w:cs="Times"/>
            <w:lang w:val="en-US"/>
          </w:rPr>
          <m:t>t</m:t>
        </m:r>
        <m:r>
          <w:rPr>
            <w:rFonts w:ascii="Cambria Math" w:hAnsi="Cambria Math" w:cs="Times New Roman"/>
            <w:lang w:val="en-US"/>
          </w:rPr>
          <m:t>).</m:t>
        </m:r>
      </m:oMath>
    </w:p>
    <w:p w14:paraId="3A566356" w14:textId="77777777" w:rsidR="00A34EA5" w:rsidRDefault="00A34EA5" w:rsidP="00A34EA5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lang w:val="en-US"/>
        </w:rPr>
      </w:pPr>
    </w:p>
    <w:p w14:paraId="2D726FFE" w14:textId="77777777" w:rsidR="00A34EA5" w:rsidRDefault="00A34EA5" w:rsidP="00A34EA5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lang w:val="en-US"/>
        </w:rPr>
      </w:pPr>
    </w:p>
    <w:p w14:paraId="042A3430" w14:textId="77777777" w:rsidR="00A34EA5" w:rsidRDefault="00A34EA5" w:rsidP="00A34EA5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lang w:val="en-US"/>
        </w:rPr>
      </w:pPr>
    </w:p>
    <w:p w14:paraId="7E58189C" w14:textId="77777777" w:rsidR="00A34EA5" w:rsidRDefault="00A34EA5" w:rsidP="00A34EA5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lang w:val="en-US"/>
        </w:rPr>
      </w:pPr>
    </w:p>
    <w:p w14:paraId="6220D4E6" w14:textId="77777777" w:rsidR="00A34EA5" w:rsidRDefault="00A34EA5" w:rsidP="00A34EA5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lang w:val="en-US"/>
        </w:rPr>
      </w:pPr>
    </w:p>
    <w:p w14:paraId="1A3F1E8B" w14:textId="77777777" w:rsidR="00A34EA5" w:rsidRPr="00A34EA5" w:rsidRDefault="00A34EA5" w:rsidP="00A34EA5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lang w:val="en-US"/>
        </w:rPr>
      </w:pPr>
    </w:p>
    <w:p w14:paraId="0C5B96F9" w14:textId="02ADB398" w:rsidR="00124464" w:rsidRPr="00A34EA5" w:rsidRDefault="00124464" w:rsidP="0012446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240" w:line="360" w:lineRule="atLeast"/>
        <w:rPr>
          <w:rFonts w:cs="Times"/>
          <w:lang w:val="en-US"/>
        </w:rPr>
      </w:pPr>
      <w:r w:rsidRPr="00124464">
        <w:rPr>
          <w:rFonts w:cs="Georgia"/>
          <w:lang w:val="en-US"/>
        </w:rPr>
        <w:t>Calculate the initial number of fish when the study began.</w:t>
      </w:r>
    </w:p>
    <w:p w14:paraId="028387FA" w14:textId="77777777" w:rsidR="00A34EA5" w:rsidRDefault="00A34EA5" w:rsidP="00A34EA5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lang w:val="en-US"/>
        </w:rPr>
      </w:pPr>
    </w:p>
    <w:p w14:paraId="209475FD" w14:textId="77777777" w:rsidR="00A34EA5" w:rsidRDefault="00A34EA5" w:rsidP="00A34EA5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lang w:val="en-US"/>
        </w:rPr>
      </w:pPr>
    </w:p>
    <w:p w14:paraId="7A7F3D1A" w14:textId="77777777" w:rsidR="00A34EA5" w:rsidRDefault="00A34EA5" w:rsidP="00A34EA5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lang w:val="en-US"/>
        </w:rPr>
      </w:pPr>
    </w:p>
    <w:p w14:paraId="14B516C7" w14:textId="77777777" w:rsidR="00A34EA5" w:rsidRDefault="00A34EA5" w:rsidP="00A34EA5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lang w:val="en-US"/>
        </w:rPr>
      </w:pPr>
    </w:p>
    <w:p w14:paraId="1240C7AD" w14:textId="77777777" w:rsidR="00A34EA5" w:rsidRDefault="00A34EA5" w:rsidP="00A34EA5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lang w:val="en-US"/>
        </w:rPr>
      </w:pPr>
    </w:p>
    <w:p w14:paraId="5A38FB6F" w14:textId="77777777" w:rsidR="00A34EA5" w:rsidRPr="00A34EA5" w:rsidRDefault="00A34EA5" w:rsidP="00A34EA5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lang w:val="en-US"/>
        </w:rPr>
      </w:pPr>
    </w:p>
    <w:p w14:paraId="243BC5A0" w14:textId="70EE86B3" w:rsidR="00F20BFA" w:rsidRPr="00A34EA5" w:rsidRDefault="00124464" w:rsidP="00A34EA5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240" w:line="360" w:lineRule="atLeast"/>
        <w:rPr>
          <w:rFonts w:cs="Times"/>
          <w:lang w:val="en-US"/>
        </w:rPr>
      </w:pPr>
      <w:r w:rsidRPr="00124464">
        <w:rPr>
          <w:rFonts w:cs="Georgia"/>
          <w:lang w:val="en-US"/>
        </w:rPr>
        <w:t>When the decline in fish each week falls below 500, the farmer is no longer as concerned for his fish stock. During which week does this occur?</w:t>
      </w:r>
    </w:p>
    <w:p w14:paraId="71AA102F" w14:textId="5712B085" w:rsidR="00F20BFA" w:rsidRPr="00A34EA5" w:rsidRDefault="00F20BFA" w:rsidP="00A34E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cs="Times"/>
          <w:lang w:val="en-US"/>
        </w:rPr>
      </w:pPr>
    </w:p>
    <w:p w14:paraId="52E18DB5" w14:textId="77777777" w:rsidR="00EC4C0E" w:rsidRDefault="00EC4C0E" w:rsidP="00AD7DE1"/>
    <w:p w14:paraId="3206367E" w14:textId="77777777" w:rsidR="00EC4C0E" w:rsidRPr="00EC4C0E" w:rsidRDefault="00EC4C0E" w:rsidP="00AD7DE1"/>
    <w:p w14:paraId="33653C2B" w14:textId="77777777" w:rsidR="001524D2" w:rsidRPr="00EC4C0E" w:rsidRDefault="001524D2" w:rsidP="00AD7DE1"/>
    <w:p w14:paraId="269B431D" w14:textId="77777777" w:rsidR="001524D2" w:rsidRPr="00EC4C0E" w:rsidRDefault="001524D2" w:rsidP="00AD7DE1">
      <w:pPr>
        <w:rPr>
          <w:b/>
        </w:rPr>
      </w:pPr>
    </w:p>
    <w:p w14:paraId="2D6A83FB" w14:textId="77777777" w:rsidR="00870499" w:rsidRPr="00EC4C0E" w:rsidRDefault="00870499" w:rsidP="00AD7DE1"/>
    <w:sectPr w:rsidR="00870499" w:rsidRPr="00EC4C0E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61F709" w14:textId="77777777" w:rsidR="004073A8" w:rsidRDefault="004073A8" w:rsidP="00966339">
      <w:pPr>
        <w:spacing w:after="0" w:line="240" w:lineRule="auto"/>
      </w:pPr>
      <w:r>
        <w:separator/>
      </w:r>
    </w:p>
  </w:endnote>
  <w:endnote w:type="continuationSeparator" w:id="0">
    <w:p w14:paraId="6A11FC5F" w14:textId="77777777" w:rsidR="004073A8" w:rsidRDefault="004073A8" w:rsidP="0096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075854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03A1C03" w14:textId="77777777" w:rsidR="004073A8" w:rsidRDefault="004073A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538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5381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51580A" w14:textId="77777777" w:rsidR="004073A8" w:rsidRDefault="004073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B8E675" w14:textId="77777777" w:rsidR="004073A8" w:rsidRDefault="004073A8" w:rsidP="00966339">
      <w:pPr>
        <w:spacing w:after="0" w:line="240" w:lineRule="auto"/>
      </w:pPr>
      <w:r>
        <w:separator/>
      </w:r>
    </w:p>
  </w:footnote>
  <w:footnote w:type="continuationSeparator" w:id="0">
    <w:p w14:paraId="1F5115A7" w14:textId="77777777" w:rsidR="004073A8" w:rsidRDefault="004073A8" w:rsidP="00966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E32959"/>
    <w:multiLevelType w:val="hybridMultilevel"/>
    <w:tmpl w:val="1E504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85CCD"/>
    <w:multiLevelType w:val="hybridMultilevel"/>
    <w:tmpl w:val="E21E59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01E36"/>
    <w:multiLevelType w:val="hybridMultilevel"/>
    <w:tmpl w:val="6A20A4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A5708"/>
    <w:multiLevelType w:val="hybridMultilevel"/>
    <w:tmpl w:val="1E504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76685B"/>
    <w:multiLevelType w:val="hybridMultilevel"/>
    <w:tmpl w:val="6B0645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E2EDD"/>
    <w:multiLevelType w:val="hybridMultilevel"/>
    <w:tmpl w:val="A426B1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B9488D"/>
    <w:multiLevelType w:val="hybridMultilevel"/>
    <w:tmpl w:val="1BE09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7E45D9"/>
    <w:multiLevelType w:val="hybridMultilevel"/>
    <w:tmpl w:val="CE564C3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F5F6F28"/>
    <w:multiLevelType w:val="hybridMultilevel"/>
    <w:tmpl w:val="44A03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CB626B"/>
    <w:multiLevelType w:val="multilevel"/>
    <w:tmpl w:val="A4B8D076"/>
    <w:lvl w:ilvl="0">
      <w:start w:val="1"/>
      <w:numFmt w:val="decimal"/>
      <w:pStyle w:val="ListNumber2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cs="Times New Roman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 w:val="0"/>
        <w:i w:val="0"/>
        <w:sz w:val="22"/>
        <w:szCs w:val="22"/>
      </w:rPr>
    </w:lvl>
    <w:lvl w:ilvl="2">
      <w:numFmt w:val="none"/>
      <w:pStyle w:val="ListNumber3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041"/>
        </w:tabs>
        <w:ind w:left="2041" w:hanging="510"/>
      </w:pPr>
      <w:rPr>
        <w:rFonts w:ascii="Arial" w:hAnsi="Arial" w:cs="Times New Roman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340"/>
        </w:tabs>
        <w:ind w:left="340" w:hanging="340"/>
      </w:pPr>
      <w:rPr>
        <w:rFonts w:ascii="Arial" w:hAnsi="Arial" w:cs="Times New Roman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443"/>
        </w:tabs>
        <w:ind w:left="2443" w:hanging="360"/>
      </w:pPr>
    </w:lvl>
    <w:lvl w:ilvl="6">
      <w:start w:val="1"/>
      <w:numFmt w:val="decimal"/>
      <w:lvlText w:val="%7."/>
      <w:lvlJc w:val="left"/>
      <w:pPr>
        <w:tabs>
          <w:tab w:val="num" w:pos="2803"/>
        </w:tabs>
        <w:ind w:left="2803" w:hanging="360"/>
      </w:pPr>
    </w:lvl>
    <w:lvl w:ilvl="7">
      <w:start w:val="1"/>
      <w:numFmt w:val="lowerLetter"/>
      <w:lvlText w:val="%8."/>
      <w:lvlJc w:val="left"/>
      <w:pPr>
        <w:tabs>
          <w:tab w:val="num" w:pos="3163"/>
        </w:tabs>
        <w:ind w:left="3163" w:hanging="360"/>
      </w:pPr>
    </w:lvl>
    <w:lvl w:ilvl="8">
      <w:start w:val="1"/>
      <w:numFmt w:val="lowerRoman"/>
      <w:lvlText w:val="%9."/>
      <w:lvlJc w:val="left"/>
      <w:pPr>
        <w:tabs>
          <w:tab w:val="num" w:pos="3523"/>
        </w:tabs>
        <w:ind w:left="3523" w:hanging="360"/>
      </w:pPr>
    </w:lvl>
  </w:abstractNum>
  <w:abstractNum w:abstractNumId="11">
    <w:nsid w:val="43776B47"/>
    <w:multiLevelType w:val="hybridMultilevel"/>
    <w:tmpl w:val="7C86A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C22372"/>
    <w:multiLevelType w:val="hybridMultilevel"/>
    <w:tmpl w:val="0EC894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090990"/>
    <w:multiLevelType w:val="hybridMultilevel"/>
    <w:tmpl w:val="27401C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341EDD"/>
    <w:multiLevelType w:val="hybridMultilevel"/>
    <w:tmpl w:val="9AB0C3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A96F4B"/>
    <w:multiLevelType w:val="hybridMultilevel"/>
    <w:tmpl w:val="E4AC41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C366E5"/>
    <w:multiLevelType w:val="hybridMultilevel"/>
    <w:tmpl w:val="14844A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8F2030"/>
    <w:multiLevelType w:val="hybridMultilevel"/>
    <w:tmpl w:val="12BACE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9855F9"/>
    <w:multiLevelType w:val="hybridMultilevel"/>
    <w:tmpl w:val="8E467FEC"/>
    <w:lvl w:ilvl="0" w:tplc="E0301406">
      <w:start w:val="3"/>
      <w:numFmt w:val="bullet"/>
      <w:lvlText w:val="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4716F0E"/>
    <w:multiLevelType w:val="hybridMultilevel"/>
    <w:tmpl w:val="84F405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C563916"/>
    <w:multiLevelType w:val="hybridMultilevel"/>
    <w:tmpl w:val="7FA69D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752DB6"/>
    <w:multiLevelType w:val="hybridMultilevel"/>
    <w:tmpl w:val="A97470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7"/>
  </w:num>
  <w:num w:numId="5">
    <w:abstractNumId w:val="20"/>
  </w:num>
  <w:num w:numId="6">
    <w:abstractNumId w:val="12"/>
  </w:num>
  <w:num w:numId="7">
    <w:abstractNumId w:val="15"/>
  </w:num>
  <w:num w:numId="8">
    <w:abstractNumId w:val="5"/>
  </w:num>
  <w:num w:numId="9">
    <w:abstractNumId w:val="21"/>
  </w:num>
  <w:num w:numId="10">
    <w:abstractNumId w:val="2"/>
  </w:num>
  <w:num w:numId="11">
    <w:abstractNumId w:val="14"/>
  </w:num>
  <w:num w:numId="12">
    <w:abstractNumId w:val="0"/>
  </w:num>
  <w:num w:numId="13">
    <w:abstractNumId w:val="3"/>
  </w:num>
  <w:num w:numId="14">
    <w:abstractNumId w:val="8"/>
  </w:num>
  <w:num w:numId="15">
    <w:abstractNumId w:val="16"/>
  </w:num>
  <w:num w:numId="16">
    <w:abstractNumId w:val="19"/>
  </w:num>
  <w:num w:numId="17">
    <w:abstractNumId w:val="9"/>
  </w:num>
  <w:num w:numId="18">
    <w:abstractNumId w:val="1"/>
  </w:num>
  <w:num w:numId="19">
    <w:abstractNumId w:val="6"/>
  </w:num>
  <w:num w:numId="20">
    <w:abstractNumId w:val="4"/>
  </w:num>
  <w:num w:numId="21">
    <w:abstractNumId w:val="13"/>
  </w:num>
  <w:num w:numId="22">
    <w:abstractNumId w:val="1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2B3"/>
    <w:rsid w:val="000066E1"/>
    <w:rsid w:val="00014BB3"/>
    <w:rsid w:val="000215B5"/>
    <w:rsid w:val="00066650"/>
    <w:rsid w:val="000E1546"/>
    <w:rsid w:val="001143CC"/>
    <w:rsid w:val="00114670"/>
    <w:rsid w:val="00124464"/>
    <w:rsid w:val="0012494F"/>
    <w:rsid w:val="001524D2"/>
    <w:rsid w:val="00186582"/>
    <w:rsid w:val="001B1A97"/>
    <w:rsid w:val="00235409"/>
    <w:rsid w:val="002A0C7B"/>
    <w:rsid w:val="002B590C"/>
    <w:rsid w:val="002C0C8B"/>
    <w:rsid w:val="002E09A8"/>
    <w:rsid w:val="00343E83"/>
    <w:rsid w:val="0034559B"/>
    <w:rsid w:val="00376C80"/>
    <w:rsid w:val="003C4DDD"/>
    <w:rsid w:val="004073A8"/>
    <w:rsid w:val="00407439"/>
    <w:rsid w:val="004532C2"/>
    <w:rsid w:val="004E6518"/>
    <w:rsid w:val="00507821"/>
    <w:rsid w:val="00516FF1"/>
    <w:rsid w:val="00535577"/>
    <w:rsid w:val="00543C13"/>
    <w:rsid w:val="00556E37"/>
    <w:rsid w:val="00624E1A"/>
    <w:rsid w:val="006454F2"/>
    <w:rsid w:val="006639B5"/>
    <w:rsid w:val="006672E5"/>
    <w:rsid w:val="006D493E"/>
    <w:rsid w:val="006F5381"/>
    <w:rsid w:val="007037AD"/>
    <w:rsid w:val="00715B8B"/>
    <w:rsid w:val="007210FA"/>
    <w:rsid w:val="00775B20"/>
    <w:rsid w:val="00783D2F"/>
    <w:rsid w:val="007A7B86"/>
    <w:rsid w:val="007C4DFE"/>
    <w:rsid w:val="008110C4"/>
    <w:rsid w:val="00851AF7"/>
    <w:rsid w:val="00870499"/>
    <w:rsid w:val="009067C6"/>
    <w:rsid w:val="00912C53"/>
    <w:rsid w:val="00917C60"/>
    <w:rsid w:val="00920435"/>
    <w:rsid w:val="00931D9A"/>
    <w:rsid w:val="0094283B"/>
    <w:rsid w:val="00944B05"/>
    <w:rsid w:val="00966339"/>
    <w:rsid w:val="009833E5"/>
    <w:rsid w:val="009B780A"/>
    <w:rsid w:val="009C52B3"/>
    <w:rsid w:val="009D24C1"/>
    <w:rsid w:val="00A1316C"/>
    <w:rsid w:val="00A1620B"/>
    <w:rsid w:val="00A34EA5"/>
    <w:rsid w:val="00A3641A"/>
    <w:rsid w:val="00A5517D"/>
    <w:rsid w:val="00AA6074"/>
    <w:rsid w:val="00AB41C6"/>
    <w:rsid w:val="00AC1508"/>
    <w:rsid w:val="00AD02F6"/>
    <w:rsid w:val="00AD7DE1"/>
    <w:rsid w:val="00AE2E7F"/>
    <w:rsid w:val="00B14DD5"/>
    <w:rsid w:val="00B17F7C"/>
    <w:rsid w:val="00B21E4E"/>
    <w:rsid w:val="00B23AE4"/>
    <w:rsid w:val="00B65A51"/>
    <w:rsid w:val="00BC569B"/>
    <w:rsid w:val="00BD03DF"/>
    <w:rsid w:val="00BD18E1"/>
    <w:rsid w:val="00C04F0B"/>
    <w:rsid w:val="00C226B5"/>
    <w:rsid w:val="00C506B8"/>
    <w:rsid w:val="00C7306F"/>
    <w:rsid w:val="00C93A99"/>
    <w:rsid w:val="00CA0E81"/>
    <w:rsid w:val="00CA23F3"/>
    <w:rsid w:val="00CB0E46"/>
    <w:rsid w:val="00CB3088"/>
    <w:rsid w:val="00CB468A"/>
    <w:rsid w:val="00CC2C6C"/>
    <w:rsid w:val="00CF1867"/>
    <w:rsid w:val="00CF265C"/>
    <w:rsid w:val="00CF3AD8"/>
    <w:rsid w:val="00D02ADE"/>
    <w:rsid w:val="00D36571"/>
    <w:rsid w:val="00D42A2D"/>
    <w:rsid w:val="00D55F84"/>
    <w:rsid w:val="00D65655"/>
    <w:rsid w:val="00D75AE9"/>
    <w:rsid w:val="00D9115C"/>
    <w:rsid w:val="00DB104C"/>
    <w:rsid w:val="00DB5A07"/>
    <w:rsid w:val="00DC0C09"/>
    <w:rsid w:val="00E34EF4"/>
    <w:rsid w:val="00E51CB5"/>
    <w:rsid w:val="00EB4CC5"/>
    <w:rsid w:val="00EC4C0E"/>
    <w:rsid w:val="00EE4D16"/>
    <w:rsid w:val="00EE6B04"/>
    <w:rsid w:val="00F04559"/>
    <w:rsid w:val="00F20BFA"/>
    <w:rsid w:val="00FC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517437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9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0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CA0E81"/>
  </w:style>
  <w:style w:type="paragraph" w:styleId="ListNumber2">
    <w:name w:val="List Number 2"/>
    <w:semiHidden/>
    <w:unhideWhenUsed/>
    <w:rsid w:val="001524D2"/>
    <w:pPr>
      <w:numPr>
        <w:ilvl w:val="1"/>
        <w:numId w:val="1"/>
      </w:numPr>
      <w:tabs>
        <w:tab w:val="right" w:pos="9310"/>
      </w:tabs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ListNumber3">
    <w:name w:val="List Number 3"/>
    <w:semiHidden/>
    <w:unhideWhenUsed/>
    <w:rsid w:val="001524D2"/>
    <w:pPr>
      <w:numPr>
        <w:ilvl w:val="2"/>
        <w:numId w:val="1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ListNumber4">
    <w:name w:val="List Number 4"/>
    <w:basedOn w:val="Normal"/>
    <w:semiHidden/>
    <w:unhideWhenUsed/>
    <w:rsid w:val="001524D2"/>
    <w:pPr>
      <w:numPr>
        <w:ilvl w:val="3"/>
        <w:numId w:val="1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ListNumber5">
    <w:name w:val="List Number 5"/>
    <w:basedOn w:val="Normal"/>
    <w:semiHidden/>
    <w:unhideWhenUsed/>
    <w:rsid w:val="001524D2"/>
    <w:pPr>
      <w:numPr>
        <w:ilvl w:val="4"/>
        <w:numId w:val="1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6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339"/>
  </w:style>
  <w:style w:type="paragraph" w:styleId="Footer">
    <w:name w:val="footer"/>
    <w:basedOn w:val="Normal"/>
    <w:link w:val="FooterChar"/>
    <w:uiPriority w:val="99"/>
    <w:unhideWhenUsed/>
    <w:rsid w:val="00966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339"/>
  </w:style>
  <w:style w:type="table" w:styleId="TableGrid">
    <w:name w:val="Table Grid"/>
    <w:basedOn w:val="TableNormal"/>
    <w:rsid w:val="00DB104C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5B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65A5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9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0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CA0E81"/>
  </w:style>
  <w:style w:type="paragraph" w:styleId="ListNumber2">
    <w:name w:val="List Number 2"/>
    <w:semiHidden/>
    <w:unhideWhenUsed/>
    <w:rsid w:val="001524D2"/>
    <w:pPr>
      <w:numPr>
        <w:ilvl w:val="1"/>
        <w:numId w:val="1"/>
      </w:numPr>
      <w:tabs>
        <w:tab w:val="right" w:pos="9310"/>
      </w:tabs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ListNumber3">
    <w:name w:val="List Number 3"/>
    <w:semiHidden/>
    <w:unhideWhenUsed/>
    <w:rsid w:val="001524D2"/>
    <w:pPr>
      <w:numPr>
        <w:ilvl w:val="2"/>
        <w:numId w:val="1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ListNumber4">
    <w:name w:val="List Number 4"/>
    <w:basedOn w:val="Normal"/>
    <w:semiHidden/>
    <w:unhideWhenUsed/>
    <w:rsid w:val="001524D2"/>
    <w:pPr>
      <w:numPr>
        <w:ilvl w:val="3"/>
        <w:numId w:val="1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ListNumber5">
    <w:name w:val="List Number 5"/>
    <w:basedOn w:val="Normal"/>
    <w:semiHidden/>
    <w:unhideWhenUsed/>
    <w:rsid w:val="001524D2"/>
    <w:pPr>
      <w:numPr>
        <w:ilvl w:val="4"/>
        <w:numId w:val="1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6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339"/>
  </w:style>
  <w:style w:type="paragraph" w:styleId="Footer">
    <w:name w:val="footer"/>
    <w:basedOn w:val="Normal"/>
    <w:link w:val="FooterChar"/>
    <w:uiPriority w:val="99"/>
    <w:unhideWhenUsed/>
    <w:rsid w:val="00966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339"/>
  </w:style>
  <w:style w:type="table" w:styleId="TableGrid">
    <w:name w:val="Table Grid"/>
    <w:basedOn w:val="TableNormal"/>
    <w:rsid w:val="00DB104C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5B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65A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6C8134-5E82-44CB-97D3-2309FD309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74FD9314</Template>
  <TotalTime>91</TotalTime>
  <Pages>10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Wells</dc:creator>
  <cp:lastModifiedBy>WHOLOHAN Giles</cp:lastModifiedBy>
  <cp:revision>23</cp:revision>
  <cp:lastPrinted>2018-06-20T07:32:00Z</cp:lastPrinted>
  <dcterms:created xsi:type="dcterms:W3CDTF">2018-06-11T02:08:00Z</dcterms:created>
  <dcterms:modified xsi:type="dcterms:W3CDTF">2018-08-02T00:30:00Z</dcterms:modified>
</cp:coreProperties>
</file>