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C0" w:rsidRPr="00B16FCB" w:rsidRDefault="00645EC0" w:rsidP="00645EC0">
      <w:pPr>
        <w:jc w:val="right"/>
        <w:rPr>
          <w:rFonts w:ascii="Arial" w:hAnsi="Arial" w:cs="Arial"/>
        </w:rPr>
      </w:pPr>
      <w:r w:rsidRPr="007F613C">
        <w:rPr>
          <w:rFonts w:ascii="Arial" w:hAnsi="Arial" w:cs="Arial"/>
          <w:b/>
          <w:noProof/>
          <w:sz w:val="40"/>
          <w:lang w:eastAsia="en-AU"/>
        </w:rPr>
        <w:drawing>
          <wp:anchor distT="0" distB="0" distL="114300" distR="114300" simplePos="0" relativeHeight="251659264" behindDoc="1" locked="0" layoutInCell="1" allowOverlap="1" wp14:anchorId="56DCCD85" wp14:editId="6FC55AB4">
            <wp:simplePos x="0" y="0"/>
            <wp:positionH relativeFrom="column">
              <wp:posOffset>-25400</wp:posOffset>
            </wp:positionH>
            <wp:positionV relativeFrom="paragraph">
              <wp:posOffset>-323850</wp:posOffset>
            </wp:positionV>
            <wp:extent cx="95250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HS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</w:rPr>
        <w:t>Name: …………..…</w:t>
      </w:r>
      <w:r w:rsidRPr="00B16FCB">
        <w:rPr>
          <w:rFonts w:ascii="Arial" w:hAnsi="Arial" w:cs="Arial"/>
        </w:rPr>
        <w:t>…….......……</w:t>
      </w:r>
    </w:p>
    <w:tbl>
      <w:tblPr>
        <w:tblStyle w:val="TableGrid"/>
        <w:tblpPr w:leftFromText="180" w:rightFromText="180" w:vertAnchor="page" w:horzAnchor="margin" w:tblpXSpec="right" w:tblpY="1354"/>
        <w:tblOverlap w:val="never"/>
        <w:tblW w:w="3446" w:type="dxa"/>
        <w:tblLook w:val="04A0" w:firstRow="1" w:lastRow="0" w:firstColumn="1" w:lastColumn="0" w:noHBand="0" w:noVBand="1"/>
      </w:tblPr>
      <w:tblGrid>
        <w:gridCol w:w="1310"/>
        <w:gridCol w:w="1074"/>
        <w:gridCol w:w="1062"/>
      </w:tblGrid>
      <w:tr w:rsidR="00645EC0" w:rsidRPr="0022000D" w:rsidTr="000F58C9">
        <w:trPr>
          <w:trHeight w:val="647"/>
        </w:trPr>
        <w:tc>
          <w:tcPr>
            <w:tcW w:w="1310" w:type="dxa"/>
            <w:vAlign w:val="center"/>
          </w:tcPr>
          <w:p w:rsidR="00645EC0" w:rsidRPr="0022000D" w:rsidRDefault="00645EC0" w:rsidP="000F58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 Free</w:t>
            </w:r>
          </w:p>
        </w:tc>
        <w:tc>
          <w:tcPr>
            <w:tcW w:w="1074" w:type="dxa"/>
            <w:vAlign w:val="center"/>
          </w:tcPr>
          <w:p w:rsidR="00645EC0" w:rsidRPr="0022000D" w:rsidRDefault="00645EC0" w:rsidP="004E49C4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/2</w:t>
            </w:r>
            <w:r w:rsidR="009D131C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1062" w:type="dxa"/>
            <w:vAlign w:val="center"/>
          </w:tcPr>
          <w:p w:rsidR="00645EC0" w:rsidRPr="0022000D" w:rsidRDefault="00645EC0" w:rsidP="000F58C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%</w:t>
            </w:r>
          </w:p>
        </w:tc>
      </w:tr>
      <w:tr w:rsidR="00645EC0" w:rsidRPr="0022000D" w:rsidTr="000F58C9">
        <w:trPr>
          <w:trHeight w:val="647"/>
        </w:trPr>
        <w:tc>
          <w:tcPr>
            <w:tcW w:w="1310" w:type="dxa"/>
            <w:vAlign w:val="center"/>
          </w:tcPr>
          <w:p w:rsidR="00645EC0" w:rsidRPr="0022000D" w:rsidRDefault="00645EC0" w:rsidP="000F58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 Rich</w:t>
            </w:r>
          </w:p>
        </w:tc>
        <w:tc>
          <w:tcPr>
            <w:tcW w:w="1074" w:type="dxa"/>
            <w:vAlign w:val="center"/>
          </w:tcPr>
          <w:p w:rsidR="00645EC0" w:rsidRDefault="00811B8F" w:rsidP="000F58C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/35</w:t>
            </w:r>
          </w:p>
        </w:tc>
        <w:tc>
          <w:tcPr>
            <w:tcW w:w="1062" w:type="dxa"/>
            <w:vAlign w:val="center"/>
          </w:tcPr>
          <w:p w:rsidR="00645EC0" w:rsidRDefault="00645EC0" w:rsidP="000F58C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%</w:t>
            </w:r>
          </w:p>
        </w:tc>
      </w:tr>
      <w:tr w:rsidR="00645EC0" w:rsidRPr="0022000D" w:rsidTr="000F58C9">
        <w:trPr>
          <w:trHeight w:val="647"/>
        </w:trPr>
        <w:tc>
          <w:tcPr>
            <w:tcW w:w="1310" w:type="dxa"/>
            <w:vAlign w:val="center"/>
          </w:tcPr>
          <w:p w:rsidR="00645EC0" w:rsidRPr="0022000D" w:rsidRDefault="00645EC0" w:rsidP="000F58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74" w:type="dxa"/>
            <w:vAlign w:val="center"/>
          </w:tcPr>
          <w:p w:rsidR="00645EC0" w:rsidRDefault="00811B8F" w:rsidP="000F58C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/60</w:t>
            </w:r>
          </w:p>
        </w:tc>
        <w:tc>
          <w:tcPr>
            <w:tcW w:w="1062" w:type="dxa"/>
            <w:vAlign w:val="center"/>
          </w:tcPr>
          <w:p w:rsidR="00645EC0" w:rsidRDefault="00645EC0" w:rsidP="000F58C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%</w:t>
            </w:r>
          </w:p>
        </w:tc>
      </w:tr>
    </w:tbl>
    <w:p w:rsidR="00645EC0" w:rsidRDefault="00645EC0" w:rsidP="00645EC0">
      <w:pPr>
        <w:rPr>
          <w:rFonts w:ascii="Arial" w:hAnsi="Arial" w:cs="Arial"/>
          <w:sz w:val="28"/>
          <w:szCs w:val="28"/>
        </w:rPr>
      </w:pPr>
    </w:p>
    <w:p w:rsidR="00645EC0" w:rsidRDefault="00645EC0" w:rsidP="00645EC0">
      <w:pPr>
        <w:rPr>
          <w:rFonts w:ascii="Arial" w:hAnsi="Arial" w:cs="Arial"/>
          <w:sz w:val="28"/>
          <w:szCs w:val="28"/>
        </w:rPr>
      </w:pPr>
    </w:p>
    <w:p w:rsidR="00645EC0" w:rsidRPr="00B16FCB" w:rsidRDefault="00645EC0" w:rsidP="00645EC0">
      <w:pPr>
        <w:rPr>
          <w:rFonts w:ascii="Arial" w:hAnsi="Arial" w:cs="Arial"/>
          <w:sz w:val="28"/>
          <w:szCs w:val="28"/>
        </w:rPr>
      </w:pPr>
      <w:r w:rsidRPr="00B16FCB">
        <w:rPr>
          <w:rFonts w:ascii="Arial" w:hAnsi="Arial" w:cs="Arial"/>
          <w:sz w:val="28"/>
          <w:szCs w:val="28"/>
        </w:rPr>
        <w:t>Mathematics Methods</w:t>
      </w:r>
      <w:r w:rsidR="00771FDC">
        <w:rPr>
          <w:rFonts w:ascii="Arial" w:hAnsi="Arial" w:cs="Arial"/>
          <w:sz w:val="28"/>
          <w:szCs w:val="28"/>
        </w:rPr>
        <w:t>, Year 12, 2018</w:t>
      </w:r>
    </w:p>
    <w:p w:rsidR="00645EC0" w:rsidRDefault="00645EC0" w:rsidP="007D0978">
      <w:pPr>
        <w:rPr>
          <w:rFonts w:ascii="Arial" w:hAnsi="Arial" w:cs="Arial"/>
        </w:rPr>
      </w:pPr>
      <w:r w:rsidRPr="00B16FCB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2</w:t>
      </w:r>
      <w:r w:rsidRPr="00B16FCB">
        <w:rPr>
          <w:rFonts w:ascii="Arial" w:hAnsi="Arial" w:cs="Arial"/>
        </w:rPr>
        <w:t xml:space="preserve"> – Further differentiation and applications</w:t>
      </w:r>
      <w:r>
        <w:rPr>
          <w:rFonts w:ascii="Arial" w:hAnsi="Arial" w:cs="Arial"/>
        </w:rPr>
        <w:t>, Integrals</w:t>
      </w:r>
    </w:p>
    <w:p w:rsidR="00645EC0" w:rsidRDefault="00645EC0" w:rsidP="00645E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 minutes working time.</w:t>
      </w:r>
    </w:p>
    <w:p w:rsidR="00645EC0" w:rsidRDefault="00645EC0" w:rsidP="00645EC0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Calculator Free Section</w:t>
      </w:r>
      <w:r w:rsidRPr="007F7CDB">
        <w:rPr>
          <w:rFonts w:ascii="Arial" w:hAnsi="Arial" w:cs="Arial"/>
        </w:rPr>
        <w:t xml:space="preserve"> </w:t>
      </w:r>
      <w:r w:rsidRPr="007F7CDB">
        <w:rPr>
          <w:rFonts w:ascii="Arial" w:hAnsi="Arial" w:cs="Arial"/>
          <w:highlight w:val="cyan"/>
        </w:rPr>
        <w:t>(no notes, no calculators)</w:t>
      </w:r>
      <w:r w:rsidR="00DB3D8C">
        <w:rPr>
          <w:rFonts w:ascii="Arial" w:hAnsi="Arial" w:cs="Arial"/>
        </w:rPr>
        <w:t xml:space="preserve"> SCSA Formula sheet allowed</w:t>
      </w:r>
      <w:r w:rsidRPr="007F7CDB">
        <w:rPr>
          <w:rFonts w:ascii="Arial" w:hAnsi="Arial" w:cs="Arial"/>
        </w:rPr>
        <w:t xml:space="preserve"> </w:t>
      </w:r>
    </w:p>
    <w:p w:rsidR="00A41616" w:rsidRDefault="00A416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1146"/>
        <w:gridCol w:w="6684"/>
        <w:gridCol w:w="749"/>
      </w:tblGrid>
      <w:tr w:rsidR="00645EC0" w:rsidRPr="007D0978" w:rsidTr="000F58C9">
        <w:trPr>
          <w:trHeight w:val="297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0F58C9" w:rsidRPr="007D09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45030F" w:rsidRPr="007D0978">
              <w:rPr>
                <w:rFonts w:asciiTheme="minorHAnsi" w:hAnsiTheme="minorHAnsi" w:cstheme="minorHAnsi"/>
                <w:sz w:val="22"/>
                <w:szCs w:val="22"/>
              </w:rPr>
              <w:t xml:space="preserve">5 </w:t>
            </w: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marks)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5EC0" w:rsidRPr="007D0978" w:rsidTr="000F58C9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Determine each of the following. Express your answers with positive indices</w:t>
            </w:r>
            <w:r w:rsidR="00A267BE" w:rsidRPr="007D09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5EC0" w:rsidRPr="007D0978" w:rsidTr="000F58C9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dx</m:t>
                    </m:r>
                  </m:e>
                </m:nary>
              </m:oMath>
            </m:oMathPara>
          </w:p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Pr="007D0978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5030F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(1</w:t>
            </w:r>
            <w:r w:rsidR="0045030F" w:rsidRPr="007D097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645EC0" w:rsidRPr="007D0978" w:rsidTr="000F58C9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D203D5" w:rsidRPr="007D0978" w:rsidRDefault="00864B84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(2-3x)</m:t>
                                </m:r>
                              </m:e>
                              <m:sup/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dt</m:t>
                    </m:r>
                  </m:e>
                </m:nary>
              </m:oMath>
            </m:oMathPara>
          </w:p>
          <w:p w:rsidR="000F58C9" w:rsidRPr="007D0978" w:rsidRDefault="000F58C9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Default="000F58C9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Pr="007D0978" w:rsidRDefault="002358C0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Pr="007D0978" w:rsidRDefault="000F58C9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Pr="007D0978" w:rsidRDefault="000F58C9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5030F" w:rsidRPr="007D0978" w:rsidRDefault="0045030F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(2</w:t>
            </w:r>
            <w:r w:rsidR="0045030F" w:rsidRPr="007D097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D203D5" w:rsidRPr="007D0978" w:rsidTr="000F58C9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D203D5" w:rsidRPr="007D0978" w:rsidRDefault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D203D5" w:rsidRPr="007D0978" w:rsidRDefault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D203D5" w:rsidRPr="007D0978" w:rsidRDefault="00864B84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8cos4x-sin4x dx</m:t>
                    </m:r>
                  </m:e>
                </m:nary>
              </m:oMath>
            </m:oMathPara>
          </w:p>
          <w:p w:rsidR="007D0978" w:rsidRDefault="007D0978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Default="007D0978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Default="007D0978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Pr="007D0978" w:rsidRDefault="007D0978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03D5" w:rsidRPr="007D0978" w:rsidRDefault="00D203D5" w:rsidP="00D203D5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D203D5" w:rsidRPr="007D0978" w:rsidRDefault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</w:tbl>
    <w:p w:rsidR="002358C0" w:rsidRDefault="002358C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1146"/>
        <w:gridCol w:w="6684"/>
        <w:gridCol w:w="749"/>
      </w:tblGrid>
      <w:tr w:rsidR="00645EC0" w:rsidRPr="007D0978" w:rsidTr="000F58C9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</w:t>
            </w:r>
            <w:r w:rsidR="000F58C9" w:rsidRPr="007D09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(4 marks)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645EC0" w:rsidRDefault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Cambridge 445.</w:t>
            </w:r>
          </w:p>
          <w:p w:rsidR="00864B84" w:rsidRPr="007D0978" w:rsidRDefault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030F" w:rsidRPr="007D0978" w:rsidTr="000F58C9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030F" w:rsidRDefault="00864B84" w:rsidP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graph of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y=x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3-x</m:t>
                  </m:r>
                </m:e>
              </m:d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shown below.</w:t>
            </w:r>
          </w:p>
          <w:p w:rsidR="00864B84" w:rsidRDefault="00864B84" w:rsidP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Pr="007D0978" w:rsidRDefault="00864B84" w:rsidP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4B84" w:rsidRPr="007D0978" w:rsidTr="00864B84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64B84" w:rsidRPr="007D0978" w:rsidRDefault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4B84" w:rsidRPr="007D0978" w:rsidRDefault="00864B84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4</m:t>
                  </m:r>
                </m:sup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3-x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dx</m:t>
                  </m:r>
                </m:e>
              </m:nary>
            </m:oMath>
          </w:p>
          <w:p w:rsidR="00864B84" w:rsidRPr="007D0978" w:rsidRDefault="00864B84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Pr="007D0978" w:rsidRDefault="00864B84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Pr="007D0978" w:rsidRDefault="00864B84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Pr="007D0978" w:rsidRDefault="00864B84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Pr="007D0978" w:rsidRDefault="00864B84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64B84" w:rsidRPr="007D0978" w:rsidRDefault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  <w:tr w:rsidR="00864B84" w:rsidRPr="007D0978" w:rsidTr="00864B84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64B84" w:rsidRPr="007D0978" w:rsidRDefault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4B84" w:rsidRPr="007D0978" w:rsidRDefault="00864B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Find the exact area of the shaded region in the figure.</w:t>
            </w:r>
          </w:p>
          <w:p w:rsidR="00864B84" w:rsidRDefault="00864B84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Default="00864B84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4B84" w:rsidRPr="007D0978" w:rsidRDefault="00864B84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64B84" w:rsidRPr="007D0978" w:rsidRDefault="00A15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(4)</w:t>
            </w:r>
          </w:p>
        </w:tc>
      </w:tr>
      <w:tr w:rsidR="0045030F" w:rsidRPr="007D0978" w:rsidTr="00A7131A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7131A" w:rsidRPr="007D0978">
              <w:rPr>
                <w:rFonts w:asciiTheme="minorHAnsi" w:hAnsiTheme="minorHAnsi" w:cstheme="minorHAnsi"/>
                <w:sz w:val="22"/>
                <w:szCs w:val="22"/>
              </w:rPr>
              <w:t xml:space="preserve">4 </w:t>
            </w: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marks)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58C9" w:rsidRPr="007D0978" w:rsidTr="00A7131A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Find each of the following</w:t>
            </w:r>
          </w:p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58C9" w:rsidRPr="007D0978" w:rsidTr="00A7131A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864B84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-3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dt</m:t>
                    </m:r>
                  </m:e>
                </m:nary>
              </m:oMath>
            </m:oMathPara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(1)</w:t>
            </w:r>
          </w:p>
        </w:tc>
      </w:tr>
      <w:tr w:rsidR="00A7131A" w:rsidRPr="007D0978" w:rsidTr="00A7131A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864B84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-3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4x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5+t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t-4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dt</m:t>
                    </m:r>
                  </m:e>
                </m:nary>
              </m:oMath>
            </m:oMathPara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Pr="007D0978" w:rsidRDefault="002358C0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(1)</w:t>
            </w:r>
          </w:p>
        </w:tc>
      </w:tr>
      <w:tr w:rsidR="00A7131A" w:rsidRPr="007D0978" w:rsidTr="00973D0D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864B84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p/>
                    </m:sSup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-1) dt</m:t>
                    </m:r>
                  </m:e>
                </m:nary>
              </m:oMath>
            </m:oMathPara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(2)</w:t>
            </w:r>
          </w:p>
        </w:tc>
      </w:tr>
      <w:tr w:rsidR="000F58C9" w:rsidRPr="007D0978" w:rsidTr="00973D0D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73D0D" w:rsidRPr="007D0978" w:rsidTr="00973D0D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(5 marks)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064" w:rsidRPr="007D0978" w:rsidTr="00AA2064">
        <w:trPr>
          <w:trHeight w:val="892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AA2064" w:rsidRPr="007D0978" w:rsidRDefault="00AA20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2064" w:rsidRPr="007D0978" w:rsidRDefault="00AA2064" w:rsidP="00AA2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Given that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y=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sup>
              </m:sSup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prove that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y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dy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dx</m:t>
                  </m:r>
                </m:den>
              </m:f>
              <m:r>
                <w:rPr>
                  <w:rFonts w:ascii="Cambria Math" w:hAnsi="Cambria Math" w:cstheme="minorHAnsi"/>
                  <w:sz w:val="22"/>
                  <w:szCs w:val="22"/>
                </w:rPr>
                <m:t>-2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1+x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=0</m:t>
              </m:r>
            </m:oMath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A2064" w:rsidRPr="007D0978" w:rsidRDefault="00AA20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064" w:rsidRPr="007D0978" w:rsidTr="00AA2064">
        <w:trPr>
          <w:trHeight w:val="4828"/>
        </w:trPr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A2064" w:rsidRPr="007D0978" w:rsidRDefault="00AA2064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Pr="007D0978" w:rsidRDefault="00AA2064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Pr="007D0978" w:rsidRDefault="00491014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lee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40</w:t>
            </w:r>
          </w:p>
          <w:p w:rsidR="00AA2064" w:rsidRPr="007D0978" w:rsidRDefault="00AA2064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Default="00AA2064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Default="00AA2064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Default="00AA2064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Pr="007D0978" w:rsidRDefault="00AA2064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Pr="007D0978" w:rsidRDefault="00AA2064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Pr="007D0978" w:rsidRDefault="00AA2064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Default="00AA2064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Default="00AA2064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Default="00AA2064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Default="00AA2064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Default="00AA2064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Pr="007D0978" w:rsidRDefault="00AA2064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064" w:rsidRPr="007D0978" w:rsidRDefault="00AA20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E48DD" w:rsidRDefault="001E48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1146"/>
        <w:gridCol w:w="6684"/>
        <w:gridCol w:w="749"/>
      </w:tblGrid>
      <w:tr w:rsidR="008A4192" w:rsidRPr="007D0978" w:rsidTr="004E49C4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4E4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4E4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(6 marks)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73D0D" w:rsidRPr="007D0978" w:rsidTr="004E49C4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Find the derivative of each of the following</w:t>
            </w:r>
          </w:p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4192" w:rsidRPr="007D0978" w:rsidTr="004E49C4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</m:fName>
                  <m:e/>
                </m:func>
              </m:oMath>
            </m:oMathPara>
          </w:p>
          <w:p w:rsidR="00973D0D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Default="007D0978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Pr="007D0978" w:rsidRDefault="00F44383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lee</w:t>
            </w:r>
          </w:p>
          <w:p w:rsidR="00973D0D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Pr="007D0978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F443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(1</w:t>
            </w:r>
            <w:r w:rsidR="004E49C4" w:rsidRPr="007D097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8A4192" w:rsidRPr="007D0978" w:rsidTr="004E49C4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cos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⁡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(1-2x)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  <w:p w:rsidR="00973D0D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Default="007D0978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Pr="007D0978" w:rsidRDefault="00F44383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Page 46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lee</w:t>
            </w:r>
          </w:p>
          <w:p w:rsidR="00973D0D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Pr="007D0978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4E4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  <w:tr w:rsidR="008A4192" w:rsidRPr="007D0978" w:rsidTr="004E49C4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F44383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y=cos2x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sin⁡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(1+3x)</m:t>
                </m:r>
              </m:oMath>
            </m:oMathPara>
          </w:p>
          <w:p w:rsidR="00973D0D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4383" w:rsidRPr="007D0978" w:rsidRDefault="00F44383" w:rsidP="00F443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Page 48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lee</w:t>
            </w:r>
          </w:p>
          <w:p w:rsidR="007D0978" w:rsidRPr="007D0978" w:rsidRDefault="007D0978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Pr="007D0978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D13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(3</w:t>
            </w:r>
            <w:r w:rsidR="004E49C4" w:rsidRPr="007D097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8A4192" w:rsidRPr="007D0978" w:rsidTr="00F154AF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154AF" w:rsidRPr="007D0978" w:rsidRDefault="00F154AF">
      <w:pPr>
        <w:rPr>
          <w:rFonts w:asciiTheme="minorHAnsi" w:hAnsiTheme="minorHAnsi" w:cstheme="minorHAnsi"/>
          <w:sz w:val="22"/>
          <w:szCs w:val="22"/>
        </w:rPr>
      </w:pPr>
      <w:r w:rsidRPr="007D0978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413"/>
        <w:gridCol w:w="142"/>
        <w:gridCol w:w="142"/>
        <w:gridCol w:w="6653"/>
        <w:gridCol w:w="496"/>
      </w:tblGrid>
      <w:tr w:rsidR="00485130" w:rsidTr="00485130">
        <w:trPr>
          <w:trHeight w:val="294"/>
        </w:trPr>
        <w:tc>
          <w:tcPr>
            <w:tcW w:w="8746" w:type="dxa"/>
            <w:gridSpan w:val="5"/>
            <w:vMerge w:val="restart"/>
            <w:tcBorders>
              <w:top w:val="nil"/>
              <w:left w:val="nil"/>
              <w:right w:val="nil"/>
            </w:tcBorders>
          </w:tcPr>
          <w:p w:rsidR="00485130" w:rsidRPr="00B16FCB" w:rsidRDefault="00485130" w:rsidP="00485130">
            <w:pPr>
              <w:jc w:val="right"/>
              <w:rPr>
                <w:rFonts w:ascii="Arial" w:hAnsi="Arial" w:cs="Arial"/>
              </w:rPr>
            </w:pPr>
            <w:r w:rsidRPr="007F613C">
              <w:rPr>
                <w:rFonts w:ascii="Arial" w:hAnsi="Arial" w:cs="Arial"/>
                <w:b/>
                <w:noProof/>
                <w:sz w:val="40"/>
                <w:lang w:eastAsia="en-AU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36EECBE" wp14:editId="317D1E73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-323850</wp:posOffset>
                  </wp:positionV>
                  <wp:extent cx="952500" cy="9525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HS 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 xml:space="preserve">    </w:t>
            </w:r>
            <w:r>
              <w:rPr>
                <w:rFonts w:ascii="Arial" w:hAnsi="Arial" w:cs="Arial"/>
              </w:rPr>
              <w:t>Name: …………..…</w:t>
            </w:r>
            <w:r w:rsidRPr="00B16FCB">
              <w:rPr>
                <w:rFonts w:ascii="Arial" w:hAnsi="Arial" w:cs="Arial"/>
              </w:rPr>
              <w:t>…….......……</w:t>
            </w:r>
          </w:p>
          <w:tbl>
            <w:tblPr>
              <w:tblStyle w:val="TableGrid"/>
              <w:tblpPr w:leftFromText="180" w:rightFromText="180" w:vertAnchor="page" w:horzAnchor="margin" w:tblpXSpec="right" w:tblpY="1354"/>
              <w:tblOverlap w:val="never"/>
              <w:tblW w:w="3446" w:type="dxa"/>
              <w:tblLook w:val="04A0" w:firstRow="1" w:lastRow="0" w:firstColumn="1" w:lastColumn="0" w:noHBand="0" w:noVBand="1"/>
            </w:tblPr>
            <w:tblGrid>
              <w:gridCol w:w="1310"/>
              <w:gridCol w:w="1074"/>
              <w:gridCol w:w="1062"/>
            </w:tblGrid>
            <w:tr w:rsidR="00485130" w:rsidRPr="0022000D" w:rsidTr="009D131C">
              <w:trPr>
                <w:trHeight w:val="647"/>
              </w:trPr>
              <w:tc>
                <w:tcPr>
                  <w:tcW w:w="1310" w:type="dxa"/>
                  <w:vAlign w:val="center"/>
                </w:tcPr>
                <w:p w:rsidR="00485130" w:rsidRPr="0022000D" w:rsidRDefault="00485130" w:rsidP="0048513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Resource Rich</w:t>
                  </w:r>
                </w:p>
              </w:tc>
              <w:tc>
                <w:tcPr>
                  <w:tcW w:w="1074" w:type="dxa"/>
                  <w:vAlign w:val="center"/>
                </w:tcPr>
                <w:p w:rsidR="00485130" w:rsidRDefault="00811B8F" w:rsidP="00485130">
                  <w:pPr>
                    <w:jc w:val="right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/35</w:t>
                  </w:r>
                </w:p>
              </w:tc>
              <w:tc>
                <w:tcPr>
                  <w:tcW w:w="1062" w:type="dxa"/>
                  <w:vAlign w:val="center"/>
                </w:tcPr>
                <w:p w:rsidR="00485130" w:rsidRDefault="00485130" w:rsidP="00485130">
                  <w:pPr>
                    <w:jc w:val="right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%</w:t>
                  </w:r>
                </w:p>
              </w:tc>
            </w:tr>
          </w:tbl>
          <w:p w:rsidR="00485130" w:rsidRDefault="00485130" w:rsidP="00485130">
            <w:pPr>
              <w:rPr>
                <w:rFonts w:ascii="Arial" w:hAnsi="Arial" w:cs="Arial"/>
                <w:sz w:val="28"/>
                <w:szCs w:val="28"/>
              </w:rPr>
            </w:pPr>
          </w:p>
          <w:p w:rsidR="00485130" w:rsidRDefault="00485130" w:rsidP="00485130">
            <w:pPr>
              <w:rPr>
                <w:rFonts w:ascii="Arial" w:hAnsi="Arial" w:cs="Arial"/>
                <w:sz w:val="28"/>
                <w:szCs w:val="28"/>
              </w:rPr>
            </w:pPr>
          </w:p>
          <w:p w:rsidR="00485130" w:rsidRPr="00B16FCB" w:rsidRDefault="00485130" w:rsidP="00485130">
            <w:pPr>
              <w:rPr>
                <w:rFonts w:ascii="Arial" w:hAnsi="Arial" w:cs="Arial"/>
                <w:sz w:val="28"/>
                <w:szCs w:val="28"/>
              </w:rPr>
            </w:pPr>
            <w:r w:rsidRPr="00B16FCB">
              <w:rPr>
                <w:rFonts w:ascii="Arial" w:hAnsi="Arial" w:cs="Arial"/>
                <w:sz w:val="28"/>
                <w:szCs w:val="28"/>
              </w:rPr>
              <w:t>Mathematics Methods</w:t>
            </w:r>
            <w:r>
              <w:rPr>
                <w:rFonts w:ascii="Arial" w:hAnsi="Arial" w:cs="Arial"/>
                <w:sz w:val="28"/>
                <w:szCs w:val="28"/>
              </w:rPr>
              <w:t>, Year 12, 2017</w:t>
            </w:r>
          </w:p>
          <w:p w:rsidR="00485130" w:rsidRPr="00B16FCB" w:rsidRDefault="00485130" w:rsidP="00485130">
            <w:pPr>
              <w:rPr>
                <w:rFonts w:ascii="Arial" w:hAnsi="Arial" w:cs="Arial"/>
              </w:rPr>
            </w:pPr>
            <w:r w:rsidRPr="00B16FCB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2</w:t>
            </w:r>
            <w:r w:rsidRPr="00B16FCB">
              <w:rPr>
                <w:rFonts w:ascii="Arial" w:hAnsi="Arial" w:cs="Arial"/>
              </w:rPr>
              <w:t xml:space="preserve"> – Further differentiation and applications</w:t>
            </w:r>
            <w:r>
              <w:rPr>
                <w:rFonts w:ascii="Arial" w:hAnsi="Arial" w:cs="Arial"/>
              </w:rPr>
              <w:t>, Integrals</w:t>
            </w:r>
          </w:p>
          <w:p w:rsidR="00485130" w:rsidRDefault="00485130" w:rsidP="00485130">
            <w:pPr>
              <w:jc w:val="center"/>
              <w:rPr>
                <w:rFonts w:ascii="Arial" w:hAnsi="Arial" w:cs="Arial"/>
              </w:rPr>
            </w:pPr>
          </w:p>
          <w:p w:rsidR="00485130" w:rsidRPr="00485130" w:rsidRDefault="00485130" w:rsidP="004851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35 minutes working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time.</w:t>
            </w:r>
            <w:r>
              <w:rPr>
                <w:rFonts w:ascii="Arial" w:hAnsi="Arial" w:cs="Arial"/>
              </w:rPr>
              <w:t>Calculator</w:t>
            </w:r>
            <w:proofErr w:type="spellEnd"/>
            <w:r>
              <w:rPr>
                <w:rFonts w:ascii="Arial" w:hAnsi="Arial" w:cs="Arial"/>
              </w:rPr>
              <w:t xml:space="preserve"> Assumed Section </w:t>
            </w:r>
            <w:r>
              <w:rPr>
                <w:rFonts w:ascii="Arial" w:hAnsi="Arial" w:cs="Arial"/>
                <w:highlight w:val="cyan"/>
              </w:rPr>
              <w:t xml:space="preserve">(notes allowed), SCSA Formula sheet and </w:t>
            </w:r>
            <w:r w:rsidRPr="007F7CDB">
              <w:rPr>
                <w:rFonts w:ascii="Arial" w:hAnsi="Arial" w:cs="Arial"/>
                <w:highlight w:val="cyan"/>
              </w:rPr>
              <w:t>calculators</w:t>
            </w:r>
            <w:r>
              <w:rPr>
                <w:rFonts w:ascii="Arial" w:hAnsi="Arial" w:cs="Arial"/>
                <w:highlight w:val="cyan"/>
              </w:rPr>
              <w:t xml:space="preserve"> allowed</w:t>
            </w:r>
            <w:r w:rsidRPr="007F7CDB">
              <w:rPr>
                <w:rFonts w:ascii="Arial" w:hAnsi="Arial" w:cs="Arial"/>
              </w:rPr>
              <w:t xml:space="preserve"> </w:t>
            </w:r>
          </w:p>
          <w:p w:rsidR="00485130" w:rsidRDefault="00485130"/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85130" w:rsidRDefault="00485130"/>
        </w:tc>
      </w:tr>
      <w:tr w:rsidR="00485130" w:rsidTr="00485130">
        <w:trPr>
          <w:trHeight w:val="294"/>
        </w:trPr>
        <w:tc>
          <w:tcPr>
            <w:tcW w:w="8746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</w:tcPr>
          <w:p w:rsidR="00485130" w:rsidRDefault="00485130"/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85130" w:rsidRDefault="00485130"/>
        </w:tc>
      </w:tr>
      <w:tr w:rsidR="00A07C29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(9marks)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07C29" w:rsidRDefault="00A07C29"/>
        </w:tc>
      </w:tr>
      <w:tr w:rsidR="00A07C29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 w:rsidP="00A07C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number of white rhinos in Africa has been decreasing at a rate proportional to the number present since 1993.  At the beginning of 1993 there were 440 white rhinos in Africa.</w:t>
            </w:r>
          </w:p>
          <w:p w:rsidR="00A07C29" w:rsidRPr="004065BB" w:rsidRDefault="00A07C29" w:rsidP="00A07C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07C29" w:rsidRDefault="00A07C29" w:rsidP="00A07C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That is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dW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22"/>
                  <w:szCs w:val="22"/>
                </w:rPr>
                <m:t>= -kW</m:t>
              </m:r>
            </m:oMath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where </w:t>
            </w:r>
            <w:r w:rsidRPr="004065BB">
              <w:rPr>
                <w:rFonts w:asciiTheme="minorHAnsi" w:hAnsiTheme="minorHAnsi" w:cstheme="minorHAnsi"/>
                <w:i/>
                <w:sz w:val="22"/>
                <w:szCs w:val="22"/>
              </w:rPr>
              <w:t>k</w:t>
            </w: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is the constant of proportionality and t is the number of years since 1993.</w:t>
            </w:r>
          </w:p>
          <w:p w:rsidR="004065BB" w:rsidRPr="004065BB" w:rsidRDefault="004065BB" w:rsidP="00A07C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07C29" w:rsidRDefault="00A07C29"/>
        </w:tc>
      </w:tr>
      <w:tr w:rsidR="00A07C29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 w:rsidP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Show clearly that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W=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-kt</m:t>
                  </m:r>
                </m:sup>
              </m:sSup>
            </m:oMath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satisfies the above equation</w:t>
            </w:r>
          </w:p>
          <w:p w:rsidR="00A07C29" w:rsidRPr="004065BB" w:rsidRDefault="00A07C29" w:rsidP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 w:rsidP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07C29" w:rsidRPr="004065BB" w:rsidRDefault="00A07C29" w:rsidP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07C29" w:rsidRPr="004065BB" w:rsidRDefault="00A07C29" w:rsidP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07C29" w:rsidRDefault="008A4192">
            <w:r>
              <w:t>(2)</w:t>
            </w:r>
          </w:p>
        </w:tc>
      </w:tr>
      <w:tr w:rsidR="00A07C29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By the beginning of 2000 there were only 356 white rhinos in Africa</w:t>
            </w:r>
            <w:r w:rsidR="008A4192" w:rsidRPr="004065B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07C29" w:rsidRDefault="00A07C29"/>
        </w:tc>
      </w:tr>
      <w:tr w:rsidR="00A07C29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Determine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07C29" w:rsidRDefault="00A07C29"/>
        </w:tc>
      </w:tr>
      <w:tr w:rsidR="00A07C29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4AF" w:rsidRPr="004065BB" w:rsidRDefault="004065BB" w:rsidP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 </w:t>
            </w:r>
            <w:r w:rsidR="008A4192"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The value of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o</m:t>
                  </m:r>
                </m:sub>
              </m:sSub>
            </m:oMath>
          </w:p>
          <w:p w:rsidR="00F154AF" w:rsidRPr="004065BB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Default="004065BB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07C29" w:rsidRDefault="008A4192">
            <w:r>
              <w:t>(1)</w:t>
            </w:r>
          </w:p>
        </w:tc>
      </w:tr>
      <w:tr w:rsidR="008A419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4065BB" w:rsidP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(ii)  </w:t>
            </w:r>
            <w:r w:rsidR="008A4192" w:rsidRPr="004065BB">
              <w:rPr>
                <w:rFonts w:asciiTheme="minorHAnsi" w:hAnsiTheme="minorHAnsi" w:cstheme="minorHAnsi"/>
                <w:sz w:val="22"/>
                <w:szCs w:val="22"/>
              </w:rPr>
              <w:t>The value of the constant of proportionality, correct to three decimal places.</w:t>
            </w:r>
          </w:p>
          <w:p w:rsidR="00F154AF" w:rsidRPr="004065BB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A4192" w:rsidRDefault="008A4192">
            <w:r>
              <w:t>(2)</w:t>
            </w:r>
          </w:p>
        </w:tc>
      </w:tr>
      <w:tr w:rsidR="008A419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Hence, or otherwise,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A4192" w:rsidRDefault="008A4192"/>
        </w:tc>
      </w:tr>
      <w:tr w:rsidR="008A419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Determine the expected number of white rhinos at the beginning of 2010.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A4192" w:rsidRDefault="008A4192">
            <w:r>
              <w:t>(2)</w:t>
            </w:r>
          </w:p>
        </w:tc>
      </w:tr>
      <w:tr w:rsidR="008A419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During which year the number of white rhinos will first fall below 300.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A4192" w:rsidRDefault="008A4192">
            <w:r>
              <w:t>(2)</w:t>
            </w:r>
          </w:p>
        </w:tc>
      </w:tr>
      <w:tr w:rsidR="008A419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A4192" w:rsidRDefault="008A4192"/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2.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A15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(9</w:t>
            </w:r>
            <w:r w:rsidR="00DF663D"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marks)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DF663D"/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F663D" w:rsidRDefault="00A15BF6" w:rsidP="00A15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particle is moving in rectilinear motion such that velocity, </w:t>
            </w:r>
            <w:r w:rsidRPr="00A15BF6">
              <w:rPr>
                <w:rFonts w:asciiTheme="minorHAnsi" w:hAnsiTheme="minorHAnsi" w:cstheme="minorHAnsi"/>
                <w:i/>
                <w:sz w:val="22"/>
                <w:szCs w:val="22"/>
              </w:rPr>
              <w:t>m/min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at any time, </w:t>
            </w:r>
            <w:r w:rsidRPr="00A15BF6">
              <w:rPr>
                <w:rFonts w:asciiTheme="minorHAnsi" w:hAnsiTheme="minorHAnsi" w:cstheme="minorHAnsi"/>
                <w:i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minutes , is given by:</w:t>
            </w:r>
          </w:p>
          <w:p w:rsidR="00A15BF6" w:rsidRDefault="00A15BF6" w:rsidP="00A15B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15BF6" w:rsidRPr="004D0CC2" w:rsidRDefault="004D0CC2" w:rsidP="004D0CC2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+6t+4</m:t>
                </m:r>
              </m:oMath>
            </m:oMathPara>
          </w:p>
          <w:p w:rsidR="004D0CC2" w:rsidRDefault="004D0CC2" w:rsidP="004D0CC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D0CC2" w:rsidRDefault="004D0CC2" w:rsidP="004D0C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the particle begins 4 metres to the left of the origin, determine:</w:t>
            </w:r>
          </w:p>
          <w:p w:rsidR="004D0CC2" w:rsidRPr="004D0CC2" w:rsidRDefault="004D0CC2" w:rsidP="004D0CC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DF663D"/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4AF" w:rsidRPr="004D0CC2" w:rsidRDefault="004D0C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When the particle stops.</w:t>
            </w:r>
          </w:p>
          <w:p w:rsidR="00F154AF" w:rsidRDefault="00F154AF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2358C0" w:rsidRDefault="004D0CC2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Watp</w:t>
            </w:r>
            <w:proofErr w:type="spellEnd"/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pg</w:t>
            </w:r>
            <w:proofErr w:type="spellEnd"/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54.</w:t>
            </w:r>
          </w:p>
          <w:p w:rsidR="002358C0" w:rsidRDefault="002358C0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4065BB" w:rsidRDefault="004065BB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52762F">
            <w:r>
              <w:t>(2)</w:t>
            </w:r>
          </w:p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4AF" w:rsidRPr="004065BB" w:rsidRDefault="004D0C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displacement at any time</w:t>
            </w:r>
            <w:r w:rsidRPr="004D0CC2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t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.</w:t>
            </w: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4D0CC2">
            <w:r>
              <w:t>(2</w:t>
            </w:r>
            <w:r w:rsidR="0052762F">
              <w:t>)</w:t>
            </w:r>
          </w:p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4AF" w:rsidRPr="004065BB" w:rsidRDefault="004D0C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acceleration as the particle passes through the origin.</w:t>
            </w: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Pr="004065BB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4D0CC2">
            <w:r>
              <w:t>(3</w:t>
            </w:r>
            <w:r w:rsidR="0052762F">
              <w:t>)</w:t>
            </w:r>
          </w:p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4AF" w:rsidRPr="004065BB" w:rsidRDefault="004D0C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total distance travelled by the particle in the first two minutes.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7C26" w:rsidRDefault="006E7C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7C26" w:rsidRDefault="006E7C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7C26" w:rsidRDefault="006E7C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7C26" w:rsidRDefault="006E7C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7C26" w:rsidRPr="004065BB" w:rsidRDefault="006E7C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4D0CC2">
            <w:r>
              <w:t>(2</w:t>
            </w:r>
            <w:r w:rsidR="0052762F">
              <w:t>)</w:t>
            </w:r>
          </w:p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3.</w:t>
            </w:r>
          </w:p>
        </w:tc>
        <w:tc>
          <w:tcPr>
            <w:tcW w:w="16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6E7C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(7</w:t>
            </w:r>
            <w:r w:rsidR="00D82D72"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Marks)</w:t>
            </w:r>
          </w:p>
        </w:tc>
        <w:tc>
          <w:tcPr>
            <w:tcW w:w="665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6E7C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WATP Page 69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DF663D"/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827F8" w:rsidRDefault="00C827F8" w:rsidP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6DFD" w:rsidRDefault="00676DFD" w:rsidP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6DFD" w:rsidRDefault="00676DFD" w:rsidP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6DFD" w:rsidRPr="004065BB" w:rsidRDefault="00676DFD" w:rsidP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shaded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bounded by the</w:t>
            </w:r>
            <w:r w:rsidRPr="00676DF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676DFD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y axes, the line 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D82D72"/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distance between the supports at the highest point above the stage.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991321">
            <w:r>
              <w:t>(2)</w:t>
            </w:r>
          </w:p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distance between the supports 4 metres from the right hand side of the stage.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991321">
            <w:r>
              <w:t>(2)</w:t>
            </w:r>
          </w:p>
        </w:tc>
      </w:tr>
      <w:tr w:rsidR="00C827F8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827F8" w:rsidRPr="004065BB" w:rsidRDefault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827F8" w:rsidRPr="004065BB" w:rsidRDefault="00C827F8" w:rsidP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A tight wire is to be connected from the origin to the lower support at a point where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x=8.</m:t>
              </m:r>
            </m:oMath>
          </w:p>
          <w:p w:rsidR="00F154AF" w:rsidRPr="004065BB" w:rsidRDefault="00F154AF" w:rsidP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827F8" w:rsidRDefault="00C827F8"/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Determine the equation of this tight wire.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991321">
            <w:r>
              <w:t>(2)</w:t>
            </w:r>
          </w:p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State the integral which would be used to determine the area between the supports above the stage (i.e. the shaded region)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991321">
            <w:r>
              <w:t>(2)</w:t>
            </w:r>
          </w:p>
        </w:tc>
      </w:tr>
      <w:tr w:rsidR="00991321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991321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91321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Hence, or otherwise;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991321" w:rsidRDefault="00991321"/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(e)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Determine the area between the supports, correct to two decimal places.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991321">
            <w:r>
              <w:t>(2)</w:t>
            </w:r>
          </w:p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811B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(6</w:t>
            </w:r>
            <w:r w:rsidR="008052BA"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marks)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D82D72"/>
        </w:tc>
      </w:tr>
      <w:tr w:rsidR="008052BA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052BA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52BA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The rate of change of cost, in dollars of producing </w:t>
            </w:r>
            <w:r w:rsidRPr="004065BB">
              <w:rPr>
                <w:rFonts w:asciiTheme="minorHAnsi" w:hAnsiTheme="minorHAnsi" w:cstheme="minorHAnsi"/>
                <w:i/>
                <w:sz w:val="22"/>
                <w:szCs w:val="22"/>
              </w:rPr>
              <w:t>x</w:t>
            </w: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tonnes of fertiliser is such that:</w:t>
            </w:r>
          </w:p>
          <w:p w:rsidR="008052BA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052BA" w:rsidRPr="004065BB" w:rsidRDefault="00864B84" w:rsidP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dx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 30x-30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</m:rad>
              </m:oMath>
            </m:oMathPara>
          </w:p>
          <w:p w:rsidR="008052BA" w:rsidRPr="004065BB" w:rsidRDefault="008052BA" w:rsidP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052BA" w:rsidRPr="004065BB" w:rsidRDefault="008052BA" w:rsidP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Determine:</w:t>
            </w:r>
          </w:p>
          <w:p w:rsidR="008052BA" w:rsidRPr="004065BB" w:rsidRDefault="008052BA" w:rsidP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rate at which cost is changing at the instant when 4 tonnes of fertiliser are being produced.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811B8F">
            <w:r>
              <w:lastRenderedPageBreak/>
              <w:t>(2</w:t>
            </w:r>
            <w:r w:rsidR="008052BA">
              <w:t>)</w:t>
            </w:r>
          </w:p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extra cost involved in producing 16 tonnes instead of 9 tonnes of fertiliser.</w:t>
            </w: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8052BA">
            <w:r>
              <w:t>(2)</w:t>
            </w:r>
          </w:p>
        </w:tc>
      </w:tr>
      <w:tr w:rsidR="008052BA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052BA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052BA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2BA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An integral which displays the actual cost of producing the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25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th</m:t>
                  </m:r>
                </m:sup>
              </m:sSup>
            </m:oMath>
            <w:r w:rsidR="00F154AF"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tonne of fertiliser. (Do not evaluate)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>
            <w:r>
              <w:t>(2)</w:t>
            </w:r>
          </w:p>
        </w:tc>
      </w:tr>
      <w:tr w:rsidR="008052BA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</w:tr>
      <w:tr w:rsidR="008052BA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</w:tr>
      <w:tr w:rsidR="008052BA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</w:tr>
    </w:tbl>
    <w:p w:rsidR="00645EC0" w:rsidRDefault="00645EC0"/>
    <w:sectPr w:rsidR="0064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023"/>
    <w:multiLevelType w:val="hybridMultilevel"/>
    <w:tmpl w:val="66F8B172"/>
    <w:lvl w:ilvl="0" w:tplc="5E44B8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BF42A6"/>
    <w:multiLevelType w:val="hybridMultilevel"/>
    <w:tmpl w:val="2486B5F0"/>
    <w:lvl w:ilvl="0" w:tplc="5E44B8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F5F07"/>
    <w:multiLevelType w:val="hybridMultilevel"/>
    <w:tmpl w:val="C4F0A2C2"/>
    <w:lvl w:ilvl="0" w:tplc="ECAE50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C0"/>
    <w:rsid w:val="00041A3F"/>
    <w:rsid w:val="00063B2E"/>
    <w:rsid w:val="000F58C9"/>
    <w:rsid w:val="001B2DC7"/>
    <w:rsid w:val="001E48DD"/>
    <w:rsid w:val="002358C0"/>
    <w:rsid w:val="00277D59"/>
    <w:rsid w:val="00280087"/>
    <w:rsid w:val="002C2E84"/>
    <w:rsid w:val="002C6EB4"/>
    <w:rsid w:val="004065BB"/>
    <w:rsid w:val="0045030F"/>
    <w:rsid w:val="00471190"/>
    <w:rsid w:val="00473911"/>
    <w:rsid w:val="00485130"/>
    <w:rsid w:val="00491014"/>
    <w:rsid w:val="004D0CC2"/>
    <w:rsid w:val="004E0169"/>
    <w:rsid w:val="004E49C4"/>
    <w:rsid w:val="0052762F"/>
    <w:rsid w:val="006237F4"/>
    <w:rsid w:val="00645EC0"/>
    <w:rsid w:val="00676DFD"/>
    <w:rsid w:val="006E7C26"/>
    <w:rsid w:val="007501D4"/>
    <w:rsid w:val="00771FDC"/>
    <w:rsid w:val="007D0978"/>
    <w:rsid w:val="008052BA"/>
    <w:rsid w:val="00811B8F"/>
    <w:rsid w:val="00864B84"/>
    <w:rsid w:val="008A4192"/>
    <w:rsid w:val="00973D0D"/>
    <w:rsid w:val="00991321"/>
    <w:rsid w:val="009D131C"/>
    <w:rsid w:val="00A07C29"/>
    <w:rsid w:val="00A15BF6"/>
    <w:rsid w:val="00A267BE"/>
    <w:rsid w:val="00A41616"/>
    <w:rsid w:val="00A7131A"/>
    <w:rsid w:val="00A8164F"/>
    <w:rsid w:val="00AA2064"/>
    <w:rsid w:val="00B40C52"/>
    <w:rsid w:val="00B60B94"/>
    <w:rsid w:val="00C827F8"/>
    <w:rsid w:val="00D203D5"/>
    <w:rsid w:val="00D81E47"/>
    <w:rsid w:val="00D82D72"/>
    <w:rsid w:val="00DB3D8C"/>
    <w:rsid w:val="00DF663D"/>
    <w:rsid w:val="00E55D9C"/>
    <w:rsid w:val="00F154AF"/>
    <w:rsid w:val="00F4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EC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5EC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5E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EC0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8A4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EC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5EC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5E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EC0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8A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2D840-2003-4C83-A1E5-8A7A006F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90ADF8D9</Template>
  <TotalTime>89</TotalTime>
  <Pages>8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WHOLOHAN Giles</dc:creator>
  <cp:lastModifiedBy>WHOLOHAN Giles</cp:lastModifiedBy>
  <cp:revision>11</cp:revision>
  <cp:lastPrinted>2017-04-04T09:24:00Z</cp:lastPrinted>
  <dcterms:created xsi:type="dcterms:W3CDTF">2018-03-16T04:49:00Z</dcterms:created>
  <dcterms:modified xsi:type="dcterms:W3CDTF">2018-03-20T08:24:00Z</dcterms:modified>
</cp:coreProperties>
</file>