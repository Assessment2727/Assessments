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0A4AA7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Term 2</w:t>
            </w:r>
            <w:r w:rsidR="00B9650B">
              <w:rPr>
                <w:rFonts w:ascii="Baskerville Old Face" w:hAnsi="Baskerville Old Face"/>
                <w:b/>
                <w:sz w:val="52"/>
              </w:rPr>
              <w:t xml:space="preserve"> </w:t>
            </w:r>
            <w:r w:rsidR="003D0127">
              <w:rPr>
                <w:rFonts w:ascii="Baskerville Old Face" w:hAnsi="Baskerville Old Face"/>
                <w:b/>
                <w:sz w:val="52"/>
              </w:rPr>
              <w:t>Week 2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7C6F95" w:rsidP="00BE091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20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9707"/>
        <w:gridCol w:w="553"/>
      </w:tblGrid>
      <w:tr w:rsidR="000E06A3" w:rsidRPr="000E06A3" w:rsidTr="000E06A3">
        <w:tc>
          <w:tcPr>
            <w:tcW w:w="534" w:type="dxa"/>
          </w:tcPr>
          <w:p w:rsidR="000E06A3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0A4AA7" w:rsidP="009574A6">
            <w:pPr>
              <w:rPr>
                <w:sz w:val="24"/>
              </w:rPr>
            </w:pPr>
            <w:r>
              <w:rPr>
                <w:sz w:val="24"/>
              </w:rPr>
              <w:t xml:space="preserve">A cylindrical drum, or radius </w:t>
            </w:r>
            <w:r w:rsidR="00AF56A2">
              <w:rPr>
                <w:i/>
                <w:sz w:val="24"/>
              </w:rPr>
              <w:t>r</w:t>
            </w:r>
            <w:r w:rsidR="00AF56A2">
              <w:rPr>
                <w:sz w:val="24"/>
              </w:rPr>
              <w:t xml:space="preserve"> m and height </w:t>
            </w:r>
            <w:r w:rsidR="00AF56A2">
              <w:rPr>
                <w:i/>
                <w:sz w:val="24"/>
              </w:rPr>
              <w:t>h</w:t>
            </w:r>
            <w:r w:rsidR="00AF56A2">
              <w:rPr>
                <w:sz w:val="24"/>
              </w:rPr>
              <w:t xml:space="preserve"> m, has circular ends constructed from material costing $75 per square metre and sides constructed of material costing $40 per square metre.</w:t>
            </w:r>
          </w:p>
          <w:p w:rsidR="00AF56A2" w:rsidRPr="00AF56A2" w:rsidRDefault="00AF56A2" w:rsidP="009574A6">
            <w:pPr>
              <w:rPr>
                <w:sz w:val="28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304767" w:rsidRDefault="00AF56A2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13B79E1B" wp14:editId="0639381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-496570</wp:posOffset>
                  </wp:positionV>
                  <wp:extent cx="1000125" cy="526415"/>
                  <wp:effectExtent l="0" t="0" r="9525" b="6985"/>
                  <wp:wrapTight wrapText="bothSides">
                    <wp:wrapPolygon edited="0">
                      <wp:start x="0" y="0"/>
                      <wp:lineTo x="0" y="21105"/>
                      <wp:lineTo x="21394" y="21105"/>
                      <wp:lineTo x="213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14" t="56444" r="45182" b="36386"/>
                          <a:stretch/>
                        </pic:blipFill>
                        <pic:spPr bwMode="auto">
                          <a:xfrm>
                            <a:off x="0" y="0"/>
                            <a:ext cx="1000125" cy="52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4767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Explain why the cost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 xml:space="preserve">, in dollars, is given by </w:t>
            </w:r>
            <m:oMath>
              <m:r>
                <w:rPr>
                  <w:rFonts w:ascii="Cambria Math" w:hAnsi="Cambria Math"/>
                  <w:sz w:val="24"/>
                </w:rPr>
                <m:t>C=150π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+80πrh</m:t>
              </m:r>
            </m:oMath>
            <w:r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If the oil drum must be constructed for $250, show that the volume of the oil drum is given by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25r-15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den>
              </m:f>
            </m:oMath>
            <w:r>
              <w:rPr>
                <w:rFonts w:eastAsiaTheme="minorEastAsia"/>
                <w:sz w:val="24"/>
              </w:rPr>
              <w:t>.</w:t>
            </w: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rPr>
                <w:sz w:val="24"/>
              </w:rPr>
            </w:pPr>
          </w:p>
          <w:p w:rsidR="00AF56A2" w:rsidRPr="00AF56A2" w:rsidRDefault="00AF56A2" w:rsidP="00AF56A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 calculus methods to determine the dimensions that maximise the </w:t>
            </w:r>
            <w:r w:rsidR="003D0127">
              <w:rPr>
                <w:sz w:val="24"/>
              </w:rPr>
              <w:t>volume</w:t>
            </w:r>
            <w:r>
              <w:rPr>
                <w:sz w:val="24"/>
              </w:rPr>
              <w:t xml:space="preserve"> of the oil drum, and state this maximum value.</w:t>
            </w:r>
          </w:p>
          <w:p w:rsidR="00462ABC" w:rsidRDefault="00462ABC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AF56A2" w:rsidRDefault="00AF56A2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bookmarkStart w:id="0" w:name="_GoBack"/>
            <w:bookmarkEnd w:id="0"/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</w:p>
          <w:p w:rsidR="00AF56A2" w:rsidRPr="000E06A3" w:rsidRDefault="00AF56A2" w:rsidP="00AF56A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4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AF56A2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304767" w:rsidRDefault="00AF56A2" w:rsidP="00462ABC">
            <w:p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manufacturer of chocolate produces 3 times as many soft centred choclates as hard centred ones. The chocolates are randomly packed in boxes of 20.</w:t>
            </w:r>
          </w:p>
          <w:p w:rsidR="00AF56A2" w:rsidRPr="00304767" w:rsidRDefault="00AF56A2" w:rsidP="00462ABC">
            <w:pPr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Find the probability that in a box there are:</w:t>
            </w: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 xml:space="preserve">an equal number of soft centred and hard centred chocolates. </w:t>
            </w: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Pr="00D62CC8" w:rsidRDefault="00D62CC8" w:rsidP="00D62CC8">
            <w:pPr>
              <w:rPr>
                <w:noProof/>
                <w:sz w:val="24"/>
                <w:lang w:eastAsia="en-AU"/>
              </w:rPr>
            </w:pPr>
          </w:p>
          <w:p w:rsidR="00D62CC8" w:rsidRDefault="00D62CC8" w:rsidP="00D62CC8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AE1107" w:rsidRPr="00304767" w:rsidRDefault="00AE110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A random sample of 5 boxes is taken from the production line. Find the probability that exactly 3 of them contain fewer than 5 hard centred chocolates.</w:t>
            </w:r>
          </w:p>
          <w:p w:rsid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D62CC8" w:rsidRDefault="00D62CC8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BE0915" w:rsidRPr="00304767" w:rsidRDefault="00BE0915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304767" w:rsidRPr="00304767" w:rsidRDefault="00304767" w:rsidP="00304767">
            <w:pPr>
              <w:pStyle w:val="ListParagraph"/>
              <w:rPr>
                <w:noProof/>
                <w:sz w:val="24"/>
                <w:lang w:eastAsia="en-AU"/>
              </w:rPr>
            </w:pPr>
          </w:p>
          <w:p w:rsidR="00462ABC" w:rsidRPr="00BE0915" w:rsidRDefault="00D62CC8" w:rsidP="00304767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Determine the mean and standard deviation of the number of hard centred choclates in a box.</w:t>
            </w: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BE0915" w:rsidRDefault="00BE0915" w:rsidP="00BE0915">
            <w:pPr>
              <w:rPr>
                <w:noProof/>
                <w:lang w:eastAsia="en-AU"/>
              </w:rPr>
            </w:pPr>
          </w:p>
          <w:p w:rsidR="00D62CC8" w:rsidRDefault="00D62CC8" w:rsidP="00BE0915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D62CC8" w:rsidRDefault="00D62CC8" w:rsidP="00462ABC">
            <w:pPr>
              <w:rPr>
                <w:noProof/>
                <w:lang w:eastAsia="en-AU"/>
              </w:rPr>
            </w:pPr>
          </w:p>
          <w:p w:rsidR="00AE1107" w:rsidRDefault="00AE1107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462ABC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BB284B">
            <w:pPr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</w:p>
          <w:p w:rsidR="00D62CC8" w:rsidRDefault="00D62CC8" w:rsidP="00D62CC8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7C6F95" w:rsidRPr="000E06A3" w:rsidTr="000E06A3">
        <w:tc>
          <w:tcPr>
            <w:tcW w:w="534" w:type="dxa"/>
          </w:tcPr>
          <w:p w:rsidR="007C6F95" w:rsidRDefault="007C6F95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922" w:type="dxa"/>
          </w:tcPr>
          <w:p w:rsidR="007C6F95" w:rsidRDefault="007C6F95" w:rsidP="007C6F95">
            <w:pPr>
              <w:pStyle w:val="ListParagraph"/>
              <w:numPr>
                <w:ilvl w:val="0"/>
                <w:numId w:val="6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Evaluate</w:t>
            </w:r>
          </w:p>
          <w:p w:rsidR="007C6F95" w:rsidRPr="00BB284B" w:rsidRDefault="007C6F95" w:rsidP="007C6F95">
            <w:pPr>
              <w:pStyle w:val="ListParagraph"/>
              <w:numPr>
                <w:ilvl w:val="0"/>
                <w:numId w:val="7"/>
              </w:numPr>
              <w:ind w:left="1057" w:hanging="337"/>
              <w:rPr>
                <w:noProof/>
                <w:sz w:val="28"/>
                <w:lang w:eastAsia="en-AU"/>
              </w:rPr>
            </w:pPr>
            <w:r w:rsidRPr="007C6F95">
              <w:rPr>
                <w:sz w:val="24"/>
                <w:szCs w:val="20"/>
              </w:rPr>
              <w:t>log</w:t>
            </w:r>
            <w:r w:rsidRPr="007C6F95">
              <w:rPr>
                <w:sz w:val="24"/>
                <w:szCs w:val="20"/>
                <w:vertAlign w:val="subscript"/>
              </w:rPr>
              <w:t xml:space="preserve">5 </w:t>
            </w:r>
            <w:r w:rsidRPr="007C6F95">
              <w:rPr>
                <w:sz w:val="24"/>
                <w:szCs w:val="20"/>
              </w:rPr>
              <w:t>125</w:t>
            </w:r>
          </w:p>
          <w:p w:rsidR="00BB284B" w:rsidRPr="007C6F95" w:rsidRDefault="00BB284B" w:rsidP="00BB284B">
            <w:pPr>
              <w:pStyle w:val="ListParagraph"/>
              <w:ind w:left="1057"/>
              <w:rPr>
                <w:noProof/>
                <w:sz w:val="28"/>
                <w:lang w:eastAsia="en-AU"/>
              </w:rPr>
            </w:pPr>
          </w:p>
          <w:p w:rsidR="007C6F95" w:rsidRPr="00BB284B" w:rsidRDefault="007C6F95" w:rsidP="007C6F95">
            <w:pPr>
              <w:pStyle w:val="ListParagraph"/>
              <w:numPr>
                <w:ilvl w:val="0"/>
                <w:numId w:val="7"/>
              </w:numPr>
              <w:ind w:left="1057" w:hanging="337"/>
              <w:rPr>
                <w:noProof/>
                <w:sz w:val="32"/>
                <w:lang w:eastAsia="en-AU"/>
              </w:rPr>
            </w:pPr>
            <w:r w:rsidRPr="007C6F95">
              <w:rPr>
                <w:sz w:val="24"/>
                <w:szCs w:val="20"/>
              </w:rPr>
              <w:t>log</w:t>
            </w:r>
            <w:r w:rsidRPr="007C6F95">
              <w:rPr>
                <w:sz w:val="24"/>
                <w:szCs w:val="20"/>
                <w:vertAlign w:val="subscript"/>
              </w:rPr>
              <w:t xml:space="preserve">3 </w:t>
            </w:r>
            <w:r w:rsidRPr="007C6F95">
              <w:rPr>
                <w:sz w:val="24"/>
                <w:szCs w:val="20"/>
              </w:rPr>
              <w:fldChar w:fldCharType="begin"/>
            </w:r>
            <w:r w:rsidRPr="007C6F95">
              <w:rPr>
                <w:sz w:val="24"/>
                <w:szCs w:val="20"/>
              </w:rPr>
              <w:instrText xml:space="preserve"> eq \f(1,27)</w:instrText>
            </w:r>
            <w:r w:rsidRPr="007C6F95">
              <w:rPr>
                <w:sz w:val="24"/>
                <w:szCs w:val="20"/>
              </w:rPr>
              <w:fldChar w:fldCharType="end"/>
            </w:r>
          </w:p>
          <w:p w:rsidR="00BB284B" w:rsidRPr="00BB284B" w:rsidRDefault="00BB284B" w:rsidP="00BB284B">
            <w:pPr>
              <w:rPr>
                <w:noProof/>
                <w:sz w:val="32"/>
                <w:lang w:eastAsia="en-AU"/>
              </w:rPr>
            </w:pPr>
          </w:p>
          <w:p w:rsidR="007C6F95" w:rsidRDefault="007C6F95" w:rsidP="007C6F95">
            <w:pPr>
              <w:pStyle w:val="ListParagraph"/>
              <w:numPr>
                <w:ilvl w:val="0"/>
                <w:numId w:val="6"/>
              </w:numPr>
              <w:rPr>
                <w:noProof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t>Solve</w:t>
            </w:r>
          </w:p>
          <w:p w:rsidR="007C6F95" w:rsidRPr="00BB284B" w:rsidRDefault="007C6F95" w:rsidP="007C6F95">
            <w:pPr>
              <w:pStyle w:val="ListParagraph"/>
              <w:numPr>
                <w:ilvl w:val="0"/>
                <w:numId w:val="8"/>
              </w:numPr>
              <w:ind w:left="1057" w:hanging="337"/>
              <w:rPr>
                <w:noProof/>
                <w:sz w:val="28"/>
                <w:lang w:eastAsia="en-AU"/>
              </w:rPr>
            </w:pPr>
            <w:proofErr w:type="gramStart"/>
            <w:r w:rsidRPr="007C6F95">
              <w:rPr>
                <w:sz w:val="24"/>
                <w:szCs w:val="20"/>
                <w:lang w:val="fr-FR"/>
              </w:rPr>
              <w:t>log</w:t>
            </w:r>
            <w:proofErr w:type="gramEnd"/>
            <w:r w:rsidRPr="007C6F95">
              <w:rPr>
                <w:sz w:val="24"/>
                <w:szCs w:val="20"/>
                <w:vertAlign w:val="subscript"/>
                <w:lang w:val="fr-FR"/>
              </w:rPr>
              <w:t>10</w:t>
            </w:r>
            <w:r w:rsidRPr="007C6F95">
              <w:rPr>
                <w:sz w:val="24"/>
                <w:szCs w:val="20"/>
                <w:lang w:val="fr-FR"/>
              </w:rPr>
              <w:t xml:space="preserve"> </w:t>
            </w:r>
            <w:r w:rsidRPr="007C6F95">
              <w:rPr>
                <w:i/>
                <w:iCs/>
                <w:sz w:val="24"/>
                <w:szCs w:val="20"/>
                <w:lang w:val="fr-FR"/>
              </w:rPr>
              <w:t>x</w:t>
            </w:r>
            <w:r w:rsidRPr="007C6F95">
              <w:rPr>
                <w:sz w:val="24"/>
                <w:szCs w:val="20"/>
                <w:lang w:val="fr-FR"/>
              </w:rPr>
              <w:t xml:space="preserve"> = 3</w:t>
            </w:r>
          </w:p>
          <w:p w:rsidR="00BB284B" w:rsidRPr="007C6F95" w:rsidRDefault="00BB284B" w:rsidP="00BB284B">
            <w:pPr>
              <w:pStyle w:val="ListParagraph"/>
              <w:ind w:left="1057"/>
              <w:rPr>
                <w:noProof/>
                <w:sz w:val="28"/>
                <w:lang w:eastAsia="en-AU"/>
              </w:rPr>
            </w:pPr>
          </w:p>
          <w:p w:rsidR="007C6F95" w:rsidRPr="00BB284B" w:rsidRDefault="00BB284B" w:rsidP="00BB284B">
            <w:pPr>
              <w:pStyle w:val="ListParagraph"/>
              <w:numPr>
                <w:ilvl w:val="0"/>
                <w:numId w:val="8"/>
              </w:numPr>
              <w:ind w:left="1057" w:hanging="337"/>
              <w:rPr>
                <w:noProof/>
                <w:sz w:val="28"/>
                <w:lang w:eastAsia="en-AU"/>
              </w:rPr>
            </w:pPr>
            <w:r w:rsidRPr="00BB284B">
              <w:rPr>
                <w:sz w:val="24"/>
                <w:szCs w:val="20"/>
                <w:lang w:val="fr-FR"/>
              </w:rPr>
              <w:t>4 log</w:t>
            </w:r>
            <w:r w:rsidRPr="00BB284B">
              <w:rPr>
                <w:sz w:val="24"/>
                <w:szCs w:val="20"/>
                <w:vertAlign w:val="subscript"/>
                <w:lang w:val="fr-FR"/>
              </w:rPr>
              <w:t xml:space="preserve">2 </w:t>
            </w:r>
            <w:r w:rsidRPr="00BB284B">
              <w:rPr>
                <w:i/>
                <w:iCs/>
                <w:sz w:val="24"/>
                <w:szCs w:val="20"/>
                <w:lang w:val="fr-FR"/>
              </w:rPr>
              <w:t>x</w:t>
            </w:r>
            <w:r w:rsidRPr="00BB284B">
              <w:rPr>
                <w:sz w:val="24"/>
                <w:szCs w:val="20"/>
                <w:lang w:val="fr-FR"/>
              </w:rPr>
              <w:t xml:space="preserve"> = 16</w:t>
            </w:r>
          </w:p>
          <w:p w:rsidR="00BB284B" w:rsidRPr="00BB284B" w:rsidRDefault="00BB284B" w:rsidP="00BB284B">
            <w:pPr>
              <w:rPr>
                <w:noProof/>
                <w:sz w:val="28"/>
                <w:lang w:eastAsia="en-AU"/>
              </w:rPr>
            </w:pPr>
          </w:p>
        </w:tc>
        <w:tc>
          <w:tcPr>
            <w:tcW w:w="560" w:type="dxa"/>
          </w:tcPr>
          <w:p w:rsidR="007C6F95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</w:p>
          <w:p w:rsidR="00BB284B" w:rsidRDefault="00BB284B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</w:tbl>
    <w:p w:rsidR="000E06A3" w:rsidRDefault="000E06A3" w:rsidP="00BB284B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C29"/>
    <w:multiLevelType w:val="hybridMultilevel"/>
    <w:tmpl w:val="94E828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70A8"/>
    <w:multiLevelType w:val="hybridMultilevel"/>
    <w:tmpl w:val="535C6B76"/>
    <w:lvl w:ilvl="0" w:tplc="FDEAB424">
      <w:start w:val="1"/>
      <w:numFmt w:val="lowerRoman"/>
      <w:lvlText w:val="%1)"/>
      <w:lvlJc w:val="left"/>
      <w:pPr>
        <w:ind w:left="1440" w:hanging="72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0A68"/>
    <w:multiLevelType w:val="hybridMultilevel"/>
    <w:tmpl w:val="37484132"/>
    <w:lvl w:ilvl="0" w:tplc="D1C291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27947"/>
    <w:multiLevelType w:val="hybridMultilevel"/>
    <w:tmpl w:val="E89070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0E8B"/>
    <w:multiLevelType w:val="hybridMultilevel"/>
    <w:tmpl w:val="3942158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8E74D3"/>
    <w:multiLevelType w:val="hybridMultilevel"/>
    <w:tmpl w:val="871E0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A4AA7"/>
    <w:rsid w:val="000E06A3"/>
    <w:rsid w:val="001746CA"/>
    <w:rsid w:val="00197E6A"/>
    <w:rsid w:val="002130E2"/>
    <w:rsid w:val="002A3E55"/>
    <w:rsid w:val="002F7082"/>
    <w:rsid w:val="00304767"/>
    <w:rsid w:val="00327FC4"/>
    <w:rsid w:val="003D0127"/>
    <w:rsid w:val="00462ABC"/>
    <w:rsid w:val="00467417"/>
    <w:rsid w:val="00541451"/>
    <w:rsid w:val="005756B6"/>
    <w:rsid w:val="00581A04"/>
    <w:rsid w:val="005C61DC"/>
    <w:rsid w:val="00702E9A"/>
    <w:rsid w:val="00716FDE"/>
    <w:rsid w:val="007C6F95"/>
    <w:rsid w:val="00875DBC"/>
    <w:rsid w:val="009574A6"/>
    <w:rsid w:val="009C6B9D"/>
    <w:rsid w:val="00AE1107"/>
    <w:rsid w:val="00AF56A2"/>
    <w:rsid w:val="00B9650B"/>
    <w:rsid w:val="00BB284B"/>
    <w:rsid w:val="00BB5904"/>
    <w:rsid w:val="00BE0915"/>
    <w:rsid w:val="00C204ED"/>
    <w:rsid w:val="00CB2517"/>
    <w:rsid w:val="00D155F9"/>
    <w:rsid w:val="00D62CC8"/>
    <w:rsid w:val="00DB0246"/>
    <w:rsid w:val="00E33A22"/>
    <w:rsid w:val="00F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BA8"/>
  <w15:docId w15:val="{3EB59695-6343-4664-B9FC-ED2993D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70DDC804</Template>
  <TotalTime>5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3</cp:revision>
  <dcterms:created xsi:type="dcterms:W3CDTF">2019-05-10T01:34:00Z</dcterms:created>
  <dcterms:modified xsi:type="dcterms:W3CDTF">2019-05-10T01:43:00Z</dcterms:modified>
</cp:coreProperties>
</file>