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-32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0"/>
        <w:gridCol w:w="5490"/>
        <w:gridCol w:w="2439"/>
      </w:tblGrid>
      <w:tr w:rsidR="00B14839" w14:paraId="293CF267" w14:textId="77777777" w:rsidTr="00B14839"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88E1B" w14:textId="77777777" w:rsidR="00B14839" w:rsidRDefault="00B14839" w:rsidP="00B14839">
            <w:pPr>
              <w:pStyle w:val="NoSpacing"/>
              <w:jc w:val="center"/>
            </w:pPr>
            <w:r>
              <w:object w:dxaOrig="1740" w:dyaOrig="1650" w14:anchorId="5F63A5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82.8pt" o:ole="" fillcolor="window">
                  <v:imagedata r:id="rId8" o:title=""/>
                </v:shape>
                <o:OLEObject Type="Embed" ProgID="Word.Picture.8" ShapeID="_x0000_i1025" DrawAspect="Content" ObjectID="_1613214004" r:id="rId9"/>
              </w:object>
            </w:r>
            <w:r>
              <w:br/>
              <w:t>Rossmoyne SHS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05836" w14:textId="51A5CEC0" w:rsidR="00B14839" w:rsidRDefault="00B00B47" w:rsidP="00B14839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METHODS </w:t>
            </w:r>
            <w:proofErr w:type="gramStart"/>
            <w:r>
              <w:rPr>
                <w:sz w:val="32"/>
                <w:szCs w:val="32"/>
              </w:rPr>
              <w:t>12</w:t>
            </w:r>
            <w:r w:rsidR="00124D27">
              <w:rPr>
                <w:sz w:val="32"/>
                <w:szCs w:val="32"/>
              </w:rPr>
              <w:t xml:space="preserve"> </w:t>
            </w:r>
            <w:r w:rsidR="00B14839">
              <w:rPr>
                <w:sz w:val="32"/>
                <w:szCs w:val="32"/>
              </w:rPr>
              <w:t xml:space="preserve"> Mathematics</w:t>
            </w:r>
            <w:proofErr w:type="gramEnd"/>
            <w:r w:rsidR="00B14839">
              <w:rPr>
                <w:sz w:val="32"/>
                <w:szCs w:val="32"/>
              </w:rPr>
              <w:t xml:space="preserve"> </w:t>
            </w:r>
          </w:p>
          <w:p w14:paraId="7944BE25" w14:textId="6422F20A" w:rsidR="00B14839" w:rsidRDefault="003167E5" w:rsidP="00B14839">
            <w:pPr>
              <w:pStyle w:val="NoSpacing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SPOT TEST </w:t>
            </w:r>
            <w:proofErr w:type="gramStart"/>
            <w:r>
              <w:rPr>
                <w:sz w:val="32"/>
                <w:szCs w:val="32"/>
              </w:rPr>
              <w:t>2</w:t>
            </w:r>
            <w:r w:rsidR="00124D27">
              <w:rPr>
                <w:sz w:val="32"/>
                <w:szCs w:val="32"/>
              </w:rPr>
              <w:t>,  2019</w:t>
            </w:r>
            <w:proofErr w:type="gramEnd"/>
          </w:p>
          <w:p w14:paraId="5D3F89ED" w14:textId="46EE160A" w:rsidR="00B14839" w:rsidRDefault="003167E5" w:rsidP="00B14839">
            <w:pPr>
              <w:pStyle w:val="NoSpacing"/>
              <w:jc w:val="center"/>
            </w:pPr>
            <w:r>
              <w:t>Week 5</w:t>
            </w:r>
            <w:r w:rsidR="00124D27">
              <w:t xml:space="preserve"> Term 1</w:t>
            </w:r>
          </w:p>
          <w:p w14:paraId="699B25EE" w14:textId="05026C5E" w:rsidR="00B14839" w:rsidRDefault="00CF3995" w:rsidP="00B14839">
            <w:pPr>
              <w:pStyle w:val="NoSpacing"/>
              <w:jc w:val="center"/>
            </w:pPr>
            <w:r>
              <w:t>Time allowed:  20</w:t>
            </w:r>
            <w:r w:rsidR="00B14839">
              <w:t xml:space="preserve"> minutes</w:t>
            </w:r>
          </w:p>
          <w:p w14:paraId="000B1DB1" w14:textId="067BE7D3" w:rsidR="00B14839" w:rsidRDefault="00CF3995" w:rsidP="00B14839">
            <w:pPr>
              <w:pStyle w:val="NoSpacing"/>
              <w:jc w:val="center"/>
            </w:pPr>
            <w:r>
              <w:t>No Calculator – 20</w:t>
            </w:r>
            <w:bookmarkStart w:id="0" w:name="_GoBack"/>
            <w:bookmarkEnd w:id="0"/>
            <w:r w:rsidR="00B14839">
              <w:t xml:space="preserve"> </w:t>
            </w:r>
            <w:proofErr w:type="spellStart"/>
            <w:r w:rsidR="00B14839">
              <w:t>mks</w:t>
            </w:r>
            <w:proofErr w:type="spellEnd"/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6F0" w14:textId="77777777" w:rsidR="00B14839" w:rsidRDefault="00B14839" w:rsidP="00B14839">
            <w:pPr>
              <w:pStyle w:val="NoSpacing"/>
            </w:pPr>
            <w:r>
              <w:rPr>
                <w:noProof/>
                <w:sz w:val="24"/>
                <w:szCs w:val="24"/>
                <w:lang w:eastAsia="en-AU"/>
              </w:rPr>
              <w:drawing>
                <wp:inline distT="0" distB="0" distL="0" distR="0" wp14:anchorId="222C1909" wp14:editId="10C929EA">
                  <wp:extent cx="1362075" cy="981075"/>
                  <wp:effectExtent l="0" t="0" r="9525" b="9525"/>
                  <wp:docPr id="2" name="Picture 2" descr="MPj03877130000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Pj03877130000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4FD55" w14:textId="0807006E" w:rsidR="00E927D1" w:rsidRDefault="00E927D1">
      <w:pPr>
        <w:pStyle w:val="Header"/>
        <w:tabs>
          <w:tab w:val="clear" w:pos="4320"/>
          <w:tab w:val="clear" w:pos="8640"/>
          <w:tab w:val="left" w:pos="720"/>
          <w:tab w:val="left" w:pos="2944"/>
        </w:tabs>
        <w:rPr>
          <w:rFonts w:ascii="Comic Sans MS" w:hAnsi="Comic Sans MS"/>
          <w:sz w:val="32"/>
        </w:rPr>
      </w:pPr>
    </w:p>
    <w:p w14:paraId="1DB80E0B" w14:textId="1059BFF7" w:rsidR="00F95083" w:rsidRDefault="00F95083" w:rsidP="00E927D1">
      <w:pPr>
        <w:pStyle w:val="Header"/>
        <w:tabs>
          <w:tab w:val="clear" w:pos="4320"/>
          <w:tab w:val="clear" w:pos="8640"/>
          <w:tab w:val="left" w:pos="720"/>
          <w:tab w:val="left" w:pos="2944"/>
        </w:tabs>
        <w:rPr>
          <w:rFonts w:ascii="Comic Sans MS" w:hAnsi="Comic Sans MS"/>
          <w:color w:val="000000"/>
          <w:sz w:val="22"/>
        </w:rPr>
      </w:pPr>
    </w:p>
    <w:p w14:paraId="5E2624EB" w14:textId="77777777" w:rsidR="00B14839" w:rsidRDefault="00B14839" w:rsidP="00E927D1">
      <w:pPr>
        <w:pStyle w:val="Header"/>
        <w:tabs>
          <w:tab w:val="clear" w:pos="4320"/>
          <w:tab w:val="clear" w:pos="8640"/>
          <w:tab w:val="left" w:pos="720"/>
          <w:tab w:val="left" w:pos="2944"/>
        </w:tabs>
        <w:rPr>
          <w:rFonts w:ascii="Comic Sans MS" w:hAnsi="Comic Sans MS"/>
          <w:color w:val="000000"/>
          <w:sz w:val="22"/>
        </w:rPr>
      </w:pPr>
    </w:p>
    <w:p w14:paraId="0CA0978B" w14:textId="77777777" w:rsidR="003748D1" w:rsidRDefault="003748D1" w:rsidP="00877937">
      <w:pPr>
        <w:ind w:left="7200"/>
        <w:rPr>
          <w:rFonts w:ascii="Comic Sans MS" w:hAnsi="Comic Sans MS"/>
          <w:color w:val="000000"/>
          <w:sz w:val="22"/>
        </w:rPr>
      </w:pPr>
    </w:p>
    <w:p w14:paraId="1174CDB8" w14:textId="77777777" w:rsidR="003748D1" w:rsidRDefault="003748D1" w:rsidP="00877937">
      <w:pPr>
        <w:ind w:left="7200"/>
        <w:rPr>
          <w:rFonts w:ascii="Comic Sans MS" w:hAnsi="Comic Sans MS"/>
          <w:color w:val="000000"/>
          <w:sz w:val="22"/>
        </w:rPr>
      </w:pPr>
    </w:p>
    <w:p w14:paraId="1458E90C" w14:textId="07E258C9" w:rsidR="00877937" w:rsidRPr="0092754C" w:rsidRDefault="00F95083" w:rsidP="00877937">
      <w:pPr>
        <w:ind w:left="7200"/>
        <w:rPr>
          <w:rFonts w:asciiTheme="majorHAnsi" w:hAnsiTheme="majorHAnsi" w:cstheme="majorHAnsi"/>
          <w:color w:val="000000"/>
          <w:szCs w:val="24"/>
        </w:rPr>
      </w:pPr>
      <w:proofErr w:type="gramStart"/>
      <w:r w:rsidRPr="0092754C">
        <w:rPr>
          <w:rFonts w:asciiTheme="majorHAnsi" w:hAnsiTheme="majorHAnsi" w:cstheme="majorHAnsi"/>
          <w:color w:val="000000"/>
          <w:szCs w:val="24"/>
        </w:rPr>
        <w:t>Name :</w:t>
      </w:r>
      <w:proofErr w:type="gramEnd"/>
      <w:r w:rsidRPr="0092754C">
        <w:rPr>
          <w:rFonts w:asciiTheme="majorHAnsi" w:hAnsiTheme="majorHAnsi" w:cstheme="majorHAnsi"/>
          <w:color w:val="000000"/>
          <w:szCs w:val="24"/>
        </w:rPr>
        <w:t xml:space="preserve"> ___________________</w:t>
      </w:r>
    </w:p>
    <w:p w14:paraId="3A5102D8" w14:textId="77777777" w:rsidR="00F95083" w:rsidRPr="00D40858" w:rsidRDefault="00F95083" w:rsidP="00F95083">
      <w:pPr>
        <w:rPr>
          <w:rFonts w:asciiTheme="minorHAnsi" w:hAnsiTheme="minorHAnsi" w:cstheme="majorHAnsi"/>
          <w:color w:val="000000"/>
          <w:sz w:val="22"/>
          <w:szCs w:val="22"/>
        </w:rPr>
      </w:pPr>
    </w:p>
    <w:p w14:paraId="446FE629" w14:textId="422D3AAD" w:rsidR="003167E5" w:rsidRPr="00D40858" w:rsidRDefault="00224563" w:rsidP="003167E5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[9</w:t>
      </w:r>
      <w:r w:rsidR="003167E5" w:rsidRPr="00D408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167E5" w:rsidRPr="00D40858">
        <w:rPr>
          <w:rFonts w:asciiTheme="minorHAnsi" w:hAnsiTheme="minorHAnsi"/>
          <w:sz w:val="22"/>
          <w:szCs w:val="22"/>
        </w:rPr>
        <w:t>mks</w:t>
      </w:r>
      <w:proofErr w:type="spellEnd"/>
      <w:r w:rsidR="003167E5" w:rsidRPr="00D40858">
        <w:rPr>
          <w:rFonts w:asciiTheme="minorHAnsi" w:hAnsiTheme="minorHAnsi"/>
          <w:sz w:val="22"/>
          <w:szCs w:val="22"/>
        </w:rPr>
        <w:t>]</w:t>
      </w:r>
    </w:p>
    <w:p w14:paraId="13DD9CFF" w14:textId="77777777" w:rsidR="003167E5" w:rsidRPr="00D40858" w:rsidRDefault="003167E5" w:rsidP="003167E5">
      <w:pPr>
        <w:ind w:left="1440"/>
        <w:rPr>
          <w:rFonts w:asciiTheme="minorHAnsi" w:hAnsiTheme="minorHAnsi"/>
          <w:sz w:val="22"/>
          <w:szCs w:val="22"/>
        </w:rPr>
      </w:pPr>
      <w:r w:rsidRPr="00D40858">
        <w:rPr>
          <w:rFonts w:asciiTheme="minorHAnsi" w:hAnsiTheme="minorHAnsi"/>
          <w:sz w:val="22"/>
          <w:szCs w:val="22"/>
        </w:rPr>
        <w:t>Determine each of the following</w:t>
      </w:r>
    </w:p>
    <w:p w14:paraId="6A17D745" w14:textId="044EA7A8" w:rsidR="003167E5" w:rsidRPr="00D40858" w:rsidRDefault="003167E5" w:rsidP="00D40858">
      <w:pPr>
        <w:ind w:left="1440" w:firstLine="720"/>
        <w:rPr>
          <w:rFonts w:asciiTheme="minorHAnsi" w:hAnsiTheme="minorHAnsi"/>
          <w:sz w:val="22"/>
          <w:szCs w:val="22"/>
        </w:rPr>
      </w:pPr>
      <w:r w:rsidRPr="00D40858">
        <w:rPr>
          <w:rFonts w:asciiTheme="minorHAnsi" w:hAnsiTheme="minorHAnsi"/>
          <w:sz w:val="22"/>
          <w:szCs w:val="22"/>
        </w:rPr>
        <w:tab/>
        <w:t xml:space="preserve"> </w:t>
      </w: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"/>
        <w:gridCol w:w="9052"/>
      </w:tblGrid>
      <w:tr w:rsidR="002B62C9" w:rsidRPr="00D40858" w14:paraId="3D87E466" w14:textId="77777777" w:rsidTr="00DD6441">
        <w:tc>
          <w:tcPr>
            <w:tcW w:w="540" w:type="dxa"/>
          </w:tcPr>
          <w:p w14:paraId="2E45ADA4" w14:textId="77777777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62BBB7B" w14:textId="63A77F97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>(a)</w:t>
            </w:r>
          </w:p>
        </w:tc>
        <w:tc>
          <w:tcPr>
            <w:tcW w:w="9052" w:type="dxa"/>
          </w:tcPr>
          <w:p w14:paraId="70C7E5F7" w14:textId="77777777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ab/>
            </w:r>
            <w:r w:rsidRPr="00D40858">
              <w:rPr>
                <w:rFonts w:asciiTheme="minorHAnsi" w:hAnsiTheme="minorHAnsi"/>
                <w:position w:val="-34"/>
                <w:sz w:val="22"/>
                <w:szCs w:val="22"/>
              </w:rPr>
              <w:object w:dxaOrig="1359" w:dyaOrig="800" w14:anchorId="4E3ACED3">
                <v:shape id="_x0000_i1131" type="#_x0000_t75" style="width:68.4pt;height:39.6pt" o:ole="">
                  <v:imagedata r:id="rId11" o:title=""/>
                </v:shape>
                <o:OLEObject Type="Embed" ProgID="Equation.3" ShapeID="_x0000_i1131" DrawAspect="Content" ObjectID="_1613214005" r:id="rId12"/>
              </w:object>
            </w:r>
          </w:p>
          <w:p w14:paraId="61DAA8B6" w14:textId="77777777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B1FB0A2" w14:textId="77777777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3731DAB" w14:textId="0B88928B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16A8550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6C42337" w14:textId="0EBD6908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B62C9" w:rsidRPr="00D40858" w14:paraId="2858901A" w14:textId="77777777" w:rsidTr="00DD6441">
        <w:tc>
          <w:tcPr>
            <w:tcW w:w="540" w:type="dxa"/>
          </w:tcPr>
          <w:p w14:paraId="5547AAE1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8BBE20B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1D82462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151FAB8" w14:textId="7ADB805B" w:rsidR="002B62C9" w:rsidRPr="00D40858" w:rsidRDefault="002B62C9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>(b)</w:t>
            </w:r>
          </w:p>
        </w:tc>
        <w:tc>
          <w:tcPr>
            <w:tcW w:w="9052" w:type="dxa"/>
          </w:tcPr>
          <w:p w14:paraId="39E79FDB" w14:textId="13E340F7" w:rsidR="002B62C9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 xml:space="preserve"> 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w:br/>
              </m:r>
            </m:oMath>
            <w:r w:rsidRPr="00D40858">
              <w:rPr>
                <w:rFonts w:asciiTheme="minorHAnsi" w:hAnsiTheme="minorHAnsi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tab/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t.(1-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t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7</m:t>
                            </m:r>
                          </m:sup>
                        </m:sSup>
                      </m:e>
                    </m:rad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>dx</m:t>
                </m:r>
              </m:oMath>
            </m:oMathPara>
          </w:p>
          <w:p w14:paraId="5A73AF4D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46485D3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609F169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F1603CD" w14:textId="2C136CBF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03FAA5E" w14:textId="2577767F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309AF44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10C1A44" w14:textId="467EF1FB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B62C9" w:rsidRPr="00D40858" w14:paraId="4893073D" w14:textId="77777777" w:rsidTr="00DD6441">
        <w:tc>
          <w:tcPr>
            <w:tcW w:w="540" w:type="dxa"/>
          </w:tcPr>
          <w:p w14:paraId="6C14C540" w14:textId="55686A7A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D28DBEB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89CF069" w14:textId="3B8157DE" w:rsidR="002B62C9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>(c)</w:t>
            </w:r>
          </w:p>
        </w:tc>
        <w:tc>
          <w:tcPr>
            <w:tcW w:w="9052" w:type="dxa"/>
          </w:tcPr>
          <w:p w14:paraId="2FC57294" w14:textId="39C1C82E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57D69ED" w14:textId="0468367C" w:rsidR="002B62C9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tab/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2π dx</m:t>
                    </m:r>
                  </m:e>
                </m:nary>
              </m:oMath>
            </m:oMathPara>
          </w:p>
          <w:p w14:paraId="58EE6784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E6D1F29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E1EACBA" w14:textId="77777777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36BEEF2" w14:textId="6B269E48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74FFE72" w14:textId="299116DB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7BFEA79" w14:textId="1EBA976D" w:rsidR="00C872FE" w:rsidRPr="00D40858" w:rsidRDefault="00C872FE" w:rsidP="00C872F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B62C9" w:rsidRPr="00D40858" w14:paraId="76070A21" w14:textId="77777777" w:rsidTr="00DD6441">
        <w:tc>
          <w:tcPr>
            <w:tcW w:w="540" w:type="dxa"/>
          </w:tcPr>
          <w:p w14:paraId="5DAF654F" w14:textId="052E957D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729962E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B897C7C" w14:textId="4C791F37" w:rsidR="002B62C9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>(d)</w:t>
            </w:r>
          </w:p>
        </w:tc>
        <w:tc>
          <w:tcPr>
            <w:tcW w:w="9052" w:type="dxa"/>
          </w:tcPr>
          <w:p w14:paraId="6B8F83C9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ab/>
            </w:r>
          </w:p>
          <w:p w14:paraId="05BFCE74" w14:textId="7BBFB924" w:rsidR="002B62C9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ab/>
            </w:r>
            <w:r w:rsidRPr="00D40858">
              <w:rPr>
                <w:rFonts w:asciiTheme="minorHAnsi" w:hAnsiTheme="minorHAnsi"/>
                <w:position w:val="-34"/>
                <w:sz w:val="22"/>
                <w:szCs w:val="22"/>
              </w:rPr>
              <w:object w:dxaOrig="1180" w:dyaOrig="800" w14:anchorId="65009ACC">
                <v:shape id="_x0000_i1139" type="#_x0000_t75" style="width:59.4pt;height:39.6pt" o:ole="">
                  <v:imagedata r:id="rId13" o:title=""/>
                </v:shape>
                <o:OLEObject Type="Embed" ProgID="Equation.3" ShapeID="_x0000_i1139" DrawAspect="Content" ObjectID="_1613214006" r:id="rId14"/>
              </w:object>
            </w:r>
          </w:p>
          <w:p w14:paraId="3D3DB9CE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7898DD4" w14:textId="255D4FA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67C6C61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02D2C6F0" w14:textId="77777777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4798C44" w14:textId="1E56CBBD" w:rsidR="00C872FE" w:rsidRPr="00D40858" w:rsidRDefault="00C872FE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6441" w:rsidRPr="00D40858" w14:paraId="27DBC3EC" w14:textId="77777777" w:rsidTr="00DD6441">
        <w:tc>
          <w:tcPr>
            <w:tcW w:w="540" w:type="dxa"/>
          </w:tcPr>
          <w:p w14:paraId="6BA2A73A" w14:textId="5A2968A6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35FDC2D9" w14:textId="77777777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58815ABB" w14:textId="31D54CAE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>(e)</w:t>
            </w:r>
          </w:p>
          <w:p w14:paraId="618451E8" w14:textId="77777777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404B2A5A" w14:textId="77777777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2A433F8A" w14:textId="77777777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7D8B66D2" w14:textId="7FABF2BC" w:rsidR="00DD6441" w:rsidRPr="00D40858" w:rsidRDefault="00DD6441" w:rsidP="003167E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052" w:type="dxa"/>
          </w:tcPr>
          <w:p w14:paraId="31C22803" w14:textId="7CDCA1BD" w:rsidR="00DD6441" w:rsidRPr="00D40858" w:rsidRDefault="00DD6441" w:rsidP="00D40858">
            <w:p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ab/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tab/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u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du</m:t>
                </m:r>
              </m:oMath>
            </m:oMathPara>
          </w:p>
          <w:p w14:paraId="24CB93BC" w14:textId="77777777" w:rsidR="00DD6441" w:rsidRPr="00D40858" w:rsidRDefault="00DD6441" w:rsidP="00DD644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B5D5ED8" w14:textId="77777777" w:rsidR="00DD6441" w:rsidRPr="00D40858" w:rsidRDefault="00DD6441" w:rsidP="00DD644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113B13EE" w14:textId="77777777" w:rsidR="00DD6441" w:rsidRPr="00D40858" w:rsidRDefault="00DD6441" w:rsidP="00DD6441">
            <w:pPr>
              <w:rPr>
                <w:rFonts w:asciiTheme="minorHAnsi" w:hAnsiTheme="minorHAnsi"/>
                <w:sz w:val="22"/>
                <w:szCs w:val="22"/>
              </w:rPr>
            </w:pPr>
          </w:p>
          <w:p w14:paraId="67F4728F" w14:textId="668A6451" w:rsidR="00DD6441" w:rsidRPr="00D40858" w:rsidRDefault="00DD6441" w:rsidP="00DD644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559BCA04" w14:textId="6E19593A" w:rsidR="003167E5" w:rsidRPr="00D40858" w:rsidRDefault="00DD6441" w:rsidP="00DD6441">
      <w:pPr>
        <w:pStyle w:val="ListParagraph"/>
        <w:numPr>
          <w:ilvl w:val="0"/>
          <w:numId w:val="22"/>
        </w:numPr>
        <w:rPr>
          <w:rFonts w:asciiTheme="minorHAnsi" w:hAnsiTheme="minorHAnsi"/>
          <w:sz w:val="22"/>
          <w:szCs w:val="22"/>
        </w:rPr>
      </w:pPr>
      <w:r w:rsidRPr="00D40858">
        <w:rPr>
          <w:rFonts w:asciiTheme="minorHAnsi" w:hAnsiTheme="minorHAnsi"/>
          <w:sz w:val="22"/>
          <w:szCs w:val="22"/>
        </w:rPr>
        <w:lastRenderedPageBreak/>
        <w:tab/>
      </w:r>
      <w:r w:rsidR="00224563">
        <w:rPr>
          <w:rFonts w:asciiTheme="minorHAnsi" w:hAnsiTheme="minorHAnsi"/>
          <w:sz w:val="22"/>
          <w:szCs w:val="22"/>
        </w:rPr>
        <w:t>[3</w:t>
      </w:r>
      <w:r w:rsidR="003167E5" w:rsidRPr="00D408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167E5" w:rsidRPr="00D40858">
        <w:rPr>
          <w:rFonts w:asciiTheme="minorHAnsi" w:hAnsiTheme="minorHAnsi"/>
          <w:sz w:val="22"/>
          <w:szCs w:val="22"/>
        </w:rPr>
        <w:t>mks</w:t>
      </w:r>
      <w:proofErr w:type="spellEnd"/>
      <w:r w:rsidR="003167E5" w:rsidRPr="00D40858">
        <w:rPr>
          <w:rFonts w:asciiTheme="minorHAnsi" w:hAnsiTheme="minorHAnsi"/>
          <w:sz w:val="22"/>
          <w:szCs w:val="22"/>
        </w:rPr>
        <w:t>]</w:t>
      </w:r>
    </w:p>
    <w:p w14:paraId="54A1CDF3" w14:textId="570957B9" w:rsidR="003167E5" w:rsidRPr="00592D23" w:rsidRDefault="003167E5" w:rsidP="00592D23">
      <w:pPr>
        <w:ind w:left="1440"/>
        <w:rPr>
          <w:rFonts w:asciiTheme="minorHAnsi" w:hAnsiTheme="minorHAnsi"/>
          <w:sz w:val="10"/>
          <w:szCs w:val="10"/>
        </w:rPr>
      </w:pPr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367"/>
      </w:tblGrid>
      <w:tr w:rsidR="00592D23" w14:paraId="6C1126DE" w14:textId="77777777" w:rsidTr="00592D23">
        <w:tc>
          <w:tcPr>
            <w:tcW w:w="4225" w:type="dxa"/>
          </w:tcPr>
          <w:p w14:paraId="5CF347DF" w14:textId="4FBD4275" w:rsidR="00592D23" w:rsidRDefault="00592D23" w:rsidP="00592D23">
            <w:pPr>
              <w:rPr>
                <w:rFonts w:asciiTheme="minorHAnsi" w:hAnsiTheme="minorHAnsi"/>
                <w:sz w:val="22"/>
                <w:szCs w:val="22"/>
              </w:rPr>
            </w:pPr>
            <w:r w:rsidRPr="00D40858">
              <w:rPr>
                <w:rFonts w:asciiTheme="minorHAnsi" w:hAnsiTheme="minorHAnsi"/>
                <w:sz w:val="22"/>
                <w:szCs w:val="22"/>
              </w:rPr>
              <w:t xml:space="preserve">If </w:t>
            </w:r>
            <w:r w:rsidRPr="00D40858">
              <w:rPr>
                <w:rFonts w:asciiTheme="minorHAnsi" w:hAnsiTheme="minorHAnsi"/>
                <w:position w:val="-30"/>
                <w:sz w:val="22"/>
                <w:szCs w:val="22"/>
              </w:rPr>
              <w:object w:dxaOrig="1360" w:dyaOrig="720" w14:anchorId="2EF670B7">
                <v:shape id="_x0000_i1238" type="#_x0000_t75" style="width:68.4pt;height:36pt" o:ole="">
                  <v:imagedata r:id="rId15" o:title=""/>
                </v:shape>
                <o:OLEObject Type="Embed" ProgID="Equation.3" ShapeID="_x0000_i1238" DrawAspect="Content" ObjectID="_1613214007" r:id="rId16"/>
              </w:object>
            </w:r>
            <w:r w:rsidRPr="00D40858">
              <w:rPr>
                <w:rFonts w:asciiTheme="minorHAnsi" w:hAnsiTheme="minorHAnsi"/>
                <w:sz w:val="22"/>
                <w:szCs w:val="22"/>
              </w:rPr>
              <w:t xml:space="preserve">  and  </w:t>
            </w:r>
            <w:r w:rsidRPr="00D40858">
              <w:rPr>
                <w:rFonts w:asciiTheme="minorHAnsi" w:hAnsiTheme="minorHAnsi"/>
                <w:position w:val="-30"/>
                <w:sz w:val="22"/>
                <w:szCs w:val="22"/>
              </w:rPr>
              <w:object w:dxaOrig="1360" w:dyaOrig="720" w14:anchorId="3F4EDE91">
                <v:shape id="_x0000_i1239" type="#_x0000_t75" style="width:68.4pt;height:36pt" o:ole="">
                  <v:imagedata r:id="rId17" o:title=""/>
                </v:shape>
                <o:OLEObject Type="Embed" ProgID="Equation.3" ShapeID="_x0000_i1239" DrawAspect="Content" ObjectID="_1613214008" r:id="rId18"/>
              </w:object>
            </w:r>
            <w:r w:rsidRPr="00D40858">
              <w:rPr>
                <w:rFonts w:asciiTheme="minorHAnsi" w:hAnsiTheme="minorHAnsi"/>
                <w:sz w:val="22"/>
                <w:szCs w:val="22"/>
              </w:rPr>
              <w:t xml:space="preserve">   find</w:t>
            </w:r>
          </w:p>
        </w:tc>
        <w:tc>
          <w:tcPr>
            <w:tcW w:w="5367" w:type="dxa"/>
          </w:tcPr>
          <w:p w14:paraId="7C19279A" w14:textId="23AEDB8C" w:rsidR="00592D23" w:rsidRPr="00592D23" w:rsidRDefault="00592D23" w:rsidP="00592D23">
            <w:pPr>
              <w:rPr>
                <w:rFonts w:asciiTheme="minorHAnsi" w:hAnsi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5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dx</m:t>
                    </m:r>
                  </m:e>
                </m:nary>
              </m:oMath>
            </m:oMathPara>
          </w:p>
        </w:tc>
      </w:tr>
    </w:tbl>
    <w:p w14:paraId="1C7725A8" w14:textId="29655885" w:rsidR="00592D23" w:rsidRDefault="00592D23" w:rsidP="00592D23">
      <w:pPr>
        <w:ind w:left="1440"/>
        <w:rPr>
          <w:rFonts w:asciiTheme="minorHAnsi" w:hAnsiTheme="minorHAnsi"/>
          <w:sz w:val="22"/>
          <w:szCs w:val="22"/>
        </w:rPr>
      </w:pPr>
    </w:p>
    <w:p w14:paraId="3001AC13" w14:textId="7169460A" w:rsidR="00592D23" w:rsidRDefault="00592D23" w:rsidP="00592D23">
      <w:pPr>
        <w:ind w:left="1440"/>
        <w:rPr>
          <w:rFonts w:asciiTheme="minorHAnsi" w:hAnsiTheme="minorHAnsi"/>
          <w:sz w:val="22"/>
          <w:szCs w:val="22"/>
        </w:rPr>
      </w:pPr>
    </w:p>
    <w:p w14:paraId="2ABEB739" w14:textId="233102B4" w:rsidR="003167E5" w:rsidRDefault="003167E5" w:rsidP="003167E5">
      <w:pPr>
        <w:rPr>
          <w:rFonts w:asciiTheme="minorHAnsi" w:hAnsiTheme="minorHAnsi"/>
          <w:sz w:val="22"/>
          <w:szCs w:val="22"/>
        </w:rPr>
      </w:pPr>
    </w:p>
    <w:p w14:paraId="2A418B0F" w14:textId="2F8085DB" w:rsidR="00592D23" w:rsidRDefault="00592D23" w:rsidP="003167E5">
      <w:pPr>
        <w:rPr>
          <w:rFonts w:asciiTheme="minorHAnsi" w:hAnsiTheme="minorHAnsi"/>
          <w:sz w:val="22"/>
          <w:szCs w:val="22"/>
        </w:rPr>
      </w:pPr>
    </w:p>
    <w:p w14:paraId="709C005E" w14:textId="77777777" w:rsidR="00592D23" w:rsidRDefault="00592D23" w:rsidP="003167E5">
      <w:pPr>
        <w:rPr>
          <w:rFonts w:asciiTheme="minorHAnsi" w:hAnsiTheme="minorHAnsi"/>
          <w:sz w:val="22"/>
          <w:szCs w:val="22"/>
        </w:rPr>
      </w:pPr>
    </w:p>
    <w:p w14:paraId="0D430A1A" w14:textId="77777777" w:rsidR="00592D23" w:rsidRPr="00D40858" w:rsidRDefault="00592D23" w:rsidP="003167E5">
      <w:pPr>
        <w:rPr>
          <w:rFonts w:asciiTheme="minorHAnsi" w:hAnsiTheme="minorHAnsi"/>
          <w:sz w:val="22"/>
          <w:szCs w:val="22"/>
        </w:rPr>
      </w:pPr>
    </w:p>
    <w:p w14:paraId="37E51E9D" w14:textId="0449513E" w:rsidR="00FC76E6" w:rsidRPr="0096204C" w:rsidRDefault="003167E5" w:rsidP="003167E5">
      <w:pPr>
        <w:rPr>
          <w:rFonts w:asciiTheme="minorHAnsi" w:hAnsiTheme="minorHAnsi"/>
          <w:sz w:val="22"/>
          <w:szCs w:val="22"/>
        </w:rPr>
      </w:pPr>
      <w:r w:rsidRPr="00D40858">
        <w:rPr>
          <w:rFonts w:asciiTheme="minorHAnsi" w:hAnsiTheme="minorHAnsi"/>
          <w:sz w:val="22"/>
          <w:szCs w:val="22"/>
        </w:rPr>
        <w:tab/>
      </w:r>
    </w:p>
    <w:p w14:paraId="7CFD8DAE" w14:textId="2ABE532A" w:rsidR="003167E5" w:rsidRPr="00FC76E6" w:rsidRDefault="00DD6441" w:rsidP="003167E5">
      <w:pPr>
        <w:rPr>
          <w:rFonts w:asciiTheme="minorHAnsi" w:hAnsiTheme="minorHAnsi"/>
          <w:sz w:val="22"/>
          <w:szCs w:val="22"/>
        </w:rPr>
      </w:pPr>
      <w:r>
        <w:tab/>
      </w:r>
      <w:r w:rsidR="0096204C">
        <w:rPr>
          <w:rFonts w:asciiTheme="minorHAnsi" w:hAnsiTheme="minorHAnsi"/>
          <w:sz w:val="22"/>
          <w:szCs w:val="22"/>
        </w:rPr>
        <w:t>3</w:t>
      </w:r>
      <w:r w:rsidR="003167E5" w:rsidRPr="00FC76E6">
        <w:rPr>
          <w:rFonts w:asciiTheme="minorHAnsi" w:hAnsiTheme="minorHAnsi"/>
          <w:sz w:val="22"/>
          <w:szCs w:val="22"/>
        </w:rPr>
        <w:t>.</w:t>
      </w:r>
      <w:r w:rsidR="003167E5" w:rsidRPr="00FC76E6">
        <w:rPr>
          <w:rFonts w:asciiTheme="minorHAnsi" w:hAnsiTheme="minorHAnsi"/>
          <w:sz w:val="22"/>
          <w:szCs w:val="22"/>
        </w:rPr>
        <w:tab/>
        <w:t xml:space="preserve">[2,2 </w:t>
      </w:r>
      <w:proofErr w:type="spellStart"/>
      <w:r w:rsidR="003167E5" w:rsidRPr="00FC76E6">
        <w:rPr>
          <w:rFonts w:asciiTheme="minorHAnsi" w:hAnsiTheme="minorHAnsi"/>
          <w:sz w:val="22"/>
          <w:szCs w:val="22"/>
        </w:rPr>
        <w:t>mks</w:t>
      </w:r>
      <w:proofErr w:type="spellEnd"/>
      <w:r w:rsidR="003167E5" w:rsidRPr="00FC76E6">
        <w:rPr>
          <w:rFonts w:asciiTheme="minorHAnsi" w:hAnsiTheme="minorHAnsi"/>
          <w:sz w:val="22"/>
          <w:szCs w:val="22"/>
        </w:rPr>
        <w:t>]</w:t>
      </w:r>
    </w:p>
    <w:p w14:paraId="263146B8" w14:textId="77777777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</w:p>
    <w:p w14:paraId="4B72DA15" w14:textId="77777777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  <w:r w:rsidRPr="00FC76E6">
        <w:rPr>
          <w:rFonts w:asciiTheme="minorHAnsi" w:hAnsiTheme="minorHAnsi"/>
          <w:sz w:val="22"/>
          <w:szCs w:val="22"/>
        </w:rPr>
        <w:t>Consider the curve defined by the equation</w:t>
      </w:r>
    </w:p>
    <w:p w14:paraId="10253E49" w14:textId="77777777" w:rsidR="003167E5" w:rsidRPr="00592D23" w:rsidRDefault="003167E5" w:rsidP="003167E5">
      <w:pPr>
        <w:ind w:left="1440"/>
        <w:rPr>
          <w:rFonts w:asciiTheme="minorHAnsi" w:hAnsiTheme="minorHAnsi"/>
          <w:sz w:val="10"/>
          <w:szCs w:val="10"/>
        </w:rPr>
      </w:pPr>
    </w:p>
    <w:p w14:paraId="7FD32426" w14:textId="63F59C05" w:rsidR="003167E5" w:rsidRPr="00FC76E6" w:rsidRDefault="003167E5" w:rsidP="003167E5">
      <w:pPr>
        <w:ind w:left="1440"/>
        <w:rPr>
          <w:rFonts w:asciiTheme="minorHAnsi" w:hAnsiTheme="minorHAnsi"/>
          <w:position w:val="-50"/>
          <w:sz w:val="22"/>
          <w:szCs w:val="22"/>
        </w:rPr>
      </w:pPr>
      <w:r w:rsidRPr="00FC76E6">
        <w:rPr>
          <w:rFonts w:asciiTheme="minorHAnsi" w:hAnsiTheme="minorHAnsi"/>
          <w:sz w:val="22"/>
          <w:szCs w:val="22"/>
        </w:rPr>
        <w:tab/>
      </w:r>
      <w:r w:rsidRPr="00FC76E6">
        <w:rPr>
          <w:rFonts w:asciiTheme="minorHAnsi" w:hAnsiTheme="minorHAnsi"/>
          <w:position w:val="-34"/>
          <w:sz w:val="22"/>
          <w:szCs w:val="22"/>
        </w:rPr>
        <w:object w:dxaOrig="2320" w:dyaOrig="800" w14:anchorId="2CEFB4FE">
          <v:shape id="_x0000_i1036" type="#_x0000_t75" style="width:116.4pt;height:39.6pt" o:ole="">
            <v:imagedata r:id="rId19" o:title=""/>
          </v:shape>
          <o:OLEObject Type="Embed" ProgID="Equation.3" ShapeID="_x0000_i1036" DrawAspect="Content" ObjectID="_1613214009" r:id="rId20"/>
        </w:object>
      </w:r>
      <w:r w:rsidR="0019073B">
        <w:rPr>
          <w:rFonts w:asciiTheme="minorHAnsi" w:hAnsiTheme="minorHAnsi"/>
          <w:sz w:val="22"/>
          <w:szCs w:val="22"/>
        </w:rPr>
        <w:t xml:space="preserve">        where  </w:t>
      </w:r>
      <m:oMath>
        <m:r>
          <w:rPr>
            <w:rFonts w:ascii="Cambria Math" w:hAnsi="Cambria Math"/>
            <w:sz w:val="22"/>
            <w:szCs w:val="22"/>
          </w:rPr>
          <m:t>x≥0</m:t>
        </m:r>
      </m:oMath>
    </w:p>
    <w:p w14:paraId="43147531" w14:textId="02E0C2E7" w:rsidR="00592D23" w:rsidRPr="00592D23" w:rsidRDefault="00592D23" w:rsidP="003167E5">
      <w:pPr>
        <w:ind w:left="1440"/>
        <w:rPr>
          <w:rFonts w:asciiTheme="minorHAnsi" w:hAnsiTheme="minorHAnsi"/>
          <w:sz w:val="10"/>
          <w:szCs w:val="10"/>
        </w:rPr>
      </w:pPr>
    </w:p>
    <w:p w14:paraId="4F6E859E" w14:textId="77777777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  <w:r w:rsidRPr="00FC76E6">
        <w:rPr>
          <w:rFonts w:asciiTheme="minorHAnsi" w:hAnsiTheme="minorHAnsi"/>
          <w:sz w:val="22"/>
          <w:szCs w:val="22"/>
        </w:rPr>
        <w:t xml:space="preserve">The graph of   </w:t>
      </w:r>
      <w:r w:rsidRPr="00FC76E6">
        <w:rPr>
          <w:rFonts w:asciiTheme="minorHAnsi" w:hAnsiTheme="minorHAnsi"/>
          <w:position w:val="-10"/>
          <w:sz w:val="22"/>
          <w:szCs w:val="22"/>
        </w:rPr>
        <w:object w:dxaOrig="880" w:dyaOrig="320" w14:anchorId="02FF498C">
          <v:shape id="_x0000_i1037" type="#_x0000_t75" style="width:44.4pt;height:15.6pt" o:ole="">
            <v:imagedata r:id="rId21" o:title=""/>
          </v:shape>
          <o:OLEObject Type="Embed" ProgID="Equation.3" ShapeID="_x0000_i1037" DrawAspect="Content" ObjectID="_1613214010" r:id="rId22"/>
        </w:object>
      </w:r>
      <w:r w:rsidRPr="00FC76E6">
        <w:rPr>
          <w:rFonts w:asciiTheme="minorHAnsi" w:hAnsiTheme="minorHAnsi"/>
          <w:sz w:val="22"/>
          <w:szCs w:val="22"/>
        </w:rPr>
        <w:t>is shown below</w:t>
      </w:r>
    </w:p>
    <w:p w14:paraId="5E08D5C3" w14:textId="12EB8ACE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  <w:r w:rsidRPr="00FC76E6">
        <w:rPr>
          <w:rFonts w:asciiTheme="minorHAnsi" w:hAnsiTheme="minorHAnsi"/>
          <w:noProof/>
          <w:sz w:val="22"/>
          <w:szCs w:val="22"/>
          <w:lang w:val="en-AU"/>
        </w:rPr>
        <w:drawing>
          <wp:inline distT="0" distB="0" distL="0" distR="0" wp14:anchorId="16B52819" wp14:editId="30EFCBE2">
            <wp:extent cx="2305815" cy="1589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21" cy="159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D921A" w14:textId="77777777" w:rsidR="003167E5" w:rsidRPr="00592D23" w:rsidRDefault="003167E5" w:rsidP="003167E5">
      <w:pPr>
        <w:rPr>
          <w:rFonts w:asciiTheme="minorHAnsi" w:hAnsiTheme="minorHAnsi"/>
          <w:sz w:val="10"/>
          <w:szCs w:val="10"/>
        </w:rPr>
      </w:pPr>
    </w:p>
    <w:p w14:paraId="01DAB761" w14:textId="77777777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  <w:r w:rsidRPr="00FC76E6">
        <w:rPr>
          <w:rFonts w:asciiTheme="minorHAnsi" w:hAnsiTheme="minorHAnsi"/>
          <w:sz w:val="22"/>
          <w:szCs w:val="22"/>
        </w:rPr>
        <w:t xml:space="preserve">Determine </w:t>
      </w:r>
    </w:p>
    <w:p w14:paraId="3EB9C61A" w14:textId="77777777" w:rsidR="003167E5" w:rsidRPr="00FC76E6" w:rsidRDefault="003167E5" w:rsidP="003167E5">
      <w:pPr>
        <w:ind w:left="1440"/>
        <w:rPr>
          <w:rFonts w:asciiTheme="minorHAnsi" w:hAnsiTheme="minorHAnsi"/>
          <w:sz w:val="22"/>
          <w:szCs w:val="22"/>
        </w:rPr>
      </w:pPr>
    </w:p>
    <w:p w14:paraId="63C4AF15" w14:textId="6FA317EF" w:rsidR="003167E5" w:rsidRPr="00FC76E6" w:rsidRDefault="003167E5" w:rsidP="0096204C">
      <w:pPr>
        <w:ind w:left="1440"/>
        <w:rPr>
          <w:rFonts w:asciiTheme="minorHAnsi" w:hAnsiTheme="minorHAnsi"/>
          <w:sz w:val="22"/>
          <w:szCs w:val="22"/>
        </w:rPr>
      </w:pPr>
      <w:r w:rsidRPr="00FC76E6">
        <w:rPr>
          <w:rFonts w:asciiTheme="minorHAnsi" w:hAnsiTheme="minorHAnsi"/>
          <w:sz w:val="22"/>
          <w:szCs w:val="22"/>
        </w:rPr>
        <w:t xml:space="preserve">(a)  </w:t>
      </w:r>
      <w:r w:rsidRPr="00FC76E6">
        <w:rPr>
          <w:rFonts w:asciiTheme="minorHAnsi" w:hAnsiTheme="minorHAnsi"/>
          <w:position w:val="-10"/>
          <w:sz w:val="22"/>
          <w:szCs w:val="22"/>
        </w:rPr>
        <w:object w:dxaOrig="580" w:dyaOrig="320" w14:anchorId="3ED00F51">
          <v:shape id="_x0000_i1038" type="#_x0000_t75" style="width:29.4pt;height:15.6pt" o:ole="">
            <v:imagedata r:id="rId24" o:title=""/>
          </v:shape>
          <o:OLEObject Type="Embed" ProgID="Equation.3" ShapeID="_x0000_i1038" DrawAspect="Content" ObjectID="_1613214011" r:id="rId25"/>
        </w:object>
      </w:r>
      <w:r w:rsidR="0096204C">
        <w:rPr>
          <w:rFonts w:asciiTheme="minorHAnsi" w:hAnsiTheme="minorHAnsi"/>
          <w:sz w:val="22"/>
          <w:szCs w:val="22"/>
        </w:rPr>
        <w:tab/>
      </w:r>
      <w:r w:rsidR="0096204C">
        <w:rPr>
          <w:rFonts w:asciiTheme="minorHAnsi" w:hAnsiTheme="minorHAnsi"/>
          <w:sz w:val="22"/>
          <w:szCs w:val="22"/>
        </w:rPr>
        <w:tab/>
      </w:r>
      <w:r w:rsidR="0096204C">
        <w:rPr>
          <w:rFonts w:asciiTheme="minorHAnsi" w:hAnsiTheme="minorHAnsi"/>
          <w:sz w:val="22"/>
          <w:szCs w:val="22"/>
        </w:rPr>
        <w:tab/>
      </w:r>
      <w:r w:rsidR="0096204C">
        <w:rPr>
          <w:rFonts w:asciiTheme="minorHAnsi" w:hAnsiTheme="minorHAnsi"/>
          <w:sz w:val="22"/>
          <w:szCs w:val="22"/>
        </w:rPr>
        <w:tab/>
      </w:r>
      <w:r w:rsidRPr="00FC76E6">
        <w:rPr>
          <w:rFonts w:asciiTheme="minorHAnsi" w:hAnsiTheme="minorHAnsi"/>
          <w:sz w:val="22"/>
          <w:szCs w:val="22"/>
        </w:rPr>
        <w:t>(b)  the x-coordinate of the stationary point on the curve</w:t>
      </w:r>
    </w:p>
    <w:p w14:paraId="6BF803E0" w14:textId="5EDA316B" w:rsidR="003167E5" w:rsidRDefault="003167E5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73A6D0FA" w14:textId="628937CA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452E2FCD" w14:textId="17ECA923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6D215923" w14:textId="3365811C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5816F081" w14:textId="03155CD5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6597144B" w14:textId="0B93807A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1C578861" w14:textId="6517B3EC" w:rsidR="0096204C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p w14:paraId="25AEE46F" w14:textId="77777777" w:rsidR="0096204C" w:rsidRPr="00D40858" w:rsidRDefault="0096204C" w:rsidP="009620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417E2D79" w14:textId="7CECE288" w:rsidR="0096204C" w:rsidRPr="00D40858" w:rsidRDefault="0096204C" w:rsidP="0096204C">
      <w:pPr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</w:t>
      </w:r>
      <w:r w:rsidR="00224563">
        <w:rPr>
          <w:rFonts w:asciiTheme="minorHAnsi" w:hAnsiTheme="minorHAnsi"/>
          <w:sz w:val="22"/>
          <w:szCs w:val="22"/>
        </w:rPr>
        <w:t>.</w:t>
      </w:r>
      <w:r w:rsidR="00224563">
        <w:rPr>
          <w:rFonts w:asciiTheme="minorHAnsi" w:hAnsiTheme="minorHAnsi"/>
          <w:sz w:val="22"/>
          <w:szCs w:val="22"/>
        </w:rPr>
        <w:tab/>
        <w:t>[4</w:t>
      </w:r>
      <w:r w:rsidRPr="00D40858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40858">
        <w:rPr>
          <w:rFonts w:asciiTheme="minorHAnsi" w:hAnsiTheme="minorHAnsi"/>
          <w:sz w:val="22"/>
          <w:szCs w:val="22"/>
        </w:rPr>
        <w:t>mks</w:t>
      </w:r>
      <w:proofErr w:type="spellEnd"/>
      <w:r w:rsidRPr="00D40858">
        <w:rPr>
          <w:rFonts w:asciiTheme="minorHAnsi" w:hAnsiTheme="minorHAnsi"/>
          <w:sz w:val="22"/>
          <w:szCs w:val="22"/>
        </w:rPr>
        <w:t>]</w:t>
      </w:r>
    </w:p>
    <w:p w14:paraId="20A348CF" w14:textId="77777777" w:rsidR="0096204C" w:rsidRDefault="0096204C" w:rsidP="0096204C">
      <w:pPr>
        <w:ind w:left="1440"/>
        <w:rPr>
          <w:rFonts w:asciiTheme="minorHAnsi" w:hAnsiTheme="minorHAnsi"/>
          <w:sz w:val="22"/>
          <w:szCs w:val="22"/>
        </w:rPr>
      </w:pPr>
    </w:p>
    <w:p w14:paraId="5B5B25C8" w14:textId="77777777" w:rsidR="0096204C" w:rsidRDefault="0096204C" w:rsidP="0096204C">
      <w:pPr>
        <w:ind w:left="1440"/>
        <w:rPr>
          <w:rFonts w:asciiTheme="minorHAnsi" w:hAnsiTheme="minorHAnsi"/>
          <w:sz w:val="22"/>
          <w:szCs w:val="22"/>
        </w:rPr>
      </w:pPr>
      <w:r w:rsidRPr="00D40858">
        <w:rPr>
          <w:rFonts w:asciiTheme="minorHAnsi" w:hAnsiTheme="minorHAnsi"/>
          <w:sz w:val="22"/>
          <w:szCs w:val="22"/>
        </w:rPr>
        <w:t xml:space="preserve">If   </w:t>
      </w:r>
      <w:r w:rsidRPr="00D40858">
        <w:rPr>
          <w:rFonts w:asciiTheme="minorHAnsi" w:hAnsiTheme="minorHAnsi"/>
          <w:position w:val="-30"/>
          <w:sz w:val="22"/>
          <w:szCs w:val="22"/>
        </w:rPr>
        <w:object w:dxaOrig="1540" w:dyaOrig="720" w14:anchorId="3CAB0456">
          <v:shape id="_x0000_i1247" type="#_x0000_t75" style="width:77.4pt;height:36pt" o:ole="">
            <v:imagedata r:id="rId26" o:title=""/>
          </v:shape>
          <o:OLEObject Type="Embed" ProgID="Equation.3" ShapeID="_x0000_i1247" DrawAspect="Content" ObjectID="_1613214012" r:id="rId27"/>
        </w:object>
      </w:r>
      <w:r w:rsidRPr="00D40858">
        <w:rPr>
          <w:rFonts w:asciiTheme="minorHAnsi" w:hAnsiTheme="minorHAnsi"/>
          <w:position w:val="-50"/>
          <w:sz w:val="22"/>
          <w:szCs w:val="22"/>
        </w:rPr>
        <w:t xml:space="preserve">    </w:t>
      </w:r>
      <w:r w:rsidRPr="00D40858">
        <w:rPr>
          <w:rFonts w:asciiTheme="minorHAnsi" w:hAnsiTheme="minorHAnsi"/>
          <w:sz w:val="22"/>
          <w:szCs w:val="22"/>
        </w:rPr>
        <w:t xml:space="preserve">find   </w:t>
      </w:r>
    </w:p>
    <w:p w14:paraId="0D7050BE" w14:textId="77777777" w:rsidR="004C4669" w:rsidRDefault="0096204C" w:rsidP="004C4669">
      <w:pPr>
        <w:ind w:left="144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 w14:paraId="332CFC79" w14:textId="05F68E9E" w:rsidR="0096204C" w:rsidRPr="00D40858" w:rsidRDefault="004C4669" w:rsidP="004C4669">
      <w:pPr>
        <w:ind w:left="1440"/>
        <w:rPr>
          <w:rFonts w:asciiTheme="minorHAnsi" w:hAnsiTheme="minorHAns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           </m:t>
          </m:r>
          <m:r>
            <w:rPr>
              <w:rFonts w:ascii="Cambria Math" w:hAnsi="Cambria Math"/>
              <w:sz w:val="22"/>
              <w:szCs w:val="22"/>
            </w:rPr>
            <m:t xml:space="preserve">     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-4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-x+1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w:rPr>
              <w:rFonts w:ascii="Cambria Math" w:hAnsi="Cambria Math"/>
              <w:sz w:val="22"/>
              <w:szCs w:val="22"/>
            </w:rPr>
            <w:br/>
          </m:r>
        </m:oMath>
      </m:oMathPara>
    </w:p>
    <w:p w14:paraId="5FDE8E8A" w14:textId="77777777" w:rsidR="0096204C" w:rsidRPr="00D40858" w:rsidRDefault="0096204C" w:rsidP="0096204C">
      <w:pPr>
        <w:ind w:left="1440"/>
        <w:rPr>
          <w:rFonts w:asciiTheme="minorHAnsi" w:hAnsiTheme="minorHAnsi"/>
          <w:sz w:val="22"/>
          <w:szCs w:val="22"/>
        </w:rPr>
      </w:pPr>
    </w:p>
    <w:p w14:paraId="595E57E6" w14:textId="135EF35D" w:rsidR="0096204C" w:rsidRPr="00FC76E6" w:rsidRDefault="0096204C" w:rsidP="003167E5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sectPr w:rsidR="0096204C" w:rsidRPr="00FC76E6" w:rsidSect="004F0159">
      <w:headerReference w:type="even" r:id="rId28"/>
      <w:headerReference w:type="default" r:id="rId29"/>
      <w:footerReference w:type="even" r:id="rId30"/>
      <w:footerReference w:type="default" r:id="rId31"/>
      <w:footerReference w:type="first" r:id="rId32"/>
      <w:pgSz w:w="11906" w:h="16838" w:code="9"/>
      <w:pgMar w:top="284" w:right="432" w:bottom="0" w:left="432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6DEAC" w14:textId="77777777" w:rsidR="00FE09AE" w:rsidRDefault="00FE09AE">
      <w:r>
        <w:separator/>
      </w:r>
    </w:p>
  </w:endnote>
  <w:endnote w:type="continuationSeparator" w:id="0">
    <w:p w14:paraId="1FDF0C13" w14:textId="77777777" w:rsidR="00FE09AE" w:rsidRDefault="00FE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DA87A" w14:textId="77777777" w:rsidR="00600A2D" w:rsidRDefault="00600A2D">
    <w:pPr>
      <w:pStyle w:val="Footer"/>
      <w:spacing w:after="0" w:line="240" w:lineRule="auto"/>
      <w:rPr>
        <w:sz w:val="16"/>
      </w:rPr>
    </w:pPr>
  </w:p>
  <w:p w14:paraId="1A45091E" w14:textId="77777777" w:rsidR="00600A2D" w:rsidRDefault="00600A2D">
    <w:pPr>
      <w:pStyle w:val="Footer"/>
      <w:pBdr>
        <w:top w:val="single" w:sz="6" w:space="1" w:color="auto"/>
      </w:pBdr>
      <w:spacing w:after="0" w:line="240" w:lineRule="auto"/>
      <w:rPr>
        <w:sz w:val="16"/>
      </w:rPr>
    </w:pPr>
  </w:p>
  <w:p w14:paraId="657B9199" w14:textId="77777777" w:rsidR="00600A2D" w:rsidRDefault="00600A2D">
    <w:pPr>
      <w:pStyle w:val="Footer"/>
      <w:spacing w:after="0" w:line="240" w:lineRule="auto"/>
      <w:jc w:val="center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60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CBECFB" w14:textId="77777777" w:rsidR="00600A2D" w:rsidRDefault="00600A2D">
    <w:pPr>
      <w:pStyle w:val="Footer"/>
      <w:spacing w:after="0" w:line="240" w:lineRule="auto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ED738" w14:textId="77777777" w:rsidR="00600A2D" w:rsidRDefault="00600A2D">
    <w:pPr>
      <w:pStyle w:val="Footer"/>
      <w:spacing w:after="0" w:line="240" w:lineRule="auto"/>
      <w:rPr>
        <w:sz w:val="16"/>
      </w:rPr>
    </w:pPr>
  </w:p>
  <w:p w14:paraId="7B637221" w14:textId="77777777" w:rsidR="00600A2D" w:rsidRDefault="00600A2D">
    <w:pPr>
      <w:pStyle w:val="Footer"/>
      <w:pBdr>
        <w:top w:val="single" w:sz="6" w:space="1" w:color="auto"/>
      </w:pBdr>
      <w:spacing w:after="0" w:line="240" w:lineRule="auto"/>
      <w:rPr>
        <w:sz w:val="16"/>
      </w:rPr>
    </w:pPr>
  </w:p>
  <w:p w14:paraId="311E66AF" w14:textId="77777777" w:rsidR="00600A2D" w:rsidRDefault="00600A2D">
    <w:pPr>
      <w:pStyle w:val="Footer"/>
      <w:spacing w:after="0" w:line="240" w:lineRule="auto"/>
      <w:jc w:val="center"/>
      <w:rPr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53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1ED8BA" w14:textId="77777777" w:rsidR="00FE09AE" w:rsidRDefault="00FE09AE">
      <w:r>
        <w:separator/>
      </w:r>
    </w:p>
  </w:footnote>
  <w:footnote w:type="continuationSeparator" w:id="0">
    <w:p w14:paraId="43D66667" w14:textId="77777777" w:rsidR="00FE09AE" w:rsidRDefault="00FE0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8F0F9" w14:textId="77777777" w:rsidR="00600A2D" w:rsidRDefault="00600A2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A1532D" w14:textId="7CBDA5E2" w:rsidR="00600A2D" w:rsidRDefault="00600A2D">
    <w:r>
      <w:tab/>
    </w: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242CED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8D2EA2"/>
    <w:multiLevelType w:val="hybridMultilevel"/>
    <w:tmpl w:val="33EEB0D8"/>
    <w:lvl w:ilvl="0" w:tplc="D8C45C88">
      <w:start w:val="1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036200F5"/>
    <w:multiLevelType w:val="hybridMultilevel"/>
    <w:tmpl w:val="24AC4C02"/>
    <w:lvl w:ilvl="0" w:tplc="0574982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DA66F82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C18C60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D6588BA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048B0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D6AA39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DB8EE3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F0C9F0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301CF1B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EE47320"/>
    <w:multiLevelType w:val="hybridMultilevel"/>
    <w:tmpl w:val="C60EB530"/>
    <w:lvl w:ilvl="0" w:tplc="CEA647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A6E4F8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6090D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3C4BF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1F4A3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ABB01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E17CE23E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22A2EA26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4FD8980E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2A92251"/>
    <w:multiLevelType w:val="hybridMultilevel"/>
    <w:tmpl w:val="B5D0594A"/>
    <w:lvl w:ilvl="0" w:tplc="4CF48ADC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400" w:hanging="360"/>
      </w:pPr>
    </w:lvl>
    <w:lvl w:ilvl="2" w:tplc="0C09001B" w:tentative="1">
      <w:start w:val="1"/>
      <w:numFmt w:val="lowerRoman"/>
      <w:lvlText w:val="%3."/>
      <w:lvlJc w:val="right"/>
      <w:pPr>
        <w:ind w:left="6120" w:hanging="180"/>
      </w:pPr>
    </w:lvl>
    <w:lvl w:ilvl="3" w:tplc="0C09000F" w:tentative="1">
      <w:start w:val="1"/>
      <w:numFmt w:val="decimal"/>
      <w:lvlText w:val="%4."/>
      <w:lvlJc w:val="left"/>
      <w:pPr>
        <w:ind w:left="6840" w:hanging="360"/>
      </w:pPr>
    </w:lvl>
    <w:lvl w:ilvl="4" w:tplc="0C090019" w:tentative="1">
      <w:start w:val="1"/>
      <w:numFmt w:val="lowerLetter"/>
      <w:lvlText w:val="%5."/>
      <w:lvlJc w:val="left"/>
      <w:pPr>
        <w:ind w:left="7560" w:hanging="360"/>
      </w:pPr>
    </w:lvl>
    <w:lvl w:ilvl="5" w:tplc="0C09001B" w:tentative="1">
      <w:start w:val="1"/>
      <w:numFmt w:val="lowerRoman"/>
      <w:lvlText w:val="%6."/>
      <w:lvlJc w:val="right"/>
      <w:pPr>
        <w:ind w:left="8280" w:hanging="180"/>
      </w:pPr>
    </w:lvl>
    <w:lvl w:ilvl="6" w:tplc="0C09000F" w:tentative="1">
      <w:start w:val="1"/>
      <w:numFmt w:val="decimal"/>
      <w:lvlText w:val="%7."/>
      <w:lvlJc w:val="left"/>
      <w:pPr>
        <w:ind w:left="9000" w:hanging="360"/>
      </w:pPr>
    </w:lvl>
    <w:lvl w:ilvl="7" w:tplc="0C090019" w:tentative="1">
      <w:start w:val="1"/>
      <w:numFmt w:val="lowerLetter"/>
      <w:lvlText w:val="%8."/>
      <w:lvlJc w:val="left"/>
      <w:pPr>
        <w:ind w:left="9720" w:hanging="360"/>
      </w:pPr>
    </w:lvl>
    <w:lvl w:ilvl="8" w:tplc="0C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15761116"/>
    <w:multiLevelType w:val="hybridMultilevel"/>
    <w:tmpl w:val="7AC0A7CC"/>
    <w:lvl w:ilvl="0" w:tplc="A03CCEB2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850F75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61209BD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68AA5C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EB2DC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37C15C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B448D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7E48007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AAE073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ACA7972"/>
    <w:multiLevelType w:val="hybridMultilevel"/>
    <w:tmpl w:val="A08204EC"/>
    <w:lvl w:ilvl="0" w:tplc="5D52A182">
      <w:start w:val="1"/>
      <w:numFmt w:val="lowerLetter"/>
      <w:lvlText w:val="(%1)"/>
      <w:lvlJc w:val="left"/>
      <w:pPr>
        <w:tabs>
          <w:tab w:val="num" w:pos="624"/>
        </w:tabs>
        <w:ind w:left="624" w:hanging="624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0F3696"/>
    <w:multiLevelType w:val="multilevel"/>
    <w:tmpl w:val="C9DA5422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FF81989"/>
    <w:multiLevelType w:val="hybridMultilevel"/>
    <w:tmpl w:val="11A89EBA"/>
    <w:lvl w:ilvl="0" w:tplc="F1981C0A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0E692E"/>
    <w:multiLevelType w:val="hybridMultilevel"/>
    <w:tmpl w:val="494EBABE"/>
    <w:lvl w:ilvl="0" w:tplc="15F23D5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8213FFE"/>
    <w:multiLevelType w:val="hybridMultilevel"/>
    <w:tmpl w:val="1DACA12E"/>
    <w:lvl w:ilvl="0" w:tplc="06B2728C">
      <w:start w:val="2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478D5F2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1ED04D9"/>
    <w:multiLevelType w:val="hybridMultilevel"/>
    <w:tmpl w:val="B798D5A2"/>
    <w:lvl w:ilvl="0" w:tplc="B7928E82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A6E56DC">
      <w:start w:val="1"/>
      <w:numFmt w:val="lowerLetter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38B28A7"/>
    <w:multiLevelType w:val="hybridMultilevel"/>
    <w:tmpl w:val="312830E0"/>
    <w:lvl w:ilvl="0" w:tplc="9BB27EDC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F5286D"/>
    <w:multiLevelType w:val="hybridMultilevel"/>
    <w:tmpl w:val="DBA61814"/>
    <w:lvl w:ilvl="0" w:tplc="7BDE7974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B478B7"/>
    <w:multiLevelType w:val="multilevel"/>
    <w:tmpl w:val="98EE6D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4FCA4BF3"/>
    <w:multiLevelType w:val="hybridMultilevel"/>
    <w:tmpl w:val="D9EA9102"/>
    <w:lvl w:ilvl="0" w:tplc="0D168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952B12"/>
    <w:multiLevelType w:val="hybridMultilevel"/>
    <w:tmpl w:val="F7E0F144"/>
    <w:lvl w:ilvl="0" w:tplc="86F03380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52BA7E91"/>
    <w:multiLevelType w:val="hybridMultilevel"/>
    <w:tmpl w:val="CE3414E8"/>
    <w:lvl w:ilvl="0" w:tplc="4A7E22C2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  <w:lvl w:ilvl="1" w:tplc="EC6ED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5621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A79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E2BD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8820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8E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08CC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B01C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70212"/>
    <w:multiLevelType w:val="multilevel"/>
    <w:tmpl w:val="98EE6D6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760E407A"/>
    <w:multiLevelType w:val="hybridMultilevel"/>
    <w:tmpl w:val="7E32DAC2"/>
    <w:lvl w:ilvl="0" w:tplc="7D3844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DA6F4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38F8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A4F3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CED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B263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3CC8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A56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97473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12699"/>
    <w:multiLevelType w:val="multilevel"/>
    <w:tmpl w:val="03EA728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7EC92F5A"/>
    <w:multiLevelType w:val="hybridMultilevel"/>
    <w:tmpl w:val="52448716"/>
    <w:lvl w:ilvl="0" w:tplc="F44EE2B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EC4B3D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D36E6B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D02930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A829FB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0166F4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A4E4B9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522B49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CF0E2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FD90760"/>
    <w:multiLevelType w:val="multilevel"/>
    <w:tmpl w:val="48D2382E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7"/>
  </w:num>
  <w:num w:numId="3">
    <w:abstractNumId w:val="20"/>
  </w:num>
  <w:num w:numId="4">
    <w:abstractNumId w:val="22"/>
  </w:num>
  <w:num w:numId="5">
    <w:abstractNumId w:val="3"/>
  </w:num>
  <w:num w:numId="6">
    <w:abstractNumId w:val="5"/>
  </w:num>
  <w:num w:numId="7">
    <w:abstractNumId w:val="21"/>
  </w:num>
  <w:num w:numId="8">
    <w:abstractNumId w:val="19"/>
  </w:num>
  <w:num w:numId="9">
    <w:abstractNumId w:val="2"/>
  </w:num>
  <w:num w:numId="10">
    <w:abstractNumId w:val="10"/>
  </w:num>
  <w:num w:numId="11">
    <w:abstractNumId w:val="11"/>
  </w:num>
  <w:num w:numId="12">
    <w:abstractNumId w:val="6"/>
  </w:num>
  <w:num w:numId="13">
    <w:abstractNumId w:val="18"/>
  </w:num>
  <w:num w:numId="14">
    <w:abstractNumId w:val="1"/>
  </w:num>
  <w:num w:numId="15">
    <w:abstractNumId w:val="0"/>
  </w:num>
  <w:num w:numId="16">
    <w:abstractNumId w:val="4"/>
  </w:num>
  <w:num w:numId="17">
    <w:abstractNumId w:val="13"/>
  </w:num>
  <w:num w:numId="18">
    <w:abstractNumId w:val="12"/>
  </w:num>
  <w:num w:numId="19">
    <w:abstractNumId w:val="9"/>
  </w:num>
  <w:num w:numId="20">
    <w:abstractNumId w:val="14"/>
  </w:num>
  <w:num w:numId="21">
    <w:abstractNumId w:val="16"/>
  </w:num>
  <w:num w:numId="22">
    <w:abstractNumId w:val="15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BB"/>
    <w:rsid w:val="00015F8C"/>
    <w:rsid w:val="00094710"/>
    <w:rsid w:val="000D7F81"/>
    <w:rsid w:val="000E218B"/>
    <w:rsid w:val="000F5180"/>
    <w:rsid w:val="00100AA4"/>
    <w:rsid w:val="00124D27"/>
    <w:rsid w:val="0012651C"/>
    <w:rsid w:val="00170528"/>
    <w:rsid w:val="00170E27"/>
    <w:rsid w:val="001743E5"/>
    <w:rsid w:val="001906F2"/>
    <w:rsid w:val="0019073B"/>
    <w:rsid w:val="001F26EC"/>
    <w:rsid w:val="001F32A7"/>
    <w:rsid w:val="001F5F46"/>
    <w:rsid w:val="00214D6D"/>
    <w:rsid w:val="002242BD"/>
    <w:rsid w:val="00224563"/>
    <w:rsid w:val="00271263"/>
    <w:rsid w:val="002B62C9"/>
    <w:rsid w:val="002C0F9A"/>
    <w:rsid w:val="0031131B"/>
    <w:rsid w:val="003167E5"/>
    <w:rsid w:val="00340D9E"/>
    <w:rsid w:val="003425DB"/>
    <w:rsid w:val="003743FB"/>
    <w:rsid w:val="003748D1"/>
    <w:rsid w:val="00381823"/>
    <w:rsid w:val="00385208"/>
    <w:rsid w:val="0038724D"/>
    <w:rsid w:val="003D3474"/>
    <w:rsid w:val="003D4314"/>
    <w:rsid w:val="003E637D"/>
    <w:rsid w:val="00414B87"/>
    <w:rsid w:val="0043364F"/>
    <w:rsid w:val="00453469"/>
    <w:rsid w:val="004540DE"/>
    <w:rsid w:val="004812A8"/>
    <w:rsid w:val="004A2E0D"/>
    <w:rsid w:val="004A7EB6"/>
    <w:rsid w:val="004B1E45"/>
    <w:rsid w:val="004B7222"/>
    <w:rsid w:val="004C1792"/>
    <w:rsid w:val="004C4669"/>
    <w:rsid w:val="004C47E3"/>
    <w:rsid w:val="004C47F5"/>
    <w:rsid w:val="004E5B1B"/>
    <w:rsid w:val="004E77E0"/>
    <w:rsid w:val="004F0159"/>
    <w:rsid w:val="00523A2C"/>
    <w:rsid w:val="00545875"/>
    <w:rsid w:val="00554383"/>
    <w:rsid w:val="00557038"/>
    <w:rsid w:val="00592D23"/>
    <w:rsid w:val="005D0883"/>
    <w:rsid w:val="005D46B9"/>
    <w:rsid w:val="00600A2D"/>
    <w:rsid w:val="006056EE"/>
    <w:rsid w:val="00621D7F"/>
    <w:rsid w:val="00624604"/>
    <w:rsid w:val="006263D7"/>
    <w:rsid w:val="00664414"/>
    <w:rsid w:val="00671E50"/>
    <w:rsid w:val="0067342D"/>
    <w:rsid w:val="006808B7"/>
    <w:rsid w:val="00680F20"/>
    <w:rsid w:val="006945A6"/>
    <w:rsid w:val="00694DC0"/>
    <w:rsid w:val="006D22BD"/>
    <w:rsid w:val="007256C3"/>
    <w:rsid w:val="00760A4D"/>
    <w:rsid w:val="0076218B"/>
    <w:rsid w:val="00777E08"/>
    <w:rsid w:val="007B028D"/>
    <w:rsid w:val="007B38D5"/>
    <w:rsid w:val="00814298"/>
    <w:rsid w:val="00821585"/>
    <w:rsid w:val="00877937"/>
    <w:rsid w:val="008867BB"/>
    <w:rsid w:val="008B0A8C"/>
    <w:rsid w:val="008C497F"/>
    <w:rsid w:val="008D6890"/>
    <w:rsid w:val="008D6B05"/>
    <w:rsid w:val="009231F5"/>
    <w:rsid w:val="0092754C"/>
    <w:rsid w:val="00945AC4"/>
    <w:rsid w:val="0096204C"/>
    <w:rsid w:val="009D10BF"/>
    <w:rsid w:val="009D1F42"/>
    <w:rsid w:val="00A238F4"/>
    <w:rsid w:val="00A41CCA"/>
    <w:rsid w:val="00A566A7"/>
    <w:rsid w:val="00A95EAE"/>
    <w:rsid w:val="00AD04D7"/>
    <w:rsid w:val="00AD2BC8"/>
    <w:rsid w:val="00AD6F9B"/>
    <w:rsid w:val="00B00B47"/>
    <w:rsid w:val="00B14839"/>
    <w:rsid w:val="00B4633E"/>
    <w:rsid w:val="00B7732F"/>
    <w:rsid w:val="00BB6D89"/>
    <w:rsid w:val="00C22827"/>
    <w:rsid w:val="00C33B01"/>
    <w:rsid w:val="00C8487F"/>
    <w:rsid w:val="00C872FE"/>
    <w:rsid w:val="00C87728"/>
    <w:rsid w:val="00C93EF7"/>
    <w:rsid w:val="00CE034F"/>
    <w:rsid w:val="00CE4754"/>
    <w:rsid w:val="00CF3995"/>
    <w:rsid w:val="00D37E2A"/>
    <w:rsid w:val="00D40858"/>
    <w:rsid w:val="00D622BB"/>
    <w:rsid w:val="00D62776"/>
    <w:rsid w:val="00D63CB9"/>
    <w:rsid w:val="00D8224B"/>
    <w:rsid w:val="00D97359"/>
    <w:rsid w:val="00DB3480"/>
    <w:rsid w:val="00DD2F9E"/>
    <w:rsid w:val="00DD6441"/>
    <w:rsid w:val="00E243EA"/>
    <w:rsid w:val="00E927D1"/>
    <w:rsid w:val="00F005FB"/>
    <w:rsid w:val="00F37A5A"/>
    <w:rsid w:val="00F40569"/>
    <w:rsid w:val="00F73D20"/>
    <w:rsid w:val="00F878C0"/>
    <w:rsid w:val="00F90A98"/>
    <w:rsid w:val="00F91FB6"/>
    <w:rsid w:val="00F95083"/>
    <w:rsid w:val="00F96225"/>
    <w:rsid w:val="00F97F65"/>
    <w:rsid w:val="00FA66EC"/>
    <w:rsid w:val="00FC76E6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1D214E"/>
  <w14:defaultImageDpi w14:val="300"/>
  <w15:docId w15:val="{A9B3F068-9F43-4876-B894-7E131F9D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AU"/>
    </w:rPr>
  </w:style>
  <w:style w:type="paragraph" w:styleId="Heading1">
    <w:name w:val="heading 1"/>
    <w:basedOn w:val="Normal"/>
    <w:next w:val="Normal"/>
    <w:qFormat/>
    <w:pPr>
      <w:keepNext/>
      <w:spacing w:after="60" w:line="216" w:lineRule="auto"/>
      <w:outlineLvl w:val="0"/>
    </w:pPr>
    <w:rPr>
      <w:b/>
      <w:caps/>
      <w:kern w:val="28"/>
      <w:sz w:val="48"/>
      <w:lang w:val="en-AU"/>
    </w:rPr>
  </w:style>
  <w:style w:type="paragraph" w:styleId="Heading2">
    <w:name w:val="heading 2"/>
    <w:basedOn w:val="Normal"/>
    <w:next w:val="Normal"/>
    <w:qFormat/>
    <w:pPr>
      <w:keepNext/>
      <w:spacing w:after="40" w:line="18" w:lineRule="atLeast"/>
      <w:outlineLvl w:val="1"/>
    </w:pPr>
    <w:rPr>
      <w:b/>
      <w:sz w:val="36"/>
      <w:lang w:val="en-AU"/>
    </w:rPr>
  </w:style>
  <w:style w:type="paragraph" w:styleId="Heading3">
    <w:name w:val="heading 3"/>
    <w:basedOn w:val="Normal"/>
    <w:next w:val="Normal"/>
    <w:qFormat/>
    <w:pPr>
      <w:keepNext/>
      <w:ind w:left="4320"/>
      <w:outlineLvl w:val="2"/>
    </w:pPr>
    <w:rPr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pacing w:after="46" w:line="216" w:lineRule="auto"/>
    </w:pPr>
    <w:rPr>
      <w:sz w:val="20"/>
      <w:lang w:val="en-AU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720"/>
        <w:tab w:val="left" w:pos="432"/>
        <w:tab w:val="left" w:pos="696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</w:tabs>
      <w:suppressAutoHyphens/>
      <w:spacing w:after="60" w:line="18" w:lineRule="atLeast"/>
      <w:jc w:val="both"/>
    </w:pPr>
    <w:rPr>
      <w:spacing w:val="-2"/>
      <w:sz w:val="20"/>
      <w:lang w:val="en-AU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tabs>
        <w:tab w:val="left" w:pos="-677"/>
        <w:tab w:val="left" w:pos="540"/>
        <w:tab w:val="left" w:pos="907"/>
        <w:tab w:val="left" w:pos="1339"/>
        <w:tab w:val="left" w:pos="1771"/>
        <w:tab w:val="left" w:pos="2203"/>
        <w:tab w:val="left" w:pos="2635"/>
        <w:tab w:val="left" w:pos="3067"/>
        <w:tab w:val="left" w:pos="3499"/>
        <w:tab w:val="left" w:pos="3931"/>
        <w:tab w:val="left" w:pos="4363"/>
        <w:tab w:val="left" w:pos="4795"/>
        <w:tab w:val="left" w:pos="5227"/>
        <w:tab w:val="left" w:pos="5659"/>
        <w:tab w:val="left" w:pos="6091"/>
        <w:tab w:val="left" w:pos="6523"/>
        <w:tab w:val="left" w:pos="6955"/>
        <w:tab w:val="left" w:pos="7387"/>
        <w:tab w:val="left" w:pos="7819"/>
        <w:tab w:val="left" w:pos="8251"/>
        <w:tab w:val="left" w:pos="8683"/>
        <w:tab w:val="left" w:pos="9115"/>
      </w:tabs>
      <w:suppressAutoHyphens/>
      <w:spacing w:after="40" w:line="18" w:lineRule="atLeast"/>
      <w:ind w:left="540" w:hanging="540"/>
      <w:jc w:val="both"/>
    </w:pPr>
    <w:rPr>
      <w:spacing w:val="-2"/>
      <w:sz w:val="20"/>
      <w:lang w:val="en-AU"/>
    </w:rPr>
  </w:style>
  <w:style w:type="paragraph" w:styleId="BodyText2">
    <w:name w:val="Body Text 2"/>
    <w:basedOn w:val="Normal"/>
    <w:rPr>
      <w:rFonts w:ascii="Palatino" w:hAnsi="Palatino"/>
      <w:color w:val="000000"/>
      <w:sz w:val="22"/>
    </w:rPr>
  </w:style>
  <w:style w:type="paragraph" w:styleId="BodyTextIndent">
    <w:name w:val="Body Text Indent"/>
    <w:basedOn w:val="Normal"/>
    <w:pPr>
      <w:ind w:left="720" w:firstLine="720"/>
    </w:pPr>
    <w:rPr>
      <w:rFonts w:ascii="Palatino" w:hAnsi="Palatino"/>
      <w:color w:val="000000"/>
      <w:sz w:val="22"/>
    </w:rPr>
  </w:style>
  <w:style w:type="table" w:styleId="TableGrid">
    <w:name w:val="Table Grid"/>
    <w:basedOn w:val="TableNormal"/>
    <w:uiPriority w:val="39"/>
    <w:rsid w:val="00BB6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F5F46"/>
    <w:rPr>
      <w:b/>
      <w:bCs/>
    </w:rPr>
  </w:style>
  <w:style w:type="paragraph" w:styleId="BalloonText">
    <w:name w:val="Balloon Text"/>
    <w:basedOn w:val="Normal"/>
    <w:link w:val="BalloonTextChar"/>
    <w:rsid w:val="004F01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F0159"/>
    <w:rPr>
      <w:rFonts w:ascii="Lucida Grande" w:hAnsi="Lucida Grande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777E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231F5"/>
    <w:rPr>
      <w:color w:val="808080"/>
    </w:rPr>
  </w:style>
  <w:style w:type="paragraph" w:styleId="NoSpacing">
    <w:name w:val="No Spacing"/>
    <w:qFormat/>
    <w:rsid w:val="00E927D1"/>
    <w:rPr>
      <w:rFonts w:ascii="Calibri" w:hAnsi="Calibr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emf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7.wmf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Mathematics%20Depart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CA059-A13C-41A4-A0CA-E24A2858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Mathematics Department</Template>
  <TotalTime>12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Links>
    <vt:vector size="6" baseType="variant">
      <vt:variant>
        <vt:i4>5767207</vt:i4>
      </vt:variant>
      <vt:variant>
        <vt:i4>-1</vt:i4>
      </vt:variant>
      <vt:variant>
        <vt:i4>1029</vt:i4>
      </vt:variant>
      <vt:variant>
        <vt:i4>1</vt:i4>
      </vt:variant>
      <vt:variant>
        <vt:lpwstr>Copy of Crest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Luzuk</dc:creator>
  <cp:keywords/>
  <dc:description/>
  <cp:lastModifiedBy>LocalAdmin</cp:lastModifiedBy>
  <cp:revision>5</cp:revision>
  <cp:lastPrinted>2019-03-04T05:43:00Z</cp:lastPrinted>
  <dcterms:created xsi:type="dcterms:W3CDTF">2019-03-04T06:00:00Z</dcterms:created>
  <dcterms:modified xsi:type="dcterms:W3CDTF">2019-03-04T06:12:00Z</dcterms:modified>
</cp:coreProperties>
</file>