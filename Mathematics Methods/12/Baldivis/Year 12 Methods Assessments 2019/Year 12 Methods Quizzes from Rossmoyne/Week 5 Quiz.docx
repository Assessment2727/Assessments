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192"/>
        <w:gridCol w:w="5705"/>
        <w:gridCol w:w="2126"/>
      </w:tblGrid>
      <w:tr w:rsidR="000E06A3" w:rsidTr="000E06A3">
        <w:tc>
          <w:tcPr>
            <w:tcW w:w="3192" w:type="dxa"/>
          </w:tcPr>
          <w:p w:rsidR="000E06A3" w:rsidRDefault="000E06A3"/>
          <w:p w:rsidR="000E06A3" w:rsidRDefault="000E06A3">
            <w:r>
              <w:rPr>
                <w:rFonts w:ascii="Arial" w:hAnsi="Arial" w:cs="Arial"/>
                <w:noProof/>
                <w:color w:val="0000FF"/>
                <w:sz w:val="27"/>
                <w:szCs w:val="27"/>
                <w:lang w:eastAsia="en-AU"/>
              </w:rPr>
              <w:drawing>
                <wp:anchor distT="0" distB="0" distL="114300" distR="114300" simplePos="0" relativeHeight="251658240" behindDoc="1" locked="0" layoutInCell="1" allowOverlap="1" wp14:anchorId="7D54E6F7" wp14:editId="3D2D8964">
                  <wp:simplePos x="0" y="0"/>
                  <wp:positionH relativeFrom="column">
                    <wp:posOffset>220980</wp:posOffset>
                  </wp:positionH>
                  <wp:positionV relativeFrom="paragraph">
                    <wp:posOffset>-169545</wp:posOffset>
                  </wp:positionV>
                  <wp:extent cx="1013460" cy="1013460"/>
                  <wp:effectExtent l="0" t="0" r="0" b="0"/>
                  <wp:wrapTight wrapText="bothSides">
                    <wp:wrapPolygon edited="0">
                      <wp:start x="0" y="0"/>
                      <wp:lineTo x="0" y="21113"/>
                      <wp:lineTo x="21113" y="21113"/>
                      <wp:lineTo x="21113" y="0"/>
                      <wp:lineTo x="0" y="0"/>
                    </wp:wrapPolygon>
                  </wp:wrapTight>
                  <wp:docPr id="1" name="Picture 1" descr="Image result for quiz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quiz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46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05" w:type="dxa"/>
            <w:vAlign w:val="center"/>
          </w:tcPr>
          <w:p w:rsidR="000E06A3" w:rsidRPr="000E06A3" w:rsidRDefault="000E06A3" w:rsidP="000E06A3">
            <w:pPr>
              <w:jc w:val="center"/>
              <w:rPr>
                <w:rFonts w:ascii="Baskerville Old Face" w:hAnsi="Baskerville Old Face"/>
                <w:b/>
                <w:sz w:val="52"/>
              </w:rPr>
            </w:pPr>
            <w:r w:rsidRPr="000E06A3">
              <w:rPr>
                <w:rFonts w:ascii="Baskerville Old Face" w:hAnsi="Baskerville Old Face"/>
                <w:b/>
                <w:sz w:val="52"/>
              </w:rPr>
              <w:t>Year 12 Methods</w:t>
            </w:r>
          </w:p>
          <w:p w:rsidR="000E06A3" w:rsidRPr="000E06A3" w:rsidRDefault="00327FC4" w:rsidP="000E06A3">
            <w:pPr>
              <w:jc w:val="center"/>
              <w:rPr>
                <w:rFonts w:ascii="Baskerville Old Face" w:hAnsi="Baskerville Old Face"/>
                <w:b/>
              </w:rPr>
            </w:pPr>
            <w:r>
              <w:rPr>
                <w:rFonts w:ascii="Baskerville Old Face" w:hAnsi="Baskerville Old Face"/>
                <w:b/>
                <w:sz w:val="52"/>
              </w:rPr>
              <w:t>Week 5</w:t>
            </w:r>
            <w:r w:rsidR="000E06A3" w:rsidRPr="000E06A3">
              <w:rPr>
                <w:rFonts w:ascii="Baskerville Old Face" w:hAnsi="Baskerville Old Face"/>
                <w:b/>
                <w:sz w:val="52"/>
              </w:rPr>
              <w:t xml:space="preserve"> Quiz</w:t>
            </w:r>
          </w:p>
        </w:tc>
        <w:tc>
          <w:tcPr>
            <w:tcW w:w="2126" w:type="dxa"/>
          </w:tcPr>
          <w:p w:rsidR="000E06A3" w:rsidRDefault="00702E9A" w:rsidP="00CB251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56"/>
                      </w:rPr>
                    </m:ctrlPr>
                  </m:fPr>
                  <m:num/>
                  <m:den>
                    <m:r>
                      <w:rPr>
                        <w:rFonts w:ascii="Cambria Math" w:hAnsi="Cambria Math"/>
                        <w:sz w:val="56"/>
                      </w:rPr>
                      <m:t>16</m:t>
                    </m:r>
                  </m:den>
                </m:f>
              </m:oMath>
            </m:oMathPara>
          </w:p>
        </w:tc>
      </w:tr>
    </w:tbl>
    <w:p w:rsidR="002A3E55" w:rsidRDefault="002A3E55"/>
    <w:p w:rsidR="000E06A3" w:rsidRPr="000E06A3" w:rsidRDefault="000E06A3">
      <w:pPr>
        <w:rPr>
          <w:sz w:val="24"/>
        </w:rPr>
      </w:pPr>
      <w:r>
        <w:rPr>
          <w:sz w:val="24"/>
        </w:rPr>
        <w:t>Name: 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9922"/>
        <w:gridCol w:w="560"/>
      </w:tblGrid>
      <w:tr w:rsidR="000E06A3" w:rsidRPr="000E06A3" w:rsidTr="000E06A3">
        <w:tc>
          <w:tcPr>
            <w:tcW w:w="534" w:type="dxa"/>
          </w:tcPr>
          <w:p w:rsidR="000E06A3" w:rsidRPr="000E06A3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 w:rsidR="000E06A3">
              <w:rPr>
                <w:sz w:val="24"/>
              </w:rPr>
              <w:t>.</w:t>
            </w:r>
          </w:p>
        </w:tc>
        <w:tc>
          <w:tcPr>
            <w:tcW w:w="9922" w:type="dxa"/>
          </w:tcPr>
          <w:p w:rsidR="000E06A3" w:rsidRDefault="009574A6">
            <w:pPr>
              <w:rPr>
                <w:sz w:val="24"/>
              </w:rPr>
            </w:pPr>
            <w:r>
              <w:rPr>
                <w:sz w:val="24"/>
              </w:rPr>
              <w:t xml:space="preserve">Find the derivative </w:t>
            </w:r>
            <w:proofErr w:type="gramStart"/>
            <w:r>
              <w:rPr>
                <w:sz w:val="24"/>
              </w:rPr>
              <w:t xml:space="preserve">of </w:t>
            </w:r>
            <w:proofErr w:type="gramEnd"/>
            <m:oMath>
              <m:r>
                <w:rPr>
                  <w:rFonts w:ascii="Cambria Math" w:hAnsi="Cambria Math"/>
                  <w:sz w:val="24"/>
                </w:rPr>
                <m:t>f(x)</m:t>
              </m:r>
              <m:r>
                <w:rPr>
                  <w:rFonts w:ascii="Cambria Math" w:hAnsi="Cambria Math"/>
                  <w:sz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-3</m:t>
                  </m:r>
                </m:e>
              </m:rad>
            </m:oMath>
            <w:r>
              <w:rPr>
                <w:rFonts w:eastAsiaTheme="minorEastAsia"/>
                <w:sz w:val="24"/>
              </w:rPr>
              <w:t>.</w:t>
            </w:r>
          </w:p>
          <w:p w:rsidR="000E06A3" w:rsidRDefault="000E06A3">
            <w:pPr>
              <w:rPr>
                <w:sz w:val="24"/>
              </w:rPr>
            </w:pPr>
          </w:p>
          <w:p w:rsidR="00462ABC" w:rsidRDefault="00462ABC">
            <w:pPr>
              <w:rPr>
                <w:noProof/>
                <w:lang w:eastAsia="en-AU"/>
              </w:rPr>
            </w:pPr>
          </w:p>
          <w:p w:rsidR="009574A6" w:rsidRDefault="009574A6">
            <w:pPr>
              <w:rPr>
                <w:sz w:val="24"/>
              </w:rPr>
            </w:pPr>
          </w:p>
          <w:p w:rsidR="00462ABC" w:rsidRDefault="00462ABC">
            <w:pPr>
              <w:rPr>
                <w:sz w:val="24"/>
              </w:rPr>
            </w:pPr>
          </w:p>
          <w:p w:rsidR="000E06A3" w:rsidRDefault="000E06A3">
            <w:pPr>
              <w:rPr>
                <w:sz w:val="24"/>
              </w:rPr>
            </w:pPr>
          </w:p>
          <w:p w:rsidR="000E06A3" w:rsidRPr="000E06A3" w:rsidRDefault="000E06A3">
            <w:pPr>
              <w:rPr>
                <w:sz w:val="24"/>
              </w:rPr>
            </w:pPr>
          </w:p>
        </w:tc>
        <w:tc>
          <w:tcPr>
            <w:tcW w:w="560" w:type="dxa"/>
          </w:tcPr>
          <w:p w:rsidR="000E06A3" w:rsidRPr="000E06A3" w:rsidRDefault="00CB2517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2</w:t>
            </w:r>
          </w:p>
        </w:tc>
      </w:tr>
      <w:tr w:rsidR="000E06A3" w:rsidRPr="000E06A3" w:rsidTr="000E06A3">
        <w:tc>
          <w:tcPr>
            <w:tcW w:w="534" w:type="dxa"/>
          </w:tcPr>
          <w:p w:rsidR="000E06A3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  <w:r w:rsidR="000E06A3">
              <w:rPr>
                <w:sz w:val="24"/>
              </w:rPr>
              <w:t>.</w:t>
            </w:r>
          </w:p>
        </w:tc>
        <w:tc>
          <w:tcPr>
            <w:tcW w:w="9922" w:type="dxa"/>
          </w:tcPr>
          <w:p w:rsidR="009574A6" w:rsidRDefault="009574A6" w:rsidP="009574A6">
            <w:pPr>
              <w:rPr>
                <w:sz w:val="24"/>
              </w:rPr>
            </w:pPr>
            <w:r>
              <w:rPr>
                <w:sz w:val="24"/>
              </w:rPr>
              <w:t xml:space="preserve">Find the </w:t>
            </w:r>
            <w:proofErr w:type="spellStart"/>
            <w:r>
              <w:rPr>
                <w:sz w:val="24"/>
              </w:rPr>
              <w:t>antiderivative</w:t>
            </w:r>
            <w:proofErr w:type="spellEnd"/>
            <w:r>
              <w:rPr>
                <w:sz w:val="24"/>
              </w:rPr>
              <w:t>:</w:t>
            </w:r>
          </w:p>
          <w:p w:rsidR="009574A6" w:rsidRDefault="009574A6" w:rsidP="009574A6">
            <w:pPr>
              <w:rPr>
                <w:sz w:val="24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623C516A" wp14:editId="3F0C4D2A">
                  <wp:extent cx="1379220" cy="450769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27308" t="32821" r="62564" b="61294"/>
                          <a:stretch/>
                        </pic:blipFill>
                        <pic:spPr bwMode="auto">
                          <a:xfrm>
                            <a:off x="0" y="0"/>
                            <a:ext cx="1379220" cy="450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62ABC" w:rsidRDefault="00462ABC">
            <w:pPr>
              <w:rPr>
                <w:sz w:val="24"/>
              </w:rPr>
            </w:pPr>
          </w:p>
          <w:p w:rsidR="00462ABC" w:rsidRDefault="00462ABC">
            <w:pPr>
              <w:rPr>
                <w:sz w:val="24"/>
              </w:rPr>
            </w:pPr>
          </w:p>
          <w:p w:rsidR="00462ABC" w:rsidRDefault="00462ABC">
            <w:pPr>
              <w:rPr>
                <w:sz w:val="24"/>
              </w:rPr>
            </w:pPr>
          </w:p>
          <w:p w:rsidR="00462ABC" w:rsidRDefault="00462ABC">
            <w:pPr>
              <w:rPr>
                <w:sz w:val="24"/>
              </w:rPr>
            </w:pPr>
          </w:p>
          <w:p w:rsidR="00462ABC" w:rsidRDefault="00462ABC">
            <w:pPr>
              <w:rPr>
                <w:sz w:val="24"/>
              </w:rPr>
            </w:pPr>
          </w:p>
          <w:p w:rsidR="00462ABC" w:rsidRDefault="00462ABC">
            <w:pPr>
              <w:rPr>
                <w:sz w:val="24"/>
              </w:rPr>
            </w:pPr>
          </w:p>
        </w:tc>
        <w:tc>
          <w:tcPr>
            <w:tcW w:w="560" w:type="dxa"/>
          </w:tcPr>
          <w:p w:rsidR="000E06A3" w:rsidRPr="000E06A3" w:rsidRDefault="009574A6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2</w:t>
            </w:r>
          </w:p>
        </w:tc>
      </w:tr>
      <w:tr w:rsidR="000E06A3" w:rsidRPr="000E06A3" w:rsidTr="000E06A3">
        <w:tc>
          <w:tcPr>
            <w:tcW w:w="534" w:type="dxa"/>
          </w:tcPr>
          <w:p w:rsidR="000E06A3" w:rsidRDefault="00462ABC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  <w:r w:rsidR="000E06A3">
              <w:rPr>
                <w:sz w:val="24"/>
              </w:rPr>
              <w:t>.</w:t>
            </w:r>
          </w:p>
        </w:tc>
        <w:tc>
          <w:tcPr>
            <w:tcW w:w="9922" w:type="dxa"/>
          </w:tcPr>
          <w:p w:rsidR="009574A6" w:rsidRDefault="009574A6" w:rsidP="009574A6">
            <w:pPr>
              <w:rPr>
                <w:sz w:val="24"/>
              </w:rPr>
            </w:pPr>
            <w:r>
              <w:rPr>
                <w:sz w:val="24"/>
              </w:rPr>
              <w:t xml:space="preserve">Find the </w:t>
            </w:r>
            <w:proofErr w:type="spellStart"/>
            <w:r>
              <w:rPr>
                <w:sz w:val="24"/>
              </w:rPr>
              <w:t>antiderivative</w:t>
            </w:r>
            <w:proofErr w:type="spellEnd"/>
            <w:r>
              <w:rPr>
                <w:sz w:val="24"/>
              </w:rPr>
              <w:t>:</w:t>
            </w:r>
          </w:p>
          <w:p w:rsidR="009574A6" w:rsidRDefault="009574A6">
            <w:pPr>
              <w:rPr>
                <w:sz w:val="24"/>
              </w:rPr>
            </w:pPr>
          </w:p>
          <w:p w:rsidR="009574A6" w:rsidRDefault="009574A6">
            <w:pPr>
              <w:rPr>
                <w:sz w:val="24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55F90F2F" wp14:editId="4EC8707D">
                  <wp:extent cx="1463040" cy="299745"/>
                  <wp:effectExtent l="0" t="0" r="381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27308" t="46523" r="62564" b="49788"/>
                          <a:stretch/>
                        </pic:blipFill>
                        <pic:spPr bwMode="auto">
                          <a:xfrm>
                            <a:off x="0" y="0"/>
                            <a:ext cx="1463040" cy="299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130E2" w:rsidRDefault="002130E2">
            <w:pPr>
              <w:rPr>
                <w:sz w:val="24"/>
              </w:rPr>
            </w:pPr>
          </w:p>
          <w:p w:rsidR="00581A04" w:rsidRDefault="00581A04">
            <w:pPr>
              <w:rPr>
                <w:sz w:val="24"/>
              </w:rPr>
            </w:pPr>
          </w:p>
          <w:p w:rsidR="002130E2" w:rsidRDefault="002130E2">
            <w:pPr>
              <w:rPr>
                <w:sz w:val="24"/>
              </w:rPr>
            </w:pPr>
          </w:p>
          <w:p w:rsidR="002130E2" w:rsidRDefault="002130E2">
            <w:pPr>
              <w:rPr>
                <w:sz w:val="24"/>
              </w:rPr>
            </w:pPr>
          </w:p>
          <w:p w:rsidR="002130E2" w:rsidRDefault="002130E2">
            <w:pPr>
              <w:rPr>
                <w:sz w:val="24"/>
              </w:rPr>
            </w:pPr>
          </w:p>
          <w:p w:rsidR="002130E2" w:rsidRDefault="002130E2">
            <w:pPr>
              <w:rPr>
                <w:sz w:val="24"/>
              </w:rPr>
            </w:pPr>
          </w:p>
        </w:tc>
        <w:tc>
          <w:tcPr>
            <w:tcW w:w="560" w:type="dxa"/>
          </w:tcPr>
          <w:p w:rsidR="000E06A3" w:rsidRPr="000E06A3" w:rsidRDefault="009574A6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1</w:t>
            </w:r>
          </w:p>
        </w:tc>
      </w:tr>
      <w:tr w:rsidR="00462ABC" w:rsidRPr="000E06A3" w:rsidTr="000E06A3">
        <w:tc>
          <w:tcPr>
            <w:tcW w:w="534" w:type="dxa"/>
          </w:tcPr>
          <w:p w:rsidR="00462ABC" w:rsidRDefault="00327FC4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  <w:r w:rsidR="00462ABC">
              <w:rPr>
                <w:sz w:val="24"/>
              </w:rPr>
              <w:t>.</w:t>
            </w:r>
          </w:p>
        </w:tc>
        <w:tc>
          <w:tcPr>
            <w:tcW w:w="9922" w:type="dxa"/>
          </w:tcPr>
          <w:p w:rsidR="00462ABC" w:rsidRDefault="009C6B9D" w:rsidP="00462ABC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 xml:space="preserve">Consider the function </w:t>
            </w:r>
            <m:oMath>
              <m:r>
                <w:rPr>
                  <w:rFonts w:ascii="Cambria Math" w:hAnsi="Cambria Math"/>
                  <w:noProof/>
                  <w:lang w:eastAsia="en-AU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eastAsia="en-AU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eastAsia="en-A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  <w:lang w:eastAsia="en-A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lang w:eastAsia="en-AU"/>
                </w:rPr>
                <m:t>+2.</m:t>
              </m:r>
            </m:oMath>
            <w:r>
              <w:rPr>
                <w:rFonts w:eastAsiaTheme="minorEastAsia"/>
                <w:noProof/>
                <w:lang w:eastAsia="en-AU"/>
              </w:rPr>
              <w:t xml:space="preserve"> Use the right end-point method to find an approximation to the area between the curve and the x-axis over the interval [0,2]. Use 4 rectangles.</w:t>
            </w:r>
          </w:p>
          <w:p w:rsidR="00462ABC" w:rsidRDefault="005756B6" w:rsidP="00462ABC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7D709BC4" wp14:editId="703DDF52">
                  <wp:extent cx="2088292" cy="1981200"/>
                  <wp:effectExtent l="0" t="0" r="762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56795" t="52421" r="33205" b="30712"/>
                          <a:stretch/>
                        </pic:blipFill>
                        <pic:spPr bwMode="auto">
                          <a:xfrm>
                            <a:off x="0" y="0"/>
                            <a:ext cx="2091267" cy="1984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</w:tc>
        <w:tc>
          <w:tcPr>
            <w:tcW w:w="560" w:type="dxa"/>
          </w:tcPr>
          <w:p w:rsidR="00462ABC" w:rsidRDefault="00CB2517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3</w:t>
            </w:r>
          </w:p>
        </w:tc>
      </w:tr>
      <w:tr w:rsidR="00716FDE" w:rsidRPr="000E06A3" w:rsidTr="000E06A3">
        <w:tc>
          <w:tcPr>
            <w:tcW w:w="534" w:type="dxa"/>
          </w:tcPr>
          <w:p w:rsidR="00716FDE" w:rsidRDefault="00327FC4" w:rsidP="00702E9A">
            <w:pPr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 w:rsidR="00716FDE">
              <w:rPr>
                <w:sz w:val="24"/>
              </w:rPr>
              <w:t>.</w:t>
            </w:r>
          </w:p>
        </w:tc>
        <w:tc>
          <w:tcPr>
            <w:tcW w:w="9922" w:type="dxa"/>
          </w:tcPr>
          <w:p w:rsidR="00716FDE" w:rsidRDefault="00716FDE" w:rsidP="00702E9A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Find:</w:t>
            </w:r>
          </w:p>
          <w:p w:rsidR="00716FDE" w:rsidRDefault="00716FDE" w:rsidP="00702E9A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5BC2F5F5" wp14:editId="61629F67">
                  <wp:extent cx="1043045" cy="548640"/>
                  <wp:effectExtent l="0" t="0" r="5080" b="381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53846" t="47863" r="39487" b="45903"/>
                          <a:stretch/>
                        </pic:blipFill>
                        <pic:spPr bwMode="auto">
                          <a:xfrm>
                            <a:off x="0" y="0"/>
                            <a:ext cx="1047379" cy="550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16FDE" w:rsidRDefault="00716FDE" w:rsidP="00702E9A">
            <w:pPr>
              <w:rPr>
                <w:noProof/>
                <w:sz w:val="20"/>
                <w:lang w:eastAsia="en-AU"/>
              </w:rPr>
            </w:pPr>
          </w:p>
          <w:p w:rsidR="005756B6" w:rsidRDefault="005756B6" w:rsidP="00702E9A">
            <w:pPr>
              <w:rPr>
                <w:noProof/>
                <w:sz w:val="20"/>
                <w:lang w:eastAsia="en-AU"/>
              </w:rPr>
            </w:pPr>
          </w:p>
          <w:p w:rsidR="00716FDE" w:rsidRDefault="00716FDE" w:rsidP="00702E9A">
            <w:pPr>
              <w:rPr>
                <w:noProof/>
                <w:sz w:val="20"/>
                <w:lang w:eastAsia="en-AU"/>
              </w:rPr>
            </w:pPr>
          </w:p>
          <w:p w:rsidR="005756B6" w:rsidRDefault="005756B6" w:rsidP="00702E9A">
            <w:pPr>
              <w:rPr>
                <w:noProof/>
                <w:sz w:val="20"/>
                <w:lang w:eastAsia="en-AU"/>
              </w:rPr>
            </w:pPr>
          </w:p>
          <w:p w:rsidR="005756B6" w:rsidRDefault="005756B6" w:rsidP="00702E9A">
            <w:pPr>
              <w:rPr>
                <w:noProof/>
                <w:lang w:eastAsia="en-AU"/>
              </w:rPr>
            </w:pPr>
          </w:p>
          <w:p w:rsidR="005756B6" w:rsidRDefault="005756B6" w:rsidP="00702E9A">
            <w:pPr>
              <w:rPr>
                <w:noProof/>
                <w:lang w:eastAsia="en-AU"/>
              </w:rPr>
            </w:pPr>
          </w:p>
          <w:p w:rsidR="005756B6" w:rsidRDefault="005756B6" w:rsidP="00702E9A">
            <w:pPr>
              <w:rPr>
                <w:noProof/>
                <w:lang w:eastAsia="en-AU"/>
              </w:rPr>
            </w:pPr>
          </w:p>
          <w:p w:rsidR="00716FDE" w:rsidRDefault="00716FDE" w:rsidP="00702E9A">
            <w:pPr>
              <w:rPr>
                <w:noProof/>
                <w:lang w:eastAsia="en-AU"/>
              </w:rPr>
            </w:pPr>
          </w:p>
        </w:tc>
        <w:tc>
          <w:tcPr>
            <w:tcW w:w="560" w:type="dxa"/>
          </w:tcPr>
          <w:p w:rsidR="00716FDE" w:rsidRDefault="00716FDE" w:rsidP="00702E9A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2</w:t>
            </w:r>
          </w:p>
        </w:tc>
      </w:tr>
      <w:tr w:rsidR="00716FDE" w:rsidRPr="000E06A3" w:rsidTr="000E06A3">
        <w:tc>
          <w:tcPr>
            <w:tcW w:w="534" w:type="dxa"/>
          </w:tcPr>
          <w:p w:rsidR="00716FDE" w:rsidRDefault="00327FC4" w:rsidP="00702E9A">
            <w:pPr>
              <w:jc w:val="both"/>
              <w:rPr>
                <w:sz w:val="24"/>
              </w:rPr>
            </w:pPr>
            <w:r>
              <w:rPr>
                <w:sz w:val="24"/>
              </w:rPr>
              <w:t>6</w:t>
            </w:r>
            <w:r w:rsidR="00716FDE">
              <w:rPr>
                <w:sz w:val="24"/>
              </w:rPr>
              <w:t>.</w:t>
            </w:r>
          </w:p>
        </w:tc>
        <w:tc>
          <w:tcPr>
            <w:tcW w:w="9922" w:type="dxa"/>
          </w:tcPr>
          <w:p w:rsidR="00716FDE" w:rsidRDefault="00716FDE" w:rsidP="00702E9A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Find:</w:t>
            </w:r>
          </w:p>
          <w:p w:rsidR="00716FDE" w:rsidRDefault="00716FDE" w:rsidP="00702E9A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4302C8A7" wp14:editId="5CD881B0">
                  <wp:extent cx="601980" cy="441960"/>
                  <wp:effectExtent l="0" t="0" r="762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53846" t="58340" r="42306" b="36638"/>
                          <a:stretch/>
                        </pic:blipFill>
                        <pic:spPr bwMode="auto">
                          <a:xfrm>
                            <a:off x="0" y="0"/>
                            <a:ext cx="604482" cy="4437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16FDE" w:rsidRDefault="00716FDE" w:rsidP="00702E9A">
            <w:pPr>
              <w:rPr>
                <w:noProof/>
                <w:lang w:eastAsia="en-AU"/>
              </w:rPr>
            </w:pPr>
          </w:p>
          <w:p w:rsidR="005756B6" w:rsidRDefault="005756B6" w:rsidP="00702E9A">
            <w:pPr>
              <w:rPr>
                <w:noProof/>
                <w:lang w:eastAsia="en-AU"/>
              </w:rPr>
            </w:pPr>
          </w:p>
          <w:p w:rsidR="005756B6" w:rsidRDefault="005756B6" w:rsidP="00702E9A">
            <w:pPr>
              <w:rPr>
                <w:noProof/>
                <w:lang w:eastAsia="en-AU"/>
              </w:rPr>
            </w:pPr>
          </w:p>
          <w:p w:rsidR="005756B6" w:rsidRDefault="005756B6" w:rsidP="00702E9A">
            <w:pPr>
              <w:rPr>
                <w:noProof/>
                <w:lang w:eastAsia="en-AU"/>
              </w:rPr>
            </w:pPr>
          </w:p>
          <w:p w:rsidR="005756B6" w:rsidRDefault="005756B6" w:rsidP="00702E9A">
            <w:pPr>
              <w:rPr>
                <w:noProof/>
                <w:lang w:eastAsia="en-AU"/>
              </w:rPr>
            </w:pPr>
          </w:p>
          <w:p w:rsidR="005756B6" w:rsidRDefault="005756B6" w:rsidP="00702E9A">
            <w:pPr>
              <w:rPr>
                <w:noProof/>
                <w:lang w:eastAsia="en-AU"/>
              </w:rPr>
            </w:pPr>
          </w:p>
          <w:p w:rsidR="005756B6" w:rsidRDefault="005756B6" w:rsidP="00702E9A">
            <w:pPr>
              <w:rPr>
                <w:noProof/>
                <w:lang w:eastAsia="en-AU"/>
              </w:rPr>
            </w:pPr>
          </w:p>
          <w:p w:rsidR="005756B6" w:rsidRDefault="005756B6" w:rsidP="00702E9A">
            <w:pPr>
              <w:rPr>
                <w:noProof/>
                <w:lang w:eastAsia="en-AU"/>
              </w:rPr>
            </w:pPr>
          </w:p>
          <w:p w:rsidR="00716FDE" w:rsidRDefault="00716FDE" w:rsidP="00702E9A">
            <w:pPr>
              <w:rPr>
                <w:noProof/>
                <w:lang w:eastAsia="en-AU"/>
              </w:rPr>
            </w:pPr>
          </w:p>
        </w:tc>
        <w:tc>
          <w:tcPr>
            <w:tcW w:w="560" w:type="dxa"/>
          </w:tcPr>
          <w:p w:rsidR="00716FDE" w:rsidRDefault="00C204ED" w:rsidP="00702E9A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2</w:t>
            </w:r>
          </w:p>
        </w:tc>
      </w:tr>
      <w:tr w:rsidR="00462ABC" w:rsidRPr="000E06A3" w:rsidTr="000E06A3">
        <w:tc>
          <w:tcPr>
            <w:tcW w:w="534" w:type="dxa"/>
          </w:tcPr>
          <w:p w:rsidR="00462ABC" w:rsidRDefault="00327FC4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7</w:t>
            </w:r>
            <w:r w:rsidR="00462ABC">
              <w:rPr>
                <w:sz w:val="24"/>
              </w:rPr>
              <w:t>.</w:t>
            </w:r>
          </w:p>
        </w:tc>
        <w:tc>
          <w:tcPr>
            <w:tcW w:w="9922" w:type="dxa"/>
          </w:tcPr>
          <w:p w:rsidR="00462ABC" w:rsidRDefault="00702E9A" w:rsidP="00462ABC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Find:</w:t>
            </w:r>
          </w:p>
          <w:p w:rsidR="00462ABC" w:rsidRPr="00702E9A" w:rsidRDefault="00702E9A" w:rsidP="00462ABC">
            <w:pPr>
              <w:rPr>
                <w:noProof/>
                <w:lang w:eastAsia="en-AU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lang w:eastAsia="en-AU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lang w:eastAsia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sz w:val="24"/>
                            <w:lang w:eastAsia="en-AU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sz w:val="24"/>
                            <w:lang w:eastAsia="en-AU"/>
                          </w:rPr>
                          <m:t>(3x+1)</m:t>
                        </m:r>
                      </m:den>
                    </m:f>
                    <m:r>
                      <w:rPr>
                        <w:rFonts w:ascii="Cambria Math" w:hAnsi="Cambria Math"/>
                        <w:noProof/>
                        <w:sz w:val="24"/>
                        <w:lang w:eastAsia="en-AU"/>
                      </w:rPr>
                      <m:t>dx</m:t>
                    </m:r>
                  </m:e>
                </m:nary>
              </m:oMath>
            </m:oMathPara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5756B6" w:rsidRDefault="005756B6" w:rsidP="00462ABC">
            <w:pPr>
              <w:rPr>
                <w:noProof/>
                <w:lang w:eastAsia="en-AU"/>
              </w:rPr>
            </w:pPr>
          </w:p>
          <w:p w:rsidR="005756B6" w:rsidRDefault="005756B6" w:rsidP="00462ABC">
            <w:pPr>
              <w:rPr>
                <w:noProof/>
                <w:lang w:eastAsia="en-AU"/>
              </w:rPr>
            </w:pPr>
          </w:p>
          <w:p w:rsidR="005756B6" w:rsidRDefault="005756B6" w:rsidP="00462ABC">
            <w:pPr>
              <w:rPr>
                <w:noProof/>
                <w:lang w:eastAsia="en-AU"/>
              </w:rPr>
            </w:pPr>
          </w:p>
          <w:p w:rsidR="005756B6" w:rsidRDefault="005756B6" w:rsidP="00462ABC">
            <w:pPr>
              <w:rPr>
                <w:noProof/>
                <w:lang w:eastAsia="en-AU"/>
              </w:rPr>
            </w:pPr>
          </w:p>
          <w:p w:rsidR="00BB5904" w:rsidRDefault="00BB5904" w:rsidP="00462ABC">
            <w:pPr>
              <w:rPr>
                <w:noProof/>
                <w:lang w:eastAsia="en-AU"/>
              </w:rPr>
            </w:pPr>
            <w:bookmarkStart w:id="0" w:name="_GoBack"/>
            <w:bookmarkEnd w:id="0"/>
          </w:p>
          <w:p w:rsidR="005756B6" w:rsidRDefault="005756B6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  <w:p w:rsidR="00462ABC" w:rsidRDefault="00462ABC" w:rsidP="00462ABC">
            <w:pPr>
              <w:rPr>
                <w:noProof/>
                <w:lang w:eastAsia="en-AU"/>
              </w:rPr>
            </w:pPr>
          </w:p>
        </w:tc>
        <w:tc>
          <w:tcPr>
            <w:tcW w:w="560" w:type="dxa"/>
          </w:tcPr>
          <w:p w:rsidR="00462ABC" w:rsidRDefault="00581A04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2</w:t>
            </w:r>
          </w:p>
        </w:tc>
      </w:tr>
      <w:tr w:rsidR="00327FC4" w:rsidRPr="000E06A3" w:rsidTr="000E06A3">
        <w:tc>
          <w:tcPr>
            <w:tcW w:w="534" w:type="dxa"/>
          </w:tcPr>
          <w:p w:rsidR="00327FC4" w:rsidRDefault="00327FC4" w:rsidP="000E06A3">
            <w:pPr>
              <w:jc w:val="both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9922" w:type="dxa"/>
          </w:tcPr>
          <w:p w:rsidR="00327FC4" w:rsidRDefault="00327FC4" w:rsidP="00327FC4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t>Find:</w:t>
            </w:r>
          </w:p>
          <w:p w:rsidR="00327FC4" w:rsidRPr="00327FC4" w:rsidRDefault="00327FC4" w:rsidP="00327FC4">
            <w:pPr>
              <w:rPr>
                <w:rFonts w:eastAsiaTheme="minorEastAsia"/>
                <w:noProof/>
                <w:sz w:val="24"/>
                <w:lang w:eastAsia="en-AU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lang w:eastAsia="en-AU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lang w:eastAsia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sz w:val="24"/>
                            <w:lang w:eastAsia="en-A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sz w:val="24"/>
                            <w:lang w:eastAsia="en-AU"/>
                          </w:rPr>
                          <m:t>(4</m:t>
                        </m:r>
                        <m:r>
                          <w:rPr>
                            <w:rFonts w:ascii="Cambria Math" w:hAnsi="Cambria Math"/>
                            <w:noProof/>
                            <w:sz w:val="24"/>
                            <w:lang w:eastAsia="en-AU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noProof/>
                            <w:sz w:val="24"/>
                            <w:lang w:eastAsia="en-AU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noProof/>
                            <w:sz w:val="24"/>
                            <w:lang w:eastAsia="en-AU"/>
                          </w:rPr>
                          <m:t>1)</m:t>
                        </m:r>
                      </m:den>
                    </m:f>
                    <m:r>
                      <w:rPr>
                        <w:rFonts w:ascii="Cambria Math" w:hAnsi="Cambria Math"/>
                        <w:noProof/>
                        <w:sz w:val="24"/>
                        <w:lang w:eastAsia="en-AU"/>
                      </w:rPr>
                      <m:t>dx</m:t>
                    </m:r>
                    <m:r>
                      <w:rPr>
                        <w:rFonts w:ascii="Cambria Math" w:hAnsi="Cambria Math"/>
                        <w:noProof/>
                        <w:sz w:val="24"/>
                        <w:lang w:eastAsia="en-AU"/>
                      </w:rPr>
                      <m:t>,    x&lt;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lang w:eastAsia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sz w:val="24"/>
                            <w:lang w:eastAsia="en-A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sz w:val="24"/>
                            <w:lang w:eastAsia="en-AU"/>
                          </w:rPr>
                          <m:t>4</m:t>
                        </m:r>
                      </m:den>
                    </m:f>
                  </m:e>
                </m:nary>
              </m:oMath>
            </m:oMathPara>
          </w:p>
          <w:p w:rsidR="00327FC4" w:rsidRDefault="00327FC4" w:rsidP="00327FC4">
            <w:pPr>
              <w:rPr>
                <w:rFonts w:eastAsiaTheme="minorEastAsia"/>
                <w:noProof/>
                <w:sz w:val="24"/>
                <w:lang w:eastAsia="en-AU"/>
              </w:rPr>
            </w:pPr>
          </w:p>
          <w:p w:rsidR="00327FC4" w:rsidRDefault="00327FC4" w:rsidP="00327FC4">
            <w:pPr>
              <w:rPr>
                <w:rFonts w:eastAsiaTheme="minorEastAsia"/>
                <w:noProof/>
                <w:sz w:val="24"/>
                <w:lang w:eastAsia="en-AU"/>
              </w:rPr>
            </w:pPr>
          </w:p>
          <w:p w:rsidR="00327FC4" w:rsidRDefault="00327FC4" w:rsidP="00327FC4">
            <w:pPr>
              <w:rPr>
                <w:rFonts w:eastAsiaTheme="minorEastAsia"/>
                <w:noProof/>
                <w:sz w:val="24"/>
                <w:lang w:eastAsia="en-AU"/>
              </w:rPr>
            </w:pPr>
          </w:p>
          <w:p w:rsidR="00327FC4" w:rsidRDefault="00327FC4" w:rsidP="00327FC4">
            <w:pPr>
              <w:rPr>
                <w:rFonts w:eastAsiaTheme="minorEastAsia"/>
                <w:noProof/>
                <w:sz w:val="24"/>
                <w:lang w:eastAsia="en-AU"/>
              </w:rPr>
            </w:pPr>
          </w:p>
          <w:p w:rsidR="00327FC4" w:rsidRDefault="00327FC4" w:rsidP="00327FC4">
            <w:pPr>
              <w:rPr>
                <w:rFonts w:eastAsiaTheme="minorEastAsia"/>
                <w:noProof/>
                <w:sz w:val="24"/>
                <w:lang w:eastAsia="en-AU"/>
              </w:rPr>
            </w:pPr>
          </w:p>
          <w:p w:rsidR="00BB5904" w:rsidRDefault="00BB5904" w:rsidP="00327FC4">
            <w:pPr>
              <w:rPr>
                <w:rFonts w:eastAsiaTheme="minorEastAsia"/>
                <w:noProof/>
                <w:sz w:val="24"/>
                <w:lang w:eastAsia="en-AU"/>
              </w:rPr>
            </w:pPr>
          </w:p>
          <w:p w:rsidR="00327FC4" w:rsidRDefault="00327FC4" w:rsidP="00327FC4">
            <w:pPr>
              <w:rPr>
                <w:rFonts w:eastAsiaTheme="minorEastAsia"/>
                <w:noProof/>
                <w:sz w:val="24"/>
                <w:lang w:eastAsia="en-AU"/>
              </w:rPr>
            </w:pPr>
          </w:p>
          <w:p w:rsidR="00327FC4" w:rsidRDefault="00327FC4" w:rsidP="00327FC4">
            <w:pPr>
              <w:rPr>
                <w:rFonts w:eastAsiaTheme="minorEastAsia"/>
                <w:noProof/>
                <w:sz w:val="24"/>
                <w:lang w:eastAsia="en-AU"/>
              </w:rPr>
            </w:pPr>
          </w:p>
          <w:p w:rsidR="00327FC4" w:rsidRPr="00327FC4" w:rsidRDefault="00327FC4" w:rsidP="00327FC4">
            <w:pPr>
              <w:rPr>
                <w:noProof/>
                <w:lang w:eastAsia="en-AU"/>
              </w:rPr>
            </w:pPr>
          </w:p>
        </w:tc>
        <w:tc>
          <w:tcPr>
            <w:tcW w:w="560" w:type="dxa"/>
          </w:tcPr>
          <w:p w:rsidR="00327FC4" w:rsidRDefault="00DB0246" w:rsidP="000E06A3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2</w:t>
            </w:r>
          </w:p>
        </w:tc>
      </w:tr>
    </w:tbl>
    <w:p w:rsidR="000E06A3" w:rsidRDefault="000E06A3"/>
    <w:sectPr w:rsidR="000E06A3" w:rsidSect="000E06A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F42EB"/>
    <w:multiLevelType w:val="hybridMultilevel"/>
    <w:tmpl w:val="0B44A8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B5514"/>
    <w:multiLevelType w:val="hybridMultilevel"/>
    <w:tmpl w:val="731803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6A3"/>
    <w:rsid w:val="000E06A3"/>
    <w:rsid w:val="001746CA"/>
    <w:rsid w:val="002130E2"/>
    <w:rsid w:val="002A3E55"/>
    <w:rsid w:val="002F7082"/>
    <w:rsid w:val="00327FC4"/>
    <w:rsid w:val="00462ABC"/>
    <w:rsid w:val="00467417"/>
    <w:rsid w:val="005756B6"/>
    <w:rsid w:val="00581A04"/>
    <w:rsid w:val="005C61DC"/>
    <w:rsid w:val="00702E9A"/>
    <w:rsid w:val="00716FDE"/>
    <w:rsid w:val="009574A6"/>
    <w:rsid w:val="009C6B9D"/>
    <w:rsid w:val="00BB5904"/>
    <w:rsid w:val="00C204ED"/>
    <w:rsid w:val="00CB2517"/>
    <w:rsid w:val="00D155F9"/>
    <w:rsid w:val="00DB0246"/>
    <w:rsid w:val="00E3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06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0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6A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E06A3"/>
    <w:rPr>
      <w:color w:val="808080"/>
    </w:rPr>
  </w:style>
  <w:style w:type="paragraph" w:styleId="ListParagraph">
    <w:name w:val="List Paragraph"/>
    <w:basedOn w:val="Normal"/>
    <w:uiPriority w:val="34"/>
    <w:qFormat/>
    <w:rsid w:val="000E06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06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0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6A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E06A3"/>
    <w:rPr>
      <w:color w:val="808080"/>
    </w:rPr>
  </w:style>
  <w:style w:type="paragraph" w:styleId="ListParagraph">
    <w:name w:val="List Paragraph"/>
    <w:basedOn w:val="Normal"/>
    <w:uiPriority w:val="34"/>
    <w:qFormat/>
    <w:rsid w:val="000E0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.au/imgres?imgurl=http://churchfieldsjunior.com/wp-content/uploads/2016/04/73621.jpg&amp;imgrefurl=http://churchfieldsjunior.com/quiz-night/&amp;docid=0TWZ1XmaB2M3GM&amp;tbnid=Yd7kvqdc7hzNIM:&amp;vet=10ahUKEwjgsue_q7jZAhWLurwKHdAtAhkQMwi6AigkMCQ..i&amp;w=700&amp;h=700&amp;bih=963&amp;biw=1920&amp;q=quiz&amp;ved=0ahUKEwjgsue_q7jZAhWLurwKHdAtAhkQMwi6AigkMCQ&amp;iact=mrc&amp;uact=8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C5D75F02</Template>
  <TotalTime>57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FRASER-JONES Laura</dc:creator>
  <cp:lastModifiedBy>FRASER-JONES Laura</cp:lastModifiedBy>
  <cp:revision>13</cp:revision>
  <dcterms:created xsi:type="dcterms:W3CDTF">2018-03-01T01:07:00Z</dcterms:created>
  <dcterms:modified xsi:type="dcterms:W3CDTF">2018-03-01T02:23:00Z</dcterms:modified>
</cp:coreProperties>
</file>