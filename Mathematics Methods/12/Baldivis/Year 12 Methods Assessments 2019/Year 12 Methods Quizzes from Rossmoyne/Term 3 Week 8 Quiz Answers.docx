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0E06A3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 w:rsidRPr="000E06A3">
              <w:rPr>
                <w:rFonts w:ascii="Baskerville Old Face" w:hAnsi="Baskerville Old Face"/>
                <w:b/>
                <w:sz w:val="52"/>
              </w:rPr>
              <w:t>Year 12 Methods</w:t>
            </w:r>
          </w:p>
          <w:p w:rsidR="000E06A3" w:rsidRPr="000E06A3" w:rsidRDefault="000A4AA7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Term 2</w:t>
            </w:r>
            <w:r w:rsidR="00B9650B">
              <w:rPr>
                <w:rFonts w:ascii="Baskerville Old Face" w:hAnsi="Baskerville Old Face"/>
                <w:b/>
                <w:sz w:val="52"/>
              </w:rPr>
              <w:t xml:space="preserve"> </w:t>
            </w:r>
            <w:r>
              <w:rPr>
                <w:rFonts w:ascii="Baskerville Old Face" w:hAnsi="Baskerville Old Face"/>
                <w:b/>
                <w:sz w:val="52"/>
              </w:rPr>
              <w:t>Week 8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1F6E53" w:rsidP="00BE091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16</m:t>
                    </m:r>
                  </m:den>
                </m:f>
              </m:oMath>
            </m:oMathPara>
          </w:p>
        </w:tc>
      </w:tr>
    </w:tbl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922"/>
        <w:gridCol w:w="560"/>
      </w:tblGrid>
      <w:tr w:rsidR="000E06A3" w:rsidRPr="000E06A3" w:rsidTr="000E06A3">
        <w:tc>
          <w:tcPr>
            <w:tcW w:w="534" w:type="dxa"/>
          </w:tcPr>
          <w:p w:rsidR="000E06A3" w:rsidRDefault="00AF56A2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0A4AA7" w:rsidP="009574A6">
            <w:pPr>
              <w:rPr>
                <w:sz w:val="24"/>
              </w:rPr>
            </w:pPr>
            <w:r>
              <w:rPr>
                <w:sz w:val="24"/>
              </w:rPr>
              <w:t xml:space="preserve">A cylindrical drum, or radius </w:t>
            </w:r>
            <w:r w:rsidR="00AF56A2">
              <w:rPr>
                <w:i/>
                <w:sz w:val="24"/>
              </w:rPr>
              <w:t>r</w:t>
            </w:r>
            <w:r w:rsidR="00AF56A2">
              <w:rPr>
                <w:sz w:val="24"/>
              </w:rPr>
              <w:t xml:space="preserve"> m and height </w:t>
            </w:r>
            <w:r w:rsidR="00AF56A2">
              <w:rPr>
                <w:i/>
                <w:sz w:val="24"/>
              </w:rPr>
              <w:t>h</w:t>
            </w:r>
            <w:r w:rsidR="00AF56A2">
              <w:rPr>
                <w:sz w:val="24"/>
              </w:rPr>
              <w:t xml:space="preserve"> m, has circular ends constructed from material costing $75 per square metre and sides constructed of material costing $40 per square metre.</w:t>
            </w:r>
          </w:p>
          <w:p w:rsidR="00AF56A2" w:rsidRPr="00AF56A2" w:rsidRDefault="00AF56A2" w:rsidP="009574A6">
            <w:pPr>
              <w:rPr>
                <w:sz w:val="28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304767" w:rsidRDefault="00AF56A2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13B79E1B" wp14:editId="06393818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-496570</wp:posOffset>
                  </wp:positionV>
                  <wp:extent cx="1000125" cy="526415"/>
                  <wp:effectExtent l="0" t="0" r="9525" b="6985"/>
                  <wp:wrapTight wrapText="bothSides">
                    <wp:wrapPolygon edited="0">
                      <wp:start x="0" y="0"/>
                      <wp:lineTo x="0" y="21105"/>
                      <wp:lineTo x="21394" y="21105"/>
                      <wp:lineTo x="2139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14" t="56444" r="45182" b="36386"/>
                          <a:stretch/>
                        </pic:blipFill>
                        <pic:spPr bwMode="auto">
                          <a:xfrm>
                            <a:off x="0" y="0"/>
                            <a:ext cx="1000125" cy="52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4767" w:rsidRP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Explain why the cost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 xml:space="preserve">, in dollars, is given by </w:t>
            </w:r>
            <m:oMath>
              <m:r>
                <w:rPr>
                  <w:rFonts w:ascii="Cambria Math" w:hAnsi="Cambria Math"/>
                  <w:sz w:val="24"/>
                </w:rPr>
                <m:t>C=150π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+80πrh</m:t>
              </m:r>
            </m:oMath>
            <w:r>
              <w:rPr>
                <w:rFonts w:eastAsiaTheme="minorEastAsia"/>
                <w:sz w:val="24"/>
              </w:rPr>
              <w:t>.</w:t>
            </w: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rPr>
                <w:sz w:val="24"/>
              </w:rPr>
            </w:pPr>
          </w:p>
          <w:p w:rsidR="00AF56A2" w:rsidRPr="00AF56A2" w:rsidRDefault="00282988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4384" behindDoc="1" locked="0" layoutInCell="1" allowOverlap="1" wp14:anchorId="6AE56B4F" wp14:editId="7E52A2A4">
                  <wp:simplePos x="0" y="0"/>
                  <wp:positionH relativeFrom="column">
                    <wp:posOffset>2032635</wp:posOffset>
                  </wp:positionH>
                  <wp:positionV relativeFrom="paragraph">
                    <wp:posOffset>299085</wp:posOffset>
                  </wp:positionV>
                  <wp:extent cx="1485900" cy="1863090"/>
                  <wp:effectExtent l="0" t="0" r="0" b="3810"/>
                  <wp:wrapTight wrapText="bothSides">
                    <wp:wrapPolygon edited="0">
                      <wp:start x="0" y="0"/>
                      <wp:lineTo x="0" y="21423"/>
                      <wp:lineTo x="21323" y="21423"/>
                      <wp:lineTo x="21323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90" t="52820" r="50000" b="9231"/>
                          <a:stretch/>
                        </pic:blipFill>
                        <pic:spPr bwMode="auto">
                          <a:xfrm>
                            <a:off x="0" y="0"/>
                            <a:ext cx="1485900" cy="1863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63360" behindDoc="1" locked="0" layoutInCell="1" allowOverlap="1" wp14:anchorId="71BE05D3" wp14:editId="21F263A5">
                  <wp:simplePos x="0" y="0"/>
                  <wp:positionH relativeFrom="column">
                    <wp:posOffset>956310</wp:posOffset>
                  </wp:positionH>
                  <wp:positionV relativeFrom="paragraph">
                    <wp:posOffset>-1081405</wp:posOffset>
                  </wp:positionV>
                  <wp:extent cx="2534920" cy="971550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427" y="21176"/>
                      <wp:lineTo x="21427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9" t="13589" r="42788" b="70001"/>
                          <a:stretch/>
                        </pic:blipFill>
                        <pic:spPr bwMode="auto">
                          <a:xfrm>
                            <a:off x="0" y="0"/>
                            <a:ext cx="253492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56A2">
              <w:rPr>
                <w:rFonts w:eastAsiaTheme="minorEastAsia"/>
                <w:sz w:val="24"/>
              </w:rPr>
              <w:t>If the oil drum must be constructed for $250, show that the vol</w:t>
            </w:r>
            <w:bookmarkStart w:id="0" w:name="_GoBack"/>
            <w:bookmarkEnd w:id="0"/>
            <w:r w:rsidR="00AF56A2">
              <w:rPr>
                <w:rFonts w:eastAsiaTheme="minorEastAsia"/>
                <w:sz w:val="24"/>
              </w:rPr>
              <w:t xml:space="preserve">ume of the oil drum is given by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25r-15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den>
              </m:f>
            </m:oMath>
            <w:r w:rsidR="00AF56A2">
              <w:rPr>
                <w:rFonts w:eastAsiaTheme="minorEastAsia"/>
                <w:sz w:val="24"/>
              </w:rPr>
              <w:t>.</w:t>
            </w: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Use calculus methods to determine the dimensions that maximise the </w:t>
            </w:r>
            <w:proofErr w:type="spellStart"/>
            <w:r>
              <w:rPr>
                <w:sz w:val="24"/>
              </w:rPr>
              <w:t>colume</w:t>
            </w:r>
            <w:proofErr w:type="spellEnd"/>
            <w:r>
              <w:rPr>
                <w:sz w:val="24"/>
              </w:rPr>
              <w:t xml:space="preserve"> of the oil drum, and state this maximum value.</w:t>
            </w:r>
          </w:p>
          <w:p w:rsidR="00282988" w:rsidRPr="00AF56A2" w:rsidRDefault="00282988" w:rsidP="00282988">
            <w:pPr>
              <w:pStyle w:val="ListParagraph"/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282988" w:rsidRDefault="00282988">
            <w:pPr>
              <w:rPr>
                <w:sz w:val="24"/>
              </w:rPr>
            </w:pPr>
          </w:p>
          <w:p w:rsidR="00282988" w:rsidRDefault="00282988">
            <w:pPr>
              <w:rPr>
                <w:sz w:val="24"/>
              </w:rPr>
            </w:pPr>
          </w:p>
          <w:p w:rsidR="00282988" w:rsidRDefault="00282988">
            <w:pPr>
              <w:rPr>
                <w:sz w:val="24"/>
              </w:rPr>
            </w:pPr>
          </w:p>
          <w:p w:rsidR="00462ABC" w:rsidRDefault="00282988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5408" behindDoc="1" locked="0" layoutInCell="1" allowOverlap="1" wp14:anchorId="73C88F70" wp14:editId="7033A183">
                  <wp:simplePos x="0" y="0"/>
                  <wp:positionH relativeFrom="column">
                    <wp:posOffset>1412875</wp:posOffset>
                  </wp:positionH>
                  <wp:positionV relativeFrom="paragraph">
                    <wp:posOffset>-2773045</wp:posOffset>
                  </wp:positionV>
                  <wp:extent cx="2623185" cy="2933700"/>
                  <wp:effectExtent l="0" t="0" r="5715" b="0"/>
                  <wp:wrapTight wrapText="bothSides">
                    <wp:wrapPolygon edited="0">
                      <wp:start x="0" y="0"/>
                      <wp:lineTo x="0" y="21460"/>
                      <wp:lineTo x="21490" y="21460"/>
                      <wp:lineTo x="2149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77" t="30513" r="33333" b="13846"/>
                          <a:stretch/>
                        </pic:blipFill>
                        <pic:spPr bwMode="auto">
                          <a:xfrm>
                            <a:off x="0" y="0"/>
                            <a:ext cx="2623185" cy="293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0" w:type="dxa"/>
          </w:tcPr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0E06A3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Pr="000E06A3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AF56A2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304767" w:rsidRDefault="00AF56A2" w:rsidP="00462ABC">
            <w:p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 manufacturer of chocolate produces 3 times as many soft centred choclates as hard centred ones. The chocolates are randomly packed in boxes of 20.</w:t>
            </w:r>
          </w:p>
          <w:p w:rsidR="00AF56A2" w:rsidRPr="00304767" w:rsidRDefault="00AF56A2" w:rsidP="00462ABC">
            <w:pPr>
              <w:rPr>
                <w:noProof/>
                <w:sz w:val="24"/>
                <w:lang w:eastAsia="en-AU"/>
              </w:rPr>
            </w:pPr>
          </w:p>
          <w:p w:rsidR="00304767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Find the probability that in a box there are:</w:t>
            </w:r>
          </w:p>
          <w:p w:rsidR="00D62CC8" w:rsidRDefault="00D62CC8" w:rsidP="00D62CC8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an equal number of soft centred and hard centred chocolates. </w:t>
            </w:r>
          </w:p>
          <w:p w:rsidR="001858A8" w:rsidRPr="001858A8" w:rsidRDefault="001858A8" w:rsidP="001858A8">
            <w:pPr>
              <w:rPr>
                <w:noProof/>
                <w:sz w:val="24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1" locked="0" layoutInCell="1" allowOverlap="1" wp14:anchorId="0E7AB151" wp14:editId="13F1264D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111125</wp:posOffset>
                  </wp:positionV>
                  <wp:extent cx="4556125" cy="1333500"/>
                  <wp:effectExtent l="0" t="0" r="0" b="0"/>
                  <wp:wrapTight wrapText="bothSides">
                    <wp:wrapPolygon edited="0">
                      <wp:start x="0" y="0"/>
                      <wp:lineTo x="0" y="21291"/>
                      <wp:lineTo x="21495" y="21291"/>
                      <wp:lineTo x="2149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28" t="28975" r="26602" b="50769"/>
                          <a:stretch/>
                        </pic:blipFill>
                        <pic:spPr bwMode="auto">
                          <a:xfrm>
                            <a:off x="0" y="0"/>
                            <a:ext cx="4556125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858A8" w:rsidRDefault="001858A8" w:rsidP="001858A8">
            <w:pPr>
              <w:pStyle w:val="ListParagraph"/>
              <w:ind w:left="1440"/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1858A8" w:rsidRDefault="001858A8" w:rsidP="00D62CC8">
            <w:pPr>
              <w:rPr>
                <w:noProof/>
                <w:sz w:val="24"/>
                <w:lang w:eastAsia="en-AU"/>
              </w:rPr>
            </w:pPr>
          </w:p>
          <w:p w:rsidR="00D62CC8" w:rsidRP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fewer than 5 hard centred chocolates.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1858A8" w:rsidP="00304767">
            <w:pPr>
              <w:pStyle w:val="ListParagraph"/>
              <w:rPr>
                <w:noProof/>
                <w:sz w:val="24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1823D917" wp14:editId="324C171E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37465</wp:posOffset>
                  </wp:positionV>
                  <wp:extent cx="3022600" cy="685800"/>
                  <wp:effectExtent l="0" t="0" r="6350" b="0"/>
                  <wp:wrapTight wrapText="bothSides">
                    <wp:wrapPolygon edited="0">
                      <wp:start x="0" y="0"/>
                      <wp:lineTo x="0" y="21000"/>
                      <wp:lineTo x="21509" y="21000"/>
                      <wp:lineTo x="2150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90" t="60769" r="49839" b="32308"/>
                          <a:stretch/>
                        </pic:blipFill>
                        <pic:spPr bwMode="auto">
                          <a:xfrm>
                            <a:off x="0" y="0"/>
                            <a:ext cx="302260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AE1107" w:rsidRDefault="00AE110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282988" w:rsidRPr="00304767" w:rsidRDefault="0028298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 random sample of 5 boxes is taken from the production line. Find the probability that exactly 3 of them contain fewer than 5 hard centred chocolates.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Pr="001858A8" w:rsidRDefault="001858A8" w:rsidP="001858A8">
            <w:pPr>
              <w:pStyle w:val="ListParagraph"/>
              <w:rPr>
                <w:noProof/>
                <w:sz w:val="24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C1FAE3B" wp14:editId="566BE4D6">
                  <wp:extent cx="5377887" cy="1200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9929" t="31160" r="20672" b="51032"/>
                          <a:stretch/>
                        </pic:blipFill>
                        <pic:spPr bwMode="auto">
                          <a:xfrm>
                            <a:off x="0" y="0"/>
                            <a:ext cx="5385155" cy="1201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58A8" w:rsidRPr="001858A8" w:rsidRDefault="001858A8" w:rsidP="001858A8">
            <w:pPr>
              <w:rPr>
                <w:noProof/>
                <w:sz w:val="24"/>
                <w:lang w:eastAsia="en-AU"/>
              </w:rPr>
            </w:pPr>
          </w:p>
          <w:p w:rsidR="00304767" w:rsidRP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462ABC" w:rsidRPr="00BE0915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Determine the mean and standard deviation of the number of hard centred choclates in a box.</w:t>
            </w: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D62CC8" w:rsidRDefault="00D62CC8" w:rsidP="00BE0915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282988" w:rsidRDefault="00282988" w:rsidP="00462ABC">
            <w:pPr>
              <w:rPr>
                <w:noProof/>
                <w:lang w:eastAsia="en-AU"/>
              </w:rPr>
            </w:pPr>
          </w:p>
          <w:p w:rsidR="00282988" w:rsidRDefault="00282988" w:rsidP="00462AB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1" locked="0" layoutInCell="1" allowOverlap="1" wp14:anchorId="4C2882EA" wp14:editId="49333AB0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-922020</wp:posOffset>
                  </wp:positionV>
                  <wp:extent cx="4927600" cy="1143000"/>
                  <wp:effectExtent l="0" t="0" r="6350" b="0"/>
                  <wp:wrapTight wrapText="bothSides">
                    <wp:wrapPolygon edited="0">
                      <wp:start x="0" y="0"/>
                      <wp:lineTo x="0" y="21240"/>
                      <wp:lineTo x="21544" y="21240"/>
                      <wp:lineTo x="21544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67" t="68354" r="32533" b="17895"/>
                          <a:stretch/>
                        </pic:blipFill>
                        <pic:spPr bwMode="auto">
                          <a:xfrm>
                            <a:off x="0" y="0"/>
                            <a:ext cx="49276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2988" w:rsidRDefault="00282988" w:rsidP="00462ABC">
            <w:pPr>
              <w:rPr>
                <w:noProof/>
                <w:lang w:eastAsia="en-AU"/>
              </w:rPr>
            </w:pPr>
          </w:p>
          <w:p w:rsidR="00282988" w:rsidRDefault="00282988" w:rsidP="00462ABC">
            <w:pPr>
              <w:rPr>
                <w:noProof/>
                <w:lang w:eastAsia="en-AU"/>
              </w:rPr>
            </w:pPr>
          </w:p>
          <w:p w:rsidR="00AE1107" w:rsidRDefault="00AE1107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462ABC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</w:tbl>
    <w:p w:rsidR="000E06A3" w:rsidRDefault="000E06A3"/>
    <w:sectPr w:rsidR="000E06A3" w:rsidSect="00282988">
      <w:pgSz w:w="12240" w:h="15840"/>
      <w:pgMar w:top="284" w:right="720" w:bottom="42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C29"/>
    <w:multiLevelType w:val="hybridMultilevel"/>
    <w:tmpl w:val="94E828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40E8B"/>
    <w:multiLevelType w:val="hybridMultilevel"/>
    <w:tmpl w:val="3942158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8E74D3"/>
    <w:multiLevelType w:val="hybridMultilevel"/>
    <w:tmpl w:val="871E0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3"/>
    <w:rsid w:val="000A4AA7"/>
    <w:rsid w:val="000E06A3"/>
    <w:rsid w:val="001746CA"/>
    <w:rsid w:val="001858A8"/>
    <w:rsid w:val="00197E6A"/>
    <w:rsid w:val="001F6E53"/>
    <w:rsid w:val="002130E2"/>
    <w:rsid w:val="00282988"/>
    <w:rsid w:val="002A3E55"/>
    <w:rsid w:val="002F7082"/>
    <w:rsid w:val="00304767"/>
    <w:rsid w:val="00327FC4"/>
    <w:rsid w:val="00462ABC"/>
    <w:rsid w:val="00467417"/>
    <w:rsid w:val="00541451"/>
    <w:rsid w:val="005756B6"/>
    <w:rsid w:val="00581A04"/>
    <w:rsid w:val="005C61DC"/>
    <w:rsid w:val="005E100E"/>
    <w:rsid w:val="00702E9A"/>
    <w:rsid w:val="00716FDE"/>
    <w:rsid w:val="00875DBC"/>
    <w:rsid w:val="009574A6"/>
    <w:rsid w:val="009C6B9D"/>
    <w:rsid w:val="00AE1107"/>
    <w:rsid w:val="00AF56A2"/>
    <w:rsid w:val="00B90CB2"/>
    <w:rsid w:val="00B9650B"/>
    <w:rsid w:val="00BB5904"/>
    <w:rsid w:val="00BE0915"/>
    <w:rsid w:val="00C204ED"/>
    <w:rsid w:val="00CB2517"/>
    <w:rsid w:val="00D155F9"/>
    <w:rsid w:val="00D62CC8"/>
    <w:rsid w:val="00DB0246"/>
    <w:rsid w:val="00E33A22"/>
    <w:rsid w:val="00F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8184E-9E57-4D1B-A1C7-A4DC5D1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424D8AA8</Template>
  <TotalTime>11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4</cp:revision>
  <cp:lastPrinted>2018-06-17T23:29:00Z</cp:lastPrinted>
  <dcterms:created xsi:type="dcterms:W3CDTF">2018-06-17T23:29:00Z</dcterms:created>
  <dcterms:modified xsi:type="dcterms:W3CDTF">2018-06-18T01:19:00Z</dcterms:modified>
</cp:coreProperties>
</file>