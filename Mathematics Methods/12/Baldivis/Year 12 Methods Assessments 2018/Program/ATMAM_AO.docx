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6" w:type="dxa"/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83"/>
        <w:gridCol w:w="993"/>
        <w:gridCol w:w="1417"/>
        <w:gridCol w:w="5137"/>
      </w:tblGrid>
      <w:tr w:rsidR="00D93F43" w:rsidRPr="0074349D" w:rsidTr="00D72DDF">
        <w:trPr>
          <w:trHeight w:val="20"/>
        </w:trPr>
        <w:tc>
          <w:tcPr>
            <w:tcW w:w="15026" w:type="dxa"/>
            <w:gridSpan w:val="6"/>
          </w:tcPr>
          <w:p w:rsidR="00D93F43" w:rsidRPr="00D93F43" w:rsidRDefault="00D93F43" w:rsidP="00D93F43">
            <w:pPr>
              <w:spacing w:before="120"/>
              <w:jc w:val="center"/>
              <w:rPr>
                <w:rFonts w:asciiTheme="minorHAnsi" w:hAnsiTheme="minorHAnsi" w:cstheme="minorHAnsi"/>
                <w:b/>
                <w:u w:val="single"/>
                <w:lang w:val="en-US" w:eastAsia="en-US"/>
              </w:rPr>
            </w:pPr>
            <w:r w:rsidRPr="00D93F43">
              <w:rPr>
                <w:rFonts w:asciiTheme="minorHAnsi" w:hAnsiTheme="minorHAnsi" w:cstheme="minorHAnsi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15EBAAD" wp14:editId="3A2C6BCB">
                  <wp:simplePos x="0" y="0"/>
                  <wp:positionH relativeFrom="column">
                    <wp:posOffset>8587740</wp:posOffset>
                  </wp:positionH>
                  <wp:positionV relativeFrom="paragraph">
                    <wp:posOffset>31751</wp:posOffset>
                  </wp:positionV>
                  <wp:extent cx="640080" cy="720090"/>
                  <wp:effectExtent l="0" t="0" r="7620" b="3810"/>
                  <wp:wrapNone/>
                  <wp:docPr id="1" name="Picture 1" descr="S:\AdminShared\All Staff\1 College Logo's\Baldivis_Logo_colour (Small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AdminShared\All Staff\1 College Logo's\Baldivis_Logo_colour (Small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3F43">
              <w:rPr>
                <w:rFonts w:asciiTheme="minorHAnsi" w:hAnsiTheme="minorHAnsi" w:cstheme="minorHAnsi"/>
                <w:b/>
                <w:u w:val="single"/>
                <w:lang w:val="en-US" w:eastAsia="en-US"/>
              </w:rPr>
              <w:t>Mathematic</w:t>
            </w:r>
            <w:r w:rsidRPr="00D93F43">
              <w:rPr>
                <w:rFonts w:asciiTheme="minorHAnsi" w:hAnsiTheme="minorHAnsi" w:cstheme="minorHAnsi"/>
                <w:b/>
                <w:u w:val="single"/>
                <w:lang w:val="en-US" w:eastAsia="en-US"/>
              </w:rPr>
              <w:t>s Methods Assessment Outline</w:t>
            </w:r>
            <w:r w:rsidRPr="00D93F43">
              <w:rPr>
                <w:rFonts w:asciiTheme="minorHAnsi" w:hAnsiTheme="minorHAnsi" w:cstheme="minorHAnsi"/>
                <w:b/>
                <w:u w:val="single"/>
                <w:lang w:val="en-US" w:eastAsia="en-US"/>
              </w:rPr>
              <w:t xml:space="preserve"> 2018</w:t>
            </w:r>
          </w:p>
          <w:p w:rsidR="00D93F43" w:rsidRPr="00D93F43" w:rsidRDefault="00D93F43" w:rsidP="00D93F43">
            <w:pPr>
              <w:spacing w:before="120"/>
              <w:jc w:val="center"/>
              <w:rPr>
                <w:rFonts w:asciiTheme="minorHAnsi" w:hAnsiTheme="minorHAnsi" w:cstheme="minorHAnsi"/>
                <w:b/>
                <w:lang w:val="en-US" w:eastAsia="en-US"/>
              </w:rPr>
            </w:pPr>
            <w:r w:rsidRPr="00D93F43">
              <w:rPr>
                <w:rFonts w:asciiTheme="minorHAnsi" w:hAnsiTheme="minorHAnsi" w:cstheme="minorHAnsi"/>
                <w:b/>
                <w:lang w:val="en-US" w:eastAsia="en-US"/>
              </w:rPr>
              <w:t xml:space="preserve">TEXT: Nelson Senior </w:t>
            </w:r>
            <w:proofErr w:type="spellStart"/>
            <w:r w:rsidRPr="00D93F43">
              <w:rPr>
                <w:rFonts w:asciiTheme="minorHAnsi" w:hAnsiTheme="minorHAnsi" w:cstheme="minorHAnsi"/>
                <w:b/>
                <w:lang w:val="en-US" w:eastAsia="en-US"/>
              </w:rPr>
              <w:t>Maths</w:t>
            </w:r>
            <w:proofErr w:type="spellEnd"/>
            <w:r w:rsidRPr="00D93F43">
              <w:rPr>
                <w:rFonts w:asciiTheme="minorHAnsi" w:hAnsiTheme="minorHAnsi" w:cstheme="minorHAnsi"/>
                <w:b/>
                <w:lang w:val="en-US" w:eastAsia="en-US"/>
              </w:rPr>
              <w:t>- Methods 12 (Student text)</w:t>
            </w:r>
            <w:r w:rsidRPr="00D93F43">
              <w:rPr>
                <w:rStyle w:val="Normal"/>
                <w:rFonts w:asciiTheme="minorHAnsi" w:hAnsiTheme="minorHAnsi" w:cstheme="minorHAnsi"/>
                <w:snapToGrid w:val="0"/>
                <w:color w:val="00000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D93F43" w:rsidRPr="00D93F43" w:rsidRDefault="00D93F43" w:rsidP="00D93F43">
            <w:pPr>
              <w:spacing w:before="120"/>
              <w:jc w:val="center"/>
              <w:rPr>
                <w:rFonts w:asciiTheme="minorHAnsi" w:hAnsiTheme="minorHAnsi" w:cstheme="minorHAnsi"/>
                <w:b/>
                <w:lang w:val="en-US" w:eastAsia="en-US"/>
              </w:rPr>
            </w:pPr>
            <w:r w:rsidRPr="00D93F43">
              <w:rPr>
                <w:rFonts w:asciiTheme="minorHAnsi" w:hAnsiTheme="minorHAnsi" w:cstheme="minorHAnsi"/>
                <w:b/>
                <w:lang w:val="en-US" w:eastAsia="en-US"/>
              </w:rPr>
              <w:t>Mathematical methods 3/4 AJ Sadler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</w:tcPr>
          <w:p w:rsidR="004D37D4" w:rsidRPr="004D37D4" w:rsidRDefault="004D37D4" w:rsidP="00F63658">
            <w:pPr>
              <w:autoSpaceDE w:val="0"/>
              <w:autoSpaceDN w:val="0"/>
              <w:adjustRightInd w:val="0"/>
              <w:ind w:left="-112" w:right="-10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4D37D4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Assessment weightings</w:t>
            </w:r>
          </w:p>
        </w:tc>
        <w:tc>
          <w:tcPr>
            <w:tcW w:w="5387" w:type="dxa"/>
          </w:tcPr>
          <w:p w:rsidR="004D37D4" w:rsidRPr="004D37D4" w:rsidRDefault="004D37D4" w:rsidP="00F63658">
            <w:pPr>
              <w:autoSpaceDE w:val="0"/>
              <w:autoSpaceDN w:val="0"/>
              <w:adjustRightInd w:val="0"/>
              <w:ind w:left="-112" w:right="-10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4D37D4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276" w:type="dxa"/>
            <w:gridSpan w:val="2"/>
          </w:tcPr>
          <w:p w:rsidR="004D37D4" w:rsidRPr="004D37D4" w:rsidRDefault="004D37D4" w:rsidP="00F63658">
            <w:pPr>
              <w:ind w:left="-112" w:right="-106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4D37D4">
              <w:rPr>
                <w:rFonts w:ascii="Calibri" w:hAnsi="Calibri" w:cs="Arial"/>
                <w:b/>
                <w:sz w:val="20"/>
                <w:szCs w:val="20"/>
              </w:rPr>
              <w:t>Week/s</w:t>
            </w:r>
          </w:p>
        </w:tc>
        <w:tc>
          <w:tcPr>
            <w:tcW w:w="1417" w:type="dxa"/>
          </w:tcPr>
          <w:p w:rsidR="004D37D4" w:rsidRPr="004D37D4" w:rsidRDefault="004D37D4" w:rsidP="00F63658">
            <w:pPr>
              <w:autoSpaceDE w:val="0"/>
              <w:autoSpaceDN w:val="0"/>
              <w:adjustRightInd w:val="0"/>
              <w:ind w:left="-112" w:right="-106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4D37D4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Task weighting</w:t>
            </w:r>
          </w:p>
        </w:tc>
        <w:tc>
          <w:tcPr>
            <w:tcW w:w="5137" w:type="dxa"/>
          </w:tcPr>
          <w:p w:rsidR="004D37D4" w:rsidRPr="004D37D4" w:rsidRDefault="00F53637" w:rsidP="00F63658">
            <w:pPr>
              <w:ind w:left="-112" w:right="-106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Syllabus dot points</w:t>
            </w:r>
          </w:p>
        </w:tc>
      </w:tr>
      <w:tr w:rsidR="004D37D4" w:rsidRPr="0074349D" w:rsidTr="004D37D4">
        <w:trPr>
          <w:trHeight w:val="20"/>
        </w:trPr>
        <w:tc>
          <w:tcPr>
            <w:tcW w:w="15026" w:type="dxa"/>
            <w:gridSpan w:val="6"/>
          </w:tcPr>
          <w:p w:rsidR="004D37D4" w:rsidRPr="0074349D" w:rsidRDefault="004D37D4" w:rsidP="00F63658">
            <w:pPr>
              <w:spacing w:before="60" w:after="60"/>
              <w:ind w:left="-112" w:right="-106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Unit 3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 w:val="restart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Response</w:t>
            </w:r>
          </w:p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20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670" w:type="dxa"/>
            <w:gridSpan w:val="2"/>
          </w:tcPr>
          <w:p w:rsidR="004D37D4" w:rsidRPr="00CF1514" w:rsidRDefault="004D37D4" w:rsidP="00F63658">
            <w:pPr>
              <w:rPr>
                <w:rFonts w:ascii="Calibri" w:hAnsi="Calibri" w:cs="Arial"/>
                <w:sz w:val="20"/>
                <w:szCs w:val="20"/>
              </w:rPr>
            </w:pPr>
            <w:r w:rsidRPr="00CF1514">
              <w:rPr>
                <w:rFonts w:ascii="Calibri" w:hAnsi="Calibri" w:cs="Arial"/>
                <w:b/>
                <w:sz w:val="20"/>
                <w:szCs w:val="20"/>
              </w:rPr>
              <w:t>Test 1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="00E17B74">
              <w:rPr>
                <w:rFonts w:ascii="Calibri" w:hAnsi="Calibri" w:cs="Arial"/>
                <w:sz w:val="20"/>
                <w:szCs w:val="20"/>
              </w:rPr>
              <w:t>Differentiation rules, the second derivative and its applications and anti-differentiation.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E17B74">
              <w:rPr>
                <w:rFonts w:ascii="Calibri" w:hAnsi="Calibri" w:cs="Arial"/>
                <w:sz w:val="20"/>
                <w:szCs w:val="20"/>
              </w:rPr>
              <w:t xml:space="preserve"> (excluding trigonometric or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E17B74">
              <w:rPr>
                <w:rFonts w:ascii="Calibri" w:hAnsi="Calibri" w:cs="Arial"/>
                <w:sz w:val="20"/>
                <w:szCs w:val="20"/>
              </w:rPr>
              <w:t>exponential functions)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</w:t>
            </w:r>
          </w:p>
        </w:tc>
        <w:tc>
          <w:tcPr>
            <w:tcW w:w="993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T1   W</w:t>
            </w: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4D37D4" w:rsidRPr="0074349D" w:rsidRDefault="00772960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4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E17B74" w:rsidRPr="00E17B74" w:rsidRDefault="004D37D4" w:rsidP="00F63658">
            <w:pPr>
              <w:autoSpaceDE w:val="0"/>
              <w:autoSpaceDN w:val="0"/>
              <w:adjustRightInd w:val="0"/>
              <w:spacing w:before="20" w:after="20"/>
              <w:rPr>
                <w:rFonts w:ascii="Calibri" w:hAnsi="Calibri"/>
                <w:b/>
                <w:sz w:val="20"/>
                <w:szCs w:val="20"/>
              </w:rPr>
            </w:pPr>
            <w:r w:rsidRPr="00E17B74">
              <w:rPr>
                <w:rFonts w:ascii="Calibri" w:hAnsi="Calibri"/>
                <w:b/>
                <w:sz w:val="20"/>
                <w:szCs w:val="20"/>
              </w:rPr>
              <w:t>3.1.7</w:t>
            </w:r>
            <w:r w:rsidR="00E17B74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E17B74">
              <w:rPr>
                <w:rFonts w:ascii="Calibri" w:hAnsi="Calibri"/>
                <w:b/>
                <w:sz w:val="20"/>
                <w:szCs w:val="20"/>
              </w:rPr>
              <w:t>-</w:t>
            </w:r>
            <w:r w:rsidR="00E17B74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E17B74">
              <w:rPr>
                <w:rFonts w:ascii="Calibri" w:hAnsi="Calibri"/>
                <w:b/>
                <w:sz w:val="20"/>
                <w:szCs w:val="20"/>
              </w:rPr>
              <w:t xml:space="preserve">3.2.3 excluding 3.1.9       </w:t>
            </w:r>
          </w:p>
          <w:p w:rsidR="004D37D4" w:rsidRPr="00E17B74" w:rsidRDefault="004D37D4" w:rsidP="00E17B74">
            <w:pPr>
              <w:autoSpaceDE w:val="0"/>
              <w:autoSpaceDN w:val="0"/>
              <w:adjustRightInd w:val="0"/>
              <w:spacing w:before="20" w:after="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4D37D4" w:rsidRPr="00CF1514" w:rsidRDefault="004D37D4" w:rsidP="00D93F43">
            <w:pPr>
              <w:rPr>
                <w:rFonts w:ascii="Calibri" w:hAnsi="Calibri" w:cs="Arial"/>
                <w:sz w:val="20"/>
                <w:szCs w:val="20"/>
              </w:rPr>
            </w:pPr>
            <w:r w:rsidRPr="00CF1514">
              <w:rPr>
                <w:rFonts w:ascii="Calibri" w:hAnsi="Calibri" w:cs="Arial"/>
                <w:b/>
                <w:sz w:val="20"/>
                <w:szCs w:val="20"/>
              </w:rPr>
              <w:t>Test 2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="00A964B1">
              <w:rPr>
                <w:rFonts w:ascii="Calibri" w:hAnsi="Calibri" w:cs="Arial"/>
                <w:sz w:val="20"/>
                <w:szCs w:val="20"/>
              </w:rPr>
              <w:t>Definite integrals, fundamental theorem, applications of integration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964B1">
              <w:rPr>
                <w:rFonts w:ascii="Calibri" w:hAnsi="Calibri" w:cs="Arial"/>
                <w:sz w:val="20"/>
                <w:szCs w:val="20"/>
              </w:rPr>
              <w:t xml:space="preserve"> (excluding all trigonometric and exponential functions)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T1   W9</w:t>
            </w:r>
          </w:p>
        </w:tc>
        <w:tc>
          <w:tcPr>
            <w:tcW w:w="1417" w:type="dxa"/>
          </w:tcPr>
          <w:p w:rsidR="004D37D4" w:rsidRPr="0074349D" w:rsidRDefault="00772960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4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8760D9" w:rsidRPr="0074349D" w:rsidRDefault="00A964B1" w:rsidP="00D93F43">
            <w:pPr>
              <w:autoSpaceDE w:val="0"/>
              <w:autoSpaceDN w:val="0"/>
              <w:adjustRightInd w:val="0"/>
              <w:spacing w:before="20" w:after="20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A964B1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3.2.6 and 3.2.10 - 3.2.22</w:t>
            </w:r>
            <w:r w:rsidR="00F53637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 xml:space="preserve"> ( excluding application to  trigonometric and exponential functions)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4D37D4" w:rsidRPr="0074349D" w:rsidRDefault="004D37D4" w:rsidP="003E24AD">
            <w:pPr>
              <w:rPr>
                <w:rFonts w:ascii="Calibri" w:hAnsi="Calibri" w:cs="Arial"/>
                <w:sz w:val="20"/>
                <w:szCs w:val="20"/>
              </w:rPr>
            </w:pPr>
            <w:r w:rsidRPr="00CF1514">
              <w:rPr>
                <w:rFonts w:ascii="Calibri" w:hAnsi="Calibri" w:cs="Arial"/>
                <w:b/>
                <w:sz w:val="20"/>
                <w:szCs w:val="20"/>
              </w:rPr>
              <w:t>Test 3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:</w:t>
            </w:r>
            <w:r w:rsidR="003E24AD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772960">
              <w:rPr>
                <w:rFonts w:ascii="Calibri" w:hAnsi="Calibri" w:cs="Arial"/>
                <w:sz w:val="20"/>
                <w:szCs w:val="20"/>
              </w:rPr>
              <w:t>F</w:t>
            </w:r>
            <w:r w:rsidR="003E24AD" w:rsidRPr="003E24AD">
              <w:rPr>
                <w:rFonts w:ascii="Calibri" w:hAnsi="Calibri" w:cs="Arial"/>
                <w:sz w:val="20"/>
                <w:szCs w:val="20"/>
              </w:rPr>
              <w:t>urther</w:t>
            </w:r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E24AD">
              <w:rPr>
                <w:rFonts w:ascii="Calibri" w:hAnsi="Calibri" w:cs="Arial"/>
                <w:sz w:val="20"/>
                <w:szCs w:val="20"/>
              </w:rPr>
              <w:t xml:space="preserve">differentiation and applications and integrals using exponential and trigonometric function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:rsidR="004D37D4" w:rsidRPr="0074349D" w:rsidRDefault="003E24AD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T1   W11</w:t>
            </w:r>
            <w:r w:rsidR="004D37D4">
              <w:rPr>
                <w:rFonts w:ascii="Calibri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4D37D4" w:rsidRPr="0074349D" w:rsidRDefault="00772960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4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3E24AD" w:rsidRDefault="003E24AD" w:rsidP="00F63658">
            <w:pPr>
              <w:autoSpaceDE w:val="0"/>
              <w:autoSpaceDN w:val="0"/>
              <w:adjustRightInd w:val="0"/>
              <w:spacing w:before="20" w:after="20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3E24AD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3.1.1 -3.1.6, 3.1.9, 3.2.4-3.2.9</w:t>
            </w:r>
          </w:p>
          <w:p w:rsidR="00A964B1" w:rsidRPr="0074349D" w:rsidRDefault="00A964B1" w:rsidP="008A01B8">
            <w:pPr>
              <w:spacing w:line="276" w:lineRule="auto"/>
              <w:ind w:left="709" w:hanging="709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</w:tr>
      <w:tr w:rsidR="00C748C8" w:rsidRPr="0074349D" w:rsidTr="00D93F43">
        <w:trPr>
          <w:trHeight w:val="20"/>
        </w:trPr>
        <w:tc>
          <w:tcPr>
            <w:tcW w:w="1809" w:type="dxa"/>
          </w:tcPr>
          <w:p w:rsidR="00C748C8" w:rsidRPr="0074349D" w:rsidRDefault="00C748C8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C748C8" w:rsidRPr="00CF1514" w:rsidRDefault="00C748C8" w:rsidP="00F63658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Test 4- </w:t>
            </w:r>
            <w:r w:rsidRPr="00C748C8">
              <w:rPr>
                <w:rFonts w:ascii="Calibri" w:hAnsi="Calibri" w:cs="Arial"/>
                <w:sz w:val="20"/>
                <w:szCs w:val="20"/>
              </w:rPr>
              <w:t>Discrete random variable, Bernoulli distribution and Binomial distribution</w:t>
            </w:r>
          </w:p>
        </w:tc>
        <w:tc>
          <w:tcPr>
            <w:tcW w:w="993" w:type="dxa"/>
          </w:tcPr>
          <w:p w:rsidR="00C748C8" w:rsidRDefault="008A01B8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T2   W3</w:t>
            </w:r>
          </w:p>
        </w:tc>
        <w:tc>
          <w:tcPr>
            <w:tcW w:w="1417" w:type="dxa"/>
          </w:tcPr>
          <w:p w:rsidR="00C748C8" w:rsidRPr="0074349D" w:rsidRDefault="00772960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8</w:t>
            </w:r>
            <w:r w:rsidR="008A01B8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C748C8" w:rsidRDefault="00C748C8" w:rsidP="00D93F43">
            <w:pPr>
              <w:tabs>
                <w:tab w:val="right" w:pos="9930"/>
              </w:tabs>
              <w:spacing w:before="120" w:line="276" w:lineRule="auto"/>
              <w:ind w:left="709" w:hanging="709"/>
              <w:rPr>
                <w:rFonts w:ascii="Calibri" w:hAnsi="Calibri"/>
                <w:sz w:val="20"/>
                <w:szCs w:val="20"/>
              </w:rPr>
            </w:pPr>
            <w:r w:rsidRPr="00C748C8">
              <w:rPr>
                <w:rFonts w:asciiTheme="minorHAnsi" w:hAnsiTheme="minorHAnsi" w:cstheme="minorHAnsi"/>
                <w:b/>
                <w:szCs w:val="24"/>
                <w:lang w:val="en"/>
              </w:rPr>
              <w:t>3.3.1</w:t>
            </w:r>
            <w:r>
              <w:rPr>
                <w:rFonts w:asciiTheme="minorHAnsi" w:hAnsiTheme="minorHAnsi" w:cstheme="minorHAnsi"/>
                <w:b/>
                <w:szCs w:val="24"/>
                <w:lang w:val="en"/>
              </w:rPr>
              <w:t xml:space="preserve"> </w:t>
            </w:r>
            <w:r w:rsidRPr="00C748C8">
              <w:rPr>
                <w:rFonts w:asciiTheme="minorHAnsi" w:hAnsiTheme="minorHAnsi" w:cstheme="minorHAnsi"/>
                <w:b/>
                <w:szCs w:val="24"/>
                <w:lang w:val="en"/>
              </w:rPr>
              <w:t>-</w:t>
            </w:r>
            <w:r>
              <w:rPr>
                <w:rFonts w:asciiTheme="minorHAnsi" w:hAnsiTheme="minorHAnsi" w:cstheme="minorHAnsi"/>
                <w:b/>
                <w:szCs w:val="24"/>
                <w:lang w:val="en"/>
              </w:rPr>
              <w:t xml:space="preserve"> </w:t>
            </w:r>
            <w:r w:rsidRPr="00C748C8">
              <w:rPr>
                <w:rFonts w:asciiTheme="minorHAnsi" w:hAnsiTheme="minorHAnsi" w:cstheme="minorHAnsi"/>
                <w:b/>
                <w:szCs w:val="24"/>
                <w:lang w:val="en"/>
              </w:rPr>
              <w:t>3.3.16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Investigation</w:t>
            </w:r>
          </w:p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6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670" w:type="dxa"/>
            <w:gridSpan w:val="2"/>
          </w:tcPr>
          <w:p w:rsidR="004D37D4" w:rsidRPr="0074349D" w:rsidRDefault="004D37D4" w:rsidP="00F63658">
            <w:pPr>
              <w:rPr>
                <w:rFonts w:ascii="Calibri" w:hAnsi="Calibri" w:cs="Arial"/>
                <w:sz w:val="20"/>
                <w:szCs w:val="20"/>
              </w:rPr>
            </w:pPr>
            <w:r w:rsidRPr="00CF1514">
              <w:rPr>
                <w:rFonts w:ascii="Calibri" w:hAnsi="Calibri" w:cs="Arial"/>
                <w:b/>
                <w:sz w:val="20"/>
                <w:szCs w:val="20"/>
              </w:rPr>
              <w:t>Investigation 1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:</w:t>
            </w:r>
            <w:r w:rsidR="003E24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 w:rsidR="00772960">
              <w:rPr>
                <w:rFonts w:ascii="Calibri" w:hAnsi="Calibri" w:cs="Arial"/>
                <w:sz w:val="20"/>
                <w:szCs w:val="20"/>
              </w:rPr>
              <w:t>Differentiation and Integration</w:t>
            </w:r>
          </w:p>
        </w:tc>
        <w:tc>
          <w:tcPr>
            <w:tcW w:w="993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T1    W</w:t>
            </w: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6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before="20" w:after="20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</w:t>
            </w:r>
            <w:proofErr w:type="spellStart"/>
            <w:r w:rsidR="00772960">
              <w:rPr>
                <w:rFonts w:ascii="Calibri" w:hAnsi="Calibri"/>
                <w:sz w:val="20"/>
                <w:szCs w:val="20"/>
                <w:lang w:val="en-GB"/>
              </w:rPr>
              <w:t>ifferentiation</w:t>
            </w:r>
            <w:proofErr w:type="spellEnd"/>
            <w:r w:rsidR="00772960">
              <w:rPr>
                <w:rFonts w:ascii="Calibri" w:hAnsi="Calibri"/>
                <w:sz w:val="20"/>
                <w:szCs w:val="20"/>
                <w:lang w:val="en-GB"/>
              </w:rPr>
              <w:t xml:space="preserve"> and integration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</w:tcPr>
          <w:p w:rsidR="004D37D4" w:rsidRPr="0074349D" w:rsidRDefault="00D93F43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Examination 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5670" w:type="dxa"/>
            <w:gridSpan w:val="2"/>
          </w:tcPr>
          <w:p w:rsidR="004D37D4" w:rsidRPr="00D93F43" w:rsidRDefault="004D37D4" w:rsidP="00F6365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8A01B8">
              <w:rPr>
                <w:rFonts w:ascii="Calibri" w:hAnsi="Calibri" w:cs="Arial"/>
                <w:b/>
                <w:sz w:val="20"/>
                <w:szCs w:val="20"/>
              </w:rPr>
              <w:t xml:space="preserve">End of unit Examination       </w:t>
            </w:r>
          </w:p>
        </w:tc>
        <w:tc>
          <w:tcPr>
            <w:tcW w:w="993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W5, 6</w:t>
            </w:r>
          </w:p>
        </w:tc>
        <w:tc>
          <w:tcPr>
            <w:tcW w:w="141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513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before="20" w:after="20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Unit 3 content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</w:tcPr>
          <w:p w:rsidR="004D37D4" w:rsidRPr="002F02BD" w:rsidRDefault="004D37D4" w:rsidP="00F6365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:rsidR="004D37D4" w:rsidRPr="002F02BD" w:rsidRDefault="004D37D4" w:rsidP="00F636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2F02BD">
              <w:rPr>
                <w:rFonts w:ascii="Calibri" w:hAnsi="Calibri" w:cs="Arial"/>
                <w:color w:val="000000"/>
                <w:sz w:val="20"/>
                <w:szCs w:val="20"/>
              </w:rPr>
              <w:t>Semester 1 total</w:t>
            </w:r>
          </w:p>
        </w:tc>
        <w:tc>
          <w:tcPr>
            <w:tcW w:w="993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36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before="40" w:after="40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</w:tr>
      <w:tr w:rsidR="004D37D4" w:rsidRPr="0074349D" w:rsidTr="004D37D4">
        <w:trPr>
          <w:trHeight w:val="20"/>
        </w:trPr>
        <w:tc>
          <w:tcPr>
            <w:tcW w:w="15026" w:type="dxa"/>
            <w:gridSpan w:val="6"/>
          </w:tcPr>
          <w:p w:rsidR="004D37D4" w:rsidRPr="0074349D" w:rsidRDefault="004D37D4" w:rsidP="00F63658">
            <w:pPr>
              <w:spacing w:before="60" w:after="60"/>
              <w:ind w:left="-112" w:right="-106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Unit 4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 w:val="restart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Response</w:t>
            </w:r>
          </w:p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20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387" w:type="dxa"/>
          </w:tcPr>
          <w:p w:rsidR="004D37D4" w:rsidRPr="0074349D" w:rsidRDefault="00CB22AE" w:rsidP="00F6365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Test 5</w:t>
            </w:r>
            <w:r w:rsidR="004D37D4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="004D37D4" w:rsidRPr="0074349D">
              <w:rPr>
                <w:rFonts w:ascii="Calibri" w:hAnsi="Calibri" w:cs="Arial"/>
                <w:sz w:val="20"/>
                <w:szCs w:val="20"/>
              </w:rPr>
              <w:t>Logarithmic function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and calculus of the natural logarithmic function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T3   W1</w:t>
            </w:r>
          </w:p>
        </w:tc>
        <w:tc>
          <w:tcPr>
            <w:tcW w:w="1417" w:type="dxa"/>
          </w:tcPr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7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3E24AD" w:rsidRPr="00CB22AE" w:rsidRDefault="00CB22AE" w:rsidP="00C748C8">
            <w:pPr>
              <w:spacing w:before="120" w:line="276" w:lineRule="auto"/>
              <w:ind w:left="709" w:hanging="709"/>
              <w:rPr>
                <w:rFonts w:ascii="Calibri" w:hAnsi="Calibri" w:cs="Arial"/>
                <w:b/>
                <w:sz w:val="20"/>
                <w:szCs w:val="20"/>
              </w:rPr>
            </w:pPr>
            <w:r w:rsidRPr="00CB22AE">
              <w:rPr>
                <w:rFonts w:ascii="Calibri" w:hAnsi="Calibri" w:cs="Arial"/>
                <w:b/>
                <w:sz w:val="20"/>
                <w:szCs w:val="20"/>
              </w:rPr>
              <w:t>4.1.1 - 4.1.14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</w:tcPr>
          <w:p w:rsidR="004D37D4" w:rsidRPr="0074349D" w:rsidRDefault="00CB22AE" w:rsidP="00F6365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Test 6</w:t>
            </w:r>
            <w:r w:rsidR="004D37D4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="008A01B8">
              <w:rPr>
                <w:rFonts w:ascii="Calibri" w:hAnsi="Calibri" w:cs="Arial"/>
                <w:sz w:val="20"/>
                <w:szCs w:val="20"/>
              </w:rPr>
              <w:t>General c</w:t>
            </w:r>
            <w:r w:rsidR="004D37D4" w:rsidRPr="0074349D">
              <w:rPr>
                <w:rFonts w:ascii="Calibri" w:hAnsi="Calibri" w:cs="Arial"/>
                <w:sz w:val="20"/>
                <w:szCs w:val="20"/>
              </w:rPr>
              <w:t xml:space="preserve">ontinuous </w:t>
            </w:r>
            <w:r w:rsidR="004D37D4">
              <w:rPr>
                <w:rFonts w:ascii="Calibri" w:hAnsi="Calibri" w:cs="Arial"/>
                <w:sz w:val="20"/>
                <w:szCs w:val="20"/>
              </w:rPr>
              <w:t>r</w:t>
            </w:r>
            <w:r w:rsidR="004D37D4" w:rsidRPr="0074349D">
              <w:rPr>
                <w:rFonts w:ascii="Calibri" w:hAnsi="Calibri" w:cs="Arial"/>
                <w:sz w:val="20"/>
                <w:szCs w:val="20"/>
              </w:rPr>
              <w:t>andom variables</w:t>
            </w:r>
            <w:r w:rsidR="008A01B8">
              <w:rPr>
                <w:rFonts w:ascii="Calibri" w:hAnsi="Calibri" w:cs="Arial"/>
                <w:sz w:val="20"/>
                <w:szCs w:val="20"/>
              </w:rPr>
              <w:t xml:space="preserve"> and normal distributions</w:t>
            </w:r>
            <w:r w:rsidR="004D37D4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T3   W5</w:t>
            </w:r>
          </w:p>
        </w:tc>
        <w:tc>
          <w:tcPr>
            <w:tcW w:w="1417" w:type="dxa"/>
          </w:tcPr>
          <w:p w:rsidR="004D37D4" w:rsidRPr="0074349D" w:rsidRDefault="00D8262C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7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F53637" w:rsidRDefault="00F53637" w:rsidP="00F63658">
            <w:pPr>
              <w:autoSpaceDE w:val="0"/>
              <w:autoSpaceDN w:val="0"/>
              <w:adjustRightInd w:val="0"/>
              <w:spacing w:after="20"/>
              <w:rPr>
                <w:rFonts w:ascii="Calibri" w:hAnsi="Calibri" w:cs="Arial"/>
                <w:b/>
                <w:sz w:val="20"/>
                <w:szCs w:val="20"/>
              </w:rPr>
            </w:pPr>
            <w:r w:rsidRPr="00F53637">
              <w:rPr>
                <w:rFonts w:ascii="Calibri" w:hAnsi="Calibri" w:cs="Arial"/>
                <w:b/>
                <w:sz w:val="20"/>
                <w:szCs w:val="20"/>
              </w:rPr>
              <w:t>4.2.1 – 4.2.7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</w:tcPr>
          <w:p w:rsidR="004D37D4" w:rsidRPr="0074349D" w:rsidRDefault="00CB22AE" w:rsidP="00F6365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Test 7</w:t>
            </w:r>
            <w:r w:rsidR="004D37D4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="004D37D4" w:rsidRPr="0074349D">
              <w:rPr>
                <w:rFonts w:ascii="Calibri" w:hAnsi="Calibri" w:cs="Arial"/>
                <w:sz w:val="20"/>
                <w:szCs w:val="20"/>
              </w:rPr>
              <w:t>Interval estimates</w:t>
            </w:r>
            <w:r w:rsidR="004D37D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8A01B8">
              <w:rPr>
                <w:rFonts w:ascii="Calibri" w:hAnsi="Calibri" w:cs="Arial"/>
                <w:sz w:val="20"/>
                <w:szCs w:val="20"/>
              </w:rPr>
              <w:t>for proportions</w:t>
            </w:r>
            <w:r w:rsidR="004D37D4">
              <w:rPr>
                <w:rFonts w:ascii="Calibri" w:hAnsi="Calibri" w:cs="Arial"/>
                <w:sz w:val="20"/>
                <w:szCs w:val="20"/>
              </w:rPr>
              <w:t xml:space="preserve">     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T3   W9</w:t>
            </w:r>
          </w:p>
        </w:tc>
        <w:tc>
          <w:tcPr>
            <w:tcW w:w="1417" w:type="dxa"/>
          </w:tcPr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6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F53637" w:rsidRDefault="00F53637" w:rsidP="00F63658">
            <w:pPr>
              <w:autoSpaceDE w:val="0"/>
              <w:autoSpaceDN w:val="0"/>
              <w:adjustRightInd w:val="0"/>
              <w:spacing w:after="20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F53637">
              <w:rPr>
                <w:rFonts w:ascii="Calibri" w:hAnsi="Calibri" w:cs="Arial"/>
                <w:b/>
                <w:sz w:val="20"/>
                <w:szCs w:val="20"/>
              </w:rPr>
              <w:t>4.3.1 -  4.3.10</w:t>
            </w:r>
            <w:r w:rsidR="004D37D4" w:rsidRPr="00F53637">
              <w:rPr>
                <w:rFonts w:ascii="Calibri" w:hAnsi="Calibri" w:cs="Arial"/>
                <w:b/>
                <w:sz w:val="20"/>
                <w:szCs w:val="20"/>
              </w:rPr>
              <w:t xml:space="preserve">                                      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 w:val="restart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Investigation</w:t>
            </w:r>
          </w:p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14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387" w:type="dxa"/>
          </w:tcPr>
          <w:p w:rsidR="004D37D4" w:rsidRPr="0074349D" w:rsidRDefault="00CB22AE" w:rsidP="00F636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Investigation 2</w:t>
            </w:r>
            <w:r w:rsidR="004D37D4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="00772960">
              <w:rPr>
                <w:rFonts w:ascii="Calibri" w:hAnsi="Calibri" w:cs="Arial"/>
                <w:sz w:val="20"/>
                <w:szCs w:val="20"/>
              </w:rPr>
              <w:t>Logarithms</w:t>
            </w:r>
            <w:r w:rsidR="004D37D4">
              <w:rPr>
                <w:rFonts w:ascii="Calibri" w:hAnsi="Calibri" w:cs="Arial"/>
                <w:sz w:val="20"/>
                <w:szCs w:val="20"/>
              </w:rPr>
              <w:t xml:space="preserve">     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T2   W9</w:t>
            </w:r>
          </w:p>
        </w:tc>
        <w:tc>
          <w:tcPr>
            <w:tcW w:w="1417" w:type="dxa"/>
          </w:tcPr>
          <w:p w:rsidR="004D37D4" w:rsidRPr="0074349D" w:rsidRDefault="00D8262C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6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74349D" w:rsidRDefault="00772960" w:rsidP="00F63658">
            <w:pPr>
              <w:autoSpaceDE w:val="0"/>
              <w:autoSpaceDN w:val="0"/>
              <w:adjustRightInd w:val="0"/>
              <w:spacing w:after="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Logarithms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  <w:vMerge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</w:tcPr>
          <w:p w:rsidR="004D37D4" w:rsidRPr="0074349D" w:rsidRDefault="00772960" w:rsidP="00F63658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Investigation 3</w:t>
            </w:r>
            <w:r w:rsidR="004D37D4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>
              <w:rPr>
                <w:rFonts w:ascii="Calibri" w:hAnsi="Calibri" w:cs="Arial"/>
                <w:sz w:val="20"/>
                <w:szCs w:val="20"/>
              </w:rPr>
              <w:t>Central limit theorem</w:t>
            </w:r>
            <w:r w:rsidR="004D37D4">
              <w:rPr>
                <w:rFonts w:ascii="Calibri" w:hAnsi="Calibri" w:cs="Arial"/>
                <w:sz w:val="20"/>
                <w:szCs w:val="20"/>
              </w:rPr>
              <w:t xml:space="preserve">     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T3   W6</w:t>
            </w:r>
          </w:p>
        </w:tc>
        <w:tc>
          <w:tcPr>
            <w:tcW w:w="1417" w:type="dxa"/>
          </w:tcPr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8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74349D" w:rsidRDefault="00772960" w:rsidP="00F63658">
            <w:pPr>
              <w:autoSpaceDE w:val="0"/>
              <w:autoSpaceDN w:val="0"/>
              <w:adjustRightInd w:val="0"/>
              <w:spacing w:after="20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Central limit theorem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</w:tcPr>
          <w:p w:rsidR="004D37D4" w:rsidRPr="00D8262C" w:rsidRDefault="004D37D4" w:rsidP="00D8262C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4349D">
              <w:rPr>
                <w:rFonts w:ascii="Calibri" w:hAnsi="Calibri" w:cs="Arial"/>
                <w:sz w:val="20"/>
                <w:szCs w:val="20"/>
              </w:rPr>
              <w:t xml:space="preserve">Examination </w:t>
            </w: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5387" w:type="dxa"/>
          </w:tcPr>
          <w:p w:rsidR="004D37D4" w:rsidRPr="0074349D" w:rsidRDefault="004D37D4" w:rsidP="00F63658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sz w:val="20"/>
                <w:szCs w:val="20"/>
              </w:rPr>
              <w:t xml:space="preserve">Final </w:t>
            </w:r>
            <w:r>
              <w:rPr>
                <w:rFonts w:ascii="Calibri" w:hAnsi="Calibri" w:cs="Arial"/>
                <w:sz w:val="20"/>
                <w:szCs w:val="20"/>
              </w:rPr>
              <w:t>E</w:t>
            </w:r>
            <w:r w:rsidRPr="0074349D">
              <w:rPr>
                <w:rFonts w:ascii="Calibri" w:hAnsi="Calibri" w:cs="Arial"/>
                <w:sz w:val="20"/>
                <w:szCs w:val="20"/>
              </w:rPr>
              <w:t xml:space="preserve">xamination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T4   W1</w:t>
            </w:r>
          </w:p>
        </w:tc>
        <w:tc>
          <w:tcPr>
            <w:tcW w:w="141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30%</w:t>
            </w:r>
          </w:p>
        </w:tc>
        <w:tc>
          <w:tcPr>
            <w:tcW w:w="513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after="20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Unit 3 and 4 content</w:t>
            </w:r>
          </w:p>
        </w:tc>
      </w:tr>
      <w:tr w:rsidR="004D37D4" w:rsidRPr="0074349D" w:rsidTr="00D93F43">
        <w:trPr>
          <w:trHeight w:val="20"/>
        </w:trPr>
        <w:tc>
          <w:tcPr>
            <w:tcW w:w="1809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74349D">
              <w:rPr>
                <w:rFonts w:ascii="Calibri" w:hAnsi="Calibri" w:cs="Arial"/>
                <w:color w:val="000000"/>
                <w:sz w:val="20"/>
                <w:szCs w:val="20"/>
              </w:rPr>
              <w:t>Semester 2 total</w:t>
            </w:r>
          </w:p>
        </w:tc>
        <w:tc>
          <w:tcPr>
            <w:tcW w:w="1276" w:type="dxa"/>
            <w:gridSpan w:val="2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4D37D4" w:rsidRPr="0074349D" w:rsidRDefault="00411D3B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64</w:t>
            </w:r>
            <w:r w:rsidR="004D37D4" w:rsidRPr="0074349D">
              <w:rPr>
                <w:rFonts w:ascii="Calibri" w:hAnsi="Calibri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513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before="40" w:after="40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</w:tr>
      <w:tr w:rsidR="004D37D4" w:rsidRPr="0074349D" w:rsidTr="00D93F43">
        <w:trPr>
          <w:trHeight w:val="20"/>
        </w:trPr>
        <w:tc>
          <w:tcPr>
            <w:tcW w:w="8472" w:type="dxa"/>
            <w:gridSpan w:val="4"/>
          </w:tcPr>
          <w:p w:rsidR="004D37D4" w:rsidRPr="002F02BD" w:rsidRDefault="004D37D4" w:rsidP="00F6365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2F02BD">
              <w:rPr>
                <w:rFonts w:ascii="Calibri" w:hAnsi="Calibri" w:cs="Arial"/>
                <w:color w:val="000000"/>
                <w:sz w:val="20"/>
                <w:szCs w:val="20"/>
              </w:rPr>
              <w:t>Year total</w:t>
            </w:r>
          </w:p>
        </w:tc>
        <w:tc>
          <w:tcPr>
            <w:tcW w:w="1417" w:type="dxa"/>
          </w:tcPr>
          <w:p w:rsidR="004D37D4" w:rsidRPr="002F02BD" w:rsidRDefault="004D37D4" w:rsidP="00F6365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 w:rsidRPr="002F02BD">
              <w:rPr>
                <w:rFonts w:ascii="Calibri" w:hAnsi="Calibri" w:cs="Arial"/>
                <w:b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5137" w:type="dxa"/>
          </w:tcPr>
          <w:p w:rsidR="004D37D4" w:rsidRPr="0074349D" w:rsidRDefault="004D37D4" w:rsidP="00F63658">
            <w:pPr>
              <w:autoSpaceDE w:val="0"/>
              <w:autoSpaceDN w:val="0"/>
              <w:adjustRightInd w:val="0"/>
              <w:spacing w:before="40" w:after="40"/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</w:tc>
      </w:tr>
    </w:tbl>
    <w:p w:rsidR="00C56DDE" w:rsidRDefault="00D93F43">
      <w:bookmarkStart w:id="0" w:name="_GoBack"/>
      <w:bookmarkEnd w:id="0"/>
    </w:p>
    <w:sectPr w:rsidR="00C56DDE" w:rsidSect="003322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1D8"/>
    <w:multiLevelType w:val="multilevel"/>
    <w:tmpl w:val="E616683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AC6CE2"/>
    <w:multiLevelType w:val="multilevel"/>
    <w:tmpl w:val="CDA2497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2">
    <w:nsid w:val="2EA93F4F"/>
    <w:multiLevelType w:val="multilevel"/>
    <w:tmpl w:val="AA9A5E9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3">
    <w:nsid w:val="3B101477"/>
    <w:multiLevelType w:val="multilevel"/>
    <w:tmpl w:val="4EAEDD1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4">
    <w:nsid w:val="6ACD065B"/>
    <w:multiLevelType w:val="multilevel"/>
    <w:tmpl w:val="68B8EAF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5">
    <w:nsid w:val="6FB96229"/>
    <w:multiLevelType w:val="multilevel"/>
    <w:tmpl w:val="3328DDEA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b w:val="0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abstractNum w:abstractNumId="6">
    <w:nsid w:val="7F50712A"/>
    <w:multiLevelType w:val="multilevel"/>
    <w:tmpl w:val="7D5A8A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Calibri" w:hint="default"/>
        <w:color w:val="000000"/>
        <w:sz w:val="22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Calibri" w:hint="default"/>
        <w:color w:val="000000"/>
        <w:sz w:val="22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D4"/>
    <w:rsid w:val="0039375B"/>
    <w:rsid w:val="003E24AD"/>
    <w:rsid w:val="00411D3B"/>
    <w:rsid w:val="00466E9C"/>
    <w:rsid w:val="004D37D4"/>
    <w:rsid w:val="00772960"/>
    <w:rsid w:val="007A3735"/>
    <w:rsid w:val="008760D9"/>
    <w:rsid w:val="008A01B8"/>
    <w:rsid w:val="00A964B1"/>
    <w:rsid w:val="00C748C8"/>
    <w:rsid w:val="00CB22AE"/>
    <w:rsid w:val="00D8262C"/>
    <w:rsid w:val="00D93F43"/>
    <w:rsid w:val="00E17B74"/>
    <w:rsid w:val="00F5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D4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6">
    <w:name w:val="Light List Accent 6"/>
    <w:basedOn w:val="TableNormal"/>
    <w:uiPriority w:val="61"/>
    <w:rsid w:val="004D37D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4D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D9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D4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6">
    <w:name w:val="Light List Accent 6"/>
    <w:basedOn w:val="TableNormal"/>
    <w:uiPriority w:val="61"/>
    <w:rsid w:val="004D37D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4D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D9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6C05528C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 Belinda</dc:creator>
  <cp:lastModifiedBy>MILLER Belinda</cp:lastModifiedBy>
  <cp:revision>2</cp:revision>
  <dcterms:created xsi:type="dcterms:W3CDTF">2018-02-02T09:41:00Z</dcterms:created>
  <dcterms:modified xsi:type="dcterms:W3CDTF">2018-02-02T09:41:00Z</dcterms:modified>
</cp:coreProperties>
</file>