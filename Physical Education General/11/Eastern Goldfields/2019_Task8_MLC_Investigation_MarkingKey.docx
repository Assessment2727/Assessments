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7731"/>
      </w:tblGrid>
      <w:tr w:rsidR="00C47262" w:rsidRPr="00F657CC" w:rsidTr="003644C6">
        <w:tc>
          <w:tcPr>
            <w:tcW w:w="2518" w:type="dxa"/>
          </w:tcPr>
          <w:p w:rsidR="00C47262" w:rsidRPr="00F657CC" w:rsidRDefault="00C47262" w:rsidP="003644C6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657CC">
              <w:rPr>
                <w:rFonts w:cstheme="minorHAnsi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5C8764C4" wp14:editId="513196C8">
                  <wp:extent cx="1295400" cy="11183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>Physical Education Studies</w:t>
            </w:r>
          </w:p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General Year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11 Units 1</w:t>
            </w: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 and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2</w:t>
            </w:r>
          </w:p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Task </w:t>
            </w:r>
            <w:r w:rsidR="000F2B5E">
              <w:rPr>
                <w:rFonts w:ascii="Arial" w:hAnsi="Arial" w:cs="Arial"/>
                <w:sz w:val="40"/>
                <w:szCs w:val="40"/>
                <w:lang w:val="en-AU"/>
              </w:rPr>
              <w:t>8 Motor Learning and Coaching</w:t>
            </w:r>
          </w:p>
          <w:p w:rsidR="00C47262" w:rsidRPr="00F657CC" w:rsidRDefault="00C47262" w:rsidP="003644C6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Assessment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type</w:t>
            </w:r>
          </w:p>
        </w:tc>
        <w:tc>
          <w:tcPr>
            <w:tcW w:w="8187" w:type="dxa"/>
          </w:tcPr>
          <w:p w:rsidR="00C47262" w:rsidRPr="00AD6582" w:rsidRDefault="003644C6" w:rsidP="003644C6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bCs/>
                <w:szCs w:val="22"/>
                <w:lang w:val="fr-FR"/>
              </w:rPr>
              <w:t>Investigation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b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b/>
                <w:bCs/>
                <w:szCs w:val="22"/>
                <w:lang w:val="en-AU"/>
              </w:rPr>
              <w:t>Conditions</w:t>
            </w:r>
          </w:p>
        </w:tc>
        <w:tc>
          <w:tcPr>
            <w:tcW w:w="8187" w:type="dxa"/>
          </w:tcPr>
          <w:p w:rsidR="00C47262" w:rsidRPr="00AD6582" w:rsidRDefault="00C47262" w:rsidP="006E6C94">
            <w:pPr>
              <w:rPr>
                <w:rFonts w:cstheme="minorHAnsi"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 xml:space="preserve">Time for the task: the assessment will be </w:t>
            </w:r>
            <w:r w:rsidR="001B5694" w:rsidRPr="00AD6582">
              <w:rPr>
                <w:rFonts w:cstheme="minorHAnsi"/>
                <w:szCs w:val="22"/>
                <w:lang w:val="en-AU"/>
              </w:rPr>
              <w:t>due</w:t>
            </w:r>
            <w:r w:rsidRPr="00AD6582">
              <w:rPr>
                <w:rFonts w:cstheme="minorHAnsi"/>
                <w:szCs w:val="22"/>
                <w:lang w:val="en-AU"/>
              </w:rPr>
              <w:t xml:space="preserve"> by </w:t>
            </w:r>
            <w:r w:rsidR="00DA3602">
              <w:rPr>
                <w:rFonts w:cstheme="minorHAnsi"/>
                <w:b/>
                <w:szCs w:val="22"/>
                <w:u w:val="single"/>
                <w:lang w:val="en-AU"/>
              </w:rPr>
              <w:t>Term 3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 Week </w:t>
            </w:r>
            <w:r w:rsidR="006E6C94">
              <w:rPr>
                <w:rFonts w:cstheme="minorHAnsi"/>
                <w:b/>
                <w:szCs w:val="22"/>
                <w:u w:val="single"/>
                <w:lang w:val="en-AU"/>
              </w:rPr>
              <w:t>7</w:t>
            </w:r>
            <w:r w:rsidRPr="00AD6582">
              <w:rPr>
                <w:rFonts w:cstheme="minorHAnsi"/>
                <w:szCs w:val="22"/>
                <w:lang w:val="en-AU"/>
              </w:rPr>
              <w:t>. Students will have ample opportunities to demonstrate complete their task during class time.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Task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</w:t>
            </w: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weighting</w:t>
            </w:r>
            <w:proofErr w:type="spellEnd"/>
          </w:p>
        </w:tc>
        <w:tc>
          <w:tcPr>
            <w:tcW w:w="8187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>12.5%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b/>
                <w:bCs/>
                <w:szCs w:val="22"/>
                <w:lang w:val="fr-FR"/>
              </w:rPr>
            </w:pPr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Total marks</w:t>
            </w:r>
          </w:p>
        </w:tc>
        <w:tc>
          <w:tcPr>
            <w:tcW w:w="8187" w:type="dxa"/>
          </w:tcPr>
          <w:p w:rsidR="00C47262" w:rsidRPr="00AD6582" w:rsidRDefault="00DD17AC" w:rsidP="002F462A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szCs w:val="22"/>
                <w:lang w:val="en-AU"/>
              </w:rPr>
              <w:t>66</w:t>
            </w:r>
            <w:r w:rsidR="00C47262" w:rsidRPr="00AD6582">
              <w:rPr>
                <w:rFonts w:cstheme="minorHAnsi"/>
                <w:szCs w:val="22"/>
                <w:lang w:val="en-AU"/>
              </w:rPr>
              <w:t xml:space="preserve"> marks</w:t>
            </w:r>
          </w:p>
        </w:tc>
      </w:tr>
    </w:tbl>
    <w:p w:rsidR="000C5A85" w:rsidRDefault="000C5A85" w:rsidP="000C5A85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S</w:t>
      </w:r>
      <w:r w:rsidRPr="00C06352">
        <w:rPr>
          <w:rFonts w:ascii="Arial" w:hAnsi="Arial"/>
          <w:szCs w:val="22"/>
        </w:rPr>
        <w:t xml:space="preserve">tudents need to produce </w:t>
      </w:r>
      <w:r w:rsidRPr="00C06352">
        <w:rPr>
          <w:rFonts w:ascii="Arial" w:hAnsi="Arial"/>
          <w:szCs w:val="22"/>
          <w:u w:val="single"/>
        </w:rPr>
        <w:t>individual</w:t>
      </w:r>
      <w:r w:rsidRPr="00C06352">
        <w:rPr>
          <w:rFonts w:ascii="Arial" w:hAnsi="Arial"/>
          <w:szCs w:val="22"/>
        </w:rPr>
        <w:t xml:space="preserve"> assignments in their own words.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This task is to be completed during class time. It is the responsibility of the absent student to catch up on work outside of class time.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No extension will be given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Unless student seek permission with a valid reason prior to due dates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request an extension on due dates.</w:t>
      </w:r>
    </w:p>
    <w:p w:rsidR="000C5A85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are absent without a valid reason</w:t>
      </w: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Extensions will be decided on a case by case basis.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 xml:space="preserve">Late work: Students will be </w:t>
      </w:r>
      <w:proofErr w:type="spellStart"/>
      <w:r w:rsidRPr="00C06352">
        <w:rPr>
          <w:rFonts w:ascii="Arial" w:hAnsi="Arial"/>
          <w:szCs w:val="22"/>
        </w:rPr>
        <w:t>penalise</w:t>
      </w:r>
      <w:r>
        <w:rPr>
          <w:rFonts w:ascii="Arial" w:hAnsi="Arial"/>
          <w:szCs w:val="22"/>
        </w:rPr>
        <w:t>d</w:t>
      </w:r>
      <w:proofErr w:type="spellEnd"/>
      <w:r w:rsidRPr="00C06352">
        <w:rPr>
          <w:rFonts w:ascii="Arial" w:hAnsi="Arial"/>
          <w:szCs w:val="22"/>
        </w:rPr>
        <w:t xml:space="preserve"> 10% every </w:t>
      </w:r>
      <w:r>
        <w:rPr>
          <w:rFonts w:ascii="Arial" w:hAnsi="Arial"/>
          <w:szCs w:val="22"/>
        </w:rPr>
        <w:t>school</w:t>
      </w:r>
      <w:r w:rsidRPr="00C06352">
        <w:rPr>
          <w:rFonts w:ascii="Arial" w:hAnsi="Arial"/>
          <w:szCs w:val="22"/>
        </w:rPr>
        <w:t xml:space="preserve"> day </w:t>
      </w:r>
      <w:r>
        <w:rPr>
          <w:rFonts w:ascii="Arial" w:hAnsi="Arial"/>
          <w:szCs w:val="22"/>
        </w:rPr>
        <w:t xml:space="preserve">including Wednesday </w:t>
      </w:r>
      <w:r w:rsidRPr="00C06352">
        <w:rPr>
          <w:rFonts w:ascii="Arial" w:hAnsi="Arial"/>
          <w:szCs w:val="22"/>
        </w:rPr>
        <w:t>until the assessment is handed</w:t>
      </w:r>
      <w:r>
        <w:rPr>
          <w:rFonts w:ascii="Arial" w:hAnsi="Arial"/>
          <w:szCs w:val="22"/>
        </w:rPr>
        <w:t xml:space="preserve"> in</w:t>
      </w:r>
      <w:r w:rsidRPr="00C06352">
        <w:rPr>
          <w:rFonts w:ascii="Arial" w:hAnsi="Arial"/>
          <w:szCs w:val="22"/>
        </w:rPr>
        <w:t xml:space="preserve">. If students submit their assessment over </w:t>
      </w:r>
      <w:r>
        <w:rPr>
          <w:rFonts w:ascii="Arial" w:hAnsi="Arial"/>
          <w:szCs w:val="22"/>
        </w:rPr>
        <w:t>5 school days</w:t>
      </w:r>
      <w:r w:rsidRPr="00C06352">
        <w:rPr>
          <w:rFonts w:ascii="Arial" w:hAnsi="Arial"/>
          <w:szCs w:val="22"/>
        </w:rPr>
        <w:t xml:space="preserve"> late, they can </w:t>
      </w:r>
      <w:r w:rsidR="006E7414">
        <w:rPr>
          <w:rFonts w:ascii="Arial" w:hAnsi="Arial"/>
          <w:szCs w:val="22"/>
        </w:rPr>
        <w:t xml:space="preserve">only be </w:t>
      </w:r>
      <w:proofErr w:type="spellStart"/>
      <w:r w:rsidR="006E7414">
        <w:rPr>
          <w:rFonts w:ascii="Arial" w:hAnsi="Arial"/>
          <w:szCs w:val="22"/>
        </w:rPr>
        <w:t>penali</w:t>
      </w:r>
      <w:r w:rsidR="00AF5E08">
        <w:rPr>
          <w:rFonts w:ascii="Arial" w:hAnsi="Arial"/>
          <w:szCs w:val="22"/>
        </w:rPr>
        <w:t>s</w:t>
      </w:r>
      <w:r w:rsidR="006E7414">
        <w:rPr>
          <w:rFonts w:ascii="Arial" w:hAnsi="Arial"/>
          <w:szCs w:val="22"/>
        </w:rPr>
        <w:t>ed</w:t>
      </w:r>
      <w:proofErr w:type="spellEnd"/>
      <w:r w:rsidR="006E7414">
        <w:rPr>
          <w:rFonts w:ascii="Arial" w:hAnsi="Arial"/>
          <w:szCs w:val="22"/>
        </w:rPr>
        <w:t xml:space="preserve"> to a maximum of 50%</w:t>
      </w:r>
      <w:r w:rsidRPr="00C06352">
        <w:rPr>
          <w:rFonts w:ascii="Arial" w:hAnsi="Arial"/>
          <w:szCs w:val="22"/>
        </w:rPr>
        <w:t>.</w:t>
      </w:r>
    </w:p>
    <w:p w:rsidR="000C5A85" w:rsidRDefault="000C5A85" w:rsidP="000C5A85">
      <w:pPr>
        <w:rPr>
          <w:rFonts w:ascii="Arial" w:hAnsi="Arial"/>
          <w:b/>
          <w:szCs w:val="22"/>
        </w:rPr>
      </w:pPr>
    </w:p>
    <w:p w:rsidR="000C5A85" w:rsidRPr="005919D1" w:rsidRDefault="000C5A85" w:rsidP="000C5A85">
      <w:pPr>
        <w:rPr>
          <w:rFonts w:ascii="Arial" w:hAnsi="Arial"/>
          <w:szCs w:val="22"/>
        </w:rPr>
      </w:pPr>
      <w:r w:rsidRPr="005919D1">
        <w:rPr>
          <w:rFonts w:ascii="Arial" w:hAnsi="Arial"/>
          <w:szCs w:val="22"/>
        </w:rPr>
        <w:t>Students</w:t>
      </w:r>
      <w:r>
        <w:rPr>
          <w:rFonts w:ascii="Arial" w:hAnsi="Arial"/>
          <w:szCs w:val="22"/>
        </w:rPr>
        <w:t xml:space="preserve"> are encouraged to submit drafts before the submission date. There will not be any resubmissions after the due date.</w:t>
      </w:r>
    </w:p>
    <w:p w:rsidR="000C5A85" w:rsidRDefault="000C5A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36E58" w:rsidRPr="00D85C10" w:rsidRDefault="00D85C10" w:rsidP="00A36E58">
      <w:pPr>
        <w:rPr>
          <w:rFonts w:ascii="Arial" w:hAnsi="Arial" w:cs="Arial"/>
          <w:b/>
        </w:rPr>
      </w:pPr>
      <w:r w:rsidRPr="00D85C10">
        <w:rPr>
          <w:rFonts w:ascii="Arial" w:hAnsi="Arial" w:cs="Arial"/>
          <w:b/>
        </w:rPr>
        <w:lastRenderedPageBreak/>
        <w:t xml:space="preserve">Students need to answer the following questions on Motor Learning and Coaching in relation to their </w:t>
      </w:r>
      <w:r w:rsidR="006E6C94" w:rsidRPr="00FB0D8B">
        <w:rPr>
          <w:rFonts w:ascii="Arial" w:hAnsi="Arial" w:cs="Arial"/>
          <w:b/>
          <w:u w:val="single"/>
        </w:rPr>
        <w:t>sporting unit that they are currently doing in the practical lesson</w:t>
      </w:r>
      <w:r w:rsidR="006E6C94">
        <w:rPr>
          <w:rFonts w:ascii="Arial" w:hAnsi="Arial" w:cs="Arial"/>
          <w:b/>
        </w:rPr>
        <w:t>.</w:t>
      </w:r>
    </w:p>
    <w:p w:rsidR="00D85C10" w:rsidRDefault="00D85C10" w:rsidP="00A36E58">
      <w:pPr>
        <w:rPr>
          <w:rFonts w:ascii="Arial" w:hAnsi="Arial" w:cs="Arial"/>
          <w:b/>
        </w:rPr>
      </w:pPr>
    </w:p>
    <w:p w:rsidR="00A840A0" w:rsidRDefault="00A840A0" w:rsidP="00A36E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A</w:t>
      </w:r>
    </w:p>
    <w:p w:rsidR="00A840A0" w:rsidRPr="00705D54" w:rsidRDefault="00A840A0" w:rsidP="00A36E58">
      <w:pPr>
        <w:rPr>
          <w:rFonts w:ascii="Arial" w:hAnsi="Arial" w:cs="Arial"/>
          <w:b/>
        </w:rPr>
      </w:pPr>
    </w:p>
    <w:p w:rsidR="000C44D0" w:rsidRPr="000C44D0" w:rsidRDefault="00A840A0" w:rsidP="00A36E58">
      <w:pPr>
        <w:numPr>
          <w:ilvl w:val="0"/>
          <w:numId w:val="1"/>
        </w:num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lang w:eastAsia="en-AU"/>
        </w:rPr>
        <w:t xml:space="preserve">State and give a brief explanation of the </w:t>
      </w:r>
      <w:r w:rsidR="00893C76" w:rsidRPr="00A840A0">
        <w:rPr>
          <w:rFonts w:ascii="Arial" w:hAnsi="Arial" w:cs="Arial"/>
          <w:lang w:eastAsia="en-AU"/>
        </w:rPr>
        <w:t>four (4) steps in the basic process of teaching a skill</w:t>
      </w:r>
      <w:r>
        <w:rPr>
          <w:rFonts w:ascii="Arial" w:hAnsi="Arial" w:cs="Arial"/>
          <w:lang w:eastAsia="en-AU"/>
        </w:rPr>
        <w:t xml:space="preserve">. </w:t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</w:p>
    <w:p w:rsidR="000C44D0" w:rsidRPr="000C44D0" w:rsidRDefault="00A840A0" w:rsidP="000C44D0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705D54" w:rsidRPr="00A840A0">
        <w:rPr>
          <w:rFonts w:ascii="Arial" w:hAnsi="Arial" w:cs="Arial"/>
          <w:lang w:eastAsia="en-AU"/>
        </w:rPr>
        <w:tab/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0C44D0" w:rsidRPr="0057387B" w:rsidRDefault="000C44D0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0C44D0" w:rsidRPr="0057387B" w:rsidRDefault="000C44D0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0C44D0" w:rsidRDefault="000C44D0" w:rsidP="000C44D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0C44D0" w:rsidRPr="000C44D0" w:rsidRDefault="000C44D0" w:rsidP="000C44D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0C44D0">
              <w:rPr>
                <w:rFonts w:ascii="Arial" w:hAnsi="Arial" w:cs="Arial"/>
                <w:sz w:val="16"/>
                <w:szCs w:val="16"/>
                <w:lang w:val="en-AU"/>
              </w:rPr>
              <w:t>Step 1: Introducing the skill</w:t>
            </w:r>
          </w:p>
          <w:p w:rsidR="000C44D0" w:rsidRPr="000C44D0" w:rsidRDefault="000C44D0" w:rsidP="000C44D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0C44D0">
              <w:rPr>
                <w:rFonts w:ascii="Arial" w:hAnsi="Arial" w:cs="Arial"/>
                <w:sz w:val="16"/>
                <w:szCs w:val="16"/>
                <w:lang w:val="en-AU"/>
              </w:rPr>
              <w:t>Step 2: Demonstrating and explaining the skill</w:t>
            </w:r>
          </w:p>
          <w:p w:rsidR="000C44D0" w:rsidRPr="000C44D0" w:rsidRDefault="000C44D0" w:rsidP="000C44D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0C44D0">
              <w:rPr>
                <w:rFonts w:ascii="Arial" w:hAnsi="Arial" w:cs="Arial"/>
                <w:sz w:val="16"/>
                <w:szCs w:val="16"/>
                <w:lang w:val="en-AU"/>
              </w:rPr>
              <w:t>Step 3: Practicing the skill</w:t>
            </w:r>
          </w:p>
          <w:p w:rsidR="000C44D0" w:rsidRPr="000C44D0" w:rsidRDefault="000C44D0" w:rsidP="000C44D0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0C44D0">
              <w:rPr>
                <w:rFonts w:ascii="Arial" w:hAnsi="Arial" w:cs="Arial"/>
                <w:sz w:val="16"/>
                <w:szCs w:val="16"/>
                <w:lang w:val="en-AU"/>
              </w:rPr>
              <w:t>Step 4: Providing Feedback to correct errors</w:t>
            </w:r>
          </w:p>
          <w:p w:rsidR="000C44D0" w:rsidRPr="0057387B" w:rsidRDefault="000C44D0" w:rsidP="00622D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</w:tbl>
    <w:p w:rsidR="00A36E58" w:rsidRPr="000C44D0" w:rsidRDefault="00705D54" w:rsidP="000C44D0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ab/>
      </w:r>
      <w:r w:rsidR="00A36E58" w:rsidRPr="000C44D0">
        <w:rPr>
          <w:rFonts w:ascii="Arial" w:hAnsi="Arial" w:cs="Arial"/>
          <w:lang w:eastAsia="en-AU"/>
        </w:rPr>
        <w:tab/>
      </w:r>
      <w:r w:rsidR="00A36E58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893C76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>(4</w:t>
      </w:r>
      <w:r w:rsidR="00A36E58" w:rsidRPr="000C44D0">
        <w:rPr>
          <w:rFonts w:ascii="Arial" w:hAnsi="Arial" w:cs="Arial"/>
          <w:lang w:eastAsia="en-AU"/>
        </w:rPr>
        <w:t xml:space="preserve"> marks)</w:t>
      </w:r>
    </w:p>
    <w:p w:rsidR="00A840A0" w:rsidRPr="00A840A0" w:rsidRDefault="00A840A0" w:rsidP="00A840A0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</w:p>
    <w:p w:rsidR="000C44D0" w:rsidRPr="000C44D0" w:rsidRDefault="00893C76" w:rsidP="00A840A0">
      <w:pPr>
        <w:numPr>
          <w:ilvl w:val="0"/>
          <w:numId w:val="1"/>
        </w:num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 w:rsidRPr="00A840A0">
        <w:rPr>
          <w:rFonts w:ascii="Arial" w:hAnsi="Arial" w:cs="Arial"/>
          <w:lang w:eastAsia="en-AU"/>
        </w:rPr>
        <w:t>When learning a new skill, a</w:t>
      </w:r>
      <w:r w:rsidR="00A36E58" w:rsidRPr="00A840A0">
        <w:rPr>
          <w:rFonts w:ascii="Arial" w:hAnsi="Arial" w:cs="Arial"/>
          <w:lang w:eastAsia="en-AU"/>
        </w:rPr>
        <w:t>thletes go through the Fitts and Posner Phases of Learning. Some athletes may not progress through all the phases.</w:t>
      </w:r>
      <w:r w:rsidR="00A840A0" w:rsidRPr="00A840A0">
        <w:rPr>
          <w:rFonts w:ascii="Arial" w:hAnsi="Arial" w:cs="Arial"/>
          <w:b/>
          <w:lang w:eastAsia="en-AU"/>
        </w:rPr>
        <w:t xml:space="preserve"> </w:t>
      </w:r>
      <w:r w:rsidR="0043236B" w:rsidRPr="00A840A0">
        <w:rPr>
          <w:rFonts w:ascii="Arial" w:hAnsi="Arial" w:cs="Arial"/>
          <w:lang w:eastAsia="en-AU"/>
        </w:rPr>
        <w:t xml:space="preserve">Explain characteristics </w:t>
      </w:r>
      <w:r w:rsidR="00A36E58" w:rsidRPr="00A840A0">
        <w:rPr>
          <w:rFonts w:ascii="Arial" w:hAnsi="Arial" w:cs="Arial"/>
          <w:lang w:eastAsia="en-AU"/>
        </w:rPr>
        <w:t>of the phases in the Fitts and Posner Model</w:t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  <w:r w:rsidR="00A36E58" w:rsidRPr="00A840A0">
        <w:rPr>
          <w:rFonts w:ascii="Arial" w:hAnsi="Arial" w:cs="Arial"/>
          <w:lang w:eastAsia="en-AU"/>
        </w:rPr>
        <w:tab/>
      </w:r>
    </w:p>
    <w:p w:rsidR="00A36E58" w:rsidRDefault="00A36E58" w:rsidP="000C44D0">
      <w:pPr>
        <w:tabs>
          <w:tab w:val="left" w:pos="0"/>
          <w:tab w:val="left" w:pos="720"/>
        </w:tabs>
        <w:rPr>
          <w:rFonts w:ascii="Arial" w:hAnsi="Arial" w:cs="Arial"/>
          <w:lang w:eastAsia="en-AU"/>
        </w:rPr>
      </w:pPr>
      <w:r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ab/>
      </w:r>
      <w:r w:rsidR="00705D54" w:rsidRPr="000C44D0">
        <w:rPr>
          <w:rFonts w:ascii="Arial" w:hAnsi="Arial" w:cs="Arial"/>
          <w:lang w:eastAsia="en-AU"/>
        </w:rPr>
        <w:tab/>
      </w:r>
      <w:r w:rsidR="00705D54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="00A840A0" w:rsidRPr="000C44D0">
        <w:rPr>
          <w:rFonts w:ascii="Arial" w:hAnsi="Arial" w:cs="Arial"/>
          <w:lang w:eastAsia="en-AU"/>
        </w:rPr>
        <w:tab/>
      </w:r>
      <w:r w:rsidRPr="000C44D0">
        <w:rPr>
          <w:rFonts w:ascii="Arial" w:hAnsi="Arial" w:cs="Arial"/>
          <w:lang w:eastAsia="en-AU"/>
        </w:rPr>
        <w:t>(6 marks)</w:t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0C44D0" w:rsidRPr="0057387B" w:rsidRDefault="000C44D0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0C44D0" w:rsidRPr="0057387B" w:rsidRDefault="000C44D0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0C44D0" w:rsidRDefault="000C44D0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tbl>
            <w:tblPr>
              <w:tblStyle w:val="LightList-Accent4"/>
              <w:tblW w:w="7201" w:type="dxa"/>
              <w:tblLook w:val="0420" w:firstRow="1" w:lastRow="0" w:firstColumn="0" w:lastColumn="0" w:noHBand="0" w:noVBand="1"/>
            </w:tblPr>
            <w:tblGrid>
              <w:gridCol w:w="2043"/>
              <w:gridCol w:w="2802"/>
              <w:gridCol w:w="2356"/>
            </w:tblGrid>
            <w:tr w:rsidR="000C44D0" w:rsidRPr="000C44D0" w:rsidTr="000C44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COGNITIVE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ASSOCIATIVE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AUTONOMOUS</w:t>
                  </w:r>
                </w:p>
              </w:tc>
            </w:tr>
            <w:tr w:rsidR="000C44D0" w:rsidRPr="000C44D0" w:rsidTr="000C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Movements are slow, inconsistent and inefficient.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Movements are more fluid, reliable and efficient.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Movements are accurate, consistent and efficient.</w:t>
                  </w:r>
                </w:p>
              </w:tc>
            </w:tr>
            <w:tr w:rsidR="000C44D0" w:rsidRPr="000C44D0" w:rsidTr="000C44D0">
              <w:trPr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Frequent errors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Errors decrease - Plenty of practice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 xml:space="preserve">Detect and </w:t>
                  </w:r>
                  <w:proofErr w:type="spellStart"/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self correct</w:t>
                  </w:r>
                  <w:proofErr w:type="spellEnd"/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 xml:space="preserve"> errors</w:t>
                  </w:r>
                </w:p>
              </w:tc>
            </w:tr>
            <w:tr w:rsidR="000C44D0" w:rsidRPr="000C44D0" w:rsidTr="000C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Basic motor patterns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Basic motor patterns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Increased speed and accuracy</w:t>
                  </w:r>
                </w:p>
              </w:tc>
            </w:tr>
            <w:tr w:rsidR="000C44D0" w:rsidRPr="000C44D0" w:rsidTr="000C44D0">
              <w:trPr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Demonstration prior to learning the skill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Shows improvement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 xml:space="preserve">Skills are automated </w:t>
                  </w:r>
                </w:p>
              </w:tc>
            </w:tr>
            <w:tr w:rsidR="000C44D0" w:rsidRPr="000C44D0" w:rsidTr="000C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Immediate feedback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External feedback and internal feedback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More attention focused on; decision making, strategies and tactics.</w:t>
                  </w:r>
                </w:p>
              </w:tc>
            </w:tr>
            <w:tr w:rsidR="000C44D0" w:rsidRPr="000C44D0" w:rsidTr="000C44D0">
              <w:trPr>
                <w:trHeight w:val="408"/>
              </w:trPr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Instructions, explanations and feedback must be simple</w:t>
                  </w: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>Feedback contains specific information</w:t>
                  </w:r>
                </w:p>
              </w:tc>
              <w:tc>
                <w:tcPr>
                  <w:tcW w:w="0" w:type="auto"/>
                  <w:hideMark/>
                </w:tcPr>
                <w:p w:rsidR="000C44D0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</w:p>
              </w:tc>
            </w:tr>
            <w:tr w:rsidR="000C44D0" w:rsidRPr="000C44D0" w:rsidTr="000C44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tcW w:w="0" w:type="auto"/>
                  <w:hideMark/>
                </w:tcPr>
                <w:p w:rsidR="000C44D0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F1382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  <w:r w:rsidRPr="000C44D0">
                    <w:rPr>
                      <w:rFonts w:ascii="Arial" w:eastAsiaTheme="minorHAnsi" w:hAnsi="Arial" w:cs="Arial"/>
                      <w:b/>
                      <w:bCs/>
                      <w:sz w:val="16"/>
                      <w:szCs w:val="16"/>
                      <w:lang w:val="en-AU"/>
                    </w:rPr>
                    <w:t>Time</w:t>
                  </w: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 xml:space="preserve"> in this phase can last minutes to hours – some learners </w:t>
                  </w:r>
                  <w:r w:rsidRPr="000C44D0">
                    <w:rPr>
                      <w:rFonts w:ascii="Arial" w:eastAsiaTheme="minorHAnsi" w:hAnsi="Arial" w:cs="Arial"/>
                      <w:b/>
                      <w:bCs/>
                      <w:sz w:val="16"/>
                      <w:szCs w:val="16"/>
                      <w:lang w:val="en-AU"/>
                    </w:rPr>
                    <w:t>never</w:t>
                  </w:r>
                  <w:r w:rsidRPr="000C44D0"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  <w:t xml:space="preserve"> move on from this phase</w:t>
                  </w:r>
                </w:p>
              </w:tc>
              <w:tc>
                <w:tcPr>
                  <w:tcW w:w="0" w:type="auto"/>
                  <w:hideMark/>
                </w:tcPr>
                <w:p w:rsidR="000C44D0" w:rsidRPr="000C44D0" w:rsidRDefault="000C44D0" w:rsidP="000C44D0">
                  <w:pPr>
                    <w:rPr>
                      <w:rFonts w:ascii="Arial" w:eastAsiaTheme="minorHAnsi" w:hAnsi="Arial" w:cs="Arial"/>
                      <w:sz w:val="16"/>
                      <w:szCs w:val="16"/>
                      <w:lang w:val="en-AU"/>
                    </w:rPr>
                  </w:pPr>
                </w:p>
              </w:tc>
            </w:tr>
          </w:tbl>
          <w:p w:rsidR="000C44D0" w:rsidRPr="0057387B" w:rsidRDefault="000C44D0" w:rsidP="00622D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0C44D0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0C44D0" w:rsidRPr="0057387B" w:rsidRDefault="000C44D0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</w:tr>
    </w:tbl>
    <w:p w:rsidR="000C44D0" w:rsidRPr="000C44D0" w:rsidRDefault="000C44D0" w:rsidP="000C44D0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</w:p>
    <w:p w:rsidR="00A36E58" w:rsidRPr="00A840A0" w:rsidRDefault="00A840A0" w:rsidP="00A36E58">
      <w:pPr>
        <w:tabs>
          <w:tab w:val="left" w:pos="0"/>
          <w:tab w:val="left" w:pos="720"/>
        </w:tabs>
        <w:rPr>
          <w:rFonts w:ascii="Arial" w:hAnsi="Arial" w:cs="Arial"/>
          <w:lang w:eastAsia="en-AU"/>
        </w:rPr>
      </w:pP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  <w:r w:rsidRPr="00A840A0">
        <w:rPr>
          <w:rFonts w:ascii="Arial" w:hAnsi="Arial" w:cs="Arial"/>
          <w:lang w:eastAsia="en-AU"/>
        </w:rPr>
        <w:tab/>
      </w:r>
    </w:p>
    <w:p w:rsidR="00A36E58" w:rsidRPr="00A840A0" w:rsidRDefault="00A36E58" w:rsidP="00A36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40A0">
        <w:rPr>
          <w:rFonts w:ascii="Arial" w:hAnsi="Arial" w:cs="Arial"/>
          <w:sz w:val="24"/>
          <w:szCs w:val="24"/>
        </w:rPr>
        <w:t xml:space="preserve">Identify three (3) motor skills involved in </w:t>
      </w:r>
      <w:r w:rsidR="008D6ABC" w:rsidRPr="00A840A0">
        <w:rPr>
          <w:rFonts w:ascii="Arial" w:hAnsi="Arial" w:cs="Arial"/>
          <w:sz w:val="24"/>
          <w:szCs w:val="24"/>
        </w:rPr>
        <w:t xml:space="preserve">your </w:t>
      </w:r>
      <w:r w:rsidR="00893C76" w:rsidRPr="00A840A0">
        <w:rPr>
          <w:rFonts w:ascii="Arial" w:hAnsi="Arial" w:cs="Arial"/>
          <w:sz w:val="24"/>
          <w:szCs w:val="24"/>
        </w:rPr>
        <w:t xml:space="preserve">class’ </w:t>
      </w:r>
      <w:r w:rsidR="008D6ABC" w:rsidRPr="00A840A0">
        <w:rPr>
          <w:rFonts w:ascii="Arial" w:hAnsi="Arial" w:cs="Arial"/>
          <w:sz w:val="24"/>
          <w:szCs w:val="24"/>
        </w:rPr>
        <w:t>sport</w:t>
      </w:r>
      <w:r w:rsidRPr="00A840A0">
        <w:rPr>
          <w:rFonts w:ascii="Arial" w:hAnsi="Arial" w:cs="Arial"/>
          <w:sz w:val="24"/>
          <w:szCs w:val="24"/>
        </w:rPr>
        <w:t>; classify each acc</w:t>
      </w:r>
      <w:r w:rsidR="00893C76" w:rsidRPr="00A840A0">
        <w:rPr>
          <w:rFonts w:ascii="Arial" w:hAnsi="Arial" w:cs="Arial"/>
          <w:sz w:val="24"/>
          <w:szCs w:val="24"/>
        </w:rPr>
        <w:t>ording to their characteristic and e</w:t>
      </w:r>
      <w:r w:rsidRPr="00A840A0">
        <w:rPr>
          <w:rFonts w:ascii="Arial" w:hAnsi="Arial" w:cs="Arial"/>
          <w:sz w:val="24"/>
          <w:szCs w:val="24"/>
        </w:rPr>
        <w:t>xplain why you have classified each skill accordingly.</w:t>
      </w:r>
    </w:p>
    <w:p w:rsidR="00A36E58" w:rsidRDefault="00CC43A1" w:rsidP="00533EFA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>`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="00A840A0" w:rsidRPr="00A840A0">
        <w:rPr>
          <w:rFonts w:ascii="Arial" w:hAnsi="Arial" w:cs="Arial"/>
        </w:rPr>
        <w:t xml:space="preserve"> mark</w:t>
      </w:r>
      <w:r w:rsidR="00A840A0">
        <w:rPr>
          <w:rFonts w:ascii="Arial" w:hAnsi="Arial" w:cs="Arial"/>
        </w:rPr>
        <w:t>)</w:t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E372A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372A5" w:rsidRPr="0057387B" w:rsidRDefault="00E372A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372A5" w:rsidRPr="0057387B" w:rsidRDefault="00E372A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E372A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E372A5" w:rsidRDefault="00E372A5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E372A5" w:rsidRDefault="00E372A5" w:rsidP="00E372A5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Example:</w:t>
            </w:r>
            <w:r w:rsidR="00CC43A1">
              <w:rPr>
                <w:rFonts w:ascii="Arial" w:hAnsi="Arial" w:cs="Arial"/>
                <w:sz w:val="16"/>
                <w:szCs w:val="16"/>
              </w:rPr>
              <w:t>*</w:t>
            </w:r>
            <w:proofErr w:type="gramEnd"/>
            <w:r w:rsidR="00CC43A1">
              <w:rPr>
                <w:rFonts w:ascii="Arial" w:hAnsi="Arial" w:cs="Arial"/>
                <w:sz w:val="16"/>
                <w:szCs w:val="16"/>
              </w:rPr>
              <w:t xml:space="preserve">*1/2 mark each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6"/>
              <w:gridCol w:w="1559"/>
              <w:gridCol w:w="1276"/>
              <w:gridCol w:w="1417"/>
              <w:gridCol w:w="2053"/>
            </w:tblGrid>
            <w:tr w:rsidR="00E372A5" w:rsidTr="00E372A5">
              <w:tc>
                <w:tcPr>
                  <w:tcW w:w="976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Skill</w:t>
                  </w:r>
                </w:p>
              </w:tc>
              <w:tc>
                <w:tcPr>
                  <w:tcW w:w="1559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Muscle Involvement</w:t>
                  </w:r>
                </w:p>
              </w:tc>
              <w:tc>
                <w:tcPr>
                  <w:tcW w:w="1276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Continuity</w:t>
                  </w:r>
                </w:p>
              </w:tc>
              <w:tc>
                <w:tcPr>
                  <w:tcW w:w="1417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Environmental Impact</w:t>
                  </w:r>
                </w:p>
              </w:tc>
              <w:tc>
                <w:tcPr>
                  <w:tcW w:w="2053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Complexity</w:t>
                  </w:r>
                </w:p>
              </w:tc>
            </w:tr>
            <w:tr w:rsidR="00E372A5" w:rsidTr="00E372A5">
              <w:tc>
                <w:tcPr>
                  <w:tcW w:w="976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Soccer Dribbling</w:t>
                  </w:r>
                </w:p>
              </w:tc>
              <w:tc>
                <w:tcPr>
                  <w:tcW w:w="1559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Gross- It requires large muscle groups to perform</w:t>
                  </w:r>
                </w:p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Continuous- there is no definite finish</w:t>
                  </w:r>
                </w:p>
              </w:tc>
              <w:tc>
                <w:tcPr>
                  <w:tcW w:w="1417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Open- the skill can be impacted by the other team defending</w:t>
                  </w:r>
                </w:p>
              </w:tc>
              <w:tc>
                <w:tcPr>
                  <w:tcW w:w="2053" w:type="dxa"/>
                </w:tcPr>
                <w:p w:rsidR="00E372A5" w:rsidRPr="00E372A5" w:rsidRDefault="00E372A5" w:rsidP="00622D65">
                  <w:pPr>
                    <w:rPr>
                      <w:rFonts w:ascii="Ayuthaya" w:hAnsi="Ayuthaya" w:cs="Ayuthaya"/>
                      <w:sz w:val="16"/>
                      <w:szCs w:val="16"/>
                    </w:rPr>
                  </w:pPr>
                  <w:r w:rsidRPr="00E372A5">
                    <w:rPr>
                      <w:rFonts w:ascii="Ayuthaya" w:hAnsi="Ayuthaya" w:cs="Ayuthaya" w:hint="cs"/>
                      <w:sz w:val="16"/>
                      <w:szCs w:val="16"/>
                    </w:rPr>
                    <w:t>Complex- It requires a high degree of coordination, decision making and lots of cues</w:t>
                  </w:r>
                </w:p>
              </w:tc>
            </w:tr>
          </w:tbl>
          <w:p w:rsidR="00E372A5" w:rsidRDefault="00E372A5" w:rsidP="00E372A5">
            <w:pPr>
              <w:rPr>
                <w:rFonts w:ascii="Arial" w:hAnsi="Arial" w:cs="Arial"/>
                <w:sz w:val="16"/>
                <w:szCs w:val="16"/>
              </w:rPr>
            </w:pPr>
          </w:p>
          <w:p w:rsidR="00E372A5" w:rsidRPr="0057387B" w:rsidRDefault="00E372A5" w:rsidP="00E372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372A5" w:rsidRPr="0057387B" w:rsidRDefault="00CC43A1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E372A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372A5" w:rsidRPr="0057387B" w:rsidRDefault="00E372A5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372A5" w:rsidRPr="0057387B" w:rsidRDefault="00E372A5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C43A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</w:tr>
    </w:tbl>
    <w:p w:rsidR="00CC43A1" w:rsidRDefault="00CC43A1" w:rsidP="00CC43A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840A0" w:rsidRDefault="00A840A0" w:rsidP="00A840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40A0">
        <w:rPr>
          <w:rFonts w:ascii="Arial" w:hAnsi="Arial" w:cs="Arial"/>
          <w:sz w:val="24"/>
          <w:szCs w:val="24"/>
        </w:rPr>
        <w:lastRenderedPageBreak/>
        <w:t xml:space="preserve">Using three (3) skills involved in a game, outline and explain the relationship between </w:t>
      </w:r>
      <w:r>
        <w:rPr>
          <w:rFonts w:ascii="Arial" w:hAnsi="Arial" w:cs="Arial"/>
          <w:sz w:val="24"/>
          <w:szCs w:val="24"/>
        </w:rPr>
        <w:t>one</w:t>
      </w:r>
      <w:r w:rsidRPr="00A840A0">
        <w:rPr>
          <w:rFonts w:ascii="Arial" w:hAnsi="Arial" w:cs="Arial"/>
          <w:sz w:val="24"/>
          <w:szCs w:val="24"/>
        </w:rPr>
        <w:t xml:space="preserve"> component of fitness and skill development.</w:t>
      </w:r>
    </w:p>
    <w:p w:rsidR="00A840A0" w:rsidRPr="00A840A0" w:rsidRDefault="00A840A0" w:rsidP="00A840A0">
      <w:pPr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(6 </w:t>
      </w:r>
      <w:r w:rsidRPr="00A840A0">
        <w:rPr>
          <w:rFonts w:ascii="Arial" w:hAnsi="Arial" w:cs="Arial"/>
        </w:rPr>
        <w:t>marks)</w:t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3F7FE5" w:rsidRPr="0057387B" w:rsidRDefault="003F7FE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3F7FE5" w:rsidRPr="0057387B" w:rsidRDefault="003F7FE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3F7FE5" w:rsidRDefault="003F7FE5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3F7FE5" w:rsidRDefault="003F7FE5" w:rsidP="00622D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Example: Tennis</w:t>
            </w:r>
          </w:p>
          <w:p w:rsidR="005F1382" w:rsidRPr="003F7FE5" w:rsidRDefault="00E85B7E" w:rsidP="003F7FE5">
            <w:pPr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3F7FE5">
              <w:rPr>
                <w:rFonts w:ascii="Arial" w:hAnsi="Arial" w:cs="Arial"/>
                <w:sz w:val="16"/>
                <w:szCs w:val="16"/>
                <w:lang w:val="en-GB"/>
              </w:rPr>
              <w:t>Cardiorespiratory Endurance: longest ever game was 11 hours 5 mins!</w:t>
            </w:r>
          </w:p>
          <w:p w:rsidR="005F1382" w:rsidRPr="003F7FE5" w:rsidRDefault="00E85B7E" w:rsidP="003F7FE5">
            <w:pPr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3F7FE5">
              <w:rPr>
                <w:rFonts w:ascii="Arial" w:hAnsi="Arial" w:cs="Arial"/>
                <w:sz w:val="16"/>
                <w:szCs w:val="16"/>
                <w:lang w:val="en-GB"/>
              </w:rPr>
              <w:t>Flexibility: He has to be flexible in all aspects of the game.</w:t>
            </w:r>
          </w:p>
          <w:p w:rsidR="005F1382" w:rsidRPr="003F7FE5" w:rsidRDefault="00E85B7E" w:rsidP="003F7FE5">
            <w:pPr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  <w:lang w:val="en-AU"/>
              </w:rPr>
            </w:pPr>
            <w:r w:rsidRPr="003F7FE5">
              <w:rPr>
                <w:rFonts w:ascii="Arial" w:hAnsi="Arial" w:cs="Arial"/>
                <w:sz w:val="16"/>
                <w:szCs w:val="16"/>
                <w:lang w:val="en-GB"/>
              </w:rPr>
              <w:t>Muscular Endurance: his muscles have to work for hours doing repetitive movements.</w:t>
            </w:r>
          </w:p>
          <w:p w:rsidR="003F7FE5" w:rsidRDefault="003F7FE5" w:rsidP="00622D65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FE5" w:rsidRPr="0057387B" w:rsidRDefault="003F7FE5" w:rsidP="00622D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CC43A1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3F7FE5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3F7FE5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C43A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</w:tr>
    </w:tbl>
    <w:p w:rsidR="00A840A0" w:rsidRDefault="00A840A0" w:rsidP="00A840A0">
      <w:pPr>
        <w:rPr>
          <w:rFonts w:ascii="Arial" w:hAnsi="Arial" w:cs="Arial"/>
        </w:rPr>
      </w:pPr>
    </w:p>
    <w:p w:rsidR="00A840A0" w:rsidRDefault="00A840A0" w:rsidP="00A840A0">
      <w:pPr>
        <w:rPr>
          <w:rFonts w:ascii="Arial" w:hAnsi="Arial" w:cs="Arial"/>
        </w:rPr>
      </w:pPr>
    </w:p>
    <w:p w:rsidR="00A840A0" w:rsidRDefault="00A840A0" w:rsidP="00A840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840A0">
        <w:rPr>
          <w:rFonts w:ascii="Arial" w:hAnsi="Arial" w:cs="Arial"/>
        </w:rPr>
        <w:t>You are to design a lesson plan including all the aspects of a training session in relation to the sport you are completing in your practical lessons. Your lesson plan must include detailed explanations of each activity in all aspects of a training session.</w:t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 w:rsidRPr="00A840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C43A1">
        <w:rPr>
          <w:rFonts w:ascii="Arial" w:hAnsi="Arial" w:cs="Arial"/>
        </w:rPr>
        <w:t>(6</w:t>
      </w:r>
      <w:r w:rsidRPr="00A840A0">
        <w:rPr>
          <w:rFonts w:ascii="Arial" w:hAnsi="Arial" w:cs="Arial"/>
        </w:rPr>
        <w:t xml:space="preserve"> marks)</w:t>
      </w: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3F7FE5" w:rsidRPr="0057387B" w:rsidRDefault="003F7FE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3F7FE5" w:rsidRPr="0057387B" w:rsidRDefault="003F7FE5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3F7FE5" w:rsidRDefault="003F7FE5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3F7FE5" w:rsidRPr="003F7FE5" w:rsidRDefault="003F7FE5" w:rsidP="003F7FE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7"/>
            </w:tblGrid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Diagram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Explanation </w:t>
                  </w:r>
                </w:p>
              </w:tc>
            </w:tr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Warm Up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Fitness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Skill Development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Culmination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F7FE5" w:rsidTr="003F7FE5"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Cool down </w:t>
                  </w: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3F7FE5" w:rsidRDefault="003F7FE5" w:rsidP="00622D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3F7FE5" w:rsidRDefault="003F7FE5" w:rsidP="00622D65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FE5" w:rsidRPr="0057387B" w:rsidRDefault="003F7FE5" w:rsidP="00622D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CC43A1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3F7FE5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3F7FE5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3F7FE5" w:rsidRPr="0057387B" w:rsidRDefault="003F7FE5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C43A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</w:tr>
    </w:tbl>
    <w:p w:rsidR="00C458BE" w:rsidRPr="003F7FE5" w:rsidRDefault="00C458BE" w:rsidP="003F7FE5">
      <w:pPr>
        <w:rPr>
          <w:rFonts w:ascii="Arial" w:hAnsi="Arial" w:cs="Arial"/>
        </w:rPr>
      </w:pPr>
    </w:p>
    <w:p w:rsidR="00A840A0" w:rsidRDefault="00A840A0" w:rsidP="00A840A0">
      <w:pPr>
        <w:rPr>
          <w:rFonts w:ascii="Arial" w:hAnsi="Arial" w:cs="Arial"/>
        </w:rPr>
      </w:pPr>
    </w:p>
    <w:p w:rsidR="00A840A0" w:rsidRDefault="00A840A0" w:rsidP="00A840A0">
      <w:pPr>
        <w:rPr>
          <w:rFonts w:ascii="Arial" w:hAnsi="Arial" w:cs="Arial"/>
        </w:rPr>
      </w:pPr>
    </w:p>
    <w:p w:rsidR="00AF0EE6" w:rsidRDefault="00AF0E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840A0" w:rsidRDefault="00A840A0" w:rsidP="00A840A0">
      <w:pPr>
        <w:rPr>
          <w:rFonts w:ascii="Arial" w:hAnsi="Arial" w:cs="Arial"/>
          <w:b/>
        </w:rPr>
      </w:pPr>
      <w:r w:rsidRPr="00A840A0">
        <w:rPr>
          <w:rFonts w:ascii="Arial" w:hAnsi="Arial" w:cs="Arial"/>
          <w:b/>
        </w:rPr>
        <w:lastRenderedPageBreak/>
        <w:t>Part B</w:t>
      </w:r>
    </w:p>
    <w:p w:rsidR="00A840A0" w:rsidRDefault="00A840A0" w:rsidP="00A840A0">
      <w:pPr>
        <w:rPr>
          <w:rFonts w:ascii="Arial" w:hAnsi="Arial" w:cs="Arial"/>
          <w:b/>
        </w:rPr>
      </w:pPr>
    </w:p>
    <w:p w:rsidR="00CC526F" w:rsidRDefault="00CC526F" w:rsidP="00CC52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be coaching your peers during your scheduled practical lesson to teach the students a skill. </w:t>
      </w:r>
    </w:p>
    <w:p w:rsidR="00B33DF0" w:rsidRDefault="00B33DF0" w:rsidP="00A840A0">
      <w:pPr>
        <w:rPr>
          <w:rFonts w:ascii="Arial" w:hAnsi="Arial" w:cs="Arial"/>
        </w:rPr>
      </w:pPr>
      <w:r>
        <w:rPr>
          <w:rFonts w:ascii="Arial" w:hAnsi="Arial" w:cs="Arial"/>
        </w:rPr>
        <w:t>You are required to:</w:t>
      </w:r>
    </w:p>
    <w:p w:rsidR="00B33DF0" w:rsidRDefault="00B33DF0" w:rsidP="00A840A0">
      <w:pPr>
        <w:rPr>
          <w:rFonts w:ascii="Arial" w:hAnsi="Arial" w:cs="Arial"/>
        </w:rPr>
      </w:pPr>
    </w:p>
    <w:p w:rsidR="00CC43A1" w:rsidRPr="000139C5" w:rsidRDefault="00CC43A1" w:rsidP="00CC43A1">
      <w:pPr>
        <w:pStyle w:val="ListParagraph"/>
        <w:numPr>
          <w:ilvl w:val="0"/>
          <w:numId w:val="11"/>
        </w:numPr>
        <w:spacing w:before="0"/>
        <w:ind w:left="36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Create a lesson plan to teach the skill development section only.  </w:t>
      </w:r>
    </w:p>
    <w:p w:rsidR="00CC43A1" w:rsidRPr="000139C5" w:rsidRDefault="00CC43A1" w:rsidP="00CC43A1">
      <w:pPr>
        <w:pStyle w:val="ListParagraph"/>
        <w:spacing w:before="0"/>
        <w:ind w:left="36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You will need to include:</w:t>
      </w:r>
    </w:p>
    <w:p w:rsidR="00CC43A1" w:rsidRPr="000139C5" w:rsidRDefault="00CC43A1" w:rsidP="00CC43A1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Write a script </w:t>
      </w:r>
    </w:p>
    <w:p w:rsidR="00CC43A1" w:rsidRPr="000139C5" w:rsidRDefault="00CC43A1" w:rsidP="00CC43A1">
      <w:pPr>
        <w:pStyle w:val="ListParagraph"/>
        <w:numPr>
          <w:ilvl w:val="1"/>
          <w:numId w:val="12"/>
        </w:numPr>
        <w:spacing w:before="0"/>
        <w:ind w:left="180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Outlining the learning object and relevance of the skill</w:t>
      </w:r>
    </w:p>
    <w:p w:rsidR="00CC43A1" w:rsidRPr="000139C5" w:rsidRDefault="00CC43A1" w:rsidP="00CC43A1">
      <w:pPr>
        <w:pStyle w:val="ListParagraph"/>
        <w:numPr>
          <w:ilvl w:val="1"/>
          <w:numId w:val="12"/>
        </w:numPr>
        <w:spacing w:before="0"/>
        <w:ind w:left="180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Use the basic process of teaching a skill format</w:t>
      </w:r>
    </w:p>
    <w:p w:rsidR="00CC43A1" w:rsidRPr="000139C5" w:rsidRDefault="00CC43A1" w:rsidP="00CC43A1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Include diagrams of how the students will be situated during each process </w:t>
      </w:r>
    </w:p>
    <w:p w:rsidR="00CC43A1" w:rsidRPr="000139C5" w:rsidRDefault="00CC43A1" w:rsidP="00CC43A1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What equipment you will need</w:t>
      </w:r>
    </w:p>
    <w:p w:rsidR="00CC43A1" w:rsidRPr="000139C5" w:rsidRDefault="00CC43A1" w:rsidP="00CC43A1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Progression of the drill </w:t>
      </w:r>
    </w:p>
    <w:p w:rsidR="00B33DF0" w:rsidRDefault="00B33DF0" w:rsidP="00B33DF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5162"/>
        <w:tblW w:w="9355" w:type="dxa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CC43A1" w:rsidTr="00CC43A1"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CC43A1" w:rsidRPr="0057387B" w:rsidRDefault="00CC43A1" w:rsidP="00CC43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CC43A1" w:rsidRPr="0057387B" w:rsidRDefault="00CC43A1" w:rsidP="00CC43A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CC43A1" w:rsidTr="00CC43A1"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CC43A1" w:rsidRDefault="00CC43A1" w:rsidP="00CC43A1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7"/>
            </w:tblGrid>
            <w:tr w:rsidR="00CC43A1" w:rsidTr="00FF3355"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Script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Diagram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Equipment </w:t>
                  </w:r>
                </w:p>
              </w:tc>
            </w:tr>
            <w:tr w:rsidR="00CC43A1" w:rsidTr="00FF3355"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Introduction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C43A1" w:rsidTr="00FF3355"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Demonstration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C43A1" w:rsidTr="00FF3355"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Practice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C43A1" w:rsidTr="00FF3355"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Feedback</w:t>
                  </w: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427" w:type="dxa"/>
                </w:tcPr>
                <w:p w:rsidR="00CC43A1" w:rsidRDefault="00CC43A1" w:rsidP="00CC43A1">
                  <w:pPr>
                    <w:framePr w:hSpace="180" w:wrap="around" w:vAnchor="page" w:hAnchor="margin" w:y="5162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C43A1" w:rsidRPr="0057387B" w:rsidRDefault="00CC43A1" w:rsidP="00CC43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Pr="0057387B" w:rsidRDefault="00CC43A1" w:rsidP="00CC43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</w:tr>
      <w:tr w:rsidR="00CC43A1" w:rsidTr="00CC43A1"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Pr="0057387B" w:rsidRDefault="00CC43A1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Pr="0057387B" w:rsidRDefault="00CC43A1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</w:tr>
    </w:tbl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Default="00E85B7E" w:rsidP="00B33DF0">
      <w:pPr>
        <w:rPr>
          <w:rFonts w:ascii="Arial" w:hAnsi="Arial" w:cs="Arial"/>
        </w:rPr>
      </w:pPr>
    </w:p>
    <w:p w:rsidR="00E85B7E" w:rsidRPr="00B33DF0" w:rsidRDefault="00E85B7E" w:rsidP="00B33DF0">
      <w:pPr>
        <w:rPr>
          <w:rFonts w:ascii="Arial" w:hAnsi="Arial" w:cs="Arial"/>
        </w:rPr>
      </w:pPr>
    </w:p>
    <w:p w:rsidR="00B33DF0" w:rsidRDefault="00A343C0" w:rsidP="00B33D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Create an observation tool</w:t>
      </w:r>
      <w:r w:rsidR="00B33DF0" w:rsidRPr="00B33DF0">
        <w:rPr>
          <w:rFonts w:ascii="Arial" w:hAnsi="Arial" w:cs="Arial"/>
        </w:rPr>
        <w:t xml:space="preserve"> to assess student achievement </w:t>
      </w:r>
    </w:p>
    <w:p w:rsidR="00A343C0" w:rsidRDefault="00A343C0" w:rsidP="00A343C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one student to assess their skill development </w:t>
      </w:r>
    </w:p>
    <w:p w:rsidR="00E85B7E" w:rsidRDefault="00E85B7E" w:rsidP="00E85B7E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6"/>
        <w:tblW w:w="9355" w:type="dxa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27"/>
        <w:gridCol w:w="1828"/>
      </w:tblGrid>
      <w:tr w:rsidR="00E85B7E" w:rsidTr="00E85B7E">
        <w:tc>
          <w:tcPr>
            <w:tcW w:w="7527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E85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28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E85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E85B7E" w:rsidTr="00E85B7E">
        <w:tc>
          <w:tcPr>
            <w:tcW w:w="7527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E85B7E" w:rsidRDefault="00E85B7E" w:rsidP="00E85B7E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tbl>
            <w:tblPr>
              <w:tblStyle w:val="TableGrid"/>
              <w:tblW w:w="7301" w:type="dxa"/>
              <w:tblLook w:val="04A0" w:firstRow="1" w:lastRow="0" w:firstColumn="1" w:lastColumn="0" w:noHBand="0" w:noVBand="1"/>
            </w:tblPr>
            <w:tblGrid>
              <w:gridCol w:w="1825"/>
              <w:gridCol w:w="1825"/>
              <w:gridCol w:w="1825"/>
              <w:gridCol w:w="1826"/>
            </w:tblGrid>
            <w:tr w:rsidR="00E85B7E" w:rsidTr="003D1ED1">
              <w:trPr>
                <w:trHeight w:val="240"/>
              </w:trPr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Preparation KTPs</w:t>
                  </w:r>
                </w:p>
              </w:tc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Action KTPs</w:t>
                  </w:r>
                </w:p>
              </w:tc>
              <w:tc>
                <w:tcPr>
                  <w:tcW w:w="1826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Follow Through KTPs</w:t>
                  </w:r>
                </w:p>
              </w:tc>
            </w:tr>
            <w:tr w:rsidR="00E85B7E" w:rsidTr="003D1ED1">
              <w:trPr>
                <w:trHeight w:val="267"/>
              </w:trPr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Bobby</w:t>
                  </w:r>
                </w:p>
              </w:tc>
              <w:tc>
                <w:tcPr>
                  <w:tcW w:w="1825" w:type="dxa"/>
                  <w:vAlign w:val="center"/>
                </w:tcPr>
                <w:p w:rsidR="00E85B7E" w:rsidRPr="00E85B7E" w:rsidRDefault="00E85B7E" w:rsidP="00CC43A1">
                  <w:pPr>
                    <w:pStyle w:val="ListParagraph"/>
                    <w:framePr w:hSpace="180" w:wrap="around" w:vAnchor="text" w:hAnchor="margin" w:y="-66"/>
                    <w:numPr>
                      <w:ilvl w:val="0"/>
                      <w:numId w:val="21"/>
                    </w:numPr>
                    <w:jc w:val="center"/>
                    <w:rPr>
                      <w:rFonts w:ascii="Arial" w:eastAsiaTheme="minorHAnsi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826" w:type="dxa"/>
                  <w:vAlign w:val="center"/>
                </w:tcPr>
                <w:p w:rsidR="00E85B7E" w:rsidRPr="00E85B7E" w:rsidRDefault="00E85B7E" w:rsidP="00CC43A1">
                  <w:pPr>
                    <w:pStyle w:val="ListParagraph"/>
                    <w:framePr w:hSpace="180" w:wrap="around" w:vAnchor="text" w:hAnchor="margin" w:y="-66"/>
                    <w:numPr>
                      <w:ilvl w:val="0"/>
                      <w:numId w:val="21"/>
                    </w:numPr>
                    <w:jc w:val="center"/>
                    <w:rPr>
                      <w:rFonts w:ascii="Arial" w:eastAsiaTheme="minorHAnsi" w:hAnsi="Arial" w:cs="Arial"/>
                      <w:sz w:val="16"/>
                      <w:szCs w:val="16"/>
                    </w:rPr>
                  </w:pPr>
                </w:p>
              </w:tc>
            </w:tr>
            <w:tr w:rsidR="00E85B7E" w:rsidTr="003D1ED1">
              <w:trPr>
                <w:trHeight w:val="267"/>
              </w:trPr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25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826" w:type="dxa"/>
                  <w:vAlign w:val="center"/>
                </w:tcPr>
                <w:p w:rsidR="00E85B7E" w:rsidRDefault="00E85B7E" w:rsidP="00CC43A1">
                  <w:pPr>
                    <w:framePr w:hSpace="180" w:wrap="around" w:vAnchor="text" w:hAnchor="margin" w:y="-6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E85B7E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</w:p>
          <w:p w:rsidR="00E85B7E" w:rsidRPr="0057387B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8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CC43A1" w:rsidP="00E85B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85B7E" w:rsidTr="00E85B7E">
        <w:tc>
          <w:tcPr>
            <w:tcW w:w="7527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E85B7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28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C43A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</w:tbl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Default="00E85B7E" w:rsidP="00E85B7E">
      <w:pPr>
        <w:rPr>
          <w:rFonts w:ascii="Arial" w:hAnsi="Arial" w:cs="Arial"/>
        </w:rPr>
      </w:pPr>
    </w:p>
    <w:p w:rsidR="00E85B7E" w:rsidRPr="00E85B7E" w:rsidRDefault="00E85B7E" w:rsidP="00E85B7E">
      <w:pPr>
        <w:rPr>
          <w:rFonts w:ascii="Arial" w:hAnsi="Arial" w:cs="Arial"/>
        </w:rPr>
      </w:pPr>
    </w:p>
    <w:p w:rsidR="00E85B7E" w:rsidRDefault="00C458BE" w:rsidP="00E85B7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which phase of </w:t>
      </w:r>
      <w:proofErr w:type="gramStart"/>
      <w:r>
        <w:rPr>
          <w:rFonts w:ascii="Arial" w:hAnsi="Arial" w:cs="Arial"/>
        </w:rPr>
        <w:t>learning  they</w:t>
      </w:r>
      <w:proofErr w:type="gramEnd"/>
      <w:r>
        <w:rPr>
          <w:rFonts w:ascii="Arial" w:hAnsi="Arial" w:cs="Arial"/>
        </w:rPr>
        <w:t xml:space="preserve"> are in</w:t>
      </w:r>
      <w:r w:rsidR="00E85B7E">
        <w:rPr>
          <w:rFonts w:ascii="Arial" w:hAnsi="Arial" w:cs="Arial"/>
        </w:rPr>
        <w:t xml:space="preserve"> and explain why</w:t>
      </w:r>
    </w:p>
    <w:p w:rsidR="00E85B7E" w:rsidRDefault="00E85B7E" w:rsidP="00E85B7E">
      <w:pPr>
        <w:rPr>
          <w:rFonts w:ascii="Arial" w:hAnsi="Arial" w:cs="Arial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E85B7E" w:rsidRDefault="00E85B7E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E85B7E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States Phase of learning (1 mark)</w:t>
            </w:r>
          </w:p>
          <w:p w:rsidR="00E85B7E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</w:p>
          <w:p w:rsidR="00E85B7E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Detailed explanation (2 marks)</w:t>
            </w:r>
          </w:p>
          <w:p w:rsidR="00E85B7E" w:rsidRPr="0057387B" w:rsidRDefault="00E85B7E" w:rsidP="00E85B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Brief Explanation (1 mark)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</w:tbl>
    <w:p w:rsidR="00E85B7E" w:rsidRDefault="00E85B7E" w:rsidP="00E85B7E">
      <w:pPr>
        <w:rPr>
          <w:rFonts w:ascii="Arial" w:hAnsi="Arial" w:cs="Arial"/>
        </w:rPr>
      </w:pPr>
    </w:p>
    <w:p w:rsidR="00E85B7E" w:rsidRPr="00B33DF0" w:rsidRDefault="00E85B7E" w:rsidP="00A840A0">
      <w:pPr>
        <w:ind w:left="7920" w:firstLine="720"/>
        <w:rPr>
          <w:rFonts w:ascii="Arial" w:hAnsi="Arial" w:cs="Arial"/>
        </w:rPr>
      </w:pPr>
    </w:p>
    <w:p w:rsidR="00E85B7E" w:rsidRDefault="00CC43A1" w:rsidP="00B33DF0">
      <w:pPr>
        <w:pStyle w:val="ListParagraph"/>
        <w:numPr>
          <w:ilvl w:val="0"/>
          <w:numId w:val="11"/>
        </w:numPr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szCs w:val="22"/>
          <w:lang w:eastAsia="en-AU"/>
        </w:rPr>
        <w:t>Three</w:t>
      </w:r>
      <w:r w:rsidR="00B33DF0" w:rsidRPr="00B33DF0">
        <w:rPr>
          <w:rFonts w:ascii="Arial" w:hAnsi="Arial" w:cs="Arial"/>
          <w:szCs w:val="22"/>
          <w:lang w:eastAsia="en-AU"/>
        </w:rPr>
        <w:t xml:space="preserve"> different examples you will use to provide feedback to the students</w:t>
      </w:r>
      <w:r w:rsidR="00B33DF0">
        <w:rPr>
          <w:rFonts w:ascii="Arial" w:hAnsi="Arial" w:cs="Arial"/>
          <w:b/>
          <w:szCs w:val="22"/>
          <w:lang w:eastAsia="en-AU"/>
        </w:rPr>
        <w:t xml:space="preserve"> </w:t>
      </w:r>
    </w:p>
    <w:p w:rsidR="00E85B7E" w:rsidRDefault="00E85B7E" w:rsidP="00E85B7E">
      <w:pPr>
        <w:rPr>
          <w:rFonts w:ascii="Arial" w:hAnsi="Arial" w:cs="Arial"/>
          <w:b/>
          <w:szCs w:val="22"/>
          <w:lang w:eastAsia="en-AU"/>
        </w:rPr>
      </w:pPr>
    </w:p>
    <w:p w:rsidR="00E85B7E" w:rsidRDefault="00E85B7E" w:rsidP="00E85B7E">
      <w:pPr>
        <w:rPr>
          <w:rFonts w:ascii="Arial" w:hAnsi="Arial" w:cs="Arial"/>
          <w:b/>
          <w:szCs w:val="22"/>
          <w:lang w:eastAsia="en-AU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E85B7E" w:rsidRPr="0057387B" w:rsidRDefault="00E85B7E" w:rsidP="00622D6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E85B7E" w:rsidRDefault="00E85B7E" w:rsidP="00622D65">
            <w:pPr>
              <w:rPr>
                <w:rFonts w:ascii="Arial" w:hAnsi="Arial" w:cs="Arial"/>
                <w:sz w:val="16"/>
                <w:szCs w:val="16"/>
                <w:lang w:val="en-AU"/>
              </w:rPr>
            </w:pPr>
          </w:p>
          <w:p w:rsidR="00E85B7E" w:rsidRDefault="00E85B7E" w:rsidP="00622D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Any reasonable example</w:t>
            </w:r>
          </w:p>
          <w:p w:rsidR="00E85B7E" w:rsidRDefault="00E85B7E" w:rsidP="00622D65">
            <w:pPr>
              <w:rPr>
                <w:rFonts w:ascii="Arial" w:hAnsi="Arial" w:cs="Arial"/>
                <w:sz w:val="16"/>
                <w:szCs w:val="16"/>
              </w:rPr>
            </w:pPr>
          </w:p>
          <w:p w:rsidR="00E85B7E" w:rsidRDefault="00E85B7E" w:rsidP="00622D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Examples:</w:t>
            </w:r>
          </w:p>
          <w:p w:rsidR="00E85B7E" w:rsidRDefault="00E85B7E" w:rsidP="00E85B7E">
            <w:pPr>
              <w:pStyle w:val="ListParagraph"/>
              <w:numPr>
                <w:ilvl w:val="0"/>
                <w:numId w:val="21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Hi – 5</w:t>
            </w:r>
          </w:p>
          <w:p w:rsidR="00E85B7E" w:rsidRDefault="00E85B7E" w:rsidP="00E85B7E">
            <w:pPr>
              <w:pStyle w:val="ListParagraph"/>
              <w:numPr>
                <w:ilvl w:val="0"/>
                <w:numId w:val="21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Fist Pump</w:t>
            </w:r>
          </w:p>
          <w:p w:rsidR="00E85B7E" w:rsidRDefault="00E85B7E" w:rsidP="00E85B7E">
            <w:pPr>
              <w:pStyle w:val="ListParagraph"/>
              <w:numPr>
                <w:ilvl w:val="0"/>
                <w:numId w:val="21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“Good work”</w:t>
            </w:r>
          </w:p>
          <w:p w:rsidR="00E85B7E" w:rsidRDefault="00E85B7E" w:rsidP="00E85B7E">
            <w:pPr>
              <w:pStyle w:val="ListParagraph"/>
              <w:numPr>
                <w:ilvl w:val="0"/>
                <w:numId w:val="21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lastRenderedPageBreak/>
              <w:t>“That was a great kick”</w:t>
            </w:r>
          </w:p>
          <w:p w:rsidR="00E85B7E" w:rsidRPr="00E85B7E" w:rsidRDefault="00E85B7E" w:rsidP="00E85B7E">
            <w:pPr>
              <w:pStyle w:val="ListParagraph"/>
              <w:numPr>
                <w:ilvl w:val="0"/>
                <w:numId w:val="21"/>
              </w:numPr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sz w:val="16"/>
                <w:szCs w:val="16"/>
              </w:rPr>
              <w:t>“You got 3 out of 5 shots, Well Done”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CC43A1" w:rsidP="00622D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</w:tr>
      <w:tr w:rsidR="00E85B7E" w:rsidTr="00622D65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622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E85B7E" w:rsidRPr="0057387B" w:rsidRDefault="00E85B7E" w:rsidP="00CC43A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CC43A1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</w:tbl>
    <w:p w:rsidR="00CC43A1" w:rsidRDefault="00CC43A1" w:rsidP="00E85B7E">
      <w:pPr>
        <w:rPr>
          <w:rFonts w:ascii="Arial" w:hAnsi="Arial" w:cs="Arial"/>
          <w:b/>
          <w:szCs w:val="22"/>
          <w:lang w:eastAsia="en-AU"/>
        </w:rPr>
      </w:pPr>
    </w:p>
    <w:p w:rsidR="00CC43A1" w:rsidRDefault="00CC43A1" w:rsidP="00E85B7E">
      <w:pPr>
        <w:rPr>
          <w:rFonts w:ascii="Arial" w:hAnsi="Arial" w:cs="Arial"/>
          <w:b/>
          <w:szCs w:val="22"/>
          <w:lang w:eastAsia="en-AU"/>
        </w:rPr>
      </w:pPr>
    </w:p>
    <w:p w:rsidR="00CC43A1" w:rsidRDefault="00CC43A1" w:rsidP="00E85B7E">
      <w:pPr>
        <w:rPr>
          <w:rFonts w:ascii="Arial" w:hAnsi="Arial" w:cs="Arial"/>
          <w:b/>
          <w:szCs w:val="22"/>
          <w:lang w:eastAsia="en-AU"/>
        </w:rPr>
      </w:pPr>
    </w:p>
    <w:p w:rsidR="00CC43A1" w:rsidRPr="000139C5" w:rsidRDefault="00CC43A1" w:rsidP="00CC43A1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  <w:r w:rsidRPr="000139C5">
        <w:rPr>
          <w:rFonts w:ascii="Arial" w:hAnsi="Arial" w:cs="Arial"/>
          <w:b/>
          <w:sz w:val="22"/>
          <w:szCs w:val="22"/>
          <w:lang w:eastAsia="en-AU"/>
        </w:rPr>
        <w:t>Part C</w:t>
      </w:r>
    </w:p>
    <w:p w:rsidR="00CC43A1" w:rsidRPr="000139C5" w:rsidRDefault="00CC43A1" w:rsidP="00CC43A1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CC43A1" w:rsidRPr="000139C5" w:rsidRDefault="00CC43A1" w:rsidP="00CC43A1">
      <w:pPr>
        <w:contextualSpacing/>
        <w:rPr>
          <w:rFonts w:ascii="Arial" w:hAnsi="Arial" w:cs="Arial"/>
          <w:sz w:val="22"/>
          <w:szCs w:val="22"/>
          <w:lang w:eastAsia="en-AU"/>
        </w:rPr>
      </w:pPr>
      <w:r w:rsidRPr="000139C5">
        <w:rPr>
          <w:rFonts w:ascii="Arial" w:hAnsi="Arial" w:cs="Arial"/>
          <w:sz w:val="22"/>
          <w:szCs w:val="22"/>
          <w:lang w:eastAsia="en-AU"/>
        </w:rPr>
        <w:t>You are required to teach your skill development to the class and assess one student using your observation schedule from part A</w:t>
      </w:r>
    </w:p>
    <w:p w:rsidR="00CC43A1" w:rsidRDefault="00CC43A1" w:rsidP="00CC43A1">
      <w:pPr>
        <w:contextualSpacing/>
        <w:rPr>
          <w:rFonts w:ascii="Arial" w:hAnsi="Arial" w:cs="Arial"/>
          <w:b/>
          <w:szCs w:val="22"/>
          <w:lang w:eastAsia="en-AU"/>
        </w:rPr>
      </w:pPr>
    </w:p>
    <w:p w:rsidR="00CC43A1" w:rsidRDefault="00CC43A1" w:rsidP="00CC43A1">
      <w:pPr>
        <w:contextualSpacing/>
        <w:rPr>
          <w:rFonts w:ascii="Arial" w:hAnsi="Arial" w:cs="Arial"/>
          <w:b/>
          <w:szCs w:val="22"/>
          <w:lang w:eastAsia="en-AU"/>
        </w:rPr>
      </w:pPr>
    </w:p>
    <w:tbl>
      <w:tblPr>
        <w:tblStyle w:val="TableGrid"/>
        <w:tblW w:w="9355" w:type="dxa"/>
        <w:jc w:val="center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7512"/>
        <w:gridCol w:w="1843"/>
      </w:tblGrid>
      <w:tr w:rsidR="00CC43A1" w:rsidTr="008F1F1E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CC43A1" w:rsidRPr="0057387B" w:rsidRDefault="00CC43A1" w:rsidP="008F1F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shd w:val="clear" w:color="auto" w:fill="8064A2" w:themeFill="accent4"/>
            <w:hideMark/>
          </w:tcPr>
          <w:p w:rsidR="00CC43A1" w:rsidRPr="0057387B" w:rsidRDefault="00CC43A1" w:rsidP="008F1F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Marks</w:t>
            </w:r>
          </w:p>
        </w:tc>
      </w:tr>
      <w:tr w:rsidR="00CC43A1" w:rsidTr="008F1F1E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</w:tcPr>
          <w:p w:rsidR="00CC43A1" w:rsidRPr="00620221" w:rsidRDefault="00CC43A1" w:rsidP="00CC43A1">
            <w:r w:rsidRPr="00620221">
              <w:t xml:space="preserve">Teaching the skill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Taught the skill exceptionally well</w:t>
            </w:r>
            <w:r>
              <w:rPr>
                <w:rFonts w:eastAsiaTheme="minorHAnsi"/>
              </w:rPr>
              <w:t>, provided feedback</w:t>
            </w:r>
            <w:r w:rsidRPr="0062022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and included a progression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Taught the skill </w:t>
            </w:r>
            <w:r w:rsidRPr="00620221">
              <w:rPr>
                <w:rFonts w:eastAsiaTheme="minorHAnsi"/>
              </w:rPr>
              <w:t>well</w:t>
            </w:r>
            <w:r>
              <w:rPr>
                <w:rFonts w:eastAsiaTheme="minorHAnsi"/>
              </w:rPr>
              <w:t>, provided brief feedback</w:t>
            </w:r>
            <w:r w:rsidRPr="0062022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and did not include a progression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Taught the skill but did not provide feedback or a progression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Default="00CC43A1" w:rsidP="00CC43A1">
            <w:pPr>
              <w:jc w:val="center"/>
            </w:pPr>
            <w:r w:rsidRPr="00620221">
              <w:t>3</w:t>
            </w:r>
          </w:p>
          <w:p w:rsidR="00CC43A1" w:rsidRDefault="00CC43A1" w:rsidP="00CC43A1">
            <w:pPr>
              <w:jc w:val="center"/>
            </w:pPr>
            <w:r>
              <w:t>2</w:t>
            </w:r>
          </w:p>
          <w:p w:rsidR="00CC43A1" w:rsidRPr="00620221" w:rsidRDefault="00CC43A1" w:rsidP="00CC43A1">
            <w:pPr>
              <w:jc w:val="center"/>
            </w:pPr>
            <w:r>
              <w:t>1</w:t>
            </w:r>
          </w:p>
        </w:tc>
      </w:tr>
      <w:tr w:rsidR="00CC43A1" w:rsidTr="008F1F1E">
        <w:trPr>
          <w:jc w:val="center"/>
        </w:trPr>
        <w:tc>
          <w:tcPr>
            <w:tcW w:w="7512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Pr="0057387B" w:rsidRDefault="00CC43A1" w:rsidP="008F1F1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B2A1C7" w:themeColor="accent4" w:themeTint="99"/>
              <w:left w:val="single" w:sz="4" w:space="0" w:color="B2A1C7" w:themeColor="accent4" w:themeTint="99"/>
              <w:bottom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  <w:hideMark/>
          </w:tcPr>
          <w:p w:rsidR="00CC43A1" w:rsidRPr="0057387B" w:rsidRDefault="00CC43A1" w:rsidP="008F1F1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7387B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</w:tbl>
    <w:p w:rsidR="00CC43A1" w:rsidRPr="000139C5" w:rsidRDefault="00CC43A1" w:rsidP="00CC43A1">
      <w:pPr>
        <w:contextualSpacing/>
        <w:rPr>
          <w:rFonts w:ascii="Arial" w:hAnsi="Arial" w:cs="Arial"/>
          <w:szCs w:val="22"/>
        </w:rPr>
      </w:pPr>
      <w:r w:rsidRPr="000139C5">
        <w:rPr>
          <w:rFonts w:ascii="Arial" w:hAnsi="Arial" w:cs="Arial"/>
          <w:b/>
          <w:szCs w:val="22"/>
          <w:lang w:eastAsia="en-AU"/>
        </w:rPr>
        <w:br w:type="page"/>
      </w:r>
    </w:p>
    <w:p w:rsidR="00704C32" w:rsidRPr="007B5F35" w:rsidRDefault="00704C32" w:rsidP="00704C32">
      <w:pPr>
        <w:rPr>
          <w:rFonts w:ascii="Arial" w:hAnsi="Arial" w:cs="Arial"/>
          <w:b/>
          <w:szCs w:val="22"/>
          <w:lang w:eastAsia="en-AU"/>
        </w:rPr>
      </w:pPr>
      <w:bookmarkStart w:id="0" w:name="_GoBack"/>
      <w:bookmarkEnd w:id="0"/>
      <w:r>
        <w:rPr>
          <w:rFonts w:ascii="Arial" w:hAnsi="Arial" w:cs="Arial"/>
          <w:b/>
          <w:szCs w:val="22"/>
          <w:lang w:eastAsia="en-AU"/>
        </w:rPr>
        <w:lastRenderedPageBreak/>
        <w:t xml:space="preserve">Task </w:t>
      </w:r>
      <w:r w:rsidR="0047122A">
        <w:rPr>
          <w:rFonts w:ascii="Arial" w:hAnsi="Arial" w:cs="Arial"/>
          <w:b/>
          <w:szCs w:val="22"/>
          <w:lang w:eastAsia="en-AU"/>
        </w:rPr>
        <w:t>8</w:t>
      </w:r>
      <w:r w:rsidRPr="007B5F35">
        <w:rPr>
          <w:rFonts w:ascii="Arial" w:hAnsi="Arial" w:cs="Arial"/>
          <w:b/>
          <w:szCs w:val="22"/>
          <w:lang w:eastAsia="en-AU"/>
        </w:rPr>
        <w:t xml:space="preserve"> Marking Key</w:t>
      </w:r>
    </w:p>
    <w:p w:rsidR="00704C32" w:rsidRPr="007B5F35" w:rsidRDefault="00704C32" w:rsidP="00704C32">
      <w:pPr>
        <w:rPr>
          <w:rFonts w:ascii="Arial" w:hAnsi="Arial" w:cs="Arial"/>
          <w:b/>
          <w:szCs w:val="22"/>
          <w:lang w:eastAsia="en-AU"/>
        </w:rPr>
      </w:pPr>
      <w:r w:rsidRPr="007B5F35">
        <w:rPr>
          <w:rFonts w:ascii="Arial" w:hAnsi="Arial" w:cs="Arial"/>
          <w:b/>
          <w:szCs w:val="22"/>
          <w:lang w:eastAsia="en-AU"/>
        </w:rPr>
        <w:t>General PES</w:t>
      </w:r>
    </w:p>
    <w:p w:rsidR="00704C32" w:rsidRPr="007B5F35" w:rsidRDefault="00A60A35" w:rsidP="00704C32">
      <w:pPr>
        <w:tabs>
          <w:tab w:val="left" w:pos="0"/>
          <w:tab w:val="left" w:pos="720"/>
        </w:tabs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b/>
          <w:szCs w:val="22"/>
          <w:lang w:eastAsia="en-AU"/>
        </w:rPr>
        <w:t>Motor Learning and Coaching</w:t>
      </w:r>
    </w:p>
    <w:p w:rsidR="00704C32" w:rsidRDefault="00704C32" w:rsidP="00704C32">
      <w:pPr>
        <w:jc w:val="both"/>
        <w:rPr>
          <w:rFonts w:ascii="Arial" w:hAnsi="Arial" w:cs="Arial"/>
          <w:szCs w:val="22"/>
        </w:rPr>
      </w:pPr>
    </w:p>
    <w:tbl>
      <w:tblPr>
        <w:tblStyle w:val="TableGrid"/>
        <w:tblW w:w="10463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6801"/>
        <w:gridCol w:w="1161"/>
        <w:gridCol w:w="1283"/>
      </w:tblGrid>
      <w:tr w:rsidR="00CC43A1" w:rsidRPr="00620221" w:rsidTr="008F1F1E">
        <w:trPr>
          <w:trHeight w:val="577"/>
          <w:jc w:val="center"/>
        </w:trPr>
        <w:tc>
          <w:tcPr>
            <w:tcW w:w="1218" w:type="dxa"/>
          </w:tcPr>
          <w:p w:rsidR="00CC43A1" w:rsidRPr="00620221" w:rsidRDefault="00CC43A1" w:rsidP="008F1F1E">
            <w:r w:rsidRPr="00620221">
              <w:t>Question</w:t>
            </w:r>
          </w:p>
        </w:tc>
        <w:tc>
          <w:tcPr>
            <w:tcW w:w="6801" w:type="dxa"/>
          </w:tcPr>
          <w:p w:rsidR="00CC43A1" w:rsidRPr="00620221" w:rsidRDefault="00CC43A1" w:rsidP="008F1F1E">
            <w:r w:rsidRPr="00620221">
              <w:t>Description</w:t>
            </w:r>
          </w:p>
        </w:tc>
        <w:tc>
          <w:tcPr>
            <w:tcW w:w="1161" w:type="dxa"/>
          </w:tcPr>
          <w:p w:rsidR="00CC43A1" w:rsidRPr="00620221" w:rsidRDefault="00CC43A1" w:rsidP="008F1F1E">
            <w:r w:rsidRPr="00620221">
              <w:t>Allocated Marks</w:t>
            </w:r>
          </w:p>
        </w:tc>
        <w:tc>
          <w:tcPr>
            <w:tcW w:w="1283" w:type="dxa"/>
          </w:tcPr>
          <w:p w:rsidR="00CC43A1" w:rsidRPr="00620221" w:rsidRDefault="00CC43A1" w:rsidP="008F1F1E">
            <w:r w:rsidRPr="00620221">
              <w:t>Student Marks</w:t>
            </w:r>
          </w:p>
        </w:tc>
      </w:tr>
      <w:tr w:rsidR="00CC43A1" w:rsidRPr="00620221" w:rsidTr="008F1F1E">
        <w:trPr>
          <w:trHeight w:val="490"/>
          <w:jc w:val="center"/>
        </w:trPr>
        <w:tc>
          <w:tcPr>
            <w:tcW w:w="10463" w:type="dxa"/>
            <w:gridSpan w:val="4"/>
            <w:vAlign w:val="center"/>
          </w:tcPr>
          <w:p w:rsidR="00CC43A1" w:rsidRPr="00620221" w:rsidRDefault="00CC43A1" w:rsidP="008F1F1E">
            <w:r w:rsidRPr="00620221">
              <w:t>Part A</w:t>
            </w:r>
          </w:p>
        </w:tc>
      </w:tr>
      <w:tr w:rsidR="00CC43A1" w:rsidRPr="00620221" w:rsidTr="008F1F1E">
        <w:trPr>
          <w:trHeight w:val="758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1</w:t>
            </w:r>
          </w:p>
        </w:tc>
        <w:tc>
          <w:tcPr>
            <w:tcW w:w="6801" w:type="dxa"/>
          </w:tcPr>
          <w:p w:rsidR="00CC43A1" w:rsidRDefault="00CC43A1" w:rsidP="00CC43A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Identified each step </w:t>
            </w:r>
          </w:p>
          <w:p w:rsidR="00CC43A1" w:rsidRPr="00620221" w:rsidRDefault="00CC43A1" w:rsidP="008F1F1E">
            <w:pPr>
              <w:pStyle w:val="ListParagraph"/>
              <w:ind w:left="360"/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(1 mark each; max of 4 marks)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4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840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2</w:t>
            </w:r>
          </w:p>
        </w:tc>
        <w:tc>
          <w:tcPr>
            <w:tcW w:w="6801" w:type="dxa"/>
          </w:tcPr>
          <w:p w:rsidR="00CC43A1" w:rsidRDefault="00CC43A1" w:rsidP="00CC43A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Explained 2 characteristics for each phase </w:t>
            </w:r>
          </w:p>
          <w:p w:rsidR="00CC43A1" w:rsidRPr="00620221" w:rsidRDefault="00CC43A1" w:rsidP="008F1F1E">
            <w:pPr>
              <w:pStyle w:val="ListParagraph"/>
              <w:ind w:left="360"/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(2 marks each; max of 6 marks)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6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851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3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Correct classification for each skill (2 marks each; max of 6 marks)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Justified each category for each skill (2 marks; max of 6 marks each)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</w:p>
          <w:p w:rsidR="00CC43A1" w:rsidRPr="00620221" w:rsidRDefault="00CC43A1" w:rsidP="008F1F1E">
            <w:pPr>
              <w:jc w:val="center"/>
            </w:pPr>
            <w:r w:rsidRPr="00620221">
              <w:t>6</w:t>
            </w:r>
          </w:p>
          <w:p w:rsidR="00CC43A1" w:rsidRPr="00620221" w:rsidRDefault="00CC43A1" w:rsidP="008F1F1E">
            <w:pPr>
              <w:jc w:val="center"/>
            </w:pP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1081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4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Identified relevant fitness component (1 mark each; max of 3 marks)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Explained relationship between skill and fitness component (1 mark each; max of 3 marks)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</w:p>
          <w:p w:rsidR="00CC43A1" w:rsidRPr="00620221" w:rsidRDefault="00CC43A1" w:rsidP="008F1F1E">
            <w:pPr>
              <w:jc w:val="center"/>
            </w:pPr>
            <w:r w:rsidRPr="00620221">
              <w:t>6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1081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5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Includes all 5 elements of a lesson plan with relevant and detailed explanations of each activity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Includes all 5 elements of a lesson plan with brief explanations of each activity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Includes some elements of a lesson plan with limited explanations of each 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5-6</w:t>
            </w:r>
          </w:p>
          <w:p w:rsidR="00CC43A1" w:rsidRPr="00620221" w:rsidRDefault="00CC43A1" w:rsidP="008F1F1E">
            <w:pPr>
              <w:jc w:val="center"/>
            </w:pPr>
          </w:p>
          <w:p w:rsidR="00CC43A1" w:rsidRPr="00620221" w:rsidRDefault="00CC43A1" w:rsidP="008F1F1E">
            <w:pPr>
              <w:jc w:val="center"/>
            </w:pPr>
            <w:r w:rsidRPr="00620221">
              <w:t>2-4</w:t>
            </w:r>
          </w:p>
          <w:p w:rsidR="00CC43A1" w:rsidRPr="00620221" w:rsidRDefault="00CC43A1" w:rsidP="008F1F1E">
            <w:pPr>
              <w:jc w:val="center"/>
            </w:pPr>
          </w:p>
          <w:p w:rsidR="00CC43A1" w:rsidRPr="00620221" w:rsidRDefault="00CC43A1" w:rsidP="008F1F1E">
            <w:pPr>
              <w:jc w:val="center"/>
            </w:pPr>
            <w:r w:rsidRPr="00620221">
              <w:t>1-2</w:t>
            </w:r>
          </w:p>
          <w:p w:rsidR="00CC43A1" w:rsidRPr="00620221" w:rsidRDefault="00CC43A1" w:rsidP="008F1F1E">
            <w:pPr>
              <w:jc w:val="center"/>
            </w:pP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353"/>
          <w:jc w:val="center"/>
        </w:trPr>
        <w:tc>
          <w:tcPr>
            <w:tcW w:w="10463" w:type="dxa"/>
            <w:gridSpan w:val="4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Part B</w:t>
            </w:r>
          </w:p>
        </w:tc>
      </w:tr>
      <w:tr w:rsidR="00CC43A1" w:rsidRPr="00620221" w:rsidTr="008F1F1E">
        <w:trPr>
          <w:trHeight w:val="1563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>
              <w:t>1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Learning objective and relevance of the skill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Basic process of teaching a skill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Diagram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Equipment listed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Progression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1-2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4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1-2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1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1-2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1081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>
              <w:t>2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Detailed observation tool including KTPs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Assess student using observation tool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Explains which phase of learning they are in and why 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3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1</w:t>
            </w:r>
          </w:p>
          <w:p w:rsidR="00CC43A1" w:rsidRPr="00620221" w:rsidRDefault="00CC43A1" w:rsidP="008F1F1E">
            <w:pPr>
              <w:jc w:val="center"/>
            </w:pPr>
            <w:r w:rsidRPr="00620221">
              <w:t>3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399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>
            <w:pPr>
              <w:jc w:val="center"/>
            </w:pPr>
            <w:r>
              <w:t>3</w:t>
            </w:r>
          </w:p>
        </w:tc>
        <w:tc>
          <w:tcPr>
            <w:tcW w:w="6801" w:type="dxa"/>
          </w:tcPr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States 3 different examples of feedback 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3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582"/>
          <w:jc w:val="center"/>
        </w:trPr>
        <w:tc>
          <w:tcPr>
            <w:tcW w:w="10463" w:type="dxa"/>
            <w:gridSpan w:val="4"/>
            <w:vAlign w:val="center"/>
          </w:tcPr>
          <w:p w:rsidR="00CC43A1" w:rsidRPr="00620221" w:rsidRDefault="00CC43A1" w:rsidP="008F1F1E">
            <w:pPr>
              <w:jc w:val="center"/>
            </w:pPr>
            <w:r>
              <w:t>Part C</w:t>
            </w:r>
          </w:p>
        </w:tc>
      </w:tr>
      <w:tr w:rsidR="00CC43A1" w:rsidRPr="00620221" w:rsidTr="008F1F1E">
        <w:trPr>
          <w:trHeight w:val="1081"/>
          <w:jc w:val="center"/>
        </w:trPr>
        <w:tc>
          <w:tcPr>
            <w:tcW w:w="1218" w:type="dxa"/>
            <w:vAlign w:val="center"/>
          </w:tcPr>
          <w:p w:rsidR="00CC43A1" w:rsidRPr="00620221" w:rsidRDefault="00CC43A1" w:rsidP="008F1F1E"/>
        </w:tc>
        <w:tc>
          <w:tcPr>
            <w:tcW w:w="6801" w:type="dxa"/>
          </w:tcPr>
          <w:p w:rsidR="00CC43A1" w:rsidRPr="00620221" w:rsidRDefault="00CC43A1" w:rsidP="008F1F1E">
            <w:r w:rsidRPr="00620221">
              <w:t xml:space="preserve">Teaching the skill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Taught the skill exceptionally well</w:t>
            </w:r>
            <w:r>
              <w:rPr>
                <w:rFonts w:eastAsiaTheme="minorHAnsi"/>
              </w:rPr>
              <w:t>, provided feedback</w:t>
            </w:r>
            <w:r w:rsidRPr="0062022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and included a progression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Taught the skill </w:t>
            </w:r>
            <w:r w:rsidRPr="00620221">
              <w:rPr>
                <w:rFonts w:eastAsiaTheme="minorHAnsi"/>
              </w:rPr>
              <w:t>well</w:t>
            </w:r>
            <w:r>
              <w:rPr>
                <w:rFonts w:eastAsiaTheme="minorHAnsi"/>
              </w:rPr>
              <w:t>, provided brief feedback</w:t>
            </w:r>
            <w:r w:rsidRPr="0062022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and did not include a progression </w:t>
            </w:r>
          </w:p>
          <w:p w:rsidR="00CC43A1" w:rsidRPr="00620221" w:rsidRDefault="00CC43A1" w:rsidP="00CC43A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Taught the skill but did not provide feedback or a progression</w:t>
            </w:r>
          </w:p>
        </w:tc>
        <w:tc>
          <w:tcPr>
            <w:tcW w:w="1161" w:type="dxa"/>
            <w:vAlign w:val="center"/>
          </w:tcPr>
          <w:p w:rsidR="00CC43A1" w:rsidRDefault="00CC43A1" w:rsidP="008F1F1E">
            <w:pPr>
              <w:jc w:val="center"/>
            </w:pPr>
            <w:r w:rsidRPr="00620221">
              <w:t>3</w:t>
            </w:r>
          </w:p>
          <w:p w:rsidR="00CC43A1" w:rsidRDefault="00CC43A1" w:rsidP="008F1F1E">
            <w:pPr>
              <w:jc w:val="center"/>
            </w:pPr>
            <w:r>
              <w:t>2</w:t>
            </w:r>
          </w:p>
          <w:p w:rsidR="00CC43A1" w:rsidRPr="00620221" w:rsidRDefault="00CC43A1" w:rsidP="008F1F1E">
            <w:pPr>
              <w:jc w:val="center"/>
            </w:pPr>
            <w:r>
              <w:t>1</w:t>
            </w:r>
          </w:p>
        </w:tc>
        <w:tc>
          <w:tcPr>
            <w:tcW w:w="1283" w:type="dxa"/>
          </w:tcPr>
          <w:p w:rsidR="00CC43A1" w:rsidRPr="00620221" w:rsidRDefault="00CC43A1" w:rsidP="008F1F1E"/>
        </w:tc>
      </w:tr>
      <w:tr w:rsidR="00CC43A1" w:rsidRPr="00620221" w:rsidTr="008F1F1E">
        <w:trPr>
          <w:trHeight w:val="1003"/>
          <w:jc w:val="center"/>
        </w:trPr>
        <w:tc>
          <w:tcPr>
            <w:tcW w:w="8019" w:type="dxa"/>
            <w:gridSpan w:val="2"/>
            <w:vAlign w:val="center"/>
          </w:tcPr>
          <w:p w:rsidR="00CC43A1" w:rsidRPr="00620221" w:rsidRDefault="00CC43A1" w:rsidP="008F1F1E">
            <w:r w:rsidRPr="00620221">
              <w:t>Total Marks:</w:t>
            </w:r>
          </w:p>
        </w:tc>
        <w:tc>
          <w:tcPr>
            <w:tcW w:w="1161" w:type="dxa"/>
            <w:vAlign w:val="center"/>
          </w:tcPr>
          <w:p w:rsidR="00CC43A1" w:rsidRPr="00620221" w:rsidRDefault="00CC43A1" w:rsidP="008F1F1E">
            <w:pPr>
              <w:jc w:val="center"/>
            </w:pPr>
            <w:r w:rsidRPr="00620221">
              <w:t>52</w:t>
            </w:r>
          </w:p>
        </w:tc>
        <w:tc>
          <w:tcPr>
            <w:tcW w:w="1283" w:type="dxa"/>
            <w:vAlign w:val="center"/>
          </w:tcPr>
          <w:p w:rsidR="00CC43A1" w:rsidRPr="00620221" w:rsidRDefault="00CC43A1" w:rsidP="008F1F1E"/>
        </w:tc>
      </w:tr>
    </w:tbl>
    <w:p w:rsidR="00704C32" w:rsidRDefault="00704C32"/>
    <w:sectPr w:rsidR="00704C32" w:rsidSect="00904001">
      <w:pgSz w:w="11907" w:h="16839" w:code="9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yuthaya">
    <w:altName w:val="Microsoft Sans Serif"/>
    <w:charset w:val="DE"/>
    <w:family w:val="auto"/>
    <w:pitch w:val="variable"/>
    <w:sig w:usb0="00000000" w:usb1="5000204A" w:usb2="00000020" w:usb3="00000000" w:csb0="0001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45"/>
    <w:multiLevelType w:val="hybridMultilevel"/>
    <w:tmpl w:val="57942C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22ABF"/>
    <w:multiLevelType w:val="hybridMultilevel"/>
    <w:tmpl w:val="E1064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52D11"/>
    <w:multiLevelType w:val="hybridMultilevel"/>
    <w:tmpl w:val="2FFA14C2"/>
    <w:lvl w:ilvl="0" w:tplc="9B22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666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2E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9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05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8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D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5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4B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02F37"/>
    <w:multiLevelType w:val="hybridMultilevel"/>
    <w:tmpl w:val="0D188B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1E255C"/>
    <w:multiLevelType w:val="hybridMultilevel"/>
    <w:tmpl w:val="3C60BADA"/>
    <w:lvl w:ilvl="0" w:tplc="D78C938E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38C2"/>
    <w:multiLevelType w:val="hybridMultilevel"/>
    <w:tmpl w:val="1806DCF6"/>
    <w:lvl w:ilvl="0" w:tplc="5888E364">
      <w:start w:val="6"/>
      <w:numFmt w:val="decimal"/>
      <w:lvlText w:val="%1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7" w15:restartNumberingAfterBreak="0">
    <w:nsid w:val="1A4C0202"/>
    <w:multiLevelType w:val="hybridMultilevel"/>
    <w:tmpl w:val="7A9AD4D4"/>
    <w:lvl w:ilvl="0" w:tplc="4CE41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082944"/>
    <w:multiLevelType w:val="hybridMultilevel"/>
    <w:tmpl w:val="C282AD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C94D1E"/>
    <w:multiLevelType w:val="hybridMultilevel"/>
    <w:tmpl w:val="54025B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4196D"/>
    <w:multiLevelType w:val="hybridMultilevel"/>
    <w:tmpl w:val="445E2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2D21"/>
    <w:multiLevelType w:val="hybridMultilevel"/>
    <w:tmpl w:val="2FFA14C2"/>
    <w:lvl w:ilvl="0" w:tplc="9B22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666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2E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9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05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8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D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5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4B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672F5"/>
    <w:multiLevelType w:val="hybridMultilevel"/>
    <w:tmpl w:val="652E0E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49F3"/>
    <w:multiLevelType w:val="hybridMultilevel"/>
    <w:tmpl w:val="C81C7F46"/>
    <w:lvl w:ilvl="0" w:tplc="CE7882AE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53B78"/>
    <w:multiLevelType w:val="hybridMultilevel"/>
    <w:tmpl w:val="005042BC"/>
    <w:lvl w:ilvl="0" w:tplc="3C30568E">
      <w:start w:val="6"/>
      <w:numFmt w:val="decimal"/>
      <w:lvlText w:val="(%1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5" w15:restartNumberingAfterBreak="0">
    <w:nsid w:val="38B128B8"/>
    <w:multiLevelType w:val="hybridMultilevel"/>
    <w:tmpl w:val="C9788070"/>
    <w:lvl w:ilvl="0" w:tplc="A886C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C5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4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EA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4F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A4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A9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7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F432B5"/>
    <w:multiLevelType w:val="hybridMultilevel"/>
    <w:tmpl w:val="023AE72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B484A"/>
    <w:multiLevelType w:val="hybridMultilevel"/>
    <w:tmpl w:val="2FFA14C2"/>
    <w:lvl w:ilvl="0" w:tplc="9B22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666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2E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9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F058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8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D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5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4B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27CB4"/>
    <w:multiLevelType w:val="hybridMultilevel"/>
    <w:tmpl w:val="CB226F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0" w15:restartNumberingAfterBreak="0">
    <w:nsid w:val="4CFA603C"/>
    <w:multiLevelType w:val="hybridMultilevel"/>
    <w:tmpl w:val="19448720"/>
    <w:lvl w:ilvl="0" w:tplc="9A7AA7CE">
      <w:start w:val="6"/>
      <w:numFmt w:val="decimal"/>
      <w:lvlText w:val="(%1"/>
      <w:lvlJc w:val="left"/>
      <w:pPr>
        <w:ind w:left="9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80" w:hanging="360"/>
      </w:pPr>
    </w:lvl>
    <w:lvl w:ilvl="2" w:tplc="0C09001B" w:tentative="1">
      <w:start w:val="1"/>
      <w:numFmt w:val="lowerRoman"/>
      <w:lvlText w:val="%3."/>
      <w:lvlJc w:val="right"/>
      <w:pPr>
        <w:ind w:left="10800" w:hanging="180"/>
      </w:pPr>
    </w:lvl>
    <w:lvl w:ilvl="3" w:tplc="0C09000F" w:tentative="1">
      <w:start w:val="1"/>
      <w:numFmt w:val="decimal"/>
      <w:lvlText w:val="%4."/>
      <w:lvlJc w:val="left"/>
      <w:pPr>
        <w:ind w:left="11520" w:hanging="360"/>
      </w:pPr>
    </w:lvl>
    <w:lvl w:ilvl="4" w:tplc="0C090019" w:tentative="1">
      <w:start w:val="1"/>
      <w:numFmt w:val="lowerLetter"/>
      <w:lvlText w:val="%5."/>
      <w:lvlJc w:val="left"/>
      <w:pPr>
        <w:ind w:left="12240" w:hanging="360"/>
      </w:pPr>
    </w:lvl>
    <w:lvl w:ilvl="5" w:tplc="0C09001B" w:tentative="1">
      <w:start w:val="1"/>
      <w:numFmt w:val="lowerRoman"/>
      <w:lvlText w:val="%6."/>
      <w:lvlJc w:val="right"/>
      <w:pPr>
        <w:ind w:left="12960" w:hanging="180"/>
      </w:pPr>
    </w:lvl>
    <w:lvl w:ilvl="6" w:tplc="0C09000F" w:tentative="1">
      <w:start w:val="1"/>
      <w:numFmt w:val="decimal"/>
      <w:lvlText w:val="%7."/>
      <w:lvlJc w:val="left"/>
      <w:pPr>
        <w:ind w:left="13680" w:hanging="360"/>
      </w:pPr>
    </w:lvl>
    <w:lvl w:ilvl="7" w:tplc="0C090019" w:tentative="1">
      <w:start w:val="1"/>
      <w:numFmt w:val="lowerLetter"/>
      <w:lvlText w:val="%8."/>
      <w:lvlJc w:val="left"/>
      <w:pPr>
        <w:ind w:left="14400" w:hanging="360"/>
      </w:pPr>
    </w:lvl>
    <w:lvl w:ilvl="8" w:tplc="0C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21" w15:restartNumberingAfterBreak="0">
    <w:nsid w:val="531F144D"/>
    <w:multiLevelType w:val="hybridMultilevel"/>
    <w:tmpl w:val="B64E3D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CB19F2"/>
    <w:multiLevelType w:val="hybridMultilevel"/>
    <w:tmpl w:val="11E254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A01D5C"/>
    <w:multiLevelType w:val="hybridMultilevel"/>
    <w:tmpl w:val="F5F8A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E10FB"/>
    <w:multiLevelType w:val="hybridMultilevel"/>
    <w:tmpl w:val="159684F6"/>
    <w:lvl w:ilvl="0" w:tplc="469057C2">
      <w:start w:val="6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25" w15:restartNumberingAfterBreak="0">
    <w:nsid w:val="7B291C5C"/>
    <w:multiLevelType w:val="hybridMultilevel"/>
    <w:tmpl w:val="525E55E8"/>
    <w:lvl w:ilvl="0" w:tplc="9B22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0013C"/>
    <w:multiLevelType w:val="hybridMultilevel"/>
    <w:tmpl w:val="5B9602D4"/>
    <w:lvl w:ilvl="0" w:tplc="8F0E918E">
      <w:start w:val="6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7" w15:restartNumberingAfterBreak="0">
    <w:nsid w:val="7DC1330E"/>
    <w:multiLevelType w:val="hybridMultilevel"/>
    <w:tmpl w:val="B5DC3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26"/>
  </w:num>
  <w:num w:numId="5">
    <w:abstractNumId w:val="20"/>
  </w:num>
  <w:num w:numId="6">
    <w:abstractNumId w:val="24"/>
  </w:num>
  <w:num w:numId="7">
    <w:abstractNumId w:val="4"/>
  </w:num>
  <w:num w:numId="8">
    <w:abstractNumId w:val="13"/>
  </w:num>
  <w:num w:numId="9">
    <w:abstractNumId w:val="14"/>
  </w:num>
  <w:num w:numId="10">
    <w:abstractNumId w:val="6"/>
  </w:num>
  <w:num w:numId="11">
    <w:abstractNumId w:val="27"/>
  </w:num>
  <w:num w:numId="12">
    <w:abstractNumId w:val="16"/>
  </w:num>
  <w:num w:numId="13">
    <w:abstractNumId w:val="12"/>
  </w:num>
  <w:num w:numId="14">
    <w:abstractNumId w:val="8"/>
  </w:num>
  <w:num w:numId="15">
    <w:abstractNumId w:val="23"/>
  </w:num>
  <w:num w:numId="16">
    <w:abstractNumId w:val="10"/>
  </w:num>
  <w:num w:numId="17">
    <w:abstractNumId w:val="15"/>
  </w:num>
  <w:num w:numId="18">
    <w:abstractNumId w:val="2"/>
  </w:num>
  <w:num w:numId="19">
    <w:abstractNumId w:val="11"/>
  </w:num>
  <w:num w:numId="20">
    <w:abstractNumId w:val="17"/>
  </w:num>
  <w:num w:numId="21">
    <w:abstractNumId w:val="1"/>
  </w:num>
  <w:num w:numId="22">
    <w:abstractNumId w:val="25"/>
  </w:num>
  <w:num w:numId="23">
    <w:abstractNumId w:val="9"/>
  </w:num>
  <w:num w:numId="24">
    <w:abstractNumId w:val="22"/>
  </w:num>
  <w:num w:numId="25">
    <w:abstractNumId w:val="0"/>
  </w:num>
  <w:num w:numId="26">
    <w:abstractNumId w:val="3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32"/>
    <w:rsid w:val="000A12DE"/>
    <w:rsid w:val="000C44D0"/>
    <w:rsid w:val="000C5A85"/>
    <w:rsid w:val="000F2B5E"/>
    <w:rsid w:val="00152885"/>
    <w:rsid w:val="00166DB1"/>
    <w:rsid w:val="00196D3B"/>
    <w:rsid w:val="001A7D9A"/>
    <w:rsid w:val="001B5694"/>
    <w:rsid w:val="001B6AA2"/>
    <w:rsid w:val="001D0FDB"/>
    <w:rsid w:val="001F06A4"/>
    <w:rsid w:val="0021203F"/>
    <w:rsid w:val="00214C6E"/>
    <w:rsid w:val="00272F38"/>
    <w:rsid w:val="002A4903"/>
    <w:rsid w:val="002D21E6"/>
    <w:rsid w:val="002F3A2C"/>
    <w:rsid w:val="002F462A"/>
    <w:rsid w:val="0030224C"/>
    <w:rsid w:val="00322B1A"/>
    <w:rsid w:val="00335FCA"/>
    <w:rsid w:val="0036441F"/>
    <w:rsid w:val="003644C6"/>
    <w:rsid w:val="003756A7"/>
    <w:rsid w:val="00386FC6"/>
    <w:rsid w:val="003F7FE5"/>
    <w:rsid w:val="00421056"/>
    <w:rsid w:val="0042286E"/>
    <w:rsid w:val="0043236B"/>
    <w:rsid w:val="00450CE9"/>
    <w:rsid w:val="00467B13"/>
    <w:rsid w:val="0047122A"/>
    <w:rsid w:val="004E2488"/>
    <w:rsid w:val="004F452F"/>
    <w:rsid w:val="00511AB6"/>
    <w:rsid w:val="00531D4E"/>
    <w:rsid w:val="00533EFA"/>
    <w:rsid w:val="00553A5B"/>
    <w:rsid w:val="005F1382"/>
    <w:rsid w:val="00633FA8"/>
    <w:rsid w:val="00673A8A"/>
    <w:rsid w:val="00695BB6"/>
    <w:rsid w:val="006A4D35"/>
    <w:rsid w:val="006C4C1D"/>
    <w:rsid w:val="006E6C94"/>
    <w:rsid w:val="006E7414"/>
    <w:rsid w:val="00704C32"/>
    <w:rsid w:val="00705D54"/>
    <w:rsid w:val="007353C6"/>
    <w:rsid w:val="007A2385"/>
    <w:rsid w:val="007D5C99"/>
    <w:rsid w:val="007E4D1D"/>
    <w:rsid w:val="00893C76"/>
    <w:rsid w:val="008D6ABC"/>
    <w:rsid w:val="008F2D90"/>
    <w:rsid w:val="008F394B"/>
    <w:rsid w:val="00904001"/>
    <w:rsid w:val="00932D10"/>
    <w:rsid w:val="00933090"/>
    <w:rsid w:val="00955011"/>
    <w:rsid w:val="0096644F"/>
    <w:rsid w:val="00A343C0"/>
    <w:rsid w:val="00A344FF"/>
    <w:rsid w:val="00A36E58"/>
    <w:rsid w:val="00A452A5"/>
    <w:rsid w:val="00A45383"/>
    <w:rsid w:val="00A60A35"/>
    <w:rsid w:val="00A66E9A"/>
    <w:rsid w:val="00A8351B"/>
    <w:rsid w:val="00A840A0"/>
    <w:rsid w:val="00A8746E"/>
    <w:rsid w:val="00A91C14"/>
    <w:rsid w:val="00AB17EC"/>
    <w:rsid w:val="00AC4EBF"/>
    <w:rsid w:val="00AD0600"/>
    <w:rsid w:val="00AD201F"/>
    <w:rsid w:val="00AD6582"/>
    <w:rsid w:val="00AE2C17"/>
    <w:rsid w:val="00AF0EE6"/>
    <w:rsid w:val="00AF5E08"/>
    <w:rsid w:val="00B02E5A"/>
    <w:rsid w:val="00B33DF0"/>
    <w:rsid w:val="00B93D76"/>
    <w:rsid w:val="00BC2B1A"/>
    <w:rsid w:val="00BD1ACF"/>
    <w:rsid w:val="00BE5D31"/>
    <w:rsid w:val="00C1482D"/>
    <w:rsid w:val="00C458BE"/>
    <w:rsid w:val="00C47262"/>
    <w:rsid w:val="00C60B35"/>
    <w:rsid w:val="00C77237"/>
    <w:rsid w:val="00CA0B0D"/>
    <w:rsid w:val="00CB1435"/>
    <w:rsid w:val="00CB5666"/>
    <w:rsid w:val="00CC43A1"/>
    <w:rsid w:val="00CC526F"/>
    <w:rsid w:val="00CF0A13"/>
    <w:rsid w:val="00D85C10"/>
    <w:rsid w:val="00D97D17"/>
    <w:rsid w:val="00DA3602"/>
    <w:rsid w:val="00DA37B1"/>
    <w:rsid w:val="00DB0084"/>
    <w:rsid w:val="00DC26EA"/>
    <w:rsid w:val="00DD17AC"/>
    <w:rsid w:val="00E272F2"/>
    <w:rsid w:val="00E27E39"/>
    <w:rsid w:val="00E372A5"/>
    <w:rsid w:val="00E37DF5"/>
    <w:rsid w:val="00E65753"/>
    <w:rsid w:val="00E67B92"/>
    <w:rsid w:val="00E772B7"/>
    <w:rsid w:val="00E85B7E"/>
    <w:rsid w:val="00EC6A06"/>
    <w:rsid w:val="00EC7C69"/>
    <w:rsid w:val="00F00A00"/>
    <w:rsid w:val="00F025F3"/>
    <w:rsid w:val="00F632D3"/>
    <w:rsid w:val="00FB0D8B"/>
    <w:rsid w:val="00FE1AAA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12836"/>
  <w15:docId w15:val="{E92D96CA-27F9-7248-ABB0-51370E28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table" w:styleId="LightList-Accent4">
    <w:name w:val="Light List Accent 4"/>
    <w:basedOn w:val="TableNormal"/>
    <w:uiPriority w:val="61"/>
    <w:rsid w:val="000C44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94989BB2</Template>
  <TotalTime>17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GARRETT Hannah [Eastern Goldfields College]</cp:lastModifiedBy>
  <cp:revision>10</cp:revision>
  <cp:lastPrinted>2017-08-18T03:10:00Z</cp:lastPrinted>
  <dcterms:created xsi:type="dcterms:W3CDTF">2018-11-15T07:16:00Z</dcterms:created>
  <dcterms:modified xsi:type="dcterms:W3CDTF">2019-08-27T05:51:00Z</dcterms:modified>
</cp:coreProperties>
</file>