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A09" w:rsidRPr="00CC1B1D" w:rsidRDefault="00E61A09" w:rsidP="00E61A09">
      <w:pPr>
        <w:jc w:val="center"/>
        <w:rPr>
          <w:b/>
          <w:sz w:val="36"/>
          <w:szCs w:val="36"/>
        </w:rPr>
      </w:pPr>
      <w:r w:rsidRPr="00CC1B1D">
        <w:rPr>
          <w:b/>
          <w:sz w:val="36"/>
          <w:szCs w:val="36"/>
        </w:rPr>
        <w:t>Skills Assessment</w:t>
      </w:r>
    </w:p>
    <w:tbl>
      <w:tblPr>
        <w:tblStyle w:val="TableGrid"/>
        <w:tblpPr w:leftFromText="180" w:rightFromText="180" w:tblpXSpec="center" w:tblpY="946"/>
        <w:tblW w:w="14850" w:type="dxa"/>
        <w:tblLook w:val="04A0" w:firstRow="1" w:lastRow="0" w:firstColumn="1" w:lastColumn="0" w:noHBand="0" w:noVBand="1"/>
      </w:tblPr>
      <w:tblGrid>
        <w:gridCol w:w="2048"/>
        <w:gridCol w:w="2048"/>
        <w:gridCol w:w="2048"/>
        <w:gridCol w:w="2049"/>
        <w:gridCol w:w="2048"/>
        <w:gridCol w:w="2048"/>
        <w:gridCol w:w="2561"/>
      </w:tblGrid>
      <w:tr w:rsidR="00E61A09" w:rsidRPr="00CC1B1D" w:rsidTr="00E61A09">
        <w:tc>
          <w:tcPr>
            <w:tcW w:w="2048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48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Passing</w:t>
            </w: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/4</w:t>
            </w:r>
          </w:p>
        </w:tc>
        <w:tc>
          <w:tcPr>
            <w:tcW w:w="2048" w:type="dxa"/>
          </w:tcPr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Catching</w:t>
            </w: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/4</w:t>
            </w:r>
          </w:p>
        </w:tc>
        <w:tc>
          <w:tcPr>
            <w:tcW w:w="2049" w:type="dxa"/>
          </w:tcPr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Shooting</w:t>
            </w: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/4</w:t>
            </w:r>
          </w:p>
        </w:tc>
        <w:tc>
          <w:tcPr>
            <w:tcW w:w="2048" w:type="dxa"/>
          </w:tcPr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 feet defence</w:t>
            </w: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/4</w:t>
            </w:r>
          </w:p>
        </w:tc>
        <w:tc>
          <w:tcPr>
            <w:tcW w:w="2048" w:type="dxa"/>
          </w:tcPr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Footwork </w:t>
            </w: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/4</w:t>
            </w:r>
          </w:p>
        </w:tc>
        <w:tc>
          <w:tcPr>
            <w:tcW w:w="2561" w:type="dxa"/>
          </w:tcPr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/24</w:t>
            </w:r>
          </w:p>
        </w:tc>
      </w:tr>
      <w:tr w:rsidR="00E61A09" w:rsidRPr="00CC1B1D" w:rsidTr="00E61A09"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561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</w:tr>
      <w:tr w:rsidR="00E61A09" w:rsidRPr="00CC1B1D" w:rsidTr="00E61A09"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561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</w:tr>
      <w:tr w:rsidR="00E61A09" w:rsidRPr="00CC1B1D" w:rsidTr="00E61A09"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561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</w:tr>
      <w:tr w:rsidR="00E61A09" w:rsidRPr="00CC1B1D" w:rsidTr="00E61A09"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  <w:tc>
          <w:tcPr>
            <w:tcW w:w="2561" w:type="dxa"/>
          </w:tcPr>
          <w:p w:rsidR="00E61A09" w:rsidRPr="00CC1B1D" w:rsidRDefault="00E61A09" w:rsidP="00E0539A">
            <w:pPr>
              <w:rPr>
                <w:sz w:val="28"/>
                <w:szCs w:val="28"/>
              </w:rPr>
            </w:pPr>
          </w:p>
        </w:tc>
      </w:tr>
    </w:tbl>
    <w:p w:rsidR="00E61A09" w:rsidRPr="00CC1B1D" w:rsidRDefault="00E61A09" w:rsidP="00E61A09">
      <w:pPr>
        <w:jc w:val="center"/>
        <w:rPr>
          <w:b/>
          <w:sz w:val="28"/>
          <w:szCs w:val="28"/>
        </w:rPr>
      </w:pPr>
    </w:p>
    <w:p w:rsidR="00E61A09" w:rsidRPr="00CC1B1D" w:rsidRDefault="00E61A09" w:rsidP="00E61A09">
      <w:pPr>
        <w:jc w:val="center"/>
        <w:rPr>
          <w:b/>
          <w:sz w:val="28"/>
          <w:szCs w:val="28"/>
        </w:rPr>
      </w:pPr>
    </w:p>
    <w:p w:rsidR="00E61A09" w:rsidRPr="00CC1B1D" w:rsidRDefault="00E61A09" w:rsidP="00E61A09">
      <w:pPr>
        <w:jc w:val="center"/>
        <w:rPr>
          <w:b/>
          <w:sz w:val="36"/>
          <w:szCs w:val="36"/>
        </w:rPr>
      </w:pPr>
      <w:r w:rsidRPr="00CC1B1D">
        <w:rPr>
          <w:b/>
          <w:sz w:val="36"/>
          <w:szCs w:val="36"/>
        </w:rPr>
        <w:t xml:space="preserve">Games Assessment </w:t>
      </w:r>
    </w:p>
    <w:tbl>
      <w:tblPr>
        <w:tblStyle w:val="TableGrid"/>
        <w:tblW w:w="15012" w:type="dxa"/>
        <w:tblInd w:w="-176" w:type="dxa"/>
        <w:tblLook w:val="04A0" w:firstRow="1" w:lastRow="0" w:firstColumn="1" w:lastColumn="0" w:noHBand="0" w:noVBand="1"/>
      </w:tblPr>
      <w:tblGrid>
        <w:gridCol w:w="1876"/>
        <w:gridCol w:w="1877"/>
        <w:gridCol w:w="1876"/>
        <w:gridCol w:w="1877"/>
        <w:gridCol w:w="1876"/>
        <w:gridCol w:w="1877"/>
        <w:gridCol w:w="1876"/>
        <w:gridCol w:w="1877"/>
      </w:tblGrid>
      <w:tr w:rsidR="00E61A09" w:rsidRPr="00CC1B1D" w:rsidTr="00E61A09">
        <w:trPr>
          <w:trHeight w:val="1406"/>
        </w:trPr>
        <w:tc>
          <w:tcPr>
            <w:tcW w:w="1876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1877" w:type="dxa"/>
          </w:tcPr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Passing in game situation </w:t>
            </w: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/4</w:t>
            </w:r>
          </w:p>
        </w:tc>
        <w:tc>
          <w:tcPr>
            <w:tcW w:w="1876" w:type="dxa"/>
          </w:tcPr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Using Strategies </w:t>
            </w: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/4</w:t>
            </w:r>
          </w:p>
        </w:tc>
        <w:tc>
          <w:tcPr>
            <w:tcW w:w="1877" w:type="dxa"/>
          </w:tcPr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Footwork</w:t>
            </w: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/4</w:t>
            </w:r>
          </w:p>
        </w:tc>
        <w:tc>
          <w:tcPr>
            <w:tcW w:w="1876" w:type="dxa"/>
          </w:tcPr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Attacking skills</w:t>
            </w: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/4</w:t>
            </w:r>
          </w:p>
        </w:tc>
        <w:tc>
          <w:tcPr>
            <w:tcW w:w="1877" w:type="dxa"/>
          </w:tcPr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Defence skills </w:t>
            </w: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/4</w:t>
            </w:r>
          </w:p>
        </w:tc>
        <w:tc>
          <w:tcPr>
            <w:tcW w:w="1876" w:type="dxa"/>
          </w:tcPr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 w:rsidRPr="00CC1B1D">
              <w:rPr>
                <w:b/>
                <w:sz w:val="28"/>
                <w:szCs w:val="28"/>
              </w:rPr>
              <w:t xml:space="preserve">Footwork </w:t>
            </w: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/4</w:t>
            </w:r>
          </w:p>
        </w:tc>
        <w:tc>
          <w:tcPr>
            <w:tcW w:w="1877" w:type="dxa"/>
          </w:tcPr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/24</w:t>
            </w:r>
          </w:p>
        </w:tc>
      </w:tr>
      <w:tr w:rsidR="00E61A09" w:rsidRPr="00CC1B1D" w:rsidTr="00E61A09">
        <w:trPr>
          <w:trHeight w:val="339"/>
        </w:trPr>
        <w:tc>
          <w:tcPr>
            <w:tcW w:w="1876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7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6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7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6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7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6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7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61A09" w:rsidRPr="00CC1B1D" w:rsidTr="00E61A09">
        <w:trPr>
          <w:trHeight w:val="365"/>
        </w:trPr>
        <w:tc>
          <w:tcPr>
            <w:tcW w:w="1876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7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6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7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6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7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6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7" w:type="dxa"/>
          </w:tcPr>
          <w:p w:rsidR="00E61A09" w:rsidRPr="00CC1B1D" w:rsidRDefault="00E61A09" w:rsidP="00E0539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9240EC" w:rsidRDefault="009240EC" w:rsidP="00AC5B89">
      <w:pPr>
        <w:pStyle w:val="Heading1"/>
        <w:sectPr w:rsidR="009240EC" w:rsidSect="009240EC">
          <w:headerReference w:type="even" r:id="rId9"/>
          <w:headerReference w:type="default" r:id="rId10"/>
          <w:footerReference w:type="even" r:id="rId11"/>
          <w:footerReference w:type="default" r:id="rId12"/>
          <w:pgSz w:w="16838" w:h="11906" w:orient="landscape"/>
          <w:pgMar w:top="1134" w:right="1440" w:bottom="1133" w:left="1276" w:header="708" w:footer="708" w:gutter="0"/>
          <w:pgNumType w:start="1"/>
          <w:cols w:space="708"/>
          <w:docGrid w:linePitch="360"/>
        </w:sectPr>
      </w:pPr>
    </w:p>
    <w:p w:rsidR="00AC5B89" w:rsidRDefault="000444FE" w:rsidP="00AC5B89">
      <w:pPr>
        <w:pStyle w:val="Heading1"/>
      </w:pPr>
      <w:r>
        <w:lastRenderedPageBreak/>
        <w:t xml:space="preserve">Assessment Criteria </w:t>
      </w:r>
      <w:r w:rsidR="0026083C">
        <w:t xml:space="preserve">for </w:t>
      </w:r>
      <w:r>
        <w:t>Netball</w:t>
      </w:r>
      <w:r w:rsidR="00310AA5">
        <w:t xml:space="preserve"> – Year 11 General Physical Education Studies </w:t>
      </w:r>
    </w:p>
    <w:p w:rsidR="000444FE" w:rsidRDefault="000444FE" w:rsidP="000444FE">
      <w:pPr>
        <w:rPr>
          <w:lang w:val="en-GB" w:eastAsia="ja-JP"/>
        </w:rPr>
      </w:pPr>
      <w:r>
        <w:rPr>
          <w:lang w:val="en-GB" w:eastAsia="ja-JP"/>
        </w:rPr>
        <w:t xml:space="preserve">Skill: Passing </w:t>
      </w:r>
    </w:p>
    <w:p w:rsidR="000444FE" w:rsidRPr="000444FE" w:rsidRDefault="000444FE" w:rsidP="000444FE">
      <w:pPr>
        <w:rPr>
          <w:lang w:val="en-GB" w:eastAsia="ja-JP"/>
        </w:rPr>
      </w:pPr>
    </w:p>
    <w:tbl>
      <w:tblPr>
        <w:tblW w:w="9812" w:type="dxa"/>
        <w:jc w:val="center"/>
        <w:tblInd w:w="-2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5"/>
        <w:gridCol w:w="2958"/>
        <w:gridCol w:w="2959"/>
      </w:tblGrid>
      <w:tr w:rsidR="000444FE" w:rsidTr="000444FE">
        <w:trPr>
          <w:jc w:val="center"/>
        </w:trPr>
        <w:tc>
          <w:tcPr>
            <w:tcW w:w="98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0444FE" w:rsidRDefault="000444FE">
            <w:pPr>
              <w:tabs>
                <w:tab w:val="left" w:pos="755"/>
              </w:tabs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ab/>
              <w:t>SHOULDER PASS</w:t>
            </w:r>
          </w:p>
        </w:tc>
      </w:tr>
      <w:tr w:rsidR="000444FE" w:rsidTr="000444FE">
        <w:trPr>
          <w:trHeight w:val="361"/>
          <w:jc w:val="center"/>
        </w:trPr>
        <w:tc>
          <w:tcPr>
            <w:tcW w:w="38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0444FE" w:rsidTr="000444FE">
        <w:trPr>
          <w:trHeight w:val="2908"/>
          <w:jc w:val="center"/>
        </w:trPr>
        <w:tc>
          <w:tcPr>
            <w:tcW w:w="38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Body is balanced with a stable trunk</w:t>
            </w:r>
          </w:p>
          <w:p w:rsidR="000444FE" w:rsidRDefault="000444FE">
            <w:pPr>
              <w:pStyle w:val="ListBullet"/>
            </w:pPr>
            <w:r>
              <w:t>Opposite foot to throwing arm is forward</w:t>
            </w:r>
          </w:p>
          <w:p w:rsidR="000444FE" w:rsidRDefault="000444FE">
            <w:pPr>
              <w:pStyle w:val="ListBullet"/>
            </w:pPr>
            <w:r>
              <w:t>Feet are shoulder-width apart</w:t>
            </w:r>
          </w:p>
          <w:p w:rsidR="000444FE" w:rsidRDefault="000444FE">
            <w:pPr>
              <w:pStyle w:val="ListBullet"/>
            </w:pPr>
            <w:r>
              <w:t>Ball is held in two hands with fingers spread wide behind the ball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 xml:space="preserve">Arms lead trunk in rotation towards </w:t>
            </w:r>
            <w:bookmarkStart w:id="0" w:name="OLE_LINK3"/>
            <w:bookmarkStart w:id="1" w:name="OLE_LINK4"/>
            <w:r>
              <w:t xml:space="preserve">the </w:t>
            </w:r>
            <w:bookmarkEnd w:id="0"/>
            <w:bookmarkEnd w:id="1"/>
            <w:r>
              <w:t>throwing side</w:t>
            </w:r>
          </w:p>
          <w:p w:rsidR="000444FE" w:rsidRDefault="000444FE">
            <w:pPr>
              <w:pStyle w:val="ListBullet"/>
            </w:pPr>
            <w:r>
              <w:t>Ball is transferred to one hand with arm back behind the shoulder</w:t>
            </w:r>
          </w:p>
          <w:p w:rsidR="000444FE" w:rsidRDefault="000444FE">
            <w:pPr>
              <w:pStyle w:val="ListBullet"/>
            </w:pPr>
            <w:r>
              <w:t>Elbow is away from the hip</w:t>
            </w:r>
          </w:p>
          <w:p w:rsidR="000444FE" w:rsidRDefault="000444FE">
            <w:pPr>
              <w:pStyle w:val="ListBullet"/>
            </w:pPr>
            <w:r>
              <w:t>Weight is transferred forward as throwing arm moves through</w:t>
            </w:r>
          </w:p>
          <w:p w:rsidR="000444FE" w:rsidRDefault="000444FE">
            <w:pPr>
              <w:pStyle w:val="ListBullet"/>
            </w:pPr>
            <w:r>
              <w:t>Hips and shoulders rotate towards the target</w:t>
            </w:r>
          </w:p>
          <w:p w:rsidR="000444FE" w:rsidRDefault="000444FE">
            <w:pPr>
              <w:pStyle w:val="ListBullet"/>
            </w:pPr>
            <w:r>
              <w:t>Lead foot steps forward towards the target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 xml:space="preserve">Optimal angle of release with appropriate force transferred to ball </w:t>
            </w:r>
          </w:p>
          <w:p w:rsidR="000444FE" w:rsidRDefault="000444FE">
            <w:pPr>
              <w:pStyle w:val="ListBullet"/>
            </w:pPr>
            <w:r>
              <w:t>Arm follows through; wrists and fingers extend in direction of the target</w:t>
            </w:r>
          </w:p>
          <w:p w:rsidR="000444FE" w:rsidRDefault="000444FE">
            <w:pPr>
              <w:pStyle w:val="ListBullet"/>
            </w:pPr>
            <w:r>
              <w:t>Ball flight has a flat trajectory</w:t>
            </w:r>
          </w:p>
        </w:tc>
      </w:tr>
      <w:tr w:rsidR="000444FE" w:rsidTr="000444FE">
        <w:trPr>
          <w:jc w:val="center"/>
        </w:trPr>
        <w:tc>
          <w:tcPr>
            <w:tcW w:w="38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0444FE" w:rsidTr="000444FE">
        <w:trPr>
          <w:jc w:val="center"/>
        </w:trPr>
        <w:tc>
          <w:tcPr>
            <w:tcW w:w="98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0444FE" w:rsidRDefault="000444FE">
            <w:pPr>
              <w:tabs>
                <w:tab w:val="left" w:pos="755"/>
              </w:tabs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2.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ab/>
              <w:t>CHEST PASS</w:t>
            </w:r>
          </w:p>
        </w:tc>
      </w:tr>
      <w:tr w:rsidR="000444FE" w:rsidTr="000444FE">
        <w:trPr>
          <w:jc w:val="center"/>
        </w:trPr>
        <w:tc>
          <w:tcPr>
            <w:tcW w:w="38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0444FE" w:rsidTr="000444FE">
        <w:trPr>
          <w:jc w:val="center"/>
        </w:trPr>
        <w:tc>
          <w:tcPr>
            <w:tcW w:w="38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Body is balanced upright with a stable trunk</w:t>
            </w:r>
          </w:p>
          <w:p w:rsidR="000444FE" w:rsidRDefault="000444FE">
            <w:pPr>
              <w:pStyle w:val="ListBullet"/>
            </w:pPr>
            <w:r>
              <w:t>Front-on to the target</w:t>
            </w:r>
          </w:p>
          <w:p w:rsidR="000444FE" w:rsidRDefault="000444FE">
            <w:pPr>
              <w:pStyle w:val="ListBullet"/>
            </w:pPr>
            <w:r>
              <w:t>Ball is held with two hands at chest height</w:t>
            </w:r>
          </w:p>
          <w:p w:rsidR="000444FE" w:rsidRDefault="000444FE">
            <w:pPr>
              <w:pStyle w:val="ListBullet"/>
            </w:pPr>
            <w:r>
              <w:t>Fingers are spread around the ball, thumbs behind with elbows in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Flexion of elbows to draw the ball towards the chest</w:t>
            </w:r>
          </w:p>
          <w:p w:rsidR="000444FE" w:rsidRDefault="000444FE">
            <w:pPr>
              <w:pStyle w:val="ListBullet"/>
            </w:pPr>
            <w:r>
              <w:t>Force is transferred by stepping toward the target transferring weight to front foot</w:t>
            </w:r>
          </w:p>
          <w:p w:rsidR="000444FE" w:rsidRDefault="000444FE">
            <w:pPr>
              <w:pStyle w:val="ListBullet"/>
            </w:pPr>
            <w:r>
              <w:t>Simultaneously pushing the ball with wrists and fingers</w:t>
            </w:r>
          </w:p>
          <w:p w:rsidR="000444FE" w:rsidRDefault="000444FE">
            <w:pPr>
              <w:pStyle w:val="ListBullet"/>
            </w:pPr>
            <w:r>
              <w:t>Ball is released evenly from both hands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Optimal angle of release with force transferred to the ball with full arm extension and wrist flick</w:t>
            </w:r>
          </w:p>
          <w:p w:rsidR="000444FE" w:rsidRDefault="000444FE">
            <w:pPr>
              <w:pStyle w:val="ListBullet"/>
            </w:pPr>
            <w:r>
              <w:t>Arms follow through; wrists and fingers extend in direction of the target</w:t>
            </w:r>
          </w:p>
          <w:p w:rsidR="000444FE" w:rsidRDefault="000444FE">
            <w:pPr>
              <w:pStyle w:val="ListBullet"/>
            </w:pPr>
            <w:r>
              <w:t>Ball flight has flat trajectory</w:t>
            </w:r>
          </w:p>
        </w:tc>
      </w:tr>
    </w:tbl>
    <w:p w:rsidR="000444FE" w:rsidRDefault="000444FE">
      <w:r>
        <w:br w:type="page"/>
      </w:r>
    </w:p>
    <w:tbl>
      <w:tblPr>
        <w:tblW w:w="9812" w:type="dxa"/>
        <w:jc w:val="center"/>
        <w:tblInd w:w="-2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5"/>
        <w:gridCol w:w="2958"/>
        <w:gridCol w:w="2959"/>
      </w:tblGrid>
      <w:tr w:rsidR="000444FE" w:rsidTr="000444FE">
        <w:trPr>
          <w:jc w:val="center"/>
        </w:trPr>
        <w:tc>
          <w:tcPr>
            <w:tcW w:w="389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444FE" w:rsidTr="000444FE">
        <w:trPr>
          <w:jc w:val="center"/>
        </w:trPr>
        <w:tc>
          <w:tcPr>
            <w:tcW w:w="98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3.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ab/>
              <w:t>BOUNCE PASS</w:t>
            </w:r>
          </w:p>
        </w:tc>
      </w:tr>
      <w:tr w:rsidR="000444FE" w:rsidTr="000444FE">
        <w:trPr>
          <w:jc w:val="center"/>
        </w:trPr>
        <w:tc>
          <w:tcPr>
            <w:tcW w:w="38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0444FE" w:rsidTr="000444FE">
        <w:trPr>
          <w:jc w:val="center"/>
        </w:trPr>
        <w:tc>
          <w:tcPr>
            <w:tcW w:w="38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Body is balanced with stable trunk</w:t>
            </w:r>
          </w:p>
          <w:p w:rsidR="000444FE" w:rsidRDefault="000444FE">
            <w:pPr>
              <w:pStyle w:val="ListBullet"/>
            </w:pPr>
            <w:r>
              <w:t>Feet are shoulder-width apart</w:t>
            </w:r>
          </w:p>
          <w:p w:rsidR="000444FE" w:rsidRDefault="000444FE">
            <w:pPr>
              <w:pStyle w:val="ListBullet"/>
            </w:pPr>
            <w:r>
              <w:t>Ball is held in both hands with fingers spread wide on the ball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Flexion of elbows to draw ball towards the chest</w:t>
            </w:r>
          </w:p>
          <w:p w:rsidR="000444FE" w:rsidRDefault="000444FE">
            <w:pPr>
              <w:pStyle w:val="ListBullet"/>
            </w:pPr>
            <w:r>
              <w:t>Weight is transferred forward onto opposite foot</w:t>
            </w:r>
          </w:p>
          <w:p w:rsidR="000444FE" w:rsidRDefault="000444FE">
            <w:pPr>
              <w:pStyle w:val="ListBullet"/>
            </w:pPr>
            <w:r>
              <w:t>Low body position is maintained throughout the action</w:t>
            </w:r>
          </w:p>
          <w:p w:rsidR="000444FE" w:rsidRDefault="000444FE">
            <w:pPr>
              <w:pStyle w:val="ListBullet"/>
            </w:pPr>
            <w:r>
              <w:t>Front foot leads towards the target</w:t>
            </w:r>
          </w:p>
          <w:p w:rsidR="000444FE" w:rsidRDefault="000444FE">
            <w:pPr>
              <w:pStyle w:val="ListBullet"/>
            </w:pPr>
            <w:r>
              <w:t>Ball is transferred to one hand</w:t>
            </w:r>
          </w:p>
          <w:p w:rsidR="000444FE" w:rsidRDefault="000444FE">
            <w:pPr>
              <w:pStyle w:val="ListBullet"/>
            </w:pPr>
            <w:r>
              <w:t>Arm is extended so the ball is placed into the space 2/3 of the way to target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Optimal angle of release with force transferred to the ball</w:t>
            </w:r>
          </w:p>
          <w:p w:rsidR="000444FE" w:rsidRDefault="000444FE">
            <w:pPr>
              <w:pStyle w:val="ListBullet"/>
            </w:pPr>
            <w:r>
              <w:t>Arm follows through; wrists and fingers extend in direction of the target</w:t>
            </w:r>
          </w:p>
          <w:p w:rsidR="000444FE" w:rsidRDefault="000444FE">
            <w:pPr>
              <w:pStyle w:val="ListBullet"/>
            </w:pPr>
            <w:r>
              <w:t>End height of the ball after bounce equal to knee height of the receiver</w:t>
            </w:r>
          </w:p>
        </w:tc>
      </w:tr>
    </w:tbl>
    <w:p w:rsidR="000444FE" w:rsidRDefault="000444FE" w:rsidP="000444FE"/>
    <w:tbl>
      <w:tblPr>
        <w:tblW w:w="9386" w:type="dxa"/>
        <w:jc w:val="center"/>
        <w:tblInd w:w="-1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9"/>
        <w:gridCol w:w="2958"/>
        <w:gridCol w:w="2959"/>
      </w:tblGrid>
      <w:tr w:rsidR="000444FE" w:rsidTr="000444FE">
        <w:trPr>
          <w:jc w:val="center"/>
        </w:trPr>
        <w:tc>
          <w:tcPr>
            <w:tcW w:w="938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0444FE" w:rsidRDefault="000444FE">
            <w:pPr>
              <w:tabs>
                <w:tab w:val="left" w:pos="755"/>
              </w:tabs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4.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ab/>
              <w:t>LOB PASS</w:t>
            </w:r>
          </w:p>
        </w:tc>
      </w:tr>
      <w:tr w:rsidR="000444FE" w:rsidTr="000444FE">
        <w:trPr>
          <w:trHeight w:val="361"/>
          <w:jc w:val="center"/>
        </w:trPr>
        <w:tc>
          <w:tcPr>
            <w:tcW w:w="3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0444FE" w:rsidTr="000444FE">
        <w:trPr>
          <w:trHeight w:val="2700"/>
          <w:jc w:val="center"/>
        </w:trPr>
        <w:tc>
          <w:tcPr>
            <w:tcW w:w="3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Body is balanced with a stable trunk</w:t>
            </w:r>
          </w:p>
          <w:p w:rsidR="000444FE" w:rsidRDefault="000444FE">
            <w:pPr>
              <w:pStyle w:val="ListBullet"/>
            </w:pPr>
            <w:r>
              <w:t>Opposite foot to throwing arm is forward</w:t>
            </w:r>
          </w:p>
          <w:p w:rsidR="000444FE" w:rsidRDefault="000444FE">
            <w:pPr>
              <w:pStyle w:val="ListBullet"/>
            </w:pPr>
            <w:r>
              <w:t>Feet are shoulder-width apart</w:t>
            </w:r>
          </w:p>
          <w:p w:rsidR="000444FE" w:rsidRDefault="000444FE">
            <w:pPr>
              <w:pStyle w:val="ListBullet"/>
            </w:pPr>
            <w:r>
              <w:t>Ball is held in two hands with fingers spread wide behind ball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Ball is transferred to one hand with arm back behind the shoulder</w:t>
            </w:r>
          </w:p>
          <w:p w:rsidR="000444FE" w:rsidRDefault="000444FE">
            <w:pPr>
              <w:pStyle w:val="ListBullet"/>
            </w:pPr>
            <w:r>
              <w:t>Weight is transferred forward as throwing arm moves through</w:t>
            </w:r>
          </w:p>
          <w:p w:rsidR="000444FE" w:rsidRDefault="000444FE">
            <w:pPr>
              <w:pStyle w:val="ListBullet"/>
            </w:pPr>
            <w:r>
              <w:t>Hips, shoulders and leading foot rotate towards the target</w:t>
            </w:r>
          </w:p>
          <w:p w:rsidR="000444FE" w:rsidRDefault="000444FE">
            <w:pPr>
              <w:pStyle w:val="ListBullet"/>
            </w:pPr>
            <w:r>
              <w:t>Optimal angle of release to achieve accurate delivery of the pass Ball is released at its highest point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Ball flight has parabolic trajectory</w:t>
            </w:r>
          </w:p>
          <w:p w:rsidR="000444FE" w:rsidRDefault="000444FE">
            <w:pPr>
              <w:pStyle w:val="ListBullet"/>
            </w:pPr>
            <w:r>
              <w:t xml:space="preserve">Arm follows through; wrists and fingers extend in direction of </w:t>
            </w:r>
            <w:bookmarkStart w:id="2" w:name="OLE_LINK5"/>
            <w:bookmarkStart w:id="3" w:name="OLE_LINK6"/>
            <w:r>
              <w:t xml:space="preserve">the </w:t>
            </w:r>
            <w:bookmarkEnd w:id="2"/>
            <w:bookmarkEnd w:id="3"/>
            <w:r>
              <w:t>target</w:t>
            </w:r>
          </w:p>
        </w:tc>
      </w:tr>
      <w:tr w:rsidR="000444FE" w:rsidTr="000444FE">
        <w:trPr>
          <w:jc w:val="center"/>
        </w:trPr>
        <w:tc>
          <w:tcPr>
            <w:tcW w:w="346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0444FE" w:rsidRDefault="000444FE" w:rsidP="000444FE">
      <w:pPr>
        <w:rPr>
          <w:lang w:val="en-GB" w:eastAsia="ja-JP"/>
        </w:rPr>
      </w:pPr>
    </w:p>
    <w:p w:rsidR="000444FE" w:rsidRDefault="000444FE">
      <w:pPr>
        <w:spacing w:after="200"/>
        <w:rPr>
          <w:lang w:val="en-GB" w:eastAsia="ja-JP"/>
        </w:rPr>
      </w:pPr>
      <w:r>
        <w:rPr>
          <w:lang w:val="en-GB" w:eastAsia="ja-JP"/>
        </w:rPr>
        <w:br w:type="page"/>
      </w:r>
    </w:p>
    <w:p w:rsidR="000444FE" w:rsidRDefault="000444FE">
      <w:pPr>
        <w:spacing w:after="200"/>
        <w:rPr>
          <w:lang w:val="en-GB" w:eastAsia="ja-JP"/>
        </w:rPr>
      </w:pPr>
      <w:r>
        <w:rPr>
          <w:lang w:val="en-GB" w:eastAsia="ja-JP"/>
        </w:rPr>
        <w:lastRenderedPageBreak/>
        <w:t xml:space="preserve">Skill 2: Catching </w:t>
      </w:r>
    </w:p>
    <w:tbl>
      <w:tblPr>
        <w:tblW w:w="43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1"/>
        <w:gridCol w:w="1453"/>
        <w:gridCol w:w="1457"/>
        <w:gridCol w:w="1453"/>
        <w:gridCol w:w="1453"/>
        <w:gridCol w:w="1670"/>
      </w:tblGrid>
      <w:tr w:rsidR="000444FE" w:rsidTr="000444FE">
        <w:trPr>
          <w:jc w:val="center"/>
        </w:trPr>
        <w:tc>
          <w:tcPr>
            <w:tcW w:w="2512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0444FE" w:rsidRDefault="000444FE" w:rsidP="000444FE">
            <w:pPr>
              <w:tabs>
                <w:tab w:val="left" w:pos="755"/>
              </w:tabs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4.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Catching </w:t>
            </w:r>
          </w:p>
        </w:tc>
        <w:tc>
          <w:tcPr>
            <w:tcW w:w="7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:rsidR="000444FE" w:rsidRDefault="000444FE" w:rsidP="00E0539A">
            <w:pPr>
              <w:tabs>
                <w:tab w:val="left" w:pos="755"/>
              </w:tabs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:rsidR="000444FE" w:rsidRDefault="000444FE" w:rsidP="00E0539A">
            <w:pPr>
              <w:tabs>
                <w:tab w:val="left" w:pos="755"/>
              </w:tabs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:rsidR="000444FE" w:rsidRDefault="000444FE" w:rsidP="00E0539A">
            <w:pPr>
              <w:tabs>
                <w:tab w:val="left" w:pos="755"/>
              </w:tabs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0444FE" w:rsidTr="000444FE">
        <w:trPr>
          <w:trHeight w:val="361"/>
          <w:jc w:val="center"/>
        </w:trPr>
        <w:tc>
          <w:tcPr>
            <w:tcW w:w="9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44FE" w:rsidRPr="00C64B0A" w:rsidRDefault="000444FE" w:rsidP="00E0539A">
            <w:pPr>
              <w:rPr>
                <w:b/>
              </w:rPr>
            </w:pPr>
            <w:r w:rsidRPr="00C64B0A">
              <w:rPr>
                <w:b/>
              </w:rPr>
              <w:t>Description</w:t>
            </w:r>
          </w:p>
        </w:tc>
        <w:tc>
          <w:tcPr>
            <w:tcW w:w="7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44FE" w:rsidRDefault="000444FE" w:rsidP="00E0539A">
            <w:pPr>
              <w:rPr>
                <w:b/>
              </w:rPr>
            </w:pPr>
            <w:r>
              <w:rPr>
                <w:b/>
              </w:rPr>
              <w:t>0 Mark</w:t>
            </w:r>
          </w:p>
        </w:tc>
        <w:tc>
          <w:tcPr>
            <w:tcW w:w="7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44FE" w:rsidRPr="00C64B0A" w:rsidRDefault="000444FE" w:rsidP="00E0539A">
            <w:pPr>
              <w:rPr>
                <w:b/>
              </w:rPr>
            </w:pPr>
            <w:r>
              <w:rPr>
                <w:b/>
              </w:rPr>
              <w:t>1 Mark</w:t>
            </w:r>
          </w:p>
        </w:tc>
        <w:tc>
          <w:tcPr>
            <w:tcW w:w="7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44FE" w:rsidRPr="00C64B0A" w:rsidRDefault="000444FE" w:rsidP="00E0539A">
            <w:pPr>
              <w:rPr>
                <w:b/>
              </w:rPr>
            </w:pPr>
            <w:r>
              <w:rPr>
                <w:b/>
              </w:rPr>
              <w:t>2 marks</w:t>
            </w:r>
          </w:p>
        </w:tc>
        <w:tc>
          <w:tcPr>
            <w:tcW w:w="7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44FE" w:rsidRPr="00C64B0A" w:rsidRDefault="000444FE" w:rsidP="00E0539A">
            <w:pPr>
              <w:rPr>
                <w:b/>
              </w:rPr>
            </w:pPr>
            <w:r>
              <w:rPr>
                <w:b/>
              </w:rPr>
              <w:t xml:space="preserve">3 Marks </w:t>
            </w:r>
          </w:p>
        </w:tc>
        <w:tc>
          <w:tcPr>
            <w:tcW w:w="9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44FE" w:rsidRDefault="000444FE" w:rsidP="00E0539A">
            <w:pPr>
              <w:rPr>
                <w:b/>
              </w:rPr>
            </w:pPr>
            <w:r>
              <w:rPr>
                <w:b/>
              </w:rPr>
              <w:t>4 Marks</w:t>
            </w:r>
          </w:p>
        </w:tc>
      </w:tr>
      <w:tr w:rsidR="000444FE" w:rsidTr="000444FE">
        <w:trPr>
          <w:trHeight w:val="2700"/>
          <w:jc w:val="center"/>
        </w:trPr>
        <w:tc>
          <w:tcPr>
            <w:tcW w:w="9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Brings ball to chest 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Strong hands 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1 or 2 hands used </w:t>
            </w:r>
          </w:p>
        </w:tc>
        <w:tc>
          <w:tcPr>
            <w:tcW w:w="7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44FE" w:rsidRDefault="000444FE" w:rsidP="00E0539A">
            <w:r>
              <w:t>Doesn’t demonstrate any of the following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 xml:space="preserve">Can’t catch the ball 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>Steps while catching</w:t>
            </w:r>
          </w:p>
        </w:tc>
        <w:tc>
          <w:tcPr>
            <w:tcW w:w="7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Drops the ball most of the time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Often drops strong passes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Often steps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Often fumbles the ball</w:t>
            </w:r>
          </w:p>
        </w:tc>
        <w:tc>
          <w:tcPr>
            <w:tcW w:w="7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Catches the ball most of the time 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Can catch a strong pass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Steps only sometimes </w:t>
            </w:r>
          </w:p>
          <w:p w:rsidR="000444FE" w:rsidRDefault="000444FE" w:rsidP="00E0539A">
            <w:pPr>
              <w:pStyle w:val="ListParagraph"/>
              <w:ind w:left="360"/>
            </w:pPr>
          </w:p>
        </w:tc>
        <w:tc>
          <w:tcPr>
            <w:tcW w:w="7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Catches the ball all of the time 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Can catch a strong pass into space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Rarely steps when receiving the pass</w:t>
            </w:r>
          </w:p>
        </w:tc>
        <w:tc>
          <w:tcPr>
            <w:tcW w:w="90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Consistently catches all passes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Consistently catches a strong pass into space</w:t>
            </w:r>
          </w:p>
          <w:p w:rsidR="000444FE" w:rsidRDefault="000444FE" w:rsidP="00E0539A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Never steps when receiving the pass</w:t>
            </w:r>
          </w:p>
        </w:tc>
      </w:tr>
      <w:tr w:rsidR="000444FE" w:rsidTr="000444FE">
        <w:trPr>
          <w:jc w:val="center"/>
        </w:trPr>
        <w:tc>
          <w:tcPr>
            <w:tcW w:w="930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 w:rsidP="00E0539A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 w:rsidP="00E0539A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 w:rsidP="00E0539A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 w:rsidP="00E0539A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 w:rsidP="00E0539A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0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 w:rsidP="00E0539A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0444FE" w:rsidRDefault="000444FE">
      <w:pPr>
        <w:spacing w:after="200"/>
        <w:rPr>
          <w:lang w:val="en-GB" w:eastAsia="ja-JP"/>
        </w:rPr>
      </w:pPr>
    </w:p>
    <w:p w:rsidR="000444FE" w:rsidRDefault="000444FE">
      <w:pPr>
        <w:spacing w:after="200"/>
        <w:rPr>
          <w:lang w:val="en-GB" w:eastAsia="ja-JP"/>
        </w:rPr>
      </w:pPr>
    </w:p>
    <w:p w:rsidR="000444FE" w:rsidRDefault="000444FE" w:rsidP="000444FE">
      <w:pPr>
        <w:rPr>
          <w:lang w:val="en-GB" w:eastAsia="ja-JP"/>
        </w:rPr>
      </w:pPr>
      <w:r>
        <w:rPr>
          <w:lang w:val="en-GB" w:eastAsia="ja-JP"/>
        </w:rPr>
        <w:t xml:space="preserve">Skill 3: Shooting </w:t>
      </w:r>
    </w:p>
    <w:p w:rsidR="000444FE" w:rsidRDefault="000444FE" w:rsidP="000444FE">
      <w:pPr>
        <w:rPr>
          <w:lang w:val="en-GB" w:eastAsia="ja-JP"/>
        </w:rPr>
      </w:pPr>
    </w:p>
    <w:tbl>
      <w:tblPr>
        <w:tblW w:w="8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8"/>
        <w:gridCol w:w="2958"/>
        <w:gridCol w:w="2959"/>
      </w:tblGrid>
      <w:tr w:rsidR="000444FE" w:rsidTr="000444FE">
        <w:trPr>
          <w:jc w:val="center"/>
        </w:trPr>
        <w:tc>
          <w:tcPr>
            <w:tcW w:w="887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14.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ab/>
              <w:t>SPECIALIST SKILL: GOAL SHOOTING (not examined externally)</w:t>
            </w:r>
          </w:p>
        </w:tc>
      </w:tr>
      <w:tr w:rsidR="000444FE" w:rsidTr="000444FE">
        <w:trPr>
          <w:jc w:val="center"/>
        </w:trPr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0444FE" w:rsidTr="000444FE">
        <w:trPr>
          <w:jc w:val="center"/>
        </w:trPr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Ball is held in one hand with fingers spread Ball sits on middle of fingers (</w:t>
            </w:r>
            <w:r>
              <w:rPr>
                <w:rFonts w:ascii="Arial" w:hAnsi="Arial"/>
                <w:b/>
                <w:sz w:val="22"/>
              </w:rPr>
              <w:t>not</w:t>
            </w:r>
            <w:r>
              <w:t xml:space="preserve"> on the palm)</w:t>
            </w:r>
          </w:p>
          <w:p w:rsidR="000444FE" w:rsidRDefault="000444FE">
            <w:pPr>
              <w:pStyle w:val="ListBullet"/>
            </w:pPr>
            <w:r>
              <w:t>Other hand supports on the side of the ball</w:t>
            </w:r>
          </w:p>
          <w:p w:rsidR="000444FE" w:rsidRDefault="000444FE">
            <w:pPr>
              <w:pStyle w:val="ListBullet"/>
            </w:pPr>
            <w:r>
              <w:t>Arm is high</w:t>
            </w:r>
          </w:p>
          <w:p w:rsidR="000444FE" w:rsidRDefault="000444FE">
            <w:pPr>
              <w:pStyle w:val="ListBullet"/>
            </w:pPr>
            <w:r>
              <w:t>Feet are shoulder-width apart</w:t>
            </w:r>
          </w:p>
          <w:p w:rsidR="000444FE" w:rsidRDefault="000444FE">
            <w:pPr>
              <w:pStyle w:val="ListBullet"/>
            </w:pPr>
            <w:r>
              <w:t xml:space="preserve">Feet, hips and shoulders are square to post </w:t>
            </w:r>
          </w:p>
          <w:p w:rsidR="000444FE" w:rsidRDefault="000444FE">
            <w:pPr>
              <w:pStyle w:val="ListBullet"/>
            </w:pPr>
            <w:r>
              <w:t>Aim at the goal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Knees are evenly flexed</w:t>
            </w:r>
          </w:p>
          <w:p w:rsidR="000444FE" w:rsidRDefault="000444FE">
            <w:pPr>
              <w:pStyle w:val="ListBullet"/>
            </w:pPr>
            <w:r>
              <w:t>Elbow is slightly flexed</w:t>
            </w:r>
          </w:p>
          <w:p w:rsidR="000444FE" w:rsidRDefault="000444FE">
            <w:pPr>
              <w:pStyle w:val="ListBullet"/>
            </w:pPr>
            <w:r>
              <w:t>Push up with the legs strongly to toes</w:t>
            </w:r>
          </w:p>
          <w:p w:rsidR="000444FE" w:rsidRDefault="000444FE">
            <w:pPr>
              <w:pStyle w:val="ListBullet"/>
            </w:pPr>
            <w:r>
              <w:t>Elbow towards the post</w:t>
            </w:r>
          </w:p>
          <w:p w:rsidR="000444FE" w:rsidRDefault="000444FE">
            <w:pPr>
              <w:pStyle w:val="ListBullet"/>
            </w:pPr>
            <w:r>
              <w:t>Arm extends and follow through is with wrist and fingers on release of the ball</w:t>
            </w:r>
          </w:p>
          <w:p w:rsidR="000444FE" w:rsidRDefault="000444FE">
            <w:pPr>
              <w:pStyle w:val="ListBullet"/>
            </w:pPr>
            <w:r>
              <w:t>Ball is released high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Stable base is maintained</w:t>
            </w:r>
          </w:p>
          <w:p w:rsidR="000444FE" w:rsidRDefault="000444FE">
            <w:pPr>
              <w:pStyle w:val="ListBullet"/>
            </w:pPr>
            <w:r>
              <w:t>Arm is fully extended above the head on follow through</w:t>
            </w:r>
          </w:p>
        </w:tc>
      </w:tr>
    </w:tbl>
    <w:p w:rsidR="000444FE" w:rsidRDefault="000444FE" w:rsidP="000444FE"/>
    <w:p w:rsidR="000444FE" w:rsidRDefault="000444FE" w:rsidP="000444FE">
      <w:pPr>
        <w:rPr>
          <w:lang w:val="en-GB" w:eastAsia="ja-JP"/>
        </w:rPr>
      </w:pPr>
    </w:p>
    <w:p w:rsidR="000444FE" w:rsidRDefault="000444FE" w:rsidP="000444FE">
      <w:pPr>
        <w:rPr>
          <w:lang w:val="en-GB" w:eastAsia="ja-JP"/>
        </w:rPr>
      </w:pPr>
    </w:p>
    <w:p w:rsidR="000444FE" w:rsidRDefault="000444FE" w:rsidP="000444FE">
      <w:pPr>
        <w:rPr>
          <w:lang w:val="en-GB" w:eastAsia="ja-JP"/>
        </w:rPr>
      </w:pPr>
    </w:p>
    <w:p w:rsidR="000444FE" w:rsidRDefault="000444FE">
      <w:pPr>
        <w:spacing w:after="200"/>
        <w:rPr>
          <w:lang w:val="en-GB" w:eastAsia="ja-JP"/>
        </w:rPr>
      </w:pPr>
      <w:r>
        <w:rPr>
          <w:lang w:val="en-GB" w:eastAsia="ja-JP"/>
        </w:rPr>
        <w:br w:type="page"/>
      </w:r>
    </w:p>
    <w:p w:rsidR="000444FE" w:rsidRDefault="000444FE" w:rsidP="000444FE">
      <w:pPr>
        <w:rPr>
          <w:lang w:val="en-GB" w:eastAsia="ja-JP"/>
        </w:rPr>
      </w:pPr>
      <w:bookmarkStart w:id="4" w:name="_GoBack"/>
      <w:bookmarkEnd w:id="4"/>
      <w:r>
        <w:rPr>
          <w:lang w:val="en-GB" w:eastAsia="ja-JP"/>
        </w:rPr>
        <w:lastRenderedPageBreak/>
        <w:t>Skill 4: 3 feet defence</w:t>
      </w:r>
    </w:p>
    <w:p w:rsidR="000444FE" w:rsidRDefault="000444FE" w:rsidP="000444FE">
      <w:pPr>
        <w:rPr>
          <w:lang w:val="en-GB" w:eastAsia="ja-JP"/>
        </w:rPr>
      </w:pPr>
    </w:p>
    <w:tbl>
      <w:tblPr>
        <w:tblW w:w="8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8"/>
        <w:gridCol w:w="2958"/>
        <w:gridCol w:w="2959"/>
      </w:tblGrid>
      <w:tr w:rsidR="000444FE" w:rsidTr="000444FE">
        <w:trPr>
          <w:jc w:val="center"/>
        </w:trPr>
        <w:tc>
          <w:tcPr>
            <w:tcW w:w="887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0444FE" w:rsidRDefault="000444FE">
            <w:pPr>
              <w:tabs>
                <w:tab w:val="left" w:pos="755"/>
              </w:tabs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11.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ab/>
              <w:t>3 FEET (0.9M) RECOVERY</w:t>
            </w:r>
          </w:p>
        </w:tc>
      </w:tr>
      <w:tr w:rsidR="000444FE" w:rsidTr="000444FE">
        <w:trPr>
          <w:jc w:val="center"/>
        </w:trPr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0444FE" w:rsidTr="000444FE">
        <w:trPr>
          <w:trHeight w:val="2422"/>
          <w:jc w:val="center"/>
        </w:trPr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Adequate transfer of force in the opposite direction</w:t>
            </w:r>
          </w:p>
          <w:p w:rsidR="000444FE" w:rsidRDefault="000444FE">
            <w:pPr>
              <w:pStyle w:val="ListBullet"/>
            </w:pPr>
            <w:r>
              <w:t>Strong stride/jump back</w:t>
            </w:r>
          </w:p>
          <w:p w:rsidR="000444FE" w:rsidRDefault="000444FE">
            <w:pPr>
              <w:pStyle w:val="ListBullet"/>
            </w:pPr>
            <w:r>
              <w:t>Weight is balanced over two feet</w:t>
            </w:r>
          </w:p>
          <w:p w:rsidR="000444FE" w:rsidRDefault="000444FE">
            <w:pPr>
              <w:pStyle w:val="ListBullet"/>
            </w:pPr>
            <w:r>
              <w:t>Hips, knees and ankles are slightly flexed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Arms are up and in a position appropriate to dictate desired direction of pass</w:t>
            </w:r>
          </w:p>
          <w:p w:rsidR="000444FE" w:rsidRDefault="000444FE">
            <w:pPr>
              <w:pStyle w:val="ListBullet"/>
            </w:pPr>
            <w:r>
              <w:t>Weight is balanced on the balls of the feet</w:t>
            </w:r>
          </w:p>
          <w:p w:rsidR="000444FE" w:rsidRDefault="000444FE">
            <w:pPr>
              <w:pStyle w:val="ListBullet"/>
            </w:pPr>
            <w:r>
              <w:t>Body leans forward from the hips</w:t>
            </w:r>
          </w:p>
          <w:p w:rsidR="000444FE" w:rsidRDefault="000444FE">
            <w:pPr>
              <w:pStyle w:val="ListBullet"/>
            </w:pPr>
            <w:r>
              <w:t>Eyes are up, tracking the ball and play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Repositions quickly to defend attacker’s moves</w:t>
            </w:r>
          </w:p>
        </w:tc>
      </w:tr>
      <w:tr w:rsidR="000444FE" w:rsidTr="000444FE">
        <w:trPr>
          <w:jc w:val="center"/>
        </w:trPr>
        <w:tc>
          <w:tcPr>
            <w:tcW w:w="295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0444FE" w:rsidRDefault="000444FE" w:rsidP="000444FE">
      <w:pPr>
        <w:rPr>
          <w:lang w:val="en-GB" w:eastAsia="ja-JP"/>
        </w:rPr>
      </w:pPr>
    </w:p>
    <w:p w:rsidR="000444FE" w:rsidRDefault="000444FE">
      <w:pPr>
        <w:spacing w:after="200"/>
        <w:rPr>
          <w:lang w:val="en-GB" w:eastAsia="ja-JP"/>
        </w:rPr>
      </w:pPr>
      <w:r>
        <w:rPr>
          <w:lang w:val="en-GB" w:eastAsia="ja-JP"/>
        </w:rPr>
        <w:br w:type="page"/>
      </w:r>
    </w:p>
    <w:p w:rsidR="000444FE" w:rsidRDefault="000444FE" w:rsidP="000444FE">
      <w:pPr>
        <w:rPr>
          <w:lang w:val="en-GB" w:eastAsia="ja-JP"/>
        </w:rPr>
      </w:pPr>
      <w:r>
        <w:rPr>
          <w:lang w:val="en-GB" w:eastAsia="ja-JP"/>
        </w:rPr>
        <w:lastRenderedPageBreak/>
        <w:t>Skill 5: Footwork</w:t>
      </w:r>
    </w:p>
    <w:p w:rsidR="000444FE" w:rsidRDefault="000444FE" w:rsidP="000444FE">
      <w:pPr>
        <w:rPr>
          <w:lang w:val="en-GB" w:eastAsia="ja-JP"/>
        </w:rPr>
      </w:pPr>
    </w:p>
    <w:tbl>
      <w:tblPr>
        <w:tblW w:w="8875" w:type="dxa"/>
        <w:jc w:val="center"/>
        <w:tblInd w:w="-1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8"/>
        <w:gridCol w:w="2958"/>
        <w:gridCol w:w="2959"/>
      </w:tblGrid>
      <w:tr w:rsidR="000444FE" w:rsidTr="000444FE">
        <w:trPr>
          <w:jc w:val="center"/>
        </w:trPr>
        <w:tc>
          <w:tcPr>
            <w:tcW w:w="887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0444FE" w:rsidRDefault="000444FE">
            <w:pPr>
              <w:tabs>
                <w:tab w:val="left" w:pos="719"/>
              </w:tabs>
              <w:spacing w:before="120" w:after="12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5.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ab/>
              <w:t>TWO-FOOT LAND</w:t>
            </w:r>
          </w:p>
        </w:tc>
      </w:tr>
      <w:tr w:rsidR="000444FE" w:rsidTr="000444FE">
        <w:trPr>
          <w:jc w:val="center"/>
        </w:trPr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0444FE" w:rsidTr="000444FE">
        <w:trPr>
          <w:jc w:val="center"/>
        </w:trPr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Strong lead to the ball</w:t>
            </w:r>
          </w:p>
          <w:p w:rsidR="000444FE" w:rsidRDefault="000444FE">
            <w:pPr>
              <w:pStyle w:val="ListBullet"/>
            </w:pPr>
            <w:r>
              <w:t>Body is balanced upright with a stable trunk</w:t>
            </w:r>
          </w:p>
          <w:p w:rsidR="000444FE" w:rsidRDefault="000444FE">
            <w:pPr>
              <w:pStyle w:val="ListBullet"/>
            </w:pPr>
            <w:r>
              <w:t>Shoulders are square and chin is up</w:t>
            </w:r>
          </w:p>
          <w:p w:rsidR="000444FE" w:rsidRDefault="000444FE">
            <w:pPr>
              <w:pStyle w:val="ListBullet"/>
            </w:pPr>
            <w:r>
              <w:t>Arms are extended towards the ball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 xml:space="preserve">Impact on landing is even between both feet </w:t>
            </w:r>
          </w:p>
          <w:p w:rsidR="000444FE" w:rsidRDefault="000444FE">
            <w:pPr>
              <w:pStyle w:val="ListBullet"/>
            </w:pPr>
            <w:r>
              <w:t>Hips, knees and ankles are flexed</w:t>
            </w:r>
          </w:p>
          <w:p w:rsidR="000444FE" w:rsidRDefault="000444FE">
            <w:pPr>
              <w:pStyle w:val="ListBullet"/>
            </w:pPr>
            <w:r>
              <w:t>Land with a wide stance</w:t>
            </w:r>
          </w:p>
          <w:p w:rsidR="000444FE" w:rsidRDefault="000444FE">
            <w:pPr>
              <w:pStyle w:val="ListBullet"/>
            </w:pPr>
            <w:r>
              <w:t xml:space="preserve">Body weight is transferred over both feet with shoulders even </w:t>
            </w:r>
          </w:p>
          <w:p w:rsidR="000444FE" w:rsidRDefault="000444FE">
            <w:pPr>
              <w:pStyle w:val="ListBullet"/>
            </w:pPr>
            <w:r>
              <w:t>Ball is received in front of the body so player runs onto the ball</w:t>
            </w:r>
          </w:p>
          <w:p w:rsidR="000444FE" w:rsidRDefault="000444FE">
            <w:pPr>
              <w:pStyle w:val="ListBullet"/>
            </w:pPr>
            <w:r>
              <w:t>Fingers are spread with thumbs behind the ball, forming a ‘W’ with index fingers</w:t>
            </w:r>
          </w:p>
          <w:p w:rsidR="000444FE" w:rsidRDefault="000444FE">
            <w:pPr>
              <w:pStyle w:val="ListBullet"/>
            </w:pPr>
            <w:r>
              <w:t>Ball is brought into the body to absorb impact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Balance is maintained to prevent illegal movements</w:t>
            </w:r>
          </w:p>
          <w:p w:rsidR="000444FE" w:rsidRDefault="000444FE">
            <w:pPr>
              <w:pStyle w:val="ListBullet"/>
            </w:pPr>
            <w:r>
              <w:t>Target for next pass is anticipated</w:t>
            </w:r>
          </w:p>
        </w:tc>
      </w:tr>
    </w:tbl>
    <w:p w:rsidR="000444FE" w:rsidRDefault="000444FE" w:rsidP="000444FE"/>
    <w:tbl>
      <w:tblPr>
        <w:tblW w:w="8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8"/>
        <w:gridCol w:w="2958"/>
        <w:gridCol w:w="2959"/>
      </w:tblGrid>
      <w:tr w:rsidR="000444FE" w:rsidTr="000444FE">
        <w:trPr>
          <w:jc w:val="center"/>
        </w:trPr>
        <w:tc>
          <w:tcPr>
            <w:tcW w:w="887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13.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ab/>
              <w:t>OUTSIDE-FOOT LAND AND PIVOT</w:t>
            </w:r>
          </w:p>
        </w:tc>
      </w:tr>
      <w:tr w:rsidR="000444FE" w:rsidTr="000444FE">
        <w:trPr>
          <w:jc w:val="center"/>
        </w:trPr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Preparation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Execution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spacing w:before="120" w:after="120"/>
              <w:rPr>
                <w:rFonts w:ascii="Arial Narrow" w:hAnsi="Arial Narrow" w:cs="Arial"/>
                <w:color w:val="999999"/>
                <w:sz w:val="20"/>
                <w:szCs w:val="20"/>
              </w:rPr>
            </w:pPr>
            <w:r>
              <w:rPr>
                <w:rFonts w:ascii="Arial Narrow" w:hAnsi="Arial Narrow" w:cs="Arial"/>
                <w:color w:val="999999"/>
                <w:sz w:val="20"/>
                <w:szCs w:val="20"/>
              </w:rPr>
              <w:t>Completion</w:t>
            </w:r>
          </w:p>
        </w:tc>
      </w:tr>
      <w:tr w:rsidR="000444FE" w:rsidTr="000444FE">
        <w:trPr>
          <w:jc w:val="center"/>
        </w:trPr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Body is upright and trunk is stable</w:t>
            </w:r>
          </w:p>
          <w:p w:rsidR="000444FE" w:rsidRDefault="000444FE">
            <w:pPr>
              <w:pStyle w:val="ListBullet"/>
            </w:pPr>
            <w:r>
              <w:t>Knees are slightly flexed</w:t>
            </w:r>
          </w:p>
          <w:p w:rsidR="000444FE" w:rsidRDefault="000444FE">
            <w:pPr>
              <w:pStyle w:val="ListBullet"/>
            </w:pPr>
            <w:r>
              <w:t>Lead on 45</w:t>
            </w:r>
            <w:r>
              <w:sym w:font="Symbol" w:char="F0B0"/>
            </w:r>
            <w:r>
              <w:t xml:space="preserve"> angle</w:t>
            </w:r>
          </w:p>
          <w:p w:rsidR="000444FE" w:rsidRDefault="000444FE">
            <w:pPr>
              <w:pStyle w:val="ListBullet"/>
            </w:pPr>
            <w:r>
              <w:t>Leading leg and arms extend towards the ball</w:t>
            </w:r>
          </w:p>
          <w:p w:rsidR="000444FE" w:rsidRDefault="000444FE">
            <w:pPr>
              <w:pStyle w:val="ListBullet"/>
            </w:pPr>
            <w:r>
              <w:t>Eyes focus on the thrower</w:t>
            </w:r>
          </w:p>
        </w:tc>
        <w:tc>
          <w:tcPr>
            <w:tcW w:w="2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Land on ball of foot of outside leg Impact is taken through outside foot</w:t>
            </w:r>
          </w:p>
          <w:p w:rsidR="000444FE" w:rsidRDefault="000444FE">
            <w:pPr>
              <w:pStyle w:val="ListBullet"/>
            </w:pPr>
            <w:r>
              <w:t>Flexion through the knee, hip and ankle</w:t>
            </w:r>
          </w:p>
          <w:p w:rsidR="000444FE" w:rsidRDefault="000444FE">
            <w:pPr>
              <w:pStyle w:val="ListBullet"/>
            </w:pPr>
            <w:r>
              <w:t>Follow with landing of second foot quickly to absorb remainder of forces of landing</w:t>
            </w:r>
          </w:p>
          <w:p w:rsidR="000444FE" w:rsidRDefault="000444FE">
            <w:pPr>
              <w:pStyle w:val="ListBullet"/>
            </w:pPr>
            <w:r>
              <w:t>The attacker is to drive onto the ball which is thrown/placed into space</w:t>
            </w:r>
          </w:p>
          <w:p w:rsidR="000444FE" w:rsidRDefault="000444FE">
            <w:pPr>
              <w:pStyle w:val="ListBullet"/>
            </w:pPr>
            <w:r>
              <w:t>Fingers are spread with thumbs behind ball, forming a ‘W’ with index fingers</w:t>
            </w:r>
          </w:p>
          <w:p w:rsidR="000444FE" w:rsidRDefault="000444FE">
            <w:pPr>
              <w:pStyle w:val="ListBullet"/>
            </w:pPr>
            <w:r>
              <w:t>Allow force in the ball to assist in taking body around in turn</w:t>
            </w:r>
          </w:p>
          <w:p w:rsidR="000444FE" w:rsidRDefault="000444FE">
            <w:pPr>
              <w:pStyle w:val="ListBullet"/>
            </w:pPr>
            <w:r>
              <w:t xml:space="preserve">Pivot on ball of the outside foot </w:t>
            </w:r>
          </w:p>
          <w:p w:rsidR="000444FE" w:rsidRDefault="000444FE">
            <w:pPr>
              <w:pStyle w:val="ListBullet"/>
            </w:pPr>
            <w:r>
              <w:t>Strong through the trunk</w:t>
            </w:r>
          </w:p>
        </w:tc>
        <w:tc>
          <w:tcPr>
            <w:tcW w:w="2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444FE" w:rsidRDefault="000444FE">
            <w:pPr>
              <w:pStyle w:val="ListBullet"/>
            </w:pPr>
            <w:r>
              <w:t>Balance is maintained to prevent illegal movements</w:t>
            </w:r>
          </w:p>
          <w:p w:rsidR="000444FE" w:rsidRDefault="000444FE">
            <w:pPr>
              <w:pStyle w:val="ListBullet"/>
            </w:pPr>
            <w:r>
              <w:t>Target for next pass is anticipated</w:t>
            </w:r>
          </w:p>
        </w:tc>
      </w:tr>
    </w:tbl>
    <w:p w:rsidR="000444FE" w:rsidRPr="000444FE" w:rsidRDefault="000444FE" w:rsidP="000444FE">
      <w:pPr>
        <w:rPr>
          <w:lang w:val="en-GB" w:eastAsia="ja-JP"/>
        </w:rPr>
      </w:pPr>
    </w:p>
    <w:sectPr w:rsidR="000444FE" w:rsidRPr="000444FE" w:rsidSect="000444FE"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AA5" w:rsidRDefault="00310AA5" w:rsidP="000267E0">
      <w:pPr>
        <w:spacing w:line="240" w:lineRule="auto"/>
      </w:pPr>
      <w:r>
        <w:separator/>
      </w:r>
    </w:p>
  </w:endnote>
  <w:endnote w:type="continuationSeparator" w:id="0">
    <w:p w:rsidR="00310AA5" w:rsidRDefault="00310AA5" w:rsidP="00026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AA5" w:rsidRPr="00AC5B89" w:rsidRDefault="00310AA5" w:rsidP="007E1267">
    <w:pPr>
      <w:pStyle w:val="Footer"/>
      <w:pBdr>
        <w:top w:val="single" w:sz="8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8"/>
      </w:rPr>
    </w:pP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Physical Education Studies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General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 w:rsidR="0044660C">
      <w:rPr>
        <w:rFonts w:ascii="Franklin Gothic Book" w:hAnsi="Franklin Gothic Book"/>
        <w:b/>
        <w:noProof/>
        <w:color w:val="342568"/>
        <w:sz w:val="18"/>
        <w:szCs w:val="18"/>
      </w:rPr>
      <w:t xml:space="preserve">Year 11 | Volleyball assessment criteria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AA5" w:rsidRPr="00F5124F" w:rsidRDefault="00310AA5" w:rsidP="007E1267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tasks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Physical Education Studies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General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AA5" w:rsidRDefault="00310AA5" w:rsidP="000267E0">
      <w:pPr>
        <w:spacing w:line="240" w:lineRule="auto"/>
      </w:pPr>
      <w:r>
        <w:separator/>
      </w:r>
    </w:p>
  </w:footnote>
  <w:footnote w:type="continuationSeparator" w:id="0">
    <w:p w:rsidR="00310AA5" w:rsidRDefault="00310AA5" w:rsidP="000267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AA5" w:rsidRPr="0034422A" w:rsidRDefault="00310AA5" w:rsidP="007E1267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993" w:right="9639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0444FE">
      <w:rPr>
        <w:rFonts w:ascii="Franklin Gothic Book" w:hAnsi="Franklin Gothic Book"/>
        <w:b/>
        <w:noProof/>
        <w:color w:val="46328C"/>
        <w:sz w:val="32"/>
      </w:rPr>
      <w:t>2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:rsidR="00310AA5" w:rsidRDefault="00310A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AA5" w:rsidRPr="0034422A" w:rsidRDefault="00310AA5" w:rsidP="007E1267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639" w:right="-993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0444FE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:rsidR="00310AA5" w:rsidRDefault="00310A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1013"/>
    <w:multiLevelType w:val="hybridMultilevel"/>
    <w:tmpl w:val="2156215A"/>
    <w:lvl w:ilvl="0" w:tplc="D3946B2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2260"/>
    <w:multiLevelType w:val="multilevel"/>
    <w:tmpl w:val="B5E498FA"/>
    <w:lvl w:ilvl="0">
      <w:start w:val="1"/>
      <w:numFmt w:val="lowerLetter"/>
      <w:lvlText w:val="%1)"/>
      <w:lvlJc w:val="left"/>
      <w:pPr>
        <w:tabs>
          <w:tab w:val="num" w:pos="1117"/>
        </w:tabs>
        <w:ind w:left="794" w:hanging="397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2194"/>
        </w:tabs>
        <w:ind w:left="1871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2">
    <w:nsid w:val="0C7A5A86"/>
    <w:multiLevelType w:val="hybridMultilevel"/>
    <w:tmpl w:val="444220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73CC6"/>
    <w:multiLevelType w:val="hybridMultilevel"/>
    <w:tmpl w:val="644E85E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9B034C"/>
    <w:multiLevelType w:val="hybridMultilevel"/>
    <w:tmpl w:val="76B8E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B529B"/>
    <w:multiLevelType w:val="hybridMultilevel"/>
    <w:tmpl w:val="6D2470DA"/>
    <w:lvl w:ilvl="0" w:tplc="EF367A84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002A7"/>
    <w:multiLevelType w:val="multilevel"/>
    <w:tmpl w:val="3CF86092"/>
    <w:lvl w:ilvl="0">
      <w:start w:val="1"/>
      <w:numFmt w:val="lowerLetter"/>
      <w:lvlText w:val="%1)"/>
      <w:lvlJc w:val="left"/>
      <w:pPr>
        <w:tabs>
          <w:tab w:val="num" w:pos="720"/>
        </w:tabs>
        <w:ind w:left="397" w:hanging="397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7">
    <w:nsid w:val="141F0F9B"/>
    <w:multiLevelType w:val="hybridMultilevel"/>
    <w:tmpl w:val="38187E5A"/>
    <w:lvl w:ilvl="0" w:tplc="EF367A84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A50E3"/>
    <w:multiLevelType w:val="hybridMultilevel"/>
    <w:tmpl w:val="579424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B082D"/>
    <w:multiLevelType w:val="multilevel"/>
    <w:tmpl w:val="0C3EE55A"/>
    <w:lvl w:ilvl="0">
      <w:start w:val="1"/>
      <w:numFmt w:val="decimal"/>
      <w:lvlText w:val="%1."/>
      <w:lvlJc w:val="left"/>
      <w:pPr>
        <w:tabs>
          <w:tab w:val="num" w:pos="1117"/>
        </w:tabs>
        <w:ind w:left="794" w:hanging="397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10">
    <w:nsid w:val="1DFD18C4"/>
    <w:multiLevelType w:val="hybridMultilevel"/>
    <w:tmpl w:val="1DA47C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2C276E"/>
    <w:multiLevelType w:val="multilevel"/>
    <w:tmpl w:val="1540863E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12">
    <w:nsid w:val="1E392D02"/>
    <w:multiLevelType w:val="hybridMultilevel"/>
    <w:tmpl w:val="37E26B3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2D362A"/>
    <w:multiLevelType w:val="multilevel"/>
    <w:tmpl w:val="50B0097C"/>
    <w:lvl w:ilvl="0">
      <w:start w:val="1"/>
      <w:numFmt w:val="lowerLetter"/>
      <w:lvlText w:val="%1)"/>
      <w:lvlJc w:val="left"/>
      <w:pPr>
        <w:tabs>
          <w:tab w:val="num" w:pos="1117"/>
        </w:tabs>
        <w:ind w:left="794" w:hanging="397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14">
    <w:nsid w:val="1F4D11F4"/>
    <w:multiLevelType w:val="hybridMultilevel"/>
    <w:tmpl w:val="21144B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67226D"/>
    <w:multiLevelType w:val="multilevel"/>
    <w:tmpl w:val="E5AA461C"/>
    <w:lvl w:ilvl="0">
      <w:start w:val="1"/>
      <w:numFmt w:val="lowerLetter"/>
      <w:lvlText w:val="%1)"/>
      <w:lvlJc w:val="left"/>
      <w:pPr>
        <w:tabs>
          <w:tab w:val="num" w:pos="720"/>
        </w:tabs>
        <w:ind w:left="397" w:hanging="397"/>
      </w:pPr>
      <w:rPr>
        <w:rFonts w:hint="default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797"/>
        </w:tabs>
        <w:ind w:left="1474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16">
    <w:nsid w:val="21A4382D"/>
    <w:multiLevelType w:val="hybridMultilevel"/>
    <w:tmpl w:val="CAACA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BF2E6D"/>
    <w:multiLevelType w:val="hybridMultilevel"/>
    <w:tmpl w:val="0D028014"/>
    <w:lvl w:ilvl="0" w:tplc="E2626D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3F0711F"/>
    <w:multiLevelType w:val="multilevel"/>
    <w:tmpl w:val="015A5BA6"/>
    <w:lvl w:ilvl="0">
      <w:start w:val="1"/>
      <w:numFmt w:val="lowerLetter"/>
      <w:lvlText w:val="%1)"/>
      <w:lvlJc w:val="left"/>
      <w:pPr>
        <w:tabs>
          <w:tab w:val="num" w:pos="1117"/>
        </w:tabs>
        <w:ind w:left="794" w:hanging="397"/>
      </w:pPr>
      <w:rPr>
        <w:rFonts w:hint="default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19">
    <w:nsid w:val="27064C44"/>
    <w:multiLevelType w:val="multilevel"/>
    <w:tmpl w:val="48EAA730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asciiTheme="minorHAnsi" w:hAnsiTheme="minorHAnsi" w:cstheme="minorHAnsi" w:hint="default"/>
        <w:i w:val="0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20">
    <w:nsid w:val="274F48C9"/>
    <w:multiLevelType w:val="multilevel"/>
    <w:tmpl w:val="74D811EE"/>
    <w:lvl w:ilvl="0">
      <w:start w:val="1"/>
      <w:numFmt w:val="lowerLetter"/>
      <w:lvlText w:val="%1)"/>
      <w:lvlJc w:val="left"/>
      <w:pPr>
        <w:tabs>
          <w:tab w:val="num" w:pos="1117"/>
        </w:tabs>
        <w:ind w:left="794" w:hanging="397"/>
      </w:pPr>
      <w:rPr>
        <w:rFonts w:hint="default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21">
    <w:nsid w:val="27B635AC"/>
    <w:multiLevelType w:val="hybridMultilevel"/>
    <w:tmpl w:val="64B8589E"/>
    <w:lvl w:ilvl="0" w:tplc="07D4C6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FFFFFFFF">
      <w:start w:val="1"/>
      <w:numFmt w:val="lowerLetter"/>
      <w:lvlText w:val="(%2)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  <w:szCs w:val="22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85F7E5F"/>
    <w:multiLevelType w:val="hybridMultilevel"/>
    <w:tmpl w:val="A7C47F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F83C64"/>
    <w:multiLevelType w:val="hybridMultilevel"/>
    <w:tmpl w:val="EA401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5C758B"/>
    <w:multiLevelType w:val="multilevel"/>
    <w:tmpl w:val="4B8EE790"/>
    <w:lvl w:ilvl="0">
      <w:start w:val="1"/>
      <w:numFmt w:val="lowerLetter"/>
      <w:lvlText w:val="%1)"/>
      <w:lvlJc w:val="left"/>
      <w:pPr>
        <w:tabs>
          <w:tab w:val="num" w:pos="1117"/>
        </w:tabs>
        <w:ind w:left="794" w:hanging="397"/>
      </w:pPr>
      <w:rPr>
        <w:rFonts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2194"/>
        </w:tabs>
        <w:ind w:left="1871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25">
    <w:nsid w:val="370C7C5A"/>
    <w:multiLevelType w:val="multilevel"/>
    <w:tmpl w:val="ACB66B5C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26">
    <w:nsid w:val="3A174253"/>
    <w:multiLevelType w:val="hybridMultilevel"/>
    <w:tmpl w:val="8BBE88AA"/>
    <w:lvl w:ilvl="0" w:tplc="626AFF64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6A3752"/>
    <w:multiLevelType w:val="hybridMultilevel"/>
    <w:tmpl w:val="16F4EA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B52946"/>
    <w:multiLevelType w:val="multilevel"/>
    <w:tmpl w:val="17D00930"/>
    <w:lvl w:ilvl="0">
      <w:start w:val="4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29">
    <w:nsid w:val="44181AA8"/>
    <w:multiLevelType w:val="hybridMultilevel"/>
    <w:tmpl w:val="FA60CBDC"/>
    <w:lvl w:ilvl="0" w:tplc="4D60CBB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287412"/>
    <w:multiLevelType w:val="multilevel"/>
    <w:tmpl w:val="0C3EE55A"/>
    <w:lvl w:ilvl="0">
      <w:start w:val="1"/>
      <w:numFmt w:val="decimal"/>
      <w:lvlText w:val="%1."/>
      <w:lvlJc w:val="left"/>
      <w:pPr>
        <w:tabs>
          <w:tab w:val="num" w:pos="1117"/>
        </w:tabs>
        <w:ind w:left="794" w:hanging="397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31">
    <w:nsid w:val="4D544407"/>
    <w:multiLevelType w:val="hybridMultilevel"/>
    <w:tmpl w:val="124E9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F7276D"/>
    <w:multiLevelType w:val="hybridMultilevel"/>
    <w:tmpl w:val="EDF0D81A"/>
    <w:lvl w:ilvl="0" w:tplc="0366A8F4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7B6874"/>
    <w:multiLevelType w:val="multilevel"/>
    <w:tmpl w:val="50B0097C"/>
    <w:lvl w:ilvl="0">
      <w:start w:val="1"/>
      <w:numFmt w:val="lowerLetter"/>
      <w:lvlText w:val="%1)"/>
      <w:lvlJc w:val="left"/>
      <w:pPr>
        <w:tabs>
          <w:tab w:val="num" w:pos="1117"/>
        </w:tabs>
        <w:ind w:left="794" w:hanging="397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34">
    <w:nsid w:val="600E341E"/>
    <w:multiLevelType w:val="multilevel"/>
    <w:tmpl w:val="0C3EE55A"/>
    <w:lvl w:ilvl="0">
      <w:start w:val="1"/>
      <w:numFmt w:val="decimal"/>
      <w:lvlText w:val="%1."/>
      <w:lvlJc w:val="left"/>
      <w:pPr>
        <w:tabs>
          <w:tab w:val="num" w:pos="1117"/>
        </w:tabs>
        <w:ind w:left="794" w:hanging="397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94"/>
        </w:tabs>
        <w:ind w:left="1871" w:hanging="397"/>
      </w:pPr>
      <w:rPr>
        <w:rFonts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3271"/>
        </w:tabs>
        <w:ind w:left="2948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48"/>
        </w:tabs>
        <w:ind w:left="4025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25"/>
        </w:tabs>
        <w:ind w:left="5102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502"/>
        </w:tabs>
        <w:ind w:left="61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79"/>
        </w:tabs>
        <w:ind w:left="725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56"/>
        </w:tabs>
        <w:ind w:left="8333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733"/>
        </w:tabs>
        <w:ind w:left="9410" w:hanging="397"/>
      </w:pPr>
      <w:rPr>
        <w:rFonts w:hint="default"/>
      </w:rPr>
    </w:lvl>
  </w:abstractNum>
  <w:abstractNum w:abstractNumId="35">
    <w:nsid w:val="609E6274"/>
    <w:multiLevelType w:val="multilevel"/>
    <w:tmpl w:val="0A966B94"/>
    <w:lvl w:ilvl="0">
      <w:start w:val="4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abstractNum w:abstractNumId="36">
    <w:nsid w:val="6BA3287A"/>
    <w:multiLevelType w:val="hybridMultilevel"/>
    <w:tmpl w:val="2F2E8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CA4F0A"/>
    <w:multiLevelType w:val="hybridMultilevel"/>
    <w:tmpl w:val="0F22E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E1431D6"/>
    <w:multiLevelType w:val="hybridMultilevel"/>
    <w:tmpl w:val="D410FB46"/>
    <w:lvl w:ilvl="0" w:tplc="372039C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F03B9B"/>
    <w:multiLevelType w:val="hybridMultilevel"/>
    <w:tmpl w:val="A5C280DE"/>
    <w:lvl w:ilvl="0" w:tplc="1C8A3E8E">
      <w:start w:val="1"/>
      <w:numFmt w:val="decimal"/>
      <w:lvlText w:val="%1."/>
      <w:lvlJc w:val="left"/>
      <w:pPr>
        <w:tabs>
          <w:tab w:val="num" w:pos="935"/>
        </w:tabs>
        <w:ind w:left="935" w:hanging="425"/>
      </w:pPr>
      <w:rPr>
        <w:rFonts w:hint="default"/>
        <w:b w:val="0"/>
        <w:i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40">
    <w:nsid w:val="707219FD"/>
    <w:multiLevelType w:val="hybridMultilevel"/>
    <w:tmpl w:val="F42025D0"/>
    <w:lvl w:ilvl="0" w:tplc="DB40BA18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999999"/>
      </w:rPr>
    </w:lvl>
    <w:lvl w:ilvl="1" w:tplc="C5E6B2C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28097C4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 Narrow" w:eastAsia="Times New Roman" w:hAnsi="Arial Narrow" w:cs="Arial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6D035B"/>
    <w:multiLevelType w:val="hybridMultilevel"/>
    <w:tmpl w:val="5AB08C44"/>
    <w:lvl w:ilvl="0" w:tplc="850A6710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210C80"/>
    <w:multiLevelType w:val="hybridMultilevel"/>
    <w:tmpl w:val="60946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E864E0"/>
    <w:multiLevelType w:val="hybridMultilevel"/>
    <w:tmpl w:val="A68248CA"/>
    <w:lvl w:ilvl="0" w:tplc="D006EBB6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C3F46"/>
    <w:multiLevelType w:val="hybridMultilevel"/>
    <w:tmpl w:val="ABA425D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7426AA2"/>
    <w:multiLevelType w:val="hybridMultilevel"/>
    <w:tmpl w:val="43300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273E03"/>
    <w:multiLevelType w:val="hybridMultilevel"/>
    <w:tmpl w:val="EDF0D81A"/>
    <w:lvl w:ilvl="0" w:tplc="0366A8F4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B414164"/>
    <w:multiLevelType w:val="multilevel"/>
    <w:tmpl w:val="CBB8DEBA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474" w:hanging="397"/>
      </w:pPr>
      <w:rPr>
        <w:rFonts w:ascii="Symbol" w:hAnsi="Symbol" w:hint="default"/>
        <w:b w:val="0"/>
        <w:i w:val="0"/>
        <w:sz w:val="16"/>
      </w:rPr>
    </w:lvl>
    <w:lvl w:ilvl="2">
      <w:start w:val="1"/>
      <w:numFmt w:val="lowerRoman"/>
      <w:lvlText w:val="%3."/>
      <w:lvlJc w:val="right"/>
      <w:pPr>
        <w:tabs>
          <w:tab w:val="num" w:pos="2874"/>
        </w:tabs>
        <w:ind w:left="255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62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28"/>
        </w:tabs>
        <w:ind w:left="470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05"/>
        </w:tabs>
        <w:ind w:left="57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685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259"/>
        </w:tabs>
        <w:ind w:left="793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36"/>
        </w:tabs>
        <w:ind w:left="9013" w:hanging="397"/>
      </w:pPr>
      <w:rPr>
        <w:rFonts w:hint="default"/>
      </w:rPr>
    </w:lvl>
  </w:abstractNum>
  <w:num w:numId="1">
    <w:abstractNumId w:val="39"/>
  </w:num>
  <w:num w:numId="2">
    <w:abstractNumId w:val="17"/>
  </w:num>
  <w:num w:numId="3">
    <w:abstractNumId w:val="10"/>
  </w:num>
  <w:num w:numId="4">
    <w:abstractNumId w:val="47"/>
  </w:num>
  <w:num w:numId="5">
    <w:abstractNumId w:val="42"/>
  </w:num>
  <w:num w:numId="6">
    <w:abstractNumId w:val="32"/>
  </w:num>
  <w:num w:numId="7">
    <w:abstractNumId w:val="0"/>
  </w:num>
  <w:num w:numId="8">
    <w:abstractNumId w:val="29"/>
  </w:num>
  <w:num w:numId="9">
    <w:abstractNumId w:val="22"/>
  </w:num>
  <w:num w:numId="10">
    <w:abstractNumId w:val="21"/>
  </w:num>
  <w:num w:numId="11">
    <w:abstractNumId w:val="3"/>
  </w:num>
  <w:num w:numId="12">
    <w:abstractNumId w:val="14"/>
  </w:num>
  <w:num w:numId="13">
    <w:abstractNumId w:val="43"/>
  </w:num>
  <w:num w:numId="14">
    <w:abstractNumId w:val="41"/>
  </w:num>
  <w:num w:numId="15">
    <w:abstractNumId w:val="8"/>
  </w:num>
  <w:num w:numId="16">
    <w:abstractNumId w:val="26"/>
  </w:num>
  <w:num w:numId="17">
    <w:abstractNumId w:val="4"/>
  </w:num>
  <w:num w:numId="18">
    <w:abstractNumId w:val="11"/>
  </w:num>
  <w:num w:numId="19">
    <w:abstractNumId w:val="38"/>
  </w:num>
  <w:num w:numId="20">
    <w:abstractNumId w:val="33"/>
  </w:num>
  <w:num w:numId="21">
    <w:abstractNumId w:val="18"/>
  </w:num>
  <w:num w:numId="22">
    <w:abstractNumId w:val="25"/>
  </w:num>
  <w:num w:numId="23">
    <w:abstractNumId w:val="24"/>
  </w:num>
  <w:num w:numId="24">
    <w:abstractNumId w:val="1"/>
  </w:num>
  <w:num w:numId="25">
    <w:abstractNumId w:val="13"/>
  </w:num>
  <w:num w:numId="26">
    <w:abstractNumId w:val="28"/>
  </w:num>
  <w:num w:numId="27">
    <w:abstractNumId w:val="35"/>
  </w:num>
  <w:num w:numId="28">
    <w:abstractNumId w:val="6"/>
  </w:num>
  <w:num w:numId="29">
    <w:abstractNumId w:val="46"/>
  </w:num>
  <w:num w:numId="30">
    <w:abstractNumId w:val="2"/>
  </w:num>
  <w:num w:numId="31">
    <w:abstractNumId w:val="20"/>
  </w:num>
  <w:num w:numId="32">
    <w:abstractNumId w:val="30"/>
  </w:num>
  <w:num w:numId="33">
    <w:abstractNumId w:val="34"/>
  </w:num>
  <w:num w:numId="34">
    <w:abstractNumId w:val="9"/>
  </w:num>
  <w:num w:numId="35">
    <w:abstractNumId w:val="15"/>
  </w:num>
  <w:num w:numId="36">
    <w:abstractNumId w:val="12"/>
  </w:num>
  <w:num w:numId="37">
    <w:abstractNumId w:val="44"/>
  </w:num>
  <w:num w:numId="38">
    <w:abstractNumId w:val="36"/>
  </w:num>
  <w:num w:numId="39">
    <w:abstractNumId w:val="23"/>
  </w:num>
  <w:num w:numId="40">
    <w:abstractNumId w:val="5"/>
  </w:num>
  <w:num w:numId="41">
    <w:abstractNumId w:val="7"/>
  </w:num>
  <w:num w:numId="42">
    <w:abstractNumId w:val="27"/>
  </w:num>
  <w:num w:numId="43">
    <w:abstractNumId w:val="19"/>
  </w:num>
  <w:num w:numId="44">
    <w:abstractNumId w:val="31"/>
  </w:num>
  <w:num w:numId="45">
    <w:abstractNumId w:val="40"/>
  </w:num>
  <w:num w:numId="46">
    <w:abstractNumId w:val="45"/>
  </w:num>
  <w:num w:numId="47">
    <w:abstractNumId w:val="16"/>
  </w:num>
  <w:num w:numId="48">
    <w:abstractNumId w:val="3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A2"/>
    <w:rsid w:val="0000127A"/>
    <w:rsid w:val="0001390F"/>
    <w:rsid w:val="00017CA6"/>
    <w:rsid w:val="00021A75"/>
    <w:rsid w:val="00024137"/>
    <w:rsid w:val="000267E0"/>
    <w:rsid w:val="00034800"/>
    <w:rsid w:val="000444FE"/>
    <w:rsid w:val="00053279"/>
    <w:rsid w:val="00057773"/>
    <w:rsid w:val="00063A05"/>
    <w:rsid w:val="00076C66"/>
    <w:rsid w:val="000818E9"/>
    <w:rsid w:val="000829AF"/>
    <w:rsid w:val="00084511"/>
    <w:rsid w:val="00094C6D"/>
    <w:rsid w:val="00097DF7"/>
    <w:rsid w:val="000A705B"/>
    <w:rsid w:val="000B4CEB"/>
    <w:rsid w:val="000C62E6"/>
    <w:rsid w:val="000F4DF8"/>
    <w:rsid w:val="000F69DB"/>
    <w:rsid w:val="00101354"/>
    <w:rsid w:val="00112093"/>
    <w:rsid w:val="00122E87"/>
    <w:rsid w:val="001411A0"/>
    <w:rsid w:val="00165479"/>
    <w:rsid w:val="00173460"/>
    <w:rsid w:val="001827D8"/>
    <w:rsid w:val="0019284C"/>
    <w:rsid w:val="001A139B"/>
    <w:rsid w:val="001A44BA"/>
    <w:rsid w:val="001B190C"/>
    <w:rsid w:val="001B5793"/>
    <w:rsid w:val="001B61E6"/>
    <w:rsid w:val="001D1620"/>
    <w:rsid w:val="001D783F"/>
    <w:rsid w:val="00205D5E"/>
    <w:rsid w:val="00212697"/>
    <w:rsid w:val="00217AA9"/>
    <w:rsid w:val="00217F86"/>
    <w:rsid w:val="00217FA7"/>
    <w:rsid w:val="0023687A"/>
    <w:rsid w:val="00241B23"/>
    <w:rsid w:val="00253ADD"/>
    <w:rsid w:val="0026083C"/>
    <w:rsid w:val="0028078D"/>
    <w:rsid w:val="00284771"/>
    <w:rsid w:val="0029410F"/>
    <w:rsid w:val="002A2D83"/>
    <w:rsid w:val="002A4F2B"/>
    <w:rsid w:val="002A5CBB"/>
    <w:rsid w:val="002B41DC"/>
    <w:rsid w:val="002E1C81"/>
    <w:rsid w:val="002F7158"/>
    <w:rsid w:val="00301E4A"/>
    <w:rsid w:val="00306AE1"/>
    <w:rsid w:val="003074AF"/>
    <w:rsid w:val="00310AA5"/>
    <w:rsid w:val="00317D18"/>
    <w:rsid w:val="00326B4F"/>
    <w:rsid w:val="003273C4"/>
    <w:rsid w:val="00331396"/>
    <w:rsid w:val="00332D25"/>
    <w:rsid w:val="00335AAB"/>
    <w:rsid w:val="00337992"/>
    <w:rsid w:val="003518BC"/>
    <w:rsid w:val="0036066D"/>
    <w:rsid w:val="0037304F"/>
    <w:rsid w:val="00390FE6"/>
    <w:rsid w:val="00391C40"/>
    <w:rsid w:val="003967F8"/>
    <w:rsid w:val="003A1D0A"/>
    <w:rsid w:val="003A3671"/>
    <w:rsid w:val="003D2E81"/>
    <w:rsid w:val="003D4294"/>
    <w:rsid w:val="003D5F72"/>
    <w:rsid w:val="003E7771"/>
    <w:rsid w:val="003F0BC0"/>
    <w:rsid w:val="003F5A7E"/>
    <w:rsid w:val="00414C33"/>
    <w:rsid w:val="00437B3B"/>
    <w:rsid w:val="0044660C"/>
    <w:rsid w:val="00446FCB"/>
    <w:rsid w:val="00453516"/>
    <w:rsid w:val="004717BE"/>
    <w:rsid w:val="00483F0B"/>
    <w:rsid w:val="00492C3F"/>
    <w:rsid w:val="004A1F03"/>
    <w:rsid w:val="004C0852"/>
    <w:rsid w:val="004D20A3"/>
    <w:rsid w:val="004D2FD1"/>
    <w:rsid w:val="004E7FB7"/>
    <w:rsid w:val="004F5B84"/>
    <w:rsid w:val="00521938"/>
    <w:rsid w:val="00547EF1"/>
    <w:rsid w:val="0055592B"/>
    <w:rsid w:val="005623AC"/>
    <w:rsid w:val="00562573"/>
    <w:rsid w:val="00563F9B"/>
    <w:rsid w:val="00566A81"/>
    <w:rsid w:val="00580DC3"/>
    <w:rsid w:val="00595110"/>
    <w:rsid w:val="005A76B5"/>
    <w:rsid w:val="005B49A2"/>
    <w:rsid w:val="005B58B0"/>
    <w:rsid w:val="005C0608"/>
    <w:rsid w:val="005C126B"/>
    <w:rsid w:val="005C4D42"/>
    <w:rsid w:val="005E43CF"/>
    <w:rsid w:val="005E744F"/>
    <w:rsid w:val="005F41AD"/>
    <w:rsid w:val="00626D8A"/>
    <w:rsid w:val="00635A45"/>
    <w:rsid w:val="0064590C"/>
    <w:rsid w:val="0068175E"/>
    <w:rsid w:val="00694DD4"/>
    <w:rsid w:val="006A56B0"/>
    <w:rsid w:val="006B5A8E"/>
    <w:rsid w:val="006B5C6D"/>
    <w:rsid w:val="006F1FE4"/>
    <w:rsid w:val="006F2C61"/>
    <w:rsid w:val="00702827"/>
    <w:rsid w:val="007065E1"/>
    <w:rsid w:val="00707FA3"/>
    <w:rsid w:val="0072556C"/>
    <w:rsid w:val="00727F9E"/>
    <w:rsid w:val="00757A62"/>
    <w:rsid w:val="007615D9"/>
    <w:rsid w:val="00764176"/>
    <w:rsid w:val="0077469E"/>
    <w:rsid w:val="007765B9"/>
    <w:rsid w:val="00785E8B"/>
    <w:rsid w:val="007B6769"/>
    <w:rsid w:val="007C1891"/>
    <w:rsid w:val="007C6AE0"/>
    <w:rsid w:val="007D650F"/>
    <w:rsid w:val="007E1267"/>
    <w:rsid w:val="007E3440"/>
    <w:rsid w:val="007F0EDF"/>
    <w:rsid w:val="007F72D6"/>
    <w:rsid w:val="00802BB4"/>
    <w:rsid w:val="00811134"/>
    <w:rsid w:val="00817B4E"/>
    <w:rsid w:val="00835852"/>
    <w:rsid w:val="00836DA2"/>
    <w:rsid w:val="00850C35"/>
    <w:rsid w:val="0086237F"/>
    <w:rsid w:val="0087316A"/>
    <w:rsid w:val="00877068"/>
    <w:rsid w:val="00884AE8"/>
    <w:rsid w:val="008874C8"/>
    <w:rsid w:val="00890AF1"/>
    <w:rsid w:val="008A01B2"/>
    <w:rsid w:val="008C6769"/>
    <w:rsid w:val="008E6132"/>
    <w:rsid w:val="008F5BBB"/>
    <w:rsid w:val="00905CA7"/>
    <w:rsid w:val="009117DC"/>
    <w:rsid w:val="00913456"/>
    <w:rsid w:val="0092058E"/>
    <w:rsid w:val="009240EC"/>
    <w:rsid w:val="00927B08"/>
    <w:rsid w:val="00946AEA"/>
    <w:rsid w:val="00951318"/>
    <w:rsid w:val="00966534"/>
    <w:rsid w:val="00990F3B"/>
    <w:rsid w:val="009A461A"/>
    <w:rsid w:val="009B1B5F"/>
    <w:rsid w:val="009C01E3"/>
    <w:rsid w:val="009C29CB"/>
    <w:rsid w:val="009D00BF"/>
    <w:rsid w:val="009E09A7"/>
    <w:rsid w:val="009E0AA2"/>
    <w:rsid w:val="009E721C"/>
    <w:rsid w:val="009F5D91"/>
    <w:rsid w:val="00A55A61"/>
    <w:rsid w:val="00A60DF4"/>
    <w:rsid w:val="00A618CA"/>
    <w:rsid w:val="00A63F83"/>
    <w:rsid w:val="00A7038E"/>
    <w:rsid w:val="00AC5B89"/>
    <w:rsid w:val="00AD665C"/>
    <w:rsid w:val="00AF3577"/>
    <w:rsid w:val="00AF51EA"/>
    <w:rsid w:val="00AF7DD9"/>
    <w:rsid w:val="00B016DC"/>
    <w:rsid w:val="00B1363C"/>
    <w:rsid w:val="00B32A46"/>
    <w:rsid w:val="00B4603C"/>
    <w:rsid w:val="00B723AB"/>
    <w:rsid w:val="00B814A4"/>
    <w:rsid w:val="00B92E69"/>
    <w:rsid w:val="00BA1360"/>
    <w:rsid w:val="00BB43F6"/>
    <w:rsid w:val="00BB5BF7"/>
    <w:rsid w:val="00BC7894"/>
    <w:rsid w:val="00BD3B46"/>
    <w:rsid w:val="00BD4595"/>
    <w:rsid w:val="00BE4BC3"/>
    <w:rsid w:val="00C016CF"/>
    <w:rsid w:val="00C02710"/>
    <w:rsid w:val="00C06C10"/>
    <w:rsid w:val="00C20171"/>
    <w:rsid w:val="00C27CC5"/>
    <w:rsid w:val="00C35629"/>
    <w:rsid w:val="00C35648"/>
    <w:rsid w:val="00C40177"/>
    <w:rsid w:val="00C6325E"/>
    <w:rsid w:val="00C97EDA"/>
    <w:rsid w:val="00CA75A5"/>
    <w:rsid w:val="00CA779A"/>
    <w:rsid w:val="00CB1C45"/>
    <w:rsid w:val="00CB6381"/>
    <w:rsid w:val="00CC3C6F"/>
    <w:rsid w:val="00CC7DC7"/>
    <w:rsid w:val="00CE2984"/>
    <w:rsid w:val="00CF0673"/>
    <w:rsid w:val="00CF284C"/>
    <w:rsid w:val="00CF78E7"/>
    <w:rsid w:val="00D04AB7"/>
    <w:rsid w:val="00D11C49"/>
    <w:rsid w:val="00D217D3"/>
    <w:rsid w:val="00D23F25"/>
    <w:rsid w:val="00D267AB"/>
    <w:rsid w:val="00D329AA"/>
    <w:rsid w:val="00D64F08"/>
    <w:rsid w:val="00D7469F"/>
    <w:rsid w:val="00D76CBF"/>
    <w:rsid w:val="00D7708F"/>
    <w:rsid w:val="00D85A69"/>
    <w:rsid w:val="00DA36A0"/>
    <w:rsid w:val="00DA74E5"/>
    <w:rsid w:val="00DB28CF"/>
    <w:rsid w:val="00DB4C48"/>
    <w:rsid w:val="00DC463E"/>
    <w:rsid w:val="00DC554D"/>
    <w:rsid w:val="00DC65B8"/>
    <w:rsid w:val="00DE0F74"/>
    <w:rsid w:val="00DF5003"/>
    <w:rsid w:val="00DF5AD9"/>
    <w:rsid w:val="00E00176"/>
    <w:rsid w:val="00E03F10"/>
    <w:rsid w:val="00E10B5A"/>
    <w:rsid w:val="00E127D6"/>
    <w:rsid w:val="00E37B01"/>
    <w:rsid w:val="00E42278"/>
    <w:rsid w:val="00E56CEB"/>
    <w:rsid w:val="00E61A09"/>
    <w:rsid w:val="00E61EE6"/>
    <w:rsid w:val="00E62601"/>
    <w:rsid w:val="00E62EDA"/>
    <w:rsid w:val="00E70926"/>
    <w:rsid w:val="00E7398A"/>
    <w:rsid w:val="00E80F21"/>
    <w:rsid w:val="00EA1FDA"/>
    <w:rsid w:val="00EA22A8"/>
    <w:rsid w:val="00EB425B"/>
    <w:rsid w:val="00EC05E2"/>
    <w:rsid w:val="00ED0074"/>
    <w:rsid w:val="00ED2987"/>
    <w:rsid w:val="00EF1D0C"/>
    <w:rsid w:val="00F00499"/>
    <w:rsid w:val="00F13416"/>
    <w:rsid w:val="00F16880"/>
    <w:rsid w:val="00F35DAC"/>
    <w:rsid w:val="00F42CF0"/>
    <w:rsid w:val="00F43546"/>
    <w:rsid w:val="00F45DC1"/>
    <w:rsid w:val="00F5110A"/>
    <w:rsid w:val="00F5124F"/>
    <w:rsid w:val="00F52B8C"/>
    <w:rsid w:val="00F557C5"/>
    <w:rsid w:val="00F570A9"/>
    <w:rsid w:val="00F60E71"/>
    <w:rsid w:val="00F65ACA"/>
    <w:rsid w:val="00F703A1"/>
    <w:rsid w:val="00F8052F"/>
    <w:rsid w:val="00F82A69"/>
    <w:rsid w:val="00F96E26"/>
    <w:rsid w:val="00FA2E4A"/>
    <w:rsid w:val="00FA335A"/>
    <w:rsid w:val="00FB772C"/>
    <w:rsid w:val="00FC565D"/>
    <w:rsid w:val="00FD27CB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5B89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B89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267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1EE6"/>
    <w:rPr>
      <w:color w:val="410082" w:themeColor="hyperlink"/>
      <w:u w:val="single"/>
    </w:rPr>
  </w:style>
  <w:style w:type="character" w:customStyle="1" w:styleId="apple-converted-space">
    <w:name w:val="apple-converted-space"/>
    <w:basedOn w:val="DefaultParagraphFont"/>
    <w:rsid w:val="00E42278"/>
  </w:style>
  <w:style w:type="paragraph" w:styleId="ListParagraph">
    <w:name w:val="List Paragraph"/>
    <w:basedOn w:val="Normal"/>
    <w:uiPriority w:val="34"/>
    <w:qFormat/>
    <w:rsid w:val="00E422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5B89"/>
    <w:rPr>
      <w:rFonts w:ascii="Franklin Gothic Book" w:eastAsia="MS Mincho" w:hAnsi="Franklin Gothic Book" w:cs="Calibri"/>
      <w:color w:val="342568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C5B89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615D9"/>
    <w:pPr>
      <w:spacing w:line="240" w:lineRule="auto"/>
    </w:pPr>
    <w:rPr>
      <w:rFonts w:ascii="Arial" w:eastAsia="Times New Roman" w:hAnsi="Arial" w:cs="Times New Roman"/>
      <w:szCs w:val="20"/>
    </w:rPr>
  </w:style>
  <w:style w:type="paragraph" w:customStyle="1" w:styleId="Heading12">
    <w:name w:val="Heading 12"/>
    <w:basedOn w:val="Normal"/>
    <w:rsid w:val="00A7038E"/>
    <w:pPr>
      <w:spacing w:before="150" w:after="75" w:line="240" w:lineRule="auto"/>
      <w:outlineLvl w:val="1"/>
    </w:pPr>
    <w:rPr>
      <w:rFonts w:ascii="Arial" w:eastAsia="Times New Roman" w:hAnsi="Arial" w:cs="Times New Roman"/>
      <w:b/>
      <w:bCs/>
      <w:kern w:val="3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3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4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460"/>
    <w:rPr>
      <w:b/>
      <w:bCs/>
      <w:sz w:val="20"/>
      <w:szCs w:val="20"/>
    </w:rPr>
  </w:style>
  <w:style w:type="paragraph" w:styleId="ListBullet">
    <w:name w:val="List Bullet"/>
    <w:basedOn w:val="Normal"/>
    <w:link w:val="ListBulletChar"/>
    <w:rsid w:val="00310AA5"/>
    <w:pPr>
      <w:numPr>
        <w:numId w:val="45"/>
      </w:numPr>
      <w:spacing w:before="120" w:after="120" w:line="240" w:lineRule="auto"/>
    </w:pPr>
    <w:rPr>
      <w:rFonts w:ascii="Arial Narrow" w:eastAsia="Times New Roman" w:hAnsi="Arial Narrow" w:cs="Arial"/>
      <w:sz w:val="20"/>
      <w:szCs w:val="20"/>
      <w:lang w:eastAsia="en-AU"/>
    </w:rPr>
  </w:style>
  <w:style w:type="character" w:customStyle="1" w:styleId="ListBulletChar">
    <w:name w:val="List Bullet Char"/>
    <w:link w:val="ListBullet"/>
    <w:rsid w:val="00310AA5"/>
    <w:rPr>
      <w:rFonts w:ascii="Arial Narrow" w:eastAsia="Times New Roman" w:hAnsi="Arial Narrow" w:cs="Arial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5B89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B89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267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1EE6"/>
    <w:rPr>
      <w:color w:val="410082" w:themeColor="hyperlink"/>
      <w:u w:val="single"/>
    </w:rPr>
  </w:style>
  <w:style w:type="character" w:customStyle="1" w:styleId="apple-converted-space">
    <w:name w:val="apple-converted-space"/>
    <w:basedOn w:val="DefaultParagraphFont"/>
    <w:rsid w:val="00E42278"/>
  </w:style>
  <w:style w:type="paragraph" w:styleId="ListParagraph">
    <w:name w:val="List Paragraph"/>
    <w:basedOn w:val="Normal"/>
    <w:uiPriority w:val="34"/>
    <w:qFormat/>
    <w:rsid w:val="00E422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5B89"/>
    <w:rPr>
      <w:rFonts w:ascii="Franklin Gothic Book" w:eastAsia="MS Mincho" w:hAnsi="Franklin Gothic Book" w:cs="Calibri"/>
      <w:color w:val="342568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C5B89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615D9"/>
    <w:pPr>
      <w:spacing w:line="240" w:lineRule="auto"/>
    </w:pPr>
    <w:rPr>
      <w:rFonts w:ascii="Arial" w:eastAsia="Times New Roman" w:hAnsi="Arial" w:cs="Times New Roman"/>
      <w:szCs w:val="20"/>
    </w:rPr>
  </w:style>
  <w:style w:type="paragraph" w:customStyle="1" w:styleId="Heading12">
    <w:name w:val="Heading 12"/>
    <w:basedOn w:val="Normal"/>
    <w:rsid w:val="00A7038E"/>
    <w:pPr>
      <w:spacing w:before="150" w:after="75" w:line="240" w:lineRule="auto"/>
      <w:outlineLvl w:val="1"/>
    </w:pPr>
    <w:rPr>
      <w:rFonts w:ascii="Arial" w:eastAsia="Times New Roman" w:hAnsi="Arial" w:cs="Times New Roman"/>
      <w:b/>
      <w:bCs/>
      <w:kern w:val="3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3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4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460"/>
    <w:rPr>
      <w:b/>
      <w:bCs/>
      <w:sz w:val="20"/>
      <w:szCs w:val="20"/>
    </w:rPr>
  </w:style>
  <w:style w:type="paragraph" w:styleId="ListBullet">
    <w:name w:val="List Bullet"/>
    <w:basedOn w:val="Normal"/>
    <w:link w:val="ListBulletChar"/>
    <w:rsid w:val="00310AA5"/>
    <w:pPr>
      <w:numPr>
        <w:numId w:val="45"/>
      </w:numPr>
      <w:spacing w:before="120" w:after="120" w:line="240" w:lineRule="auto"/>
    </w:pPr>
    <w:rPr>
      <w:rFonts w:ascii="Arial Narrow" w:eastAsia="Times New Roman" w:hAnsi="Arial Narrow" w:cs="Arial"/>
      <w:sz w:val="20"/>
      <w:szCs w:val="20"/>
      <w:lang w:eastAsia="en-AU"/>
    </w:rPr>
  </w:style>
  <w:style w:type="character" w:customStyle="1" w:styleId="ListBulletChar">
    <w:name w:val="List Bullet Char"/>
    <w:link w:val="ListBullet"/>
    <w:rsid w:val="00310AA5"/>
    <w:rPr>
      <w:rFonts w:ascii="Arial Narrow" w:eastAsia="Times New Roman" w:hAnsi="Arial Narrow" w:cs="Arial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FAB16-5E48-44BB-BA25-1E54963B8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8C2CF932</Template>
  <TotalTime>6</TotalTime>
  <Pages>7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Stone</dc:creator>
  <cp:lastModifiedBy>GARRETT Hannah</cp:lastModifiedBy>
  <cp:revision>4</cp:revision>
  <cp:lastPrinted>2015-06-03T04:57:00Z</cp:lastPrinted>
  <dcterms:created xsi:type="dcterms:W3CDTF">2018-11-20T03:32:00Z</dcterms:created>
  <dcterms:modified xsi:type="dcterms:W3CDTF">2018-11-20T03:46:00Z</dcterms:modified>
</cp:coreProperties>
</file>