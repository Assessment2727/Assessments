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F2" w:rsidRDefault="00AE54F2" w:rsidP="00AE54F2">
      <w:pPr>
        <w:pStyle w:val="Caption"/>
        <w:tabs>
          <w:tab w:val="right" w:pos="9214"/>
        </w:tabs>
        <w:jc w:val="right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234315</wp:posOffset>
            </wp:positionV>
            <wp:extent cx="190627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70" y="21475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</w:t>
      </w:r>
    </w:p>
    <w:p w:rsidR="00AE54F2" w:rsidRDefault="00AE54F2" w:rsidP="00AE54F2">
      <w:pPr>
        <w:pStyle w:val="Caption"/>
        <w:tabs>
          <w:tab w:val="right" w:pos="9214"/>
        </w:tabs>
        <w:jc w:val="right"/>
        <w:rPr>
          <w:color w:val="auto"/>
        </w:rPr>
      </w:pPr>
    </w:p>
    <w:p w:rsidR="00AE54F2" w:rsidRDefault="00AE54F2" w:rsidP="00AE54F2">
      <w:pPr>
        <w:pStyle w:val="Caption"/>
        <w:tabs>
          <w:tab w:val="right" w:pos="9214"/>
        </w:tabs>
        <w:jc w:val="right"/>
        <w:rPr>
          <w:rFonts w:ascii="Arial" w:hAnsi="Arial" w:cs="Arial"/>
          <w:noProof/>
          <w:color w:val="auto"/>
          <w:sz w:val="40"/>
          <w:lang w:val="en-AU"/>
        </w:rPr>
      </w:pPr>
      <w:r>
        <w:rPr>
          <w:rFonts w:ascii="Arial" w:hAnsi="Arial" w:cs="Arial"/>
          <w:noProof/>
          <w:color w:val="auto"/>
          <w:sz w:val="40"/>
          <w:lang w:val="en-AU"/>
        </w:rPr>
        <w:t>PHYSICAL EDUCATION STUDIES</w:t>
      </w:r>
    </w:p>
    <w:p w:rsidR="00AE54F2" w:rsidRDefault="00AE54F2" w:rsidP="00AE54F2">
      <w:pPr>
        <w:jc w:val="right"/>
        <w:rPr>
          <w:rFonts w:ascii="Arial" w:hAnsi="Arial" w:cs="Arial"/>
          <w:noProof/>
        </w:rPr>
      </w:pPr>
    </w:p>
    <w:p w:rsidR="00AE54F2" w:rsidRDefault="00AE54F2" w:rsidP="00AE54F2">
      <w:pPr>
        <w:tabs>
          <w:tab w:val="right" w:pos="9360"/>
        </w:tabs>
        <w:jc w:val="right"/>
        <w:rPr>
          <w:rFonts w:ascii="Arial" w:hAnsi="Arial" w:cs="Arial"/>
          <w:b/>
          <w:bCs/>
          <w:noProof/>
          <w:sz w:val="40"/>
        </w:rPr>
      </w:pPr>
      <w:r>
        <w:rPr>
          <w:rFonts w:ascii="Arial" w:hAnsi="Arial" w:cs="Arial"/>
          <w:b/>
          <w:bCs/>
          <w:caps/>
          <w:noProof/>
          <w:sz w:val="40"/>
        </w:rPr>
        <w:t>Year 12 General</w:t>
      </w:r>
      <w:r>
        <w:rPr>
          <w:rFonts w:ascii="Arial" w:hAnsi="Arial" w:cs="Arial"/>
          <w:b/>
          <w:bCs/>
          <w:noProof/>
          <w:sz w:val="40"/>
        </w:rPr>
        <w:t xml:space="preserve"> </w:t>
      </w:r>
    </w:p>
    <w:p w:rsidR="00AE54F2" w:rsidRDefault="005E41FF" w:rsidP="00AE54F2">
      <w:pPr>
        <w:tabs>
          <w:tab w:val="right" w:pos="9360"/>
        </w:tabs>
        <w:jc w:val="right"/>
        <w:rPr>
          <w:rFonts w:ascii="Arial" w:hAnsi="Arial" w:cs="Arial"/>
          <w:b/>
          <w:bCs/>
          <w:noProof/>
          <w:sz w:val="40"/>
        </w:rPr>
      </w:pPr>
      <w:r>
        <w:rPr>
          <w:rFonts w:ascii="Arial" w:hAnsi="Arial" w:cs="Arial"/>
          <w:b/>
          <w:bCs/>
          <w:noProof/>
          <w:sz w:val="40"/>
        </w:rPr>
        <w:t xml:space="preserve">Task 4: </w:t>
      </w:r>
      <w:r w:rsidR="00AE54F2">
        <w:rPr>
          <w:rFonts w:ascii="Arial" w:hAnsi="Arial" w:cs="Arial"/>
          <w:b/>
          <w:bCs/>
          <w:noProof/>
          <w:sz w:val="40"/>
        </w:rPr>
        <w:t>MOTOR LEARNING &amp; COACHING/SPORTS PSYCHOLOGY INVESTIGATION</w:t>
      </w:r>
    </w:p>
    <w:p w:rsidR="00AE54F2" w:rsidRDefault="00AE54F2" w:rsidP="00AE54F2">
      <w:pPr>
        <w:tabs>
          <w:tab w:val="right" w:pos="9214"/>
        </w:tabs>
        <w:jc w:val="right"/>
        <w:rPr>
          <w:rFonts w:ascii="Arial" w:hAnsi="Arial" w:cs="Arial"/>
          <w:noProof/>
        </w:rPr>
      </w:pPr>
    </w:p>
    <w:p w:rsidR="00AE54F2" w:rsidRDefault="005E41FF" w:rsidP="00AE54F2">
      <w:pPr>
        <w:tabs>
          <w:tab w:val="right" w:pos="9214"/>
          <w:tab w:val="right" w:pos="9270"/>
        </w:tabs>
        <w:jc w:val="right"/>
        <w:rPr>
          <w:rFonts w:ascii="Arial" w:hAnsi="Arial" w:cs="Arial"/>
          <w:b/>
          <w:noProof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t>2018</w:t>
      </w:r>
    </w:p>
    <w:p w:rsidR="00AE54F2" w:rsidRDefault="00AE54F2" w:rsidP="00AE54F2">
      <w:pPr>
        <w:keepNext/>
        <w:tabs>
          <w:tab w:val="right" w:pos="9214"/>
          <w:tab w:val="right" w:pos="9270"/>
        </w:tabs>
        <w:suppressAutoHyphens/>
        <w:jc w:val="right"/>
        <w:outlineLvl w:val="4"/>
        <w:rPr>
          <w:rFonts w:ascii="Arial" w:hAnsi="Arial" w:cs="Arial"/>
          <w:b/>
          <w:noProof/>
          <w:sz w:val="28"/>
        </w:rPr>
      </w:pPr>
      <w:r>
        <w:rPr>
          <w:rFonts w:ascii="Arial" w:hAnsi="Arial" w:cs="Arial"/>
          <w:b/>
          <w:noProof/>
          <w:sz w:val="28"/>
        </w:rPr>
        <w:t>Question Booklet</w:t>
      </w:r>
    </w:p>
    <w:p w:rsidR="00AE54F2" w:rsidRDefault="00AE54F2" w:rsidP="00AE54F2">
      <w:pPr>
        <w:tabs>
          <w:tab w:val="left" w:pos="3119"/>
          <w:tab w:val="left" w:pos="4590"/>
          <w:tab w:val="right" w:pos="9214"/>
        </w:tabs>
        <w:jc w:val="right"/>
        <w:rPr>
          <w:rFonts w:ascii="Arial" w:hAnsi="Arial" w:cs="Arial"/>
          <w:noProof/>
        </w:rPr>
      </w:pPr>
    </w:p>
    <w:p w:rsidR="00AE54F2" w:rsidRDefault="00AE54F2" w:rsidP="00AE54F2">
      <w:pPr>
        <w:tabs>
          <w:tab w:val="left" w:pos="3119"/>
          <w:tab w:val="left" w:pos="4590"/>
          <w:tab w:val="right" w:pos="9214"/>
        </w:tabs>
        <w:rPr>
          <w:rFonts w:ascii="Arial" w:hAnsi="Arial" w:cs="Arial"/>
          <w:noProof/>
        </w:rPr>
      </w:pPr>
    </w:p>
    <w:p w:rsidR="00AE54F2" w:rsidRDefault="00AE54F2" w:rsidP="00AE54F2">
      <w:pPr>
        <w:tabs>
          <w:tab w:val="left" w:pos="3119"/>
          <w:tab w:val="left" w:pos="4590"/>
          <w:tab w:val="right" w:pos="9214"/>
        </w:tabs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Name: ____________________________________</w:t>
      </w:r>
    </w:p>
    <w:p w:rsidR="00AE54F2" w:rsidRDefault="00AE54F2" w:rsidP="00AE54F2">
      <w:pPr>
        <w:tabs>
          <w:tab w:val="left" w:pos="2977"/>
          <w:tab w:val="left" w:pos="4590"/>
          <w:tab w:val="right" w:pos="9214"/>
        </w:tabs>
        <w:rPr>
          <w:rFonts w:ascii="Arial" w:hAnsi="Arial" w:cs="Arial"/>
          <w:noProof/>
          <w:sz w:val="32"/>
          <w:szCs w:val="32"/>
        </w:rPr>
      </w:pPr>
    </w:p>
    <w:p w:rsidR="00AE54F2" w:rsidRDefault="00AE54F2" w:rsidP="00AE54F2">
      <w:pPr>
        <w:tabs>
          <w:tab w:val="left" w:pos="2977"/>
          <w:tab w:val="left" w:pos="4590"/>
          <w:tab w:val="right" w:pos="9214"/>
        </w:tabs>
        <w:rPr>
          <w:rFonts w:ascii="Arial" w:hAnsi="Arial" w:cs="Arial"/>
          <w:noProof/>
          <w:sz w:val="32"/>
          <w:szCs w:val="32"/>
        </w:rPr>
      </w:pPr>
    </w:p>
    <w:p w:rsidR="00AE54F2" w:rsidRDefault="00AE54F2" w:rsidP="00AE54F2">
      <w:pPr>
        <w:tabs>
          <w:tab w:val="left" w:pos="2977"/>
          <w:tab w:val="left" w:pos="4590"/>
          <w:tab w:val="right" w:pos="9214"/>
        </w:tabs>
        <w:rPr>
          <w:rFonts w:ascii="Arial" w:hAnsi="Arial" w:cs="Arial"/>
          <w:noProof/>
          <w:spacing w:val="-4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ab/>
      </w:r>
    </w:p>
    <w:p w:rsidR="00AE54F2" w:rsidRDefault="00AE54F2" w:rsidP="00AE54F2">
      <w:pPr>
        <w:keepNext/>
        <w:tabs>
          <w:tab w:val="right" w:pos="9214"/>
        </w:tabs>
        <w:jc w:val="both"/>
        <w:outlineLvl w:val="7"/>
        <w:rPr>
          <w:rFonts w:ascii="Arial" w:hAnsi="Arial" w:cs="Arial"/>
          <w:b/>
          <w:bCs/>
          <w:i/>
          <w:iCs/>
          <w:noProof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>Time allowed for this investigation</w:t>
      </w:r>
    </w:p>
    <w:p w:rsidR="00AE54F2" w:rsidRDefault="005E41FF" w:rsidP="00AE54F2">
      <w:pPr>
        <w:tabs>
          <w:tab w:val="left" w:pos="-720"/>
          <w:tab w:val="left" w:pos="3969"/>
          <w:tab w:val="right" w:pos="9214"/>
        </w:tabs>
        <w:suppressAutoHyphens/>
        <w:rPr>
          <w:rFonts w:ascii="Arial" w:hAnsi="Arial" w:cs="Arial"/>
          <w:bCs/>
          <w:noProof/>
          <w:spacing w:val="-2"/>
          <w:sz w:val="24"/>
          <w:szCs w:val="24"/>
        </w:rPr>
      </w:pPr>
      <w:r>
        <w:rPr>
          <w:rFonts w:ascii="Arial" w:hAnsi="Arial" w:cs="Arial"/>
          <w:bCs/>
          <w:noProof/>
          <w:spacing w:val="-2"/>
          <w:sz w:val="24"/>
          <w:szCs w:val="24"/>
        </w:rPr>
        <w:t>Time will be allocated in class</w:t>
      </w:r>
      <w:r>
        <w:rPr>
          <w:rFonts w:ascii="Arial" w:hAnsi="Arial" w:cs="Arial"/>
          <w:bCs/>
          <w:noProof/>
          <w:spacing w:val="-2"/>
          <w:sz w:val="24"/>
          <w:szCs w:val="24"/>
        </w:rPr>
        <w:tab/>
      </w:r>
      <w:r w:rsidR="00AE54F2">
        <w:rPr>
          <w:rFonts w:ascii="Arial" w:hAnsi="Arial" w:cs="Arial"/>
          <w:bCs/>
          <w:noProof/>
          <w:spacing w:val="-2"/>
          <w:sz w:val="24"/>
          <w:szCs w:val="24"/>
        </w:rPr>
        <w:tab/>
        <w:t>Four Weeks</w:t>
      </w:r>
    </w:p>
    <w:tbl>
      <w:tblPr>
        <w:tblW w:w="9870" w:type="dxa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8069"/>
        <w:gridCol w:w="1801"/>
      </w:tblGrid>
      <w:tr w:rsidR="00AE54F2" w:rsidTr="00AE54F2">
        <w:trPr>
          <w:trHeight w:val="2746"/>
        </w:trPr>
        <w:tc>
          <w:tcPr>
            <w:tcW w:w="8064" w:type="dxa"/>
          </w:tcPr>
          <w:p w:rsidR="00AE54F2" w:rsidRDefault="00AE54F2">
            <w:pPr>
              <w:tabs>
                <w:tab w:val="right" w:pos="9214"/>
              </w:tabs>
              <w:suppressAutoHyphens/>
              <w:spacing w:line="276" w:lineRule="auto"/>
              <w:rPr>
                <w:rFonts w:ascii="Arial" w:hAnsi="Arial" w:cs="Arial"/>
                <w:b/>
                <w:noProof/>
                <w:spacing w:val="-2"/>
                <w:sz w:val="24"/>
                <w:szCs w:val="24"/>
              </w:rPr>
            </w:pPr>
          </w:p>
          <w:p w:rsidR="00AE54F2" w:rsidRDefault="00AE54F2">
            <w:pPr>
              <w:keepNext/>
              <w:tabs>
                <w:tab w:val="right" w:pos="9214"/>
              </w:tabs>
              <w:spacing w:line="276" w:lineRule="auto"/>
              <w:jc w:val="both"/>
              <w:outlineLvl w:val="7"/>
              <w:rPr>
                <w:rFonts w:ascii="Arial" w:hAnsi="Arial" w:cs="Arial"/>
                <w:b/>
                <w:bCs/>
                <w:i/>
                <w:i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sz w:val="24"/>
                <w:szCs w:val="24"/>
              </w:rPr>
              <w:t>Material required/recommended for this paper</w:t>
            </w:r>
          </w:p>
          <w:p w:rsidR="00AE54F2" w:rsidRDefault="00AE54F2">
            <w:pPr>
              <w:keepNext/>
              <w:tabs>
                <w:tab w:val="right" w:pos="9214"/>
              </w:tabs>
              <w:spacing w:line="276" w:lineRule="auto"/>
              <w:outlineLvl w:val="6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To be provided by the Teacher</w:t>
            </w:r>
          </w:p>
          <w:p w:rsidR="00AE54F2" w:rsidRDefault="00AE54F2">
            <w:pPr>
              <w:tabs>
                <w:tab w:val="left" w:pos="-720"/>
                <w:tab w:val="right" w:pos="9214"/>
              </w:tabs>
              <w:suppressAutoHyphens/>
              <w:spacing w:line="276" w:lineRule="auto"/>
              <w:rPr>
                <w:rFonts w:ascii="Arial" w:hAnsi="Arial" w:cs="Arial"/>
                <w:bCs/>
                <w:noProof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pacing w:val="-2"/>
                <w:sz w:val="24"/>
                <w:szCs w:val="24"/>
              </w:rPr>
              <w:t>This Question booklet</w:t>
            </w:r>
          </w:p>
          <w:p w:rsidR="00AE54F2" w:rsidRDefault="00AE54F2">
            <w:pPr>
              <w:tabs>
                <w:tab w:val="center" w:pos="4320"/>
                <w:tab w:val="right" w:pos="8640"/>
                <w:tab w:val="right" w:pos="9214"/>
              </w:tabs>
              <w:spacing w:line="276" w:lineRule="auto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AE54F2" w:rsidRDefault="00AE54F2">
            <w:pPr>
              <w:keepNext/>
              <w:tabs>
                <w:tab w:val="right" w:pos="9214"/>
              </w:tabs>
              <w:spacing w:line="276" w:lineRule="auto"/>
              <w:outlineLvl w:val="6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To be provided by the candidate </w:t>
            </w:r>
          </w:p>
          <w:p w:rsidR="00AE54F2" w:rsidRDefault="00AE54F2">
            <w:pPr>
              <w:tabs>
                <w:tab w:val="left" w:pos="-720"/>
                <w:tab w:val="left" w:pos="1710"/>
                <w:tab w:val="right" w:pos="9214"/>
              </w:tabs>
              <w:suppressAutoHyphens/>
              <w:spacing w:line="276" w:lineRule="auto"/>
              <w:ind w:left="1710" w:hanging="1710"/>
              <w:rPr>
                <w:rFonts w:ascii="Arial" w:hAnsi="Arial" w:cs="Arial"/>
                <w:bCs/>
                <w:noProof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noProof/>
                <w:spacing w:val="-2"/>
                <w:sz w:val="24"/>
                <w:szCs w:val="24"/>
              </w:rPr>
              <w:t>Standard items:</w:t>
            </w:r>
            <w:r>
              <w:rPr>
                <w:rFonts w:ascii="Arial" w:hAnsi="Arial" w:cs="Arial"/>
                <w:bCs/>
                <w:i/>
                <w:noProof/>
                <w:spacing w:val="-2"/>
                <w:sz w:val="24"/>
                <w:szCs w:val="24"/>
              </w:rPr>
              <w:tab/>
            </w:r>
            <w:r w:rsidR="005E41FF">
              <w:rPr>
                <w:rFonts w:ascii="Arial" w:hAnsi="Arial" w:cs="Arial"/>
                <w:bCs/>
                <w:i/>
                <w:noProof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noProof/>
                <w:spacing w:val="-2"/>
                <w:sz w:val="24"/>
                <w:szCs w:val="24"/>
              </w:rPr>
              <w:t xml:space="preserve">Pens, pencil, eraser, correction fluid, highlighter, ruler, </w:t>
            </w:r>
          </w:p>
          <w:p w:rsidR="00AE54F2" w:rsidRDefault="00AE54F2">
            <w:pPr>
              <w:tabs>
                <w:tab w:val="left" w:pos="-720"/>
                <w:tab w:val="right" w:pos="9214"/>
              </w:tabs>
              <w:suppressAutoHyphens/>
              <w:spacing w:line="276" w:lineRule="auto"/>
              <w:rPr>
                <w:rFonts w:ascii="Arial" w:hAnsi="Arial" w:cs="Arial"/>
                <w:bCs/>
                <w:noProof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pacing w:val="-2"/>
                <w:sz w:val="24"/>
                <w:szCs w:val="24"/>
              </w:rPr>
              <w:t>General Physical Education Studies Text book</w:t>
            </w:r>
          </w:p>
          <w:p w:rsidR="00AE54F2" w:rsidRDefault="00AE54F2">
            <w:pPr>
              <w:tabs>
                <w:tab w:val="left" w:pos="-720"/>
                <w:tab w:val="left" w:pos="1710"/>
                <w:tab w:val="right" w:pos="9214"/>
              </w:tabs>
              <w:suppressAutoHyphens/>
              <w:spacing w:line="276" w:lineRule="auto"/>
              <w:rPr>
                <w:rFonts w:ascii="Arial" w:hAnsi="Arial" w:cs="Arial"/>
                <w:bCs/>
                <w:noProof/>
                <w:spacing w:val="-2"/>
                <w:sz w:val="24"/>
                <w:szCs w:val="24"/>
              </w:rPr>
            </w:pPr>
          </w:p>
        </w:tc>
        <w:tc>
          <w:tcPr>
            <w:tcW w:w="1800" w:type="dxa"/>
          </w:tcPr>
          <w:p w:rsidR="00AE54F2" w:rsidRDefault="00AE54F2">
            <w:pPr>
              <w:tabs>
                <w:tab w:val="left" w:pos="-720"/>
                <w:tab w:val="left" w:pos="1108"/>
                <w:tab w:val="right" w:pos="9214"/>
              </w:tabs>
              <w:suppressAutoHyphens/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AE54F2" w:rsidRDefault="00AE54F2" w:rsidP="00AE54F2">
      <w:pPr>
        <w:spacing w:befor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E54F2" w:rsidRDefault="00AE54F2" w:rsidP="00AE54F2">
      <w:pPr>
        <w:spacing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TASK OUTLINE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MARKS: 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/  </w:t>
      </w:r>
      <w:r w:rsidR="00371853">
        <w:rPr>
          <w:rFonts w:ascii="Arial" w:hAnsi="Arial" w:cs="Arial"/>
          <w:b/>
          <w:sz w:val="24"/>
          <w:szCs w:val="24"/>
        </w:rPr>
        <w:t>68</w:t>
      </w:r>
      <w:proofErr w:type="gramEnd"/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Students need to produce </w:t>
      </w:r>
      <w:r>
        <w:rPr>
          <w:rFonts w:ascii="Arial" w:hAnsi="Arial"/>
          <w:sz w:val="24"/>
          <w:szCs w:val="24"/>
          <w:u w:val="single"/>
        </w:rPr>
        <w:t>individual</w:t>
      </w:r>
      <w:r>
        <w:rPr>
          <w:rFonts w:ascii="Arial" w:hAnsi="Arial"/>
          <w:sz w:val="24"/>
          <w:szCs w:val="24"/>
        </w:rPr>
        <w:t xml:space="preserve"> assignments in their own words.</w:t>
      </w: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task is to be completed during class time. It is the responsibility of the absent student to catch up on work outside of class time.</w:t>
      </w: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extension will be given</w:t>
      </w:r>
    </w:p>
    <w:p w:rsidR="00AE54F2" w:rsidRDefault="00AE54F2" w:rsidP="00AE54F2">
      <w:pPr>
        <w:numPr>
          <w:ilvl w:val="0"/>
          <w:numId w:val="2"/>
        </w:numPr>
        <w:spacing w:befor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Unless student seek permission with a valid reason prior to due dates</w:t>
      </w:r>
    </w:p>
    <w:p w:rsidR="00AE54F2" w:rsidRDefault="00AE54F2" w:rsidP="00AE54F2">
      <w:pPr>
        <w:numPr>
          <w:ilvl w:val="0"/>
          <w:numId w:val="2"/>
        </w:numPr>
        <w:spacing w:befor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students request an extension on due dates.</w:t>
      </w:r>
    </w:p>
    <w:p w:rsidR="00AE54F2" w:rsidRDefault="00AE54F2" w:rsidP="00AE54F2">
      <w:pPr>
        <w:numPr>
          <w:ilvl w:val="0"/>
          <w:numId w:val="2"/>
        </w:numPr>
        <w:spacing w:befor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students are absent without a valid reason</w:t>
      </w: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Extensions will be decided on a case by case basis.</w:t>
      </w: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Late work: Students will be penalise 10% every school day including Wednesday until the assessment is handed in. If students submit their assessment over 5 school days late, they can only receive a maximum of 50% as their mark.</w:t>
      </w:r>
    </w:p>
    <w:p w:rsidR="00AE54F2" w:rsidRDefault="00AE54F2" w:rsidP="00AE54F2">
      <w:pPr>
        <w:spacing w:before="0"/>
        <w:rPr>
          <w:rFonts w:ascii="Arial" w:hAnsi="Arial"/>
          <w:b/>
          <w:sz w:val="24"/>
          <w:szCs w:val="24"/>
        </w:rPr>
      </w:pPr>
    </w:p>
    <w:p w:rsidR="00AE54F2" w:rsidRDefault="00AE54F2" w:rsidP="00AE54F2">
      <w:pPr>
        <w:spacing w:before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Students are encouraged to submit drafts before the submission date. There will not be any resubmissions after the due date.</w:t>
      </w:r>
    </w:p>
    <w:p w:rsidR="00AE54F2" w:rsidRDefault="00AE54F2" w:rsidP="00AE54F2">
      <w:pPr>
        <w:spacing w:before="0"/>
        <w:rPr>
          <w:rFonts w:ascii="Arial" w:hAnsi="Arial"/>
          <w:b/>
          <w:sz w:val="24"/>
          <w:szCs w:val="24"/>
        </w:rPr>
      </w:pPr>
    </w:p>
    <w:p w:rsidR="00AE54F2" w:rsidRDefault="00AE54F2" w:rsidP="00AE54F2">
      <w:pPr>
        <w:pStyle w:val="csbullet"/>
        <w:numPr>
          <w:ilvl w:val="0"/>
          <w:numId w:val="0"/>
        </w:numPr>
        <w:tabs>
          <w:tab w:val="left" w:pos="720"/>
        </w:tabs>
        <w:spacing w:before="0" w:after="0" w:line="240" w:lineRule="auto"/>
        <w:rPr>
          <w:rFonts w:ascii="Arial" w:hAnsi="Arial" w:cs="Arial"/>
          <w:b/>
          <w:sz w:val="24"/>
          <w:szCs w:val="24"/>
          <w:lang w:eastAsia="en-AU"/>
        </w:rPr>
      </w:pPr>
      <w:r>
        <w:rPr>
          <w:rFonts w:ascii="Arial" w:hAnsi="Arial" w:cs="Arial"/>
          <w:b/>
          <w:sz w:val="24"/>
          <w:szCs w:val="24"/>
          <w:lang w:eastAsia="en-AU"/>
        </w:rPr>
        <w:t>Time of assessment</w:t>
      </w:r>
    </w:p>
    <w:p w:rsidR="00AE54F2" w:rsidRDefault="00AE54F2" w:rsidP="00AE54F2">
      <w:pPr>
        <w:pStyle w:val="csbullet"/>
        <w:numPr>
          <w:ilvl w:val="0"/>
          <w:numId w:val="0"/>
        </w:numPr>
        <w:tabs>
          <w:tab w:val="left" w:pos="720"/>
        </w:tabs>
        <w:spacing w:before="0" w:after="0" w:line="240" w:lineRule="auto"/>
        <w:rPr>
          <w:rFonts w:ascii="Arial" w:hAnsi="Arial" w:cs="Arial"/>
          <w:sz w:val="24"/>
          <w:szCs w:val="24"/>
          <w:lang w:eastAsia="en-AU"/>
        </w:rPr>
      </w:pPr>
      <w:r>
        <w:rPr>
          <w:rFonts w:ascii="Arial" w:hAnsi="Arial" w:cs="Arial"/>
          <w:sz w:val="24"/>
          <w:szCs w:val="24"/>
          <w:lang w:eastAsia="en-AU"/>
        </w:rPr>
        <w:t>4 weeks</w:t>
      </w:r>
    </w:p>
    <w:p w:rsidR="00703267" w:rsidRDefault="00703267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850DDE" w:rsidRDefault="00850DDE"/>
    <w:p w:rsidR="00492527" w:rsidRDefault="00492527">
      <w:pPr>
        <w:spacing w:before="0"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50DDE" w:rsidRDefault="00850DDE" w:rsidP="00850DD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All questions must be answered in relation to the Motor Learning and Coaching and Sports Psychology Units</w:t>
      </w:r>
      <w:r w:rsidR="005E41FF">
        <w:rPr>
          <w:rFonts w:ascii="Arial" w:hAnsi="Arial" w:cs="Arial"/>
          <w:b/>
          <w:sz w:val="24"/>
          <w:szCs w:val="24"/>
        </w:rPr>
        <w:t xml:space="preserve"> taught this semester</w:t>
      </w:r>
      <w:r>
        <w:rPr>
          <w:rFonts w:ascii="Arial" w:hAnsi="Arial" w:cs="Arial"/>
          <w:b/>
          <w:sz w:val="24"/>
          <w:szCs w:val="24"/>
        </w:rPr>
        <w:t>.</w:t>
      </w:r>
    </w:p>
    <w:p w:rsidR="00522D0A" w:rsidRDefault="00522D0A" w:rsidP="00850DD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22D0A" w:rsidRDefault="00522D0A" w:rsidP="00522D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A</w:t>
      </w:r>
    </w:p>
    <w:p w:rsidR="00522D0A" w:rsidRPr="00522D0A" w:rsidRDefault="00F17A7E" w:rsidP="00522D0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22D0A">
        <w:rPr>
          <w:rFonts w:ascii="Arial" w:hAnsi="Arial" w:cs="Arial"/>
          <w:sz w:val="24"/>
          <w:szCs w:val="24"/>
        </w:rPr>
        <w:t>Define l</w:t>
      </w:r>
      <w:r w:rsidR="00522D0A">
        <w:rPr>
          <w:rFonts w:ascii="Arial" w:hAnsi="Arial" w:cs="Arial"/>
          <w:sz w:val="24"/>
          <w:szCs w:val="24"/>
        </w:rPr>
        <w:t xml:space="preserve">eadership and </w:t>
      </w:r>
      <w:r w:rsidR="005A755F">
        <w:rPr>
          <w:rFonts w:ascii="Arial" w:hAnsi="Arial" w:cs="Arial"/>
          <w:sz w:val="24"/>
          <w:szCs w:val="24"/>
        </w:rPr>
        <w:t xml:space="preserve">identify and </w:t>
      </w:r>
      <w:r w:rsidR="00522D0A">
        <w:rPr>
          <w:rFonts w:ascii="Arial" w:hAnsi="Arial" w:cs="Arial"/>
          <w:sz w:val="24"/>
          <w:szCs w:val="24"/>
        </w:rPr>
        <w:t>explain what qualities a</w:t>
      </w:r>
      <w:r w:rsidR="00351618">
        <w:rPr>
          <w:rFonts w:ascii="Arial" w:hAnsi="Arial" w:cs="Arial"/>
          <w:sz w:val="24"/>
          <w:szCs w:val="24"/>
        </w:rPr>
        <w:t>n</w:t>
      </w:r>
      <w:r w:rsidR="00522D0A">
        <w:rPr>
          <w:rFonts w:ascii="Arial" w:hAnsi="Arial" w:cs="Arial"/>
          <w:sz w:val="24"/>
          <w:szCs w:val="24"/>
        </w:rPr>
        <w:t xml:space="preserve"> </w:t>
      </w:r>
      <w:r w:rsidR="00351618">
        <w:rPr>
          <w:rFonts w:ascii="Arial" w:hAnsi="Arial" w:cs="Arial"/>
          <w:sz w:val="24"/>
          <w:szCs w:val="24"/>
        </w:rPr>
        <w:t>effective leader</w:t>
      </w:r>
      <w:r w:rsidR="00522D0A">
        <w:rPr>
          <w:rFonts w:ascii="Arial" w:hAnsi="Arial" w:cs="Arial"/>
          <w:sz w:val="24"/>
          <w:szCs w:val="24"/>
        </w:rPr>
        <w:t xml:space="preserve"> attains</w:t>
      </w:r>
      <w:r w:rsidRPr="00522D0A">
        <w:rPr>
          <w:rFonts w:ascii="Arial" w:hAnsi="Arial" w:cs="Arial"/>
          <w:sz w:val="24"/>
          <w:szCs w:val="24"/>
        </w:rPr>
        <w:t>.</w:t>
      </w:r>
      <w:r w:rsidR="00522D0A" w:rsidRPr="00522D0A">
        <w:rPr>
          <w:rFonts w:ascii="Arial" w:hAnsi="Arial" w:cs="Arial"/>
          <w:sz w:val="24"/>
          <w:szCs w:val="24"/>
        </w:rPr>
        <w:t xml:space="preserve"> </w:t>
      </w:r>
      <w:r w:rsidR="00522D0A">
        <w:rPr>
          <w:rFonts w:ascii="Arial" w:hAnsi="Arial" w:cs="Arial"/>
          <w:sz w:val="24"/>
          <w:szCs w:val="24"/>
        </w:rPr>
        <w:tab/>
      </w:r>
      <w:r w:rsidR="00351618">
        <w:rPr>
          <w:rFonts w:ascii="Arial" w:hAnsi="Arial" w:cs="Arial"/>
          <w:sz w:val="24"/>
          <w:szCs w:val="24"/>
        </w:rPr>
        <w:tab/>
      </w:r>
      <w:r w:rsidR="00351618">
        <w:rPr>
          <w:rFonts w:ascii="Arial" w:hAnsi="Arial" w:cs="Arial"/>
          <w:sz w:val="24"/>
          <w:szCs w:val="24"/>
        </w:rPr>
        <w:tab/>
      </w:r>
      <w:r w:rsidR="00351618">
        <w:rPr>
          <w:rFonts w:ascii="Arial" w:hAnsi="Arial" w:cs="Arial"/>
          <w:sz w:val="24"/>
          <w:szCs w:val="24"/>
        </w:rPr>
        <w:tab/>
      </w:r>
      <w:r w:rsidR="00351618">
        <w:rPr>
          <w:rFonts w:ascii="Arial" w:hAnsi="Arial" w:cs="Arial"/>
          <w:sz w:val="24"/>
          <w:szCs w:val="24"/>
        </w:rPr>
        <w:tab/>
      </w:r>
      <w:r w:rsidR="00351618">
        <w:rPr>
          <w:rFonts w:ascii="Arial" w:hAnsi="Arial" w:cs="Arial"/>
          <w:sz w:val="24"/>
          <w:szCs w:val="24"/>
        </w:rPr>
        <w:tab/>
      </w:r>
      <w:r w:rsidR="005A755F">
        <w:rPr>
          <w:rFonts w:ascii="Arial" w:hAnsi="Arial" w:cs="Arial"/>
          <w:sz w:val="24"/>
          <w:szCs w:val="24"/>
        </w:rPr>
        <w:tab/>
      </w:r>
      <w:r w:rsidR="005A755F">
        <w:rPr>
          <w:rFonts w:ascii="Arial" w:hAnsi="Arial" w:cs="Arial"/>
          <w:sz w:val="24"/>
          <w:szCs w:val="24"/>
        </w:rPr>
        <w:tab/>
      </w:r>
      <w:r w:rsidR="005A755F">
        <w:rPr>
          <w:rFonts w:ascii="Arial" w:hAnsi="Arial" w:cs="Arial"/>
          <w:sz w:val="24"/>
          <w:szCs w:val="24"/>
        </w:rPr>
        <w:tab/>
      </w:r>
      <w:r w:rsidR="005A755F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5A755F">
        <w:rPr>
          <w:rFonts w:ascii="Arial" w:hAnsi="Arial" w:cs="Arial"/>
          <w:sz w:val="24"/>
          <w:szCs w:val="24"/>
        </w:rPr>
        <w:t>(7</w:t>
      </w:r>
      <w:r w:rsidRPr="00522D0A">
        <w:rPr>
          <w:rFonts w:ascii="Arial" w:hAnsi="Arial" w:cs="Arial"/>
          <w:sz w:val="24"/>
          <w:szCs w:val="24"/>
        </w:rPr>
        <w:t xml:space="preserve"> marks)</w:t>
      </w:r>
      <w:r w:rsidR="00522D0A">
        <w:rPr>
          <w:rFonts w:ascii="Arial" w:hAnsi="Arial" w:cs="Arial"/>
          <w:sz w:val="24"/>
          <w:szCs w:val="24"/>
        </w:rPr>
        <w:br/>
      </w:r>
    </w:p>
    <w:p w:rsidR="00522D0A" w:rsidRPr="00522D0A" w:rsidRDefault="00F17A7E" w:rsidP="00522D0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22D0A">
        <w:rPr>
          <w:rFonts w:ascii="Arial" w:hAnsi="Arial" w:cs="Arial"/>
          <w:sz w:val="24"/>
          <w:szCs w:val="24"/>
        </w:rPr>
        <w:t>Identify the different leadership styles and explain their relationship to coaching.</w:t>
      </w:r>
      <w:r w:rsidR="00522D0A">
        <w:rPr>
          <w:rFonts w:ascii="Arial" w:hAnsi="Arial" w:cs="Arial"/>
          <w:sz w:val="24"/>
          <w:szCs w:val="24"/>
        </w:rPr>
        <w:t xml:space="preserve"> </w:t>
      </w:r>
      <w:r w:rsidR="00522D0A">
        <w:rPr>
          <w:rFonts w:ascii="Arial" w:hAnsi="Arial" w:cs="Arial"/>
          <w:sz w:val="24"/>
          <w:szCs w:val="24"/>
        </w:rPr>
        <w:br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522D0A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522D0A" w:rsidRPr="00522D0A">
        <w:rPr>
          <w:rFonts w:ascii="Arial" w:hAnsi="Arial" w:cs="Arial"/>
          <w:sz w:val="24"/>
          <w:szCs w:val="24"/>
        </w:rPr>
        <w:t>(6 marks)</w:t>
      </w:r>
      <w:r w:rsidR="00522D0A">
        <w:rPr>
          <w:rFonts w:ascii="Arial" w:hAnsi="Arial" w:cs="Arial"/>
          <w:sz w:val="24"/>
          <w:szCs w:val="24"/>
        </w:rPr>
        <w:br/>
      </w:r>
    </w:p>
    <w:p w:rsidR="00522D0A" w:rsidRPr="00522D0A" w:rsidRDefault="00522D0A" w:rsidP="00522D0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and explain four</w:t>
      </w:r>
      <w:r w:rsidRPr="00522D0A">
        <w:rPr>
          <w:rFonts w:ascii="Arial" w:hAnsi="Arial" w:cs="Arial"/>
          <w:sz w:val="24"/>
          <w:szCs w:val="24"/>
        </w:rPr>
        <w:t xml:space="preserve"> roles and responsibilities of a coach.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Pr="00522D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(8</w:t>
      </w:r>
      <w:r w:rsidRPr="00522D0A">
        <w:rPr>
          <w:rFonts w:ascii="Arial" w:hAnsi="Arial" w:cs="Arial"/>
          <w:sz w:val="24"/>
          <w:szCs w:val="24"/>
        </w:rPr>
        <w:t xml:space="preserve"> marks)</w:t>
      </w:r>
      <w:r>
        <w:rPr>
          <w:rFonts w:ascii="Arial" w:hAnsi="Arial" w:cs="Arial"/>
          <w:sz w:val="24"/>
          <w:szCs w:val="24"/>
        </w:rPr>
        <w:br/>
      </w:r>
    </w:p>
    <w:p w:rsidR="00522D0A" w:rsidRDefault="00522D0A" w:rsidP="00522D0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22D0A">
        <w:rPr>
          <w:rFonts w:ascii="Arial" w:hAnsi="Arial" w:cs="Arial"/>
          <w:sz w:val="24"/>
          <w:szCs w:val="24"/>
        </w:rPr>
        <w:t xml:space="preserve">Explain the link between goal setting and motivation when coaching others. </w:t>
      </w:r>
    </w:p>
    <w:p w:rsidR="00522D0A" w:rsidRPr="00522D0A" w:rsidRDefault="00522D0A" w:rsidP="00492527">
      <w:pPr>
        <w:pStyle w:val="ListParagraph"/>
        <w:spacing w:line="360" w:lineRule="auto"/>
        <w:ind w:left="8640" w:firstLine="720"/>
        <w:rPr>
          <w:rFonts w:ascii="Arial" w:hAnsi="Arial" w:cs="Arial"/>
          <w:sz w:val="24"/>
          <w:szCs w:val="24"/>
        </w:rPr>
      </w:pPr>
      <w:r w:rsidRPr="00522D0A">
        <w:rPr>
          <w:rFonts w:ascii="Arial" w:hAnsi="Arial" w:cs="Arial"/>
          <w:sz w:val="24"/>
          <w:szCs w:val="24"/>
        </w:rPr>
        <w:t xml:space="preserve">(3 marks) </w:t>
      </w:r>
      <w:r>
        <w:rPr>
          <w:rFonts w:ascii="Arial" w:hAnsi="Arial" w:cs="Arial"/>
          <w:sz w:val="24"/>
          <w:szCs w:val="24"/>
        </w:rPr>
        <w:br/>
      </w:r>
    </w:p>
    <w:p w:rsidR="00522D0A" w:rsidRDefault="00522D0A" w:rsidP="00522D0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22D0A">
        <w:rPr>
          <w:rFonts w:ascii="Arial" w:hAnsi="Arial" w:cs="Arial"/>
          <w:sz w:val="24"/>
          <w:szCs w:val="24"/>
        </w:rPr>
        <w:t>Explain the relationship between</w:t>
      </w:r>
      <w:r w:rsidR="00371853">
        <w:rPr>
          <w:rFonts w:ascii="Arial" w:hAnsi="Arial" w:cs="Arial"/>
          <w:sz w:val="24"/>
          <w:szCs w:val="24"/>
        </w:rPr>
        <w:t xml:space="preserve"> intrinsic and extrinsic feedback.</w:t>
      </w:r>
    </w:p>
    <w:p w:rsidR="00522D0A" w:rsidRPr="00522D0A" w:rsidRDefault="00522D0A" w:rsidP="00492527">
      <w:pPr>
        <w:pStyle w:val="ListParagraph"/>
        <w:spacing w:line="360" w:lineRule="auto"/>
        <w:ind w:left="9000" w:firstLine="360"/>
        <w:rPr>
          <w:rFonts w:ascii="Arial" w:hAnsi="Arial" w:cs="Arial"/>
          <w:sz w:val="24"/>
          <w:szCs w:val="24"/>
        </w:rPr>
      </w:pPr>
      <w:r w:rsidRPr="00522D0A">
        <w:rPr>
          <w:rFonts w:ascii="Arial" w:hAnsi="Arial" w:cs="Arial"/>
          <w:sz w:val="24"/>
          <w:szCs w:val="24"/>
        </w:rPr>
        <w:t>(</w:t>
      </w:r>
      <w:r w:rsidR="00371853">
        <w:rPr>
          <w:rFonts w:ascii="Arial" w:hAnsi="Arial" w:cs="Arial"/>
          <w:sz w:val="24"/>
          <w:szCs w:val="24"/>
        </w:rPr>
        <w:t>8</w:t>
      </w:r>
      <w:r w:rsidRPr="00522D0A">
        <w:rPr>
          <w:rFonts w:ascii="Arial" w:hAnsi="Arial" w:cs="Arial"/>
          <w:sz w:val="24"/>
          <w:szCs w:val="24"/>
        </w:rPr>
        <w:t xml:space="preserve"> marks)</w:t>
      </w:r>
    </w:p>
    <w:p w:rsidR="00492527" w:rsidRDefault="00492527" w:rsidP="003E264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22D0A" w:rsidRDefault="00522D0A" w:rsidP="003E264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B</w:t>
      </w:r>
    </w:p>
    <w:p w:rsidR="00F17A7E" w:rsidRPr="003E2643" w:rsidRDefault="00F17A7E" w:rsidP="003E264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E2643">
        <w:rPr>
          <w:rFonts w:ascii="Arial" w:hAnsi="Arial" w:cs="Arial"/>
          <w:b/>
          <w:sz w:val="24"/>
          <w:szCs w:val="24"/>
        </w:rPr>
        <w:t>Develop three lesson plans that focus on teaching a s</w:t>
      </w:r>
      <w:r w:rsidR="005E41FF">
        <w:rPr>
          <w:rFonts w:ascii="Arial" w:hAnsi="Arial" w:cs="Arial"/>
          <w:b/>
          <w:sz w:val="24"/>
          <w:szCs w:val="24"/>
        </w:rPr>
        <w:t>kill in a sport of your choice</w:t>
      </w:r>
      <w:r w:rsidRPr="003E2643">
        <w:rPr>
          <w:rFonts w:ascii="Arial" w:hAnsi="Arial" w:cs="Arial"/>
          <w:b/>
          <w:sz w:val="24"/>
          <w:szCs w:val="24"/>
        </w:rPr>
        <w:t>. The lessons must include the following criteria</w:t>
      </w:r>
      <w:r w:rsidR="005E41FF">
        <w:rPr>
          <w:rFonts w:ascii="Arial" w:hAnsi="Arial" w:cs="Arial"/>
          <w:b/>
          <w:sz w:val="24"/>
          <w:szCs w:val="24"/>
        </w:rPr>
        <w:t xml:space="preserve"> and should</w:t>
      </w:r>
      <w:r w:rsidR="003E2643">
        <w:rPr>
          <w:rFonts w:ascii="Arial" w:hAnsi="Arial" w:cs="Arial"/>
          <w:b/>
          <w:sz w:val="24"/>
          <w:szCs w:val="24"/>
        </w:rPr>
        <w:t xml:space="preserve"> go for 15 minutes.</w:t>
      </w:r>
    </w:p>
    <w:p w:rsidR="007A1C30" w:rsidRDefault="00406D9E" w:rsidP="003E264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</w:t>
      </w:r>
      <w:r w:rsidR="00F17A7E" w:rsidRPr="003E2643">
        <w:rPr>
          <w:rFonts w:ascii="Arial" w:hAnsi="Arial" w:cs="Arial"/>
          <w:sz w:val="24"/>
          <w:szCs w:val="24"/>
        </w:rPr>
        <w:t xml:space="preserve"> different coaching strategy for each lesson</w:t>
      </w:r>
      <w:r w:rsidR="007A1C30">
        <w:rPr>
          <w:rFonts w:ascii="Arial" w:hAnsi="Arial" w:cs="Arial"/>
          <w:sz w:val="24"/>
          <w:szCs w:val="24"/>
        </w:rPr>
        <w:t xml:space="preserve">. </w:t>
      </w:r>
      <w:r w:rsidR="007A1C30">
        <w:rPr>
          <w:rFonts w:ascii="Arial" w:hAnsi="Arial" w:cs="Arial"/>
          <w:sz w:val="24"/>
          <w:szCs w:val="24"/>
        </w:rPr>
        <w:tab/>
      </w:r>
      <w:r w:rsidR="007A1C30">
        <w:rPr>
          <w:rFonts w:ascii="Arial" w:hAnsi="Arial" w:cs="Arial"/>
          <w:sz w:val="24"/>
          <w:szCs w:val="24"/>
        </w:rPr>
        <w:tab/>
      </w:r>
      <w:r w:rsidR="007A1C30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7A1C30">
        <w:rPr>
          <w:rFonts w:ascii="Arial" w:hAnsi="Arial" w:cs="Arial"/>
          <w:sz w:val="24"/>
          <w:szCs w:val="24"/>
        </w:rPr>
        <w:t>(3 Marks)</w:t>
      </w:r>
      <w:r w:rsidR="007A1C30">
        <w:rPr>
          <w:rFonts w:ascii="Arial" w:hAnsi="Arial" w:cs="Arial"/>
          <w:sz w:val="24"/>
          <w:szCs w:val="24"/>
        </w:rPr>
        <w:br/>
      </w:r>
    </w:p>
    <w:p w:rsidR="003E2643" w:rsidRPr="007A1C30" w:rsidRDefault="007A1C30" w:rsidP="007A1C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your coaching strategy is and why you chose to use it</w:t>
      </w:r>
      <w:r w:rsidR="00406D9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3E2643" w:rsidRPr="007A1C30">
        <w:rPr>
          <w:rFonts w:ascii="Arial" w:hAnsi="Arial" w:cs="Arial"/>
          <w:sz w:val="24"/>
          <w:szCs w:val="24"/>
        </w:rPr>
        <w:t>(</w:t>
      </w:r>
      <w:r w:rsidRPr="007A1C30">
        <w:rPr>
          <w:rFonts w:ascii="Arial" w:hAnsi="Arial" w:cs="Arial"/>
          <w:sz w:val="24"/>
          <w:szCs w:val="24"/>
        </w:rPr>
        <w:t>6</w:t>
      </w:r>
      <w:r w:rsidR="003E2643" w:rsidRPr="007A1C30">
        <w:rPr>
          <w:rFonts w:ascii="Arial" w:hAnsi="Arial" w:cs="Arial"/>
          <w:sz w:val="24"/>
          <w:szCs w:val="24"/>
        </w:rPr>
        <w:t xml:space="preserve"> marks)</w:t>
      </w:r>
      <w:r>
        <w:rPr>
          <w:rFonts w:ascii="Arial" w:hAnsi="Arial" w:cs="Arial"/>
          <w:sz w:val="24"/>
          <w:szCs w:val="24"/>
        </w:rPr>
        <w:br/>
      </w:r>
    </w:p>
    <w:p w:rsidR="007A1C30" w:rsidRPr="007A1C30" w:rsidRDefault="007A1C30" w:rsidP="007A1C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 script of a briefing or frontloading feedback that you would say to your team</w:t>
      </w:r>
      <w:r w:rsidR="00351618">
        <w:rPr>
          <w:rFonts w:ascii="Arial" w:hAnsi="Arial" w:cs="Arial"/>
          <w:sz w:val="24"/>
          <w:szCs w:val="24"/>
        </w:rPr>
        <w:t xml:space="preserve"> for each lesson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="00492527">
        <w:rPr>
          <w:rFonts w:ascii="Arial" w:hAnsi="Arial" w:cs="Arial"/>
          <w:sz w:val="24"/>
          <w:szCs w:val="24"/>
        </w:rPr>
        <w:tab/>
      </w:r>
      <w:r w:rsidRPr="007A1C3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6</w:t>
      </w:r>
      <w:r w:rsidRPr="007A1C30">
        <w:rPr>
          <w:rFonts w:ascii="Arial" w:hAnsi="Arial" w:cs="Arial"/>
          <w:sz w:val="24"/>
          <w:szCs w:val="24"/>
        </w:rPr>
        <w:t xml:space="preserve"> marks)</w:t>
      </w:r>
      <w:r>
        <w:rPr>
          <w:rFonts w:ascii="Arial" w:hAnsi="Arial" w:cs="Arial"/>
          <w:sz w:val="24"/>
          <w:szCs w:val="24"/>
        </w:rPr>
        <w:br/>
      </w:r>
    </w:p>
    <w:p w:rsidR="00492527" w:rsidRDefault="00492527" w:rsidP="007A1C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two examples of feedback that you could offer your players that cover knowledge of results and knowledge of performance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1C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E2643" w:rsidRPr="007A1C30">
        <w:rPr>
          <w:rFonts w:ascii="Arial" w:hAnsi="Arial" w:cs="Arial"/>
          <w:sz w:val="24"/>
          <w:szCs w:val="24"/>
        </w:rPr>
        <w:t>(</w:t>
      </w:r>
      <w:r w:rsidR="00A8628D">
        <w:rPr>
          <w:rFonts w:ascii="Arial" w:hAnsi="Arial" w:cs="Arial"/>
          <w:sz w:val="24"/>
          <w:szCs w:val="24"/>
        </w:rPr>
        <w:t>6</w:t>
      </w:r>
      <w:r w:rsidR="003E2643" w:rsidRPr="007A1C30">
        <w:rPr>
          <w:rFonts w:ascii="Arial" w:hAnsi="Arial" w:cs="Arial"/>
          <w:sz w:val="24"/>
          <w:szCs w:val="24"/>
        </w:rPr>
        <w:t xml:space="preserve"> marks)</w:t>
      </w:r>
    </w:p>
    <w:p w:rsidR="00492527" w:rsidRDefault="00492527" w:rsidP="0049252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3E2643" w:rsidRPr="007A1C30" w:rsidRDefault="00492527" w:rsidP="007A1C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Detailed lesson plan with a clear outline of how the coaching strategy will be taught. Include KTPs and a well-structured skill development outline.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(9 marks)</w:t>
      </w:r>
    </w:p>
    <w:p w:rsidR="00D043ED" w:rsidRDefault="00D043ED" w:rsidP="003E264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92527" w:rsidRDefault="00492527">
      <w:pPr>
        <w:spacing w:before="0" w:after="200" w:line="276" w:lineRule="auto"/>
        <w:rPr>
          <w:rFonts w:ascii="Arial" w:hAnsi="Arial" w:cs="Arial"/>
          <w:b/>
          <w:szCs w:val="22"/>
          <w:lang w:eastAsia="en-AU"/>
        </w:rPr>
      </w:pPr>
      <w:r>
        <w:rPr>
          <w:rFonts w:ascii="Arial" w:hAnsi="Arial" w:cs="Arial"/>
          <w:b/>
          <w:szCs w:val="22"/>
          <w:lang w:eastAsia="en-AU"/>
        </w:rPr>
        <w:br w:type="page"/>
      </w:r>
    </w:p>
    <w:p w:rsidR="0013540D" w:rsidRPr="007B5F35" w:rsidRDefault="007A1C30" w:rsidP="0013540D">
      <w:pPr>
        <w:rPr>
          <w:rFonts w:ascii="Arial" w:hAnsi="Arial" w:cs="Arial"/>
          <w:b/>
          <w:szCs w:val="22"/>
          <w:lang w:eastAsia="en-AU"/>
        </w:rPr>
      </w:pPr>
      <w:r w:rsidRPr="007B5F35">
        <w:rPr>
          <w:rFonts w:ascii="Arial" w:hAnsi="Arial" w:cs="Arial"/>
          <w:b/>
          <w:szCs w:val="22"/>
          <w:lang w:eastAsia="en-AU"/>
        </w:rPr>
        <w:lastRenderedPageBreak/>
        <w:t>General PES</w:t>
      </w:r>
      <w:r>
        <w:rPr>
          <w:rFonts w:ascii="Arial" w:hAnsi="Arial" w:cs="Arial"/>
          <w:b/>
          <w:szCs w:val="22"/>
          <w:lang w:eastAsia="en-AU"/>
        </w:rPr>
        <w:t xml:space="preserve">: </w:t>
      </w:r>
      <w:r w:rsidR="0013540D">
        <w:rPr>
          <w:rFonts w:ascii="Arial" w:hAnsi="Arial" w:cs="Arial"/>
          <w:b/>
          <w:szCs w:val="22"/>
          <w:lang w:eastAsia="en-AU"/>
        </w:rPr>
        <w:t>Task 8</w:t>
      </w:r>
      <w:r w:rsidR="0013540D" w:rsidRPr="007B5F35">
        <w:rPr>
          <w:rFonts w:ascii="Arial" w:hAnsi="Arial" w:cs="Arial"/>
          <w:b/>
          <w:szCs w:val="22"/>
          <w:lang w:eastAsia="en-AU"/>
        </w:rPr>
        <w:t xml:space="preserve"> Marking Key</w:t>
      </w:r>
    </w:p>
    <w:p w:rsidR="0013540D" w:rsidRPr="007A1C30" w:rsidRDefault="0013540D" w:rsidP="007A1C30">
      <w:pPr>
        <w:tabs>
          <w:tab w:val="left" w:pos="0"/>
          <w:tab w:val="left" w:pos="720"/>
        </w:tabs>
        <w:rPr>
          <w:rFonts w:ascii="Arial" w:hAnsi="Arial" w:cs="Arial"/>
          <w:b/>
          <w:szCs w:val="22"/>
          <w:lang w:eastAsia="en-AU"/>
        </w:rPr>
      </w:pPr>
      <w:r>
        <w:rPr>
          <w:rFonts w:ascii="Arial" w:hAnsi="Arial" w:cs="Arial"/>
          <w:b/>
          <w:szCs w:val="22"/>
          <w:lang w:eastAsia="en-AU"/>
        </w:rPr>
        <w:t>Motor Learning and Coaching</w:t>
      </w:r>
      <w:r w:rsidR="005F7BE2">
        <w:rPr>
          <w:rFonts w:ascii="Arial" w:hAnsi="Arial" w:cs="Arial"/>
          <w:b/>
          <w:szCs w:val="22"/>
          <w:lang w:eastAsia="en-AU"/>
        </w:rPr>
        <w:t xml:space="preserve"> and Sport Psychology</w:t>
      </w:r>
    </w:p>
    <w:tbl>
      <w:tblPr>
        <w:tblStyle w:val="TableGrid"/>
        <w:tblW w:w="10589" w:type="dxa"/>
        <w:tblLayout w:type="fixed"/>
        <w:tblLook w:val="04A0" w:firstRow="1" w:lastRow="0" w:firstColumn="1" w:lastColumn="0" w:noHBand="0" w:noVBand="1"/>
      </w:tblPr>
      <w:tblGrid>
        <w:gridCol w:w="1349"/>
        <w:gridCol w:w="6623"/>
        <w:gridCol w:w="1385"/>
        <w:gridCol w:w="1232"/>
      </w:tblGrid>
      <w:tr w:rsidR="0013540D" w:rsidRPr="00860C12" w:rsidTr="00E348AE">
        <w:trPr>
          <w:trHeight w:val="605"/>
        </w:trPr>
        <w:tc>
          <w:tcPr>
            <w:tcW w:w="1349" w:type="dxa"/>
          </w:tcPr>
          <w:p w:rsidR="0013540D" w:rsidRPr="00860C12" w:rsidRDefault="0013540D" w:rsidP="007E3912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60C12">
              <w:rPr>
                <w:rFonts w:ascii="Arial" w:hAnsi="Arial" w:cs="Arial"/>
                <w:b/>
                <w:sz w:val="20"/>
              </w:rPr>
              <w:t>Question</w:t>
            </w:r>
          </w:p>
        </w:tc>
        <w:tc>
          <w:tcPr>
            <w:tcW w:w="6623" w:type="dxa"/>
          </w:tcPr>
          <w:p w:rsidR="0013540D" w:rsidRPr="00860C12" w:rsidRDefault="0013540D" w:rsidP="007E391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60C12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1385" w:type="dxa"/>
          </w:tcPr>
          <w:p w:rsidR="0013540D" w:rsidRPr="00860C12" w:rsidRDefault="0013540D" w:rsidP="007E391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60C12">
              <w:rPr>
                <w:rFonts w:ascii="Arial" w:hAnsi="Arial" w:cs="Arial"/>
                <w:b/>
                <w:sz w:val="20"/>
              </w:rPr>
              <w:t>Allocated Marks</w:t>
            </w:r>
          </w:p>
        </w:tc>
        <w:tc>
          <w:tcPr>
            <w:tcW w:w="1232" w:type="dxa"/>
          </w:tcPr>
          <w:p w:rsidR="0013540D" w:rsidRPr="00860C12" w:rsidRDefault="0013540D" w:rsidP="007E391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60C12">
              <w:rPr>
                <w:rFonts w:ascii="Arial" w:hAnsi="Arial" w:cs="Arial"/>
                <w:b/>
                <w:sz w:val="20"/>
              </w:rPr>
              <w:t>Student Marks</w:t>
            </w:r>
          </w:p>
        </w:tc>
      </w:tr>
      <w:tr w:rsidR="005A755F" w:rsidRPr="00860C12" w:rsidTr="00E348AE">
        <w:trPr>
          <w:trHeight w:val="275"/>
        </w:trPr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5A755F" w:rsidRPr="00860C12" w:rsidRDefault="005A755F" w:rsidP="007E39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623" w:type="dxa"/>
            <w:shd w:val="clear" w:color="auto" w:fill="D9D9D9" w:themeFill="background1" w:themeFillShade="D9"/>
          </w:tcPr>
          <w:p w:rsidR="005A755F" w:rsidRPr="00860C12" w:rsidRDefault="005A755F" w:rsidP="007E3912">
            <w:pPr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Part A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5A755F" w:rsidRPr="00860C12" w:rsidRDefault="005A755F" w:rsidP="007E39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shd w:val="clear" w:color="auto" w:fill="D9D9D9" w:themeFill="background1" w:themeFillShade="D9"/>
          </w:tcPr>
          <w:p w:rsidR="005A755F" w:rsidRPr="00860C12" w:rsidRDefault="005A755F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13540D" w:rsidRPr="00860C12" w:rsidTr="00E348AE">
        <w:trPr>
          <w:trHeight w:val="514"/>
        </w:trPr>
        <w:tc>
          <w:tcPr>
            <w:tcW w:w="1349" w:type="dxa"/>
            <w:vAlign w:val="center"/>
          </w:tcPr>
          <w:p w:rsidR="0013540D" w:rsidRPr="00860C12" w:rsidRDefault="0013540D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623" w:type="dxa"/>
          </w:tcPr>
          <w:p w:rsidR="0013540D" w:rsidRPr="00860C12" w:rsidRDefault="00522D0A" w:rsidP="007E3912">
            <w:pPr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 xml:space="preserve">Clearly defines </w:t>
            </w:r>
            <w:r w:rsidR="0013540D" w:rsidRPr="00860C12">
              <w:rPr>
                <w:rFonts w:ascii="Arial" w:hAnsi="Arial" w:cs="Arial"/>
                <w:sz w:val="20"/>
              </w:rPr>
              <w:t>leadership (</w:t>
            </w:r>
            <w:r w:rsidR="00517866" w:rsidRPr="00860C12">
              <w:rPr>
                <w:rFonts w:ascii="Arial" w:hAnsi="Arial" w:cs="Arial"/>
                <w:sz w:val="20"/>
              </w:rPr>
              <w:t>1</w:t>
            </w:r>
            <w:r w:rsidR="005E41FF" w:rsidRPr="00860C12">
              <w:rPr>
                <w:rFonts w:ascii="Arial" w:hAnsi="Arial" w:cs="Arial"/>
                <w:sz w:val="20"/>
              </w:rPr>
              <w:t xml:space="preserve"> mark</w:t>
            </w:r>
            <w:r w:rsidR="0013540D" w:rsidRPr="00860C12">
              <w:rPr>
                <w:rFonts w:ascii="Arial" w:hAnsi="Arial" w:cs="Arial"/>
                <w:sz w:val="20"/>
              </w:rPr>
              <w:t>)</w:t>
            </w:r>
          </w:p>
          <w:p w:rsidR="005A755F" w:rsidRPr="00860C12" w:rsidRDefault="0013540D" w:rsidP="007E3912">
            <w:pPr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Clearly</w:t>
            </w:r>
            <w:r w:rsidR="005A755F" w:rsidRPr="00860C12">
              <w:rPr>
                <w:rFonts w:ascii="Arial" w:hAnsi="Arial" w:cs="Arial"/>
                <w:sz w:val="20"/>
              </w:rPr>
              <w:t xml:space="preserve"> identifies what makes a good leader (1 Mark each; Max 3)</w:t>
            </w:r>
          </w:p>
          <w:p w:rsidR="0013540D" w:rsidRPr="00860C12" w:rsidRDefault="005A755F" w:rsidP="005A755F">
            <w:pPr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Clearly e</w:t>
            </w:r>
            <w:r w:rsidR="0013540D" w:rsidRPr="00860C12">
              <w:rPr>
                <w:rFonts w:ascii="Arial" w:hAnsi="Arial" w:cs="Arial"/>
                <w:sz w:val="20"/>
              </w:rPr>
              <w:t>xpla</w:t>
            </w:r>
            <w:r w:rsidRPr="00860C12">
              <w:rPr>
                <w:rFonts w:ascii="Arial" w:hAnsi="Arial" w:cs="Arial"/>
                <w:sz w:val="20"/>
              </w:rPr>
              <w:t>ins</w:t>
            </w:r>
            <w:r w:rsidR="00517866" w:rsidRPr="00860C12">
              <w:rPr>
                <w:rFonts w:ascii="Arial" w:hAnsi="Arial" w:cs="Arial"/>
                <w:sz w:val="20"/>
              </w:rPr>
              <w:t xml:space="preserve"> what makes a good </w:t>
            </w:r>
            <w:r w:rsidRPr="00860C12">
              <w:rPr>
                <w:rFonts w:ascii="Arial" w:hAnsi="Arial" w:cs="Arial"/>
                <w:sz w:val="20"/>
              </w:rPr>
              <w:t>leader (1 mark each; Max 3</w:t>
            </w:r>
            <w:r w:rsidR="0013540D" w:rsidRPr="00860C12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385" w:type="dxa"/>
            <w:vAlign w:val="center"/>
          </w:tcPr>
          <w:p w:rsidR="0013540D" w:rsidRPr="00860C12" w:rsidRDefault="005A755F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232" w:type="dxa"/>
          </w:tcPr>
          <w:p w:rsidR="0013540D" w:rsidRPr="00860C12" w:rsidRDefault="0013540D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13540D" w:rsidRPr="00860C12" w:rsidTr="00E348AE">
        <w:trPr>
          <w:trHeight w:val="1095"/>
        </w:trPr>
        <w:tc>
          <w:tcPr>
            <w:tcW w:w="1349" w:type="dxa"/>
            <w:vAlign w:val="center"/>
          </w:tcPr>
          <w:p w:rsidR="0013540D" w:rsidRPr="00860C12" w:rsidRDefault="0013540D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6623" w:type="dxa"/>
          </w:tcPr>
          <w:p w:rsidR="0013540D" w:rsidRPr="00860C12" w:rsidRDefault="0013540D" w:rsidP="007E3912">
            <w:pPr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 xml:space="preserve">Identified each </w:t>
            </w:r>
            <w:r w:rsidR="005A755F" w:rsidRPr="00860C12">
              <w:rPr>
                <w:rFonts w:ascii="Arial" w:hAnsi="Arial" w:cs="Arial"/>
                <w:sz w:val="20"/>
              </w:rPr>
              <w:t xml:space="preserve">leadership style (1 mark each; Max </w:t>
            </w:r>
            <w:r w:rsidRPr="00860C12">
              <w:rPr>
                <w:rFonts w:ascii="Arial" w:hAnsi="Arial" w:cs="Arial"/>
                <w:sz w:val="20"/>
              </w:rPr>
              <w:t>3)</w:t>
            </w:r>
          </w:p>
          <w:p w:rsidR="0013540D" w:rsidRPr="00860C12" w:rsidRDefault="0013540D" w:rsidP="007E3912">
            <w:pPr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Clearly explained relation</w:t>
            </w:r>
            <w:r w:rsidR="005A755F" w:rsidRPr="00860C12">
              <w:rPr>
                <w:rFonts w:ascii="Arial" w:hAnsi="Arial" w:cs="Arial"/>
                <w:sz w:val="20"/>
              </w:rPr>
              <w:t>ship to coaching (1 mark each; Max 3</w:t>
            </w:r>
            <w:r w:rsidRPr="00860C12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385" w:type="dxa"/>
            <w:vAlign w:val="center"/>
          </w:tcPr>
          <w:p w:rsidR="0013540D" w:rsidRPr="00860C12" w:rsidRDefault="0013540D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232" w:type="dxa"/>
          </w:tcPr>
          <w:p w:rsidR="0013540D" w:rsidRPr="00860C12" w:rsidRDefault="0013540D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13540D" w:rsidRPr="00860C12" w:rsidTr="00E348AE">
        <w:trPr>
          <w:trHeight w:val="818"/>
        </w:trPr>
        <w:tc>
          <w:tcPr>
            <w:tcW w:w="1349" w:type="dxa"/>
            <w:vAlign w:val="center"/>
          </w:tcPr>
          <w:p w:rsidR="0013540D" w:rsidRPr="00860C12" w:rsidRDefault="0013540D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623" w:type="dxa"/>
          </w:tcPr>
          <w:p w:rsidR="00522D0A" w:rsidRPr="00860C12" w:rsidRDefault="00522D0A" w:rsidP="00522D0A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Identified roles and responsibilities of a coach (1 mark each</w:t>
            </w:r>
            <w:r w:rsidR="005A755F" w:rsidRPr="00860C12">
              <w:rPr>
                <w:rFonts w:ascii="Arial" w:hAnsi="Arial" w:cs="Arial"/>
                <w:sz w:val="20"/>
              </w:rPr>
              <w:t>; Max 4</w:t>
            </w:r>
            <w:r w:rsidRPr="00860C12">
              <w:rPr>
                <w:rFonts w:ascii="Arial" w:hAnsi="Arial" w:cs="Arial"/>
                <w:sz w:val="20"/>
              </w:rPr>
              <w:t>)</w:t>
            </w:r>
          </w:p>
          <w:p w:rsidR="0013540D" w:rsidRPr="00860C12" w:rsidRDefault="00522D0A" w:rsidP="00522D0A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Explained roles and responsibilities of a coach (1 mark each</w:t>
            </w:r>
            <w:r w:rsidR="005A755F" w:rsidRPr="00860C12">
              <w:rPr>
                <w:rFonts w:ascii="Arial" w:hAnsi="Arial" w:cs="Arial"/>
                <w:sz w:val="20"/>
              </w:rPr>
              <w:t>; Max 4</w:t>
            </w:r>
            <w:r w:rsidRPr="00860C12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385" w:type="dxa"/>
            <w:vAlign w:val="center"/>
          </w:tcPr>
          <w:p w:rsidR="0013540D" w:rsidRPr="00860C12" w:rsidRDefault="0013540D" w:rsidP="007E3912">
            <w:pPr>
              <w:jc w:val="center"/>
              <w:rPr>
                <w:rFonts w:ascii="Arial" w:hAnsi="Arial" w:cs="Arial"/>
                <w:sz w:val="20"/>
              </w:rPr>
            </w:pPr>
          </w:p>
          <w:p w:rsidR="0013540D" w:rsidRPr="00860C12" w:rsidRDefault="00522D0A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8</w:t>
            </w:r>
          </w:p>
          <w:p w:rsidR="0013540D" w:rsidRPr="00860C12" w:rsidRDefault="0013540D" w:rsidP="007E3912">
            <w:pPr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 xml:space="preserve">  </w:t>
            </w:r>
          </w:p>
        </w:tc>
        <w:tc>
          <w:tcPr>
            <w:tcW w:w="1232" w:type="dxa"/>
          </w:tcPr>
          <w:p w:rsidR="0013540D" w:rsidRPr="00860C12" w:rsidRDefault="0013540D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A755F" w:rsidRPr="00860C12" w:rsidTr="00E348AE">
        <w:trPr>
          <w:trHeight w:val="818"/>
        </w:trPr>
        <w:tc>
          <w:tcPr>
            <w:tcW w:w="1349" w:type="dxa"/>
            <w:vAlign w:val="center"/>
          </w:tcPr>
          <w:p w:rsidR="005A755F" w:rsidRPr="00860C12" w:rsidRDefault="005A755F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623" w:type="dxa"/>
          </w:tcPr>
          <w:p w:rsidR="005A755F" w:rsidRPr="00860C12" w:rsidRDefault="005A755F" w:rsidP="005A755F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Described the importance of goal setting (2 marks)</w:t>
            </w:r>
          </w:p>
          <w:p w:rsidR="005A755F" w:rsidRPr="00860C12" w:rsidRDefault="005A755F" w:rsidP="005A755F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Clearly explained relationship between goal setting and motivation (1 mark)</w:t>
            </w:r>
          </w:p>
        </w:tc>
        <w:tc>
          <w:tcPr>
            <w:tcW w:w="1385" w:type="dxa"/>
            <w:vAlign w:val="center"/>
          </w:tcPr>
          <w:p w:rsidR="005A755F" w:rsidRPr="00860C12" w:rsidRDefault="005A755F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32" w:type="dxa"/>
          </w:tcPr>
          <w:p w:rsidR="005A755F" w:rsidRPr="00860C12" w:rsidRDefault="005A755F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A1C30" w:rsidRPr="00860C12" w:rsidTr="00E348AE">
        <w:trPr>
          <w:trHeight w:val="818"/>
        </w:trPr>
        <w:tc>
          <w:tcPr>
            <w:tcW w:w="1349" w:type="dxa"/>
            <w:vAlign w:val="center"/>
          </w:tcPr>
          <w:p w:rsidR="007A1C30" w:rsidRPr="00860C12" w:rsidRDefault="007A1C30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6623" w:type="dxa"/>
          </w:tcPr>
          <w:p w:rsidR="007A1C30" w:rsidRPr="00860C12" w:rsidRDefault="007A1C30" w:rsidP="00860C12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Describe</w:t>
            </w:r>
            <w:r w:rsidR="00860C12" w:rsidRPr="00860C12">
              <w:rPr>
                <w:rFonts w:ascii="Arial" w:hAnsi="Arial" w:cs="Arial"/>
                <w:sz w:val="20"/>
              </w:rPr>
              <w:t>s</w:t>
            </w:r>
            <w:r w:rsidRPr="00860C12">
              <w:rPr>
                <w:rFonts w:ascii="Arial" w:hAnsi="Arial" w:cs="Arial"/>
                <w:sz w:val="20"/>
              </w:rPr>
              <w:t xml:space="preserve"> </w:t>
            </w:r>
            <w:r w:rsidR="00860C12" w:rsidRPr="00860C12">
              <w:rPr>
                <w:rFonts w:ascii="Arial" w:hAnsi="Arial" w:cs="Arial"/>
                <w:sz w:val="20"/>
              </w:rPr>
              <w:t>intrinsic feedback (2 marks)</w:t>
            </w:r>
          </w:p>
          <w:p w:rsidR="00860C12" w:rsidRPr="00860C12" w:rsidRDefault="00860C12" w:rsidP="00860C12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Describes extrinsic feedback (2 marks)</w:t>
            </w:r>
          </w:p>
          <w:p w:rsidR="00860C12" w:rsidRPr="00860C12" w:rsidRDefault="00860C12" w:rsidP="00860C12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States 4 types of extrinsic feedback with brief description</w:t>
            </w:r>
          </w:p>
          <w:p w:rsidR="00D503A1" w:rsidRPr="00860C12" w:rsidRDefault="00860C12" w:rsidP="00860C1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Terminal (1 mark)</w:t>
            </w:r>
          </w:p>
          <w:p w:rsidR="00D503A1" w:rsidRPr="00860C12" w:rsidRDefault="00860C12" w:rsidP="00860C1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Concurrent (1 mark)</w:t>
            </w:r>
          </w:p>
          <w:p w:rsidR="00D503A1" w:rsidRPr="00860C12" w:rsidRDefault="00860C12" w:rsidP="00860C1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Verbal (1 mark)</w:t>
            </w:r>
          </w:p>
          <w:p w:rsidR="00860C12" w:rsidRPr="00860C12" w:rsidRDefault="00860C12" w:rsidP="00860C1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Non-Verbal (1 mark)</w:t>
            </w:r>
            <w:bookmarkStart w:id="0" w:name="_GoBack"/>
            <w:bookmarkEnd w:id="0"/>
          </w:p>
        </w:tc>
        <w:tc>
          <w:tcPr>
            <w:tcW w:w="1385" w:type="dxa"/>
            <w:vAlign w:val="center"/>
          </w:tcPr>
          <w:p w:rsidR="007A1C30" w:rsidRPr="00860C12" w:rsidRDefault="00371853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232" w:type="dxa"/>
          </w:tcPr>
          <w:p w:rsidR="007A1C30" w:rsidRPr="00860C12" w:rsidRDefault="007A1C30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A1C30" w:rsidRPr="00860C12" w:rsidTr="00E348AE">
        <w:trPr>
          <w:trHeight w:val="395"/>
        </w:trPr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7A1C30" w:rsidRPr="00860C12" w:rsidRDefault="007A1C30" w:rsidP="007E39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623" w:type="dxa"/>
            <w:shd w:val="clear" w:color="auto" w:fill="D9D9D9" w:themeFill="background1" w:themeFillShade="D9"/>
          </w:tcPr>
          <w:p w:rsidR="007A1C30" w:rsidRPr="00860C12" w:rsidRDefault="007A1C30" w:rsidP="007E3912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Part B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7A1C30" w:rsidRPr="00860C12" w:rsidRDefault="007A1C30" w:rsidP="007E39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shd w:val="clear" w:color="auto" w:fill="D9D9D9" w:themeFill="background1" w:themeFillShade="D9"/>
          </w:tcPr>
          <w:p w:rsidR="007A1C30" w:rsidRPr="00860C12" w:rsidRDefault="007A1C30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A1C30" w:rsidRPr="00860C12" w:rsidTr="00E348AE">
        <w:trPr>
          <w:trHeight w:val="645"/>
        </w:trPr>
        <w:tc>
          <w:tcPr>
            <w:tcW w:w="1349" w:type="dxa"/>
            <w:vAlign w:val="center"/>
          </w:tcPr>
          <w:p w:rsidR="007A1C30" w:rsidRPr="00860C12" w:rsidRDefault="007A1C30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6623" w:type="dxa"/>
          </w:tcPr>
          <w:p w:rsidR="007A1C30" w:rsidRPr="00860C12" w:rsidRDefault="007A1C30" w:rsidP="005A755F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Develops three lesson plans with a different coaching strategy for each (1 mark each, Max 3)</w:t>
            </w:r>
          </w:p>
        </w:tc>
        <w:tc>
          <w:tcPr>
            <w:tcW w:w="1385" w:type="dxa"/>
            <w:vAlign w:val="center"/>
          </w:tcPr>
          <w:p w:rsidR="007A1C30" w:rsidRPr="00860C12" w:rsidRDefault="007A1C30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32" w:type="dxa"/>
          </w:tcPr>
          <w:p w:rsidR="007A1C30" w:rsidRPr="00860C12" w:rsidRDefault="007A1C30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A1C30" w:rsidRPr="00860C12" w:rsidTr="00E348AE">
        <w:trPr>
          <w:trHeight w:val="645"/>
        </w:trPr>
        <w:tc>
          <w:tcPr>
            <w:tcW w:w="1349" w:type="dxa"/>
            <w:vAlign w:val="center"/>
          </w:tcPr>
          <w:p w:rsidR="007A1C30" w:rsidRPr="00860C12" w:rsidRDefault="007A1C30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6623" w:type="dxa"/>
          </w:tcPr>
          <w:p w:rsidR="007A1C30" w:rsidRPr="00860C12" w:rsidRDefault="007A1C30" w:rsidP="007A1C30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Relevant strategies described (</w:t>
            </w:r>
            <w:r w:rsidR="00414EDF" w:rsidRPr="00860C12">
              <w:rPr>
                <w:rFonts w:ascii="Arial" w:hAnsi="Arial" w:cs="Arial"/>
                <w:sz w:val="20"/>
              </w:rPr>
              <w:t>2 marks for detailed explanation; 1 mark of poor explanation for each lesson plan – 6 marks total</w:t>
            </w:r>
            <w:r w:rsidRPr="00860C12">
              <w:rPr>
                <w:rFonts w:ascii="Arial" w:hAnsi="Arial" w:cs="Arial"/>
                <w:sz w:val="20"/>
              </w:rPr>
              <w:t>)</w:t>
            </w:r>
          </w:p>
          <w:p w:rsidR="007A1C30" w:rsidRPr="00860C12" w:rsidRDefault="007A1C30" w:rsidP="007A1C30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Clearly explains why the coaching strategy has been used linking to lesson plan (1 Mark each; max 3 marks)</w:t>
            </w:r>
          </w:p>
        </w:tc>
        <w:tc>
          <w:tcPr>
            <w:tcW w:w="1385" w:type="dxa"/>
            <w:vAlign w:val="center"/>
          </w:tcPr>
          <w:p w:rsidR="007A1C30" w:rsidRPr="00860C12" w:rsidRDefault="00414EDF" w:rsidP="007A1C30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6</w:t>
            </w:r>
            <w:r w:rsidR="007A1C30" w:rsidRPr="00860C12">
              <w:rPr>
                <w:rFonts w:ascii="Arial" w:hAnsi="Arial" w:cs="Arial"/>
                <w:sz w:val="20"/>
              </w:rPr>
              <w:br/>
            </w:r>
          </w:p>
          <w:p w:rsidR="007A1C30" w:rsidRPr="00860C12" w:rsidRDefault="007A1C30" w:rsidP="007A1C30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32" w:type="dxa"/>
          </w:tcPr>
          <w:p w:rsidR="007A1C30" w:rsidRPr="00860C12" w:rsidRDefault="007A1C30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A1C30" w:rsidRPr="00860C12" w:rsidTr="00E348AE">
        <w:trPr>
          <w:trHeight w:val="858"/>
        </w:trPr>
        <w:tc>
          <w:tcPr>
            <w:tcW w:w="1349" w:type="dxa"/>
            <w:vAlign w:val="center"/>
          </w:tcPr>
          <w:p w:rsidR="007A1C30" w:rsidRPr="00860C12" w:rsidRDefault="007A1C30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623" w:type="dxa"/>
          </w:tcPr>
          <w:p w:rsidR="007A1C30" w:rsidRPr="00860C12" w:rsidRDefault="007A1C30" w:rsidP="0013540D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Clear briefing or frontloading feedback for beginning of lesson (</w:t>
            </w:r>
            <w:r w:rsidR="00414EDF" w:rsidRPr="00860C12">
              <w:rPr>
                <w:rFonts w:ascii="Arial" w:hAnsi="Arial" w:cs="Arial"/>
                <w:sz w:val="20"/>
              </w:rPr>
              <w:t>3</w:t>
            </w:r>
            <w:r w:rsidRPr="00860C12">
              <w:rPr>
                <w:rFonts w:ascii="Arial" w:hAnsi="Arial" w:cs="Arial"/>
                <w:sz w:val="20"/>
              </w:rPr>
              <w:t xml:space="preserve"> marks each lesson; max of </w:t>
            </w:r>
            <w:r w:rsidR="00414EDF" w:rsidRPr="00860C12">
              <w:rPr>
                <w:rFonts w:ascii="Arial" w:hAnsi="Arial" w:cs="Arial"/>
                <w:sz w:val="20"/>
              </w:rPr>
              <w:t>9</w:t>
            </w:r>
            <w:r w:rsidRPr="00860C12">
              <w:rPr>
                <w:rFonts w:ascii="Arial" w:hAnsi="Arial" w:cs="Arial"/>
                <w:sz w:val="20"/>
              </w:rPr>
              <w:t xml:space="preserve"> marks)</w:t>
            </w:r>
          </w:p>
          <w:p w:rsidR="00A5340E" w:rsidRPr="00860C12" w:rsidRDefault="005C2BAE" w:rsidP="00414ED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Review the aims of the activity and what can be learnt</w:t>
            </w:r>
          </w:p>
          <w:p w:rsidR="00A5340E" w:rsidRPr="00860C12" w:rsidRDefault="005C2BAE" w:rsidP="00414ED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Anticipate what behaviours will result in success</w:t>
            </w:r>
          </w:p>
          <w:p w:rsidR="00414EDF" w:rsidRPr="00860C12" w:rsidRDefault="005C2BAE" w:rsidP="0013540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Identify what behaviours will hinder success</w:t>
            </w:r>
          </w:p>
        </w:tc>
        <w:tc>
          <w:tcPr>
            <w:tcW w:w="1385" w:type="dxa"/>
            <w:vAlign w:val="center"/>
          </w:tcPr>
          <w:p w:rsidR="007A1C30" w:rsidRPr="00860C12" w:rsidRDefault="00414EDF" w:rsidP="0013540D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232" w:type="dxa"/>
          </w:tcPr>
          <w:p w:rsidR="007A1C30" w:rsidRPr="00860C12" w:rsidRDefault="007A1C30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A1C30" w:rsidRPr="00860C12" w:rsidTr="00E348AE">
        <w:trPr>
          <w:trHeight w:val="700"/>
        </w:trPr>
        <w:tc>
          <w:tcPr>
            <w:tcW w:w="1349" w:type="dxa"/>
            <w:vAlign w:val="center"/>
          </w:tcPr>
          <w:p w:rsidR="007A1C30" w:rsidRPr="00860C12" w:rsidRDefault="007A1C30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623" w:type="dxa"/>
          </w:tcPr>
          <w:p w:rsidR="00A8628D" w:rsidRPr="00860C12" w:rsidRDefault="00492527" w:rsidP="00A8628D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Provide</w:t>
            </w:r>
            <w:r w:rsidR="00A8628D" w:rsidRPr="00860C12">
              <w:rPr>
                <w:rFonts w:ascii="Arial" w:hAnsi="Arial" w:cs="Arial"/>
                <w:sz w:val="20"/>
              </w:rPr>
              <w:t>s</w:t>
            </w:r>
            <w:r w:rsidRPr="00860C12">
              <w:rPr>
                <w:rFonts w:ascii="Arial" w:hAnsi="Arial" w:cs="Arial"/>
                <w:sz w:val="20"/>
              </w:rPr>
              <w:t xml:space="preserve"> </w:t>
            </w:r>
            <w:r w:rsidR="00A8628D" w:rsidRPr="00860C12">
              <w:rPr>
                <w:rFonts w:ascii="Arial" w:hAnsi="Arial" w:cs="Arial"/>
                <w:sz w:val="20"/>
              </w:rPr>
              <w:t>two examples of feedback for each lesson plan</w:t>
            </w:r>
          </w:p>
          <w:p w:rsidR="00A8628D" w:rsidRPr="00860C12" w:rsidRDefault="00A8628D" w:rsidP="00A8628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Knowledge of results (max 3 marks – 1 mark each)</w:t>
            </w:r>
          </w:p>
          <w:p w:rsidR="007A1C30" w:rsidRPr="00860C12" w:rsidRDefault="00A8628D" w:rsidP="00A8628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Knowledge of performance (max 3 marks – 1 mark each)</w:t>
            </w:r>
          </w:p>
        </w:tc>
        <w:tc>
          <w:tcPr>
            <w:tcW w:w="1385" w:type="dxa"/>
            <w:vAlign w:val="center"/>
          </w:tcPr>
          <w:p w:rsidR="007A1C30" w:rsidRPr="00860C12" w:rsidRDefault="00A8628D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232" w:type="dxa"/>
          </w:tcPr>
          <w:p w:rsidR="007A1C30" w:rsidRPr="00860C12" w:rsidRDefault="007A1C30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14EDF" w:rsidRPr="00860C12" w:rsidTr="00E348AE">
        <w:trPr>
          <w:trHeight w:val="700"/>
        </w:trPr>
        <w:tc>
          <w:tcPr>
            <w:tcW w:w="1349" w:type="dxa"/>
            <w:vAlign w:val="center"/>
          </w:tcPr>
          <w:p w:rsidR="00414EDF" w:rsidRPr="00860C12" w:rsidRDefault="00414EDF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6623" w:type="dxa"/>
          </w:tcPr>
          <w:p w:rsidR="00414EDF" w:rsidRPr="00860C12" w:rsidRDefault="00414EDF" w:rsidP="00414EDF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Quality of lesson plan.</w:t>
            </w:r>
          </w:p>
          <w:p w:rsidR="00414EDF" w:rsidRPr="00860C12" w:rsidRDefault="00414EDF" w:rsidP="00414EDF">
            <w:pPr>
              <w:jc w:val="both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Clear outline of how the coaching strategy will be taught (max 3 marks per lesson plan)</w:t>
            </w:r>
          </w:p>
          <w:p w:rsidR="00414EDF" w:rsidRPr="00860C12" w:rsidRDefault="00414EDF" w:rsidP="00414ED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Identifies KTPs</w:t>
            </w:r>
            <w:r w:rsidR="002424DB">
              <w:rPr>
                <w:rFonts w:ascii="Arial" w:hAnsi="Arial" w:cs="Arial"/>
                <w:sz w:val="20"/>
              </w:rPr>
              <w:t xml:space="preserve"> (1 mark)</w:t>
            </w:r>
          </w:p>
          <w:p w:rsidR="00414EDF" w:rsidRPr="00860C12" w:rsidRDefault="00414EDF" w:rsidP="00414ED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 xml:space="preserve">Well-structured skill development </w:t>
            </w:r>
            <w:r w:rsidR="002424DB">
              <w:rPr>
                <w:rFonts w:ascii="Arial" w:hAnsi="Arial" w:cs="Arial"/>
                <w:sz w:val="20"/>
              </w:rPr>
              <w:t>(up to 2 marks)</w:t>
            </w:r>
          </w:p>
        </w:tc>
        <w:tc>
          <w:tcPr>
            <w:tcW w:w="1385" w:type="dxa"/>
            <w:vAlign w:val="center"/>
          </w:tcPr>
          <w:p w:rsidR="00414EDF" w:rsidRPr="00860C12" w:rsidRDefault="00414EDF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232" w:type="dxa"/>
          </w:tcPr>
          <w:p w:rsidR="00414EDF" w:rsidRPr="00860C12" w:rsidRDefault="00414EDF" w:rsidP="007E3912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A1C30" w:rsidRPr="00860C12" w:rsidTr="00E348AE">
        <w:trPr>
          <w:trHeight w:val="487"/>
        </w:trPr>
        <w:tc>
          <w:tcPr>
            <w:tcW w:w="7972" w:type="dxa"/>
            <w:gridSpan w:val="2"/>
            <w:vAlign w:val="center"/>
          </w:tcPr>
          <w:p w:rsidR="007A1C30" w:rsidRPr="00860C12" w:rsidRDefault="007A1C30" w:rsidP="007E3912">
            <w:pPr>
              <w:jc w:val="right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Total Marks:</w:t>
            </w:r>
          </w:p>
        </w:tc>
        <w:tc>
          <w:tcPr>
            <w:tcW w:w="1385" w:type="dxa"/>
            <w:vAlign w:val="center"/>
          </w:tcPr>
          <w:p w:rsidR="007A1C30" w:rsidRPr="00860C12" w:rsidRDefault="00371853" w:rsidP="007E3912">
            <w:pPr>
              <w:jc w:val="center"/>
              <w:rPr>
                <w:rFonts w:ascii="Arial" w:hAnsi="Arial" w:cs="Arial"/>
                <w:sz w:val="20"/>
              </w:rPr>
            </w:pPr>
            <w:r w:rsidRPr="00860C12"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1232" w:type="dxa"/>
            <w:vAlign w:val="center"/>
          </w:tcPr>
          <w:p w:rsidR="007A1C30" w:rsidRPr="00860C12" w:rsidRDefault="007A1C30" w:rsidP="007E391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850DDE" w:rsidRPr="00850DDE" w:rsidRDefault="00850DDE" w:rsidP="007A1C30">
      <w:pPr>
        <w:rPr>
          <w:rFonts w:ascii="Arial" w:hAnsi="Arial" w:cs="Arial"/>
          <w:b/>
          <w:sz w:val="24"/>
          <w:szCs w:val="24"/>
        </w:rPr>
      </w:pPr>
    </w:p>
    <w:sectPr w:rsidR="00850DDE" w:rsidRPr="00850DDE" w:rsidSect="004925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239"/>
    <w:multiLevelType w:val="hybridMultilevel"/>
    <w:tmpl w:val="F8AEE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67266"/>
    <w:multiLevelType w:val="hybridMultilevel"/>
    <w:tmpl w:val="34003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72580C"/>
    <w:multiLevelType w:val="hybridMultilevel"/>
    <w:tmpl w:val="F40AA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B03B0"/>
    <w:multiLevelType w:val="hybridMultilevel"/>
    <w:tmpl w:val="4AFE5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80043"/>
    <w:multiLevelType w:val="hybridMultilevel"/>
    <w:tmpl w:val="86584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02DE4"/>
    <w:multiLevelType w:val="hybridMultilevel"/>
    <w:tmpl w:val="8F621168"/>
    <w:lvl w:ilvl="0" w:tplc="336E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01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A8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E4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83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4D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E0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0D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2F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FF0369"/>
    <w:multiLevelType w:val="hybridMultilevel"/>
    <w:tmpl w:val="08C6F6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  <w:rPr>
        <w:rFonts w:cs="Times New Roman"/>
      </w:rPr>
    </w:lvl>
  </w:abstractNum>
  <w:abstractNum w:abstractNumId="8">
    <w:nsid w:val="61594D2B"/>
    <w:multiLevelType w:val="hybridMultilevel"/>
    <w:tmpl w:val="43D46710"/>
    <w:lvl w:ilvl="0" w:tplc="6C36E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CA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C5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A6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A1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E3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45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C1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E335832"/>
    <w:multiLevelType w:val="hybridMultilevel"/>
    <w:tmpl w:val="86304374"/>
    <w:lvl w:ilvl="0" w:tplc="3020A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2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A2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E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AC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A1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4D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C6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2E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70C4921"/>
    <w:multiLevelType w:val="hybridMultilevel"/>
    <w:tmpl w:val="A514685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E3AAB"/>
    <w:multiLevelType w:val="hybridMultilevel"/>
    <w:tmpl w:val="F07696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F2"/>
    <w:rsid w:val="00063053"/>
    <w:rsid w:val="000F54A2"/>
    <w:rsid w:val="00131348"/>
    <w:rsid w:val="0013540D"/>
    <w:rsid w:val="002424DB"/>
    <w:rsid w:val="00351618"/>
    <w:rsid w:val="00371853"/>
    <w:rsid w:val="003E2643"/>
    <w:rsid w:val="00406D9E"/>
    <w:rsid w:val="00414EDF"/>
    <w:rsid w:val="004628FF"/>
    <w:rsid w:val="00492527"/>
    <w:rsid w:val="004A0D39"/>
    <w:rsid w:val="004D2E40"/>
    <w:rsid w:val="004E23DC"/>
    <w:rsid w:val="00517866"/>
    <w:rsid w:val="00522D0A"/>
    <w:rsid w:val="005747FD"/>
    <w:rsid w:val="005A755F"/>
    <w:rsid w:val="005C2BAE"/>
    <w:rsid w:val="005E41FF"/>
    <w:rsid w:val="005F7BE2"/>
    <w:rsid w:val="00625711"/>
    <w:rsid w:val="00703267"/>
    <w:rsid w:val="00714B0B"/>
    <w:rsid w:val="007A1C30"/>
    <w:rsid w:val="007E3912"/>
    <w:rsid w:val="00850DDE"/>
    <w:rsid w:val="00860C12"/>
    <w:rsid w:val="00952C7C"/>
    <w:rsid w:val="00A5340E"/>
    <w:rsid w:val="00A8628D"/>
    <w:rsid w:val="00AE54F2"/>
    <w:rsid w:val="00D043ED"/>
    <w:rsid w:val="00D503A1"/>
    <w:rsid w:val="00E348AE"/>
    <w:rsid w:val="00E86237"/>
    <w:rsid w:val="00F1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F2"/>
    <w:pPr>
      <w:spacing w:before="120" w:after="0" w:line="240" w:lineRule="auto"/>
    </w:pPr>
    <w:rPr>
      <w:rFonts w:ascii="Times New Roman" w:eastAsia="PMingLiU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sid w:val="00AE54F2"/>
    <w:pPr>
      <w:spacing w:before="0" w:after="200"/>
    </w:pPr>
    <w:rPr>
      <w:rFonts w:eastAsia="Times New Roman"/>
      <w:b/>
      <w:bCs/>
      <w:color w:val="4F81BD" w:themeColor="accent1"/>
      <w:sz w:val="18"/>
      <w:szCs w:val="18"/>
      <w:lang w:val="en-US"/>
    </w:rPr>
  </w:style>
  <w:style w:type="paragraph" w:customStyle="1" w:styleId="csbullet">
    <w:name w:val="csbullet"/>
    <w:basedOn w:val="Normal"/>
    <w:uiPriority w:val="99"/>
    <w:rsid w:val="00AE54F2"/>
    <w:pPr>
      <w:numPr>
        <w:numId w:val="1"/>
      </w:numPr>
      <w:tabs>
        <w:tab w:val="left" w:pos="-851"/>
      </w:tabs>
      <w:spacing w:after="120" w:line="280" w:lineRule="exact"/>
    </w:pPr>
  </w:style>
  <w:style w:type="paragraph" w:styleId="ListParagraph">
    <w:name w:val="List Paragraph"/>
    <w:basedOn w:val="Normal"/>
    <w:uiPriority w:val="34"/>
    <w:qFormat/>
    <w:rsid w:val="00F17A7E"/>
    <w:pPr>
      <w:ind w:left="720"/>
      <w:contextualSpacing/>
    </w:pPr>
  </w:style>
  <w:style w:type="table" w:styleId="TableGrid">
    <w:name w:val="Table Grid"/>
    <w:basedOn w:val="TableNormal"/>
    <w:uiPriority w:val="59"/>
    <w:rsid w:val="0013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23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37"/>
    <w:rPr>
      <w:rFonts w:ascii="Tahoma" w:eastAsia="PMingLiU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F2"/>
    <w:pPr>
      <w:spacing w:before="120" w:after="0" w:line="240" w:lineRule="auto"/>
    </w:pPr>
    <w:rPr>
      <w:rFonts w:ascii="Times New Roman" w:eastAsia="PMingLiU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sid w:val="00AE54F2"/>
    <w:pPr>
      <w:spacing w:before="0" w:after="200"/>
    </w:pPr>
    <w:rPr>
      <w:rFonts w:eastAsia="Times New Roman"/>
      <w:b/>
      <w:bCs/>
      <w:color w:val="4F81BD" w:themeColor="accent1"/>
      <w:sz w:val="18"/>
      <w:szCs w:val="18"/>
      <w:lang w:val="en-US"/>
    </w:rPr>
  </w:style>
  <w:style w:type="paragraph" w:customStyle="1" w:styleId="csbullet">
    <w:name w:val="csbullet"/>
    <w:basedOn w:val="Normal"/>
    <w:uiPriority w:val="99"/>
    <w:rsid w:val="00AE54F2"/>
    <w:pPr>
      <w:numPr>
        <w:numId w:val="1"/>
      </w:numPr>
      <w:tabs>
        <w:tab w:val="left" w:pos="-851"/>
      </w:tabs>
      <w:spacing w:after="120" w:line="280" w:lineRule="exact"/>
    </w:pPr>
  </w:style>
  <w:style w:type="paragraph" w:styleId="ListParagraph">
    <w:name w:val="List Paragraph"/>
    <w:basedOn w:val="Normal"/>
    <w:uiPriority w:val="34"/>
    <w:qFormat/>
    <w:rsid w:val="00F17A7E"/>
    <w:pPr>
      <w:ind w:left="720"/>
      <w:contextualSpacing/>
    </w:pPr>
  </w:style>
  <w:style w:type="table" w:styleId="TableGrid">
    <w:name w:val="Table Grid"/>
    <w:basedOn w:val="TableNormal"/>
    <w:uiPriority w:val="59"/>
    <w:rsid w:val="0013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23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37"/>
    <w:rPr>
      <w:rFonts w:ascii="Tahoma" w:eastAsia="PMingLiU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627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2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21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40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33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5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21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311A7-9AAE-4B5D-9720-B6A911C3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6CD95F93</Template>
  <TotalTime>31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Regina</dc:creator>
  <cp:lastModifiedBy>GARRETT Hannah</cp:lastModifiedBy>
  <cp:revision>15</cp:revision>
  <cp:lastPrinted>2018-06-19T00:08:00Z</cp:lastPrinted>
  <dcterms:created xsi:type="dcterms:W3CDTF">2018-06-18T04:06:00Z</dcterms:created>
  <dcterms:modified xsi:type="dcterms:W3CDTF">2018-06-19T00:08:00Z</dcterms:modified>
</cp:coreProperties>
</file>