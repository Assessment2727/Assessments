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200" w:rsidRPr="001605B7" w:rsidRDefault="00A70EDF">
      <w:pPr>
        <w:rPr>
          <w:b/>
        </w:rPr>
      </w:pPr>
      <w:r w:rsidRPr="001605B7">
        <w:rPr>
          <w:b/>
        </w:rPr>
        <w:t xml:space="preserve">Mock EST </w:t>
      </w:r>
    </w:p>
    <w:p w:rsidR="00A70EDF" w:rsidRDefault="00A70EDF">
      <w:r w:rsidRPr="001605B7">
        <w:rPr>
          <w:b/>
        </w:rPr>
        <w:t>Question 1</w:t>
      </w:r>
      <w:r>
        <w:t xml:space="preserve"> </w:t>
      </w:r>
      <w:r>
        <w:tab/>
      </w:r>
      <w:r>
        <w:tab/>
      </w:r>
      <w:r>
        <w:tab/>
      </w:r>
      <w:r>
        <w:tab/>
      </w:r>
      <w:r>
        <w:tab/>
      </w:r>
      <w:r>
        <w:tab/>
      </w:r>
      <w:r>
        <w:tab/>
      </w:r>
      <w:r>
        <w:tab/>
      </w:r>
      <w:r>
        <w:tab/>
      </w:r>
      <w:r>
        <w:tab/>
        <w:t xml:space="preserve"> </w:t>
      </w:r>
    </w:p>
    <w:p w:rsidR="00A70EDF" w:rsidRDefault="00A70EDF">
      <w:r>
        <w:t xml:space="preserve">Joshua has just taken on a coaching role at his local football club. He will be coaching the under 13 team. Joshua has played football for 10 years, but this is his first coaching role and he is quite nervous. </w:t>
      </w:r>
    </w:p>
    <w:p w:rsidR="00A70EDF" w:rsidRDefault="00A70EDF" w:rsidP="001605B7">
      <w:pPr>
        <w:pStyle w:val="ListParagraph"/>
        <w:numPr>
          <w:ilvl w:val="0"/>
          <w:numId w:val="5"/>
        </w:numPr>
      </w:pPr>
      <w:r>
        <w:t xml:space="preserve">As a coach, Joshua will have many responsibilities. Describe three responsibilities of a coach. </w:t>
      </w:r>
    </w:p>
    <w:p w:rsidR="001605B7" w:rsidRDefault="001605B7" w:rsidP="001605B7">
      <w:pPr>
        <w:pStyle w:val="ListParagraph"/>
        <w:ind w:left="7920"/>
      </w:pPr>
      <w:r>
        <w:t>(6 marks)</w:t>
      </w:r>
    </w:p>
    <w:p w:rsidR="00A70EDF" w:rsidRDefault="00A70EDF">
      <w:r>
        <w:t>On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70EDF" w:rsidRDefault="00A70EDF">
      <w:r>
        <w:t>Two: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70EDF" w:rsidRDefault="00A70EDF">
      <w:r>
        <w:t>Thre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70EDF" w:rsidRDefault="001605B7" w:rsidP="001605B7">
      <w:pPr>
        <w:pStyle w:val="ListParagraph"/>
        <w:numPr>
          <w:ilvl w:val="0"/>
          <w:numId w:val="5"/>
        </w:numPr>
      </w:pPr>
      <w:r>
        <w:t xml:space="preserve">Identify the three different coaching styles that Joshua could adopt in his coaching role and indicate which one would be the most appropriate for the under 13 team. </w:t>
      </w:r>
      <w:r>
        <w:tab/>
        <w:t xml:space="preserve">(4 marks) </w:t>
      </w:r>
    </w:p>
    <w:p w:rsidR="001605B7" w:rsidRDefault="001605B7" w:rsidP="001605B7">
      <w:pPr>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70EDF" w:rsidRPr="001605B7" w:rsidRDefault="00A70EDF">
      <w:pPr>
        <w:rPr>
          <w:b/>
        </w:rPr>
      </w:pPr>
      <w:r w:rsidRPr="001605B7">
        <w:rPr>
          <w:b/>
        </w:rPr>
        <w:t xml:space="preserve">Question 2 </w:t>
      </w:r>
    </w:p>
    <w:p w:rsidR="00A70EDF" w:rsidRDefault="00A70EDF">
      <w:r>
        <w:t xml:space="preserve">After </w:t>
      </w:r>
      <w:r w:rsidR="009B7753">
        <w:t>y</w:t>
      </w:r>
      <w:r>
        <w:t>ears of being the dominant force in women’s world hockey, the Hockeyroo’s have dropped to a world ranking of 4</w:t>
      </w:r>
      <w:r w:rsidRPr="00A70EDF">
        <w:rPr>
          <w:vertAlign w:val="superscript"/>
        </w:rPr>
        <w:t>th</w:t>
      </w:r>
      <w:r>
        <w:t xml:space="preserve">. The current coaching staff are planning a whole new program to take them back to the top of the rankings. </w:t>
      </w:r>
    </w:p>
    <w:p w:rsidR="00342040" w:rsidRDefault="00342040" w:rsidP="00342040">
      <w:pPr>
        <w:pStyle w:val="ListParagraph"/>
        <w:numPr>
          <w:ilvl w:val="0"/>
          <w:numId w:val="2"/>
        </w:numPr>
      </w:pPr>
      <w:r>
        <w:t xml:space="preserve">Young Hockeyroo’s player Georgia Wilson is an up and coming star. She has hand an injury setback recently in which she tore her hamstring in the lead up to the Junior Hockey World Cup. Identify and explain the five main goals of rehabilitation that Georgia should be able to demonstrate before she can return to sport. </w:t>
      </w:r>
      <w:r>
        <w:tab/>
      </w:r>
      <w:r>
        <w:tab/>
      </w:r>
      <w:r>
        <w:tab/>
      </w:r>
      <w:r>
        <w:tab/>
      </w:r>
      <w:r>
        <w:tab/>
        <w:t xml:space="preserve">(15 marks) </w:t>
      </w:r>
    </w:p>
    <w:p w:rsidR="00342040" w:rsidRDefault="00342040" w:rsidP="00342040">
      <w:pPr>
        <w:ind w:left="360"/>
      </w:pPr>
      <w:r>
        <w:lastRenderedPageBreak/>
        <w:t>On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2040" w:rsidRDefault="00342040" w:rsidP="00342040">
      <w:pPr>
        <w:ind w:left="360"/>
      </w:pPr>
      <w:r>
        <w:t>Two: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2040" w:rsidRDefault="00342040" w:rsidP="00342040">
      <w:pPr>
        <w:ind w:left="360"/>
      </w:pPr>
      <w:r>
        <w:t>Thre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2040" w:rsidRDefault="00342040" w:rsidP="00342040">
      <w:pPr>
        <w:ind w:left="360"/>
      </w:pPr>
      <w:r>
        <w:t>Four: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2040" w:rsidRDefault="00342040" w:rsidP="00342040">
      <w:pPr>
        <w:ind w:left="360"/>
      </w:pPr>
      <w:r>
        <w:t>Fi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050B" w:rsidRDefault="0062050B" w:rsidP="00342040">
      <w:pPr>
        <w:ind w:left="360"/>
      </w:pPr>
    </w:p>
    <w:p w:rsidR="0062050B" w:rsidRDefault="008B1204" w:rsidP="00E46A88">
      <w:pPr>
        <w:pStyle w:val="ListParagraph"/>
        <w:numPr>
          <w:ilvl w:val="0"/>
          <w:numId w:val="2"/>
        </w:numPr>
      </w:pPr>
      <w:r>
        <w:t xml:space="preserve">You are the first aid officer on duty at your local hockey stadium. One of the players has had a bad fall and is clutching her ankle. Describe the immediate care you would provide to the athlete at the time of injury. </w:t>
      </w:r>
      <w:r>
        <w:tab/>
      </w:r>
      <w:r>
        <w:tab/>
      </w:r>
      <w:r>
        <w:tab/>
      </w:r>
      <w:r>
        <w:tab/>
      </w:r>
      <w:r>
        <w:tab/>
      </w:r>
      <w:r>
        <w:tab/>
      </w:r>
      <w:r>
        <w:tab/>
        <w:t xml:space="preserve">(5 marks) </w:t>
      </w:r>
    </w:p>
    <w:p w:rsidR="008B1204" w:rsidRDefault="008B1204" w:rsidP="008B1204">
      <w:pPr>
        <w:pStyle w:val="ListParagrap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B7753" w:rsidRDefault="009B7753" w:rsidP="008B1204">
      <w:pPr>
        <w:pStyle w:val="ListParagraph"/>
      </w:pPr>
    </w:p>
    <w:p w:rsidR="0062050B" w:rsidRDefault="009B7753" w:rsidP="009B7753">
      <w:pPr>
        <w:pStyle w:val="ListParagraph"/>
        <w:numPr>
          <w:ilvl w:val="0"/>
          <w:numId w:val="2"/>
        </w:numPr>
      </w:pPr>
      <w:r>
        <w:lastRenderedPageBreak/>
        <w:t xml:space="preserve">Physical therapy is an important aspect of injury rehabilitation. Suggest and explain </w:t>
      </w:r>
      <w:r w:rsidRPr="009B7753">
        <w:rPr>
          <w:b/>
        </w:rPr>
        <w:t>two</w:t>
      </w:r>
      <w:r>
        <w:t xml:space="preserve"> physical therapy strategies the injured athlete could utilise for management of their injured ankle. </w:t>
      </w:r>
    </w:p>
    <w:p w:rsidR="009B7753" w:rsidRDefault="009B7753" w:rsidP="009B7753">
      <w:pPr>
        <w:pStyle w:val="ListParagraph"/>
      </w:pPr>
      <w:r>
        <w:t xml:space="preserve">                                                                                                                                                 (4 marks) </w:t>
      </w:r>
    </w:p>
    <w:p w:rsidR="009B7753" w:rsidRDefault="009B7753" w:rsidP="009B7753">
      <w:pPr>
        <w:pStyle w:val="ListParagraph"/>
      </w:pPr>
      <w:r>
        <w:t>Strategy 1: __________________________________________________________________</w:t>
      </w:r>
    </w:p>
    <w:p w:rsidR="009B7753" w:rsidRDefault="009B7753" w:rsidP="009B7753">
      <w:pPr>
        <w:pStyle w:val="ListParagraph"/>
      </w:pPr>
      <w:r>
        <w:t>______________________________________________________________________________________________________________________________________________________</w:t>
      </w:r>
    </w:p>
    <w:p w:rsidR="009B7753" w:rsidRDefault="009B7753" w:rsidP="009B7753">
      <w:pPr>
        <w:pStyle w:val="ListParagraph"/>
      </w:pPr>
      <w:bookmarkStart w:id="0" w:name="_GoBack"/>
      <w:bookmarkEnd w:id="0"/>
    </w:p>
    <w:p w:rsidR="009B7753" w:rsidRDefault="009B7753" w:rsidP="009B7753">
      <w:pPr>
        <w:pStyle w:val="ListParagraph"/>
      </w:pPr>
      <w:r>
        <w:t>Strategy 2: __________________________________________________________________</w:t>
      </w:r>
    </w:p>
    <w:p w:rsidR="009B7753" w:rsidRDefault="009B7753" w:rsidP="009B7753">
      <w:pPr>
        <w:pStyle w:val="ListParagraph"/>
      </w:pPr>
      <w:r>
        <w:t>______________________________________________________________________________________________________________________________________________________</w:t>
      </w:r>
    </w:p>
    <w:p w:rsidR="009B7753" w:rsidRDefault="009B7753" w:rsidP="009B7753">
      <w:r>
        <w:tab/>
      </w:r>
      <w:r>
        <w:tab/>
      </w:r>
      <w:r>
        <w:tab/>
      </w:r>
    </w:p>
    <w:p w:rsidR="001605B7" w:rsidRPr="009B7753" w:rsidRDefault="001605B7" w:rsidP="00E46A88">
      <w:pPr>
        <w:pStyle w:val="ListParagraph"/>
        <w:rPr>
          <w:b/>
        </w:rPr>
      </w:pPr>
      <w:r w:rsidRPr="009B7753">
        <w:rPr>
          <w:b/>
        </w:rPr>
        <w:t xml:space="preserve">Question 3 </w:t>
      </w:r>
    </w:p>
    <w:p w:rsidR="008B1204" w:rsidRPr="001605B7" w:rsidRDefault="001605B7" w:rsidP="00E46A88">
      <w:pPr>
        <w:pStyle w:val="ListParagraph"/>
      </w:pPr>
      <w:r>
        <w:t>The three energy systems often combine to supply our muscles with the energy they use during exercise. Each energy system is stimulated by the changes in intensity and duration of a particular exercise or activity</w:t>
      </w:r>
      <w:r w:rsidR="009B7753">
        <w:t>.</w:t>
      </w:r>
      <w:r>
        <w:t xml:space="preserve"> </w:t>
      </w:r>
      <w:r w:rsidR="008B1204" w:rsidRPr="001605B7">
        <w:t xml:space="preserve">Using </w:t>
      </w:r>
      <w:r>
        <w:t>Basketball</w:t>
      </w:r>
      <w:r w:rsidR="008B1204" w:rsidRPr="001605B7">
        <w:t xml:space="preserve"> as your example, explain how the energy</w:t>
      </w:r>
      <w:r w:rsidRPr="001605B7">
        <w:t xml:space="preserve"> </w:t>
      </w:r>
      <w:r w:rsidR="008B1204" w:rsidRPr="001605B7">
        <w:t xml:space="preserve">systems are used during a game to supply the </w:t>
      </w:r>
      <w:r w:rsidRPr="001605B7">
        <w:t>player’s</w:t>
      </w:r>
      <w:r w:rsidR="008B1204" w:rsidRPr="001605B7">
        <w:t xml:space="preserve"> body with energy. </w:t>
      </w:r>
      <w:r>
        <w:tab/>
      </w:r>
      <w:r>
        <w:tab/>
      </w:r>
      <w:r>
        <w:tab/>
      </w:r>
      <w:r>
        <w:tab/>
      </w:r>
      <w:r>
        <w:tab/>
      </w:r>
      <w:r>
        <w:tab/>
      </w:r>
      <w:r w:rsidR="009B7753">
        <w:tab/>
      </w:r>
      <w:r w:rsidR="009B7753">
        <w:tab/>
      </w:r>
      <w:r w:rsidR="009B7753">
        <w:tab/>
      </w:r>
      <w:r w:rsidR="009B7753">
        <w:tab/>
      </w:r>
      <w:r w:rsidR="009B7753">
        <w:tab/>
      </w:r>
      <w:r w:rsidR="009B7753">
        <w:tab/>
      </w:r>
      <w:r>
        <w:t>(</w:t>
      </w:r>
      <w:r w:rsidR="009B7753">
        <w:t>4</w:t>
      </w:r>
      <w:r>
        <w:t xml:space="preserve"> marks) </w:t>
      </w:r>
    </w:p>
    <w:p w:rsidR="001605B7" w:rsidRDefault="001605B7" w:rsidP="00E46A88">
      <w:pPr>
        <w:pStyle w:val="ListParagraph"/>
      </w:pPr>
    </w:p>
    <w:p w:rsidR="00E46A88" w:rsidRPr="00E46A88" w:rsidRDefault="009B7753" w:rsidP="00E46A88">
      <w:pPr>
        <w:pStyle w:val="ListParagraph"/>
      </w:pPr>
      <w:r>
        <w:t>Aerobic energy system</w:t>
      </w:r>
      <w:r w:rsidR="00E46A88" w:rsidRPr="00E46A88">
        <w:t>: 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B7753" w:rsidRDefault="009B7753" w:rsidP="00E46A88">
      <w:pPr>
        <w:pStyle w:val="ListParagraph"/>
      </w:pPr>
    </w:p>
    <w:p w:rsidR="00E46A88" w:rsidRPr="00E46A88" w:rsidRDefault="009B7753" w:rsidP="00E46A88">
      <w:pPr>
        <w:pStyle w:val="ListParagraph"/>
      </w:pPr>
      <w:r>
        <w:t>Anaerobic energy system</w:t>
      </w:r>
      <w:r w:rsidR="00E46A88" w:rsidRPr="00E46A88">
        <w:t>: 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A4F4C" w:rsidRDefault="005A4F4C" w:rsidP="00E46A88">
      <w:pPr>
        <w:pStyle w:val="ListParagraph"/>
      </w:pPr>
    </w:p>
    <w:p w:rsidR="005A4F4C" w:rsidRDefault="005A4F4C" w:rsidP="00E46A88">
      <w:pPr>
        <w:pStyle w:val="ListParagraph"/>
      </w:pPr>
    </w:p>
    <w:p w:rsidR="005A4F4C" w:rsidRPr="001605B7" w:rsidRDefault="005A4F4C" w:rsidP="00E46A88">
      <w:pPr>
        <w:pStyle w:val="ListParagraph"/>
        <w:rPr>
          <w:b/>
        </w:rPr>
      </w:pPr>
      <w:r w:rsidRPr="001605B7">
        <w:rPr>
          <w:b/>
        </w:rPr>
        <w:t xml:space="preserve">Question </w:t>
      </w:r>
      <w:r w:rsidR="009B7753">
        <w:rPr>
          <w:b/>
        </w:rPr>
        <w:t>4</w:t>
      </w:r>
      <w:r w:rsidRPr="001605B7">
        <w:rPr>
          <w:b/>
        </w:rPr>
        <w:t xml:space="preserve"> </w:t>
      </w:r>
    </w:p>
    <w:p w:rsidR="005A4F4C" w:rsidRDefault="005A4F4C" w:rsidP="005A4F4C">
      <w:pPr>
        <w:pStyle w:val="ListParagraph"/>
        <w:numPr>
          <w:ilvl w:val="0"/>
          <w:numId w:val="4"/>
        </w:numPr>
      </w:pPr>
      <w:r>
        <w:t xml:space="preserve">A tennis player uses considerable force to hit a fast serve. Identify three ways in which a force is produced by the body to create such a serve. </w:t>
      </w:r>
      <w:r>
        <w:tab/>
      </w:r>
      <w:r>
        <w:tab/>
      </w:r>
      <w:r>
        <w:tab/>
        <w:t xml:space="preserve">(3 marks) </w:t>
      </w:r>
    </w:p>
    <w:p w:rsidR="005A4F4C" w:rsidRDefault="005A4F4C" w:rsidP="005A4F4C">
      <w:pPr>
        <w:pStyle w:val="ListParagraph"/>
        <w:ind w:left="1080"/>
      </w:pPr>
    </w:p>
    <w:p w:rsidR="005A4F4C" w:rsidRDefault="005A4F4C" w:rsidP="00E46A88">
      <w:pPr>
        <w:pStyle w:val="ListParagraph"/>
      </w:pPr>
      <w:r>
        <w:t>One:_____________________________________________________________________________________________________________________________________________________________________________________________________________________________</w:t>
      </w:r>
    </w:p>
    <w:p w:rsidR="005A4F4C" w:rsidRDefault="005A4F4C" w:rsidP="00E46A88">
      <w:pPr>
        <w:pStyle w:val="ListParagraph"/>
      </w:pPr>
      <w:r>
        <w:lastRenderedPageBreak/>
        <w:t>Two:_____________________________________________________________________________________________________________________________________________________________________________________________________________________________</w:t>
      </w:r>
    </w:p>
    <w:p w:rsidR="005A4F4C" w:rsidRDefault="005A4F4C" w:rsidP="00E46A88">
      <w:pPr>
        <w:pStyle w:val="ListParagraph"/>
      </w:pPr>
    </w:p>
    <w:p w:rsidR="005A4F4C" w:rsidRDefault="005A4F4C" w:rsidP="00E46A88">
      <w:pPr>
        <w:pStyle w:val="ListParagraph"/>
      </w:pPr>
      <w:r>
        <w:t>Three:____________________________________________________________________________________________________________________________________________________________________________________________________________________________</w:t>
      </w:r>
    </w:p>
    <w:p w:rsidR="005A4F4C" w:rsidRDefault="005A4F4C" w:rsidP="00E46A88">
      <w:pPr>
        <w:pStyle w:val="ListParagraph"/>
      </w:pPr>
    </w:p>
    <w:p w:rsidR="005A4F4C" w:rsidRDefault="005A4F4C" w:rsidP="005A4F4C">
      <w:pPr>
        <w:pStyle w:val="ListParagraph"/>
        <w:ind w:left="1080"/>
        <w:jc w:val="center"/>
      </w:pPr>
      <w:r>
        <w:rPr>
          <w:noProof/>
          <w:lang w:eastAsia="en-AU"/>
        </w:rPr>
        <w:drawing>
          <wp:inline distT="0" distB="0" distL="0" distR="0" wp14:anchorId="633AEF62" wp14:editId="66FE667B">
            <wp:extent cx="2075632" cy="168590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81325" cy="1690528"/>
                    </a:xfrm>
                    <a:prstGeom prst="rect">
                      <a:avLst/>
                    </a:prstGeom>
                  </pic:spPr>
                </pic:pic>
              </a:graphicData>
            </a:graphic>
          </wp:inline>
        </w:drawing>
      </w:r>
    </w:p>
    <w:p w:rsidR="005A4F4C" w:rsidRDefault="005A4F4C" w:rsidP="005A4F4C">
      <w:pPr>
        <w:pStyle w:val="ListParagraph"/>
        <w:ind w:left="1080"/>
        <w:jc w:val="center"/>
      </w:pPr>
    </w:p>
    <w:p w:rsidR="005A4F4C" w:rsidRDefault="005A4F4C" w:rsidP="005A4F4C">
      <w:pPr>
        <w:pStyle w:val="ListParagraph"/>
        <w:numPr>
          <w:ilvl w:val="0"/>
          <w:numId w:val="4"/>
        </w:numPr>
      </w:pPr>
      <w:r>
        <w:t xml:space="preserve">Identify three factors related to the concept of ‘absorption of force’ that a fielder could use when catching a ball to increase their catching performance and reduce the risk of injury. </w:t>
      </w:r>
      <w:r>
        <w:t xml:space="preserve"> </w:t>
      </w:r>
      <w:r>
        <w:tab/>
      </w:r>
      <w:r>
        <w:tab/>
      </w:r>
      <w:r>
        <w:tab/>
      </w:r>
      <w:r>
        <w:tab/>
      </w:r>
      <w:r>
        <w:tab/>
      </w:r>
      <w:r>
        <w:tab/>
      </w:r>
      <w:r>
        <w:tab/>
      </w:r>
      <w:r>
        <w:tab/>
      </w:r>
      <w:r>
        <w:tab/>
        <w:t xml:space="preserve">(3 marks) </w:t>
      </w:r>
    </w:p>
    <w:p w:rsidR="005A4F4C" w:rsidRDefault="005A4F4C" w:rsidP="005A4F4C">
      <w:pPr>
        <w:pStyle w:val="ListParagraph"/>
        <w:ind w:left="1080"/>
      </w:pPr>
    </w:p>
    <w:p w:rsidR="005A4F4C" w:rsidRDefault="005A4F4C" w:rsidP="005A4F4C">
      <w:pPr>
        <w:pStyle w:val="ListParagraph"/>
        <w:ind w:left="1080"/>
      </w:pPr>
      <w:r>
        <w:t>One:____________________________________________________________________________________________________________________________________________________________________________________________________________________</w:t>
      </w:r>
    </w:p>
    <w:p w:rsidR="005A4F4C" w:rsidRDefault="005A4F4C" w:rsidP="005A4F4C">
      <w:pPr>
        <w:pStyle w:val="ListParagraph"/>
        <w:ind w:left="1080"/>
      </w:pPr>
    </w:p>
    <w:p w:rsidR="005A4F4C" w:rsidRDefault="005A4F4C" w:rsidP="005A4F4C">
      <w:pPr>
        <w:pStyle w:val="ListParagraph"/>
        <w:ind w:left="1080"/>
      </w:pPr>
      <w:r>
        <w:t>Two:____________________________________________________________________________________________________________________________________________________________________________________________________________________</w:t>
      </w:r>
    </w:p>
    <w:p w:rsidR="005A4F4C" w:rsidRDefault="005A4F4C" w:rsidP="005A4F4C">
      <w:pPr>
        <w:pStyle w:val="ListParagraph"/>
        <w:ind w:left="1080"/>
      </w:pPr>
    </w:p>
    <w:p w:rsidR="005A4F4C" w:rsidRDefault="005A4F4C" w:rsidP="005A4F4C">
      <w:pPr>
        <w:pStyle w:val="ListParagraph"/>
        <w:ind w:left="1080"/>
      </w:pPr>
      <w:r>
        <w:t>Three:___________________________________________________________________________________________________________________________________________________________________________________________________________________</w:t>
      </w:r>
    </w:p>
    <w:p w:rsidR="005A4F4C" w:rsidRPr="00E46A88" w:rsidRDefault="005A4F4C" w:rsidP="005A4F4C">
      <w:pPr>
        <w:ind w:left="360"/>
      </w:pPr>
    </w:p>
    <w:sectPr w:rsidR="005A4F4C" w:rsidRPr="00E46A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419" w:rsidRDefault="006D0419" w:rsidP="001605B7">
      <w:pPr>
        <w:spacing w:after="0" w:line="240" w:lineRule="auto"/>
      </w:pPr>
      <w:r>
        <w:separator/>
      </w:r>
    </w:p>
  </w:endnote>
  <w:endnote w:type="continuationSeparator" w:id="0">
    <w:p w:rsidR="006D0419" w:rsidRDefault="006D0419" w:rsidP="0016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419" w:rsidRDefault="006D0419" w:rsidP="001605B7">
      <w:pPr>
        <w:spacing w:after="0" w:line="240" w:lineRule="auto"/>
      </w:pPr>
      <w:r>
        <w:separator/>
      </w:r>
    </w:p>
  </w:footnote>
  <w:footnote w:type="continuationSeparator" w:id="0">
    <w:p w:rsidR="006D0419" w:rsidRDefault="006D0419" w:rsidP="00160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16A6F"/>
    <w:multiLevelType w:val="hybridMultilevel"/>
    <w:tmpl w:val="4CF85C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CFB1924"/>
    <w:multiLevelType w:val="hybridMultilevel"/>
    <w:tmpl w:val="800CE90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ADC2A2F"/>
    <w:multiLevelType w:val="hybridMultilevel"/>
    <w:tmpl w:val="A59CC7FE"/>
    <w:lvl w:ilvl="0" w:tplc="77045C34">
      <w:start w:val="3"/>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36148B4"/>
    <w:multiLevelType w:val="hybridMultilevel"/>
    <w:tmpl w:val="DC08BB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52931AC"/>
    <w:multiLevelType w:val="hybridMultilevel"/>
    <w:tmpl w:val="8DE864B8"/>
    <w:lvl w:ilvl="0" w:tplc="398E6DD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EDF"/>
    <w:rsid w:val="001605B7"/>
    <w:rsid w:val="00342040"/>
    <w:rsid w:val="005A4F4C"/>
    <w:rsid w:val="0062050B"/>
    <w:rsid w:val="006D0419"/>
    <w:rsid w:val="008B1204"/>
    <w:rsid w:val="009B7753"/>
    <w:rsid w:val="00A70EDF"/>
    <w:rsid w:val="00B25200"/>
    <w:rsid w:val="00E46A88"/>
    <w:rsid w:val="00FA5F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DF"/>
    <w:pPr>
      <w:ind w:left="720"/>
      <w:contextualSpacing/>
    </w:pPr>
  </w:style>
  <w:style w:type="paragraph" w:styleId="BalloonText">
    <w:name w:val="Balloon Text"/>
    <w:basedOn w:val="Normal"/>
    <w:link w:val="BalloonTextChar"/>
    <w:uiPriority w:val="99"/>
    <w:semiHidden/>
    <w:unhideWhenUsed/>
    <w:rsid w:val="005A4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F4C"/>
    <w:rPr>
      <w:rFonts w:ascii="Tahoma" w:hAnsi="Tahoma" w:cs="Tahoma"/>
      <w:sz w:val="16"/>
      <w:szCs w:val="16"/>
    </w:rPr>
  </w:style>
  <w:style w:type="paragraph" w:styleId="Header">
    <w:name w:val="header"/>
    <w:basedOn w:val="Normal"/>
    <w:link w:val="HeaderChar"/>
    <w:uiPriority w:val="99"/>
    <w:unhideWhenUsed/>
    <w:rsid w:val="00160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5B7"/>
  </w:style>
  <w:style w:type="paragraph" w:styleId="Footer">
    <w:name w:val="footer"/>
    <w:basedOn w:val="Normal"/>
    <w:link w:val="FooterChar"/>
    <w:uiPriority w:val="99"/>
    <w:unhideWhenUsed/>
    <w:rsid w:val="00160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5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DF"/>
    <w:pPr>
      <w:ind w:left="720"/>
      <w:contextualSpacing/>
    </w:pPr>
  </w:style>
  <w:style w:type="paragraph" w:styleId="BalloonText">
    <w:name w:val="Balloon Text"/>
    <w:basedOn w:val="Normal"/>
    <w:link w:val="BalloonTextChar"/>
    <w:uiPriority w:val="99"/>
    <w:semiHidden/>
    <w:unhideWhenUsed/>
    <w:rsid w:val="005A4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F4C"/>
    <w:rPr>
      <w:rFonts w:ascii="Tahoma" w:hAnsi="Tahoma" w:cs="Tahoma"/>
      <w:sz w:val="16"/>
      <w:szCs w:val="16"/>
    </w:rPr>
  </w:style>
  <w:style w:type="paragraph" w:styleId="Header">
    <w:name w:val="header"/>
    <w:basedOn w:val="Normal"/>
    <w:link w:val="HeaderChar"/>
    <w:uiPriority w:val="99"/>
    <w:unhideWhenUsed/>
    <w:rsid w:val="00160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5B7"/>
  </w:style>
  <w:style w:type="paragraph" w:styleId="Footer">
    <w:name w:val="footer"/>
    <w:basedOn w:val="Normal"/>
    <w:link w:val="FooterChar"/>
    <w:uiPriority w:val="99"/>
    <w:unhideWhenUsed/>
    <w:rsid w:val="00160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F390EC9D</Template>
  <TotalTime>113</TotalTime>
  <Pages>4</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FLEAY Janelle</dc:creator>
  <cp:lastModifiedBy>FLEAY Janelle</cp:lastModifiedBy>
  <cp:revision>2</cp:revision>
  <dcterms:created xsi:type="dcterms:W3CDTF">2018-12-10T01:40:00Z</dcterms:created>
  <dcterms:modified xsi:type="dcterms:W3CDTF">2018-12-10T03:33:00Z</dcterms:modified>
</cp:coreProperties>
</file>