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1C6334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MATHEMATICS </w:t>
            </w:r>
            <w:r w:rsidR="0050429B"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021E943" wp14:editId="7FFE5F37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B87478" w:rsidRDefault="0050429B" w:rsidP="00284A4D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="005A4CE2">
              <w:rPr>
                <w:rFonts w:asciiTheme="minorHAnsi" w:hAnsiTheme="minorHAnsi" w:cstheme="minorHAnsi"/>
                <w:b/>
                <w:sz w:val="24"/>
                <w:szCs w:val="28"/>
              </w:rPr>
              <w:t>AT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MAA</w:t>
            </w:r>
            <w:r w:rsidRPr="0084777B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84777B" w:rsidRDefault="0050429B" w:rsidP="00317DF9">
            <w:pPr>
              <w:spacing w:before="80" w:after="120"/>
              <w:ind w:left="1560"/>
              <w:jc w:val="center"/>
              <w:rPr>
                <w:rFonts w:asciiTheme="minorHAnsi" w:hAnsiTheme="minorHAnsi"/>
                <w:b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2D2C94"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84777B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Skills Test </w:t>
            </w:r>
            <w:r w:rsidR="006A1DFC">
              <w:rPr>
                <w:rFonts w:asciiTheme="minorHAnsi" w:hAnsiTheme="minorHAnsi" w:cstheme="minorHAnsi"/>
                <w:b/>
                <w:sz w:val="26"/>
                <w:szCs w:val="26"/>
              </w:rPr>
              <w:t>8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1C6334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</w:t>
            </w:r>
            <w:r w:rsidR="001C6334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</w:tr>
      <w:tr w:rsidR="0084777B" w:rsidRPr="0050429B" w:rsidTr="00A64384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6A1DFC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Calculators</w:t>
            </w:r>
            <w:r w:rsidR="006A1DFC">
              <w:rPr>
                <w:rFonts w:asciiTheme="minorHAnsi" w:hAnsiTheme="minorHAnsi" w:cstheme="minorHAnsi"/>
                <w:sz w:val="24"/>
                <w:szCs w:val="24"/>
              </w:rPr>
              <w:t xml:space="preserve">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C028BE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C028BE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mins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777B" w:rsidRPr="0050429B" w:rsidTr="00A64384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777B" w:rsidRPr="00A868F6" w:rsidRDefault="0084777B" w:rsidP="00A6438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63367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63367F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</w:tbl>
    <w:p w:rsidR="00317DF9" w:rsidRDefault="00317DF9" w:rsidP="00317DF9">
      <w:pPr>
        <w:spacing w:after="0"/>
        <w:rPr>
          <w:b/>
          <w:sz w:val="24"/>
          <w:szCs w:val="24"/>
        </w:rPr>
      </w:pPr>
    </w:p>
    <w:p w:rsidR="00317DF9" w:rsidRDefault="00317DF9" w:rsidP="00317DF9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4"/>
          <w:szCs w:val="24"/>
        </w:rPr>
      </w:pPr>
    </w:p>
    <w:p w:rsidR="007E401B" w:rsidRDefault="007E401B" w:rsidP="007E401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DF62BA">
        <w:rPr>
          <w:b/>
          <w:sz w:val="24"/>
          <w:szCs w:val="24"/>
        </w:rPr>
        <w:t xml:space="preserve">         </w:t>
      </w:r>
      <w:r w:rsidR="00C028BE">
        <w:rPr>
          <w:b/>
          <w:sz w:val="24"/>
          <w:szCs w:val="24"/>
        </w:rPr>
        <w:t>(</w:t>
      </w:r>
      <w:r w:rsidR="006A1DFC">
        <w:rPr>
          <w:b/>
          <w:sz w:val="24"/>
          <w:szCs w:val="24"/>
        </w:rPr>
        <w:t>2</w:t>
      </w:r>
      <w:r w:rsidR="00C028BE">
        <w:rPr>
          <w:b/>
          <w:sz w:val="24"/>
          <w:szCs w:val="24"/>
        </w:rPr>
        <w:t xml:space="preserve"> marks)</w:t>
      </w:r>
    </w:p>
    <w:p w:rsidR="00317DF9" w:rsidRDefault="00DF62BA" w:rsidP="00317DF9">
      <w:pPr>
        <w:spacing w:after="0"/>
        <w:rPr>
          <w:rFonts w:cstheme="minorHAnsi"/>
          <w:sz w:val="24"/>
          <w:szCs w:val="24"/>
        </w:rPr>
      </w:pPr>
      <w:r w:rsidRPr="00DF62BA">
        <w:rPr>
          <w:rFonts w:cstheme="minorHAnsi"/>
          <w:sz w:val="24"/>
          <w:szCs w:val="24"/>
        </w:rPr>
        <w:t xml:space="preserve">Sharon invests $1700 at 6.2% p.a. simple interest. How much will she have in 9 </w:t>
      </w:r>
      <w:r w:rsidR="0063367F" w:rsidRPr="00DF62BA">
        <w:rPr>
          <w:rFonts w:cstheme="minorHAnsi"/>
          <w:sz w:val="24"/>
          <w:szCs w:val="24"/>
        </w:rPr>
        <w:t>months?</w:t>
      </w:r>
    </w:p>
    <w:p w:rsidR="00DF62BA" w:rsidRDefault="00DF62BA" w:rsidP="00317DF9">
      <w:pPr>
        <w:spacing w:after="0"/>
        <w:rPr>
          <w:rFonts w:cstheme="minorHAnsi"/>
          <w:sz w:val="24"/>
          <w:szCs w:val="24"/>
        </w:rPr>
      </w:pPr>
    </w:p>
    <w:p w:rsidR="00DF62BA" w:rsidRDefault="00DF62BA" w:rsidP="00317DF9">
      <w:pPr>
        <w:spacing w:after="0"/>
        <w:rPr>
          <w:rFonts w:cstheme="minorHAnsi"/>
          <w:sz w:val="24"/>
          <w:szCs w:val="24"/>
        </w:rPr>
      </w:pPr>
    </w:p>
    <w:p w:rsidR="00DF62BA" w:rsidRPr="00DF62BA" w:rsidRDefault="00DF62BA" w:rsidP="00317DF9">
      <w:pPr>
        <w:spacing w:after="0"/>
        <w:rPr>
          <w:rFonts w:cstheme="minorHAnsi"/>
          <w:sz w:val="24"/>
          <w:szCs w:val="24"/>
        </w:rPr>
      </w:pPr>
    </w:p>
    <w:p w:rsidR="00317DF9" w:rsidRDefault="00317DF9" w:rsidP="00317DF9">
      <w:pPr>
        <w:spacing w:after="0"/>
        <w:rPr>
          <w:rFonts w:ascii="MinionPro-Regular" w:hAnsi="MinionPro-Regular" w:cs="MinionPro-Regular"/>
          <w:sz w:val="24"/>
          <w:szCs w:val="24"/>
        </w:rPr>
      </w:pPr>
    </w:p>
    <w:p w:rsidR="00317DF9" w:rsidRDefault="00317DF9" w:rsidP="00317DF9">
      <w:pPr>
        <w:spacing w:after="0"/>
        <w:rPr>
          <w:rFonts w:ascii="MinionPro-Regular" w:hAnsi="MinionPro-Regular" w:cs="MinionPro-Regular"/>
          <w:sz w:val="24"/>
          <w:szCs w:val="24"/>
        </w:rPr>
      </w:pPr>
    </w:p>
    <w:p w:rsidR="00CF5887" w:rsidRDefault="00CF5887" w:rsidP="00317DF9">
      <w:pPr>
        <w:spacing w:after="0"/>
        <w:rPr>
          <w:rFonts w:ascii="MinionPro-Regular" w:hAnsi="MinionPro-Regular" w:cs="MinionPro-Regular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2</w:t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DF62BA">
        <w:rPr>
          <w:rFonts w:eastAsiaTheme="minorEastAsia"/>
          <w:b/>
          <w:sz w:val="24"/>
          <w:szCs w:val="24"/>
        </w:rPr>
        <w:t xml:space="preserve">       </w:t>
      </w:r>
      <w:r w:rsidR="0063367F">
        <w:rPr>
          <w:rFonts w:eastAsiaTheme="minorEastAsia"/>
          <w:b/>
          <w:sz w:val="24"/>
          <w:szCs w:val="24"/>
        </w:rPr>
        <w:t xml:space="preserve"> </w:t>
      </w:r>
      <w:bookmarkStart w:id="0" w:name="_GoBack"/>
      <w:bookmarkEnd w:id="0"/>
      <w:r w:rsidR="00DF62BA">
        <w:rPr>
          <w:rFonts w:eastAsiaTheme="minorEastAsia"/>
          <w:b/>
          <w:sz w:val="24"/>
          <w:szCs w:val="24"/>
        </w:rPr>
        <w:t xml:space="preserve">  </w:t>
      </w:r>
      <w:r w:rsidR="00C028BE">
        <w:rPr>
          <w:b/>
          <w:sz w:val="24"/>
          <w:szCs w:val="24"/>
        </w:rPr>
        <w:t>(</w:t>
      </w:r>
      <w:r w:rsidR="00DF62BA">
        <w:rPr>
          <w:b/>
          <w:sz w:val="24"/>
          <w:szCs w:val="24"/>
        </w:rPr>
        <w:t>4</w:t>
      </w:r>
      <w:r w:rsidR="00C028BE">
        <w:rPr>
          <w:b/>
          <w:sz w:val="24"/>
          <w:szCs w:val="24"/>
        </w:rPr>
        <w:t xml:space="preserve"> marks)</w:t>
      </w:r>
    </w:p>
    <w:p w:rsidR="0063367F" w:rsidRDefault="00DF62BA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Sierra purchases an entertainment system worth $4700</w:t>
      </w:r>
      <w:r w:rsidR="0063367F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on terms. She paid $900 deposit and 7.2% p.a. flat rate interest on the balance. She pays the balance in equal monthly instalments over 1 year. </w:t>
      </w: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amount of each monthly instalment. </w:t>
      </w:r>
    </w:p>
    <w:p w:rsidR="0084777B" w:rsidRDefault="00DF62BA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b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b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b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Question </w:t>
      </w:r>
      <w:r w:rsidR="00C028BE">
        <w:rPr>
          <w:rFonts w:eastAsiaTheme="minorEastAsia"/>
          <w:b/>
          <w:sz w:val="24"/>
          <w:szCs w:val="24"/>
        </w:rPr>
        <w:t>3</w:t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b/>
          <w:sz w:val="24"/>
          <w:szCs w:val="24"/>
        </w:rPr>
        <w:t>(1 mark)</w:t>
      </w:r>
    </w:p>
    <w:p w:rsidR="001C3F5F" w:rsidRDefault="00DF62BA" w:rsidP="001C3F5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Renee wants to earn $1000 interest in 2 years. She invest</w:t>
      </w:r>
      <w:r w:rsidR="0063367F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in an account earning 9.8% p.a. simple interest. How much would she need to invest? Answer to the nearest one hundred dollars.</w:t>
      </w: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P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b/>
          <w:sz w:val="24"/>
          <w:szCs w:val="24"/>
        </w:rPr>
      </w:pPr>
    </w:p>
    <w:p w:rsidR="001C3F5F" w:rsidRDefault="001C3F5F" w:rsidP="001C3F5F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Question </w:t>
      </w:r>
      <w:r w:rsidR="00C028BE">
        <w:rPr>
          <w:rFonts w:eastAsiaTheme="minorEastAsia"/>
          <w:b/>
          <w:sz w:val="24"/>
          <w:szCs w:val="24"/>
        </w:rPr>
        <w:t>4</w:t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DF62BA">
        <w:rPr>
          <w:rFonts w:eastAsiaTheme="minorEastAsia"/>
          <w:b/>
          <w:sz w:val="24"/>
          <w:szCs w:val="24"/>
        </w:rPr>
        <w:t xml:space="preserve">        </w:t>
      </w:r>
      <w:r w:rsidR="0063367F">
        <w:rPr>
          <w:rFonts w:eastAsiaTheme="minorEastAsia"/>
          <w:b/>
          <w:sz w:val="24"/>
          <w:szCs w:val="24"/>
        </w:rPr>
        <w:t xml:space="preserve">   </w:t>
      </w:r>
      <w:r w:rsidR="00C028BE">
        <w:rPr>
          <w:b/>
          <w:sz w:val="24"/>
          <w:szCs w:val="24"/>
        </w:rPr>
        <w:t>(</w:t>
      </w:r>
      <w:r w:rsidR="00DF62BA">
        <w:rPr>
          <w:b/>
          <w:sz w:val="24"/>
          <w:szCs w:val="24"/>
        </w:rPr>
        <w:t>2</w:t>
      </w:r>
      <w:r w:rsidR="00C028BE">
        <w:rPr>
          <w:b/>
          <w:sz w:val="24"/>
          <w:szCs w:val="24"/>
        </w:rPr>
        <w:t xml:space="preserve"> mark</w:t>
      </w:r>
      <w:r w:rsidR="00DF62BA">
        <w:rPr>
          <w:b/>
          <w:sz w:val="24"/>
          <w:szCs w:val="24"/>
        </w:rPr>
        <w:t>s</w:t>
      </w:r>
      <w:r w:rsidR="00C028BE">
        <w:rPr>
          <w:b/>
          <w:sz w:val="24"/>
          <w:szCs w:val="24"/>
        </w:rPr>
        <w:t>)</w:t>
      </w:r>
    </w:p>
    <w:p w:rsidR="001C3F5F" w:rsidRDefault="00DF62BA" w:rsidP="001C3F5F">
      <w:pPr>
        <w:spacing w:after="0"/>
        <w:rPr>
          <w:rFonts w:eastAsiaTheme="minorEastAsia"/>
          <w:sz w:val="24"/>
          <w:szCs w:val="24"/>
        </w:rPr>
      </w:pPr>
      <w:r w:rsidRPr="00DF62BA">
        <w:rPr>
          <w:rFonts w:eastAsiaTheme="minorEastAsia"/>
          <w:sz w:val="24"/>
          <w:szCs w:val="24"/>
        </w:rPr>
        <w:t xml:space="preserve">Bradley </w:t>
      </w:r>
      <w:r>
        <w:rPr>
          <w:rFonts w:eastAsiaTheme="minorEastAsia"/>
          <w:sz w:val="24"/>
          <w:szCs w:val="24"/>
        </w:rPr>
        <w:t xml:space="preserve">invests $8000 in an account paying 7.8% p.a. compounded yearly. </w:t>
      </w: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a) Write a recurrence relation that represents the above information.</w:t>
      </w: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b) Find the value of his investment at the end of 3 years.</w:t>
      </w: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P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FB6AB9" w:rsidRPr="00FB6AB9" w:rsidRDefault="00FB6AB9" w:rsidP="00284A4D">
      <w:pPr>
        <w:spacing w:after="0"/>
        <w:rPr>
          <w:rFonts w:eastAsiaTheme="minorEastAsia"/>
          <w:b/>
          <w:sz w:val="24"/>
          <w:szCs w:val="24"/>
        </w:rPr>
      </w:pPr>
    </w:p>
    <w:p w:rsidR="001C3F5F" w:rsidRDefault="001C3F5F" w:rsidP="001C3F5F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Question </w:t>
      </w:r>
      <w:r w:rsidR="00C028BE">
        <w:rPr>
          <w:rFonts w:eastAsiaTheme="minorEastAsia"/>
          <w:b/>
          <w:sz w:val="24"/>
          <w:szCs w:val="24"/>
        </w:rPr>
        <w:t>5</w:t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b/>
          <w:sz w:val="24"/>
          <w:szCs w:val="24"/>
        </w:rPr>
        <w:t>(1 mark)</w:t>
      </w:r>
    </w:p>
    <w:p w:rsidR="0063367F" w:rsidRDefault="0063367F" w:rsidP="00284A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long will $45 000 need to be invested at 9.1% p.a., compounded six monthly, in order </w:t>
      </w:r>
    </w:p>
    <w:p w:rsidR="00052FD3" w:rsidRDefault="0063367F" w:rsidP="00284A4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earn $10 000 interest?</w:t>
      </w:r>
    </w:p>
    <w:p w:rsidR="001C3F5F" w:rsidRDefault="001C3F5F" w:rsidP="001C3F5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1C3F5F" w:rsidRPr="001C3F5F" w:rsidRDefault="001C3F5F" w:rsidP="001C3F5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052FD3" w:rsidRDefault="00052FD3" w:rsidP="00284A4D">
      <w:pPr>
        <w:spacing w:after="0"/>
        <w:rPr>
          <w:sz w:val="24"/>
          <w:szCs w:val="24"/>
        </w:rPr>
      </w:pPr>
    </w:p>
    <w:p w:rsidR="0063367F" w:rsidRDefault="0063367F" w:rsidP="00284A4D">
      <w:pPr>
        <w:spacing w:after="0"/>
        <w:rPr>
          <w:sz w:val="24"/>
          <w:szCs w:val="24"/>
        </w:rPr>
      </w:pPr>
    </w:p>
    <w:p w:rsidR="0063367F" w:rsidRDefault="0063367F" w:rsidP="00284A4D">
      <w:pPr>
        <w:spacing w:after="0"/>
        <w:rPr>
          <w:sz w:val="24"/>
          <w:szCs w:val="24"/>
        </w:rPr>
      </w:pPr>
    </w:p>
    <w:p w:rsidR="0063367F" w:rsidRDefault="0063367F" w:rsidP="0063367F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Question </w:t>
      </w:r>
      <w:r>
        <w:rPr>
          <w:rFonts w:eastAsiaTheme="minorEastAsia"/>
          <w:b/>
          <w:sz w:val="24"/>
          <w:szCs w:val="24"/>
        </w:rPr>
        <w:t>6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mark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)</w:t>
      </w:r>
    </w:p>
    <w:p w:rsidR="0063367F" w:rsidRDefault="0063367F" w:rsidP="00284A4D">
      <w:pPr>
        <w:spacing w:after="0"/>
        <w:rPr>
          <w:sz w:val="24"/>
          <w:szCs w:val="24"/>
        </w:rPr>
      </w:pPr>
      <w:r>
        <w:rPr>
          <w:sz w:val="24"/>
          <w:szCs w:val="24"/>
        </w:rPr>
        <w:t>Alex was looking to invest money over 7 years. He is comparing different investment accounts.</w:t>
      </w:r>
    </w:p>
    <w:p w:rsidR="0063367F" w:rsidRDefault="0063367F" w:rsidP="0063367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8.6% p.a. simple interest.</w:t>
      </w:r>
    </w:p>
    <w:p w:rsidR="0063367F" w:rsidRDefault="0063367F" w:rsidP="0063367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Account 2 : 8.6% p.a. compounded annually</w:t>
      </w:r>
    </w:p>
    <w:p w:rsidR="0063367F" w:rsidRDefault="0063367F" w:rsidP="0063367F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a) The accounts have the same interest rate per annum but Account 2 earns more interest.</w:t>
      </w:r>
    </w:p>
    <w:p w:rsidR="0063367F" w:rsidRDefault="0063367F" w:rsidP="0063367F">
      <w:p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>Explain why.</w:t>
      </w:r>
    </w:p>
    <w:p w:rsidR="0063367F" w:rsidRDefault="0063367F" w:rsidP="0063367F">
      <w:pPr>
        <w:spacing w:after="0"/>
        <w:ind w:left="360" w:firstLine="360"/>
        <w:rPr>
          <w:sz w:val="24"/>
          <w:szCs w:val="24"/>
        </w:rPr>
      </w:pPr>
    </w:p>
    <w:p w:rsidR="0063367F" w:rsidRDefault="0063367F" w:rsidP="0063367F">
      <w:pPr>
        <w:spacing w:after="0"/>
        <w:ind w:left="360" w:firstLine="360"/>
        <w:rPr>
          <w:sz w:val="24"/>
          <w:szCs w:val="24"/>
        </w:rPr>
      </w:pPr>
    </w:p>
    <w:p w:rsidR="0063367F" w:rsidRDefault="0063367F" w:rsidP="0063367F">
      <w:pPr>
        <w:spacing w:after="0"/>
        <w:ind w:left="360" w:firstLine="360"/>
        <w:rPr>
          <w:sz w:val="24"/>
          <w:szCs w:val="24"/>
        </w:rPr>
      </w:pPr>
    </w:p>
    <w:p w:rsidR="0063367F" w:rsidRDefault="0063367F" w:rsidP="0063367F">
      <w:pPr>
        <w:spacing w:after="0"/>
        <w:ind w:left="360" w:firstLine="360"/>
        <w:rPr>
          <w:sz w:val="24"/>
          <w:szCs w:val="24"/>
        </w:rPr>
      </w:pPr>
    </w:p>
    <w:p w:rsidR="0063367F" w:rsidRDefault="0063367F" w:rsidP="0063367F">
      <w:pPr>
        <w:spacing w:after="0"/>
        <w:rPr>
          <w:sz w:val="24"/>
          <w:szCs w:val="24"/>
        </w:rPr>
      </w:pPr>
      <w:r>
        <w:rPr>
          <w:sz w:val="24"/>
          <w:szCs w:val="24"/>
        </w:rPr>
        <w:t>Alex was considering another account:</w:t>
      </w:r>
    </w:p>
    <w:p w:rsidR="0063367F" w:rsidRDefault="0063367F" w:rsidP="0063367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8.4% p.a. compounded monthly.</w:t>
      </w:r>
    </w:p>
    <w:p w:rsidR="0063367F" w:rsidRDefault="0063367F" w:rsidP="0063367F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b) Calculate the effective interest rate for Accounts 2 and 3.</w:t>
      </w:r>
    </w:p>
    <w:p w:rsidR="0063367F" w:rsidRDefault="0063367F" w:rsidP="0063367F">
      <w:pPr>
        <w:spacing w:after="0"/>
        <w:ind w:left="360"/>
        <w:rPr>
          <w:sz w:val="24"/>
          <w:szCs w:val="24"/>
        </w:rPr>
      </w:pPr>
    </w:p>
    <w:p w:rsidR="0063367F" w:rsidRDefault="0063367F" w:rsidP="0063367F">
      <w:pPr>
        <w:spacing w:after="0"/>
        <w:ind w:left="360"/>
        <w:rPr>
          <w:sz w:val="24"/>
          <w:szCs w:val="24"/>
        </w:rPr>
      </w:pPr>
    </w:p>
    <w:p w:rsidR="0063367F" w:rsidRDefault="0063367F" w:rsidP="0063367F">
      <w:pPr>
        <w:spacing w:after="0"/>
        <w:ind w:left="360"/>
        <w:rPr>
          <w:sz w:val="24"/>
          <w:szCs w:val="24"/>
        </w:rPr>
      </w:pPr>
    </w:p>
    <w:p w:rsidR="0063367F" w:rsidRDefault="0063367F" w:rsidP="0063367F">
      <w:pPr>
        <w:spacing w:after="0"/>
        <w:ind w:left="360"/>
        <w:rPr>
          <w:sz w:val="24"/>
          <w:szCs w:val="24"/>
        </w:rPr>
      </w:pPr>
    </w:p>
    <w:p w:rsidR="0063367F" w:rsidRDefault="0063367F" w:rsidP="0063367F">
      <w:pPr>
        <w:spacing w:after="0"/>
        <w:ind w:left="360"/>
        <w:rPr>
          <w:sz w:val="24"/>
          <w:szCs w:val="24"/>
        </w:rPr>
      </w:pPr>
    </w:p>
    <w:p w:rsidR="0063367F" w:rsidRDefault="0063367F" w:rsidP="0063367F">
      <w:pPr>
        <w:spacing w:after="0"/>
        <w:ind w:left="360"/>
        <w:rPr>
          <w:sz w:val="24"/>
          <w:szCs w:val="24"/>
        </w:rPr>
      </w:pPr>
    </w:p>
    <w:p w:rsidR="0063367F" w:rsidRDefault="0063367F" w:rsidP="0063367F">
      <w:pPr>
        <w:spacing w:after="0"/>
        <w:ind w:left="360"/>
        <w:rPr>
          <w:sz w:val="24"/>
          <w:szCs w:val="24"/>
        </w:rPr>
      </w:pPr>
    </w:p>
    <w:p w:rsidR="0063367F" w:rsidRPr="0063367F" w:rsidRDefault="0063367F" w:rsidP="0063367F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c) Which is the best option for Alex? Explain.</w:t>
      </w:r>
    </w:p>
    <w:sectPr w:rsidR="0063367F" w:rsidRPr="0063367F" w:rsidSect="0057540B">
      <w:pgSz w:w="11906" w:h="16838"/>
      <w:pgMar w:top="426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4DB9"/>
    <w:multiLevelType w:val="hybridMultilevel"/>
    <w:tmpl w:val="0B52C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92BA6"/>
    <w:multiLevelType w:val="hybridMultilevel"/>
    <w:tmpl w:val="894A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52FD3"/>
    <w:rsid w:val="000D41C0"/>
    <w:rsid w:val="001730A4"/>
    <w:rsid w:val="001A7B0D"/>
    <w:rsid w:val="001C3F5F"/>
    <w:rsid w:val="001C6334"/>
    <w:rsid w:val="00284A4D"/>
    <w:rsid w:val="002D2C94"/>
    <w:rsid w:val="00317DF9"/>
    <w:rsid w:val="00334D10"/>
    <w:rsid w:val="0050429B"/>
    <w:rsid w:val="00516D3E"/>
    <w:rsid w:val="005360C0"/>
    <w:rsid w:val="00543A11"/>
    <w:rsid w:val="00561B6F"/>
    <w:rsid w:val="0057540B"/>
    <w:rsid w:val="005A4CE2"/>
    <w:rsid w:val="00602EDB"/>
    <w:rsid w:val="00632EB4"/>
    <w:rsid w:val="0063367F"/>
    <w:rsid w:val="006A1DFC"/>
    <w:rsid w:val="006F2BDE"/>
    <w:rsid w:val="007E401B"/>
    <w:rsid w:val="0084777B"/>
    <w:rsid w:val="008E73A9"/>
    <w:rsid w:val="00990236"/>
    <w:rsid w:val="009C63DD"/>
    <w:rsid w:val="00A868F6"/>
    <w:rsid w:val="00A95D9A"/>
    <w:rsid w:val="00AC0A08"/>
    <w:rsid w:val="00B36006"/>
    <w:rsid w:val="00B87478"/>
    <w:rsid w:val="00C028BE"/>
    <w:rsid w:val="00CF5887"/>
    <w:rsid w:val="00DE68D3"/>
    <w:rsid w:val="00DF62BA"/>
    <w:rsid w:val="00EF1902"/>
    <w:rsid w:val="00F8558C"/>
    <w:rsid w:val="00F958E2"/>
    <w:rsid w:val="00FA6F72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qnumber">
    <w:name w:val="qnumber"/>
    <w:basedOn w:val="Normal"/>
    <w:rsid w:val="001C3F5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character" w:customStyle="1" w:styleId="default1">
    <w:name w:val="default1"/>
    <w:basedOn w:val="DefaultParagraphFont"/>
    <w:rsid w:val="001C3F5F"/>
    <w:rPr>
      <w:rFonts w:ascii="Times New Roman" w:hAnsi="Times New Roman" w:cs="Times New Roman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qnumber">
    <w:name w:val="qnumber"/>
    <w:basedOn w:val="Normal"/>
    <w:rsid w:val="001C3F5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character" w:customStyle="1" w:styleId="default1">
    <w:name w:val="default1"/>
    <w:basedOn w:val="DefaultParagraphFont"/>
    <w:rsid w:val="001C3F5F"/>
    <w:rPr>
      <w:rFonts w:ascii="Times New Roman" w:hAnsi="Times New Roman" w:cs="Times New Roman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B3614540</Template>
  <TotalTime>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2</cp:revision>
  <cp:lastPrinted>2015-02-17T06:04:00Z</cp:lastPrinted>
  <dcterms:created xsi:type="dcterms:W3CDTF">2016-07-22T06:20:00Z</dcterms:created>
  <dcterms:modified xsi:type="dcterms:W3CDTF">2016-07-22T06:20:00Z</dcterms:modified>
</cp:coreProperties>
</file>