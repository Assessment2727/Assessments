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156"/>
        <w:gridCol w:w="1586"/>
        <w:gridCol w:w="2006"/>
        <w:gridCol w:w="133"/>
      </w:tblGrid>
      <w:tr w:rsidR="00516D3E" w:rsidTr="008E73A9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990236" w:rsidRDefault="00516D3E" w:rsidP="008E73A9">
            <w:pPr>
              <w:spacing w:before="120" w:after="120"/>
              <w:ind w:left="1843"/>
              <w:jc w:val="center"/>
              <w:rPr>
                <w:noProof/>
                <w:sz w:val="36"/>
                <w:szCs w:val="36"/>
              </w:rPr>
            </w:pPr>
            <w:r w:rsidRPr="0099023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Mathematics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F9CE071" wp14:editId="105B103E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8E73A9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050276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Course:  </w:t>
            </w:r>
            <w:sdt>
              <w:sdtPr>
                <w:rPr>
                  <w:rFonts w:cstheme="minorHAnsi"/>
                  <w:sz w:val="28"/>
                  <w:szCs w:val="28"/>
                </w:rPr>
                <w:id w:val="815927671"/>
                <w:placeholder>
                  <w:docPart w:val="05DBE3BA783A43299F937BABC78BB776"/>
                </w:placeholder>
              </w:sdtPr>
              <w:sdtContent>
                <w:r w:rsidR="00050276">
                  <w:rPr>
                    <w:rFonts w:asciiTheme="minorHAnsi" w:hAnsiTheme="minorHAnsi" w:cstheme="minorHAnsi"/>
                    <w:sz w:val="28"/>
                    <w:szCs w:val="28"/>
                  </w:rPr>
                  <w:t>ATMAA</w:t>
                </w:r>
              </w:sdtContent>
            </w:sdt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8E73A9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EF27AB">
            <w:pPr>
              <w:spacing w:before="80" w:after="120"/>
              <w:ind w:left="1560"/>
              <w:jc w:val="center"/>
              <w:rPr>
                <w:rFonts w:asciiTheme="minorHAnsi" w:hAnsiTheme="minorHAnsi"/>
                <w:noProof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>Topic Title</w:t>
            </w:r>
            <w:r w:rsidRPr="00EF27AB">
              <w:rPr>
                <w:rFonts w:asciiTheme="minorHAnsi" w:hAnsiTheme="minorHAnsi" w:cstheme="minorHAnsi"/>
                <w:sz w:val="28"/>
                <w:szCs w:val="28"/>
              </w:rPr>
              <w:t xml:space="preserve">: </w:t>
            </w:r>
            <w:sdt>
              <w:sdtPr>
                <w:rPr>
                  <w:rFonts w:cstheme="minorHAnsi"/>
                  <w:sz w:val="28"/>
                  <w:szCs w:val="28"/>
                </w:rPr>
                <w:id w:val="1681160492"/>
                <w:placeholder>
                  <w:docPart w:val="53E393FDF63D409CB740051682D61ED5"/>
                </w:placeholder>
                <w:text/>
              </w:sdtPr>
              <w:sdtContent>
                <w:r w:rsidR="006D0518">
                  <w:rPr>
                    <w:rFonts w:asciiTheme="minorHAnsi" w:hAnsiTheme="minorHAnsi" w:cstheme="minorHAnsi"/>
                    <w:sz w:val="28"/>
                    <w:szCs w:val="28"/>
                  </w:rPr>
                  <w:t>Skills Test 12</w:t>
                </w:r>
              </w:sdtContent>
            </w:sdt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8E73A9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Pr="00EF27AB" w:rsidRDefault="006F2BDE" w:rsidP="008E73A9">
            <w:pPr>
              <w:spacing w:before="60" w:after="60"/>
              <w:rPr>
                <w:rFonts w:cstheme="minorHAnsi"/>
                <w:sz w:val="24"/>
                <w:szCs w:val="24"/>
                <w:lang w:val="en-US"/>
              </w:rPr>
            </w:pPr>
            <w:r w:rsidRPr="00EF27AB">
              <w:rPr>
                <w:rFonts w:asciiTheme="minorHAnsi" w:hAnsiTheme="minorHAnsi" w:cstheme="minorHAnsi"/>
                <w:sz w:val="24"/>
                <w:szCs w:val="24"/>
              </w:rPr>
              <w:t>Student Name:</w:t>
            </w:r>
            <w:r w:rsidR="00334D10" w:rsidRPr="00EF27AB">
              <w:rPr>
                <w:rFonts w:asciiTheme="minorHAnsi" w:hAnsiTheme="minorHAnsi" w:cstheme="minorHAnsi"/>
                <w:sz w:val="24"/>
                <w:szCs w:val="24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Pr="00EF27AB" w:rsidRDefault="00334D10" w:rsidP="00334D10">
            <w:pPr>
              <w:spacing w:before="60" w:after="60"/>
              <w:rPr>
                <w:noProof/>
                <w:sz w:val="24"/>
                <w:szCs w:val="24"/>
              </w:rPr>
            </w:pPr>
            <w:r w:rsidRPr="00EF27AB">
              <w:rPr>
                <w:rFonts w:asciiTheme="minorHAnsi" w:hAnsiTheme="minorHAnsi" w:cstheme="minorHAnsi"/>
                <w:sz w:val="24"/>
                <w:szCs w:val="24"/>
              </w:rPr>
              <w:t>Date: ____________</w:t>
            </w:r>
          </w:p>
        </w:tc>
      </w:tr>
      <w:tr w:rsidR="008E73A9" w:rsidTr="008E73A9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EF27AB" w:rsidRDefault="00334D10" w:rsidP="00D01FED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EF27AB">
              <w:rPr>
                <w:rFonts w:asciiTheme="minorHAnsi" w:hAnsiTheme="minorHAnsi" w:cstheme="minorHAnsi"/>
                <w:sz w:val="24"/>
                <w:szCs w:val="24"/>
              </w:rPr>
              <w:t xml:space="preserve">Special Instructions: </w:t>
            </w:r>
            <w:r w:rsidR="00D01FED" w:rsidRPr="00EF27AB">
              <w:rPr>
                <w:rFonts w:asciiTheme="minorHAnsi" w:hAnsiTheme="minorHAnsi" w:cstheme="minorHAnsi"/>
                <w:sz w:val="24"/>
                <w:szCs w:val="24"/>
              </w:rPr>
              <w:t xml:space="preserve"> Calculator</w:t>
            </w:r>
            <w:r w:rsidR="00DF6896">
              <w:rPr>
                <w:rFonts w:asciiTheme="minorHAnsi" w:hAnsiTheme="minorHAnsi" w:cstheme="minorHAnsi"/>
                <w:sz w:val="24"/>
                <w:szCs w:val="24"/>
              </w:rPr>
              <w:t xml:space="preserve"> allowed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02300A" w:rsidP="00050276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sdt>
              <w:sdtPr>
                <w:rPr>
                  <w:rFonts w:cstheme="minorHAnsi"/>
                </w:rPr>
                <w:id w:val="-424410326"/>
                <w:placeholder>
                  <w:docPart w:val="9E4153F2F8844B8B857FE032E6D1A5D2"/>
                </w:placeholder>
              </w:sdtPr>
              <w:sdtContent>
                <w:r w:rsidR="00334D10" w:rsidRPr="00334D10">
                  <w:rPr>
                    <w:rFonts w:asciiTheme="minorHAnsi" w:hAnsiTheme="minorHAnsi" w:cstheme="minorHAnsi"/>
                    <w:sz w:val="22"/>
                    <w:szCs w:val="22"/>
                  </w:rPr>
                  <w:t xml:space="preserve">Time Allowed:  </w:t>
                </w:r>
                <w:sdt>
                  <w:sdtPr>
                    <w:rPr>
                      <w:rFonts w:cstheme="minorHAnsi"/>
                    </w:rPr>
                    <w:id w:val="-718438584"/>
                    <w:placeholder>
                      <w:docPart w:val="44866C00A00E4476AB1070420B7A3421"/>
                    </w:placeholder>
                    <w:text/>
                  </w:sdtPr>
                  <w:sdtContent>
                    <w:r w:rsidR="00050276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20 </w:t>
                    </w:r>
                    <w:r w:rsidR="00EF27AB" w:rsidRPr="00EF27AB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minutes</w:t>
                    </w:r>
                  </w:sdtContent>
                </w:sdt>
              </w:sdtContent>
            </w:sdt>
          </w:p>
        </w:tc>
      </w:tr>
      <w:tr w:rsidR="008E73A9" w:rsidRPr="00334D10" w:rsidTr="008E73A9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A868F6" w:rsidRDefault="008E73A9" w:rsidP="00EF27AB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8E73A9" w:rsidP="00EF27AB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Marks:         / </w:t>
            </w:r>
            <w:sdt>
              <w:sdtPr>
                <w:rPr>
                  <w:rFonts w:cstheme="minorHAnsi"/>
                </w:rPr>
                <w:id w:val="-1130393927"/>
                <w:placeholder>
                  <w:docPart w:val="C7FEC206707842F486608EA3764F0420"/>
                </w:placeholder>
              </w:sdtPr>
              <w:sdtContent>
                <w:r w:rsidR="00DF4FFF">
                  <w:rPr>
                    <w:rFonts w:asciiTheme="minorHAnsi" w:hAnsiTheme="minorHAnsi" w:cstheme="minorHAnsi"/>
                  </w:rPr>
                  <w:t>1</w:t>
                </w:r>
                <w:r w:rsidR="00F8530F">
                  <w:rPr>
                    <w:rFonts w:asciiTheme="minorHAnsi" w:hAnsiTheme="minorHAnsi" w:cstheme="minorHAnsi"/>
                  </w:rPr>
                  <w:t>4</w:t>
                </w:r>
              </w:sdtContent>
            </w:sdt>
          </w:p>
        </w:tc>
      </w:tr>
    </w:tbl>
    <w:p w:rsidR="00EF1902" w:rsidRDefault="00EF1902" w:rsidP="00EF1902">
      <w:pPr>
        <w:spacing w:after="0"/>
        <w:rPr>
          <w:sz w:val="28"/>
          <w:szCs w:val="28"/>
          <w:lang w:val="en-US"/>
        </w:rPr>
      </w:pPr>
    </w:p>
    <w:p w:rsidR="00306B09" w:rsidRDefault="00306B09" w:rsidP="00EF1902">
      <w:pPr>
        <w:spacing w:after="0"/>
        <w:rPr>
          <w:sz w:val="28"/>
          <w:szCs w:val="28"/>
          <w:lang w:val="en-US"/>
        </w:rPr>
      </w:pPr>
    </w:p>
    <w:p w:rsidR="00306B09" w:rsidRPr="004B33D7" w:rsidRDefault="00306B09" w:rsidP="00306B09">
      <w:pPr>
        <w:pStyle w:val="Ptablebodyindent1"/>
        <w:numPr>
          <w:ilvl w:val="0"/>
          <w:numId w:val="0"/>
        </w:numPr>
        <w:tabs>
          <w:tab w:val="left" w:pos="9720"/>
        </w:tabs>
        <w:ind w:left="567" w:hanging="567"/>
        <w:jc w:val="right"/>
        <w:rPr>
          <w:i/>
          <w:sz w:val="20"/>
        </w:rPr>
      </w:pPr>
      <w:r>
        <w:rPr>
          <w:rFonts w:asciiTheme="minorHAnsi" w:hAnsiTheme="minorHAnsi"/>
          <w:szCs w:val="24"/>
        </w:rPr>
        <w:t>1</w:t>
      </w:r>
      <w:r w:rsidRPr="00237F95">
        <w:rPr>
          <w:rFonts w:asciiTheme="minorHAnsi" w:hAnsiTheme="minorHAnsi"/>
          <w:szCs w:val="24"/>
        </w:rPr>
        <w:t xml:space="preserve">. Consider the following network where the numbers represent flow rates in </w:t>
      </w:r>
      <w:proofErr w:type="spellStart"/>
      <w:r w:rsidRPr="00237F95">
        <w:rPr>
          <w:rFonts w:asciiTheme="minorHAnsi" w:hAnsiTheme="minorHAnsi"/>
          <w:szCs w:val="24"/>
        </w:rPr>
        <w:t>litres</w:t>
      </w:r>
      <w:proofErr w:type="spellEnd"/>
      <w:r w:rsidRPr="00237F95">
        <w:rPr>
          <w:rFonts w:asciiTheme="minorHAnsi" w:hAnsiTheme="minorHAnsi"/>
          <w:szCs w:val="24"/>
        </w:rPr>
        <w:t>/</w:t>
      </w:r>
      <w:proofErr w:type="spellStart"/>
      <w:r w:rsidRPr="00237F95">
        <w:rPr>
          <w:rFonts w:asciiTheme="minorHAnsi" w:hAnsiTheme="minorHAnsi"/>
          <w:szCs w:val="24"/>
        </w:rPr>
        <w:t>hr</w:t>
      </w:r>
      <w:proofErr w:type="spellEnd"/>
      <w:r w:rsidRPr="00237F95">
        <w:rPr>
          <w:rFonts w:asciiTheme="minorHAnsi" w:hAnsiTheme="minorHAnsi"/>
          <w:szCs w:val="24"/>
        </w:rPr>
        <w:t>:</w:t>
      </w:r>
      <w:r>
        <w:rPr>
          <w:rFonts w:asciiTheme="minorHAnsi" w:hAnsiTheme="minorHAnsi"/>
          <w:szCs w:val="24"/>
        </w:rPr>
        <w:t xml:space="preserve"> </w:t>
      </w:r>
      <w:proofErr w:type="gramStart"/>
      <w:r>
        <w:rPr>
          <w:rFonts w:asciiTheme="minorHAnsi" w:hAnsiTheme="minorHAnsi"/>
          <w:b/>
          <w:sz w:val="20"/>
        </w:rPr>
        <w:t>[ 4</w:t>
      </w:r>
      <w:proofErr w:type="gramEnd"/>
      <w:r>
        <w:rPr>
          <w:rFonts w:asciiTheme="minorHAnsi" w:hAnsiTheme="minorHAnsi"/>
          <w:b/>
          <w:sz w:val="20"/>
        </w:rPr>
        <w:t>, 2 : 6 marks]</w:t>
      </w:r>
    </w:p>
    <w:p w:rsidR="00306B09" w:rsidRDefault="00306B09" w:rsidP="00306B09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Cs w:val="24"/>
        </w:rPr>
      </w:pPr>
    </w:p>
    <w:p w:rsidR="00306B09" w:rsidRDefault="00306B09" w:rsidP="00306B09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Cs w:val="24"/>
        </w:rPr>
      </w:pPr>
    </w:p>
    <w:p w:rsidR="00306B09" w:rsidRPr="00237F95" w:rsidRDefault="00306B09" w:rsidP="00306B09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Cs w:val="24"/>
        </w:rPr>
      </w:pPr>
    </w:p>
    <w:p w:rsidR="00306B09" w:rsidRPr="00237F95" w:rsidRDefault="00306B09" w:rsidP="00306B09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 w:val="28"/>
          <w:szCs w:val="28"/>
        </w:rPr>
      </w:pPr>
      <w:r w:rsidRPr="00237F95">
        <w:rPr>
          <w:rFonts w:asciiTheme="minorHAnsi" w:hAnsiTheme="minorHAnsi"/>
          <w:noProof/>
          <w:sz w:val="28"/>
          <w:szCs w:val="28"/>
          <w:lang w:val="en-AU"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AD7231" wp14:editId="19027B0C">
                <wp:simplePos x="0" y="0"/>
                <wp:positionH relativeFrom="column">
                  <wp:posOffset>5290820</wp:posOffset>
                </wp:positionH>
                <wp:positionV relativeFrom="paragraph">
                  <wp:posOffset>248285</wp:posOffset>
                </wp:positionV>
                <wp:extent cx="85090" cy="723265"/>
                <wp:effectExtent l="38100" t="38100" r="48260" b="5778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090" cy="723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16.6pt;margin-top:19.55pt;width:6.7pt;height:56.9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">
                <v:stroke startarrow="oval" endarrow="oval"/>
              </v:shape>
            </w:pict>
          </mc:Fallback>
        </mc:AlternateContent>
      </w:r>
      <w:r w:rsidRPr="00237F95">
        <w:rPr>
          <w:rFonts w:asciiTheme="minorHAnsi" w:hAnsiTheme="minorHAnsi"/>
          <w:noProof/>
          <w:sz w:val="28"/>
          <w:szCs w:val="28"/>
          <w:lang w:val="en-AU"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374C83" wp14:editId="577EF1B4">
                <wp:simplePos x="0" y="0"/>
                <wp:positionH relativeFrom="column">
                  <wp:posOffset>2345690</wp:posOffset>
                </wp:positionH>
                <wp:positionV relativeFrom="paragraph">
                  <wp:posOffset>256540</wp:posOffset>
                </wp:positionV>
                <wp:extent cx="984885" cy="1049020"/>
                <wp:effectExtent l="38100" t="38100" r="62865" b="5588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4885" cy="1049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84.7pt;margin-top:20.2pt;width:77.55pt;height:8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">
                <v:stroke startarrow="oval" endarrow="oval"/>
              </v:shape>
            </w:pict>
          </mc:Fallback>
        </mc:AlternateContent>
      </w:r>
      <w:r w:rsidRPr="00237F95">
        <w:rPr>
          <w:rFonts w:asciiTheme="minorHAnsi" w:hAnsiTheme="minorHAnsi"/>
          <w:noProof/>
          <w:sz w:val="28"/>
          <w:szCs w:val="28"/>
          <w:lang w:val="en-AU"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0B59C0" wp14:editId="1A7EE455">
                <wp:simplePos x="0" y="0"/>
                <wp:positionH relativeFrom="column">
                  <wp:posOffset>3331845</wp:posOffset>
                </wp:positionH>
                <wp:positionV relativeFrom="paragraph">
                  <wp:posOffset>256540</wp:posOffset>
                </wp:positionV>
                <wp:extent cx="2039620" cy="1057275"/>
                <wp:effectExtent l="38100" t="38100" r="55880" b="4762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39620" cy="1057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62.35pt;margin-top:20.2pt;width:160.6pt;height:83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">
                <v:stroke startarrow="oval" endarrow="oval"/>
              </v:shape>
            </w:pict>
          </mc:Fallback>
        </mc:AlternateContent>
      </w:r>
      <w:r w:rsidRPr="00237F95">
        <w:rPr>
          <w:rFonts w:asciiTheme="minorHAnsi" w:hAnsiTheme="minorHAnsi"/>
          <w:noProof/>
          <w:sz w:val="28"/>
          <w:szCs w:val="28"/>
          <w:lang w:val="en-AU"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0A5298" wp14:editId="540F5028">
                <wp:simplePos x="0" y="0"/>
                <wp:positionH relativeFrom="column">
                  <wp:posOffset>930275</wp:posOffset>
                </wp:positionH>
                <wp:positionV relativeFrom="paragraph">
                  <wp:posOffset>256540</wp:posOffset>
                </wp:positionV>
                <wp:extent cx="1416685" cy="1057275"/>
                <wp:effectExtent l="38100" t="38100" r="50165" b="4762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16685" cy="1057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73.25pt;margin-top:20.2pt;width:111.55pt;height:83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">
                <v:stroke startarrow="oval" endarrow="oval"/>
              </v:shape>
            </w:pict>
          </mc:Fallback>
        </mc:AlternateContent>
      </w:r>
      <w:r w:rsidRPr="00237F95">
        <w:rPr>
          <w:rFonts w:asciiTheme="minorHAnsi" w:hAnsiTheme="minorHAnsi"/>
          <w:noProof/>
          <w:sz w:val="28"/>
          <w:szCs w:val="28"/>
          <w:lang w:val="en-AU"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82FE8C" wp14:editId="3E6C2FE7">
                <wp:simplePos x="0" y="0"/>
                <wp:positionH relativeFrom="column">
                  <wp:posOffset>2346325</wp:posOffset>
                </wp:positionH>
                <wp:positionV relativeFrom="paragraph">
                  <wp:posOffset>253365</wp:posOffset>
                </wp:positionV>
                <wp:extent cx="3024505" cy="0"/>
                <wp:effectExtent l="60325" t="57150" r="58420" b="571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4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84.75pt;margin-top:19.95pt;width:238.1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">
                <v:stroke startarrow="oval" endarrow="oval"/>
              </v:shape>
            </w:pict>
          </mc:Fallback>
        </mc:AlternateContent>
      </w:r>
      <w:r w:rsidRPr="00237F95">
        <w:rPr>
          <w:rFonts w:asciiTheme="minorHAnsi" w:hAnsiTheme="minorHAnsi"/>
          <w:sz w:val="28"/>
          <w:szCs w:val="28"/>
        </w:rPr>
        <w:t xml:space="preserve">                                           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 w:rsidRPr="00237F95">
        <w:rPr>
          <w:rFonts w:asciiTheme="minorHAnsi" w:hAnsiTheme="minorHAnsi"/>
          <w:sz w:val="28"/>
          <w:szCs w:val="28"/>
        </w:rPr>
        <w:t xml:space="preserve"> A                           26                              </w:t>
      </w:r>
      <w:r>
        <w:rPr>
          <w:rFonts w:asciiTheme="minorHAnsi" w:hAnsiTheme="minorHAnsi"/>
          <w:sz w:val="28"/>
          <w:szCs w:val="28"/>
        </w:rPr>
        <w:t xml:space="preserve">            </w:t>
      </w:r>
      <w:r w:rsidRPr="00237F95">
        <w:rPr>
          <w:rFonts w:asciiTheme="minorHAnsi" w:hAnsiTheme="minorHAnsi"/>
          <w:sz w:val="28"/>
          <w:szCs w:val="28"/>
        </w:rPr>
        <w:t xml:space="preserve">B   </w:t>
      </w:r>
    </w:p>
    <w:p w:rsidR="00306B09" w:rsidRPr="00237F95" w:rsidRDefault="00306B09" w:rsidP="00306B09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 w:val="28"/>
          <w:szCs w:val="28"/>
        </w:rPr>
      </w:pPr>
      <w:r w:rsidRPr="00237F95">
        <w:rPr>
          <w:rFonts w:asciiTheme="minorHAnsi" w:hAnsiTheme="minorHAnsi"/>
          <w:sz w:val="28"/>
          <w:szCs w:val="28"/>
        </w:rPr>
        <w:t xml:space="preserve">                                      </w:t>
      </w:r>
    </w:p>
    <w:p w:rsidR="00306B09" w:rsidRPr="00237F95" w:rsidRDefault="00306B09" w:rsidP="00306B09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 w:val="28"/>
          <w:szCs w:val="28"/>
        </w:rPr>
      </w:pPr>
      <w:r w:rsidRPr="00237F95">
        <w:rPr>
          <w:rFonts w:asciiTheme="minorHAnsi" w:hAnsiTheme="minorHAnsi"/>
          <w:sz w:val="28"/>
          <w:szCs w:val="28"/>
        </w:rPr>
        <w:t xml:space="preserve">                            </w:t>
      </w:r>
      <w:r>
        <w:rPr>
          <w:rFonts w:asciiTheme="minorHAnsi" w:hAnsiTheme="minorHAnsi"/>
          <w:sz w:val="28"/>
          <w:szCs w:val="28"/>
        </w:rPr>
        <w:t xml:space="preserve">        </w:t>
      </w:r>
      <w:r w:rsidRPr="00237F95">
        <w:rPr>
          <w:rFonts w:asciiTheme="minorHAnsi" w:hAnsiTheme="minorHAnsi"/>
          <w:sz w:val="28"/>
          <w:szCs w:val="28"/>
        </w:rPr>
        <w:t xml:space="preserve">28                         </w:t>
      </w:r>
      <w:r>
        <w:rPr>
          <w:rFonts w:asciiTheme="minorHAnsi" w:hAnsiTheme="minorHAnsi"/>
          <w:sz w:val="28"/>
          <w:szCs w:val="28"/>
        </w:rPr>
        <w:t xml:space="preserve">  </w:t>
      </w:r>
      <w:r w:rsidRPr="00237F95">
        <w:rPr>
          <w:rFonts w:asciiTheme="minorHAnsi" w:hAnsiTheme="minorHAnsi"/>
          <w:sz w:val="28"/>
          <w:szCs w:val="28"/>
        </w:rPr>
        <w:t xml:space="preserve"> 14                    </w:t>
      </w:r>
      <w:r>
        <w:rPr>
          <w:rFonts w:asciiTheme="minorHAnsi" w:hAnsiTheme="minorHAnsi"/>
          <w:sz w:val="28"/>
          <w:szCs w:val="28"/>
        </w:rPr>
        <w:t xml:space="preserve">            </w:t>
      </w:r>
      <w:r w:rsidRPr="00237F95">
        <w:rPr>
          <w:rFonts w:asciiTheme="minorHAnsi" w:hAnsiTheme="minorHAnsi"/>
          <w:sz w:val="28"/>
          <w:szCs w:val="28"/>
        </w:rPr>
        <w:t xml:space="preserve">10                    </w:t>
      </w:r>
      <w:r>
        <w:rPr>
          <w:rFonts w:asciiTheme="minorHAnsi" w:hAnsiTheme="minorHAnsi"/>
          <w:sz w:val="28"/>
          <w:szCs w:val="28"/>
        </w:rPr>
        <w:t xml:space="preserve">     </w:t>
      </w:r>
      <w:r w:rsidRPr="00237F95">
        <w:rPr>
          <w:rFonts w:asciiTheme="minorHAnsi" w:hAnsiTheme="minorHAnsi"/>
          <w:sz w:val="28"/>
          <w:szCs w:val="28"/>
        </w:rPr>
        <w:t>5</w:t>
      </w:r>
    </w:p>
    <w:p w:rsidR="00306B09" w:rsidRPr="00237F95" w:rsidRDefault="00306B09" w:rsidP="00306B09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 w:val="28"/>
          <w:szCs w:val="28"/>
        </w:rPr>
      </w:pPr>
      <w:r w:rsidRPr="00237F95">
        <w:rPr>
          <w:rFonts w:asciiTheme="minorHAnsi" w:hAnsiTheme="minorHAnsi"/>
          <w:noProof/>
          <w:sz w:val="28"/>
          <w:szCs w:val="28"/>
          <w:lang w:val="en-AU"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769219" wp14:editId="7ACFB979">
                <wp:simplePos x="0" y="0"/>
                <wp:positionH relativeFrom="column">
                  <wp:posOffset>3332176</wp:posOffset>
                </wp:positionH>
                <wp:positionV relativeFrom="paragraph">
                  <wp:posOffset>168994</wp:posOffset>
                </wp:positionV>
                <wp:extent cx="1958699" cy="333401"/>
                <wp:effectExtent l="38100" t="38100" r="60960" b="4762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58699" cy="33340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62.4pt;margin-top:13.3pt;width:154.25pt;height:26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">
                <v:stroke startarrow="oval" endarrow="oval"/>
              </v:shape>
            </w:pict>
          </mc:Fallback>
        </mc:AlternateContent>
      </w:r>
      <w:r w:rsidRPr="00237F95">
        <w:rPr>
          <w:rFonts w:asciiTheme="minorHAnsi" w:hAnsiTheme="minorHAnsi"/>
          <w:sz w:val="28"/>
          <w:szCs w:val="28"/>
        </w:rPr>
        <w:t xml:space="preserve">                                                                                                          </w:t>
      </w:r>
      <w:r>
        <w:rPr>
          <w:rFonts w:asciiTheme="minorHAnsi" w:hAnsiTheme="minorHAnsi"/>
          <w:sz w:val="28"/>
          <w:szCs w:val="28"/>
        </w:rPr>
        <w:t xml:space="preserve">                            </w:t>
      </w:r>
      <w:r w:rsidRPr="00237F95">
        <w:rPr>
          <w:rFonts w:asciiTheme="minorHAnsi" w:hAnsiTheme="minorHAnsi"/>
          <w:sz w:val="28"/>
          <w:szCs w:val="28"/>
        </w:rPr>
        <w:t>E</w:t>
      </w:r>
    </w:p>
    <w:p w:rsidR="00306B09" w:rsidRPr="00237F95" w:rsidRDefault="00306B09" w:rsidP="00306B09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 w:val="28"/>
          <w:szCs w:val="28"/>
        </w:rPr>
      </w:pPr>
      <w:r w:rsidRPr="00237F95">
        <w:rPr>
          <w:rFonts w:asciiTheme="minorHAnsi" w:hAnsiTheme="minorHAnsi"/>
          <w:noProof/>
          <w:sz w:val="28"/>
          <w:szCs w:val="28"/>
          <w:lang w:val="en-AU"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0B427C" wp14:editId="61023555">
                <wp:simplePos x="0" y="0"/>
                <wp:positionH relativeFrom="column">
                  <wp:posOffset>2346325</wp:posOffset>
                </wp:positionH>
                <wp:positionV relativeFrom="paragraph">
                  <wp:posOffset>240665</wp:posOffset>
                </wp:positionV>
                <wp:extent cx="984885" cy="824230"/>
                <wp:effectExtent l="79375" t="77470" r="78740" b="7937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84885" cy="824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84.75pt;margin-top:18.95pt;width:77.55pt;height:64.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">
                <v:stroke startarrow="oval" endarrow="oval"/>
              </v:shape>
            </w:pict>
          </mc:Fallback>
        </mc:AlternateContent>
      </w:r>
      <w:r w:rsidRPr="00237F95">
        <w:rPr>
          <w:rFonts w:asciiTheme="minorHAnsi" w:hAnsiTheme="minorHAnsi"/>
          <w:noProof/>
          <w:sz w:val="28"/>
          <w:szCs w:val="28"/>
          <w:lang w:val="en-AU"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C4F71D" wp14:editId="1B48E955">
                <wp:simplePos x="0" y="0"/>
                <wp:positionH relativeFrom="column">
                  <wp:posOffset>929640</wp:posOffset>
                </wp:positionH>
                <wp:positionV relativeFrom="paragraph">
                  <wp:posOffset>240665</wp:posOffset>
                </wp:positionV>
                <wp:extent cx="1416685" cy="824230"/>
                <wp:effectExtent l="72390" t="77470" r="73025" b="7937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6685" cy="824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73.2pt;margin-top:18.95pt;width:111.55pt;height:64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">
                <v:stroke startarrow="oval" endarrow="oval"/>
              </v:shape>
            </w:pict>
          </mc:Fallback>
        </mc:AlternateContent>
      </w:r>
      <w:r w:rsidRPr="00237F95">
        <w:rPr>
          <w:rFonts w:asciiTheme="minorHAnsi" w:hAnsiTheme="minorHAnsi"/>
          <w:noProof/>
          <w:sz w:val="28"/>
          <w:szCs w:val="28"/>
          <w:lang w:val="en-AU"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2C1488" wp14:editId="511C7727">
                <wp:simplePos x="0" y="0"/>
                <wp:positionH relativeFrom="column">
                  <wp:posOffset>929640</wp:posOffset>
                </wp:positionH>
                <wp:positionV relativeFrom="paragraph">
                  <wp:posOffset>240665</wp:posOffset>
                </wp:positionV>
                <wp:extent cx="2401570" cy="0"/>
                <wp:effectExtent l="53340" t="58420" r="59690" b="5588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1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73.2pt;margin-top:18.95pt;width:189.1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">
                <v:stroke startarrow="oval" endarrow="oval"/>
              </v:shape>
            </w:pict>
          </mc:Fallback>
        </mc:AlternateContent>
      </w:r>
      <w:r w:rsidRPr="00237F95">
        <w:rPr>
          <w:rFonts w:asciiTheme="minorHAnsi" w:hAnsiTheme="minorHAnsi"/>
          <w:sz w:val="28"/>
          <w:szCs w:val="28"/>
        </w:rPr>
        <w:t xml:space="preserve">               </w:t>
      </w:r>
      <w:r>
        <w:rPr>
          <w:rFonts w:asciiTheme="minorHAnsi" w:hAnsiTheme="minorHAnsi"/>
          <w:sz w:val="28"/>
          <w:szCs w:val="28"/>
        </w:rPr>
        <w:t xml:space="preserve">     </w:t>
      </w:r>
      <w:r w:rsidRPr="00237F95">
        <w:rPr>
          <w:rFonts w:asciiTheme="minorHAnsi" w:hAnsiTheme="minorHAnsi"/>
          <w:sz w:val="28"/>
          <w:szCs w:val="28"/>
        </w:rPr>
        <w:t xml:space="preserve">C                      34                     </w:t>
      </w:r>
      <w:r>
        <w:rPr>
          <w:rFonts w:asciiTheme="minorHAnsi" w:hAnsiTheme="minorHAnsi"/>
          <w:sz w:val="28"/>
          <w:szCs w:val="28"/>
        </w:rPr>
        <w:t xml:space="preserve">            </w:t>
      </w:r>
      <w:r w:rsidRPr="00237F95">
        <w:rPr>
          <w:rFonts w:asciiTheme="minorHAnsi" w:hAnsiTheme="minorHAnsi"/>
          <w:sz w:val="28"/>
          <w:szCs w:val="28"/>
        </w:rPr>
        <w:t xml:space="preserve">D                     </w:t>
      </w:r>
      <w:r>
        <w:rPr>
          <w:rFonts w:asciiTheme="minorHAnsi" w:hAnsiTheme="minorHAnsi"/>
          <w:sz w:val="28"/>
          <w:szCs w:val="28"/>
        </w:rPr>
        <w:t xml:space="preserve">        1</w:t>
      </w:r>
      <w:r w:rsidRPr="00237F95">
        <w:rPr>
          <w:rFonts w:asciiTheme="minorHAnsi" w:hAnsiTheme="minorHAnsi"/>
          <w:sz w:val="28"/>
          <w:szCs w:val="28"/>
        </w:rPr>
        <w:t>6</w:t>
      </w:r>
    </w:p>
    <w:p w:rsidR="00306B09" w:rsidRPr="00237F95" w:rsidRDefault="00306B09" w:rsidP="00306B09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 w:val="28"/>
          <w:szCs w:val="28"/>
        </w:rPr>
      </w:pPr>
    </w:p>
    <w:p w:rsidR="00306B09" w:rsidRPr="00237F95" w:rsidRDefault="00306B09" w:rsidP="00306B09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 w:val="28"/>
          <w:szCs w:val="28"/>
        </w:rPr>
      </w:pPr>
      <w:r w:rsidRPr="00237F95">
        <w:rPr>
          <w:rFonts w:asciiTheme="minorHAnsi" w:hAnsiTheme="minorHAnsi"/>
          <w:sz w:val="28"/>
          <w:szCs w:val="28"/>
        </w:rPr>
        <w:t xml:space="preserve">                        </w:t>
      </w:r>
      <w:r>
        <w:rPr>
          <w:rFonts w:asciiTheme="minorHAnsi" w:hAnsiTheme="minorHAnsi"/>
          <w:sz w:val="28"/>
          <w:szCs w:val="28"/>
        </w:rPr>
        <w:t xml:space="preserve">       </w:t>
      </w:r>
      <w:r w:rsidRPr="00237F95">
        <w:rPr>
          <w:rFonts w:asciiTheme="minorHAnsi" w:hAnsiTheme="minorHAnsi"/>
          <w:sz w:val="28"/>
          <w:szCs w:val="28"/>
        </w:rPr>
        <w:t xml:space="preserve"> 19                              </w:t>
      </w:r>
      <w:r>
        <w:rPr>
          <w:rFonts w:asciiTheme="minorHAnsi" w:hAnsiTheme="minorHAnsi"/>
          <w:sz w:val="28"/>
          <w:szCs w:val="28"/>
        </w:rPr>
        <w:t xml:space="preserve">       </w:t>
      </w:r>
      <w:r w:rsidRPr="00237F95">
        <w:rPr>
          <w:rFonts w:asciiTheme="minorHAnsi" w:hAnsiTheme="minorHAnsi"/>
          <w:sz w:val="28"/>
          <w:szCs w:val="28"/>
        </w:rPr>
        <w:t xml:space="preserve"> 26  </w:t>
      </w:r>
    </w:p>
    <w:p w:rsidR="00306B09" w:rsidRPr="00237F95" w:rsidRDefault="00306B09" w:rsidP="00306B09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 w:val="28"/>
          <w:szCs w:val="28"/>
        </w:rPr>
      </w:pPr>
      <w:r w:rsidRPr="00237F95">
        <w:rPr>
          <w:rFonts w:asciiTheme="minorHAnsi" w:hAnsiTheme="minorHAnsi"/>
          <w:sz w:val="28"/>
          <w:szCs w:val="28"/>
        </w:rPr>
        <w:t xml:space="preserve">  </w:t>
      </w:r>
    </w:p>
    <w:p w:rsidR="00306B09" w:rsidRDefault="00306B09" w:rsidP="00306B09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 w:val="28"/>
          <w:szCs w:val="28"/>
        </w:rPr>
      </w:pPr>
      <w:r w:rsidRPr="00237F95">
        <w:rPr>
          <w:rFonts w:asciiTheme="minorHAnsi" w:hAnsiTheme="minorHAnsi"/>
          <w:sz w:val="28"/>
          <w:szCs w:val="28"/>
        </w:rPr>
        <w:t xml:space="preserve">                                              </w:t>
      </w:r>
      <w:r>
        <w:rPr>
          <w:rFonts w:asciiTheme="minorHAnsi" w:hAnsiTheme="minorHAnsi"/>
          <w:sz w:val="28"/>
          <w:szCs w:val="28"/>
        </w:rPr>
        <w:t xml:space="preserve">           </w:t>
      </w:r>
      <w:r w:rsidRPr="00237F95">
        <w:rPr>
          <w:rFonts w:asciiTheme="minorHAnsi" w:hAnsiTheme="minorHAnsi"/>
          <w:sz w:val="28"/>
          <w:szCs w:val="28"/>
        </w:rPr>
        <w:t xml:space="preserve"> F</w:t>
      </w:r>
    </w:p>
    <w:p w:rsidR="00306B09" w:rsidRDefault="00306B09" w:rsidP="00306B09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 w:val="28"/>
          <w:szCs w:val="28"/>
        </w:rPr>
      </w:pPr>
    </w:p>
    <w:p w:rsidR="00306B09" w:rsidRPr="00237F95" w:rsidRDefault="00306B09" w:rsidP="00306B09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 w:val="28"/>
          <w:szCs w:val="28"/>
        </w:rPr>
      </w:pPr>
    </w:p>
    <w:p w:rsidR="00306B09" w:rsidRPr="00237F95" w:rsidRDefault="00306B09" w:rsidP="00306B09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Cs w:val="24"/>
        </w:rPr>
      </w:pPr>
      <w:r w:rsidRPr="00237F95">
        <w:rPr>
          <w:rFonts w:asciiTheme="minorHAnsi" w:hAnsiTheme="minorHAnsi"/>
          <w:szCs w:val="24"/>
        </w:rPr>
        <w:t>a) What is the maximum flow from C to E (show working)?</w:t>
      </w:r>
    </w:p>
    <w:p w:rsidR="00306B09" w:rsidRDefault="00306B09" w:rsidP="00306B09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Cs w:val="24"/>
        </w:rPr>
      </w:pPr>
    </w:p>
    <w:p w:rsidR="00306B09" w:rsidRPr="00237F95" w:rsidRDefault="00306B09" w:rsidP="00306B09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Cs w:val="24"/>
        </w:rPr>
      </w:pPr>
    </w:p>
    <w:p w:rsidR="00306B09" w:rsidRPr="00237F95" w:rsidRDefault="00306B09" w:rsidP="00306B09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Cs w:val="24"/>
        </w:rPr>
      </w:pPr>
    </w:p>
    <w:p w:rsidR="00306B09" w:rsidRPr="00237F95" w:rsidRDefault="00306B09" w:rsidP="00306B09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Cs w:val="24"/>
        </w:rPr>
      </w:pPr>
    </w:p>
    <w:p w:rsidR="00306B09" w:rsidRPr="00237F95" w:rsidRDefault="00306B09" w:rsidP="00306B09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Cs w:val="24"/>
        </w:rPr>
      </w:pPr>
    </w:p>
    <w:p w:rsidR="00306B09" w:rsidRPr="00237F95" w:rsidRDefault="00306B09" w:rsidP="00306B09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Cs w:val="24"/>
        </w:rPr>
      </w:pPr>
    </w:p>
    <w:p w:rsidR="00306B09" w:rsidRPr="00237F95" w:rsidRDefault="00306B09" w:rsidP="00306B09">
      <w:pPr>
        <w:pStyle w:val="Ptablebodyindent1"/>
        <w:numPr>
          <w:ilvl w:val="0"/>
          <w:numId w:val="0"/>
        </w:numPr>
        <w:rPr>
          <w:rFonts w:asciiTheme="minorHAnsi" w:hAnsiTheme="minorHAnsi"/>
          <w:szCs w:val="24"/>
        </w:rPr>
      </w:pPr>
      <w:r w:rsidRPr="00237F95">
        <w:rPr>
          <w:rFonts w:asciiTheme="minorHAnsi" w:hAnsiTheme="minorHAnsi"/>
          <w:szCs w:val="24"/>
        </w:rPr>
        <w:t>b)  Check your work by showing the minimum cut on your network.</w:t>
      </w:r>
    </w:p>
    <w:p w:rsidR="00306B09" w:rsidRPr="00237F95" w:rsidRDefault="00306B09" w:rsidP="00306B09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 w:val="28"/>
          <w:szCs w:val="28"/>
        </w:rPr>
      </w:pPr>
    </w:p>
    <w:p w:rsidR="00306B09" w:rsidRPr="00237F95" w:rsidRDefault="00306B09" w:rsidP="00306B09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 w:val="28"/>
          <w:szCs w:val="28"/>
        </w:rPr>
      </w:pPr>
    </w:p>
    <w:p w:rsidR="00306B09" w:rsidRPr="00237F95" w:rsidRDefault="00306B09" w:rsidP="00306B09">
      <w:pPr>
        <w:pStyle w:val="Ptablebodyindent1"/>
        <w:numPr>
          <w:ilvl w:val="0"/>
          <w:numId w:val="0"/>
        </w:numPr>
        <w:ind w:left="567" w:hanging="567"/>
        <w:rPr>
          <w:rFonts w:asciiTheme="minorHAnsi" w:hAnsiTheme="minorHAnsi"/>
          <w:sz w:val="28"/>
          <w:szCs w:val="28"/>
        </w:rPr>
      </w:pPr>
    </w:p>
    <w:p w:rsidR="00306B09" w:rsidRDefault="00306B09" w:rsidP="00EF1902">
      <w:pPr>
        <w:spacing w:after="0"/>
        <w:rPr>
          <w:sz w:val="28"/>
          <w:szCs w:val="28"/>
          <w:lang w:val="en-US"/>
        </w:rPr>
      </w:pPr>
    </w:p>
    <w:p w:rsidR="00D90782" w:rsidRDefault="00D90782" w:rsidP="00EF1902">
      <w:pPr>
        <w:spacing w:after="0"/>
        <w:rPr>
          <w:b/>
          <w:sz w:val="20"/>
        </w:rPr>
      </w:pPr>
      <w:r>
        <w:rPr>
          <w:szCs w:val="24"/>
        </w:rPr>
        <w:lastRenderedPageBreak/>
        <w:t>2</w:t>
      </w:r>
      <w:r w:rsidRPr="00237F95">
        <w:rPr>
          <w:szCs w:val="24"/>
        </w:rPr>
        <w:t xml:space="preserve">. </w:t>
      </w:r>
      <w:r w:rsidR="002E0F70">
        <w:rPr>
          <w:szCs w:val="24"/>
        </w:rPr>
        <w:t xml:space="preserve">The table below shows the </w:t>
      </w:r>
      <w:r w:rsidR="0002300A">
        <w:rPr>
          <w:szCs w:val="24"/>
        </w:rPr>
        <w:t>time taken</w:t>
      </w:r>
      <w:r w:rsidR="002E0F70">
        <w:rPr>
          <w:szCs w:val="24"/>
        </w:rPr>
        <w:t xml:space="preserve"> by workers A</w:t>
      </w:r>
      <w:proofErr w:type="gramStart"/>
      <w:r w:rsidR="002E0F70">
        <w:rPr>
          <w:szCs w:val="24"/>
        </w:rPr>
        <w:t>,B</w:t>
      </w:r>
      <w:proofErr w:type="gramEnd"/>
      <w:r w:rsidR="002E0F70">
        <w:rPr>
          <w:szCs w:val="24"/>
        </w:rPr>
        <w:t xml:space="preserve"> and C </w:t>
      </w:r>
      <w:r w:rsidR="0002300A">
        <w:rPr>
          <w:szCs w:val="24"/>
        </w:rPr>
        <w:t xml:space="preserve">to complete a task </w:t>
      </w:r>
      <w:r w:rsidR="002E0F70">
        <w:rPr>
          <w:szCs w:val="24"/>
        </w:rPr>
        <w:t>at workstations</w:t>
      </w:r>
      <w:r w:rsidR="0002300A">
        <w:rPr>
          <w:szCs w:val="24"/>
        </w:rPr>
        <w:t xml:space="preserve"> 1,2 and 3</w:t>
      </w:r>
      <w:r w:rsidR="002E0F70">
        <w:rPr>
          <w:szCs w:val="24"/>
        </w:rPr>
        <w:t>.</w:t>
      </w:r>
      <w:r w:rsidR="00B54F3C">
        <w:rPr>
          <w:szCs w:val="24"/>
        </w:rPr>
        <w:tab/>
      </w:r>
      <w:r w:rsidR="00B54F3C">
        <w:rPr>
          <w:szCs w:val="24"/>
        </w:rPr>
        <w:tab/>
      </w:r>
      <w:r w:rsidR="00B54F3C">
        <w:rPr>
          <w:szCs w:val="24"/>
        </w:rPr>
        <w:tab/>
      </w:r>
      <w:r w:rsidR="00B54F3C">
        <w:rPr>
          <w:szCs w:val="24"/>
        </w:rPr>
        <w:tab/>
      </w:r>
      <w:r w:rsidR="00B54F3C">
        <w:rPr>
          <w:szCs w:val="24"/>
        </w:rPr>
        <w:tab/>
      </w:r>
      <w:r w:rsidR="00B54F3C">
        <w:rPr>
          <w:szCs w:val="24"/>
        </w:rPr>
        <w:tab/>
      </w:r>
      <w:r w:rsidR="00B54F3C">
        <w:rPr>
          <w:szCs w:val="24"/>
        </w:rPr>
        <w:tab/>
      </w:r>
      <w:r w:rsidR="00B54F3C">
        <w:rPr>
          <w:szCs w:val="24"/>
        </w:rPr>
        <w:tab/>
      </w:r>
      <w:r w:rsidR="00B54F3C">
        <w:rPr>
          <w:szCs w:val="24"/>
        </w:rPr>
        <w:tab/>
      </w:r>
      <w:r w:rsidR="00B54F3C">
        <w:rPr>
          <w:szCs w:val="24"/>
        </w:rPr>
        <w:tab/>
      </w:r>
      <w:r w:rsidRPr="00F8530F">
        <w:rPr>
          <w:b/>
          <w:szCs w:val="24"/>
        </w:rPr>
        <w:t xml:space="preserve"> </w:t>
      </w:r>
      <w:proofErr w:type="gramStart"/>
      <w:r w:rsidR="00F8530F" w:rsidRPr="00F8530F">
        <w:rPr>
          <w:b/>
          <w:sz w:val="20"/>
        </w:rPr>
        <w:t>[ 2</w:t>
      </w:r>
      <w:proofErr w:type="gramEnd"/>
      <w:r w:rsidR="00DF4FFF" w:rsidRPr="00F8530F">
        <w:rPr>
          <w:b/>
          <w:sz w:val="20"/>
        </w:rPr>
        <w:t>, 4, 2</w:t>
      </w:r>
      <w:r w:rsidR="00F8530F">
        <w:rPr>
          <w:b/>
          <w:sz w:val="20"/>
        </w:rPr>
        <w:t xml:space="preserve"> : 8</w:t>
      </w:r>
      <w:r w:rsidRPr="00F8530F">
        <w:rPr>
          <w:b/>
          <w:sz w:val="20"/>
        </w:rPr>
        <w:t xml:space="preserve"> marks]</w:t>
      </w:r>
    </w:p>
    <w:p w:rsidR="002E0F70" w:rsidRDefault="002E0F70" w:rsidP="00EF1902">
      <w:pPr>
        <w:spacing w:after="0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6"/>
        <w:gridCol w:w="2606"/>
      </w:tblGrid>
      <w:tr w:rsidR="002E0F70" w:rsidTr="002E0F70">
        <w:tc>
          <w:tcPr>
            <w:tcW w:w="2605" w:type="dxa"/>
          </w:tcPr>
          <w:p w:rsidR="002E0F70" w:rsidRDefault="002E0F70" w:rsidP="00EF190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05" w:type="dxa"/>
          </w:tcPr>
          <w:p w:rsidR="002E0F70" w:rsidRPr="004B1FCE" w:rsidRDefault="008421F8" w:rsidP="002E0F7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Workstation </w:t>
            </w:r>
            <w:r w:rsidR="002E0F70" w:rsidRPr="004B1FCE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2606" w:type="dxa"/>
          </w:tcPr>
          <w:p w:rsidR="002E0F70" w:rsidRPr="004B1FCE" w:rsidRDefault="008421F8" w:rsidP="002E0F7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Workstation </w:t>
            </w:r>
            <w:r w:rsidR="002E0F70" w:rsidRPr="004B1FCE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606" w:type="dxa"/>
          </w:tcPr>
          <w:p w:rsidR="002E0F70" w:rsidRPr="004B1FCE" w:rsidRDefault="008421F8" w:rsidP="002E0F7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Workstation </w:t>
            </w:r>
            <w:r w:rsidR="002E0F70" w:rsidRPr="004B1FCE"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2E0F70" w:rsidTr="002E0F70">
        <w:tc>
          <w:tcPr>
            <w:tcW w:w="2605" w:type="dxa"/>
          </w:tcPr>
          <w:p w:rsidR="002E0F70" w:rsidRPr="004B1FCE" w:rsidRDefault="008421F8" w:rsidP="002E0F7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Worker </w:t>
            </w:r>
            <w:r w:rsidR="002E0F70" w:rsidRPr="004B1FCE">
              <w:rPr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2605" w:type="dxa"/>
          </w:tcPr>
          <w:p w:rsidR="002E0F70" w:rsidRDefault="002E0F70" w:rsidP="002E0F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606" w:type="dxa"/>
          </w:tcPr>
          <w:p w:rsidR="002E0F70" w:rsidRDefault="002E0F70" w:rsidP="002E0F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2606" w:type="dxa"/>
          </w:tcPr>
          <w:p w:rsidR="002E0F70" w:rsidRDefault="002E0F70" w:rsidP="002E0F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</w:tr>
      <w:tr w:rsidR="002E0F70" w:rsidTr="002E0F70">
        <w:tc>
          <w:tcPr>
            <w:tcW w:w="2605" w:type="dxa"/>
          </w:tcPr>
          <w:p w:rsidR="002E0F70" w:rsidRPr="004B1FCE" w:rsidRDefault="008421F8" w:rsidP="002E0F7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Worker </w:t>
            </w:r>
            <w:r w:rsidR="002E0F70" w:rsidRPr="004B1FCE"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2605" w:type="dxa"/>
          </w:tcPr>
          <w:p w:rsidR="002E0F70" w:rsidRDefault="002E0F70" w:rsidP="002E0F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606" w:type="dxa"/>
          </w:tcPr>
          <w:p w:rsidR="002E0F70" w:rsidRDefault="002E0F70" w:rsidP="002E0F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2606" w:type="dxa"/>
          </w:tcPr>
          <w:p w:rsidR="002E0F70" w:rsidRDefault="002E0F70" w:rsidP="002E0F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2E0F70" w:rsidTr="002E0F70">
        <w:tc>
          <w:tcPr>
            <w:tcW w:w="2605" w:type="dxa"/>
          </w:tcPr>
          <w:p w:rsidR="002E0F70" w:rsidRPr="004B1FCE" w:rsidRDefault="008421F8" w:rsidP="002E0F7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Worker </w:t>
            </w:r>
            <w:r w:rsidR="002E0F70" w:rsidRPr="004B1FCE"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2605" w:type="dxa"/>
          </w:tcPr>
          <w:p w:rsidR="002E0F70" w:rsidRDefault="002E0F70" w:rsidP="002E0F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2606" w:type="dxa"/>
          </w:tcPr>
          <w:p w:rsidR="002E0F70" w:rsidRDefault="002E0F70" w:rsidP="002E0F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606" w:type="dxa"/>
          </w:tcPr>
          <w:p w:rsidR="002E0F70" w:rsidRDefault="002E0F70" w:rsidP="002E0F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</w:tbl>
    <w:p w:rsidR="002E0F70" w:rsidRDefault="002E0F70" w:rsidP="002E0F70">
      <w:pPr>
        <w:spacing w:after="0"/>
        <w:jc w:val="center"/>
        <w:rPr>
          <w:sz w:val="28"/>
          <w:szCs w:val="28"/>
          <w:lang w:val="en-US"/>
        </w:rPr>
      </w:pPr>
    </w:p>
    <w:p w:rsidR="00B54F3C" w:rsidRDefault="00B54F3C" w:rsidP="00B54F3C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B54F3C">
        <w:rPr>
          <w:sz w:val="24"/>
          <w:szCs w:val="24"/>
          <w:lang w:val="en-US"/>
        </w:rPr>
        <w:t xml:space="preserve">Represent </w:t>
      </w:r>
      <w:r>
        <w:rPr>
          <w:sz w:val="24"/>
          <w:szCs w:val="24"/>
          <w:lang w:val="en-US"/>
        </w:rPr>
        <w:t>the information in the table in the form of a bipartite graph.</w:t>
      </w:r>
    </w:p>
    <w:p w:rsidR="00B54F3C" w:rsidRDefault="00B54F3C" w:rsidP="00B54F3C">
      <w:pPr>
        <w:spacing w:after="0"/>
        <w:rPr>
          <w:sz w:val="24"/>
          <w:szCs w:val="24"/>
          <w:lang w:val="en-US"/>
        </w:rPr>
      </w:pPr>
    </w:p>
    <w:p w:rsidR="00B54F3C" w:rsidRDefault="00B54F3C" w:rsidP="00B54F3C">
      <w:pPr>
        <w:spacing w:after="0"/>
        <w:rPr>
          <w:sz w:val="24"/>
          <w:szCs w:val="24"/>
          <w:lang w:val="en-US"/>
        </w:rPr>
      </w:pPr>
    </w:p>
    <w:p w:rsidR="00B54F3C" w:rsidRDefault="00B54F3C" w:rsidP="00B54F3C">
      <w:pPr>
        <w:spacing w:after="0"/>
        <w:rPr>
          <w:sz w:val="24"/>
          <w:szCs w:val="24"/>
          <w:lang w:val="en-US"/>
        </w:rPr>
      </w:pPr>
    </w:p>
    <w:p w:rsidR="00B54F3C" w:rsidRDefault="00B54F3C" w:rsidP="00B54F3C">
      <w:pPr>
        <w:spacing w:after="0"/>
        <w:rPr>
          <w:sz w:val="24"/>
          <w:szCs w:val="24"/>
          <w:lang w:val="en-US"/>
        </w:rPr>
      </w:pPr>
    </w:p>
    <w:p w:rsidR="00DF6896" w:rsidRDefault="00DF6896" w:rsidP="00B54F3C">
      <w:pPr>
        <w:spacing w:after="0"/>
        <w:rPr>
          <w:sz w:val="24"/>
          <w:szCs w:val="24"/>
          <w:lang w:val="en-US"/>
        </w:rPr>
      </w:pPr>
    </w:p>
    <w:p w:rsidR="00DF6896" w:rsidRDefault="00DF6896" w:rsidP="00B54F3C">
      <w:pPr>
        <w:spacing w:after="0"/>
        <w:rPr>
          <w:sz w:val="24"/>
          <w:szCs w:val="24"/>
          <w:lang w:val="en-US"/>
        </w:rPr>
      </w:pPr>
    </w:p>
    <w:p w:rsidR="00DF6896" w:rsidRDefault="00DF6896" w:rsidP="00B54F3C">
      <w:pPr>
        <w:spacing w:after="0"/>
        <w:rPr>
          <w:sz w:val="24"/>
          <w:szCs w:val="24"/>
          <w:lang w:val="en-US"/>
        </w:rPr>
      </w:pPr>
    </w:p>
    <w:p w:rsidR="00DF6896" w:rsidRDefault="00DF6896" w:rsidP="00B54F3C">
      <w:pPr>
        <w:spacing w:after="0"/>
        <w:rPr>
          <w:sz w:val="24"/>
          <w:szCs w:val="24"/>
          <w:lang w:val="en-US"/>
        </w:rPr>
      </w:pPr>
    </w:p>
    <w:p w:rsidR="00B54F3C" w:rsidRDefault="00B54F3C" w:rsidP="00B54F3C">
      <w:pPr>
        <w:spacing w:after="0"/>
        <w:rPr>
          <w:sz w:val="24"/>
          <w:szCs w:val="24"/>
          <w:lang w:val="en-US"/>
        </w:rPr>
      </w:pPr>
    </w:p>
    <w:p w:rsidR="00B54F3C" w:rsidRDefault="00B54F3C" w:rsidP="00B54F3C">
      <w:pPr>
        <w:spacing w:after="0"/>
        <w:rPr>
          <w:sz w:val="24"/>
          <w:szCs w:val="24"/>
          <w:lang w:val="en-US"/>
        </w:rPr>
      </w:pPr>
    </w:p>
    <w:p w:rsidR="00B54F3C" w:rsidRPr="00DF4FFF" w:rsidRDefault="00B54F3C" w:rsidP="00DF4FFF">
      <w:pPr>
        <w:spacing w:after="0"/>
        <w:rPr>
          <w:sz w:val="24"/>
          <w:szCs w:val="24"/>
          <w:lang w:val="en-US"/>
        </w:rPr>
      </w:pPr>
    </w:p>
    <w:p w:rsidR="00B54F3C" w:rsidRDefault="00B54F3C" w:rsidP="00B54F3C">
      <w:pPr>
        <w:spacing w:after="0"/>
        <w:rPr>
          <w:sz w:val="24"/>
          <w:szCs w:val="24"/>
          <w:lang w:val="en-US"/>
        </w:rPr>
      </w:pPr>
    </w:p>
    <w:p w:rsidR="00B54F3C" w:rsidRDefault="008421F8" w:rsidP="00B54F3C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the Hungarian algorithm to assign one worker to one task and calculate the minimum time taken to complete the tasks.</w:t>
      </w:r>
    </w:p>
    <w:p w:rsidR="00B54F3C" w:rsidRDefault="00B54F3C" w:rsidP="00B54F3C">
      <w:pPr>
        <w:spacing w:after="0"/>
        <w:rPr>
          <w:sz w:val="24"/>
          <w:szCs w:val="24"/>
          <w:lang w:val="en-US"/>
        </w:rPr>
      </w:pPr>
      <w:bookmarkStart w:id="0" w:name="_GoBack"/>
      <w:bookmarkEnd w:id="0"/>
    </w:p>
    <w:p w:rsidR="00B54F3C" w:rsidRDefault="00B54F3C" w:rsidP="00B54F3C">
      <w:pPr>
        <w:spacing w:after="0"/>
        <w:rPr>
          <w:sz w:val="24"/>
          <w:szCs w:val="24"/>
          <w:lang w:val="en-US"/>
        </w:rPr>
      </w:pPr>
    </w:p>
    <w:p w:rsidR="00DF6896" w:rsidRDefault="00DF6896" w:rsidP="00B54F3C">
      <w:pPr>
        <w:spacing w:after="0"/>
        <w:rPr>
          <w:sz w:val="24"/>
          <w:szCs w:val="24"/>
          <w:lang w:val="en-US"/>
        </w:rPr>
      </w:pPr>
    </w:p>
    <w:p w:rsidR="00DF4FFF" w:rsidRDefault="00DF4FFF" w:rsidP="00B54F3C">
      <w:pPr>
        <w:spacing w:after="0"/>
        <w:rPr>
          <w:sz w:val="24"/>
          <w:szCs w:val="24"/>
          <w:lang w:val="en-US"/>
        </w:rPr>
      </w:pPr>
    </w:p>
    <w:p w:rsidR="00DF4FFF" w:rsidRDefault="00DF4FFF" w:rsidP="00B54F3C">
      <w:pPr>
        <w:spacing w:after="0"/>
        <w:rPr>
          <w:sz w:val="24"/>
          <w:szCs w:val="24"/>
          <w:lang w:val="en-US"/>
        </w:rPr>
      </w:pPr>
    </w:p>
    <w:p w:rsidR="00DF4FFF" w:rsidRDefault="00DF4FFF" w:rsidP="00B54F3C">
      <w:pPr>
        <w:spacing w:after="0"/>
        <w:rPr>
          <w:sz w:val="24"/>
          <w:szCs w:val="24"/>
          <w:lang w:val="en-US"/>
        </w:rPr>
      </w:pPr>
    </w:p>
    <w:p w:rsidR="00DF4FFF" w:rsidRDefault="00DF4FFF" w:rsidP="00B54F3C">
      <w:pPr>
        <w:spacing w:after="0"/>
        <w:rPr>
          <w:sz w:val="24"/>
          <w:szCs w:val="24"/>
          <w:lang w:val="en-US"/>
        </w:rPr>
      </w:pPr>
    </w:p>
    <w:p w:rsidR="00DF4FFF" w:rsidRDefault="00DF4FFF" w:rsidP="00B54F3C">
      <w:pPr>
        <w:spacing w:after="0"/>
        <w:rPr>
          <w:sz w:val="24"/>
          <w:szCs w:val="24"/>
          <w:lang w:val="en-US"/>
        </w:rPr>
      </w:pPr>
    </w:p>
    <w:p w:rsidR="00DF4FFF" w:rsidRDefault="00DF4FFF" w:rsidP="00B54F3C">
      <w:pPr>
        <w:spacing w:after="0"/>
        <w:rPr>
          <w:sz w:val="24"/>
          <w:szCs w:val="24"/>
          <w:lang w:val="en-US"/>
        </w:rPr>
      </w:pPr>
    </w:p>
    <w:p w:rsidR="00DF4FFF" w:rsidRDefault="00DF4FFF" w:rsidP="00B54F3C">
      <w:pPr>
        <w:spacing w:after="0"/>
        <w:rPr>
          <w:sz w:val="24"/>
          <w:szCs w:val="24"/>
          <w:lang w:val="en-US"/>
        </w:rPr>
      </w:pPr>
    </w:p>
    <w:p w:rsidR="00DF4FFF" w:rsidRDefault="00DF4FFF" w:rsidP="00B54F3C">
      <w:pPr>
        <w:spacing w:after="0"/>
        <w:rPr>
          <w:sz w:val="24"/>
          <w:szCs w:val="24"/>
          <w:lang w:val="en-US"/>
        </w:rPr>
      </w:pPr>
    </w:p>
    <w:p w:rsidR="00DF4FFF" w:rsidRDefault="00DF4FFF" w:rsidP="00B54F3C">
      <w:pPr>
        <w:spacing w:after="0"/>
        <w:rPr>
          <w:sz w:val="24"/>
          <w:szCs w:val="24"/>
          <w:lang w:val="en-US"/>
        </w:rPr>
      </w:pPr>
    </w:p>
    <w:p w:rsidR="00DF4FFF" w:rsidRDefault="00DF4FFF" w:rsidP="00B54F3C">
      <w:pPr>
        <w:spacing w:after="0"/>
        <w:rPr>
          <w:sz w:val="24"/>
          <w:szCs w:val="24"/>
          <w:lang w:val="en-US"/>
        </w:rPr>
      </w:pPr>
    </w:p>
    <w:p w:rsidR="00DF4FFF" w:rsidRDefault="00DF4FFF" w:rsidP="00B54F3C">
      <w:pPr>
        <w:spacing w:after="0"/>
        <w:rPr>
          <w:sz w:val="24"/>
          <w:szCs w:val="24"/>
          <w:lang w:val="en-US"/>
        </w:rPr>
      </w:pPr>
    </w:p>
    <w:p w:rsidR="00DF4FFF" w:rsidRDefault="00DF4FFF" w:rsidP="00B54F3C">
      <w:pPr>
        <w:spacing w:after="0"/>
        <w:rPr>
          <w:sz w:val="24"/>
          <w:szCs w:val="24"/>
          <w:lang w:val="en-US"/>
        </w:rPr>
      </w:pPr>
    </w:p>
    <w:p w:rsidR="00B54F3C" w:rsidRDefault="00B54F3C" w:rsidP="00B54F3C">
      <w:pPr>
        <w:spacing w:after="0"/>
        <w:rPr>
          <w:sz w:val="24"/>
          <w:szCs w:val="24"/>
          <w:lang w:val="en-US"/>
        </w:rPr>
      </w:pPr>
    </w:p>
    <w:p w:rsidR="00B54F3C" w:rsidRDefault="00DF4FFF" w:rsidP="00DF4FFF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 the tasks to the workers using a bipartite graph.</w:t>
      </w:r>
    </w:p>
    <w:p w:rsidR="00DF4FFF" w:rsidRPr="00DF4FFF" w:rsidRDefault="00DF4FFF" w:rsidP="00DF4FFF">
      <w:pPr>
        <w:pStyle w:val="ListParagraph"/>
        <w:spacing w:after="0"/>
        <w:rPr>
          <w:sz w:val="24"/>
          <w:szCs w:val="24"/>
          <w:lang w:val="en-US"/>
        </w:rPr>
      </w:pPr>
    </w:p>
    <w:p w:rsidR="00DF6896" w:rsidRDefault="00DF6896" w:rsidP="00B54F3C">
      <w:pPr>
        <w:spacing w:after="0"/>
        <w:rPr>
          <w:sz w:val="24"/>
          <w:szCs w:val="24"/>
          <w:lang w:val="en-US"/>
        </w:rPr>
      </w:pPr>
    </w:p>
    <w:p w:rsidR="00DF6896" w:rsidRDefault="00DF6896" w:rsidP="00B54F3C">
      <w:pPr>
        <w:spacing w:after="0"/>
        <w:rPr>
          <w:sz w:val="24"/>
          <w:szCs w:val="24"/>
          <w:lang w:val="en-US"/>
        </w:rPr>
      </w:pPr>
    </w:p>
    <w:p w:rsidR="00DF6896" w:rsidRDefault="00DF6896" w:rsidP="00B54F3C">
      <w:pPr>
        <w:spacing w:after="0"/>
        <w:rPr>
          <w:sz w:val="24"/>
          <w:szCs w:val="24"/>
          <w:lang w:val="en-US"/>
        </w:rPr>
      </w:pPr>
    </w:p>
    <w:p w:rsidR="00B54F3C" w:rsidRDefault="00B54F3C" w:rsidP="00B54F3C">
      <w:pPr>
        <w:spacing w:after="0"/>
        <w:rPr>
          <w:sz w:val="24"/>
          <w:szCs w:val="24"/>
          <w:lang w:val="en-US"/>
        </w:rPr>
      </w:pPr>
    </w:p>
    <w:p w:rsidR="00B54F3C" w:rsidRPr="00BF726E" w:rsidRDefault="00B54F3C" w:rsidP="00BF726E">
      <w:pPr>
        <w:spacing w:after="0"/>
        <w:rPr>
          <w:sz w:val="24"/>
          <w:szCs w:val="24"/>
          <w:lang w:val="en-US"/>
        </w:rPr>
      </w:pPr>
    </w:p>
    <w:sectPr w:rsidR="00B54F3C" w:rsidRPr="00BF726E" w:rsidSect="00EF27AB">
      <w:pgSz w:w="11906" w:h="16838"/>
      <w:pgMar w:top="426" w:right="849" w:bottom="71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04D20"/>
    <w:multiLevelType w:val="multilevel"/>
    <w:tmpl w:val="44F275B0"/>
    <w:lvl w:ilvl="0">
      <w:start w:val="1"/>
      <w:numFmt w:val="none"/>
      <w:pStyle w:val="Ptablebodyindent1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pStyle w:val="Ptablebodyindent1"/>
      <w:lvlText w:val="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pStyle w:val="Ptablebodyindent2"/>
      <w:lvlText w:val="%3) 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">
    <w:nsid w:val="55B66B38"/>
    <w:multiLevelType w:val="hybridMultilevel"/>
    <w:tmpl w:val="BC524B3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2300A"/>
    <w:rsid w:val="00050276"/>
    <w:rsid w:val="000D41C0"/>
    <w:rsid w:val="001730A4"/>
    <w:rsid w:val="001A7B0D"/>
    <w:rsid w:val="00237F95"/>
    <w:rsid w:val="002E0F70"/>
    <w:rsid w:val="00306B09"/>
    <w:rsid w:val="00331808"/>
    <w:rsid w:val="00331AEE"/>
    <w:rsid w:val="00334D10"/>
    <w:rsid w:val="003E3A88"/>
    <w:rsid w:val="004B1FCE"/>
    <w:rsid w:val="0051495B"/>
    <w:rsid w:val="00516D3E"/>
    <w:rsid w:val="00561B6F"/>
    <w:rsid w:val="006D0518"/>
    <w:rsid w:val="006F2BDE"/>
    <w:rsid w:val="008421F8"/>
    <w:rsid w:val="008E73A9"/>
    <w:rsid w:val="00990236"/>
    <w:rsid w:val="00A868F6"/>
    <w:rsid w:val="00B36006"/>
    <w:rsid w:val="00B54F3C"/>
    <w:rsid w:val="00BF726E"/>
    <w:rsid w:val="00C837B6"/>
    <w:rsid w:val="00D01FED"/>
    <w:rsid w:val="00D11E55"/>
    <w:rsid w:val="00D90782"/>
    <w:rsid w:val="00DE68D3"/>
    <w:rsid w:val="00DF4FFF"/>
    <w:rsid w:val="00DF6896"/>
    <w:rsid w:val="00EF1902"/>
    <w:rsid w:val="00EF27AB"/>
    <w:rsid w:val="00F8530F"/>
    <w:rsid w:val="00F958E2"/>
    <w:rsid w:val="00FA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Ptablebodyindent1">
    <w:name w:val="P: table body indent 1"/>
    <w:basedOn w:val="Normal"/>
    <w:link w:val="Ptablebodyindent1Char"/>
    <w:rsid w:val="00D01FED"/>
    <w:pPr>
      <w:numPr>
        <w:ilvl w:val="1"/>
        <w:numId w:val="1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Ptablebodyindent2">
    <w:name w:val="P: table body indent 2"/>
    <w:basedOn w:val="Normal"/>
    <w:rsid w:val="00D01FED"/>
    <w:pPr>
      <w:numPr>
        <w:ilvl w:val="2"/>
        <w:numId w:val="1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tablebodyindent1Char">
    <w:name w:val="P: table body indent 1 Char"/>
    <w:basedOn w:val="DefaultParagraphFont"/>
    <w:link w:val="Ptablebodyindent1"/>
    <w:rsid w:val="00D01FED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54F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Ptablebodyindent1">
    <w:name w:val="P: table body indent 1"/>
    <w:basedOn w:val="Normal"/>
    <w:link w:val="Ptablebodyindent1Char"/>
    <w:rsid w:val="00D01FED"/>
    <w:pPr>
      <w:numPr>
        <w:ilvl w:val="1"/>
        <w:numId w:val="1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Ptablebodyindent2">
    <w:name w:val="P: table body indent 2"/>
    <w:basedOn w:val="Normal"/>
    <w:rsid w:val="00D01FED"/>
    <w:pPr>
      <w:numPr>
        <w:ilvl w:val="2"/>
        <w:numId w:val="1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tablebodyindent1Char">
    <w:name w:val="P: table body indent 1 Char"/>
    <w:basedOn w:val="DefaultParagraphFont"/>
    <w:link w:val="Ptablebodyindent1"/>
    <w:rsid w:val="00D01FED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54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DBE3BA783A43299F937BABC78BB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634E0-0CA3-492A-AE38-4FDF697075BC}"/>
      </w:docPartPr>
      <w:docPartBody>
        <w:p w:rsidR="00BC3D6B" w:rsidRDefault="00BC3D6B" w:rsidP="00BC3D6B">
          <w:pPr>
            <w:pStyle w:val="05DBE3BA783A43299F937BABC78BB7762"/>
          </w:pPr>
          <w:r w:rsidRPr="001730A4">
            <w:rPr>
              <w:rStyle w:val="PlaceholderText"/>
              <w:sz w:val="28"/>
              <w:szCs w:val="28"/>
            </w:rPr>
            <w:t>Click here to enter text.</w:t>
          </w:r>
        </w:p>
      </w:docPartBody>
    </w:docPart>
    <w:docPart>
      <w:docPartPr>
        <w:name w:val="53E393FDF63D409CB740051682D61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57F64-9A9F-4451-B9CD-0D5A58C689AA}"/>
      </w:docPartPr>
      <w:docPartBody>
        <w:p w:rsidR="00BC3D6B" w:rsidRDefault="00BC3D6B" w:rsidP="00BC3D6B">
          <w:pPr>
            <w:pStyle w:val="53E393FDF63D409CB740051682D61ED52"/>
          </w:pPr>
          <w:r w:rsidRPr="001730A4">
            <w:rPr>
              <w:rStyle w:val="PlaceholderText"/>
              <w:sz w:val="28"/>
              <w:szCs w:val="28"/>
            </w:rPr>
            <w:t>Click to enter text.</w:t>
          </w:r>
        </w:p>
      </w:docPartBody>
    </w:docPart>
    <w:docPart>
      <w:docPartPr>
        <w:name w:val="9E4153F2F8844B8B857FE032E6D1A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BCD78-D21C-4B2B-BF12-291A1F978799}"/>
      </w:docPartPr>
      <w:docPartBody>
        <w:p w:rsidR="00AD3587" w:rsidRDefault="00BC3D6B" w:rsidP="00BC3D6B">
          <w:pPr>
            <w:pStyle w:val="9E4153F2F8844B8B857FE032E6D1A5D21"/>
          </w:pPr>
          <w:r w:rsidRPr="00B07664">
            <w:rPr>
              <w:rStyle w:val="PlaceholderText"/>
            </w:rPr>
            <w:t xml:space="preserve">Click to enter </w:t>
          </w:r>
        </w:p>
      </w:docPartBody>
    </w:docPart>
    <w:docPart>
      <w:docPartPr>
        <w:name w:val="C7FEC206707842F486608EA3764F0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5835F-7317-4BF5-9585-42E159DBBD99}"/>
      </w:docPartPr>
      <w:docPartBody>
        <w:p w:rsidR="00AD3587" w:rsidRDefault="00BC3D6B" w:rsidP="00BC3D6B">
          <w:pPr>
            <w:pStyle w:val="C7FEC206707842F486608EA3764F0420"/>
          </w:pPr>
          <w:r>
            <w:rPr>
              <w:rStyle w:val="PlaceholderText"/>
            </w:rPr>
            <w:t>Click</w:t>
          </w:r>
          <w:r w:rsidRPr="002B461E">
            <w:rPr>
              <w:rStyle w:val="PlaceholderText"/>
            </w:rPr>
            <w:t xml:space="preserve"> to enter text.</w:t>
          </w:r>
        </w:p>
      </w:docPartBody>
    </w:docPart>
    <w:docPart>
      <w:docPartPr>
        <w:name w:val="44866C00A00E4476AB1070420B7A3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527DF-5C28-46F0-98E1-23B3A3B17790}"/>
      </w:docPartPr>
      <w:docPartBody>
        <w:p w:rsidR="00471095" w:rsidRDefault="00AD3587" w:rsidP="00AD3587">
          <w:pPr>
            <w:pStyle w:val="44866C00A00E4476AB1070420B7A3421"/>
          </w:pPr>
          <w:r w:rsidRPr="00B07664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E92"/>
    <w:rsid w:val="00471095"/>
    <w:rsid w:val="00695471"/>
    <w:rsid w:val="006A5E92"/>
    <w:rsid w:val="006F06F9"/>
    <w:rsid w:val="00AD3587"/>
    <w:rsid w:val="00BA5FB0"/>
    <w:rsid w:val="00BC3D6B"/>
    <w:rsid w:val="00CC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3587"/>
    <w:rPr>
      <w:color w:val="808080"/>
    </w:rPr>
  </w:style>
  <w:style w:type="paragraph" w:customStyle="1" w:styleId="7387CD639EC2486EB514554C75DCC5AD">
    <w:name w:val="7387CD639EC2486EB514554C75DCC5AD"/>
    <w:rsid w:val="006A5E92"/>
  </w:style>
  <w:style w:type="paragraph" w:customStyle="1" w:styleId="90BD807B715547B98814C0FBC2085AF1">
    <w:name w:val="90BD807B715547B98814C0FBC2085AF1"/>
    <w:rsid w:val="006A5E92"/>
  </w:style>
  <w:style w:type="paragraph" w:customStyle="1" w:styleId="A810C007923945BA82A88753A676B178">
    <w:name w:val="A810C007923945BA82A88753A676B178"/>
    <w:rsid w:val="006A5E92"/>
  </w:style>
  <w:style w:type="paragraph" w:customStyle="1" w:styleId="F106B9A632264794BD037B3CE7A5CE10">
    <w:name w:val="F106B9A632264794BD037B3CE7A5CE10"/>
    <w:rsid w:val="006A5E92"/>
  </w:style>
  <w:style w:type="paragraph" w:customStyle="1" w:styleId="A205AD8335E64C0C8D8C5FA05358F30B">
    <w:name w:val="A205AD8335E64C0C8D8C5FA05358F30B"/>
    <w:rsid w:val="006A5E92"/>
  </w:style>
  <w:style w:type="paragraph" w:customStyle="1" w:styleId="16A2B0DC9991457780E3AFA1B6A714BF">
    <w:name w:val="16A2B0DC9991457780E3AFA1B6A714BF"/>
    <w:rsid w:val="006A5E92"/>
  </w:style>
  <w:style w:type="paragraph" w:customStyle="1" w:styleId="0F7EEAFAE7CA4473B2316D5456ABC83B">
    <w:name w:val="0F7EEAFAE7CA4473B2316D5456ABC83B"/>
    <w:rsid w:val="006A5E92"/>
  </w:style>
  <w:style w:type="paragraph" w:customStyle="1" w:styleId="7CF74770449148F6887166524E9F3A15">
    <w:name w:val="7CF74770449148F6887166524E9F3A15"/>
    <w:rsid w:val="006A5E92"/>
  </w:style>
  <w:style w:type="paragraph" w:customStyle="1" w:styleId="0B9227B75376469ABA60C671BFC3F077">
    <w:name w:val="0B9227B75376469ABA60C671BFC3F077"/>
    <w:rsid w:val="006A5E92"/>
  </w:style>
  <w:style w:type="paragraph" w:customStyle="1" w:styleId="B3C1715C73834FBEB35AB0EC4F3EF312">
    <w:name w:val="B3C1715C73834FBEB35AB0EC4F3EF312"/>
    <w:rsid w:val="006A5E92"/>
  </w:style>
  <w:style w:type="paragraph" w:customStyle="1" w:styleId="3D9C87937E73483E8F38920C302C3184">
    <w:name w:val="3D9C87937E73483E8F38920C302C3184"/>
    <w:rsid w:val="006A5E92"/>
  </w:style>
  <w:style w:type="paragraph" w:customStyle="1" w:styleId="EDE75645BBE1454EBC3D8D02FBF986BD">
    <w:name w:val="EDE75645BBE1454EBC3D8D02FBF986BD"/>
    <w:rsid w:val="006A5E92"/>
  </w:style>
  <w:style w:type="paragraph" w:customStyle="1" w:styleId="053E8C9240E44CCB80B4B00B22167EE3">
    <w:name w:val="053E8C9240E44CCB80B4B00B22167EE3"/>
    <w:rsid w:val="006A5E92"/>
  </w:style>
  <w:style w:type="paragraph" w:customStyle="1" w:styleId="FA87FC4979EE41FB88A7347F66EFEF9D">
    <w:name w:val="FA87FC4979EE41FB88A7347F66EFEF9D"/>
    <w:rsid w:val="006A5E92"/>
  </w:style>
  <w:style w:type="paragraph" w:customStyle="1" w:styleId="375400414B0249479B7326171C0C1377">
    <w:name w:val="375400414B0249479B7326171C0C1377"/>
    <w:rsid w:val="006A5E92"/>
  </w:style>
  <w:style w:type="paragraph" w:customStyle="1" w:styleId="CDD14D2D4FA0412C86AD3B8A6C6D745F">
    <w:name w:val="CDD14D2D4FA0412C86AD3B8A6C6D745F"/>
    <w:rsid w:val="006A5E92"/>
  </w:style>
  <w:style w:type="paragraph" w:customStyle="1" w:styleId="28DCD9FEEBD4471185B3D8BF23E6E629">
    <w:name w:val="28DCD9FEEBD4471185B3D8BF23E6E629"/>
    <w:rsid w:val="006A5E92"/>
  </w:style>
  <w:style w:type="paragraph" w:customStyle="1" w:styleId="B7CA3BECD312408B94A20C4DF53A8DB1">
    <w:name w:val="B7CA3BECD312408B94A20C4DF53A8DB1"/>
    <w:rsid w:val="006A5E92"/>
  </w:style>
  <w:style w:type="paragraph" w:customStyle="1" w:styleId="8BF65926FB814704A90A48655BBB1A15">
    <w:name w:val="8BF65926FB814704A90A48655BBB1A15"/>
    <w:rsid w:val="006A5E92"/>
  </w:style>
  <w:style w:type="paragraph" w:customStyle="1" w:styleId="430FD301342F47DC88507FA0DBECDC67">
    <w:name w:val="430FD301342F47DC88507FA0DBECDC67"/>
    <w:rsid w:val="006A5E92"/>
  </w:style>
  <w:style w:type="paragraph" w:customStyle="1" w:styleId="046F14ACCAA74806AB9510AB388D01EE">
    <w:name w:val="046F14ACCAA74806AB9510AB388D01EE"/>
    <w:rsid w:val="006A5E92"/>
  </w:style>
  <w:style w:type="paragraph" w:customStyle="1" w:styleId="EA1DB8C819EC423F9E171BD55098E5CB">
    <w:name w:val="EA1DB8C819EC423F9E171BD55098E5CB"/>
    <w:rsid w:val="006A5E92"/>
  </w:style>
  <w:style w:type="paragraph" w:customStyle="1" w:styleId="D5A628C55FB740B193D2ED2D51DA52C4">
    <w:name w:val="D5A628C55FB740B193D2ED2D51DA52C4"/>
    <w:rsid w:val="006A5E92"/>
  </w:style>
  <w:style w:type="paragraph" w:customStyle="1" w:styleId="95EAA44659974AC5B968F16413AB6AE7">
    <w:name w:val="95EAA44659974AC5B968F16413AB6AE7"/>
    <w:rsid w:val="006A5E92"/>
  </w:style>
  <w:style w:type="paragraph" w:customStyle="1" w:styleId="F2810E62443447659C4DF4386B2BE375">
    <w:name w:val="F2810E62443447659C4DF4386B2BE375"/>
    <w:rsid w:val="006A5E92"/>
  </w:style>
  <w:style w:type="paragraph" w:customStyle="1" w:styleId="6D877D833CE448BBA61D0C4CC4CD024A">
    <w:name w:val="6D877D833CE448BBA61D0C4CC4CD024A"/>
    <w:rsid w:val="006A5E92"/>
  </w:style>
  <w:style w:type="paragraph" w:customStyle="1" w:styleId="CD4035DF288C41FB89DDD1BEE0E05750">
    <w:name w:val="CD4035DF288C41FB89DDD1BEE0E05750"/>
    <w:rsid w:val="006A5E92"/>
  </w:style>
  <w:style w:type="paragraph" w:customStyle="1" w:styleId="DFA694FB899746E6AF8762232CF0EE35">
    <w:name w:val="DFA694FB899746E6AF8762232CF0EE35"/>
    <w:rsid w:val="006A5E92"/>
  </w:style>
  <w:style w:type="paragraph" w:customStyle="1" w:styleId="7AEA4062E1E34CD5A63FE40727264298">
    <w:name w:val="7AEA4062E1E34CD5A63FE40727264298"/>
    <w:rsid w:val="006A5E92"/>
  </w:style>
  <w:style w:type="paragraph" w:customStyle="1" w:styleId="4147533A44A94ABD9A6AD76040E96C9E">
    <w:name w:val="4147533A44A94ABD9A6AD76040E96C9E"/>
    <w:rsid w:val="006A5E92"/>
  </w:style>
  <w:style w:type="paragraph" w:customStyle="1" w:styleId="6F90685B5EC64EEFB46EA9041FAB219C">
    <w:name w:val="6F90685B5EC64EEFB46EA9041FAB219C"/>
    <w:rsid w:val="006A5E92"/>
  </w:style>
  <w:style w:type="paragraph" w:customStyle="1" w:styleId="1619042801C5443DA9F7B63CFBD3EAEF">
    <w:name w:val="1619042801C5443DA9F7B63CFBD3EAEF"/>
    <w:rsid w:val="006A5E92"/>
  </w:style>
  <w:style w:type="paragraph" w:customStyle="1" w:styleId="22D8B6057BDA4BC49864A54B2924BE2B">
    <w:name w:val="22D8B6057BDA4BC49864A54B2924BE2B"/>
    <w:rsid w:val="006A5E92"/>
  </w:style>
  <w:style w:type="paragraph" w:customStyle="1" w:styleId="64879709B60447D7AB1D2AA4A2B94614">
    <w:name w:val="64879709B60447D7AB1D2AA4A2B94614"/>
    <w:rsid w:val="006A5E92"/>
  </w:style>
  <w:style w:type="paragraph" w:customStyle="1" w:styleId="DEAADBC4F26F4EF888BB8A778EE13029">
    <w:name w:val="DEAADBC4F26F4EF888BB8A778EE13029"/>
    <w:rsid w:val="006A5E92"/>
  </w:style>
  <w:style w:type="paragraph" w:customStyle="1" w:styleId="88E6C323516A43B79A184F60B81227BF">
    <w:name w:val="88E6C323516A43B79A184F60B81227BF"/>
    <w:rsid w:val="006A5E92"/>
  </w:style>
  <w:style w:type="paragraph" w:customStyle="1" w:styleId="C91965D94F6E40869986A5A026798310">
    <w:name w:val="C91965D94F6E40869986A5A026798310"/>
    <w:rsid w:val="006A5E92"/>
  </w:style>
  <w:style w:type="paragraph" w:customStyle="1" w:styleId="D286E6C571C04B2799245304076B941F">
    <w:name w:val="D286E6C571C04B2799245304076B941F"/>
    <w:rsid w:val="006A5E92"/>
  </w:style>
  <w:style w:type="paragraph" w:customStyle="1" w:styleId="486E2B4E91F94C19AEC4B7FB8D595623">
    <w:name w:val="486E2B4E91F94C19AEC4B7FB8D595623"/>
    <w:rsid w:val="006A5E92"/>
  </w:style>
  <w:style w:type="paragraph" w:customStyle="1" w:styleId="171DA8BAAAAF45459F461E2D6F183215">
    <w:name w:val="171DA8BAAAAF45459F461E2D6F183215"/>
    <w:rsid w:val="006A5E92"/>
  </w:style>
  <w:style w:type="paragraph" w:customStyle="1" w:styleId="E98DDE1678BD4E36B769FB0A8F5E43B5">
    <w:name w:val="E98DDE1678BD4E36B769FB0A8F5E43B5"/>
    <w:rsid w:val="006A5E92"/>
  </w:style>
  <w:style w:type="paragraph" w:customStyle="1" w:styleId="1480B9B20A004769AADAEBC9D5A3D3E8">
    <w:name w:val="1480B9B20A004769AADAEBC9D5A3D3E8"/>
    <w:rsid w:val="006A5E92"/>
  </w:style>
  <w:style w:type="paragraph" w:customStyle="1" w:styleId="4DECA6ADED9E40CB9A18584AE6AF9D21">
    <w:name w:val="4DECA6ADED9E40CB9A18584AE6AF9D21"/>
    <w:rsid w:val="006A5E92"/>
  </w:style>
  <w:style w:type="paragraph" w:customStyle="1" w:styleId="05DBE3BA783A43299F937BABC78BB776">
    <w:name w:val="05DBE3BA783A43299F937BABC78BB776"/>
    <w:rsid w:val="006A5E92"/>
  </w:style>
  <w:style w:type="paragraph" w:customStyle="1" w:styleId="53E393FDF63D409CB740051682D61ED5">
    <w:name w:val="53E393FDF63D409CB740051682D61ED5"/>
    <w:rsid w:val="006A5E92"/>
  </w:style>
  <w:style w:type="paragraph" w:customStyle="1" w:styleId="361CDEC63817480A9AA42BF85CF0FFD1">
    <w:name w:val="361CDEC63817480A9AA42BF85CF0FFD1"/>
    <w:rsid w:val="006A5E92"/>
  </w:style>
  <w:style w:type="paragraph" w:customStyle="1" w:styleId="25090813CB864AF598CD1D9C2E9715D8">
    <w:name w:val="25090813CB864AF598CD1D9C2E9715D8"/>
    <w:rsid w:val="006A5E92"/>
  </w:style>
  <w:style w:type="paragraph" w:customStyle="1" w:styleId="B3443939AF4E4540BD039025CC47C33F">
    <w:name w:val="B3443939AF4E4540BD039025CC47C33F"/>
    <w:rsid w:val="006A5E92"/>
  </w:style>
  <w:style w:type="paragraph" w:customStyle="1" w:styleId="A393A73EAE6C41168C18C36C4D9AB253">
    <w:name w:val="A393A73EAE6C41168C18C36C4D9AB253"/>
    <w:rsid w:val="006A5E92"/>
  </w:style>
  <w:style w:type="paragraph" w:customStyle="1" w:styleId="D5FC1FA6E02D410DB8D54A273C3147E9">
    <w:name w:val="D5FC1FA6E02D410DB8D54A273C3147E9"/>
    <w:rsid w:val="006A5E92"/>
  </w:style>
  <w:style w:type="paragraph" w:customStyle="1" w:styleId="C92E108BDA80447BA43F44E66B3EAB68">
    <w:name w:val="C92E108BDA80447BA43F44E66B3EAB68"/>
    <w:rsid w:val="006A5E92"/>
  </w:style>
  <w:style w:type="paragraph" w:customStyle="1" w:styleId="05DBE3BA783A43299F937BABC78BB7761">
    <w:name w:val="05DBE3BA783A43299F937BABC78BB7761"/>
    <w:rsid w:val="006A5E92"/>
    <w:rPr>
      <w:rFonts w:eastAsiaTheme="minorHAnsi"/>
      <w:lang w:eastAsia="en-US"/>
    </w:rPr>
  </w:style>
  <w:style w:type="paragraph" w:customStyle="1" w:styleId="53E393FDF63D409CB740051682D61ED51">
    <w:name w:val="53E393FDF63D409CB740051682D61ED51"/>
    <w:rsid w:val="006A5E92"/>
    <w:rPr>
      <w:rFonts w:eastAsiaTheme="minorHAnsi"/>
      <w:lang w:eastAsia="en-US"/>
    </w:rPr>
  </w:style>
  <w:style w:type="paragraph" w:customStyle="1" w:styleId="C92E108BDA80447BA43F44E66B3EAB681">
    <w:name w:val="C92E108BDA80447BA43F44E66B3EAB681"/>
    <w:rsid w:val="006A5E92"/>
    <w:rPr>
      <w:rFonts w:eastAsiaTheme="minorHAnsi"/>
      <w:lang w:eastAsia="en-US"/>
    </w:rPr>
  </w:style>
  <w:style w:type="paragraph" w:customStyle="1" w:styleId="B32B6216566B42DB88CCA2F4217E084F">
    <w:name w:val="B32B6216566B42DB88CCA2F4217E084F"/>
    <w:rsid w:val="006A5E92"/>
    <w:rPr>
      <w:rFonts w:eastAsiaTheme="minorHAnsi"/>
      <w:lang w:eastAsia="en-US"/>
    </w:rPr>
  </w:style>
  <w:style w:type="paragraph" w:customStyle="1" w:styleId="D5FC1FA6E02D410DB8D54A273C3147E91">
    <w:name w:val="D5FC1FA6E02D410DB8D54A273C3147E91"/>
    <w:rsid w:val="006A5E92"/>
    <w:rPr>
      <w:rFonts w:eastAsiaTheme="minorHAnsi"/>
      <w:lang w:eastAsia="en-US"/>
    </w:rPr>
  </w:style>
  <w:style w:type="paragraph" w:customStyle="1" w:styleId="B6750E6C39DC437DA827A56F16289E09">
    <w:name w:val="B6750E6C39DC437DA827A56F16289E09"/>
    <w:rsid w:val="00BC3D6B"/>
  </w:style>
  <w:style w:type="paragraph" w:customStyle="1" w:styleId="C39E3643342B406EBD47BB37651AA7E1">
    <w:name w:val="C39E3643342B406EBD47BB37651AA7E1"/>
    <w:rsid w:val="00BC3D6B"/>
  </w:style>
  <w:style w:type="paragraph" w:customStyle="1" w:styleId="9E4153F2F8844B8B857FE032E6D1A5D2">
    <w:name w:val="9E4153F2F8844B8B857FE032E6D1A5D2"/>
    <w:rsid w:val="00BC3D6B"/>
  </w:style>
  <w:style w:type="paragraph" w:customStyle="1" w:styleId="05DBE3BA783A43299F937BABC78BB7762">
    <w:name w:val="05DBE3BA783A43299F937BABC78BB7762"/>
    <w:rsid w:val="00BC3D6B"/>
    <w:rPr>
      <w:rFonts w:eastAsiaTheme="minorHAnsi"/>
      <w:lang w:eastAsia="en-US"/>
    </w:rPr>
  </w:style>
  <w:style w:type="paragraph" w:customStyle="1" w:styleId="53E393FDF63D409CB740051682D61ED52">
    <w:name w:val="53E393FDF63D409CB740051682D61ED52"/>
    <w:rsid w:val="00BC3D6B"/>
    <w:rPr>
      <w:rFonts w:eastAsiaTheme="minorHAnsi"/>
      <w:lang w:eastAsia="en-US"/>
    </w:rPr>
  </w:style>
  <w:style w:type="paragraph" w:customStyle="1" w:styleId="C92E108BDA80447BA43F44E66B3EAB682">
    <w:name w:val="C92E108BDA80447BA43F44E66B3EAB682"/>
    <w:rsid w:val="00BC3D6B"/>
    <w:rPr>
      <w:rFonts w:eastAsiaTheme="minorHAnsi"/>
      <w:lang w:eastAsia="en-US"/>
    </w:rPr>
  </w:style>
  <w:style w:type="paragraph" w:customStyle="1" w:styleId="9E4153F2F8844B8B857FE032E6D1A5D21">
    <w:name w:val="9E4153F2F8844B8B857FE032E6D1A5D21"/>
    <w:rsid w:val="00BC3D6B"/>
    <w:rPr>
      <w:rFonts w:eastAsiaTheme="minorHAnsi"/>
      <w:lang w:eastAsia="en-US"/>
    </w:rPr>
  </w:style>
  <w:style w:type="paragraph" w:customStyle="1" w:styleId="C39E3643342B406EBD47BB37651AA7E11">
    <w:name w:val="C39E3643342B406EBD47BB37651AA7E11"/>
    <w:rsid w:val="00BC3D6B"/>
    <w:rPr>
      <w:rFonts w:eastAsiaTheme="minorHAnsi"/>
      <w:lang w:eastAsia="en-US"/>
    </w:rPr>
  </w:style>
  <w:style w:type="paragraph" w:customStyle="1" w:styleId="C7FEC206707842F486608EA3764F0420">
    <w:name w:val="C7FEC206707842F486608EA3764F0420"/>
    <w:rsid w:val="00BC3D6B"/>
    <w:rPr>
      <w:rFonts w:eastAsiaTheme="minorHAnsi"/>
      <w:lang w:eastAsia="en-US"/>
    </w:rPr>
  </w:style>
  <w:style w:type="paragraph" w:customStyle="1" w:styleId="44866C00A00E4476AB1070420B7A3421">
    <w:name w:val="44866C00A00E4476AB1070420B7A3421"/>
    <w:rsid w:val="00AD3587"/>
  </w:style>
  <w:style w:type="paragraph" w:customStyle="1" w:styleId="22B460F712CB4835A6FFC1708A6ADFF5">
    <w:name w:val="22B460F712CB4835A6FFC1708A6ADFF5"/>
    <w:rsid w:val="00AD358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3587"/>
    <w:rPr>
      <w:color w:val="808080"/>
    </w:rPr>
  </w:style>
  <w:style w:type="paragraph" w:customStyle="1" w:styleId="7387CD639EC2486EB514554C75DCC5AD">
    <w:name w:val="7387CD639EC2486EB514554C75DCC5AD"/>
    <w:rsid w:val="006A5E92"/>
  </w:style>
  <w:style w:type="paragraph" w:customStyle="1" w:styleId="90BD807B715547B98814C0FBC2085AF1">
    <w:name w:val="90BD807B715547B98814C0FBC2085AF1"/>
    <w:rsid w:val="006A5E92"/>
  </w:style>
  <w:style w:type="paragraph" w:customStyle="1" w:styleId="A810C007923945BA82A88753A676B178">
    <w:name w:val="A810C007923945BA82A88753A676B178"/>
    <w:rsid w:val="006A5E92"/>
  </w:style>
  <w:style w:type="paragraph" w:customStyle="1" w:styleId="F106B9A632264794BD037B3CE7A5CE10">
    <w:name w:val="F106B9A632264794BD037B3CE7A5CE10"/>
    <w:rsid w:val="006A5E92"/>
  </w:style>
  <w:style w:type="paragraph" w:customStyle="1" w:styleId="A205AD8335E64C0C8D8C5FA05358F30B">
    <w:name w:val="A205AD8335E64C0C8D8C5FA05358F30B"/>
    <w:rsid w:val="006A5E92"/>
  </w:style>
  <w:style w:type="paragraph" w:customStyle="1" w:styleId="16A2B0DC9991457780E3AFA1B6A714BF">
    <w:name w:val="16A2B0DC9991457780E3AFA1B6A714BF"/>
    <w:rsid w:val="006A5E92"/>
  </w:style>
  <w:style w:type="paragraph" w:customStyle="1" w:styleId="0F7EEAFAE7CA4473B2316D5456ABC83B">
    <w:name w:val="0F7EEAFAE7CA4473B2316D5456ABC83B"/>
    <w:rsid w:val="006A5E92"/>
  </w:style>
  <w:style w:type="paragraph" w:customStyle="1" w:styleId="7CF74770449148F6887166524E9F3A15">
    <w:name w:val="7CF74770449148F6887166524E9F3A15"/>
    <w:rsid w:val="006A5E92"/>
  </w:style>
  <w:style w:type="paragraph" w:customStyle="1" w:styleId="0B9227B75376469ABA60C671BFC3F077">
    <w:name w:val="0B9227B75376469ABA60C671BFC3F077"/>
    <w:rsid w:val="006A5E92"/>
  </w:style>
  <w:style w:type="paragraph" w:customStyle="1" w:styleId="B3C1715C73834FBEB35AB0EC4F3EF312">
    <w:name w:val="B3C1715C73834FBEB35AB0EC4F3EF312"/>
    <w:rsid w:val="006A5E92"/>
  </w:style>
  <w:style w:type="paragraph" w:customStyle="1" w:styleId="3D9C87937E73483E8F38920C302C3184">
    <w:name w:val="3D9C87937E73483E8F38920C302C3184"/>
    <w:rsid w:val="006A5E92"/>
  </w:style>
  <w:style w:type="paragraph" w:customStyle="1" w:styleId="EDE75645BBE1454EBC3D8D02FBF986BD">
    <w:name w:val="EDE75645BBE1454EBC3D8D02FBF986BD"/>
    <w:rsid w:val="006A5E92"/>
  </w:style>
  <w:style w:type="paragraph" w:customStyle="1" w:styleId="053E8C9240E44CCB80B4B00B22167EE3">
    <w:name w:val="053E8C9240E44CCB80B4B00B22167EE3"/>
    <w:rsid w:val="006A5E92"/>
  </w:style>
  <w:style w:type="paragraph" w:customStyle="1" w:styleId="FA87FC4979EE41FB88A7347F66EFEF9D">
    <w:name w:val="FA87FC4979EE41FB88A7347F66EFEF9D"/>
    <w:rsid w:val="006A5E92"/>
  </w:style>
  <w:style w:type="paragraph" w:customStyle="1" w:styleId="375400414B0249479B7326171C0C1377">
    <w:name w:val="375400414B0249479B7326171C0C1377"/>
    <w:rsid w:val="006A5E92"/>
  </w:style>
  <w:style w:type="paragraph" w:customStyle="1" w:styleId="CDD14D2D4FA0412C86AD3B8A6C6D745F">
    <w:name w:val="CDD14D2D4FA0412C86AD3B8A6C6D745F"/>
    <w:rsid w:val="006A5E92"/>
  </w:style>
  <w:style w:type="paragraph" w:customStyle="1" w:styleId="28DCD9FEEBD4471185B3D8BF23E6E629">
    <w:name w:val="28DCD9FEEBD4471185B3D8BF23E6E629"/>
    <w:rsid w:val="006A5E92"/>
  </w:style>
  <w:style w:type="paragraph" w:customStyle="1" w:styleId="B7CA3BECD312408B94A20C4DF53A8DB1">
    <w:name w:val="B7CA3BECD312408B94A20C4DF53A8DB1"/>
    <w:rsid w:val="006A5E92"/>
  </w:style>
  <w:style w:type="paragraph" w:customStyle="1" w:styleId="8BF65926FB814704A90A48655BBB1A15">
    <w:name w:val="8BF65926FB814704A90A48655BBB1A15"/>
    <w:rsid w:val="006A5E92"/>
  </w:style>
  <w:style w:type="paragraph" w:customStyle="1" w:styleId="430FD301342F47DC88507FA0DBECDC67">
    <w:name w:val="430FD301342F47DC88507FA0DBECDC67"/>
    <w:rsid w:val="006A5E92"/>
  </w:style>
  <w:style w:type="paragraph" w:customStyle="1" w:styleId="046F14ACCAA74806AB9510AB388D01EE">
    <w:name w:val="046F14ACCAA74806AB9510AB388D01EE"/>
    <w:rsid w:val="006A5E92"/>
  </w:style>
  <w:style w:type="paragraph" w:customStyle="1" w:styleId="EA1DB8C819EC423F9E171BD55098E5CB">
    <w:name w:val="EA1DB8C819EC423F9E171BD55098E5CB"/>
    <w:rsid w:val="006A5E92"/>
  </w:style>
  <w:style w:type="paragraph" w:customStyle="1" w:styleId="D5A628C55FB740B193D2ED2D51DA52C4">
    <w:name w:val="D5A628C55FB740B193D2ED2D51DA52C4"/>
    <w:rsid w:val="006A5E92"/>
  </w:style>
  <w:style w:type="paragraph" w:customStyle="1" w:styleId="95EAA44659974AC5B968F16413AB6AE7">
    <w:name w:val="95EAA44659974AC5B968F16413AB6AE7"/>
    <w:rsid w:val="006A5E92"/>
  </w:style>
  <w:style w:type="paragraph" w:customStyle="1" w:styleId="F2810E62443447659C4DF4386B2BE375">
    <w:name w:val="F2810E62443447659C4DF4386B2BE375"/>
    <w:rsid w:val="006A5E92"/>
  </w:style>
  <w:style w:type="paragraph" w:customStyle="1" w:styleId="6D877D833CE448BBA61D0C4CC4CD024A">
    <w:name w:val="6D877D833CE448BBA61D0C4CC4CD024A"/>
    <w:rsid w:val="006A5E92"/>
  </w:style>
  <w:style w:type="paragraph" w:customStyle="1" w:styleId="CD4035DF288C41FB89DDD1BEE0E05750">
    <w:name w:val="CD4035DF288C41FB89DDD1BEE0E05750"/>
    <w:rsid w:val="006A5E92"/>
  </w:style>
  <w:style w:type="paragraph" w:customStyle="1" w:styleId="DFA694FB899746E6AF8762232CF0EE35">
    <w:name w:val="DFA694FB899746E6AF8762232CF0EE35"/>
    <w:rsid w:val="006A5E92"/>
  </w:style>
  <w:style w:type="paragraph" w:customStyle="1" w:styleId="7AEA4062E1E34CD5A63FE40727264298">
    <w:name w:val="7AEA4062E1E34CD5A63FE40727264298"/>
    <w:rsid w:val="006A5E92"/>
  </w:style>
  <w:style w:type="paragraph" w:customStyle="1" w:styleId="4147533A44A94ABD9A6AD76040E96C9E">
    <w:name w:val="4147533A44A94ABD9A6AD76040E96C9E"/>
    <w:rsid w:val="006A5E92"/>
  </w:style>
  <w:style w:type="paragraph" w:customStyle="1" w:styleId="6F90685B5EC64EEFB46EA9041FAB219C">
    <w:name w:val="6F90685B5EC64EEFB46EA9041FAB219C"/>
    <w:rsid w:val="006A5E92"/>
  </w:style>
  <w:style w:type="paragraph" w:customStyle="1" w:styleId="1619042801C5443DA9F7B63CFBD3EAEF">
    <w:name w:val="1619042801C5443DA9F7B63CFBD3EAEF"/>
    <w:rsid w:val="006A5E92"/>
  </w:style>
  <w:style w:type="paragraph" w:customStyle="1" w:styleId="22D8B6057BDA4BC49864A54B2924BE2B">
    <w:name w:val="22D8B6057BDA4BC49864A54B2924BE2B"/>
    <w:rsid w:val="006A5E92"/>
  </w:style>
  <w:style w:type="paragraph" w:customStyle="1" w:styleId="64879709B60447D7AB1D2AA4A2B94614">
    <w:name w:val="64879709B60447D7AB1D2AA4A2B94614"/>
    <w:rsid w:val="006A5E92"/>
  </w:style>
  <w:style w:type="paragraph" w:customStyle="1" w:styleId="DEAADBC4F26F4EF888BB8A778EE13029">
    <w:name w:val="DEAADBC4F26F4EF888BB8A778EE13029"/>
    <w:rsid w:val="006A5E92"/>
  </w:style>
  <w:style w:type="paragraph" w:customStyle="1" w:styleId="88E6C323516A43B79A184F60B81227BF">
    <w:name w:val="88E6C323516A43B79A184F60B81227BF"/>
    <w:rsid w:val="006A5E92"/>
  </w:style>
  <w:style w:type="paragraph" w:customStyle="1" w:styleId="C91965D94F6E40869986A5A026798310">
    <w:name w:val="C91965D94F6E40869986A5A026798310"/>
    <w:rsid w:val="006A5E92"/>
  </w:style>
  <w:style w:type="paragraph" w:customStyle="1" w:styleId="D286E6C571C04B2799245304076B941F">
    <w:name w:val="D286E6C571C04B2799245304076B941F"/>
    <w:rsid w:val="006A5E92"/>
  </w:style>
  <w:style w:type="paragraph" w:customStyle="1" w:styleId="486E2B4E91F94C19AEC4B7FB8D595623">
    <w:name w:val="486E2B4E91F94C19AEC4B7FB8D595623"/>
    <w:rsid w:val="006A5E92"/>
  </w:style>
  <w:style w:type="paragraph" w:customStyle="1" w:styleId="171DA8BAAAAF45459F461E2D6F183215">
    <w:name w:val="171DA8BAAAAF45459F461E2D6F183215"/>
    <w:rsid w:val="006A5E92"/>
  </w:style>
  <w:style w:type="paragraph" w:customStyle="1" w:styleId="E98DDE1678BD4E36B769FB0A8F5E43B5">
    <w:name w:val="E98DDE1678BD4E36B769FB0A8F5E43B5"/>
    <w:rsid w:val="006A5E92"/>
  </w:style>
  <w:style w:type="paragraph" w:customStyle="1" w:styleId="1480B9B20A004769AADAEBC9D5A3D3E8">
    <w:name w:val="1480B9B20A004769AADAEBC9D5A3D3E8"/>
    <w:rsid w:val="006A5E92"/>
  </w:style>
  <w:style w:type="paragraph" w:customStyle="1" w:styleId="4DECA6ADED9E40CB9A18584AE6AF9D21">
    <w:name w:val="4DECA6ADED9E40CB9A18584AE6AF9D21"/>
    <w:rsid w:val="006A5E92"/>
  </w:style>
  <w:style w:type="paragraph" w:customStyle="1" w:styleId="05DBE3BA783A43299F937BABC78BB776">
    <w:name w:val="05DBE3BA783A43299F937BABC78BB776"/>
    <w:rsid w:val="006A5E92"/>
  </w:style>
  <w:style w:type="paragraph" w:customStyle="1" w:styleId="53E393FDF63D409CB740051682D61ED5">
    <w:name w:val="53E393FDF63D409CB740051682D61ED5"/>
    <w:rsid w:val="006A5E92"/>
  </w:style>
  <w:style w:type="paragraph" w:customStyle="1" w:styleId="361CDEC63817480A9AA42BF85CF0FFD1">
    <w:name w:val="361CDEC63817480A9AA42BF85CF0FFD1"/>
    <w:rsid w:val="006A5E92"/>
  </w:style>
  <w:style w:type="paragraph" w:customStyle="1" w:styleId="25090813CB864AF598CD1D9C2E9715D8">
    <w:name w:val="25090813CB864AF598CD1D9C2E9715D8"/>
    <w:rsid w:val="006A5E92"/>
  </w:style>
  <w:style w:type="paragraph" w:customStyle="1" w:styleId="B3443939AF4E4540BD039025CC47C33F">
    <w:name w:val="B3443939AF4E4540BD039025CC47C33F"/>
    <w:rsid w:val="006A5E92"/>
  </w:style>
  <w:style w:type="paragraph" w:customStyle="1" w:styleId="A393A73EAE6C41168C18C36C4D9AB253">
    <w:name w:val="A393A73EAE6C41168C18C36C4D9AB253"/>
    <w:rsid w:val="006A5E92"/>
  </w:style>
  <w:style w:type="paragraph" w:customStyle="1" w:styleId="D5FC1FA6E02D410DB8D54A273C3147E9">
    <w:name w:val="D5FC1FA6E02D410DB8D54A273C3147E9"/>
    <w:rsid w:val="006A5E92"/>
  </w:style>
  <w:style w:type="paragraph" w:customStyle="1" w:styleId="C92E108BDA80447BA43F44E66B3EAB68">
    <w:name w:val="C92E108BDA80447BA43F44E66B3EAB68"/>
    <w:rsid w:val="006A5E92"/>
  </w:style>
  <w:style w:type="paragraph" w:customStyle="1" w:styleId="05DBE3BA783A43299F937BABC78BB7761">
    <w:name w:val="05DBE3BA783A43299F937BABC78BB7761"/>
    <w:rsid w:val="006A5E92"/>
    <w:rPr>
      <w:rFonts w:eastAsiaTheme="minorHAnsi"/>
      <w:lang w:eastAsia="en-US"/>
    </w:rPr>
  </w:style>
  <w:style w:type="paragraph" w:customStyle="1" w:styleId="53E393FDF63D409CB740051682D61ED51">
    <w:name w:val="53E393FDF63D409CB740051682D61ED51"/>
    <w:rsid w:val="006A5E92"/>
    <w:rPr>
      <w:rFonts w:eastAsiaTheme="minorHAnsi"/>
      <w:lang w:eastAsia="en-US"/>
    </w:rPr>
  </w:style>
  <w:style w:type="paragraph" w:customStyle="1" w:styleId="C92E108BDA80447BA43F44E66B3EAB681">
    <w:name w:val="C92E108BDA80447BA43F44E66B3EAB681"/>
    <w:rsid w:val="006A5E92"/>
    <w:rPr>
      <w:rFonts w:eastAsiaTheme="minorHAnsi"/>
      <w:lang w:eastAsia="en-US"/>
    </w:rPr>
  </w:style>
  <w:style w:type="paragraph" w:customStyle="1" w:styleId="B32B6216566B42DB88CCA2F4217E084F">
    <w:name w:val="B32B6216566B42DB88CCA2F4217E084F"/>
    <w:rsid w:val="006A5E92"/>
    <w:rPr>
      <w:rFonts w:eastAsiaTheme="minorHAnsi"/>
      <w:lang w:eastAsia="en-US"/>
    </w:rPr>
  </w:style>
  <w:style w:type="paragraph" w:customStyle="1" w:styleId="D5FC1FA6E02D410DB8D54A273C3147E91">
    <w:name w:val="D5FC1FA6E02D410DB8D54A273C3147E91"/>
    <w:rsid w:val="006A5E92"/>
    <w:rPr>
      <w:rFonts w:eastAsiaTheme="minorHAnsi"/>
      <w:lang w:eastAsia="en-US"/>
    </w:rPr>
  </w:style>
  <w:style w:type="paragraph" w:customStyle="1" w:styleId="B6750E6C39DC437DA827A56F16289E09">
    <w:name w:val="B6750E6C39DC437DA827A56F16289E09"/>
    <w:rsid w:val="00BC3D6B"/>
  </w:style>
  <w:style w:type="paragraph" w:customStyle="1" w:styleId="C39E3643342B406EBD47BB37651AA7E1">
    <w:name w:val="C39E3643342B406EBD47BB37651AA7E1"/>
    <w:rsid w:val="00BC3D6B"/>
  </w:style>
  <w:style w:type="paragraph" w:customStyle="1" w:styleId="9E4153F2F8844B8B857FE032E6D1A5D2">
    <w:name w:val="9E4153F2F8844B8B857FE032E6D1A5D2"/>
    <w:rsid w:val="00BC3D6B"/>
  </w:style>
  <w:style w:type="paragraph" w:customStyle="1" w:styleId="05DBE3BA783A43299F937BABC78BB7762">
    <w:name w:val="05DBE3BA783A43299F937BABC78BB7762"/>
    <w:rsid w:val="00BC3D6B"/>
    <w:rPr>
      <w:rFonts w:eastAsiaTheme="minorHAnsi"/>
      <w:lang w:eastAsia="en-US"/>
    </w:rPr>
  </w:style>
  <w:style w:type="paragraph" w:customStyle="1" w:styleId="53E393FDF63D409CB740051682D61ED52">
    <w:name w:val="53E393FDF63D409CB740051682D61ED52"/>
    <w:rsid w:val="00BC3D6B"/>
    <w:rPr>
      <w:rFonts w:eastAsiaTheme="minorHAnsi"/>
      <w:lang w:eastAsia="en-US"/>
    </w:rPr>
  </w:style>
  <w:style w:type="paragraph" w:customStyle="1" w:styleId="C92E108BDA80447BA43F44E66B3EAB682">
    <w:name w:val="C92E108BDA80447BA43F44E66B3EAB682"/>
    <w:rsid w:val="00BC3D6B"/>
    <w:rPr>
      <w:rFonts w:eastAsiaTheme="minorHAnsi"/>
      <w:lang w:eastAsia="en-US"/>
    </w:rPr>
  </w:style>
  <w:style w:type="paragraph" w:customStyle="1" w:styleId="9E4153F2F8844B8B857FE032E6D1A5D21">
    <w:name w:val="9E4153F2F8844B8B857FE032E6D1A5D21"/>
    <w:rsid w:val="00BC3D6B"/>
    <w:rPr>
      <w:rFonts w:eastAsiaTheme="minorHAnsi"/>
      <w:lang w:eastAsia="en-US"/>
    </w:rPr>
  </w:style>
  <w:style w:type="paragraph" w:customStyle="1" w:styleId="C39E3643342B406EBD47BB37651AA7E11">
    <w:name w:val="C39E3643342B406EBD47BB37651AA7E11"/>
    <w:rsid w:val="00BC3D6B"/>
    <w:rPr>
      <w:rFonts w:eastAsiaTheme="minorHAnsi"/>
      <w:lang w:eastAsia="en-US"/>
    </w:rPr>
  </w:style>
  <w:style w:type="paragraph" w:customStyle="1" w:styleId="C7FEC206707842F486608EA3764F0420">
    <w:name w:val="C7FEC206707842F486608EA3764F0420"/>
    <w:rsid w:val="00BC3D6B"/>
    <w:rPr>
      <w:rFonts w:eastAsiaTheme="minorHAnsi"/>
      <w:lang w:eastAsia="en-US"/>
    </w:rPr>
  </w:style>
  <w:style w:type="paragraph" w:customStyle="1" w:styleId="44866C00A00E4476AB1070420B7A3421">
    <w:name w:val="44866C00A00E4476AB1070420B7A3421"/>
    <w:rsid w:val="00AD3587"/>
  </w:style>
  <w:style w:type="paragraph" w:customStyle="1" w:styleId="22B460F712CB4835A6FFC1708A6ADFF5">
    <w:name w:val="22B460F712CB4835A6FFC1708A6ADFF5"/>
    <w:rsid w:val="00AD35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AF290282</Template>
  <TotalTime>247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HOLLOWAY Lee</cp:lastModifiedBy>
  <cp:revision>14</cp:revision>
  <cp:lastPrinted>2016-09-14T07:25:00Z</cp:lastPrinted>
  <dcterms:created xsi:type="dcterms:W3CDTF">2016-09-08T03:15:00Z</dcterms:created>
  <dcterms:modified xsi:type="dcterms:W3CDTF">2016-09-14T07:35:00Z</dcterms:modified>
</cp:coreProperties>
</file>