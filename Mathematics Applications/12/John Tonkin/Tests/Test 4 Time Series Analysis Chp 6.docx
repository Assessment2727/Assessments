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bookmarkStart w:id="0" w:name="_GoBack"/>
      <w:bookmarkEnd w:id="0"/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BF2C6F">
            <w:pPr>
              <w:spacing w:before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BF2C6F">
            <w:pPr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7A3F0ED" wp14:editId="175EA1F2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BF2C6F">
            <w:pPr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Course: 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331A3A">
              <w:rPr>
                <w:rFonts w:asciiTheme="minorHAnsi" w:hAnsiTheme="minorHAnsi" w:cstheme="minorHAnsi"/>
                <w:sz w:val="28"/>
                <w:szCs w:val="28"/>
              </w:rPr>
              <w:t>T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MAA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BF2C6F">
            <w:pPr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4147" w:rsidRDefault="00516D3E" w:rsidP="00BF2C6F">
            <w:pPr>
              <w:spacing w:before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r w:rsidR="00495D4B">
              <w:rPr>
                <w:rFonts w:asciiTheme="minorHAnsi" w:hAnsiTheme="minorHAnsi" w:cstheme="minorHAnsi"/>
                <w:sz w:val="28"/>
                <w:szCs w:val="28"/>
              </w:rPr>
              <w:t>Time Series Analysis</w:t>
            </w:r>
          </w:p>
          <w:p w:rsidR="00516D3E" w:rsidRPr="00A868F6" w:rsidRDefault="009D4147" w:rsidP="00BF2C6F">
            <w:pPr>
              <w:spacing w:before="80"/>
              <w:ind w:left="1560"/>
              <w:jc w:val="center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Test </w:t>
            </w:r>
            <w:r w:rsidR="00495D4B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BF2C6F">
            <w:pPr>
              <w:jc w:val="center"/>
              <w:rPr>
                <w:noProof/>
              </w:rPr>
            </w:pPr>
          </w:p>
        </w:tc>
      </w:tr>
      <w:tr w:rsidR="006F2BDE" w:rsidRPr="00341C09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341C09" w:rsidRDefault="006F2BDE" w:rsidP="008E73A9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>Student Name:</w:t>
            </w:r>
            <w:r w:rsidR="00334D10" w:rsidRPr="00341C09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341C09" w:rsidRDefault="00334D10" w:rsidP="00334D10">
            <w:pPr>
              <w:spacing w:before="60" w:after="60"/>
              <w:rPr>
                <w:noProof/>
                <w:sz w:val="24"/>
                <w:szCs w:val="24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>Date: ____________</w:t>
            </w:r>
          </w:p>
        </w:tc>
      </w:tr>
      <w:tr w:rsidR="008E73A9" w:rsidRPr="00341C0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A5551" w:rsidRPr="00341C09" w:rsidRDefault="00334D10" w:rsidP="008E73A9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 w:rsidR="007A5551"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Calculator </w:t>
            </w:r>
            <w:r w:rsidR="002F1410">
              <w:rPr>
                <w:rFonts w:asciiTheme="minorHAnsi" w:hAnsiTheme="minorHAnsi" w:cstheme="minorHAnsi"/>
                <w:sz w:val="24"/>
                <w:szCs w:val="24"/>
              </w:rPr>
              <w:t>Allowed</w:t>
            </w:r>
          </w:p>
          <w:p w:rsidR="008E73A9" w:rsidRPr="002F1410" w:rsidRDefault="007A5551" w:rsidP="008E73A9">
            <w:pPr>
              <w:spacing w:before="60" w:after="6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             </w:t>
            </w:r>
            <w:r w:rsidR="002F1410" w:rsidRPr="002F141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1 page of A4 notes and </w:t>
            </w:r>
            <w:r w:rsidR="0097166B" w:rsidRPr="002F1410">
              <w:rPr>
                <w:rFonts w:asciiTheme="minorHAnsi" w:hAnsiTheme="minorHAnsi" w:cstheme="minorHAnsi"/>
                <w:b/>
                <w:sz w:val="24"/>
                <w:szCs w:val="24"/>
              </w:rPr>
              <w:t>Formula Sheet Allowed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41C09" w:rsidRDefault="00334D10" w:rsidP="00F26F0F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Time Allowed:  </w:t>
            </w:r>
            <w:r w:rsidR="00443DBA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="0031241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C95349"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 mins</w:t>
            </w:r>
          </w:p>
        </w:tc>
      </w:tr>
      <w:tr w:rsidR="008E73A9" w:rsidRPr="00341C09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341C09" w:rsidRDefault="008E73A9" w:rsidP="00334D10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41C09" w:rsidRDefault="008E73A9" w:rsidP="00F26F0F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  <w:r w:rsidR="00475AB3">
              <w:rPr>
                <w:rFonts w:asciiTheme="minorHAnsi" w:hAnsiTheme="minorHAnsi" w:cstheme="minorHAnsi"/>
                <w:sz w:val="24"/>
                <w:szCs w:val="24"/>
              </w:rPr>
              <w:t>45</w:t>
            </w:r>
          </w:p>
        </w:tc>
      </w:tr>
    </w:tbl>
    <w:p w:rsidR="005702E8" w:rsidRPr="004E014C" w:rsidRDefault="005702E8" w:rsidP="005702E8">
      <w:pPr>
        <w:pStyle w:val="NL"/>
        <w:rPr>
          <w:rFonts w:asciiTheme="minorHAnsi" w:hAnsiTheme="minorHAnsi"/>
          <w:b/>
          <w:sz w:val="24"/>
          <w:szCs w:val="24"/>
        </w:rPr>
      </w:pPr>
      <w:r w:rsidRPr="004E014C">
        <w:rPr>
          <w:rFonts w:asciiTheme="minorHAnsi" w:hAnsiTheme="minorHAnsi"/>
          <w:b/>
          <w:sz w:val="24"/>
          <w:szCs w:val="24"/>
        </w:rPr>
        <w:t xml:space="preserve">Multiple </w:t>
      </w:r>
      <w:proofErr w:type="gramStart"/>
      <w:r w:rsidRPr="004E014C">
        <w:rPr>
          <w:rFonts w:asciiTheme="minorHAnsi" w:hAnsiTheme="minorHAnsi"/>
          <w:b/>
          <w:sz w:val="24"/>
          <w:szCs w:val="24"/>
        </w:rPr>
        <w:t>Choice</w:t>
      </w:r>
      <w:proofErr w:type="gramEnd"/>
    </w:p>
    <w:p w:rsidR="005702E8" w:rsidRPr="005702E8" w:rsidRDefault="005702E8" w:rsidP="005702E8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 w:rsidRPr="005702E8">
        <w:rPr>
          <w:rFonts w:asciiTheme="minorHAnsi" w:hAnsiTheme="minorHAnsi"/>
          <w:sz w:val="24"/>
          <w:szCs w:val="24"/>
        </w:rPr>
        <w:t>Identify the choice that best completes the statement or answers the question.</w:t>
      </w:r>
    </w:p>
    <w:p w:rsidR="005702E8" w:rsidRDefault="005702E8" w:rsidP="000A3F4A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0A3F4A" w:rsidRPr="00341C09" w:rsidRDefault="000A3F4A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proofErr w:type="gramStart"/>
      <w:r w:rsidRPr="00341C09">
        <w:rPr>
          <w:rFonts w:asciiTheme="minorHAnsi" w:hAnsiTheme="minorHAnsi"/>
          <w:b/>
          <w:sz w:val="24"/>
          <w:szCs w:val="24"/>
        </w:rPr>
        <w:t>Question 1.</w:t>
      </w:r>
      <w:proofErr w:type="gramEnd"/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F1E">
        <w:rPr>
          <w:rFonts w:asciiTheme="minorHAnsi" w:hAnsiTheme="minorHAnsi"/>
          <w:b/>
          <w:sz w:val="24"/>
          <w:szCs w:val="24"/>
        </w:rPr>
        <w:t>(</w:t>
      </w:r>
      <w:r w:rsidR="004E014C">
        <w:rPr>
          <w:rFonts w:asciiTheme="minorHAnsi" w:hAnsiTheme="minorHAnsi"/>
          <w:b/>
          <w:sz w:val="24"/>
          <w:szCs w:val="24"/>
        </w:rPr>
        <w:t>1</w:t>
      </w:r>
      <w:r w:rsidRPr="00341F1E">
        <w:rPr>
          <w:rFonts w:asciiTheme="minorHAnsi" w:hAnsiTheme="minorHAnsi"/>
          <w:b/>
          <w:sz w:val="24"/>
          <w:szCs w:val="24"/>
        </w:rPr>
        <w:t xml:space="preserve"> mark)</w:t>
      </w:r>
    </w:p>
    <w:p w:rsidR="000A3F4A" w:rsidRPr="00341C09" w:rsidRDefault="000A3F4A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702E8" w:rsidRPr="005702E8" w:rsidRDefault="005702E8" w:rsidP="005702E8">
      <w:pPr>
        <w:pStyle w:val="NL"/>
        <w:rPr>
          <w:rFonts w:asciiTheme="minorHAnsi" w:hAnsiTheme="minorHAnsi"/>
          <w:sz w:val="24"/>
          <w:szCs w:val="24"/>
        </w:rPr>
      </w:pPr>
      <w:r w:rsidRPr="005702E8">
        <w:rPr>
          <w:rFonts w:asciiTheme="minorHAnsi" w:hAnsiTheme="minorHAnsi"/>
          <w:sz w:val="24"/>
          <w:szCs w:val="24"/>
        </w:rPr>
        <w:t xml:space="preserve">A time series for the mass of a decomposing pile of leaves is most likely to </w:t>
      </w:r>
      <w:proofErr w:type="gramStart"/>
      <w:r w:rsidRPr="005702E8">
        <w:rPr>
          <w:rFonts w:asciiTheme="minorHAnsi" w:hAnsiTheme="minorHAnsi"/>
          <w:sz w:val="24"/>
          <w:szCs w:val="24"/>
        </w:rPr>
        <w:t>have ...</w:t>
      </w:r>
      <w:proofErr w:type="gramEnd"/>
      <w:r w:rsidRPr="005702E8">
        <w:rPr>
          <w:rFonts w:asciiTheme="minorHAnsi" w:hAnsiTheme="minorHAnsi"/>
          <w:sz w:val="24"/>
          <w:szCs w:val="24"/>
        </w:rPr>
        <w:t xml:space="preserve"> </w:t>
      </w:r>
    </w:p>
    <w:p w:rsidR="005702E8" w:rsidRPr="005702E8" w:rsidRDefault="005702E8" w:rsidP="005702E8">
      <w:pPr>
        <w:pStyle w:val="NL"/>
        <w:ind w:left="0" w:firstLine="0"/>
        <w:rPr>
          <w:rFonts w:asciiTheme="minorHAnsi" w:hAnsiTheme="minorHAnsi"/>
          <w:sz w:val="24"/>
          <w:szCs w:val="24"/>
        </w:rPr>
      </w:pPr>
      <w:r w:rsidRPr="005702E8">
        <w:rPr>
          <w:rFonts w:asciiTheme="minorHAnsi" w:hAnsiTheme="minorHAnsi"/>
          <w:sz w:val="24"/>
          <w:szCs w:val="24"/>
        </w:rPr>
        <w:t>A</w:t>
      </w:r>
      <w:r w:rsidRPr="005702E8">
        <w:rPr>
          <w:rFonts w:asciiTheme="minorHAnsi" w:hAnsiTheme="minorHAnsi"/>
          <w:sz w:val="24"/>
          <w:szCs w:val="24"/>
        </w:rPr>
        <w:tab/>
      </w:r>
      <w:proofErr w:type="spellStart"/>
      <w:r w:rsidRPr="005702E8">
        <w:rPr>
          <w:rFonts w:asciiTheme="minorHAnsi" w:hAnsiTheme="minorHAnsi"/>
          <w:sz w:val="24"/>
          <w:szCs w:val="24"/>
        </w:rPr>
        <w:t>a</w:t>
      </w:r>
      <w:proofErr w:type="spellEnd"/>
      <w:r w:rsidRPr="005702E8">
        <w:rPr>
          <w:rFonts w:asciiTheme="minorHAnsi" w:hAnsiTheme="minorHAnsi"/>
          <w:sz w:val="24"/>
          <w:szCs w:val="24"/>
        </w:rPr>
        <w:t xml:space="preserve"> seasonal variation</w:t>
      </w:r>
      <w:r w:rsidRPr="005702E8">
        <w:rPr>
          <w:rFonts w:asciiTheme="minorHAnsi" w:hAnsiTheme="minorHAnsi"/>
          <w:sz w:val="24"/>
          <w:szCs w:val="24"/>
        </w:rPr>
        <w:tab/>
        <w:t>D</w:t>
      </w:r>
      <w:r w:rsidRPr="005702E8">
        <w:rPr>
          <w:rFonts w:asciiTheme="minorHAnsi" w:hAnsiTheme="minorHAnsi"/>
          <w:sz w:val="24"/>
          <w:szCs w:val="24"/>
        </w:rPr>
        <w:tab/>
        <w:t>a cyclic pattern</w:t>
      </w:r>
    </w:p>
    <w:p w:rsidR="005702E8" w:rsidRPr="005702E8" w:rsidRDefault="005702E8" w:rsidP="005702E8">
      <w:pPr>
        <w:pStyle w:val="NL"/>
        <w:rPr>
          <w:rFonts w:asciiTheme="minorHAnsi" w:hAnsiTheme="minorHAnsi"/>
          <w:sz w:val="24"/>
          <w:szCs w:val="24"/>
        </w:rPr>
      </w:pPr>
      <w:proofErr w:type="gramStart"/>
      <w:r w:rsidRPr="005702E8">
        <w:rPr>
          <w:rFonts w:asciiTheme="minorHAnsi" w:hAnsiTheme="minorHAnsi"/>
          <w:sz w:val="24"/>
          <w:szCs w:val="24"/>
        </w:rPr>
        <w:t>B</w:t>
      </w:r>
      <w:r w:rsidRPr="005702E8">
        <w:rPr>
          <w:rFonts w:asciiTheme="minorHAnsi" w:hAnsiTheme="minorHAnsi"/>
          <w:sz w:val="24"/>
          <w:szCs w:val="24"/>
        </w:rPr>
        <w:tab/>
        <w:t>a negative secular trend.</w:t>
      </w:r>
      <w:proofErr w:type="gramEnd"/>
      <w:r w:rsidRPr="005702E8">
        <w:rPr>
          <w:rFonts w:asciiTheme="minorHAnsi" w:hAnsiTheme="minorHAnsi"/>
          <w:sz w:val="24"/>
          <w:szCs w:val="24"/>
        </w:rPr>
        <w:tab/>
        <w:t>E</w:t>
      </w:r>
      <w:r w:rsidRPr="005702E8">
        <w:rPr>
          <w:rFonts w:asciiTheme="minorHAnsi" w:hAnsiTheme="minorHAnsi"/>
          <w:sz w:val="24"/>
          <w:szCs w:val="24"/>
        </w:rPr>
        <w:tab/>
        <w:t>a random pattern</w:t>
      </w:r>
    </w:p>
    <w:p w:rsidR="005702E8" w:rsidRDefault="005702E8" w:rsidP="005702E8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</w:p>
    <w:p w:rsidR="005355AE" w:rsidRDefault="005702E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  <w:r w:rsidRPr="005702E8">
        <w:rPr>
          <w:rFonts w:asciiTheme="minorHAnsi" w:hAnsiTheme="minorHAnsi"/>
          <w:sz w:val="24"/>
          <w:szCs w:val="24"/>
        </w:rPr>
        <w:t>C</w:t>
      </w:r>
      <w:r w:rsidRPr="005702E8">
        <w:rPr>
          <w:rFonts w:asciiTheme="minorHAnsi" w:hAnsiTheme="minorHAnsi"/>
          <w:sz w:val="24"/>
          <w:szCs w:val="24"/>
        </w:rPr>
        <w:tab/>
        <w:t>a positive secular trend</w:t>
      </w:r>
    </w:p>
    <w:p w:rsidR="007F0695" w:rsidRDefault="007F0695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7F0695" w:rsidRDefault="007F0695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Question 2</w:t>
      </w:r>
      <w:r w:rsidRPr="007F0695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="004E014C">
        <w:rPr>
          <w:rFonts w:asciiTheme="minorHAnsi" w:hAnsiTheme="minorHAnsi"/>
          <w:b/>
          <w:sz w:val="24"/>
          <w:szCs w:val="24"/>
        </w:rPr>
        <w:t>(1 mark</w:t>
      </w:r>
      <w:r w:rsidRPr="007F0695">
        <w:rPr>
          <w:rFonts w:asciiTheme="minorHAnsi" w:hAnsiTheme="minorHAnsi"/>
          <w:b/>
          <w:sz w:val="24"/>
          <w:szCs w:val="24"/>
        </w:rPr>
        <w:t>)</w:t>
      </w:r>
    </w:p>
    <w:p w:rsidR="0090162B" w:rsidRDefault="0090162B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7F0695" w:rsidRDefault="007F0695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7F0695" w:rsidRPr="00D321E8" w:rsidRDefault="00D321E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  <w:r w:rsidRPr="00D321E8">
        <w:rPr>
          <w:rFonts w:asciiTheme="minorHAnsi" w:hAnsiTheme="minorHAnsi"/>
          <w:sz w:val="24"/>
          <w:szCs w:val="24"/>
        </w:rPr>
        <w:t>Which of the following is most likely to apply to the time series plot below?</w:t>
      </w:r>
    </w:p>
    <w:p w:rsidR="007F0695" w:rsidRDefault="007F0695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7F0695" w:rsidRDefault="007F0695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7F0695" w:rsidRDefault="007F0695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7F0695" w:rsidRDefault="00D321E8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r>
        <w:rPr>
          <w:rFonts w:ascii="Times New Roman" w:hAnsi="Times New Roman"/>
          <w:noProof/>
          <w:color w:val="000000"/>
          <w:lang w:eastAsia="ja-JP"/>
        </w:rPr>
        <w:drawing>
          <wp:inline distT="0" distB="0" distL="0" distR="0" wp14:anchorId="2DC65ADB" wp14:editId="2D985335">
            <wp:extent cx="2838450" cy="1741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1E8" w:rsidRDefault="00D321E8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321E8" w:rsidRPr="00D321E8" w:rsidTr="006A1D6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321E8" w:rsidRPr="00D321E8" w:rsidRDefault="00D321E8" w:rsidP="00D321E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D321E8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A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321E8" w:rsidRPr="00D321E8" w:rsidRDefault="00D321E8" w:rsidP="00D321E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D321E8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a positive secular trend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321E8" w:rsidRPr="00D321E8" w:rsidRDefault="00D321E8" w:rsidP="00D321E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D321E8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321E8" w:rsidRPr="00D321E8" w:rsidRDefault="00D321E8" w:rsidP="00D321E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D321E8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a random pattern</w:t>
            </w:r>
          </w:p>
        </w:tc>
      </w:tr>
      <w:tr w:rsidR="00D321E8" w:rsidRPr="00D321E8" w:rsidTr="006A1D6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321E8" w:rsidRPr="00D321E8" w:rsidRDefault="00D321E8" w:rsidP="00D321E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D321E8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B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321E8" w:rsidRPr="00D321E8" w:rsidRDefault="00D321E8" w:rsidP="00D321E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D321E8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a negative secular trend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321E8" w:rsidRPr="00D321E8" w:rsidRDefault="00D321E8" w:rsidP="00D321E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D321E8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E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321E8" w:rsidRPr="00D321E8" w:rsidRDefault="00D321E8" w:rsidP="00D321E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D321E8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a seasonal variation</w:t>
            </w:r>
          </w:p>
        </w:tc>
      </w:tr>
      <w:tr w:rsidR="00D321E8" w:rsidRPr="00D321E8" w:rsidTr="006A1D60">
        <w:trPr>
          <w:gridAfter w:val="2"/>
          <w:wAfter w:w="4230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321E8" w:rsidRPr="00D321E8" w:rsidRDefault="00D321E8" w:rsidP="00D321E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D321E8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C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321E8" w:rsidRPr="00D321E8" w:rsidRDefault="00D321E8" w:rsidP="00D321E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D321E8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a cyclic pattern</w:t>
            </w:r>
          </w:p>
        </w:tc>
      </w:tr>
    </w:tbl>
    <w:p w:rsidR="00D321E8" w:rsidRPr="00D321E8" w:rsidRDefault="00D321E8" w:rsidP="00D321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"/>
          <w:szCs w:val="2"/>
          <w:lang w:val="en-US" w:eastAsia="ja-JP"/>
        </w:rPr>
      </w:pPr>
    </w:p>
    <w:p w:rsidR="007F0695" w:rsidRDefault="007F0695" w:rsidP="00D321E8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7F0695" w:rsidRDefault="007F0695" w:rsidP="007F0695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Question 3</w:t>
      </w:r>
      <w:r w:rsidRPr="007F0695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="004E014C">
        <w:rPr>
          <w:rFonts w:asciiTheme="minorHAnsi" w:hAnsiTheme="minorHAnsi"/>
          <w:b/>
          <w:sz w:val="24"/>
          <w:szCs w:val="24"/>
        </w:rPr>
        <w:t>(1 mark</w:t>
      </w:r>
      <w:r w:rsidRPr="007F0695">
        <w:rPr>
          <w:rFonts w:asciiTheme="minorHAnsi" w:hAnsiTheme="minorHAnsi"/>
          <w:b/>
          <w:sz w:val="24"/>
          <w:szCs w:val="24"/>
        </w:rPr>
        <w:t>)</w:t>
      </w:r>
    </w:p>
    <w:p w:rsidR="007F0695" w:rsidRDefault="007F0695" w:rsidP="007F069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ja-JP"/>
        </w:rPr>
      </w:pPr>
    </w:p>
    <w:p w:rsidR="007F0695" w:rsidRPr="007F0695" w:rsidRDefault="007F0695" w:rsidP="007F069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eastAsia="ja-JP"/>
        </w:rPr>
      </w:pPr>
    </w:p>
    <w:p w:rsidR="007F0695" w:rsidRPr="007F0695" w:rsidRDefault="007F0695" w:rsidP="007F069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val="en-US" w:eastAsia="ja-JP"/>
        </w:rPr>
      </w:pPr>
      <w:r w:rsidRPr="007F0695">
        <w:rPr>
          <w:rFonts w:eastAsiaTheme="minorEastAsia" w:cs="Times New Roman"/>
          <w:color w:val="000000"/>
          <w:sz w:val="24"/>
          <w:szCs w:val="24"/>
          <w:lang w:eastAsia="ja-JP"/>
        </w:rPr>
        <w:t>The</w:t>
      </w:r>
      <w:r w:rsidRPr="007F0695">
        <w:rPr>
          <w:rFonts w:eastAsiaTheme="minorEastAsia" w:cs="Times New Roman"/>
          <w:color w:val="000000"/>
          <w:sz w:val="24"/>
          <w:szCs w:val="24"/>
          <w:lang w:val="en-US" w:eastAsia="ja-JP"/>
        </w:rPr>
        <w:t xml:space="preserve"> height of a plant, in cm, is observed every week and the results recorded in the table below.</w:t>
      </w:r>
    </w:p>
    <w:p w:rsidR="007F0695" w:rsidRPr="007F0695" w:rsidRDefault="007F0695" w:rsidP="007F069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ja-JP"/>
        </w:rPr>
      </w:pPr>
    </w:p>
    <w:tbl>
      <w:tblPr>
        <w:tblW w:w="0" w:type="auto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85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 w:rsidR="007F0695" w:rsidRPr="007F0695" w:rsidTr="006A1D60"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7F0695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Week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7F0695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1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7F0695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7F0695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3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7F0695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4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7F0695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5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7F0695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6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7F0695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7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7F0695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8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7F0695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9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7F0695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10</w:t>
            </w:r>
          </w:p>
        </w:tc>
      </w:tr>
      <w:tr w:rsidR="007F0695" w:rsidRPr="007F0695" w:rsidTr="006A1D60">
        <w:trPr>
          <w:trHeight w:val="285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7F0695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Height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7F0695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7.4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7F0695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7.8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7F0695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9.8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7F0695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10.8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7F0695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11.2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7F0695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12.1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7F0695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12.7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7F0695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13.7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7F0695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14.2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7F0695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14.7</w:t>
            </w:r>
          </w:p>
        </w:tc>
      </w:tr>
    </w:tbl>
    <w:p w:rsidR="007F0695" w:rsidRPr="007F0695" w:rsidRDefault="007F0695" w:rsidP="007F069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val="en-US" w:eastAsia="ja-JP"/>
        </w:rPr>
      </w:pPr>
    </w:p>
    <w:p w:rsidR="007F0695" w:rsidRPr="007F0695" w:rsidRDefault="007F0695" w:rsidP="007F069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val="en-US" w:eastAsia="ja-JP"/>
        </w:rPr>
      </w:pPr>
      <w:r w:rsidRPr="007F0695">
        <w:rPr>
          <w:rFonts w:eastAsiaTheme="minorEastAsia" w:cs="Times New Roman"/>
          <w:color w:val="000000"/>
          <w:sz w:val="24"/>
          <w:szCs w:val="24"/>
          <w:lang w:val="en-US" w:eastAsia="ja-JP"/>
        </w:rPr>
        <w:t>Choose the correct time series plot using the data listed.</w:t>
      </w:r>
    </w:p>
    <w:p w:rsidR="007F0695" w:rsidRPr="007F0695" w:rsidRDefault="007F0695" w:rsidP="007F069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ja-JP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7F0695" w:rsidRPr="007F0695" w:rsidTr="006A1D6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ja-JP"/>
              </w:rPr>
            </w:pPr>
            <w:r w:rsidRPr="007F0695">
              <w:rPr>
                <w:rFonts w:ascii="Times New Roman" w:eastAsiaTheme="minorEastAsia" w:hAnsi="Times New Roman" w:cs="Times New Roman"/>
                <w:color w:val="000000"/>
                <w:lang w:val="en-US" w:eastAsia="ja-JP"/>
              </w:rPr>
              <w:t>A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ja-JP"/>
              </w:rPr>
            </w:pPr>
          </w:p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ja-JP"/>
              </w:rPr>
            </w:pPr>
            <w:r w:rsidRPr="007F0695">
              <w:rPr>
                <w:rFonts w:ascii="Times New Roman" w:eastAsiaTheme="minorEastAsia" w:hAnsi="Times New Roman" w:cs="Times New Roman"/>
                <w:noProof/>
                <w:color w:val="000000"/>
                <w:lang w:eastAsia="ja-JP"/>
              </w:rPr>
              <w:drawing>
                <wp:inline distT="0" distB="0" distL="0" distR="0" wp14:anchorId="0B7A38DC" wp14:editId="6AE3FAA1">
                  <wp:extent cx="1916430" cy="1616710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430" cy="161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ja-JP"/>
              </w:rPr>
            </w:pPr>
            <w:r w:rsidRPr="007F0695">
              <w:rPr>
                <w:rFonts w:ascii="Times New Roman" w:eastAsiaTheme="minorEastAsia" w:hAnsi="Times New Roman" w:cs="Times New Roman"/>
                <w:color w:val="000000"/>
                <w:lang w:val="en-US" w:eastAsia="ja-JP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ja-JP"/>
              </w:rPr>
            </w:pPr>
          </w:p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ja-JP"/>
              </w:rPr>
            </w:pPr>
            <w:r w:rsidRPr="007F0695">
              <w:rPr>
                <w:rFonts w:ascii="Times New Roman" w:eastAsiaTheme="minorEastAsia" w:hAnsi="Times New Roman" w:cs="Times New Roman"/>
                <w:noProof/>
                <w:color w:val="000000"/>
                <w:lang w:eastAsia="ja-JP"/>
              </w:rPr>
              <w:drawing>
                <wp:inline distT="0" distB="0" distL="0" distR="0" wp14:anchorId="4712E0DC" wp14:editId="3A4920D4">
                  <wp:extent cx="1916430" cy="1638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43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695" w:rsidRPr="007F0695" w:rsidTr="006A1D6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ja-JP"/>
              </w:rPr>
            </w:pPr>
            <w:r w:rsidRPr="007F0695">
              <w:rPr>
                <w:rFonts w:ascii="Times New Roman" w:eastAsiaTheme="minorEastAsia" w:hAnsi="Times New Roman" w:cs="Times New Roman"/>
                <w:color w:val="000000"/>
                <w:lang w:val="en-US" w:eastAsia="ja-JP"/>
              </w:rPr>
              <w:t>B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ja-JP"/>
              </w:rPr>
            </w:pPr>
          </w:p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ja-JP"/>
              </w:rPr>
            </w:pPr>
            <w:r w:rsidRPr="007F0695">
              <w:rPr>
                <w:rFonts w:ascii="Times New Roman" w:eastAsiaTheme="minorEastAsia" w:hAnsi="Times New Roman" w:cs="Times New Roman"/>
                <w:noProof/>
                <w:color w:val="000000"/>
                <w:lang w:eastAsia="ja-JP"/>
              </w:rPr>
              <w:drawing>
                <wp:inline distT="0" distB="0" distL="0" distR="0" wp14:anchorId="227D34BE" wp14:editId="385D1AB1">
                  <wp:extent cx="1916430" cy="161671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430" cy="161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ja-JP"/>
              </w:rPr>
            </w:pPr>
            <w:r w:rsidRPr="007F0695">
              <w:rPr>
                <w:rFonts w:ascii="Times New Roman" w:eastAsiaTheme="minorEastAsia" w:hAnsi="Times New Roman" w:cs="Times New Roman"/>
                <w:color w:val="000000"/>
                <w:lang w:val="en-US" w:eastAsia="ja-JP"/>
              </w:rPr>
              <w:t>E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ja-JP"/>
              </w:rPr>
            </w:pPr>
          </w:p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ja-JP"/>
              </w:rPr>
            </w:pPr>
            <w:r w:rsidRPr="007F0695">
              <w:rPr>
                <w:rFonts w:ascii="Times New Roman" w:eastAsiaTheme="minorEastAsia" w:hAnsi="Times New Roman" w:cs="Times New Roman"/>
                <w:noProof/>
                <w:color w:val="000000"/>
                <w:lang w:eastAsia="ja-JP"/>
              </w:rPr>
              <w:drawing>
                <wp:inline distT="0" distB="0" distL="0" distR="0" wp14:anchorId="66D5BE95" wp14:editId="30FD4281">
                  <wp:extent cx="1916430" cy="16383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43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695" w:rsidRPr="007F0695" w:rsidTr="006A1D60">
        <w:trPr>
          <w:gridAfter w:val="2"/>
          <w:wAfter w:w="4230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ja-JP"/>
              </w:rPr>
            </w:pPr>
            <w:r w:rsidRPr="007F0695">
              <w:rPr>
                <w:rFonts w:ascii="Times New Roman" w:eastAsiaTheme="minorEastAsia" w:hAnsi="Times New Roman" w:cs="Times New Roman"/>
                <w:color w:val="000000"/>
                <w:lang w:val="en-US" w:eastAsia="ja-JP"/>
              </w:rPr>
              <w:t>C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ja-JP"/>
              </w:rPr>
            </w:pPr>
          </w:p>
          <w:p w:rsidR="007F0695" w:rsidRPr="007F0695" w:rsidRDefault="007F0695" w:rsidP="007F069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ja-JP"/>
              </w:rPr>
            </w:pPr>
            <w:r w:rsidRPr="007F0695">
              <w:rPr>
                <w:rFonts w:ascii="Times New Roman" w:eastAsiaTheme="minorEastAsia" w:hAnsi="Times New Roman" w:cs="Times New Roman"/>
                <w:noProof/>
                <w:color w:val="000000"/>
                <w:lang w:eastAsia="ja-JP"/>
              </w:rPr>
              <w:drawing>
                <wp:inline distT="0" distB="0" distL="0" distR="0" wp14:anchorId="7EED29AC" wp14:editId="6B64B161">
                  <wp:extent cx="1916430" cy="16383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43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0695" w:rsidRDefault="007F0695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C80A8E" w:rsidRDefault="00C80A8E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4E014C" w:rsidRDefault="004E014C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4E014C" w:rsidRDefault="004E014C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4E014C" w:rsidRDefault="004E014C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4E014C" w:rsidRDefault="004E014C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4E014C" w:rsidRDefault="004E014C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4E014C" w:rsidRDefault="004E014C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4E014C" w:rsidRDefault="004E014C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4E014C" w:rsidRDefault="004E014C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4E014C" w:rsidRDefault="004E014C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4E014C" w:rsidRDefault="004E014C" w:rsidP="004E014C">
      <w:pPr>
        <w:pStyle w:val="NL"/>
        <w:spacing w:before="0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End of multiple choice questions</w:t>
      </w:r>
    </w:p>
    <w:p w:rsidR="00C80A8E" w:rsidRDefault="00C80A8E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lastRenderedPageBreak/>
        <w:t>Question 4</w:t>
      </w:r>
      <w:r w:rsidRPr="00C80A8E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  <w:t>(4 marks)</w:t>
      </w:r>
    </w:p>
    <w:p w:rsidR="004E014C" w:rsidRDefault="004E014C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4E014C" w:rsidRDefault="004E014C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4E014C" w:rsidRDefault="004E014C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  <w:r w:rsidRPr="004E014C">
        <w:rPr>
          <w:rFonts w:asciiTheme="minorHAnsi" w:hAnsiTheme="minorHAnsi"/>
          <w:sz w:val="24"/>
          <w:szCs w:val="24"/>
        </w:rPr>
        <w:t xml:space="preserve">If a three-point moving average is used to smooth the data in the table below, </w:t>
      </w:r>
      <w:r>
        <w:rPr>
          <w:rFonts w:asciiTheme="minorHAnsi" w:hAnsiTheme="minorHAnsi"/>
          <w:sz w:val="24"/>
          <w:szCs w:val="24"/>
        </w:rPr>
        <w:t xml:space="preserve">calculate the smoothed </w:t>
      </w:r>
    </w:p>
    <w:p w:rsidR="004E014C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values</w:t>
      </w:r>
      <w:proofErr w:type="gramEnd"/>
      <w:r w:rsidR="004E014C" w:rsidRPr="004E014C">
        <w:rPr>
          <w:rFonts w:asciiTheme="minorHAnsi" w:hAnsiTheme="minorHAnsi"/>
          <w:sz w:val="24"/>
          <w:szCs w:val="24"/>
        </w:rPr>
        <w:t>. If necessary, round to the nearest whole number of births.</w:t>
      </w:r>
      <w:r w:rsidR="004E014C">
        <w:rPr>
          <w:rFonts w:asciiTheme="minorHAnsi" w:hAnsiTheme="minorHAnsi"/>
          <w:sz w:val="24"/>
          <w:szCs w:val="24"/>
        </w:rPr>
        <w:tab/>
      </w:r>
    </w:p>
    <w:p w:rsidR="004E014C" w:rsidRDefault="004E014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E014C" w:rsidRDefault="004E014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270" w:type="dxa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58"/>
        <w:gridCol w:w="668"/>
        <w:gridCol w:w="758"/>
        <w:gridCol w:w="848"/>
        <w:gridCol w:w="668"/>
        <w:gridCol w:w="758"/>
        <w:gridCol w:w="758"/>
      </w:tblGrid>
      <w:tr w:rsidR="004E014C" w:rsidRPr="004E014C" w:rsidTr="006A1D60"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14C" w:rsidRPr="004E014C" w:rsidRDefault="004E014C" w:rsidP="004E014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4E014C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Year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14C" w:rsidRPr="004E014C" w:rsidRDefault="004E014C" w:rsidP="004E014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4E014C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1996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14C" w:rsidRPr="004E014C" w:rsidRDefault="004E014C" w:rsidP="004E014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4E014C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1997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14C" w:rsidRPr="004E014C" w:rsidRDefault="004E014C" w:rsidP="004E014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4E014C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1998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14C" w:rsidRPr="004E014C" w:rsidRDefault="004E014C" w:rsidP="004E014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4E014C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1999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14C" w:rsidRPr="004E014C" w:rsidRDefault="004E014C" w:rsidP="004E014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4E014C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2000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14C" w:rsidRPr="004E014C" w:rsidRDefault="004E014C" w:rsidP="004E014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4E014C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2001</w:t>
            </w:r>
          </w:p>
        </w:tc>
      </w:tr>
      <w:tr w:rsidR="004E014C" w:rsidRPr="004E014C" w:rsidTr="006A1D60">
        <w:trPr>
          <w:trHeight w:val="255"/>
        </w:trPr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14C" w:rsidRPr="004E014C" w:rsidRDefault="004E014C" w:rsidP="004E014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4E014C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Births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14C" w:rsidRPr="004E014C" w:rsidRDefault="004E014C" w:rsidP="004E014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4E014C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334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14C" w:rsidRPr="004E014C" w:rsidRDefault="004E014C" w:rsidP="004E014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4E014C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365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14C" w:rsidRPr="004E014C" w:rsidRDefault="004E014C" w:rsidP="004E014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4E014C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384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14C" w:rsidRPr="004E014C" w:rsidRDefault="004E014C" w:rsidP="004E014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4E014C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394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14C" w:rsidRPr="004E014C" w:rsidRDefault="004E014C" w:rsidP="004E014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4E014C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405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14C" w:rsidRPr="004E014C" w:rsidRDefault="004E014C" w:rsidP="004E014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4E014C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443</w:t>
            </w:r>
          </w:p>
        </w:tc>
      </w:tr>
    </w:tbl>
    <w:p w:rsidR="004E014C" w:rsidRDefault="004E014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E014C" w:rsidRDefault="004E014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E014C" w:rsidRDefault="004E014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E014C" w:rsidRDefault="004E014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E014C" w:rsidRDefault="004E014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4E014C" w:rsidRDefault="004E014C" w:rsidP="004E014C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Question 5</w:t>
      </w:r>
      <w:r w:rsidRPr="00C80A8E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  <w:t>(4 marks)</w:t>
      </w:r>
    </w:p>
    <w:p w:rsidR="004E014C" w:rsidRDefault="004E014C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0162B" w:rsidRDefault="0090162B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0162B" w:rsidRPr="0090162B" w:rsidRDefault="0090162B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r w:rsidRPr="0090162B">
        <w:rPr>
          <w:rFonts w:asciiTheme="minorHAnsi" w:hAnsiTheme="minorHAnsi"/>
          <w:sz w:val="24"/>
          <w:szCs w:val="24"/>
        </w:rPr>
        <w:t xml:space="preserve">If a four-point moving average is used to smooth the data in the table below, calculate the smoothed </w:t>
      </w:r>
    </w:p>
    <w:p w:rsidR="0090162B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values</w:t>
      </w:r>
      <w:proofErr w:type="gramEnd"/>
      <w:r w:rsidR="0090162B" w:rsidRPr="0090162B">
        <w:rPr>
          <w:rFonts w:asciiTheme="minorHAnsi" w:hAnsiTheme="minorHAnsi"/>
          <w:sz w:val="24"/>
          <w:szCs w:val="24"/>
        </w:rPr>
        <w:t>. If necessary, round to the nearest whole number of births.</w:t>
      </w:r>
    </w:p>
    <w:p w:rsidR="0090162B" w:rsidRDefault="0090162B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0162B" w:rsidRDefault="0090162B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tbl>
      <w:tblPr>
        <w:tblW w:w="0" w:type="auto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58"/>
        <w:gridCol w:w="668"/>
        <w:gridCol w:w="758"/>
        <w:gridCol w:w="758"/>
        <w:gridCol w:w="758"/>
        <w:gridCol w:w="758"/>
        <w:gridCol w:w="758"/>
        <w:gridCol w:w="758"/>
        <w:gridCol w:w="758"/>
      </w:tblGrid>
      <w:tr w:rsidR="0090162B" w:rsidRPr="0090162B" w:rsidTr="00B74CC6"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62B" w:rsidRPr="0090162B" w:rsidRDefault="0090162B" w:rsidP="0090162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90162B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Year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62B" w:rsidRPr="0090162B" w:rsidRDefault="0090162B" w:rsidP="0090162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90162B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2001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62B" w:rsidRPr="0090162B" w:rsidRDefault="0090162B" w:rsidP="0090162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90162B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2002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62B" w:rsidRPr="0090162B" w:rsidRDefault="0090162B" w:rsidP="0090162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90162B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2003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62B" w:rsidRPr="0090162B" w:rsidRDefault="0090162B" w:rsidP="0090162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90162B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2004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62B" w:rsidRPr="0090162B" w:rsidRDefault="0090162B" w:rsidP="0090162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90162B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2005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62B" w:rsidRPr="0090162B" w:rsidRDefault="0090162B" w:rsidP="0090162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90162B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2006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62B" w:rsidRPr="0090162B" w:rsidRDefault="0090162B" w:rsidP="0090162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90162B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2007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62B" w:rsidRPr="0090162B" w:rsidRDefault="0090162B" w:rsidP="0090162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90162B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2008</w:t>
            </w:r>
          </w:p>
        </w:tc>
      </w:tr>
      <w:tr w:rsidR="0090162B" w:rsidRPr="0090162B" w:rsidTr="00B74CC6">
        <w:trPr>
          <w:trHeight w:val="255"/>
        </w:trPr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62B" w:rsidRPr="0090162B" w:rsidRDefault="0090162B" w:rsidP="0090162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90162B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Births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62B" w:rsidRPr="0090162B" w:rsidRDefault="0090162B" w:rsidP="0090162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90162B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253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62B" w:rsidRPr="0090162B" w:rsidRDefault="0090162B" w:rsidP="0090162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90162B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280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62B" w:rsidRPr="0090162B" w:rsidRDefault="0090162B" w:rsidP="0090162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90162B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299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62B" w:rsidRPr="0090162B" w:rsidRDefault="0090162B" w:rsidP="0090162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90162B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335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62B" w:rsidRPr="0090162B" w:rsidRDefault="0090162B" w:rsidP="0090162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90162B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362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62B" w:rsidRPr="0090162B" w:rsidRDefault="0090162B" w:rsidP="0090162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90162B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410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62B" w:rsidRPr="0090162B" w:rsidRDefault="0090162B" w:rsidP="0090162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90162B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454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62B" w:rsidRPr="0090162B" w:rsidRDefault="0090162B" w:rsidP="0090162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90162B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484</w:t>
            </w:r>
          </w:p>
        </w:tc>
      </w:tr>
    </w:tbl>
    <w:p w:rsidR="0090162B" w:rsidRDefault="0090162B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0162B" w:rsidRDefault="0090162B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0162B" w:rsidRDefault="0090162B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0162B" w:rsidRDefault="0090162B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0162B" w:rsidRDefault="0090162B" w:rsidP="0090162B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lastRenderedPageBreak/>
        <w:t>Question 6</w:t>
      </w:r>
      <w:r w:rsidRPr="00C80A8E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="00475AB3">
        <w:rPr>
          <w:rFonts w:asciiTheme="minorHAnsi" w:hAnsiTheme="minorHAnsi"/>
          <w:b/>
          <w:sz w:val="24"/>
          <w:szCs w:val="24"/>
        </w:rPr>
        <w:t>(11</w:t>
      </w:r>
      <w:r w:rsidRPr="00C80A8E">
        <w:rPr>
          <w:rFonts w:asciiTheme="minorHAnsi" w:hAnsiTheme="minorHAnsi"/>
          <w:b/>
          <w:sz w:val="24"/>
          <w:szCs w:val="24"/>
        </w:rPr>
        <w:t xml:space="preserve"> marks)</w:t>
      </w:r>
    </w:p>
    <w:p w:rsidR="0090162B" w:rsidRDefault="0090162B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0162B" w:rsidRDefault="0090162B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0162B" w:rsidRP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r w:rsidRPr="006A1D60">
        <w:rPr>
          <w:rFonts w:asciiTheme="minorHAnsi" w:hAnsiTheme="minorHAnsi"/>
          <w:sz w:val="24"/>
          <w:szCs w:val="24"/>
        </w:rPr>
        <w:t xml:space="preserve">Calculate the seasonal index for the </w:t>
      </w:r>
      <w:r>
        <w:rPr>
          <w:rFonts w:asciiTheme="minorHAnsi" w:hAnsiTheme="minorHAnsi"/>
          <w:sz w:val="24"/>
          <w:szCs w:val="24"/>
        </w:rPr>
        <w:t>four</w:t>
      </w:r>
      <w:r w:rsidRPr="006A1D60">
        <w:rPr>
          <w:rFonts w:asciiTheme="minorHAnsi" w:hAnsiTheme="minorHAnsi"/>
          <w:sz w:val="24"/>
          <w:szCs w:val="24"/>
        </w:rPr>
        <w:t xml:space="preserve"> quarter</w:t>
      </w:r>
      <w:r>
        <w:rPr>
          <w:rFonts w:asciiTheme="minorHAnsi" w:hAnsiTheme="minorHAnsi"/>
          <w:sz w:val="24"/>
          <w:szCs w:val="24"/>
        </w:rPr>
        <w:t>s</w:t>
      </w:r>
      <w:r w:rsidRPr="006A1D60">
        <w:rPr>
          <w:rFonts w:asciiTheme="minorHAnsi" w:hAnsiTheme="minorHAnsi"/>
          <w:sz w:val="24"/>
          <w:szCs w:val="24"/>
        </w:rPr>
        <w:t>, correct to three decimal places.</w:t>
      </w:r>
    </w:p>
    <w:p w:rsidR="0090162B" w:rsidRDefault="0090162B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90" w:type="dxa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80"/>
        <w:gridCol w:w="1050"/>
        <w:gridCol w:w="1050"/>
        <w:gridCol w:w="1050"/>
        <w:gridCol w:w="1140"/>
        <w:gridCol w:w="1590"/>
      </w:tblGrid>
      <w:tr w:rsidR="006A1D60" w:rsidRPr="006A1D60" w:rsidTr="006A1D60"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Year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Sales for quarter 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Sales for quarter 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Sales for quarter 3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Sales for quarter 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Yearly average (for your use)</w:t>
            </w:r>
          </w:p>
        </w:tc>
      </w:tr>
      <w:tr w:rsidR="006A1D60" w:rsidRPr="006A1D60" w:rsidTr="006A1D60"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2011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64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58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26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55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</w:p>
        </w:tc>
      </w:tr>
      <w:tr w:rsidR="006A1D60" w:rsidRPr="006A1D60" w:rsidTr="006A1D60"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2012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67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67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32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54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</w:p>
        </w:tc>
      </w:tr>
      <w:tr w:rsidR="006A1D60" w:rsidRPr="006A1D60" w:rsidTr="006A1D60">
        <w:trPr>
          <w:trHeight w:val="255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2013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60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61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37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51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</w:p>
        </w:tc>
      </w:tr>
      <w:tr w:rsidR="006A1D60" w:rsidRPr="006A1D60" w:rsidTr="006A1D60"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2014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58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62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32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6A1D60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49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D60" w:rsidRPr="006A1D60" w:rsidRDefault="006A1D60" w:rsidP="006A1D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</w:p>
        </w:tc>
      </w:tr>
    </w:tbl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A1D60" w:rsidRDefault="006A1D60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B74CC6" w:rsidRDefault="00B74CC6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B74CC6" w:rsidRDefault="00B74CC6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B74CC6" w:rsidRDefault="00B74CC6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B74CC6" w:rsidRDefault="00B74CC6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B74CC6" w:rsidRDefault="00B74CC6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B74CC6" w:rsidRDefault="00B74CC6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B74CC6" w:rsidRDefault="00B74CC6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B74CC6" w:rsidRDefault="00B74CC6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B74CC6" w:rsidRDefault="00B74CC6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B74CC6" w:rsidRDefault="00B74CC6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B74CC6" w:rsidRDefault="00B74CC6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B74CC6" w:rsidRDefault="00B74CC6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B74CC6" w:rsidRDefault="00B74CC6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B74CC6" w:rsidRDefault="00B74CC6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B74CC6" w:rsidRDefault="00B74CC6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B74CC6" w:rsidRDefault="00B74CC6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B74CC6" w:rsidRDefault="00B74CC6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B74CC6" w:rsidRDefault="00B74CC6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B74CC6" w:rsidRDefault="00B74CC6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B74CC6" w:rsidRDefault="00B74CC6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B74CC6" w:rsidRDefault="00B74CC6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6A1D60" w:rsidRDefault="006A1D60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lastRenderedPageBreak/>
        <w:t>Question 7</w:t>
      </w:r>
      <w:r w:rsidRPr="00C80A8E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="00475AB3">
        <w:rPr>
          <w:rFonts w:asciiTheme="minorHAnsi" w:hAnsiTheme="minorHAnsi"/>
          <w:b/>
          <w:sz w:val="24"/>
          <w:szCs w:val="24"/>
        </w:rPr>
        <w:t>(15</w:t>
      </w:r>
      <w:r w:rsidRPr="00C80A8E">
        <w:rPr>
          <w:rFonts w:asciiTheme="minorHAnsi" w:hAnsiTheme="minorHAnsi"/>
          <w:b/>
          <w:sz w:val="24"/>
          <w:szCs w:val="24"/>
        </w:rPr>
        <w:t xml:space="preserve"> marks)</w:t>
      </w:r>
    </w:p>
    <w:p w:rsidR="006A1D60" w:rsidRDefault="006A1D60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6A1D60" w:rsidRDefault="006A1D60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6A1D60" w:rsidRDefault="006A1D60" w:rsidP="006A1D60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6A1D60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r w:rsidRPr="00B74CC6">
        <w:rPr>
          <w:rFonts w:asciiTheme="minorHAnsi" w:hAnsiTheme="minorHAnsi"/>
          <w:sz w:val="24"/>
          <w:szCs w:val="24"/>
        </w:rPr>
        <w:t xml:space="preserve">Find the </w:t>
      </w:r>
      <w:proofErr w:type="spellStart"/>
      <w:r w:rsidRPr="00B74CC6">
        <w:rPr>
          <w:rFonts w:asciiTheme="minorHAnsi" w:hAnsiTheme="minorHAnsi"/>
          <w:sz w:val="24"/>
          <w:szCs w:val="24"/>
        </w:rPr>
        <w:t>des</w:t>
      </w:r>
      <w:r>
        <w:rPr>
          <w:rFonts w:asciiTheme="minorHAnsi" w:hAnsiTheme="minorHAnsi"/>
          <w:sz w:val="24"/>
          <w:szCs w:val="24"/>
        </w:rPr>
        <w:t>easonalised</w:t>
      </w:r>
      <w:proofErr w:type="spellEnd"/>
      <w:r>
        <w:rPr>
          <w:rFonts w:asciiTheme="minorHAnsi" w:hAnsiTheme="minorHAnsi"/>
          <w:sz w:val="24"/>
          <w:szCs w:val="24"/>
        </w:rPr>
        <w:t xml:space="preserve"> values for the four quarters</w:t>
      </w:r>
      <w:r w:rsidRPr="00B74CC6">
        <w:rPr>
          <w:rFonts w:asciiTheme="minorHAnsi" w:hAnsiTheme="minorHAnsi"/>
          <w:sz w:val="24"/>
          <w:szCs w:val="24"/>
        </w:rPr>
        <w:t>, correct to two decimal places.</w:t>
      </w: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90" w:type="dxa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80"/>
        <w:gridCol w:w="1050"/>
        <w:gridCol w:w="1050"/>
        <w:gridCol w:w="1050"/>
        <w:gridCol w:w="1140"/>
        <w:gridCol w:w="1590"/>
      </w:tblGrid>
      <w:tr w:rsidR="00B74CC6" w:rsidRPr="00B74CC6" w:rsidTr="00AA3215"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Year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Sales for quarter 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Sales for quarter 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Sales for quarter 3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Sales for quarter 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Yearly average (for your use)</w:t>
            </w:r>
          </w:p>
        </w:tc>
      </w:tr>
      <w:tr w:rsidR="00B74CC6" w:rsidRPr="00B74CC6" w:rsidTr="00AA3215"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2011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56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27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34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80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</w:p>
        </w:tc>
      </w:tr>
      <w:tr w:rsidR="00B74CC6" w:rsidRPr="00B74CC6" w:rsidTr="00AA3215"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2012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64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27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29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77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</w:p>
        </w:tc>
      </w:tr>
      <w:tr w:rsidR="00B74CC6" w:rsidRPr="00B74CC6" w:rsidTr="00AA3215">
        <w:trPr>
          <w:trHeight w:val="255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2013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67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35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29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87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</w:p>
        </w:tc>
      </w:tr>
      <w:tr w:rsidR="00B74CC6" w:rsidRPr="00B74CC6" w:rsidTr="00AA3215"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2014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65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30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35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  <w:r w:rsidRPr="00B74CC6"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  <w:t>87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CC6" w:rsidRPr="00B74CC6" w:rsidRDefault="00B74CC6" w:rsidP="00B74CC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color w:val="000000"/>
                <w:sz w:val="24"/>
                <w:szCs w:val="24"/>
                <w:lang w:val="en-US" w:eastAsia="ja-JP"/>
              </w:rPr>
            </w:pPr>
          </w:p>
        </w:tc>
      </w:tr>
    </w:tbl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B74CC6" w:rsidRDefault="00B74CC6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312414" w:rsidRDefault="00312414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312414" w:rsidRDefault="00312414" w:rsidP="00312414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lastRenderedPageBreak/>
        <w:t>Question 8</w:t>
      </w:r>
      <w:r w:rsidRPr="00C80A8E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>(8</w:t>
      </w:r>
      <w:r w:rsidRPr="00C80A8E">
        <w:rPr>
          <w:rFonts w:asciiTheme="minorHAnsi" w:hAnsiTheme="minorHAnsi"/>
          <w:b/>
          <w:sz w:val="24"/>
          <w:szCs w:val="24"/>
        </w:rPr>
        <w:t xml:space="preserve"> marks)</w:t>
      </w:r>
    </w:p>
    <w:p w:rsidR="00312414" w:rsidRDefault="00312414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312414" w:rsidRDefault="00312414" w:rsidP="00B74CC6">
      <w:pPr>
        <w:pStyle w:val="NL"/>
        <w:tabs>
          <w:tab w:val="left" w:pos="9300"/>
        </w:tabs>
        <w:spacing w:before="0"/>
        <w:jc w:val="center"/>
        <w:rPr>
          <w:rFonts w:asciiTheme="minorHAnsi" w:hAnsiTheme="minorHAnsi"/>
          <w:b/>
          <w:sz w:val="24"/>
          <w:szCs w:val="24"/>
        </w:rPr>
      </w:pPr>
    </w:p>
    <w:p w:rsidR="00312414" w:rsidRDefault="00312414" w:rsidP="00312414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r w:rsidRPr="00312414">
        <w:rPr>
          <w:rFonts w:asciiTheme="minorHAnsi" w:hAnsiTheme="minorHAnsi"/>
          <w:sz w:val="24"/>
          <w:szCs w:val="24"/>
        </w:rPr>
        <w:t>Staff in a small country hospital tabulated the number of births recorded over a p</w:t>
      </w:r>
      <w:r>
        <w:rPr>
          <w:rFonts w:asciiTheme="minorHAnsi" w:hAnsiTheme="minorHAnsi"/>
          <w:sz w:val="24"/>
          <w:szCs w:val="24"/>
        </w:rPr>
        <w:t>eriod of 3 years as</w:t>
      </w:r>
    </w:p>
    <w:p w:rsidR="00312414" w:rsidRDefault="00312414" w:rsidP="00312414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proofErr w:type="gramStart"/>
      <w:r w:rsidRPr="00312414">
        <w:rPr>
          <w:rFonts w:asciiTheme="minorHAnsi" w:hAnsiTheme="minorHAnsi"/>
          <w:sz w:val="24"/>
          <w:szCs w:val="24"/>
        </w:rPr>
        <w:t>shown</w:t>
      </w:r>
      <w:proofErr w:type="gramEnd"/>
      <w:r w:rsidRPr="00312414">
        <w:rPr>
          <w:rFonts w:asciiTheme="minorHAnsi" w:hAnsiTheme="minorHAnsi"/>
          <w:sz w:val="24"/>
          <w:szCs w:val="24"/>
        </w:rPr>
        <w:t xml:space="preserve"> in the table below.</w:t>
      </w:r>
    </w:p>
    <w:p w:rsidR="00312414" w:rsidRDefault="00312414" w:rsidP="00312414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312414" w:rsidRDefault="00312414" w:rsidP="00312414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454" w:type="dxa"/>
        <w:tblBorders>
          <w:top w:val="single" w:sz="6" w:space="0" w:color="D7D9CD"/>
          <w:left w:val="single" w:sz="6" w:space="0" w:color="D7D9CD"/>
          <w:bottom w:val="single" w:sz="6" w:space="0" w:color="D7D9CD"/>
          <w:right w:val="single" w:sz="6" w:space="0" w:color="D7D9CD"/>
          <w:insideH w:val="single" w:sz="6" w:space="0" w:color="D7D9CD"/>
          <w:insideV w:val="single" w:sz="6" w:space="0" w:color="D7D9C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993"/>
        <w:gridCol w:w="1134"/>
        <w:gridCol w:w="1134"/>
        <w:gridCol w:w="1134"/>
      </w:tblGrid>
      <w:tr w:rsidR="00312414" w:rsidRPr="00312414" w:rsidTr="00A21869">
        <w:trPr>
          <w:trHeight w:val="60"/>
        </w:trPr>
        <w:tc>
          <w:tcPr>
            <w:tcW w:w="1242" w:type="dxa"/>
            <w:tcBorders>
              <w:top w:val="nil"/>
              <w:right w:val="single" w:sz="6" w:space="0" w:color="FFFFFF"/>
            </w:tcBorders>
            <w:shd w:val="clear" w:color="D3DDC6" w:fill="D7D9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414" w:rsidRPr="00312414" w:rsidRDefault="00312414" w:rsidP="003124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12414">
              <w:rPr>
                <w:rFonts w:eastAsia="Times New Roman" w:cs="MinionPro-BoldC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993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D3DDC6" w:fill="D7D9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414" w:rsidRPr="00312414" w:rsidRDefault="00312414" w:rsidP="003124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12414">
              <w:rPr>
                <w:rFonts w:eastAsia="Times New Roman" w:cs="MinionPro-BoldC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1134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D3DDC6" w:fill="D7D9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414" w:rsidRPr="00312414" w:rsidRDefault="00312414" w:rsidP="003124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12414">
              <w:rPr>
                <w:rFonts w:eastAsia="Times New Roman" w:cs="MinionPro-BoldCn"/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1134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D3DDC6" w:fill="D7D9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414" w:rsidRPr="00312414" w:rsidRDefault="00312414" w:rsidP="003124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12414">
              <w:rPr>
                <w:rFonts w:eastAsia="Times New Roman" w:cs="MinionPro-BoldCn"/>
                <w:b/>
                <w:bCs/>
                <w:sz w:val="24"/>
                <w:szCs w:val="24"/>
              </w:rPr>
              <w:t>Q3</w:t>
            </w:r>
          </w:p>
        </w:tc>
        <w:tc>
          <w:tcPr>
            <w:tcW w:w="1134" w:type="dxa"/>
            <w:tcBorders>
              <w:top w:val="nil"/>
              <w:left w:val="single" w:sz="6" w:space="0" w:color="FFFFFF"/>
            </w:tcBorders>
            <w:shd w:val="clear" w:color="D3DDC6" w:fill="D7D9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414" w:rsidRPr="00312414" w:rsidRDefault="00312414" w:rsidP="003124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12414">
              <w:rPr>
                <w:rFonts w:eastAsia="Times New Roman" w:cs="MinionPro-BoldCn"/>
                <w:b/>
                <w:bCs/>
                <w:sz w:val="24"/>
                <w:szCs w:val="24"/>
              </w:rPr>
              <w:t>Q4</w:t>
            </w:r>
          </w:p>
        </w:tc>
      </w:tr>
      <w:tr w:rsidR="00312414" w:rsidRPr="00312414" w:rsidTr="00A21869">
        <w:trPr>
          <w:trHeight w:val="60"/>
        </w:trPr>
        <w:tc>
          <w:tcPr>
            <w:tcW w:w="124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414" w:rsidRPr="00312414" w:rsidRDefault="00312414" w:rsidP="003124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12414">
              <w:rPr>
                <w:rFonts w:eastAsia="Times New Roman" w:cs="Times New Roman"/>
                <w:sz w:val="24"/>
                <w:szCs w:val="24"/>
              </w:rPr>
              <w:t>2011</w:t>
            </w:r>
          </w:p>
        </w:tc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414" w:rsidRPr="00312414" w:rsidRDefault="00312414" w:rsidP="003124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1241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414" w:rsidRPr="00312414" w:rsidRDefault="00312414" w:rsidP="003124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12414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414" w:rsidRPr="00312414" w:rsidRDefault="00312414" w:rsidP="003124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12414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414" w:rsidRPr="00312414" w:rsidRDefault="00312414" w:rsidP="003124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12414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312414" w:rsidRPr="00312414" w:rsidTr="00A21869">
        <w:trPr>
          <w:trHeight w:val="60"/>
        </w:trPr>
        <w:tc>
          <w:tcPr>
            <w:tcW w:w="124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414" w:rsidRPr="00312414" w:rsidRDefault="00312414" w:rsidP="003124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12414">
              <w:rPr>
                <w:rFonts w:eastAsia="Times New Roman" w:cs="Times New Roman"/>
                <w:sz w:val="24"/>
                <w:szCs w:val="24"/>
              </w:rPr>
              <w:t>2012</w:t>
            </w:r>
          </w:p>
        </w:tc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414" w:rsidRPr="00312414" w:rsidRDefault="00312414" w:rsidP="003124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12414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414" w:rsidRPr="00312414" w:rsidRDefault="00312414" w:rsidP="003124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12414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414" w:rsidRPr="00312414" w:rsidRDefault="00312414" w:rsidP="003124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12414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414" w:rsidRPr="00312414" w:rsidRDefault="00312414" w:rsidP="003124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12414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</w:tr>
      <w:tr w:rsidR="00312414" w:rsidRPr="00312414" w:rsidTr="00A21869">
        <w:trPr>
          <w:trHeight w:val="60"/>
        </w:trPr>
        <w:tc>
          <w:tcPr>
            <w:tcW w:w="124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414" w:rsidRPr="00312414" w:rsidRDefault="00312414" w:rsidP="003124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12414">
              <w:rPr>
                <w:rFonts w:eastAsia="Times New Roman" w:cs="Times New Roman"/>
                <w:sz w:val="24"/>
                <w:szCs w:val="24"/>
              </w:rPr>
              <w:t>2013</w:t>
            </w:r>
          </w:p>
        </w:tc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414" w:rsidRPr="00312414" w:rsidRDefault="00312414" w:rsidP="003124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12414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414" w:rsidRPr="00312414" w:rsidRDefault="00312414" w:rsidP="003124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12414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414" w:rsidRPr="00312414" w:rsidRDefault="00312414" w:rsidP="003124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12414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414" w:rsidRPr="00312414" w:rsidRDefault="00312414" w:rsidP="003124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12414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</w:tbl>
    <w:p w:rsidR="00312414" w:rsidRPr="00312414" w:rsidRDefault="00312414" w:rsidP="00312414">
      <w:pPr>
        <w:pStyle w:val="NL"/>
        <w:tabs>
          <w:tab w:val="left" w:pos="9300"/>
        </w:tabs>
        <w:spacing w:before="0"/>
        <w:rPr>
          <w:rFonts w:asciiTheme="minorHAnsi" w:hAnsiTheme="minorHAnsi"/>
          <w:b/>
          <w:sz w:val="24"/>
          <w:szCs w:val="24"/>
        </w:rPr>
      </w:pPr>
    </w:p>
    <w:p w:rsidR="00312414" w:rsidRDefault="00312414" w:rsidP="00B74CC6">
      <w:pPr>
        <w:pStyle w:val="NL"/>
        <w:tabs>
          <w:tab w:val="left" w:pos="9300"/>
        </w:tabs>
        <w:spacing w:before="0"/>
        <w:jc w:val="center"/>
        <w:rPr>
          <w:rFonts w:asciiTheme="minorHAnsi" w:hAnsiTheme="minorHAnsi"/>
          <w:b/>
          <w:sz w:val="24"/>
          <w:szCs w:val="24"/>
        </w:rPr>
      </w:pPr>
    </w:p>
    <w:p w:rsidR="00312414" w:rsidRPr="00312414" w:rsidRDefault="00312414" w:rsidP="00312414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  <w:sz w:val="24"/>
          <w:szCs w:val="24"/>
        </w:rPr>
      </w:pPr>
      <w:proofErr w:type="gramStart"/>
      <w:r w:rsidRPr="00312414">
        <w:rPr>
          <w:rFonts w:eastAsia="Times New Roman" w:cs="Times New Roman"/>
          <w:b/>
          <w:sz w:val="24"/>
          <w:szCs w:val="24"/>
        </w:rPr>
        <w:t>a</w:t>
      </w:r>
      <w:proofErr w:type="gramEnd"/>
      <w:r w:rsidRPr="00312414">
        <w:rPr>
          <w:rFonts w:eastAsia="Times New Roman" w:cs="Times New Roman"/>
          <w:sz w:val="24"/>
          <w:szCs w:val="24"/>
        </w:rPr>
        <w:t> </w:t>
      </w:r>
      <w:r w:rsidRPr="00312414">
        <w:rPr>
          <w:rFonts w:eastAsia="Times New Roman" w:cs="Times New Roman"/>
          <w:sz w:val="24"/>
          <w:szCs w:val="24"/>
        </w:rPr>
        <w:t xml:space="preserve"> Create a time series plot using the data given.</w:t>
      </w:r>
    </w:p>
    <w:p w:rsidR="00312414" w:rsidRPr="00312414" w:rsidRDefault="00312414" w:rsidP="00312414">
      <w:pPr>
        <w:overflowPunct w:val="0"/>
        <w:autoSpaceDE w:val="0"/>
        <w:autoSpaceDN w:val="0"/>
        <w:adjustRightInd w:val="0"/>
        <w:spacing w:before="120" w:after="0" w:line="360" w:lineRule="auto"/>
        <w:ind w:left="568" w:hanging="284"/>
        <w:textAlignment w:val="baseline"/>
        <w:rPr>
          <w:rFonts w:eastAsia="Times New Roman" w:cs="Times New Roman"/>
          <w:sz w:val="24"/>
          <w:szCs w:val="24"/>
        </w:rPr>
      </w:pPr>
    </w:p>
    <w:p w:rsidR="00312414" w:rsidRPr="00312414" w:rsidRDefault="00312414" w:rsidP="00312414">
      <w:pPr>
        <w:overflowPunct w:val="0"/>
        <w:autoSpaceDE w:val="0"/>
        <w:autoSpaceDN w:val="0"/>
        <w:adjustRightInd w:val="0"/>
        <w:spacing w:before="120" w:after="0" w:line="360" w:lineRule="auto"/>
        <w:ind w:left="568" w:hanging="284"/>
        <w:textAlignment w:val="baseline"/>
        <w:rPr>
          <w:rFonts w:eastAsia="Times New Roman" w:cs="Times New Roman"/>
          <w:sz w:val="24"/>
          <w:szCs w:val="24"/>
        </w:rPr>
      </w:pPr>
    </w:p>
    <w:p w:rsidR="00312414" w:rsidRPr="00312414" w:rsidRDefault="00CA2E44" w:rsidP="00312414">
      <w:pPr>
        <w:overflowPunct w:val="0"/>
        <w:autoSpaceDE w:val="0"/>
        <w:autoSpaceDN w:val="0"/>
        <w:adjustRightInd w:val="0"/>
        <w:spacing w:before="120" w:after="0" w:line="360" w:lineRule="auto"/>
        <w:ind w:left="568" w:hanging="284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8.3pt;margin-top:3.35pt;width:554.3pt;height:240.35pt;z-index:251659264;mso-position-horizontal-relative:text;mso-position-vertical-relative:text">
            <v:imagedata r:id="rId16" o:title=""/>
          </v:shape>
          <o:OLEObject Type="Embed" ProgID="FXDraw.Graphic" ShapeID="_x0000_s1034" DrawAspect="Content" ObjectID="_1528010827" r:id="rId17"/>
        </w:pict>
      </w:r>
    </w:p>
    <w:p w:rsidR="00312414" w:rsidRPr="00312414" w:rsidRDefault="00312414" w:rsidP="00312414">
      <w:pPr>
        <w:overflowPunct w:val="0"/>
        <w:autoSpaceDE w:val="0"/>
        <w:autoSpaceDN w:val="0"/>
        <w:adjustRightInd w:val="0"/>
        <w:spacing w:before="120" w:after="0" w:line="360" w:lineRule="auto"/>
        <w:ind w:left="568" w:hanging="284"/>
        <w:textAlignment w:val="baseline"/>
        <w:rPr>
          <w:rFonts w:eastAsia="Times New Roman" w:cs="Times New Roman"/>
          <w:sz w:val="24"/>
          <w:szCs w:val="24"/>
        </w:rPr>
      </w:pPr>
    </w:p>
    <w:p w:rsidR="00312414" w:rsidRPr="00312414" w:rsidRDefault="00312414" w:rsidP="00312414">
      <w:pPr>
        <w:overflowPunct w:val="0"/>
        <w:autoSpaceDE w:val="0"/>
        <w:autoSpaceDN w:val="0"/>
        <w:adjustRightInd w:val="0"/>
        <w:spacing w:before="120" w:after="0" w:line="360" w:lineRule="auto"/>
        <w:ind w:left="568" w:hanging="284"/>
        <w:textAlignment w:val="baseline"/>
        <w:rPr>
          <w:rFonts w:eastAsia="Times New Roman" w:cs="Times New Roman"/>
          <w:sz w:val="24"/>
          <w:szCs w:val="24"/>
        </w:rPr>
      </w:pPr>
    </w:p>
    <w:p w:rsidR="00312414" w:rsidRPr="00312414" w:rsidRDefault="00312414" w:rsidP="00312414">
      <w:pPr>
        <w:overflowPunct w:val="0"/>
        <w:autoSpaceDE w:val="0"/>
        <w:autoSpaceDN w:val="0"/>
        <w:adjustRightInd w:val="0"/>
        <w:spacing w:before="120" w:after="0" w:line="360" w:lineRule="auto"/>
        <w:ind w:left="568" w:hanging="284"/>
        <w:textAlignment w:val="baseline"/>
        <w:rPr>
          <w:rFonts w:eastAsia="Times New Roman" w:cs="Times New Roman"/>
          <w:sz w:val="24"/>
          <w:szCs w:val="24"/>
        </w:rPr>
      </w:pPr>
    </w:p>
    <w:p w:rsidR="00312414" w:rsidRPr="00312414" w:rsidRDefault="00312414" w:rsidP="00312414">
      <w:pPr>
        <w:overflowPunct w:val="0"/>
        <w:autoSpaceDE w:val="0"/>
        <w:autoSpaceDN w:val="0"/>
        <w:adjustRightInd w:val="0"/>
        <w:spacing w:before="120" w:after="0" w:line="360" w:lineRule="auto"/>
        <w:ind w:left="568" w:hanging="284"/>
        <w:textAlignment w:val="baseline"/>
        <w:rPr>
          <w:rFonts w:eastAsia="Times New Roman" w:cs="Times New Roman"/>
          <w:sz w:val="24"/>
          <w:szCs w:val="24"/>
        </w:rPr>
      </w:pPr>
    </w:p>
    <w:p w:rsidR="00312414" w:rsidRPr="00312414" w:rsidRDefault="00312414" w:rsidP="00312414">
      <w:pPr>
        <w:overflowPunct w:val="0"/>
        <w:autoSpaceDE w:val="0"/>
        <w:autoSpaceDN w:val="0"/>
        <w:adjustRightInd w:val="0"/>
        <w:spacing w:before="120" w:after="0" w:line="360" w:lineRule="auto"/>
        <w:ind w:left="568" w:hanging="284"/>
        <w:textAlignment w:val="baseline"/>
        <w:rPr>
          <w:rFonts w:eastAsia="Times New Roman" w:cs="Times New Roman"/>
          <w:sz w:val="24"/>
          <w:szCs w:val="24"/>
        </w:rPr>
      </w:pPr>
    </w:p>
    <w:p w:rsidR="00312414" w:rsidRPr="00312414" w:rsidRDefault="00312414" w:rsidP="00312414">
      <w:pPr>
        <w:overflowPunct w:val="0"/>
        <w:autoSpaceDE w:val="0"/>
        <w:autoSpaceDN w:val="0"/>
        <w:adjustRightInd w:val="0"/>
        <w:spacing w:before="120" w:after="0" w:line="360" w:lineRule="auto"/>
        <w:ind w:left="568" w:hanging="284"/>
        <w:textAlignment w:val="baseline"/>
        <w:rPr>
          <w:rFonts w:eastAsia="Times New Roman" w:cs="Times New Roman"/>
          <w:sz w:val="24"/>
          <w:szCs w:val="24"/>
        </w:rPr>
      </w:pPr>
    </w:p>
    <w:p w:rsidR="00312414" w:rsidRPr="00312414" w:rsidRDefault="00312414" w:rsidP="00312414">
      <w:pPr>
        <w:overflowPunct w:val="0"/>
        <w:autoSpaceDE w:val="0"/>
        <w:autoSpaceDN w:val="0"/>
        <w:adjustRightInd w:val="0"/>
        <w:spacing w:before="120" w:after="0" w:line="360" w:lineRule="auto"/>
        <w:ind w:left="568" w:hanging="284"/>
        <w:textAlignment w:val="baseline"/>
        <w:rPr>
          <w:rFonts w:eastAsia="Times New Roman" w:cs="Times New Roman"/>
          <w:sz w:val="24"/>
          <w:szCs w:val="24"/>
        </w:rPr>
      </w:pPr>
    </w:p>
    <w:p w:rsidR="00312414" w:rsidRDefault="00312414" w:rsidP="00312414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  <w:b/>
          <w:sz w:val="24"/>
          <w:szCs w:val="24"/>
        </w:rPr>
      </w:pPr>
    </w:p>
    <w:p w:rsidR="00312414" w:rsidRDefault="00312414" w:rsidP="00312414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  <w:b/>
          <w:sz w:val="24"/>
          <w:szCs w:val="24"/>
        </w:rPr>
      </w:pPr>
    </w:p>
    <w:p w:rsidR="00312414" w:rsidRDefault="00312414" w:rsidP="00312414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  <w:b/>
          <w:sz w:val="24"/>
          <w:szCs w:val="24"/>
        </w:rPr>
      </w:pPr>
    </w:p>
    <w:p w:rsidR="00312414" w:rsidRDefault="00312414" w:rsidP="00312414">
      <w:pPr>
        <w:tabs>
          <w:tab w:val="left" w:pos="400"/>
          <w:tab w:val="left" w:pos="2600"/>
          <w:tab w:val="left" w:pos="2720"/>
        </w:tabs>
        <w:spacing w:before="120" w:after="0" w:line="240" w:lineRule="atLeast"/>
        <w:rPr>
          <w:rFonts w:eastAsia="Times New Roman" w:cs="Times New Roman"/>
          <w:b/>
          <w:sz w:val="24"/>
          <w:szCs w:val="24"/>
        </w:rPr>
      </w:pPr>
    </w:p>
    <w:p w:rsidR="00312414" w:rsidRPr="00312414" w:rsidRDefault="00312414" w:rsidP="00312414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  <w:sz w:val="24"/>
          <w:szCs w:val="24"/>
        </w:rPr>
      </w:pPr>
      <w:proofErr w:type="gramStart"/>
      <w:r w:rsidRPr="00312414">
        <w:rPr>
          <w:rFonts w:eastAsia="Times New Roman" w:cs="Times New Roman"/>
          <w:b/>
          <w:sz w:val="24"/>
          <w:szCs w:val="24"/>
        </w:rPr>
        <w:t>b</w:t>
      </w:r>
      <w:proofErr w:type="gramEnd"/>
      <w:r w:rsidRPr="00312414">
        <w:rPr>
          <w:rFonts w:eastAsia="Times New Roman" w:cs="Times New Roman"/>
          <w:sz w:val="24"/>
          <w:szCs w:val="24"/>
        </w:rPr>
        <w:t> </w:t>
      </w:r>
      <w:r w:rsidRPr="00312414">
        <w:rPr>
          <w:rFonts w:eastAsia="Times New Roman" w:cs="Times New Roman"/>
          <w:sz w:val="24"/>
          <w:szCs w:val="24"/>
        </w:rPr>
        <w:t xml:space="preserve"> Using technology, find the least squares regression line and add it to your time series plot.</w:t>
      </w:r>
    </w:p>
    <w:p w:rsidR="00312414" w:rsidRPr="00312414" w:rsidRDefault="00312414" w:rsidP="00312414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  <w:sz w:val="24"/>
          <w:szCs w:val="24"/>
        </w:rPr>
      </w:pPr>
      <w:proofErr w:type="gramStart"/>
      <w:r w:rsidRPr="00312414">
        <w:rPr>
          <w:rFonts w:eastAsia="Times New Roman" w:cs="Times New Roman"/>
          <w:b/>
          <w:sz w:val="24"/>
          <w:szCs w:val="24"/>
        </w:rPr>
        <w:t>c</w:t>
      </w:r>
      <w:proofErr w:type="gramEnd"/>
      <w:r w:rsidRPr="00312414">
        <w:rPr>
          <w:rFonts w:eastAsia="Times New Roman" w:cs="Times New Roman"/>
          <w:sz w:val="24"/>
          <w:szCs w:val="24"/>
        </w:rPr>
        <w:t> </w:t>
      </w:r>
      <w:r w:rsidRPr="00312414">
        <w:rPr>
          <w:rFonts w:eastAsia="Times New Roman" w:cs="Times New Roman"/>
          <w:sz w:val="24"/>
          <w:szCs w:val="24"/>
        </w:rPr>
        <w:t xml:space="preserve"> State the equation of the least squares regression line.</w:t>
      </w:r>
    </w:p>
    <w:p w:rsidR="00312414" w:rsidRPr="00312414" w:rsidRDefault="00312414" w:rsidP="00312414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  <w:sz w:val="24"/>
          <w:szCs w:val="24"/>
        </w:rPr>
      </w:pPr>
    </w:p>
    <w:p w:rsidR="00312414" w:rsidRPr="00312414" w:rsidRDefault="00312414" w:rsidP="00312414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  <w:sz w:val="24"/>
          <w:szCs w:val="24"/>
        </w:rPr>
      </w:pPr>
      <w:proofErr w:type="gramStart"/>
      <w:r w:rsidRPr="00312414">
        <w:rPr>
          <w:rFonts w:eastAsia="Times New Roman" w:cs="Times New Roman"/>
          <w:b/>
          <w:sz w:val="24"/>
          <w:szCs w:val="24"/>
        </w:rPr>
        <w:t>d</w:t>
      </w:r>
      <w:proofErr w:type="gramEnd"/>
      <w:r w:rsidRPr="00312414">
        <w:rPr>
          <w:rFonts w:eastAsia="Times New Roman" w:cs="Times New Roman"/>
          <w:sz w:val="24"/>
          <w:szCs w:val="24"/>
        </w:rPr>
        <w:t> </w:t>
      </w:r>
      <w:r w:rsidRPr="00312414">
        <w:rPr>
          <w:rFonts w:eastAsia="Times New Roman" w:cs="Times New Roman"/>
          <w:sz w:val="24"/>
          <w:szCs w:val="24"/>
        </w:rPr>
        <w:t xml:space="preserve"> Use the equation to predict the number of births in the small country hospital in the first quarter of 2014.</w:t>
      </w:r>
    </w:p>
    <w:p w:rsidR="00312414" w:rsidRDefault="00312414" w:rsidP="00312414">
      <w:pPr>
        <w:pStyle w:val="NL"/>
        <w:tabs>
          <w:tab w:val="left" w:pos="9300"/>
        </w:tabs>
        <w:spacing w:before="0"/>
        <w:rPr>
          <w:rFonts w:asciiTheme="minorHAnsi" w:hAnsiTheme="minorHAnsi"/>
          <w:b/>
          <w:sz w:val="24"/>
          <w:szCs w:val="24"/>
        </w:rPr>
      </w:pPr>
    </w:p>
    <w:p w:rsidR="00312414" w:rsidRDefault="00312414" w:rsidP="00B74CC6">
      <w:pPr>
        <w:pStyle w:val="NL"/>
        <w:tabs>
          <w:tab w:val="left" w:pos="9300"/>
        </w:tabs>
        <w:spacing w:before="0"/>
        <w:jc w:val="center"/>
        <w:rPr>
          <w:rFonts w:asciiTheme="minorHAnsi" w:hAnsiTheme="minorHAnsi"/>
          <w:b/>
          <w:sz w:val="24"/>
          <w:szCs w:val="24"/>
        </w:rPr>
      </w:pPr>
    </w:p>
    <w:p w:rsidR="00B74CC6" w:rsidRPr="00B74CC6" w:rsidRDefault="00B74CC6" w:rsidP="00312414">
      <w:pPr>
        <w:pStyle w:val="NL"/>
        <w:tabs>
          <w:tab w:val="left" w:pos="9300"/>
        </w:tabs>
        <w:spacing w:before="0"/>
        <w:ind w:left="0" w:firstLine="0"/>
        <w:jc w:val="center"/>
        <w:rPr>
          <w:rFonts w:asciiTheme="minorHAnsi" w:hAnsiTheme="minorHAnsi"/>
          <w:b/>
          <w:sz w:val="24"/>
          <w:szCs w:val="24"/>
        </w:rPr>
      </w:pPr>
    </w:p>
    <w:sectPr w:rsidR="00B74CC6" w:rsidRPr="00B74CC6" w:rsidSect="001B46B6">
      <w:pgSz w:w="11906" w:h="16838"/>
      <w:pgMar w:top="426" w:right="849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487" w:rsidRDefault="00BA5487" w:rsidP="00054099">
      <w:pPr>
        <w:spacing w:after="0" w:line="240" w:lineRule="auto"/>
      </w:pPr>
      <w:r>
        <w:separator/>
      </w:r>
    </w:p>
  </w:endnote>
  <w:endnote w:type="continuationSeparator" w:id="0">
    <w:p w:rsidR="00BA5487" w:rsidRDefault="00BA5487" w:rsidP="00054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Minion Pro It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Cn">
    <w:altName w:val="Minion Pro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487" w:rsidRDefault="00BA5487" w:rsidP="00054099">
      <w:pPr>
        <w:spacing w:after="0" w:line="240" w:lineRule="auto"/>
      </w:pPr>
      <w:r>
        <w:separator/>
      </w:r>
    </w:p>
  </w:footnote>
  <w:footnote w:type="continuationSeparator" w:id="0">
    <w:p w:rsidR="00BA5487" w:rsidRDefault="00BA5487" w:rsidP="00054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F43B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14F0B97"/>
    <w:multiLevelType w:val="hybridMultilevel"/>
    <w:tmpl w:val="331640D2"/>
    <w:lvl w:ilvl="0" w:tplc="46D4AA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93A4A"/>
    <w:multiLevelType w:val="hybridMultilevel"/>
    <w:tmpl w:val="BD9C84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02F1590"/>
    <w:multiLevelType w:val="hybridMultilevel"/>
    <w:tmpl w:val="D4DCB0B0"/>
    <w:lvl w:ilvl="0" w:tplc="0C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>
    <w:nsid w:val="72B3166D"/>
    <w:multiLevelType w:val="hybridMultilevel"/>
    <w:tmpl w:val="857A21D4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11533"/>
    <w:rsid w:val="00054099"/>
    <w:rsid w:val="00064B02"/>
    <w:rsid w:val="000A3F4A"/>
    <w:rsid w:val="000B654C"/>
    <w:rsid w:val="000D3F8D"/>
    <w:rsid w:val="000D41C0"/>
    <w:rsid w:val="000E2AA6"/>
    <w:rsid w:val="000F2375"/>
    <w:rsid w:val="00107E51"/>
    <w:rsid w:val="001502F2"/>
    <w:rsid w:val="001730A4"/>
    <w:rsid w:val="00193EEA"/>
    <w:rsid w:val="001A7B0D"/>
    <w:rsid w:val="001B46B6"/>
    <w:rsid w:val="001C58F6"/>
    <w:rsid w:val="00223450"/>
    <w:rsid w:val="002415EB"/>
    <w:rsid w:val="002669D2"/>
    <w:rsid w:val="002679FC"/>
    <w:rsid w:val="002A6842"/>
    <w:rsid w:val="002B43C8"/>
    <w:rsid w:val="002D4097"/>
    <w:rsid w:val="002F1410"/>
    <w:rsid w:val="00311739"/>
    <w:rsid w:val="00312414"/>
    <w:rsid w:val="00325587"/>
    <w:rsid w:val="00325781"/>
    <w:rsid w:val="003304ED"/>
    <w:rsid w:val="00331A3A"/>
    <w:rsid w:val="00334D10"/>
    <w:rsid w:val="00341C09"/>
    <w:rsid w:val="00341F1E"/>
    <w:rsid w:val="00365FA3"/>
    <w:rsid w:val="00370757"/>
    <w:rsid w:val="00383716"/>
    <w:rsid w:val="00413A11"/>
    <w:rsid w:val="00433809"/>
    <w:rsid w:val="00443DBA"/>
    <w:rsid w:val="00475AB3"/>
    <w:rsid w:val="004835FD"/>
    <w:rsid w:val="004874B9"/>
    <w:rsid w:val="00495D4B"/>
    <w:rsid w:val="004A4960"/>
    <w:rsid w:val="004D0757"/>
    <w:rsid w:val="004E014C"/>
    <w:rsid w:val="00516D3E"/>
    <w:rsid w:val="00526639"/>
    <w:rsid w:val="005355AE"/>
    <w:rsid w:val="005360C0"/>
    <w:rsid w:val="00541ADF"/>
    <w:rsid w:val="00561B6F"/>
    <w:rsid w:val="005702E8"/>
    <w:rsid w:val="005D51A3"/>
    <w:rsid w:val="005E08E4"/>
    <w:rsid w:val="006236B6"/>
    <w:rsid w:val="00644378"/>
    <w:rsid w:val="006673CA"/>
    <w:rsid w:val="006806AC"/>
    <w:rsid w:val="006A1D60"/>
    <w:rsid w:val="006B0184"/>
    <w:rsid w:val="006B7A6B"/>
    <w:rsid w:val="006E1661"/>
    <w:rsid w:val="006F2BDE"/>
    <w:rsid w:val="006F51D8"/>
    <w:rsid w:val="006F5270"/>
    <w:rsid w:val="007445E2"/>
    <w:rsid w:val="007A5551"/>
    <w:rsid w:val="007E3EC8"/>
    <w:rsid w:val="007F0695"/>
    <w:rsid w:val="007F20F8"/>
    <w:rsid w:val="0087382B"/>
    <w:rsid w:val="008849CE"/>
    <w:rsid w:val="008B60FA"/>
    <w:rsid w:val="008E73A9"/>
    <w:rsid w:val="008F30B1"/>
    <w:rsid w:val="0090162B"/>
    <w:rsid w:val="009065A5"/>
    <w:rsid w:val="00930058"/>
    <w:rsid w:val="0097166B"/>
    <w:rsid w:val="00976B8F"/>
    <w:rsid w:val="00984981"/>
    <w:rsid w:val="00990236"/>
    <w:rsid w:val="009D4147"/>
    <w:rsid w:val="00A10012"/>
    <w:rsid w:val="00A614C3"/>
    <w:rsid w:val="00A71C63"/>
    <w:rsid w:val="00A81753"/>
    <w:rsid w:val="00A868F6"/>
    <w:rsid w:val="00A870C2"/>
    <w:rsid w:val="00AA3215"/>
    <w:rsid w:val="00B14870"/>
    <w:rsid w:val="00B30A56"/>
    <w:rsid w:val="00B36006"/>
    <w:rsid w:val="00B45C84"/>
    <w:rsid w:val="00B74CC6"/>
    <w:rsid w:val="00BA5487"/>
    <w:rsid w:val="00BA5929"/>
    <w:rsid w:val="00BE6325"/>
    <w:rsid w:val="00BF2C6F"/>
    <w:rsid w:val="00C165F8"/>
    <w:rsid w:val="00C23F72"/>
    <w:rsid w:val="00C33708"/>
    <w:rsid w:val="00C80A8E"/>
    <w:rsid w:val="00C95349"/>
    <w:rsid w:val="00CA2E44"/>
    <w:rsid w:val="00CC1853"/>
    <w:rsid w:val="00CF1723"/>
    <w:rsid w:val="00CF61A1"/>
    <w:rsid w:val="00D321E8"/>
    <w:rsid w:val="00D8210A"/>
    <w:rsid w:val="00DC2EF7"/>
    <w:rsid w:val="00DD0792"/>
    <w:rsid w:val="00DE68D3"/>
    <w:rsid w:val="00DF7EA5"/>
    <w:rsid w:val="00E1343C"/>
    <w:rsid w:val="00E71AC8"/>
    <w:rsid w:val="00E90900"/>
    <w:rsid w:val="00EE2C43"/>
    <w:rsid w:val="00EF1902"/>
    <w:rsid w:val="00EF61C8"/>
    <w:rsid w:val="00F00B57"/>
    <w:rsid w:val="00F26F0F"/>
    <w:rsid w:val="00F31335"/>
    <w:rsid w:val="00F317FE"/>
    <w:rsid w:val="00F856DC"/>
    <w:rsid w:val="00F9425B"/>
    <w:rsid w:val="00F94B81"/>
    <w:rsid w:val="00F958E2"/>
    <w:rsid w:val="00FA6F72"/>
    <w:rsid w:val="00FD4B3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9CE"/>
    <w:pPr>
      <w:keepNext/>
      <w:numPr>
        <w:numId w:val="3"/>
      </w:numPr>
      <w:spacing w:before="240" w:after="60" w:line="240" w:lineRule="auto"/>
      <w:outlineLvl w:val="0"/>
    </w:pPr>
    <w:rPr>
      <w:rFonts w:ascii="Calibri" w:eastAsia="MS Gothic" w:hAnsi="Calibri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8849CE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Arial" w:eastAsia="MS Mincho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8849CE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MS Mincho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8849CE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MS Mincho" w:hAnsi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8849CE"/>
    <w:pPr>
      <w:numPr>
        <w:ilvl w:val="4"/>
        <w:numId w:val="3"/>
      </w:numPr>
      <w:spacing w:before="240" w:after="60" w:line="240" w:lineRule="auto"/>
      <w:outlineLvl w:val="4"/>
    </w:pPr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C2E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654C"/>
    <w:pPr>
      <w:ind w:left="720"/>
      <w:contextualSpacing/>
    </w:pPr>
  </w:style>
  <w:style w:type="paragraph" w:customStyle="1" w:styleId="NL">
    <w:name w:val="NL"/>
    <w:rsid w:val="000B654C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character" w:customStyle="1" w:styleId="NLLLNUM">
    <w:name w:val="NL_LL_NUM"/>
    <w:qFormat/>
    <w:rsid w:val="000B654C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0B654C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character" w:customStyle="1" w:styleId="MATH-1">
    <w:name w:val="MATH-1"/>
    <w:uiPriority w:val="99"/>
    <w:rsid w:val="000B654C"/>
    <w:rPr>
      <w:rFonts w:ascii="MathematicalPiLTStd-1" w:hAnsi="MathematicalPiLTStd-1" w:cs="MathematicalPiLTStd-1"/>
    </w:rPr>
  </w:style>
  <w:style w:type="character" w:customStyle="1" w:styleId="minionmath">
    <w:name w:val="minion math"/>
    <w:uiPriority w:val="1"/>
    <w:qFormat/>
    <w:rsid w:val="000B654C"/>
    <w:rPr>
      <w:rFonts w:ascii="Minion Pro" w:hAnsi="Minion Pro" w:cs="MathematicalPiLTStd-1"/>
      <w:b w:val="0"/>
      <w:sz w:val="20"/>
    </w:rPr>
  </w:style>
  <w:style w:type="paragraph" w:customStyle="1" w:styleId="i-bodytextfo">
    <w:name w:val="i - body text f/o"/>
    <w:basedOn w:val="Normal"/>
    <w:next w:val="Normal"/>
    <w:uiPriority w:val="99"/>
    <w:rsid w:val="00A870C2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</w:rPr>
  </w:style>
  <w:style w:type="character" w:customStyle="1" w:styleId="i-bodytextitalic">
    <w:name w:val="i - body text italic"/>
    <w:uiPriority w:val="99"/>
    <w:rsid w:val="00A870C2"/>
    <w:rPr>
      <w:rFonts w:ascii="MinionPro-It" w:hAnsi="MinionPro-It" w:cs="MinionPro-It"/>
      <w:i/>
      <w:iCs/>
      <w:w w:val="100"/>
    </w:rPr>
  </w:style>
  <w:style w:type="paragraph" w:styleId="Footer">
    <w:name w:val="footer"/>
    <w:basedOn w:val="Normal"/>
    <w:link w:val="FooterChar"/>
    <w:uiPriority w:val="99"/>
    <w:unhideWhenUsed/>
    <w:rsid w:val="00884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9CE"/>
  </w:style>
  <w:style w:type="character" w:customStyle="1" w:styleId="Heading1Char">
    <w:name w:val="Heading 1 Char"/>
    <w:basedOn w:val="DefaultParagraphFont"/>
    <w:link w:val="Heading1"/>
    <w:uiPriority w:val="9"/>
    <w:rsid w:val="008849CE"/>
    <w:rPr>
      <w:rFonts w:ascii="Calibri" w:eastAsia="MS Gothic" w:hAnsi="Calibri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8849CE"/>
    <w:rPr>
      <w:rFonts w:ascii="Arial" w:eastAsia="MS Mincho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8849CE"/>
    <w:rPr>
      <w:rFonts w:ascii="Arial" w:eastAsia="MS Mincho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849CE"/>
    <w:rPr>
      <w:rFonts w:ascii="Times New Roman" w:eastAsia="MS Mincho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8849CE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4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0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9CE"/>
    <w:pPr>
      <w:keepNext/>
      <w:numPr>
        <w:numId w:val="3"/>
      </w:numPr>
      <w:spacing w:before="240" w:after="60" w:line="240" w:lineRule="auto"/>
      <w:outlineLvl w:val="0"/>
    </w:pPr>
    <w:rPr>
      <w:rFonts w:ascii="Calibri" w:eastAsia="MS Gothic" w:hAnsi="Calibri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8849CE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Arial" w:eastAsia="MS Mincho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8849CE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MS Mincho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8849CE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MS Mincho" w:hAnsi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8849CE"/>
    <w:pPr>
      <w:numPr>
        <w:ilvl w:val="4"/>
        <w:numId w:val="3"/>
      </w:numPr>
      <w:spacing w:before="240" w:after="60" w:line="240" w:lineRule="auto"/>
      <w:outlineLvl w:val="4"/>
    </w:pPr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C2E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654C"/>
    <w:pPr>
      <w:ind w:left="720"/>
      <w:contextualSpacing/>
    </w:pPr>
  </w:style>
  <w:style w:type="paragraph" w:customStyle="1" w:styleId="NL">
    <w:name w:val="NL"/>
    <w:rsid w:val="000B654C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character" w:customStyle="1" w:styleId="NLLLNUM">
    <w:name w:val="NL_LL_NUM"/>
    <w:qFormat/>
    <w:rsid w:val="000B654C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0B654C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character" w:customStyle="1" w:styleId="MATH-1">
    <w:name w:val="MATH-1"/>
    <w:uiPriority w:val="99"/>
    <w:rsid w:val="000B654C"/>
    <w:rPr>
      <w:rFonts w:ascii="MathematicalPiLTStd-1" w:hAnsi="MathematicalPiLTStd-1" w:cs="MathematicalPiLTStd-1"/>
    </w:rPr>
  </w:style>
  <w:style w:type="character" w:customStyle="1" w:styleId="minionmath">
    <w:name w:val="minion math"/>
    <w:uiPriority w:val="1"/>
    <w:qFormat/>
    <w:rsid w:val="000B654C"/>
    <w:rPr>
      <w:rFonts w:ascii="Minion Pro" w:hAnsi="Minion Pro" w:cs="MathematicalPiLTStd-1"/>
      <w:b w:val="0"/>
      <w:sz w:val="20"/>
    </w:rPr>
  </w:style>
  <w:style w:type="paragraph" w:customStyle="1" w:styleId="i-bodytextfo">
    <w:name w:val="i - body text f/o"/>
    <w:basedOn w:val="Normal"/>
    <w:next w:val="Normal"/>
    <w:uiPriority w:val="99"/>
    <w:rsid w:val="00A870C2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</w:rPr>
  </w:style>
  <w:style w:type="character" w:customStyle="1" w:styleId="i-bodytextitalic">
    <w:name w:val="i - body text italic"/>
    <w:uiPriority w:val="99"/>
    <w:rsid w:val="00A870C2"/>
    <w:rPr>
      <w:rFonts w:ascii="MinionPro-It" w:hAnsi="MinionPro-It" w:cs="MinionPro-It"/>
      <w:i/>
      <w:iCs/>
      <w:w w:val="100"/>
    </w:rPr>
  </w:style>
  <w:style w:type="paragraph" w:styleId="Footer">
    <w:name w:val="footer"/>
    <w:basedOn w:val="Normal"/>
    <w:link w:val="FooterChar"/>
    <w:uiPriority w:val="99"/>
    <w:unhideWhenUsed/>
    <w:rsid w:val="00884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9CE"/>
  </w:style>
  <w:style w:type="character" w:customStyle="1" w:styleId="Heading1Char">
    <w:name w:val="Heading 1 Char"/>
    <w:basedOn w:val="DefaultParagraphFont"/>
    <w:link w:val="Heading1"/>
    <w:uiPriority w:val="9"/>
    <w:rsid w:val="008849CE"/>
    <w:rPr>
      <w:rFonts w:ascii="Calibri" w:eastAsia="MS Gothic" w:hAnsi="Calibri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8849CE"/>
    <w:rPr>
      <w:rFonts w:ascii="Arial" w:eastAsia="MS Mincho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8849CE"/>
    <w:rPr>
      <w:rFonts w:ascii="Arial" w:eastAsia="MS Mincho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849CE"/>
    <w:rPr>
      <w:rFonts w:ascii="Times New Roman" w:eastAsia="MS Mincho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8849CE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4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B9B600B</Template>
  <TotalTime>1</TotalTime>
  <Pages>6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HOLLOWAY Lee</cp:lastModifiedBy>
  <cp:revision>2</cp:revision>
  <cp:lastPrinted>2016-02-28T02:40:00Z</cp:lastPrinted>
  <dcterms:created xsi:type="dcterms:W3CDTF">2016-06-21T02:41:00Z</dcterms:created>
  <dcterms:modified xsi:type="dcterms:W3CDTF">2016-06-21T02:41:00Z</dcterms:modified>
</cp:coreProperties>
</file>