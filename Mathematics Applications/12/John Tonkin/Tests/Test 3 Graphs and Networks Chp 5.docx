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BF2C6F">
            <w:pPr>
              <w:spacing w:before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7A3F0ED" wp14:editId="175EA1F2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F2C6F">
            <w:pPr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331A3A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4147" w:rsidRDefault="00516D3E" w:rsidP="00BF2C6F">
            <w:pPr>
              <w:spacing w:before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644378">
              <w:rPr>
                <w:rFonts w:asciiTheme="minorHAnsi" w:hAnsiTheme="minorHAnsi" w:cstheme="minorHAnsi"/>
                <w:sz w:val="28"/>
                <w:szCs w:val="28"/>
              </w:rPr>
              <w:t>Graph and Networks</w:t>
            </w:r>
          </w:p>
          <w:p w:rsidR="00516D3E" w:rsidRPr="00A868F6" w:rsidRDefault="009D4147" w:rsidP="00BF2C6F">
            <w:pPr>
              <w:spacing w:before="80"/>
              <w:ind w:left="1560"/>
              <w:jc w:val="center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Test </w:t>
            </w:r>
            <w:r w:rsidR="00644378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</w:p>
        </w:tc>
      </w:tr>
      <w:tr w:rsidR="006F2BDE" w:rsidRPr="00341C09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341C09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341C09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341C09" w:rsidRDefault="00334D10" w:rsidP="00334D10">
            <w:pPr>
              <w:spacing w:before="60" w:after="60"/>
              <w:rPr>
                <w:noProof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>Date: ____________</w:t>
            </w:r>
          </w:p>
        </w:tc>
      </w:tr>
      <w:tr w:rsidR="008E73A9" w:rsidRPr="00341C0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5551" w:rsidRPr="00341C09" w:rsidRDefault="00334D10" w:rsidP="008E73A9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7A5551"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Calculator </w:t>
            </w:r>
            <w:r w:rsidR="002F1410">
              <w:rPr>
                <w:rFonts w:asciiTheme="minorHAnsi" w:hAnsiTheme="minorHAnsi" w:cstheme="minorHAnsi"/>
                <w:sz w:val="24"/>
                <w:szCs w:val="24"/>
              </w:rPr>
              <w:t>Allowed</w:t>
            </w:r>
          </w:p>
          <w:p w:rsidR="008E73A9" w:rsidRPr="002F1410" w:rsidRDefault="007A5551" w:rsidP="008E73A9">
            <w:pPr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</w:t>
            </w:r>
            <w:r w:rsidR="002F1410" w:rsidRPr="002F141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 page of A4 notes and </w:t>
            </w:r>
            <w:r w:rsidR="0097166B" w:rsidRPr="002F1410">
              <w:rPr>
                <w:rFonts w:asciiTheme="minorHAnsi" w:hAnsiTheme="minorHAnsi" w:cstheme="minorHAnsi"/>
                <w:b/>
                <w:sz w:val="24"/>
                <w:szCs w:val="24"/>
              </w:rPr>
              <w:t>Formula Sheet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41C09" w:rsidRDefault="00334D10" w:rsidP="00F26F0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Time Allowed:  </w:t>
            </w:r>
            <w:r w:rsidR="00F856DC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F26F0F" w:rsidRPr="00341C09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C95349"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mins</w:t>
            </w:r>
          </w:p>
        </w:tc>
      </w:tr>
      <w:tr w:rsidR="008E73A9" w:rsidRPr="00341C09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341C09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41C09" w:rsidRDefault="008E73A9" w:rsidP="00F26F0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2D4097">
              <w:rPr>
                <w:rFonts w:asciiTheme="minorHAnsi" w:hAnsiTheme="minorHAnsi" w:cstheme="minorHAnsi"/>
                <w:sz w:val="24"/>
                <w:szCs w:val="24"/>
              </w:rPr>
              <w:t>56</w:t>
            </w:r>
          </w:p>
        </w:tc>
      </w:tr>
    </w:tbl>
    <w:p w:rsidR="000A3F4A" w:rsidRPr="00341C09" w:rsidRDefault="000A3F4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proofErr w:type="gramStart"/>
      <w:r w:rsidRPr="00341C09">
        <w:rPr>
          <w:rFonts w:asciiTheme="minorHAnsi" w:hAnsiTheme="minorHAnsi"/>
          <w:b/>
          <w:sz w:val="24"/>
          <w:szCs w:val="24"/>
        </w:rPr>
        <w:t>Question 1.</w:t>
      </w:r>
      <w:proofErr w:type="gramEnd"/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F1E">
        <w:rPr>
          <w:rFonts w:asciiTheme="minorHAnsi" w:hAnsiTheme="minorHAnsi"/>
          <w:b/>
          <w:sz w:val="24"/>
          <w:szCs w:val="24"/>
        </w:rPr>
        <w:t>(</w:t>
      </w:r>
      <w:r w:rsidR="00F26F0F" w:rsidRPr="00341F1E">
        <w:rPr>
          <w:rFonts w:asciiTheme="minorHAnsi" w:hAnsiTheme="minorHAnsi"/>
          <w:b/>
          <w:sz w:val="24"/>
          <w:szCs w:val="24"/>
        </w:rPr>
        <w:t>4</w:t>
      </w:r>
      <w:r w:rsidRPr="00341F1E">
        <w:rPr>
          <w:rFonts w:asciiTheme="minorHAnsi" w:hAnsiTheme="minorHAnsi"/>
          <w:b/>
          <w:sz w:val="24"/>
          <w:szCs w:val="24"/>
        </w:rPr>
        <w:t xml:space="preserve"> mark</w:t>
      </w:r>
      <w:r w:rsidR="00F26F0F" w:rsidRPr="00341F1E">
        <w:rPr>
          <w:rFonts w:asciiTheme="minorHAnsi" w:hAnsiTheme="minorHAnsi"/>
          <w:b/>
          <w:sz w:val="24"/>
          <w:szCs w:val="24"/>
        </w:rPr>
        <w:t>s</w:t>
      </w:r>
      <w:r w:rsidRPr="00341F1E">
        <w:rPr>
          <w:rFonts w:asciiTheme="minorHAnsi" w:hAnsiTheme="minorHAnsi"/>
          <w:b/>
          <w:sz w:val="24"/>
          <w:szCs w:val="24"/>
        </w:rPr>
        <w:t>)</w:t>
      </w:r>
    </w:p>
    <w:p w:rsidR="000A3F4A" w:rsidRPr="00341C09" w:rsidRDefault="000A3F4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4D0757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 xml:space="preserve">Draw a </w:t>
      </w:r>
      <w:r w:rsidR="00BF2C6F">
        <w:rPr>
          <w:rFonts w:asciiTheme="minorHAnsi" w:hAnsiTheme="minorHAnsi"/>
          <w:sz w:val="24"/>
          <w:szCs w:val="24"/>
        </w:rPr>
        <w:t xml:space="preserve">bipartite </w:t>
      </w:r>
      <w:r w:rsidRPr="00341C09">
        <w:rPr>
          <w:rFonts w:asciiTheme="minorHAnsi" w:hAnsiTheme="minorHAnsi"/>
          <w:sz w:val="24"/>
          <w:szCs w:val="24"/>
        </w:rPr>
        <w:t>graph to represent th</w:t>
      </w:r>
      <w:r w:rsidR="00F26F0F" w:rsidRPr="00341C09">
        <w:rPr>
          <w:rFonts w:asciiTheme="minorHAnsi" w:hAnsiTheme="minorHAnsi"/>
          <w:sz w:val="24"/>
          <w:szCs w:val="24"/>
        </w:rPr>
        <w:t>e</w:t>
      </w:r>
      <w:r w:rsidRPr="00341C09">
        <w:rPr>
          <w:rFonts w:asciiTheme="minorHAnsi" w:hAnsiTheme="minorHAnsi"/>
          <w:sz w:val="24"/>
          <w:szCs w:val="24"/>
        </w:rPr>
        <w:t xml:space="preserve"> below information.</w:t>
      </w:r>
    </w:p>
    <w:p w:rsidR="004D0757" w:rsidRPr="00341C09" w:rsidRDefault="004D0757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Student services’ is manned by five volunteers from Monday to Friday.</w:t>
      </w:r>
    </w:p>
    <w:p w:rsidR="004D0757" w:rsidRPr="00341C09" w:rsidRDefault="004D0757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One volunteer is required per day.</w:t>
      </w:r>
    </w:p>
    <w:p w:rsidR="004D0757" w:rsidRPr="00341C09" w:rsidRDefault="004D0757" w:rsidP="004D0757">
      <w:pPr>
        <w:pStyle w:val="NL"/>
        <w:numPr>
          <w:ilvl w:val="0"/>
          <w:numId w:val="4"/>
        </w:numPr>
        <w:spacing w:before="0"/>
        <w:rPr>
          <w:rFonts w:asciiTheme="minorHAnsi" w:hAnsiTheme="minorHAnsi"/>
          <w:sz w:val="24"/>
          <w:szCs w:val="24"/>
        </w:rPr>
      </w:pPr>
      <w:proofErr w:type="spellStart"/>
      <w:r w:rsidRPr="00341C09">
        <w:rPr>
          <w:rFonts w:asciiTheme="minorHAnsi" w:hAnsiTheme="minorHAnsi"/>
          <w:sz w:val="24"/>
          <w:szCs w:val="24"/>
        </w:rPr>
        <w:t>Abbie</w:t>
      </w:r>
      <w:proofErr w:type="spellEnd"/>
      <w:r w:rsidRPr="00341C09">
        <w:rPr>
          <w:rFonts w:asciiTheme="minorHAnsi" w:hAnsiTheme="minorHAnsi"/>
          <w:sz w:val="24"/>
          <w:szCs w:val="24"/>
        </w:rPr>
        <w:t xml:space="preserve"> is available Monday, Tuesday and Friday.</w:t>
      </w:r>
    </w:p>
    <w:p w:rsidR="004D0757" w:rsidRPr="00341C09" w:rsidRDefault="004D0757" w:rsidP="004D0757">
      <w:pPr>
        <w:pStyle w:val="NL"/>
        <w:numPr>
          <w:ilvl w:val="0"/>
          <w:numId w:val="4"/>
        </w:numPr>
        <w:spacing w:befor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Bob is available Tuesday and Thursday.</w:t>
      </w:r>
    </w:p>
    <w:p w:rsidR="004D0757" w:rsidRPr="00341C09" w:rsidRDefault="004D0757" w:rsidP="004D0757">
      <w:pPr>
        <w:pStyle w:val="NL"/>
        <w:numPr>
          <w:ilvl w:val="0"/>
          <w:numId w:val="4"/>
        </w:numPr>
        <w:spacing w:befor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Cathy is available Wednesday.</w:t>
      </w:r>
    </w:p>
    <w:p w:rsidR="004D0757" w:rsidRPr="00341C09" w:rsidRDefault="004D0757" w:rsidP="004D0757">
      <w:pPr>
        <w:pStyle w:val="NL"/>
        <w:numPr>
          <w:ilvl w:val="0"/>
          <w:numId w:val="4"/>
        </w:numPr>
        <w:spacing w:befor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Dennis is available Tuesday, Wednesday and Thursday.</w:t>
      </w:r>
    </w:p>
    <w:p w:rsidR="004D0757" w:rsidRPr="00341C09" w:rsidRDefault="004D0757" w:rsidP="004D0757">
      <w:pPr>
        <w:pStyle w:val="NL"/>
        <w:numPr>
          <w:ilvl w:val="0"/>
          <w:numId w:val="4"/>
        </w:numPr>
        <w:spacing w:befor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Esther is available Monday and Friday.</w:t>
      </w:r>
    </w:p>
    <w:p w:rsidR="004D0757" w:rsidRPr="00341C09" w:rsidRDefault="004D0757" w:rsidP="004D0757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D0757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D0757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D0757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D0757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D0757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D0757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A4960">
      <w:pPr>
        <w:pStyle w:val="ListParagraph"/>
        <w:spacing w:after="0" w:line="360" w:lineRule="auto"/>
        <w:ind w:left="0"/>
        <w:rPr>
          <w:b/>
          <w:sz w:val="24"/>
          <w:szCs w:val="24"/>
        </w:rPr>
      </w:pPr>
    </w:p>
    <w:p w:rsidR="004D0757" w:rsidRPr="00341C09" w:rsidRDefault="004D0757" w:rsidP="004A4960">
      <w:pPr>
        <w:pStyle w:val="ListParagraph"/>
        <w:spacing w:after="0" w:line="360" w:lineRule="auto"/>
        <w:ind w:left="0"/>
        <w:rPr>
          <w:b/>
          <w:sz w:val="24"/>
          <w:szCs w:val="24"/>
        </w:rPr>
      </w:pPr>
    </w:p>
    <w:p w:rsidR="00F26F0F" w:rsidRPr="00341C09" w:rsidRDefault="00F26F0F" w:rsidP="004A4960">
      <w:pPr>
        <w:pStyle w:val="ListParagraph"/>
        <w:spacing w:after="0" w:line="360" w:lineRule="auto"/>
        <w:ind w:left="0"/>
        <w:rPr>
          <w:b/>
          <w:sz w:val="24"/>
          <w:szCs w:val="24"/>
        </w:rPr>
      </w:pPr>
    </w:p>
    <w:p w:rsidR="00EF1902" w:rsidRPr="00341C09" w:rsidRDefault="001B46B6" w:rsidP="004A4960">
      <w:pPr>
        <w:pStyle w:val="ListParagraph"/>
        <w:spacing w:after="0" w:line="360" w:lineRule="auto"/>
        <w:ind w:left="0"/>
        <w:rPr>
          <w:sz w:val="24"/>
          <w:szCs w:val="24"/>
        </w:rPr>
      </w:pPr>
      <w:proofErr w:type="gramStart"/>
      <w:r w:rsidRPr="00341C09">
        <w:rPr>
          <w:b/>
          <w:sz w:val="24"/>
          <w:szCs w:val="24"/>
        </w:rPr>
        <w:t xml:space="preserve">Question </w:t>
      </w:r>
      <w:r w:rsidR="000A3F4A" w:rsidRPr="00341C09">
        <w:rPr>
          <w:b/>
          <w:sz w:val="24"/>
          <w:szCs w:val="24"/>
        </w:rPr>
        <w:t>2</w:t>
      </w:r>
      <w:r w:rsidRPr="00341C09">
        <w:rPr>
          <w:b/>
          <w:sz w:val="24"/>
          <w:szCs w:val="24"/>
        </w:rPr>
        <w:t>.</w:t>
      </w:r>
      <w:proofErr w:type="gramEnd"/>
      <w:r w:rsidR="005D51A3" w:rsidRPr="00341C09">
        <w:rPr>
          <w:sz w:val="24"/>
          <w:szCs w:val="24"/>
        </w:rPr>
        <w:tab/>
      </w:r>
      <w:r w:rsidR="005D51A3" w:rsidRPr="00341C09">
        <w:rPr>
          <w:sz w:val="24"/>
          <w:szCs w:val="24"/>
        </w:rPr>
        <w:tab/>
      </w:r>
      <w:r w:rsidR="005D51A3" w:rsidRPr="00341C09">
        <w:rPr>
          <w:sz w:val="24"/>
          <w:szCs w:val="24"/>
        </w:rPr>
        <w:tab/>
      </w:r>
      <w:r w:rsidR="005D51A3" w:rsidRPr="00341C09">
        <w:rPr>
          <w:sz w:val="24"/>
          <w:szCs w:val="24"/>
        </w:rPr>
        <w:tab/>
      </w:r>
      <w:r w:rsidR="005D51A3" w:rsidRPr="00341C09">
        <w:rPr>
          <w:sz w:val="24"/>
          <w:szCs w:val="24"/>
        </w:rPr>
        <w:tab/>
      </w:r>
      <w:r w:rsidR="005D51A3" w:rsidRPr="00341C09">
        <w:rPr>
          <w:sz w:val="24"/>
          <w:szCs w:val="24"/>
        </w:rPr>
        <w:tab/>
      </w:r>
      <w:r w:rsidR="005D51A3" w:rsidRPr="00341C09">
        <w:rPr>
          <w:sz w:val="24"/>
          <w:szCs w:val="24"/>
        </w:rPr>
        <w:tab/>
      </w:r>
      <w:r w:rsidR="005D51A3" w:rsidRPr="00341C09">
        <w:rPr>
          <w:sz w:val="24"/>
          <w:szCs w:val="24"/>
        </w:rPr>
        <w:tab/>
      </w:r>
      <w:r w:rsidR="005E08E4" w:rsidRPr="00341C09">
        <w:rPr>
          <w:sz w:val="24"/>
          <w:szCs w:val="24"/>
        </w:rPr>
        <w:t xml:space="preserve">              </w:t>
      </w:r>
      <w:r w:rsidRPr="00341C09">
        <w:rPr>
          <w:sz w:val="24"/>
          <w:szCs w:val="24"/>
        </w:rPr>
        <w:tab/>
      </w:r>
      <w:r w:rsidR="000A3F4A" w:rsidRPr="00341C09">
        <w:rPr>
          <w:sz w:val="24"/>
          <w:szCs w:val="24"/>
        </w:rPr>
        <w:t xml:space="preserve">    </w:t>
      </w:r>
      <w:r w:rsidR="00341C09">
        <w:rPr>
          <w:sz w:val="24"/>
          <w:szCs w:val="24"/>
        </w:rPr>
        <w:t xml:space="preserve">       </w:t>
      </w:r>
      <w:r w:rsidR="00341C09" w:rsidRPr="00A81753">
        <w:rPr>
          <w:b/>
          <w:sz w:val="24"/>
          <w:szCs w:val="24"/>
        </w:rPr>
        <w:t xml:space="preserve">  </w:t>
      </w:r>
      <w:r w:rsidR="004A4960" w:rsidRPr="00A81753">
        <w:rPr>
          <w:b/>
          <w:sz w:val="24"/>
          <w:szCs w:val="24"/>
        </w:rPr>
        <w:t>(2,</w:t>
      </w:r>
      <w:r w:rsidR="00054099" w:rsidRPr="00A81753">
        <w:rPr>
          <w:b/>
          <w:sz w:val="24"/>
          <w:szCs w:val="24"/>
        </w:rPr>
        <w:t xml:space="preserve"> </w:t>
      </w:r>
      <w:r w:rsidR="004A4960" w:rsidRPr="00A81753">
        <w:rPr>
          <w:b/>
          <w:sz w:val="24"/>
          <w:szCs w:val="24"/>
        </w:rPr>
        <w:t>2:</w:t>
      </w:r>
      <w:r w:rsidR="00054099" w:rsidRPr="00A81753">
        <w:rPr>
          <w:b/>
          <w:sz w:val="24"/>
          <w:szCs w:val="24"/>
        </w:rPr>
        <w:t xml:space="preserve"> </w:t>
      </w:r>
      <w:r w:rsidR="004A4960" w:rsidRPr="00A81753">
        <w:rPr>
          <w:b/>
          <w:sz w:val="24"/>
          <w:szCs w:val="24"/>
        </w:rPr>
        <w:t>4</w:t>
      </w:r>
      <w:r w:rsidR="000B654C" w:rsidRPr="00A81753">
        <w:rPr>
          <w:b/>
          <w:sz w:val="24"/>
          <w:szCs w:val="24"/>
        </w:rPr>
        <w:t xml:space="preserve"> mark</w:t>
      </w:r>
      <w:r w:rsidR="004A4960" w:rsidRPr="00A81753">
        <w:rPr>
          <w:b/>
          <w:sz w:val="24"/>
          <w:szCs w:val="24"/>
        </w:rPr>
        <w:t>s</w:t>
      </w:r>
      <w:r w:rsidR="005D51A3" w:rsidRPr="00A81753">
        <w:rPr>
          <w:b/>
          <w:sz w:val="24"/>
          <w:szCs w:val="24"/>
        </w:rPr>
        <w:t>)</w:t>
      </w:r>
    </w:p>
    <w:p w:rsidR="006806AC" w:rsidRPr="00341C09" w:rsidRDefault="00B30A56" w:rsidP="0005409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9pt;margin-top:2.05pt;width:140.45pt;height:91.75pt;z-index:251659264;mso-position-horizontal-relative:text;mso-position-vertical-relative:text">
            <v:imagedata r:id="rId10" o:title=""/>
          </v:shape>
          <o:OLEObject Type="Embed" ProgID="FXDraw.Graphic" ShapeID="_x0000_s1026" DrawAspect="Content" ObjectID="_1524983068" r:id="rId11"/>
        </w:pict>
      </w:r>
      <w:r w:rsidR="002A6842" w:rsidRPr="00341C09">
        <w:rPr>
          <w:sz w:val="24"/>
          <w:szCs w:val="24"/>
        </w:rPr>
        <w:t>The diagram</w:t>
      </w:r>
      <w:r w:rsidR="00054099" w:rsidRPr="00341C09">
        <w:rPr>
          <w:sz w:val="24"/>
          <w:szCs w:val="24"/>
        </w:rPr>
        <w:t xml:space="preserve"> </w:t>
      </w:r>
      <w:r w:rsidR="002A6842" w:rsidRPr="00341C09">
        <w:rPr>
          <w:sz w:val="24"/>
          <w:szCs w:val="24"/>
        </w:rPr>
        <w:t>shows a graph with six vertices and six edges</w:t>
      </w:r>
    </w:p>
    <w:p w:rsidR="002A6842" w:rsidRPr="00341C09" w:rsidRDefault="002A6842" w:rsidP="006236B6">
      <w:pPr>
        <w:spacing w:after="0" w:line="240" w:lineRule="auto"/>
        <w:rPr>
          <w:sz w:val="24"/>
          <w:szCs w:val="24"/>
        </w:rPr>
      </w:pPr>
    </w:p>
    <w:p w:rsidR="002A6842" w:rsidRPr="00341C09" w:rsidRDefault="002A6842" w:rsidP="006236B6">
      <w:pPr>
        <w:spacing w:after="0" w:line="240" w:lineRule="auto"/>
        <w:rPr>
          <w:sz w:val="24"/>
          <w:szCs w:val="24"/>
        </w:rPr>
      </w:pP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b/>
          <w:sz w:val="24"/>
          <w:szCs w:val="24"/>
        </w:rPr>
        <w:tab/>
      </w:r>
      <w:r w:rsidRPr="00341C09">
        <w:rPr>
          <w:rFonts w:asciiTheme="minorHAnsi" w:hAnsiTheme="minorHAnsi"/>
          <w:b/>
          <w:sz w:val="24"/>
          <w:szCs w:val="24"/>
        </w:rPr>
        <w:tab/>
      </w:r>
      <w:r w:rsidRPr="00341C09">
        <w:rPr>
          <w:rFonts w:asciiTheme="minorHAnsi" w:hAnsiTheme="minorHAnsi"/>
          <w:b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>a) Explain what the term “complete graph” means:</w:t>
      </w: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  <w:t>b) Add edges to the graph so that the graph becomes a complete graph.</w:t>
      </w:r>
    </w:p>
    <w:p w:rsidR="004A4960" w:rsidRPr="00341C09" w:rsidRDefault="004A496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1B46B6" w:rsidRPr="00341C09" w:rsidRDefault="001B46B6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proofErr w:type="gramStart"/>
      <w:r w:rsidRPr="00341C09">
        <w:rPr>
          <w:rFonts w:asciiTheme="minorHAnsi" w:hAnsiTheme="minorHAnsi"/>
          <w:b/>
          <w:sz w:val="24"/>
          <w:szCs w:val="24"/>
        </w:rPr>
        <w:lastRenderedPageBreak/>
        <w:t xml:space="preserve">Question </w:t>
      </w:r>
      <w:r w:rsidR="000A3F4A" w:rsidRPr="00341C09">
        <w:rPr>
          <w:rFonts w:asciiTheme="minorHAnsi" w:hAnsiTheme="minorHAnsi"/>
          <w:b/>
          <w:sz w:val="24"/>
          <w:szCs w:val="24"/>
        </w:rPr>
        <w:t>3</w:t>
      </w:r>
      <w:r w:rsidRPr="00341C09">
        <w:rPr>
          <w:rFonts w:asciiTheme="minorHAnsi" w:hAnsiTheme="minorHAnsi"/>
          <w:b/>
          <w:sz w:val="24"/>
          <w:szCs w:val="24"/>
        </w:rPr>
        <w:t>.</w:t>
      </w:r>
      <w:proofErr w:type="gramEnd"/>
      <w:r w:rsidR="00B45C84" w:rsidRPr="00341C09">
        <w:rPr>
          <w:rFonts w:asciiTheme="minorHAnsi" w:hAnsiTheme="minorHAnsi"/>
          <w:sz w:val="24"/>
          <w:szCs w:val="24"/>
        </w:rPr>
        <w:t xml:space="preserve">                            </w:t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="000A3F4A" w:rsidRPr="00A81753">
        <w:rPr>
          <w:rFonts w:asciiTheme="minorHAnsi" w:hAnsiTheme="minorHAnsi"/>
          <w:b/>
          <w:sz w:val="24"/>
          <w:szCs w:val="24"/>
        </w:rPr>
        <w:t xml:space="preserve">     (</w:t>
      </w:r>
      <w:r w:rsidR="00054099" w:rsidRPr="00A81753">
        <w:rPr>
          <w:rFonts w:asciiTheme="minorHAnsi" w:hAnsiTheme="minorHAnsi"/>
          <w:b/>
          <w:sz w:val="24"/>
          <w:szCs w:val="24"/>
        </w:rPr>
        <w:t>3, 3: 6</w:t>
      </w:r>
      <w:r w:rsidRPr="00A81753">
        <w:rPr>
          <w:rFonts w:asciiTheme="minorHAnsi" w:hAnsiTheme="minorHAnsi"/>
          <w:b/>
          <w:sz w:val="24"/>
          <w:szCs w:val="24"/>
        </w:rPr>
        <w:t xml:space="preserve"> mark</w:t>
      </w:r>
      <w:r w:rsidR="00054099" w:rsidRPr="00A81753">
        <w:rPr>
          <w:rFonts w:asciiTheme="minorHAnsi" w:hAnsiTheme="minorHAnsi"/>
          <w:b/>
          <w:sz w:val="24"/>
          <w:szCs w:val="24"/>
        </w:rPr>
        <w:t>s</w:t>
      </w:r>
      <w:r w:rsidRPr="00A81753">
        <w:rPr>
          <w:rFonts w:asciiTheme="minorHAnsi" w:hAnsiTheme="minorHAnsi"/>
          <w:b/>
          <w:sz w:val="24"/>
          <w:szCs w:val="24"/>
        </w:rPr>
        <w:t>)</w:t>
      </w:r>
      <w:r w:rsidR="00B45C84" w:rsidRPr="00341C09">
        <w:rPr>
          <w:rFonts w:asciiTheme="minorHAnsi" w:hAnsiTheme="minorHAnsi"/>
          <w:sz w:val="24"/>
          <w:szCs w:val="24"/>
        </w:rPr>
        <w:t xml:space="preserve">  </w:t>
      </w:r>
    </w:p>
    <w:p w:rsidR="00B45C84" w:rsidRPr="00341C09" w:rsidRDefault="00B45C84" w:rsidP="001B46B6">
      <w:pPr>
        <w:pStyle w:val="NL"/>
        <w:spacing w:before="0"/>
        <w:ind w:left="0" w:right="11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4A4960" w:rsidRPr="00341C09" w:rsidRDefault="00B30A56" w:rsidP="000B654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ja-JP"/>
        </w:rPr>
        <w:pict>
          <v:shape id="_x0000_s1027" type="#_x0000_t75" style="position:absolute;left:0;text-align:left;margin-left:303pt;margin-top:5.95pt;width:155.4pt;height:101.85pt;z-index:251660288;mso-position-horizontal-relative:text;mso-position-vertical-relative:text">
            <v:imagedata r:id="rId12" o:title=""/>
          </v:shape>
          <o:OLEObject Type="Embed" ProgID="FXDraw.Graphic" ShapeID="_x0000_s1027" DrawAspect="Content" ObjectID="_1524983069" r:id="rId13"/>
        </w:pict>
      </w:r>
      <w:r w:rsidR="004A4960" w:rsidRPr="00341C09">
        <w:rPr>
          <w:rFonts w:asciiTheme="minorHAnsi" w:hAnsiTheme="minorHAnsi"/>
          <w:sz w:val="24"/>
          <w:szCs w:val="24"/>
        </w:rPr>
        <w:tab/>
      </w:r>
      <w:r w:rsidR="004A4960" w:rsidRPr="00341C09">
        <w:rPr>
          <w:rFonts w:asciiTheme="minorHAnsi" w:hAnsiTheme="minorHAnsi"/>
          <w:sz w:val="24"/>
          <w:szCs w:val="24"/>
        </w:rPr>
        <w:tab/>
      </w:r>
      <w:r w:rsidR="004A4960" w:rsidRPr="00341C09">
        <w:rPr>
          <w:rFonts w:asciiTheme="minorHAnsi" w:hAnsiTheme="minorHAnsi"/>
          <w:sz w:val="24"/>
          <w:szCs w:val="24"/>
        </w:rPr>
        <w:tab/>
        <w:t xml:space="preserve">a) ABCD is a triangular pyramid with </w:t>
      </w:r>
      <w:r w:rsidR="004A4960" w:rsidRPr="00341C09">
        <w:rPr>
          <w:rFonts w:asciiTheme="minorHAnsi" w:hAnsiTheme="minorHAnsi" w:cstheme="minorHAnsi"/>
          <w:sz w:val="24"/>
          <w:szCs w:val="24"/>
        </w:rPr>
        <w:t>∆</w:t>
      </w:r>
      <w:r w:rsidR="004A4960" w:rsidRPr="00341C09">
        <w:rPr>
          <w:rFonts w:asciiTheme="minorHAnsi" w:hAnsiTheme="minorHAnsi"/>
          <w:sz w:val="24"/>
          <w:szCs w:val="24"/>
        </w:rPr>
        <w:t xml:space="preserve">BCD as its base. </w:t>
      </w:r>
    </w:p>
    <w:p w:rsidR="000B654C" w:rsidRPr="00341C09" w:rsidRDefault="004A4960" w:rsidP="000B654C">
      <w:pPr>
        <w:pStyle w:val="NL"/>
        <w:spacing w:befor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  <w:t xml:space="preserve">    Represent the pyramid ABCD as a planar graph.</w:t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</w:p>
    <w:p w:rsidR="00A870C2" w:rsidRPr="00341C09" w:rsidRDefault="00A870C2" w:rsidP="00A870C2">
      <w:pPr>
        <w:pStyle w:val="i-bodytextfo"/>
        <w:rPr>
          <w:rStyle w:val="i-bodytextitalic"/>
          <w:rFonts w:asciiTheme="minorHAnsi" w:hAnsiTheme="minorHAnsi"/>
          <w:sz w:val="24"/>
        </w:rPr>
      </w:pPr>
    </w:p>
    <w:p w:rsidR="004A4960" w:rsidRPr="00341C09" w:rsidRDefault="004A4960" w:rsidP="004A4960">
      <w:pPr>
        <w:rPr>
          <w:sz w:val="24"/>
          <w:szCs w:val="24"/>
        </w:rPr>
      </w:pPr>
    </w:p>
    <w:p w:rsidR="004A4960" w:rsidRPr="00341C09" w:rsidRDefault="004A4960" w:rsidP="004A4960">
      <w:pPr>
        <w:rPr>
          <w:sz w:val="24"/>
          <w:szCs w:val="24"/>
        </w:rPr>
      </w:pPr>
    </w:p>
    <w:p w:rsidR="004A4960" w:rsidRPr="00341C09" w:rsidRDefault="004A4960" w:rsidP="004A4960">
      <w:pPr>
        <w:rPr>
          <w:sz w:val="24"/>
          <w:szCs w:val="24"/>
        </w:rPr>
      </w:pPr>
    </w:p>
    <w:p w:rsidR="004A4960" w:rsidRPr="00341C09" w:rsidRDefault="004A4960" w:rsidP="004A4960">
      <w:pPr>
        <w:rPr>
          <w:sz w:val="24"/>
          <w:szCs w:val="24"/>
        </w:rPr>
      </w:pPr>
    </w:p>
    <w:p w:rsidR="000B654C" w:rsidRPr="00341C09" w:rsidRDefault="000B654C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4D0757" w:rsidRPr="00341C09" w:rsidRDefault="004D0757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4D0757" w:rsidRPr="00341C09" w:rsidRDefault="004D0757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4D0757" w:rsidRPr="00341C09" w:rsidRDefault="004D0757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BF2C6F" w:rsidRDefault="00BF2C6F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BF2C6F" w:rsidRPr="00341C09" w:rsidRDefault="00BF2C6F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B30A56" w:rsidP="00A870C2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pict>
          <v:shape id="_x0000_s1028" type="#_x0000_t75" style="position:absolute;left:0;text-align:left;margin-left:299.25pt;margin-top:2.95pt;width:149.9pt;height:122.15pt;z-index:251661312;mso-position-horizontal-relative:text;mso-position-vertical-relative:text">
            <v:imagedata r:id="rId14" o:title=""/>
          </v:shape>
          <o:OLEObject Type="Embed" ProgID="FXDraw.Graphic" ShapeID="_x0000_s1028" DrawAspect="Content" ObjectID="_1524983070" r:id="rId15"/>
        </w:pict>
      </w:r>
      <w:r w:rsidR="00054099" w:rsidRPr="00341C09">
        <w:rPr>
          <w:sz w:val="24"/>
          <w:szCs w:val="24"/>
        </w:rPr>
        <w:t xml:space="preserve">b) ABCDEF is a triangular prism with BCEF as its base. </w:t>
      </w: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  <w:r w:rsidRPr="00341C09">
        <w:rPr>
          <w:sz w:val="24"/>
          <w:szCs w:val="24"/>
        </w:rPr>
        <w:t xml:space="preserve">    Represent the prism ABCDEF as a planar graph.</w:t>
      </w:r>
      <w:r w:rsidRPr="00341C09">
        <w:rPr>
          <w:sz w:val="24"/>
          <w:szCs w:val="24"/>
        </w:rPr>
        <w:tab/>
      </w:r>
      <w:r w:rsidRPr="00341C09">
        <w:rPr>
          <w:sz w:val="24"/>
          <w:szCs w:val="24"/>
        </w:rPr>
        <w:tab/>
      </w: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A870C2">
      <w:pPr>
        <w:pStyle w:val="ListParagraph"/>
        <w:spacing w:after="0" w:line="240" w:lineRule="auto"/>
        <w:rPr>
          <w:sz w:val="24"/>
          <w:szCs w:val="24"/>
        </w:rPr>
      </w:pPr>
    </w:p>
    <w:p w:rsidR="00054099" w:rsidRPr="00341C09" w:rsidRDefault="00054099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054099" w:rsidRPr="00341C09" w:rsidRDefault="00054099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054099" w:rsidRPr="00341C09" w:rsidRDefault="00054099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054099" w:rsidRPr="00341C09" w:rsidRDefault="00054099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054099" w:rsidRPr="00341C09" w:rsidRDefault="00054099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054099" w:rsidRPr="00341C09" w:rsidRDefault="00054099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054099" w:rsidRPr="00341C09" w:rsidRDefault="00054099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6F5270" w:rsidRPr="00341C09" w:rsidRDefault="006F5270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341C09" w:rsidRDefault="00341C09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341C09" w:rsidRDefault="00341C09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A870C2" w:rsidRPr="00341C09" w:rsidRDefault="001B46B6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proofErr w:type="gramStart"/>
      <w:r w:rsidRPr="00341C09">
        <w:rPr>
          <w:rFonts w:asciiTheme="minorHAnsi" w:hAnsiTheme="minorHAnsi"/>
          <w:b/>
          <w:sz w:val="24"/>
          <w:szCs w:val="24"/>
        </w:rPr>
        <w:t xml:space="preserve">Question </w:t>
      </w:r>
      <w:r w:rsidR="000A3F4A" w:rsidRPr="00341C09">
        <w:rPr>
          <w:rFonts w:asciiTheme="minorHAnsi" w:hAnsiTheme="minorHAnsi"/>
          <w:b/>
          <w:sz w:val="24"/>
          <w:szCs w:val="24"/>
        </w:rPr>
        <w:t>4</w:t>
      </w:r>
      <w:r w:rsidRPr="00341C09">
        <w:rPr>
          <w:rFonts w:asciiTheme="minorHAnsi" w:hAnsiTheme="minorHAnsi"/>
          <w:b/>
          <w:sz w:val="24"/>
          <w:szCs w:val="24"/>
        </w:rPr>
        <w:t>.</w:t>
      </w:r>
      <w:proofErr w:type="gramEnd"/>
      <w:r w:rsidR="00DF7EA5" w:rsidRPr="00341C09">
        <w:rPr>
          <w:rFonts w:asciiTheme="minorHAnsi" w:hAnsiTheme="minorHAnsi"/>
          <w:sz w:val="24"/>
          <w:szCs w:val="24"/>
        </w:rPr>
        <w:tab/>
      </w:r>
      <w:r w:rsidR="00DF7EA5" w:rsidRPr="00341C09">
        <w:rPr>
          <w:rFonts w:asciiTheme="minorHAnsi" w:hAnsiTheme="minorHAnsi"/>
          <w:sz w:val="24"/>
          <w:szCs w:val="24"/>
        </w:rPr>
        <w:tab/>
      </w:r>
      <w:r w:rsidR="00B45C84" w:rsidRPr="00341C09">
        <w:rPr>
          <w:rFonts w:asciiTheme="minorHAnsi" w:hAnsiTheme="minorHAnsi"/>
          <w:sz w:val="24"/>
          <w:szCs w:val="24"/>
        </w:rPr>
        <w:tab/>
      </w:r>
      <w:r w:rsidR="00B45C84" w:rsidRPr="00341C09">
        <w:rPr>
          <w:rFonts w:asciiTheme="minorHAnsi" w:hAnsiTheme="minorHAnsi"/>
          <w:sz w:val="24"/>
          <w:szCs w:val="24"/>
        </w:rPr>
        <w:tab/>
      </w:r>
      <w:r w:rsidR="00B45C84" w:rsidRPr="00341C09">
        <w:rPr>
          <w:rFonts w:asciiTheme="minorHAnsi" w:hAnsiTheme="minorHAnsi"/>
          <w:sz w:val="24"/>
          <w:szCs w:val="24"/>
        </w:rPr>
        <w:tab/>
      </w:r>
      <w:r w:rsidR="00B45C84" w:rsidRPr="00341C09">
        <w:rPr>
          <w:rFonts w:asciiTheme="minorHAnsi" w:hAnsiTheme="minorHAnsi"/>
          <w:sz w:val="24"/>
          <w:szCs w:val="24"/>
        </w:rPr>
        <w:tab/>
      </w:r>
      <w:r w:rsidR="00B45C84"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="00DF7EA5" w:rsidRPr="00A81753">
        <w:rPr>
          <w:rFonts w:asciiTheme="minorHAnsi" w:hAnsiTheme="minorHAnsi"/>
          <w:b/>
          <w:sz w:val="24"/>
          <w:szCs w:val="24"/>
        </w:rPr>
        <w:t>(</w:t>
      </w:r>
      <w:r w:rsidR="002D4097">
        <w:rPr>
          <w:rFonts w:asciiTheme="minorHAnsi" w:hAnsiTheme="minorHAnsi"/>
          <w:b/>
          <w:sz w:val="24"/>
          <w:szCs w:val="24"/>
        </w:rPr>
        <w:t>2, 2, 2, 2, 2, 4: 1</w:t>
      </w:r>
      <w:r w:rsidR="00B30A56">
        <w:rPr>
          <w:rFonts w:asciiTheme="minorHAnsi" w:hAnsiTheme="minorHAnsi"/>
          <w:b/>
          <w:sz w:val="24"/>
          <w:szCs w:val="24"/>
        </w:rPr>
        <w:t>4</w:t>
      </w:r>
      <w:bookmarkStart w:id="0" w:name="_GoBack"/>
      <w:bookmarkEnd w:id="0"/>
      <w:r w:rsidR="00DF7EA5" w:rsidRPr="00A81753">
        <w:rPr>
          <w:rFonts w:asciiTheme="minorHAnsi" w:hAnsiTheme="minorHAnsi"/>
          <w:b/>
          <w:sz w:val="24"/>
          <w:szCs w:val="24"/>
        </w:rPr>
        <w:t xml:space="preserve"> mark</w:t>
      </w:r>
      <w:r w:rsidR="000A3F4A" w:rsidRPr="00A81753">
        <w:rPr>
          <w:rFonts w:asciiTheme="minorHAnsi" w:hAnsiTheme="minorHAnsi"/>
          <w:b/>
          <w:sz w:val="24"/>
          <w:szCs w:val="24"/>
        </w:rPr>
        <w:t>s</w:t>
      </w:r>
      <w:r w:rsidR="00DF7EA5" w:rsidRPr="00A81753">
        <w:rPr>
          <w:rFonts w:asciiTheme="minorHAnsi" w:hAnsiTheme="minorHAnsi"/>
          <w:b/>
          <w:sz w:val="24"/>
          <w:szCs w:val="24"/>
        </w:rPr>
        <w:t>)</w:t>
      </w:r>
    </w:p>
    <w:p w:rsidR="006F5270" w:rsidRPr="00341C09" w:rsidRDefault="006F5270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The accompanying diagram shows a graph.</w:t>
      </w:r>
    </w:p>
    <w:p w:rsidR="006F5270" w:rsidRPr="00341C09" w:rsidRDefault="00B30A56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ja-JP"/>
        </w:rPr>
        <w:pict>
          <v:shape id="_x0000_s1029" type="#_x0000_t75" style="position:absolute;margin-left:278.25pt;margin-top:10.8pt;width:183.95pt;height:103.9pt;z-index:251662336;mso-position-horizontal-relative:text;mso-position-vertical-relative:text">
            <v:imagedata r:id="rId16" o:title=""/>
          </v:shape>
          <o:OLEObject Type="Embed" ProgID="FXDraw.Graphic" ShapeID="_x0000_s1029" DrawAspect="Content" ObjectID="_1524983071" r:id="rId17"/>
        </w:pict>
      </w:r>
    </w:p>
    <w:p w:rsidR="001B46B6" w:rsidRPr="00341C09" w:rsidRDefault="001B46B6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870C2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a) Determine with reasons if the graph</w:t>
      </w:r>
    </w:p>
    <w:p w:rsidR="006806AC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 xml:space="preserve">     </w:t>
      </w:r>
      <w:proofErr w:type="gramStart"/>
      <w:r w:rsidRPr="00341C09">
        <w:rPr>
          <w:rFonts w:asciiTheme="minorHAnsi" w:hAnsiTheme="minorHAnsi"/>
          <w:sz w:val="24"/>
          <w:szCs w:val="24"/>
        </w:rPr>
        <w:t>is</w:t>
      </w:r>
      <w:proofErr w:type="gramEnd"/>
      <w:r w:rsidRPr="00341C09">
        <w:rPr>
          <w:rFonts w:asciiTheme="minorHAnsi" w:hAnsiTheme="minorHAnsi"/>
          <w:sz w:val="24"/>
          <w:szCs w:val="24"/>
        </w:rPr>
        <w:t xml:space="preserve"> simple.</w:t>
      </w: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b)  Determine with reasons if the edge AB is a bridge.</w:t>
      </w: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BF2C6F" w:rsidRPr="00341C09" w:rsidRDefault="00BF2C6F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c) This graph does not have a Hamiltonian path. Add an extra edge to this graph so that a Hamiltonian path may be formed.  State this path.</w:t>
      </w: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D0757" w:rsidRDefault="004D0757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BF2C6F" w:rsidRDefault="00BF2C6F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BF2C6F" w:rsidRDefault="00BF2C6F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BF2C6F" w:rsidRPr="00341C09" w:rsidRDefault="00BF2C6F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 xml:space="preserve">d) </w:t>
      </w:r>
      <w:r w:rsidR="000A3F4A" w:rsidRPr="00341C09">
        <w:rPr>
          <w:rFonts w:asciiTheme="minorHAnsi" w:hAnsiTheme="minorHAnsi"/>
          <w:sz w:val="24"/>
          <w:szCs w:val="24"/>
        </w:rPr>
        <w:t>Verify that Euler’s rule works for this graph.</w:t>
      </w:r>
    </w:p>
    <w:p w:rsidR="000A3F4A" w:rsidRPr="00341C09" w:rsidRDefault="000A3F4A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BF2C6F" w:rsidRDefault="00BF2C6F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4835FD">
      <w:pPr>
        <w:pStyle w:val="NLLL2COL"/>
        <w:spacing w:before="0" w:line="240" w:lineRule="auto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>e) Identify the semi-</w:t>
      </w:r>
      <w:proofErr w:type="spellStart"/>
      <w:r w:rsidRPr="00341C09">
        <w:rPr>
          <w:rFonts w:asciiTheme="minorHAnsi" w:hAnsiTheme="minorHAnsi"/>
          <w:sz w:val="24"/>
          <w:szCs w:val="24"/>
        </w:rPr>
        <w:t>Eulerian</w:t>
      </w:r>
      <w:proofErr w:type="spellEnd"/>
      <w:r w:rsidRPr="00341C09">
        <w:rPr>
          <w:rFonts w:asciiTheme="minorHAnsi" w:hAnsiTheme="minorHAnsi"/>
          <w:sz w:val="24"/>
          <w:szCs w:val="24"/>
        </w:rPr>
        <w:t xml:space="preserve"> trail in this graph.</w:t>
      </w:r>
    </w:p>
    <w:p w:rsidR="004835FD" w:rsidRPr="00341C09" w:rsidRDefault="004835FD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835FD" w:rsidRPr="00341C09" w:rsidRDefault="004835FD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4835FD" w:rsidRDefault="004835FD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BF2C6F" w:rsidRPr="00341C09" w:rsidRDefault="00BF2C6F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341C09" w:rsidRDefault="00341C09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  <w:t xml:space="preserve">f)  Add an additional edge to the graph so that the </w:t>
      </w:r>
      <w:proofErr w:type="spellStart"/>
      <w:r w:rsidRPr="00341C09">
        <w:rPr>
          <w:rFonts w:asciiTheme="minorHAnsi" w:hAnsiTheme="minorHAnsi"/>
          <w:sz w:val="24"/>
          <w:szCs w:val="24"/>
        </w:rPr>
        <w:t>Eulerian</w:t>
      </w:r>
      <w:proofErr w:type="spellEnd"/>
      <w:r w:rsidRPr="00341C09">
        <w:rPr>
          <w:rFonts w:asciiTheme="minorHAnsi" w:hAnsiTheme="minorHAnsi"/>
          <w:sz w:val="24"/>
          <w:szCs w:val="24"/>
        </w:rPr>
        <w:t xml:space="preserve"> circuit may be formed.</w:t>
      </w: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  <w:t>i)  Explain the reason for your choice.</w:t>
      </w: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B30A56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ja-JP"/>
        </w:rPr>
        <w:pict>
          <v:shape id="_x0000_s1030" type="#_x0000_t75" style="position:absolute;margin-left:272.25pt;margin-top:1.95pt;width:183.95pt;height:103.9pt;z-index:251663360;mso-position-horizontal-relative:text;mso-position-vertical-relative:text">
            <v:imagedata r:id="rId16" o:title=""/>
          </v:shape>
          <o:OLEObject Type="Embed" ProgID="FXDraw.Graphic" ShapeID="_x0000_s1030" DrawAspect="Content" ObjectID="_1524983072" r:id="rId18"/>
        </w:pict>
      </w: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D0757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D0757" w:rsidRDefault="004D0757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BF2C6F" w:rsidRDefault="00BF2C6F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BF2C6F" w:rsidRPr="00341C09" w:rsidRDefault="00BF2C6F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D0757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4D0757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="000A3F4A" w:rsidRPr="00341C09">
        <w:rPr>
          <w:rFonts w:asciiTheme="minorHAnsi" w:hAnsiTheme="minorHAnsi"/>
          <w:sz w:val="24"/>
          <w:szCs w:val="24"/>
        </w:rPr>
        <w:t>ii) State this circuit</w:t>
      </w: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0A3F4A" w:rsidRPr="00341C09" w:rsidRDefault="000A3F4A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4835FD" w:rsidRPr="00341C09" w:rsidRDefault="004835FD" w:rsidP="001B46B6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1B46B6" w:rsidRPr="00341C09" w:rsidRDefault="001B46B6" w:rsidP="001B46B6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644378" w:rsidRDefault="001B46B6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341C09">
        <w:rPr>
          <w:rFonts w:asciiTheme="minorHAnsi" w:hAnsiTheme="minorHAnsi"/>
          <w:sz w:val="24"/>
          <w:szCs w:val="24"/>
        </w:rPr>
        <w:t xml:space="preserve"> </w:t>
      </w:r>
    </w:p>
    <w:p w:rsidR="002F1410" w:rsidRDefault="002F1410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F1410" w:rsidRDefault="002F1410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F1410" w:rsidRDefault="002F1410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F1410" w:rsidRDefault="002F1410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F1410" w:rsidRDefault="002F1410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F1410" w:rsidRDefault="002F1410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F1410" w:rsidRDefault="002F1410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F1410" w:rsidRDefault="002F1410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F1410" w:rsidRDefault="002F1410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F1410" w:rsidRDefault="002F1410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F1410" w:rsidRDefault="002F1410" w:rsidP="002F1410">
      <w:pPr>
        <w:pStyle w:val="NL"/>
        <w:spacing w:before="0"/>
        <w:ind w:left="0" w:firstLine="0"/>
        <w:rPr>
          <w:rFonts w:asciiTheme="minorHAnsi" w:hAnsiTheme="minorHAnsi"/>
          <w:b/>
          <w:sz w:val="22"/>
          <w:szCs w:val="22"/>
        </w:rPr>
      </w:pPr>
    </w:p>
    <w:p w:rsidR="002F1410" w:rsidRPr="00E90900" w:rsidRDefault="002F1410" w:rsidP="002F1410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proofErr w:type="gramStart"/>
      <w:r w:rsidRPr="00E90900">
        <w:rPr>
          <w:rFonts w:asciiTheme="minorHAnsi" w:hAnsiTheme="minorHAnsi"/>
          <w:b/>
          <w:sz w:val="24"/>
          <w:szCs w:val="24"/>
        </w:rPr>
        <w:t>Question 5.</w:t>
      </w:r>
      <w:proofErr w:type="gramEnd"/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A81753">
        <w:rPr>
          <w:rFonts w:asciiTheme="minorHAnsi" w:hAnsiTheme="minorHAnsi"/>
          <w:b/>
          <w:sz w:val="24"/>
          <w:szCs w:val="24"/>
        </w:rPr>
        <w:t>(4, 3, 3, 4, 3: 17 marks)</w:t>
      </w:r>
    </w:p>
    <w:p w:rsidR="002F1410" w:rsidRPr="00E90900" w:rsidRDefault="002F1410" w:rsidP="002F1410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1410" w:rsidRPr="00E90900" w:rsidRDefault="002F1410" w:rsidP="002F14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>Teams A, B, C, D and E are in Group 1 of a soccer competition where they play each other exactly once.</w:t>
      </w:r>
    </w:p>
    <w:p w:rsidR="002F1410" w:rsidRPr="00E90900" w:rsidRDefault="002F1410" w:rsidP="002F14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>The results of the games are:</w:t>
      </w:r>
    </w:p>
    <w:p w:rsidR="002F1410" w:rsidRPr="00E90900" w:rsidRDefault="002F1410" w:rsidP="002F14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>A defeated B, C and E</w:t>
      </w:r>
    </w:p>
    <w:p w:rsidR="002F1410" w:rsidRPr="00E90900" w:rsidRDefault="002F1410" w:rsidP="002F14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>B defeated D</w:t>
      </w:r>
    </w:p>
    <w:p w:rsidR="002F1410" w:rsidRPr="00E90900" w:rsidRDefault="002F1410" w:rsidP="002F14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>C defeated B and E</w:t>
      </w:r>
    </w:p>
    <w:p w:rsidR="002F1410" w:rsidRPr="00E90900" w:rsidRDefault="002F1410" w:rsidP="002F14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>D defeated A and C</w:t>
      </w:r>
    </w:p>
    <w:p w:rsidR="002F1410" w:rsidRPr="00E90900" w:rsidRDefault="002F1410" w:rsidP="002F14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>E</w:t>
      </w:r>
      <w:r w:rsidR="00976B8F">
        <w:rPr>
          <w:rFonts w:eastAsia="Times New Roman" w:cstheme="minorHAnsi"/>
          <w:sz w:val="24"/>
          <w:szCs w:val="24"/>
        </w:rPr>
        <w:t xml:space="preserve"> defeated B</w:t>
      </w:r>
      <w:r w:rsidRPr="00E90900">
        <w:rPr>
          <w:rFonts w:eastAsia="Times New Roman" w:cstheme="minorHAnsi"/>
          <w:sz w:val="24"/>
          <w:szCs w:val="24"/>
        </w:rPr>
        <w:t xml:space="preserve"> and D</w:t>
      </w:r>
    </w:p>
    <w:p w:rsidR="002F1410" w:rsidRPr="00E9090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4"/>
          <w:szCs w:val="24"/>
        </w:rPr>
      </w:pPr>
    </w:p>
    <w:p w:rsidR="002F1410" w:rsidRPr="00E9090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  <w:sz w:val="24"/>
          <w:szCs w:val="24"/>
        </w:rPr>
      </w:pPr>
      <w:r w:rsidRPr="00E90900">
        <w:rPr>
          <w:rFonts w:ascii="Minion Pro" w:eastAsia="Times New Roman" w:hAnsi="Minion Pro" w:cs="Times New Roman"/>
          <w:sz w:val="24"/>
          <w:szCs w:val="24"/>
        </w:rPr>
        <w:tab/>
      </w:r>
      <w:r w:rsidRPr="00E90900">
        <w:rPr>
          <w:rFonts w:ascii="Minion Pro" w:eastAsia="Times New Roman" w:hAnsi="Minion Pro" w:cs="Times New Roman"/>
          <w:sz w:val="24"/>
          <w:szCs w:val="24"/>
        </w:rPr>
        <w:tab/>
      </w:r>
      <w:r w:rsidRPr="00E90900">
        <w:rPr>
          <w:rFonts w:eastAsia="Times New Roman" w:cstheme="minorHAnsi"/>
          <w:sz w:val="24"/>
          <w:szCs w:val="24"/>
        </w:rPr>
        <w:t>a) Draw a digraph that represents the results of these matches where a directed edge points from the winning teams to the losing teams.</w:t>
      </w: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Pr="00E9090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  <w:sz w:val="24"/>
          <w:szCs w:val="24"/>
        </w:rPr>
      </w:pPr>
    </w:p>
    <w:p w:rsidR="002F1410" w:rsidRPr="00E9090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 xml:space="preserve">      b)  The digraph in (a) can be expressed as an adjacency matrix </w:t>
      </w:r>
      <w:r w:rsidRPr="00E90900">
        <w:rPr>
          <w:rFonts w:eastAsia="Times New Roman" w:cstheme="minorHAnsi"/>
          <w:b/>
          <w:sz w:val="28"/>
          <w:szCs w:val="28"/>
        </w:rPr>
        <w:t>M</w:t>
      </w:r>
      <w:r w:rsidRPr="00E90900">
        <w:rPr>
          <w:rFonts w:eastAsia="Times New Roman" w:cstheme="minorHAnsi"/>
          <w:b/>
          <w:sz w:val="24"/>
          <w:szCs w:val="24"/>
        </w:rPr>
        <w:t xml:space="preserve">. </w:t>
      </w:r>
      <w:r w:rsidRPr="00E90900">
        <w:rPr>
          <w:rFonts w:eastAsia="Times New Roman" w:cstheme="minorHAnsi"/>
          <w:sz w:val="24"/>
          <w:szCs w:val="24"/>
        </w:rPr>
        <w:t>The element “</w:t>
      </w:r>
      <w:smartTag w:uri="urn:schemas-microsoft-com:office:smarttags" w:element="metricconverter">
        <w:smartTagPr>
          <w:attr w:name="ProductID" w:val="1”"/>
        </w:smartTagPr>
        <w:r w:rsidRPr="00E90900">
          <w:rPr>
            <w:rFonts w:eastAsia="Times New Roman" w:cstheme="minorHAnsi"/>
            <w:sz w:val="24"/>
            <w:szCs w:val="24"/>
          </w:rPr>
          <w:t>1”</w:t>
        </w:r>
      </w:smartTag>
      <w:r w:rsidRPr="00E90900">
        <w:rPr>
          <w:rFonts w:eastAsia="Times New Roman" w:cstheme="minorHAnsi"/>
          <w:sz w:val="24"/>
          <w:szCs w:val="24"/>
        </w:rPr>
        <w:t xml:space="preserve"> is to indicate a win and the element “</w:t>
      </w:r>
      <w:smartTag w:uri="urn:schemas-microsoft-com:office:smarttags" w:element="metricconverter">
        <w:smartTagPr>
          <w:attr w:name="ProductID" w:val="0”"/>
        </w:smartTagPr>
        <w:r w:rsidRPr="00E90900">
          <w:rPr>
            <w:rFonts w:eastAsia="Times New Roman" w:cstheme="minorHAnsi"/>
            <w:sz w:val="24"/>
            <w:szCs w:val="24"/>
          </w:rPr>
          <w:t>0”</w:t>
        </w:r>
      </w:smartTag>
      <w:r w:rsidRPr="00E90900">
        <w:rPr>
          <w:rFonts w:eastAsia="Times New Roman" w:cstheme="minorHAnsi"/>
          <w:sz w:val="24"/>
          <w:szCs w:val="24"/>
        </w:rPr>
        <w:t xml:space="preserve"> to indicate a loss.</w:t>
      </w: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  <w:r w:rsidRPr="00E90900">
        <w:rPr>
          <w:rFonts w:eastAsia="Times New Roman" w:cstheme="minorHAnsi"/>
          <w:sz w:val="24"/>
          <w:szCs w:val="24"/>
        </w:rPr>
        <w:t xml:space="preserve">  </w:t>
      </w:r>
      <w:r w:rsidRPr="00E90900">
        <w:rPr>
          <w:rFonts w:eastAsia="Times New Roman" w:cstheme="minorHAnsi"/>
          <w:sz w:val="24"/>
          <w:szCs w:val="24"/>
        </w:rPr>
        <w:tab/>
      </w:r>
      <w:r w:rsidRPr="00E90900">
        <w:rPr>
          <w:rFonts w:eastAsia="Times New Roman" w:cstheme="minorHAnsi"/>
          <w:sz w:val="24"/>
          <w:szCs w:val="24"/>
        </w:rPr>
        <w:tab/>
        <w:t xml:space="preserve">Complete the matrix </w:t>
      </w:r>
      <w:r w:rsidRPr="00E90900">
        <w:rPr>
          <w:rFonts w:eastAsia="Times New Roman" w:cstheme="minorHAnsi"/>
          <w:b/>
          <w:sz w:val="28"/>
          <w:szCs w:val="28"/>
        </w:rPr>
        <w:t>M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   </w:t>
      </w:r>
      <w:r w:rsidRPr="002F1410">
        <w:rPr>
          <w:rFonts w:eastAsia="Times New Roman" w:cstheme="minorHAnsi"/>
          <w:sz w:val="28"/>
          <w:szCs w:val="28"/>
        </w:rPr>
        <w:t>A</w:t>
      </w:r>
      <w:r>
        <w:rPr>
          <w:rFonts w:eastAsia="Times New Roman" w:cstheme="minorHAnsi"/>
          <w:sz w:val="28"/>
          <w:szCs w:val="28"/>
        </w:rPr>
        <w:t xml:space="preserve">         B          C          D          E</w:t>
      </w: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jc w:val="center"/>
        <w:rPr>
          <w:rFonts w:eastAsia="Times New Roman" w:cstheme="minorHAnsi"/>
          <w:noProof/>
          <w:position w:val="-2"/>
          <w:sz w:val="40"/>
          <w:szCs w:val="40"/>
        </w:rPr>
      </w:pPr>
      <w:r>
        <w:rPr>
          <w:rFonts w:eastAsia="Times New Roman" w:cstheme="minorHAns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71093" wp14:editId="2C23B4D7">
                <wp:simplePos x="0" y="0"/>
                <wp:positionH relativeFrom="column">
                  <wp:posOffset>1240790</wp:posOffset>
                </wp:positionH>
                <wp:positionV relativeFrom="paragraph">
                  <wp:posOffset>39370</wp:posOffset>
                </wp:positionV>
                <wp:extent cx="781050" cy="1428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10" w:rsidRDefault="002F1410" w:rsidP="002F1410">
                            <w:pPr>
                              <w:spacing w:after="0" w:line="30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F1410">
                              <w:rPr>
                                <w:sz w:val="28"/>
                                <w:szCs w:val="28"/>
                              </w:rPr>
                              <w:tab/>
                              <w:t>A</w:t>
                            </w:r>
                          </w:p>
                          <w:p w:rsidR="002F1410" w:rsidRDefault="002F1410" w:rsidP="002F1410">
                            <w:pPr>
                              <w:spacing w:after="0" w:line="30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B</w:t>
                            </w:r>
                          </w:p>
                          <w:p w:rsidR="002F1410" w:rsidRDefault="002F1410" w:rsidP="002F1410">
                            <w:pPr>
                              <w:spacing w:after="0" w:line="30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C</w:t>
                            </w:r>
                          </w:p>
                          <w:p w:rsidR="002F1410" w:rsidRDefault="002F1410" w:rsidP="002F1410">
                            <w:pPr>
                              <w:spacing w:after="0" w:line="30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D</w:t>
                            </w:r>
                          </w:p>
                          <w:p w:rsidR="002F1410" w:rsidRPr="002F1410" w:rsidRDefault="002F1410" w:rsidP="002F1410">
                            <w:pPr>
                              <w:spacing w:after="0" w:line="30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E</w:t>
                            </w:r>
                          </w:p>
                          <w:p w:rsidR="002F1410" w:rsidRDefault="002F14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7.7pt;margin-top:3.1pt;width:61.5pt;height:1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" fillcolor="white [3201]" stroked="f" strokeweight=".5pt">
                <v:textbox>
                  <w:txbxContent>
                    <w:p w:rsidR="002F1410" w:rsidRDefault="002F1410" w:rsidP="002F1410">
                      <w:pPr>
                        <w:spacing w:after="0" w:line="300" w:lineRule="auto"/>
                        <w:rPr>
                          <w:sz w:val="28"/>
                          <w:szCs w:val="28"/>
                        </w:rPr>
                      </w:pPr>
                      <w:r w:rsidRPr="002F1410">
                        <w:rPr>
                          <w:sz w:val="28"/>
                          <w:szCs w:val="28"/>
                        </w:rPr>
                        <w:tab/>
                        <w:t>A</w:t>
                      </w:r>
                    </w:p>
                    <w:p w:rsidR="002F1410" w:rsidRDefault="002F1410" w:rsidP="002F1410">
                      <w:pPr>
                        <w:spacing w:after="0" w:line="30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B</w:t>
                      </w:r>
                    </w:p>
                    <w:p w:rsidR="002F1410" w:rsidRDefault="002F1410" w:rsidP="002F1410">
                      <w:pPr>
                        <w:spacing w:after="0" w:line="30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C</w:t>
                      </w:r>
                    </w:p>
                    <w:p w:rsidR="002F1410" w:rsidRDefault="002F1410" w:rsidP="002F1410">
                      <w:pPr>
                        <w:spacing w:after="0" w:line="30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D</w:t>
                      </w:r>
                    </w:p>
                    <w:p w:rsidR="002F1410" w:rsidRPr="002F1410" w:rsidRDefault="002F1410" w:rsidP="002F1410">
                      <w:pPr>
                        <w:spacing w:after="0" w:line="30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E</w:t>
                      </w:r>
                    </w:p>
                    <w:p w:rsidR="002F1410" w:rsidRDefault="002F1410"/>
                  </w:txbxContent>
                </v:textbox>
              </v:shape>
            </w:pict>
          </mc:Fallback>
        </mc:AlternateConten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position w:val="-2"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position w:val="-2"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</m:e>
                <m:e/>
              </m:mr>
              <m:mr>
                <m:e>
                  <m:r>
                    <w:rPr>
                      <w:rFonts w:ascii="Cambria Math" w:eastAsia="Times New Roman" w:hAnsi="Cambria Math" w:cstheme="minorHAnsi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/>
                <m:e>
                  <m:r>
                    <w:rPr>
                      <w:rFonts w:ascii="Cambria Math" w:eastAsia="Times New Roman" w:hAnsi="Cambria Math" w:cstheme="minorHAnsi"/>
                      <w:position w:val="-2"/>
                      <w:sz w:val="40"/>
                      <w:szCs w:val="40"/>
                    </w:rPr>
                    <m:t>0</m:t>
                  </m:r>
                </m:e>
              </m:mr>
            </m:m>
          </m:e>
        </m:d>
      </m:oMath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jc w:val="center"/>
        <w:rPr>
          <w:rFonts w:eastAsia="Times New Roman" w:cstheme="minorHAnsi"/>
          <w:noProof/>
          <w:position w:val="-2"/>
          <w:sz w:val="40"/>
          <w:szCs w:val="40"/>
        </w:rPr>
      </w:pPr>
    </w:p>
    <w:p w:rsidR="002F1410" w:rsidRPr="002F1410" w:rsidRDefault="002F1410" w:rsidP="002F1410">
      <w:pPr>
        <w:tabs>
          <w:tab w:val="left" w:pos="120"/>
          <w:tab w:val="left" w:pos="380"/>
        </w:tabs>
        <w:spacing w:after="120" w:line="240" w:lineRule="atLeast"/>
        <w:rPr>
          <w:rFonts w:eastAsia="Times New Roman" w:cstheme="minorHAnsi"/>
        </w:rPr>
      </w:pPr>
    </w:p>
    <w:p w:rsidR="002F1410" w:rsidRPr="00B16212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Pr="00BB181E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Pr="00E90900" w:rsidRDefault="002F1410" w:rsidP="00E90900">
      <w:pPr>
        <w:tabs>
          <w:tab w:val="left" w:pos="120"/>
          <w:tab w:val="left" w:pos="380"/>
        </w:tabs>
        <w:spacing w:after="0" w:line="240" w:lineRule="auto"/>
        <w:ind w:left="380" w:hanging="380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 xml:space="preserve">c) The elements in </w:t>
      </w:r>
      <w:r w:rsidRPr="00E90900">
        <w:rPr>
          <w:rFonts w:eastAsia="Times New Roman" w:cstheme="minorHAnsi"/>
          <w:b/>
          <w:sz w:val="28"/>
          <w:szCs w:val="28"/>
        </w:rPr>
        <w:t>M</w:t>
      </w:r>
      <w:r w:rsidRPr="00E90900">
        <w:rPr>
          <w:rFonts w:eastAsia="Times New Roman" w:cstheme="minorHAnsi"/>
          <w:b/>
          <w:sz w:val="28"/>
          <w:szCs w:val="28"/>
          <w:vertAlign w:val="superscript"/>
        </w:rPr>
        <w:t>2</w:t>
      </w:r>
      <w:r w:rsidRPr="00E90900">
        <w:rPr>
          <w:rFonts w:eastAsia="Times New Roman" w:cstheme="minorHAnsi"/>
          <w:b/>
          <w:sz w:val="24"/>
          <w:szCs w:val="24"/>
        </w:rPr>
        <w:t xml:space="preserve"> </w:t>
      </w:r>
      <w:proofErr w:type="gramStart"/>
      <w:r w:rsidRPr="00E90900">
        <w:rPr>
          <w:rFonts w:eastAsia="Times New Roman" w:cstheme="minorHAnsi"/>
          <w:sz w:val="24"/>
          <w:szCs w:val="24"/>
        </w:rPr>
        <w:t>represents</w:t>
      </w:r>
      <w:proofErr w:type="gramEnd"/>
      <w:r w:rsidRPr="00E90900">
        <w:rPr>
          <w:rFonts w:eastAsia="Times New Roman" w:cstheme="minorHAnsi"/>
          <w:sz w:val="24"/>
          <w:szCs w:val="24"/>
        </w:rPr>
        <w:t xml:space="preserve"> the number of “two-stage wins” between teams. An incomplete</w:t>
      </w:r>
      <w:r w:rsidRPr="00E90900">
        <w:rPr>
          <w:rFonts w:eastAsia="Times New Roman" w:cstheme="minorHAnsi"/>
          <w:sz w:val="28"/>
          <w:szCs w:val="28"/>
        </w:rPr>
        <w:t xml:space="preserve"> </w:t>
      </w:r>
      <w:r w:rsidRPr="00E90900">
        <w:rPr>
          <w:rFonts w:eastAsia="Times New Roman" w:cstheme="minorHAnsi"/>
          <w:b/>
          <w:sz w:val="28"/>
          <w:szCs w:val="28"/>
        </w:rPr>
        <w:t>M</w:t>
      </w:r>
      <w:r w:rsidRPr="00E90900">
        <w:rPr>
          <w:rFonts w:eastAsia="Times New Roman" w:cstheme="minorHAnsi"/>
          <w:b/>
          <w:sz w:val="28"/>
          <w:szCs w:val="28"/>
          <w:vertAlign w:val="superscript"/>
        </w:rPr>
        <w:t>2</w:t>
      </w:r>
      <w:r w:rsidRPr="00E90900">
        <w:rPr>
          <w:rFonts w:eastAsia="Times New Roman" w:cstheme="minorHAnsi"/>
          <w:sz w:val="28"/>
          <w:szCs w:val="28"/>
        </w:rPr>
        <w:t xml:space="preserve"> </w:t>
      </w:r>
    </w:p>
    <w:p w:rsidR="00E90900" w:rsidRPr="00E90900" w:rsidRDefault="002F1410" w:rsidP="00E90900">
      <w:pPr>
        <w:tabs>
          <w:tab w:val="left" w:pos="120"/>
          <w:tab w:val="left" w:pos="380"/>
        </w:tabs>
        <w:spacing w:after="0" w:line="240" w:lineRule="auto"/>
        <w:ind w:left="380" w:hanging="380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 xml:space="preserve">    </w:t>
      </w:r>
      <w:r w:rsidR="00E90900" w:rsidRPr="00E90900">
        <w:rPr>
          <w:rFonts w:eastAsia="Times New Roman" w:cstheme="minorHAnsi"/>
          <w:sz w:val="24"/>
          <w:szCs w:val="24"/>
        </w:rPr>
        <w:tab/>
      </w:r>
      <w:proofErr w:type="gramStart"/>
      <w:r w:rsidRPr="00E90900">
        <w:rPr>
          <w:rFonts w:eastAsia="Times New Roman" w:cstheme="minorHAnsi"/>
          <w:sz w:val="24"/>
          <w:szCs w:val="24"/>
        </w:rPr>
        <w:t>is</w:t>
      </w:r>
      <w:proofErr w:type="gramEnd"/>
      <w:r w:rsidRPr="00E90900">
        <w:rPr>
          <w:rFonts w:eastAsia="Times New Roman" w:cstheme="minorHAnsi"/>
          <w:sz w:val="24"/>
          <w:szCs w:val="24"/>
        </w:rPr>
        <w:t xml:space="preserve"> shown below. The element in row 1 column 2 indicates that A has 2 “two-stage wins” </w:t>
      </w:r>
    </w:p>
    <w:p w:rsidR="002F1410" w:rsidRPr="00E90900" w:rsidRDefault="00E90900" w:rsidP="00E90900">
      <w:pPr>
        <w:tabs>
          <w:tab w:val="left" w:pos="120"/>
          <w:tab w:val="left" w:pos="380"/>
        </w:tabs>
        <w:spacing w:after="0" w:line="240" w:lineRule="auto"/>
        <w:ind w:left="380" w:hanging="380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ab/>
      </w:r>
      <w:r w:rsidRPr="00E90900">
        <w:rPr>
          <w:rFonts w:eastAsia="Times New Roman" w:cstheme="minorHAnsi"/>
          <w:sz w:val="24"/>
          <w:szCs w:val="24"/>
        </w:rPr>
        <w:tab/>
      </w:r>
      <w:proofErr w:type="gramStart"/>
      <w:r w:rsidR="002F1410" w:rsidRPr="00E90900">
        <w:rPr>
          <w:rFonts w:eastAsia="Times New Roman" w:cstheme="minorHAnsi"/>
          <w:sz w:val="24"/>
          <w:szCs w:val="24"/>
        </w:rPr>
        <w:t>against :</w:t>
      </w:r>
      <w:proofErr w:type="gramEnd"/>
    </w:p>
    <w:p w:rsidR="002F1410" w:rsidRPr="00E9090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ab/>
        <w:t xml:space="preserve">   </w:t>
      </w:r>
      <w:r w:rsidR="00E90900" w:rsidRPr="00E90900">
        <w:rPr>
          <w:rFonts w:eastAsia="Times New Roman" w:cstheme="minorHAnsi"/>
          <w:sz w:val="24"/>
          <w:szCs w:val="24"/>
        </w:rPr>
        <w:tab/>
      </w:r>
      <w:r w:rsidR="00E90900" w:rsidRPr="00E90900">
        <w:rPr>
          <w:rFonts w:eastAsia="Times New Roman" w:cstheme="minorHAnsi"/>
          <w:sz w:val="24"/>
          <w:szCs w:val="24"/>
        </w:rPr>
        <w:tab/>
      </w:r>
      <w:r w:rsidR="00E90900" w:rsidRPr="00E90900">
        <w:rPr>
          <w:rFonts w:eastAsia="Times New Roman" w:cstheme="minorHAnsi"/>
          <w:sz w:val="24"/>
          <w:szCs w:val="24"/>
        </w:rPr>
        <w:tab/>
      </w:r>
      <w:r w:rsidR="00E90900" w:rsidRPr="00E90900">
        <w:rPr>
          <w:rFonts w:eastAsia="Times New Roman" w:cstheme="minorHAnsi"/>
          <w:sz w:val="24"/>
          <w:szCs w:val="24"/>
        </w:rPr>
        <w:tab/>
      </w:r>
      <w:r w:rsidRPr="00E90900">
        <w:rPr>
          <w:rFonts w:eastAsia="Times New Roman" w:cstheme="minorHAnsi"/>
          <w:sz w:val="24"/>
          <w:szCs w:val="24"/>
        </w:rPr>
        <w:t xml:space="preserve">A beat E </w:t>
      </w:r>
      <w:r w:rsidR="00E90900" w:rsidRPr="00E90900">
        <w:rPr>
          <w:rFonts w:eastAsia="Times New Roman" w:cstheme="minorHAnsi"/>
          <w:sz w:val="24"/>
          <w:szCs w:val="24"/>
        </w:rPr>
        <w:t>who beat B and</w:t>
      </w:r>
    </w:p>
    <w:p w:rsidR="00E90900" w:rsidRPr="00E90900" w:rsidRDefault="00E9090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ab/>
      </w:r>
      <w:r w:rsidRPr="00E90900">
        <w:rPr>
          <w:rFonts w:eastAsia="Times New Roman" w:cstheme="minorHAnsi"/>
          <w:sz w:val="24"/>
          <w:szCs w:val="24"/>
        </w:rPr>
        <w:tab/>
      </w:r>
      <w:r w:rsidRPr="00E90900">
        <w:rPr>
          <w:rFonts w:eastAsia="Times New Roman" w:cstheme="minorHAnsi"/>
          <w:sz w:val="24"/>
          <w:szCs w:val="24"/>
        </w:rPr>
        <w:tab/>
      </w:r>
      <w:r w:rsidRPr="00E90900">
        <w:rPr>
          <w:rFonts w:eastAsia="Times New Roman" w:cstheme="minorHAnsi"/>
          <w:sz w:val="24"/>
          <w:szCs w:val="24"/>
        </w:rPr>
        <w:tab/>
      </w:r>
      <w:r w:rsidRPr="00E90900">
        <w:rPr>
          <w:rFonts w:eastAsia="Times New Roman" w:cstheme="minorHAnsi"/>
          <w:sz w:val="24"/>
          <w:szCs w:val="24"/>
        </w:rPr>
        <w:tab/>
      </w:r>
      <w:proofErr w:type="gramStart"/>
      <w:r w:rsidRPr="00E90900">
        <w:rPr>
          <w:rFonts w:eastAsia="Times New Roman" w:cstheme="minorHAnsi"/>
          <w:sz w:val="24"/>
          <w:szCs w:val="24"/>
        </w:rPr>
        <w:t>A beat C who beat B.</w:t>
      </w:r>
      <w:proofErr w:type="gramEnd"/>
    </w:p>
    <w:p w:rsidR="00E90900" w:rsidRPr="00E90900" w:rsidRDefault="00E9090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  <w:sz w:val="24"/>
          <w:szCs w:val="24"/>
        </w:rPr>
      </w:pPr>
    </w:p>
    <w:p w:rsidR="00E90900" w:rsidRPr="00E90900" w:rsidRDefault="00E9090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  <w:sz w:val="24"/>
          <w:szCs w:val="24"/>
        </w:rPr>
      </w:pPr>
      <w:r w:rsidRPr="00E90900">
        <w:rPr>
          <w:rFonts w:eastAsia="Times New Roman" w:cstheme="minorHAnsi"/>
          <w:sz w:val="24"/>
          <w:szCs w:val="24"/>
        </w:rPr>
        <w:tab/>
        <w:t xml:space="preserve">Complete the matrix </w:t>
      </w:r>
      <w:r w:rsidRPr="00E90900">
        <w:rPr>
          <w:rFonts w:eastAsia="Times New Roman" w:cstheme="minorHAnsi"/>
          <w:b/>
          <w:sz w:val="28"/>
          <w:szCs w:val="28"/>
        </w:rPr>
        <w:t>M</w:t>
      </w:r>
      <w:r w:rsidRPr="00E90900">
        <w:rPr>
          <w:rFonts w:eastAsia="Times New Roman" w:cstheme="minorHAnsi"/>
          <w:b/>
          <w:sz w:val="28"/>
          <w:szCs w:val="28"/>
          <w:vertAlign w:val="superscript"/>
        </w:rPr>
        <w:t>2</w:t>
      </w:r>
      <w:r w:rsidRPr="00E90900">
        <w:rPr>
          <w:rFonts w:eastAsia="Times New Roman" w:cstheme="minorHAnsi"/>
          <w:sz w:val="28"/>
          <w:szCs w:val="28"/>
        </w:rPr>
        <w:t xml:space="preserve"> </w:t>
      </w:r>
      <w:r w:rsidRPr="00E90900">
        <w:rPr>
          <w:rFonts w:eastAsia="Times New Roman" w:cstheme="minorHAnsi"/>
          <w:sz w:val="24"/>
          <w:szCs w:val="24"/>
        </w:rPr>
        <w:t>below.</w:t>
      </w:r>
    </w:p>
    <w:p w:rsidR="00E90900" w:rsidRDefault="00E90900" w:rsidP="00E909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  <w:sz w:val="28"/>
          <w:szCs w:val="28"/>
        </w:rPr>
      </w:pPr>
      <w:r w:rsidRPr="00E90900">
        <w:rPr>
          <w:rFonts w:eastAsia="Times New Roman" w:cstheme="minorHAnsi"/>
          <w:sz w:val="24"/>
          <w:szCs w:val="24"/>
        </w:rPr>
        <w:tab/>
      </w:r>
      <w:r w:rsidRPr="00E90900"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    </w:t>
      </w:r>
      <w:r w:rsidRPr="002F1410">
        <w:rPr>
          <w:rFonts w:eastAsia="Times New Roman" w:cstheme="minorHAnsi"/>
          <w:sz w:val="28"/>
          <w:szCs w:val="28"/>
        </w:rPr>
        <w:t>A</w:t>
      </w:r>
      <w:r>
        <w:rPr>
          <w:rFonts w:eastAsia="Times New Roman" w:cstheme="minorHAnsi"/>
          <w:sz w:val="28"/>
          <w:szCs w:val="28"/>
        </w:rPr>
        <w:t xml:space="preserve">         B          C          D          E</w:t>
      </w:r>
    </w:p>
    <w:p w:rsidR="002F1410" w:rsidRDefault="00E90900" w:rsidP="00E90900">
      <w:pPr>
        <w:tabs>
          <w:tab w:val="left" w:pos="120"/>
          <w:tab w:val="left" w:pos="380"/>
        </w:tabs>
        <w:spacing w:after="120" w:line="240" w:lineRule="atLeast"/>
        <w:ind w:left="380" w:hanging="380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29845</wp:posOffset>
                </wp:positionV>
                <wp:extent cx="809625" cy="14192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900" w:rsidRDefault="00E90900" w:rsidP="00E90900">
                            <w:pPr>
                              <w:spacing w:after="0" w:line="30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F1410">
                              <w:rPr>
                                <w:sz w:val="28"/>
                                <w:szCs w:val="28"/>
                              </w:rPr>
                              <w:tab/>
                              <w:t>A</w:t>
                            </w:r>
                          </w:p>
                          <w:p w:rsidR="00E90900" w:rsidRDefault="00E90900" w:rsidP="00E90900">
                            <w:pPr>
                              <w:spacing w:after="0" w:line="30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B</w:t>
                            </w:r>
                          </w:p>
                          <w:p w:rsidR="00E90900" w:rsidRDefault="00E90900" w:rsidP="00E90900">
                            <w:pPr>
                              <w:spacing w:after="0" w:line="30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9090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E90900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C</w:t>
                            </w:r>
                          </w:p>
                          <w:p w:rsidR="00E90900" w:rsidRDefault="00E90900" w:rsidP="00E90900">
                            <w:pPr>
                              <w:spacing w:after="0" w:line="30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D</w:t>
                            </w:r>
                          </w:p>
                          <w:p w:rsidR="00E90900" w:rsidRPr="002F1410" w:rsidRDefault="00E90900" w:rsidP="00E90900">
                            <w:pPr>
                              <w:spacing w:after="0" w:line="30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E</w:t>
                            </w:r>
                          </w:p>
                          <w:p w:rsidR="00E90900" w:rsidRDefault="00E90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left:0;text-align:left;margin-left:88.7pt;margin-top:2.35pt;width:63.75pt;height:11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" fillcolor="white [3201]" stroked="f" strokeweight=".5pt">
                <v:textbox>
                  <w:txbxContent>
                    <w:p w:rsidR="00E90900" w:rsidRDefault="00E90900" w:rsidP="00E90900">
                      <w:pPr>
                        <w:spacing w:after="0" w:line="300" w:lineRule="auto"/>
                        <w:rPr>
                          <w:sz w:val="28"/>
                          <w:szCs w:val="28"/>
                        </w:rPr>
                      </w:pPr>
                      <w:r w:rsidRPr="002F1410">
                        <w:rPr>
                          <w:sz w:val="28"/>
                          <w:szCs w:val="28"/>
                        </w:rPr>
                        <w:tab/>
                        <w:t>A</w:t>
                      </w:r>
                    </w:p>
                    <w:p w:rsidR="00E90900" w:rsidRDefault="00E90900" w:rsidP="00E90900">
                      <w:pPr>
                        <w:spacing w:after="0" w:line="30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B</w:t>
                      </w:r>
                    </w:p>
                    <w:p w:rsidR="00E90900" w:rsidRDefault="00E90900" w:rsidP="00E90900">
                      <w:pPr>
                        <w:spacing w:after="0" w:line="300" w:lineRule="auto"/>
                        <w:rPr>
                          <w:sz w:val="28"/>
                          <w:szCs w:val="28"/>
                        </w:rPr>
                      </w:pPr>
                      <w:r w:rsidRPr="00E9090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E90900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=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C</w:t>
                      </w:r>
                    </w:p>
                    <w:p w:rsidR="00E90900" w:rsidRDefault="00E90900" w:rsidP="00E90900">
                      <w:pPr>
                        <w:spacing w:after="0" w:line="30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D</w:t>
                      </w:r>
                    </w:p>
                    <w:p w:rsidR="00E90900" w:rsidRPr="002F1410" w:rsidRDefault="00E90900" w:rsidP="00E90900">
                      <w:pPr>
                        <w:spacing w:after="0" w:line="30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E</w:t>
                      </w:r>
                    </w:p>
                    <w:p w:rsidR="00E90900" w:rsidRDefault="00E90900"/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="Times New Roman" w:hAnsi="Cambria Math" w:cstheme="minorHAnsi"/>
            <w:position w:val="-2"/>
            <w:sz w:val="40"/>
            <w:szCs w:val="4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position w:val="-2"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position w:val="-2"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position w:val="-2"/>
                      <w:sz w:val="40"/>
                      <w:szCs w:val="40"/>
                    </w:rPr>
                    <m:t>0</m:t>
                  </m:r>
                </m:e>
                <m:e/>
              </m:mr>
              <m:mr>
                <m:e>
                  <m:r>
                    <w:rPr>
                      <w:rFonts w:ascii="Cambria Math" w:eastAsia="Times New Roman" w:hAnsi="Cambria Math" w:cstheme="minorHAnsi"/>
                      <w:position w:val="-2"/>
                      <w:sz w:val="40"/>
                      <w:szCs w:val="4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position w:val="-2"/>
                      <w:sz w:val="40"/>
                      <w:szCs w:val="40"/>
                    </w:rPr>
                  </m:ctrlPr>
                </m:e>
                <m:e/>
                <m:e>
                  <m:r>
                    <w:rPr>
                      <w:rFonts w:ascii="Cambria Math" w:eastAsia="Times New Roman" w:hAnsi="Cambria Math" w:cstheme="minorHAnsi"/>
                      <w:position w:val="-2"/>
                      <w:sz w:val="40"/>
                      <w:szCs w:val="40"/>
                    </w:rPr>
                    <m:t>0</m:t>
                  </m:r>
                </m:e>
              </m:mr>
            </m:m>
          </m:e>
        </m:d>
      </m:oMath>
    </w:p>
    <w:p w:rsidR="002F1410" w:rsidRDefault="002F1410" w:rsidP="002F141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eastAsia="Times New Roman" w:cstheme="minorHAnsi"/>
        </w:rPr>
      </w:pPr>
    </w:p>
    <w:p w:rsidR="002F141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d) </w:t>
      </w:r>
      <w:proofErr w:type="gramStart"/>
      <w:r>
        <w:rPr>
          <w:rFonts w:asciiTheme="minorHAnsi" w:hAnsiTheme="minorHAnsi"/>
          <w:sz w:val="24"/>
          <w:szCs w:val="24"/>
        </w:rPr>
        <w:t xml:space="preserve">Calculate  </w:t>
      </w:r>
      <w:r w:rsidRPr="00E90900">
        <w:rPr>
          <w:rFonts w:asciiTheme="minorHAnsi" w:hAnsiTheme="minorHAnsi" w:cstheme="minorHAnsi"/>
          <w:b/>
          <w:sz w:val="28"/>
          <w:szCs w:val="28"/>
        </w:rPr>
        <w:t>M</w:t>
      </w:r>
      <w:proofErr w:type="gramEnd"/>
      <w:r w:rsidRPr="00E90900">
        <w:rPr>
          <w:rFonts w:asciiTheme="minorHAnsi" w:hAnsiTheme="minorHAnsi" w:cstheme="minorHAnsi"/>
          <w:b/>
          <w:sz w:val="28"/>
          <w:szCs w:val="28"/>
        </w:rPr>
        <w:t xml:space="preserve"> + M</w:t>
      </w:r>
      <w:r w:rsidRPr="00E90900">
        <w:rPr>
          <w:rFonts w:asciiTheme="minorHAnsi" w:hAnsiTheme="minorHAnsi" w:cstheme="minorHAnsi"/>
          <w:b/>
          <w:sz w:val="28"/>
          <w:szCs w:val="28"/>
          <w:vertAlign w:val="superscript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E90900">
        <w:rPr>
          <w:rFonts w:asciiTheme="minorHAnsi" w:hAnsiTheme="minorHAnsi" w:cstheme="minorHAnsi"/>
          <w:sz w:val="24"/>
          <w:szCs w:val="24"/>
        </w:rPr>
        <w:t>Then multiply</w:t>
      </w:r>
      <w:r>
        <w:rPr>
          <w:rFonts w:asciiTheme="minorHAnsi" w:hAnsiTheme="minorHAnsi" w:cstheme="minorHAnsi"/>
          <w:sz w:val="24"/>
          <w:szCs w:val="24"/>
        </w:rPr>
        <w:t xml:space="preserve"> your answer with the column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matrix 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Theme="minorHAnsi" w:hAnsiTheme="minorHAnsi" w:cstheme="minorHAnsi"/>
          <w:sz w:val="24"/>
          <w:szCs w:val="24"/>
        </w:rPr>
        <w:t>.</w:t>
      </w: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The resulting matrix gives the total number of direct win and “two-stage wins” for each</w:t>
      </w: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team</w:t>
      </w:r>
      <w:proofErr w:type="gramEnd"/>
      <w:r>
        <w:rPr>
          <w:rFonts w:asciiTheme="minorHAnsi" w:hAnsiTheme="minorHAnsi" w:cstheme="minorHAnsi"/>
          <w:sz w:val="24"/>
          <w:szCs w:val="24"/>
        </w:rPr>
        <w:t>. Use this answer to rank the teams.</w:t>
      </w: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E90900" w:rsidRDefault="00E90900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e)  </w:t>
      </w:r>
      <w:r w:rsidR="00A81753">
        <w:rPr>
          <w:rFonts w:asciiTheme="minorHAnsi" w:hAnsiTheme="minorHAnsi" w:cstheme="minorHAnsi"/>
          <w:sz w:val="24"/>
          <w:szCs w:val="24"/>
        </w:rPr>
        <w:t xml:space="preserve">Calculate </w:t>
      </w:r>
      <w:r w:rsidR="00A81753" w:rsidRPr="00E90900">
        <w:rPr>
          <w:rFonts w:asciiTheme="minorHAnsi" w:hAnsiTheme="minorHAnsi" w:cstheme="minorHAnsi"/>
          <w:b/>
          <w:sz w:val="28"/>
          <w:szCs w:val="28"/>
        </w:rPr>
        <w:t xml:space="preserve">M + </w:t>
      </w:r>
      <w:r w:rsidR="00A81753" w:rsidRPr="00A81753">
        <w:rPr>
          <w:rFonts w:asciiTheme="minorHAnsi" w:hAnsiTheme="minorHAnsi" w:cstheme="minorHAnsi"/>
          <w:b/>
          <w:sz w:val="28"/>
          <w:szCs w:val="28"/>
        </w:rPr>
        <w:t>M</w:t>
      </w:r>
      <w:r w:rsidR="00A81753" w:rsidRPr="00A81753">
        <w:rPr>
          <w:rFonts w:asciiTheme="minorHAnsi" w:hAnsiTheme="minorHAnsi" w:cstheme="minorHAnsi"/>
          <w:b/>
          <w:sz w:val="28"/>
          <w:szCs w:val="28"/>
          <w:vertAlign w:val="superscript"/>
        </w:rPr>
        <w:t>2</w:t>
      </w:r>
      <w:r w:rsidR="00A81753" w:rsidRPr="00A81753">
        <w:rPr>
          <w:rFonts w:asciiTheme="minorHAnsi" w:hAnsiTheme="minorHAnsi" w:cstheme="minorHAnsi"/>
          <w:b/>
          <w:sz w:val="28"/>
          <w:szCs w:val="28"/>
        </w:rPr>
        <w:t xml:space="preserve"> + </w:t>
      </w:r>
      <w:proofErr w:type="gramStart"/>
      <w:r w:rsidR="00A81753" w:rsidRPr="00A81753">
        <w:rPr>
          <w:rFonts w:asciiTheme="minorHAnsi" w:hAnsiTheme="minorHAnsi" w:cstheme="minorHAnsi"/>
          <w:b/>
          <w:sz w:val="28"/>
          <w:szCs w:val="28"/>
        </w:rPr>
        <w:t>M</w:t>
      </w:r>
      <w:r w:rsidR="00A81753" w:rsidRPr="00A81753">
        <w:rPr>
          <w:rFonts w:asciiTheme="minorHAnsi" w:hAnsiTheme="minorHAnsi" w:cstheme="minorHAnsi"/>
          <w:b/>
          <w:sz w:val="28"/>
          <w:szCs w:val="28"/>
          <w:vertAlign w:val="superscript"/>
        </w:rPr>
        <w:t>3</w:t>
      </w:r>
      <w:r w:rsidR="00A81753">
        <w:rPr>
          <w:rFonts w:asciiTheme="minorHAnsi" w:hAnsiTheme="minorHAnsi" w:cstheme="minorHAnsi"/>
          <w:sz w:val="28"/>
          <w:szCs w:val="28"/>
        </w:rPr>
        <w:t xml:space="preserve"> .</w:t>
      </w:r>
      <w:proofErr w:type="gramEnd"/>
      <w:r w:rsidR="00A81753">
        <w:rPr>
          <w:rFonts w:asciiTheme="minorHAnsi" w:hAnsiTheme="minorHAnsi" w:cstheme="minorHAnsi"/>
          <w:sz w:val="28"/>
          <w:szCs w:val="28"/>
        </w:rPr>
        <w:t xml:space="preserve"> </w:t>
      </w:r>
      <w:r w:rsidR="00A81753">
        <w:rPr>
          <w:rFonts w:asciiTheme="minorHAnsi" w:hAnsiTheme="minorHAnsi" w:cstheme="minorHAnsi"/>
          <w:sz w:val="24"/>
          <w:szCs w:val="24"/>
        </w:rPr>
        <w:t xml:space="preserve">Then multiply your answer </w:t>
      </w:r>
      <w:proofErr w:type="gramStart"/>
      <w:r w:rsidR="00A81753">
        <w:rPr>
          <w:rFonts w:asciiTheme="minorHAnsi" w:hAnsiTheme="minorHAnsi" w:cstheme="minorHAnsi"/>
          <w:sz w:val="24"/>
          <w:szCs w:val="24"/>
        </w:rPr>
        <w:t xml:space="preserve">with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w:proofErr w:type="gramEnd"/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A81753">
        <w:rPr>
          <w:rFonts w:asciiTheme="minorHAnsi" w:hAnsiTheme="minorHAnsi" w:cstheme="minorHAnsi"/>
          <w:sz w:val="24"/>
          <w:szCs w:val="24"/>
        </w:rPr>
        <w:t xml:space="preserve"> .</w:t>
      </w: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 this answer to rank the teams.</w:t>
      </w: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81753" w:rsidRPr="00E90900" w:rsidRDefault="00A81753" w:rsidP="00A8175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proofErr w:type="gramStart"/>
      <w:r w:rsidRPr="00E90900">
        <w:rPr>
          <w:rFonts w:asciiTheme="minorHAnsi" w:hAnsiTheme="minorHAnsi"/>
          <w:b/>
          <w:sz w:val="24"/>
          <w:szCs w:val="24"/>
        </w:rPr>
        <w:t xml:space="preserve">Question </w:t>
      </w:r>
      <w:r>
        <w:rPr>
          <w:rFonts w:asciiTheme="minorHAnsi" w:hAnsiTheme="minorHAnsi"/>
          <w:b/>
          <w:sz w:val="24"/>
          <w:szCs w:val="24"/>
        </w:rPr>
        <w:t>6</w:t>
      </w:r>
      <w:r w:rsidRPr="00E90900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E90900">
        <w:rPr>
          <w:rFonts w:asciiTheme="minorHAnsi" w:hAnsiTheme="minorHAnsi"/>
          <w:sz w:val="24"/>
          <w:szCs w:val="24"/>
        </w:rPr>
        <w:tab/>
      </w:r>
      <w:r w:rsidRPr="00A81753">
        <w:rPr>
          <w:rFonts w:asciiTheme="minorHAnsi" w:hAnsiTheme="minorHAnsi"/>
          <w:b/>
          <w:sz w:val="24"/>
          <w:szCs w:val="24"/>
        </w:rPr>
        <w:t>(5, 6: 11 marks)</w:t>
      </w: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John retired, he drove around mainland Australia with his wife Janet in their Winnebago.</w:t>
      </w: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diagram below shows the amount of diesel John and Janet used for each part of their journey.</w:t>
      </w: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average price of diesel was $2.00 per Litre.</w:t>
      </w: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81753" w:rsidRDefault="00A81753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B30A56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ja-JP"/>
        </w:rPr>
        <w:pict>
          <v:shape id="_x0000_s1031" type="#_x0000_t75" style="position:absolute;margin-left:42.75pt;margin-top:6.35pt;width:410.45pt;height:244.7pt;z-index:251666432;mso-position-horizontal-relative:text;mso-position-vertical-relative:text">
            <v:imagedata r:id="rId19" o:title=""/>
          </v:shape>
          <o:OLEObject Type="Embed" ProgID="FXDraw.Graphic" ShapeID="_x0000_s1031" DrawAspect="Content" ObjectID="_1524983073" r:id="rId20"/>
        </w:pict>
      </w: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64437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a)  </w:t>
      </w:r>
      <w:proofErr w:type="gramStart"/>
      <w:r w:rsidRPr="005355AE">
        <w:rPr>
          <w:rFonts w:asciiTheme="minorHAnsi" w:hAnsiTheme="minorHAnsi"/>
          <w:b/>
          <w:sz w:val="24"/>
          <w:szCs w:val="24"/>
          <w:u w:val="single"/>
        </w:rPr>
        <w:t>State</w:t>
      </w:r>
      <w:r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 the</w:t>
      </w:r>
      <w:proofErr w:type="gramEnd"/>
      <w:r>
        <w:rPr>
          <w:rFonts w:asciiTheme="minorHAnsi" w:hAnsiTheme="minorHAnsi"/>
          <w:sz w:val="24"/>
          <w:szCs w:val="24"/>
        </w:rPr>
        <w:t xml:space="preserve"> route from Sydney to Broome for which the cost of diesel usage is a minimum </w:t>
      </w: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proofErr w:type="gramStart"/>
      <w:r>
        <w:rPr>
          <w:rFonts w:asciiTheme="minorHAnsi" w:hAnsiTheme="minorHAnsi"/>
          <w:sz w:val="24"/>
          <w:szCs w:val="24"/>
        </w:rPr>
        <w:t>and</w:t>
      </w:r>
      <w:proofErr w:type="gramEnd"/>
      <w:r>
        <w:rPr>
          <w:rFonts w:asciiTheme="minorHAnsi" w:hAnsiTheme="minorHAnsi"/>
          <w:sz w:val="24"/>
          <w:szCs w:val="24"/>
        </w:rPr>
        <w:t xml:space="preserve"> state the diesel cost for this route.</w:t>
      </w: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b)   From Sydney, John and Janet visited each of the towns listed at least once.</w:t>
      </w: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John and Janet complete their journey in Sydney.</w:t>
      </w: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B30A56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ja-JP"/>
        </w:rPr>
        <w:pict>
          <v:shape id="_x0000_s1032" type="#_x0000_t75" style="position:absolute;left:0;text-align:left;margin-left:30.75pt;margin-top:4.05pt;width:435.3pt;height:259.5pt;z-index:251667456;mso-position-horizontal-relative:text;mso-position-vertical-relative:text">
            <v:imagedata r:id="rId19" o:title=""/>
          </v:shape>
          <o:OLEObject Type="Embed" ProgID="FXDraw.Graphic" ShapeID="_x0000_s1032" DrawAspect="Content" ObjectID="_1524983074" r:id="rId21"/>
        </w:pict>
      </w: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a)  </w:t>
      </w:r>
      <w:r w:rsidRPr="005355AE">
        <w:rPr>
          <w:rFonts w:asciiTheme="minorHAnsi" w:hAnsiTheme="minorHAnsi"/>
          <w:b/>
          <w:sz w:val="24"/>
          <w:szCs w:val="24"/>
          <w:u w:val="single"/>
        </w:rPr>
        <w:t>State</w:t>
      </w:r>
      <w:r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the route for which the cost of diesel usage is a minimum and state the diesel cost </w:t>
      </w:r>
    </w:p>
    <w:p w:rsidR="005355AE" w:rsidRP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for this route.</w:t>
      </w:r>
    </w:p>
    <w:p w:rsidR="005355AE" w:rsidRPr="005355AE" w:rsidRDefault="005355AE" w:rsidP="005355AE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sectPr w:rsidR="005355AE" w:rsidRPr="005355AE" w:rsidSect="001B46B6">
      <w:pgSz w:w="11906" w:h="16838"/>
      <w:pgMar w:top="426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5F8" w:rsidRDefault="00C165F8" w:rsidP="00054099">
      <w:pPr>
        <w:spacing w:after="0" w:line="240" w:lineRule="auto"/>
      </w:pPr>
      <w:r>
        <w:separator/>
      </w:r>
    </w:p>
  </w:endnote>
  <w:endnote w:type="continuationSeparator" w:id="0">
    <w:p w:rsidR="00C165F8" w:rsidRDefault="00C165F8" w:rsidP="0005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5F8" w:rsidRDefault="00C165F8" w:rsidP="00054099">
      <w:pPr>
        <w:spacing w:after="0" w:line="240" w:lineRule="auto"/>
      </w:pPr>
      <w:r>
        <w:separator/>
      </w:r>
    </w:p>
  </w:footnote>
  <w:footnote w:type="continuationSeparator" w:id="0">
    <w:p w:rsidR="00C165F8" w:rsidRDefault="00C165F8" w:rsidP="00054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43B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14F0B97"/>
    <w:multiLevelType w:val="hybridMultilevel"/>
    <w:tmpl w:val="331640D2"/>
    <w:lvl w:ilvl="0" w:tplc="46D4A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93A4A"/>
    <w:multiLevelType w:val="hybridMultilevel"/>
    <w:tmpl w:val="BD9C84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02F1590"/>
    <w:multiLevelType w:val="hybridMultilevel"/>
    <w:tmpl w:val="D4DCB0B0"/>
    <w:lvl w:ilvl="0" w:tplc="0C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72B3166D"/>
    <w:multiLevelType w:val="hybridMultilevel"/>
    <w:tmpl w:val="857A21D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54099"/>
    <w:rsid w:val="00064B02"/>
    <w:rsid w:val="000A3F4A"/>
    <w:rsid w:val="000B654C"/>
    <w:rsid w:val="000D41C0"/>
    <w:rsid w:val="000E2AA6"/>
    <w:rsid w:val="000F2375"/>
    <w:rsid w:val="00107E51"/>
    <w:rsid w:val="001502F2"/>
    <w:rsid w:val="001730A4"/>
    <w:rsid w:val="00193EEA"/>
    <w:rsid w:val="001A7B0D"/>
    <w:rsid w:val="001B46B6"/>
    <w:rsid w:val="001C58F6"/>
    <w:rsid w:val="00223450"/>
    <w:rsid w:val="002415EB"/>
    <w:rsid w:val="002669D2"/>
    <w:rsid w:val="002679FC"/>
    <w:rsid w:val="002A6842"/>
    <w:rsid w:val="002B43C8"/>
    <w:rsid w:val="002D4097"/>
    <w:rsid w:val="002F1410"/>
    <w:rsid w:val="00325587"/>
    <w:rsid w:val="00325781"/>
    <w:rsid w:val="003304ED"/>
    <w:rsid w:val="00331A3A"/>
    <w:rsid w:val="00334D10"/>
    <w:rsid w:val="00341C09"/>
    <w:rsid w:val="00341F1E"/>
    <w:rsid w:val="00365FA3"/>
    <w:rsid w:val="00370757"/>
    <w:rsid w:val="00383716"/>
    <w:rsid w:val="00413A11"/>
    <w:rsid w:val="00433809"/>
    <w:rsid w:val="004835FD"/>
    <w:rsid w:val="004874B9"/>
    <w:rsid w:val="004A4960"/>
    <w:rsid w:val="004D0757"/>
    <w:rsid w:val="00516D3E"/>
    <w:rsid w:val="00526639"/>
    <w:rsid w:val="005355AE"/>
    <w:rsid w:val="005360C0"/>
    <w:rsid w:val="00561B6F"/>
    <w:rsid w:val="005D51A3"/>
    <w:rsid w:val="005E08E4"/>
    <w:rsid w:val="006236B6"/>
    <w:rsid w:val="00644378"/>
    <w:rsid w:val="006673CA"/>
    <w:rsid w:val="006806AC"/>
    <w:rsid w:val="006B0184"/>
    <w:rsid w:val="006B7A6B"/>
    <w:rsid w:val="006E1661"/>
    <w:rsid w:val="006F2BDE"/>
    <w:rsid w:val="006F51D8"/>
    <w:rsid w:val="006F5270"/>
    <w:rsid w:val="007445E2"/>
    <w:rsid w:val="007A5551"/>
    <w:rsid w:val="007E3EC8"/>
    <w:rsid w:val="007F20F8"/>
    <w:rsid w:val="0087382B"/>
    <w:rsid w:val="008849CE"/>
    <w:rsid w:val="008B60FA"/>
    <w:rsid w:val="008E73A9"/>
    <w:rsid w:val="008F30B1"/>
    <w:rsid w:val="009065A5"/>
    <w:rsid w:val="00930058"/>
    <w:rsid w:val="0097166B"/>
    <w:rsid w:val="00976B8F"/>
    <w:rsid w:val="00984981"/>
    <w:rsid w:val="00990236"/>
    <w:rsid w:val="009D4147"/>
    <w:rsid w:val="00A10012"/>
    <w:rsid w:val="00A614C3"/>
    <w:rsid w:val="00A71C63"/>
    <w:rsid w:val="00A81753"/>
    <w:rsid w:val="00A868F6"/>
    <w:rsid w:val="00A870C2"/>
    <w:rsid w:val="00B14870"/>
    <w:rsid w:val="00B30A56"/>
    <w:rsid w:val="00B36006"/>
    <w:rsid w:val="00B45C84"/>
    <w:rsid w:val="00BA5929"/>
    <w:rsid w:val="00BF2C6F"/>
    <w:rsid w:val="00C165F8"/>
    <w:rsid w:val="00C23F72"/>
    <w:rsid w:val="00C33708"/>
    <w:rsid w:val="00C95349"/>
    <w:rsid w:val="00CC1853"/>
    <w:rsid w:val="00CF1723"/>
    <w:rsid w:val="00CF61A1"/>
    <w:rsid w:val="00D8210A"/>
    <w:rsid w:val="00DC2EF7"/>
    <w:rsid w:val="00DD0792"/>
    <w:rsid w:val="00DE68D3"/>
    <w:rsid w:val="00DF7EA5"/>
    <w:rsid w:val="00E1343C"/>
    <w:rsid w:val="00E71AC8"/>
    <w:rsid w:val="00E90900"/>
    <w:rsid w:val="00EE2C43"/>
    <w:rsid w:val="00EF1902"/>
    <w:rsid w:val="00EF61C8"/>
    <w:rsid w:val="00F00B57"/>
    <w:rsid w:val="00F26F0F"/>
    <w:rsid w:val="00F31335"/>
    <w:rsid w:val="00F856DC"/>
    <w:rsid w:val="00F9425B"/>
    <w:rsid w:val="00F94B81"/>
    <w:rsid w:val="00F958E2"/>
    <w:rsid w:val="00FA6F72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CE"/>
    <w:pPr>
      <w:keepNext/>
      <w:numPr>
        <w:numId w:val="3"/>
      </w:numPr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849CE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849C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8849C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849CE"/>
    <w:pPr>
      <w:numPr>
        <w:ilvl w:val="4"/>
        <w:numId w:val="3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54C"/>
    <w:pPr>
      <w:ind w:left="720"/>
      <w:contextualSpacing/>
    </w:pPr>
  </w:style>
  <w:style w:type="paragraph" w:customStyle="1" w:styleId="NL">
    <w:name w:val="NL"/>
    <w:rsid w:val="000B654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0B654C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654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0B654C"/>
    <w:rPr>
      <w:rFonts w:ascii="MathematicalPiLTStd-1" w:hAnsi="MathematicalPiLTStd-1" w:cs="MathematicalPiLTStd-1"/>
    </w:rPr>
  </w:style>
  <w:style w:type="character" w:customStyle="1" w:styleId="minionmath">
    <w:name w:val="minion math"/>
    <w:uiPriority w:val="1"/>
    <w:qFormat/>
    <w:rsid w:val="000B654C"/>
    <w:rPr>
      <w:rFonts w:ascii="Minion Pro" w:hAnsi="Minion Pro" w:cs="MathematicalPiLTStd-1"/>
      <w:b w:val="0"/>
      <w:sz w:val="20"/>
    </w:rPr>
  </w:style>
  <w:style w:type="paragraph" w:customStyle="1" w:styleId="i-bodytextfo">
    <w:name w:val="i - body text f/o"/>
    <w:basedOn w:val="Normal"/>
    <w:next w:val="Normal"/>
    <w:uiPriority w:val="99"/>
    <w:rsid w:val="00A870C2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character" w:customStyle="1" w:styleId="i-bodytextitalic">
    <w:name w:val="i - body text italic"/>
    <w:uiPriority w:val="99"/>
    <w:rsid w:val="00A870C2"/>
    <w:rPr>
      <w:rFonts w:ascii="MinionPro-It" w:hAnsi="MinionPro-It" w:cs="MinionPro-It"/>
      <w:i/>
      <w:iCs/>
      <w:w w:val="100"/>
    </w:rPr>
  </w:style>
  <w:style w:type="paragraph" w:styleId="Footer">
    <w:name w:val="footer"/>
    <w:basedOn w:val="Normal"/>
    <w:link w:val="FooterChar"/>
    <w:uiPriority w:val="99"/>
    <w:unhideWhenUsed/>
    <w:rsid w:val="008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CE"/>
  </w:style>
  <w:style w:type="character" w:customStyle="1" w:styleId="Heading1Char">
    <w:name w:val="Heading 1 Char"/>
    <w:basedOn w:val="DefaultParagraphFont"/>
    <w:link w:val="Heading1"/>
    <w:uiPriority w:val="9"/>
    <w:rsid w:val="008849C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8849CE"/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849CE"/>
    <w:rPr>
      <w:rFonts w:ascii="Arial" w:eastAsia="MS Mincho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849CE"/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849CE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4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CE"/>
    <w:pPr>
      <w:keepNext/>
      <w:numPr>
        <w:numId w:val="3"/>
      </w:numPr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849CE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849C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8849C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849CE"/>
    <w:pPr>
      <w:numPr>
        <w:ilvl w:val="4"/>
        <w:numId w:val="3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54C"/>
    <w:pPr>
      <w:ind w:left="720"/>
      <w:contextualSpacing/>
    </w:pPr>
  </w:style>
  <w:style w:type="paragraph" w:customStyle="1" w:styleId="NL">
    <w:name w:val="NL"/>
    <w:rsid w:val="000B654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0B654C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654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0B654C"/>
    <w:rPr>
      <w:rFonts w:ascii="MathematicalPiLTStd-1" w:hAnsi="MathematicalPiLTStd-1" w:cs="MathematicalPiLTStd-1"/>
    </w:rPr>
  </w:style>
  <w:style w:type="character" w:customStyle="1" w:styleId="minionmath">
    <w:name w:val="minion math"/>
    <w:uiPriority w:val="1"/>
    <w:qFormat/>
    <w:rsid w:val="000B654C"/>
    <w:rPr>
      <w:rFonts w:ascii="Minion Pro" w:hAnsi="Minion Pro" w:cs="MathematicalPiLTStd-1"/>
      <w:b w:val="0"/>
      <w:sz w:val="20"/>
    </w:rPr>
  </w:style>
  <w:style w:type="paragraph" w:customStyle="1" w:styleId="i-bodytextfo">
    <w:name w:val="i - body text f/o"/>
    <w:basedOn w:val="Normal"/>
    <w:next w:val="Normal"/>
    <w:uiPriority w:val="99"/>
    <w:rsid w:val="00A870C2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character" w:customStyle="1" w:styleId="i-bodytextitalic">
    <w:name w:val="i - body text italic"/>
    <w:uiPriority w:val="99"/>
    <w:rsid w:val="00A870C2"/>
    <w:rPr>
      <w:rFonts w:ascii="MinionPro-It" w:hAnsi="MinionPro-It" w:cs="MinionPro-It"/>
      <w:i/>
      <w:iCs/>
      <w:w w:val="100"/>
    </w:rPr>
  </w:style>
  <w:style w:type="paragraph" w:styleId="Footer">
    <w:name w:val="footer"/>
    <w:basedOn w:val="Normal"/>
    <w:link w:val="FooterChar"/>
    <w:uiPriority w:val="99"/>
    <w:unhideWhenUsed/>
    <w:rsid w:val="008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CE"/>
  </w:style>
  <w:style w:type="character" w:customStyle="1" w:styleId="Heading1Char">
    <w:name w:val="Heading 1 Char"/>
    <w:basedOn w:val="DefaultParagraphFont"/>
    <w:link w:val="Heading1"/>
    <w:uiPriority w:val="9"/>
    <w:rsid w:val="008849C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8849CE"/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849CE"/>
    <w:rPr>
      <w:rFonts w:ascii="Arial" w:eastAsia="MS Mincho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849CE"/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849CE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4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27191FF2</Template>
  <TotalTime>8</TotalTime>
  <Pages>8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6</cp:revision>
  <cp:lastPrinted>2016-02-28T02:40:00Z</cp:lastPrinted>
  <dcterms:created xsi:type="dcterms:W3CDTF">2016-05-13T00:30:00Z</dcterms:created>
  <dcterms:modified xsi:type="dcterms:W3CDTF">2016-05-17T01:38:00Z</dcterms:modified>
</cp:coreProperties>
</file>