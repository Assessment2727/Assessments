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227" w:rsidRPr="002D2EF2" w:rsidRDefault="00B536FD" w:rsidP="00B536FD">
      <w:pPr>
        <w:pStyle w:val="Title"/>
        <w:jc w:val="center"/>
        <w:rPr>
          <w:sz w:val="56"/>
        </w:rPr>
      </w:pPr>
      <w:r w:rsidRPr="002D2EF2">
        <w:rPr>
          <w:sz w:val="56"/>
        </w:rPr>
        <w:t>Mathematical Investigation Process</w:t>
      </w:r>
    </w:p>
    <w:p w:rsidR="00B536FD" w:rsidRPr="002D2EF2" w:rsidRDefault="00B536FD" w:rsidP="00B536FD">
      <w:pPr>
        <w:pStyle w:val="Heading1"/>
        <w:rPr>
          <w:sz w:val="32"/>
        </w:rPr>
      </w:pPr>
      <w:r w:rsidRPr="002D2EF2">
        <w:rPr>
          <w:sz w:val="32"/>
        </w:rPr>
        <w:t>Step 1 – Clarify the Problem</w:t>
      </w:r>
    </w:p>
    <w:p w:rsidR="00B536FD" w:rsidRPr="002D2EF2" w:rsidRDefault="00B536FD" w:rsidP="00B536FD">
      <w:pPr>
        <w:rPr>
          <w:sz w:val="28"/>
        </w:rPr>
      </w:pPr>
      <w:r w:rsidRPr="002D2EF2">
        <w:rPr>
          <w:b/>
          <w:bCs/>
          <w:sz w:val="28"/>
        </w:rPr>
        <w:t>Read &amp; understand what you have to do</w:t>
      </w:r>
      <w:r w:rsidRPr="002D2EF2">
        <w:rPr>
          <w:b/>
          <w:bCs/>
          <w:sz w:val="28"/>
        </w:rPr>
        <w:tab/>
      </w:r>
    </w:p>
    <w:p w:rsidR="00000000" w:rsidRPr="002D2EF2" w:rsidRDefault="00E35E82" w:rsidP="00B536FD">
      <w:pPr>
        <w:numPr>
          <w:ilvl w:val="0"/>
          <w:numId w:val="1"/>
        </w:numPr>
        <w:rPr>
          <w:sz w:val="28"/>
        </w:rPr>
      </w:pPr>
      <w:r w:rsidRPr="002D2EF2">
        <w:rPr>
          <w:sz w:val="28"/>
        </w:rPr>
        <w:t>What am I asked to find?</w:t>
      </w:r>
    </w:p>
    <w:p w:rsidR="00000000" w:rsidRPr="002D2EF2" w:rsidRDefault="00E35E82" w:rsidP="00B536FD">
      <w:pPr>
        <w:numPr>
          <w:ilvl w:val="0"/>
          <w:numId w:val="1"/>
        </w:numPr>
        <w:rPr>
          <w:sz w:val="28"/>
        </w:rPr>
      </w:pPr>
      <w:r w:rsidRPr="002D2EF2">
        <w:rPr>
          <w:sz w:val="28"/>
        </w:rPr>
        <w:t>Can I rephrase the question in my own words?</w:t>
      </w:r>
    </w:p>
    <w:p w:rsidR="00000000" w:rsidRPr="002D2EF2" w:rsidRDefault="00E35E82" w:rsidP="00B536FD">
      <w:pPr>
        <w:numPr>
          <w:ilvl w:val="0"/>
          <w:numId w:val="1"/>
        </w:numPr>
        <w:rPr>
          <w:sz w:val="28"/>
        </w:rPr>
      </w:pPr>
      <w:r w:rsidRPr="002D2EF2">
        <w:rPr>
          <w:sz w:val="28"/>
        </w:rPr>
        <w:t>What information is provided?</w:t>
      </w:r>
    </w:p>
    <w:p w:rsidR="00B536FD" w:rsidRPr="002D2EF2" w:rsidRDefault="00E35E82" w:rsidP="00B536FD">
      <w:pPr>
        <w:numPr>
          <w:ilvl w:val="0"/>
          <w:numId w:val="1"/>
        </w:numPr>
        <w:rPr>
          <w:sz w:val="28"/>
        </w:rPr>
      </w:pPr>
      <w:r w:rsidRPr="002D2EF2">
        <w:rPr>
          <w:sz w:val="28"/>
        </w:rPr>
        <w:t xml:space="preserve">Is there enough information available to help me solve the problem? </w:t>
      </w:r>
    </w:p>
    <w:p w:rsidR="00B536FD" w:rsidRPr="002D2EF2" w:rsidRDefault="002D2EF2" w:rsidP="00B536FD">
      <w:pPr>
        <w:pStyle w:val="Heading1"/>
        <w:rPr>
          <w:sz w:val="3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0B61A" wp14:editId="2336C6CF">
                <wp:simplePos x="0" y="0"/>
                <wp:positionH relativeFrom="column">
                  <wp:posOffset>5160010</wp:posOffset>
                </wp:positionH>
                <wp:positionV relativeFrom="paragraph">
                  <wp:posOffset>160655</wp:posOffset>
                </wp:positionV>
                <wp:extent cx="1753235" cy="1228090"/>
                <wp:effectExtent l="0" t="0" r="18415" b="25781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1228090"/>
                        </a:xfrm>
                        <a:prstGeom prst="wedgeRoundRectCallout">
                          <a:avLst>
                            <a:gd name="adj1" fmla="val -46910"/>
                            <a:gd name="adj2" fmla="val 7028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6FD" w:rsidRPr="00B536FD" w:rsidRDefault="00B536FD" w:rsidP="00B536F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B536FD">
                              <w:rPr>
                                <w:b/>
                                <w:sz w:val="32"/>
                              </w:rPr>
                              <w:t>Sound familiar?</w:t>
                            </w:r>
                          </w:p>
                          <w:p w:rsidR="00B536FD" w:rsidRPr="002D2EF2" w:rsidRDefault="00B536FD" w:rsidP="00B536F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D2EF2">
                              <w:rPr>
                                <w:sz w:val="24"/>
                              </w:rPr>
                              <w:t>Statistical Investigation Process</w:t>
                            </w:r>
                            <w:r w:rsidR="002D2EF2">
                              <w:rPr>
                                <w:sz w:val="24"/>
                              </w:rPr>
                              <w:t xml:space="preserve"> is based on this.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margin-left:406.3pt;margin-top:12.65pt;width:138.05pt;height:9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" adj="667,25981" fillcolor="white [3201]" strokecolor="black [3200]" strokeweight="2pt">
                <v:textbox>
                  <w:txbxContent>
                    <w:p w:rsidR="00B536FD" w:rsidRPr="00B536FD" w:rsidRDefault="00B536FD" w:rsidP="00B536F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B536FD">
                        <w:rPr>
                          <w:b/>
                          <w:sz w:val="32"/>
                        </w:rPr>
                        <w:t>Sound familiar?</w:t>
                      </w:r>
                    </w:p>
                    <w:p w:rsidR="00B536FD" w:rsidRPr="002D2EF2" w:rsidRDefault="00B536FD" w:rsidP="00B536FD">
                      <w:pPr>
                        <w:jc w:val="center"/>
                        <w:rPr>
                          <w:sz w:val="24"/>
                        </w:rPr>
                      </w:pPr>
                      <w:r w:rsidRPr="002D2EF2">
                        <w:rPr>
                          <w:sz w:val="24"/>
                        </w:rPr>
                        <w:t>Statistical Investigation Process</w:t>
                      </w:r>
                      <w:r w:rsidR="002D2EF2">
                        <w:rPr>
                          <w:sz w:val="24"/>
                        </w:rPr>
                        <w:t xml:space="preserve"> is based on this.</w:t>
                      </w:r>
                    </w:p>
                  </w:txbxContent>
                </v:textbox>
              </v:shape>
            </w:pict>
          </mc:Fallback>
        </mc:AlternateContent>
      </w:r>
      <w:r w:rsidR="00B536FD" w:rsidRPr="002D2EF2">
        <w:rPr>
          <w:sz w:val="32"/>
        </w:rPr>
        <w:t>Step 2 – Design &amp; Implement a Plan</w:t>
      </w:r>
    </w:p>
    <w:p w:rsidR="00000000" w:rsidRPr="002D2EF2" w:rsidRDefault="00E35E82" w:rsidP="00B536FD">
      <w:pPr>
        <w:numPr>
          <w:ilvl w:val="0"/>
          <w:numId w:val="2"/>
        </w:numPr>
        <w:rPr>
          <w:sz w:val="28"/>
        </w:rPr>
      </w:pPr>
      <w:r w:rsidRPr="002D2EF2">
        <w:rPr>
          <w:sz w:val="28"/>
        </w:rPr>
        <w:t>Choose an appropriate strategy to solve the problem</w:t>
      </w:r>
    </w:p>
    <w:p w:rsidR="00000000" w:rsidRPr="002D2EF2" w:rsidRDefault="00E35E82" w:rsidP="00B536FD">
      <w:pPr>
        <w:numPr>
          <w:ilvl w:val="1"/>
          <w:numId w:val="2"/>
        </w:numPr>
        <w:rPr>
          <w:sz w:val="28"/>
        </w:rPr>
      </w:pPr>
      <w:r w:rsidRPr="002D2EF2">
        <w:rPr>
          <w:sz w:val="28"/>
        </w:rPr>
        <w:t>Formulas to use</w:t>
      </w:r>
    </w:p>
    <w:p w:rsidR="00000000" w:rsidRPr="002D2EF2" w:rsidRDefault="00E35E82" w:rsidP="00B536FD">
      <w:pPr>
        <w:numPr>
          <w:ilvl w:val="1"/>
          <w:numId w:val="2"/>
        </w:numPr>
        <w:rPr>
          <w:sz w:val="28"/>
        </w:rPr>
      </w:pPr>
      <w:r w:rsidRPr="002D2EF2">
        <w:rPr>
          <w:sz w:val="28"/>
        </w:rPr>
        <w:t>Equipment / tools needed</w:t>
      </w:r>
    </w:p>
    <w:p w:rsidR="00000000" w:rsidRPr="002D2EF2" w:rsidRDefault="00E35E82" w:rsidP="00B536FD">
      <w:pPr>
        <w:numPr>
          <w:ilvl w:val="0"/>
          <w:numId w:val="2"/>
        </w:numPr>
        <w:rPr>
          <w:sz w:val="28"/>
        </w:rPr>
      </w:pPr>
      <w:r w:rsidRPr="002D2EF2">
        <w:rPr>
          <w:sz w:val="28"/>
        </w:rPr>
        <w:t>Collect the data</w:t>
      </w:r>
    </w:p>
    <w:p w:rsidR="00B536FD" w:rsidRPr="002D2EF2" w:rsidRDefault="00E35E82" w:rsidP="00B536FD">
      <w:pPr>
        <w:numPr>
          <w:ilvl w:val="0"/>
          <w:numId w:val="2"/>
        </w:numPr>
        <w:rPr>
          <w:sz w:val="28"/>
        </w:rPr>
      </w:pPr>
      <w:r w:rsidRPr="002D2EF2">
        <w:rPr>
          <w:sz w:val="28"/>
        </w:rPr>
        <w:t>Collate / summa</w:t>
      </w:r>
      <w:r w:rsidRPr="002D2EF2">
        <w:rPr>
          <w:sz w:val="28"/>
        </w:rPr>
        <w:t>rize the data</w:t>
      </w:r>
    </w:p>
    <w:p w:rsidR="00B536FD" w:rsidRPr="002D2EF2" w:rsidRDefault="00B536FD" w:rsidP="00B536FD">
      <w:pPr>
        <w:pStyle w:val="Heading1"/>
        <w:rPr>
          <w:sz w:val="32"/>
        </w:rPr>
      </w:pPr>
      <w:r w:rsidRPr="002D2EF2">
        <w:rPr>
          <w:sz w:val="32"/>
        </w:rPr>
        <w:t>Step 3 - Select and apply appropriate graphical or numerical techniques</w:t>
      </w:r>
    </w:p>
    <w:p w:rsidR="00000000" w:rsidRPr="002D2EF2" w:rsidRDefault="00E35E82" w:rsidP="00B536FD">
      <w:pPr>
        <w:numPr>
          <w:ilvl w:val="0"/>
          <w:numId w:val="3"/>
        </w:numPr>
        <w:rPr>
          <w:sz w:val="28"/>
        </w:rPr>
      </w:pPr>
      <w:r w:rsidRPr="002D2EF2">
        <w:rPr>
          <w:sz w:val="28"/>
        </w:rPr>
        <w:t>Carry out your plan</w:t>
      </w:r>
    </w:p>
    <w:p w:rsidR="00000000" w:rsidRPr="002D2EF2" w:rsidRDefault="00E35E82" w:rsidP="00B536FD">
      <w:pPr>
        <w:numPr>
          <w:ilvl w:val="0"/>
          <w:numId w:val="3"/>
        </w:numPr>
        <w:rPr>
          <w:sz w:val="28"/>
        </w:rPr>
      </w:pPr>
      <w:r w:rsidRPr="002D2EF2">
        <w:rPr>
          <w:sz w:val="28"/>
        </w:rPr>
        <w:t>Numerical:</w:t>
      </w:r>
    </w:p>
    <w:p w:rsidR="00000000" w:rsidRPr="002D2EF2" w:rsidRDefault="00E35E82" w:rsidP="00B536FD">
      <w:pPr>
        <w:numPr>
          <w:ilvl w:val="1"/>
          <w:numId w:val="3"/>
        </w:numPr>
        <w:rPr>
          <w:sz w:val="28"/>
        </w:rPr>
      </w:pPr>
      <w:r w:rsidRPr="002D2EF2">
        <w:rPr>
          <w:sz w:val="28"/>
        </w:rPr>
        <w:t>Do the maths, showing all working.</w:t>
      </w:r>
    </w:p>
    <w:p w:rsidR="00000000" w:rsidRPr="002D2EF2" w:rsidRDefault="00E35E82" w:rsidP="00B536FD">
      <w:pPr>
        <w:numPr>
          <w:ilvl w:val="1"/>
          <w:numId w:val="3"/>
        </w:numPr>
        <w:rPr>
          <w:sz w:val="28"/>
        </w:rPr>
      </w:pPr>
      <w:r w:rsidRPr="002D2EF2">
        <w:rPr>
          <w:sz w:val="28"/>
        </w:rPr>
        <w:t>Does it make sense?</w:t>
      </w:r>
    </w:p>
    <w:p w:rsidR="00000000" w:rsidRPr="002D2EF2" w:rsidRDefault="00E35E82" w:rsidP="00B536FD">
      <w:pPr>
        <w:numPr>
          <w:ilvl w:val="0"/>
          <w:numId w:val="3"/>
        </w:numPr>
        <w:rPr>
          <w:sz w:val="28"/>
        </w:rPr>
      </w:pPr>
      <w:r w:rsidRPr="002D2EF2">
        <w:rPr>
          <w:sz w:val="28"/>
        </w:rPr>
        <w:t xml:space="preserve"> Graphical</w:t>
      </w:r>
    </w:p>
    <w:p w:rsidR="00000000" w:rsidRPr="002D2EF2" w:rsidRDefault="00E35E82" w:rsidP="00B536FD">
      <w:pPr>
        <w:numPr>
          <w:ilvl w:val="1"/>
          <w:numId w:val="3"/>
        </w:numPr>
        <w:rPr>
          <w:sz w:val="28"/>
        </w:rPr>
      </w:pPr>
      <w:r w:rsidRPr="002D2EF2">
        <w:rPr>
          <w:sz w:val="28"/>
        </w:rPr>
        <w:t>Tables</w:t>
      </w:r>
    </w:p>
    <w:p w:rsidR="00000000" w:rsidRPr="002D2EF2" w:rsidRDefault="00E35E82" w:rsidP="002D2EF2">
      <w:pPr>
        <w:numPr>
          <w:ilvl w:val="1"/>
          <w:numId w:val="3"/>
        </w:numPr>
        <w:rPr>
          <w:sz w:val="28"/>
        </w:rPr>
      </w:pPr>
      <w:r w:rsidRPr="002D2EF2">
        <w:rPr>
          <w:sz w:val="28"/>
        </w:rPr>
        <w:t>Graphs: scatterplots, line graphs, bar graph, etc.</w:t>
      </w:r>
      <w:r w:rsidRPr="002D2EF2">
        <w:rPr>
          <w:sz w:val="24"/>
        </w:rPr>
        <w:t xml:space="preserve"> </w:t>
      </w:r>
    </w:p>
    <w:p w:rsidR="00B536FD" w:rsidRPr="002D2EF2" w:rsidRDefault="00B536FD" w:rsidP="00B536FD">
      <w:pPr>
        <w:pStyle w:val="Heading1"/>
        <w:rPr>
          <w:sz w:val="32"/>
        </w:rPr>
      </w:pPr>
      <w:r w:rsidRPr="002D2EF2">
        <w:rPr>
          <w:sz w:val="32"/>
        </w:rPr>
        <w:t>Step 4 - Interpret the results and communicate findings</w:t>
      </w:r>
    </w:p>
    <w:p w:rsidR="00000000" w:rsidRPr="002D2EF2" w:rsidRDefault="00E35E82" w:rsidP="00B536FD">
      <w:pPr>
        <w:numPr>
          <w:ilvl w:val="0"/>
          <w:numId w:val="4"/>
        </w:numPr>
        <w:rPr>
          <w:sz w:val="28"/>
        </w:rPr>
      </w:pPr>
      <w:r w:rsidRPr="002D2EF2">
        <w:rPr>
          <w:sz w:val="28"/>
        </w:rPr>
        <w:t xml:space="preserve">Interpret the results of this analysis and relate the interpretation to the original </w:t>
      </w:r>
      <w:r w:rsidRPr="002D2EF2">
        <w:rPr>
          <w:sz w:val="28"/>
        </w:rPr>
        <w:t>questions and communicate findings in a systematic and concise manner.</w:t>
      </w:r>
    </w:p>
    <w:p w:rsidR="00000000" w:rsidRPr="002D2EF2" w:rsidRDefault="00E35E82" w:rsidP="00B536FD">
      <w:pPr>
        <w:numPr>
          <w:ilvl w:val="0"/>
          <w:numId w:val="4"/>
        </w:numPr>
        <w:rPr>
          <w:sz w:val="28"/>
        </w:rPr>
      </w:pPr>
      <w:r w:rsidRPr="002D2EF2">
        <w:rPr>
          <w:sz w:val="28"/>
        </w:rPr>
        <w:t>Answer the questions you posed in Step 1</w:t>
      </w:r>
    </w:p>
    <w:p w:rsidR="00000000" w:rsidRPr="002D2EF2" w:rsidRDefault="00E35E82" w:rsidP="00B536FD">
      <w:pPr>
        <w:numPr>
          <w:ilvl w:val="0"/>
          <w:numId w:val="4"/>
        </w:numPr>
        <w:rPr>
          <w:sz w:val="28"/>
        </w:rPr>
      </w:pPr>
      <w:r w:rsidRPr="002D2EF2">
        <w:rPr>
          <w:sz w:val="28"/>
        </w:rPr>
        <w:t>Check your a</w:t>
      </w:r>
      <w:r w:rsidRPr="002D2EF2">
        <w:rPr>
          <w:sz w:val="28"/>
        </w:rPr>
        <w:t>nswer</w:t>
      </w:r>
    </w:p>
    <w:p w:rsidR="00000000" w:rsidRPr="002D2EF2" w:rsidRDefault="00E35E82" w:rsidP="00B536FD">
      <w:pPr>
        <w:numPr>
          <w:ilvl w:val="1"/>
          <w:numId w:val="4"/>
        </w:numPr>
        <w:rPr>
          <w:sz w:val="28"/>
        </w:rPr>
      </w:pPr>
      <w:r w:rsidRPr="002D2EF2">
        <w:rPr>
          <w:sz w:val="28"/>
        </w:rPr>
        <w:t>Any ‘silly’ errors or mistakes?</w:t>
      </w:r>
    </w:p>
    <w:p w:rsidR="00B536FD" w:rsidRDefault="00B536FD" w:rsidP="00B536FD"/>
    <w:p w:rsidR="00E35E82" w:rsidRDefault="00E35E82" w:rsidP="00B536FD"/>
    <w:p w:rsidR="00E35E82" w:rsidRDefault="00E35E82" w:rsidP="00B536FD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527D80" wp14:editId="51A5529E">
                <wp:simplePos x="0" y="0"/>
                <wp:positionH relativeFrom="column">
                  <wp:posOffset>41275</wp:posOffset>
                </wp:positionH>
                <wp:positionV relativeFrom="paragraph">
                  <wp:posOffset>2540</wp:posOffset>
                </wp:positionV>
                <wp:extent cx="6871335" cy="1080135"/>
                <wp:effectExtent l="0" t="0" r="24765" b="247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335" cy="10801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6FD" w:rsidRPr="002D2EF2" w:rsidRDefault="00B536FD" w:rsidP="002D2EF2">
                            <w:pPr>
                              <w:spacing w:after="240"/>
                              <w:rPr>
                                <w:b/>
                                <w:sz w:val="40"/>
                                <w:u w:val="single"/>
                              </w:rPr>
                            </w:pPr>
                            <w:r w:rsidRPr="002D2EF2">
                              <w:rPr>
                                <w:b/>
                                <w:sz w:val="40"/>
                                <w:u w:val="single"/>
                              </w:rPr>
                              <w:t>INVESTIGATION – Part A</w:t>
                            </w:r>
                          </w:p>
                          <w:p w:rsidR="00B536FD" w:rsidRPr="002D2EF2" w:rsidRDefault="002D2EF2" w:rsidP="00B536FD">
                            <w:pPr>
                              <w:rPr>
                                <w:sz w:val="36"/>
                              </w:rPr>
                            </w:pPr>
                            <w:r w:rsidRPr="002D2EF2">
                              <w:rPr>
                                <w:sz w:val="36"/>
                              </w:rPr>
                              <w:t>Complete the Activity on page 88</w:t>
                            </w:r>
                            <w:r>
                              <w:rPr>
                                <w:sz w:val="36"/>
                              </w:rPr>
                              <w:t xml:space="preserve"> (new) or 98 (old)</w:t>
                            </w:r>
                            <w:r w:rsidRPr="002D2EF2">
                              <w:rPr>
                                <w:sz w:val="36"/>
                              </w:rPr>
                              <w:t xml:space="preserve"> of your textbook.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3.25pt;margin-top:.2pt;width:541.05pt;height:85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" fillcolor="#d8d8d8 [2732]" strokecolor="black [3200]" strokeweight="2pt">
                <v:textbox>
                  <w:txbxContent>
                    <w:p w:rsidR="00B536FD" w:rsidRPr="002D2EF2" w:rsidRDefault="00B536FD" w:rsidP="002D2EF2">
                      <w:pPr>
                        <w:spacing w:after="240"/>
                        <w:rPr>
                          <w:b/>
                          <w:sz w:val="40"/>
                          <w:u w:val="single"/>
                        </w:rPr>
                      </w:pPr>
                      <w:r w:rsidRPr="002D2EF2">
                        <w:rPr>
                          <w:b/>
                          <w:sz w:val="40"/>
                          <w:u w:val="single"/>
                        </w:rPr>
                        <w:t>INVESTIGATION – Part A</w:t>
                      </w:r>
                    </w:p>
                    <w:p w:rsidR="00B536FD" w:rsidRPr="002D2EF2" w:rsidRDefault="002D2EF2" w:rsidP="00B536FD">
                      <w:pPr>
                        <w:rPr>
                          <w:sz w:val="36"/>
                        </w:rPr>
                      </w:pPr>
                      <w:r w:rsidRPr="002D2EF2">
                        <w:rPr>
                          <w:sz w:val="36"/>
                        </w:rPr>
                        <w:t>Complete the Activity on page 88</w:t>
                      </w:r>
                      <w:r>
                        <w:rPr>
                          <w:sz w:val="36"/>
                        </w:rPr>
                        <w:t xml:space="preserve"> (new) or 98 (old)</w:t>
                      </w:r>
                      <w:r w:rsidRPr="002D2EF2">
                        <w:rPr>
                          <w:sz w:val="36"/>
                        </w:rPr>
                        <w:t xml:space="preserve"> of your textbook. 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5E82" w:rsidRDefault="00E35E82" w:rsidP="00B536FD"/>
    <w:p w:rsidR="00B536FD" w:rsidRDefault="00B536FD" w:rsidP="00B536FD"/>
    <w:p w:rsidR="00E35E82" w:rsidRDefault="00E35E82" w:rsidP="00B536FD"/>
    <w:p w:rsidR="00E35E82" w:rsidRDefault="00E35E82" w:rsidP="00B536FD"/>
    <w:p w:rsidR="00E35E82" w:rsidRDefault="00E35E82" w:rsidP="00B536FD"/>
    <w:p w:rsidR="00E35E82" w:rsidRDefault="00E35E82" w:rsidP="00B536FD"/>
    <w:p w:rsidR="00E35E82" w:rsidRDefault="00E35E82" w:rsidP="00B536FD"/>
    <w:p w:rsidR="00E35E82" w:rsidRPr="002D2EF2" w:rsidRDefault="00E35E82" w:rsidP="00E35E82">
      <w:pPr>
        <w:pStyle w:val="Title"/>
        <w:jc w:val="center"/>
        <w:rPr>
          <w:sz w:val="56"/>
        </w:rPr>
      </w:pPr>
      <w:r w:rsidRPr="002D2EF2">
        <w:rPr>
          <w:sz w:val="56"/>
        </w:rPr>
        <w:lastRenderedPageBreak/>
        <w:t>Mathematical Investigation Process</w:t>
      </w:r>
    </w:p>
    <w:p w:rsidR="00E35E82" w:rsidRPr="002D2EF2" w:rsidRDefault="00E35E82" w:rsidP="00E35E82">
      <w:pPr>
        <w:pStyle w:val="Heading1"/>
        <w:rPr>
          <w:sz w:val="32"/>
        </w:rPr>
      </w:pPr>
      <w:r w:rsidRPr="002D2EF2">
        <w:rPr>
          <w:sz w:val="32"/>
        </w:rPr>
        <w:t>Step 1 – Clarify the Problem</w:t>
      </w:r>
    </w:p>
    <w:p w:rsidR="00E35E82" w:rsidRPr="002D2EF2" w:rsidRDefault="00E35E82" w:rsidP="00E35E82">
      <w:pPr>
        <w:rPr>
          <w:sz w:val="28"/>
        </w:rPr>
      </w:pPr>
      <w:r w:rsidRPr="002D2EF2">
        <w:rPr>
          <w:b/>
          <w:bCs/>
          <w:sz w:val="28"/>
        </w:rPr>
        <w:t>Read &amp; understand what you have to do</w:t>
      </w:r>
      <w:r w:rsidRPr="002D2EF2">
        <w:rPr>
          <w:b/>
          <w:bCs/>
          <w:sz w:val="28"/>
        </w:rPr>
        <w:tab/>
      </w:r>
    </w:p>
    <w:p w:rsidR="00E35E82" w:rsidRPr="002D2EF2" w:rsidRDefault="00E35E82" w:rsidP="00E35E82">
      <w:pPr>
        <w:numPr>
          <w:ilvl w:val="0"/>
          <w:numId w:val="1"/>
        </w:numPr>
        <w:rPr>
          <w:sz w:val="28"/>
        </w:rPr>
      </w:pPr>
      <w:r w:rsidRPr="002D2EF2">
        <w:rPr>
          <w:sz w:val="28"/>
        </w:rPr>
        <w:t>What am I asked to find?</w:t>
      </w:r>
    </w:p>
    <w:p w:rsidR="00E35E82" w:rsidRPr="002D2EF2" w:rsidRDefault="00E35E82" w:rsidP="00E35E82">
      <w:pPr>
        <w:numPr>
          <w:ilvl w:val="0"/>
          <w:numId w:val="1"/>
        </w:numPr>
        <w:rPr>
          <w:sz w:val="28"/>
        </w:rPr>
      </w:pPr>
      <w:r w:rsidRPr="002D2EF2">
        <w:rPr>
          <w:sz w:val="28"/>
        </w:rPr>
        <w:t>Can I rephrase the question in my own words?</w:t>
      </w:r>
    </w:p>
    <w:p w:rsidR="00E35E82" w:rsidRPr="002D2EF2" w:rsidRDefault="00E35E82" w:rsidP="00E35E82">
      <w:pPr>
        <w:numPr>
          <w:ilvl w:val="0"/>
          <w:numId w:val="1"/>
        </w:numPr>
        <w:rPr>
          <w:sz w:val="28"/>
        </w:rPr>
      </w:pPr>
      <w:r w:rsidRPr="002D2EF2">
        <w:rPr>
          <w:sz w:val="28"/>
        </w:rPr>
        <w:t>What information is provided?</w:t>
      </w:r>
    </w:p>
    <w:p w:rsidR="00E35E82" w:rsidRPr="002D2EF2" w:rsidRDefault="00E35E82" w:rsidP="00E35E82">
      <w:pPr>
        <w:numPr>
          <w:ilvl w:val="0"/>
          <w:numId w:val="1"/>
        </w:numPr>
        <w:rPr>
          <w:sz w:val="28"/>
        </w:rPr>
      </w:pPr>
      <w:r w:rsidRPr="002D2EF2">
        <w:rPr>
          <w:sz w:val="28"/>
        </w:rPr>
        <w:t xml:space="preserve">Is there enough information available to help me solve the problem? </w:t>
      </w:r>
    </w:p>
    <w:p w:rsidR="00E35E82" w:rsidRPr="002D2EF2" w:rsidRDefault="00E35E82" w:rsidP="00E35E82">
      <w:pPr>
        <w:pStyle w:val="Heading1"/>
        <w:rPr>
          <w:sz w:val="3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10AF6" wp14:editId="07CE364B">
                <wp:simplePos x="0" y="0"/>
                <wp:positionH relativeFrom="column">
                  <wp:posOffset>5160010</wp:posOffset>
                </wp:positionH>
                <wp:positionV relativeFrom="paragraph">
                  <wp:posOffset>160655</wp:posOffset>
                </wp:positionV>
                <wp:extent cx="1753235" cy="1228090"/>
                <wp:effectExtent l="0" t="0" r="18415" b="25781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1228090"/>
                        </a:xfrm>
                        <a:prstGeom prst="wedgeRoundRectCallout">
                          <a:avLst>
                            <a:gd name="adj1" fmla="val -46910"/>
                            <a:gd name="adj2" fmla="val 7028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E82" w:rsidRPr="00B536FD" w:rsidRDefault="00E35E82" w:rsidP="00E35E8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B536FD">
                              <w:rPr>
                                <w:b/>
                                <w:sz w:val="32"/>
                              </w:rPr>
                              <w:t>Sound familiar?</w:t>
                            </w:r>
                          </w:p>
                          <w:p w:rsidR="00E35E82" w:rsidRPr="002D2EF2" w:rsidRDefault="00E35E82" w:rsidP="00E35E8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D2EF2">
                              <w:rPr>
                                <w:sz w:val="24"/>
                              </w:rPr>
                              <w:t>Statistical Investigation Process</w:t>
                            </w:r>
                            <w:r>
                              <w:rPr>
                                <w:sz w:val="24"/>
                              </w:rPr>
                              <w:t xml:space="preserve"> is based on this.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3" o:spid="_x0000_s1028" type="#_x0000_t62" style="position:absolute;margin-left:406.3pt;margin-top:12.65pt;width:138.05pt;height:96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" adj="667,25981" fillcolor="white [3201]" strokecolor="black [3200]" strokeweight="2pt">
                <v:textbox>
                  <w:txbxContent>
                    <w:p w:rsidR="00E35E82" w:rsidRPr="00B536FD" w:rsidRDefault="00E35E82" w:rsidP="00E35E8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B536FD">
                        <w:rPr>
                          <w:b/>
                          <w:sz w:val="32"/>
                        </w:rPr>
                        <w:t>Sound familiar?</w:t>
                      </w:r>
                    </w:p>
                    <w:p w:rsidR="00E35E82" w:rsidRPr="002D2EF2" w:rsidRDefault="00E35E82" w:rsidP="00E35E82">
                      <w:pPr>
                        <w:jc w:val="center"/>
                        <w:rPr>
                          <w:sz w:val="24"/>
                        </w:rPr>
                      </w:pPr>
                      <w:r w:rsidRPr="002D2EF2">
                        <w:rPr>
                          <w:sz w:val="24"/>
                        </w:rPr>
                        <w:t>Statistical Investigation Process</w:t>
                      </w:r>
                      <w:r>
                        <w:rPr>
                          <w:sz w:val="24"/>
                        </w:rPr>
                        <w:t xml:space="preserve"> is based on this.</w:t>
                      </w:r>
                    </w:p>
                  </w:txbxContent>
                </v:textbox>
              </v:shape>
            </w:pict>
          </mc:Fallback>
        </mc:AlternateContent>
      </w:r>
      <w:r w:rsidRPr="002D2EF2">
        <w:rPr>
          <w:sz w:val="32"/>
        </w:rPr>
        <w:t>Step 2 – Design &amp; Implement a Plan</w:t>
      </w:r>
    </w:p>
    <w:p w:rsidR="00E35E82" w:rsidRPr="002D2EF2" w:rsidRDefault="00E35E82" w:rsidP="00E35E82">
      <w:pPr>
        <w:numPr>
          <w:ilvl w:val="0"/>
          <w:numId w:val="2"/>
        </w:numPr>
        <w:rPr>
          <w:sz w:val="28"/>
        </w:rPr>
      </w:pPr>
      <w:r w:rsidRPr="002D2EF2">
        <w:rPr>
          <w:sz w:val="28"/>
        </w:rPr>
        <w:t>Choose an appropriate strategy to solve the problem</w:t>
      </w:r>
    </w:p>
    <w:p w:rsidR="00E35E82" w:rsidRPr="002D2EF2" w:rsidRDefault="00E35E82" w:rsidP="00E35E82">
      <w:pPr>
        <w:numPr>
          <w:ilvl w:val="1"/>
          <w:numId w:val="2"/>
        </w:numPr>
        <w:rPr>
          <w:sz w:val="28"/>
        </w:rPr>
      </w:pPr>
      <w:r w:rsidRPr="002D2EF2">
        <w:rPr>
          <w:sz w:val="28"/>
        </w:rPr>
        <w:t>Formulas to use</w:t>
      </w:r>
    </w:p>
    <w:p w:rsidR="00E35E82" w:rsidRPr="002D2EF2" w:rsidRDefault="00E35E82" w:rsidP="00E35E82">
      <w:pPr>
        <w:numPr>
          <w:ilvl w:val="1"/>
          <w:numId w:val="2"/>
        </w:numPr>
        <w:rPr>
          <w:sz w:val="28"/>
        </w:rPr>
      </w:pPr>
      <w:r w:rsidRPr="002D2EF2">
        <w:rPr>
          <w:sz w:val="28"/>
        </w:rPr>
        <w:t>Equipment / tools needed</w:t>
      </w:r>
    </w:p>
    <w:p w:rsidR="00E35E82" w:rsidRPr="002D2EF2" w:rsidRDefault="00E35E82" w:rsidP="00E35E82">
      <w:pPr>
        <w:numPr>
          <w:ilvl w:val="0"/>
          <w:numId w:val="2"/>
        </w:numPr>
        <w:rPr>
          <w:sz w:val="28"/>
        </w:rPr>
      </w:pPr>
      <w:r w:rsidRPr="002D2EF2">
        <w:rPr>
          <w:sz w:val="28"/>
        </w:rPr>
        <w:t>Collect the data</w:t>
      </w:r>
    </w:p>
    <w:p w:rsidR="00E35E82" w:rsidRPr="002D2EF2" w:rsidRDefault="00E35E82" w:rsidP="00E35E82">
      <w:pPr>
        <w:numPr>
          <w:ilvl w:val="0"/>
          <w:numId w:val="2"/>
        </w:numPr>
        <w:rPr>
          <w:sz w:val="28"/>
        </w:rPr>
      </w:pPr>
      <w:r w:rsidRPr="002D2EF2">
        <w:rPr>
          <w:sz w:val="28"/>
        </w:rPr>
        <w:t>Collate / summarize the data</w:t>
      </w:r>
    </w:p>
    <w:p w:rsidR="00E35E82" w:rsidRPr="002D2EF2" w:rsidRDefault="00E35E82" w:rsidP="00E35E82">
      <w:pPr>
        <w:pStyle w:val="Heading1"/>
        <w:rPr>
          <w:sz w:val="32"/>
        </w:rPr>
      </w:pPr>
      <w:r w:rsidRPr="002D2EF2">
        <w:rPr>
          <w:sz w:val="32"/>
        </w:rPr>
        <w:t>Step 3 - Select and apply appropriate graphical or numerical techniques</w:t>
      </w:r>
    </w:p>
    <w:p w:rsidR="00E35E82" w:rsidRPr="002D2EF2" w:rsidRDefault="00E35E82" w:rsidP="00E35E82">
      <w:pPr>
        <w:numPr>
          <w:ilvl w:val="0"/>
          <w:numId w:val="3"/>
        </w:numPr>
        <w:rPr>
          <w:sz w:val="28"/>
        </w:rPr>
      </w:pPr>
      <w:r w:rsidRPr="002D2EF2">
        <w:rPr>
          <w:sz w:val="28"/>
        </w:rPr>
        <w:t>Carry out your plan</w:t>
      </w:r>
    </w:p>
    <w:p w:rsidR="00E35E82" w:rsidRPr="002D2EF2" w:rsidRDefault="00E35E82" w:rsidP="00E35E82">
      <w:pPr>
        <w:numPr>
          <w:ilvl w:val="0"/>
          <w:numId w:val="3"/>
        </w:numPr>
        <w:rPr>
          <w:sz w:val="28"/>
        </w:rPr>
      </w:pPr>
      <w:r w:rsidRPr="002D2EF2">
        <w:rPr>
          <w:sz w:val="28"/>
        </w:rPr>
        <w:t>Numerical:</w:t>
      </w:r>
    </w:p>
    <w:p w:rsidR="00E35E82" w:rsidRPr="002D2EF2" w:rsidRDefault="00E35E82" w:rsidP="00E35E82">
      <w:pPr>
        <w:numPr>
          <w:ilvl w:val="1"/>
          <w:numId w:val="3"/>
        </w:numPr>
        <w:rPr>
          <w:sz w:val="28"/>
        </w:rPr>
      </w:pPr>
      <w:r w:rsidRPr="002D2EF2">
        <w:rPr>
          <w:sz w:val="28"/>
        </w:rPr>
        <w:t>Do the maths, showing all working.</w:t>
      </w:r>
    </w:p>
    <w:p w:rsidR="00E35E82" w:rsidRPr="002D2EF2" w:rsidRDefault="00E35E82" w:rsidP="00E35E82">
      <w:pPr>
        <w:numPr>
          <w:ilvl w:val="1"/>
          <w:numId w:val="3"/>
        </w:numPr>
        <w:rPr>
          <w:sz w:val="28"/>
        </w:rPr>
      </w:pPr>
      <w:r w:rsidRPr="002D2EF2">
        <w:rPr>
          <w:sz w:val="28"/>
        </w:rPr>
        <w:t>Does it make sense?</w:t>
      </w:r>
    </w:p>
    <w:p w:rsidR="00E35E82" w:rsidRPr="002D2EF2" w:rsidRDefault="00E35E82" w:rsidP="00E35E82">
      <w:pPr>
        <w:numPr>
          <w:ilvl w:val="0"/>
          <w:numId w:val="3"/>
        </w:numPr>
        <w:rPr>
          <w:sz w:val="28"/>
        </w:rPr>
      </w:pPr>
      <w:r w:rsidRPr="002D2EF2">
        <w:rPr>
          <w:sz w:val="28"/>
        </w:rPr>
        <w:t xml:space="preserve"> Graphical</w:t>
      </w:r>
    </w:p>
    <w:p w:rsidR="00E35E82" w:rsidRPr="002D2EF2" w:rsidRDefault="00E35E82" w:rsidP="00E35E82">
      <w:pPr>
        <w:numPr>
          <w:ilvl w:val="1"/>
          <w:numId w:val="3"/>
        </w:numPr>
        <w:rPr>
          <w:sz w:val="28"/>
        </w:rPr>
      </w:pPr>
      <w:r w:rsidRPr="002D2EF2">
        <w:rPr>
          <w:sz w:val="28"/>
        </w:rPr>
        <w:t>Tables</w:t>
      </w:r>
    </w:p>
    <w:p w:rsidR="00E35E82" w:rsidRPr="002D2EF2" w:rsidRDefault="00E35E82" w:rsidP="00E35E82">
      <w:pPr>
        <w:numPr>
          <w:ilvl w:val="1"/>
          <w:numId w:val="3"/>
        </w:numPr>
        <w:rPr>
          <w:sz w:val="28"/>
        </w:rPr>
      </w:pPr>
      <w:r w:rsidRPr="002D2EF2">
        <w:rPr>
          <w:sz w:val="28"/>
        </w:rPr>
        <w:t>Graphs: scatterplots, line graphs, bar graph, etc.</w:t>
      </w:r>
      <w:r w:rsidRPr="002D2EF2">
        <w:rPr>
          <w:sz w:val="24"/>
        </w:rPr>
        <w:t xml:space="preserve"> </w:t>
      </w:r>
    </w:p>
    <w:p w:rsidR="00E35E82" w:rsidRPr="002D2EF2" w:rsidRDefault="00E35E82" w:rsidP="00E35E82">
      <w:pPr>
        <w:pStyle w:val="Heading1"/>
        <w:rPr>
          <w:sz w:val="32"/>
        </w:rPr>
      </w:pPr>
      <w:r w:rsidRPr="002D2EF2">
        <w:rPr>
          <w:sz w:val="32"/>
        </w:rPr>
        <w:t>Step 4 - Interpret the results and communicate findings</w:t>
      </w:r>
    </w:p>
    <w:p w:rsidR="00E35E82" w:rsidRPr="002D2EF2" w:rsidRDefault="00E35E82" w:rsidP="00E35E82">
      <w:pPr>
        <w:numPr>
          <w:ilvl w:val="0"/>
          <w:numId w:val="4"/>
        </w:numPr>
        <w:rPr>
          <w:sz w:val="28"/>
        </w:rPr>
      </w:pPr>
      <w:r w:rsidRPr="002D2EF2">
        <w:rPr>
          <w:sz w:val="28"/>
        </w:rPr>
        <w:t>Interpret the results of this analysis and relate the interpretation to the original questions and communicate findings in a systematic and concise manner.</w:t>
      </w:r>
    </w:p>
    <w:p w:rsidR="00E35E82" w:rsidRPr="002D2EF2" w:rsidRDefault="00E35E82" w:rsidP="00E35E82">
      <w:pPr>
        <w:numPr>
          <w:ilvl w:val="0"/>
          <w:numId w:val="4"/>
        </w:numPr>
        <w:rPr>
          <w:sz w:val="28"/>
        </w:rPr>
      </w:pPr>
      <w:r w:rsidRPr="002D2EF2">
        <w:rPr>
          <w:sz w:val="28"/>
        </w:rPr>
        <w:t>Answer the questions you posed in Step 1</w:t>
      </w:r>
    </w:p>
    <w:p w:rsidR="00E35E82" w:rsidRPr="002D2EF2" w:rsidRDefault="00E35E82" w:rsidP="00E35E82">
      <w:pPr>
        <w:numPr>
          <w:ilvl w:val="0"/>
          <w:numId w:val="4"/>
        </w:numPr>
        <w:rPr>
          <w:sz w:val="28"/>
        </w:rPr>
      </w:pPr>
      <w:r w:rsidRPr="002D2EF2">
        <w:rPr>
          <w:sz w:val="28"/>
        </w:rPr>
        <w:t>Check your answer</w:t>
      </w:r>
    </w:p>
    <w:p w:rsidR="00E35E82" w:rsidRPr="002D2EF2" w:rsidRDefault="00E35E82" w:rsidP="00E35E82">
      <w:pPr>
        <w:numPr>
          <w:ilvl w:val="1"/>
          <w:numId w:val="4"/>
        </w:numPr>
        <w:rPr>
          <w:sz w:val="28"/>
        </w:rPr>
      </w:pPr>
      <w:r w:rsidRPr="002D2EF2">
        <w:rPr>
          <w:sz w:val="28"/>
        </w:rPr>
        <w:t>Any ‘silly’ errors or mistakes?</w:t>
      </w:r>
    </w:p>
    <w:p w:rsidR="00E35E82" w:rsidRDefault="00E35E82" w:rsidP="00E35E82"/>
    <w:p w:rsidR="00E35E82" w:rsidRDefault="00E35E82" w:rsidP="00E35E82"/>
    <w:p w:rsidR="00E35E82" w:rsidRDefault="00E35E82" w:rsidP="00E35E82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59432" wp14:editId="2A12F771">
                <wp:simplePos x="0" y="0"/>
                <wp:positionH relativeFrom="column">
                  <wp:posOffset>41275</wp:posOffset>
                </wp:positionH>
                <wp:positionV relativeFrom="paragraph">
                  <wp:posOffset>2540</wp:posOffset>
                </wp:positionV>
                <wp:extent cx="6871335" cy="1080135"/>
                <wp:effectExtent l="0" t="0" r="24765" b="247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335" cy="10801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E82" w:rsidRPr="002D2EF2" w:rsidRDefault="00E35E82" w:rsidP="00E35E82">
                            <w:pPr>
                              <w:spacing w:after="240"/>
                              <w:rPr>
                                <w:b/>
                                <w:sz w:val="40"/>
                                <w:u w:val="single"/>
                              </w:rPr>
                            </w:pPr>
                            <w:r w:rsidRPr="002D2EF2">
                              <w:rPr>
                                <w:b/>
                                <w:sz w:val="40"/>
                                <w:u w:val="single"/>
                              </w:rPr>
                              <w:t>INVESTIGATION – Part A</w:t>
                            </w:r>
                          </w:p>
                          <w:p w:rsidR="00E35E82" w:rsidRPr="002D2EF2" w:rsidRDefault="00E35E82" w:rsidP="00E35E82">
                            <w:pPr>
                              <w:rPr>
                                <w:sz w:val="36"/>
                              </w:rPr>
                            </w:pPr>
                            <w:r w:rsidRPr="002D2EF2">
                              <w:rPr>
                                <w:sz w:val="36"/>
                              </w:rPr>
                              <w:t>Complete the Activity on page 88</w:t>
                            </w:r>
                            <w:r>
                              <w:rPr>
                                <w:sz w:val="36"/>
                              </w:rPr>
                              <w:t xml:space="preserve"> (new) or 98 (old)</w:t>
                            </w:r>
                            <w:r w:rsidRPr="002D2EF2">
                              <w:rPr>
                                <w:sz w:val="36"/>
                              </w:rPr>
                              <w:t xml:space="preserve"> of your textbook.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9" style="position:absolute;margin-left:3.25pt;margin-top:.2pt;width:541.05pt;height:85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" fillcolor="#d8d8d8 [2732]" strokecolor="black [3200]" strokeweight="2pt">
                <v:textbox>
                  <w:txbxContent>
                    <w:p w:rsidR="00E35E82" w:rsidRPr="002D2EF2" w:rsidRDefault="00E35E82" w:rsidP="00E35E82">
                      <w:pPr>
                        <w:spacing w:after="240"/>
                        <w:rPr>
                          <w:b/>
                          <w:sz w:val="40"/>
                          <w:u w:val="single"/>
                        </w:rPr>
                      </w:pPr>
                      <w:r w:rsidRPr="002D2EF2">
                        <w:rPr>
                          <w:b/>
                          <w:sz w:val="40"/>
                          <w:u w:val="single"/>
                        </w:rPr>
                        <w:t>INVESTIGATION – Part A</w:t>
                      </w:r>
                    </w:p>
                    <w:p w:rsidR="00E35E82" w:rsidRPr="002D2EF2" w:rsidRDefault="00E35E82" w:rsidP="00E35E82">
                      <w:pPr>
                        <w:rPr>
                          <w:sz w:val="36"/>
                        </w:rPr>
                      </w:pPr>
                      <w:r w:rsidRPr="002D2EF2">
                        <w:rPr>
                          <w:sz w:val="36"/>
                        </w:rPr>
                        <w:t>Complete the Activity on page 88</w:t>
                      </w:r>
                      <w:r>
                        <w:rPr>
                          <w:sz w:val="36"/>
                        </w:rPr>
                        <w:t xml:space="preserve"> (new) or 98 (old)</w:t>
                      </w:r>
                      <w:r w:rsidRPr="002D2EF2">
                        <w:rPr>
                          <w:sz w:val="36"/>
                        </w:rPr>
                        <w:t xml:space="preserve"> of your textbook. 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5E82" w:rsidRDefault="00E35E82" w:rsidP="00E35E82"/>
    <w:p w:rsidR="00E35E82" w:rsidRDefault="00E35E82" w:rsidP="00E35E82"/>
    <w:p w:rsidR="00E35E82" w:rsidRDefault="00E35E82" w:rsidP="00E35E82"/>
    <w:p w:rsidR="00E35E82" w:rsidRDefault="00E35E82" w:rsidP="00E35E82"/>
    <w:p w:rsidR="00E35E82" w:rsidRDefault="00E35E82" w:rsidP="00E35E82"/>
    <w:p w:rsidR="00E35E82" w:rsidRDefault="00E35E82" w:rsidP="00E35E82"/>
    <w:p w:rsidR="00E35E82" w:rsidRPr="00B536FD" w:rsidRDefault="00E35E82" w:rsidP="00B536FD">
      <w:bookmarkStart w:id="0" w:name="_GoBack"/>
      <w:bookmarkEnd w:id="0"/>
    </w:p>
    <w:sectPr w:rsidR="00E35E82" w:rsidRPr="00B536FD" w:rsidSect="00B536F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61A7D"/>
    <w:multiLevelType w:val="hybridMultilevel"/>
    <w:tmpl w:val="BA18B2B0"/>
    <w:lvl w:ilvl="0" w:tplc="85266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F226B4">
      <w:start w:val="13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444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EB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547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2A5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B27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186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783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9056E58"/>
    <w:multiLevelType w:val="hybridMultilevel"/>
    <w:tmpl w:val="FA1A4162"/>
    <w:lvl w:ilvl="0" w:tplc="CFDCE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83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5AD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04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A20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3AA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BC7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5AE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503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6E07E74"/>
    <w:multiLevelType w:val="hybridMultilevel"/>
    <w:tmpl w:val="DCF06C50"/>
    <w:lvl w:ilvl="0" w:tplc="CAB41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EE7948">
      <w:start w:val="12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9EF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3CE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BC4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8A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4D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2B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4F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3042583"/>
    <w:multiLevelType w:val="hybridMultilevel"/>
    <w:tmpl w:val="8C82F8E2"/>
    <w:lvl w:ilvl="0" w:tplc="9B323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38A0E0">
      <w:start w:val="13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9CE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4A4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FE0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E9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DE1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4B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BC3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6C3"/>
    <w:rsid w:val="000F2022"/>
    <w:rsid w:val="002D2EF2"/>
    <w:rsid w:val="006012A9"/>
    <w:rsid w:val="00B536FD"/>
    <w:rsid w:val="00D22227"/>
    <w:rsid w:val="00D876C3"/>
    <w:rsid w:val="00DB75CD"/>
    <w:rsid w:val="00E3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75CD"/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536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536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536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B53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75CD"/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536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536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536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B53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9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8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8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24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7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0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7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4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48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30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07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13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2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8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1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1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7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37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9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9713DFB8.dotm</Template>
  <TotalTime>22</TotalTime>
  <Pages>2</Pages>
  <Words>318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Trudi</dc:creator>
  <cp:keywords/>
  <dc:description/>
  <cp:lastModifiedBy>ROMANO Trudi</cp:lastModifiedBy>
  <cp:revision>3</cp:revision>
  <cp:lastPrinted>2018-08-06T08:50:00Z</cp:lastPrinted>
  <dcterms:created xsi:type="dcterms:W3CDTF">2018-08-06T06:52:00Z</dcterms:created>
  <dcterms:modified xsi:type="dcterms:W3CDTF">2018-08-06T09:06:00Z</dcterms:modified>
</cp:coreProperties>
</file>