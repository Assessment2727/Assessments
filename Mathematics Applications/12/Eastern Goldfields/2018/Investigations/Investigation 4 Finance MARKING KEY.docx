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880" w:rsidRPr="00352725" w:rsidRDefault="00344880" w:rsidP="00344880">
      <w:pPr>
        <w:pStyle w:val="Title"/>
        <w:rPr>
          <w:color w:val="FF0000"/>
        </w:rPr>
      </w:pPr>
      <w:r>
        <w:t xml:space="preserve">Investigation </w:t>
      </w:r>
      <w:r w:rsidR="00352725">
        <w:t>4</w:t>
      </w:r>
      <w:r>
        <w:t xml:space="preserve"> – Finance</w:t>
      </w:r>
      <w:r w:rsidR="00352725">
        <w:t xml:space="preserve">  </w:t>
      </w:r>
      <w:r w:rsidR="00352725">
        <w:rPr>
          <w:color w:val="FF0000"/>
        </w:rPr>
        <w:t>MARKING KEY</w:t>
      </w:r>
      <w:r w:rsidR="006107F4">
        <w:rPr>
          <w:color w:val="FF0000"/>
        </w:rPr>
        <w:t xml:space="preserve"> </w:t>
      </w:r>
      <w:r w:rsidR="00C06A8B">
        <w:rPr>
          <w:color w:val="FF0000"/>
        </w:rPr>
        <w:t xml:space="preserve"> /30</w:t>
      </w:r>
      <w:bookmarkStart w:id="0" w:name="_GoBack"/>
      <w:bookmarkEnd w:id="0"/>
    </w:p>
    <w:p w:rsidR="00C076D8" w:rsidRDefault="00C076D8" w:rsidP="00344880">
      <w:pPr>
        <w:pStyle w:val="Heading1"/>
        <w:sectPr w:rsidR="00C076D8" w:rsidSect="00C076D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4880" w:rsidRDefault="00344880" w:rsidP="00344880">
      <w:pPr>
        <w:pStyle w:val="Heading2"/>
      </w:pPr>
      <w:r>
        <w:lastRenderedPageBreak/>
        <w:t>Clarification</w:t>
      </w:r>
    </w:p>
    <w:p w:rsidR="00344880" w:rsidRDefault="001C2933" w:rsidP="00344880">
      <w:r>
        <w:rPr>
          <w:noProof/>
          <w:lang w:eastAsia="en-AU"/>
        </w:rPr>
        <w:drawing>
          <wp:anchor distT="0" distB="0" distL="114300" distR="114300" simplePos="0" relativeHeight="251716608" behindDoc="0" locked="0" layoutInCell="1" allowOverlap="1" wp14:anchorId="55CF001A" wp14:editId="0143BFE3">
            <wp:simplePos x="0" y="0"/>
            <wp:positionH relativeFrom="column">
              <wp:posOffset>4250055</wp:posOffset>
            </wp:positionH>
            <wp:positionV relativeFrom="paragraph">
              <wp:posOffset>290830</wp:posOffset>
            </wp:positionV>
            <wp:extent cx="288290" cy="32893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7E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52429" wp14:editId="6EE8F150">
                <wp:simplePos x="0" y="0"/>
                <wp:positionH relativeFrom="column">
                  <wp:posOffset>4575658</wp:posOffset>
                </wp:positionH>
                <wp:positionV relativeFrom="paragraph">
                  <wp:posOffset>294589</wp:posOffset>
                </wp:positionV>
                <wp:extent cx="1960473" cy="2699309"/>
                <wp:effectExtent l="0" t="0" r="2095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73" cy="2699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300,000  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1/2 mark)</w:t>
                            </w:r>
                          </w:p>
                          <w:p w:rsidR="001C67E4" w:rsidRDefault="001C67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schemes mentioned (1/2 mark)</w:t>
                            </w:r>
                          </w:p>
                          <w:p w:rsidR="001C67E4" w:rsidRDefault="001C67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Oliver needs advice on which scheme to pick (1 mark)</w:t>
                            </w:r>
                          </w:p>
                          <w:p w:rsidR="001C67E4" w:rsidRDefault="001C67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Term length for each scheme</w:t>
                            </w:r>
                          </w:p>
                          <w:p w:rsidR="001C67E4" w:rsidRDefault="001C67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Return of each scheme over its lifetime (term)</w:t>
                            </w:r>
                          </w:p>
                          <w:p w:rsidR="001C67E4" w:rsidRDefault="001C67E4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1C67E4" w:rsidRPr="001C67E4" w:rsidRDefault="001C67E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0.3pt;margin-top:23.2pt;width:154.35pt;height:21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" fillcolor="white [3201]" strokeweight=".5pt">
                <v:textbox>
                  <w:txbxContent>
                    <w:p w:rsidR="001C67E4" w:rsidRDefault="001C67E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$</w:t>
                      </w:r>
                      <w:proofErr w:type="gramStart"/>
                      <w:r>
                        <w:rPr>
                          <w:color w:val="FF0000"/>
                        </w:rPr>
                        <w:t>300,000  (</w:t>
                      </w:r>
                      <w:proofErr w:type="gramEnd"/>
                      <w:r>
                        <w:rPr>
                          <w:color w:val="FF0000"/>
                        </w:rPr>
                        <w:t>1/2 mark)</w:t>
                      </w:r>
                    </w:p>
                    <w:p w:rsidR="001C67E4" w:rsidRDefault="001C67E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schemes mentioned (1/2 mark)</w:t>
                      </w:r>
                    </w:p>
                    <w:p w:rsidR="001C67E4" w:rsidRDefault="001C67E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Oliver needs advice on which scheme to pick (1 mark)</w:t>
                      </w:r>
                    </w:p>
                    <w:p w:rsidR="001C67E4" w:rsidRDefault="001C67E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Term length for each scheme</w:t>
                      </w:r>
                    </w:p>
                    <w:p w:rsidR="001C67E4" w:rsidRDefault="001C67E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Return of each scheme over its lifetime (term)</w:t>
                      </w:r>
                    </w:p>
                    <w:p w:rsidR="001C67E4" w:rsidRDefault="001C67E4">
                      <w:pPr>
                        <w:rPr>
                          <w:color w:val="FF0000"/>
                        </w:rPr>
                      </w:pPr>
                    </w:p>
                    <w:p w:rsidR="001C67E4" w:rsidRPr="001C67E4" w:rsidRDefault="001C67E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4880">
        <w:t xml:space="preserve">Oliver inherited $300,000 from his father. Oliver has found 5 schemes available for him to invest his </w:t>
      </w:r>
      <w:proofErr w:type="gramStart"/>
      <w:r w:rsidR="00344880">
        <w:t>inheritance,</w:t>
      </w:r>
      <w:proofErr w:type="gramEnd"/>
      <w:r w:rsidR="00344880">
        <w:t xml:space="preserve"> however, he needs advice as to which scheme to choose. </w:t>
      </w:r>
    </w:p>
    <w:p w:rsidR="00344880" w:rsidRDefault="001C2933" w:rsidP="00344880">
      <w:r>
        <w:rPr>
          <w:noProof/>
          <w:lang w:eastAsia="en-AU"/>
        </w:rPr>
        <w:drawing>
          <wp:anchor distT="0" distB="0" distL="114300" distR="114300" simplePos="0" relativeHeight="251718656" behindDoc="0" locked="0" layoutInCell="1" allowOverlap="1" wp14:anchorId="6B741C11" wp14:editId="6065AB7D">
            <wp:simplePos x="0" y="0"/>
            <wp:positionH relativeFrom="column">
              <wp:posOffset>4257675</wp:posOffset>
            </wp:positionH>
            <wp:positionV relativeFrom="paragraph">
              <wp:posOffset>167005</wp:posOffset>
            </wp:positionV>
            <wp:extent cx="288290" cy="32893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80">
        <w:t>Schemes Oliver has found are:</w:t>
      </w:r>
    </w:p>
    <w:p w:rsidR="00344880" w:rsidRDefault="00344880" w:rsidP="00344880">
      <w:pPr>
        <w:pStyle w:val="ListParagraph"/>
        <w:numPr>
          <w:ilvl w:val="0"/>
          <w:numId w:val="1"/>
        </w:numPr>
      </w:pPr>
      <w:r>
        <w:t xml:space="preserve">Scheme 1 – Safe in his own home. </w:t>
      </w:r>
    </w:p>
    <w:p w:rsidR="00344880" w:rsidRDefault="001C67E4" w:rsidP="00344880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707392" behindDoc="0" locked="0" layoutInCell="1" allowOverlap="1" wp14:anchorId="732E46F3" wp14:editId="5164D423">
            <wp:simplePos x="0" y="0"/>
            <wp:positionH relativeFrom="column">
              <wp:posOffset>4258945</wp:posOffset>
            </wp:positionH>
            <wp:positionV relativeFrom="paragraph">
              <wp:posOffset>168275</wp:posOffset>
            </wp:positionV>
            <wp:extent cx="288290" cy="32893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80">
        <w:t>Scheme 2 – Bank Romano</w:t>
      </w:r>
    </w:p>
    <w:p w:rsidR="00344880" w:rsidRDefault="00344880" w:rsidP="00344880">
      <w:pPr>
        <w:pStyle w:val="ListParagraph"/>
        <w:numPr>
          <w:ilvl w:val="0"/>
          <w:numId w:val="1"/>
        </w:numPr>
      </w:pPr>
      <w:r>
        <w:t>Scheme 3 – Credit Union Woodsy</w:t>
      </w:r>
    </w:p>
    <w:p w:rsidR="00344880" w:rsidRDefault="00344880" w:rsidP="00344880">
      <w:pPr>
        <w:pStyle w:val="ListParagraph"/>
        <w:numPr>
          <w:ilvl w:val="0"/>
          <w:numId w:val="1"/>
        </w:numPr>
      </w:pPr>
      <w:r>
        <w:t>Scheme 4 – Holiday</w:t>
      </w:r>
    </w:p>
    <w:p w:rsidR="00344880" w:rsidRDefault="001C67E4" w:rsidP="00344880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702272" behindDoc="0" locked="0" layoutInCell="1" allowOverlap="1" wp14:anchorId="6AAC0640" wp14:editId="6478AB9A">
            <wp:simplePos x="0" y="0"/>
            <wp:positionH relativeFrom="column">
              <wp:posOffset>4260215</wp:posOffset>
            </wp:positionH>
            <wp:positionV relativeFrom="paragraph">
              <wp:posOffset>20320</wp:posOffset>
            </wp:positionV>
            <wp:extent cx="288290" cy="32893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80">
        <w:t>Scheme 5 – House</w:t>
      </w:r>
    </w:p>
    <w:p w:rsidR="00344880" w:rsidRDefault="001C67E4" w:rsidP="00344880">
      <w:pPr>
        <w:pStyle w:val="Heading2"/>
      </w:pPr>
      <w:r>
        <w:rPr>
          <w:noProof/>
          <w:lang w:eastAsia="en-AU"/>
        </w:rPr>
        <w:drawing>
          <wp:anchor distT="0" distB="0" distL="114300" distR="114300" simplePos="0" relativeHeight="251709440" behindDoc="0" locked="0" layoutInCell="1" allowOverlap="1" wp14:anchorId="3582C2C5" wp14:editId="7476E1CB">
            <wp:simplePos x="0" y="0"/>
            <wp:positionH relativeFrom="column">
              <wp:posOffset>4258945</wp:posOffset>
            </wp:positionH>
            <wp:positionV relativeFrom="paragraph">
              <wp:posOffset>83185</wp:posOffset>
            </wp:positionV>
            <wp:extent cx="288290" cy="32893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80">
        <w:t>Questions to Answer</w:t>
      </w:r>
    </w:p>
    <w:p w:rsidR="00344880" w:rsidRDefault="00344880" w:rsidP="00344880">
      <w:pPr>
        <w:spacing w:after="0"/>
      </w:pPr>
      <w:r>
        <w:t>Oliver wants advice on which scheme is the best option considering both:</w:t>
      </w:r>
    </w:p>
    <w:p w:rsidR="00344880" w:rsidRDefault="00344880" w:rsidP="00344880">
      <w:pPr>
        <w:pStyle w:val="ListParagraph"/>
        <w:numPr>
          <w:ilvl w:val="0"/>
          <w:numId w:val="2"/>
        </w:numPr>
      </w:pPr>
      <w:r>
        <w:t>The term length of each scheme</w:t>
      </w:r>
    </w:p>
    <w:p w:rsidR="00344880" w:rsidRPr="00344880" w:rsidRDefault="00344880" w:rsidP="00344880">
      <w:pPr>
        <w:pStyle w:val="ListParagraph"/>
        <w:numPr>
          <w:ilvl w:val="0"/>
          <w:numId w:val="2"/>
        </w:numPr>
      </w:pPr>
      <w:r>
        <w:t>The return of each scheme over its lifetime (term)</w:t>
      </w:r>
    </w:p>
    <w:p w:rsidR="00CC79D2" w:rsidRDefault="00CC79D2" w:rsidP="00344880"/>
    <w:p w:rsidR="00344880" w:rsidRDefault="001C2933" w:rsidP="00344880">
      <w:pPr>
        <w:pStyle w:val="Heading2"/>
      </w:pPr>
      <w:r>
        <w:rPr>
          <w:noProof/>
          <w:lang w:eastAsia="en-AU"/>
        </w:rPr>
        <w:drawing>
          <wp:anchor distT="0" distB="0" distL="114300" distR="114300" simplePos="0" relativeHeight="251720704" behindDoc="0" locked="0" layoutInCell="1" allowOverlap="1" wp14:anchorId="17A3F9E5" wp14:editId="08B69219">
            <wp:simplePos x="0" y="0"/>
            <wp:positionH relativeFrom="column">
              <wp:posOffset>3620770</wp:posOffset>
            </wp:positionH>
            <wp:positionV relativeFrom="paragraph">
              <wp:posOffset>219075</wp:posOffset>
            </wp:positionV>
            <wp:extent cx="288290" cy="32893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80">
        <w:t>Design and Plan</w:t>
      </w:r>
    </w:p>
    <w:p w:rsidR="00344880" w:rsidRDefault="00344880" w:rsidP="00344880">
      <w:r>
        <w:t>Oliver sourced the data</w:t>
      </w:r>
      <w:r w:rsidR="001C2933">
        <w:t xml:space="preserve"> (secondary) </w:t>
      </w:r>
      <w:r>
        <w:t xml:space="preserve">and forwarded it onto me. </w:t>
      </w:r>
    </w:p>
    <w:p w:rsidR="00344880" w:rsidRDefault="001C67E4" w:rsidP="00344880">
      <w:pPr>
        <w:pStyle w:val="Heading2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ED5467" wp14:editId="6CCBD25A">
                <wp:simplePos x="0" y="0"/>
                <wp:positionH relativeFrom="column">
                  <wp:posOffset>2804846</wp:posOffset>
                </wp:positionH>
                <wp:positionV relativeFrom="paragraph">
                  <wp:posOffset>172085</wp:posOffset>
                </wp:positionV>
                <wp:extent cx="1104596" cy="3599078"/>
                <wp:effectExtent l="0" t="19050" r="19685" b="20955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6" cy="3599078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220.85pt;margin-top:13.55pt;width:87pt;height:28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" adj="552" strokecolor="red" strokeweight="2.25pt"/>
            </w:pict>
          </mc:Fallback>
        </mc:AlternateContent>
      </w:r>
      <w:r w:rsidR="00344880">
        <w:t>Data Collected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Inheritance total = $300,000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 xml:space="preserve">Scheme 1 – Safe in his own home. 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Withdraws $2000 / month</w:t>
      </w:r>
    </w:p>
    <w:p w:rsidR="00CC79D2" w:rsidRDefault="00CC79D2" w:rsidP="00C076D8">
      <w:pPr>
        <w:pStyle w:val="ListParagraph"/>
        <w:numPr>
          <w:ilvl w:val="1"/>
          <w:numId w:val="3"/>
        </w:numPr>
      </w:pPr>
      <w:r>
        <w:t>Safe cost $299 taken from inheritance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Scheme 2 – Bank Romano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Withdraws $2000 / month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5% p.a. compounded monthly</w:t>
      </w:r>
    </w:p>
    <w:p w:rsidR="00C076D8" w:rsidRDefault="001C2933" w:rsidP="001C2933">
      <w:pPr>
        <w:pStyle w:val="ListParagraph"/>
        <w:numPr>
          <w:ilvl w:val="1"/>
          <w:numId w:val="3"/>
        </w:numPr>
      </w:pPr>
      <w:r>
        <w:rPr>
          <w:noProof/>
          <w:lang w:eastAsia="en-AU"/>
        </w:rPr>
        <w:drawing>
          <wp:anchor distT="0" distB="0" distL="114300" distR="114300" simplePos="0" relativeHeight="251714560" behindDoc="0" locked="0" layoutInCell="1" allowOverlap="1" wp14:anchorId="4C99FD72" wp14:editId="4A9CE1FE">
            <wp:simplePos x="0" y="0"/>
            <wp:positionH relativeFrom="column">
              <wp:posOffset>4126052</wp:posOffset>
            </wp:positionH>
            <wp:positionV relativeFrom="paragraph">
              <wp:posOffset>156505</wp:posOffset>
            </wp:positionV>
            <wp:extent cx="288290" cy="32893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12512" behindDoc="0" locked="0" layoutInCell="1" allowOverlap="1" wp14:anchorId="7F96B678" wp14:editId="53E31AB2">
            <wp:simplePos x="0" y="0"/>
            <wp:positionH relativeFrom="column">
              <wp:posOffset>3971925</wp:posOffset>
            </wp:positionH>
            <wp:positionV relativeFrom="paragraph">
              <wp:posOffset>152400</wp:posOffset>
            </wp:positionV>
            <wp:extent cx="288290" cy="32893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6D8">
        <w:t>Scheme 3 – Credit Union Woodsy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Withdraws $26,000 / year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4.9% p.a. compounded monthly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Scheme 4 – Holiday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$35,000 pays for holiday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($300,000 - $35,000) invested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Withdraws $500 / week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1.25% p.a. compounded weekly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Scheme 5 – House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Sells in 20 years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Inflation rate 2.1%</w:t>
      </w:r>
    </w:p>
    <w:p w:rsidR="001C2933" w:rsidRDefault="001C2933" w:rsidP="00C076D8"/>
    <w:p w:rsidR="001C2933" w:rsidRDefault="001C2933" w:rsidP="00C076D8"/>
    <w:p w:rsidR="001C2933" w:rsidRDefault="001C2933" w:rsidP="00C076D8"/>
    <w:p w:rsidR="001C2933" w:rsidRDefault="001C2933" w:rsidP="00C076D8">
      <w:pPr>
        <w:sectPr w:rsidR="001C2933" w:rsidSect="0080794E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1C2933" w:rsidRDefault="001C2933" w:rsidP="001C2933">
      <w:pPr>
        <w:pStyle w:val="Heading2"/>
        <w:sectPr w:rsidR="001C2933" w:rsidSect="00C076D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>
        <w:lastRenderedPageBreak/>
        <w:t>Process and Present findings</w:t>
      </w:r>
    </w:p>
    <w:p w:rsidR="001C2933" w:rsidRDefault="001C2933" w:rsidP="001C2933">
      <w:pPr>
        <w:spacing w:after="0"/>
      </w:pPr>
      <w:r>
        <w:lastRenderedPageBreak/>
        <w:t>T</w:t>
      </w:r>
      <w:r>
        <w:t>o determine the term length and total return</w:t>
      </w:r>
      <w:r>
        <w:t xml:space="preserve"> for each scheme</w:t>
      </w:r>
      <w:r>
        <w:t xml:space="preserve"> </w:t>
      </w:r>
      <w:r>
        <w:t xml:space="preserve">I will be using the </w:t>
      </w:r>
      <w:r>
        <w:tab/>
      </w:r>
    </w:p>
    <w:p w:rsidR="001C2933" w:rsidRDefault="001C2933" w:rsidP="001C2933">
      <w:pPr>
        <w:pStyle w:val="ListParagraph"/>
        <w:numPr>
          <w:ilvl w:val="0"/>
          <w:numId w:val="4"/>
        </w:numPr>
        <w:spacing w:after="0"/>
      </w:pPr>
      <w:r w:rsidRPr="001C2933">
        <w:drawing>
          <wp:anchor distT="0" distB="0" distL="114300" distR="114300" simplePos="0" relativeHeight="251722752" behindDoc="0" locked="0" layoutInCell="1" allowOverlap="1" wp14:anchorId="32502BFF" wp14:editId="48B49960">
            <wp:simplePos x="0" y="0"/>
            <wp:positionH relativeFrom="column">
              <wp:posOffset>3265170</wp:posOffset>
            </wp:positionH>
            <wp:positionV relativeFrom="paragraph">
              <wp:posOffset>159385</wp:posOffset>
            </wp:positionV>
            <wp:extent cx="288290" cy="3289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finance section of my Casio </w:t>
      </w:r>
      <w:proofErr w:type="spellStart"/>
      <w:r>
        <w:t>Calc</w:t>
      </w:r>
      <w:proofErr w:type="spellEnd"/>
      <w:r>
        <w:t xml:space="preserve">     OR</w:t>
      </w:r>
    </w:p>
    <w:p w:rsidR="001C2933" w:rsidRDefault="001C2933" w:rsidP="001C2933">
      <w:pPr>
        <w:pStyle w:val="ListParagraph"/>
        <w:numPr>
          <w:ilvl w:val="0"/>
          <w:numId w:val="4"/>
        </w:numPr>
        <w:spacing w:after="0"/>
      </w:pPr>
      <w:r>
        <w:t xml:space="preserve">a </w:t>
      </w:r>
      <w:proofErr w:type="spellStart"/>
      <w:r>
        <w:t>spreadsheet</w:t>
      </w:r>
      <w:proofErr w:type="spellEnd"/>
      <w:r>
        <w:tab/>
        <w:t>OR</w:t>
      </w:r>
    </w:p>
    <w:p w:rsidR="001C2933" w:rsidRDefault="001C2933" w:rsidP="001C2933">
      <w:pPr>
        <w:pStyle w:val="ListParagraph"/>
        <w:numPr>
          <w:ilvl w:val="0"/>
          <w:numId w:val="4"/>
        </w:numPr>
        <w:spacing w:after="0"/>
      </w:pPr>
      <w:r>
        <w:t xml:space="preserve">Recursive Rule </w:t>
      </w:r>
    </w:p>
    <w:p w:rsidR="001C2933" w:rsidRDefault="001C2933" w:rsidP="001C2933">
      <w:pPr>
        <w:spacing w:after="0"/>
      </w:pPr>
    </w:p>
    <w:p w:rsidR="001C2933" w:rsidRDefault="001C2933" w:rsidP="001C2933">
      <w:pPr>
        <w:spacing w:after="0"/>
      </w:pPr>
      <w:r w:rsidRPr="001C2933">
        <w:drawing>
          <wp:anchor distT="0" distB="0" distL="114300" distR="114300" simplePos="0" relativeHeight="251723776" behindDoc="0" locked="0" layoutInCell="1" allowOverlap="1" wp14:anchorId="4FF6AD45" wp14:editId="4561FFF1">
            <wp:simplePos x="0" y="0"/>
            <wp:positionH relativeFrom="column">
              <wp:posOffset>3404870</wp:posOffset>
            </wp:positionH>
            <wp:positionV relativeFrom="paragraph">
              <wp:posOffset>118110</wp:posOffset>
            </wp:positionV>
            <wp:extent cx="288290" cy="32893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will show the data I used to calculate the term length and total return for each scheme and then summarise these in a table. </w:t>
      </w:r>
    </w:p>
    <w:p w:rsidR="001C2933" w:rsidRDefault="001C2933" w:rsidP="001C2933">
      <w:pPr>
        <w:spacing w:after="0"/>
      </w:pPr>
    </w:p>
    <w:p w:rsidR="001C2933" w:rsidRPr="001C2933" w:rsidRDefault="001C2933" w:rsidP="001C2933">
      <w:pPr>
        <w:spacing w:after="0"/>
      </w:pPr>
    </w:p>
    <w:p w:rsidR="00C076D8" w:rsidRDefault="00CC79D2" w:rsidP="00CC79D2">
      <w:pPr>
        <w:pStyle w:val="Heading2"/>
      </w:pPr>
      <w:r>
        <w:t>Scheme 1</w:t>
      </w:r>
      <w:r w:rsidR="00CD15C7">
        <w:t xml:space="preserve"> - Safe</w:t>
      </w:r>
    </w:p>
    <w:p w:rsidR="00CC79D2" w:rsidRDefault="00CC79D2" w:rsidP="00CC79D2">
      <w:pPr>
        <w:spacing w:after="0"/>
      </w:pPr>
      <w:r>
        <w:t xml:space="preserve">Investment in SAFE </w:t>
      </w:r>
      <w:r>
        <w:tab/>
        <w:t>= $300,000 - $299</w:t>
      </w:r>
    </w:p>
    <w:p w:rsidR="00CC79D2" w:rsidRDefault="00CC79D2" w:rsidP="00CC79D2">
      <w:pPr>
        <w:spacing w:after="0"/>
      </w:pPr>
      <w:r>
        <w:tab/>
      </w:r>
      <w:r>
        <w:tab/>
        <w:t xml:space="preserve">   </w:t>
      </w:r>
      <w:r>
        <w:tab/>
        <w:t>= 299701</w:t>
      </w:r>
    </w:p>
    <w:p w:rsidR="00CC79D2" w:rsidRDefault="00CC79D2" w:rsidP="00CC79D2">
      <w:pPr>
        <w:spacing w:after="0"/>
      </w:pPr>
    </w:p>
    <w:p w:rsidR="00CC79D2" w:rsidRDefault="00CC79D2" w:rsidP="00CC79D2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48C27" wp14:editId="52A19892">
                <wp:simplePos x="0" y="0"/>
                <wp:positionH relativeFrom="column">
                  <wp:posOffset>3576320</wp:posOffset>
                </wp:positionH>
                <wp:positionV relativeFrom="paragraph">
                  <wp:posOffset>115570</wp:posOffset>
                </wp:positionV>
                <wp:extent cx="2154555" cy="393700"/>
                <wp:effectExtent l="361950" t="0" r="17145" b="2540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93700"/>
                        </a:xfrm>
                        <a:prstGeom prst="wedgeRoundRectCallout">
                          <a:avLst>
                            <a:gd name="adj1" fmla="val -66417"/>
                            <a:gd name="adj2" fmla="val 322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CC79D2">
                            <w:pPr>
                              <w:spacing w:after="0"/>
                              <w:jc w:val="center"/>
                            </w:pPr>
                            <w:r>
                              <w:t>=300000 - 299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7" type="#_x0000_t62" style="position:absolute;margin-left:281.6pt;margin-top:9.1pt;width:169.6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" adj="-3546,17761" fillcolor="white [3201]" strokecolor="#4f81bd [3204]" strokeweight="2pt">
                <v:textbox>
                  <w:txbxContent>
                    <w:p w:rsidR="001C67E4" w:rsidRDefault="001C67E4" w:rsidP="00CC79D2">
                      <w:pPr>
                        <w:spacing w:after="0"/>
                        <w:jc w:val="center"/>
                      </w:pPr>
                      <w:r>
                        <w:t>=300000 - 299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Using a </w:t>
      </w:r>
      <w:proofErr w:type="spellStart"/>
      <w:r>
        <w:t>spreadsheet</w:t>
      </w:r>
      <w:proofErr w:type="spellEnd"/>
      <w:r>
        <w:t>, I receive the following results:</w:t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2160"/>
        <w:gridCol w:w="2958"/>
      </w:tblGrid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402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Period No. 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Remaining Investment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299,701.00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67022A" wp14:editId="36CAD907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15875</wp:posOffset>
                      </wp:positionV>
                      <wp:extent cx="241300" cy="1303655"/>
                      <wp:effectExtent l="0" t="0" r="25400" b="1079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13036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325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146.25pt;margin-top:1.25pt;width:19pt;height:10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" adj="333,10870" strokecolor="#4579b8 [3044]" strokeweight="1.5pt"/>
                  </w:pict>
                </mc:Fallback>
              </mc:AlternateContent>
            </w: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297,701.00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295,701.00 </w:t>
            </w:r>
          </w:p>
        </w:tc>
      </w:tr>
    </w:tbl>
    <w:p w:rsidR="00CC79D2" w:rsidRDefault="005876E9" w:rsidP="00CC79D2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4BE3B" wp14:editId="2E32AB5C">
                <wp:simplePos x="0" y="0"/>
                <wp:positionH relativeFrom="column">
                  <wp:posOffset>3989705</wp:posOffset>
                </wp:positionH>
                <wp:positionV relativeFrom="paragraph">
                  <wp:posOffset>6350</wp:posOffset>
                </wp:positionV>
                <wp:extent cx="2154555" cy="393700"/>
                <wp:effectExtent l="361950" t="0" r="17145" b="2540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93700"/>
                        </a:xfrm>
                        <a:prstGeom prst="wedgeRoundRectCallout">
                          <a:avLst>
                            <a:gd name="adj1" fmla="val -66417"/>
                            <a:gd name="adj2" fmla="val 322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5876E9">
                            <w:pPr>
                              <w:spacing w:after="0"/>
                              <w:jc w:val="center"/>
                            </w:pPr>
                            <w:r>
                              <w:t>= period before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9" o:spid="_x0000_s1028" type="#_x0000_t62" style="position:absolute;margin-left:314.15pt;margin-top:.5pt;width:169.65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" adj="-3546,17761" fillcolor="white [3201]" strokecolor="#4f81bd [3204]" strokeweight="2pt">
                <v:textbox>
                  <w:txbxContent>
                    <w:p w:rsidR="001C67E4" w:rsidRDefault="001C67E4" w:rsidP="005876E9">
                      <w:pPr>
                        <w:spacing w:after="0"/>
                        <w:jc w:val="center"/>
                      </w:pPr>
                      <w:r>
                        <w:t>= period before - 2000</w:t>
                      </w:r>
                    </w:p>
                  </w:txbxContent>
                </v:textbox>
              </v:shape>
            </w:pict>
          </mc:Fallback>
        </mc:AlternateContent>
      </w:r>
      <w:r w:rsidR="00CC79D2">
        <w:t>…</w:t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2160"/>
        <w:gridCol w:w="2958"/>
      </w:tblGrid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147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     5,701.00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148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     3,701.00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149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     1,701.00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-$                             299.00 </w:t>
            </w:r>
          </w:p>
        </w:tc>
      </w:tr>
    </w:tbl>
    <w:p w:rsidR="00CC79D2" w:rsidRPr="00CC79D2" w:rsidRDefault="00CC79D2" w:rsidP="00CC79D2">
      <w:pPr>
        <w:spacing w:after="0"/>
      </w:pPr>
    </w:p>
    <w:p w:rsidR="00C076D8" w:rsidRDefault="00CC79D2" w:rsidP="00CC79D2">
      <w:pPr>
        <w:pStyle w:val="Heading3"/>
      </w:pPr>
      <w:r>
        <w:t>Result:</w:t>
      </w:r>
    </w:p>
    <w:p w:rsidR="00CC79D2" w:rsidRDefault="001C2933" w:rsidP="00CC79D2">
      <w:pPr>
        <w:spacing w:after="0"/>
      </w:pPr>
      <w:r w:rsidRPr="001C2933">
        <w:drawing>
          <wp:anchor distT="0" distB="0" distL="114300" distR="114300" simplePos="0" relativeHeight="251725824" behindDoc="0" locked="0" layoutInCell="1" allowOverlap="1" wp14:anchorId="552E3799" wp14:editId="6917CA49">
            <wp:simplePos x="0" y="0"/>
            <wp:positionH relativeFrom="column">
              <wp:posOffset>1783715</wp:posOffset>
            </wp:positionH>
            <wp:positionV relativeFrom="paragraph">
              <wp:posOffset>110490</wp:posOffset>
            </wp:positionV>
            <wp:extent cx="288290" cy="32893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9D2">
        <w:t xml:space="preserve">Term Length </w:t>
      </w:r>
      <w:r w:rsidR="00CC79D2">
        <w:tab/>
        <w:t>= 150 months</w:t>
      </w:r>
      <w:r w:rsidR="00CC79D2">
        <w:tab/>
      </w:r>
    </w:p>
    <w:p w:rsidR="00CC79D2" w:rsidRDefault="00CC79D2" w:rsidP="00CC79D2">
      <w:pPr>
        <w:spacing w:after="0"/>
        <w:ind w:left="720" w:firstLine="720"/>
      </w:pPr>
      <w:r>
        <w:t xml:space="preserve">= 150 / 12 </w:t>
      </w:r>
    </w:p>
    <w:p w:rsidR="00CC79D2" w:rsidRDefault="00CC79D2" w:rsidP="00CC79D2">
      <w:pPr>
        <w:spacing w:after="0"/>
        <w:ind w:left="720" w:firstLine="720"/>
      </w:pPr>
      <w:r>
        <w:t>= 12.5 years</w:t>
      </w:r>
    </w:p>
    <w:p w:rsidR="00CC79D2" w:rsidRDefault="001C2933" w:rsidP="00CC79D2">
      <w:pPr>
        <w:spacing w:after="0"/>
      </w:pPr>
      <w:r w:rsidRPr="001C2933">
        <w:drawing>
          <wp:anchor distT="0" distB="0" distL="114300" distR="114300" simplePos="0" relativeHeight="251727872" behindDoc="0" locked="0" layoutInCell="1" allowOverlap="1" wp14:anchorId="50B84D54" wp14:editId="497B5E31">
            <wp:simplePos x="0" y="0"/>
            <wp:positionH relativeFrom="column">
              <wp:posOffset>2074545</wp:posOffset>
            </wp:positionH>
            <wp:positionV relativeFrom="paragraph">
              <wp:posOffset>34290</wp:posOffset>
            </wp:positionV>
            <wp:extent cx="288290" cy="32893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9D2" w:rsidRDefault="00CC79D2" w:rsidP="00CC79D2">
      <w:pPr>
        <w:spacing w:after="0"/>
      </w:pPr>
      <w:r>
        <w:t xml:space="preserve">Total Return over </w:t>
      </w:r>
      <w:r w:rsidR="00DA6EC8">
        <w:t>term = $299,701</w:t>
      </w:r>
    </w:p>
    <w:p w:rsidR="005876E9" w:rsidRDefault="005876E9" w:rsidP="00CC79D2">
      <w:pPr>
        <w:spacing w:after="0"/>
      </w:pPr>
    </w:p>
    <w:p w:rsidR="005876E9" w:rsidRDefault="001C293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94D01" wp14:editId="576BD29D">
                <wp:simplePos x="0" y="0"/>
                <wp:positionH relativeFrom="column">
                  <wp:posOffset>3061335</wp:posOffset>
                </wp:positionH>
                <wp:positionV relativeFrom="paragraph">
                  <wp:posOffset>13970</wp:posOffset>
                </wp:positionV>
                <wp:extent cx="3461385" cy="2978785"/>
                <wp:effectExtent l="0" t="0" r="2476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 w:rsidP="005876E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Finance</w:t>
                            </w:r>
                            <w:r w:rsidRPr="006E4A07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 xml:space="preserve">Number of compounding periods </w:t>
                            </w:r>
                            <w:proofErr w:type="gramStart"/>
                            <w:r>
                              <w:t>=  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proofErr w:type="gramEnd"/>
                            <w:r>
                              <w:t xml:space="preserve"> to find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Interest (% p.a.) = 0%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Initial Investment = -300,000 + 299 = 299701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Amount Withdrawn each period = 2000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Future Value = 0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Number of withdraws per year = 12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Number of times interest is compounded per year = 12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Number of compounding periods = 149.8505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Term = 149.8505/</w:t>
                            </w:r>
                            <w:proofErr w:type="gramStart"/>
                            <w:r>
                              <w:t>12  =</w:t>
                            </w:r>
                            <w:proofErr w:type="gramEnd"/>
                            <w:r>
                              <w:t xml:space="preserve"> 12.48754167 years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Total Return = 299701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41.05pt;margin-top:1.1pt;width:272.55pt;height:23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h9mAIAALw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" fillcolor="white [3201]" strokeweight=".5pt">
                <v:textbox>
                  <w:txbxContent>
                    <w:p w:rsidR="001C67E4" w:rsidRPr="006E4A07" w:rsidRDefault="001C67E4" w:rsidP="005876E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Finance</w:t>
                      </w:r>
                      <w:r w:rsidRPr="006E4A07">
                        <w:rPr>
                          <w:u w:val="single"/>
                        </w:rPr>
                        <w:t>: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 xml:space="preserve">Number of compounding periods </w:t>
                      </w:r>
                      <w:proofErr w:type="gramStart"/>
                      <w:r>
                        <w:t>=  ??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need</w:t>
                      </w:r>
                      <w:proofErr w:type="gramEnd"/>
                      <w:r>
                        <w:t xml:space="preserve"> to find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Interest (% p.a.) = 0%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Initial Investment = -300,000 + 299 = 299701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Amount Withdrawn each period = 2000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Future Value = 0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Number of withdraws per year = 12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Number of times interest is compounded per year = 12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Number of compounding periods = 149.8505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Term = 149.8505/</w:t>
                      </w:r>
                      <w:proofErr w:type="gramStart"/>
                      <w:r>
                        <w:t>12  =</w:t>
                      </w:r>
                      <w:proofErr w:type="gramEnd"/>
                      <w:r>
                        <w:t xml:space="preserve"> 12.48754167 years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Total Return = 299701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BB42A" wp14:editId="4ABB9503">
                <wp:simplePos x="0" y="0"/>
                <wp:positionH relativeFrom="column">
                  <wp:posOffset>-65405</wp:posOffset>
                </wp:positionH>
                <wp:positionV relativeFrom="paragraph">
                  <wp:posOffset>13970</wp:posOffset>
                </wp:positionV>
                <wp:extent cx="2895600" cy="2978785"/>
                <wp:effectExtent l="0" t="0" r="1905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 w:rsidP="005876E9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1C67E4" w:rsidRDefault="001C67E4" w:rsidP="005876E9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$300,000 - $299</w:t>
                            </w:r>
                            <w:r>
                              <w:tab/>
                              <w:t xml:space="preserve"> = 299701</w:t>
                            </w:r>
                          </w:p>
                          <w:p w:rsidR="001C67E4" w:rsidRDefault="001C67E4" w:rsidP="005876E9">
                            <w:pPr>
                              <w:spacing w:after="0"/>
                            </w:pP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- 2000</w:t>
                            </w:r>
                          </w:p>
                          <w:p w:rsidR="001C67E4" w:rsidRDefault="001C67E4" w:rsidP="005876E9">
                            <w:pPr>
                              <w:spacing w:after="0"/>
                            </w:pPr>
                          </w:p>
                          <w:p w:rsidR="001C67E4" w:rsidRDefault="001C67E4" w:rsidP="005876E9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49</w:t>
                            </w:r>
                            <w:r>
                              <w:t xml:space="preserve"> = 1701</w:t>
                            </w:r>
                            <w:r>
                              <w:tab/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50</w:t>
                            </w:r>
                            <w:r>
                              <w:t xml:space="preserve"> = -299</w:t>
                            </w:r>
                          </w:p>
                          <w:p w:rsidR="001C67E4" w:rsidRDefault="001C67E4" w:rsidP="005876E9">
                            <w:pPr>
                              <w:spacing w:after="0"/>
                            </w:pPr>
                            <w:r>
                              <w:t>Rounds to 18 years, 18</w:t>
                            </w:r>
                            <w:r w:rsidRPr="006E4A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year:</w:t>
                            </w:r>
                          </w:p>
                          <w:p w:rsidR="001C67E4" w:rsidRDefault="001C67E4" w:rsidP="005876E9">
                            <w:pPr>
                              <w:spacing w:after="0"/>
                            </w:pPr>
                            <w:r>
                              <w:t xml:space="preserve">Total return = 299,701 </w:t>
                            </w:r>
                          </w:p>
                          <w:p w:rsidR="001C67E4" w:rsidRDefault="001C67E4" w:rsidP="005876E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5.15pt;margin-top:1.1pt;width:228pt;height:2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" fillcolor="white [3201]" strokeweight=".5pt">
                <v:textbox>
                  <w:txbxContent>
                    <w:p w:rsidR="001C67E4" w:rsidRPr="006E4A07" w:rsidRDefault="001C67E4" w:rsidP="005876E9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1C67E4" w:rsidRDefault="001C67E4" w:rsidP="005876E9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$300,000 - $299</w:t>
                      </w:r>
                      <w:r>
                        <w:tab/>
                        <w:t xml:space="preserve"> = 299701</w:t>
                      </w:r>
                    </w:p>
                    <w:p w:rsidR="001C67E4" w:rsidRDefault="001C67E4" w:rsidP="005876E9">
                      <w:pPr>
                        <w:spacing w:after="0"/>
                      </w:pP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- 2000</w:t>
                      </w:r>
                    </w:p>
                    <w:p w:rsidR="001C67E4" w:rsidRDefault="001C67E4" w:rsidP="005876E9">
                      <w:pPr>
                        <w:spacing w:after="0"/>
                      </w:pPr>
                    </w:p>
                    <w:p w:rsidR="001C67E4" w:rsidRDefault="001C67E4" w:rsidP="005876E9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49</w:t>
                      </w:r>
                      <w:r>
                        <w:t xml:space="preserve"> = 1701</w:t>
                      </w:r>
                      <w:r>
                        <w:tab/>
                        <w:t>T</w:t>
                      </w:r>
                      <w:r w:rsidRPr="006E4A07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50</w:t>
                      </w:r>
                      <w:r>
                        <w:t xml:space="preserve"> = -299</w:t>
                      </w:r>
                    </w:p>
                    <w:p w:rsidR="001C67E4" w:rsidRDefault="001C67E4" w:rsidP="005876E9">
                      <w:pPr>
                        <w:spacing w:after="0"/>
                      </w:pPr>
                      <w:r>
                        <w:t>Rounds to 18 years, 18</w:t>
                      </w:r>
                      <w:r w:rsidRPr="006E4A07">
                        <w:rPr>
                          <w:vertAlign w:val="superscript"/>
                        </w:rPr>
                        <w:t>th</w:t>
                      </w:r>
                      <w:r>
                        <w:t xml:space="preserve"> year:</w:t>
                      </w:r>
                    </w:p>
                    <w:p w:rsidR="001C67E4" w:rsidRDefault="001C67E4" w:rsidP="005876E9">
                      <w:pPr>
                        <w:spacing w:after="0"/>
                      </w:pPr>
                      <w:r>
                        <w:t xml:space="preserve">Total return = 299,701 </w:t>
                      </w:r>
                    </w:p>
                    <w:p w:rsidR="001C67E4" w:rsidRDefault="001C67E4" w:rsidP="005876E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5876E9">
        <w:br w:type="page"/>
      </w:r>
    </w:p>
    <w:p w:rsidR="00F763B4" w:rsidRDefault="00F763B4" w:rsidP="00F763B4">
      <w:pPr>
        <w:pStyle w:val="Heading2"/>
      </w:pPr>
      <w:r>
        <w:lastRenderedPageBreak/>
        <w:t>Scheme 2</w:t>
      </w:r>
      <w:r w:rsidR="00CD15C7">
        <w:t xml:space="preserve"> – Bank Romano </w:t>
      </w:r>
    </w:p>
    <w:p w:rsidR="00F763B4" w:rsidRDefault="00F763B4" w:rsidP="00F763B4">
      <w:pPr>
        <w:spacing w:after="0"/>
      </w:pPr>
      <w:proofErr w:type="gramStart"/>
      <w:r>
        <w:t>Investing full inheritance of $300,000 into Bank Romano.</w:t>
      </w:r>
      <w:proofErr w:type="gramEnd"/>
    </w:p>
    <w:p w:rsidR="00493F9F" w:rsidRDefault="00493F9F" w:rsidP="00F763B4">
      <w:pPr>
        <w:spacing w:after="0"/>
      </w:pPr>
    </w:p>
    <w:p w:rsidR="00493F9F" w:rsidRDefault="005876E9" w:rsidP="00F763B4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06132" wp14:editId="3BAD6B1E">
                <wp:simplePos x="0" y="0"/>
                <wp:positionH relativeFrom="column">
                  <wp:posOffset>2960914</wp:posOffset>
                </wp:positionH>
                <wp:positionV relativeFrom="paragraph">
                  <wp:posOffset>26670</wp:posOffset>
                </wp:positionV>
                <wp:extent cx="2705735" cy="327025"/>
                <wp:effectExtent l="0" t="0" r="18415" b="64452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735" cy="327025"/>
                        </a:xfrm>
                        <a:prstGeom prst="wedgeRoundRectCallout">
                          <a:avLst>
                            <a:gd name="adj1" fmla="val -46341"/>
                            <a:gd name="adj2" fmla="val 2434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6F4898">
                            <w:pPr>
                              <w:spacing w:after="0"/>
                              <w:jc w:val="center"/>
                            </w:pPr>
                            <w:r>
                              <w:t xml:space="preserve">= Remaining Investment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0.05/12))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5" o:spid="_x0000_s1031" type="#_x0000_t62" style="position:absolute;margin-left:233.15pt;margin-top:2.1pt;width:213.05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" adj="790,63387" fillcolor="white [3201]" strokecolor="#4f81bd [3204]" strokeweight="2pt">
                <v:textbox>
                  <w:txbxContent>
                    <w:p w:rsidR="001C67E4" w:rsidRDefault="001C67E4" w:rsidP="006F4898">
                      <w:pPr>
                        <w:spacing w:after="0"/>
                        <w:jc w:val="center"/>
                      </w:pPr>
                      <w:r>
                        <w:t xml:space="preserve">= Remaining Investment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>
                        <w:t>(</w:t>
                      </w:r>
                      <w:proofErr w:type="gramEnd"/>
                      <w:r>
                        <w:t>0.05/12))</w:t>
                      </w:r>
                    </w:p>
                  </w:txbxContent>
                </v:textbox>
              </v:shape>
            </w:pict>
          </mc:Fallback>
        </mc:AlternateContent>
      </w:r>
      <w:r w:rsidR="00493F9F">
        <w:t xml:space="preserve">Using a </w:t>
      </w:r>
      <w:proofErr w:type="spellStart"/>
      <w:r w:rsidR="00493F9F">
        <w:t>spreadsheet</w:t>
      </w:r>
      <w:proofErr w:type="spellEnd"/>
      <w:r w:rsidR="00493F9F">
        <w:t xml:space="preserve"> I receive the following: </w:t>
      </w:r>
    </w:p>
    <w:p w:rsidR="00402A9C" w:rsidRDefault="00402A9C" w:rsidP="00F763B4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34155" wp14:editId="3D1E0EC7">
                <wp:simplePos x="0" y="0"/>
                <wp:positionH relativeFrom="column">
                  <wp:posOffset>1062681</wp:posOffset>
                </wp:positionH>
                <wp:positionV relativeFrom="paragraph">
                  <wp:posOffset>178692</wp:posOffset>
                </wp:positionV>
                <wp:extent cx="2154555" cy="393700"/>
                <wp:effectExtent l="0" t="0" r="17145" b="38735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93700"/>
                        </a:xfrm>
                        <a:prstGeom prst="wedgeRoundRectCallout">
                          <a:avLst>
                            <a:gd name="adj1" fmla="val -12794"/>
                            <a:gd name="adj2" fmla="val 1358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402A9C">
                            <w:pPr>
                              <w:spacing w:after="0"/>
                              <w:jc w:val="center"/>
                            </w:pPr>
                            <w:r>
                              <w:t xml:space="preserve">=Cell above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0.05/12))-2000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3" o:spid="_x0000_s1032" type="#_x0000_t62" style="position:absolute;margin-left:83.7pt;margin-top:14.05pt;width:169.6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" adj="8036,40133" fillcolor="white [3201]" strokecolor="#4f81bd [3204]" strokeweight="2pt">
                <v:textbox>
                  <w:txbxContent>
                    <w:p w:rsidR="001C67E4" w:rsidRDefault="001C67E4" w:rsidP="00402A9C">
                      <w:pPr>
                        <w:spacing w:after="0"/>
                        <w:jc w:val="center"/>
                      </w:pPr>
                      <w:r>
                        <w:t xml:space="preserve">=Cell above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>
                        <w:t>(</w:t>
                      </w:r>
                      <w:proofErr w:type="gramEnd"/>
                      <w:r>
                        <w:t>0.05/12))-2000</w:t>
                      </w:r>
                    </w:p>
                  </w:txbxContent>
                </v:textbox>
              </v:shape>
            </w:pict>
          </mc:Fallback>
        </mc:AlternateContent>
      </w:r>
    </w:p>
    <w:p w:rsidR="00402A9C" w:rsidRDefault="005876E9" w:rsidP="00F763B4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9CB46" wp14:editId="6F68143E">
                <wp:simplePos x="0" y="0"/>
                <wp:positionH relativeFrom="column">
                  <wp:posOffset>4876800</wp:posOffset>
                </wp:positionH>
                <wp:positionV relativeFrom="paragraph">
                  <wp:posOffset>69669</wp:posOffset>
                </wp:positionV>
                <wp:extent cx="1999615" cy="393700"/>
                <wp:effectExtent l="0" t="0" r="19685" b="1206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93700"/>
                        </a:xfrm>
                        <a:prstGeom prst="wedgeRoundRectCallout">
                          <a:avLst>
                            <a:gd name="adj1" fmla="val -34290"/>
                            <a:gd name="adj2" fmla="val 708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6F489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I+P) – Remaining 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" o:spid="_x0000_s1033" type="#_x0000_t62" style="position:absolute;margin-left:384pt;margin-top:5.5pt;width:157.4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" adj="3393,26106" fillcolor="white [3201]" strokecolor="#4f81bd [3204]" strokeweight="2pt">
                <v:textbox>
                  <w:txbxContent>
                    <w:p w:rsidR="001C67E4" w:rsidRDefault="001C67E4" w:rsidP="006F4898">
                      <w:pPr>
                        <w:spacing w:after="0"/>
                        <w:jc w:val="center"/>
                      </w:pPr>
                      <w:proofErr w:type="gramStart"/>
                      <w:r>
                        <w:t>=(</w:t>
                      </w:r>
                      <w:proofErr w:type="gramEnd"/>
                      <w:r>
                        <w:t>I+P) – Remaining Investment</w:t>
                      </w:r>
                    </w:p>
                  </w:txbxContent>
                </v:textbox>
              </v:shape>
            </w:pict>
          </mc:Fallback>
        </mc:AlternateContent>
      </w:r>
      <w:r w:rsidR="006F48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D8A3C" wp14:editId="7C0CCF13">
                <wp:simplePos x="0" y="0"/>
                <wp:positionH relativeFrom="column">
                  <wp:posOffset>3793422</wp:posOffset>
                </wp:positionH>
                <wp:positionV relativeFrom="paragraph">
                  <wp:posOffset>131291</wp:posOffset>
                </wp:positionV>
                <wp:extent cx="1037968" cy="300990"/>
                <wp:effectExtent l="0" t="0" r="10160" b="36576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300990"/>
                        </a:xfrm>
                        <a:prstGeom prst="wedgeRoundRectCallout">
                          <a:avLst>
                            <a:gd name="adj1" fmla="val -31024"/>
                            <a:gd name="adj2" fmla="val 1593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6F489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I+P) –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6" o:spid="_x0000_s1034" type="#_x0000_t62" style="position:absolute;margin-left:298.7pt;margin-top:10.35pt;width:81.75pt;height:2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" adj="4099,45218" fillcolor="white [3201]" strokecolor="#4f81bd [3204]" strokeweight="2pt">
                <v:textbox>
                  <w:txbxContent>
                    <w:p w:rsidR="001C67E4" w:rsidRDefault="001C67E4" w:rsidP="006F4898">
                      <w:pPr>
                        <w:spacing w:after="0"/>
                        <w:jc w:val="center"/>
                      </w:pPr>
                      <w:proofErr w:type="gramStart"/>
                      <w:r>
                        <w:t>=(</w:t>
                      </w:r>
                      <w:proofErr w:type="gramEnd"/>
                      <w:r>
                        <w:t>I+P) – 2000</w:t>
                      </w:r>
                    </w:p>
                  </w:txbxContent>
                </v:textbox>
              </v:shape>
            </w:pict>
          </mc:Fallback>
        </mc:AlternateContent>
      </w:r>
    </w:p>
    <w:p w:rsidR="00402A9C" w:rsidRDefault="00402A9C" w:rsidP="00F763B4">
      <w:pPr>
        <w:spacing w:after="0"/>
      </w:pPr>
    </w:p>
    <w:p w:rsidR="00F763B4" w:rsidRDefault="00F763B4" w:rsidP="00F763B4">
      <w:pPr>
        <w:spacing w:after="0"/>
      </w:pPr>
    </w:p>
    <w:tbl>
      <w:tblPr>
        <w:tblW w:w="9574" w:type="dxa"/>
        <w:tblInd w:w="93" w:type="dxa"/>
        <w:tblLook w:val="04A0" w:firstRow="1" w:lastRow="0" w:firstColumn="1" w:lastColumn="0" w:noHBand="0" w:noVBand="1"/>
      </w:tblPr>
      <w:tblGrid>
        <w:gridCol w:w="1291"/>
        <w:gridCol w:w="3108"/>
        <w:gridCol w:w="1499"/>
        <w:gridCol w:w="1831"/>
        <w:gridCol w:w="1682"/>
        <w:gridCol w:w="222"/>
      </w:tblGrid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Period No. 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Remaining Investment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I+P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I+P-W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Remaining Interest</w:t>
            </w:r>
          </w:p>
        </w:tc>
      </w:tr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300,000.00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402A9C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</w:t>
            </w:r>
            <w:r w:rsidR="00F763B4"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301250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299,250.00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1,250.00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299,250.00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402A9C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</w:t>
            </w:r>
            <w:r w:rsidR="00F763B4"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300496.875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298,496.88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1,246.88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298,496.88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402A9C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</w:t>
            </w:r>
            <w:r w:rsidR="00F763B4"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299740.612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297,740.61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1,243.74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297,740.61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402A9C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</w:t>
            </w:r>
            <w:r w:rsidR="00F763B4"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298981.1979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296,981.20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1,240.59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</w:tbl>
    <w:p w:rsidR="00F763B4" w:rsidRPr="00F763B4" w:rsidRDefault="006F4898" w:rsidP="006F4898">
      <w:pPr>
        <w:tabs>
          <w:tab w:val="left" w:pos="1090"/>
        </w:tabs>
        <w:spacing w:after="0"/>
      </w:pPr>
      <w:r>
        <w:t>…..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291"/>
        <w:gridCol w:w="3134"/>
        <w:gridCol w:w="1440"/>
        <w:gridCol w:w="1947"/>
        <w:gridCol w:w="1559"/>
      </w:tblGrid>
      <w:tr w:rsidR="00402A9C" w:rsidRPr="00402A9C" w:rsidTr="006F489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234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    3,755.57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3771.220675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1,771.22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</w:t>
            </w:r>
            <w:r w:rsid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15.65 </w:t>
            </w:r>
          </w:p>
        </w:tc>
      </w:tr>
      <w:tr w:rsidR="00402A9C" w:rsidRPr="00402A9C" w:rsidTr="006F489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235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    1,771.22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1778.600761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221.40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7.38 </w:t>
            </w:r>
          </w:p>
        </w:tc>
      </w:tr>
      <w:tr w:rsidR="00402A9C" w:rsidRPr="00402A9C" w:rsidTr="006F489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236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                 221.40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-222.3217362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2,222.32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0.92 </w:t>
            </w:r>
          </w:p>
        </w:tc>
      </w:tr>
    </w:tbl>
    <w:p w:rsidR="00F763B4" w:rsidRDefault="00F763B4" w:rsidP="00F763B4">
      <w:pPr>
        <w:spacing w:after="0"/>
      </w:pPr>
    </w:p>
    <w:p w:rsidR="006F4898" w:rsidRDefault="002226BF" w:rsidP="006F4898">
      <w:pPr>
        <w:pStyle w:val="Heading3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2478157</wp:posOffset>
                </wp:positionH>
                <wp:positionV relativeFrom="paragraph">
                  <wp:posOffset>43843</wp:posOffset>
                </wp:positionV>
                <wp:extent cx="1057054" cy="384313"/>
                <wp:effectExtent l="0" t="0" r="10160" b="158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054" cy="384313"/>
                          <a:chOff x="0" y="0"/>
                          <a:chExt cx="1057054" cy="384313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47" cy="33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Text Box 44"/>
                        <wps:cNvSpPr txBox="1"/>
                        <wps:spPr>
                          <a:xfrm>
                            <a:off x="178904" y="53008"/>
                            <a:ext cx="878150" cy="33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6BF" w:rsidRPr="002226BF" w:rsidRDefault="002226BF">
                              <w:pPr>
                                <w:rPr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working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35" style="position:absolute;margin-left:195.15pt;margin-top:3.45pt;width:83.25pt;height:30.25pt;z-index:251735040" coordsize="10570,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36" type="#_x0000_t75" style="position:absolute;width:2915;height:3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GfpzFAAAA2wAAAA8AAABkcnMvZG93bnJldi54bWxEj09rwkAUxO+FfoflFXrTTVspbnSVIip6&#10;KfjnoLdH9pmkZt+G7Brjt3cFocdhZn7DjKedrURLjS8da/joJyCIM2dKzjXsd4veEIQPyAYrx6Th&#10;Rh6mk9eXMabGXXlD7TbkIkLYp6ihCKFOpfRZQRZ939XE0Tu5xmKIssmlafAa4baSn0nyLS2WHBcK&#10;rGlWUHbeXqwG9Xdsl7/JoT0rr9ZqeTH5bK60fn/rfkYgAnXhP/xsr4yGwRc8vsQfIC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Bn6cxQAAANsAAAAPAAAAAAAAAAAAAAAA&#10;AJ8CAABkcnMvZG93bnJldi54bWxQSwUGAAAAAAQABAD3AAAAkQMAAAAA&#10;">
                  <v:imagedata r:id="rId9" o:title="" chromakey="white"/>
                  <v:path arrowok="t"/>
                </v:shape>
                <v:shape id="Text Box 44" o:spid="_x0000_s1037" type="#_x0000_t202" style="position:absolute;left:1789;top:530;width:8781;height:3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DHsQA&#10;AADbAAAADwAAAGRycy9kb3ducmV2LnhtbESP3YrCMBSE7xd8h3CEvVtTRVatRtFFQfTC3wc4NMe2&#10;2JyUJq11n94IC3s5zMw3zGzRmkI0VLncsoJ+LwJBnFidc6rgetl8jUE4j6yxsEwKnuRgMe98zDDW&#10;9sEnas4+FQHCLkYFmfdlLKVLMjLoerYkDt7NVgZ9kFUqdYWPADeFHETRtzSYc1jIsKSfjJL7uTYK&#10;JmZ9H9XFftccy99nPXDX3WG1Vuqz2y6nIDy1/j/8195qBcMh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Ax7EAAAA2wAAAA8AAAAAAAAAAAAAAAAAmAIAAGRycy9k&#10;b3ducmV2LnhtbFBLBQYAAAAABAAEAPUAAACJAwAAAAA=&#10;" filled="f" strokecolor="white [3212]" strokeweight=".5pt">
                  <v:textbox>
                    <w:txbxContent>
                      <w:p w:rsidR="002226BF" w:rsidRPr="002226BF" w:rsidRDefault="002226BF">
                        <w:pPr>
                          <w:rPr>
                            <w:color w:val="FF0000"/>
                          </w:rPr>
                        </w:pPr>
                        <w:proofErr w:type="gramStart"/>
                        <w:r>
                          <w:rPr>
                            <w:color w:val="FF0000"/>
                          </w:rPr>
                          <w:t>working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C293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D641E3" wp14:editId="69AA72D6">
                <wp:simplePos x="0" y="0"/>
                <wp:positionH relativeFrom="column">
                  <wp:posOffset>4220238</wp:posOffset>
                </wp:positionH>
                <wp:positionV relativeFrom="paragraph">
                  <wp:posOffset>302260</wp:posOffset>
                </wp:positionV>
                <wp:extent cx="2459410" cy="1133061"/>
                <wp:effectExtent l="0" t="0" r="17145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410" cy="11330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33" w:rsidRDefault="001C2933" w:rsidP="001C293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Accept:</w:t>
                            </w:r>
                          </w:p>
                          <w:p w:rsidR="001C2933" w:rsidRDefault="001C2933" w:rsidP="001C29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235 months (19.58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yrs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1C2933" w:rsidRDefault="001C2933" w:rsidP="001C29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235*2000</w:t>
                            </w:r>
                            <w:r w:rsidR="002226BF">
                              <w:rPr>
                                <w:color w:val="FF0000"/>
                              </w:rPr>
                              <w:t xml:space="preserve"> = 470 000 </w:t>
                            </w:r>
                          </w:p>
                          <w:p w:rsidR="002226BF" w:rsidRPr="001C2933" w:rsidRDefault="002226BF" w:rsidP="001C29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470 000 + 1771.2 = $71 771.20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margin-left:332.3pt;margin-top:23.8pt;width:193.65pt;height:8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" fillcolor="white [3201]" strokecolor="#c0504d [3205]" strokeweight="2pt">
                <v:textbox>
                  <w:txbxContent>
                    <w:p w:rsidR="001C2933" w:rsidRDefault="001C2933" w:rsidP="001C2933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Accept:</w:t>
                      </w:r>
                    </w:p>
                    <w:p w:rsidR="001C2933" w:rsidRDefault="001C2933" w:rsidP="001C29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235 months (19.58 </w:t>
                      </w:r>
                      <w:proofErr w:type="spellStart"/>
                      <w:r>
                        <w:rPr>
                          <w:color w:val="FF0000"/>
                        </w:rPr>
                        <w:t>yrs</w:t>
                      </w:r>
                      <w:proofErr w:type="spellEnd"/>
                      <w:r>
                        <w:rPr>
                          <w:color w:val="FF0000"/>
                        </w:rPr>
                        <w:t>)</w:t>
                      </w:r>
                    </w:p>
                    <w:p w:rsidR="001C2933" w:rsidRDefault="001C2933" w:rsidP="001C29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235*2000</w:t>
                      </w:r>
                      <w:r w:rsidR="002226BF">
                        <w:rPr>
                          <w:color w:val="FF0000"/>
                        </w:rPr>
                        <w:t xml:space="preserve"> = 470 000 </w:t>
                      </w:r>
                    </w:p>
                    <w:p w:rsidR="002226BF" w:rsidRPr="001C2933" w:rsidRDefault="002226BF" w:rsidP="001C29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470 000 + 1771.2 = $71 771.20</w:t>
                      </w:r>
                    </w:p>
                  </w:txbxContent>
                </v:textbox>
              </v:shape>
            </w:pict>
          </mc:Fallback>
        </mc:AlternateContent>
      </w:r>
      <w:r w:rsidR="006F4898">
        <w:t>Result:</w:t>
      </w:r>
    </w:p>
    <w:p w:rsidR="006F4898" w:rsidRDefault="006F4898" w:rsidP="006F4898">
      <w:pPr>
        <w:spacing w:after="0"/>
      </w:pPr>
      <w:r>
        <w:t xml:space="preserve">Term Length </w:t>
      </w:r>
      <w:r>
        <w:tab/>
        <w:t>= 236 months</w:t>
      </w:r>
      <w:r>
        <w:tab/>
      </w:r>
    </w:p>
    <w:p w:rsidR="006F4898" w:rsidRDefault="001C2933" w:rsidP="006F4898">
      <w:pPr>
        <w:spacing w:after="0"/>
        <w:ind w:left="720" w:firstLine="720"/>
      </w:pPr>
      <w:r w:rsidRPr="001C2933">
        <w:drawing>
          <wp:anchor distT="0" distB="0" distL="114300" distR="114300" simplePos="0" relativeHeight="251729920" behindDoc="0" locked="0" layoutInCell="1" allowOverlap="1" wp14:anchorId="4B045F9F" wp14:editId="01D5357A">
            <wp:simplePos x="0" y="0"/>
            <wp:positionH relativeFrom="column">
              <wp:posOffset>2092325</wp:posOffset>
            </wp:positionH>
            <wp:positionV relativeFrom="paragraph">
              <wp:posOffset>49530</wp:posOffset>
            </wp:positionV>
            <wp:extent cx="288290" cy="32893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898">
        <w:t xml:space="preserve">= 236 / 12 </w:t>
      </w:r>
    </w:p>
    <w:p w:rsidR="006F4898" w:rsidRDefault="006F4898" w:rsidP="006F4898">
      <w:pPr>
        <w:spacing w:after="0"/>
        <w:ind w:left="720" w:firstLine="720"/>
      </w:pPr>
      <w:r>
        <w:t>= 19.6 years</w:t>
      </w:r>
    </w:p>
    <w:p w:rsidR="006F4898" w:rsidRDefault="006F4898" w:rsidP="006F4898">
      <w:pPr>
        <w:spacing w:after="0"/>
      </w:pPr>
    </w:p>
    <w:p w:rsidR="006F4898" w:rsidRDefault="001C2933" w:rsidP="00493F9F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 w:rsidRPr="001C2933">
        <w:drawing>
          <wp:anchor distT="0" distB="0" distL="114300" distR="114300" simplePos="0" relativeHeight="251730944" behindDoc="0" locked="0" layoutInCell="1" allowOverlap="1" wp14:anchorId="2A97C992" wp14:editId="1C1CA282">
            <wp:simplePos x="0" y="0"/>
            <wp:positionH relativeFrom="column">
              <wp:posOffset>2530447</wp:posOffset>
            </wp:positionH>
            <wp:positionV relativeFrom="paragraph">
              <wp:posOffset>138678</wp:posOffset>
            </wp:positionV>
            <wp:extent cx="288290" cy="32893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898">
        <w:t xml:space="preserve">Total Return over term = </w:t>
      </w:r>
      <w:proofErr w:type="gramStart"/>
      <w:r w:rsidR="006F4898" w:rsidRPr="006F4898">
        <w:rPr>
          <w:rFonts w:ascii="Calibri" w:eastAsia="Times New Roman" w:hAnsi="Calibri" w:cs="Times New Roman"/>
          <w:color w:val="000000"/>
          <w:lang w:eastAsia="en-AU"/>
        </w:rPr>
        <w:t>$  171,778.60</w:t>
      </w:r>
      <w:proofErr w:type="gramEnd"/>
      <w:r w:rsidR="006F4898" w:rsidRPr="006F4898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493F9F">
        <w:rPr>
          <w:rFonts w:ascii="Calibri" w:eastAsia="Times New Roman" w:hAnsi="Calibri" w:cs="Times New Roman"/>
          <w:color w:val="000000"/>
          <w:lang w:eastAsia="en-AU"/>
        </w:rPr>
        <w:t>(interest) + 300,000 (initial)</w:t>
      </w:r>
    </w:p>
    <w:p w:rsidR="00493F9F" w:rsidRPr="006F4898" w:rsidRDefault="00493F9F" w:rsidP="006F4898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  <w:t>= $471,778.68</w:t>
      </w:r>
    </w:p>
    <w:p w:rsidR="005876E9" w:rsidRDefault="009747C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B43AE" wp14:editId="51702B9F">
                <wp:simplePos x="0" y="0"/>
                <wp:positionH relativeFrom="column">
                  <wp:posOffset>3089365</wp:posOffset>
                </wp:positionH>
                <wp:positionV relativeFrom="paragraph">
                  <wp:posOffset>99695</wp:posOffset>
                </wp:positionV>
                <wp:extent cx="3461385" cy="3245485"/>
                <wp:effectExtent l="0" t="0" r="24765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324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 w:rsidP="00214B1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Finance</w:t>
                            </w:r>
                            <w:r w:rsidRPr="006E4A07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 xml:space="preserve">Number of compounding periods </w:t>
                            </w:r>
                            <w:proofErr w:type="gramStart"/>
                            <w:r>
                              <w:t>=  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proofErr w:type="gramEnd"/>
                            <w:r>
                              <w:t xml:space="preserve"> to find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Interest (% p.a.) = 5%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 xml:space="preserve">Initial Investment = -300,000 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Amount Withdrawn each period = 2000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Future Value = 0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Number of withdraws per year = 12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Number of times interest is compounded per year = 12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Number of compounding periods = 235.8890955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>Term = 235.8890955/</w:t>
                            </w:r>
                            <w:proofErr w:type="gramStart"/>
                            <w:r>
                              <w:t>12  =</w:t>
                            </w:r>
                            <w:proofErr w:type="gramEnd"/>
                            <w:r>
                              <w:t xml:space="preserve"> 19.65742 years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 xml:space="preserve">Total Return </w:t>
                            </w:r>
                            <w:r>
                              <w:tab/>
                              <w:t xml:space="preserve">= (235.889*2000) - </w:t>
                            </w: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= 471778.191  </w:t>
                            </w:r>
                          </w:p>
                          <w:p w:rsidR="001C67E4" w:rsidRDefault="001C67E4" w:rsidP="00EE27AB">
                            <w:pPr>
                              <w:spacing w:after="0"/>
                            </w:pPr>
                            <w:r>
                              <w:t xml:space="preserve">Interest = </w:t>
                            </w:r>
                            <w:proofErr w:type="gramStart"/>
                            <w:r>
                              <w:t>471778.191  -</w:t>
                            </w:r>
                            <w:proofErr w:type="gramEnd"/>
                            <w:r>
                              <w:t xml:space="preserve"> 300,000 = 171778.191 </w:t>
                            </w:r>
                          </w:p>
                          <w:p w:rsidR="001C67E4" w:rsidRDefault="001C67E4" w:rsidP="00EE27AB">
                            <w:pPr>
                              <w:spacing w:after="0"/>
                            </w:pP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</w:p>
                          <w:p w:rsidR="001C67E4" w:rsidRDefault="001C67E4" w:rsidP="00214B1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243.25pt;margin-top:7.85pt;width:272.55pt;height:25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" fillcolor="white [3201]" strokeweight=".5pt">
                <v:textbox>
                  <w:txbxContent>
                    <w:p w:rsidR="001C67E4" w:rsidRPr="006E4A07" w:rsidRDefault="001C67E4" w:rsidP="00214B1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Finance</w:t>
                      </w:r>
                      <w:r w:rsidRPr="006E4A07">
                        <w:rPr>
                          <w:u w:val="single"/>
                        </w:rPr>
                        <w:t>: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 xml:space="preserve">Number of compounding periods </w:t>
                      </w:r>
                      <w:proofErr w:type="gramStart"/>
                      <w:r>
                        <w:t>=  ??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need</w:t>
                      </w:r>
                      <w:proofErr w:type="gramEnd"/>
                      <w:r>
                        <w:t xml:space="preserve"> to find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Interest (% p.a.) = 5%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 xml:space="preserve">Initial Investment = -300,000 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Amount Withdrawn each period = 2000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Future Value = 0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Number of withdraws per year = 12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Number of times interest is compounded per year = 12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Number of compounding periods = 235.8890955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>Term = 235.8890955/</w:t>
                      </w:r>
                      <w:proofErr w:type="gramStart"/>
                      <w:r>
                        <w:t>12  =</w:t>
                      </w:r>
                      <w:proofErr w:type="gramEnd"/>
                      <w:r>
                        <w:t xml:space="preserve"> 19.65742 years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 xml:space="preserve">Total Return </w:t>
                      </w:r>
                      <w:r>
                        <w:tab/>
                        <w:t xml:space="preserve">= (235.889*2000) - </w:t>
                      </w:r>
                    </w:p>
                    <w:p w:rsidR="001C67E4" w:rsidRDefault="001C67E4" w:rsidP="00214B1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= 471778.191  </w:t>
                      </w:r>
                    </w:p>
                    <w:p w:rsidR="001C67E4" w:rsidRDefault="001C67E4" w:rsidP="00EE27AB">
                      <w:pPr>
                        <w:spacing w:after="0"/>
                      </w:pPr>
                      <w:r>
                        <w:t xml:space="preserve">Interest = </w:t>
                      </w:r>
                      <w:proofErr w:type="gramStart"/>
                      <w:r>
                        <w:t>471778.191  -</w:t>
                      </w:r>
                      <w:proofErr w:type="gramEnd"/>
                      <w:r>
                        <w:t xml:space="preserve"> 300,000 = 171778.191 </w:t>
                      </w:r>
                    </w:p>
                    <w:p w:rsidR="001C67E4" w:rsidRDefault="001C67E4" w:rsidP="00EE27AB">
                      <w:pPr>
                        <w:spacing w:after="0"/>
                      </w:pPr>
                    </w:p>
                    <w:p w:rsidR="001C67E4" w:rsidRDefault="001C67E4" w:rsidP="00214B14">
                      <w:pPr>
                        <w:spacing w:after="0"/>
                      </w:pPr>
                    </w:p>
                    <w:p w:rsidR="001C67E4" w:rsidRDefault="001C67E4" w:rsidP="00214B1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92B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ED163" wp14:editId="2983AB31">
                <wp:simplePos x="0" y="0"/>
                <wp:positionH relativeFrom="column">
                  <wp:posOffset>15139</wp:posOffset>
                </wp:positionH>
                <wp:positionV relativeFrom="paragraph">
                  <wp:posOffset>112138</wp:posOffset>
                </wp:positionV>
                <wp:extent cx="2706866" cy="2978785"/>
                <wp:effectExtent l="0" t="0" r="1778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866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Ratio </w:t>
                            </w:r>
                            <w:r>
                              <w:tab/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den>
                                  </m:f>
                                </m:e>
                                <m:sup/>
                              </m:sSup>
                            </m:oMath>
                          </w:p>
                          <w:p w:rsidR="001C67E4" w:rsidRDefault="001C67E4" w:rsidP="006E4A0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1.0041666666666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1.004 (2d.p.)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300,000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x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- 2,000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235</w:t>
                            </w:r>
                            <w:r>
                              <w:t xml:space="preserve"> = 1771.2</w:t>
                            </w:r>
                            <w:r>
                              <w:tab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236</w:t>
                            </w:r>
                            <w:r>
                              <w:t xml:space="preserve"> = -221.4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  <w:r>
                              <w:t>Rounds to 236 /12 = 19.666 years: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  <w:r>
                              <w:t xml:space="preserve">2000 – 1771.2 = 228.8 -221.4= 7.4 </w:t>
                            </w:r>
                            <w:proofErr w:type="spellStart"/>
                            <w:r>
                              <w:t>interst</w:t>
                            </w:r>
                            <w:proofErr w:type="spellEnd"/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  <w:r>
                              <w:t>Total return = (235*2000</w:t>
                            </w:r>
                            <w:proofErr w:type="gramStart"/>
                            <w:r>
                              <w:t>)+</w:t>
                            </w:r>
                            <w:proofErr w:type="gramEnd"/>
                            <w:r>
                              <w:t>228.8 = 470,228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  <w:r>
                              <w:t>Interest = 7.4</w:t>
                            </w:r>
                            <w:proofErr w:type="gramStart"/>
                            <w:r>
                              <w:t>+(</w:t>
                            </w:r>
                            <w:proofErr w:type="gramEnd"/>
                            <w:r>
                              <w:t>470228 - 300000)  = 170,235.4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  <w:r>
                              <w:t xml:space="preserve">442 +300+8814 = 750814 </w:t>
                            </w:r>
                          </w:p>
                          <w:p w:rsidR="001C67E4" w:rsidRDefault="001C67E4" w:rsidP="006E4A0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1.2pt;margin-top:8.85pt;width:213.15pt;height:2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" fillcolor="white [3201]" strokeweight=".5pt">
                <v:textbox>
                  <w:txbxContent>
                    <w:p w:rsidR="001C67E4" w:rsidRPr="006E4A07" w:rsidRDefault="001C67E4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1C67E4" w:rsidRDefault="001C67E4" w:rsidP="006E4A07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Ratio </w:t>
                      </w:r>
                      <w:r>
                        <w:tab/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0.05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den>
                            </m:f>
                          </m:e>
                          <m:sup/>
                        </m:sSup>
                      </m:oMath>
                    </w:p>
                    <w:p w:rsidR="001C67E4" w:rsidRDefault="001C67E4" w:rsidP="006E4A07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= 1.0041666666666</w:t>
                      </w:r>
                    </w:p>
                    <w:p w:rsidR="001C67E4" w:rsidRDefault="001C67E4" w:rsidP="006E4A07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  <w:t>= 1.004 (2d.p.)</w:t>
                      </w:r>
                    </w:p>
                    <w:p w:rsidR="001C67E4" w:rsidRDefault="001C67E4" w:rsidP="006E4A07">
                      <w:pPr>
                        <w:spacing w:after="0"/>
                      </w:pPr>
                    </w:p>
                    <w:p w:rsidR="001C67E4" w:rsidRDefault="001C67E4" w:rsidP="006E4A07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300,000 </w:t>
                      </w:r>
                      <w:r>
                        <w:tab/>
                      </w: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x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 xml:space="preserve"> - 2,000</w:t>
                      </w:r>
                    </w:p>
                    <w:p w:rsidR="001C67E4" w:rsidRDefault="001C67E4" w:rsidP="006E4A07">
                      <w:pPr>
                        <w:spacing w:after="0"/>
                      </w:pPr>
                    </w:p>
                    <w:p w:rsidR="001C67E4" w:rsidRDefault="001C67E4" w:rsidP="006E4A07">
                      <w:pPr>
                        <w:spacing w:after="0"/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235</w:t>
                      </w:r>
                      <w:r>
                        <w:t xml:space="preserve"> = 1771.2</w:t>
                      </w:r>
                      <w:r>
                        <w:tab/>
                        <w:t>T</w:t>
                      </w:r>
                      <w:r>
                        <w:rPr>
                          <w:vertAlign w:val="subscript"/>
                        </w:rPr>
                        <w:t>236</w:t>
                      </w:r>
                      <w:r>
                        <w:t xml:space="preserve"> = -221.4</w:t>
                      </w:r>
                    </w:p>
                    <w:p w:rsidR="001C67E4" w:rsidRDefault="001C67E4" w:rsidP="006E4A07">
                      <w:pPr>
                        <w:spacing w:after="0"/>
                      </w:pPr>
                      <w:r>
                        <w:t>Rounds to 236 /12 = 19.666 years:</w:t>
                      </w:r>
                    </w:p>
                    <w:p w:rsidR="001C67E4" w:rsidRDefault="001C67E4" w:rsidP="006E4A07">
                      <w:pPr>
                        <w:spacing w:after="0"/>
                      </w:pPr>
                      <w:r>
                        <w:t xml:space="preserve">2000 – 1771.2 = 228.8 -221.4= 7.4 </w:t>
                      </w:r>
                      <w:proofErr w:type="spellStart"/>
                      <w:r>
                        <w:t>interst</w:t>
                      </w:r>
                      <w:proofErr w:type="spellEnd"/>
                    </w:p>
                    <w:p w:rsidR="001C67E4" w:rsidRDefault="001C67E4" w:rsidP="006E4A07">
                      <w:pPr>
                        <w:spacing w:after="0"/>
                      </w:pPr>
                      <w:r>
                        <w:t>Total return = (235*2000</w:t>
                      </w:r>
                      <w:proofErr w:type="gramStart"/>
                      <w:r>
                        <w:t>)+</w:t>
                      </w:r>
                      <w:proofErr w:type="gramEnd"/>
                      <w:r>
                        <w:t>228.8 = 470,228</w:t>
                      </w:r>
                    </w:p>
                    <w:p w:rsidR="001C67E4" w:rsidRDefault="001C67E4" w:rsidP="006E4A07">
                      <w:pPr>
                        <w:spacing w:after="0"/>
                      </w:pPr>
                      <w:r>
                        <w:t>Interest = 7.4</w:t>
                      </w:r>
                      <w:proofErr w:type="gramStart"/>
                      <w:r>
                        <w:t>+(</w:t>
                      </w:r>
                      <w:proofErr w:type="gramEnd"/>
                      <w:r>
                        <w:t>470228 - 300000)  = 170,235.4</w:t>
                      </w:r>
                    </w:p>
                    <w:p w:rsidR="001C67E4" w:rsidRDefault="001C67E4" w:rsidP="006E4A07">
                      <w:pPr>
                        <w:spacing w:after="0"/>
                      </w:pPr>
                      <w:r>
                        <w:t xml:space="preserve">442 +300+8814 = 750814 </w:t>
                      </w:r>
                    </w:p>
                    <w:p w:rsidR="001C67E4" w:rsidRDefault="001C67E4" w:rsidP="006E4A0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5876E9">
        <w:br w:type="page"/>
      </w:r>
    </w:p>
    <w:p w:rsidR="006F4898" w:rsidRDefault="006F4898" w:rsidP="006F4898">
      <w:pPr>
        <w:pStyle w:val="Heading2"/>
      </w:pPr>
      <w:r>
        <w:lastRenderedPageBreak/>
        <w:t>Scheme 3</w:t>
      </w:r>
      <w:r w:rsidR="00CD15C7">
        <w:t xml:space="preserve"> – </w:t>
      </w:r>
      <w:proofErr w:type="spellStart"/>
      <w:r w:rsidR="00CD15C7">
        <w:t>Woodsy’s</w:t>
      </w:r>
      <w:proofErr w:type="spellEnd"/>
      <w:r w:rsidR="00CD15C7">
        <w:t xml:space="preserve"> Credit Union</w:t>
      </w:r>
    </w:p>
    <w:p w:rsidR="006F4898" w:rsidRDefault="00493F9F" w:rsidP="00493F9F">
      <w:pPr>
        <w:spacing w:after="0"/>
      </w:pPr>
      <w:r>
        <w:t>Invests entire amount of $300,000 into Woody’s Credit Union</w:t>
      </w:r>
    </w:p>
    <w:p w:rsidR="00493F9F" w:rsidRDefault="00493F9F" w:rsidP="00493F9F">
      <w:pPr>
        <w:spacing w:after="0"/>
      </w:pPr>
      <w:r>
        <w:t>Interest = 4.9% p.a. compounded monthly</w:t>
      </w:r>
    </w:p>
    <w:p w:rsidR="00493F9F" w:rsidRDefault="00493F9F" w:rsidP="00493F9F">
      <w:pPr>
        <w:spacing w:after="0"/>
      </w:pPr>
      <w:proofErr w:type="spellStart"/>
      <w:r>
        <w:t>Withdrawl</w:t>
      </w:r>
      <w:proofErr w:type="spellEnd"/>
      <w:r>
        <w:t xml:space="preserve"> $26,000 end of each year</w:t>
      </w:r>
    </w:p>
    <w:p w:rsidR="00493F9F" w:rsidRDefault="00362526" w:rsidP="00493F9F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5FEEE" wp14:editId="3E01B432">
                <wp:simplePos x="0" y="0"/>
                <wp:positionH relativeFrom="column">
                  <wp:posOffset>4194175</wp:posOffset>
                </wp:positionH>
                <wp:positionV relativeFrom="paragraph">
                  <wp:posOffset>35560</wp:posOffset>
                </wp:positionV>
                <wp:extent cx="2452370" cy="2978785"/>
                <wp:effectExtent l="0" t="0" r="2413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 w:rsidP="00362526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Ratio </w:t>
                            </w:r>
                            <w:r>
                              <w:tab/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(1+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0.049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p>
                              </m:sSup>
                            </m:oMath>
                          </w:p>
                          <w:p w:rsidR="001C67E4" w:rsidRDefault="001C67E4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1.004833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p>
                              </m:sSup>
                            </m:oMath>
                          </w:p>
                          <w:p w:rsidR="001C67E4" w:rsidRDefault="001C67E4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1.050115575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1.05 (2d.p.)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300,000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x 1.05 - 26,000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17</w:t>
                            </w:r>
                            <w:r>
                              <w:t xml:space="preserve"> = 16366</w:t>
                            </w:r>
                            <w:r>
                              <w:tab/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18</w:t>
                            </w:r>
                            <w:r>
                              <w:t xml:space="preserve"> = -8814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>Rounds to 18 years, 18</w:t>
                            </w:r>
                            <w:r w:rsidRPr="006E4A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year: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 xml:space="preserve">26000 – 16366 = 9634 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>Total return = 17*26000 +</w:t>
                            </w:r>
                            <w:proofErr w:type="gramStart"/>
                            <w:r>
                              <w:t>9634  =</w:t>
                            </w:r>
                            <w:proofErr w:type="gramEnd"/>
                            <w:r>
                              <w:t xml:space="preserve"> 451634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 xml:space="preserve">Interest = 451634-300000 = 151634 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330.25pt;margin-top:2.8pt;width:193.1pt;height:234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" fillcolor="white [3201]" strokeweight=".5pt">
                <v:textbox>
                  <w:txbxContent>
                    <w:p w:rsidR="001C67E4" w:rsidRPr="006E4A07" w:rsidRDefault="001C67E4" w:rsidP="00362526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1C67E4" w:rsidRDefault="001C67E4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Ratio </w:t>
                      </w:r>
                      <w:r>
                        <w:tab/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(1+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0.049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p>
                        </m:sSup>
                      </m:oMath>
                    </w:p>
                    <w:p w:rsidR="001C67E4" w:rsidRDefault="001C67E4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1.004833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p>
                        </m:sSup>
                      </m:oMath>
                    </w:p>
                    <w:p w:rsidR="001C67E4" w:rsidRDefault="001C67E4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= 1.050115575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  <w:t>= 1.05 (2d.p.)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300,000 </w:t>
                      </w:r>
                      <w:r>
                        <w:tab/>
                      </w: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x 1.05 - 26,000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17</w:t>
                      </w:r>
                      <w:r>
                        <w:t xml:space="preserve"> = 16366</w:t>
                      </w:r>
                      <w:r>
                        <w:tab/>
                        <w:t>T</w:t>
                      </w:r>
                      <w:r w:rsidRPr="006E4A07">
                        <w:rPr>
                          <w:vertAlign w:val="subscript"/>
                        </w:rPr>
                        <w:t>18</w:t>
                      </w:r>
                      <w:r>
                        <w:t xml:space="preserve"> = -8814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>Rounds to 18 years, 18</w:t>
                      </w:r>
                      <w:r w:rsidRPr="006E4A07">
                        <w:rPr>
                          <w:vertAlign w:val="superscript"/>
                        </w:rPr>
                        <w:t>th</w:t>
                      </w:r>
                      <w:r>
                        <w:t xml:space="preserve"> year: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 xml:space="preserve">26000 – 16366 = 9634 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>Total return = 17*26000 +</w:t>
                      </w:r>
                      <w:proofErr w:type="gramStart"/>
                      <w:r>
                        <w:t>9634  =</w:t>
                      </w:r>
                      <w:proofErr w:type="gramEnd"/>
                      <w:r>
                        <w:t xml:space="preserve"> 451634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 xml:space="preserve">Interest = 451634-300000 = 151634 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93F9F" w:rsidRDefault="00493F9F" w:rsidP="00493F9F">
      <w:pPr>
        <w:spacing w:after="0"/>
      </w:pPr>
      <w:r>
        <w:t xml:space="preserve">Using Finance tool on CASIO </w:t>
      </w:r>
      <w:proofErr w:type="spellStart"/>
      <w:r>
        <w:t>ClassPad</w:t>
      </w:r>
      <w:proofErr w:type="spellEnd"/>
      <w:r>
        <w:t xml:space="preserve"> II calculator:</w:t>
      </w:r>
    </w:p>
    <w:p w:rsidR="00493F9F" w:rsidRDefault="00493F9F" w:rsidP="00493F9F">
      <w:pPr>
        <w:spacing w:after="0"/>
      </w:pPr>
    </w:p>
    <w:p w:rsidR="00493F9F" w:rsidRDefault="00493F9F" w:rsidP="00493F9F">
      <w:pPr>
        <w:spacing w:after="0"/>
      </w:pPr>
      <w:r>
        <w:t xml:space="preserve">Number of compounding periods </w:t>
      </w:r>
      <w:proofErr w:type="gramStart"/>
      <w:r>
        <w:t>=  ??</w:t>
      </w:r>
      <w:proofErr w:type="gramEnd"/>
      <w:r>
        <w:t xml:space="preserve"> </w:t>
      </w:r>
      <w:proofErr w:type="gramStart"/>
      <w:r>
        <w:t>need</w:t>
      </w:r>
      <w:proofErr w:type="gramEnd"/>
      <w:r>
        <w:t xml:space="preserve"> to determine this</w:t>
      </w:r>
    </w:p>
    <w:p w:rsidR="00493F9F" w:rsidRDefault="00493F9F" w:rsidP="00493F9F">
      <w:pPr>
        <w:spacing w:after="0"/>
      </w:pPr>
      <w:r>
        <w:t>Interest (% p.a.) = 4.9%</w:t>
      </w:r>
    </w:p>
    <w:p w:rsidR="00493F9F" w:rsidRDefault="002226BF" w:rsidP="00493F9F">
      <w:pPr>
        <w:spacing w:after="0"/>
      </w:pPr>
      <w:r w:rsidRPr="002226BF"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69744BD" wp14:editId="0434FA47">
                <wp:simplePos x="0" y="0"/>
                <wp:positionH relativeFrom="column">
                  <wp:posOffset>3305175</wp:posOffset>
                </wp:positionH>
                <wp:positionV relativeFrom="paragraph">
                  <wp:posOffset>3810</wp:posOffset>
                </wp:positionV>
                <wp:extent cx="1056640" cy="384175"/>
                <wp:effectExtent l="0" t="0" r="10160" b="158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40" cy="384175"/>
                          <a:chOff x="0" y="0"/>
                          <a:chExt cx="1057054" cy="384313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47" cy="33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178904" y="53008"/>
                            <a:ext cx="878150" cy="33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6BF" w:rsidRPr="002226BF" w:rsidRDefault="002226BF" w:rsidP="002226BF">
                              <w:pPr>
                                <w:rPr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working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42" style="position:absolute;margin-left:260.25pt;margin-top:.3pt;width:83.2pt;height:30.25pt;z-index:251739136" coordsize="10570,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">
                <v:shape id="Picture 47" o:spid="_x0000_s1043" type="#_x0000_t75" style="position:absolute;width:2915;height:3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9eJ/FAAAA2wAAAA8AAABkcnMvZG93bnJldi54bWxEj09rwkAUxO+FfoflFXrTTUuxbnSVIip6&#10;KfjnoLdH9pmkZt+G7Brjt3cFocdhZn7DjKedrURLjS8da/joJyCIM2dKzjXsd4veEIQPyAYrx6Th&#10;Rh6mk9eXMabGXXlD7TbkIkLYp6ihCKFOpfRZQRZ939XE0Tu5xmKIssmlafAa4baSn0kykBZLjgsF&#10;1jQrKDtvL1aD+ju2y9/k0J6VV2u1vJh8Nldav791PyMQgbrwH362V0bD1zc8vsQfIC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PXifxQAAANsAAAAPAAAAAAAAAAAAAAAA&#10;AJ8CAABkcnMvZG93bnJldi54bWxQSwUGAAAAAAQABAD3AAAAkQMAAAAA&#10;">
                  <v:imagedata r:id="rId9" o:title="" chromakey="white"/>
                  <v:path arrowok="t"/>
                </v:shape>
                <v:shape id="Text Box 48" o:spid="_x0000_s1044" type="#_x0000_t202" style="position:absolute;left:1789;top:530;width:8781;height:3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oJG8AA&#10;AADbAAAADwAAAGRycy9kb3ducmV2LnhtbERPzYrCMBC+L/gOYQRvmiqibtcoKgqiB13XBxiasS02&#10;k9Kktfr05iDs8eP7ny9bU4iGKpdbVjAcRCCIE6tzThVc/3b9GQjnkTUWlknBkxwsF52vOcbaPviX&#10;motPRQhhF6OCzPsyltIlGRl0A1sSB+5mK4M+wCqVusJHCDeFHEXRRBrMOTRkWNImo+R+qY2Cb7O9&#10;T+vieGjO5etZj9z1cFpvlep129UPCE+t/xd/3HutYBzGhi/hB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oJG8AAAADbAAAADwAAAAAAAAAAAAAAAACYAgAAZHJzL2Rvd25y&#10;ZXYueG1sUEsFBgAAAAAEAAQA9QAAAIUDAAAAAA==&#10;" filled="f" strokecolor="white [3212]" strokeweight=".5pt">
                  <v:textbox>
                    <w:txbxContent>
                      <w:p w:rsidR="002226BF" w:rsidRPr="002226BF" w:rsidRDefault="002226BF" w:rsidP="002226BF">
                        <w:pPr>
                          <w:rPr>
                            <w:color w:val="FF0000"/>
                          </w:rPr>
                        </w:pPr>
                        <w:proofErr w:type="gramStart"/>
                        <w:r>
                          <w:rPr>
                            <w:color w:val="FF0000"/>
                          </w:rPr>
                          <w:t>working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93F9F">
        <w:t>Initial Investment = -300,000</w:t>
      </w:r>
    </w:p>
    <w:p w:rsidR="00493F9F" w:rsidRDefault="00493F9F" w:rsidP="00493F9F">
      <w:pPr>
        <w:spacing w:after="0"/>
      </w:pPr>
      <w:r>
        <w:t>Amount Withdrawn each period = 26000</w:t>
      </w:r>
    </w:p>
    <w:p w:rsidR="00493F9F" w:rsidRDefault="002226BF" w:rsidP="00493F9F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2994991</wp:posOffset>
                </wp:positionH>
                <wp:positionV relativeFrom="paragraph">
                  <wp:posOffset>188374</wp:posOffset>
                </wp:positionV>
                <wp:extent cx="311426" cy="377687"/>
                <wp:effectExtent l="0" t="0" r="12700" b="22860"/>
                <wp:wrapNone/>
                <wp:docPr id="51" name="Righ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26" cy="377687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1" o:spid="_x0000_s1026" type="#_x0000_t88" style="position:absolute;margin-left:235.85pt;margin-top:14.85pt;width:24.5pt;height:29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" adj="1484" strokecolor="#bc4542 [3045]" strokeweight="1.5pt"/>
            </w:pict>
          </mc:Fallback>
        </mc:AlternateContent>
      </w:r>
      <w:r w:rsidR="00493F9F">
        <w:t>Future Value = 0</w:t>
      </w:r>
    </w:p>
    <w:p w:rsidR="00493F9F" w:rsidRDefault="002226BF" w:rsidP="00493F9F">
      <w:pPr>
        <w:spacing w:after="0"/>
      </w:pPr>
      <w:r w:rsidRPr="002226BF">
        <w:drawing>
          <wp:anchor distT="0" distB="0" distL="114300" distR="114300" simplePos="0" relativeHeight="251737088" behindDoc="0" locked="0" layoutInCell="1" allowOverlap="1" wp14:anchorId="1784F364" wp14:editId="627A0304">
            <wp:simplePos x="0" y="0"/>
            <wp:positionH relativeFrom="column">
              <wp:posOffset>3304540</wp:posOffset>
            </wp:positionH>
            <wp:positionV relativeFrom="paragraph">
              <wp:posOffset>38735</wp:posOffset>
            </wp:positionV>
            <wp:extent cx="288290" cy="32893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5C7">
        <w:t>Number of withdraws per year = 1</w:t>
      </w:r>
    </w:p>
    <w:p w:rsidR="00CD15C7" w:rsidRDefault="00CD15C7" w:rsidP="00493F9F">
      <w:pPr>
        <w:spacing w:after="0"/>
      </w:pPr>
      <w:r>
        <w:t>Number of times interest is compounded per year = 12</w:t>
      </w:r>
    </w:p>
    <w:p w:rsidR="00CD15C7" w:rsidRDefault="00CD15C7" w:rsidP="00493F9F">
      <w:pPr>
        <w:spacing w:after="0"/>
      </w:pPr>
      <w:r>
        <w:t>Number of compounding periods = 17.65550592</w:t>
      </w:r>
    </w:p>
    <w:p w:rsidR="00CD15C7" w:rsidRDefault="00CD15C7" w:rsidP="00493F9F">
      <w:pPr>
        <w:spacing w:after="0"/>
      </w:pPr>
    </w:p>
    <w:p w:rsidR="00CD15C7" w:rsidRDefault="00CD15C7" w:rsidP="00CD15C7">
      <w:pPr>
        <w:pStyle w:val="Heading3"/>
      </w:pPr>
      <w:r>
        <w:t>Result:</w:t>
      </w:r>
      <w:r w:rsidR="002226BF" w:rsidRPr="002226BF">
        <w:t xml:space="preserve"> </w:t>
      </w:r>
    </w:p>
    <w:p w:rsidR="00CD15C7" w:rsidRDefault="002226BF" w:rsidP="00CD15C7">
      <w:pPr>
        <w:spacing w:after="0"/>
      </w:pPr>
      <w:r w:rsidRPr="002226BF">
        <w:drawing>
          <wp:anchor distT="0" distB="0" distL="114300" distR="114300" simplePos="0" relativeHeight="251738112" behindDoc="0" locked="0" layoutInCell="1" allowOverlap="1" wp14:anchorId="2DF8B5C5" wp14:editId="3962086E">
            <wp:simplePos x="0" y="0"/>
            <wp:positionH relativeFrom="column">
              <wp:posOffset>2270760</wp:posOffset>
            </wp:positionH>
            <wp:positionV relativeFrom="paragraph">
              <wp:posOffset>20320</wp:posOffset>
            </wp:positionV>
            <wp:extent cx="288290" cy="32893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5C7">
        <w:t xml:space="preserve">Term Length </w:t>
      </w:r>
      <w:r w:rsidR="00CD15C7">
        <w:tab/>
        <w:t>= 17.65550592 years</w:t>
      </w:r>
      <w:r w:rsidR="00CD15C7">
        <w:tab/>
      </w:r>
      <w:r w:rsidR="00CD15C7">
        <w:tab/>
      </w:r>
      <w:r w:rsidR="00CD15C7">
        <w:tab/>
      </w:r>
      <w:r w:rsidR="00CD15C7">
        <w:tab/>
      </w:r>
      <w:r w:rsidR="00CD15C7">
        <w:tab/>
      </w:r>
    </w:p>
    <w:p w:rsidR="00CD15C7" w:rsidRDefault="00CD15C7" w:rsidP="00CD15C7">
      <w:pPr>
        <w:spacing w:after="0"/>
        <w:ind w:left="720" w:firstLine="720"/>
      </w:pPr>
      <w:r>
        <w:t>= 17.66 years (2d.p)</w:t>
      </w:r>
    </w:p>
    <w:p w:rsidR="00CD15C7" w:rsidRDefault="002226BF" w:rsidP="00CD15C7">
      <w:pPr>
        <w:spacing w:after="0"/>
      </w:pPr>
      <w:r w:rsidRPr="002226BF">
        <w:drawing>
          <wp:anchor distT="0" distB="0" distL="114300" distR="114300" simplePos="0" relativeHeight="251742208" behindDoc="0" locked="0" layoutInCell="1" allowOverlap="1" wp14:anchorId="57850938" wp14:editId="25BF89EE">
            <wp:simplePos x="0" y="0"/>
            <wp:positionH relativeFrom="column">
              <wp:posOffset>3622040</wp:posOffset>
            </wp:positionH>
            <wp:positionV relativeFrom="paragraph">
              <wp:posOffset>85090</wp:posOffset>
            </wp:positionV>
            <wp:extent cx="288290" cy="32893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7AB" w:rsidRDefault="00EE27AB" w:rsidP="00CD15C7">
      <w:pPr>
        <w:spacing w:after="0"/>
      </w:pPr>
      <w:r>
        <w:t>Total Return over term = 17.65550592 x 26000 = 459,043.1539</w:t>
      </w:r>
    </w:p>
    <w:p w:rsidR="00EE27AB" w:rsidRDefault="002226BF" w:rsidP="00CD15C7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1435D4" wp14:editId="5761E360">
                <wp:simplePos x="0" y="0"/>
                <wp:positionH relativeFrom="column">
                  <wp:posOffset>3994785</wp:posOffset>
                </wp:positionH>
                <wp:positionV relativeFrom="paragraph">
                  <wp:posOffset>175260</wp:posOffset>
                </wp:positionV>
                <wp:extent cx="2459355" cy="1132840"/>
                <wp:effectExtent l="0" t="0" r="17145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355" cy="1132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BF" w:rsidRDefault="002226BF" w:rsidP="002226B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Accept:</w:t>
                            </w:r>
                          </w:p>
                          <w:p w:rsidR="002226BF" w:rsidRPr="001C2933" w:rsidRDefault="002226BF" w:rsidP="002226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442 000 + 16 366.14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 xml:space="preserve">   = 158 366.14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5" type="#_x0000_t202" style="position:absolute;margin-left:314.55pt;margin-top:13.8pt;width:193.65pt;height:8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" fillcolor="white [3201]" strokecolor="#c0504d [3205]" strokeweight="2pt">
                <v:textbox>
                  <w:txbxContent>
                    <w:p w:rsidR="002226BF" w:rsidRDefault="002226BF" w:rsidP="002226BF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Accept:</w:t>
                      </w:r>
                    </w:p>
                    <w:p w:rsidR="002226BF" w:rsidRPr="001C2933" w:rsidRDefault="002226BF" w:rsidP="002226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442 000 + 16 366.14</w:t>
                      </w:r>
                      <w:r>
                        <w:rPr>
                          <w:color w:val="FF0000"/>
                        </w:rPr>
                        <w:br/>
                        <w:t xml:space="preserve">   = 158 366.14</w:t>
                      </w:r>
                    </w:p>
                  </w:txbxContent>
                </v:textbox>
              </v:shape>
            </w:pict>
          </mc:Fallback>
        </mc:AlternateContent>
      </w:r>
    </w:p>
    <w:p w:rsidR="00EE27AB" w:rsidRDefault="00EE27AB" w:rsidP="00EE27AB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>
        <w:t xml:space="preserve">Interest = </w:t>
      </w:r>
      <w:proofErr w:type="gramStart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$  </w:t>
      </w:r>
      <w:r>
        <w:rPr>
          <w:rFonts w:ascii="Calibri" w:eastAsia="Times New Roman" w:hAnsi="Calibri" w:cs="Times New Roman"/>
          <w:color w:val="000000"/>
          <w:lang w:eastAsia="en-AU"/>
        </w:rPr>
        <w:t>459,043.1539</w:t>
      </w:r>
      <w:proofErr w:type="gramEnd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AU"/>
        </w:rPr>
        <w:t>(total) - 300,000 (initial)</w:t>
      </w:r>
      <w:r w:rsidR="00362526" w:rsidRPr="00362526">
        <w:rPr>
          <w:noProof/>
          <w:lang w:eastAsia="en-AU"/>
        </w:rPr>
        <w:t xml:space="preserve"> </w:t>
      </w:r>
    </w:p>
    <w:p w:rsidR="00EE27AB" w:rsidRDefault="00EE27AB" w:rsidP="00EE27AB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  <w:t>= $ 159,043.1539</w:t>
      </w:r>
    </w:p>
    <w:p w:rsidR="00362526" w:rsidRDefault="00362526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790EE1" w:rsidRDefault="00790EE1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br w:type="page"/>
      </w:r>
    </w:p>
    <w:p w:rsidR="00CD15C7" w:rsidRDefault="00CD15C7" w:rsidP="00CD15C7">
      <w:pPr>
        <w:pStyle w:val="Heading2"/>
      </w:pPr>
      <w:r>
        <w:lastRenderedPageBreak/>
        <w:t>Scheme 4 - Holiday</w:t>
      </w:r>
    </w:p>
    <w:p w:rsidR="00CD15C7" w:rsidRDefault="00CD15C7" w:rsidP="00CD15C7">
      <w:pPr>
        <w:spacing w:after="0"/>
      </w:pPr>
      <w:r>
        <w:t>Spend $35,000 on holiday firs</w:t>
      </w:r>
      <w:r w:rsidR="00790EE1">
        <w:t>t</w:t>
      </w:r>
    </w:p>
    <w:p w:rsidR="00CD15C7" w:rsidRDefault="00CD15C7" w:rsidP="00CD15C7">
      <w:pPr>
        <w:spacing w:after="0"/>
      </w:pPr>
      <w:r>
        <w:t xml:space="preserve">Invests </w:t>
      </w:r>
      <w:r w:rsidR="00790EE1">
        <w:t>remaining</w:t>
      </w:r>
      <w:r>
        <w:t xml:space="preserve"> amount of $300,000</w:t>
      </w:r>
      <w:r w:rsidR="00790EE1">
        <w:t xml:space="preserve"> – 35000 = 265000 </w:t>
      </w:r>
    </w:p>
    <w:p w:rsidR="00CD15C7" w:rsidRDefault="00CD15C7" w:rsidP="00CD15C7">
      <w:pPr>
        <w:spacing w:after="0"/>
      </w:pPr>
      <w:r>
        <w:t xml:space="preserve">Interest </w:t>
      </w:r>
      <w:r w:rsidR="00790EE1">
        <w:t>= 1.25</w:t>
      </w:r>
      <w:r>
        <w:t xml:space="preserve">% p.a. compounded </w:t>
      </w:r>
      <w:r w:rsidR="00790EE1">
        <w:t>weekly</w:t>
      </w:r>
    </w:p>
    <w:p w:rsidR="00CD15C7" w:rsidRDefault="00CD15C7" w:rsidP="00CD15C7">
      <w:pPr>
        <w:spacing w:after="0"/>
      </w:pPr>
      <w:proofErr w:type="spellStart"/>
      <w:r>
        <w:t>Withdrawl</w:t>
      </w:r>
      <w:proofErr w:type="spellEnd"/>
      <w:r>
        <w:t xml:space="preserve"> </w:t>
      </w:r>
      <w:r w:rsidR="00790EE1">
        <w:t>500$ per week</w:t>
      </w:r>
    </w:p>
    <w:p w:rsidR="00CD15C7" w:rsidRDefault="00CD15C7" w:rsidP="00CD15C7">
      <w:pPr>
        <w:spacing w:after="0"/>
      </w:pPr>
    </w:p>
    <w:p w:rsidR="00CD15C7" w:rsidRDefault="00C84618" w:rsidP="00CD15C7">
      <w:pPr>
        <w:spacing w:after="0"/>
      </w:pPr>
      <w:r>
        <w:t xml:space="preserve">Using </w:t>
      </w:r>
      <w:proofErr w:type="spellStart"/>
      <w:r>
        <w:t>spreadsheet</w:t>
      </w:r>
      <w:proofErr w:type="spellEnd"/>
      <w:r w:rsidR="00CD15C7">
        <w:t>:</w:t>
      </w:r>
    </w:p>
    <w:p w:rsidR="00CD15C7" w:rsidRDefault="0080794E" w:rsidP="00CD15C7">
      <w:pPr>
        <w:rPr>
          <w:rFonts w:ascii="Calibri" w:eastAsia="Times New Roman" w:hAnsi="Calibri" w:cs="Times New Roman"/>
          <w:color w:val="000000"/>
          <w:lang w:eastAsia="en-AU"/>
        </w:rPr>
      </w:pPr>
      <w:r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98EA3" wp14:editId="4ED1DA6E">
                <wp:simplePos x="0" y="0"/>
                <wp:positionH relativeFrom="column">
                  <wp:posOffset>2824480</wp:posOffset>
                </wp:positionH>
                <wp:positionV relativeFrom="paragraph">
                  <wp:posOffset>38100</wp:posOffset>
                </wp:positionV>
                <wp:extent cx="3293745" cy="327025"/>
                <wp:effectExtent l="0" t="0" r="20955" b="644525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45" cy="327025"/>
                        </a:xfrm>
                        <a:prstGeom prst="wedgeRoundRectCallout">
                          <a:avLst>
                            <a:gd name="adj1" fmla="val -46341"/>
                            <a:gd name="adj2" fmla="val 2434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C84618">
                            <w:pPr>
                              <w:spacing w:after="0"/>
                              <w:jc w:val="center"/>
                            </w:pPr>
                            <w:r>
                              <w:t xml:space="preserve">= Remaining Investment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0.0125/52))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8" o:spid="_x0000_s1046" type="#_x0000_t62" style="position:absolute;margin-left:222.4pt;margin-top:3pt;width:259.35pt;height: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" adj="790,63387" fillcolor="white [3201]" strokecolor="#4f81bd [3204]" strokeweight="2pt">
                <v:textbox>
                  <w:txbxContent>
                    <w:p w:rsidR="001C67E4" w:rsidRDefault="001C67E4" w:rsidP="00C84618">
                      <w:pPr>
                        <w:spacing w:after="0"/>
                        <w:jc w:val="center"/>
                      </w:pPr>
                      <w:r>
                        <w:t xml:space="preserve">= Remaining Investment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>
                        <w:t>(</w:t>
                      </w:r>
                      <w:proofErr w:type="gramEnd"/>
                      <w:r>
                        <w:t>0.0125/52))</w:t>
                      </w:r>
                    </w:p>
                  </w:txbxContent>
                </v:textbox>
              </v:shape>
            </w:pict>
          </mc:Fallback>
        </mc:AlternateContent>
      </w:r>
      <w:r w:rsidR="00C84618"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C5E897" wp14:editId="2F78C851">
                <wp:simplePos x="0" y="0"/>
                <wp:positionH relativeFrom="column">
                  <wp:posOffset>3656330</wp:posOffset>
                </wp:positionH>
                <wp:positionV relativeFrom="paragraph">
                  <wp:posOffset>537845</wp:posOffset>
                </wp:positionV>
                <wp:extent cx="1037590" cy="300990"/>
                <wp:effectExtent l="0" t="0" r="10160" b="36576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00990"/>
                        </a:xfrm>
                        <a:prstGeom prst="wedgeRoundRectCallout">
                          <a:avLst>
                            <a:gd name="adj1" fmla="val -31024"/>
                            <a:gd name="adj2" fmla="val 1593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C8461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I+P) –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9" o:spid="_x0000_s1047" type="#_x0000_t62" style="position:absolute;margin-left:287.9pt;margin-top:42.35pt;width:81.7pt;height:2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" adj="4099,45218" fillcolor="white [3201]" strokecolor="#4f81bd [3204]" strokeweight="2pt">
                <v:textbox>
                  <w:txbxContent>
                    <w:p w:rsidR="001C67E4" w:rsidRDefault="001C67E4" w:rsidP="00C84618">
                      <w:pPr>
                        <w:spacing w:after="0"/>
                        <w:jc w:val="center"/>
                      </w:pPr>
                      <w:proofErr w:type="gramStart"/>
                      <w:r>
                        <w:t>=(</w:t>
                      </w:r>
                      <w:proofErr w:type="gramEnd"/>
                      <w:r>
                        <w:t>I+P) – 2000</w:t>
                      </w:r>
                    </w:p>
                  </w:txbxContent>
                </v:textbox>
              </v:shape>
            </w:pict>
          </mc:Fallback>
        </mc:AlternateContent>
      </w:r>
      <w:r w:rsidR="00C84618"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83B821" wp14:editId="493B7FB6">
                <wp:simplePos x="0" y="0"/>
                <wp:positionH relativeFrom="column">
                  <wp:posOffset>4740275</wp:posOffset>
                </wp:positionH>
                <wp:positionV relativeFrom="paragraph">
                  <wp:posOffset>476250</wp:posOffset>
                </wp:positionV>
                <wp:extent cx="1999615" cy="393700"/>
                <wp:effectExtent l="0" t="0" r="19685" b="12065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93700"/>
                        </a:xfrm>
                        <a:prstGeom prst="wedgeRoundRectCallout">
                          <a:avLst>
                            <a:gd name="adj1" fmla="val -34290"/>
                            <a:gd name="adj2" fmla="val 708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C8461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I+P) – Remaining 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7" o:spid="_x0000_s1048" type="#_x0000_t62" style="position:absolute;margin-left:373.25pt;margin-top:37.5pt;width:157.45pt;height:3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" adj="3393,26106" fillcolor="white [3201]" strokecolor="#4f81bd [3204]" strokeweight="2pt">
                <v:textbox>
                  <w:txbxContent>
                    <w:p w:rsidR="001C67E4" w:rsidRDefault="001C67E4" w:rsidP="00C84618">
                      <w:pPr>
                        <w:spacing w:after="0"/>
                        <w:jc w:val="center"/>
                      </w:pPr>
                      <w:proofErr w:type="gramStart"/>
                      <w:r>
                        <w:t>=(</w:t>
                      </w:r>
                      <w:proofErr w:type="gramEnd"/>
                      <w:r>
                        <w:t>I+P) – Remaining Investment</w:t>
                      </w:r>
                    </w:p>
                  </w:txbxContent>
                </v:textbox>
              </v:shape>
            </w:pict>
          </mc:Fallback>
        </mc:AlternateContent>
      </w:r>
    </w:p>
    <w:p w:rsidR="00C84618" w:rsidRDefault="0080794E" w:rsidP="00CD15C7">
      <w:pPr>
        <w:rPr>
          <w:rFonts w:ascii="Calibri" w:eastAsia="Times New Roman" w:hAnsi="Calibri" w:cs="Times New Roman"/>
          <w:color w:val="000000"/>
          <w:lang w:eastAsia="en-AU"/>
        </w:rPr>
      </w:pPr>
      <w:r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98326D" wp14:editId="1AD35BB0">
                <wp:simplePos x="0" y="0"/>
                <wp:positionH relativeFrom="column">
                  <wp:posOffset>577850</wp:posOffset>
                </wp:positionH>
                <wp:positionV relativeFrom="paragraph">
                  <wp:posOffset>67310</wp:posOffset>
                </wp:positionV>
                <wp:extent cx="2499360" cy="393700"/>
                <wp:effectExtent l="0" t="0" r="15240" b="38735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93700"/>
                        </a:xfrm>
                        <a:prstGeom prst="wedgeRoundRectCallout">
                          <a:avLst>
                            <a:gd name="adj1" fmla="val -12794"/>
                            <a:gd name="adj2" fmla="val 1358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C84618">
                            <w:pPr>
                              <w:spacing w:after="0"/>
                              <w:jc w:val="center"/>
                            </w:pPr>
                            <w:r>
                              <w:t xml:space="preserve">=Cell above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0.0125/52))-2000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6" o:spid="_x0000_s1049" type="#_x0000_t62" style="position:absolute;margin-left:45.5pt;margin-top:5.3pt;width:196.8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" adj="8036,40133" fillcolor="white [3201]" strokecolor="#4f81bd [3204]" strokeweight="2pt">
                <v:textbox>
                  <w:txbxContent>
                    <w:p w:rsidR="001C67E4" w:rsidRDefault="001C67E4" w:rsidP="00C84618">
                      <w:pPr>
                        <w:spacing w:after="0"/>
                        <w:jc w:val="center"/>
                      </w:pPr>
                      <w:r>
                        <w:t xml:space="preserve">=Cell above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>
                        <w:t>(</w:t>
                      </w:r>
                      <w:proofErr w:type="gramEnd"/>
                      <w:r>
                        <w:t>0.0125/52))-2000</w:t>
                      </w:r>
                    </w:p>
                  </w:txbxContent>
                </v:textbox>
              </v:shape>
            </w:pict>
          </mc:Fallback>
        </mc:AlternateContent>
      </w:r>
    </w:p>
    <w:p w:rsidR="00C84618" w:rsidRDefault="00C84618" w:rsidP="00CD15C7">
      <w:pPr>
        <w:rPr>
          <w:rFonts w:ascii="Calibri" w:eastAsia="Times New Roman" w:hAnsi="Calibri" w:cs="Times New Roman"/>
          <w:color w:val="000000"/>
          <w:lang w:eastAsia="en-AU"/>
        </w:rPr>
      </w:pP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291"/>
        <w:gridCol w:w="3108"/>
        <w:gridCol w:w="1440"/>
        <w:gridCol w:w="1689"/>
        <w:gridCol w:w="1418"/>
      </w:tblGrid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Period No. 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Remaining Investment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Interest+ 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I+P-W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Interest Earned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265,000.00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265063.7019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264,563.70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63.70 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264,563.70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264627.299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264,127.30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63.60 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264,127.30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264190.7911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263,690.79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63.49 </w:t>
            </w:r>
          </w:p>
        </w:tc>
      </w:tr>
    </w:tbl>
    <w:p w:rsidR="00C84618" w:rsidRDefault="00C84618" w:rsidP="00CD15C7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…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291"/>
        <w:gridCol w:w="3142"/>
        <w:gridCol w:w="1440"/>
        <w:gridCol w:w="1655"/>
        <w:gridCol w:w="1134"/>
      </w:tblGrid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566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        501.39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501.5151315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1.52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0.12 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567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            1.52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1.51549576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498.48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0.00 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568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                 498.48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-498.6043322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998.60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0.12 </w:t>
            </w:r>
          </w:p>
        </w:tc>
      </w:tr>
    </w:tbl>
    <w:p w:rsidR="00C84618" w:rsidRPr="006F4898" w:rsidRDefault="002226BF" w:rsidP="00CD15C7">
      <w:pPr>
        <w:rPr>
          <w:rFonts w:ascii="Calibri" w:eastAsia="Times New Roman" w:hAnsi="Calibri" w:cs="Times New Roman"/>
          <w:color w:val="000000"/>
          <w:lang w:eastAsia="en-AU"/>
        </w:rPr>
      </w:pPr>
      <w:r w:rsidRPr="002226BF">
        <w:drawing>
          <wp:anchor distT="0" distB="0" distL="114300" distR="114300" simplePos="0" relativeHeight="251750400" behindDoc="0" locked="0" layoutInCell="1" allowOverlap="1" wp14:anchorId="3EFDB262" wp14:editId="25B124D5">
            <wp:simplePos x="0" y="0"/>
            <wp:positionH relativeFrom="column">
              <wp:posOffset>3954145</wp:posOffset>
            </wp:positionH>
            <wp:positionV relativeFrom="paragraph">
              <wp:posOffset>167005</wp:posOffset>
            </wp:positionV>
            <wp:extent cx="288290" cy="32893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6BF"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7DEC0F2" wp14:editId="579CB4EB">
                <wp:simplePos x="0" y="0"/>
                <wp:positionH relativeFrom="column">
                  <wp:posOffset>4244975</wp:posOffset>
                </wp:positionH>
                <wp:positionV relativeFrom="paragraph">
                  <wp:posOffset>171450</wp:posOffset>
                </wp:positionV>
                <wp:extent cx="1056640" cy="384175"/>
                <wp:effectExtent l="0" t="0" r="10160" b="158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40" cy="384175"/>
                          <a:chOff x="0" y="0"/>
                          <a:chExt cx="1057054" cy="384313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47" cy="33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" name="Text Box 56"/>
                        <wps:cNvSpPr txBox="1"/>
                        <wps:spPr>
                          <a:xfrm>
                            <a:off x="178904" y="53008"/>
                            <a:ext cx="878150" cy="33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6BF" w:rsidRPr="002226BF" w:rsidRDefault="002226BF" w:rsidP="002226BF">
                              <w:pPr>
                                <w:rPr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working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50" style="position:absolute;margin-left:334.25pt;margin-top:13.5pt;width:83.2pt;height:30.25pt;z-index:251747328" coordsize="10570,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">
                <v:shape id="Picture 55" o:spid="_x0000_s1051" type="#_x0000_t75" style="position:absolute;width:2915;height:3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61a7FAAAA2wAAAA8AAABkcnMvZG93bnJldi54bWxEj81qwzAQhO+FvoPYQm+13EJK5EQxJbSh&#10;vRTyc0hui7WxHVsrYymO+/ZVIJDjMDPfMPN8tK0YqPe1Yw2vSQqCuHCm5lLDbvv1MgXhA7LB1jFp&#10;+CMP+eLxYY6ZcRde07AJpYgQ9hlqqELoMil9UZFFn7iOOHpH11sMUfalND1eIty28i1N36XFmuNC&#10;hR0tKyqazdlqUKfDsPpN90OjvPpRq7Mpl59K6+en8WMGItAY7uFb+9tomEzg+iX+ALn4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etWuxQAAANsAAAAPAAAAAAAAAAAAAAAA&#10;AJ8CAABkcnMvZG93bnJldi54bWxQSwUGAAAAAAQABAD3AAAAkQMAAAAA&#10;">
                  <v:imagedata r:id="rId9" o:title="" chromakey="white"/>
                  <v:path arrowok="t"/>
                </v:shape>
                <v:shape id="Text Box 56" o:spid="_x0000_s1052" type="#_x0000_t202" style="position:absolute;left:1789;top:530;width:8781;height:3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CuL8QA&#10;AADbAAAADwAAAGRycy9kb3ducmV2LnhtbESP0YrCMBRE3wX/IVzBN01XUHerUXZFQfTBXfUDLs3d&#10;ttjclCat1a83guDjMDNnmPmyNYVoqHK5ZQUfwwgEcWJ1zqmC82kz+AThPLLGwjIpuJGD5aLbmWOs&#10;7ZX/qDn6VAQIuxgVZN6XsZQuycigG9qSOHj/tjLog6xSqSu8Brgp5CiKJtJgzmEhw5JWGSWXY20U&#10;fJn1ZVoX+13zW95v9cidd4eftVL9Xvs9A+Gp9e/wq73VCs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ri/EAAAA2wAAAA8AAAAAAAAAAAAAAAAAmAIAAGRycy9k&#10;b3ducmV2LnhtbFBLBQYAAAAABAAEAPUAAACJAwAAAAA=&#10;" filled="f" strokecolor="white [3212]" strokeweight=".5pt">
                  <v:textbox>
                    <w:txbxContent>
                      <w:p w:rsidR="002226BF" w:rsidRPr="002226BF" w:rsidRDefault="002226BF" w:rsidP="002226BF">
                        <w:pPr>
                          <w:rPr>
                            <w:color w:val="FF0000"/>
                          </w:rPr>
                        </w:pPr>
                        <w:proofErr w:type="gramStart"/>
                        <w:r>
                          <w:rPr>
                            <w:color w:val="FF0000"/>
                          </w:rPr>
                          <w:t>working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C84618" w:rsidRDefault="002226BF" w:rsidP="00C84618">
      <w:pPr>
        <w:pStyle w:val="Heading3"/>
      </w:pPr>
      <w:r w:rsidRPr="002226BF">
        <w:drawing>
          <wp:anchor distT="0" distB="0" distL="114300" distR="114300" simplePos="0" relativeHeight="251746304" behindDoc="0" locked="0" layoutInCell="1" allowOverlap="1" wp14:anchorId="31D56D45" wp14:editId="63CDB7FF">
            <wp:simplePos x="0" y="0"/>
            <wp:positionH relativeFrom="column">
              <wp:posOffset>2428240</wp:posOffset>
            </wp:positionH>
            <wp:positionV relativeFrom="paragraph">
              <wp:posOffset>69215</wp:posOffset>
            </wp:positionV>
            <wp:extent cx="288290" cy="32893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18">
        <w:t>Result:</w:t>
      </w:r>
    </w:p>
    <w:p w:rsidR="00C84618" w:rsidRDefault="002226BF" w:rsidP="00C84618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BB71C2" wp14:editId="5D07F8CA">
                <wp:simplePos x="0" y="0"/>
                <wp:positionH relativeFrom="column">
                  <wp:posOffset>4372610</wp:posOffset>
                </wp:positionH>
                <wp:positionV relativeFrom="paragraph">
                  <wp:posOffset>38100</wp:posOffset>
                </wp:positionV>
                <wp:extent cx="2459355" cy="1132840"/>
                <wp:effectExtent l="0" t="0" r="17145" b="101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355" cy="1132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BF" w:rsidRDefault="002226BF" w:rsidP="002226B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Accept:</w:t>
                            </w:r>
                          </w:p>
                          <w:p w:rsidR="002226BF" w:rsidRDefault="002226BF" w:rsidP="002226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567 weeks</w:t>
                            </w:r>
                          </w:p>
                          <w:p w:rsidR="002226BF" w:rsidRDefault="002226BF" w:rsidP="002226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567</w:t>
                            </w: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</w:rPr>
                              <w:t>35</w:t>
                            </w:r>
                            <w:r>
                              <w:rPr>
                                <w:color w:val="FF0000"/>
                              </w:rPr>
                              <w:t xml:space="preserve">00 = </w:t>
                            </w:r>
                            <w:r>
                              <w:rPr>
                                <w:color w:val="FF0000"/>
                              </w:rPr>
                              <w:t>283 5</w:t>
                            </w:r>
                            <w:r>
                              <w:rPr>
                                <w:color w:val="FF0000"/>
                              </w:rPr>
                              <w:t xml:space="preserve">00 </w:t>
                            </w:r>
                          </w:p>
                          <w:p w:rsidR="002226BF" w:rsidRPr="001C2933" w:rsidRDefault="002226BF" w:rsidP="002226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283 500</w:t>
                            </w:r>
                            <w:r>
                              <w:rPr>
                                <w:color w:val="FF0000"/>
                              </w:rPr>
                              <w:t xml:space="preserve"> + </w:t>
                            </w:r>
                            <w:r>
                              <w:rPr>
                                <w:color w:val="FF0000"/>
                              </w:rPr>
                              <w:t>1.55</w:t>
                            </w:r>
                            <w:r>
                              <w:rPr>
                                <w:color w:val="FF0000"/>
                              </w:rPr>
                              <w:t xml:space="preserve"> = $</w:t>
                            </w:r>
                            <w:r>
                              <w:rPr>
                                <w:color w:val="FF0000"/>
                              </w:rPr>
                              <w:t>283 501.55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3" type="#_x0000_t202" style="position:absolute;margin-left:344.3pt;margin-top:3pt;width:193.65pt;height:8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" fillcolor="white [3201]" strokecolor="#c0504d [3205]" strokeweight="2pt">
                <v:textbox>
                  <w:txbxContent>
                    <w:p w:rsidR="002226BF" w:rsidRDefault="002226BF" w:rsidP="002226BF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Accept:</w:t>
                      </w:r>
                    </w:p>
                    <w:p w:rsidR="002226BF" w:rsidRDefault="002226BF" w:rsidP="002226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567 weeks</w:t>
                      </w:r>
                    </w:p>
                    <w:p w:rsidR="002226BF" w:rsidRDefault="002226BF" w:rsidP="002226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567</w:t>
                      </w:r>
                      <w:r>
                        <w:rPr>
                          <w:color w:val="FF0000"/>
                        </w:rPr>
                        <w:t>*</w:t>
                      </w:r>
                      <w:r>
                        <w:rPr>
                          <w:color w:val="FF0000"/>
                        </w:rPr>
                        <w:t>35</w:t>
                      </w:r>
                      <w:r>
                        <w:rPr>
                          <w:color w:val="FF0000"/>
                        </w:rPr>
                        <w:t xml:space="preserve">00 = </w:t>
                      </w:r>
                      <w:r>
                        <w:rPr>
                          <w:color w:val="FF0000"/>
                        </w:rPr>
                        <w:t>283 5</w:t>
                      </w:r>
                      <w:r>
                        <w:rPr>
                          <w:color w:val="FF0000"/>
                        </w:rPr>
                        <w:t xml:space="preserve">00 </w:t>
                      </w:r>
                    </w:p>
                    <w:p w:rsidR="002226BF" w:rsidRPr="001C2933" w:rsidRDefault="002226BF" w:rsidP="002226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283 500</w:t>
                      </w:r>
                      <w:r>
                        <w:rPr>
                          <w:color w:val="FF0000"/>
                        </w:rPr>
                        <w:t xml:space="preserve"> + </w:t>
                      </w:r>
                      <w:r>
                        <w:rPr>
                          <w:color w:val="FF0000"/>
                        </w:rPr>
                        <w:t>1.55</w:t>
                      </w:r>
                      <w:r>
                        <w:rPr>
                          <w:color w:val="FF0000"/>
                        </w:rPr>
                        <w:t xml:space="preserve"> = $</w:t>
                      </w:r>
                      <w:r>
                        <w:rPr>
                          <w:color w:val="FF0000"/>
                        </w:rPr>
                        <w:t>283 501.55</w:t>
                      </w:r>
                    </w:p>
                  </w:txbxContent>
                </v:textbox>
              </v:shape>
            </w:pict>
          </mc:Fallback>
        </mc:AlternateContent>
      </w:r>
      <w:r w:rsidR="00C84618">
        <w:t xml:space="preserve">Term Length </w:t>
      </w:r>
      <w:r w:rsidR="00C84618">
        <w:tab/>
        <w:t>= 568 weeks</w:t>
      </w:r>
      <w:r w:rsidR="00C84618">
        <w:tab/>
      </w:r>
      <w:r>
        <w:t>OR   567</w:t>
      </w:r>
    </w:p>
    <w:p w:rsidR="00C84618" w:rsidRDefault="00C84618" w:rsidP="00C84618">
      <w:pPr>
        <w:spacing w:after="0"/>
        <w:ind w:left="720" w:firstLine="720"/>
      </w:pPr>
      <w:r>
        <w:t xml:space="preserve">= 568 / 52 </w:t>
      </w:r>
    </w:p>
    <w:p w:rsidR="00C84618" w:rsidRDefault="00C84618" w:rsidP="00C84618">
      <w:pPr>
        <w:spacing w:after="0"/>
        <w:ind w:left="720" w:firstLine="720"/>
      </w:pPr>
      <w:r>
        <w:t>= 10.92307692 years</w:t>
      </w:r>
    </w:p>
    <w:p w:rsidR="00C84618" w:rsidRDefault="00C84618" w:rsidP="00C84618">
      <w:pPr>
        <w:spacing w:after="0"/>
      </w:pPr>
    </w:p>
    <w:p w:rsidR="00C84618" w:rsidRDefault="002226BF" w:rsidP="00C84618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 w:rsidRPr="002226BF">
        <w:drawing>
          <wp:anchor distT="0" distB="0" distL="114300" distR="114300" simplePos="0" relativeHeight="251748352" behindDoc="0" locked="0" layoutInCell="1" allowOverlap="1" wp14:anchorId="17A44F2D" wp14:editId="157E4220">
            <wp:simplePos x="0" y="0"/>
            <wp:positionH relativeFrom="column">
              <wp:posOffset>3760470</wp:posOffset>
            </wp:positionH>
            <wp:positionV relativeFrom="paragraph">
              <wp:posOffset>10160</wp:posOffset>
            </wp:positionV>
            <wp:extent cx="288290" cy="32893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18">
        <w:t xml:space="preserve">Total Return over term = </w:t>
      </w:r>
      <w:proofErr w:type="gramStart"/>
      <w:r w:rsidR="00C84618" w:rsidRPr="006F4898">
        <w:rPr>
          <w:rFonts w:ascii="Calibri" w:eastAsia="Times New Roman" w:hAnsi="Calibri" w:cs="Times New Roman"/>
          <w:color w:val="000000"/>
          <w:lang w:eastAsia="en-AU"/>
        </w:rPr>
        <w:t xml:space="preserve">$  </w:t>
      </w:r>
      <w:r w:rsidR="00C84618">
        <w:rPr>
          <w:rFonts w:ascii="Calibri" w:eastAsia="Times New Roman" w:hAnsi="Calibri" w:cs="Times New Roman"/>
          <w:color w:val="000000"/>
          <w:lang w:eastAsia="en-AU"/>
        </w:rPr>
        <w:t>18,501.52</w:t>
      </w:r>
      <w:proofErr w:type="gramEnd"/>
      <w:r w:rsidR="00C84618" w:rsidRPr="006F4898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C84618">
        <w:rPr>
          <w:rFonts w:ascii="Calibri" w:eastAsia="Times New Roman" w:hAnsi="Calibri" w:cs="Times New Roman"/>
          <w:color w:val="000000"/>
          <w:lang w:eastAsia="en-AU"/>
        </w:rPr>
        <w:t>(interest) + 265,000 (initial)</w:t>
      </w:r>
      <w:r w:rsidRPr="002226BF">
        <w:rPr>
          <w:noProof/>
          <w:lang w:eastAsia="en-AU"/>
        </w:rPr>
        <w:t xml:space="preserve"> </w:t>
      </w:r>
    </w:p>
    <w:p w:rsidR="00C84618" w:rsidRPr="006F4898" w:rsidRDefault="00C84618" w:rsidP="00C84618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  <w:t>= $283,501.52</w:t>
      </w:r>
    </w:p>
    <w:p w:rsidR="0080794E" w:rsidRDefault="0080794E" w:rsidP="00F763B4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EA7987" wp14:editId="0E44DDAD">
                <wp:simplePos x="0" y="0"/>
                <wp:positionH relativeFrom="column">
                  <wp:posOffset>46355</wp:posOffset>
                </wp:positionH>
                <wp:positionV relativeFrom="paragraph">
                  <wp:posOffset>189230</wp:posOffset>
                </wp:positionV>
                <wp:extent cx="2452370" cy="2978785"/>
                <wp:effectExtent l="0" t="0" r="2413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 w:rsidP="00362526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Ratio </w:t>
                            </w:r>
                            <w:r>
                              <w:tab/>
                              <w:t>=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0.0125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1C67E4" w:rsidRDefault="001C67E4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1.00024038461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265,000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x 1.00024 - 500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567</w:t>
                            </w:r>
                            <w:r>
                              <w:t xml:space="preserve"> = 1.515131</w:t>
                            </w:r>
                            <w:r>
                              <w:tab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56</w:t>
                            </w:r>
                            <w:r w:rsidRPr="006E4A07">
                              <w:rPr>
                                <w:vertAlign w:val="subscript"/>
                              </w:rPr>
                              <w:t>8</w:t>
                            </w:r>
                            <w:r>
                              <w:t xml:space="preserve"> = -498.5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>Rounds to 567 years, 568</w:t>
                            </w:r>
                            <w:r w:rsidRPr="006E4A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year: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 xml:space="preserve">500 – 1.5515131 = </w:t>
                            </w:r>
                            <w:proofErr w:type="gramStart"/>
                            <w:r>
                              <w:t>498.4848689  –</w:t>
                            </w:r>
                            <w:proofErr w:type="gramEnd"/>
                            <w:r>
                              <w:t xml:space="preserve"> 498.5 = 0.0151311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>Total return = 567*500 + 498.4848689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  <w:r>
                              <w:tab/>
                              <w:t xml:space="preserve">        = 283,998.4849</w:t>
                            </w:r>
                          </w:p>
                          <w:p w:rsidR="001C67E4" w:rsidRDefault="001C67E4" w:rsidP="00C84618">
                            <w:pPr>
                              <w:spacing w:after="0"/>
                            </w:pPr>
                            <w:r>
                              <w:t>Interest = 283998.4849 –265000 +0.0151 = 18998.50</w:t>
                            </w:r>
                          </w:p>
                          <w:p w:rsidR="001C67E4" w:rsidRDefault="001C67E4" w:rsidP="0036252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margin-left:3.65pt;margin-top:14.9pt;width:193.1pt;height:23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" fillcolor="white [3201]" strokeweight=".5pt">
                <v:textbox>
                  <w:txbxContent>
                    <w:p w:rsidR="001C67E4" w:rsidRPr="006E4A07" w:rsidRDefault="001C67E4" w:rsidP="00362526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1C67E4" w:rsidRDefault="001C67E4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Ratio </w:t>
                      </w:r>
                      <w:r>
                        <w:tab/>
                        <w:t>=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0.0125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1C67E4" w:rsidRDefault="001C67E4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= 1.00024038461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265,000 </w:t>
                      </w:r>
                      <w:r>
                        <w:tab/>
                      </w: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x 1.00024 - 500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567</w:t>
                      </w:r>
                      <w:r>
                        <w:t xml:space="preserve"> = 1.515131</w:t>
                      </w:r>
                      <w:r>
                        <w:tab/>
                        <w:t>T</w:t>
                      </w:r>
                      <w:r>
                        <w:rPr>
                          <w:vertAlign w:val="subscript"/>
                        </w:rPr>
                        <w:t>56</w:t>
                      </w:r>
                      <w:r w:rsidRPr="006E4A07">
                        <w:rPr>
                          <w:vertAlign w:val="subscript"/>
                        </w:rPr>
                        <w:t>8</w:t>
                      </w:r>
                      <w:r>
                        <w:t xml:space="preserve"> = -498.5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>Rounds to 567 years, 568</w:t>
                      </w:r>
                      <w:r w:rsidRPr="006E4A07">
                        <w:rPr>
                          <w:vertAlign w:val="superscript"/>
                        </w:rPr>
                        <w:t>th</w:t>
                      </w:r>
                      <w:r>
                        <w:t xml:space="preserve"> year: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 xml:space="preserve">500 – 1.5515131 = </w:t>
                      </w:r>
                      <w:proofErr w:type="gramStart"/>
                      <w:r>
                        <w:t>498.4848689  –</w:t>
                      </w:r>
                      <w:proofErr w:type="gramEnd"/>
                      <w:r>
                        <w:t xml:space="preserve"> 498.5 = 0.0151311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>Total return = 567*500 + 498.4848689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  <w:r>
                        <w:tab/>
                        <w:t xml:space="preserve">        = 283,998.4849</w:t>
                      </w:r>
                    </w:p>
                    <w:p w:rsidR="001C67E4" w:rsidRDefault="001C67E4" w:rsidP="00C84618">
                      <w:pPr>
                        <w:spacing w:after="0"/>
                      </w:pPr>
                      <w:r>
                        <w:t>Interest = 283998.4849 –265000 +0.0151 = 18998.50</w:t>
                      </w:r>
                    </w:p>
                    <w:p w:rsidR="001C67E4" w:rsidRDefault="001C67E4" w:rsidP="0036252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E34BA" wp14:editId="7759A4D3">
                <wp:simplePos x="0" y="0"/>
                <wp:positionH relativeFrom="column">
                  <wp:posOffset>3089275</wp:posOffset>
                </wp:positionH>
                <wp:positionV relativeFrom="paragraph">
                  <wp:posOffset>24765</wp:posOffset>
                </wp:positionV>
                <wp:extent cx="3461385" cy="3390265"/>
                <wp:effectExtent l="0" t="0" r="24765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339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 w:rsidP="00790EE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Finance</w:t>
                            </w:r>
                            <w:r w:rsidRPr="006E4A07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 xml:space="preserve">Number of compounding periods </w:t>
                            </w:r>
                            <w:proofErr w:type="gramStart"/>
                            <w:r>
                              <w:t>=  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proofErr w:type="gramEnd"/>
                            <w:r>
                              <w:t xml:space="preserve"> to find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Interest (% p.a.) = 1.25%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Initial Investment = -265,000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Amount Withdrawn each period = 500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Future Value = 0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Number of withdraws per year = 52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Number of times interest is compounded per year = 52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Number of compounding periods = 567.0030306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Term = 567.0030306/</w:t>
                            </w:r>
                            <w:proofErr w:type="gramStart"/>
                            <w:r>
                              <w:t>52  =</w:t>
                            </w:r>
                            <w:proofErr w:type="gramEnd"/>
                            <w:r>
                              <w:t xml:space="preserve"> 10.90390443 years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 xml:space="preserve">Total Return </w:t>
                            </w:r>
                            <w:r>
                              <w:tab/>
                              <w:t xml:space="preserve">= 567.0030306*500 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= 283501.5153   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  <w:r>
                              <w:t>Interest = 283501.5153   - 265,000 = 18501.5153</w:t>
                            </w: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</w:p>
                          <w:p w:rsidR="001C67E4" w:rsidRDefault="001C67E4" w:rsidP="00790E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5" type="#_x0000_t202" style="position:absolute;margin-left:243.25pt;margin-top:1.95pt;width:272.55pt;height:26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" fillcolor="white [3201]" strokeweight=".5pt">
                <v:textbox>
                  <w:txbxContent>
                    <w:p w:rsidR="001C67E4" w:rsidRPr="006E4A07" w:rsidRDefault="001C67E4" w:rsidP="00790EE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Finance</w:t>
                      </w:r>
                      <w:r w:rsidRPr="006E4A07">
                        <w:rPr>
                          <w:u w:val="single"/>
                        </w:rPr>
                        <w:t>: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 xml:space="preserve">Number of compounding periods </w:t>
                      </w:r>
                      <w:proofErr w:type="gramStart"/>
                      <w:r>
                        <w:t>=  ??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need</w:t>
                      </w:r>
                      <w:proofErr w:type="gramEnd"/>
                      <w:r>
                        <w:t xml:space="preserve"> to find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Interest (% p.a.) = 1.25%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Initial Investment = -265,000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Amount Withdrawn each period = 500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Future Value = 0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Number of withdraws per year = 52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Number of times interest is compounded per year = 52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Number of compounding periods = 567.0030306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Term = 567.0030306/</w:t>
                      </w:r>
                      <w:proofErr w:type="gramStart"/>
                      <w:r>
                        <w:t>52  =</w:t>
                      </w:r>
                      <w:proofErr w:type="gramEnd"/>
                      <w:r>
                        <w:t xml:space="preserve"> 10.90390443 years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 xml:space="preserve">Total Return </w:t>
                      </w:r>
                      <w:r>
                        <w:tab/>
                        <w:t xml:space="preserve">= 567.0030306*500 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= 283501.5153   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  <w:r>
                        <w:t>Interest = 283501.5153   - 265,000 = 18501.5153</w:t>
                      </w:r>
                    </w:p>
                    <w:p w:rsidR="001C67E4" w:rsidRDefault="001C67E4" w:rsidP="00790EE1">
                      <w:pPr>
                        <w:spacing w:after="0"/>
                      </w:pPr>
                    </w:p>
                    <w:p w:rsidR="001C67E4" w:rsidRDefault="001C67E4" w:rsidP="00790EE1">
                      <w:pPr>
                        <w:spacing w:after="0"/>
                      </w:pPr>
                    </w:p>
                    <w:p w:rsidR="001C67E4" w:rsidRDefault="001C67E4" w:rsidP="00790E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80794E">
      <w:pPr>
        <w:pStyle w:val="Heading2"/>
      </w:pPr>
      <w:r>
        <w:lastRenderedPageBreak/>
        <w:t>Scheme 5 – House</w:t>
      </w:r>
    </w:p>
    <w:p w:rsidR="0080794E" w:rsidRDefault="0080794E" w:rsidP="0080794E">
      <w:pPr>
        <w:spacing w:after="0"/>
      </w:pPr>
      <w:r>
        <w:t>Spend $300,000 on a house</w:t>
      </w:r>
    </w:p>
    <w:p w:rsidR="0080794E" w:rsidRDefault="0080794E" w:rsidP="0080794E">
      <w:pPr>
        <w:spacing w:after="0"/>
      </w:pPr>
      <w:r>
        <w:t>House inflation rate is 2.1% p.a.</w:t>
      </w:r>
    </w:p>
    <w:p w:rsidR="0080794E" w:rsidRDefault="0080794E" w:rsidP="0080794E">
      <w:pPr>
        <w:spacing w:after="0"/>
      </w:pPr>
      <w:r>
        <w:t xml:space="preserve">Term = 20 </w:t>
      </w:r>
      <w:proofErr w:type="spellStart"/>
      <w:r>
        <w:t>yrs</w:t>
      </w:r>
      <w:proofErr w:type="spellEnd"/>
    </w:p>
    <w:p w:rsidR="0080794E" w:rsidRDefault="0080794E" w:rsidP="0080794E">
      <w:pPr>
        <w:spacing w:after="0"/>
      </w:pPr>
    </w:p>
    <w:p w:rsidR="0080794E" w:rsidRDefault="0080794E" w:rsidP="0080794E">
      <w:pPr>
        <w:spacing w:after="0"/>
      </w:pPr>
      <w:r>
        <w:t xml:space="preserve">Using </w:t>
      </w:r>
      <w:proofErr w:type="spellStart"/>
      <w:r>
        <w:t>spreadsheet</w:t>
      </w:r>
      <w:proofErr w:type="spellEnd"/>
      <w:r>
        <w:t>:</w:t>
      </w:r>
    </w:p>
    <w:p w:rsidR="0080794E" w:rsidRDefault="0080794E" w:rsidP="0080794E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80794E" w:rsidRDefault="009747C0" w:rsidP="0080794E">
      <w:pPr>
        <w:rPr>
          <w:rFonts w:ascii="Calibri" w:eastAsia="Times New Roman" w:hAnsi="Calibri" w:cs="Times New Roman"/>
          <w:color w:val="000000"/>
          <w:lang w:eastAsia="en-AU"/>
        </w:rPr>
      </w:pPr>
      <w:r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75BC34" wp14:editId="3FC1BF21">
                <wp:simplePos x="0" y="0"/>
                <wp:positionH relativeFrom="column">
                  <wp:posOffset>3357514</wp:posOffset>
                </wp:positionH>
                <wp:positionV relativeFrom="paragraph">
                  <wp:posOffset>68517</wp:posOffset>
                </wp:positionV>
                <wp:extent cx="2670015" cy="327025"/>
                <wp:effectExtent l="0" t="0" r="16510" b="644525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015" cy="327025"/>
                        </a:xfrm>
                        <a:prstGeom prst="wedgeRoundRectCallout">
                          <a:avLst>
                            <a:gd name="adj1" fmla="val -46341"/>
                            <a:gd name="adj2" fmla="val 2434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80794E">
                            <w:pPr>
                              <w:spacing w:after="0"/>
                              <w:jc w:val="center"/>
                            </w:pPr>
                            <w:r>
                              <w:t>= Remaining Investment – 300,000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0" o:spid="_x0000_s1056" type="#_x0000_t62" style="position:absolute;margin-left:264.35pt;margin-top:5.4pt;width:210.25pt;height: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" adj="790,63387" fillcolor="white [3201]" strokecolor="#4f81bd [3204]" strokeweight="2pt">
                <v:textbox>
                  <w:txbxContent>
                    <w:p w:rsidR="001C67E4" w:rsidRDefault="001C67E4" w:rsidP="0080794E">
                      <w:pPr>
                        <w:spacing w:after="0"/>
                        <w:jc w:val="center"/>
                      </w:pPr>
                      <w:r>
                        <w:t>= Remaining Investment – 300,000</w:t>
                      </w:r>
                    </w:p>
                  </w:txbxContent>
                </v:textbox>
              </v:shape>
            </w:pict>
          </mc:Fallback>
        </mc:AlternateContent>
      </w:r>
      <w:r w:rsidR="0080794E"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C544C8" wp14:editId="12EC751D">
                <wp:simplePos x="0" y="0"/>
                <wp:positionH relativeFrom="column">
                  <wp:posOffset>577850</wp:posOffset>
                </wp:positionH>
                <wp:positionV relativeFrom="paragraph">
                  <wp:posOffset>67310</wp:posOffset>
                </wp:positionV>
                <wp:extent cx="2499360" cy="393700"/>
                <wp:effectExtent l="0" t="0" r="15240" b="38735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93700"/>
                        </a:xfrm>
                        <a:prstGeom prst="wedgeRoundRectCallout">
                          <a:avLst>
                            <a:gd name="adj1" fmla="val -12794"/>
                            <a:gd name="adj2" fmla="val 1358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Default="001C67E4" w:rsidP="0080794E">
                            <w:pPr>
                              <w:spacing w:after="0"/>
                              <w:jc w:val="center"/>
                            </w:pPr>
                            <w:r>
                              <w:t xml:space="preserve">=Cell above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0.021))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3" o:spid="_x0000_s1057" type="#_x0000_t62" style="position:absolute;margin-left:45.5pt;margin-top:5.3pt;width:196.8pt;height:3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" adj="8036,40133" fillcolor="white [3201]" strokecolor="#4f81bd [3204]" strokeweight="2pt">
                <v:textbox>
                  <w:txbxContent>
                    <w:p w:rsidR="001C67E4" w:rsidRDefault="001C67E4" w:rsidP="0080794E">
                      <w:pPr>
                        <w:spacing w:after="0"/>
                        <w:jc w:val="center"/>
                      </w:pPr>
                      <w:r>
                        <w:t xml:space="preserve">=Cell above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>
                        <w:t>(</w:t>
                      </w:r>
                      <w:proofErr w:type="gramEnd"/>
                      <w:r>
                        <w:t>0.021))</w:t>
                      </w:r>
                    </w:p>
                  </w:txbxContent>
                </v:textbox>
              </v:shape>
            </w:pict>
          </mc:Fallback>
        </mc:AlternateContent>
      </w:r>
    </w:p>
    <w:p w:rsidR="0080794E" w:rsidRDefault="0080794E" w:rsidP="0080794E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80794E" w:rsidRPr="0080794E" w:rsidRDefault="0080794E" w:rsidP="0080794E"/>
    <w:tbl>
      <w:tblPr>
        <w:tblW w:w="5812" w:type="dxa"/>
        <w:tblInd w:w="817" w:type="dxa"/>
        <w:tblLook w:val="04A0" w:firstRow="1" w:lastRow="0" w:firstColumn="1" w:lastColumn="0" w:noHBand="0" w:noVBand="1"/>
      </w:tblPr>
      <w:tblGrid>
        <w:gridCol w:w="1436"/>
        <w:gridCol w:w="2533"/>
        <w:gridCol w:w="1843"/>
      </w:tblGrid>
      <w:tr w:rsidR="009747C0" w:rsidRPr="009747C0" w:rsidTr="009747C0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Period No. 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Remaining Investment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Inflation</w:t>
            </w:r>
          </w:p>
        </w:tc>
      </w:tr>
      <w:tr w:rsidR="009747C0" w:rsidRPr="009747C0" w:rsidTr="009747C0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300,000.00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-   </w:t>
            </w:r>
          </w:p>
        </w:tc>
      </w:tr>
      <w:tr w:rsidR="009747C0" w:rsidRPr="009747C0" w:rsidTr="009747C0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306,300.00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6,300.00 </w:t>
            </w:r>
          </w:p>
        </w:tc>
      </w:tr>
      <w:tr w:rsidR="009747C0" w:rsidRPr="009747C0" w:rsidTr="009747C0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312,732.30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12,732.30 </w:t>
            </w:r>
          </w:p>
        </w:tc>
      </w:tr>
    </w:tbl>
    <w:p w:rsidR="00344880" w:rsidRDefault="009747C0" w:rsidP="009747C0">
      <w:pPr>
        <w:spacing w:after="0"/>
        <w:ind w:firstLine="720"/>
      </w:pPr>
      <w:r>
        <w:t>…</w:t>
      </w:r>
    </w:p>
    <w:tbl>
      <w:tblPr>
        <w:tblW w:w="6536" w:type="dxa"/>
        <w:tblInd w:w="93" w:type="dxa"/>
        <w:tblLook w:val="04A0" w:firstRow="1" w:lastRow="0" w:firstColumn="1" w:lastColumn="0" w:noHBand="0" w:noVBand="1"/>
      </w:tblPr>
      <w:tblGrid>
        <w:gridCol w:w="2160"/>
        <w:gridCol w:w="2533"/>
        <w:gridCol w:w="1843"/>
      </w:tblGrid>
      <w:tr w:rsidR="009747C0" w:rsidRPr="009747C0" w:rsidTr="009747C0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436,098.52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136,098.52 </w:t>
            </w:r>
          </w:p>
        </w:tc>
      </w:tr>
      <w:tr w:rsidR="009747C0" w:rsidRPr="009747C0" w:rsidTr="009747C0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19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445,256.59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145,256.59 </w:t>
            </w:r>
          </w:p>
        </w:tc>
      </w:tr>
      <w:tr w:rsidR="009747C0" w:rsidRPr="009747C0" w:rsidTr="009747C0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454,606.98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154,606.98 </w:t>
            </w:r>
          </w:p>
        </w:tc>
      </w:tr>
    </w:tbl>
    <w:p w:rsidR="009747C0" w:rsidRDefault="009747C0" w:rsidP="00F763B4">
      <w:pPr>
        <w:spacing w:after="0"/>
      </w:pPr>
    </w:p>
    <w:p w:rsidR="009747C0" w:rsidRDefault="009747C0" w:rsidP="00F763B4">
      <w:pPr>
        <w:spacing w:after="0"/>
      </w:pPr>
    </w:p>
    <w:p w:rsidR="009747C0" w:rsidRDefault="002226BF" w:rsidP="009747C0">
      <w:pPr>
        <w:pStyle w:val="Heading3"/>
      </w:pPr>
      <w:r w:rsidRPr="002226BF">
        <w:drawing>
          <wp:anchor distT="0" distB="0" distL="114300" distR="114300" simplePos="0" relativeHeight="251754496" behindDoc="0" locked="0" layoutInCell="1" allowOverlap="1" wp14:anchorId="7C8956AC" wp14:editId="3BCEF387">
            <wp:simplePos x="0" y="0"/>
            <wp:positionH relativeFrom="column">
              <wp:posOffset>1626235</wp:posOffset>
            </wp:positionH>
            <wp:positionV relativeFrom="paragraph">
              <wp:posOffset>161290</wp:posOffset>
            </wp:positionV>
            <wp:extent cx="288290" cy="32893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7C0">
        <w:t>Result:</w:t>
      </w:r>
    </w:p>
    <w:p w:rsidR="009747C0" w:rsidRDefault="009747C0" w:rsidP="009747C0">
      <w:pPr>
        <w:spacing w:after="0"/>
      </w:pPr>
      <w:r>
        <w:t xml:space="preserve">Term Length </w:t>
      </w:r>
      <w:r>
        <w:tab/>
        <w:t>= 20 years</w:t>
      </w:r>
      <w:r>
        <w:tab/>
      </w:r>
    </w:p>
    <w:p w:rsidR="009747C0" w:rsidRDefault="002226BF" w:rsidP="009747C0">
      <w:pPr>
        <w:spacing w:after="0"/>
      </w:pPr>
      <w:r w:rsidRPr="002226BF">
        <w:drawing>
          <wp:anchor distT="0" distB="0" distL="114300" distR="114300" simplePos="0" relativeHeight="251755520" behindDoc="0" locked="0" layoutInCell="1" allowOverlap="1" wp14:anchorId="76684CC7" wp14:editId="1A566ECC">
            <wp:simplePos x="0" y="0"/>
            <wp:positionH relativeFrom="column">
              <wp:posOffset>2939415</wp:posOffset>
            </wp:positionH>
            <wp:positionV relativeFrom="paragraph">
              <wp:posOffset>166370</wp:posOffset>
            </wp:positionV>
            <wp:extent cx="288290" cy="32893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7C0" w:rsidRDefault="009747C0" w:rsidP="009747C0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>
        <w:t xml:space="preserve">Total Return over term = </w:t>
      </w:r>
      <w:proofErr w:type="gramStart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$  </w:t>
      </w:r>
      <w:r>
        <w:rPr>
          <w:rFonts w:ascii="Calibri" w:eastAsia="Times New Roman" w:hAnsi="Calibri" w:cs="Times New Roman"/>
          <w:color w:val="000000"/>
          <w:lang w:eastAsia="en-AU"/>
        </w:rPr>
        <w:t>154,606.98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+ 300,000 </w:t>
      </w:r>
    </w:p>
    <w:p w:rsidR="009747C0" w:rsidRDefault="009747C0" w:rsidP="009747C0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  <w:t>= $454,606.98</w:t>
      </w:r>
    </w:p>
    <w:p w:rsidR="009747C0" w:rsidRPr="006F4898" w:rsidRDefault="009747C0" w:rsidP="009747C0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F218EF" w:rsidRDefault="00F218EF" w:rsidP="00F763B4">
      <w:pPr>
        <w:spacing w:after="0"/>
      </w:pPr>
      <w:r w:rsidRPr="009747C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84AA9D" wp14:editId="0691F2B3">
                <wp:simplePos x="0" y="0"/>
                <wp:positionH relativeFrom="column">
                  <wp:posOffset>3234055</wp:posOffset>
                </wp:positionH>
                <wp:positionV relativeFrom="paragraph">
                  <wp:posOffset>97155</wp:posOffset>
                </wp:positionV>
                <wp:extent cx="3461385" cy="3390265"/>
                <wp:effectExtent l="0" t="0" r="24765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339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 w:rsidP="009747C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Finance</w:t>
                            </w:r>
                            <w:r w:rsidRPr="006E4A07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 xml:space="preserve">Number of compounding periods </w:t>
                            </w:r>
                            <w:proofErr w:type="gramStart"/>
                            <w:r>
                              <w:t>=  20</w:t>
                            </w:r>
                            <w:proofErr w:type="gramEnd"/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Interest (% p.a.) = 2.1%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Initial Investment = -300,000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Amount Withdrawn each period = 0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 xml:space="preserve">Future Value </w:t>
                            </w:r>
                            <w:proofErr w:type="gramStart"/>
                            <w:r>
                              <w:t>= 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proofErr w:type="gramEnd"/>
                            <w:r>
                              <w:t xml:space="preserve"> to find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Number of withdraws per year = 1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Number of times interest is compounded per year = 1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Future Value= $454,606.9767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Term = 20 years</w:t>
                            </w:r>
                          </w:p>
                          <w:p w:rsidR="001C67E4" w:rsidRDefault="001C67E4" w:rsidP="000A40BC">
                            <w:pPr>
                              <w:spacing w:after="0"/>
                            </w:pPr>
                            <w:r>
                              <w:t xml:space="preserve">Total Return </w:t>
                            </w:r>
                            <w:r>
                              <w:tab/>
                              <w:t>= $454,606.9767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proofErr w:type="gramStart"/>
                            <w:r>
                              <w:t>Inflation  =</w:t>
                            </w:r>
                            <w:proofErr w:type="gramEnd"/>
                            <w:r>
                              <w:t xml:space="preserve"> $454,606.9767.5153   - 300,000 = 154,606.98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8" type="#_x0000_t202" style="position:absolute;margin-left:254.65pt;margin-top:7.65pt;width:272.55pt;height:26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" fillcolor="white [3201]" strokeweight=".5pt">
                <v:textbox>
                  <w:txbxContent>
                    <w:p w:rsidR="001C67E4" w:rsidRPr="006E4A07" w:rsidRDefault="001C67E4" w:rsidP="009747C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Finance</w:t>
                      </w:r>
                      <w:r w:rsidRPr="006E4A07">
                        <w:rPr>
                          <w:u w:val="single"/>
                        </w:rPr>
                        <w:t>: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 xml:space="preserve">Number of compounding periods </w:t>
                      </w:r>
                      <w:proofErr w:type="gramStart"/>
                      <w:r>
                        <w:t>=  20</w:t>
                      </w:r>
                      <w:proofErr w:type="gramEnd"/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Interest (% p.a.) = 2.1%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Initial Investment = -300,000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Amount Withdrawn each period = 0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 xml:space="preserve">Future Value </w:t>
                      </w:r>
                      <w:proofErr w:type="gramStart"/>
                      <w:r>
                        <w:t>= ??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need</w:t>
                      </w:r>
                      <w:proofErr w:type="gramEnd"/>
                      <w:r>
                        <w:t xml:space="preserve"> to find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Number of withdraws per year = 1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Number of times interest is compounded per year = 1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Future Value= $454,606.9767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Term = 20 years</w:t>
                      </w:r>
                    </w:p>
                    <w:p w:rsidR="001C67E4" w:rsidRDefault="001C67E4" w:rsidP="000A40BC">
                      <w:pPr>
                        <w:spacing w:after="0"/>
                      </w:pPr>
                      <w:r>
                        <w:t xml:space="preserve">Total Return </w:t>
                      </w:r>
                      <w:r>
                        <w:tab/>
                        <w:t>= $454,606.9767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proofErr w:type="gramStart"/>
                      <w:r>
                        <w:t>Inflation  =</w:t>
                      </w:r>
                      <w:proofErr w:type="gramEnd"/>
                      <w:r>
                        <w:t xml:space="preserve"> $454,606.9767.5153   - 300,000 = 154,606.98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</w:p>
                    <w:p w:rsidR="001C67E4" w:rsidRDefault="001C67E4" w:rsidP="009747C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9747C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4A0F1" wp14:editId="1B6F2900">
                <wp:simplePos x="0" y="0"/>
                <wp:positionH relativeFrom="column">
                  <wp:posOffset>191135</wp:posOffset>
                </wp:positionH>
                <wp:positionV relativeFrom="paragraph">
                  <wp:posOffset>86995</wp:posOffset>
                </wp:positionV>
                <wp:extent cx="2452370" cy="2978785"/>
                <wp:effectExtent l="0" t="0" r="2413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7E4" w:rsidRPr="006E4A07" w:rsidRDefault="001C67E4" w:rsidP="009747C0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Ratio </w:t>
                            </w:r>
                            <w:r>
                              <w:tab/>
                              <w:t>=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1+0.021)</m:t>
                              </m:r>
                            </m:oMath>
                          </w:p>
                          <w:p w:rsidR="001C67E4" w:rsidRDefault="001C67E4" w:rsidP="009747C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1.021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300,000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x 1.021 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19</w:t>
                            </w:r>
                            <w:r>
                              <w:t xml:space="preserve"> = 445256.588      T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454606.9767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20</w:t>
                            </w:r>
                            <w:r>
                              <w:rPr>
                                <w:vertAlign w:val="superscript"/>
                              </w:rPr>
                              <w:t>t</w:t>
                            </w:r>
                            <w:r w:rsidRPr="006E4A07">
                              <w:rPr>
                                <w:vertAlign w:val="superscript"/>
                              </w:rPr>
                              <w:t>h</w:t>
                            </w:r>
                            <w:r>
                              <w:t xml:space="preserve"> year: 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Total return = $454,606.98 (2dp)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ab/>
                              <w:t xml:space="preserve">        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>Inflation = $454,606.98 – 300000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  <w:r>
                              <w:tab/>
                              <w:t xml:space="preserve">  = $154,606.98</w:t>
                            </w:r>
                          </w:p>
                          <w:p w:rsidR="001C67E4" w:rsidRDefault="001C67E4" w:rsidP="009747C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9" type="#_x0000_t202" style="position:absolute;margin-left:15.05pt;margin-top:6.85pt;width:193.1pt;height:23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" fillcolor="white [3201]" strokeweight=".5pt">
                <v:textbox>
                  <w:txbxContent>
                    <w:p w:rsidR="001C67E4" w:rsidRPr="006E4A07" w:rsidRDefault="001C67E4" w:rsidP="009747C0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1C67E4" w:rsidRDefault="001C67E4" w:rsidP="009747C0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Ratio </w:t>
                      </w:r>
                      <w:r>
                        <w:tab/>
                        <w:t>=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1+0.021)</m:t>
                        </m:r>
                      </m:oMath>
                    </w:p>
                    <w:p w:rsidR="001C67E4" w:rsidRDefault="001C67E4" w:rsidP="009747C0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= 1.021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300,000 </w:t>
                      </w:r>
                      <w:r>
                        <w:tab/>
                      </w: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x 1.021 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19</w:t>
                      </w:r>
                      <w:r>
                        <w:t xml:space="preserve"> = 445256.588      T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454606.9767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20</w:t>
                      </w:r>
                      <w:r>
                        <w:rPr>
                          <w:vertAlign w:val="superscript"/>
                        </w:rPr>
                        <w:t>t</w:t>
                      </w:r>
                      <w:r w:rsidRPr="006E4A07">
                        <w:rPr>
                          <w:vertAlign w:val="superscript"/>
                        </w:rPr>
                        <w:t>h</w:t>
                      </w:r>
                      <w:r>
                        <w:t xml:space="preserve"> year: 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Total return = $454,606.98 (2dp)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ab/>
                        <w:t xml:space="preserve">        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>Inflation = $454,606.98 – 300000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  <w:r>
                        <w:tab/>
                        <w:t xml:space="preserve">  = $154,606.98</w:t>
                      </w:r>
                    </w:p>
                    <w:p w:rsidR="001C67E4" w:rsidRDefault="001C67E4" w:rsidP="009747C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9747C0" w:rsidRDefault="009747C0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2226BF" w:rsidP="00535A33">
      <w:pPr>
        <w:pStyle w:val="Heading2"/>
      </w:pPr>
      <w:r w:rsidRPr="002226BF">
        <w:lastRenderedPageBreak/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0F70E62" wp14:editId="70EF74F4">
                <wp:simplePos x="0" y="0"/>
                <wp:positionH relativeFrom="column">
                  <wp:posOffset>3258296</wp:posOffset>
                </wp:positionH>
                <wp:positionV relativeFrom="paragraph">
                  <wp:posOffset>-133350</wp:posOffset>
                </wp:positionV>
                <wp:extent cx="1056640" cy="384175"/>
                <wp:effectExtent l="0" t="0" r="10160" b="158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40" cy="384175"/>
                          <a:chOff x="0" y="0"/>
                          <a:chExt cx="1057054" cy="384313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47" cy="33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" name="Text Box 67"/>
                        <wps:cNvSpPr txBox="1"/>
                        <wps:spPr>
                          <a:xfrm>
                            <a:off x="178904" y="53008"/>
                            <a:ext cx="878150" cy="33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6BF" w:rsidRPr="002226BF" w:rsidRDefault="002226BF" w:rsidP="002226B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60" style="position:absolute;margin-left:256.55pt;margin-top:-10.5pt;width:83.2pt;height:30.25pt;z-index:251760640" coordsize="10570,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">
                <v:shape id="Picture 66" o:spid="_x0000_s1061" type="#_x0000_t75" style="position:absolute;width:2915;height:3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EgWTFAAAA2wAAAA8AAABkcnMvZG93bnJldi54bWxEj0FrwkAUhO8F/8PyhN6aTXsIbuoairTS&#10;XoSqB3t7ZF+TNNm3IbvG+O/dguBxmJlvmGUx2U6MNPjGsYbnJAVBXDrTcKXhsP94WoDwAdlg55g0&#10;XMhDsZo9LDE37szfNO5CJSKEfY4a6hD6XEpf1mTRJ64njt6vGyyGKIdKmgHPEW47+ZKmmbTYcFyo&#10;sad1TWW7O1kN6u9n3GzT49gqr77U5mSq9bvS+nE+vb2CCDSFe/jW/jQasgz+v8Qf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xIFkxQAAANsAAAAPAAAAAAAAAAAAAAAA&#10;AJ8CAABkcnMvZG93bnJldi54bWxQSwUGAAAAAAQABAD3AAAAkQMAAAAA&#10;">
                  <v:imagedata r:id="rId9" o:title="" chromakey="white"/>
                  <v:path arrowok="t"/>
                </v:shape>
                <v:shape id="Text Box 67" o:spid="_x0000_s1062" type="#_x0000_t202" style="position:absolute;left:1789;top:530;width:8781;height:3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BCcQA&#10;AADbAAAADwAAAGRycy9kb3ducmV2LnhtbESPQYvCMBSE74L/IbyFvWm6HtStRlFRWNyDbvUHPJpn&#10;W2xeSpPW6q83C4LHYWa+YebLzpSipdoVlhV8DSMQxKnVBWcKzqfdYArCeWSNpWVScCcHy0W/N8dY&#10;2xv/UZv4TAQIuxgV5N5XsZQuzcmgG9qKOHgXWxv0QdaZ1DXeAtyUchRFY2mw4LCQY0WbnNJr0hgF&#10;32Z7nTTl7749Vo97M3Ln/WG9Verzo1vNQHjq/Dv8av9oBeMJ/H8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gwQnEAAAA2wAAAA8AAAAAAAAAAAAAAAAAmAIAAGRycy9k&#10;b3ducmV2LnhtbFBLBQYAAAAABAAEAPUAAACJAwAAAAA=&#10;" filled="f" strokecolor="white [3212]" strokeweight=".5pt">
                  <v:textbox>
                    <w:txbxContent>
                      <w:p w:rsidR="002226BF" w:rsidRPr="002226BF" w:rsidRDefault="002226BF" w:rsidP="002226B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26BF">
        <w:drawing>
          <wp:anchor distT="0" distB="0" distL="114300" distR="114300" simplePos="0" relativeHeight="251757568" behindDoc="0" locked="0" layoutInCell="1" allowOverlap="1" wp14:anchorId="37AF6429" wp14:editId="5EA23C7A">
            <wp:simplePos x="0" y="0"/>
            <wp:positionH relativeFrom="column">
              <wp:posOffset>3098165</wp:posOffset>
            </wp:positionH>
            <wp:positionV relativeFrom="paragraph">
              <wp:posOffset>-132715</wp:posOffset>
            </wp:positionV>
            <wp:extent cx="288290" cy="32893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A33">
        <w:t>Summary of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2626"/>
        <w:gridCol w:w="2627"/>
        <w:gridCol w:w="2627"/>
      </w:tblGrid>
      <w:tr w:rsidR="000A40BC" w:rsidTr="000A40BC">
        <w:tc>
          <w:tcPr>
            <w:tcW w:w="2802" w:type="dxa"/>
            <w:gridSpan w:val="2"/>
          </w:tcPr>
          <w:p w:rsidR="000A40BC" w:rsidRPr="00535A33" w:rsidRDefault="000A40BC" w:rsidP="00535A33">
            <w:pPr>
              <w:jc w:val="center"/>
              <w:rPr>
                <w:b/>
                <w:sz w:val="24"/>
              </w:rPr>
            </w:pPr>
            <w:r w:rsidRPr="00535A33">
              <w:rPr>
                <w:b/>
                <w:sz w:val="24"/>
              </w:rPr>
              <w:t>Scheme</w:t>
            </w:r>
          </w:p>
        </w:tc>
        <w:tc>
          <w:tcPr>
            <w:tcW w:w="2626" w:type="dxa"/>
          </w:tcPr>
          <w:p w:rsidR="000A40BC" w:rsidRPr="00535A33" w:rsidRDefault="000A40BC" w:rsidP="00535A33">
            <w:pPr>
              <w:jc w:val="center"/>
              <w:rPr>
                <w:b/>
                <w:sz w:val="24"/>
              </w:rPr>
            </w:pPr>
            <w:proofErr w:type="spellStart"/>
            <w:r w:rsidRPr="00535A33">
              <w:rPr>
                <w:b/>
                <w:sz w:val="24"/>
              </w:rPr>
              <w:t>Spreadsheet</w:t>
            </w:r>
            <w:proofErr w:type="spellEnd"/>
          </w:p>
        </w:tc>
        <w:tc>
          <w:tcPr>
            <w:tcW w:w="2627" w:type="dxa"/>
          </w:tcPr>
          <w:p w:rsidR="000A40BC" w:rsidRPr="00535A33" w:rsidRDefault="000A40BC" w:rsidP="00535A33">
            <w:pPr>
              <w:jc w:val="center"/>
              <w:rPr>
                <w:b/>
                <w:sz w:val="24"/>
              </w:rPr>
            </w:pPr>
            <w:r w:rsidRPr="00535A33">
              <w:rPr>
                <w:b/>
                <w:sz w:val="24"/>
              </w:rPr>
              <w:t>Finance Tool</w:t>
            </w:r>
          </w:p>
        </w:tc>
        <w:tc>
          <w:tcPr>
            <w:tcW w:w="2627" w:type="dxa"/>
          </w:tcPr>
          <w:p w:rsidR="000A40BC" w:rsidRPr="00535A33" w:rsidRDefault="000A40BC" w:rsidP="00535A33">
            <w:pPr>
              <w:jc w:val="center"/>
              <w:rPr>
                <w:b/>
                <w:sz w:val="24"/>
              </w:rPr>
            </w:pPr>
            <w:r w:rsidRPr="00535A33">
              <w:rPr>
                <w:b/>
                <w:sz w:val="24"/>
              </w:rPr>
              <w:t>Recursive Rule</w:t>
            </w:r>
          </w:p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1 – Safe</w:t>
            </w:r>
          </w:p>
        </w:tc>
        <w:tc>
          <w:tcPr>
            <w:tcW w:w="1418" w:type="dxa"/>
          </w:tcPr>
          <w:p w:rsidR="00294EC3" w:rsidRDefault="00294EC3" w:rsidP="00535A33">
            <w:r>
              <w:t>Term</w:t>
            </w:r>
          </w:p>
        </w:tc>
        <w:tc>
          <w:tcPr>
            <w:tcW w:w="2626" w:type="dxa"/>
          </w:tcPr>
          <w:p w:rsidR="00294EC3" w:rsidRDefault="00294EC3" w:rsidP="001C67E4">
            <w:r>
              <w:t xml:space="preserve">150 months </w:t>
            </w:r>
          </w:p>
          <w:p w:rsidR="00294EC3" w:rsidRDefault="00294EC3" w:rsidP="001C67E4">
            <w:r>
              <w:t>12.5 years</w:t>
            </w:r>
          </w:p>
        </w:tc>
        <w:tc>
          <w:tcPr>
            <w:tcW w:w="2627" w:type="dxa"/>
          </w:tcPr>
          <w:p w:rsidR="00294EC3" w:rsidRDefault="00294EC3" w:rsidP="001C67E4">
            <w:r>
              <w:t>149.8505 months</w:t>
            </w:r>
          </w:p>
        </w:tc>
        <w:tc>
          <w:tcPr>
            <w:tcW w:w="2627" w:type="dxa"/>
          </w:tcPr>
          <w:p w:rsidR="00294EC3" w:rsidRDefault="00294EC3" w:rsidP="001C67E4">
            <w:r>
              <w:t>18 years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535A33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1C67E4">
            <w:r>
              <w:t>$299,701</w:t>
            </w:r>
          </w:p>
        </w:tc>
        <w:tc>
          <w:tcPr>
            <w:tcW w:w="2627" w:type="dxa"/>
          </w:tcPr>
          <w:p w:rsidR="00294EC3" w:rsidRDefault="00294EC3" w:rsidP="001C67E4">
            <w:r>
              <w:t>$299,701</w:t>
            </w:r>
          </w:p>
        </w:tc>
        <w:tc>
          <w:tcPr>
            <w:tcW w:w="2627" w:type="dxa"/>
          </w:tcPr>
          <w:p w:rsidR="00294EC3" w:rsidRDefault="00294EC3" w:rsidP="001C67E4">
            <w:r>
              <w:t>$299,701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535A33">
            <w:r>
              <w:t>Interest</w:t>
            </w:r>
          </w:p>
        </w:tc>
        <w:tc>
          <w:tcPr>
            <w:tcW w:w="2626" w:type="dxa"/>
          </w:tcPr>
          <w:p w:rsidR="00294EC3" w:rsidRDefault="00294EC3" w:rsidP="001C67E4"/>
        </w:tc>
        <w:tc>
          <w:tcPr>
            <w:tcW w:w="2627" w:type="dxa"/>
          </w:tcPr>
          <w:p w:rsidR="00294EC3" w:rsidRDefault="00294EC3" w:rsidP="001C67E4"/>
        </w:tc>
        <w:tc>
          <w:tcPr>
            <w:tcW w:w="2627" w:type="dxa"/>
          </w:tcPr>
          <w:p w:rsidR="00294EC3" w:rsidRDefault="00294EC3" w:rsidP="001C67E4"/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2 – Romano</w:t>
            </w:r>
          </w:p>
        </w:tc>
        <w:tc>
          <w:tcPr>
            <w:tcW w:w="1418" w:type="dxa"/>
          </w:tcPr>
          <w:p w:rsidR="00294EC3" w:rsidRDefault="00294EC3" w:rsidP="000A40BC">
            <w:r>
              <w:t>Term</w:t>
            </w:r>
          </w:p>
        </w:tc>
        <w:tc>
          <w:tcPr>
            <w:tcW w:w="2626" w:type="dxa"/>
          </w:tcPr>
          <w:p w:rsidR="00294EC3" w:rsidRDefault="00294EC3" w:rsidP="001C67E4">
            <w:r>
              <w:t>236 months</w:t>
            </w:r>
          </w:p>
          <w:p w:rsidR="00294EC3" w:rsidRDefault="00294EC3" w:rsidP="001C67E4">
            <w:r>
              <w:t>19.6 years</w:t>
            </w:r>
          </w:p>
        </w:tc>
        <w:tc>
          <w:tcPr>
            <w:tcW w:w="2627" w:type="dxa"/>
          </w:tcPr>
          <w:p w:rsidR="00294EC3" w:rsidRDefault="00294EC3" w:rsidP="001C67E4">
            <w:r>
              <w:t>235.8890955 months</w:t>
            </w:r>
          </w:p>
          <w:p w:rsidR="00294EC3" w:rsidRDefault="00294EC3" w:rsidP="001C67E4">
            <w:r>
              <w:t>19.65742 years</w:t>
            </w:r>
          </w:p>
        </w:tc>
        <w:tc>
          <w:tcPr>
            <w:tcW w:w="2627" w:type="dxa"/>
          </w:tcPr>
          <w:p w:rsidR="00294EC3" w:rsidRDefault="00294EC3" w:rsidP="001C67E4">
            <w:r>
              <w:t>236 months</w:t>
            </w:r>
          </w:p>
          <w:p w:rsidR="00294EC3" w:rsidRDefault="00294EC3" w:rsidP="001C67E4">
            <w:r>
              <w:t>19.666 years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1C67E4"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$471,778.68</w:t>
            </w:r>
          </w:p>
        </w:tc>
        <w:tc>
          <w:tcPr>
            <w:tcW w:w="2627" w:type="dxa"/>
          </w:tcPr>
          <w:p w:rsidR="00294EC3" w:rsidRDefault="00294EC3" w:rsidP="001C67E4">
            <w:r>
              <w:t>$471,778.19</w:t>
            </w:r>
          </w:p>
        </w:tc>
        <w:tc>
          <w:tcPr>
            <w:tcW w:w="2627" w:type="dxa"/>
          </w:tcPr>
          <w:p w:rsidR="00294EC3" w:rsidRDefault="00294EC3" w:rsidP="001C67E4">
            <w:r>
              <w:t>$470,228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Interest</w:t>
            </w:r>
          </w:p>
        </w:tc>
        <w:tc>
          <w:tcPr>
            <w:tcW w:w="2626" w:type="dxa"/>
          </w:tcPr>
          <w:p w:rsidR="00294EC3" w:rsidRDefault="00294EC3" w:rsidP="001C67E4"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>$  171,778.60</w:t>
            </w:r>
          </w:p>
        </w:tc>
        <w:tc>
          <w:tcPr>
            <w:tcW w:w="2627" w:type="dxa"/>
          </w:tcPr>
          <w:p w:rsidR="00294EC3" w:rsidRDefault="00294EC3" w:rsidP="001C67E4">
            <w:r>
              <w:t>$171,778.191</w:t>
            </w:r>
          </w:p>
        </w:tc>
        <w:tc>
          <w:tcPr>
            <w:tcW w:w="2627" w:type="dxa"/>
          </w:tcPr>
          <w:p w:rsidR="00294EC3" w:rsidRDefault="00294EC3" w:rsidP="001C67E4">
            <w:r>
              <w:t>$170,235.4</w:t>
            </w:r>
          </w:p>
          <w:p w:rsidR="00294EC3" w:rsidRDefault="00294EC3" w:rsidP="001C67E4">
            <w:r>
              <w:t>T</w:t>
            </w:r>
            <w:r w:rsidRPr="006E4A07">
              <w:rPr>
                <w:vertAlign w:val="subscript"/>
              </w:rPr>
              <w:t>o</w:t>
            </w:r>
            <w:r>
              <w:t xml:space="preserve"> = 300,000 </w:t>
            </w:r>
            <w:r>
              <w:tab/>
            </w:r>
          </w:p>
          <w:p w:rsidR="00294EC3" w:rsidRDefault="00294EC3" w:rsidP="001C67E4">
            <w:r>
              <w:t>T</w:t>
            </w:r>
            <w:r w:rsidRPr="006E4A07">
              <w:rPr>
                <w:vertAlign w:val="subscript"/>
              </w:rPr>
              <w:t xml:space="preserve">n+1 </w:t>
            </w:r>
            <w:r>
              <w:t xml:space="preserve">= </w:t>
            </w:r>
            <w:proofErr w:type="spellStart"/>
            <w:r>
              <w:t>T</w:t>
            </w:r>
            <w:r w:rsidRPr="006E4A07">
              <w:rPr>
                <w:vertAlign w:val="subscript"/>
              </w:rPr>
              <w:t>n</w:t>
            </w:r>
            <w:proofErr w:type="spellEnd"/>
            <w:r>
              <w:t xml:space="preserve"> x (</w:t>
            </w:r>
            <m:oMath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>
              <w:t xml:space="preserve"> - 2,000</w:t>
            </w:r>
          </w:p>
          <w:p w:rsidR="00294EC3" w:rsidRDefault="00294EC3" w:rsidP="001C67E4"/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3 – Woodsy</w:t>
            </w:r>
          </w:p>
        </w:tc>
        <w:tc>
          <w:tcPr>
            <w:tcW w:w="1418" w:type="dxa"/>
          </w:tcPr>
          <w:p w:rsidR="00294EC3" w:rsidRDefault="00294EC3" w:rsidP="000A40BC">
            <w:r>
              <w:t>Term</w:t>
            </w:r>
          </w:p>
        </w:tc>
        <w:tc>
          <w:tcPr>
            <w:tcW w:w="2626" w:type="dxa"/>
          </w:tcPr>
          <w:p w:rsidR="00294EC3" w:rsidRDefault="00294EC3" w:rsidP="001C67E4"/>
        </w:tc>
        <w:tc>
          <w:tcPr>
            <w:tcW w:w="2627" w:type="dxa"/>
          </w:tcPr>
          <w:p w:rsidR="00294EC3" w:rsidRDefault="00294EC3" w:rsidP="001C67E4">
            <w:r>
              <w:t>17.65550592 years</w:t>
            </w:r>
          </w:p>
        </w:tc>
        <w:tc>
          <w:tcPr>
            <w:tcW w:w="2627" w:type="dxa"/>
          </w:tcPr>
          <w:p w:rsidR="00294EC3" w:rsidRDefault="00294EC3" w:rsidP="001C67E4">
            <w:r>
              <w:t>18 years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1C67E4"/>
        </w:tc>
        <w:tc>
          <w:tcPr>
            <w:tcW w:w="2627" w:type="dxa"/>
          </w:tcPr>
          <w:p w:rsidR="00294EC3" w:rsidRPr="009251DF" w:rsidRDefault="00294EC3" w:rsidP="001C67E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$ 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459,043.1539</w:t>
            </w:r>
          </w:p>
        </w:tc>
        <w:tc>
          <w:tcPr>
            <w:tcW w:w="2627" w:type="dxa"/>
          </w:tcPr>
          <w:p w:rsidR="00294EC3" w:rsidRDefault="00294EC3" w:rsidP="001C67E4">
            <w:r>
              <w:t>$451,634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Interest</w:t>
            </w:r>
          </w:p>
        </w:tc>
        <w:tc>
          <w:tcPr>
            <w:tcW w:w="2626" w:type="dxa"/>
          </w:tcPr>
          <w:p w:rsidR="00294EC3" w:rsidRDefault="00294EC3" w:rsidP="001C67E4"/>
        </w:tc>
        <w:tc>
          <w:tcPr>
            <w:tcW w:w="2627" w:type="dxa"/>
          </w:tcPr>
          <w:p w:rsidR="00294EC3" w:rsidRDefault="00294EC3" w:rsidP="001C67E4"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$ 159,043.1539</w:t>
            </w:r>
          </w:p>
        </w:tc>
        <w:tc>
          <w:tcPr>
            <w:tcW w:w="2627" w:type="dxa"/>
          </w:tcPr>
          <w:p w:rsidR="00294EC3" w:rsidRDefault="00294EC3" w:rsidP="001C67E4">
            <w:r>
              <w:t>$151634</w:t>
            </w:r>
          </w:p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4 – Holiday</w:t>
            </w:r>
          </w:p>
        </w:tc>
        <w:tc>
          <w:tcPr>
            <w:tcW w:w="1418" w:type="dxa"/>
          </w:tcPr>
          <w:p w:rsidR="00294EC3" w:rsidRDefault="00294EC3" w:rsidP="000A40BC">
            <w:r>
              <w:t>Term</w:t>
            </w:r>
          </w:p>
        </w:tc>
        <w:tc>
          <w:tcPr>
            <w:tcW w:w="2626" w:type="dxa"/>
          </w:tcPr>
          <w:p w:rsidR="00294EC3" w:rsidRDefault="00294EC3" w:rsidP="001C67E4">
            <w:r>
              <w:t>568 weeks</w:t>
            </w:r>
          </w:p>
          <w:p w:rsidR="00294EC3" w:rsidRDefault="00294EC3" w:rsidP="001C67E4">
            <w:r>
              <w:t>10.92307692 years</w:t>
            </w:r>
          </w:p>
        </w:tc>
        <w:tc>
          <w:tcPr>
            <w:tcW w:w="2627" w:type="dxa"/>
          </w:tcPr>
          <w:p w:rsidR="00294EC3" w:rsidRDefault="00294EC3" w:rsidP="001C67E4">
            <w:r>
              <w:t>568 weeks</w:t>
            </w:r>
          </w:p>
        </w:tc>
        <w:tc>
          <w:tcPr>
            <w:tcW w:w="2627" w:type="dxa"/>
          </w:tcPr>
          <w:p w:rsidR="00294EC3" w:rsidRDefault="00294EC3" w:rsidP="001C67E4">
            <w:r>
              <w:t>567.0030306 weeks</w:t>
            </w:r>
          </w:p>
          <w:p w:rsidR="00294EC3" w:rsidRDefault="00294EC3" w:rsidP="001C67E4">
            <w:r>
              <w:t>10.90390443 years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1C67E4"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$283,501.52</w:t>
            </w:r>
          </w:p>
        </w:tc>
        <w:tc>
          <w:tcPr>
            <w:tcW w:w="2627" w:type="dxa"/>
          </w:tcPr>
          <w:p w:rsidR="00294EC3" w:rsidRDefault="00294EC3" w:rsidP="001C67E4">
            <w:r>
              <w:t>$283,501.515</w:t>
            </w:r>
          </w:p>
        </w:tc>
        <w:tc>
          <w:tcPr>
            <w:tcW w:w="2627" w:type="dxa"/>
          </w:tcPr>
          <w:p w:rsidR="00294EC3" w:rsidRDefault="00294EC3" w:rsidP="001C67E4">
            <w:r>
              <w:t>$283,998.4849</w:t>
            </w:r>
          </w:p>
          <w:p w:rsidR="00294EC3" w:rsidRDefault="00294EC3" w:rsidP="001C67E4"/>
          <w:p w:rsidR="00294EC3" w:rsidRDefault="00294EC3" w:rsidP="001C67E4">
            <w:r>
              <w:t>T</w:t>
            </w:r>
            <w:r w:rsidRPr="006E4A07">
              <w:rPr>
                <w:vertAlign w:val="subscript"/>
              </w:rPr>
              <w:t>o</w:t>
            </w:r>
            <w:r>
              <w:t xml:space="preserve"> = 300,000 </w:t>
            </w:r>
            <w:r>
              <w:tab/>
            </w:r>
          </w:p>
          <w:p w:rsidR="00294EC3" w:rsidRDefault="00294EC3" w:rsidP="001C67E4">
            <w:r>
              <w:t>T</w:t>
            </w:r>
            <w:r w:rsidRPr="006E4A07">
              <w:rPr>
                <w:vertAlign w:val="subscript"/>
              </w:rPr>
              <w:t xml:space="preserve">n+1 </w:t>
            </w:r>
            <w:r>
              <w:t xml:space="preserve">= </w:t>
            </w:r>
            <w:proofErr w:type="spellStart"/>
            <w:r>
              <w:t>T</w:t>
            </w:r>
            <w:r w:rsidRPr="006E4A07">
              <w:rPr>
                <w:vertAlign w:val="subscript"/>
              </w:rPr>
              <w:t>n</w:t>
            </w:r>
            <w:proofErr w:type="spellEnd"/>
            <w:r>
              <w:t xml:space="preserve"> x 1.05 - 26,000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Interest</w:t>
            </w:r>
          </w:p>
        </w:tc>
        <w:tc>
          <w:tcPr>
            <w:tcW w:w="2626" w:type="dxa"/>
          </w:tcPr>
          <w:p w:rsidR="00294EC3" w:rsidRDefault="00294EC3" w:rsidP="001C67E4"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$ 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18,501.52</w:t>
            </w:r>
          </w:p>
        </w:tc>
        <w:tc>
          <w:tcPr>
            <w:tcW w:w="2627" w:type="dxa"/>
          </w:tcPr>
          <w:p w:rsidR="00294EC3" w:rsidRDefault="00294EC3" w:rsidP="001C67E4">
            <w:r>
              <w:t>$18,501.5153</w:t>
            </w:r>
          </w:p>
        </w:tc>
        <w:tc>
          <w:tcPr>
            <w:tcW w:w="2627" w:type="dxa"/>
          </w:tcPr>
          <w:p w:rsidR="00294EC3" w:rsidRDefault="00294EC3" w:rsidP="001C67E4">
            <w:r>
              <w:t>$18,998.50</w:t>
            </w:r>
          </w:p>
          <w:p w:rsidR="00294EC3" w:rsidRDefault="00294EC3" w:rsidP="001C67E4"/>
          <w:p w:rsidR="00294EC3" w:rsidRDefault="00294EC3" w:rsidP="001C67E4">
            <w:r>
              <w:t>T</w:t>
            </w:r>
            <w:r w:rsidRPr="006E4A07">
              <w:rPr>
                <w:vertAlign w:val="subscript"/>
              </w:rPr>
              <w:t>o</w:t>
            </w:r>
            <w:r>
              <w:t xml:space="preserve"> = 265,000 </w:t>
            </w:r>
            <w:r>
              <w:tab/>
            </w:r>
          </w:p>
          <w:p w:rsidR="00294EC3" w:rsidRDefault="00294EC3" w:rsidP="001C67E4">
            <w:r>
              <w:t>T</w:t>
            </w:r>
            <w:r w:rsidRPr="006E4A07">
              <w:rPr>
                <w:vertAlign w:val="subscript"/>
              </w:rPr>
              <w:t xml:space="preserve">n+1 </w:t>
            </w:r>
            <w:r>
              <w:t xml:space="preserve">= </w:t>
            </w:r>
            <w:proofErr w:type="spellStart"/>
            <w:r>
              <w:t>T</w:t>
            </w:r>
            <w:r w:rsidRPr="006E4A07">
              <w:rPr>
                <w:vertAlign w:val="subscript"/>
              </w:rPr>
              <w:t>n</w:t>
            </w:r>
            <w:proofErr w:type="spellEnd"/>
            <w:r>
              <w:t xml:space="preserve"> x 1.00024 - 500</w:t>
            </w:r>
          </w:p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5 – House</w:t>
            </w:r>
          </w:p>
        </w:tc>
        <w:tc>
          <w:tcPr>
            <w:tcW w:w="1418" w:type="dxa"/>
          </w:tcPr>
          <w:p w:rsidR="00294EC3" w:rsidRDefault="00294EC3" w:rsidP="000A40BC">
            <w:r>
              <w:t>Term</w:t>
            </w:r>
          </w:p>
        </w:tc>
        <w:tc>
          <w:tcPr>
            <w:tcW w:w="2626" w:type="dxa"/>
          </w:tcPr>
          <w:p w:rsidR="00294EC3" w:rsidRDefault="00294EC3" w:rsidP="00535A33">
            <w:r>
              <w:t>20 years</w:t>
            </w:r>
          </w:p>
        </w:tc>
        <w:tc>
          <w:tcPr>
            <w:tcW w:w="2627" w:type="dxa"/>
          </w:tcPr>
          <w:p w:rsidR="00294EC3" w:rsidRDefault="00294EC3" w:rsidP="00535A33">
            <w:r>
              <w:t>20 years</w:t>
            </w:r>
          </w:p>
        </w:tc>
        <w:tc>
          <w:tcPr>
            <w:tcW w:w="2627" w:type="dxa"/>
          </w:tcPr>
          <w:p w:rsidR="00294EC3" w:rsidRDefault="00294EC3" w:rsidP="00535A33">
            <w:r>
              <w:t>20 years</w:t>
            </w:r>
          </w:p>
        </w:tc>
      </w:tr>
      <w:tr w:rsidR="00294EC3" w:rsidTr="000A40BC">
        <w:tc>
          <w:tcPr>
            <w:tcW w:w="1384" w:type="dxa"/>
            <w:vMerge/>
          </w:tcPr>
          <w:p w:rsidR="00294EC3" w:rsidRDefault="00294EC3" w:rsidP="00535A33"/>
        </w:tc>
        <w:tc>
          <w:tcPr>
            <w:tcW w:w="1418" w:type="dxa"/>
          </w:tcPr>
          <w:p w:rsidR="00294EC3" w:rsidRDefault="00294EC3" w:rsidP="000A40BC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535A33"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$ 454,606.98</w:t>
            </w:r>
          </w:p>
        </w:tc>
        <w:tc>
          <w:tcPr>
            <w:tcW w:w="2627" w:type="dxa"/>
          </w:tcPr>
          <w:p w:rsidR="00294EC3" w:rsidRDefault="00294EC3" w:rsidP="00535A33">
            <w:r>
              <w:t>$454,606.9767</w:t>
            </w:r>
          </w:p>
        </w:tc>
        <w:tc>
          <w:tcPr>
            <w:tcW w:w="2627" w:type="dxa"/>
          </w:tcPr>
          <w:p w:rsidR="00294EC3" w:rsidRDefault="00294EC3" w:rsidP="00535A33">
            <w:r>
              <w:t>$454,606.98 (2dp)</w:t>
            </w:r>
          </w:p>
        </w:tc>
      </w:tr>
      <w:tr w:rsidR="00294EC3" w:rsidTr="000A40BC">
        <w:tc>
          <w:tcPr>
            <w:tcW w:w="1384" w:type="dxa"/>
            <w:vMerge/>
          </w:tcPr>
          <w:p w:rsidR="00294EC3" w:rsidRDefault="00294EC3" w:rsidP="00535A33"/>
        </w:tc>
        <w:tc>
          <w:tcPr>
            <w:tcW w:w="1418" w:type="dxa"/>
          </w:tcPr>
          <w:p w:rsidR="00294EC3" w:rsidRDefault="00294EC3" w:rsidP="000A40BC">
            <w:r>
              <w:t>Inflation</w:t>
            </w:r>
          </w:p>
        </w:tc>
        <w:tc>
          <w:tcPr>
            <w:tcW w:w="2626" w:type="dxa"/>
          </w:tcPr>
          <w:p w:rsidR="00294EC3" w:rsidRDefault="00294EC3" w:rsidP="00535A33"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$ 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154,606.98</w:t>
            </w:r>
          </w:p>
        </w:tc>
        <w:tc>
          <w:tcPr>
            <w:tcW w:w="2627" w:type="dxa"/>
          </w:tcPr>
          <w:p w:rsidR="00294EC3" w:rsidRDefault="00294EC3" w:rsidP="000A40BC">
            <w:r>
              <w:t>$ 154,606.98</w:t>
            </w:r>
          </w:p>
          <w:p w:rsidR="00294EC3" w:rsidRDefault="00294EC3" w:rsidP="00535A33"/>
        </w:tc>
        <w:tc>
          <w:tcPr>
            <w:tcW w:w="2627" w:type="dxa"/>
          </w:tcPr>
          <w:p w:rsidR="00294EC3" w:rsidRDefault="00294EC3" w:rsidP="00535A33">
            <w:r>
              <w:t>$154,606.98</w:t>
            </w:r>
          </w:p>
          <w:p w:rsidR="00294EC3" w:rsidRDefault="00294EC3" w:rsidP="00535A33"/>
          <w:p w:rsidR="00294EC3" w:rsidRDefault="00294EC3" w:rsidP="00535A33">
            <w:r>
              <w:t>T</w:t>
            </w:r>
            <w:r w:rsidRPr="006E4A07">
              <w:rPr>
                <w:vertAlign w:val="subscript"/>
              </w:rPr>
              <w:t>o</w:t>
            </w:r>
            <w:r>
              <w:t xml:space="preserve"> = 300,000 </w:t>
            </w:r>
            <w:r>
              <w:tab/>
            </w:r>
          </w:p>
          <w:p w:rsidR="00294EC3" w:rsidRDefault="00294EC3" w:rsidP="00535A33">
            <w:r>
              <w:t>T</w:t>
            </w:r>
            <w:r w:rsidRPr="006E4A07">
              <w:rPr>
                <w:vertAlign w:val="subscript"/>
              </w:rPr>
              <w:t xml:space="preserve">n+1 </w:t>
            </w:r>
            <w:r>
              <w:t xml:space="preserve">= </w:t>
            </w:r>
            <w:proofErr w:type="spellStart"/>
            <w:r>
              <w:t>T</w:t>
            </w:r>
            <w:r w:rsidRPr="006E4A07">
              <w:rPr>
                <w:vertAlign w:val="subscript"/>
              </w:rPr>
              <w:t>n</w:t>
            </w:r>
            <w:proofErr w:type="spellEnd"/>
            <w:r>
              <w:t xml:space="preserve"> x 1.021 </w:t>
            </w:r>
          </w:p>
        </w:tc>
      </w:tr>
    </w:tbl>
    <w:p w:rsidR="00535A33" w:rsidRDefault="00535A33" w:rsidP="00535A33"/>
    <w:p w:rsidR="00294EC3" w:rsidRDefault="002226BF" w:rsidP="00F907B2">
      <w:pPr>
        <w:pStyle w:val="Heading1"/>
      </w:pPr>
      <w:r>
        <w:t>Conclusion / Recommendations</w:t>
      </w:r>
    </w:p>
    <w:p w:rsidR="002226BF" w:rsidRPr="002226BF" w:rsidRDefault="002226BF" w:rsidP="002226BF">
      <w:r w:rsidRPr="002226BF"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2800F09" wp14:editId="25CD8897">
                <wp:simplePos x="0" y="0"/>
                <wp:positionH relativeFrom="column">
                  <wp:posOffset>192157</wp:posOffset>
                </wp:positionH>
                <wp:positionV relativeFrom="paragraph">
                  <wp:posOffset>190638</wp:posOffset>
                </wp:positionV>
                <wp:extent cx="1457738" cy="384175"/>
                <wp:effectExtent l="0" t="0" r="28575" b="158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738" cy="384175"/>
                          <a:chOff x="0" y="0"/>
                          <a:chExt cx="1458309" cy="384313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47" cy="33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Text Box 70"/>
                        <wps:cNvSpPr txBox="1"/>
                        <wps:spPr>
                          <a:xfrm>
                            <a:off x="178903" y="53008"/>
                            <a:ext cx="1279406" cy="33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6BF" w:rsidRPr="002226BF" w:rsidRDefault="002226BF" w:rsidP="002226B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Compared  2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  v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8" o:spid="_x0000_s1063" style="position:absolute;margin-left:15.15pt;margin-top:15pt;width:114.8pt;height:30.25pt;z-index:251762688;mso-width-relative:margin" coordsize="14583,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">
                <v:shape id="Picture 69" o:spid="_x0000_s1064" type="#_x0000_t75" style="position:absolute;width:2915;height:3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bFRbDAAAA2wAAAA8AAABkcnMvZG93bnJldi54bWxEj0+LwjAUxO+C3yE8wZum60FM1yiL7Ipe&#10;BP8c3NujebbV5qU0sXa//UYQPA4z8xtmvuxsJVpqfOlYw8c4AUGcOVNyruF0/BnNQPiAbLByTBr+&#10;yMNy0e/NMTXuwXtqDyEXEcI+RQ1FCHUqpc8KsujHriaO3sU1FkOUTS5Ng48It5WcJMlUWiw5LhRY&#10;06qg7Ha4Ww3q+tuud8m5vSmvtmp9N/nqW2k9HHRfnyACdeEdfrU3RsNUwfNL/AFy8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sVFsMAAADbAAAADwAAAAAAAAAAAAAAAACf&#10;AgAAZHJzL2Rvd25yZXYueG1sUEsFBgAAAAAEAAQA9wAAAI8DAAAAAA==&#10;">
                  <v:imagedata r:id="rId9" o:title="" chromakey="white"/>
                  <v:path arrowok="t"/>
                </v:shape>
                <v:shape id="Text Box 70" o:spid="_x0000_s1065" type="#_x0000_t202" style="position:absolute;left:1789;top:530;width:12794;height:3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PoMEA&#10;AADbAAAADwAAAGRycy9kb3ducmV2LnhtbERPzYrCMBC+C/sOYYS9aaqH1a2N4oqCuAdd7QMMzdgW&#10;m0lp0lp9+s1B8Pjx/Ser3lSio8aVlhVMxhEI4szqknMF6WU3moNwHlljZZkUPMjBavkxSDDW9s5/&#10;1J19LkIIuxgVFN7XsZQuK8igG9uaOHBX2xj0ATa51A3eQ7ip5DSKvqTBkkNDgTVtCspu59Yo+Dbb&#10;26ytfg/dqX4+2qlLD8efrVKfw369AOGp92/xy73XCmZhff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Qz6DBAAAA2wAAAA8AAAAAAAAAAAAAAAAAmAIAAGRycy9kb3du&#10;cmV2LnhtbFBLBQYAAAAABAAEAPUAAACGAwAAAAA=&#10;" filled="f" strokecolor="white [3212]" strokeweight=".5pt">
                  <v:textbox>
                    <w:txbxContent>
                      <w:p w:rsidR="002226BF" w:rsidRPr="002226BF" w:rsidRDefault="002226BF" w:rsidP="002226B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Compared  2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  v 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907B2" w:rsidRPr="00F907B2" w:rsidRDefault="00352725" w:rsidP="00F907B2">
      <w:r w:rsidRPr="002226BF"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CCA2DB1" wp14:editId="7347D28A">
                <wp:simplePos x="0" y="0"/>
                <wp:positionH relativeFrom="column">
                  <wp:posOffset>152013</wp:posOffset>
                </wp:positionH>
                <wp:positionV relativeFrom="paragraph">
                  <wp:posOffset>1100372</wp:posOffset>
                </wp:positionV>
                <wp:extent cx="1457738" cy="384175"/>
                <wp:effectExtent l="0" t="0" r="28575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738" cy="384175"/>
                          <a:chOff x="0" y="0"/>
                          <a:chExt cx="1458309" cy="384313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47" cy="33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6" name="Text Box 76"/>
                        <wps:cNvSpPr txBox="1"/>
                        <wps:spPr>
                          <a:xfrm>
                            <a:off x="178903" y="53008"/>
                            <a:ext cx="1279406" cy="33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725" w:rsidRPr="002226BF" w:rsidRDefault="00352725" w:rsidP="00352725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</w:rPr>
                                <w:t>Chose 2 OR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4" o:spid="_x0000_s1066" style="position:absolute;margin-left:11.95pt;margin-top:86.65pt;width:114.8pt;height:30.25pt;z-index:251766784;mso-width-relative:margin" coordsize="14583,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">
                <v:shape id="Picture 75" o:spid="_x0000_s1067" type="#_x0000_t75" style="position:absolute;width:2915;height:3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Pic7FAAAA2wAAAA8AAABkcnMvZG93bnJldi54bWxEj09rwkAUxO+FfoflFXrTTQu1bnSVIip6&#10;KfjnoLdH9pmkZt+G7Brjt3cFocdhZn7DjKedrURLjS8da/joJyCIM2dKzjXsd4veEIQPyAYrx6Th&#10;Rh6mk9eXMabGXXlD7TbkIkLYp6ihCKFOpfRZQRZ939XE0Tu5xmKIssmlafAa4baSn0kykBZLjgsF&#10;1jQrKDtvL1aD+ju2y9/k0J6VV2u1vJh8Nldav791PyMQgbrwH362V0bD9xc8vsQfIC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z4nOxQAAANsAAAAPAAAAAAAAAAAAAAAA&#10;AJ8CAABkcnMvZG93bnJldi54bWxQSwUGAAAAAAQABAD3AAAAkQMAAAAA&#10;">
                  <v:imagedata r:id="rId9" o:title="" chromakey="white"/>
                  <v:path arrowok="t"/>
                </v:shape>
                <v:shape id="Text Box 76" o:spid="_x0000_s1068" type="#_x0000_t202" style="position:absolute;left:1789;top:530;width:12794;height:3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XyT8QA&#10;AADbAAAADwAAAGRycy9kb3ducmV2LnhtbESPQYvCMBSE74L/IbyFvWm6HtStRlFRWNyDbvUHPJpn&#10;W2xeSpPW6q83C4LHYWa+YebLzpSipdoVlhV8DSMQxKnVBWcKzqfdYArCeWSNpWVScCcHy0W/N8dY&#10;2xv/UZv4TAQIuxgV5N5XsZQuzcmgG9qKOHgXWxv0QdaZ1DXeAtyUchRFY2mw4LCQY0WbnNJr0hgF&#10;32Z7nTTl7749Vo97M3Ln/WG9Verzo1vNQHjq/Dv8av9oBZMx/H8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18k/EAAAA2wAAAA8AAAAAAAAAAAAAAAAAmAIAAGRycy9k&#10;b3ducmV2LnhtbFBLBQYAAAAABAAEAPUAAACJAwAAAAA=&#10;" filled="f" strokecolor="white [3212]" strokeweight=".5pt">
                  <v:textbox>
                    <w:txbxContent>
                      <w:p w:rsidR="00352725" w:rsidRPr="002226BF" w:rsidRDefault="00352725" w:rsidP="00352725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  </w:t>
                        </w:r>
                        <w:r>
                          <w:rPr>
                            <w:color w:val="FF0000"/>
                          </w:rPr>
                          <w:t>Chose 2 OR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26BF" w:rsidRPr="002226BF"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CA2DB1" wp14:editId="7347D28A">
                <wp:simplePos x="0" y="0"/>
                <wp:positionH relativeFrom="column">
                  <wp:posOffset>192157</wp:posOffset>
                </wp:positionH>
                <wp:positionV relativeFrom="paragraph">
                  <wp:posOffset>351762</wp:posOffset>
                </wp:positionV>
                <wp:extent cx="2226365" cy="669189"/>
                <wp:effectExtent l="0" t="0" r="21590" b="1714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365" cy="669189"/>
                          <a:chOff x="0" y="0"/>
                          <a:chExt cx="2227237" cy="669429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47" cy="33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Text Box 73"/>
                        <wps:cNvSpPr txBox="1"/>
                        <wps:spPr>
                          <a:xfrm>
                            <a:off x="178808" y="52962"/>
                            <a:ext cx="2048429" cy="616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6BF" w:rsidRDefault="002226BF" w:rsidP="002226BF">
                              <w:pPr>
                                <w:spacing w:after="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</w:rPr>
                                <w:t xml:space="preserve">5 better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time</w:t>
                              </w:r>
                              <w:proofErr w:type="gramEnd"/>
                            </w:p>
                            <w:p w:rsidR="002226BF" w:rsidRPr="002226BF" w:rsidRDefault="002226BF" w:rsidP="002226B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  2 better 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1" o:spid="_x0000_s1069" style="position:absolute;margin-left:15.15pt;margin-top:27.7pt;width:175.3pt;height:52.7pt;z-index:251764736;mso-width-relative:margin;mso-height-relative:margin" coordsize="22272,6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">
                <v:shape id="Picture 72" o:spid="_x0000_s1070" type="#_x0000_t75" style="position:absolute;width:2915;height:3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mEbrEAAAA2wAAAA8AAABkcnMvZG93bnJldi54bWxEj0FrwkAUhO+C/2F5Qm+60UN1o6uIqOil&#10;oO2h3h7Z1yQ1+zZk1xj/fVcQehxm5htmsepsJVpqfOlYw3iUgCDOnCk51/D1uRvOQPiAbLByTBoe&#10;5GG17PcWmBp35xO155CLCGGfooYihDqV0mcFWfQjVxNH78c1FkOUTS5Ng/cIt5WcJMm7tFhyXCiw&#10;pk1B2fV8sxrU76XdfyTf7VV5dVT7m8k3W6X126Bbz0EE6sJ/+NU+GA3TCTy/xB8gl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0mEbrEAAAA2wAAAA8AAAAAAAAAAAAAAAAA&#10;nwIAAGRycy9kb3ducmV2LnhtbFBLBQYAAAAABAAEAPcAAACQAwAAAAA=&#10;">
                  <v:imagedata r:id="rId9" o:title="" chromakey="white"/>
                  <v:path arrowok="t"/>
                </v:shape>
                <v:shape id="Text Box 73" o:spid="_x0000_s1071" type="#_x0000_t202" style="position:absolute;left:1788;top:529;width:20484;height:6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R18QA&#10;AADbAAAADwAAAGRycy9kb3ducmV2LnhtbESP0YrCMBRE3wX/IVzBN01XQXerUXZFQfTBXfUDLs3d&#10;ttjclCat1a83guDjMDNnmPmyNYVoqHK5ZQUfwwgEcWJ1zqmC82kz+AThPLLGwjIpuJGD5aLbmWOs&#10;7ZX/qDn6VAQIuxgVZN6XsZQuycigG9qSOHj/tjLog6xSqSu8Brgp5CiKJtJgzmEhw5JWGSWXY20U&#10;fJn1ZVoX+13zW95v9cidd4eftVL9Xvs9A+Gp9e/wq73VCqZj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CUdfEAAAA2wAAAA8AAAAAAAAAAAAAAAAAmAIAAGRycy9k&#10;b3ducmV2LnhtbFBLBQYAAAAABAAEAPUAAACJAwAAAAA=&#10;" filled="f" strokecolor="white [3212]" strokeweight=".5pt">
                  <v:textbox>
                    <w:txbxContent>
                      <w:p w:rsidR="002226BF" w:rsidRDefault="002226BF" w:rsidP="002226BF">
                        <w:pPr>
                          <w:spacing w:after="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  </w:t>
                        </w:r>
                        <w:r>
                          <w:rPr>
                            <w:color w:val="FF0000"/>
                          </w:rPr>
                          <w:t xml:space="preserve">5 better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time</w:t>
                        </w:r>
                        <w:proofErr w:type="gramEnd"/>
                      </w:p>
                      <w:p w:rsidR="002226BF" w:rsidRPr="002226BF" w:rsidRDefault="002226BF" w:rsidP="002226B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  2 better return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907B2" w:rsidRPr="00F907B2" w:rsidSect="00C076D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A49A2"/>
    <w:multiLevelType w:val="hybridMultilevel"/>
    <w:tmpl w:val="22B00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70566"/>
    <w:multiLevelType w:val="hybridMultilevel"/>
    <w:tmpl w:val="A4B09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6016C"/>
    <w:multiLevelType w:val="hybridMultilevel"/>
    <w:tmpl w:val="6EF08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3745E"/>
    <w:multiLevelType w:val="hybridMultilevel"/>
    <w:tmpl w:val="19368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E3780"/>
    <w:multiLevelType w:val="hybridMultilevel"/>
    <w:tmpl w:val="C02E1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7B"/>
    <w:rsid w:val="000A40BC"/>
    <w:rsid w:val="000A4E7B"/>
    <w:rsid w:val="000C74C0"/>
    <w:rsid w:val="001C2933"/>
    <w:rsid w:val="001C67E4"/>
    <w:rsid w:val="00214B14"/>
    <w:rsid w:val="002226BF"/>
    <w:rsid w:val="00294EC3"/>
    <w:rsid w:val="00344880"/>
    <w:rsid w:val="00352725"/>
    <w:rsid w:val="00362526"/>
    <w:rsid w:val="00402A9C"/>
    <w:rsid w:val="00493F9F"/>
    <w:rsid w:val="00535A33"/>
    <w:rsid w:val="005876E9"/>
    <w:rsid w:val="006107F4"/>
    <w:rsid w:val="006E4A07"/>
    <w:rsid w:val="006F4898"/>
    <w:rsid w:val="00790EE1"/>
    <w:rsid w:val="007D1723"/>
    <w:rsid w:val="0080794E"/>
    <w:rsid w:val="00865326"/>
    <w:rsid w:val="008B6391"/>
    <w:rsid w:val="008E43C0"/>
    <w:rsid w:val="009747C0"/>
    <w:rsid w:val="00B92B73"/>
    <w:rsid w:val="00C06A8B"/>
    <w:rsid w:val="00C076D8"/>
    <w:rsid w:val="00C23C8C"/>
    <w:rsid w:val="00C84618"/>
    <w:rsid w:val="00CB4B8A"/>
    <w:rsid w:val="00CC79D2"/>
    <w:rsid w:val="00CD15C7"/>
    <w:rsid w:val="00DA6EC8"/>
    <w:rsid w:val="00EE27AB"/>
    <w:rsid w:val="00F218EF"/>
    <w:rsid w:val="00F763B4"/>
    <w:rsid w:val="00F9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8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8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4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48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9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E4A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5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8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8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4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48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9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E4A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5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347D7-389E-4CA4-AFF9-B8D6B06A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DC1515B7</Template>
  <TotalTime>436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13</cp:revision>
  <dcterms:created xsi:type="dcterms:W3CDTF">2016-08-09T00:02:00Z</dcterms:created>
  <dcterms:modified xsi:type="dcterms:W3CDTF">2017-08-24T02:13:00Z</dcterms:modified>
</cp:coreProperties>
</file>