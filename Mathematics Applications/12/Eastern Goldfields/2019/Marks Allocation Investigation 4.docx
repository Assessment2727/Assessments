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9A" w:rsidRDefault="009A0F9A" w:rsidP="008C776F">
      <w:pPr>
        <w:rPr>
          <w:sz w:val="24"/>
          <w:szCs w:val="24"/>
        </w:rPr>
      </w:pPr>
    </w:p>
    <w:p w:rsidR="00BA01DF" w:rsidRDefault="008C776F" w:rsidP="008C776F">
      <w:pPr>
        <w:rPr>
          <w:sz w:val="24"/>
          <w:szCs w:val="24"/>
        </w:rPr>
      </w:pPr>
      <w:r w:rsidRPr="008C776F">
        <w:rPr>
          <w:sz w:val="24"/>
          <w:szCs w:val="24"/>
        </w:rPr>
        <w:t>Marks Allocation Investigation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342"/>
        <w:gridCol w:w="1627"/>
        <w:gridCol w:w="1293"/>
        <w:gridCol w:w="1354"/>
        <w:gridCol w:w="1771"/>
        <w:gridCol w:w="1182"/>
      </w:tblGrid>
      <w:tr w:rsidR="00121063" w:rsidTr="00911436">
        <w:tc>
          <w:tcPr>
            <w:tcW w:w="673" w:type="dxa"/>
          </w:tcPr>
          <w:p w:rsidR="00121063" w:rsidRDefault="00121063" w:rsidP="008C7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1</w:t>
            </w:r>
          </w:p>
          <w:p w:rsidR="00121063" w:rsidRDefault="00121063" w:rsidP="008C776F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121063" w:rsidRDefault="00121063" w:rsidP="008C776F">
            <w:pPr>
              <w:rPr>
                <w:sz w:val="20"/>
                <w:szCs w:val="20"/>
              </w:rPr>
            </w:pPr>
            <w:r w:rsidRPr="00121063">
              <w:rPr>
                <w:sz w:val="20"/>
                <w:szCs w:val="20"/>
              </w:rPr>
              <w:t>$300 000</w:t>
            </w:r>
          </w:p>
          <w:p w:rsidR="00121063" w:rsidRDefault="00121063" w:rsidP="008C776F">
            <w:pPr>
              <w:rPr>
                <w:sz w:val="20"/>
                <w:szCs w:val="20"/>
              </w:rPr>
            </w:pPr>
          </w:p>
          <w:p w:rsidR="00121063" w:rsidRPr="00121063" w:rsidRDefault="00121063" w:rsidP="008C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91143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1627" w:type="dxa"/>
          </w:tcPr>
          <w:p w:rsidR="00121063" w:rsidRDefault="00121063" w:rsidP="008C776F">
            <w:pPr>
              <w:rPr>
                <w:sz w:val="20"/>
                <w:szCs w:val="20"/>
              </w:rPr>
            </w:pPr>
            <w:r w:rsidRPr="00121063">
              <w:rPr>
                <w:sz w:val="20"/>
                <w:szCs w:val="20"/>
              </w:rPr>
              <w:t>5 schemes mentioned</w:t>
            </w:r>
          </w:p>
          <w:p w:rsidR="00121063" w:rsidRPr="00121063" w:rsidRDefault="00121063" w:rsidP="008C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1</w:t>
            </w:r>
          </w:p>
        </w:tc>
        <w:tc>
          <w:tcPr>
            <w:tcW w:w="1293" w:type="dxa"/>
          </w:tcPr>
          <w:p w:rsidR="00121063" w:rsidRDefault="00121063" w:rsidP="008C776F">
            <w:pPr>
              <w:rPr>
                <w:sz w:val="20"/>
                <w:szCs w:val="20"/>
              </w:rPr>
            </w:pPr>
            <w:r w:rsidRPr="00121063">
              <w:rPr>
                <w:sz w:val="20"/>
                <w:szCs w:val="20"/>
              </w:rPr>
              <w:t>Oliver needs advice</w:t>
            </w:r>
          </w:p>
          <w:p w:rsidR="00121063" w:rsidRPr="00121063" w:rsidRDefault="00121063" w:rsidP="008C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1</w:t>
            </w:r>
          </w:p>
        </w:tc>
        <w:tc>
          <w:tcPr>
            <w:tcW w:w="1354" w:type="dxa"/>
          </w:tcPr>
          <w:p w:rsidR="00121063" w:rsidRDefault="00121063" w:rsidP="008C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Term/Length</w:t>
            </w:r>
          </w:p>
          <w:p w:rsidR="00121063" w:rsidRDefault="00121063" w:rsidP="008C776F">
            <w:pPr>
              <w:rPr>
                <w:sz w:val="20"/>
                <w:szCs w:val="20"/>
              </w:rPr>
            </w:pPr>
          </w:p>
          <w:p w:rsidR="00121063" w:rsidRPr="00121063" w:rsidRDefault="00121063" w:rsidP="008C77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1</w:t>
            </w:r>
          </w:p>
        </w:tc>
        <w:tc>
          <w:tcPr>
            <w:tcW w:w="1771" w:type="dxa"/>
          </w:tcPr>
          <w:p w:rsidR="00121063" w:rsidRDefault="00121063" w:rsidP="008C776F">
            <w:r w:rsidRPr="00121063">
              <w:t>Return/</w:t>
            </w:r>
            <w:r>
              <w:t>Earnings</w:t>
            </w:r>
          </w:p>
          <w:p w:rsidR="00121063" w:rsidRDefault="00121063" w:rsidP="008C776F"/>
          <w:p w:rsidR="00121063" w:rsidRPr="00121063" w:rsidRDefault="00121063" w:rsidP="008C776F">
            <w:r>
              <w:t xml:space="preserve">             1</w:t>
            </w:r>
          </w:p>
        </w:tc>
        <w:tc>
          <w:tcPr>
            <w:tcW w:w="1182" w:type="dxa"/>
          </w:tcPr>
          <w:p w:rsidR="00121063" w:rsidRPr="00121063" w:rsidRDefault="00911436" w:rsidP="00911436">
            <w:r>
              <w:t xml:space="preserve">        </w:t>
            </w:r>
            <w:r w:rsidR="00121063">
              <w:t>5</w:t>
            </w:r>
          </w:p>
        </w:tc>
      </w:tr>
      <w:tr w:rsidR="00911436" w:rsidTr="00911436">
        <w:tc>
          <w:tcPr>
            <w:tcW w:w="673" w:type="dxa"/>
          </w:tcPr>
          <w:p w:rsidR="00911436" w:rsidRDefault="00911436" w:rsidP="008C7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2</w:t>
            </w:r>
          </w:p>
          <w:p w:rsidR="00911436" w:rsidRDefault="00911436" w:rsidP="008C776F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911436" w:rsidRDefault="00911436" w:rsidP="008C776F">
            <w:r>
              <w:t>Provided with info</w:t>
            </w:r>
          </w:p>
          <w:p w:rsidR="00911436" w:rsidRPr="00121063" w:rsidRDefault="00911436" w:rsidP="008C776F">
            <w:r>
              <w:t xml:space="preserve">        1</w:t>
            </w:r>
          </w:p>
        </w:tc>
        <w:tc>
          <w:tcPr>
            <w:tcW w:w="1627" w:type="dxa"/>
          </w:tcPr>
          <w:p w:rsidR="00911436" w:rsidRDefault="00911436" w:rsidP="008C776F">
            <w:r>
              <w:t>Detail each scheme</w:t>
            </w:r>
          </w:p>
          <w:p w:rsidR="00911436" w:rsidRPr="00121063" w:rsidRDefault="00911436" w:rsidP="008C776F">
            <w:r>
              <w:t xml:space="preserve">          2</w:t>
            </w:r>
          </w:p>
        </w:tc>
        <w:tc>
          <w:tcPr>
            <w:tcW w:w="2647" w:type="dxa"/>
            <w:gridSpan w:val="2"/>
          </w:tcPr>
          <w:p w:rsidR="00911436" w:rsidRDefault="00911436" w:rsidP="008C776F">
            <w:r>
              <w:t>Method of Calculation</w:t>
            </w:r>
          </w:p>
          <w:p w:rsidR="00911436" w:rsidRPr="00121063" w:rsidRDefault="00911436" w:rsidP="008C776F">
            <w:proofErr w:type="spellStart"/>
            <w:r>
              <w:t>Eg</w:t>
            </w:r>
            <w:proofErr w:type="spellEnd"/>
            <w:r>
              <w:t xml:space="preserve"> CP/Finance/Recursion</w:t>
            </w:r>
          </w:p>
          <w:p w:rsidR="00911436" w:rsidRPr="00121063" w:rsidRDefault="00911436" w:rsidP="008C776F">
            <w:r>
              <w:t xml:space="preserve">                      1</w:t>
            </w:r>
          </w:p>
        </w:tc>
        <w:tc>
          <w:tcPr>
            <w:tcW w:w="1771" w:type="dxa"/>
          </w:tcPr>
          <w:p w:rsidR="00911436" w:rsidRDefault="00911436" w:rsidP="008C776F">
            <w:r>
              <w:t>Mention Summary</w:t>
            </w:r>
          </w:p>
          <w:p w:rsidR="00911436" w:rsidRPr="00121063" w:rsidRDefault="00911436" w:rsidP="008C776F">
            <w:r>
              <w:t xml:space="preserve">             1</w:t>
            </w:r>
          </w:p>
        </w:tc>
        <w:tc>
          <w:tcPr>
            <w:tcW w:w="1182" w:type="dxa"/>
          </w:tcPr>
          <w:p w:rsidR="00911436" w:rsidRPr="00121063" w:rsidRDefault="00911436" w:rsidP="008C776F">
            <w:r>
              <w:t xml:space="preserve">        5</w:t>
            </w:r>
          </w:p>
        </w:tc>
      </w:tr>
      <w:tr w:rsidR="00121063" w:rsidTr="00911436">
        <w:trPr>
          <w:trHeight w:val="1355"/>
        </w:trPr>
        <w:tc>
          <w:tcPr>
            <w:tcW w:w="673" w:type="dxa"/>
          </w:tcPr>
          <w:p w:rsidR="00121063" w:rsidRDefault="00121063" w:rsidP="008C7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3</w:t>
            </w:r>
          </w:p>
          <w:p w:rsidR="00121063" w:rsidRDefault="00121063" w:rsidP="008C776F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121063" w:rsidRDefault="00911436" w:rsidP="008C776F">
            <w:r>
              <w:t>Scheme 1</w:t>
            </w:r>
          </w:p>
          <w:p w:rsidR="00911436" w:rsidRDefault="00911436" w:rsidP="00911436"/>
          <w:p w:rsidR="00911436" w:rsidRDefault="00911436" w:rsidP="00911436"/>
          <w:p w:rsidR="00911436" w:rsidRDefault="00911436" w:rsidP="00911436"/>
          <w:p w:rsidR="00911436" w:rsidRPr="00121063" w:rsidRDefault="00911436" w:rsidP="00911436">
            <w:r>
              <w:t xml:space="preserve">        2</w:t>
            </w:r>
          </w:p>
        </w:tc>
        <w:tc>
          <w:tcPr>
            <w:tcW w:w="1627" w:type="dxa"/>
          </w:tcPr>
          <w:p w:rsidR="00121063" w:rsidRDefault="00911436" w:rsidP="008C776F">
            <w:r>
              <w:t>Scheme 2</w:t>
            </w:r>
          </w:p>
          <w:p w:rsidR="00911436" w:rsidRDefault="00911436" w:rsidP="008C776F"/>
          <w:p w:rsidR="00911436" w:rsidRDefault="00911436" w:rsidP="008C776F"/>
          <w:p w:rsidR="00911436" w:rsidRDefault="00911436" w:rsidP="008C776F"/>
          <w:p w:rsidR="00911436" w:rsidRPr="00121063" w:rsidRDefault="00911436" w:rsidP="008C776F">
            <w:r>
              <w:t xml:space="preserve">         3</w:t>
            </w:r>
          </w:p>
        </w:tc>
        <w:tc>
          <w:tcPr>
            <w:tcW w:w="1293" w:type="dxa"/>
          </w:tcPr>
          <w:p w:rsidR="00121063" w:rsidRDefault="00911436" w:rsidP="008C776F">
            <w:r>
              <w:t>Scheme 3</w:t>
            </w:r>
          </w:p>
          <w:p w:rsidR="00911436" w:rsidRDefault="00911436" w:rsidP="008C776F"/>
          <w:p w:rsidR="00911436" w:rsidRDefault="00911436" w:rsidP="008C776F"/>
          <w:p w:rsidR="00911436" w:rsidRDefault="00911436" w:rsidP="008C776F"/>
          <w:p w:rsidR="00911436" w:rsidRPr="00121063" w:rsidRDefault="00911436" w:rsidP="008C776F">
            <w:r>
              <w:t xml:space="preserve">        4</w:t>
            </w:r>
          </w:p>
        </w:tc>
        <w:tc>
          <w:tcPr>
            <w:tcW w:w="1354" w:type="dxa"/>
          </w:tcPr>
          <w:p w:rsidR="00121063" w:rsidRDefault="00911436" w:rsidP="008C776F">
            <w:r>
              <w:t>Scheme 4</w:t>
            </w:r>
          </w:p>
          <w:p w:rsidR="00911436" w:rsidRDefault="00911436" w:rsidP="008C776F"/>
          <w:p w:rsidR="00911436" w:rsidRDefault="00911436" w:rsidP="008C776F"/>
          <w:p w:rsidR="00911436" w:rsidRDefault="00911436" w:rsidP="008C776F"/>
          <w:p w:rsidR="00911436" w:rsidRPr="00121063" w:rsidRDefault="00911436" w:rsidP="008C776F">
            <w:r>
              <w:t xml:space="preserve">        4</w:t>
            </w:r>
          </w:p>
        </w:tc>
        <w:tc>
          <w:tcPr>
            <w:tcW w:w="1771" w:type="dxa"/>
          </w:tcPr>
          <w:p w:rsidR="00121063" w:rsidRDefault="00911436" w:rsidP="008C776F">
            <w:r>
              <w:t>Scheme 5</w:t>
            </w:r>
          </w:p>
          <w:p w:rsidR="00911436" w:rsidRDefault="00911436" w:rsidP="008C776F"/>
          <w:p w:rsidR="00911436" w:rsidRDefault="00911436" w:rsidP="008C776F"/>
          <w:p w:rsidR="00911436" w:rsidRDefault="00911436" w:rsidP="008C776F"/>
          <w:p w:rsidR="00911436" w:rsidRPr="00121063" w:rsidRDefault="00911436" w:rsidP="008C776F">
            <w:r>
              <w:t xml:space="preserve">         2</w:t>
            </w:r>
          </w:p>
        </w:tc>
        <w:tc>
          <w:tcPr>
            <w:tcW w:w="1182" w:type="dxa"/>
          </w:tcPr>
          <w:p w:rsidR="00121063" w:rsidRPr="00121063" w:rsidRDefault="00911436" w:rsidP="008C776F">
            <w:r>
              <w:t xml:space="preserve">     15</w:t>
            </w:r>
          </w:p>
        </w:tc>
      </w:tr>
      <w:tr w:rsidR="00911436" w:rsidTr="0041424C">
        <w:tc>
          <w:tcPr>
            <w:tcW w:w="673" w:type="dxa"/>
          </w:tcPr>
          <w:p w:rsidR="00911436" w:rsidRDefault="00911436" w:rsidP="008C77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4</w:t>
            </w:r>
          </w:p>
          <w:p w:rsidR="00911436" w:rsidRDefault="00911436" w:rsidP="008C776F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  <w:gridSpan w:val="2"/>
          </w:tcPr>
          <w:p w:rsidR="00911436" w:rsidRDefault="00911436" w:rsidP="008C776F">
            <w:r>
              <w:t>Summary Table/Graph</w:t>
            </w:r>
          </w:p>
          <w:p w:rsidR="00911436" w:rsidRDefault="00911436" w:rsidP="008C776F"/>
          <w:p w:rsidR="00911436" w:rsidRPr="00121063" w:rsidRDefault="00911436" w:rsidP="008C776F">
            <w:r>
              <w:t xml:space="preserve">                      2</w:t>
            </w:r>
          </w:p>
        </w:tc>
        <w:tc>
          <w:tcPr>
            <w:tcW w:w="4418" w:type="dxa"/>
            <w:gridSpan w:val="3"/>
          </w:tcPr>
          <w:p w:rsidR="00911436" w:rsidRDefault="009A0F9A" w:rsidP="008C776F">
            <w:r>
              <w:t>Conclus</w:t>
            </w:r>
            <w:r w:rsidR="00911436">
              <w:t>ion/Recommendations</w:t>
            </w:r>
          </w:p>
          <w:p w:rsidR="00911436" w:rsidRDefault="00911436" w:rsidP="008C776F"/>
          <w:p w:rsidR="00911436" w:rsidRPr="00121063" w:rsidRDefault="00911436" w:rsidP="008C776F">
            <w:r>
              <w:t xml:space="preserve">                                       3</w:t>
            </w:r>
          </w:p>
        </w:tc>
        <w:tc>
          <w:tcPr>
            <w:tcW w:w="1182" w:type="dxa"/>
          </w:tcPr>
          <w:p w:rsidR="00911436" w:rsidRPr="00121063" w:rsidRDefault="00911436" w:rsidP="008C776F">
            <w:r>
              <w:t xml:space="preserve">       5</w:t>
            </w:r>
          </w:p>
        </w:tc>
      </w:tr>
    </w:tbl>
    <w:p w:rsidR="008C776F" w:rsidRDefault="008C776F" w:rsidP="008C776F">
      <w:pPr>
        <w:rPr>
          <w:sz w:val="24"/>
          <w:szCs w:val="24"/>
        </w:rPr>
      </w:pPr>
    </w:p>
    <w:p w:rsidR="00911436" w:rsidRDefault="00911436" w:rsidP="008C776F">
      <w:pPr>
        <w:rPr>
          <w:sz w:val="24"/>
          <w:szCs w:val="24"/>
        </w:rPr>
      </w:pPr>
    </w:p>
    <w:p w:rsidR="00911436" w:rsidRDefault="00911436" w:rsidP="008C776F">
      <w:pPr>
        <w:rPr>
          <w:sz w:val="24"/>
          <w:szCs w:val="24"/>
        </w:rPr>
      </w:pPr>
    </w:p>
    <w:p w:rsidR="009A0F9A" w:rsidRDefault="009A0F9A" w:rsidP="008C776F">
      <w:pPr>
        <w:rPr>
          <w:sz w:val="24"/>
          <w:szCs w:val="24"/>
        </w:rPr>
      </w:pPr>
    </w:p>
    <w:p w:rsidR="00911436" w:rsidRDefault="00911436" w:rsidP="008C776F">
      <w:pPr>
        <w:rPr>
          <w:sz w:val="24"/>
          <w:szCs w:val="24"/>
        </w:rPr>
      </w:pPr>
    </w:p>
    <w:p w:rsidR="00911436" w:rsidRDefault="00911436" w:rsidP="008C776F">
      <w:pPr>
        <w:rPr>
          <w:sz w:val="24"/>
          <w:szCs w:val="24"/>
        </w:rPr>
      </w:pPr>
    </w:p>
    <w:p w:rsidR="00911436" w:rsidRDefault="00911436" w:rsidP="00911436">
      <w:pPr>
        <w:rPr>
          <w:sz w:val="24"/>
          <w:szCs w:val="24"/>
        </w:rPr>
      </w:pPr>
      <w:r w:rsidRPr="008C776F">
        <w:rPr>
          <w:sz w:val="24"/>
          <w:szCs w:val="24"/>
        </w:rPr>
        <w:t>Marks Allocation Investigation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3"/>
        <w:gridCol w:w="1342"/>
        <w:gridCol w:w="1627"/>
        <w:gridCol w:w="1293"/>
        <w:gridCol w:w="1354"/>
        <w:gridCol w:w="1771"/>
        <w:gridCol w:w="1182"/>
      </w:tblGrid>
      <w:tr w:rsidR="00911436" w:rsidTr="009A0F9A">
        <w:tc>
          <w:tcPr>
            <w:tcW w:w="673" w:type="dxa"/>
          </w:tcPr>
          <w:p w:rsidR="00911436" w:rsidRDefault="00911436" w:rsidP="003A2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1</w:t>
            </w:r>
          </w:p>
          <w:p w:rsidR="00911436" w:rsidRDefault="00911436" w:rsidP="003A2D3C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911436" w:rsidRDefault="00911436" w:rsidP="003A2D3C">
            <w:pPr>
              <w:rPr>
                <w:sz w:val="20"/>
                <w:szCs w:val="20"/>
              </w:rPr>
            </w:pPr>
            <w:r w:rsidRPr="00121063">
              <w:rPr>
                <w:sz w:val="20"/>
                <w:szCs w:val="20"/>
              </w:rPr>
              <w:t>$300 000</w:t>
            </w:r>
          </w:p>
          <w:p w:rsidR="00911436" w:rsidRDefault="00911436" w:rsidP="003A2D3C">
            <w:pPr>
              <w:rPr>
                <w:sz w:val="20"/>
                <w:szCs w:val="20"/>
              </w:rPr>
            </w:pPr>
          </w:p>
          <w:p w:rsidR="00911436" w:rsidRPr="00121063" w:rsidRDefault="00911436" w:rsidP="003A2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1</w:t>
            </w:r>
          </w:p>
        </w:tc>
        <w:tc>
          <w:tcPr>
            <w:tcW w:w="1627" w:type="dxa"/>
          </w:tcPr>
          <w:p w:rsidR="00911436" w:rsidRDefault="00911436" w:rsidP="003A2D3C">
            <w:pPr>
              <w:rPr>
                <w:sz w:val="20"/>
                <w:szCs w:val="20"/>
              </w:rPr>
            </w:pPr>
            <w:r w:rsidRPr="00121063">
              <w:rPr>
                <w:sz w:val="20"/>
                <w:szCs w:val="20"/>
              </w:rPr>
              <w:t>5 schemes mentioned</w:t>
            </w:r>
          </w:p>
          <w:p w:rsidR="00911436" w:rsidRPr="00121063" w:rsidRDefault="00911436" w:rsidP="003A2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1</w:t>
            </w:r>
            <w:bookmarkStart w:id="0" w:name="_GoBack"/>
            <w:bookmarkEnd w:id="0"/>
          </w:p>
        </w:tc>
        <w:tc>
          <w:tcPr>
            <w:tcW w:w="1293" w:type="dxa"/>
          </w:tcPr>
          <w:p w:rsidR="00911436" w:rsidRDefault="00911436" w:rsidP="003A2D3C">
            <w:pPr>
              <w:rPr>
                <w:sz w:val="20"/>
                <w:szCs w:val="20"/>
              </w:rPr>
            </w:pPr>
            <w:r w:rsidRPr="00121063">
              <w:rPr>
                <w:sz w:val="20"/>
                <w:szCs w:val="20"/>
              </w:rPr>
              <w:t>Oliver needs advice</w:t>
            </w:r>
          </w:p>
          <w:p w:rsidR="00911436" w:rsidRPr="00121063" w:rsidRDefault="00911436" w:rsidP="003A2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1</w:t>
            </w:r>
          </w:p>
        </w:tc>
        <w:tc>
          <w:tcPr>
            <w:tcW w:w="1354" w:type="dxa"/>
          </w:tcPr>
          <w:p w:rsidR="00911436" w:rsidRDefault="00911436" w:rsidP="003A2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Term/Length</w:t>
            </w:r>
          </w:p>
          <w:p w:rsidR="00911436" w:rsidRDefault="00911436" w:rsidP="003A2D3C">
            <w:pPr>
              <w:rPr>
                <w:sz w:val="20"/>
                <w:szCs w:val="20"/>
              </w:rPr>
            </w:pPr>
          </w:p>
          <w:p w:rsidR="00911436" w:rsidRPr="00121063" w:rsidRDefault="00911436" w:rsidP="003A2D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1</w:t>
            </w:r>
          </w:p>
        </w:tc>
        <w:tc>
          <w:tcPr>
            <w:tcW w:w="1771" w:type="dxa"/>
          </w:tcPr>
          <w:p w:rsidR="00911436" w:rsidRDefault="00911436" w:rsidP="003A2D3C">
            <w:r w:rsidRPr="00121063">
              <w:t>Return/</w:t>
            </w:r>
            <w:r>
              <w:t>Earnings</w:t>
            </w:r>
          </w:p>
          <w:p w:rsidR="00911436" w:rsidRDefault="00911436" w:rsidP="003A2D3C"/>
          <w:p w:rsidR="00911436" w:rsidRPr="00121063" w:rsidRDefault="00911436" w:rsidP="003A2D3C">
            <w:r>
              <w:t xml:space="preserve">             1</w:t>
            </w:r>
          </w:p>
        </w:tc>
        <w:tc>
          <w:tcPr>
            <w:tcW w:w="1182" w:type="dxa"/>
          </w:tcPr>
          <w:p w:rsidR="00911436" w:rsidRPr="00121063" w:rsidRDefault="00911436" w:rsidP="009A0F9A">
            <w:pPr>
              <w:jc w:val="center"/>
            </w:pPr>
            <w:r>
              <w:t>5</w:t>
            </w:r>
          </w:p>
        </w:tc>
      </w:tr>
      <w:tr w:rsidR="00911436" w:rsidTr="009A0F9A">
        <w:tc>
          <w:tcPr>
            <w:tcW w:w="673" w:type="dxa"/>
          </w:tcPr>
          <w:p w:rsidR="00911436" w:rsidRDefault="00911436" w:rsidP="003A2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2</w:t>
            </w:r>
          </w:p>
          <w:p w:rsidR="00911436" w:rsidRDefault="00911436" w:rsidP="003A2D3C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911436" w:rsidRDefault="00911436" w:rsidP="003A2D3C">
            <w:r>
              <w:t>Provided with info</w:t>
            </w:r>
          </w:p>
          <w:p w:rsidR="00911436" w:rsidRPr="00121063" w:rsidRDefault="00911436" w:rsidP="003A2D3C">
            <w:r>
              <w:t xml:space="preserve">        1</w:t>
            </w:r>
          </w:p>
        </w:tc>
        <w:tc>
          <w:tcPr>
            <w:tcW w:w="1627" w:type="dxa"/>
          </w:tcPr>
          <w:p w:rsidR="00911436" w:rsidRDefault="00911436" w:rsidP="003A2D3C">
            <w:r>
              <w:t>Detail each scheme</w:t>
            </w:r>
          </w:p>
          <w:p w:rsidR="00911436" w:rsidRPr="00121063" w:rsidRDefault="00911436" w:rsidP="003A2D3C">
            <w:r>
              <w:t xml:space="preserve">          2</w:t>
            </w:r>
          </w:p>
        </w:tc>
        <w:tc>
          <w:tcPr>
            <w:tcW w:w="2647" w:type="dxa"/>
            <w:gridSpan w:val="2"/>
          </w:tcPr>
          <w:p w:rsidR="00911436" w:rsidRDefault="00911436" w:rsidP="003A2D3C">
            <w:r>
              <w:t>Method of Calculation</w:t>
            </w:r>
          </w:p>
          <w:p w:rsidR="00911436" w:rsidRPr="00121063" w:rsidRDefault="00911436" w:rsidP="003A2D3C">
            <w:proofErr w:type="spellStart"/>
            <w:r>
              <w:t>Eg</w:t>
            </w:r>
            <w:proofErr w:type="spellEnd"/>
            <w:r>
              <w:t xml:space="preserve"> CP/Finance/Recursion</w:t>
            </w:r>
          </w:p>
          <w:p w:rsidR="00911436" w:rsidRPr="00121063" w:rsidRDefault="00911436" w:rsidP="003A2D3C">
            <w:r>
              <w:t xml:space="preserve">                      1</w:t>
            </w:r>
          </w:p>
        </w:tc>
        <w:tc>
          <w:tcPr>
            <w:tcW w:w="1771" w:type="dxa"/>
          </w:tcPr>
          <w:p w:rsidR="00911436" w:rsidRDefault="00911436" w:rsidP="003A2D3C">
            <w:r>
              <w:t>Mention Summary</w:t>
            </w:r>
          </w:p>
          <w:p w:rsidR="00911436" w:rsidRPr="00121063" w:rsidRDefault="00911436" w:rsidP="003A2D3C">
            <w:r>
              <w:t xml:space="preserve">             1</w:t>
            </w:r>
          </w:p>
        </w:tc>
        <w:tc>
          <w:tcPr>
            <w:tcW w:w="1182" w:type="dxa"/>
          </w:tcPr>
          <w:p w:rsidR="00911436" w:rsidRPr="00121063" w:rsidRDefault="00911436" w:rsidP="009A0F9A">
            <w:pPr>
              <w:jc w:val="center"/>
            </w:pPr>
            <w:r>
              <w:t>5</w:t>
            </w:r>
          </w:p>
        </w:tc>
      </w:tr>
      <w:tr w:rsidR="00911436" w:rsidTr="009A0F9A">
        <w:trPr>
          <w:trHeight w:val="1355"/>
        </w:trPr>
        <w:tc>
          <w:tcPr>
            <w:tcW w:w="673" w:type="dxa"/>
          </w:tcPr>
          <w:p w:rsidR="00911436" w:rsidRDefault="00911436" w:rsidP="003A2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3</w:t>
            </w:r>
          </w:p>
          <w:p w:rsidR="00911436" w:rsidRDefault="00911436" w:rsidP="003A2D3C">
            <w:pPr>
              <w:rPr>
                <w:sz w:val="24"/>
                <w:szCs w:val="24"/>
              </w:rPr>
            </w:pPr>
          </w:p>
        </w:tc>
        <w:tc>
          <w:tcPr>
            <w:tcW w:w="1342" w:type="dxa"/>
          </w:tcPr>
          <w:p w:rsidR="00911436" w:rsidRDefault="00911436" w:rsidP="003A2D3C">
            <w:r>
              <w:t>Scheme 1</w:t>
            </w:r>
          </w:p>
          <w:p w:rsidR="00911436" w:rsidRDefault="00911436" w:rsidP="003A2D3C"/>
          <w:p w:rsidR="00911436" w:rsidRDefault="00911436" w:rsidP="003A2D3C"/>
          <w:p w:rsidR="00911436" w:rsidRDefault="00911436" w:rsidP="003A2D3C"/>
          <w:p w:rsidR="00911436" w:rsidRPr="00121063" w:rsidRDefault="00911436" w:rsidP="003A2D3C">
            <w:r>
              <w:t xml:space="preserve">        2</w:t>
            </w:r>
          </w:p>
        </w:tc>
        <w:tc>
          <w:tcPr>
            <w:tcW w:w="1627" w:type="dxa"/>
          </w:tcPr>
          <w:p w:rsidR="00911436" w:rsidRDefault="00911436" w:rsidP="003A2D3C">
            <w:r>
              <w:t>Scheme 2</w:t>
            </w:r>
          </w:p>
          <w:p w:rsidR="00911436" w:rsidRDefault="00911436" w:rsidP="003A2D3C"/>
          <w:p w:rsidR="00911436" w:rsidRDefault="00911436" w:rsidP="003A2D3C"/>
          <w:p w:rsidR="00911436" w:rsidRDefault="00911436" w:rsidP="003A2D3C"/>
          <w:p w:rsidR="00911436" w:rsidRPr="00121063" w:rsidRDefault="00911436" w:rsidP="003A2D3C">
            <w:r>
              <w:t xml:space="preserve">         3</w:t>
            </w:r>
          </w:p>
        </w:tc>
        <w:tc>
          <w:tcPr>
            <w:tcW w:w="1293" w:type="dxa"/>
          </w:tcPr>
          <w:p w:rsidR="00911436" w:rsidRDefault="00911436" w:rsidP="003A2D3C">
            <w:r>
              <w:t>Scheme 3</w:t>
            </w:r>
          </w:p>
          <w:p w:rsidR="00911436" w:rsidRDefault="00911436" w:rsidP="003A2D3C"/>
          <w:p w:rsidR="00911436" w:rsidRDefault="00911436" w:rsidP="003A2D3C"/>
          <w:p w:rsidR="00911436" w:rsidRDefault="00911436" w:rsidP="003A2D3C"/>
          <w:p w:rsidR="00911436" w:rsidRPr="00121063" w:rsidRDefault="00911436" w:rsidP="003A2D3C">
            <w:r>
              <w:t xml:space="preserve">        4</w:t>
            </w:r>
          </w:p>
        </w:tc>
        <w:tc>
          <w:tcPr>
            <w:tcW w:w="1354" w:type="dxa"/>
          </w:tcPr>
          <w:p w:rsidR="00911436" w:rsidRDefault="00911436" w:rsidP="003A2D3C">
            <w:r>
              <w:t>Scheme 4</w:t>
            </w:r>
          </w:p>
          <w:p w:rsidR="00911436" w:rsidRDefault="00911436" w:rsidP="003A2D3C"/>
          <w:p w:rsidR="00911436" w:rsidRDefault="00911436" w:rsidP="003A2D3C"/>
          <w:p w:rsidR="00911436" w:rsidRDefault="00911436" w:rsidP="003A2D3C"/>
          <w:p w:rsidR="00911436" w:rsidRPr="00121063" w:rsidRDefault="00911436" w:rsidP="003A2D3C">
            <w:r>
              <w:t xml:space="preserve">        4</w:t>
            </w:r>
          </w:p>
        </w:tc>
        <w:tc>
          <w:tcPr>
            <w:tcW w:w="1771" w:type="dxa"/>
          </w:tcPr>
          <w:p w:rsidR="00911436" w:rsidRDefault="00911436" w:rsidP="003A2D3C">
            <w:r>
              <w:t>Scheme 5</w:t>
            </w:r>
          </w:p>
          <w:p w:rsidR="00911436" w:rsidRDefault="00911436" w:rsidP="003A2D3C"/>
          <w:p w:rsidR="00911436" w:rsidRDefault="00911436" w:rsidP="003A2D3C"/>
          <w:p w:rsidR="00911436" w:rsidRDefault="00911436" w:rsidP="003A2D3C"/>
          <w:p w:rsidR="00911436" w:rsidRPr="00121063" w:rsidRDefault="00911436" w:rsidP="003A2D3C">
            <w:r>
              <w:t xml:space="preserve">         2</w:t>
            </w:r>
          </w:p>
        </w:tc>
        <w:tc>
          <w:tcPr>
            <w:tcW w:w="1182" w:type="dxa"/>
          </w:tcPr>
          <w:p w:rsidR="00911436" w:rsidRPr="00121063" w:rsidRDefault="00911436" w:rsidP="009A0F9A">
            <w:pPr>
              <w:jc w:val="center"/>
            </w:pPr>
            <w:r>
              <w:t>15</w:t>
            </w:r>
          </w:p>
        </w:tc>
      </w:tr>
      <w:tr w:rsidR="00911436" w:rsidTr="009A0F9A">
        <w:tc>
          <w:tcPr>
            <w:tcW w:w="673" w:type="dxa"/>
          </w:tcPr>
          <w:p w:rsidR="00911436" w:rsidRDefault="00911436" w:rsidP="003A2D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4</w:t>
            </w:r>
          </w:p>
          <w:p w:rsidR="00911436" w:rsidRDefault="00911436" w:rsidP="003A2D3C">
            <w:pPr>
              <w:rPr>
                <w:sz w:val="24"/>
                <w:szCs w:val="24"/>
              </w:rPr>
            </w:pPr>
          </w:p>
        </w:tc>
        <w:tc>
          <w:tcPr>
            <w:tcW w:w="2969" w:type="dxa"/>
            <w:gridSpan w:val="2"/>
          </w:tcPr>
          <w:p w:rsidR="00911436" w:rsidRDefault="00911436" w:rsidP="003A2D3C">
            <w:r>
              <w:t>Summary Table/Graph</w:t>
            </w:r>
          </w:p>
          <w:p w:rsidR="00911436" w:rsidRDefault="00911436" w:rsidP="003A2D3C"/>
          <w:p w:rsidR="00911436" w:rsidRPr="00121063" w:rsidRDefault="00911436" w:rsidP="003A2D3C">
            <w:r>
              <w:t xml:space="preserve">                      2</w:t>
            </w:r>
          </w:p>
        </w:tc>
        <w:tc>
          <w:tcPr>
            <w:tcW w:w="4418" w:type="dxa"/>
            <w:gridSpan w:val="3"/>
          </w:tcPr>
          <w:p w:rsidR="00911436" w:rsidRDefault="009A0F9A" w:rsidP="003A2D3C">
            <w:r>
              <w:t>Conclus</w:t>
            </w:r>
            <w:r w:rsidR="00911436">
              <w:t>ion/Recommendations</w:t>
            </w:r>
          </w:p>
          <w:p w:rsidR="00911436" w:rsidRDefault="00911436" w:rsidP="003A2D3C"/>
          <w:p w:rsidR="00911436" w:rsidRPr="00121063" w:rsidRDefault="00911436" w:rsidP="003A2D3C">
            <w:r>
              <w:t xml:space="preserve">                                       3</w:t>
            </w:r>
          </w:p>
        </w:tc>
        <w:tc>
          <w:tcPr>
            <w:tcW w:w="1182" w:type="dxa"/>
          </w:tcPr>
          <w:p w:rsidR="00911436" w:rsidRPr="00121063" w:rsidRDefault="00911436" w:rsidP="009A0F9A">
            <w:pPr>
              <w:jc w:val="center"/>
            </w:pPr>
            <w:r>
              <w:t>5</w:t>
            </w:r>
          </w:p>
        </w:tc>
      </w:tr>
    </w:tbl>
    <w:p w:rsidR="00911436" w:rsidRPr="008C776F" w:rsidRDefault="00911436" w:rsidP="00911436">
      <w:pPr>
        <w:rPr>
          <w:sz w:val="24"/>
          <w:szCs w:val="24"/>
        </w:rPr>
      </w:pPr>
    </w:p>
    <w:p w:rsidR="00911436" w:rsidRPr="008C776F" w:rsidRDefault="00911436" w:rsidP="008C776F">
      <w:pPr>
        <w:rPr>
          <w:sz w:val="24"/>
          <w:szCs w:val="24"/>
        </w:rPr>
      </w:pPr>
    </w:p>
    <w:sectPr w:rsidR="00911436" w:rsidRPr="008C776F" w:rsidSect="008C776F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76F"/>
    <w:rsid w:val="00121063"/>
    <w:rsid w:val="008C776F"/>
    <w:rsid w:val="00911436"/>
    <w:rsid w:val="009A0F9A"/>
    <w:rsid w:val="00AA672D"/>
    <w:rsid w:val="00BA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77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5B7C13E9</Template>
  <TotalTime>376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WOOD Janette</dc:creator>
  <cp:lastModifiedBy>WOOD Janette</cp:lastModifiedBy>
  <cp:revision>1</cp:revision>
  <cp:lastPrinted>2019-08-27T08:16:00Z</cp:lastPrinted>
  <dcterms:created xsi:type="dcterms:W3CDTF">2019-08-27T02:13:00Z</dcterms:created>
  <dcterms:modified xsi:type="dcterms:W3CDTF">2019-08-27T08:30:00Z</dcterms:modified>
</cp:coreProperties>
</file>