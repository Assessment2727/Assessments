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b/>
          <w:sz w:val="28"/>
          <w:szCs w:val="28"/>
        </w:rPr>
      </w:pPr>
      <w:r w:rsidRPr="00AE0B37">
        <w:rPr>
          <w:b/>
          <w:sz w:val="28"/>
          <w:szCs w:val="28"/>
        </w:rPr>
        <w:t>TASK</w:t>
      </w:r>
      <w:r>
        <w:rPr>
          <w:b/>
          <w:sz w:val="28"/>
          <w:szCs w:val="28"/>
        </w:rPr>
        <w:t xml:space="preserve"> 8: COMPETITION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b/>
          <w:sz w:val="28"/>
          <w:szCs w:val="28"/>
        </w:rPr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In-class </w:t>
      </w:r>
      <w:r w:rsidRPr="00AE0B37">
        <w:rPr>
          <w:rFonts w:cs="Arial"/>
          <w:b/>
          <w:sz w:val="28"/>
          <w:szCs w:val="28"/>
        </w:rPr>
        <w:t xml:space="preserve">investigation 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b/>
          <w:sz w:val="28"/>
          <w:szCs w:val="28"/>
        </w:rPr>
      </w:pPr>
      <w:r w:rsidRPr="00AE0B37">
        <w:rPr>
          <w:b/>
          <w:sz w:val="28"/>
          <w:szCs w:val="28"/>
        </w:rPr>
        <w:t xml:space="preserve">Unit </w:t>
      </w:r>
      <w:r>
        <w:rPr>
          <w:b/>
          <w:sz w:val="28"/>
          <w:szCs w:val="28"/>
        </w:rPr>
        <w:t>3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b/>
          <w:sz w:val="28"/>
          <w:szCs w:val="28"/>
        </w:rPr>
      </w:pP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  <w:r w:rsidRPr="00AE0B37">
        <w:rPr>
          <w:rFonts w:cs="Arial"/>
          <w:b/>
          <w:sz w:val="28"/>
          <w:szCs w:val="28"/>
        </w:rPr>
        <w:t>Topic</w:t>
      </w:r>
      <w:r>
        <w:rPr>
          <w:rFonts w:cs="Arial"/>
          <w:b/>
          <w:sz w:val="28"/>
          <w:szCs w:val="28"/>
        </w:rPr>
        <w:t xml:space="preserve"> 3.3</w:t>
      </w:r>
      <w:r w:rsidRPr="00AE0B37">
        <w:rPr>
          <w:rFonts w:cs="Arial"/>
          <w:b/>
          <w:sz w:val="28"/>
          <w:szCs w:val="28"/>
        </w:rPr>
        <w:t>:</w:t>
      </w:r>
      <w:r>
        <w:rPr>
          <w:rFonts w:cs="Arial"/>
          <w:b/>
          <w:sz w:val="28"/>
          <w:szCs w:val="28"/>
        </w:rPr>
        <w:t xml:space="preserve"> Graphs and networks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Competition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 xml:space="preserve">In-class investigation                                                        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 and marking key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9E5299" w:rsidTr="00151384">
        <w:trPr>
          <w:trHeight w:val="245"/>
        </w:trPr>
        <w:tc>
          <w:tcPr>
            <w:tcW w:w="8508" w:type="dxa"/>
            <w:gridSpan w:val="2"/>
            <w:vAlign w:val="center"/>
          </w:tcPr>
          <w:p w:rsidR="00925661" w:rsidRPr="009E5299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9E5299">
              <w:t>Solution</w:t>
            </w:r>
          </w:p>
        </w:tc>
      </w:tr>
      <w:tr w:rsidR="00925661" w:rsidRPr="009E5299" w:rsidTr="00151384">
        <w:trPr>
          <w:trHeight w:val="649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8A78AB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1475105"/>
                      <wp:effectExtent l="9525" t="14605" r="26035" b="21590"/>
                      <wp:wrapNone/>
                      <wp:docPr id="107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56640" cy="147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AutoShape 66" o:spid="_x0000_s1026" type="#_x0000_t32" style="position:absolute;margin-left:70.75pt;margin-top:11.15pt;width:83.2pt;height:116.15pt;flip: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641985"/>
                      <wp:effectExtent l="9525" t="14605" r="26035" b="29210"/>
                      <wp:wrapNone/>
                      <wp:docPr id="106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56640" cy="641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AutoShape 63" o:spid="_x0000_s1026" type="#_x0000_t32" style="position:absolute;margin-left:70.75pt;margin-top:11.15pt;width:83.2pt;height:50.55pt;flip: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1475105"/>
                      <wp:effectExtent l="9525" t="14605" r="26035" b="21590"/>
                      <wp:wrapNone/>
                      <wp:docPr id="105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147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AutoShape 62" o:spid="_x0000_s1026" type="#_x0000_t32" style="position:absolute;margin-left:70.75pt;margin-top:11.15pt;width:83.2pt;height:116.1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732790"/>
                      <wp:effectExtent l="9525" t="14605" r="26035" b="27305"/>
                      <wp:wrapNone/>
                      <wp:docPr id="104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732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AutoShape 61" o:spid="_x0000_s1026" type="#_x0000_t32" style="position:absolute;margin-left:70.75pt;margin-top:11.15pt;width:83.2pt;height:57.7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0"/>
                      <wp:effectExtent l="9525" t="14605" r="26035" b="23495"/>
                      <wp:wrapNone/>
                      <wp:docPr id="103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AutoShape 60" o:spid="_x0000_s1026" type="#_x0000_t32" style="position:absolute;margin-left:70.75pt;margin-top:11.15pt;width:83.2pt;height:0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50800</wp:posOffset>
                      </wp:positionV>
                      <wp:extent cx="90805" cy="90805"/>
                      <wp:effectExtent l="0" t="0" r="11430" b="10795"/>
                      <wp:wrapNone/>
                      <wp:docPr id="102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55" o:spid="_x0000_s1026" style="position:absolute;margin-left:153.95pt;margin-top:4pt;width:7.15pt;height:7.1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" fillcolor="black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50800</wp:posOffset>
                      </wp:positionV>
                      <wp:extent cx="90805" cy="90805"/>
                      <wp:effectExtent l="0" t="0" r="15875" b="10795"/>
                      <wp:wrapNone/>
                      <wp:docPr id="101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54" o:spid="_x0000_s1026" style="position:absolute;margin-left:63.6pt;margin-top:4pt;width:7.15pt;height:7.1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" fillcolor="black"/>
                  </w:pict>
                </mc:Fallback>
              </mc:AlternateContent>
            </w:r>
            <w:r w:rsidR="00925661">
              <w:rPr>
                <w:rFonts w:cs="Arial"/>
                <w:szCs w:val="22"/>
              </w:rPr>
              <w:tab/>
            </w:r>
            <w:r w:rsidR="00925661">
              <w:rPr>
                <w:rFonts w:cs="Arial"/>
                <w:szCs w:val="22"/>
              </w:rPr>
              <w:tab/>
              <w:t>K                                     S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8A78AB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135255</wp:posOffset>
                      </wp:positionV>
                      <wp:extent cx="1056640" cy="742315"/>
                      <wp:effectExtent l="9525" t="8255" r="26035" b="24130"/>
                      <wp:wrapNone/>
                      <wp:docPr id="100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56640" cy="742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AutoShape 67" o:spid="_x0000_s1026" type="#_x0000_t32" style="position:absolute;margin-left:70.75pt;margin-top:10.65pt;width:83.2pt;height:58.45pt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135255</wp:posOffset>
                      </wp:positionV>
                      <wp:extent cx="1147445" cy="742315"/>
                      <wp:effectExtent l="9525" t="8255" r="24130" b="24130"/>
                      <wp:wrapNone/>
                      <wp:docPr id="99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7445" cy="742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AutoShape 65" o:spid="_x0000_s1026" type="#_x0000_t32" style="position:absolute;margin-left:70.75pt;margin-top:10.65pt;width:90.35pt;height:58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135255</wp:posOffset>
                      </wp:positionV>
                      <wp:extent cx="1056640" cy="0"/>
                      <wp:effectExtent l="9525" t="8255" r="26035" b="29845"/>
                      <wp:wrapNone/>
                      <wp:docPr id="98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AutoShape 64" o:spid="_x0000_s1026" type="#_x0000_t32" style="position:absolute;margin-left:70.75pt;margin-top:10.65pt;width:83.2pt;height:0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44450</wp:posOffset>
                      </wp:positionV>
                      <wp:extent cx="90805" cy="90805"/>
                      <wp:effectExtent l="0" t="6350" r="11430" b="17145"/>
                      <wp:wrapNone/>
                      <wp:docPr id="97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57" o:spid="_x0000_s1026" style="position:absolute;margin-left:153.95pt;margin-top:3.5pt;width:7.15pt;height:7.1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" fillcolor="black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44450</wp:posOffset>
                      </wp:positionV>
                      <wp:extent cx="90805" cy="90805"/>
                      <wp:effectExtent l="0" t="6350" r="15875" b="17145"/>
                      <wp:wrapNone/>
                      <wp:docPr id="96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56" o:spid="_x0000_s1026" style="position:absolute;margin-left:63.6pt;margin-top:3.5pt;width:7.15pt;height:7.1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" fillcolor="black"/>
                  </w:pict>
                </mc:Fallback>
              </mc:AlternateContent>
            </w:r>
            <w:r w:rsidR="00925661">
              <w:rPr>
                <w:rFonts w:cs="Arial"/>
                <w:szCs w:val="22"/>
              </w:rPr>
              <w:tab/>
            </w:r>
            <w:r w:rsidR="00925661">
              <w:rPr>
                <w:rFonts w:cs="Arial"/>
                <w:szCs w:val="22"/>
              </w:rPr>
              <w:tab/>
              <w:t>R                                     J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8A78AB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139065</wp:posOffset>
                      </wp:positionV>
                      <wp:extent cx="1056640" cy="0"/>
                      <wp:effectExtent l="9525" t="12065" r="26035" b="26035"/>
                      <wp:wrapNone/>
                      <wp:docPr id="95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AutoShape 68" o:spid="_x0000_s1026" type="#_x0000_t32" style="position:absolute;margin-left:70.75pt;margin-top:10.95pt;width:83.2pt;height:0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0" t="0" r="11430" b="13970"/>
                      <wp:wrapNone/>
                      <wp:docPr id="94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58" o:spid="_x0000_s1026" style="position:absolute;margin-left:153.95pt;margin-top:3.75pt;width:7.15pt;height:7.1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" fillcolor="black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0" t="0" r="15875" b="13970"/>
                      <wp:wrapNone/>
                      <wp:docPr id="93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59" o:spid="_x0000_s1026" style="position:absolute;margin-left:63.6pt;margin-top:3.75pt;width:7.15pt;height:7.1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" fillcolor="black"/>
                  </w:pict>
                </mc:Fallback>
              </mc:AlternateContent>
            </w:r>
            <w:r w:rsidR="00925661">
              <w:rPr>
                <w:rFonts w:cs="Arial"/>
                <w:szCs w:val="22"/>
              </w:rPr>
              <w:tab/>
            </w:r>
            <w:r w:rsidR="00925661">
              <w:rPr>
                <w:rFonts w:cs="Arial"/>
                <w:szCs w:val="22"/>
              </w:rPr>
              <w:tab/>
              <w:t xml:space="preserve">A                                     N         </w:t>
            </w:r>
          </w:p>
          <w:p w:rsidR="00925661" w:rsidRPr="009E5299" w:rsidRDefault="00925661" w:rsidP="00151384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Identifies edges which are undirected and travel between nodes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Makes the correct number of connections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Each element equal to 1 represents an edge drawn from the vertex on the left (row headings) to the vertex on the right (column headings)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describes the element equalling 1 as representing an edge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describes source and destination of edges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1(c</w:t>
      </w:r>
      <w:r w:rsidRPr="00AE0B37">
        <w:rPr>
          <w:b/>
        </w:rPr>
        <w:t>)</w:t>
      </w:r>
      <w:r>
        <w:rPr>
          <w:b/>
        </w:rPr>
        <w:t>(i)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6D421E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3" type="#_x0000_t75" style="position:absolute;margin-left:13.5pt;margin-top:1.4pt;width:102pt;height:145.2pt;z-index:251615744;mso-position-horizontal-relative:text;mso-position-vertical-relative:text">
                  <v:imagedata r:id="rId9" o:title=""/>
                </v:shape>
                <o:OLEObject Type="Embed" ProgID="FXDraw.Graphic" ShapeID="_x0000_s1093" DrawAspect="Content" ObjectID="_1554623254" r:id="rId10"/>
              </w:pic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lastRenderedPageBreak/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draws bipartite graph with labelled nodes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completes all connections between nodes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1(c</w:t>
      </w:r>
      <w:proofErr w:type="gramStart"/>
      <w:r w:rsidRPr="00AE0B37">
        <w:rPr>
          <w:b/>
        </w:rPr>
        <w:t>)</w:t>
      </w:r>
      <w:r>
        <w:rPr>
          <w:b/>
        </w:rPr>
        <w:t>(</w:t>
      </w:r>
      <w:proofErr w:type="gramEnd"/>
      <w:r>
        <w:rPr>
          <w:b/>
        </w:rPr>
        <w:t>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0A33A7">
              <w:rPr>
                <w:rFonts w:cs="Arial"/>
                <w:position w:val="-84"/>
                <w:szCs w:val="22"/>
              </w:rPr>
              <w:object w:dxaOrig="1440" w:dyaOrig="1800">
                <v:shape id="_x0000_i1029" type="#_x0000_t75" style="width:78.85pt;height:85.7pt" o:ole="">
                  <v:imagedata r:id="rId11" o:title=""/>
                </v:shape>
                <o:OLEObject Type="Embed" ProgID="Equation.DSMT4" ShapeID="_x0000_i1029" DrawAspect="Content" ObjectID="_1554623249" r:id="rId12"/>
              </w:object>
            </w:r>
            <w:r>
              <w:rPr>
                <w:rFonts w:cs="Arial"/>
                <w:szCs w:val="22"/>
              </w:rPr>
              <w:t xml:space="preserve">        </w:t>
            </w:r>
            <w:r>
              <w:t>Matrix could also be labelled in reverse.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labels rows and columns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correct entries for matrix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Square matrix with dimensions = </w:t>
            </w:r>
            <w:r w:rsidRPr="000A33A7">
              <w:rPr>
                <w:rFonts w:ascii="Times New Roman" w:hAnsi="Times New Roman"/>
                <w:i/>
                <w:sz w:val="24"/>
              </w:rPr>
              <w:t>n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All entries = 1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dimensions of matrix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elements of matrix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</w:t>
      </w:r>
      <w:r w:rsidRPr="00AE0B37">
        <w:rPr>
          <w:b/>
        </w:rPr>
        <w:t>(</w:t>
      </w:r>
      <w:r>
        <w:rPr>
          <w:b/>
        </w:rPr>
        <w:t>a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81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Lou, Ali and Barb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reads table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</w:t>
      </w:r>
      <w:r w:rsidRPr="00AE0B37">
        <w:rPr>
          <w:b/>
        </w:rPr>
        <w:t>(</w:t>
      </w:r>
      <w:r>
        <w:rPr>
          <w:b/>
        </w:rPr>
        <w:t>b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24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15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table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6D421E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b/>
                <w:noProof/>
              </w:rPr>
              <w:pict>
                <v:shape id="_x0000_s1094" type="#_x0000_t75" style="position:absolute;margin-left:13.5pt;margin-top:1.4pt;width:113.7pt;height:151pt;z-index:251616768;mso-position-horizontal-relative:text;mso-position-vertical-relative:text">
                  <v:imagedata r:id="rId13" o:title=""/>
                </v:shape>
                <o:OLEObject Type="Embed" ProgID="FXDraw.Graphic" ShapeID="_x0000_s1094" DrawAspect="Content" ObjectID="_1554623255" r:id="rId14"/>
              </w:pic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lastRenderedPageBreak/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draws bipartite graph with labelled nodes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completes all connections between nodes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6D421E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b/>
                <w:noProof/>
              </w:rPr>
              <w:pict>
                <v:shape id="_x0000_s1095" type="#_x0000_t75" style="position:absolute;margin-left:13.5pt;margin-top:1.4pt;width:113.75pt;height:151.05pt;z-index:251617792;mso-position-horizontal-relative:text;mso-position-vertical-relative:text">
                  <v:imagedata r:id="rId15" o:title=""/>
                </v:shape>
                <o:OLEObject Type="Embed" ProgID="FXDraw.Graphic" ShapeID="_x0000_s1095" DrawAspect="Content" ObjectID="_1554623256" r:id="rId16"/>
              </w:pic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completes connections to represent matches unplayed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excludes all connections for played matches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2(e)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(i)                                                 (ii)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9E52FF">
              <w:rPr>
                <w:position w:val="-102"/>
              </w:rPr>
              <w:object w:dxaOrig="2180" w:dyaOrig="2160">
                <v:shape id="_x0000_i1032" type="#_x0000_t75" style="width:108.85pt;height:108.85pt" o:ole="">
                  <v:imagedata r:id="rId17" o:title=""/>
                </v:shape>
                <o:OLEObject Type="Embed" ProgID="Equation.DSMT4" ShapeID="_x0000_i1032" DrawAspect="Content" ObjectID="_1554623250" r:id="rId18"/>
              </w:object>
            </w:r>
            <w:r>
              <w:t xml:space="preserve">                  </w:t>
            </w:r>
            <w:r w:rsidRPr="009E52FF">
              <w:rPr>
                <w:position w:val="-102"/>
              </w:rPr>
              <w:object w:dxaOrig="2180" w:dyaOrig="2160">
                <v:shape id="_x0000_i1033" type="#_x0000_t75" style="width:108.85pt;height:108.85pt" o:ole="">
                  <v:imagedata r:id="rId19" o:title=""/>
                </v:shape>
                <o:OLEObject Type="Embed" ProgID="Equation.DSMT4" ShapeID="_x0000_i1033" DrawAspect="Content" ObjectID="_1554623251" r:id="rId20"/>
              </w:objec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labels rows and columns of both matrices</w:t>
            </w:r>
          </w:p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represents connections for played matches</w:t>
            </w:r>
          </w:p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represents connections for unplayed matches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matrices match bipartite graphs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2(f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It is a 5 x 5 matrix in which all the elements = 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matrix dimensions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all elements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3(a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4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3(b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19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Add up all the elements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features of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Rod, Barry and Terry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3(e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Stefan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All entries are 1 in the complementary matrix. These would be 0 in the matrix for matches played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non-player</w:t>
            </w:r>
          </w:p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all entries of 1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entries of 1 for non-played equal to 0 for matches played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3(f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61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Stefan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disconnected node from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4(a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The nodes fall into two groups where there are no connections between nodes within the two groups, only from one group to another. The groups are KRABDT and SJNFCP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nodes exist in two groups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explains connections between and within groups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4(b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C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bipartite graph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10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features of bipartite graph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(i)    Kyle, Nigel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(ii)   Rod, Barry, Dong, Fraser, Stefan, Peter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bipartite graph of winners</w:t>
            </w:r>
          </w:p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4 losers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further 2 losers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4(e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The matrix would be 12 x 12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0 represents a loss as well as a match not played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1 in row </w:t>
            </w:r>
            <w:r w:rsidRPr="00BE5407">
              <w:rPr>
                <w:rFonts w:ascii="Times New Roman" w:hAnsi="Times New Roman"/>
                <w:i/>
                <w:sz w:val="24"/>
              </w:rPr>
              <w:t>i</w:t>
            </w:r>
            <w:r>
              <w:t xml:space="preserve"> column</w:t>
            </w:r>
            <w:r w:rsidRPr="00EB38C3">
              <w:rPr>
                <w:rFonts w:ascii="Times New Roman" w:hAnsi="Times New Roman"/>
                <w:i/>
                <w:sz w:val="24"/>
              </w:rPr>
              <w:t xml:space="preserve"> j</w:t>
            </w:r>
            <w:r>
              <w:t xml:space="preserve"> means the person in row </w:t>
            </w:r>
            <w:r w:rsidRPr="00BE5407">
              <w:rPr>
                <w:rFonts w:ascii="Times New Roman" w:hAnsi="Times New Roman"/>
                <w:i/>
                <w:sz w:val="24"/>
              </w:rPr>
              <w:t>i</w:t>
            </w:r>
            <w:r>
              <w:t xml:space="preserve"> beat the person in row</w:t>
            </w:r>
            <w:r w:rsidRPr="00EB38C3">
              <w:rPr>
                <w:rFonts w:ascii="Times New Roman" w:hAnsi="Times New Roman"/>
                <w:i/>
                <w:sz w:val="24"/>
              </w:rPr>
              <w:t xml:space="preserve"> j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any two features of the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5(a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Lily and Nora 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data in table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5(b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Deidre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data in table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6D421E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noProof/>
              </w:rPr>
              <w:pict>
                <v:shape id="_x0000_s1096" type="#_x0000_t75" style="position:absolute;margin-left:0;margin-top:0;width:161.05pt;height:137.75pt;z-index:251618816">
                  <v:imagedata r:id="rId21" o:title=""/>
                </v:shape>
                <o:OLEObject Type="Embed" ProgID="FXDraw.Graphic" ShapeID="_x0000_s1096" DrawAspect="Content" ObjectID="_1554623257" r:id="rId22"/>
              </w:pic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correct number of nodes and connections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correct directions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The graph is not bipartite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The nodes do not fall into two separate groups 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concludes correctly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explains conclusion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bookmarkStart w:id="0" w:name="_GoBack"/>
      <w:bookmarkEnd w:id="0"/>
      <w:r>
        <w:rPr>
          <w:b/>
        </w:rPr>
        <w:br w:type="page"/>
      </w:r>
      <w:r>
        <w:rPr>
          <w:b/>
        </w:rPr>
        <w:lastRenderedPageBreak/>
        <w:t>Question 5(e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6C609F">
              <w:rPr>
                <w:position w:val="-4"/>
              </w:rPr>
              <w:object w:dxaOrig="180" w:dyaOrig="279">
                <v:shape id="_x0000_i1035" type="#_x0000_t75" style="width:9.45pt;height:13.7pt" o:ole="">
                  <v:imagedata r:id="rId23" o:title=""/>
                </v:shape>
                <o:OLEObject Type="Embed" ProgID="Equation.DSMT4" ShapeID="_x0000_i1035" DrawAspect="Content" ObjectID="_1554623252" r:id="rId24"/>
              </w:object>
            </w:r>
            <w:r>
              <w:t xml:space="preserve"> </w:t>
            </w:r>
            <w:r w:rsidRPr="009E52FF">
              <w:rPr>
                <w:position w:val="-102"/>
              </w:rPr>
              <w:object w:dxaOrig="2260" w:dyaOrig="2160">
                <v:shape id="_x0000_i1036" type="#_x0000_t75" style="width:112.3pt;height:108.85pt" o:ole="">
                  <v:imagedata r:id="rId25" o:title=""/>
                </v:shape>
                <o:OLEObject Type="Embed" ProgID="Equation.DSMT4" ShapeID="_x0000_i1036" DrawAspect="Content" ObjectID="_1554623253" r:id="rId26"/>
              </w:objec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5 x 5 matrix with labelled rows and columns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enters all elements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5(f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All elements are 0 because the players do not play against themselves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relates features of matrix to context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5(g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095A43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t xml:space="preserve">The matrix is symmetrical about the leading diagonal in that where there is a 0 in  row </w:t>
            </w:r>
            <w:r w:rsidRPr="00BE5407">
              <w:rPr>
                <w:rFonts w:ascii="Times New Roman" w:hAnsi="Times New Roman"/>
                <w:i/>
                <w:sz w:val="24"/>
              </w:rPr>
              <w:t>i</w:t>
            </w:r>
            <w:r>
              <w:t xml:space="preserve"> column</w:t>
            </w:r>
            <w:r w:rsidRPr="00EB38C3">
              <w:rPr>
                <w:rFonts w:ascii="Times New Roman" w:hAnsi="Times New Roman"/>
                <w:i/>
                <w:sz w:val="24"/>
              </w:rPr>
              <w:t xml:space="preserve"> j</w:t>
            </w:r>
            <w:r>
              <w:t xml:space="preserve"> there is a 1 in column </w:t>
            </w:r>
            <w:r w:rsidRPr="00BE5407">
              <w:rPr>
                <w:rFonts w:ascii="Times New Roman" w:hAnsi="Times New Roman"/>
                <w:i/>
                <w:sz w:val="24"/>
              </w:rPr>
              <w:t>i</w:t>
            </w:r>
            <w:r>
              <w:t xml:space="preserve">  row</w:t>
            </w:r>
            <w:r w:rsidRPr="00EB38C3">
              <w:rPr>
                <w:rFonts w:ascii="Times New Roman" w:hAnsi="Times New Roman"/>
                <w:i/>
                <w:sz w:val="24"/>
              </w:rPr>
              <w:t xml:space="preserve"> j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095A43">
              <w:rPr>
                <w:rFonts w:cs="Arial"/>
                <w:szCs w:val="22"/>
              </w:rPr>
              <w:t>[not in leading diagonal]</w:t>
            </w:r>
          </w:p>
          <w:p w:rsidR="00925661" w:rsidRPr="00095A43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If player 1 beats player 2 (1 in matrix) then the symmetrical position for player 2 beating player 1 is a zero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describes the symmetry of the adjacency matrix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explains the symmetry of the adjacency matrix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rPr>
          <w:b/>
          <w:sz w:val="28"/>
          <w:szCs w:val="28"/>
        </w:rPr>
      </w:pPr>
    </w:p>
    <w:sectPr w:rsidR="000B5F1E" w:rsidRPr="00AE0B37" w:rsidSect="00963374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134" w:right="1134" w:bottom="1134" w:left="2268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D96" w:rsidRDefault="00DE7D96">
      <w:r>
        <w:separator/>
      </w:r>
    </w:p>
  </w:endnote>
  <w:endnote w:type="continuationSeparator" w:id="0">
    <w:p w:rsidR="00DE7D96" w:rsidRDefault="00DE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 Unicode MS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4E" w:rsidRDefault="006C214E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4E" w:rsidRDefault="006C214E" w:rsidP="00B42870">
    <w:pPr>
      <w:pStyle w:val="Caption"/>
    </w:pPr>
    <w:r>
      <w:rPr>
        <w:b w:val="0"/>
        <w:sz w:val="16"/>
        <w:szCs w:val="16"/>
      </w:rPr>
      <w:t xml:space="preserve">Page </w:t>
    </w:r>
    <w:r w:rsidR="00FE38BD" w:rsidRPr="00DD6CC0">
      <w:rPr>
        <w:b w:val="0"/>
        <w:sz w:val="16"/>
        <w:szCs w:val="16"/>
      </w:rPr>
      <w:fldChar w:fldCharType="begin"/>
    </w:r>
    <w:r w:rsidRPr="00DD6CC0">
      <w:rPr>
        <w:b w:val="0"/>
        <w:sz w:val="16"/>
        <w:szCs w:val="16"/>
      </w:rPr>
      <w:instrText xml:space="preserve"> PAGE   \* MERGEFORMAT </w:instrText>
    </w:r>
    <w:r w:rsidR="00FE38BD" w:rsidRPr="00DD6CC0">
      <w:rPr>
        <w:b w:val="0"/>
        <w:sz w:val="16"/>
        <w:szCs w:val="16"/>
      </w:rPr>
      <w:fldChar w:fldCharType="separate"/>
    </w:r>
    <w:r w:rsidR="006D421E">
      <w:rPr>
        <w:b w:val="0"/>
        <w:noProof/>
        <w:sz w:val="16"/>
        <w:szCs w:val="16"/>
      </w:rPr>
      <w:t>7</w:t>
    </w:r>
    <w:r w:rsidR="00FE38BD" w:rsidRPr="00DD6CC0">
      <w:rPr>
        <w:b w:val="0"/>
        <w:sz w:val="16"/>
        <w:szCs w:val="16"/>
      </w:rPr>
      <w:fldChar w:fldCharType="end"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25A6B">
      <w:rPr>
        <w:b w:val="0"/>
        <w:sz w:val="16"/>
        <w:szCs w:val="16"/>
      </w:rPr>
      <w:t>MAWA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D96" w:rsidRDefault="00DE7D96">
      <w:r>
        <w:separator/>
      </w:r>
    </w:p>
  </w:footnote>
  <w:footnote w:type="continuationSeparator" w:id="0">
    <w:p w:rsidR="00DE7D96" w:rsidRDefault="00DE7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4E" w:rsidRPr="00CC2396" w:rsidRDefault="006C214E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4E" w:rsidRPr="00F33595" w:rsidRDefault="006C214E" w:rsidP="008738E0">
    <w:pPr>
      <w:pStyle w:val="Header"/>
      <w:rPr>
        <w:sz w:val="18"/>
        <w:szCs w:val="18"/>
      </w:rPr>
    </w:pPr>
    <w:r w:rsidRPr="00F33595">
      <w:rPr>
        <w:sz w:val="18"/>
        <w:szCs w:val="18"/>
      </w:rPr>
      <w:t>Year 1</w:t>
    </w:r>
    <w:r>
      <w:rPr>
        <w:sz w:val="18"/>
        <w:szCs w:val="18"/>
      </w:rPr>
      <w:t>2: Mathematics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C24"/>
    <w:multiLevelType w:val="hybridMultilevel"/>
    <w:tmpl w:val="E3DC3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7B64"/>
    <w:multiLevelType w:val="hybridMultilevel"/>
    <w:tmpl w:val="EF227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E5B5CBC"/>
    <w:multiLevelType w:val="hybridMultilevel"/>
    <w:tmpl w:val="DCC4E7A4"/>
    <w:lvl w:ilvl="0" w:tplc="0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>
    <w:nsid w:val="170A7ECE"/>
    <w:multiLevelType w:val="hybridMultilevel"/>
    <w:tmpl w:val="11DEF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84711"/>
    <w:multiLevelType w:val="hybridMultilevel"/>
    <w:tmpl w:val="38AEDB00"/>
    <w:lvl w:ilvl="0" w:tplc="0C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>
    <w:nsid w:val="20982077"/>
    <w:multiLevelType w:val="hybridMultilevel"/>
    <w:tmpl w:val="E8722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E5EEE"/>
    <w:multiLevelType w:val="hybridMultilevel"/>
    <w:tmpl w:val="30046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B4E8C"/>
    <w:multiLevelType w:val="hybridMultilevel"/>
    <w:tmpl w:val="1C1E22E4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786586D"/>
    <w:multiLevelType w:val="hybridMultilevel"/>
    <w:tmpl w:val="2DCAF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2">
    <w:nsid w:val="44012E09"/>
    <w:multiLevelType w:val="hybridMultilevel"/>
    <w:tmpl w:val="B6D46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64F53"/>
    <w:multiLevelType w:val="hybridMultilevel"/>
    <w:tmpl w:val="CB202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2949D1"/>
    <w:multiLevelType w:val="hybridMultilevel"/>
    <w:tmpl w:val="7F9A9A2E"/>
    <w:lvl w:ilvl="0" w:tplc="1408D422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E6946"/>
    <w:multiLevelType w:val="hybridMultilevel"/>
    <w:tmpl w:val="A2587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3476B"/>
    <w:multiLevelType w:val="hybridMultilevel"/>
    <w:tmpl w:val="3B6AE312"/>
    <w:lvl w:ilvl="0" w:tplc="0C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>
    <w:nsid w:val="5D844A6E"/>
    <w:multiLevelType w:val="hybridMultilevel"/>
    <w:tmpl w:val="363CF2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BD3180"/>
    <w:multiLevelType w:val="hybridMultilevel"/>
    <w:tmpl w:val="E048E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B6AB2"/>
    <w:multiLevelType w:val="hybridMultilevel"/>
    <w:tmpl w:val="AD82C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332E9"/>
    <w:multiLevelType w:val="hybridMultilevel"/>
    <w:tmpl w:val="9D6CA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A730F"/>
    <w:multiLevelType w:val="hybridMultilevel"/>
    <w:tmpl w:val="B6403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831B13"/>
    <w:multiLevelType w:val="hybridMultilevel"/>
    <w:tmpl w:val="9FC0FE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CD57C1"/>
    <w:multiLevelType w:val="hybridMultilevel"/>
    <w:tmpl w:val="7D0CA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E6269"/>
    <w:multiLevelType w:val="hybridMultilevel"/>
    <w:tmpl w:val="49CE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317B1"/>
    <w:multiLevelType w:val="hybridMultilevel"/>
    <w:tmpl w:val="F43EAD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9"/>
  </w:num>
  <w:num w:numId="5">
    <w:abstractNumId w:val="13"/>
  </w:num>
  <w:num w:numId="6">
    <w:abstractNumId w:val="12"/>
  </w:num>
  <w:num w:numId="7">
    <w:abstractNumId w:val="0"/>
  </w:num>
  <w:num w:numId="8">
    <w:abstractNumId w:val="9"/>
  </w:num>
  <w:num w:numId="9">
    <w:abstractNumId w:val="17"/>
  </w:num>
  <w:num w:numId="10">
    <w:abstractNumId w:val="8"/>
  </w:num>
  <w:num w:numId="11">
    <w:abstractNumId w:val="22"/>
  </w:num>
  <w:num w:numId="12">
    <w:abstractNumId w:val="1"/>
  </w:num>
  <w:num w:numId="13">
    <w:abstractNumId w:val="23"/>
  </w:num>
  <w:num w:numId="14">
    <w:abstractNumId w:val="15"/>
  </w:num>
  <w:num w:numId="15">
    <w:abstractNumId w:val="16"/>
  </w:num>
  <w:num w:numId="16">
    <w:abstractNumId w:val="4"/>
  </w:num>
  <w:num w:numId="17">
    <w:abstractNumId w:val="14"/>
  </w:num>
  <w:num w:numId="18">
    <w:abstractNumId w:val="24"/>
  </w:num>
  <w:num w:numId="19">
    <w:abstractNumId w:val="3"/>
  </w:num>
  <w:num w:numId="20">
    <w:abstractNumId w:val="20"/>
  </w:num>
  <w:num w:numId="21">
    <w:abstractNumId w:val="25"/>
  </w:num>
  <w:num w:numId="22">
    <w:abstractNumId w:val="21"/>
  </w:num>
  <w:num w:numId="23">
    <w:abstractNumId w:val="7"/>
  </w:num>
  <w:num w:numId="24">
    <w:abstractNumId w:val="18"/>
  </w:num>
  <w:num w:numId="25">
    <w:abstractNumId w:val="6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02"/>
    <w:rsid w:val="000028F5"/>
    <w:rsid w:val="00002D13"/>
    <w:rsid w:val="00005A12"/>
    <w:rsid w:val="000063DA"/>
    <w:rsid w:val="000109E0"/>
    <w:rsid w:val="0001277B"/>
    <w:rsid w:val="000129F3"/>
    <w:rsid w:val="00013EEF"/>
    <w:rsid w:val="00015E97"/>
    <w:rsid w:val="0003289E"/>
    <w:rsid w:val="000332A9"/>
    <w:rsid w:val="00035D63"/>
    <w:rsid w:val="00036B45"/>
    <w:rsid w:val="00042856"/>
    <w:rsid w:val="000458CA"/>
    <w:rsid w:val="00056997"/>
    <w:rsid w:val="00060820"/>
    <w:rsid w:val="000661ED"/>
    <w:rsid w:val="0006721C"/>
    <w:rsid w:val="00072333"/>
    <w:rsid w:val="000764F2"/>
    <w:rsid w:val="00076578"/>
    <w:rsid w:val="00081795"/>
    <w:rsid w:val="00081E2B"/>
    <w:rsid w:val="00084FC7"/>
    <w:rsid w:val="00086CBA"/>
    <w:rsid w:val="00093A0D"/>
    <w:rsid w:val="00097E97"/>
    <w:rsid w:val="000A0004"/>
    <w:rsid w:val="000A377B"/>
    <w:rsid w:val="000A492E"/>
    <w:rsid w:val="000A4AA0"/>
    <w:rsid w:val="000B22B6"/>
    <w:rsid w:val="000B5F1E"/>
    <w:rsid w:val="000B6BDE"/>
    <w:rsid w:val="000C5E02"/>
    <w:rsid w:val="000D1C75"/>
    <w:rsid w:val="000D26EC"/>
    <w:rsid w:val="000D2CE6"/>
    <w:rsid w:val="000D4057"/>
    <w:rsid w:val="000D4C63"/>
    <w:rsid w:val="000E2DC7"/>
    <w:rsid w:val="000E4F21"/>
    <w:rsid w:val="000E6D0F"/>
    <w:rsid w:val="000F3B00"/>
    <w:rsid w:val="001012FE"/>
    <w:rsid w:val="001055A7"/>
    <w:rsid w:val="00106E56"/>
    <w:rsid w:val="00113280"/>
    <w:rsid w:val="001147AD"/>
    <w:rsid w:val="00115F76"/>
    <w:rsid w:val="00116283"/>
    <w:rsid w:val="00120C06"/>
    <w:rsid w:val="0012706D"/>
    <w:rsid w:val="001315FA"/>
    <w:rsid w:val="00136A04"/>
    <w:rsid w:val="001421F9"/>
    <w:rsid w:val="00142C90"/>
    <w:rsid w:val="00146A38"/>
    <w:rsid w:val="001515D9"/>
    <w:rsid w:val="001607B6"/>
    <w:rsid w:val="00161DCA"/>
    <w:rsid w:val="00170983"/>
    <w:rsid w:val="001728B1"/>
    <w:rsid w:val="00177F40"/>
    <w:rsid w:val="0018125D"/>
    <w:rsid w:val="00191F68"/>
    <w:rsid w:val="00193423"/>
    <w:rsid w:val="0019345E"/>
    <w:rsid w:val="001A19B2"/>
    <w:rsid w:val="001A3C6F"/>
    <w:rsid w:val="001A72C4"/>
    <w:rsid w:val="001B103E"/>
    <w:rsid w:val="001B1796"/>
    <w:rsid w:val="001B1AFB"/>
    <w:rsid w:val="001B2353"/>
    <w:rsid w:val="001B5A41"/>
    <w:rsid w:val="001C2EE5"/>
    <w:rsid w:val="001C3E0C"/>
    <w:rsid w:val="001C3EA6"/>
    <w:rsid w:val="001C672A"/>
    <w:rsid w:val="001D6F4F"/>
    <w:rsid w:val="001D722E"/>
    <w:rsid w:val="001E1252"/>
    <w:rsid w:val="001E2198"/>
    <w:rsid w:val="001E2394"/>
    <w:rsid w:val="001F0BFD"/>
    <w:rsid w:val="001F26E8"/>
    <w:rsid w:val="001F4436"/>
    <w:rsid w:val="0020460C"/>
    <w:rsid w:val="002115E8"/>
    <w:rsid w:val="002133A8"/>
    <w:rsid w:val="00214081"/>
    <w:rsid w:val="0021423A"/>
    <w:rsid w:val="00214F6C"/>
    <w:rsid w:val="0021757A"/>
    <w:rsid w:val="00223FFB"/>
    <w:rsid w:val="00226FC1"/>
    <w:rsid w:val="0023564F"/>
    <w:rsid w:val="00236431"/>
    <w:rsid w:val="002429D8"/>
    <w:rsid w:val="00251800"/>
    <w:rsid w:val="00255925"/>
    <w:rsid w:val="0026228F"/>
    <w:rsid w:val="00263A2A"/>
    <w:rsid w:val="00265FB0"/>
    <w:rsid w:val="00266CBF"/>
    <w:rsid w:val="00267DB3"/>
    <w:rsid w:val="0027331D"/>
    <w:rsid w:val="002739FE"/>
    <w:rsid w:val="002745DE"/>
    <w:rsid w:val="00277D8E"/>
    <w:rsid w:val="0028675F"/>
    <w:rsid w:val="00291F91"/>
    <w:rsid w:val="0029325D"/>
    <w:rsid w:val="00295735"/>
    <w:rsid w:val="002A6466"/>
    <w:rsid w:val="002B02B9"/>
    <w:rsid w:val="002B4292"/>
    <w:rsid w:val="002D2D26"/>
    <w:rsid w:val="002D45C4"/>
    <w:rsid w:val="002E6447"/>
    <w:rsid w:val="002E767F"/>
    <w:rsid w:val="002F0E1F"/>
    <w:rsid w:val="002F43BA"/>
    <w:rsid w:val="00302D96"/>
    <w:rsid w:val="0030663F"/>
    <w:rsid w:val="00307099"/>
    <w:rsid w:val="003103A9"/>
    <w:rsid w:val="00312FC0"/>
    <w:rsid w:val="0031504D"/>
    <w:rsid w:val="00315105"/>
    <w:rsid w:val="00320BE6"/>
    <w:rsid w:val="00322A54"/>
    <w:rsid w:val="00327A23"/>
    <w:rsid w:val="00327EC5"/>
    <w:rsid w:val="00334388"/>
    <w:rsid w:val="00334B38"/>
    <w:rsid w:val="003371D5"/>
    <w:rsid w:val="003444DA"/>
    <w:rsid w:val="003467E2"/>
    <w:rsid w:val="00352845"/>
    <w:rsid w:val="003548FA"/>
    <w:rsid w:val="00355280"/>
    <w:rsid w:val="0036352F"/>
    <w:rsid w:val="003638FE"/>
    <w:rsid w:val="003673B3"/>
    <w:rsid w:val="00370251"/>
    <w:rsid w:val="00373CDA"/>
    <w:rsid w:val="00382925"/>
    <w:rsid w:val="00385847"/>
    <w:rsid w:val="00387F84"/>
    <w:rsid w:val="00395902"/>
    <w:rsid w:val="00395D87"/>
    <w:rsid w:val="00396697"/>
    <w:rsid w:val="00396EED"/>
    <w:rsid w:val="00396F5D"/>
    <w:rsid w:val="003A3853"/>
    <w:rsid w:val="003A3B57"/>
    <w:rsid w:val="003A71A1"/>
    <w:rsid w:val="003B3626"/>
    <w:rsid w:val="003D1609"/>
    <w:rsid w:val="003D2BB7"/>
    <w:rsid w:val="003D397E"/>
    <w:rsid w:val="003D3F52"/>
    <w:rsid w:val="003D5570"/>
    <w:rsid w:val="003E7BDF"/>
    <w:rsid w:val="003F1205"/>
    <w:rsid w:val="003F146A"/>
    <w:rsid w:val="003F1924"/>
    <w:rsid w:val="003F2C68"/>
    <w:rsid w:val="003F3376"/>
    <w:rsid w:val="00401B45"/>
    <w:rsid w:val="00402A92"/>
    <w:rsid w:val="00404403"/>
    <w:rsid w:val="0040450C"/>
    <w:rsid w:val="004143A8"/>
    <w:rsid w:val="004147FE"/>
    <w:rsid w:val="00415ED2"/>
    <w:rsid w:val="004163AD"/>
    <w:rsid w:val="0042301D"/>
    <w:rsid w:val="00431614"/>
    <w:rsid w:val="004318E7"/>
    <w:rsid w:val="00436435"/>
    <w:rsid w:val="00440202"/>
    <w:rsid w:val="00446065"/>
    <w:rsid w:val="00452A28"/>
    <w:rsid w:val="00452BF5"/>
    <w:rsid w:val="00454B99"/>
    <w:rsid w:val="004552A2"/>
    <w:rsid w:val="00456EBF"/>
    <w:rsid w:val="00463132"/>
    <w:rsid w:val="00474EC0"/>
    <w:rsid w:val="00481623"/>
    <w:rsid w:val="00481C65"/>
    <w:rsid w:val="004852B8"/>
    <w:rsid w:val="004860DA"/>
    <w:rsid w:val="00486DE1"/>
    <w:rsid w:val="00491F3F"/>
    <w:rsid w:val="00493E66"/>
    <w:rsid w:val="00496734"/>
    <w:rsid w:val="004A0912"/>
    <w:rsid w:val="004A1D89"/>
    <w:rsid w:val="004A3FA4"/>
    <w:rsid w:val="004A6E01"/>
    <w:rsid w:val="004B5643"/>
    <w:rsid w:val="004C0EA7"/>
    <w:rsid w:val="004C1745"/>
    <w:rsid w:val="004C3F7C"/>
    <w:rsid w:val="004C5AEA"/>
    <w:rsid w:val="004D346E"/>
    <w:rsid w:val="004D6FE2"/>
    <w:rsid w:val="004F1C45"/>
    <w:rsid w:val="004F1CE0"/>
    <w:rsid w:val="004F57F1"/>
    <w:rsid w:val="00500958"/>
    <w:rsid w:val="0050254B"/>
    <w:rsid w:val="005048B8"/>
    <w:rsid w:val="00504E91"/>
    <w:rsid w:val="00507A00"/>
    <w:rsid w:val="00514944"/>
    <w:rsid w:val="00521FAE"/>
    <w:rsid w:val="005220D2"/>
    <w:rsid w:val="0052337D"/>
    <w:rsid w:val="005265E7"/>
    <w:rsid w:val="00532BFC"/>
    <w:rsid w:val="00534840"/>
    <w:rsid w:val="0054099E"/>
    <w:rsid w:val="005421DD"/>
    <w:rsid w:val="005439C8"/>
    <w:rsid w:val="00544CD5"/>
    <w:rsid w:val="00544EB0"/>
    <w:rsid w:val="00547E3F"/>
    <w:rsid w:val="00547EA5"/>
    <w:rsid w:val="0055088F"/>
    <w:rsid w:val="00553F04"/>
    <w:rsid w:val="0055669D"/>
    <w:rsid w:val="00556B9D"/>
    <w:rsid w:val="00556E15"/>
    <w:rsid w:val="00567AB7"/>
    <w:rsid w:val="00570E51"/>
    <w:rsid w:val="0057210E"/>
    <w:rsid w:val="00577379"/>
    <w:rsid w:val="00580236"/>
    <w:rsid w:val="00582B13"/>
    <w:rsid w:val="00583701"/>
    <w:rsid w:val="005934FF"/>
    <w:rsid w:val="005B4C2D"/>
    <w:rsid w:val="005C425E"/>
    <w:rsid w:val="005D29DE"/>
    <w:rsid w:val="005D41D0"/>
    <w:rsid w:val="005E0A7F"/>
    <w:rsid w:val="005E2B05"/>
    <w:rsid w:val="005E5DED"/>
    <w:rsid w:val="005F164C"/>
    <w:rsid w:val="005F4111"/>
    <w:rsid w:val="0060194E"/>
    <w:rsid w:val="00610599"/>
    <w:rsid w:val="00612F05"/>
    <w:rsid w:val="00622838"/>
    <w:rsid w:val="0062503C"/>
    <w:rsid w:val="0063022A"/>
    <w:rsid w:val="0063407F"/>
    <w:rsid w:val="0064254F"/>
    <w:rsid w:val="00645A13"/>
    <w:rsid w:val="00645DBE"/>
    <w:rsid w:val="00647C9E"/>
    <w:rsid w:val="00651859"/>
    <w:rsid w:val="0065676E"/>
    <w:rsid w:val="00662436"/>
    <w:rsid w:val="00664548"/>
    <w:rsid w:val="00673D4B"/>
    <w:rsid w:val="00674D16"/>
    <w:rsid w:val="00681F1F"/>
    <w:rsid w:val="0068215C"/>
    <w:rsid w:val="00682A18"/>
    <w:rsid w:val="00683859"/>
    <w:rsid w:val="00684974"/>
    <w:rsid w:val="00687393"/>
    <w:rsid w:val="006959AD"/>
    <w:rsid w:val="006A0731"/>
    <w:rsid w:val="006A279E"/>
    <w:rsid w:val="006A57ED"/>
    <w:rsid w:val="006A5E36"/>
    <w:rsid w:val="006B0BE4"/>
    <w:rsid w:val="006B1761"/>
    <w:rsid w:val="006B17A3"/>
    <w:rsid w:val="006B2C14"/>
    <w:rsid w:val="006B3A20"/>
    <w:rsid w:val="006B3C1D"/>
    <w:rsid w:val="006B6E34"/>
    <w:rsid w:val="006C108E"/>
    <w:rsid w:val="006C214E"/>
    <w:rsid w:val="006C2E2F"/>
    <w:rsid w:val="006C5695"/>
    <w:rsid w:val="006C75EE"/>
    <w:rsid w:val="006C798A"/>
    <w:rsid w:val="006D0502"/>
    <w:rsid w:val="006D115F"/>
    <w:rsid w:val="006D421E"/>
    <w:rsid w:val="006E0375"/>
    <w:rsid w:val="006E5869"/>
    <w:rsid w:val="006E5B56"/>
    <w:rsid w:val="006E715A"/>
    <w:rsid w:val="006F01B1"/>
    <w:rsid w:val="006F394C"/>
    <w:rsid w:val="006F6924"/>
    <w:rsid w:val="00700BEC"/>
    <w:rsid w:val="00701EC5"/>
    <w:rsid w:val="00705E57"/>
    <w:rsid w:val="00710362"/>
    <w:rsid w:val="00710B57"/>
    <w:rsid w:val="00712D8A"/>
    <w:rsid w:val="00713070"/>
    <w:rsid w:val="00714BBE"/>
    <w:rsid w:val="00715710"/>
    <w:rsid w:val="00720B01"/>
    <w:rsid w:val="00722B26"/>
    <w:rsid w:val="00726E3D"/>
    <w:rsid w:val="00732B0F"/>
    <w:rsid w:val="00733903"/>
    <w:rsid w:val="0073677A"/>
    <w:rsid w:val="00737B6F"/>
    <w:rsid w:val="007401C5"/>
    <w:rsid w:val="00741A0C"/>
    <w:rsid w:val="0075133E"/>
    <w:rsid w:val="007532A0"/>
    <w:rsid w:val="007565A6"/>
    <w:rsid w:val="00761D27"/>
    <w:rsid w:val="007627D9"/>
    <w:rsid w:val="0076309E"/>
    <w:rsid w:val="0076745A"/>
    <w:rsid w:val="00773969"/>
    <w:rsid w:val="0077510A"/>
    <w:rsid w:val="00775B31"/>
    <w:rsid w:val="00775E30"/>
    <w:rsid w:val="0077709C"/>
    <w:rsid w:val="007838BB"/>
    <w:rsid w:val="00784905"/>
    <w:rsid w:val="00785263"/>
    <w:rsid w:val="00787C92"/>
    <w:rsid w:val="0079051F"/>
    <w:rsid w:val="007919E5"/>
    <w:rsid w:val="00792B92"/>
    <w:rsid w:val="00794187"/>
    <w:rsid w:val="00796A6C"/>
    <w:rsid w:val="007A0C1A"/>
    <w:rsid w:val="007B69AD"/>
    <w:rsid w:val="007B7922"/>
    <w:rsid w:val="007C7D0A"/>
    <w:rsid w:val="007D0FC5"/>
    <w:rsid w:val="007D2746"/>
    <w:rsid w:val="007E2F9E"/>
    <w:rsid w:val="007E5199"/>
    <w:rsid w:val="007E77CB"/>
    <w:rsid w:val="007F3986"/>
    <w:rsid w:val="00802300"/>
    <w:rsid w:val="0080246E"/>
    <w:rsid w:val="00803837"/>
    <w:rsid w:val="008141AA"/>
    <w:rsid w:val="00821137"/>
    <w:rsid w:val="008272AC"/>
    <w:rsid w:val="008326FF"/>
    <w:rsid w:val="0083599B"/>
    <w:rsid w:val="00840538"/>
    <w:rsid w:val="00842017"/>
    <w:rsid w:val="00843CB0"/>
    <w:rsid w:val="00844AC5"/>
    <w:rsid w:val="00850A1B"/>
    <w:rsid w:val="0085268A"/>
    <w:rsid w:val="00856450"/>
    <w:rsid w:val="008565E3"/>
    <w:rsid w:val="0086106E"/>
    <w:rsid w:val="00872D37"/>
    <w:rsid w:val="008738E0"/>
    <w:rsid w:val="00873F1B"/>
    <w:rsid w:val="00876BC3"/>
    <w:rsid w:val="00881461"/>
    <w:rsid w:val="00884471"/>
    <w:rsid w:val="00886F0F"/>
    <w:rsid w:val="008A3381"/>
    <w:rsid w:val="008A55A6"/>
    <w:rsid w:val="008A7081"/>
    <w:rsid w:val="008A78AB"/>
    <w:rsid w:val="008B0470"/>
    <w:rsid w:val="008B0ACF"/>
    <w:rsid w:val="008B0B24"/>
    <w:rsid w:val="008B2DDA"/>
    <w:rsid w:val="008B3230"/>
    <w:rsid w:val="008B3351"/>
    <w:rsid w:val="008B39CC"/>
    <w:rsid w:val="008B3F5F"/>
    <w:rsid w:val="008D11C1"/>
    <w:rsid w:val="008D33FA"/>
    <w:rsid w:val="008E0A20"/>
    <w:rsid w:val="008E6378"/>
    <w:rsid w:val="008E682B"/>
    <w:rsid w:val="008E6E42"/>
    <w:rsid w:val="008F374A"/>
    <w:rsid w:val="008F5191"/>
    <w:rsid w:val="008F5881"/>
    <w:rsid w:val="008F5886"/>
    <w:rsid w:val="008F7DD3"/>
    <w:rsid w:val="0090111F"/>
    <w:rsid w:val="009013AE"/>
    <w:rsid w:val="00911043"/>
    <w:rsid w:val="009138C2"/>
    <w:rsid w:val="00923973"/>
    <w:rsid w:val="00923A9B"/>
    <w:rsid w:val="009255F8"/>
    <w:rsid w:val="00925661"/>
    <w:rsid w:val="00931D01"/>
    <w:rsid w:val="00942901"/>
    <w:rsid w:val="00943EEC"/>
    <w:rsid w:val="00945F21"/>
    <w:rsid w:val="009531C2"/>
    <w:rsid w:val="009600D8"/>
    <w:rsid w:val="00962144"/>
    <w:rsid w:val="00962A6D"/>
    <w:rsid w:val="00963374"/>
    <w:rsid w:val="009642FB"/>
    <w:rsid w:val="009712B2"/>
    <w:rsid w:val="009734EF"/>
    <w:rsid w:val="00973CE5"/>
    <w:rsid w:val="00974EA3"/>
    <w:rsid w:val="00977572"/>
    <w:rsid w:val="00980975"/>
    <w:rsid w:val="00980D2D"/>
    <w:rsid w:val="00986309"/>
    <w:rsid w:val="00992736"/>
    <w:rsid w:val="009951C8"/>
    <w:rsid w:val="009A2C12"/>
    <w:rsid w:val="009A4B68"/>
    <w:rsid w:val="009B3A50"/>
    <w:rsid w:val="009B4088"/>
    <w:rsid w:val="009C37C9"/>
    <w:rsid w:val="009C3E5F"/>
    <w:rsid w:val="009D3B0A"/>
    <w:rsid w:val="009D3B92"/>
    <w:rsid w:val="009D49AD"/>
    <w:rsid w:val="009D6EE8"/>
    <w:rsid w:val="009D716D"/>
    <w:rsid w:val="009E0E20"/>
    <w:rsid w:val="009E1156"/>
    <w:rsid w:val="009E5299"/>
    <w:rsid w:val="009E57AD"/>
    <w:rsid w:val="009E6AAE"/>
    <w:rsid w:val="00A05D3B"/>
    <w:rsid w:val="00A17D5C"/>
    <w:rsid w:val="00A17FCC"/>
    <w:rsid w:val="00A20494"/>
    <w:rsid w:val="00A21CFC"/>
    <w:rsid w:val="00A30A5B"/>
    <w:rsid w:val="00A36742"/>
    <w:rsid w:val="00A401E8"/>
    <w:rsid w:val="00A4091F"/>
    <w:rsid w:val="00A46A7D"/>
    <w:rsid w:val="00A46B7B"/>
    <w:rsid w:val="00A47F52"/>
    <w:rsid w:val="00A544AF"/>
    <w:rsid w:val="00A555D4"/>
    <w:rsid w:val="00A5598B"/>
    <w:rsid w:val="00A57AD4"/>
    <w:rsid w:val="00A57B10"/>
    <w:rsid w:val="00A61BF4"/>
    <w:rsid w:val="00A63371"/>
    <w:rsid w:val="00A6533C"/>
    <w:rsid w:val="00A661D2"/>
    <w:rsid w:val="00A67775"/>
    <w:rsid w:val="00A67B3E"/>
    <w:rsid w:val="00A704C5"/>
    <w:rsid w:val="00A722D6"/>
    <w:rsid w:val="00A912B4"/>
    <w:rsid w:val="00A92B0A"/>
    <w:rsid w:val="00A95EA1"/>
    <w:rsid w:val="00AA0BCE"/>
    <w:rsid w:val="00AA13FE"/>
    <w:rsid w:val="00AA3523"/>
    <w:rsid w:val="00AB49F2"/>
    <w:rsid w:val="00AC0B64"/>
    <w:rsid w:val="00AC352D"/>
    <w:rsid w:val="00AC4BC0"/>
    <w:rsid w:val="00AC5FD1"/>
    <w:rsid w:val="00AC7362"/>
    <w:rsid w:val="00AD1163"/>
    <w:rsid w:val="00AD2627"/>
    <w:rsid w:val="00AD2EDE"/>
    <w:rsid w:val="00AD4B91"/>
    <w:rsid w:val="00AD549E"/>
    <w:rsid w:val="00AD6958"/>
    <w:rsid w:val="00AD7E23"/>
    <w:rsid w:val="00AE0B37"/>
    <w:rsid w:val="00AE2B39"/>
    <w:rsid w:val="00AE47ED"/>
    <w:rsid w:val="00AE6D1D"/>
    <w:rsid w:val="00AF0654"/>
    <w:rsid w:val="00AF6B5B"/>
    <w:rsid w:val="00B077E6"/>
    <w:rsid w:val="00B10BF2"/>
    <w:rsid w:val="00B15E52"/>
    <w:rsid w:val="00B17587"/>
    <w:rsid w:val="00B20EA1"/>
    <w:rsid w:val="00B275C5"/>
    <w:rsid w:val="00B2786A"/>
    <w:rsid w:val="00B35D6B"/>
    <w:rsid w:val="00B37B18"/>
    <w:rsid w:val="00B407BA"/>
    <w:rsid w:val="00B418ED"/>
    <w:rsid w:val="00B41941"/>
    <w:rsid w:val="00B42870"/>
    <w:rsid w:val="00B4650A"/>
    <w:rsid w:val="00B50243"/>
    <w:rsid w:val="00B51B0F"/>
    <w:rsid w:val="00B543B8"/>
    <w:rsid w:val="00B5451F"/>
    <w:rsid w:val="00B54B83"/>
    <w:rsid w:val="00B54B9B"/>
    <w:rsid w:val="00B65108"/>
    <w:rsid w:val="00B659F4"/>
    <w:rsid w:val="00B732DD"/>
    <w:rsid w:val="00B82545"/>
    <w:rsid w:val="00B831A7"/>
    <w:rsid w:val="00B83EA8"/>
    <w:rsid w:val="00B849A1"/>
    <w:rsid w:val="00B92FBA"/>
    <w:rsid w:val="00B9449E"/>
    <w:rsid w:val="00B9599A"/>
    <w:rsid w:val="00B97BC5"/>
    <w:rsid w:val="00BA0030"/>
    <w:rsid w:val="00BA09E8"/>
    <w:rsid w:val="00BA2449"/>
    <w:rsid w:val="00BA67A9"/>
    <w:rsid w:val="00BA686A"/>
    <w:rsid w:val="00BA74FD"/>
    <w:rsid w:val="00BB40C7"/>
    <w:rsid w:val="00BB63EC"/>
    <w:rsid w:val="00BB7A6D"/>
    <w:rsid w:val="00BB7CFE"/>
    <w:rsid w:val="00BC06E3"/>
    <w:rsid w:val="00BC1CE2"/>
    <w:rsid w:val="00BC417C"/>
    <w:rsid w:val="00BC44C0"/>
    <w:rsid w:val="00BD09F2"/>
    <w:rsid w:val="00BD0EB7"/>
    <w:rsid w:val="00BD525B"/>
    <w:rsid w:val="00BD7B49"/>
    <w:rsid w:val="00BE1152"/>
    <w:rsid w:val="00BE7623"/>
    <w:rsid w:val="00BF206F"/>
    <w:rsid w:val="00C0014E"/>
    <w:rsid w:val="00C02B64"/>
    <w:rsid w:val="00C02E84"/>
    <w:rsid w:val="00C07310"/>
    <w:rsid w:val="00C07A5C"/>
    <w:rsid w:val="00C201B0"/>
    <w:rsid w:val="00C26E21"/>
    <w:rsid w:val="00C3271B"/>
    <w:rsid w:val="00C3570F"/>
    <w:rsid w:val="00C357D1"/>
    <w:rsid w:val="00C42DF7"/>
    <w:rsid w:val="00C45AE7"/>
    <w:rsid w:val="00C467A9"/>
    <w:rsid w:val="00C522B4"/>
    <w:rsid w:val="00C52CD1"/>
    <w:rsid w:val="00C54D0A"/>
    <w:rsid w:val="00C57274"/>
    <w:rsid w:val="00C66AA0"/>
    <w:rsid w:val="00C70ACF"/>
    <w:rsid w:val="00C746BA"/>
    <w:rsid w:val="00C80A40"/>
    <w:rsid w:val="00C84133"/>
    <w:rsid w:val="00C84F23"/>
    <w:rsid w:val="00C92728"/>
    <w:rsid w:val="00C930A0"/>
    <w:rsid w:val="00CA02A5"/>
    <w:rsid w:val="00CA49D4"/>
    <w:rsid w:val="00CA6D04"/>
    <w:rsid w:val="00CA7253"/>
    <w:rsid w:val="00CB070D"/>
    <w:rsid w:val="00CB7B60"/>
    <w:rsid w:val="00CC211C"/>
    <w:rsid w:val="00CC2396"/>
    <w:rsid w:val="00CC2D71"/>
    <w:rsid w:val="00CC4861"/>
    <w:rsid w:val="00CC6405"/>
    <w:rsid w:val="00CC6781"/>
    <w:rsid w:val="00CD26A2"/>
    <w:rsid w:val="00CD33E9"/>
    <w:rsid w:val="00CD5246"/>
    <w:rsid w:val="00CD63E8"/>
    <w:rsid w:val="00CE074B"/>
    <w:rsid w:val="00CE3A4B"/>
    <w:rsid w:val="00CE654B"/>
    <w:rsid w:val="00CF2FFC"/>
    <w:rsid w:val="00CF49FF"/>
    <w:rsid w:val="00CF7C4F"/>
    <w:rsid w:val="00D014DB"/>
    <w:rsid w:val="00D01B3F"/>
    <w:rsid w:val="00D0596F"/>
    <w:rsid w:val="00D121C1"/>
    <w:rsid w:val="00D132A0"/>
    <w:rsid w:val="00D1485B"/>
    <w:rsid w:val="00D27030"/>
    <w:rsid w:val="00D33861"/>
    <w:rsid w:val="00D347B4"/>
    <w:rsid w:val="00D368D3"/>
    <w:rsid w:val="00D41873"/>
    <w:rsid w:val="00D4383C"/>
    <w:rsid w:val="00D44B0A"/>
    <w:rsid w:val="00D45DD2"/>
    <w:rsid w:val="00D45FB0"/>
    <w:rsid w:val="00D4646B"/>
    <w:rsid w:val="00D51BB5"/>
    <w:rsid w:val="00D540D1"/>
    <w:rsid w:val="00D63B5D"/>
    <w:rsid w:val="00D721F2"/>
    <w:rsid w:val="00D72759"/>
    <w:rsid w:val="00D72E65"/>
    <w:rsid w:val="00D75AE9"/>
    <w:rsid w:val="00D80EC6"/>
    <w:rsid w:val="00D91389"/>
    <w:rsid w:val="00D91E7A"/>
    <w:rsid w:val="00D972E8"/>
    <w:rsid w:val="00DA0808"/>
    <w:rsid w:val="00DA5ADF"/>
    <w:rsid w:val="00DB2B90"/>
    <w:rsid w:val="00DB627F"/>
    <w:rsid w:val="00DB7F3F"/>
    <w:rsid w:val="00DC13CA"/>
    <w:rsid w:val="00DC5EEC"/>
    <w:rsid w:val="00DC71CE"/>
    <w:rsid w:val="00DD3256"/>
    <w:rsid w:val="00DD5CD1"/>
    <w:rsid w:val="00DE16E1"/>
    <w:rsid w:val="00DE339F"/>
    <w:rsid w:val="00DE7D96"/>
    <w:rsid w:val="00DE7F6D"/>
    <w:rsid w:val="00E033F2"/>
    <w:rsid w:val="00E072E1"/>
    <w:rsid w:val="00E075A9"/>
    <w:rsid w:val="00E07695"/>
    <w:rsid w:val="00E10D65"/>
    <w:rsid w:val="00E135F9"/>
    <w:rsid w:val="00E158DD"/>
    <w:rsid w:val="00E20B7C"/>
    <w:rsid w:val="00E219B0"/>
    <w:rsid w:val="00E225CD"/>
    <w:rsid w:val="00E25762"/>
    <w:rsid w:val="00E31808"/>
    <w:rsid w:val="00E34C81"/>
    <w:rsid w:val="00E406F7"/>
    <w:rsid w:val="00E42D39"/>
    <w:rsid w:val="00E51F53"/>
    <w:rsid w:val="00E55927"/>
    <w:rsid w:val="00E60AE5"/>
    <w:rsid w:val="00E65D19"/>
    <w:rsid w:val="00E6609B"/>
    <w:rsid w:val="00E66A4F"/>
    <w:rsid w:val="00E67228"/>
    <w:rsid w:val="00E740A9"/>
    <w:rsid w:val="00E747F0"/>
    <w:rsid w:val="00E75CD5"/>
    <w:rsid w:val="00E77C1F"/>
    <w:rsid w:val="00E8110E"/>
    <w:rsid w:val="00E8763C"/>
    <w:rsid w:val="00E965C3"/>
    <w:rsid w:val="00EA0D0E"/>
    <w:rsid w:val="00EA28D8"/>
    <w:rsid w:val="00EA4DD7"/>
    <w:rsid w:val="00EC5C8A"/>
    <w:rsid w:val="00EC61F5"/>
    <w:rsid w:val="00ED4088"/>
    <w:rsid w:val="00ED51CC"/>
    <w:rsid w:val="00ED553A"/>
    <w:rsid w:val="00ED71AE"/>
    <w:rsid w:val="00EE1D01"/>
    <w:rsid w:val="00EE2CB1"/>
    <w:rsid w:val="00EE398F"/>
    <w:rsid w:val="00EE3D42"/>
    <w:rsid w:val="00EE46C9"/>
    <w:rsid w:val="00EE6532"/>
    <w:rsid w:val="00EF441E"/>
    <w:rsid w:val="00EF528F"/>
    <w:rsid w:val="00EF59EB"/>
    <w:rsid w:val="00EF733B"/>
    <w:rsid w:val="00EF7EAB"/>
    <w:rsid w:val="00F01E30"/>
    <w:rsid w:val="00F06EC9"/>
    <w:rsid w:val="00F078D8"/>
    <w:rsid w:val="00F1129F"/>
    <w:rsid w:val="00F1520B"/>
    <w:rsid w:val="00F15982"/>
    <w:rsid w:val="00F170A1"/>
    <w:rsid w:val="00F21934"/>
    <w:rsid w:val="00F3328B"/>
    <w:rsid w:val="00F33595"/>
    <w:rsid w:val="00F35A0C"/>
    <w:rsid w:val="00F36FD3"/>
    <w:rsid w:val="00F40FC7"/>
    <w:rsid w:val="00F413B4"/>
    <w:rsid w:val="00F46934"/>
    <w:rsid w:val="00F47BCD"/>
    <w:rsid w:val="00F53A3E"/>
    <w:rsid w:val="00F609EE"/>
    <w:rsid w:val="00F60F4A"/>
    <w:rsid w:val="00F65230"/>
    <w:rsid w:val="00F700FF"/>
    <w:rsid w:val="00F74153"/>
    <w:rsid w:val="00F74A7A"/>
    <w:rsid w:val="00F75C64"/>
    <w:rsid w:val="00F769F5"/>
    <w:rsid w:val="00F824FF"/>
    <w:rsid w:val="00F844F3"/>
    <w:rsid w:val="00F875EB"/>
    <w:rsid w:val="00F925FD"/>
    <w:rsid w:val="00F941CB"/>
    <w:rsid w:val="00F96700"/>
    <w:rsid w:val="00F968F3"/>
    <w:rsid w:val="00FA5837"/>
    <w:rsid w:val="00FB0DC4"/>
    <w:rsid w:val="00FB3702"/>
    <w:rsid w:val="00FB3F10"/>
    <w:rsid w:val="00FB6905"/>
    <w:rsid w:val="00FC0C3E"/>
    <w:rsid w:val="00FC1C0A"/>
    <w:rsid w:val="00FC306F"/>
    <w:rsid w:val="00FC6FD6"/>
    <w:rsid w:val="00FC7043"/>
    <w:rsid w:val="00FC724D"/>
    <w:rsid w:val="00FD07D8"/>
    <w:rsid w:val="00FD6A0B"/>
    <w:rsid w:val="00FE38BD"/>
    <w:rsid w:val="00FE70CB"/>
    <w:rsid w:val="00FF2679"/>
    <w:rsid w:val="00FF2FC2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1">
    <w:name w:val="Char Char Char Char Char Char Char Char Char Char Char Char Char Char Char Char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1">
    <w:name w:val="Char Char Char Char Char Char Char Char Char Char Char Char Char Char Char Char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A8EFD-27C4-4734-B021-46503118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979BAFEB.dotm</Template>
  <TotalTime>33</TotalTime>
  <Pages>7</Pages>
  <Words>750</Words>
  <Characters>4741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5481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Romano Trudi</cp:lastModifiedBy>
  <cp:revision>3</cp:revision>
  <cp:lastPrinted>2015-04-22T10:20:00Z</cp:lastPrinted>
  <dcterms:created xsi:type="dcterms:W3CDTF">2017-03-16T07:39:00Z</dcterms:created>
  <dcterms:modified xsi:type="dcterms:W3CDTF">2017-04-25T03:00:00Z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