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83" w:rsidRPr="00AE0B37" w:rsidRDefault="00122127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Networks - </w:t>
      </w:r>
      <w:r w:rsidR="00E16F83">
        <w:rPr>
          <w:rFonts w:cs="Arial"/>
          <w:b/>
          <w:sz w:val="24"/>
        </w:rPr>
        <w:t>Roads</w:t>
      </w:r>
    </w:p>
    <w:p w:rsidR="00E16F83" w:rsidRPr="00AE0B37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  <w:bookmarkStart w:id="0" w:name="_GoBack"/>
      <w:bookmarkEnd w:id="0"/>
    </w:p>
    <w:p w:rsidR="00E16F83" w:rsidRPr="00AE0B37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Extended investigation</w:t>
      </w:r>
      <w:r w:rsidRPr="00AE0B37">
        <w:rPr>
          <w:rFonts w:cs="Arial"/>
          <w:b/>
          <w:szCs w:val="22"/>
        </w:rPr>
        <w:tab/>
        <w:t>Part 2:</w:t>
      </w:r>
      <w:r w:rsidRPr="00AE0B37">
        <w:rPr>
          <w:rFonts w:cs="Arial"/>
          <w:szCs w:val="22"/>
        </w:rPr>
        <w:t xml:space="preserve"> </w:t>
      </w:r>
      <w:r w:rsidRPr="00AE0B37">
        <w:rPr>
          <w:rFonts w:cs="Arial"/>
          <w:b/>
          <w:szCs w:val="22"/>
        </w:rPr>
        <w:t xml:space="preserve">In-class validation </w:t>
      </w:r>
    </w:p>
    <w:p w:rsidR="00E16F83" w:rsidRPr="00AE0B37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E16F83" w:rsidRPr="00AE0B37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29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RTNRMHSLEPTR   or   RTNRMHSLEPT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Any route could be given as no limitations are provided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series of edges in network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47  or  44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calculates distance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No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Vertex R was re-visited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network is not Hamiltonian</w:t>
            </w:r>
          </w:p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explains conclusion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d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567" w:hanging="567"/>
              <w:rPr>
                <w:rFonts w:cs="Arial"/>
              </w:rPr>
            </w:pPr>
          </w:p>
          <w:tbl>
            <w:tblPr>
              <w:tblW w:w="7938" w:type="dxa"/>
              <w:tblInd w:w="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1559"/>
              <w:gridCol w:w="3261"/>
              <w:gridCol w:w="2268"/>
            </w:tblGrid>
            <w:tr w:rsidR="00E16F83" w:rsidRPr="008A6912" w:rsidTr="008B3E82">
              <w:tc>
                <w:tcPr>
                  <w:tcW w:w="850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b/>
                    </w:rPr>
                  </w:pPr>
                  <w:r w:rsidRPr="008A6912">
                    <w:rPr>
                      <w:rFonts w:cs="Arial"/>
                      <w:b/>
                    </w:rPr>
                    <w:t>Route</w:t>
                  </w:r>
                </w:p>
              </w:tc>
              <w:tc>
                <w:tcPr>
                  <w:tcW w:w="1559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b/>
                    </w:rPr>
                  </w:pPr>
                  <w:r w:rsidRPr="008A6912">
                    <w:rPr>
                      <w:rFonts w:cs="Arial"/>
                      <w:b/>
                    </w:rPr>
                    <w:t>Starting intersection</w:t>
                  </w:r>
                </w:p>
              </w:tc>
              <w:tc>
                <w:tcPr>
                  <w:tcW w:w="3261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b/>
                    </w:rPr>
                  </w:pPr>
                  <w:r w:rsidRPr="008A6912">
                    <w:rPr>
                      <w:rFonts w:cs="Arial"/>
                      <w:b/>
                    </w:rPr>
                    <w:t>Route – order of roads travelled</w:t>
                  </w:r>
                </w:p>
              </w:tc>
              <w:tc>
                <w:tcPr>
                  <w:tcW w:w="2268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b/>
                    </w:rPr>
                  </w:pPr>
                  <w:r w:rsidRPr="008A6912">
                    <w:rPr>
                      <w:rFonts w:cs="Arial"/>
                      <w:b/>
                    </w:rPr>
                    <w:t>Distance</w:t>
                  </w:r>
                </w:p>
              </w:tc>
            </w:tr>
            <w:tr w:rsidR="00E16F83" w:rsidRPr="008A6912" w:rsidTr="008B3E82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8A6912"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</w:t>
                  </w:r>
                </w:p>
              </w:tc>
              <w:tc>
                <w:tcPr>
                  <w:tcW w:w="3261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RMHSLEPTNR</w:t>
                  </w:r>
                </w:p>
              </w:tc>
              <w:tc>
                <w:tcPr>
                  <w:tcW w:w="2268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41 km</w:t>
                  </w:r>
                </w:p>
              </w:tc>
            </w:tr>
            <w:tr w:rsidR="00E16F83" w:rsidRPr="008A6912" w:rsidTr="008B3E82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8A6912"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1559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</w:t>
                  </w:r>
                </w:p>
              </w:tc>
              <w:tc>
                <w:tcPr>
                  <w:tcW w:w="3261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MHSLEPTNRM</w:t>
                  </w:r>
                </w:p>
              </w:tc>
              <w:tc>
                <w:tcPr>
                  <w:tcW w:w="2268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41 km</w:t>
                  </w:r>
                </w:p>
              </w:tc>
            </w:tr>
            <w:tr w:rsidR="00E16F83" w:rsidRPr="008A6912" w:rsidTr="008B3E82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8A6912"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1559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</w:t>
                  </w:r>
                </w:p>
              </w:tc>
              <w:tc>
                <w:tcPr>
                  <w:tcW w:w="3261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LSHMRNTPEL</w:t>
                  </w:r>
                </w:p>
              </w:tc>
              <w:tc>
                <w:tcPr>
                  <w:tcW w:w="2268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41 km</w:t>
                  </w:r>
                </w:p>
              </w:tc>
            </w:tr>
            <w:tr w:rsidR="00E16F83" w:rsidRPr="008A6912" w:rsidTr="008B3E82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8A6912"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559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</w:t>
                  </w:r>
                </w:p>
              </w:tc>
              <w:tc>
                <w:tcPr>
                  <w:tcW w:w="3261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ELSHMRNTPE</w:t>
                  </w:r>
                </w:p>
              </w:tc>
              <w:tc>
                <w:tcPr>
                  <w:tcW w:w="2268" w:type="dxa"/>
                  <w:vAlign w:val="center"/>
                </w:tcPr>
                <w:p w:rsidR="00E16F83" w:rsidRPr="008A6912" w:rsidRDefault="00E16F83" w:rsidP="008B3E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41 km</w:t>
                  </w:r>
                </w:p>
              </w:tc>
            </w:tr>
          </w:tbl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calculates distance</w:t>
            </w:r>
          </w:p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four routes each with a different starting point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br w:type="page"/>
      </w:r>
      <w:r>
        <w:rPr>
          <w:b/>
          <w:szCs w:val="22"/>
        </w:rPr>
        <w:lastRenderedPageBreak/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e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The driver should not travel on any route from R to H, S, E or T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one route other than RT on which not to travel</w:t>
            </w:r>
          </w:p>
          <w:p w:rsidR="00E16F83" w:rsidRPr="00301C4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two further routes on which not to travel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f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29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MHRSLEPTN (35 km)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MHSLEPTNR (29 km)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MHSLERNTP (28 km)           Other possibilities exist. Routes can start at any vertex.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3 paths of different lengths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</w:t>
      </w:r>
      <w:r w:rsidRPr="00AE0B37">
        <w:rPr>
          <w:b/>
          <w:szCs w:val="22"/>
        </w:rPr>
        <w:t>(</w:t>
      </w:r>
      <w:r>
        <w:rPr>
          <w:b/>
          <w:szCs w:val="22"/>
        </w:rPr>
        <w:t>g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MHSLERNTP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It is the shortest route so less petrol used and lowest cost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shortest route</w:t>
            </w:r>
          </w:p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proofErr w:type="gramStart"/>
            <w:r>
              <w:rPr>
                <w:szCs w:val="22"/>
              </w:rPr>
              <w:t>links</w:t>
            </w:r>
            <w:proofErr w:type="gramEnd"/>
            <w:r>
              <w:rPr>
                <w:szCs w:val="22"/>
              </w:rPr>
              <w:t xml:space="preserve"> answer to context of question.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2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11 km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interprets network 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2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proofErr w:type="gramStart"/>
      <w:r w:rsidRPr="00AE0B37">
        <w:rPr>
          <w:b/>
          <w:szCs w:val="22"/>
        </w:rPr>
        <w:t>)</w:t>
      </w:r>
      <w:r>
        <w:rPr>
          <w:b/>
          <w:szCs w:val="22"/>
        </w:rPr>
        <w:t>(</w:t>
      </w:r>
      <w:proofErr w:type="gramEnd"/>
      <w:r>
        <w:rPr>
          <w:b/>
          <w:szCs w:val="22"/>
        </w:rPr>
        <w:t>i)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29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TNRH (12)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TNRMH (24)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TNRELSH (19)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TPERMH (28)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TPELSRMH (38)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8A6912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5 different routes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2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proofErr w:type="gramStart"/>
      <w:r w:rsidRPr="00AE0B37">
        <w:rPr>
          <w:b/>
          <w:szCs w:val="22"/>
        </w:rPr>
        <w:t>)</w:t>
      </w:r>
      <w:r>
        <w:rPr>
          <w:b/>
          <w:szCs w:val="22"/>
        </w:rPr>
        <w:t>(</w:t>
      </w:r>
      <w:proofErr w:type="gramEnd"/>
      <w:r>
        <w:rPr>
          <w:b/>
          <w:szCs w:val="22"/>
        </w:rPr>
        <w:t>ii)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26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shortest and longest routes</w:t>
            </w:r>
          </w:p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calculates difference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381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Eulerian</w:t>
            </w:r>
            <w:proofErr w:type="spellEnd"/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demonstrates knowledge of terminology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From M to H and then R, you need to get back to </w:t>
            </w:r>
            <w:proofErr w:type="spellStart"/>
            <w:r>
              <w:rPr>
                <w:szCs w:val="22"/>
              </w:rPr>
              <w:t>M</w:t>
            </w:r>
            <w:proofErr w:type="spellEnd"/>
            <w:r>
              <w:rPr>
                <w:szCs w:val="22"/>
              </w:rPr>
              <w:t xml:space="preserve"> to go over RM and this means repeating the edge MH or MR to get back to the other edges.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describes an attempted route</w:t>
            </w:r>
          </w:p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explains need to repeat edge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The number of odd nodes in the network is not 0 or 2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demonstrates knowledge of odd nodes for </w:t>
            </w:r>
            <w:proofErr w:type="spellStart"/>
            <w:r>
              <w:rPr>
                <w:szCs w:val="22"/>
              </w:rPr>
              <w:t>Eulerian</w:t>
            </w:r>
            <w:proofErr w:type="spellEnd"/>
            <w:r>
              <w:rPr>
                <w:szCs w:val="22"/>
              </w:rPr>
              <w:t xml:space="preserve"> trail</w:t>
            </w:r>
          </w:p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number of odd nodes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</w:t>
      </w:r>
      <w:r w:rsidRPr="00AE0B37">
        <w:rPr>
          <w:b/>
          <w:szCs w:val="22"/>
        </w:rPr>
        <w:t>(</w:t>
      </w:r>
      <w:r>
        <w:rPr>
          <w:b/>
          <w:szCs w:val="22"/>
        </w:rPr>
        <w:t>d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Make roads ET or HS (connecting any two odd vertices)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one pair of odd vertices to connect</w:t>
            </w:r>
          </w:p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a second pair of odd vertices to connect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</w:t>
      </w:r>
      <w:r w:rsidRPr="00AE0B37">
        <w:rPr>
          <w:b/>
          <w:szCs w:val="22"/>
        </w:rPr>
        <w:t>(</w:t>
      </w:r>
      <w:r>
        <w:rPr>
          <w:b/>
          <w:szCs w:val="22"/>
        </w:rPr>
        <w:t>e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ELS</w:t>
            </w:r>
            <w:r w:rsidRPr="00111FAC">
              <w:rPr>
                <w:b/>
                <w:szCs w:val="22"/>
              </w:rPr>
              <w:t>HS</w:t>
            </w:r>
            <w:r>
              <w:rPr>
                <w:szCs w:val="22"/>
              </w:rPr>
              <w:t>RHMRTNREPT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SLEP</w:t>
            </w:r>
            <w:r w:rsidRPr="005864BC">
              <w:rPr>
                <w:b/>
                <w:szCs w:val="22"/>
              </w:rPr>
              <w:t>TE</w:t>
            </w:r>
            <w:r>
              <w:rPr>
                <w:szCs w:val="22"/>
              </w:rPr>
              <w:t>RTNRSHRMH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uses first new road to make a route with no edges repeated</w:t>
            </w:r>
          </w:p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uses second new road to make a route with no edges repeated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</w:t>
      </w:r>
      <w:r w:rsidRPr="00AE0B37">
        <w:rPr>
          <w:b/>
          <w:szCs w:val="22"/>
        </w:rPr>
        <w:t>(</w:t>
      </w:r>
      <w:r>
        <w:rPr>
          <w:b/>
          <w:szCs w:val="22"/>
        </w:rPr>
        <w:t>f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Neither route is shorter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Every edge is travelled each time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every edge is used</w:t>
            </w:r>
          </w:p>
          <w:p w:rsidR="00E16F83" w:rsidRPr="00466FD7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identifies the same distance 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Pr="008A6912" w:rsidRDefault="00E16F83" w:rsidP="00E16F83">
      <w:pPr>
        <w:spacing w:line="276" w:lineRule="auto"/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br w:type="page"/>
      </w:r>
      <w:r>
        <w:rPr>
          <w:b/>
          <w:szCs w:val="22"/>
        </w:rPr>
        <w:lastRenderedPageBreak/>
        <w:t>Question 4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381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Add a loop at any intersection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Add an extra edge between any two vertices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first feature of a network that is not simple</w:t>
            </w:r>
          </w:p>
          <w:p w:rsidR="00E16F83" w:rsidRPr="005C04E5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second feature of a network that is not simple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4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It can be draw in the plane (2-D) without edges crossing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5C04E5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describes planarity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4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 w:rsidRPr="005C04E5">
              <w:rPr>
                <w:rFonts w:ascii="Times New Roman" w:hAnsi="Times New Roman"/>
                <w:i/>
                <w:sz w:val="24"/>
              </w:rPr>
              <w:t>v + f – e</w:t>
            </w:r>
            <w:r>
              <w:rPr>
                <w:szCs w:val="22"/>
              </w:rPr>
              <w:t xml:space="preserve"> = 2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9 + 6 – 13 = 2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number of edges</w:t>
            </w:r>
          </w:p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number of faces</w:t>
            </w:r>
          </w:p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identifies number of vertices</w:t>
            </w:r>
          </w:p>
          <w:p w:rsidR="00E16F83" w:rsidRPr="005C04E5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substitutes using Euler’s formula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br w:type="page"/>
      </w:r>
      <w:r>
        <w:rPr>
          <w:b/>
          <w:szCs w:val="22"/>
        </w:rPr>
        <w:lastRenderedPageBreak/>
        <w:t>Question 4</w:t>
      </w:r>
      <w:r w:rsidRPr="00AE0B37">
        <w:rPr>
          <w:b/>
          <w:szCs w:val="22"/>
        </w:rPr>
        <w:t>(</w:t>
      </w:r>
      <w:r>
        <w:rPr>
          <w:b/>
          <w:szCs w:val="22"/>
        </w:rPr>
        <w:t>d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122127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noProof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margin-left:29.7pt;margin-top:4.6pt;width:192.3pt;height:218.3pt;z-index:251669504;mso-position-horizontal-relative:text;mso-position-vertical-relative:text">
                  <v:imagedata r:id="rId6" o:title=""/>
                </v:shape>
                <o:OLEObject Type="Embed" ProgID="FXDraw.Graphic" ShapeID="_x0000_s1036" DrawAspect="Content" ObjectID="_1523273303" r:id="rId7"/>
              </w:pic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all edges maintained</w:t>
            </w:r>
          </w:p>
          <w:p w:rsidR="00E16F83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all vertices maintained</w:t>
            </w:r>
          </w:p>
          <w:p w:rsidR="00E16F83" w:rsidRPr="007815F6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two edges cross</w:t>
            </w:r>
          </w:p>
        </w:tc>
        <w:tc>
          <w:tcPr>
            <w:tcW w:w="1241" w:type="dxa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4</w:t>
      </w:r>
      <w:r w:rsidRPr="00AE0B37">
        <w:rPr>
          <w:b/>
          <w:szCs w:val="22"/>
        </w:rPr>
        <w:t>(</w:t>
      </w:r>
      <w:r>
        <w:rPr>
          <w:b/>
          <w:szCs w:val="22"/>
        </w:rPr>
        <w:t>e</w:t>
      </w:r>
      <w:r w:rsidRPr="00AE0B37">
        <w:rPr>
          <w:b/>
          <w:szCs w:val="22"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E16F83" w:rsidRPr="00AE0B37" w:rsidTr="008B3E82">
        <w:trPr>
          <w:trHeight w:val="300"/>
        </w:trPr>
        <w:tc>
          <w:tcPr>
            <w:tcW w:w="8612" w:type="dxa"/>
            <w:gridSpan w:val="2"/>
            <w:vAlign w:val="center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16F83" w:rsidRPr="00AE0B37" w:rsidTr="008B3E82">
        <w:trPr>
          <w:trHeight w:val="450"/>
        </w:trPr>
        <w:tc>
          <w:tcPr>
            <w:tcW w:w="8612" w:type="dxa"/>
            <w:gridSpan w:val="2"/>
            <w:vAlign w:val="center"/>
          </w:tcPr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(i)  flyover, tunnel</w:t>
            </w:r>
          </w:p>
          <w:p w:rsidR="00E16F83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(ii)  occupies less space on the ground</w:t>
            </w:r>
          </w:p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(iii)  costs more to build, pollution confined to smaller area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16F83" w:rsidRPr="00AE0B37" w:rsidTr="008B3E82">
        <w:tc>
          <w:tcPr>
            <w:tcW w:w="7371" w:type="dxa"/>
          </w:tcPr>
          <w:p w:rsidR="00E16F83" w:rsidRPr="007815F6" w:rsidRDefault="00E16F83" w:rsidP="00E16F83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proofErr w:type="gramStart"/>
            <w:r>
              <w:rPr>
                <w:szCs w:val="22"/>
              </w:rPr>
              <w:t>relates</w:t>
            </w:r>
            <w:proofErr w:type="gramEnd"/>
            <w:r>
              <w:rPr>
                <w:szCs w:val="22"/>
              </w:rPr>
              <w:t xml:space="preserve"> theory to context in three specific ways. </w:t>
            </w:r>
          </w:p>
        </w:tc>
        <w:tc>
          <w:tcPr>
            <w:tcW w:w="1241" w:type="dxa"/>
          </w:tcPr>
          <w:p w:rsidR="00E16F83" w:rsidRPr="00AE0B37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</w:tbl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color w:val="0000FF"/>
        </w:rPr>
      </w:pPr>
    </w:p>
    <w:p w:rsidR="00E16F83" w:rsidRPr="008A6912" w:rsidRDefault="00E16F83" w:rsidP="00E16F83">
      <w:pPr>
        <w:spacing w:line="276" w:lineRule="auto"/>
      </w:pPr>
    </w:p>
    <w:p w:rsidR="00E16F83" w:rsidRPr="008A6912" w:rsidRDefault="00E16F83" w:rsidP="00E16F83">
      <w:pPr>
        <w:spacing w:line="276" w:lineRule="auto"/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8E43C0" w:rsidRPr="00E16F83" w:rsidRDefault="008E43C0" w:rsidP="00E16F83">
      <w:pPr>
        <w:tabs>
          <w:tab w:val="left" w:pos="567"/>
          <w:tab w:val="left" w:pos="992"/>
          <w:tab w:val="left" w:pos="1134"/>
          <w:tab w:val="right" w:pos="8505"/>
        </w:tabs>
        <w:spacing w:line="360" w:lineRule="auto"/>
        <w:rPr>
          <w:rFonts w:cs="Arial"/>
        </w:rPr>
      </w:pPr>
    </w:p>
    <w:sectPr w:rsidR="008E43C0" w:rsidRPr="00E16F83" w:rsidSect="00E16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E6269"/>
    <w:multiLevelType w:val="hybridMultilevel"/>
    <w:tmpl w:val="49CE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8D"/>
    <w:rsid w:val="00122127"/>
    <w:rsid w:val="0017728D"/>
    <w:rsid w:val="008E43C0"/>
    <w:rsid w:val="00E1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8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83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8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83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14D3E3FF.dotm</Template>
  <TotalTime>2</TotalTime>
  <Pages>5</Pages>
  <Words>599</Words>
  <Characters>3415</Characters>
  <Application>Microsoft Office Word</Application>
  <DocSecurity>0</DocSecurity>
  <Lines>28</Lines>
  <Paragraphs>8</Paragraphs>
  <ScaleCrop>false</ScaleCrop>
  <Company>The Department of Education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3</cp:revision>
  <dcterms:created xsi:type="dcterms:W3CDTF">2016-03-29T02:18:00Z</dcterms:created>
  <dcterms:modified xsi:type="dcterms:W3CDTF">2016-04-27T06:42:00Z</dcterms:modified>
</cp:coreProperties>
</file>