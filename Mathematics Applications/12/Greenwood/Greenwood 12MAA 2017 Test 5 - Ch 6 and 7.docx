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4B30B536" w:rsidR="000D62DD" w:rsidRDefault="000F791A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  <w:lang w:eastAsia="en-AU"/>
        </w:rPr>
        <w:drawing>
          <wp:inline distT="0" distB="0" distL="0" distR="0" wp14:anchorId="26A4BFA5" wp14:editId="1958ED6B">
            <wp:extent cx="895350" cy="971550"/>
            <wp:effectExtent l="0" t="0" r="0" b="0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43B71D8D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A159EC">
        <w:rPr>
          <w:rFonts w:ascii="Calibri" w:hAnsi="Calibri"/>
          <w:b/>
          <w:bCs/>
          <w:sz w:val="32"/>
          <w:szCs w:val="32"/>
        </w:rPr>
        <w:t>APPLICATIONS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35DBDEEF" w14:textId="05C42247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A159EC">
        <w:rPr>
          <w:rFonts w:ascii="Calibri" w:hAnsi="Calibri"/>
          <w:b/>
          <w:bCs/>
          <w:iCs/>
          <w:sz w:val="28"/>
          <w:szCs w:val="28"/>
        </w:rPr>
        <w:t>6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B63590">
        <w:rPr>
          <w:rFonts w:ascii="Calibri" w:hAnsi="Calibri"/>
          <w:b/>
          <w:bCs/>
          <w:iCs/>
          <w:sz w:val="28"/>
          <w:szCs w:val="28"/>
        </w:rPr>
        <w:t xml:space="preserve">Time Series and </w:t>
      </w:r>
      <w:r w:rsidR="00A159EC">
        <w:rPr>
          <w:rFonts w:ascii="Calibri" w:hAnsi="Calibri"/>
          <w:b/>
          <w:bCs/>
          <w:iCs/>
          <w:sz w:val="28"/>
          <w:szCs w:val="28"/>
        </w:rPr>
        <w:t>Finance</w:t>
      </w:r>
    </w:p>
    <w:p w14:paraId="4F045037" w14:textId="2F9AE6F4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 xml:space="preserve">Chapters </w:t>
      </w:r>
      <w:r w:rsidR="00B63590">
        <w:rPr>
          <w:rFonts w:ascii="Calibri" w:hAnsi="Calibri"/>
          <w:b/>
          <w:sz w:val="28"/>
        </w:rPr>
        <w:t>6</w:t>
      </w:r>
      <w:r w:rsidR="00474AE8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 w:rsidR="00B63590">
        <w:rPr>
          <w:rFonts w:ascii="Calibri" w:hAnsi="Calibri"/>
          <w:b/>
          <w:sz w:val="28"/>
        </w:rPr>
        <w:t xml:space="preserve"> 7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3EC25F35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A159EC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A159EC">
        <w:rPr>
          <w:rFonts w:ascii="Calibri" w:hAnsi="Calibri"/>
          <w:b/>
          <w:bCs/>
          <w:iCs/>
          <w:sz w:val="28"/>
          <w:szCs w:val="28"/>
        </w:rPr>
        <w:t>6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209BBDC8" w14:textId="77777777" w:rsidR="000D62DD" w:rsidRDefault="000D62DD" w:rsidP="000D62DD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690732B5" w14:textId="0398D87F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</w:p>
    <w:p w14:paraId="2675EE1A" w14:textId="042438E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CA8D64D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1C8CCA1A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DD1AF8">
        <w:rPr>
          <w:rFonts w:ascii="Calibri" w:hAnsi="Calibri"/>
          <w:b w:val="0"/>
          <w:sz w:val="24"/>
        </w:rPr>
        <w:t>50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6E0915B5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B63590">
        <w:rPr>
          <w:rFonts w:ascii="Calibri" w:hAnsi="Calibri"/>
        </w:rPr>
        <w:t>47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19B64393" w:rsidR="00474AE8" w:rsidRPr="000F791A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10169722" w14:textId="77777777" w:rsidR="00247D25" w:rsidRDefault="002B71C2" w:rsidP="006F5B0A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lastRenderedPageBreak/>
        <w:t>(3 marks)</w:t>
      </w:r>
      <w:r>
        <w:rPr>
          <w:rFonts w:ascii="Calibri" w:hAnsi="Calibri"/>
          <w:sz w:val="24"/>
          <w:szCs w:val="24"/>
        </w:rPr>
        <w:br/>
      </w:r>
      <w:r w:rsidR="006F5B0A" w:rsidRPr="002B71C2">
        <w:rPr>
          <w:sz w:val="24"/>
          <w:szCs w:val="24"/>
          <w:lang w:val="en-US"/>
        </w:rPr>
        <w:t xml:space="preserve">Renee wants to earn $1000 interest in 2 years. She invests in an account earning 9.8% p.a. simple interest. </w:t>
      </w:r>
    </w:p>
    <w:p w14:paraId="59D9EC81" w14:textId="77777777" w:rsidR="002E4552" w:rsidRDefault="006F5B0A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  <w:r w:rsidRPr="00247D25">
        <w:rPr>
          <w:sz w:val="24"/>
          <w:szCs w:val="24"/>
          <w:lang w:val="en-US"/>
        </w:rPr>
        <w:t xml:space="preserve">How much would she need to invest? </w:t>
      </w:r>
      <w:r w:rsidRPr="00B63590">
        <w:rPr>
          <w:sz w:val="24"/>
          <w:szCs w:val="24"/>
          <w:lang w:val="en-US"/>
        </w:rPr>
        <w:t>Answer to the nearest one hundred dollars</w:t>
      </w:r>
      <w:r w:rsidRPr="00247D25">
        <w:rPr>
          <w:sz w:val="24"/>
          <w:szCs w:val="24"/>
          <w:lang w:val="en-US"/>
        </w:rPr>
        <w:t xml:space="preserve">. </w:t>
      </w:r>
    </w:p>
    <w:p w14:paraId="3FCF0F64" w14:textId="1A693273" w:rsidR="002E4552" w:rsidRDefault="00B63590" w:rsidP="00B63590">
      <w:pPr>
        <w:pStyle w:val="NoSpacing"/>
        <w:tabs>
          <w:tab w:val="left" w:pos="6045"/>
        </w:tabs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D967FDB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61B3A988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447BB05B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582966C1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4757CFD5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0ECCF06E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3C2EB5A7" w14:textId="77777777" w:rsidR="001B0BD1" w:rsidRDefault="001B0BD1" w:rsidP="00B0294E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67305B77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4531C437" w14:textId="77777777" w:rsidR="001B0BD1" w:rsidRDefault="001B0BD1" w:rsidP="002E45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</w:p>
    <w:p w14:paraId="50B2288E" w14:textId="77777777" w:rsidR="002E4552" w:rsidRDefault="002E4552" w:rsidP="002E4552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 marks)</w:t>
      </w:r>
    </w:p>
    <w:p w14:paraId="47C41157" w14:textId="77777777" w:rsidR="00AE6152" w:rsidRDefault="006F5B0A" w:rsidP="00AE615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  <w:r w:rsidRPr="002B71C2">
        <w:rPr>
          <w:sz w:val="24"/>
          <w:szCs w:val="24"/>
          <w:lang w:val="en-US"/>
        </w:rPr>
        <w:t>Michael purchases office furniture valued at $3700 on terms of $370 deposit and 52 fortnightly installments of $71.56.</w:t>
      </w:r>
    </w:p>
    <w:p w14:paraId="15A508B8" w14:textId="1CF52D23" w:rsidR="00AE6152" w:rsidRDefault="006F5B0A" w:rsidP="006F5B0A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  <w:lang w:val="en-US"/>
        </w:rPr>
      </w:pPr>
      <w:r w:rsidRPr="002B71C2">
        <w:rPr>
          <w:sz w:val="24"/>
          <w:szCs w:val="24"/>
          <w:lang w:val="en-US"/>
        </w:rPr>
        <w:t xml:space="preserve">How much interest does he pay in total? </w:t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  <w:t>[</w:t>
      </w:r>
      <w:r w:rsidR="00B63590">
        <w:rPr>
          <w:sz w:val="24"/>
          <w:szCs w:val="24"/>
          <w:lang w:val="en-US"/>
        </w:rPr>
        <w:t>3</w:t>
      </w:r>
      <w:r w:rsidR="009A643E">
        <w:rPr>
          <w:sz w:val="24"/>
          <w:szCs w:val="24"/>
          <w:lang w:val="en-US"/>
        </w:rPr>
        <w:t>]</w:t>
      </w:r>
    </w:p>
    <w:p w14:paraId="66FB91FF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5C1CC4AB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56B1B693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7AB6192A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36F05273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3C97D8B9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158F2687" w14:textId="77777777" w:rsidR="004F45C0" w:rsidRDefault="004F45C0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2FC5B793" w14:textId="77777777" w:rsidR="004F45C0" w:rsidRDefault="004F45C0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4F205486" w14:textId="77777777" w:rsidR="004F45C0" w:rsidRDefault="004F45C0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26577585" w14:textId="77777777" w:rsidR="004F45C0" w:rsidRDefault="004F45C0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28620DF8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54BEB7FD" w14:textId="77777777" w:rsidR="001B0BD1" w:rsidRDefault="001B0BD1" w:rsidP="001B0BD1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0604963A" w14:textId="347A9C74" w:rsidR="00AE6152" w:rsidRPr="00AE6152" w:rsidRDefault="006F5B0A" w:rsidP="00AE615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  <w:lang w:val="en-US"/>
        </w:rPr>
      </w:pPr>
      <w:r w:rsidRPr="00AE6152">
        <w:rPr>
          <w:sz w:val="24"/>
          <w:szCs w:val="24"/>
          <w:lang w:val="en-US"/>
        </w:rPr>
        <w:t xml:space="preserve">Calculate the annual flat rate of interest charged. Write your answer as a percentage correct to two decimal places. </w:t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</w:r>
      <w:r w:rsidR="009A643E">
        <w:rPr>
          <w:sz w:val="24"/>
          <w:szCs w:val="24"/>
          <w:lang w:val="en-US"/>
        </w:rPr>
        <w:tab/>
        <w:t>[2]</w:t>
      </w:r>
    </w:p>
    <w:p w14:paraId="7903D86E" w14:textId="77777777" w:rsidR="00AE6152" w:rsidRDefault="00AE6152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33A53708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643D0ABE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14D1F6E3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55F93077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53C52271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4CC72164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0E58D917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17E0B376" w14:textId="77777777" w:rsidR="001B0BD1" w:rsidRDefault="001B0BD1" w:rsidP="00AE615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6B40EE59" w14:textId="6E54BD16" w:rsidR="00F06F73" w:rsidRDefault="00F06F73" w:rsidP="00F06F73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4424A8">
        <w:rPr>
          <w:sz w:val="24"/>
          <w:szCs w:val="24"/>
        </w:rPr>
        <w:t>7</w:t>
      </w:r>
      <w:r>
        <w:rPr>
          <w:sz w:val="24"/>
          <w:szCs w:val="24"/>
        </w:rPr>
        <w:t xml:space="preserve"> marks)</w:t>
      </w:r>
    </w:p>
    <w:p w14:paraId="3D1C77F3" w14:textId="77777777" w:rsidR="00F06F73" w:rsidRDefault="00F06F73" w:rsidP="00F06F73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graph below shows the sales of vehicles in a city for the various quarters between 2001 and 2016 inclusive.</w:t>
      </w:r>
    </w:p>
    <w:p w14:paraId="7CBC6CDA" w14:textId="77777777" w:rsidR="00CA0EC0" w:rsidRDefault="00CA0EC0" w:rsidP="00CA0EC0">
      <w:pPr>
        <w:pStyle w:val="NoSpacing"/>
        <w:spacing w:line="276" w:lineRule="auto"/>
        <w:rPr>
          <w:b/>
          <w:color w:val="FF0000"/>
          <w:sz w:val="24"/>
          <w:szCs w:val="24"/>
        </w:rPr>
      </w:pPr>
    </w:p>
    <w:p w14:paraId="63A8D796" w14:textId="39A85C7E" w:rsidR="00CA0EC0" w:rsidRPr="00C56783" w:rsidRDefault="00F57FAD" w:rsidP="00F06F73">
      <w:pPr>
        <w:pStyle w:val="NoSpacing"/>
        <w:spacing w:line="276" w:lineRule="auto"/>
        <w:ind w:left="360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en-AU"/>
        </w:rPr>
        <w:drawing>
          <wp:inline distT="0" distB="0" distL="0" distR="0" wp14:anchorId="070A1843" wp14:editId="5E3F3385">
            <wp:extent cx="5582285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8B47" w14:textId="7E89B914" w:rsidR="00CA0EC0" w:rsidRPr="00F06F73" w:rsidRDefault="00E06922" w:rsidP="00E06922">
      <w:pPr>
        <w:pStyle w:val="NoSpacing"/>
        <w:tabs>
          <w:tab w:val="left" w:pos="36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8C2B9D5" w14:textId="484FAD8F" w:rsidR="00F06F73" w:rsidRPr="004424A8" w:rsidRDefault="003856D3" w:rsidP="00F06F73">
      <w:pPr>
        <w:pStyle w:val="NoSpacing"/>
        <w:numPr>
          <w:ilvl w:val="1"/>
          <w:numId w:val="13"/>
        </w:numPr>
        <w:spacing w:line="276" w:lineRule="auto"/>
        <w:ind w:left="709"/>
        <w:rPr>
          <w:rFonts w:cs="Arial"/>
          <w:u w:val="single"/>
        </w:rPr>
      </w:pPr>
      <w:r>
        <w:rPr>
          <w:sz w:val="24"/>
          <w:szCs w:val="24"/>
        </w:rPr>
        <w:t>W</w:t>
      </w:r>
      <w:r w:rsidR="00E06922">
        <w:rPr>
          <w:sz w:val="24"/>
          <w:szCs w:val="24"/>
        </w:rPr>
        <w:t xml:space="preserve">hat moving average </w:t>
      </w:r>
      <w:r>
        <w:rPr>
          <w:sz w:val="24"/>
          <w:szCs w:val="24"/>
        </w:rPr>
        <w:t>w</w:t>
      </w:r>
      <w:r w:rsidR="00E06922">
        <w:rPr>
          <w:sz w:val="24"/>
          <w:szCs w:val="24"/>
        </w:rPr>
        <w:t>ould you apply to this data?</w:t>
      </w:r>
      <w:r w:rsidR="00E0692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227D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="007A227D">
        <w:rPr>
          <w:sz w:val="24"/>
          <w:szCs w:val="24"/>
        </w:rPr>
        <w:t>]</w:t>
      </w:r>
    </w:p>
    <w:p w14:paraId="3FCDD467" w14:textId="77777777" w:rsidR="004424A8" w:rsidRDefault="004424A8" w:rsidP="004424A8">
      <w:pPr>
        <w:pStyle w:val="NoSpacing"/>
        <w:spacing w:line="276" w:lineRule="auto"/>
        <w:rPr>
          <w:sz w:val="24"/>
          <w:szCs w:val="24"/>
        </w:rPr>
      </w:pPr>
    </w:p>
    <w:p w14:paraId="565A46F6" w14:textId="77777777" w:rsidR="004424A8" w:rsidRDefault="004424A8" w:rsidP="004424A8">
      <w:pPr>
        <w:pStyle w:val="NoSpacing"/>
        <w:spacing w:line="276" w:lineRule="auto"/>
        <w:rPr>
          <w:sz w:val="24"/>
          <w:szCs w:val="24"/>
        </w:rPr>
      </w:pPr>
    </w:p>
    <w:p w14:paraId="116607E6" w14:textId="77777777" w:rsidR="003856D3" w:rsidRPr="003856D3" w:rsidRDefault="003856D3" w:rsidP="003856D3">
      <w:pPr>
        <w:pStyle w:val="NoSpacing"/>
        <w:spacing w:line="276" w:lineRule="auto"/>
        <w:rPr>
          <w:rFonts w:cs="Arial"/>
          <w:u w:val="single"/>
        </w:rPr>
      </w:pPr>
    </w:p>
    <w:p w14:paraId="330245F0" w14:textId="42A7FCDB" w:rsidR="003856D3" w:rsidRPr="004C3EC2" w:rsidRDefault="003856D3" w:rsidP="00F06F73">
      <w:pPr>
        <w:pStyle w:val="NoSpacing"/>
        <w:numPr>
          <w:ilvl w:val="1"/>
          <w:numId w:val="13"/>
        </w:numPr>
        <w:spacing w:line="276" w:lineRule="auto"/>
        <w:ind w:left="709"/>
        <w:rPr>
          <w:rFonts w:cs="Arial"/>
          <w:u w:val="single"/>
        </w:rPr>
      </w:pPr>
      <w:r>
        <w:rPr>
          <w:sz w:val="24"/>
          <w:szCs w:val="24"/>
        </w:rPr>
        <w:t>What is the purpose of applying a moving average to this data?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="004424A8">
        <w:rPr>
          <w:sz w:val="24"/>
          <w:szCs w:val="24"/>
        </w:rPr>
        <w:t>1</w:t>
      </w:r>
      <w:r>
        <w:rPr>
          <w:sz w:val="24"/>
          <w:szCs w:val="24"/>
        </w:rPr>
        <w:t>]</w:t>
      </w:r>
    </w:p>
    <w:p w14:paraId="480EFBD3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7D5450FE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57D9B53D" w14:textId="77777777" w:rsidR="004C3EC2" w:rsidRDefault="004C3EC2" w:rsidP="004C3EC2">
      <w:pPr>
        <w:pStyle w:val="NoSpacing"/>
        <w:spacing w:line="276" w:lineRule="auto"/>
        <w:rPr>
          <w:rFonts w:cs="Arial"/>
          <w:u w:val="single"/>
        </w:rPr>
      </w:pPr>
    </w:p>
    <w:p w14:paraId="1249C41F" w14:textId="77777777" w:rsidR="003856D3" w:rsidRDefault="003856D3" w:rsidP="004C3EC2">
      <w:pPr>
        <w:pStyle w:val="NoSpacing"/>
        <w:spacing w:line="276" w:lineRule="auto"/>
        <w:rPr>
          <w:rFonts w:cs="Arial"/>
          <w:u w:val="single"/>
        </w:rPr>
      </w:pPr>
    </w:p>
    <w:p w14:paraId="32F58A44" w14:textId="77777777" w:rsidR="003856D3" w:rsidRPr="00F06F73" w:rsidRDefault="003856D3" w:rsidP="004C3EC2">
      <w:pPr>
        <w:pStyle w:val="NoSpacing"/>
        <w:spacing w:line="276" w:lineRule="auto"/>
        <w:rPr>
          <w:rFonts w:cs="Arial"/>
          <w:u w:val="single"/>
        </w:rPr>
      </w:pPr>
    </w:p>
    <w:p w14:paraId="65705EE7" w14:textId="7BB39258" w:rsidR="00F06F73" w:rsidRPr="004C3EC2" w:rsidRDefault="00F06F73" w:rsidP="00F06F73">
      <w:pPr>
        <w:pStyle w:val="NoSpacing"/>
        <w:numPr>
          <w:ilvl w:val="1"/>
          <w:numId w:val="13"/>
        </w:numPr>
        <w:spacing w:line="276" w:lineRule="auto"/>
        <w:ind w:left="709"/>
        <w:rPr>
          <w:rFonts w:cs="Arial"/>
          <w:u w:val="single"/>
        </w:rPr>
      </w:pPr>
      <w:r>
        <w:rPr>
          <w:sz w:val="24"/>
          <w:szCs w:val="24"/>
        </w:rPr>
        <w:t>Desc</w:t>
      </w:r>
      <w:r w:rsidR="00C56783">
        <w:rPr>
          <w:sz w:val="24"/>
          <w:szCs w:val="24"/>
        </w:rPr>
        <w:t xml:space="preserve">ribe any long term fluctuations </w:t>
      </w:r>
      <w:r>
        <w:rPr>
          <w:sz w:val="24"/>
          <w:szCs w:val="24"/>
        </w:rPr>
        <w:t>(cycles) in this time series.</w:t>
      </w:r>
      <w:r w:rsidR="007A227D">
        <w:rPr>
          <w:sz w:val="24"/>
          <w:szCs w:val="24"/>
        </w:rPr>
        <w:tab/>
      </w:r>
      <w:r w:rsidR="003E715B">
        <w:rPr>
          <w:sz w:val="24"/>
          <w:szCs w:val="24"/>
        </w:rPr>
        <w:tab/>
      </w:r>
      <w:r w:rsidR="003E715B">
        <w:rPr>
          <w:sz w:val="24"/>
          <w:szCs w:val="24"/>
        </w:rPr>
        <w:tab/>
      </w:r>
      <w:r w:rsidR="007A227D">
        <w:rPr>
          <w:sz w:val="24"/>
          <w:szCs w:val="24"/>
        </w:rPr>
        <w:t>[</w:t>
      </w:r>
      <w:r w:rsidR="003856D3">
        <w:rPr>
          <w:sz w:val="24"/>
          <w:szCs w:val="24"/>
        </w:rPr>
        <w:t>2</w:t>
      </w:r>
      <w:r w:rsidR="007A227D">
        <w:rPr>
          <w:sz w:val="24"/>
          <w:szCs w:val="24"/>
        </w:rPr>
        <w:t>]</w:t>
      </w:r>
    </w:p>
    <w:p w14:paraId="560AB75B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742901DC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64395306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281F1C95" w14:textId="77777777" w:rsidR="003856D3" w:rsidRDefault="003856D3" w:rsidP="004C3EC2">
      <w:pPr>
        <w:pStyle w:val="NoSpacing"/>
        <w:spacing w:line="276" w:lineRule="auto"/>
        <w:rPr>
          <w:sz w:val="24"/>
          <w:szCs w:val="24"/>
        </w:rPr>
      </w:pPr>
    </w:p>
    <w:p w14:paraId="511A8970" w14:textId="77777777" w:rsidR="004C3EC2" w:rsidRPr="00F06F73" w:rsidRDefault="004C3EC2" w:rsidP="004C3EC2">
      <w:pPr>
        <w:pStyle w:val="NoSpacing"/>
        <w:spacing w:line="276" w:lineRule="auto"/>
        <w:rPr>
          <w:rFonts w:cs="Arial"/>
          <w:u w:val="single"/>
        </w:rPr>
      </w:pPr>
    </w:p>
    <w:p w14:paraId="468C0C4D" w14:textId="56ED36EB" w:rsidR="00F06F73" w:rsidRPr="004C3EC2" w:rsidRDefault="00F06F73" w:rsidP="00F06F73">
      <w:pPr>
        <w:pStyle w:val="NoSpacing"/>
        <w:numPr>
          <w:ilvl w:val="1"/>
          <w:numId w:val="13"/>
        </w:numPr>
        <w:spacing w:line="276" w:lineRule="auto"/>
        <w:ind w:left="709"/>
        <w:rPr>
          <w:rFonts w:cs="Arial"/>
          <w:u w:val="single"/>
        </w:rPr>
      </w:pPr>
      <w:r>
        <w:rPr>
          <w:sz w:val="24"/>
          <w:szCs w:val="24"/>
        </w:rPr>
        <w:t>Describe any unusual fluctuations in this time series.</w:t>
      </w:r>
      <w:r w:rsidR="007A227D">
        <w:rPr>
          <w:sz w:val="24"/>
          <w:szCs w:val="24"/>
        </w:rPr>
        <w:tab/>
      </w:r>
      <w:r w:rsidR="003E715B">
        <w:rPr>
          <w:sz w:val="24"/>
          <w:szCs w:val="24"/>
        </w:rPr>
        <w:tab/>
      </w:r>
      <w:r w:rsidR="003E715B">
        <w:rPr>
          <w:sz w:val="24"/>
          <w:szCs w:val="24"/>
        </w:rPr>
        <w:tab/>
      </w:r>
      <w:r w:rsidR="003E715B">
        <w:rPr>
          <w:sz w:val="24"/>
          <w:szCs w:val="24"/>
        </w:rPr>
        <w:tab/>
      </w:r>
      <w:r w:rsidR="007A227D">
        <w:rPr>
          <w:sz w:val="24"/>
          <w:szCs w:val="24"/>
        </w:rPr>
        <w:t>[3]</w:t>
      </w:r>
    </w:p>
    <w:p w14:paraId="02176FC6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5827A97D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049E00D9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3C93468B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18CB93BF" w14:textId="77777777" w:rsidR="004C3EC2" w:rsidRDefault="004C3EC2" w:rsidP="004C3EC2">
      <w:pPr>
        <w:pStyle w:val="NoSpacing"/>
        <w:spacing w:line="276" w:lineRule="auto"/>
        <w:rPr>
          <w:sz w:val="24"/>
          <w:szCs w:val="24"/>
        </w:rPr>
      </w:pPr>
    </w:p>
    <w:p w14:paraId="1C25D3CA" w14:textId="77777777" w:rsidR="00AA2996" w:rsidRDefault="00AA2996" w:rsidP="004C3EC2">
      <w:pPr>
        <w:pStyle w:val="NoSpacing"/>
        <w:spacing w:line="276" w:lineRule="auto"/>
        <w:rPr>
          <w:sz w:val="24"/>
          <w:szCs w:val="24"/>
        </w:rPr>
      </w:pPr>
    </w:p>
    <w:p w14:paraId="723AAC5E" w14:textId="77777777" w:rsidR="00AA2996" w:rsidRDefault="00AA2996" w:rsidP="004C3EC2">
      <w:pPr>
        <w:pStyle w:val="NoSpacing"/>
        <w:spacing w:line="276" w:lineRule="auto"/>
        <w:rPr>
          <w:sz w:val="24"/>
          <w:szCs w:val="24"/>
        </w:rPr>
      </w:pPr>
    </w:p>
    <w:p w14:paraId="43E6DD84" w14:textId="77777777" w:rsidR="00BB3602" w:rsidRDefault="00BB3602" w:rsidP="00BB3602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(3 marks)</w:t>
      </w:r>
    </w:p>
    <w:p w14:paraId="0ACCF9C8" w14:textId="77777777" w:rsidR="00BB3602" w:rsidRDefault="00BB3602" w:rsidP="00BB3602">
      <w:pPr>
        <w:pStyle w:val="NoSpacing"/>
        <w:spacing w:line="276" w:lineRule="auto"/>
        <w:ind w:left="360"/>
        <w:rPr>
          <w:sz w:val="24"/>
          <w:szCs w:val="24"/>
          <w:lang w:val="en-US"/>
        </w:rPr>
      </w:pPr>
      <w:r w:rsidRPr="00AE6152">
        <w:rPr>
          <w:sz w:val="24"/>
          <w:szCs w:val="24"/>
          <w:lang w:val="en-US"/>
        </w:rPr>
        <w:t xml:space="preserve">Bradley invests $8000 in an account paying 7.8% p.a. compounded quarterly. </w:t>
      </w:r>
    </w:p>
    <w:p w14:paraId="7497258D" w14:textId="77777777" w:rsidR="00BB3602" w:rsidRDefault="00BB3602" w:rsidP="00BB3602">
      <w:pPr>
        <w:pStyle w:val="NoSpacing"/>
        <w:numPr>
          <w:ilvl w:val="0"/>
          <w:numId w:val="2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recursive </w:t>
      </w:r>
      <w:r w:rsidRPr="002B71C2">
        <w:rPr>
          <w:sz w:val="24"/>
          <w:szCs w:val="24"/>
          <w:lang w:val="en-US"/>
        </w:rPr>
        <w:t xml:space="preserve">expression </w:t>
      </w:r>
      <w:r>
        <w:rPr>
          <w:sz w:val="24"/>
          <w:szCs w:val="24"/>
          <w:lang w:val="en-US"/>
        </w:rPr>
        <w:t xml:space="preserve">that can be </w:t>
      </w:r>
      <w:r w:rsidRPr="002B71C2">
        <w:rPr>
          <w:sz w:val="24"/>
          <w:szCs w:val="24"/>
          <w:lang w:val="en-US"/>
        </w:rPr>
        <w:t xml:space="preserve">used to find the value of his investment at the end of 3 years.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[2]</w:t>
      </w:r>
    </w:p>
    <w:p w14:paraId="65887F64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408C1232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58A2CD19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78A3161D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2394552B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0C94050D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25928091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005B010A" w14:textId="77777777" w:rsidR="00BB3602" w:rsidRDefault="00BB3602" w:rsidP="00BB3602">
      <w:pPr>
        <w:pStyle w:val="NoSpacing"/>
        <w:numPr>
          <w:ilvl w:val="0"/>
          <w:numId w:val="21"/>
        </w:numPr>
        <w:spacing w:line="276" w:lineRule="auto"/>
        <w:rPr>
          <w:sz w:val="24"/>
          <w:szCs w:val="24"/>
          <w:lang w:val="en-US"/>
        </w:rPr>
      </w:pPr>
      <w:r w:rsidRPr="00AE6152">
        <w:rPr>
          <w:sz w:val="24"/>
          <w:szCs w:val="24"/>
          <w:lang w:val="en-US"/>
        </w:rPr>
        <w:t>Find the value of his investment at the end of 3</w:t>
      </w:r>
      <w:r>
        <w:rPr>
          <w:sz w:val="24"/>
          <w:szCs w:val="24"/>
          <w:lang w:val="en-US"/>
        </w:rPr>
        <w:t xml:space="preserve"> </w:t>
      </w:r>
      <w:r w:rsidRPr="00AE6152">
        <w:rPr>
          <w:sz w:val="24"/>
          <w:szCs w:val="24"/>
          <w:lang w:val="en-US"/>
        </w:rPr>
        <w:t xml:space="preserve">years.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[1]</w:t>
      </w:r>
    </w:p>
    <w:p w14:paraId="3E437F40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3E7590F2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3F465BD8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093E55B3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376A5A8B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062047EA" w14:textId="77777777" w:rsidR="00BB360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1F737F14" w14:textId="77777777" w:rsidR="00BB3602" w:rsidRPr="009A643E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  <w:r w:rsidRPr="009A643E">
        <w:rPr>
          <w:sz w:val="24"/>
          <w:szCs w:val="24"/>
          <w:lang w:val="en-US"/>
        </w:rPr>
        <w:tab/>
      </w:r>
      <w:r w:rsidRPr="009A643E">
        <w:rPr>
          <w:sz w:val="24"/>
          <w:szCs w:val="24"/>
          <w:lang w:val="en-US"/>
        </w:rPr>
        <w:tab/>
      </w:r>
      <w:r w:rsidRPr="009A643E">
        <w:rPr>
          <w:sz w:val="24"/>
          <w:szCs w:val="24"/>
          <w:lang w:val="en-US"/>
        </w:rPr>
        <w:tab/>
      </w:r>
      <w:r w:rsidRPr="009A643E">
        <w:rPr>
          <w:sz w:val="24"/>
          <w:szCs w:val="24"/>
          <w:lang w:val="en-US"/>
        </w:rPr>
        <w:tab/>
      </w:r>
      <w:r w:rsidRPr="009A643E">
        <w:rPr>
          <w:sz w:val="24"/>
          <w:szCs w:val="24"/>
          <w:lang w:val="en-US"/>
        </w:rPr>
        <w:tab/>
      </w:r>
      <w:r w:rsidRPr="009A643E">
        <w:rPr>
          <w:sz w:val="24"/>
          <w:szCs w:val="24"/>
          <w:lang w:val="en-US"/>
        </w:rPr>
        <w:tab/>
      </w:r>
      <w:r w:rsidRPr="009A643E">
        <w:rPr>
          <w:sz w:val="24"/>
          <w:szCs w:val="24"/>
          <w:lang w:val="en-US"/>
        </w:rPr>
        <w:tab/>
      </w:r>
    </w:p>
    <w:p w14:paraId="2CDED60B" w14:textId="77777777" w:rsidR="00BB3602" w:rsidRPr="00B0294E" w:rsidRDefault="00BB3602" w:rsidP="00BB3602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 marks)</w:t>
      </w:r>
      <w:r>
        <w:rPr>
          <w:sz w:val="24"/>
          <w:szCs w:val="24"/>
          <w:lang w:val="en-US"/>
        </w:rPr>
        <w:br/>
      </w:r>
      <w:r w:rsidRPr="00B0294E">
        <w:rPr>
          <w:sz w:val="24"/>
          <w:szCs w:val="24"/>
          <w:lang w:val="en-US"/>
        </w:rPr>
        <w:t>Simon wants to loan money for a kitchen renovation. He has been given two options:</w:t>
      </w:r>
    </w:p>
    <w:p w14:paraId="7BC62B2D" w14:textId="77777777" w:rsidR="00BB3602" w:rsidRDefault="00BB3602" w:rsidP="00BB3602">
      <w:pPr>
        <w:pStyle w:val="NoSpacing"/>
        <w:numPr>
          <w:ilvl w:val="2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 A – 11.3% p.a. compounded quarterly</w:t>
      </w:r>
    </w:p>
    <w:p w14:paraId="7C734C9D" w14:textId="77777777" w:rsidR="00BB3602" w:rsidRDefault="00BB3602" w:rsidP="00BB3602">
      <w:pPr>
        <w:pStyle w:val="NoSpacing"/>
        <w:numPr>
          <w:ilvl w:val="2"/>
          <w:numId w:val="13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 B – 11.1% p.a. compounded monthly</w:t>
      </w:r>
    </w:p>
    <w:p w14:paraId="6E4F1932" w14:textId="25B269CB" w:rsidR="00BB3602" w:rsidRPr="00B0294E" w:rsidRDefault="00BB3602" w:rsidP="00BB3602">
      <w:pPr>
        <w:pStyle w:val="NoSpacing"/>
        <w:spacing w:line="276" w:lineRule="auto"/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B0294E">
        <w:rPr>
          <w:sz w:val="24"/>
          <w:szCs w:val="24"/>
          <w:lang w:val="en-US"/>
        </w:rPr>
        <w:t xml:space="preserve">Which is the better </w:t>
      </w:r>
      <w:r w:rsidR="0000106A">
        <w:rPr>
          <w:sz w:val="24"/>
          <w:szCs w:val="24"/>
          <w:lang w:val="en-US"/>
        </w:rPr>
        <w:t>loan</w:t>
      </w:r>
      <w:bookmarkStart w:id="0" w:name="_GoBack"/>
      <w:bookmarkEnd w:id="0"/>
      <w:r w:rsidRPr="00B0294E">
        <w:rPr>
          <w:sz w:val="24"/>
          <w:szCs w:val="24"/>
          <w:lang w:val="en-US"/>
        </w:rPr>
        <w:t xml:space="preserve"> and why?</w:t>
      </w:r>
    </w:p>
    <w:p w14:paraId="6B867E3C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  <w:lang w:val="en-US"/>
        </w:rPr>
      </w:pPr>
    </w:p>
    <w:p w14:paraId="21A5B35E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6CDEE274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3DA27D05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1DA2EC7B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E56DEFD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35B53B25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4AACCDE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27820CA2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432B6E3B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74309CEE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8014BF4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34CB7BED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7D5DF3FB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1865EFED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19B227CC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790627CC" w14:textId="62AD88A3" w:rsidR="004C3EC2" w:rsidRDefault="00BB3602" w:rsidP="00BB3602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6A46E0">
        <w:rPr>
          <w:sz w:val="24"/>
          <w:szCs w:val="24"/>
        </w:rPr>
        <w:t>(5 marks)</w:t>
      </w:r>
    </w:p>
    <w:p w14:paraId="6DC5EF8E" w14:textId="4388F485" w:rsidR="006A46E0" w:rsidRDefault="006A46E0" w:rsidP="006A46E0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accountant of a company calculated the following seasonal components based on quarterly sales over a number of years of gathering data.</w:t>
      </w:r>
    </w:p>
    <w:p w14:paraId="2C33351A" w14:textId="77777777" w:rsidR="006A46E0" w:rsidRDefault="006A46E0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2977"/>
        <w:gridCol w:w="3402"/>
      </w:tblGrid>
      <w:tr w:rsidR="00E13D10" w14:paraId="5B3DF301" w14:textId="2193464E" w:rsidTr="00E13D10">
        <w:tc>
          <w:tcPr>
            <w:tcW w:w="1134" w:type="dxa"/>
            <w:vAlign w:val="center"/>
          </w:tcPr>
          <w:p w14:paraId="245E9820" w14:textId="6EB7DD8A" w:rsidR="00E13D10" w:rsidRPr="000F7D87" w:rsidRDefault="00E13D10" w:rsidP="00E13D10">
            <w:pPr>
              <w:pStyle w:val="NoSpacing"/>
              <w:spacing w:line="276" w:lineRule="auto"/>
              <w:rPr>
                <w:b/>
                <w:sz w:val="24"/>
                <w:szCs w:val="24"/>
              </w:rPr>
            </w:pPr>
            <w:r w:rsidRPr="000F7D87">
              <w:rPr>
                <w:b/>
                <w:sz w:val="24"/>
                <w:szCs w:val="24"/>
              </w:rPr>
              <w:t>Quarter</w:t>
            </w:r>
          </w:p>
        </w:tc>
        <w:tc>
          <w:tcPr>
            <w:tcW w:w="2977" w:type="dxa"/>
            <w:vAlign w:val="center"/>
          </w:tcPr>
          <w:p w14:paraId="5BFEDBAA" w14:textId="1EBAF64A" w:rsidR="00E13D10" w:rsidRPr="000F7D87" w:rsidRDefault="00E13D10" w:rsidP="00E13D10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F7D87">
              <w:rPr>
                <w:b/>
                <w:sz w:val="24"/>
                <w:szCs w:val="24"/>
              </w:rPr>
              <w:t>Seasonal Component (%)</w:t>
            </w:r>
          </w:p>
        </w:tc>
        <w:tc>
          <w:tcPr>
            <w:tcW w:w="3402" w:type="dxa"/>
            <w:vAlign w:val="center"/>
          </w:tcPr>
          <w:p w14:paraId="29FCD064" w14:textId="171016FB" w:rsidR="00E13D10" w:rsidRPr="000F7D87" w:rsidRDefault="00E13D10" w:rsidP="00E13D10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F7D87">
              <w:rPr>
                <w:b/>
                <w:sz w:val="24"/>
                <w:szCs w:val="24"/>
              </w:rPr>
              <w:t>Seasonal Component (Decimal)</w:t>
            </w:r>
          </w:p>
        </w:tc>
      </w:tr>
      <w:tr w:rsidR="00E13D10" w14:paraId="39CDCCFF" w14:textId="62D34CB1" w:rsidTr="00E13D10">
        <w:trPr>
          <w:trHeight w:val="510"/>
        </w:trPr>
        <w:tc>
          <w:tcPr>
            <w:tcW w:w="1134" w:type="dxa"/>
            <w:vAlign w:val="center"/>
          </w:tcPr>
          <w:p w14:paraId="72A05CEE" w14:textId="5F4E619D" w:rsidR="00E13D10" w:rsidRDefault="00E13D10" w:rsidP="00E13D10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</w:p>
        </w:tc>
        <w:tc>
          <w:tcPr>
            <w:tcW w:w="2977" w:type="dxa"/>
            <w:vAlign w:val="center"/>
          </w:tcPr>
          <w:p w14:paraId="0D1A0210" w14:textId="7F7D5E19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402" w:type="dxa"/>
            <w:vAlign w:val="center"/>
          </w:tcPr>
          <w:p w14:paraId="5F31FD43" w14:textId="6CECFE04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E13D10" w14:paraId="4D37DB03" w14:textId="1BCDE0D0" w:rsidTr="00E13D10">
        <w:trPr>
          <w:trHeight w:val="510"/>
        </w:trPr>
        <w:tc>
          <w:tcPr>
            <w:tcW w:w="1134" w:type="dxa"/>
            <w:vAlign w:val="center"/>
          </w:tcPr>
          <w:p w14:paraId="273E1A6B" w14:textId="5D03BA58" w:rsidR="00E13D10" w:rsidRDefault="00E13D10" w:rsidP="00E13D10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2977" w:type="dxa"/>
            <w:vAlign w:val="center"/>
          </w:tcPr>
          <w:p w14:paraId="1488552A" w14:textId="078FE2AA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402" w:type="dxa"/>
            <w:vAlign w:val="center"/>
          </w:tcPr>
          <w:p w14:paraId="44364D80" w14:textId="5AD9C6EE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  <w:tr w:rsidR="00E13D10" w14:paraId="673BBD7F" w14:textId="7247FB58" w:rsidTr="00E13D10">
        <w:trPr>
          <w:trHeight w:val="510"/>
        </w:trPr>
        <w:tc>
          <w:tcPr>
            <w:tcW w:w="1134" w:type="dxa"/>
            <w:vAlign w:val="center"/>
          </w:tcPr>
          <w:p w14:paraId="72D9E91D" w14:textId="7310BAE6" w:rsidR="00E13D10" w:rsidRDefault="00E13D10" w:rsidP="00E13D10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</w:p>
        </w:tc>
        <w:tc>
          <w:tcPr>
            <w:tcW w:w="2977" w:type="dxa"/>
            <w:vAlign w:val="center"/>
          </w:tcPr>
          <w:p w14:paraId="2CD0F45F" w14:textId="35F757B8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402" w:type="dxa"/>
            <w:vAlign w:val="center"/>
          </w:tcPr>
          <w:p w14:paraId="4E82429F" w14:textId="6FB16C74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E13D10" w14:paraId="5EA157F3" w14:textId="7642BDED" w:rsidTr="00E13D10">
        <w:trPr>
          <w:trHeight w:val="510"/>
        </w:trPr>
        <w:tc>
          <w:tcPr>
            <w:tcW w:w="1134" w:type="dxa"/>
            <w:vAlign w:val="center"/>
          </w:tcPr>
          <w:p w14:paraId="79E19AEF" w14:textId="63DF1033" w:rsidR="00E13D10" w:rsidRDefault="00E13D10" w:rsidP="00E13D10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</w:t>
            </w:r>
          </w:p>
        </w:tc>
        <w:tc>
          <w:tcPr>
            <w:tcW w:w="2977" w:type="dxa"/>
            <w:vAlign w:val="center"/>
          </w:tcPr>
          <w:p w14:paraId="5F01AEF2" w14:textId="77777777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97D2A13" w14:textId="77777777" w:rsidR="00E13D10" w:rsidRDefault="00E13D10" w:rsidP="00E13D10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7819767E" w14:textId="77777777" w:rsidR="006A46E0" w:rsidRDefault="006A46E0" w:rsidP="00E13D10">
      <w:pPr>
        <w:pStyle w:val="NoSpacing"/>
        <w:spacing w:line="276" w:lineRule="auto"/>
        <w:rPr>
          <w:sz w:val="24"/>
          <w:szCs w:val="24"/>
        </w:rPr>
      </w:pPr>
    </w:p>
    <w:p w14:paraId="7038860F" w14:textId="0726DF96" w:rsidR="009F045C" w:rsidRDefault="009A7056" w:rsidP="009F045C">
      <w:pPr>
        <w:pStyle w:val="NoSpacing"/>
        <w:numPr>
          <w:ilvl w:val="1"/>
          <w:numId w:val="13"/>
        </w:numPr>
        <w:spacing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Complete the table for</w:t>
      </w:r>
      <w:r w:rsidR="009F045C">
        <w:rPr>
          <w:sz w:val="24"/>
          <w:szCs w:val="24"/>
        </w:rPr>
        <w:t xml:space="preserve"> October</w:t>
      </w:r>
      <w:r>
        <w:rPr>
          <w:sz w:val="24"/>
          <w:szCs w:val="24"/>
        </w:rPr>
        <w:t xml:space="preserve"> and</w:t>
      </w:r>
      <w:r w:rsidR="009F045C">
        <w:rPr>
          <w:sz w:val="24"/>
          <w:szCs w:val="24"/>
        </w:rPr>
        <w:t xml:space="preserve"> giving justifica</w:t>
      </w:r>
      <w:r>
        <w:rPr>
          <w:sz w:val="24"/>
          <w:szCs w:val="24"/>
        </w:rPr>
        <w:t>tion for your decision below.</w:t>
      </w:r>
      <w:r>
        <w:rPr>
          <w:sz w:val="24"/>
          <w:szCs w:val="24"/>
        </w:rPr>
        <w:tab/>
      </w:r>
      <w:r w:rsidR="009F045C">
        <w:rPr>
          <w:sz w:val="24"/>
          <w:szCs w:val="24"/>
        </w:rPr>
        <w:t>[2]</w:t>
      </w:r>
    </w:p>
    <w:p w14:paraId="4286813F" w14:textId="77777777" w:rsidR="009A7056" w:rsidRDefault="009A7056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p w14:paraId="3D1917D8" w14:textId="77777777" w:rsidR="009A7056" w:rsidRDefault="009A7056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p w14:paraId="06B48321" w14:textId="77777777" w:rsidR="009A7056" w:rsidRDefault="009A7056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p w14:paraId="56172B4E" w14:textId="77777777" w:rsidR="009A7056" w:rsidRDefault="009A7056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p w14:paraId="51E53084" w14:textId="77777777" w:rsidR="009A7056" w:rsidRDefault="009A7056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p w14:paraId="03E3BA5C" w14:textId="5746D45D" w:rsidR="006A46E0" w:rsidRDefault="006A46E0" w:rsidP="006A46E0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following table shows the sales for 2015.</w:t>
      </w:r>
    </w:p>
    <w:p w14:paraId="52711531" w14:textId="77777777" w:rsidR="006A46E0" w:rsidRDefault="006A46E0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2977"/>
      </w:tblGrid>
      <w:tr w:rsidR="00780844" w14:paraId="3E16165B" w14:textId="77777777" w:rsidTr="005F2DB7">
        <w:tc>
          <w:tcPr>
            <w:tcW w:w="1134" w:type="dxa"/>
            <w:vAlign w:val="center"/>
          </w:tcPr>
          <w:p w14:paraId="387CA31F" w14:textId="77777777" w:rsidR="00780844" w:rsidRPr="000F7D87" w:rsidRDefault="00780844" w:rsidP="005F2DB7">
            <w:pPr>
              <w:pStyle w:val="NoSpacing"/>
              <w:spacing w:line="276" w:lineRule="auto"/>
              <w:rPr>
                <w:b/>
                <w:sz w:val="24"/>
                <w:szCs w:val="24"/>
              </w:rPr>
            </w:pPr>
            <w:r w:rsidRPr="000F7D87">
              <w:rPr>
                <w:b/>
                <w:sz w:val="24"/>
                <w:szCs w:val="24"/>
              </w:rPr>
              <w:t>Quarter</w:t>
            </w:r>
          </w:p>
        </w:tc>
        <w:tc>
          <w:tcPr>
            <w:tcW w:w="2977" w:type="dxa"/>
            <w:vAlign w:val="center"/>
          </w:tcPr>
          <w:p w14:paraId="208ABD99" w14:textId="20394235" w:rsidR="00780844" w:rsidRPr="000F7D87" w:rsidRDefault="00780844" w:rsidP="00780844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F7D87">
              <w:rPr>
                <w:b/>
                <w:sz w:val="24"/>
                <w:szCs w:val="24"/>
              </w:rPr>
              <w:t>Sales ($)</w:t>
            </w:r>
          </w:p>
        </w:tc>
      </w:tr>
      <w:tr w:rsidR="00780844" w14:paraId="74F3E019" w14:textId="77777777" w:rsidTr="005F2DB7">
        <w:trPr>
          <w:trHeight w:val="510"/>
        </w:trPr>
        <w:tc>
          <w:tcPr>
            <w:tcW w:w="1134" w:type="dxa"/>
            <w:vAlign w:val="center"/>
          </w:tcPr>
          <w:p w14:paraId="70646E62" w14:textId="77777777" w:rsidR="00780844" w:rsidRDefault="00780844" w:rsidP="005F2DB7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</w:p>
        </w:tc>
        <w:tc>
          <w:tcPr>
            <w:tcW w:w="2977" w:type="dxa"/>
            <w:vAlign w:val="center"/>
          </w:tcPr>
          <w:p w14:paraId="57EB90D3" w14:textId="275BFB4A" w:rsidR="00780844" w:rsidRDefault="00780844" w:rsidP="005F2DB7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15 000</w:t>
            </w:r>
          </w:p>
        </w:tc>
      </w:tr>
      <w:tr w:rsidR="00780844" w14:paraId="6CB8AD74" w14:textId="77777777" w:rsidTr="005F2DB7">
        <w:trPr>
          <w:trHeight w:val="510"/>
        </w:trPr>
        <w:tc>
          <w:tcPr>
            <w:tcW w:w="1134" w:type="dxa"/>
            <w:vAlign w:val="center"/>
          </w:tcPr>
          <w:p w14:paraId="4AE919BE" w14:textId="77777777" w:rsidR="00780844" w:rsidRDefault="00780844" w:rsidP="005F2DB7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2977" w:type="dxa"/>
            <w:vAlign w:val="center"/>
          </w:tcPr>
          <w:p w14:paraId="6B8D65C3" w14:textId="32E13E8B" w:rsidR="00780844" w:rsidRDefault="00780844" w:rsidP="005F2DB7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18 000</w:t>
            </w:r>
          </w:p>
        </w:tc>
      </w:tr>
      <w:tr w:rsidR="00780844" w14:paraId="2C91B881" w14:textId="77777777" w:rsidTr="005F2DB7">
        <w:trPr>
          <w:trHeight w:val="510"/>
        </w:trPr>
        <w:tc>
          <w:tcPr>
            <w:tcW w:w="1134" w:type="dxa"/>
            <w:vAlign w:val="center"/>
          </w:tcPr>
          <w:p w14:paraId="03E3253E" w14:textId="77777777" w:rsidR="00780844" w:rsidRDefault="00780844" w:rsidP="005F2DB7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</w:p>
        </w:tc>
        <w:tc>
          <w:tcPr>
            <w:tcW w:w="2977" w:type="dxa"/>
            <w:vAlign w:val="center"/>
          </w:tcPr>
          <w:p w14:paraId="3C1876CB" w14:textId="1F139B75" w:rsidR="00780844" w:rsidRDefault="00780844" w:rsidP="005F2DB7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12 000</w:t>
            </w:r>
          </w:p>
        </w:tc>
      </w:tr>
      <w:tr w:rsidR="00780844" w14:paraId="0FD6CF2F" w14:textId="77777777" w:rsidTr="005F2DB7">
        <w:trPr>
          <w:trHeight w:val="510"/>
        </w:trPr>
        <w:tc>
          <w:tcPr>
            <w:tcW w:w="1134" w:type="dxa"/>
            <w:vAlign w:val="center"/>
          </w:tcPr>
          <w:p w14:paraId="6D5FFBAF" w14:textId="77777777" w:rsidR="00780844" w:rsidRDefault="00780844" w:rsidP="005F2DB7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</w:t>
            </w:r>
          </w:p>
        </w:tc>
        <w:tc>
          <w:tcPr>
            <w:tcW w:w="2977" w:type="dxa"/>
            <w:vAlign w:val="center"/>
          </w:tcPr>
          <w:p w14:paraId="16476C14" w14:textId="4E3F91B9" w:rsidR="00780844" w:rsidRDefault="00780844" w:rsidP="005F2DB7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19 000</w:t>
            </w:r>
          </w:p>
        </w:tc>
      </w:tr>
    </w:tbl>
    <w:p w14:paraId="534DCC46" w14:textId="77777777" w:rsidR="006A46E0" w:rsidRDefault="006A46E0" w:rsidP="000F7D87">
      <w:pPr>
        <w:pStyle w:val="NoSpacing"/>
        <w:spacing w:line="276" w:lineRule="auto"/>
        <w:rPr>
          <w:sz w:val="24"/>
          <w:szCs w:val="24"/>
        </w:rPr>
      </w:pPr>
    </w:p>
    <w:p w14:paraId="6AA2871F" w14:textId="49C457BC" w:rsidR="006A46E0" w:rsidRDefault="006A46E0" w:rsidP="006A46E0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Each quarter had a different sales team leader. A bonus is paid to that sales team leader whose sales figures (in seasonally adjusted terms) were the best.</w:t>
      </w:r>
    </w:p>
    <w:p w14:paraId="7826AD77" w14:textId="77777777" w:rsidR="006A46E0" w:rsidRDefault="006A46E0" w:rsidP="006A46E0">
      <w:pPr>
        <w:pStyle w:val="NoSpacing"/>
        <w:spacing w:line="276" w:lineRule="auto"/>
        <w:ind w:left="360"/>
        <w:rPr>
          <w:sz w:val="24"/>
          <w:szCs w:val="24"/>
        </w:rPr>
      </w:pPr>
    </w:p>
    <w:p w14:paraId="7D4569AD" w14:textId="773F7CE9" w:rsidR="006A46E0" w:rsidRDefault="009F045C" w:rsidP="009F045C">
      <w:pPr>
        <w:pStyle w:val="NoSpacing"/>
        <w:numPr>
          <w:ilvl w:val="1"/>
          <w:numId w:val="13"/>
        </w:numPr>
        <w:spacing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>Showing justification, which sales leader should receive the bonus?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[3]</w:t>
      </w:r>
    </w:p>
    <w:p w14:paraId="6E497AE5" w14:textId="77777777" w:rsidR="00474AE8" w:rsidRDefault="00474AE8" w:rsidP="00474AE8">
      <w:pPr>
        <w:rPr>
          <w:rFonts w:asciiTheme="minorHAnsi" w:hAnsiTheme="minorHAnsi" w:cs="Arial"/>
          <w:u w:val="single"/>
        </w:rPr>
      </w:pPr>
    </w:p>
    <w:p w14:paraId="54EFC83F" w14:textId="77777777" w:rsidR="004C3EC2" w:rsidRDefault="004C3EC2" w:rsidP="00474AE8">
      <w:pPr>
        <w:rPr>
          <w:rFonts w:asciiTheme="minorHAnsi" w:hAnsiTheme="minorHAnsi" w:cs="Arial"/>
          <w:u w:val="single"/>
        </w:rPr>
      </w:pPr>
    </w:p>
    <w:p w14:paraId="0DE20C21" w14:textId="77777777" w:rsidR="004C3EC2" w:rsidRDefault="004C3EC2" w:rsidP="00474AE8">
      <w:pPr>
        <w:rPr>
          <w:rFonts w:asciiTheme="minorHAnsi" w:hAnsiTheme="minorHAnsi" w:cs="Arial"/>
          <w:u w:val="single"/>
        </w:rPr>
      </w:pPr>
    </w:p>
    <w:p w14:paraId="59A7DB6C" w14:textId="77777777" w:rsidR="009F045C" w:rsidRDefault="009F045C" w:rsidP="00474AE8">
      <w:pPr>
        <w:rPr>
          <w:rFonts w:asciiTheme="minorHAnsi" w:hAnsiTheme="minorHAnsi" w:cs="Arial"/>
          <w:u w:val="single"/>
        </w:rPr>
      </w:pPr>
    </w:p>
    <w:p w14:paraId="1799A3EA" w14:textId="77777777" w:rsidR="009F045C" w:rsidRDefault="009F045C" w:rsidP="00474AE8">
      <w:pPr>
        <w:rPr>
          <w:rFonts w:asciiTheme="minorHAnsi" w:hAnsiTheme="minorHAnsi" w:cs="Arial"/>
          <w:u w:val="single"/>
        </w:rPr>
      </w:pPr>
    </w:p>
    <w:p w14:paraId="795C31B7" w14:textId="77777777" w:rsidR="009A7056" w:rsidRDefault="009A7056" w:rsidP="00474AE8">
      <w:pPr>
        <w:rPr>
          <w:rFonts w:asciiTheme="minorHAnsi" w:hAnsiTheme="minorHAnsi" w:cs="Arial"/>
          <w:u w:val="single"/>
        </w:rPr>
      </w:pPr>
    </w:p>
    <w:p w14:paraId="60EC2A78" w14:textId="77777777" w:rsidR="009A7056" w:rsidRDefault="009A7056" w:rsidP="00474AE8">
      <w:pPr>
        <w:rPr>
          <w:rFonts w:asciiTheme="minorHAnsi" w:hAnsiTheme="minorHAnsi" w:cs="Arial"/>
          <w:u w:val="single"/>
        </w:rPr>
      </w:pPr>
    </w:p>
    <w:p w14:paraId="5F263A7F" w14:textId="77777777" w:rsidR="009A7056" w:rsidRDefault="009A7056" w:rsidP="00474AE8">
      <w:pPr>
        <w:rPr>
          <w:rFonts w:asciiTheme="minorHAnsi" w:hAnsiTheme="minorHAnsi" w:cs="Arial"/>
          <w:u w:val="single"/>
        </w:rPr>
      </w:pPr>
    </w:p>
    <w:p w14:paraId="589F1278" w14:textId="77777777" w:rsidR="009A7056" w:rsidRDefault="009A7056" w:rsidP="00474AE8">
      <w:pPr>
        <w:rPr>
          <w:rFonts w:asciiTheme="minorHAnsi" w:hAnsiTheme="minorHAnsi" w:cs="Arial"/>
          <w:u w:val="single"/>
        </w:rPr>
      </w:pPr>
    </w:p>
    <w:p w14:paraId="7C320E23" w14:textId="77777777" w:rsidR="009F045C" w:rsidRDefault="009F045C" w:rsidP="00474AE8">
      <w:pPr>
        <w:rPr>
          <w:rFonts w:asciiTheme="minorHAnsi" w:hAnsiTheme="minorHAnsi" w:cs="Arial"/>
          <w:u w:val="single"/>
        </w:rPr>
      </w:pPr>
    </w:p>
    <w:p w14:paraId="33F80F67" w14:textId="20D57D4F" w:rsidR="004C3EC2" w:rsidRPr="00641747" w:rsidRDefault="00AA2996" w:rsidP="00AA2996">
      <w:pPr>
        <w:pStyle w:val="ListParagraph"/>
        <w:numPr>
          <w:ilvl w:val="0"/>
          <w:numId w:val="13"/>
        </w:numPr>
        <w:rPr>
          <w:rFonts w:cstheme="minorHAnsi"/>
        </w:rPr>
      </w:pPr>
      <w:r w:rsidRPr="00AA2996">
        <w:rPr>
          <w:rFonts w:cs="Arial"/>
        </w:rPr>
        <w:lastRenderedPageBreak/>
        <w:t>(12 marks)</w:t>
      </w:r>
    </w:p>
    <w:p w14:paraId="4020AED5" w14:textId="40DFEE1B" w:rsidR="00641747" w:rsidRPr="006C4E61" w:rsidRDefault="00641747" w:rsidP="00641747">
      <w:pPr>
        <w:pStyle w:val="ListParagraph"/>
        <w:ind w:left="360"/>
        <w:rPr>
          <w:rFonts w:cstheme="minorHAnsi"/>
        </w:rPr>
      </w:pPr>
      <w:r>
        <w:rPr>
          <w:rFonts w:cs="Arial"/>
        </w:rPr>
        <w:t>A table of export data from Australia is given below.</w:t>
      </w:r>
    </w:p>
    <w:tbl>
      <w:tblPr>
        <w:tblStyle w:val="TableGrid"/>
        <w:tblW w:w="807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1134"/>
        <w:gridCol w:w="1418"/>
        <w:gridCol w:w="1417"/>
        <w:gridCol w:w="992"/>
        <w:gridCol w:w="1134"/>
      </w:tblGrid>
      <w:tr w:rsidR="007513AC" w14:paraId="00B24233" w14:textId="77777777" w:rsidTr="007513AC">
        <w:trPr>
          <w:trHeight w:val="1008"/>
        </w:trPr>
        <w:tc>
          <w:tcPr>
            <w:tcW w:w="1134" w:type="dxa"/>
            <w:vAlign w:val="center"/>
          </w:tcPr>
          <w:p w14:paraId="4F91093B" w14:textId="0F50C5B7" w:rsidR="007513AC" w:rsidRPr="004C1489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1489">
              <w:rPr>
                <w:rFonts w:asciiTheme="minorHAnsi" w:hAnsiTheme="minorHAnsi" w:cstheme="minorHAnsi"/>
                <w:b/>
              </w:rPr>
              <w:t>Time Period (t)</w:t>
            </w:r>
          </w:p>
        </w:tc>
        <w:tc>
          <w:tcPr>
            <w:tcW w:w="850" w:type="dxa"/>
            <w:vAlign w:val="center"/>
          </w:tcPr>
          <w:p w14:paraId="0A1BF4C7" w14:textId="28BDB381" w:rsidR="007513AC" w:rsidRPr="004C1489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1489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134" w:type="dxa"/>
            <w:vAlign w:val="center"/>
          </w:tcPr>
          <w:p w14:paraId="6D8A2FB0" w14:textId="109C3448" w:rsidR="007513AC" w:rsidRPr="004C1489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1489">
              <w:rPr>
                <w:rFonts w:asciiTheme="minorHAnsi" w:hAnsiTheme="minorHAnsi" w:cstheme="minorHAnsi"/>
                <w:b/>
              </w:rPr>
              <w:t>Quarter</w:t>
            </w:r>
          </w:p>
        </w:tc>
        <w:tc>
          <w:tcPr>
            <w:tcW w:w="1418" w:type="dxa"/>
            <w:vAlign w:val="center"/>
          </w:tcPr>
          <w:p w14:paraId="69545205" w14:textId="538E6E85" w:rsidR="007513AC" w:rsidRPr="004C1489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1489">
              <w:rPr>
                <w:rFonts w:asciiTheme="minorHAnsi" w:hAnsiTheme="minorHAnsi" w:cstheme="minorHAnsi"/>
                <w:b/>
              </w:rPr>
              <w:t>Value of exports ($million)</w:t>
            </w:r>
          </w:p>
        </w:tc>
        <w:tc>
          <w:tcPr>
            <w:tcW w:w="1417" w:type="dxa"/>
            <w:vAlign w:val="center"/>
          </w:tcPr>
          <w:p w14:paraId="62DB76FC" w14:textId="1A32BF48" w:rsidR="007513AC" w:rsidRPr="004C1489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1489">
              <w:rPr>
                <w:rFonts w:asciiTheme="minorHAnsi" w:hAnsiTheme="minorHAnsi" w:cstheme="minorHAnsi"/>
                <w:b/>
              </w:rPr>
              <w:t>4pt CMA</w:t>
            </w:r>
          </w:p>
        </w:tc>
        <w:tc>
          <w:tcPr>
            <w:tcW w:w="992" w:type="dxa"/>
          </w:tcPr>
          <w:p w14:paraId="0527D66A" w14:textId="235818A4" w:rsidR="007513AC" w:rsidRPr="004C1489" w:rsidRDefault="007513AC" w:rsidP="007513A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Yearly mean</w:t>
            </w:r>
          </w:p>
        </w:tc>
        <w:tc>
          <w:tcPr>
            <w:tcW w:w="1134" w:type="dxa"/>
            <w:vAlign w:val="center"/>
          </w:tcPr>
          <w:p w14:paraId="18709457" w14:textId="33F2D024" w:rsidR="007513AC" w:rsidRPr="004C1489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1489">
              <w:rPr>
                <w:rFonts w:asciiTheme="minorHAnsi" w:hAnsiTheme="minorHAnsi" w:cstheme="minorHAnsi"/>
                <w:b/>
              </w:rPr>
              <w:t>% of the mean</w:t>
            </w:r>
          </w:p>
        </w:tc>
      </w:tr>
      <w:tr w:rsidR="007513AC" w14:paraId="7295A32B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51A2500E" w14:textId="448DC65C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5AE60566" w14:textId="2CA5A1D1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1134" w:type="dxa"/>
            <w:vAlign w:val="center"/>
          </w:tcPr>
          <w:p w14:paraId="4569F6F7" w14:textId="146D5FF5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8" w:type="dxa"/>
            <w:vAlign w:val="center"/>
          </w:tcPr>
          <w:p w14:paraId="0D344490" w14:textId="7A3A69D7" w:rsidR="007513AC" w:rsidRPr="00863897" w:rsidRDefault="00863897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3897"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1417" w:type="dxa"/>
            <w:vAlign w:val="center"/>
          </w:tcPr>
          <w:p w14:paraId="29371232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1AFDF73" w14:textId="45E7DE70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191.75</w:t>
            </w:r>
          </w:p>
        </w:tc>
        <w:tc>
          <w:tcPr>
            <w:tcW w:w="1134" w:type="dxa"/>
            <w:vAlign w:val="center"/>
          </w:tcPr>
          <w:p w14:paraId="40C1BF63" w14:textId="6459521C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104.3</w:t>
            </w:r>
          </w:p>
        </w:tc>
      </w:tr>
      <w:tr w:rsidR="007513AC" w14:paraId="67039263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71A1AFF0" w14:textId="0DFF90BD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  <w:vAlign w:val="center"/>
          </w:tcPr>
          <w:p w14:paraId="62E78C09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7F42D3A" w14:textId="4306E756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8" w:type="dxa"/>
            <w:vAlign w:val="center"/>
          </w:tcPr>
          <w:p w14:paraId="1D7802DB" w14:textId="6FE6C90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417" w:type="dxa"/>
            <w:vAlign w:val="center"/>
          </w:tcPr>
          <w:p w14:paraId="20125DE8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vMerge/>
            <w:vAlign w:val="center"/>
          </w:tcPr>
          <w:p w14:paraId="4BC8EA74" w14:textId="77777777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7BA958A8" w14:textId="631C32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93.9</w:t>
            </w:r>
          </w:p>
        </w:tc>
      </w:tr>
      <w:tr w:rsidR="007513AC" w14:paraId="5012AF09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0F13DFF2" w14:textId="206069EB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  <w:vAlign w:val="center"/>
          </w:tcPr>
          <w:p w14:paraId="088303AF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5310FF7" w14:textId="7AE5A3F5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663E43D4" w14:textId="03BB8943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417" w:type="dxa"/>
            <w:vAlign w:val="center"/>
          </w:tcPr>
          <w:p w14:paraId="7DBD18B1" w14:textId="45896BF9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192.375</w:t>
            </w:r>
          </w:p>
        </w:tc>
        <w:tc>
          <w:tcPr>
            <w:tcW w:w="992" w:type="dxa"/>
            <w:vMerge/>
            <w:vAlign w:val="center"/>
          </w:tcPr>
          <w:p w14:paraId="5D073CA4" w14:textId="77777777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5A694818" w14:textId="75D73B34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100.1</w:t>
            </w:r>
          </w:p>
        </w:tc>
      </w:tr>
      <w:tr w:rsidR="007513AC" w14:paraId="6942AE02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77D1BFF6" w14:textId="2DCC2C3F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  <w:vAlign w:val="center"/>
          </w:tcPr>
          <w:p w14:paraId="44BE3C73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5121D9D3" w14:textId="56CFE66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8" w:type="dxa"/>
            <w:vAlign w:val="center"/>
          </w:tcPr>
          <w:p w14:paraId="1AAE4986" w14:textId="4C8D6FC9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417" w:type="dxa"/>
            <w:vAlign w:val="center"/>
          </w:tcPr>
          <w:p w14:paraId="2B47534D" w14:textId="4400060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194.25</w:t>
            </w:r>
          </w:p>
        </w:tc>
        <w:tc>
          <w:tcPr>
            <w:tcW w:w="992" w:type="dxa"/>
            <w:vMerge/>
            <w:vAlign w:val="center"/>
          </w:tcPr>
          <w:p w14:paraId="2BA9D1DF" w14:textId="77777777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A537E99" w14:textId="79AE3811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101.7</w:t>
            </w:r>
          </w:p>
        </w:tc>
      </w:tr>
      <w:tr w:rsidR="007513AC" w14:paraId="59BF680A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3E1A609D" w14:textId="0CCA387E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  <w:vAlign w:val="center"/>
          </w:tcPr>
          <w:p w14:paraId="14F9315E" w14:textId="693D8B2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1134" w:type="dxa"/>
            <w:vAlign w:val="center"/>
          </w:tcPr>
          <w:p w14:paraId="36E79DD1" w14:textId="00C74674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8" w:type="dxa"/>
            <w:vAlign w:val="center"/>
          </w:tcPr>
          <w:p w14:paraId="6E9E3D61" w14:textId="69063E72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205</w:t>
            </w:r>
          </w:p>
        </w:tc>
        <w:tc>
          <w:tcPr>
            <w:tcW w:w="1417" w:type="dxa"/>
            <w:vAlign w:val="center"/>
          </w:tcPr>
          <w:p w14:paraId="47A5A601" w14:textId="4FF2FFF9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195.875</w:t>
            </w:r>
          </w:p>
        </w:tc>
        <w:tc>
          <w:tcPr>
            <w:tcW w:w="992" w:type="dxa"/>
            <w:vMerge w:val="restart"/>
            <w:vAlign w:val="center"/>
          </w:tcPr>
          <w:p w14:paraId="6F434F0A" w14:textId="6B4D5556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196.5</w:t>
            </w:r>
          </w:p>
        </w:tc>
        <w:tc>
          <w:tcPr>
            <w:tcW w:w="1134" w:type="dxa"/>
            <w:vAlign w:val="center"/>
          </w:tcPr>
          <w:p w14:paraId="38DE4044" w14:textId="2CE52EDB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104.3</w:t>
            </w:r>
          </w:p>
        </w:tc>
      </w:tr>
      <w:tr w:rsidR="007513AC" w14:paraId="539E2604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1F071CE7" w14:textId="44E5F7D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  <w:vAlign w:val="center"/>
          </w:tcPr>
          <w:p w14:paraId="6EEC9884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5A3EE8D" w14:textId="77E690B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8" w:type="dxa"/>
            <w:vAlign w:val="center"/>
          </w:tcPr>
          <w:p w14:paraId="7D034E97" w14:textId="2F967FBF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417" w:type="dxa"/>
            <w:vAlign w:val="center"/>
          </w:tcPr>
          <w:p w14:paraId="02EAFFFA" w14:textId="3852C25B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196.375</w:t>
            </w:r>
          </w:p>
        </w:tc>
        <w:tc>
          <w:tcPr>
            <w:tcW w:w="992" w:type="dxa"/>
            <w:vMerge/>
            <w:vAlign w:val="center"/>
          </w:tcPr>
          <w:p w14:paraId="105AFCD3" w14:textId="77777777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C6ADCBC" w14:textId="043C176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96.7</w:t>
            </w:r>
          </w:p>
        </w:tc>
      </w:tr>
      <w:tr w:rsidR="007513AC" w14:paraId="730429BC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1C39C6E6" w14:textId="4560CFB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50" w:type="dxa"/>
            <w:vAlign w:val="center"/>
          </w:tcPr>
          <w:p w14:paraId="6F9031FB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9DA6585" w14:textId="634B1F7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1A75520C" w14:textId="3BAF7E2E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417" w:type="dxa"/>
            <w:vAlign w:val="center"/>
          </w:tcPr>
          <w:p w14:paraId="21D948B7" w14:textId="59F70129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198.375</w:t>
            </w:r>
          </w:p>
        </w:tc>
        <w:tc>
          <w:tcPr>
            <w:tcW w:w="992" w:type="dxa"/>
            <w:vMerge/>
            <w:vAlign w:val="center"/>
          </w:tcPr>
          <w:p w14:paraId="189F2976" w14:textId="77777777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7C74A5B" w14:textId="0DA1F0C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99.2</w:t>
            </w:r>
          </w:p>
        </w:tc>
      </w:tr>
      <w:tr w:rsidR="007513AC" w14:paraId="332B67DB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01C211E1" w14:textId="2E0C66B5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50" w:type="dxa"/>
            <w:vAlign w:val="center"/>
          </w:tcPr>
          <w:p w14:paraId="0D348C87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3FFDBD5" w14:textId="5401F842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8" w:type="dxa"/>
            <w:vAlign w:val="center"/>
          </w:tcPr>
          <w:p w14:paraId="79A13B1B" w14:textId="5688829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1417" w:type="dxa"/>
            <w:vAlign w:val="center"/>
          </w:tcPr>
          <w:p w14:paraId="3965695E" w14:textId="73F47582" w:rsidR="007513AC" w:rsidRPr="00863897" w:rsidRDefault="007513AC" w:rsidP="004C14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3897"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992" w:type="dxa"/>
            <w:vMerge/>
            <w:vAlign w:val="center"/>
          </w:tcPr>
          <w:p w14:paraId="664D5CBB" w14:textId="77777777" w:rsidR="007513AC" w:rsidRDefault="007513AC" w:rsidP="003425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2880242" w14:textId="2D06509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99.7</w:t>
            </w:r>
          </w:p>
        </w:tc>
      </w:tr>
      <w:tr w:rsidR="007513AC" w14:paraId="6FB5B809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1F3F8177" w14:textId="2CCD0A71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50" w:type="dxa"/>
            <w:vAlign w:val="center"/>
          </w:tcPr>
          <w:p w14:paraId="62567D88" w14:textId="7910CBF5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134" w:type="dxa"/>
            <w:vAlign w:val="center"/>
          </w:tcPr>
          <w:p w14:paraId="2B1AB94D" w14:textId="6A9DDD62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8" w:type="dxa"/>
            <w:vAlign w:val="center"/>
          </w:tcPr>
          <w:p w14:paraId="3B439238" w14:textId="4E072A42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220</w:t>
            </w:r>
          </w:p>
        </w:tc>
        <w:tc>
          <w:tcPr>
            <w:tcW w:w="1417" w:type="dxa"/>
            <w:vAlign w:val="center"/>
          </w:tcPr>
          <w:p w14:paraId="2A4D409E" w14:textId="044CE07C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200.25</w:t>
            </w:r>
          </w:p>
        </w:tc>
        <w:tc>
          <w:tcPr>
            <w:tcW w:w="992" w:type="dxa"/>
            <w:vMerge w:val="restart"/>
            <w:vAlign w:val="center"/>
          </w:tcPr>
          <w:p w14:paraId="223BE943" w14:textId="03D45124" w:rsidR="007513AC" w:rsidRPr="00863897" w:rsidRDefault="00863897" w:rsidP="003425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3897"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70B4B1CE" w14:textId="40EB6985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109.3</w:t>
            </w:r>
          </w:p>
        </w:tc>
      </w:tr>
      <w:tr w:rsidR="007513AC" w14:paraId="4F0ECA4D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29622DCD" w14:textId="51165EF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50" w:type="dxa"/>
            <w:vAlign w:val="center"/>
          </w:tcPr>
          <w:p w14:paraId="3683E6F7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7D40753B" w14:textId="4542D789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8" w:type="dxa"/>
            <w:vAlign w:val="center"/>
          </w:tcPr>
          <w:p w14:paraId="2CDE6108" w14:textId="03ECF76D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417" w:type="dxa"/>
            <w:vAlign w:val="center"/>
          </w:tcPr>
          <w:p w14:paraId="6A3D287A" w14:textId="144CA9E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200.75</w:t>
            </w:r>
          </w:p>
        </w:tc>
        <w:tc>
          <w:tcPr>
            <w:tcW w:w="992" w:type="dxa"/>
            <w:vMerge/>
          </w:tcPr>
          <w:p w14:paraId="4782C6F7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4746AF7B" w14:textId="0F4A6247" w:rsidR="007513AC" w:rsidRPr="00863897" w:rsidRDefault="00863897" w:rsidP="004C1489">
            <w:pPr>
              <w:jc w:val="center"/>
              <w:rPr>
                <w:rFonts w:asciiTheme="minorHAnsi" w:hAnsiTheme="minorHAnsi" w:cstheme="minorHAnsi"/>
              </w:rPr>
            </w:pPr>
            <w:r w:rsidRPr="00863897">
              <w:rPr>
                <w:rFonts w:asciiTheme="minorHAnsi" w:hAnsiTheme="minorHAnsi" w:cstheme="minorHAnsi"/>
              </w:rPr>
              <w:t>94.4</w:t>
            </w:r>
          </w:p>
        </w:tc>
      </w:tr>
      <w:tr w:rsidR="007513AC" w14:paraId="09C477D5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62B9B016" w14:textId="62467310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50" w:type="dxa"/>
            <w:vAlign w:val="center"/>
          </w:tcPr>
          <w:p w14:paraId="08A533CE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44C12A52" w14:textId="305381EE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41816661" w14:textId="34DCD515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417" w:type="dxa"/>
            <w:vAlign w:val="center"/>
          </w:tcPr>
          <w:p w14:paraId="1C4161DF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vMerge/>
          </w:tcPr>
          <w:p w14:paraId="50032509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13545832" w14:textId="7F17D2E9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96.9</w:t>
            </w:r>
          </w:p>
        </w:tc>
      </w:tr>
      <w:tr w:rsidR="007513AC" w14:paraId="4D792BD6" w14:textId="77777777" w:rsidTr="004424A8">
        <w:trPr>
          <w:trHeight w:val="510"/>
        </w:trPr>
        <w:tc>
          <w:tcPr>
            <w:tcW w:w="1134" w:type="dxa"/>
            <w:vAlign w:val="center"/>
          </w:tcPr>
          <w:p w14:paraId="5135E41E" w14:textId="43B90946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50" w:type="dxa"/>
            <w:vAlign w:val="center"/>
          </w:tcPr>
          <w:p w14:paraId="1B7D4684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006F3D8" w14:textId="0EAC552A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8" w:type="dxa"/>
            <w:vAlign w:val="center"/>
          </w:tcPr>
          <w:p w14:paraId="15C580A9" w14:textId="16E76138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417" w:type="dxa"/>
            <w:vAlign w:val="center"/>
          </w:tcPr>
          <w:p w14:paraId="54E5890B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vMerge/>
          </w:tcPr>
          <w:p w14:paraId="4D3AF953" w14:textId="77777777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4C746F0" w14:textId="23B0B5CB" w:rsidR="007513AC" w:rsidRDefault="007513AC" w:rsidP="004C14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99.4</w:t>
            </w:r>
          </w:p>
        </w:tc>
      </w:tr>
    </w:tbl>
    <w:p w14:paraId="52F8760C" w14:textId="77777777" w:rsidR="00AA2996" w:rsidRDefault="00AA2996" w:rsidP="00AA2996">
      <w:pPr>
        <w:ind w:left="360"/>
        <w:rPr>
          <w:rFonts w:asciiTheme="minorHAnsi" w:hAnsiTheme="minorHAnsi" w:cstheme="minorHAnsi"/>
        </w:rPr>
      </w:pPr>
    </w:p>
    <w:p w14:paraId="69BE5BA5" w14:textId="3433266D" w:rsidR="00641747" w:rsidRDefault="00641747" w:rsidP="00641747">
      <w:pPr>
        <w:pStyle w:val="ListParagraph"/>
        <w:numPr>
          <w:ilvl w:val="0"/>
          <w:numId w:val="31"/>
        </w:numPr>
        <w:rPr>
          <w:rFonts w:cstheme="minorHAnsi"/>
        </w:rPr>
      </w:pPr>
      <w:r w:rsidRPr="00641747">
        <w:rPr>
          <w:rFonts w:cstheme="minorHAnsi"/>
        </w:rPr>
        <w:t>Determine the values of A, B and C.</w:t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  <w:t>[3]</w:t>
      </w:r>
    </w:p>
    <w:p w14:paraId="497BA3EA" w14:textId="77777777" w:rsidR="004424A8" w:rsidRDefault="004424A8" w:rsidP="004424A8">
      <w:pPr>
        <w:rPr>
          <w:rFonts w:cstheme="minorHAnsi"/>
        </w:rPr>
      </w:pPr>
    </w:p>
    <w:p w14:paraId="502906C1" w14:textId="77777777" w:rsidR="004424A8" w:rsidRDefault="004424A8" w:rsidP="004424A8">
      <w:pPr>
        <w:rPr>
          <w:rFonts w:cstheme="minorHAnsi"/>
        </w:rPr>
      </w:pPr>
    </w:p>
    <w:p w14:paraId="50F4EEEE" w14:textId="77777777" w:rsidR="004424A8" w:rsidRDefault="004424A8" w:rsidP="004424A8">
      <w:pPr>
        <w:rPr>
          <w:rFonts w:cstheme="minorHAnsi"/>
        </w:rPr>
      </w:pPr>
    </w:p>
    <w:p w14:paraId="5F7F11FA" w14:textId="77777777" w:rsidR="004424A8" w:rsidRDefault="004424A8" w:rsidP="004424A8">
      <w:pPr>
        <w:rPr>
          <w:rFonts w:cstheme="minorHAnsi"/>
        </w:rPr>
      </w:pPr>
    </w:p>
    <w:p w14:paraId="28E184C7" w14:textId="77777777" w:rsidR="004424A8" w:rsidRDefault="004424A8" w:rsidP="004424A8">
      <w:pPr>
        <w:rPr>
          <w:rFonts w:cstheme="minorHAnsi"/>
        </w:rPr>
      </w:pPr>
    </w:p>
    <w:p w14:paraId="6EAFA1C7" w14:textId="77777777" w:rsidR="004424A8" w:rsidRDefault="004424A8" w:rsidP="004424A8">
      <w:pPr>
        <w:rPr>
          <w:rFonts w:cstheme="minorHAnsi"/>
        </w:rPr>
      </w:pPr>
    </w:p>
    <w:p w14:paraId="62DE472D" w14:textId="77777777" w:rsidR="004424A8" w:rsidRDefault="004424A8" w:rsidP="004424A8">
      <w:pPr>
        <w:rPr>
          <w:rFonts w:cstheme="minorHAnsi"/>
        </w:rPr>
      </w:pPr>
    </w:p>
    <w:p w14:paraId="045D7B2B" w14:textId="77777777" w:rsidR="004424A8" w:rsidRDefault="004424A8" w:rsidP="004424A8">
      <w:pPr>
        <w:rPr>
          <w:rFonts w:cstheme="minorHAnsi"/>
        </w:rPr>
      </w:pPr>
    </w:p>
    <w:p w14:paraId="114AD0BA" w14:textId="77777777" w:rsidR="004424A8" w:rsidRDefault="004424A8" w:rsidP="004424A8">
      <w:pPr>
        <w:rPr>
          <w:rFonts w:cstheme="minorHAnsi"/>
        </w:rPr>
      </w:pPr>
    </w:p>
    <w:p w14:paraId="7E363A92" w14:textId="77777777" w:rsidR="004424A8" w:rsidRDefault="004424A8" w:rsidP="004424A8">
      <w:pPr>
        <w:rPr>
          <w:rFonts w:cstheme="minorHAnsi"/>
        </w:rPr>
      </w:pPr>
    </w:p>
    <w:p w14:paraId="0171EC6D" w14:textId="77777777" w:rsidR="004424A8" w:rsidRDefault="004424A8" w:rsidP="004424A8">
      <w:pPr>
        <w:rPr>
          <w:rFonts w:cstheme="minorHAnsi"/>
        </w:rPr>
      </w:pPr>
    </w:p>
    <w:p w14:paraId="0A87CEF8" w14:textId="77777777" w:rsidR="004424A8" w:rsidRDefault="004424A8" w:rsidP="004424A8">
      <w:pPr>
        <w:rPr>
          <w:rFonts w:cstheme="minorHAnsi"/>
        </w:rPr>
      </w:pPr>
    </w:p>
    <w:p w14:paraId="171BAA82" w14:textId="77777777" w:rsidR="004424A8" w:rsidRDefault="004424A8" w:rsidP="004424A8">
      <w:pPr>
        <w:rPr>
          <w:rFonts w:cstheme="minorHAnsi"/>
        </w:rPr>
      </w:pPr>
    </w:p>
    <w:p w14:paraId="1B68F4DD" w14:textId="77777777" w:rsidR="004424A8" w:rsidRDefault="004424A8" w:rsidP="004424A8">
      <w:pPr>
        <w:rPr>
          <w:rFonts w:cstheme="minorHAnsi"/>
        </w:rPr>
      </w:pPr>
    </w:p>
    <w:p w14:paraId="248683E3" w14:textId="77777777" w:rsidR="004424A8" w:rsidRDefault="004424A8" w:rsidP="004424A8">
      <w:pPr>
        <w:rPr>
          <w:rFonts w:cstheme="minorHAnsi"/>
        </w:rPr>
      </w:pPr>
    </w:p>
    <w:p w14:paraId="577E6322" w14:textId="77777777" w:rsidR="004424A8" w:rsidRDefault="004424A8" w:rsidP="004424A8">
      <w:pPr>
        <w:rPr>
          <w:rFonts w:cstheme="minorHAnsi"/>
        </w:rPr>
      </w:pPr>
    </w:p>
    <w:p w14:paraId="26ADF25F" w14:textId="77777777" w:rsidR="004424A8" w:rsidRDefault="004424A8" w:rsidP="004424A8">
      <w:pPr>
        <w:rPr>
          <w:rFonts w:cstheme="minorHAnsi"/>
        </w:rPr>
      </w:pPr>
    </w:p>
    <w:p w14:paraId="715F9D81" w14:textId="77777777" w:rsidR="004424A8" w:rsidRPr="004424A8" w:rsidRDefault="004424A8" w:rsidP="004424A8">
      <w:pPr>
        <w:rPr>
          <w:rFonts w:cstheme="minorHAnsi"/>
        </w:rPr>
      </w:pPr>
    </w:p>
    <w:p w14:paraId="04CE1037" w14:textId="4915AB2F" w:rsidR="00641747" w:rsidRPr="00D50751" w:rsidRDefault="00641747" w:rsidP="00AA2996">
      <w:pPr>
        <w:ind w:left="360"/>
        <w:rPr>
          <w:rFonts w:asciiTheme="minorHAnsi" w:hAnsiTheme="minorHAnsi" w:cstheme="minorHAnsi"/>
          <w:sz w:val="22"/>
          <w:szCs w:val="22"/>
        </w:rPr>
      </w:pPr>
      <w:r w:rsidRPr="00D50751">
        <w:rPr>
          <w:rFonts w:asciiTheme="minorHAnsi" w:hAnsiTheme="minorHAnsi" w:cstheme="minorHAnsi"/>
          <w:sz w:val="22"/>
          <w:szCs w:val="22"/>
        </w:rPr>
        <w:lastRenderedPageBreak/>
        <w:t xml:space="preserve">The following table shows the seasonal </w:t>
      </w:r>
      <w:r w:rsidR="00F46414">
        <w:rPr>
          <w:rFonts w:asciiTheme="minorHAnsi" w:hAnsiTheme="minorHAnsi" w:cstheme="minorHAnsi"/>
          <w:sz w:val="22"/>
          <w:szCs w:val="22"/>
        </w:rPr>
        <w:t>indices</w:t>
      </w:r>
      <w:r w:rsidRPr="00D50751">
        <w:rPr>
          <w:rFonts w:asciiTheme="minorHAnsi" w:hAnsiTheme="minorHAnsi" w:cstheme="minorHAnsi"/>
          <w:sz w:val="22"/>
          <w:szCs w:val="22"/>
        </w:rPr>
        <w:t>.</w:t>
      </w:r>
    </w:p>
    <w:p w14:paraId="302304A6" w14:textId="77777777" w:rsidR="00641747" w:rsidRPr="00D50751" w:rsidRDefault="00641747" w:rsidP="00D50751">
      <w:pPr>
        <w:ind w:left="360" w:firstLine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594"/>
        <w:gridCol w:w="1595"/>
        <w:gridCol w:w="1594"/>
        <w:gridCol w:w="1595"/>
      </w:tblGrid>
      <w:tr w:rsidR="00D50751" w14:paraId="55FD8D74" w14:textId="77777777" w:rsidTr="005953AE">
        <w:trPr>
          <w:trHeight w:val="397"/>
        </w:trPr>
        <w:tc>
          <w:tcPr>
            <w:tcW w:w="1701" w:type="dxa"/>
            <w:vAlign w:val="center"/>
          </w:tcPr>
          <w:p w14:paraId="764EF451" w14:textId="4CDF83A1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Year</w:t>
            </w:r>
          </w:p>
        </w:tc>
        <w:tc>
          <w:tcPr>
            <w:tcW w:w="1594" w:type="dxa"/>
            <w:vAlign w:val="center"/>
          </w:tcPr>
          <w:p w14:paraId="4DFFCF92" w14:textId="10439BEA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D5075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Quarter</w:t>
            </w:r>
          </w:p>
        </w:tc>
        <w:tc>
          <w:tcPr>
            <w:tcW w:w="1595" w:type="dxa"/>
            <w:vAlign w:val="center"/>
          </w:tcPr>
          <w:p w14:paraId="69CAEF86" w14:textId="696267B2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5075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Quarter</w:t>
            </w:r>
          </w:p>
        </w:tc>
        <w:tc>
          <w:tcPr>
            <w:tcW w:w="1594" w:type="dxa"/>
            <w:vAlign w:val="center"/>
          </w:tcPr>
          <w:p w14:paraId="2953DF91" w14:textId="160398A3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D5075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Quarter</w:t>
            </w:r>
          </w:p>
        </w:tc>
        <w:tc>
          <w:tcPr>
            <w:tcW w:w="1595" w:type="dxa"/>
            <w:vAlign w:val="center"/>
          </w:tcPr>
          <w:p w14:paraId="11B48922" w14:textId="5622E54B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D5075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Quarter</w:t>
            </w:r>
          </w:p>
        </w:tc>
      </w:tr>
      <w:tr w:rsidR="00D50751" w14:paraId="22C0A600" w14:textId="77777777" w:rsidTr="005953AE">
        <w:trPr>
          <w:trHeight w:val="397"/>
        </w:trPr>
        <w:tc>
          <w:tcPr>
            <w:tcW w:w="1701" w:type="dxa"/>
            <w:vAlign w:val="center"/>
          </w:tcPr>
          <w:p w14:paraId="7B288C81" w14:textId="13C35CC5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1594" w:type="dxa"/>
            <w:vAlign w:val="center"/>
          </w:tcPr>
          <w:p w14:paraId="5DA32A3F" w14:textId="1064270A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104.3</w:t>
            </w:r>
          </w:p>
        </w:tc>
        <w:tc>
          <w:tcPr>
            <w:tcW w:w="1595" w:type="dxa"/>
            <w:vAlign w:val="center"/>
          </w:tcPr>
          <w:p w14:paraId="5798969D" w14:textId="6D3A6839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93.9</w:t>
            </w:r>
          </w:p>
        </w:tc>
        <w:tc>
          <w:tcPr>
            <w:tcW w:w="1594" w:type="dxa"/>
            <w:vAlign w:val="center"/>
          </w:tcPr>
          <w:p w14:paraId="13D6FC2D" w14:textId="7EA47AF6" w:rsidR="00D50751" w:rsidRPr="00863897" w:rsidRDefault="00863897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63897">
              <w:rPr>
                <w:rFonts w:asciiTheme="minorHAnsi" w:hAnsiTheme="minorHAnsi" w:cstheme="minorHAnsi"/>
                <w:sz w:val="22"/>
                <w:szCs w:val="22"/>
              </w:rPr>
              <w:t>100.1</w:t>
            </w:r>
          </w:p>
        </w:tc>
        <w:tc>
          <w:tcPr>
            <w:tcW w:w="1595" w:type="dxa"/>
            <w:vAlign w:val="center"/>
          </w:tcPr>
          <w:p w14:paraId="3994F67B" w14:textId="1A28F42D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101.7</w:t>
            </w:r>
          </w:p>
        </w:tc>
      </w:tr>
      <w:tr w:rsidR="00D50751" w14:paraId="05FCEA54" w14:textId="77777777" w:rsidTr="005953AE">
        <w:trPr>
          <w:trHeight w:val="397"/>
        </w:trPr>
        <w:tc>
          <w:tcPr>
            <w:tcW w:w="1701" w:type="dxa"/>
            <w:vAlign w:val="center"/>
          </w:tcPr>
          <w:p w14:paraId="53AD1542" w14:textId="48CAA1F8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2013</w:t>
            </w:r>
          </w:p>
        </w:tc>
        <w:tc>
          <w:tcPr>
            <w:tcW w:w="1594" w:type="dxa"/>
            <w:vAlign w:val="center"/>
          </w:tcPr>
          <w:p w14:paraId="321554DA" w14:textId="302C1D78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104.3</w:t>
            </w:r>
          </w:p>
        </w:tc>
        <w:tc>
          <w:tcPr>
            <w:tcW w:w="1595" w:type="dxa"/>
            <w:vAlign w:val="center"/>
          </w:tcPr>
          <w:p w14:paraId="7764FACB" w14:textId="27734423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96.7</w:t>
            </w:r>
          </w:p>
        </w:tc>
        <w:tc>
          <w:tcPr>
            <w:tcW w:w="1594" w:type="dxa"/>
            <w:vAlign w:val="center"/>
          </w:tcPr>
          <w:p w14:paraId="77F64883" w14:textId="0C09A765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99.2</w:t>
            </w:r>
          </w:p>
        </w:tc>
        <w:tc>
          <w:tcPr>
            <w:tcW w:w="1595" w:type="dxa"/>
            <w:vAlign w:val="center"/>
          </w:tcPr>
          <w:p w14:paraId="3E48B2B7" w14:textId="69677567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99.7</w:t>
            </w:r>
          </w:p>
        </w:tc>
      </w:tr>
      <w:tr w:rsidR="00D50751" w14:paraId="00E9F3C6" w14:textId="77777777" w:rsidTr="005953AE">
        <w:trPr>
          <w:trHeight w:val="397"/>
        </w:trPr>
        <w:tc>
          <w:tcPr>
            <w:tcW w:w="1701" w:type="dxa"/>
            <w:vAlign w:val="center"/>
          </w:tcPr>
          <w:p w14:paraId="52B655CE" w14:textId="20B48DF9" w:rsidR="00D50751" w:rsidRDefault="00D50751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1594" w:type="dxa"/>
            <w:vAlign w:val="center"/>
          </w:tcPr>
          <w:p w14:paraId="3806B001" w14:textId="410FD499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109.3</w:t>
            </w:r>
          </w:p>
        </w:tc>
        <w:tc>
          <w:tcPr>
            <w:tcW w:w="1595" w:type="dxa"/>
            <w:vAlign w:val="center"/>
          </w:tcPr>
          <w:p w14:paraId="739AECFA" w14:textId="175BC5CE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94.4</w:t>
            </w:r>
          </w:p>
        </w:tc>
        <w:tc>
          <w:tcPr>
            <w:tcW w:w="1594" w:type="dxa"/>
            <w:vAlign w:val="center"/>
          </w:tcPr>
          <w:p w14:paraId="19823220" w14:textId="36C0299B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96.9</w:t>
            </w:r>
          </w:p>
        </w:tc>
        <w:tc>
          <w:tcPr>
            <w:tcW w:w="1595" w:type="dxa"/>
            <w:vAlign w:val="center"/>
          </w:tcPr>
          <w:p w14:paraId="32C9C07B" w14:textId="0508FAE0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99.4</w:t>
            </w:r>
          </w:p>
        </w:tc>
      </w:tr>
      <w:tr w:rsidR="00D50751" w14:paraId="74E69498" w14:textId="77777777" w:rsidTr="005953AE">
        <w:trPr>
          <w:trHeight w:val="624"/>
        </w:trPr>
        <w:tc>
          <w:tcPr>
            <w:tcW w:w="1701" w:type="dxa"/>
            <w:vAlign w:val="center"/>
          </w:tcPr>
          <w:p w14:paraId="2A39922D" w14:textId="3813D725" w:rsidR="00D50751" w:rsidRDefault="00D50751" w:rsidP="00F46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Seasonal </w:t>
            </w:r>
            <w:r w:rsidR="00F46414">
              <w:rPr>
                <w:rFonts w:asciiTheme="minorHAnsi" w:hAnsiTheme="minorHAnsi" w:cstheme="minorHAnsi"/>
                <w:sz w:val="22"/>
                <w:szCs w:val="22"/>
              </w:rPr>
              <w:t>Index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(%)</w:t>
            </w:r>
          </w:p>
        </w:tc>
        <w:tc>
          <w:tcPr>
            <w:tcW w:w="1594" w:type="dxa"/>
            <w:vAlign w:val="center"/>
          </w:tcPr>
          <w:p w14:paraId="7DA9985E" w14:textId="737EBD31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106.0</w:t>
            </w:r>
          </w:p>
        </w:tc>
        <w:tc>
          <w:tcPr>
            <w:tcW w:w="1595" w:type="dxa"/>
            <w:vAlign w:val="center"/>
          </w:tcPr>
          <w:p w14:paraId="6E47598D" w14:textId="38CCD7C8" w:rsidR="00D50751" w:rsidRPr="00863897" w:rsidRDefault="0045636A" w:rsidP="005953A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</w:t>
            </w:r>
          </w:p>
        </w:tc>
        <w:tc>
          <w:tcPr>
            <w:tcW w:w="1594" w:type="dxa"/>
            <w:vAlign w:val="center"/>
          </w:tcPr>
          <w:p w14:paraId="424360FF" w14:textId="103C2064" w:rsidR="00D50751" w:rsidRPr="00AD5434" w:rsidRDefault="0045636A" w:rsidP="005953A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D5434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</w:p>
        </w:tc>
        <w:tc>
          <w:tcPr>
            <w:tcW w:w="1595" w:type="dxa"/>
            <w:vAlign w:val="center"/>
          </w:tcPr>
          <w:p w14:paraId="2DECEA55" w14:textId="448D1581" w:rsidR="00D50751" w:rsidRDefault="007063DD" w:rsidP="005953A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100.3</w:t>
            </w:r>
          </w:p>
        </w:tc>
      </w:tr>
    </w:tbl>
    <w:p w14:paraId="34B7900D" w14:textId="77777777" w:rsidR="00641747" w:rsidRPr="00D50751" w:rsidRDefault="00641747" w:rsidP="007063DD">
      <w:pPr>
        <w:rPr>
          <w:rFonts w:asciiTheme="minorHAnsi" w:hAnsiTheme="minorHAnsi" w:cstheme="minorHAnsi"/>
          <w:sz w:val="22"/>
          <w:szCs w:val="22"/>
        </w:rPr>
      </w:pPr>
    </w:p>
    <w:p w14:paraId="011E1CA4" w14:textId="5A5F9667" w:rsidR="00641747" w:rsidRPr="00641747" w:rsidRDefault="00641747" w:rsidP="00641747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Determine the values of </w:t>
      </w:r>
      <w:r w:rsidR="00D50751">
        <w:rPr>
          <w:rFonts w:cstheme="minorHAnsi"/>
        </w:rPr>
        <w:t>D and E.</w:t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  <w:t>[2]</w:t>
      </w:r>
    </w:p>
    <w:p w14:paraId="635CEB38" w14:textId="77777777" w:rsidR="00641747" w:rsidRDefault="00641747" w:rsidP="00AA2996">
      <w:pPr>
        <w:ind w:left="360"/>
        <w:rPr>
          <w:rFonts w:asciiTheme="minorHAnsi" w:hAnsiTheme="minorHAnsi" w:cstheme="minorHAnsi"/>
          <w:sz w:val="22"/>
        </w:rPr>
      </w:pPr>
    </w:p>
    <w:p w14:paraId="7C2A4317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7C5CC0B6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0D5A13F6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53BC71FF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7F6E3539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41FCD9FF" w14:textId="77777777" w:rsidR="004424A8" w:rsidRPr="005953AE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511D8FBA" w14:textId="77777777" w:rsidR="007063DD" w:rsidRPr="005953AE" w:rsidRDefault="007063DD" w:rsidP="00AA2996">
      <w:pPr>
        <w:ind w:left="360"/>
        <w:rPr>
          <w:rFonts w:asciiTheme="minorHAnsi" w:hAnsiTheme="minorHAnsi" w:cstheme="minorHAnsi"/>
          <w:sz w:val="22"/>
        </w:rPr>
      </w:pPr>
    </w:p>
    <w:p w14:paraId="2D0BDD1B" w14:textId="77777777" w:rsidR="00863897" w:rsidRDefault="00F46414" w:rsidP="00F46414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Determin</w:t>
      </w:r>
      <w:r w:rsidR="00863897">
        <w:rPr>
          <w:rFonts w:cstheme="minorHAnsi"/>
        </w:rPr>
        <w:t xml:space="preserve">e the </w:t>
      </w:r>
      <w:proofErr w:type="spellStart"/>
      <w:r w:rsidR="00863897">
        <w:rPr>
          <w:rFonts w:cstheme="minorHAnsi"/>
        </w:rPr>
        <w:t>deseasonalised</w:t>
      </w:r>
      <w:proofErr w:type="spellEnd"/>
      <w:r w:rsidR="00863897">
        <w:rPr>
          <w:rFonts w:cstheme="minorHAnsi"/>
        </w:rPr>
        <w:t xml:space="preserve"> values for:</w:t>
      </w:r>
    </w:p>
    <w:p w14:paraId="35BAB636" w14:textId="149331CB" w:rsidR="00863897" w:rsidRDefault="00863897" w:rsidP="0086389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Quarter 1</w:t>
      </w:r>
      <w:r w:rsidR="0045636A">
        <w:rPr>
          <w:rFonts w:cstheme="minorHAnsi"/>
        </w:rPr>
        <w:t>, 2012</w:t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  <w:t>[1]</w:t>
      </w:r>
    </w:p>
    <w:p w14:paraId="1C43E315" w14:textId="77777777" w:rsidR="004424A8" w:rsidRDefault="004424A8" w:rsidP="004424A8">
      <w:pPr>
        <w:rPr>
          <w:rFonts w:cstheme="minorHAnsi"/>
        </w:rPr>
      </w:pPr>
    </w:p>
    <w:p w14:paraId="18444650" w14:textId="77777777" w:rsidR="004424A8" w:rsidRDefault="004424A8" w:rsidP="004424A8">
      <w:pPr>
        <w:rPr>
          <w:rFonts w:cstheme="minorHAnsi"/>
        </w:rPr>
      </w:pPr>
    </w:p>
    <w:p w14:paraId="0E4A3073" w14:textId="77777777" w:rsidR="004424A8" w:rsidRDefault="004424A8" w:rsidP="004424A8">
      <w:pPr>
        <w:rPr>
          <w:rFonts w:cstheme="minorHAnsi"/>
        </w:rPr>
      </w:pPr>
    </w:p>
    <w:p w14:paraId="4F3166E5" w14:textId="77777777" w:rsidR="004424A8" w:rsidRPr="004424A8" w:rsidRDefault="004424A8" w:rsidP="004424A8">
      <w:pPr>
        <w:rPr>
          <w:rFonts w:cstheme="minorHAnsi"/>
        </w:rPr>
      </w:pPr>
    </w:p>
    <w:p w14:paraId="761FB134" w14:textId="43AA8646" w:rsidR="007063DD" w:rsidRPr="00F46414" w:rsidRDefault="00863897" w:rsidP="0086389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Quarter 3</w:t>
      </w:r>
      <w:r w:rsidR="0045636A">
        <w:rPr>
          <w:rFonts w:cstheme="minorHAnsi"/>
        </w:rPr>
        <w:t>, 2013</w:t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  <w:t>[1]</w:t>
      </w:r>
    </w:p>
    <w:p w14:paraId="38DE018A" w14:textId="77777777" w:rsidR="007063DD" w:rsidRPr="005953AE" w:rsidRDefault="007063DD" w:rsidP="00AA2996">
      <w:pPr>
        <w:ind w:left="360"/>
        <w:rPr>
          <w:rFonts w:asciiTheme="minorHAnsi" w:hAnsiTheme="minorHAnsi" w:cstheme="minorHAnsi"/>
          <w:sz w:val="22"/>
        </w:rPr>
      </w:pPr>
    </w:p>
    <w:p w14:paraId="51E526B7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35454518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3D7884C2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5F0B2447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3D1CAEA1" w14:textId="66CA091B" w:rsidR="007063DD" w:rsidRDefault="005953AE" w:rsidP="00AA2996">
      <w:pPr>
        <w:ind w:left="360"/>
        <w:rPr>
          <w:rFonts w:asciiTheme="minorHAnsi" w:hAnsiTheme="minorHAnsi" w:cstheme="minorHAnsi"/>
          <w:sz w:val="22"/>
        </w:rPr>
      </w:pPr>
      <w:r w:rsidRPr="005953AE">
        <w:rPr>
          <w:rFonts w:asciiTheme="minorHAnsi" w:hAnsiTheme="minorHAnsi" w:cstheme="minorHAnsi"/>
          <w:sz w:val="22"/>
        </w:rPr>
        <w:t>A regression</w:t>
      </w:r>
      <w:r>
        <w:rPr>
          <w:rFonts w:asciiTheme="minorHAnsi" w:hAnsiTheme="minorHAnsi" w:cstheme="minorHAnsi"/>
          <w:sz w:val="22"/>
        </w:rPr>
        <w:t xml:space="preserve"> line is fitted to the </w:t>
      </w:r>
      <w:proofErr w:type="spellStart"/>
      <w:r w:rsidR="00F46414">
        <w:rPr>
          <w:rFonts w:asciiTheme="minorHAnsi" w:hAnsiTheme="minorHAnsi" w:cstheme="minorHAnsi"/>
          <w:sz w:val="22"/>
        </w:rPr>
        <w:t>deseasonalised</w:t>
      </w:r>
      <w:proofErr w:type="spellEnd"/>
      <w:r w:rsidR="00F46414">
        <w:rPr>
          <w:rFonts w:asciiTheme="minorHAnsi" w:hAnsiTheme="minorHAnsi" w:cstheme="minorHAnsi"/>
          <w:sz w:val="22"/>
        </w:rPr>
        <w:t xml:space="preserve"> values and its equation is</w:t>
      </w:r>
      <w:r w:rsidR="00634589">
        <w:rPr>
          <w:rFonts w:asciiTheme="minorHAnsi" w:hAnsiTheme="minorHAnsi" w:cstheme="minorHAnsi"/>
          <w:sz w:val="22"/>
        </w:rPr>
        <w:t xml:space="preserve"> </w:t>
      </w:r>
      <w:r w:rsidR="007513AC" w:rsidRPr="007513AC">
        <w:rPr>
          <w:rFonts w:asciiTheme="minorHAnsi" w:hAnsiTheme="minorHAnsi" w:cstheme="minorHAnsi"/>
          <w:position w:val="-10"/>
          <w:sz w:val="22"/>
        </w:rPr>
        <w:object w:dxaOrig="1820" w:dyaOrig="320" w14:anchorId="0EB5BE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15.75pt" o:ole="">
            <v:imagedata r:id="rId11" o:title=""/>
          </v:shape>
          <o:OLEObject Type="Embed" ProgID="Equation.DSMT4" ShapeID="_x0000_i1025" DrawAspect="Content" ObjectID="_1563001871" r:id="rId12"/>
        </w:object>
      </w:r>
      <w:r w:rsidR="007513AC">
        <w:rPr>
          <w:rFonts w:asciiTheme="minorHAnsi" w:hAnsiTheme="minorHAnsi" w:cstheme="minorHAnsi"/>
          <w:sz w:val="22"/>
        </w:rPr>
        <w:t xml:space="preserve"> </w:t>
      </w:r>
    </w:p>
    <w:p w14:paraId="6FCC2F97" w14:textId="77777777" w:rsidR="00863897" w:rsidRDefault="00863897" w:rsidP="00AA2996">
      <w:pPr>
        <w:ind w:left="360"/>
        <w:rPr>
          <w:rFonts w:asciiTheme="minorHAnsi" w:hAnsiTheme="minorHAnsi" w:cstheme="minorHAnsi"/>
          <w:sz w:val="22"/>
        </w:rPr>
      </w:pPr>
    </w:p>
    <w:p w14:paraId="4F8330A5" w14:textId="1D66F205" w:rsidR="003844F6" w:rsidRDefault="003844F6" w:rsidP="00863897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Is </w:t>
      </w:r>
      <w:r w:rsidR="00CB4770">
        <w:rPr>
          <w:rFonts w:cstheme="minorHAnsi"/>
        </w:rPr>
        <w:t xml:space="preserve">the </w:t>
      </w:r>
      <w:r>
        <w:rPr>
          <w:rFonts w:cstheme="minorHAnsi"/>
        </w:rPr>
        <w:t>export value increasing or decreasing with time? Justify your answer with reference t</w:t>
      </w:r>
      <w:r w:rsidR="00CB4770">
        <w:rPr>
          <w:rFonts w:cstheme="minorHAnsi"/>
        </w:rPr>
        <w:t>o the regression line.</w:t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 w:rsidR="00CB4770">
        <w:rPr>
          <w:rFonts w:cstheme="minorHAnsi"/>
        </w:rPr>
        <w:tab/>
      </w:r>
      <w:r>
        <w:rPr>
          <w:rFonts w:cstheme="minorHAnsi"/>
        </w:rPr>
        <w:t>[2]</w:t>
      </w:r>
    </w:p>
    <w:p w14:paraId="5389D48D" w14:textId="77777777" w:rsidR="004424A8" w:rsidRDefault="004424A8" w:rsidP="004424A8">
      <w:pPr>
        <w:rPr>
          <w:rFonts w:cstheme="minorHAnsi"/>
        </w:rPr>
      </w:pPr>
    </w:p>
    <w:p w14:paraId="595B861F" w14:textId="77777777" w:rsidR="004424A8" w:rsidRDefault="004424A8" w:rsidP="004424A8">
      <w:pPr>
        <w:rPr>
          <w:rFonts w:cstheme="minorHAnsi"/>
        </w:rPr>
      </w:pPr>
    </w:p>
    <w:p w14:paraId="2735412F" w14:textId="77777777" w:rsidR="004424A8" w:rsidRPr="004424A8" w:rsidRDefault="004424A8" w:rsidP="004424A8">
      <w:pPr>
        <w:rPr>
          <w:rFonts w:cstheme="minorHAnsi"/>
        </w:rPr>
      </w:pPr>
    </w:p>
    <w:p w14:paraId="074AAB72" w14:textId="69023D19" w:rsidR="00863897" w:rsidRPr="00863897" w:rsidRDefault="00863897" w:rsidP="00863897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What is the potential value of the exports for Quarter 1</w:t>
      </w:r>
      <w:r w:rsidR="0045636A">
        <w:rPr>
          <w:rFonts w:cstheme="minorHAnsi"/>
        </w:rPr>
        <w:t>, 2015</w:t>
      </w:r>
      <w:r>
        <w:rPr>
          <w:rFonts w:cstheme="minorHAnsi"/>
        </w:rPr>
        <w:t>?</w:t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</w:r>
      <w:r w:rsidR="003844F6">
        <w:rPr>
          <w:rFonts w:cstheme="minorHAnsi"/>
        </w:rPr>
        <w:tab/>
        <w:t>[3]</w:t>
      </w:r>
    </w:p>
    <w:p w14:paraId="46CEC0FA" w14:textId="77777777" w:rsidR="00641747" w:rsidRDefault="00641747" w:rsidP="00AA2996">
      <w:pPr>
        <w:ind w:left="360"/>
        <w:rPr>
          <w:rFonts w:asciiTheme="minorHAnsi" w:hAnsiTheme="minorHAnsi" w:cstheme="minorHAnsi"/>
          <w:sz w:val="22"/>
        </w:rPr>
      </w:pPr>
    </w:p>
    <w:p w14:paraId="41126D75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7AFE02FB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436FD913" w14:textId="77777777" w:rsidR="004424A8" w:rsidRDefault="004424A8" w:rsidP="00AA2996">
      <w:pPr>
        <w:ind w:left="360"/>
        <w:rPr>
          <w:rFonts w:asciiTheme="minorHAnsi" w:hAnsiTheme="minorHAnsi" w:cstheme="minorHAnsi"/>
          <w:sz w:val="22"/>
        </w:rPr>
      </w:pPr>
    </w:p>
    <w:p w14:paraId="18850DD1" w14:textId="77777777" w:rsidR="004424A8" w:rsidRDefault="004424A8" w:rsidP="00BB3602">
      <w:pPr>
        <w:ind w:left="360"/>
        <w:jc w:val="center"/>
        <w:rPr>
          <w:rFonts w:asciiTheme="minorHAnsi" w:hAnsiTheme="minorHAnsi" w:cstheme="minorHAnsi"/>
          <w:sz w:val="22"/>
        </w:rPr>
      </w:pPr>
    </w:p>
    <w:p w14:paraId="39D82F9E" w14:textId="77777777" w:rsidR="00BB3602" w:rsidRPr="005953AE" w:rsidRDefault="00BB3602" w:rsidP="00BB3602">
      <w:pPr>
        <w:ind w:left="360"/>
        <w:jc w:val="center"/>
        <w:rPr>
          <w:rFonts w:asciiTheme="minorHAnsi" w:hAnsiTheme="minorHAnsi" w:cstheme="minorHAnsi"/>
          <w:sz w:val="22"/>
        </w:rPr>
      </w:pPr>
    </w:p>
    <w:p w14:paraId="1CA41EF3" w14:textId="1055778E" w:rsidR="00BB3602" w:rsidRDefault="00BB3602" w:rsidP="00BB3602">
      <w:pPr>
        <w:pStyle w:val="NoSpacing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(9 marks)</w:t>
      </w:r>
    </w:p>
    <w:p w14:paraId="5F4421A6" w14:textId="77777777" w:rsidR="00BB3602" w:rsidRPr="002B71C2" w:rsidRDefault="00BB3602" w:rsidP="00BB3602">
      <w:pPr>
        <w:pStyle w:val="NoSpacing"/>
        <w:spacing w:line="276" w:lineRule="auto"/>
        <w:ind w:left="360"/>
        <w:rPr>
          <w:sz w:val="24"/>
          <w:szCs w:val="24"/>
        </w:rPr>
      </w:pPr>
      <w:r w:rsidRPr="002B71C2">
        <w:rPr>
          <w:sz w:val="24"/>
          <w:szCs w:val="24"/>
        </w:rPr>
        <w:t>$1</w:t>
      </w:r>
      <w:r>
        <w:rPr>
          <w:sz w:val="24"/>
          <w:szCs w:val="24"/>
        </w:rPr>
        <w:t xml:space="preserve">00 </w:t>
      </w:r>
      <w:r w:rsidRPr="002B71C2">
        <w:rPr>
          <w:sz w:val="24"/>
          <w:szCs w:val="24"/>
        </w:rPr>
        <w:t>000 is invested at a rate of 4.75% per annum with interest compounding monthly.</w:t>
      </w:r>
    </w:p>
    <w:p w14:paraId="53CBC12F" w14:textId="77777777" w:rsidR="00BB3602" w:rsidRDefault="00BB3602" w:rsidP="00BB3602">
      <w:pPr>
        <w:pStyle w:val="NoSpacing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2B71C2">
        <w:rPr>
          <w:sz w:val="24"/>
          <w:szCs w:val="24"/>
        </w:rPr>
        <w:t>Calculate the monthly interest rate.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[1]</w:t>
      </w:r>
    </w:p>
    <w:p w14:paraId="4ABF06C9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1D741747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9ADB27F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67A57259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5120B3B9" w14:textId="77777777" w:rsidR="00BB3602" w:rsidRDefault="00BB3602" w:rsidP="00BB3602">
      <w:pPr>
        <w:pStyle w:val="NoSpacing"/>
        <w:numPr>
          <w:ilvl w:val="0"/>
          <w:numId w:val="3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2B71C2">
        <w:rPr>
          <w:sz w:val="24"/>
          <w:szCs w:val="24"/>
        </w:rPr>
        <w:t>alculate the value of the investment after 10 years and the total interest earned.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[3]</w:t>
      </w:r>
    </w:p>
    <w:p w14:paraId="6E9B8F8E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60DF2223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6B2D739A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49B8C172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4FE21ED6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30C5CB37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2F11BDCB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56AAF328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773F1A46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4ADFD9FA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8BA30E7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69F2C2AA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2122EF2B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543DFE51" w14:textId="77777777" w:rsidR="00BB3602" w:rsidRDefault="00BB3602" w:rsidP="00BB3602">
      <w:pPr>
        <w:pStyle w:val="NoSpacing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2B71C2">
        <w:rPr>
          <w:sz w:val="24"/>
          <w:szCs w:val="24"/>
        </w:rPr>
        <w:t>Find the time taken for the investment to double its initial value.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[2]</w:t>
      </w:r>
    </w:p>
    <w:p w14:paraId="69523E05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1322226E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1F8F9CEC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6383BDBC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5012B162" w14:textId="77777777" w:rsidR="00BB360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782BDF81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462A4F13" w14:textId="77777777" w:rsidR="00BB3602" w:rsidRPr="002B71C2" w:rsidRDefault="00BB3602" w:rsidP="00BB3602">
      <w:pPr>
        <w:pStyle w:val="NoSpacing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2B71C2">
        <w:rPr>
          <w:sz w:val="24"/>
          <w:szCs w:val="24"/>
        </w:rPr>
        <w:t xml:space="preserve">If the interest rate per annum were to be doubled, determine the time taken </w:t>
      </w:r>
      <w:r>
        <w:rPr>
          <w:sz w:val="24"/>
          <w:szCs w:val="24"/>
        </w:rPr>
        <w:t xml:space="preserve">      </w:t>
      </w:r>
      <w:r w:rsidRPr="002B71C2">
        <w:rPr>
          <w:sz w:val="24"/>
          <w:szCs w:val="24"/>
        </w:rPr>
        <w:t xml:space="preserve">for the initial investment to double. Assume that the </w:t>
      </w:r>
      <w:r>
        <w:rPr>
          <w:sz w:val="24"/>
          <w:szCs w:val="24"/>
        </w:rPr>
        <w:t>interest</w:t>
      </w:r>
      <w:r w:rsidRPr="002B71C2">
        <w:rPr>
          <w:sz w:val="24"/>
          <w:szCs w:val="24"/>
        </w:rPr>
        <w:t xml:space="preserve"> is compounded monthly.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[3]</w:t>
      </w:r>
    </w:p>
    <w:p w14:paraId="60286571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8C87C37" w14:textId="77777777" w:rsidR="00BB3602" w:rsidRPr="002B71C2" w:rsidRDefault="00BB3602" w:rsidP="00BB3602">
      <w:pPr>
        <w:pStyle w:val="NoSpacing"/>
        <w:spacing w:line="276" w:lineRule="auto"/>
        <w:rPr>
          <w:sz w:val="24"/>
          <w:szCs w:val="24"/>
        </w:rPr>
      </w:pPr>
    </w:p>
    <w:p w14:paraId="0E520D7F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7CDC677F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2E7B7357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5104A25A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39D5370E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43ADDE31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0031C9EF" w14:textId="77777777" w:rsidR="00BB3602" w:rsidRDefault="00BB3602" w:rsidP="00BB3602">
      <w:pPr>
        <w:rPr>
          <w:rFonts w:asciiTheme="minorHAnsi" w:hAnsiTheme="minorHAnsi" w:cs="Arial"/>
          <w:b/>
          <w:u w:val="single"/>
        </w:rPr>
      </w:pPr>
    </w:p>
    <w:p w14:paraId="35A7A09B" w14:textId="77777777" w:rsidR="00BB3602" w:rsidRDefault="00BB3602" w:rsidP="00BB3602">
      <w:pPr>
        <w:pStyle w:val="Footer"/>
        <w:jc w:val="center"/>
        <w:rPr>
          <w:rFonts w:asciiTheme="minorHAnsi" w:hAnsiTheme="minorHAnsi"/>
          <w:b/>
        </w:rPr>
      </w:pPr>
      <w:r w:rsidRPr="002B71C2">
        <w:rPr>
          <w:rFonts w:asciiTheme="minorHAnsi" w:hAnsiTheme="minorHAnsi"/>
          <w:b/>
        </w:rPr>
        <w:t>End of Test</w:t>
      </w:r>
    </w:p>
    <w:p w14:paraId="6151F7E1" w14:textId="184A5E79" w:rsidR="004424A8" w:rsidRPr="004424A8" w:rsidRDefault="004424A8" w:rsidP="004424A8">
      <w:pPr>
        <w:rPr>
          <w:rFonts w:asciiTheme="minorHAnsi" w:hAnsiTheme="minorHAnsi" w:cstheme="minorHAnsi"/>
          <w:b/>
          <w:sz w:val="22"/>
        </w:rPr>
      </w:pPr>
      <w:r w:rsidRPr="004424A8">
        <w:rPr>
          <w:rFonts w:asciiTheme="minorHAnsi" w:hAnsiTheme="minorHAnsi" w:cstheme="minorHAnsi"/>
          <w:b/>
          <w:sz w:val="22"/>
        </w:rPr>
        <w:lastRenderedPageBreak/>
        <w:t>This page has intentionally been left blank</w:t>
      </w:r>
    </w:p>
    <w:p w14:paraId="209F4E9A" w14:textId="77777777" w:rsidR="004424A8" w:rsidRPr="004424A8" w:rsidRDefault="004424A8" w:rsidP="004424A8">
      <w:pPr>
        <w:pStyle w:val="ListParagraph"/>
        <w:ind w:left="0"/>
        <w:rPr>
          <w:rFonts w:eastAsiaTheme="minorEastAsia" w:cstheme="minorHAnsi"/>
        </w:rPr>
      </w:pPr>
      <w:r w:rsidRPr="004424A8">
        <w:rPr>
          <w:rFonts w:eastAsiaTheme="minorEastAsia" w:cstheme="minorHAnsi"/>
        </w:rPr>
        <w:t>You may use this space to extend or re-attempt an answer to a question or questions and should you do so then number the question(s) attempted and cross out any previous unwanted working.</w:t>
      </w:r>
    </w:p>
    <w:p w14:paraId="34E7990D" w14:textId="77777777" w:rsidR="004424A8" w:rsidRPr="0074271B" w:rsidRDefault="004424A8" w:rsidP="004424A8">
      <w:pPr>
        <w:pStyle w:val="Footer"/>
        <w:rPr>
          <w:rFonts w:asciiTheme="minorHAnsi" w:hAnsiTheme="minorHAnsi"/>
          <w:b/>
        </w:rPr>
      </w:pPr>
    </w:p>
    <w:sectPr w:rsidR="004424A8" w:rsidRPr="0074271B" w:rsidSect="009F71F7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5E757" w14:textId="77777777" w:rsidR="00896BA0" w:rsidRDefault="00896BA0" w:rsidP="00B37D21">
      <w:r>
        <w:separator/>
      </w:r>
    </w:p>
  </w:endnote>
  <w:endnote w:type="continuationSeparator" w:id="0">
    <w:p w14:paraId="5668344A" w14:textId="77777777" w:rsidR="00896BA0" w:rsidRDefault="00896BA0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63F03" w14:textId="77777777" w:rsidR="00896BA0" w:rsidRDefault="00896BA0" w:rsidP="00B37D21">
      <w:r>
        <w:separator/>
      </w:r>
    </w:p>
  </w:footnote>
  <w:footnote w:type="continuationSeparator" w:id="0">
    <w:p w14:paraId="2DC7B03E" w14:textId="77777777" w:rsidR="00896BA0" w:rsidRDefault="00896BA0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1B0BD1" w:rsidRDefault="001B0BD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06A">
          <w:rPr>
            <w:noProof/>
          </w:rPr>
          <w:t>4</w:t>
        </w:r>
        <w:r>
          <w:fldChar w:fldCharType="end"/>
        </w:r>
      </w:p>
    </w:sdtContent>
  </w:sdt>
  <w:p w14:paraId="48D788AE" w14:textId="77777777" w:rsidR="001B0BD1" w:rsidRDefault="001B0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1B0BD1" w:rsidRPr="0021694B" w:rsidRDefault="001B0BD1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8E3E26"/>
    <w:multiLevelType w:val="hybridMultilevel"/>
    <w:tmpl w:val="E348D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74A40"/>
    <w:multiLevelType w:val="hybridMultilevel"/>
    <w:tmpl w:val="84D8F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D73F76"/>
    <w:multiLevelType w:val="hybridMultilevel"/>
    <w:tmpl w:val="B0F4E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411060A"/>
    <w:multiLevelType w:val="hybridMultilevel"/>
    <w:tmpl w:val="D38EA2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1C0618"/>
    <w:multiLevelType w:val="hybridMultilevel"/>
    <w:tmpl w:val="7078203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8287B"/>
    <w:multiLevelType w:val="hybridMultilevel"/>
    <w:tmpl w:val="B2667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D0953"/>
    <w:multiLevelType w:val="hybridMultilevel"/>
    <w:tmpl w:val="B0F2B4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9256E6"/>
    <w:multiLevelType w:val="hybridMultilevel"/>
    <w:tmpl w:val="F21E1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C90B3C"/>
    <w:multiLevelType w:val="hybridMultilevel"/>
    <w:tmpl w:val="6352D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2C1273ED"/>
    <w:multiLevelType w:val="hybridMultilevel"/>
    <w:tmpl w:val="20ACF0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460E62"/>
    <w:multiLevelType w:val="hybridMultilevel"/>
    <w:tmpl w:val="FC805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729D3"/>
    <w:multiLevelType w:val="hybridMultilevel"/>
    <w:tmpl w:val="79342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046E37"/>
    <w:multiLevelType w:val="hybridMultilevel"/>
    <w:tmpl w:val="E1866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647823"/>
    <w:multiLevelType w:val="hybridMultilevel"/>
    <w:tmpl w:val="5B02CC3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9561D"/>
    <w:multiLevelType w:val="hybridMultilevel"/>
    <w:tmpl w:val="00146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C2ABB"/>
    <w:multiLevelType w:val="hybridMultilevel"/>
    <w:tmpl w:val="63F420F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155E33"/>
    <w:multiLevelType w:val="hybridMultilevel"/>
    <w:tmpl w:val="2F4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abstractNum w:abstractNumId="30">
    <w:nsid w:val="7E027827"/>
    <w:multiLevelType w:val="hybridMultilevel"/>
    <w:tmpl w:val="7C52C5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29"/>
  </w:num>
  <w:num w:numId="5">
    <w:abstractNumId w:val="7"/>
  </w:num>
  <w:num w:numId="6">
    <w:abstractNumId w:val="12"/>
  </w:num>
  <w:num w:numId="7">
    <w:abstractNumId w:val="24"/>
  </w:num>
  <w:num w:numId="8">
    <w:abstractNumId w:val="9"/>
  </w:num>
  <w:num w:numId="9">
    <w:abstractNumId w:val="4"/>
  </w:num>
  <w:num w:numId="10">
    <w:abstractNumId w:val="3"/>
  </w:num>
  <w:num w:numId="11">
    <w:abstractNumId w:val="18"/>
  </w:num>
  <w:num w:numId="12">
    <w:abstractNumId w:val="26"/>
  </w:num>
  <w:num w:numId="13">
    <w:abstractNumId w:val="27"/>
  </w:num>
  <w:num w:numId="14">
    <w:abstractNumId w:val="0"/>
  </w:num>
  <w:num w:numId="15">
    <w:abstractNumId w:val="11"/>
  </w:num>
  <w:num w:numId="16">
    <w:abstractNumId w:val="25"/>
  </w:num>
  <w:num w:numId="17">
    <w:abstractNumId w:val="2"/>
  </w:num>
  <w:num w:numId="18">
    <w:abstractNumId w:val="8"/>
  </w:num>
  <w:num w:numId="19">
    <w:abstractNumId w:val="22"/>
  </w:num>
  <w:num w:numId="20">
    <w:abstractNumId w:val="14"/>
  </w:num>
  <w:num w:numId="21">
    <w:abstractNumId w:val="20"/>
  </w:num>
  <w:num w:numId="22">
    <w:abstractNumId w:val="15"/>
  </w:num>
  <w:num w:numId="23">
    <w:abstractNumId w:val="28"/>
  </w:num>
  <w:num w:numId="24">
    <w:abstractNumId w:val="17"/>
  </w:num>
  <w:num w:numId="25">
    <w:abstractNumId w:val="23"/>
  </w:num>
  <w:num w:numId="26">
    <w:abstractNumId w:val="5"/>
  </w:num>
  <w:num w:numId="27">
    <w:abstractNumId w:val="30"/>
  </w:num>
  <w:num w:numId="28">
    <w:abstractNumId w:val="6"/>
  </w:num>
  <w:num w:numId="29">
    <w:abstractNumId w:val="13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0106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0F791A"/>
    <w:rsid w:val="000F7D87"/>
    <w:rsid w:val="00116A1A"/>
    <w:rsid w:val="001255F1"/>
    <w:rsid w:val="00146542"/>
    <w:rsid w:val="00165BFE"/>
    <w:rsid w:val="001A1E91"/>
    <w:rsid w:val="001B0BD1"/>
    <w:rsid w:val="001C4D80"/>
    <w:rsid w:val="001F1FD1"/>
    <w:rsid w:val="00215234"/>
    <w:rsid w:val="0021694B"/>
    <w:rsid w:val="002172BE"/>
    <w:rsid w:val="00247D25"/>
    <w:rsid w:val="002520A1"/>
    <w:rsid w:val="00256AC9"/>
    <w:rsid w:val="0027202E"/>
    <w:rsid w:val="0028455C"/>
    <w:rsid w:val="00292E6B"/>
    <w:rsid w:val="002A636F"/>
    <w:rsid w:val="002B12E3"/>
    <w:rsid w:val="002B71C2"/>
    <w:rsid w:val="002D1D14"/>
    <w:rsid w:val="002D501B"/>
    <w:rsid w:val="002E4552"/>
    <w:rsid w:val="002E5B46"/>
    <w:rsid w:val="002E5E9D"/>
    <w:rsid w:val="002E641C"/>
    <w:rsid w:val="00305C08"/>
    <w:rsid w:val="00325B9E"/>
    <w:rsid w:val="00334AC9"/>
    <w:rsid w:val="00341E48"/>
    <w:rsid w:val="003425E9"/>
    <w:rsid w:val="0035145D"/>
    <w:rsid w:val="003844F6"/>
    <w:rsid w:val="003856D3"/>
    <w:rsid w:val="0039621D"/>
    <w:rsid w:val="003D1209"/>
    <w:rsid w:val="003E3F50"/>
    <w:rsid w:val="003E715B"/>
    <w:rsid w:val="003F369D"/>
    <w:rsid w:val="00413103"/>
    <w:rsid w:val="0042435B"/>
    <w:rsid w:val="004424A8"/>
    <w:rsid w:val="0045636A"/>
    <w:rsid w:val="00473649"/>
    <w:rsid w:val="004744B5"/>
    <w:rsid w:val="00474AE8"/>
    <w:rsid w:val="0049739A"/>
    <w:rsid w:val="004C1489"/>
    <w:rsid w:val="004C3EC2"/>
    <w:rsid w:val="004D3F5F"/>
    <w:rsid w:val="004F45C0"/>
    <w:rsid w:val="00505D23"/>
    <w:rsid w:val="00505D68"/>
    <w:rsid w:val="005129B0"/>
    <w:rsid w:val="00560662"/>
    <w:rsid w:val="005646DF"/>
    <w:rsid w:val="00584598"/>
    <w:rsid w:val="005953AE"/>
    <w:rsid w:val="005E07D0"/>
    <w:rsid w:val="005E59DF"/>
    <w:rsid w:val="00616692"/>
    <w:rsid w:val="00634589"/>
    <w:rsid w:val="00641747"/>
    <w:rsid w:val="00661AC7"/>
    <w:rsid w:val="006725C9"/>
    <w:rsid w:val="00676F12"/>
    <w:rsid w:val="006A46E0"/>
    <w:rsid w:val="006C4E61"/>
    <w:rsid w:val="006E4529"/>
    <w:rsid w:val="006F5B0A"/>
    <w:rsid w:val="006F616C"/>
    <w:rsid w:val="007063DD"/>
    <w:rsid w:val="007224CC"/>
    <w:rsid w:val="00722FC5"/>
    <w:rsid w:val="007374ED"/>
    <w:rsid w:val="0074271B"/>
    <w:rsid w:val="007459CE"/>
    <w:rsid w:val="00746270"/>
    <w:rsid w:val="007513AC"/>
    <w:rsid w:val="007545A7"/>
    <w:rsid w:val="00780844"/>
    <w:rsid w:val="00787F98"/>
    <w:rsid w:val="007A227D"/>
    <w:rsid w:val="007B0898"/>
    <w:rsid w:val="007B1143"/>
    <w:rsid w:val="007B7FAF"/>
    <w:rsid w:val="00804E6D"/>
    <w:rsid w:val="00855888"/>
    <w:rsid w:val="00863897"/>
    <w:rsid w:val="008773B2"/>
    <w:rsid w:val="00896BA0"/>
    <w:rsid w:val="008B1822"/>
    <w:rsid w:val="008F63B5"/>
    <w:rsid w:val="00901C28"/>
    <w:rsid w:val="00920368"/>
    <w:rsid w:val="0095729E"/>
    <w:rsid w:val="00960B19"/>
    <w:rsid w:val="009745FF"/>
    <w:rsid w:val="009A643E"/>
    <w:rsid w:val="009A7056"/>
    <w:rsid w:val="009F045C"/>
    <w:rsid w:val="009F30C0"/>
    <w:rsid w:val="009F71F7"/>
    <w:rsid w:val="00A11447"/>
    <w:rsid w:val="00A159EC"/>
    <w:rsid w:val="00A6727F"/>
    <w:rsid w:val="00AA2996"/>
    <w:rsid w:val="00AC287D"/>
    <w:rsid w:val="00AD5434"/>
    <w:rsid w:val="00AE3DFA"/>
    <w:rsid w:val="00AE6152"/>
    <w:rsid w:val="00AF0507"/>
    <w:rsid w:val="00AF3332"/>
    <w:rsid w:val="00B0294E"/>
    <w:rsid w:val="00B225C6"/>
    <w:rsid w:val="00B24477"/>
    <w:rsid w:val="00B37D21"/>
    <w:rsid w:val="00B47629"/>
    <w:rsid w:val="00B63590"/>
    <w:rsid w:val="00B728C0"/>
    <w:rsid w:val="00B8465B"/>
    <w:rsid w:val="00BB3602"/>
    <w:rsid w:val="00C24BAE"/>
    <w:rsid w:val="00C45326"/>
    <w:rsid w:val="00C56783"/>
    <w:rsid w:val="00C760F4"/>
    <w:rsid w:val="00CA0EC0"/>
    <w:rsid w:val="00CB4770"/>
    <w:rsid w:val="00CC159A"/>
    <w:rsid w:val="00D36113"/>
    <w:rsid w:val="00D471EE"/>
    <w:rsid w:val="00D50751"/>
    <w:rsid w:val="00D77D71"/>
    <w:rsid w:val="00D851AE"/>
    <w:rsid w:val="00D921FD"/>
    <w:rsid w:val="00DA6320"/>
    <w:rsid w:val="00DA7F68"/>
    <w:rsid w:val="00DD1AF8"/>
    <w:rsid w:val="00DE2FCA"/>
    <w:rsid w:val="00E06922"/>
    <w:rsid w:val="00E07CBA"/>
    <w:rsid w:val="00E10752"/>
    <w:rsid w:val="00E120AF"/>
    <w:rsid w:val="00E13D10"/>
    <w:rsid w:val="00E4483C"/>
    <w:rsid w:val="00E96217"/>
    <w:rsid w:val="00F0122A"/>
    <w:rsid w:val="00F06F73"/>
    <w:rsid w:val="00F14CCE"/>
    <w:rsid w:val="00F208DB"/>
    <w:rsid w:val="00F4419B"/>
    <w:rsid w:val="00F46224"/>
    <w:rsid w:val="00F46414"/>
    <w:rsid w:val="00F551F2"/>
    <w:rsid w:val="00F57FAD"/>
    <w:rsid w:val="00F73932"/>
    <w:rsid w:val="00F74DEA"/>
    <w:rsid w:val="00FA51A5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FD0F-EA12-4008-9D5C-39347366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E50B7D45</Template>
  <TotalTime>2105</TotalTime>
  <Pages>9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72</cp:revision>
  <cp:lastPrinted>2014-05-07T04:36:00Z</cp:lastPrinted>
  <dcterms:created xsi:type="dcterms:W3CDTF">2014-05-12T00:59:00Z</dcterms:created>
  <dcterms:modified xsi:type="dcterms:W3CDTF">2017-07-31T02:25:00Z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