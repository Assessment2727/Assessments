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05" w:rsidRPr="004F1105" w:rsidRDefault="004F1105" w:rsidP="004F1105">
      <w:pPr>
        <w:spacing w:after="0" w:line="240" w:lineRule="auto"/>
        <w:rPr>
          <w:rFonts w:ascii="Times New Roman" w:eastAsia="Times New Roman" w:hAnsi="Times New Roman" w:cs="Times New Roman"/>
          <w:bCs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en-A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123950" cy="1143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105">
        <w:rPr>
          <w:rFonts w:ascii="Times New Roman" w:eastAsia="Times New Roman" w:hAnsi="Times New Roman" w:cs="Times New Roman"/>
          <w:b/>
          <w:bCs/>
          <w:sz w:val="38"/>
          <w:szCs w:val="38"/>
          <w:lang w:val="en-US"/>
        </w:rPr>
        <w:t xml:space="preserve">                      GREENWOOD COLLEGE</w:t>
      </w:r>
    </w:p>
    <w:p w:rsidR="004F1105" w:rsidRPr="004F1105" w:rsidRDefault="004F1105" w:rsidP="004F1105">
      <w:pPr>
        <w:keepNext/>
        <w:tabs>
          <w:tab w:val="left" w:pos="4608"/>
        </w:tabs>
        <w:spacing w:before="240" w:after="60" w:line="240" w:lineRule="auto"/>
        <w:outlineLvl w:val="0"/>
        <w:rPr>
          <w:rFonts w:ascii="Times New Roman" w:eastAsia="MS Gothic" w:hAnsi="Times New Roman" w:cs="Times New Roman"/>
          <w:kern w:val="32"/>
          <w:sz w:val="28"/>
          <w:szCs w:val="28"/>
          <w:lang w:val="en-US"/>
        </w:rPr>
      </w:pPr>
      <w:r w:rsidRPr="004F1105">
        <w:rPr>
          <w:rFonts w:ascii="Times New Roman" w:eastAsia="MS Gothic" w:hAnsi="Times New Roman" w:cs="Times New Roman"/>
          <w:kern w:val="32"/>
          <w:sz w:val="32"/>
          <w:szCs w:val="32"/>
          <w:lang w:val="en-US"/>
        </w:rPr>
        <w:t xml:space="preserve">                            </w:t>
      </w:r>
      <w:r>
        <w:rPr>
          <w:rFonts w:ascii="Times New Roman" w:eastAsia="MS Gothic" w:hAnsi="Times New Roman" w:cs="Times New Roman"/>
          <w:kern w:val="32"/>
          <w:sz w:val="32"/>
          <w:szCs w:val="32"/>
          <w:lang w:val="en-US"/>
        </w:rPr>
        <w:t xml:space="preserve">      </w:t>
      </w:r>
      <w:r w:rsidRPr="004F1105">
        <w:rPr>
          <w:rFonts w:ascii="Times New Roman" w:eastAsia="MS Gothic" w:hAnsi="Times New Roman" w:cs="Times New Roman"/>
          <w:kern w:val="32"/>
          <w:sz w:val="28"/>
          <w:szCs w:val="28"/>
          <w:lang w:val="en-US"/>
        </w:rPr>
        <w:t>YEAR 12 Applications 2016</w:t>
      </w:r>
      <w:r w:rsidR="00F93DA1">
        <w:rPr>
          <w:rFonts w:ascii="Times New Roman" w:eastAsia="MS Gothic" w:hAnsi="Times New Roman" w:cs="Times New Roman"/>
          <w:kern w:val="32"/>
          <w:sz w:val="28"/>
          <w:szCs w:val="28"/>
          <w:lang w:val="en-US"/>
        </w:rPr>
        <w:t>/17</w:t>
      </w:r>
    </w:p>
    <w:p w:rsidR="004F1105" w:rsidRPr="004F1105" w:rsidRDefault="004F1105" w:rsidP="004F1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4F1105" w:rsidRPr="004F1105" w:rsidRDefault="004F1105" w:rsidP="004F1105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val="en-US"/>
        </w:rPr>
      </w:pPr>
      <w:r w:rsidRPr="004F1105">
        <w:rPr>
          <w:rFonts w:ascii="Comic Sans MS" w:eastAsia="Times New Roman" w:hAnsi="Comic Sans MS" w:cs="Times New Roman"/>
          <w:sz w:val="28"/>
          <w:szCs w:val="28"/>
          <w:lang w:val="en-US"/>
        </w:rPr>
        <w:t xml:space="preserve">                           </w:t>
      </w:r>
      <w:r w:rsidR="009C4310">
        <w:rPr>
          <w:rFonts w:ascii="Comic Sans MS" w:eastAsia="Times New Roman" w:hAnsi="Comic Sans MS" w:cs="Times New Roman"/>
          <w:sz w:val="28"/>
          <w:szCs w:val="28"/>
          <w:lang w:val="en-US"/>
        </w:rPr>
        <w:t xml:space="preserve">   </w:t>
      </w:r>
      <w:r w:rsidRPr="004F1105">
        <w:rPr>
          <w:rFonts w:ascii="Times New Roman" w:eastAsia="Times New Roman" w:hAnsi="Times New Roman" w:cs="Times New Roman"/>
          <w:sz w:val="32"/>
          <w:szCs w:val="32"/>
          <w:lang w:val="en-US"/>
        </w:rPr>
        <w:t>Chapter 1, Test 1</w:t>
      </w:r>
      <w:r w:rsidR="009C431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Section 1</w:t>
      </w:r>
    </w:p>
    <w:p w:rsidR="004F1105" w:rsidRPr="004F1105" w:rsidRDefault="004F1105" w:rsidP="004F110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F11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               </w:t>
      </w:r>
      <w:r w:rsidRP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</w:p>
    <w:p w:rsidR="004F1105" w:rsidRPr="004F1105" w:rsidRDefault="000B0B67" w:rsidP="004F110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Time: 30</w:t>
      </w:r>
      <w:r w:rsidR="004F1105" w:rsidRP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Minutes</w:t>
      </w:r>
      <w:r w:rsidR="00AF682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N</w:t>
      </w:r>
      <w:r w:rsidR="006262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</w:t>
      </w:r>
      <w:r w:rsid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262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calculators</w:t>
      </w:r>
      <w:r w:rsid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allowed                   No notes</w:t>
      </w:r>
    </w:p>
    <w:p w:rsidR="004F1105" w:rsidRDefault="004F1105" w:rsidP="004F1105">
      <w:pPr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5372100" cy="0"/>
                <wp:effectExtent l="19050" t="14605" r="19050" b="330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4pt" to="42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" strokecolor="#4f81bd" strokeweight="2pt">
                <v:shadow on="t" opacity="24903f" origin=",.5" offset="0,.55556mm"/>
              </v:line>
            </w:pict>
          </mc:Fallback>
        </mc:AlternateContent>
      </w:r>
      <w:r w:rsidRP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F1105">
        <w:rPr>
          <w:rFonts w:ascii="Times New Roman" w:eastAsia="Times New Roman" w:hAnsi="Times New Roman" w:cs="Times New Roman"/>
          <w:sz w:val="24"/>
          <w:szCs w:val="20"/>
          <w:lang w:val="en-US"/>
        </w:rPr>
        <w:t>NAME</w:t>
      </w:r>
      <w:proofErr w:type="gramStart"/>
      <w:r w:rsidRPr="004F1105">
        <w:rPr>
          <w:rFonts w:ascii="Times New Roman" w:eastAsia="Times New Roman" w:hAnsi="Times New Roman" w:cs="Times New Roman"/>
          <w:sz w:val="24"/>
          <w:szCs w:val="20"/>
          <w:lang w:val="en-US"/>
        </w:rPr>
        <w:t>:_</w:t>
      </w:r>
      <w:proofErr w:type="gramEnd"/>
      <w:r w:rsidRPr="004F1105">
        <w:rPr>
          <w:rFonts w:ascii="Times New Roman" w:eastAsia="Times New Roman" w:hAnsi="Times New Roman" w:cs="Times New Roman"/>
          <w:sz w:val="24"/>
          <w:szCs w:val="20"/>
          <w:lang w:val="en-US"/>
        </w:rPr>
        <w:t>_________________________________</w:t>
      </w:r>
      <w:r w:rsidRP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E2328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Marks:____    /30</w:t>
      </w:r>
      <w:r w:rsidRP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</w:t>
      </w:r>
    </w:p>
    <w:p w:rsidR="00230C6C" w:rsidRDefault="00CB485F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DB597D">
        <w:rPr>
          <w:rFonts w:ascii="Arial" w:hAnsi="Arial" w:cs="Arial"/>
          <w:b/>
          <w:bCs/>
          <w:sz w:val="24"/>
          <w:szCs w:val="24"/>
        </w:rPr>
        <w:t>.      [</w:t>
      </w:r>
      <w:r w:rsidR="00776CF8">
        <w:rPr>
          <w:rFonts w:ascii="Arial" w:hAnsi="Arial" w:cs="Arial"/>
          <w:b/>
          <w:bCs/>
          <w:sz w:val="24"/>
          <w:szCs w:val="24"/>
        </w:rPr>
        <w:t>8</w:t>
      </w:r>
      <w:r w:rsidR="00230C6C" w:rsidRPr="00DB597D">
        <w:rPr>
          <w:rFonts w:ascii="Arial" w:hAnsi="Arial" w:cs="Arial"/>
          <w:b/>
          <w:bCs/>
          <w:sz w:val="24"/>
          <w:szCs w:val="24"/>
        </w:rPr>
        <w:t xml:space="preserve"> marks</w:t>
      </w:r>
      <w:r w:rsidR="00FC3739">
        <w:rPr>
          <w:rFonts w:ascii="Arial" w:hAnsi="Arial" w:cs="Arial"/>
          <w:b/>
          <w:bCs/>
          <w:sz w:val="24"/>
          <w:szCs w:val="24"/>
        </w:rPr>
        <w:t>: 2</w:t>
      </w:r>
      <w:r w:rsidR="00DB597D">
        <w:rPr>
          <w:rFonts w:ascii="Arial" w:hAnsi="Arial" w:cs="Arial"/>
          <w:b/>
          <w:bCs/>
          <w:sz w:val="24"/>
          <w:szCs w:val="24"/>
        </w:rPr>
        <w:t>,</w:t>
      </w:r>
      <w:r w:rsidR="00FC3739">
        <w:rPr>
          <w:rFonts w:ascii="Arial" w:hAnsi="Arial" w:cs="Arial"/>
          <w:b/>
          <w:bCs/>
          <w:sz w:val="24"/>
          <w:szCs w:val="24"/>
        </w:rPr>
        <w:t xml:space="preserve"> 2</w:t>
      </w:r>
      <w:r w:rsidR="00520F52">
        <w:rPr>
          <w:rFonts w:ascii="Arial" w:hAnsi="Arial" w:cs="Arial"/>
          <w:b/>
          <w:bCs/>
          <w:sz w:val="24"/>
          <w:szCs w:val="24"/>
        </w:rPr>
        <w:t xml:space="preserve">, </w:t>
      </w:r>
      <w:r w:rsidR="00DD2D5F">
        <w:rPr>
          <w:rFonts w:ascii="Arial" w:hAnsi="Arial" w:cs="Arial"/>
          <w:b/>
          <w:bCs/>
          <w:sz w:val="24"/>
          <w:szCs w:val="24"/>
        </w:rPr>
        <w:t>2</w:t>
      </w:r>
      <w:r w:rsidR="00776CF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gramStart"/>
      <w:r w:rsidR="00776CF8">
        <w:rPr>
          <w:rFonts w:ascii="Arial" w:hAnsi="Arial" w:cs="Arial"/>
          <w:b/>
          <w:bCs/>
          <w:sz w:val="24"/>
          <w:szCs w:val="24"/>
        </w:rPr>
        <w:t>2</w:t>
      </w:r>
      <w:proofErr w:type="gramEnd"/>
      <w:r w:rsidR="00DD2D5F">
        <w:rPr>
          <w:rFonts w:ascii="Arial" w:hAnsi="Arial" w:cs="Arial"/>
          <w:b/>
          <w:bCs/>
          <w:sz w:val="24"/>
          <w:szCs w:val="24"/>
        </w:rPr>
        <w:t>]</w:t>
      </w:r>
      <w:r w:rsidR="00776CF8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Mrs </w:t>
      </w:r>
      <w:proofErr w:type="spellStart"/>
      <w:r>
        <w:rPr>
          <w:rFonts w:ascii="Arial" w:hAnsi="Arial" w:cs="Arial"/>
          <w:bCs/>
          <w:sz w:val="24"/>
          <w:szCs w:val="24"/>
        </w:rPr>
        <w:t>Mazzart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teache</w:t>
      </w:r>
      <w:r w:rsidR="006602A6">
        <w:rPr>
          <w:rFonts w:ascii="Arial" w:hAnsi="Arial" w:cs="Arial"/>
          <w:bCs/>
          <w:sz w:val="24"/>
          <w:szCs w:val="24"/>
        </w:rPr>
        <w:t>s M</w:t>
      </w:r>
      <w:r>
        <w:rPr>
          <w:rFonts w:ascii="Arial" w:hAnsi="Arial" w:cs="Arial"/>
          <w:bCs/>
          <w:sz w:val="24"/>
          <w:szCs w:val="24"/>
        </w:rPr>
        <w:t>usic and Mathematics. She wishes to investigate the claim that mathematical competence and music competence are related. Together with some of her students, they design a statistical investigation to study this claim.</w:t>
      </w: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a) State a possible response and explanatory variable for the investigation. </w:t>
      </w: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b) Describe the data that need to be collected and how the data is to be collected.</w:t>
      </w: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A276B" w:rsidRDefault="001A276B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c) Describe how you would display and analyse the data.</w:t>
      </w: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A276B" w:rsidRDefault="001A276B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1A276B" w:rsidRDefault="001A276B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d) Describe how you would interpret the data you analysed.</w:t>
      </w:r>
    </w:p>
    <w:p w:rsidR="00776CF8" w:rsidRDefault="00776CF8" w:rsidP="00230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B597D" w:rsidRDefault="00DB597D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DB597D" w:rsidRDefault="00DB597D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DD2D5F" w:rsidRDefault="00DD2D5F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3613BC" w:rsidRDefault="003613BC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FC3739" w:rsidRPr="005C5A68" w:rsidRDefault="00B3536F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b/>
          <w:sz w:val="24"/>
          <w:szCs w:val="24"/>
        </w:rPr>
      </w:pPr>
      <w:r w:rsidRPr="005C5A68">
        <w:rPr>
          <w:rFonts w:ascii="Arial" w:eastAsia="ArialMT" w:hAnsi="Arial" w:cs="Arial"/>
          <w:b/>
          <w:sz w:val="24"/>
          <w:szCs w:val="24"/>
        </w:rPr>
        <w:lastRenderedPageBreak/>
        <w:t>2.         [2 marks]</w:t>
      </w:r>
    </w:p>
    <w:p w:rsidR="00B3536F" w:rsidRDefault="00B3536F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The linear relationship between two variables, x and y, is described as negative. The least squares regression line has equation y=</w:t>
      </w:r>
      <w:proofErr w:type="spellStart"/>
      <w:r w:rsidRPr="00FF5583">
        <w:rPr>
          <w:rFonts w:ascii="Arial" w:eastAsia="ArialMT" w:hAnsi="Arial" w:cs="Arial"/>
          <w:i/>
          <w:sz w:val="24"/>
          <w:szCs w:val="24"/>
        </w:rPr>
        <w:t>a</w:t>
      </w:r>
      <w:r>
        <w:rPr>
          <w:rFonts w:ascii="Arial" w:eastAsia="ArialMT" w:hAnsi="Arial" w:cs="Arial"/>
          <w:sz w:val="24"/>
          <w:szCs w:val="24"/>
        </w:rPr>
        <w:t>+</w:t>
      </w:r>
      <w:r w:rsidRPr="00FF5583">
        <w:rPr>
          <w:rFonts w:ascii="Arial" w:eastAsia="ArialMT" w:hAnsi="Arial" w:cs="Arial"/>
          <w:i/>
          <w:sz w:val="24"/>
          <w:szCs w:val="24"/>
        </w:rPr>
        <w:t>b</w:t>
      </w:r>
      <w:r>
        <w:rPr>
          <w:rFonts w:ascii="Arial" w:eastAsia="ArialMT" w:hAnsi="Arial" w:cs="Arial"/>
          <w:sz w:val="24"/>
          <w:szCs w:val="24"/>
        </w:rPr>
        <w:t>x</w:t>
      </w:r>
      <w:proofErr w:type="spellEnd"/>
      <w:r>
        <w:rPr>
          <w:rFonts w:ascii="Arial" w:eastAsia="ArialMT" w:hAnsi="Arial" w:cs="Arial"/>
          <w:sz w:val="24"/>
          <w:szCs w:val="24"/>
        </w:rPr>
        <w:t>.</w:t>
      </w:r>
    </w:p>
    <w:p w:rsidR="00B3536F" w:rsidRDefault="00B3536F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Determine with reasons which of the following statement(s) must be true.</w:t>
      </w:r>
    </w:p>
    <w:p w:rsidR="00B3536F" w:rsidRDefault="00B3536F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B3536F" w:rsidRDefault="00B3536F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a) Both </w:t>
      </w:r>
      <w:r w:rsidRPr="00FF5583">
        <w:rPr>
          <w:rFonts w:ascii="Arial" w:eastAsia="ArialMT" w:hAnsi="Arial" w:cs="Arial"/>
          <w:i/>
          <w:sz w:val="24"/>
          <w:szCs w:val="24"/>
        </w:rPr>
        <w:t>a</w:t>
      </w:r>
      <w:r>
        <w:rPr>
          <w:rFonts w:ascii="Arial" w:eastAsia="ArialMT" w:hAnsi="Arial" w:cs="Arial"/>
          <w:sz w:val="24"/>
          <w:szCs w:val="24"/>
        </w:rPr>
        <w:t xml:space="preserve"> and </w:t>
      </w:r>
      <w:r w:rsidRPr="00FF5583">
        <w:rPr>
          <w:rFonts w:ascii="Arial" w:eastAsia="ArialMT" w:hAnsi="Arial" w:cs="Arial"/>
          <w:i/>
          <w:sz w:val="24"/>
          <w:szCs w:val="24"/>
        </w:rPr>
        <w:t>b</w:t>
      </w:r>
      <w:r>
        <w:rPr>
          <w:rFonts w:ascii="Arial" w:eastAsia="ArialMT" w:hAnsi="Arial" w:cs="Arial"/>
          <w:sz w:val="24"/>
          <w:szCs w:val="24"/>
        </w:rPr>
        <w:t xml:space="preserve"> must be positive</w:t>
      </w:r>
    </w:p>
    <w:p w:rsidR="00B3536F" w:rsidRDefault="00B3536F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b) Both </w:t>
      </w:r>
      <w:r w:rsidRPr="00FF5583">
        <w:rPr>
          <w:rFonts w:ascii="Arial" w:eastAsia="ArialMT" w:hAnsi="Arial" w:cs="Arial"/>
          <w:i/>
          <w:sz w:val="24"/>
          <w:szCs w:val="24"/>
        </w:rPr>
        <w:t>a</w:t>
      </w:r>
      <w:r>
        <w:rPr>
          <w:rFonts w:ascii="Arial" w:eastAsia="ArialMT" w:hAnsi="Arial" w:cs="Arial"/>
          <w:sz w:val="24"/>
          <w:szCs w:val="24"/>
        </w:rPr>
        <w:t xml:space="preserve"> and </w:t>
      </w:r>
      <w:r w:rsidRPr="00FF5583">
        <w:rPr>
          <w:rFonts w:ascii="Arial" w:eastAsia="ArialMT" w:hAnsi="Arial" w:cs="Arial"/>
          <w:i/>
          <w:sz w:val="24"/>
          <w:szCs w:val="24"/>
        </w:rPr>
        <w:t>b</w:t>
      </w:r>
      <w:r>
        <w:rPr>
          <w:rFonts w:ascii="Arial" w:eastAsia="ArialMT" w:hAnsi="Arial" w:cs="Arial"/>
          <w:sz w:val="24"/>
          <w:szCs w:val="24"/>
        </w:rPr>
        <w:t xml:space="preserve"> must be negative</w:t>
      </w:r>
    </w:p>
    <w:p w:rsidR="00B3536F" w:rsidRDefault="00B3536F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c) </w:t>
      </w:r>
      <w:proofErr w:type="gramStart"/>
      <w:r w:rsidRPr="00FF5583">
        <w:rPr>
          <w:rFonts w:ascii="Arial" w:eastAsia="ArialMT" w:hAnsi="Arial" w:cs="Arial"/>
          <w:i/>
          <w:sz w:val="24"/>
          <w:szCs w:val="24"/>
        </w:rPr>
        <w:t>a</w:t>
      </w:r>
      <w:proofErr w:type="gramEnd"/>
      <w:r>
        <w:rPr>
          <w:rFonts w:ascii="Arial" w:eastAsia="ArialMT" w:hAnsi="Arial" w:cs="Arial"/>
          <w:sz w:val="24"/>
          <w:szCs w:val="24"/>
        </w:rPr>
        <w:t xml:space="preserve"> must be positive</w:t>
      </w:r>
    </w:p>
    <w:p w:rsidR="00B3536F" w:rsidRDefault="00B3536F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d) </w:t>
      </w:r>
      <w:proofErr w:type="gramStart"/>
      <w:r w:rsidRPr="00FF5583">
        <w:rPr>
          <w:rFonts w:ascii="Arial" w:eastAsia="ArialMT" w:hAnsi="Arial" w:cs="Arial"/>
          <w:i/>
          <w:sz w:val="24"/>
          <w:szCs w:val="24"/>
        </w:rPr>
        <w:t>a</w:t>
      </w:r>
      <w:proofErr w:type="gramEnd"/>
      <w:r>
        <w:rPr>
          <w:rFonts w:ascii="Arial" w:eastAsia="ArialMT" w:hAnsi="Arial" w:cs="Arial"/>
          <w:sz w:val="24"/>
          <w:szCs w:val="24"/>
        </w:rPr>
        <w:t xml:space="preserve"> must be negative</w:t>
      </w:r>
    </w:p>
    <w:p w:rsidR="00B3536F" w:rsidRDefault="00B3536F" w:rsidP="00230C6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 xml:space="preserve">e) </w:t>
      </w:r>
      <w:proofErr w:type="gramStart"/>
      <w:r w:rsidRPr="00FF5583">
        <w:rPr>
          <w:rFonts w:ascii="Arial" w:eastAsia="ArialMT" w:hAnsi="Arial" w:cs="Arial"/>
          <w:i/>
          <w:sz w:val="24"/>
          <w:szCs w:val="24"/>
        </w:rPr>
        <w:t>b</w:t>
      </w:r>
      <w:proofErr w:type="gramEnd"/>
      <w:r>
        <w:rPr>
          <w:rFonts w:ascii="Arial" w:eastAsia="ArialMT" w:hAnsi="Arial" w:cs="Arial"/>
          <w:sz w:val="24"/>
          <w:szCs w:val="24"/>
        </w:rPr>
        <w:t xml:space="preserve"> must be negative</w:t>
      </w:r>
    </w:p>
    <w:p w:rsidR="003613BC" w:rsidRDefault="003613BC" w:rsidP="00B3536F">
      <w:pPr>
        <w:pStyle w:val="QNum"/>
        <w:rPr>
          <w:rFonts w:cs="Arial"/>
          <w:sz w:val="24"/>
        </w:rPr>
      </w:pPr>
    </w:p>
    <w:p w:rsidR="003613BC" w:rsidRDefault="003613BC" w:rsidP="00B3536F">
      <w:pPr>
        <w:pStyle w:val="QNum"/>
        <w:rPr>
          <w:rFonts w:cs="Arial"/>
          <w:sz w:val="24"/>
        </w:rPr>
      </w:pPr>
    </w:p>
    <w:p w:rsidR="003613BC" w:rsidRDefault="003613BC" w:rsidP="00B3536F">
      <w:pPr>
        <w:pStyle w:val="QNum"/>
        <w:rPr>
          <w:rFonts w:cs="Arial"/>
          <w:sz w:val="24"/>
        </w:rPr>
      </w:pPr>
    </w:p>
    <w:p w:rsidR="003613BC" w:rsidRDefault="003613BC" w:rsidP="00B3536F">
      <w:pPr>
        <w:pStyle w:val="QNum"/>
        <w:rPr>
          <w:rFonts w:cs="Arial"/>
          <w:sz w:val="24"/>
        </w:rPr>
      </w:pPr>
    </w:p>
    <w:p w:rsidR="003613BC" w:rsidRDefault="003613BC" w:rsidP="00B3536F">
      <w:pPr>
        <w:pStyle w:val="QNum"/>
        <w:rPr>
          <w:rFonts w:cs="Arial"/>
          <w:sz w:val="24"/>
        </w:rPr>
      </w:pPr>
    </w:p>
    <w:p w:rsidR="003613BC" w:rsidRDefault="003613BC" w:rsidP="00B3536F">
      <w:pPr>
        <w:pStyle w:val="QNum"/>
        <w:rPr>
          <w:rFonts w:cs="Arial"/>
          <w:sz w:val="24"/>
        </w:rPr>
      </w:pPr>
    </w:p>
    <w:p w:rsidR="00B3536F" w:rsidRPr="007373C7" w:rsidRDefault="00C250BA" w:rsidP="00B3536F">
      <w:pPr>
        <w:pStyle w:val="QNum"/>
        <w:rPr>
          <w:rFonts w:cs="Arial"/>
          <w:sz w:val="24"/>
        </w:rPr>
      </w:pPr>
      <w:r>
        <w:rPr>
          <w:rFonts w:cs="Arial"/>
          <w:sz w:val="24"/>
        </w:rPr>
        <w:t>3</w:t>
      </w:r>
      <w:r w:rsidR="00E2328F">
        <w:rPr>
          <w:rFonts w:cs="Arial"/>
          <w:sz w:val="24"/>
        </w:rPr>
        <w:t>.         [6</w:t>
      </w:r>
      <w:r w:rsidR="00FF55F8" w:rsidRPr="007373C7">
        <w:rPr>
          <w:rFonts w:cs="Arial"/>
          <w:sz w:val="24"/>
        </w:rPr>
        <w:t xml:space="preserve"> marks: 1, 1, 2, </w:t>
      </w:r>
      <w:proofErr w:type="gramStart"/>
      <w:r w:rsidR="00FF55F8" w:rsidRPr="007373C7">
        <w:rPr>
          <w:rFonts w:cs="Arial"/>
          <w:sz w:val="24"/>
        </w:rPr>
        <w:t>2</w:t>
      </w:r>
      <w:proofErr w:type="gramEnd"/>
      <w:r w:rsidR="00FF55F8" w:rsidRPr="007373C7">
        <w:rPr>
          <w:rFonts w:cs="Arial"/>
          <w:sz w:val="24"/>
        </w:rPr>
        <w:t>]</w:t>
      </w:r>
    </w:p>
    <w:p w:rsidR="00B3536F" w:rsidRPr="007373C7" w:rsidRDefault="00B3536F" w:rsidP="00B3536F">
      <w:pPr>
        <w:rPr>
          <w:rFonts w:ascii="Arial" w:hAnsi="Arial" w:cs="Arial"/>
          <w:sz w:val="24"/>
          <w:szCs w:val="24"/>
        </w:rPr>
      </w:pPr>
      <w:r w:rsidRPr="007373C7">
        <w:rPr>
          <w:rFonts w:ascii="Arial" w:hAnsi="Arial" w:cs="Arial"/>
          <w:sz w:val="24"/>
          <w:szCs w:val="24"/>
        </w:rPr>
        <w:t>The worldwide consumption of coal (in billion tonnes of oil equivalent, BTOE) is shown in the graph below from 1965 until 2010. A billion is one thousand million.</w:t>
      </w:r>
    </w:p>
    <w:p w:rsidR="00B3536F" w:rsidRPr="007373C7" w:rsidRDefault="00B3536F" w:rsidP="007373C7">
      <w:pPr>
        <w:pStyle w:val="PartA"/>
        <w:ind w:left="720" w:hanging="720"/>
        <w:jc w:val="center"/>
        <w:rPr>
          <w:rFonts w:cs="Arial"/>
          <w:sz w:val="24"/>
        </w:rPr>
      </w:pPr>
      <w:r w:rsidRPr="007373C7">
        <w:rPr>
          <w:rFonts w:cs="Arial"/>
          <w:sz w:val="24"/>
        </w:rPr>
        <w:object w:dxaOrig="8807" w:dyaOrig="5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75pt;height:271.1pt" o:ole="">
            <v:imagedata r:id="rId9" o:title=""/>
          </v:shape>
          <o:OLEObject Type="Embed" ProgID="FXDraw.Graphic" ShapeID="_x0000_i1025" DrawAspect="Content" ObjectID="_1540097735" r:id="rId10"/>
        </w:object>
      </w:r>
    </w:p>
    <w:p w:rsidR="00B3536F" w:rsidRPr="007373C7" w:rsidRDefault="00B3536F" w:rsidP="007373C7">
      <w:pPr>
        <w:pStyle w:val="PartA"/>
        <w:ind w:left="720" w:hanging="720"/>
        <w:rPr>
          <w:rFonts w:cs="Arial"/>
          <w:sz w:val="24"/>
        </w:rPr>
      </w:pPr>
      <w:r w:rsidRPr="007373C7">
        <w:rPr>
          <w:rFonts w:cs="Arial"/>
          <w:sz w:val="24"/>
        </w:rPr>
        <w:t>(a)</w:t>
      </w:r>
      <w:r w:rsidRPr="007373C7">
        <w:rPr>
          <w:rFonts w:cs="Arial"/>
          <w:sz w:val="24"/>
        </w:rPr>
        <w:tab/>
        <w:t>Use the graph to estimate the worldwide consumption of coal in 2005 in</w:t>
      </w:r>
    </w:p>
    <w:p w:rsidR="00B3536F" w:rsidRPr="007373C7" w:rsidRDefault="00B3536F" w:rsidP="00B3536F">
      <w:pPr>
        <w:pStyle w:val="PartAI"/>
        <w:rPr>
          <w:rFonts w:cs="Arial"/>
          <w:sz w:val="24"/>
          <w:szCs w:val="24"/>
        </w:rPr>
      </w:pPr>
      <w:proofErr w:type="gramStart"/>
      <w:r w:rsidRPr="007373C7">
        <w:rPr>
          <w:rFonts w:cs="Arial"/>
          <w:sz w:val="24"/>
          <w:szCs w:val="24"/>
        </w:rPr>
        <w:t>billion</w:t>
      </w:r>
      <w:proofErr w:type="gramEnd"/>
      <w:r w:rsidRPr="007373C7">
        <w:rPr>
          <w:rFonts w:cs="Arial"/>
          <w:sz w:val="24"/>
          <w:szCs w:val="24"/>
        </w:rPr>
        <w:t xml:space="preserve"> tonnes of oil equivalent.</w:t>
      </w:r>
      <w:r w:rsidR="007373C7">
        <w:rPr>
          <w:rFonts w:cs="Arial"/>
          <w:sz w:val="24"/>
          <w:szCs w:val="24"/>
        </w:rPr>
        <w:tab/>
      </w:r>
    </w:p>
    <w:p w:rsidR="00B3536F" w:rsidRPr="007373C7" w:rsidRDefault="00B3536F" w:rsidP="00B3536F">
      <w:pPr>
        <w:pStyle w:val="PartAI"/>
        <w:rPr>
          <w:rFonts w:cs="Arial"/>
          <w:sz w:val="24"/>
          <w:szCs w:val="24"/>
        </w:rPr>
      </w:pPr>
    </w:p>
    <w:p w:rsidR="00B3536F" w:rsidRPr="007373C7" w:rsidRDefault="00B3536F" w:rsidP="00B3536F">
      <w:pPr>
        <w:pStyle w:val="PartAI"/>
        <w:rPr>
          <w:rFonts w:cs="Arial"/>
          <w:sz w:val="24"/>
          <w:szCs w:val="24"/>
        </w:rPr>
      </w:pPr>
    </w:p>
    <w:p w:rsidR="00B3536F" w:rsidRPr="007373C7" w:rsidRDefault="00B3536F" w:rsidP="00B3536F">
      <w:pPr>
        <w:pStyle w:val="PartAI"/>
        <w:rPr>
          <w:rFonts w:cs="Arial"/>
          <w:sz w:val="24"/>
          <w:szCs w:val="24"/>
        </w:rPr>
      </w:pPr>
    </w:p>
    <w:p w:rsidR="00C250BA" w:rsidRDefault="00B3536F" w:rsidP="007373C7">
      <w:pPr>
        <w:pStyle w:val="PartA"/>
        <w:ind w:left="720" w:hanging="720"/>
        <w:rPr>
          <w:rFonts w:cs="Arial"/>
          <w:sz w:val="24"/>
        </w:rPr>
      </w:pPr>
      <w:r w:rsidRPr="007373C7">
        <w:rPr>
          <w:rFonts w:cs="Arial"/>
          <w:sz w:val="24"/>
        </w:rPr>
        <w:t>(b)</w:t>
      </w:r>
      <w:r w:rsidRPr="007373C7">
        <w:rPr>
          <w:rFonts w:cs="Arial"/>
          <w:sz w:val="24"/>
        </w:rPr>
        <w:tab/>
        <w:t>Add a trend line to the scatterplot</w:t>
      </w:r>
      <w:r w:rsidR="007373C7">
        <w:rPr>
          <w:rFonts w:cs="Arial"/>
          <w:sz w:val="24"/>
        </w:rPr>
        <w:t>.</w:t>
      </w:r>
    </w:p>
    <w:p w:rsidR="00C250BA" w:rsidRDefault="00C250BA" w:rsidP="007373C7">
      <w:pPr>
        <w:pStyle w:val="PartA"/>
        <w:ind w:left="720" w:hanging="720"/>
        <w:rPr>
          <w:rFonts w:cs="Arial"/>
          <w:sz w:val="24"/>
        </w:rPr>
      </w:pPr>
    </w:p>
    <w:p w:rsidR="00B3536F" w:rsidRPr="007373C7" w:rsidRDefault="00B3536F" w:rsidP="007373C7">
      <w:pPr>
        <w:pStyle w:val="PartA"/>
        <w:ind w:left="720" w:hanging="720"/>
        <w:rPr>
          <w:rFonts w:cs="Arial"/>
          <w:sz w:val="24"/>
        </w:rPr>
      </w:pPr>
    </w:p>
    <w:p w:rsidR="00B3536F" w:rsidRPr="007373C7" w:rsidRDefault="00B3536F" w:rsidP="007373C7">
      <w:pPr>
        <w:pStyle w:val="PartA"/>
        <w:ind w:left="720" w:hanging="720"/>
        <w:rPr>
          <w:rFonts w:cs="Arial"/>
          <w:sz w:val="24"/>
        </w:rPr>
      </w:pPr>
    </w:p>
    <w:p w:rsidR="00B3536F" w:rsidRPr="007373C7" w:rsidRDefault="00B3536F" w:rsidP="007373C7">
      <w:pPr>
        <w:pStyle w:val="PartA"/>
        <w:ind w:left="720" w:hanging="720"/>
        <w:rPr>
          <w:rFonts w:cs="Arial"/>
          <w:sz w:val="24"/>
        </w:rPr>
      </w:pPr>
      <w:r w:rsidRPr="007373C7">
        <w:rPr>
          <w:rFonts w:cs="Arial"/>
          <w:sz w:val="24"/>
        </w:rPr>
        <w:t>(c)</w:t>
      </w:r>
      <w:r w:rsidRPr="007373C7">
        <w:rPr>
          <w:rFonts w:cs="Arial"/>
          <w:sz w:val="24"/>
        </w:rPr>
        <w:tab/>
        <w:t>Estimate the worldwide consumption of coal in</w:t>
      </w:r>
    </w:p>
    <w:p w:rsidR="00B3536F" w:rsidRPr="007373C7" w:rsidRDefault="00B3536F" w:rsidP="007373C7">
      <w:pPr>
        <w:pStyle w:val="PartA"/>
        <w:ind w:left="720" w:hanging="720"/>
        <w:rPr>
          <w:rFonts w:cs="Arial"/>
          <w:sz w:val="24"/>
        </w:rPr>
      </w:pPr>
    </w:p>
    <w:p w:rsidR="00B3536F" w:rsidRPr="007373C7" w:rsidRDefault="007373C7" w:rsidP="00B3536F">
      <w:pPr>
        <w:pStyle w:val="PartAI"/>
        <w:rPr>
          <w:rFonts w:cs="Arial"/>
          <w:sz w:val="24"/>
          <w:szCs w:val="24"/>
        </w:rPr>
      </w:pPr>
      <w:bookmarkStart w:id="0" w:name="OLE_LINK1"/>
      <w:bookmarkStart w:id="1" w:name="OLE_LINK2"/>
      <w:r>
        <w:rPr>
          <w:rFonts w:cs="Arial"/>
          <w:sz w:val="24"/>
          <w:szCs w:val="24"/>
        </w:rPr>
        <w:t>(i)</w:t>
      </w:r>
      <w:r>
        <w:rPr>
          <w:rFonts w:cs="Arial"/>
          <w:sz w:val="24"/>
          <w:szCs w:val="24"/>
        </w:rPr>
        <w:tab/>
        <w:t>1960.</w:t>
      </w:r>
      <w:r>
        <w:rPr>
          <w:rFonts w:cs="Arial"/>
          <w:sz w:val="24"/>
          <w:szCs w:val="24"/>
        </w:rPr>
        <w:tab/>
      </w:r>
    </w:p>
    <w:bookmarkEnd w:id="0"/>
    <w:bookmarkEnd w:id="1"/>
    <w:p w:rsidR="00B3536F" w:rsidRPr="007373C7" w:rsidRDefault="00B3536F" w:rsidP="00B3536F">
      <w:pPr>
        <w:pStyle w:val="PartAI"/>
        <w:rPr>
          <w:rFonts w:cs="Arial"/>
          <w:sz w:val="24"/>
          <w:szCs w:val="24"/>
        </w:rPr>
      </w:pPr>
    </w:p>
    <w:p w:rsidR="00B3536F" w:rsidRPr="007373C7" w:rsidRDefault="00B3536F" w:rsidP="00B3536F">
      <w:pPr>
        <w:pStyle w:val="PartAI"/>
        <w:rPr>
          <w:rFonts w:cs="Arial"/>
          <w:sz w:val="24"/>
          <w:szCs w:val="24"/>
        </w:rPr>
      </w:pPr>
    </w:p>
    <w:p w:rsidR="00B3536F" w:rsidRPr="007373C7" w:rsidRDefault="007373C7" w:rsidP="00B3536F">
      <w:pPr>
        <w:pStyle w:val="PartAI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(ii)</w:t>
      </w:r>
      <w:r>
        <w:rPr>
          <w:rFonts w:cs="Arial"/>
          <w:sz w:val="24"/>
          <w:szCs w:val="24"/>
        </w:rPr>
        <w:tab/>
        <w:t xml:space="preserve">2030. </w:t>
      </w:r>
      <w:r>
        <w:rPr>
          <w:rFonts w:cs="Arial"/>
          <w:sz w:val="24"/>
          <w:szCs w:val="24"/>
        </w:rPr>
        <w:tab/>
      </w:r>
    </w:p>
    <w:p w:rsidR="00B3536F" w:rsidRPr="007373C7" w:rsidRDefault="00B3536F" w:rsidP="00B3536F">
      <w:pPr>
        <w:pStyle w:val="PartAI"/>
        <w:rPr>
          <w:rFonts w:cs="Arial"/>
          <w:sz w:val="24"/>
          <w:szCs w:val="24"/>
        </w:rPr>
      </w:pPr>
    </w:p>
    <w:p w:rsidR="00B3536F" w:rsidRPr="007373C7" w:rsidRDefault="00B3536F" w:rsidP="00B3536F">
      <w:pPr>
        <w:pStyle w:val="PartAI"/>
        <w:rPr>
          <w:rFonts w:cs="Arial"/>
          <w:sz w:val="24"/>
          <w:szCs w:val="24"/>
        </w:rPr>
      </w:pPr>
    </w:p>
    <w:p w:rsidR="00B3536F" w:rsidRPr="007373C7" w:rsidRDefault="00B3536F" w:rsidP="007373C7">
      <w:pPr>
        <w:pStyle w:val="PartA"/>
        <w:ind w:left="720" w:hanging="720"/>
        <w:rPr>
          <w:rFonts w:cs="Arial"/>
          <w:sz w:val="24"/>
        </w:rPr>
      </w:pPr>
    </w:p>
    <w:p w:rsidR="00B3536F" w:rsidRPr="007373C7" w:rsidRDefault="00B3536F" w:rsidP="007373C7">
      <w:pPr>
        <w:pStyle w:val="PartA"/>
        <w:ind w:left="720" w:hanging="720"/>
        <w:rPr>
          <w:rFonts w:cs="Arial"/>
          <w:sz w:val="24"/>
        </w:rPr>
      </w:pPr>
      <w:r w:rsidRPr="007373C7">
        <w:rPr>
          <w:rFonts w:cs="Arial"/>
          <w:sz w:val="24"/>
        </w:rPr>
        <w:t>(d)</w:t>
      </w:r>
      <w:r w:rsidRPr="007373C7">
        <w:rPr>
          <w:rFonts w:cs="Arial"/>
          <w:sz w:val="24"/>
        </w:rPr>
        <w:tab/>
        <w:t xml:space="preserve">Which estimate in (c) is more reliable? Explain </w:t>
      </w:r>
      <w:r w:rsidR="007373C7">
        <w:rPr>
          <w:rFonts w:cs="Arial"/>
          <w:sz w:val="24"/>
        </w:rPr>
        <w:t>your reasoning.</w:t>
      </w:r>
      <w:r w:rsidR="007373C7">
        <w:rPr>
          <w:rFonts w:cs="Arial"/>
          <w:sz w:val="24"/>
        </w:rPr>
        <w:tab/>
      </w:r>
    </w:p>
    <w:p w:rsidR="00691F4A" w:rsidRDefault="00691F4A" w:rsidP="00AF78D8">
      <w:pPr>
        <w:pStyle w:val="NL"/>
        <w:spacing w:before="120"/>
        <w:rPr>
          <w:rFonts w:ascii="Arial" w:hAnsi="Arial" w:cs="Arial"/>
          <w:b/>
          <w:sz w:val="24"/>
          <w:szCs w:val="24"/>
        </w:rPr>
      </w:pPr>
    </w:p>
    <w:p w:rsidR="003613BC" w:rsidRDefault="003613BC" w:rsidP="00AF78D8">
      <w:pPr>
        <w:pStyle w:val="NL"/>
        <w:spacing w:before="120"/>
        <w:rPr>
          <w:rFonts w:ascii="Arial" w:hAnsi="Arial" w:cs="Arial"/>
          <w:b/>
          <w:sz w:val="24"/>
          <w:szCs w:val="24"/>
        </w:rPr>
      </w:pPr>
    </w:p>
    <w:p w:rsidR="003613BC" w:rsidRDefault="003613BC" w:rsidP="00AF78D8">
      <w:pPr>
        <w:pStyle w:val="NL"/>
        <w:spacing w:before="120"/>
        <w:rPr>
          <w:rFonts w:ascii="Arial" w:hAnsi="Arial" w:cs="Arial"/>
          <w:b/>
          <w:sz w:val="24"/>
          <w:szCs w:val="24"/>
        </w:rPr>
      </w:pPr>
    </w:p>
    <w:p w:rsidR="003613BC" w:rsidRDefault="003613BC" w:rsidP="00AF78D8">
      <w:pPr>
        <w:pStyle w:val="NL"/>
        <w:spacing w:before="120"/>
        <w:rPr>
          <w:rFonts w:ascii="Arial" w:hAnsi="Arial" w:cs="Arial"/>
          <w:b/>
          <w:sz w:val="24"/>
          <w:szCs w:val="24"/>
        </w:rPr>
      </w:pPr>
    </w:p>
    <w:p w:rsidR="003613BC" w:rsidRDefault="003613BC" w:rsidP="00AF78D8">
      <w:pPr>
        <w:pStyle w:val="NL"/>
        <w:spacing w:before="120"/>
        <w:rPr>
          <w:rFonts w:ascii="Arial" w:hAnsi="Arial" w:cs="Arial"/>
          <w:b/>
          <w:sz w:val="24"/>
          <w:szCs w:val="24"/>
        </w:rPr>
      </w:pPr>
    </w:p>
    <w:p w:rsidR="00AF78D8" w:rsidRPr="006858B9" w:rsidRDefault="00C250BA" w:rsidP="00AF78D8">
      <w:pPr>
        <w:pStyle w:val="NL"/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2F2FA0">
        <w:rPr>
          <w:rFonts w:ascii="Arial" w:hAnsi="Arial" w:cs="Arial"/>
          <w:b/>
          <w:sz w:val="24"/>
          <w:szCs w:val="24"/>
        </w:rPr>
        <w:t>)</w:t>
      </w:r>
      <w:r w:rsidR="006858B9" w:rsidRPr="006858B9">
        <w:rPr>
          <w:rFonts w:ascii="Arial" w:hAnsi="Arial" w:cs="Arial"/>
          <w:b/>
          <w:sz w:val="24"/>
          <w:szCs w:val="24"/>
        </w:rPr>
        <w:t xml:space="preserve">     </w:t>
      </w:r>
      <w:r w:rsidR="00DB0EF5">
        <w:rPr>
          <w:rFonts w:ascii="Arial" w:hAnsi="Arial" w:cs="Arial"/>
          <w:b/>
          <w:sz w:val="24"/>
          <w:szCs w:val="24"/>
        </w:rPr>
        <w:t xml:space="preserve">    </w:t>
      </w:r>
      <w:r w:rsidR="006858B9" w:rsidRPr="006858B9">
        <w:rPr>
          <w:rFonts w:ascii="Arial" w:hAnsi="Arial" w:cs="Arial"/>
          <w:b/>
          <w:sz w:val="24"/>
          <w:szCs w:val="24"/>
        </w:rPr>
        <w:t>[8 marks]</w:t>
      </w:r>
      <w:r w:rsidR="007373C7">
        <w:rPr>
          <w:rFonts w:ascii="Arial" w:hAnsi="Arial" w:cs="Arial"/>
          <w:b/>
          <w:sz w:val="24"/>
          <w:szCs w:val="24"/>
        </w:rPr>
        <w:t xml:space="preserve"> </w:t>
      </w:r>
    </w:p>
    <w:p w:rsidR="000476F0" w:rsidRDefault="000476F0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the explanatory variable and response variable for each of the following:</w:t>
      </w:r>
    </w:p>
    <w:p w:rsidR="000476F0" w:rsidRDefault="000476F0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FF55F8">
        <w:rPr>
          <w:rFonts w:ascii="Arial" w:hAnsi="Arial" w:cs="Arial"/>
          <w:sz w:val="24"/>
          <w:szCs w:val="24"/>
        </w:rPr>
        <w:t xml:space="preserve"> Arm length and height.</w:t>
      </w:r>
    </w:p>
    <w:p w:rsidR="0034249E" w:rsidRDefault="0034249E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0761A">
        <w:rPr>
          <w:rFonts w:ascii="Arial" w:hAnsi="Arial" w:cs="Arial"/>
          <w:sz w:val="24"/>
          <w:szCs w:val="24"/>
        </w:rPr>
        <w:t xml:space="preserve"> </w:t>
      </w:r>
      <w:r w:rsidR="000476F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xplanatory variable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</w:t>
      </w:r>
    </w:p>
    <w:p w:rsidR="0034249E" w:rsidRDefault="0034249E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0476F0" w:rsidRDefault="0034249E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076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 w:rsidR="000476F0">
        <w:rPr>
          <w:rFonts w:ascii="Arial" w:hAnsi="Arial" w:cs="Arial"/>
          <w:sz w:val="24"/>
          <w:szCs w:val="24"/>
        </w:rPr>
        <w:t>esponse variable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__________________</w:t>
      </w:r>
    </w:p>
    <w:p w:rsidR="000476F0" w:rsidRDefault="000476F0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0476F0" w:rsidRDefault="000476F0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Weekly pay and the number of hours worked</w:t>
      </w:r>
    </w:p>
    <w:p w:rsidR="0034249E" w:rsidRDefault="0034249E" w:rsidP="0034249E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Explanatory variable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</w:t>
      </w:r>
    </w:p>
    <w:p w:rsidR="0034249E" w:rsidRDefault="0034249E" w:rsidP="0034249E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34249E" w:rsidRDefault="0034249E" w:rsidP="0034249E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Response variable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__________________</w:t>
      </w:r>
    </w:p>
    <w:p w:rsidR="0034249E" w:rsidRDefault="0034249E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0476F0" w:rsidRDefault="000476F0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FF55F8">
        <w:rPr>
          <w:rFonts w:ascii="Arial" w:hAnsi="Arial" w:cs="Arial"/>
          <w:sz w:val="24"/>
          <w:szCs w:val="24"/>
        </w:rPr>
        <w:t>Number of skiers and amount of snow</w:t>
      </w:r>
    </w:p>
    <w:p w:rsidR="0034249E" w:rsidRDefault="0034249E" w:rsidP="0034249E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Explanatory variable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</w:t>
      </w:r>
    </w:p>
    <w:p w:rsidR="0034249E" w:rsidRDefault="0034249E" w:rsidP="0034249E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34249E" w:rsidRDefault="0034249E" w:rsidP="0034249E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Response variable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__________________</w:t>
      </w:r>
    </w:p>
    <w:p w:rsidR="0034249E" w:rsidRDefault="0034249E" w:rsidP="0034249E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0476F0" w:rsidRDefault="000476F0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Consumption of coffee and heart rate</w:t>
      </w:r>
    </w:p>
    <w:p w:rsidR="0034249E" w:rsidRDefault="0034249E" w:rsidP="0034249E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Explanatory variable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</w:t>
      </w:r>
    </w:p>
    <w:p w:rsidR="0034249E" w:rsidRDefault="0034249E" w:rsidP="0034249E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:rsidR="0034249E" w:rsidRDefault="0034249E" w:rsidP="0034249E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Response variable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__________________</w:t>
      </w:r>
    </w:p>
    <w:p w:rsidR="000476F0" w:rsidRDefault="000476F0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0476F0" w:rsidRPr="00D80609" w:rsidRDefault="00C250BA" w:rsidP="00AF78D8">
      <w:pPr>
        <w:pStyle w:val="NL"/>
        <w:spacing w:before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3D58CA">
        <w:rPr>
          <w:rFonts w:ascii="Arial" w:hAnsi="Arial" w:cs="Arial"/>
          <w:b/>
          <w:sz w:val="24"/>
          <w:szCs w:val="24"/>
        </w:rPr>
        <w:t xml:space="preserve">)   </w:t>
      </w:r>
      <w:r w:rsidR="00D80609" w:rsidRPr="00D8060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D80609" w:rsidRPr="00D80609">
        <w:rPr>
          <w:rFonts w:ascii="Arial" w:hAnsi="Arial" w:cs="Arial"/>
          <w:b/>
          <w:sz w:val="24"/>
          <w:szCs w:val="24"/>
        </w:rPr>
        <w:t xml:space="preserve"> [6 marks]</w:t>
      </w:r>
      <w:r w:rsidR="006F044C">
        <w:rPr>
          <w:rFonts w:ascii="Arial" w:hAnsi="Arial" w:cs="Arial"/>
          <w:b/>
          <w:sz w:val="24"/>
          <w:szCs w:val="24"/>
        </w:rPr>
        <w:t xml:space="preserve"> </w:t>
      </w:r>
    </w:p>
    <w:p w:rsidR="005F6B70" w:rsidRDefault="005F6B70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each of the following variables as:</w:t>
      </w:r>
    </w:p>
    <w:p w:rsidR="005F6B70" w:rsidRDefault="004F69BC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F6B70">
        <w:rPr>
          <w:rFonts w:ascii="Arial" w:hAnsi="Arial" w:cs="Arial"/>
          <w:sz w:val="24"/>
          <w:szCs w:val="24"/>
        </w:rPr>
        <w:t>Numerical and discrete or continuous</w:t>
      </w:r>
    </w:p>
    <w:p w:rsidR="005F6B70" w:rsidRDefault="004F69BC" w:rsidP="00AF78D8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F6B70">
        <w:rPr>
          <w:rFonts w:ascii="Arial" w:hAnsi="Arial" w:cs="Arial"/>
          <w:sz w:val="24"/>
          <w:szCs w:val="24"/>
        </w:rPr>
        <w:t>Categorical and nominal or ordinal</w:t>
      </w:r>
    </w:p>
    <w:p w:rsidR="005F6B70" w:rsidRDefault="00FF55F8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Number of supporters at a cricket match</w:t>
      </w:r>
    </w:p>
    <w:p w:rsidR="005F6B70" w:rsidRDefault="005F6B70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6F044C" w:rsidRDefault="006F044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5F6B70" w:rsidRDefault="005F6B70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ii) </w:t>
      </w:r>
      <w:r w:rsidR="00FF55F8">
        <w:rPr>
          <w:rFonts w:ascii="Arial" w:hAnsi="Arial" w:cs="Arial"/>
          <w:sz w:val="24"/>
          <w:szCs w:val="24"/>
        </w:rPr>
        <w:t>Body temperature</w:t>
      </w:r>
    </w:p>
    <w:p w:rsidR="005F6B70" w:rsidRDefault="005F6B70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6262C1" w:rsidRDefault="006262C1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5F6B70" w:rsidRDefault="005F6B70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iii) Star movie rating</w:t>
      </w:r>
    </w:p>
    <w:p w:rsidR="006262C1" w:rsidRDefault="006262C1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3613BC" w:rsidRDefault="003613BC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</w:p>
    <w:p w:rsidR="006262C1" w:rsidRDefault="006262C1" w:rsidP="005F6B70">
      <w:pPr>
        <w:pStyle w:val="NL"/>
        <w:spacing w:before="120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9C4310" w:rsidRPr="004F1105" w:rsidRDefault="009C4310" w:rsidP="009C4310">
      <w:pPr>
        <w:spacing w:after="0" w:line="240" w:lineRule="auto"/>
        <w:rPr>
          <w:rFonts w:ascii="Times New Roman" w:eastAsia="Times New Roman" w:hAnsi="Times New Roman" w:cs="Times New Roman"/>
          <w:bCs/>
          <w:sz w:val="38"/>
          <w:szCs w:val="3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en-AU"/>
        </w:rPr>
        <w:lastRenderedPageBreak/>
        <w:drawing>
          <wp:anchor distT="0" distB="0" distL="114300" distR="114300" simplePos="0" relativeHeight="251676672" behindDoc="0" locked="0" layoutInCell="1" allowOverlap="1" wp14:anchorId="31F1C7AA" wp14:editId="23858A38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981075" cy="997703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9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105">
        <w:rPr>
          <w:rFonts w:ascii="Times New Roman" w:eastAsia="Times New Roman" w:hAnsi="Times New Roman" w:cs="Times New Roman"/>
          <w:b/>
          <w:bCs/>
          <w:sz w:val="38"/>
          <w:szCs w:val="38"/>
          <w:lang w:val="en-US"/>
        </w:rPr>
        <w:t xml:space="preserve">                      GREENWOOD COLLEGE</w:t>
      </w:r>
    </w:p>
    <w:p w:rsidR="009C4310" w:rsidRPr="004F1105" w:rsidRDefault="009C4310" w:rsidP="009C4310">
      <w:pPr>
        <w:keepNext/>
        <w:tabs>
          <w:tab w:val="left" w:pos="4608"/>
        </w:tabs>
        <w:spacing w:before="240" w:after="60" w:line="240" w:lineRule="auto"/>
        <w:outlineLvl w:val="0"/>
        <w:rPr>
          <w:rFonts w:ascii="Times New Roman" w:eastAsia="MS Gothic" w:hAnsi="Times New Roman" w:cs="Times New Roman"/>
          <w:kern w:val="32"/>
          <w:sz w:val="28"/>
          <w:szCs w:val="28"/>
          <w:lang w:val="en-US"/>
        </w:rPr>
      </w:pPr>
      <w:r w:rsidRPr="004F1105">
        <w:rPr>
          <w:rFonts w:ascii="Times New Roman" w:eastAsia="MS Gothic" w:hAnsi="Times New Roman" w:cs="Times New Roman"/>
          <w:kern w:val="32"/>
          <w:sz w:val="32"/>
          <w:szCs w:val="32"/>
          <w:lang w:val="en-US"/>
        </w:rPr>
        <w:t xml:space="preserve">                            </w:t>
      </w:r>
      <w:r>
        <w:rPr>
          <w:rFonts w:ascii="Times New Roman" w:eastAsia="MS Gothic" w:hAnsi="Times New Roman" w:cs="Times New Roman"/>
          <w:kern w:val="32"/>
          <w:sz w:val="32"/>
          <w:szCs w:val="32"/>
          <w:lang w:val="en-US"/>
        </w:rPr>
        <w:t xml:space="preserve">      </w:t>
      </w:r>
      <w:r w:rsidRPr="004F1105">
        <w:rPr>
          <w:rFonts w:ascii="Times New Roman" w:eastAsia="MS Gothic" w:hAnsi="Times New Roman" w:cs="Times New Roman"/>
          <w:kern w:val="32"/>
          <w:sz w:val="28"/>
          <w:szCs w:val="28"/>
          <w:lang w:val="en-US"/>
        </w:rPr>
        <w:t>YEAR 12 Applications 2016</w:t>
      </w:r>
      <w:r w:rsidR="00044C21">
        <w:rPr>
          <w:rFonts w:ascii="Times New Roman" w:eastAsia="MS Gothic" w:hAnsi="Times New Roman" w:cs="Times New Roman"/>
          <w:kern w:val="32"/>
          <w:sz w:val="28"/>
          <w:szCs w:val="28"/>
          <w:lang w:val="en-US"/>
        </w:rPr>
        <w:t>/17</w:t>
      </w:r>
    </w:p>
    <w:p w:rsidR="009C4310" w:rsidRPr="004F1105" w:rsidRDefault="009C4310" w:rsidP="009C4310">
      <w:pPr>
        <w:spacing w:after="0" w:line="240" w:lineRule="auto"/>
        <w:rPr>
          <w:rFonts w:ascii="Comic Sans MS" w:eastAsia="Times New Roman" w:hAnsi="Comic Sans MS" w:cs="Times New Roman"/>
          <w:sz w:val="32"/>
          <w:szCs w:val="32"/>
          <w:lang w:val="en-US"/>
        </w:rPr>
      </w:pPr>
      <w:r w:rsidRPr="004F1105">
        <w:rPr>
          <w:rFonts w:ascii="Comic Sans MS" w:eastAsia="Times New Roman" w:hAnsi="Comic Sans MS" w:cs="Times New Roman"/>
          <w:sz w:val="28"/>
          <w:szCs w:val="28"/>
          <w:lang w:val="en-US"/>
        </w:rPr>
        <w:t xml:space="preserve">                           </w:t>
      </w:r>
      <w:r>
        <w:rPr>
          <w:rFonts w:ascii="Comic Sans MS" w:eastAsia="Times New Roman" w:hAnsi="Comic Sans MS" w:cs="Times New Roman"/>
          <w:sz w:val="28"/>
          <w:szCs w:val="28"/>
          <w:lang w:val="en-US"/>
        </w:rPr>
        <w:t xml:space="preserve">  </w:t>
      </w:r>
      <w:r w:rsidR="00B27268">
        <w:rPr>
          <w:rFonts w:ascii="Comic Sans MS" w:eastAsia="Times New Roman" w:hAnsi="Comic Sans MS" w:cs="Times New Roman"/>
          <w:sz w:val="28"/>
          <w:szCs w:val="28"/>
          <w:lang w:val="en-US"/>
        </w:rPr>
        <w:t xml:space="preserve">    </w:t>
      </w:r>
      <w:r>
        <w:rPr>
          <w:rFonts w:ascii="Comic Sans MS" w:eastAsia="Times New Roman" w:hAnsi="Comic Sans MS" w:cs="Times New Roman"/>
          <w:sz w:val="28"/>
          <w:szCs w:val="28"/>
          <w:lang w:val="en-US"/>
        </w:rPr>
        <w:t xml:space="preserve"> </w:t>
      </w:r>
      <w:r w:rsidRPr="004F1105">
        <w:rPr>
          <w:rFonts w:ascii="Times New Roman" w:eastAsia="Times New Roman" w:hAnsi="Times New Roman" w:cs="Times New Roman"/>
          <w:sz w:val="32"/>
          <w:szCs w:val="32"/>
          <w:lang w:val="en-US"/>
        </w:rPr>
        <w:t>Chapter 1, Test 1</w:t>
      </w:r>
      <w:r w:rsidR="00271ABA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Section 2</w:t>
      </w:r>
    </w:p>
    <w:p w:rsidR="009C4310" w:rsidRPr="004F1105" w:rsidRDefault="009C4310" w:rsidP="009C43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F110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               </w:t>
      </w:r>
      <w:r w:rsidRP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</w:p>
    <w:p w:rsidR="009C4310" w:rsidRPr="004F1105" w:rsidRDefault="003E20F5" w:rsidP="009C431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Time: 30</w:t>
      </w:r>
      <w:r w:rsidR="009C4310" w:rsidRP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Minutes</w:t>
      </w:r>
      <w:r w:rsidR="009C431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calculators allowed           </w:t>
      </w:r>
      <w:r w:rsidR="000C02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</w:t>
      </w:r>
      <w:r w:rsidR="009C431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ne page of notes</w:t>
      </w:r>
    </w:p>
    <w:p w:rsidR="009C4310" w:rsidRDefault="009C4310" w:rsidP="009C4310">
      <w:pPr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14486E" wp14:editId="062B85BF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5372100" cy="0"/>
                <wp:effectExtent l="19050" t="14605" r="19050" b="330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4pt" to="42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" strokecolor="#4f81bd" strokeweight="2pt">
                <v:shadow on="t" opacity="24903f" origin=",.5" offset="0,.55556mm"/>
              </v:line>
            </w:pict>
          </mc:Fallback>
        </mc:AlternateContent>
      </w:r>
      <w:r w:rsidRP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F1105">
        <w:rPr>
          <w:rFonts w:ascii="Times New Roman" w:eastAsia="Times New Roman" w:hAnsi="Times New Roman" w:cs="Times New Roman"/>
          <w:sz w:val="24"/>
          <w:szCs w:val="20"/>
          <w:lang w:val="en-US"/>
        </w:rPr>
        <w:t>NAME</w:t>
      </w:r>
      <w:proofErr w:type="gramStart"/>
      <w:r w:rsidRPr="004F1105">
        <w:rPr>
          <w:rFonts w:ascii="Times New Roman" w:eastAsia="Times New Roman" w:hAnsi="Times New Roman" w:cs="Times New Roman"/>
          <w:sz w:val="24"/>
          <w:szCs w:val="20"/>
          <w:lang w:val="en-US"/>
        </w:rPr>
        <w:t>:_</w:t>
      </w:r>
      <w:proofErr w:type="gramEnd"/>
      <w:r w:rsidRPr="004F1105">
        <w:rPr>
          <w:rFonts w:ascii="Times New Roman" w:eastAsia="Times New Roman" w:hAnsi="Times New Roman" w:cs="Times New Roman"/>
          <w:sz w:val="24"/>
          <w:szCs w:val="20"/>
          <w:lang w:val="en-US"/>
        </w:rPr>
        <w:t>_________________________________</w:t>
      </w:r>
      <w:r w:rsidRP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3F688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Marks:____    </w:t>
      </w:r>
      <w:r w:rsidR="00EC59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/32</w:t>
      </w:r>
      <w:r w:rsidRPr="004F11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</w:t>
      </w:r>
    </w:p>
    <w:p w:rsidR="00170E16" w:rsidRDefault="00C914BF" w:rsidP="00170E16">
      <w:pPr>
        <w:tabs>
          <w:tab w:val="left" w:pos="120"/>
          <w:tab w:val="left" w:pos="380"/>
        </w:tabs>
        <w:spacing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91008" behindDoc="0" locked="0" layoutInCell="1" allowOverlap="1" wp14:anchorId="08C8D976" wp14:editId="1C4B3BB1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731510" cy="1977390"/>
            <wp:effectExtent l="0" t="0" r="254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E16">
        <w:rPr>
          <w:rFonts w:ascii="Arial" w:eastAsia="Times New Roman" w:hAnsi="Arial" w:cs="Arial"/>
          <w:b/>
          <w:sz w:val="24"/>
          <w:szCs w:val="24"/>
        </w:rPr>
        <w:t>1.</w:t>
      </w:r>
      <w:r w:rsidR="001B6F88">
        <w:rPr>
          <w:rFonts w:ascii="Arial" w:eastAsia="Times New Roman" w:hAnsi="Arial" w:cs="Arial"/>
          <w:b/>
          <w:sz w:val="24"/>
          <w:szCs w:val="24"/>
        </w:rPr>
        <w:t xml:space="preserve">         [9 marks: 1, 2</w:t>
      </w:r>
      <w:r w:rsidR="00410F12">
        <w:rPr>
          <w:rFonts w:ascii="Arial" w:eastAsia="Times New Roman" w:hAnsi="Arial" w:cs="Arial"/>
          <w:b/>
          <w:sz w:val="24"/>
          <w:szCs w:val="24"/>
        </w:rPr>
        <w:t xml:space="preserve">, </w:t>
      </w:r>
      <w:r w:rsidR="001B6F88">
        <w:rPr>
          <w:rFonts w:ascii="Arial" w:eastAsia="Times New Roman" w:hAnsi="Arial" w:cs="Arial"/>
          <w:b/>
          <w:sz w:val="24"/>
          <w:szCs w:val="24"/>
        </w:rPr>
        <w:t xml:space="preserve">2, 2, </w:t>
      </w:r>
      <w:proofErr w:type="gramStart"/>
      <w:r w:rsidR="001B6F88">
        <w:rPr>
          <w:rFonts w:ascii="Arial" w:eastAsia="Times New Roman" w:hAnsi="Arial" w:cs="Arial"/>
          <w:b/>
          <w:sz w:val="24"/>
          <w:szCs w:val="24"/>
        </w:rPr>
        <w:t>2</w:t>
      </w:r>
      <w:proofErr w:type="gramEnd"/>
      <w:r w:rsidR="00410F12">
        <w:rPr>
          <w:rFonts w:ascii="Arial" w:eastAsia="Times New Roman" w:hAnsi="Arial" w:cs="Arial"/>
          <w:b/>
          <w:sz w:val="24"/>
          <w:szCs w:val="24"/>
        </w:rPr>
        <w:t>]</w:t>
      </w:r>
    </w:p>
    <w:p w:rsidR="00271ABA" w:rsidRPr="00271ABA" w:rsidRDefault="00170E16" w:rsidP="00C914BF">
      <w:pPr>
        <w:tabs>
          <w:tab w:val="left" w:pos="0"/>
        </w:tabs>
        <w:spacing w:after="120" w:line="240" w:lineRule="atLeast"/>
        <w:ind w:hanging="238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:rsidR="008D5567" w:rsidRDefault="008D5567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F36843" w:rsidP="00F36843">
      <w:pPr>
        <w:pStyle w:val="ListParagraph"/>
        <w:numPr>
          <w:ilvl w:val="0"/>
          <w:numId w:val="6"/>
        </w:numPr>
        <w:tabs>
          <w:tab w:val="left" w:pos="120"/>
          <w:tab w:val="left" w:pos="380"/>
        </w:tabs>
        <w:spacing w:before="120" w:after="120" w:line="240" w:lineRule="atLeas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State the explanatory variable.</w:t>
      </w:r>
    </w:p>
    <w:p w:rsidR="00F36843" w:rsidRDefault="00F36843" w:rsidP="00F36843">
      <w:pPr>
        <w:tabs>
          <w:tab w:val="left" w:pos="120"/>
          <w:tab w:val="left" w:pos="380"/>
        </w:tabs>
        <w:spacing w:before="120" w:after="120" w:line="240" w:lineRule="atLeast"/>
        <w:rPr>
          <w:rFonts w:ascii="Arial" w:eastAsia="Times New Roman" w:hAnsi="Arial" w:cs="Arial"/>
          <w:sz w:val="24"/>
          <w:szCs w:val="24"/>
        </w:rPr>
      </w:pPr>
    </w:p>
    <w:p w:rsidR="00F36843" w:rsidRPr="00F36843" w:rsidRDefault="00F36843" w:rsidP="00F36843">
      <w:pPr>
        <w:pStyle w:val="ListParagraph"/>
        <w:numPr>
          <w:ilvl w:val="0"/>
          <w:numId w:val="6"/>
        </w:numPr>
        <w:tabs>
          <w:tab w:val="left" w:pos="120"/>
          <w:tab w:val="left" w:pos="380"/>
        </w:tabs>
        <w:spacing w:before="120" w:after="120" w:line="240" w:lineRule="atLeast"/>
        <w:rPr>
          <w:rFonts w:ascii="Arial" w:eastAsia="Times New Roman" w:hAnsi="Arial" w:cs="Arial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73E04122" wp14:editId="7D2FB46D">
            <wp:simplePos x="0" y="0"/>
            <wp:positionH relativeFrom="column">
              <wp:posOffset>390525</wp:posOffset>
            </wp:positionH>
            <wp:positionV relativeFrom="paragraph">
              <wp:posOffset>380365</wp:posOffset>
            </wp:positionV>
            <wp:extent cx="3543300" cy="42957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</w:rPr>
        <w:t>Complete the scatterplot below by plotting the last four data points and labelling the horizontal axis and the vertical axis clearly.</w:t>
      </w: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C914BF" w:rsidRDefault="00F36843" w:rsidP="005B483C">
      <w:pPr>
        <w:tabs>
          <w:tab w:val="left" w:pos="120"/>
          <w:tab w:val="left" w:pos="709"/>
        </w:tabs>
        <w:spacing w:before="120" w:after="120" w:line="240" w:lineRule="atLeast"/>
        <w:ind w:left="709" w:hanging="709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 xml:space="preserve">       </w:t>
      </w:r>
      <w:r w:rsidRPr="00F36843">
        <w:rPr>
          <w:rFonts w:ascii="Arial" w:eastAsia="Times New Roman" w:hAnsi="Arial" w:cs="Arial"/>
          <w:sz w:val="24"/>
          <w:szCs w:val="24"/>
        </w:rPr>
        <w:t xml:space="preserve">c) </w:t>
      </w:r>
      <w:r>
        <w:rPr>
          <w:rFonts w:ascii="Arial" w:eastAsia="Times New Roman" w:hAnsi="Arial" w:cs="Arial"/>
          <w:sz w:val="24"/>
          <w:szCs w:val="24"/>
        </w:rPr>
        <w:t>Calculate the correlation coefficient for the data, and comment briefly on your   answer with reference to the appearance of the scatterplot in part (b).</w:t>
      </w:r>
    </w:p>
    <w:p w:rsidR="00F36843" w:rsidRDefault="00F36843" w:rsidP="00F36843">
      <w:pPr>
        <w:tabs>
          <w:tab w:val="left" w:pos="120"/>
          <w:tab w:val="left" w:pos="709"/>
        </w:tabs>
        <w:spacing w:before="120" w:after="120" w:line="240" w:lineRule="atLeast"/>
        <w:ind w:left="851" w:hanging="851"/>
        <w:rPr>
          <w:rFonts w:ascii="Arial" w:eastAsia="Times New Roman" w:hAnsi="Arial" w:cs="Arial"/>
          <w:sz w:val="24"/>
          <w:szCs w:val="24"/>
        </w:rPr>
      </w:pPr>
    </w:p>
    <w:p w:rsidR="00F36843" w:rsidRDefault="00F36843" w:rsidP="00F36843">
      <w:pPr>
        <w:tabs>
          <w:tab w:val="left" w:pos="120"/>
          <w:tab w:val="left" w:pos="709"/>
        </w:tabs>
        <w:spacing w:before="120" w:after="120" w:line="240" w:lineRule="atLeast"/>
        <w:ind w:left="851" w:hanging="851"/>
        <w:rPr>
          <w:rFonts w:ascii="Arial" w:eastAsia="Times New Roman" w:hAnsi="Arial" w:cs="Arial"/>
          <w:sz w:val="24"/>
          <w:szCs w:val="24"/>
        </w:rPr>
      </w:pPr>
    </w:p>
    <w:p w:rsidR="00F36843" w:rsidRDefault="00F36843" w:rsidP="00F36843">
      <w:pPr>
        <w:tabs>
          <w:tab w:val="left" w:pos="120"/>
          <w:tab w:val="left" w:pos="709"/>
        </w:tabs>
        <w:spacing w:before="120" w:after="120" w:line="240" w:lineRule="atLeast"/>
        <w:ind w:left="851" w:hanging="851"/>
        <w:rPr>
          <w:rFonts w:ascii="Arial" w:eastAsia="Times New Roman" w:hAnsi="Arial" w:cs="Arial"/>
          <w:sz w:val="24"/>
          <w:szCs w:val="24"/>
        </w:rPr>
      </w:pPr>
    </w:p>
    <w:p w:rsidR="00F36843" w:rsidRPr="005B483C" w:rsidRDefault="005B483C" w:rsidP="005B483C">
      <w:pPr>
        <w:pStyle w:val="ListParagraph"/>
        <w:numPr>
          <w:ilvl w:val="0"/>
          <w:numId w:val="7"/>
        </w:numPr>
        <w:tabs>
          <w:tab w:val="left" w:pos="120"/>
          <w:tab w:val="left" w:pos="709"/>
        </w:tabs>
        <w:spacing w:before="120" w:after="120" w:line="240" w:lineRule="atLeast"/>
        <w:rPr>
          <w:rFonts w:ascii="Arial" w:eastAsia="Times New Roman" w:hAnsi="Arial" w:cs="Arial"/>
          <w:sz w:val="24"/>
          <w:szCs w:val="24"/>
        </w:rPr>
      </w:pPr>
      <w:r w:rsidRPr="005B483C">
        <w:rPr>
          <w:rFonts w:ascii="Arial" w:eastAsia="Times New Roman" w:hAnsi="Arial" w:cs="Arial"/>
          <w:sz w:val="24"/>
          <w:szCs w:val="24"/>
        </w:rPr>
        <w:t>i) Determine the equation for the least-squares line that models these data. State the slope and vertical-intercept correct to one decimal place.</w:t>
      </w:r>
    </w:p>
    <w:p w:rsidR="005B483C" w:rsidRDefault="005B483C" w:rsidP="005B483C">
      <w:pPr>
        <w:tabs>
          <w:tab w:val="left" w:pos="120"/>
          <w:tab w:val="left" w:pos="709"/>
        </w:tabs>
        <w:spacing w:before="120" w:after="120" w:line="240" w:lineRule="atLeast"/>
        <w:rPr>
          <w:rFonts w:ascii="Arial" w:eastAsia="Times New Roman" w:hAnsi="Arial" w:cs="Arial"/>
          <w:sz w:val="24"/>
          <w:szCs w:val="24"/>
        </w:rPr>
      </w:pPr>
    </w:p>
    <w:p w:rsidR="005B483C" w:rsidRDefault="005B483C" w:rsidP="005B483C">
      <w:pPr>
        <w:tabs>
          <w:tab w:val="left" w:pos="120"/>
          <w:tab w:val="left" w:pos="709"/>
        </w:tabs>
        <w:spacing w:before="120" w:after="120" w:line="240" w:lineRule="atLeast"/>
        <w:rPr>
          <w:rFonts w:ascii="Arial" w:eastAsia="Times New Roman" w:hAnsi="Arial" w:cs="Arial"/>
          <w:sz w:val="24"/>
          <w:szCs w:val="24"/>
        </w:rPr>
      </w:pPr>
    </w:p>
    <w:p w:rsidR="005B483C" w:rsidRDefault="005B483C" w:rsidP="005B483C">
      <w:pPr>
        <w:tabs>
          <w:tab w:val="left" w:pos="120"/>
          <w:tab w:val="left" w:pos="709"/>
        </w:tabs>
        <w:spacing w:before="120" w:after="120" w:line="240" w:lineRule="atLeast"/>
        <w:rPr>
          <w:rFonts w:ascii="Arial" w:eastAsia="Times New Roman" w:hAnsi="Arial" w:cs="Arial"/>
          <w:sz w:val="24"/>
          <w:szCs w:val="24"/>
        </w:rPr>
      </w:pPr>
    </w:p>
    <w:p w:rsidR="005B483C" w:rsidRDefault="005B483C" w:rsidP="005B483C">
      <w:pPr>
        <w:tabs>
          <w:tab w:val="left" w:pos="120"/>
          <w:tab w:val="left" w:pos="709"/>
        </w:tabs>
        <w:spacing w:before="120" w:after="120" w:line="240" w:lineRule="atLeast"/>
        <w:rPr>
          <w:rFonts w:ascii="Arial" w:eastAsia="Times New Roman" w:hAnsi="Arial" w:cs="Arial"/>
          <w:sz w:val="24"/>
          <w:szCs w:val="24"/>
        </w:rPr>
      </w:pPr>
    </w:p>
    <w:p w:rsidR="005B483C" w:rsidRDefault="005B483C" w:rsidP="005B483C">
      <w:pPr>
        <w:tabs>
          <w:tab w:val="left" w:pos="120"/>
          <w:tab w:val="left" w:pos="709"/>
        </w:tabs>
        <w:spacing w:before="120" w:after="120" w:line="240" w:lineRule="atLeast"/>
        <w:rPr>
          <w:rFonts w:ascii="Arial" w:eastAsia="Times New Roman" w:hAnsi="Arial" w:cs="Arial"/>
          <w:sz w:val="24"/>
          <w:szCs w:val="24"/>
        </w:rPr>
      </w:pPr>
    </w:p>
    <w:p w:rsidR="005B483C" w:rsidRPr="005B483C" w:rsidRDefault="005B483C" w:rsidP="005B483C">
      <w:pPr>
        <w:tabs>
          <w:tab w:val="left" w:pos="709"/>
          <w:tab w:val="left" w:pos="993"/>
        </w:tabs>
        <w:spacing w:before="120" w:after="120" w:line="240" w:lineRule="atLeast"/>
        <w:ind w:left="993" w:hanging="27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ii) Draw this line on the scatterplot in part (b) by showing two calculated points      on the graph.</w:t>
      </w:r>
    </w:p>
    <w:p w:rsidR="00C914BF" w:rsidRDefault="00C914BF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5B483C" w:rsidRDefault="005B483C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5B483C" w:rsidRDefault="005B483C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5B483C" w:rsidRDefault="005B483C" w:rsidP="00584AB1">
      <w:pPr>
        <w:tabs>
          <w:tab w:val="left" w:pos="120"/>
          <w:tab w:val="left" w:pos="380"/>
        </w:tabs>
        <w:spacing w:before="120" w:after="120" w:line="240" w:lineRule="atLeast"/>
        <w:ind w:left="380" w:hanging="380"/>
        <w:rPr>
          <w:rFonts w:ascii="Arial" w:eastAsia="Times New Roman" w:hAnsi="Arial" w:cs="Arial"/>
          <w:b/>
          <w:sz w:val="24"/>
          <w:szCs w:val="24"/>
        </w:rPr>
      </w:pPr>
    </w:p>
    <w:p w:rsidR="00674292" w:rsidRDefault="00674292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0C6C5B" w:rsidRDefault="000C6C5B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</w:p>
    <w:p w:rsidR="00933FD0" w:rsidRDefault="00EC59C2" w:rsidP="00584AB1">
      <w:pPr>
        <w:spacing w:before="120" w:after="120" w:line="280" w:lineRule="exact"/>
        <w:ind w:left="284" w:hanging="284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>2</w:t>
      </w:r>
      <w:r w:rsidR="00CB18E3" w:rsidRPr="00CB18E3">
        <w:rPr>
          <w:rFonts w:ascii="Arial" w:eastAsia="Times New Roman" w:hAnsi="Arial" w:cs="Arial"/>
          <w:b/>
          <w:sz w:val="24"/>
          <w:szCs w:val="24"/>
        </w:rPr>
        <w:t>.</w:t>
      </w:r>
      <w:r w:rsidR="001424E3">
        <w:rPr>
          <w:rFonts w:ascii="Arial" w:eastAsia="Times New Roman" w:hAnsi="Arial" w:cs="Arial"/>
          <w:b/>
          <w:sz w:val="24"/>
          <w:szCs w:val="24"/>
        </w:rPr>
        <w:t xml:space="preserve">    </w:t>
      </w:r>
      <w:r w:rsidR="00F3312D">
        <w:rPr>
          <w:rFonts w:ascii="Arial" w:eastAsia="Times New Roman" w:hAnsi="Arial" w:cs="Arial"/>
          <w:b/>
          <w:sz w:val="24"/>
          <w:szCs w:val="24"/>
        </w:rPr>
        <w:t xml:space="preserve">[8 marks: 2, 2, </w:t>
      </w:r>
      <w:proofErr w:type="gramStart"/>
      <w:r w:rsidR="00F3312D">
        <w:rPr>
          <w:rFonts w:ascii="Arial" w:eastAsia="Times New Roman" w:hAnsi="Arial" w:cs="Arial"/>
          <w:b/>
          <w:sz w:val="24"/>
          <w:szCs w:val="24"/>
        </w:rPr>
        <w:t>4</w:t>
      </w:r>
      <w:proofErr w:type="gramEnd"/>
      <w:r w:rsidR="001424E3">
        <w:rPr>
          <w:rFonts w:ascii="Arial" w:eastAsia="Times New Roman" w:hAnsi="Arial" w:cs="Arial"/>
          <w:b/>
          <w:sz w:val="24"/>
          <w:szCs w:val="24"/>
        </w:rPr>
        <w:t>]</w:t>
      </w:r>
      <w:r w:rsidR="006E5CCD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FD3D4D" w:rsidRDefault="007356A7" w:rsidP="00FD3D4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accompanying diagram shows the different makes of cars parked at three different suburban shopping centres on a school-day morning. The shopping centres A, B and C are located respectively at high, middle and low income suburbs.</w:t>
      </w:r>
    </w:p>
    <w:tbl>
      <w:tblPr>
        <w:tblStyle w:val="TableGrid"/>
        <w:tblW w:w="0" w:type="auto"/>
        <w:tblInd w:w="688" w:type="dxa"/>
        <w:tblLook w:val="04A0" w:firstRow="1" w:lastRow="0" w:firstColumn="1" w:lastColumn="0" w:noHBand="0" w:noVBand="1"/>
      </w:tblPr>
      <w:tblGrid>
        <w:gridCol w:w="1916"/>
        <w:gridCol w:w="1916"/>
        <w:gridCol w:w="1917"/>
        <w:gridCol w:w="1917"/>
      </w:tblGrid>
      <w:tr w:rsidR="007356A7" w:rsidTr="00077C23">
        <w:trPr>
          <w:trHeight w:val="265"/>
        </w:trPr>
        <w:tc>
          <w:tcPr>
            <w:tcW w:w="1916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7356A7" w:rsidRPr="007356A7" w:rsidRDefault="007356A7" w:rsidP="007356A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917" w:type="dxa"/>
          </w:tcPr>
          <w:p w:rsidR="007356A7" w:rsidRPr="007356A7" w:rsidRDefault="007356A7" w:rsidP="007356A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917" w:type="dxa"/>
          </w:tcPr>
          <w:p w:rsidR="007356A7" w:rsidRPr="007356A7" w:rsidRDefault="007356A7" w:rsidP="007356A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C</w:t>
            </w:r>
          </w:p>
        </w:tc>
      </w:tr>
      <w:tr w:rsidR="007356A7" w:rsidTr="00077C23">
        <w:trPr>
          <w:trHeight w:val="265"/>
        </w:trPr>
        <w:tc>
          <w:tcPr>
            <w:tcW w:w="1916" w:type="dxa"/>
          </w:tcPr>
          <w:p w:rsidR="007356A7" w:rsidRPr="007356A7" w:rsidRDefault="007356A7" w:rsidP="007356A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Australia</w:t>
            </w:r>
          </w:p>
        </w:tc>
        <w:tc>
          <w:tcPr>
            <w:tcW w:w="1916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1917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60</w:t>
            </w:r>
          </w:p>
        </w:tc>
        <w:tc>
          <w:tcPr>
            <w:tcW w:w="1917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</w:tr>
      <w:tr w:rsidR="007356A7" w:rsidTr="00077C23">
        <w:trPr>
          <w:trHeight w:val="265"/>
        </w:trPr>
        <w:tc>
          <w:tcPr>
            <w:tcW w:w="1916" w:type="dxa"/>
          </w:tcPr>
          <w:p w:rsidR="007356A7" w:rsidRPr="007356A7" w:rsidRDefault="007356A7" w:rsidP="007356A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German</w:t>
            </w:r>
          </w:p>
        </w:tc>
        <w:tc>
          <w:tcPr>
            <w:tcW w:w="1916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150</w:t>
            </w:r>
          </w:p>
        </w:tc>
        <w:tc>
          <w:tcPr>
            <w:tcW w:w="1917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80</w:t>
            </w:r>
          </w:p>
        </w:tc>
        <w:tc>
          <w:tcPr>
            <w:tcW w:w="1917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</w:tr>
      <w:tr w:rsidR="007356A7" w:rsidTr="00077C23">
        <w:trPr>
          <w:trHeight w:val="265"/>
        </w:trPr>
        <w:tc>
          <w:tcPr>
            <w:tcW w:w="1916" w:type="dxa"/>
          </w:tcPr>
          <w:p w:rsidR="007356A7" w:rsidRPr="007356A7" w:rsidRDefault="007356A7" w:rsidP="007356A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Korean</w:t>
            </w:r>
          </w:p>
        </w:tc>
        <w:tc>
          <w:tcPr>
            <w:tcW w:w="1916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1917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130</w:t>
            </w:r>
          </w:p>
        </w:tc>
        <w:tc>
          <w:tcPr>
            <w:tcW w:w="1917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120</w:t>
            </w:r>
          </w:p>
        </w:tc>
      </w:tr>
      <w:tr w:rsidR="007356A7" w:rsidTr="00077C23">
        <w:trPr>
          <w:trHeight w:val="265"/>
        </w:trPr>
        <w:tc>
          <w:tcPr>
            <w:tcW w:w="1916" w:type="dxa"/>
          </w:tcPr>
          <w:p w:rsidR="007356A7" w:rsidRPr="007356A7" w:rsidRDefault="007356A7" w:rsidP="007356A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Japanese</w:t>
            </w:r>
          </w:p>
        </w:tc>
        <w:tc>
          <w:tcPr>
            <w:tcW w:w="1916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90</w:t>
            </w:r>
          </w:p>
        </w:tc>
        <w:tc>
          <w:tcPr>
            <w:tcW w:w="1917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140</w:t>
            </w:r>
          </w:p>
        </w:tc>
        <w:tc>
          <w:tcPr>
            <w:tcW w:w="1917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110</w:t>
            </w:r>
          </w:p>
        </w:tc>
      </w:tr>
      <w:tr w:rsidR="007356A7" w:rsidTr="00077C23">
        <w:trPr>
          <w:trHeight w:val="280"/>
        </w:trPr>
        <w:tc>
          <w:tcPr>
            <w:tcW w:w="1916" w:type="dxa"/>
          </w:tcPr>
          <w:p w:rsidR="007356A7" w:rsidRPr="007356A7" w:rsidRDefault="007356A7" w:rsidP="007356A7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Others</w:t>
            </w:r>
          </w:p>
        </w:tc>
        <w:tc>
          <w:tcPr>
            <w:tcW w:w="1916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60</w:t>
            </w:r>
          </w:p>
        </w:tc>
        <w:tc>
          <w:tcPr>
            <w:tcW w:w="1917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1917" w:type="dxa"/>
          </w:tcPr>
          <w:p w:rsidR="007356A7" w:rsidRDefault="007356A7" w:rsidP="007356A7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</w:tr>
    </w:tbl>
    <w:p w:rsidR="007356A7" w:rsidRDefault="007356A7" w:rsidP="007356A7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47779D" w:rsidRDefault="0047779D" w:rsidP="0047779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a) Complete the table below showing the row percentages.</w:t>
      </w:r>
    </w:p>
    <w:tbl>
      <w:tblPr>
        <w:tblStyle w:val="TableGrid"/>
        <w:tblW w:w="0" w:type="auto"/>
        <w:tblInd w:w="688" w:type="dxa"/>
        <w:tblLook w:val="04A0" w:firstRow="1" w:lastRow="0" w:firstColumn="1" w:lastColumn="0" w:noHBand="0" w:noVBand="1"/>
      </w:tblPr>
      <w:tblGrid>
        <w:gridCol w:w="1916"/>
        <w:gridCol w:w="1916"/>
        <w:gridCol w:w="1917"/>
        <w:gridCol w:w="1917"/>
      </w:tblGrid>
      <w:tr w:rsidR="00077C23" w:rsidTr="00C914BF">
        <w:trPr>
          <w:trHeight w:val="265"/>
        </w:trPr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917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917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C</w:t>
            </w:r>
          </w:p>
        </w:tc>
      </w:tr>
      <w:tr w:rsidR="00077C23" w:rsidTr="00C914BF">
        <w:trPr>
          <w:trHeight w:val="265"/>
        </w:trPr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Australia</w:t>
            </w:r>
          </w:p>
        </w:tc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</w:tr>
      <w:tr w:rsidR="00077C23" w:rsidTr="00C914BF">
        <w:trPr>
          <w:trHeight w:val="265"/>
        </w:trPr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German</w:t>
            </w:r>
          </w:p>
        </w:tc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77C23" w:rsidTr="00C914BF">
        <w:trPr>
          <w:trHeight w:val="265"/>
        </w:trPr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Korean</w:t>
            </w:r>
          </w:p>
        </w:tc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</w:tr>
      <w:tr w:rsidR="00077C23" w:rsidTr="00C914BF">
        <w:trPr>
          <w:trHeight w:val="265"/>
        </w:trPr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Japanese</w:t>
            </w:r>
          </w:p>
        </w:tc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77C23" w:rsidTr="00C914BF">
        <w:trPr>
          <w:trHeight w:val="280"/>
        </w:trPr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Others</w:t>
            </w:r>
          </w:p>
        </w:tc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</w:tr>
    </w:tbl>
    <w:p w:rsidR="0047779D" w:rsidRDefault="0047779D" w:rsidP="0047779D">
      <w:pPr>
        <w:rPr>
          <w:rFonts w:ascii="Arial" w:eastAsia="Times New Roman" w:hAnsi="Arial" w:cs="Arial"/>
          <w:sz w:val="24"/>
          <w:szCs w:val="24"/>
        </w:rPr>
      </w:pPr>
    </w:p>
    <w:p w:rsidR="0047779D" w:rsidRDefault="00077C23" w:rsidP="0047779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b) Complete the table below showing the column percentages.</w:t>
      </w:r>
    </w:p>
    <w:tbl>
      <w:tblPr>
        <w:tblStyle w:val="TableGrid"/>
        <w:tblW w:w="0" w:type="auto"/>
        <w:tblInd w:w="688" w:type="dxa"/>
        <w:tblLook w:val="04A0" w:firstRow="1" w:lastRow="0" w:firstColumn="1" w:lastColumn="0" w:noHBand="0" w:noVBand="1"/>
      </w:tblPr>
      <w:tblGrid>
        <w:gridCol w:w="1916"/>
        <w:gridCol w:w="1916"/>
        <w:gridCol w:w="1917"/>
        <w:gridCol w:w="1917"/>
      </w:tblGrid>
      <w:tr w:rsidR="00077C23" w:rsidTr="00C914BF">
        <w:trPr>
          <w:trHeight w:val="265"/>
        </w:trPr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917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917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C</w:t>
            </w:r>
          </w:p>
        </w:tc>
      </w:tr>
      <w:tr w:rsidR="00077C23" w:rsidTr="00C914BF">
        <w:trPr>
          <w:trHeight w:val="265"/>
        </w:trPr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Australia</w:t>
            </w:r>
          </w:p>
        </w:tc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</w:tr>
      <w:tr w:rsidR="00077C23" w:rsidTr="00C914BF">
        <w:trPr>
          <w:trHeight w:val="265"/>
        </w:trPr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German</w:t>
            </w:r>
          </w:p>
        </w:tc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</w:tr>
      <w:tr w:rsidR="00077C23" w:rsidTr="00C914BF">
        <w:trPr>
          <w:trHeight w:val="265"/>
        </w:trPr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Korean</w:t>
            </w:r>
          </w:p>
        </w:tc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77C23" w:rsidTr="00C914BF">
        <w:trPr>
          <w:trHeight w:val="265"/>
        </w:trPr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Japanese</w:t>
            </w:r>
          </w:p>
        </w:tc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77C23" w:rsidTr="00C914BF">
        <w:trPr>
          <w:trHeight w:val="280"/>
        </w:trPr>
        <w:tc>
          <w:tcPr>
            <w:tcW w:w="1916" w:type="dxa"/>
          </w:tcPr>
          <w:p w:rsidR="00077C23" w:rsidRPr="007356A7" w:rsidRDefault="00077C23" w:rsidP="00C914BF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356A7">
              <w:rPr>
                <w:rFonts w:ascii="Arial" w:eastAsia="Times New Roman" w:hAnsi="Arial" w:cs="Arial"/>
                <w:b/>
                <w:sz w:val="24"/>
                <w:szCs w:val="24"/>
              </w:rPr>
              <w:t>Others</w:t>
            </w:r>
          </w:p>
        </w:tc>
        <w:tc>
          <w:tcPr>
            <w:tcW w:w="1916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1917" w:type="dxa"/>
          </w:tcPr>
          <w:p w:rsidR="00077C23" w:rsidRDefault="00077C23" w:rsidP="00C914BF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</w:tr>
    </w:tbl>
    <w:p w:rsidR="00077C23" w:rsidRDefault="00077C23" w:rsidP="0047779D">
      <w:pPr>
        <w:rPr>
          <w:rFonts w:ascii="Arial" w:eastAsia="Times New Roman" w:hAnsi="Arial" w:cs="Arial"/>
          <w:sz w:val="24"/>
          <w:szCs w:val="24"/>
        </w:rPr>
      </w:pPr>
    </w:p>
    <w:p w:rsidR="0047779D" w:rsidRDefault="00D57991" w:rsidP="0047779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c) Determine with reasons if there is a relationship between the make of cars parked and the level of income of the suburb. Clearly identify the response and explanatory variables. State any assumptions you made.</w:t>
      </w:r>
    </w:p>
    <w:p w:rsidR="0047779D" w:rsidRDefault="0047779D" w:rsidP="007356A7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0C6C5B" w:rsidRDefault="000C6C5B" w:rsidP="007356A7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0C6C5B" w:rsidRDefault="000C6C5B" w:rsidP="007356A7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0C6C5B" w:rsidRDefault="000C6C5B" w:rsidP="007356A7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0C6C5B" w:rsidRDefault="000C6C5B" w:rsidP="007356A7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0C6C5B" w:rsidRDefault="000C6C5B" w:rsidP="007356A7">
      <w:pPr>
        <w:jc w:val="center"/>
        <w:rPr>
          <w:rFonts w:ascii="Arial" w:eastAsia="Times New Roman" w:hAnsi="Arial" w:cs="Arial"/>
          <w:sz w:val="24"/>
          <w:szCs w:val="24"/>
        </w:rPr>
      </w:pPr>
    </w:p>
    <w:p w:rsidR="0047779D" w:rsidRDefault="0047779D" w:rsidP="0047779D">
      <w:pPr>
        <w:rPr>
          <w:rFonts w:ascii="Arial" w:eastAsia="Times New Roman" w:hAnsi="Arial" w:cs="Arial"/>
          <w:sz w:val="24"/>
          <w:szCs w:val="24"/>
        </w:rPr>
      </w:pPr>
    </w:p>
    <w:p w:rsidR="00B20033" w:rsidRDefault="00EC59C2" w:rsidP="00906C9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</w:t>
      </w:r>
      <w:r w:rsidR="00906C97" w:rsidRPr="00906C97">
        <w:rPr>
          <w:rFonts w:ascii="Arial" w:hAnsi="Arial" w:cs="Arial"/>
          <w:b/>
          <w:sz w:val="24"/>
          <w:szCs w:val="24"/>
        </w:rPr>
        <w:t>.</w:t>
      </w:r>
      <w:r w:rsidR="00906C97">
        <w:rPr>
          <w:rFonts w:ascii="Arial" w:hAnsi="Arial" w:cs="Arial"/>
          <w:b/>
          <w:sz w:val="24"/>
          <w:szCs w:val="24"/>
        </w:rPr>
        <w:t xml:space="preserve">       </w:t>
      </w:r>
      <w:r w:rsidR="003F688F">
        <w:rPr>
          <w:rFonts w:ascii="Arial" w:hAnsi="Arial" w:cs="Arial"/>
          <w:b/>
          <w:sz w:val="24"/>
          <w:szCs w:val="24"/>
        </w:rPr>
        <w:t>[</w:t>
      </w:r>
      <w:r w:rsidR="00CA2A58">
        <w:rPr>
          <w:rFonts w:ascii="Arial" w:hAnsi="Arial" w:cs="Arial"/>
          <w:b/>
          <w:sz w:val="24"/>
          <w:szCs w:val="24"/>
        </w:rPr>
        <w:t>1</w:t>
      </w:r>
      <w:r w:rsidR="003F688F">
        <w:rPr>
          <w:rFonts w:ascii="Arial" w:hAnsi="Arial" w:cs="Arial"/>
          <w:b/>
          <w:sz w:val="24"/>
          <w:szCs w:val="24"/>
        </w:rPr>
        <w:t>5</w:t>
      </w:r>
      <w:r w:rsidR="00906C97">
        <w:rPr>
          <w:rFonts w:ascii="Arial" w:hAnsi="Arial" w:cs="Arial"/>
          <w:b/>
          <w:sz w:val="24"/>
          <w:szCs w:val="24"/>
        </w:rPr>
        <w:t xml:space="preserve"> marks</w:t>
      </w:r>
      <w:r w:rsidR="00CA2A58">
        <w:rPr>
          <w:rFonts w:ascii="Arial" w:hAnsi="Arial" w:cs="Arial"/>
          <w:b/>
          <w:sz w:val="24"/>
          <w:szCs w:val="24"/>
        </w:rPr>
        <w:t xml:space="preserve">: 2, 3, 1, 1, 2, 3, 1, </w:t>
      </w:r>
      <w:proofErr w:type="gramStart"/>
      <w:r w:rsidR="00CA2A58">
        <w:rPr>
          <w:rFonts w:ascii="Arial" w:hAnsi="Arial" w:cs="Arial"/>
          <w:b/>
          <w:sz w:val="24"/>
          <w:szCs w:val="24"/>
        </w:rPr>
        <w:t>2</w:t>
      </w:r>
      <w:proofErr w:type="gramEnd"/>
      <w:r w:rsidR="00906C97">
        <w:rPr>
          <w:rFonts w:ascii="Arial" w:hAnsi="Arial" w:cs="Arial"/>
          <w:b/>
          <w:sz w:val="24"/>
          <w:szCs w:val="24"/>
        </w:rPr>
        <w:t>]</w:t>
      </w:r>
      <w:r w:rsidR="00F83F16">
        <w:rPr>
          <w:rFonts w:ascii="Arial" w:hAnsi="Arial" w:cs="Arial"/>
          <w:b/>
          <w:sz w:val="24"/>
          <w:szCs w:val="24"/>
        </w:rPr>
        <w:t xml:space="preserve"> </w:t>
      </w:r>
    </w:p>
    <w:p w:rsidR="00D7357A" w:rsidRDefault="00D7357A" w:rsidP="00906C97">
      <w:pPr>
        <w:spacing w:after="0"/>
        <w:rPr>
          <w:rFonts w:ascii="Arial" w:hAnsi="Arial" w:cs="Arial"/>
          <w:sz w:val="24"/>
          <w:szCs w:val="24"/>
        </w:rPr>
      </w:pPr>
      <w:r w:rsidRPr="00D7357A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following table displays the Number Employed (thousands) and the corresponding Annual Turnover (in $million) for several types of industry.</w:t>
      </w:r>
    </w:p>
    <w:p w:rsidR="00D7357A" w:rsidRDefault="00D7357A" w:rsidP="00906C97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2755"/>
      </w:tblGrid>
      <w:tr w:rsidR="00D7357A" w:rsidTr="00AA3D20">
        <w:tc>
          <w:tcPr>
            <w:tcW w:w="3227" w:type="dxa"/>
          </w:tcPr>
          <w:p w:rsidR="00D7357A" w:rsidRPr="00AA3D20" w:rsidRDefault="00D7357A" w:rsidP="00906C97">
            <w:pPr>
              <w:rPr>
                <w:rFonts w:ascii="Arial" w:hAnsi="Arial" w:cs="Arial"/>
                <w:b/>
              </w:rPr>
            </w:pPr>
            <w:r w:rsidRPr="00AA3D20">
              <w:rPr>
                <w:rFonts w:ascii="Arial" w:hAnsi="Arial" w:cs="Arial"/>
                <w:b/>
              </w:rPr>
              <w:t>Type of Industry</w:t>
            </w:r>
          </w:p>
        </w:tc>
        <w:tc>
          <w:tcPr>
            <w:tcW w:w="3260" w:type="dxa"/>
          </w:tcPr>
          <w:p w:rsidR="00D7357A" w:rsidRPr="00AA3D20" w:rsidRDefault="00D7357A" w:rsidP="00906C97">
            <w:pPr>
              <w:rPr>
                <w:rFonts w:ascii="Arial" w:hAnsi="Arial" w:cs="Arial"/>
                <w:b/>
              </w:rPr>
            </w:pPr>
            <w:r w:rsidRPr="00AA3D20">
              <w:rPr>
                <w:rFonts w:ascii="Arial" w:hAnsi="Arial" w:cs="Arial"/>
                <w:b/>
              </w:rPr>
              <w:t>Number Employed(‘000),N</w:t>
            </w:r>
          </w:p>
        </w:tc>
        <w:tc>
          <w:tcPr>
            <w:tcW w:w="2755" w:type="dxa"/>
          </w:tcPr>
          <w:p w:rsidR="00D7357A" w:rsidRPr="00AA3D20" w:rsidRDefault="00D7357A" w:rsidP="00906C97">
            <w:pPr>
              <w:rPr>
                <w:rFonts w:ascii="Arial" w:hAnsi="Arial" w:cs="Arial"/>
                <w:b/>
              </w:rPr>
            </w:pPr>
            <w:r w:rsidRPr="00AA3D20">
              <w:rPr>
                <w:rFonts w:ascii="Arial" w:hAnsi="Arial" w:cs="Arial"/>
                <w:b/>
              </w:rPr>
              <w:t>Annual Turnover $m, A</w:t>
            </w:r>
          </w:p>
        </w:tc>
      </w:tr>
      <w:tr w:rsidR="00D7357A" w:rsidTr="00AA3D20">
        <w:tc>
          <w:tcPr>
            <w:tcW w:w="3227" w:type="dxa"/>
          </w:tcPr>
          <w:p w:rsidR="00D7357A" w:rsidRDefault="00D7357A" w:rsidP="00906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Food, beverages</w:t>
            </w:r>
          </w:p>
        </w:tc>
        <w:tc>
          <w:tcPr>
            <w:tcW w:w="3260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2755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43000</w:t>
            </w:r>
          </w:p>
        </w:tc>
      </w:tr>
      <w:tr w:rsidR="00D7357A" w:rsidTr="00AA3D20">
        <w:tc>
          <w:tcPr>
            <w:tcW w:w="3227" w:type="dxa"/>
          </w:tcPr>
          <w:p w:rsidR="00D7357A" w:rsidRDefault="00AA3D20" w:rsidP="00906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Textiles</w:t>
            </w:r>
          </w:p>
        </w:tc>
        <w:tc>
          <w:tcPr>
            <w:tcW w:w="3260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2755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D7357A" w:rsidTr="00AA3D20">
        <w:tc>
          <w:tcPr>
            <w:tcW w:w="3227" w:type="dxa"/>
          </w:tcPr>
          <w:p w:rsidR="00D7357A" w:rsidRDefault="00AA3D20" w:rsidP="00906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Wood and paper</w:t>
            </w:r>
          </w:p>
        </w:tc>
        <w:tc>
          <w:tcPr>
            <w:tcW w:w="3260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755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11000</w:t>
            </w:r>
          </w:p>
        </w:tc>
      </w:tr>
      <w:tr w:rsidR="00D7357A" w:rsidTr="00AA3D20">
        <w:tc>
          <w:tcPr>
            <w:tcW w:w="3227" w:type="dxa"/>
          </w:tcPr>
          <w:p w:rsidR="00D7357A" w:rsidRDefault="00AA3D20" w:rsidP="00906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Printing</w:t>
            </w:r>
          </w:p>
        </w:tc>
        <w:tc>
          <w:tcPr>
            <w:tcW w:w="3260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2755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14000</w:t>
            </w:r>
          </w:p>
        </w:tc>
      </w:tr>
      <w:tr w:rsidR="00D7357A" w:rsidTr="00AA3D20">
        <w:tc>
          <w:tcPr>
            <w:tcW w:w="3227" w:type="dxa"/>
          </w:tcPr>
          <w:p w:rsidR="00D7357A" w:rsidRDefault="00AA3D20" w:rsidP="00906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Energy Products</w:t>
            </w:r>
          </w:p>
        </w:tc>
        <w:tc>
          <w:tcPr>
            <w:tcW w:w="3260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2755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30000</w:t>
            </w:r>
          </w:p>
        </w:tc>
      </w:tr>
      <w:tr w:rsidR="00D7357A" w:rsidTr="00AA3D20">
        <w:tc>
          <w:tcPr>
            <w:tcW w:w="3227" w:type="dxa"/>
          </w:tcPr>
          <w:p w:rsidR="00D7357A" w:rsidRDefault="00AA3D20" w:rsidP="00906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Non-metal mineral products</w:t>
            </w:r>
          </w:p>
        </w:tc>
        <w:tc>
          <w:tcPr>
            <w:tcW w:w="3260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755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9000</w:t>
            </w:r>
          </w:p>
        </w:tc>
      </w:tr>
      <w:tr w:rsidR="00D7357A" w:rsidTr="00AA3D20">
        <w:tc>
          <w:tcPr>
            <w:tcW w:w="3227" w:type="dxa"/>
          </w:tcPr>
          <w:p w:rsidR="00D7357A" w:rsidRDefault="00AA3D20" w:rsidP="00906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Metal products</w:t>
            </w:r>
          </w:p>
        </w:tc>
        <w:tc>
          <w:tcPr>
            <w:tcW w:w="3260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2755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37000</w:t>
            </w:r>
          </w:p>
        </w:tc>
      </w:tr>
      <w:tr w:rsidR="00D7357A" w:rsidTr="00AA3D20">
        <w:tc>
          <w:tcPr>
            <w:tcW w:w="3227" w:type="dxa"/>
          </w:tcPr>
          <w:p w:rsidR="00D7357A" w:rsidRDefault="00AA3D20" w:rsidP="00C914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Machinery</w:t>
            </w:r>
          </w:p>
        </w:tc>
        <w:tc>
          <w:tcPr>
            <w:tcW w:w="3260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755" w:type="dxa"/>
          </w:tcPr>
          <w:p w:rsidR="00D7357A" w:rsidRDefault="00AA3D20" w:rsidP="00AA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40000</w:t>
            </w:r>
          </w:p>
        </w:tc>
      </w:tr>
    </w:tbl>
    <w:p w:rsidR="00D7357A" w:rsidRPr="00D7357A" w:rsidRDefault="00D7357A" w:rsidP="00906C97">
      <w:pPr>
        <w:spacing w:after="0"/>
        <w:rPr>
          <w:rFonts w:ascii="Arial" w:hAnsi="Arial" w:cs="Arial"/>
          <w:sz w:val="24"/>
          <w:szCs w:val="24"/>
        </w:rPr>
      </w:pPr>
    </w:p>
    <w:p w:rsidR="00D7357A" w:rsidRPr="00CA2A58" w:rsidRDefault="00CA2A58" w:rsidP="00906C97">
      <w:pPr>
        <w:spacing w:after="0"/>
        <w:rPr>
          <w:rFonts w:ascii="Arial" w:hAnsi="Arial" w:cs="Arial"/>
          <w:sz w:val="24"/>
          <w:szCs w:val="24"/>
        </w:rPr>
      </w:pPr>
      <w:r w:rsidRPr="00CA2A58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Draw a scatter-graph for this data.</w:t>
      </w:r>
    </w:p>
    <w:p w:rsidR="00D7357A" w:rsidRDefault="00D7357A" w:rsidP="00906C97">
      <w:pPr>
        <w:spacing w:after="0"/>
        <w:rPr>
          <w:rFonts w:ascii="Arial" w:hAnsi="Arial" w:cs="Arial"/>
          <w:b/>
          <w:sz w:val="24"/>
          <w:szCs w:val="24"/>
        </w:rPr>
      </w:pPr>
    </w:p>
    <w:p w:rsidR="00CA2A58" w:rsidRDefault="00D7357A" w:rsidP="00906C9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-7620</wp:posOffset>
            </wp:positionV>
            <wp:extent cx="4400550" cy="480021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00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Pr="00CA2A58" w:rsidRDefault="00CA2A58" w:rsidP="00CA2A58">
      <w:pPr>
        <w:rPr>
          <w:rFonts w:ascii="Arial" w:hAnsi="Arial" w:cs="Arial"/>
          <w:sz w:val="24"/>
          <w:szCs w:val="24"/>
        </w:rPr>
      </w:pPr>
    </w:p>
    <w:p w:rsidR="00CA2A58" w:rsidRDefault="00CA2A58" w:rsidP="00CA2A58">
      <w:pPr>
        <w:rPr>
          <w:rFonts w:ascii="Arial" w:hAnsi="Arial" w:cs="Arial"/>
          <w:sz w:val="24"/>
          <w:szCs w:val="24"/>
        </w:rPr>
      </w:pPr>
    </w:p>
    <w:p w:rsidR="00D7357A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b) Calculate the coefficient of linear correlation and comment on the nature of the relationship between </w:t>
      </w:r>
      <w:r w:rsidRPr="00CA2A58">
        <w:rPr>
          <w:rFonts w:ascii="Arial" w:hAnsi="Arial" w:cs="Arial"/>
          <w:b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</w:t>
      </w:r>
      <w:r w:rsidRPr="00CA2A58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.</w:t>
      </w:r>
    </w:p>
    <w:p w:rsidR="00CA2A58" w:rsidRDefault="00CA2A58" w:rsidP="00CA2A58">
      <w:pPr>
        <w:tabs>
          <w:tab w:val="left" w:pos="1260"/>
        </w:tabs>
        <w:rPr>
          <w:rFonts w:ascii="Arial" w:hAnsi="Arial" w:cs="Arial"/>
          <w:b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b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b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b/>
          <w:sz w:val="24"/>
          <w:szCs w:val="24"/>
        </w:rPr>
      </w:pPr>
      <w:r w:rsidRPr="00CA2A58"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 xml:space="preserve"> Find the gradient of the least squares regression line of </w:t>
      </w:r>
      <w:r w:rsidRPr="00CA2A58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and </w:t>
      </w:r>
      <w:r w:rsidRPr="00CA2A58">
        <w:rPr>
          <w:rFonts w:ascii="Arial" w:hAnsi="Arial" w:cs="Arial"/>
          <w:b/>
          <w:sz w:val="24"/>
          <w:szCs w:val="24"/>
        </w:rPr>
        <w:t>N</w:t>
      </w:r>
    </w:p>
    <w:p w:rsidR="00CA2A58" w:rsidRDefault="00CA2A58" w:rsidP="00CA2A58">
      <w:pPr>
        <w:tabs>
          <w:tab w:val="left" w:pos="1260"/>
        </w:tabs>
        <w:rPr>
          <w:rFonts w:ascii="Arial" w:hAnsi="Arial" w:cs="Arial"/>
          <w:b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b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 w:rsidRPr="00CA2A58">
        <w:rPr>
          <w:rFonts w:ascii="Arial" w:hAnsi="Arial" w:cs="Arial"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Find the vertical intercept of the least squares regression line of </w:t>
      </w:r>
      <w:r w:rsidRPr="00F83F16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and </w:t>
      </w:r>
      <w:r w:rsidRPr="00F83F16">
        <w:rPr>
          <w:rFonts w:ascii="Arial" w:hAnsi="Arial" w:cs="Arial"/>
          <w:b/>
          <w:sz w:val="24"/>
          <w:szCs w:val="24"/>
        </w:rPr>
        <w:t>N</w:t>
      </w: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Determine the increase in turnover for every 10 000 increase in the number employed.</w:t>
      </w: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Use the least squares regression line to predict the annual turnover for a business that employs 5 000 people.</w:t>
      </w: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on the reliability of your prediction.</w:t>
      </w: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CA2A58" w:rsidRDefault="00CA2A58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An American reporter converts the turnover to US$ using the conversion AUD$1=US$0.70</w:t>
      </w:r>
      <w:r w:rsidR="00F83F16">
        <w:rPr>
          <w:rFonts w:ascii="Arial" w:hAnsi="Arial" w:cs="Arial"/>
          <w:sz w:val="24"/>
          <w:szCs w:val="24"/>
        </w:rPr>
        <w:t>. Calculate the correlation coefficient between the Number employed and the Annual Turnover in US$.</w:t>
      </w:r>
    </w:p>
    <w:p w:rsidR="00F83F16" w:rsidRDefault="00F83F16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F83F16" w:rsidRDefault="00F83F16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</w:p>
    <w:p w:rsidR="00F83F16" w:rsidRPr="00CA2A58" w:rsidRDefault="00F83F16" w:rsidP="00CA2A58">
      <w:pPr>
        <w:tabs>
          <w:tab w:val="left" w:pos="12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Comment on the statement made by a politician that increasing the number of people employ</w:t>
      </w:r>
      <w:r w:rsidR="00DA190A">
        <w:rPr>
          <w:rFonts w:ascii="Arial" w:hAnsi="Arial" w:cs="Arial"/>
          <w:sz w:val="24"/>
          <w:szCs w:val="24"/>
        </w:rPr>
        <w:t>ed will create a higher annual t</w:t>
      </w:r>
      <w:r>
        <w:rPr>
          <w:rFonts w:ascii="Arial" w:hAnsi="Arial" w:cs="Arial"/>
          <w:sz w:val="24"/>
          <w:szCs w:val="24"/>
        </w:rPr>
        <w:t>urnover.</w:t>
      </w:r>
    </w:p>
    <w:sectPr w:rsidR="00F83F16" w:rsidRPr="00CA2A5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83C" w:rsidRDefault="005B483C" w:rsidP="003D58CA">
      <w:pPr>
        <w:spacing w:after="0" w:line="240" w:lineRule="auto"/>
      </w:pPr>
      <w:r>
        <w:separator/>
      </w:r>
    </w:p>
  </w:endnote>
  <w:endnote w:type="continuationSeparator" w:id="0">
    <w:p w:rsidR="005B483C" w:rsidRDefault="005B483C" w:rsidP="003D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 Bold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5239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83C" w:rsidRDefault="005B48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3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B483C" w:rsidRDefault="005B48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83C" w:rsidRDefault="005B483C" w:rsidP="003D58CA">
      <w:pPr>
        <w:spacing w:after="0" w:line="240" w:lineRule="auto"/>
      </w:pPr>
      <w:r>
        <w:separator/>
      </w:r>
    </w:p>
  </w:footnote>
  <w:footnote w:type="continuationSeparator" w:id="0">
    <w:p w:rsidR="005B483C" w:rsidRDefault="005B483C" w:rsidP="003D58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0D1C"/>
    <w:multiLevelType w:val="hybridMultilevel"/>
    <w:tmpl w:val="307A40D0"/>
    <w:lvl w:ilvl="0" w:tplc="879045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B704B"/>
    <w:multiLevelType w:val="hybridMultilevel"/>
    <w:tmpl w:val="B95EBAD8"/>
    <w:lvl w:ilvl="0" w:tplc="77764B2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0" w:hanging="360"/>
      </w:pPr>
    </w:lvl>
    <w:lvl w:ilvl="2" w:tplc="0C09001B" w:tentative="1">
      <w:start w:val="1"/>
      <w:numFmt w:val="lowerRoman"/>
      <w:lvlText w:val="%3."/>
      <w:lvlJc w:val="right"/>
      <w:pPr>
        <w:ind w:left="2130" w:hanging="180"/>
      </w:pPr>
    </w:lvl>
    <w:lvl w:ilvl="3" w:tplc="0C09000F" w:tentative="1">
      <w:start w:val="1"/>
      <w:numFmt w:val="decimal"/>
      <w:lvlText w:val="%4."/>
      <w:lvlJc w:val="left"/>
      <w:pPr>
        <w:ind w:left="2850" w:hanging="360"/>
      </w:pPr>
    </w:lvl>
    <w:lvl w:ilvl="4" w:tplc="0C090019" w:tentative="1">
      <w:start w:val="1"/>
      <w:numFmt w:val="lowerLetter"/>
      <w:lvlText w:val="%5."/>
      <w:lvlJc w:val="left"/>
      <w:pPr>
        <w:ind w:left="3570" w:hanging="360"/>
      </w:pPr>
    </w:lvl>
    <w:lvl w:ilvl="5" w:tplc="0C09001B" w:tentative="1">
      <w:start w:val="1"/>
      <w:numFmt w:val="lowerRoman"/>
      <w:lvlText w:val="%6."/>
      <w:lvlJc w:val="right"/>
      <w:pPr>
        <w:ind w:left="4290" w:hanging="180"/>
      </w:pPr>
    </w:lvl>
    <w:lvl w:ilvl="6" w:tplc="0C09000F" w:tentative="1">
      <w:start w:val="1"/>
      <w:numFmt w:val="decimal"/>
      <w:lvlText w:val="%7."/>
      <w:lvlJc w:val="left"/>
      <w:pPr>
        <w:ind w:left="5010" w:hanging="360"/>
      </w:pPr>
    </w:lvl>
    <w:lvl w:ilvl="7" w:tplc="0C090019" w:tentative="1">
      <w:start w:val="1"/>
      <w:numFmt w:val="lowerLetter"/>
      <w:lvlText w:val="%8."/>
      <w:lvlJc w:val="left"/>
      <w:pPr>
        <w:ind w:left="5730" w:hanging="360"/>
      </w:pPr>
    </w:lvl>
    <w:lvl w:ilvl="8" w:tplc="0C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6AC30061"/>
    <w:multiLevelType w:val="hybridMultilevel"/>
    <w:tmpl w:val="FB442D6C"/>
    <w:lvl w:ilvl="0" w:tplc="2AF45B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1608B9"/>
    <w:multiLevelType w:val="hybridMultilevel"/>
    <w:tmpl w:val="D9C4ED18"/>
    <w:lvl w:ilvl="0" w:tplc="110AE872">
      <w:start w:val="1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60" w:hanging="360"/>
      </w:pPr>
    </w:lvl>
    <w:lvl w:ilvl="2" w:tplc="0C09001B" w:tentative="1">
      <w:start w:val="1"/>
      <w:numFmt w:val="lowerRoman"/>
      <w:lvlText w:val="%3."/>
      <w:lvlJc w:val="right"/>
      <w:pPr>
        <w:ind w:left="2180" w:hanging="180"/>
      </w:pPr>
    </w:lvl>
    <w:lvl w:ilvl="3" w:tplc="0C09000F" w:tentative="1">
      <w:start w:val="1"/>
      <w:numFmt w:val="decimal"/>
      <w:lvlText w:val="%4."/>
      <w:lvlJc w:val="left"/>
      <w:pPr>
        <w:ind w:left="2900" w:hanging="360"/>
      </w:pPr>
    </w:lvl>
    <w:lvl w:ilvl="4" w:tplc="0C090019" w:tentative="1">
      <w:start w:val="1"/>
      <w:numFmt w:val="lowerLetter"/>
      <w:lvlText w:val="%5."/>
      <w:lvlJc w:val="left"/>
      <w:pPr>
        <w:ind w:left="3620" w:hanging="360"/>
      </w:pPr>
    </w:lvl>
    <w:lvl w:ilvl="5" w:tplc="0C09001B" w:tentative="1">
      <w:start w:val="1"/>
      <w:numFmt w:val="lowerRoman"/>
      <w:lvlText w:val="%6."/>
      <w:lvlJc w:val="right"/>
      <w:pPr>
        <w:ind w:left="4340" w:hanging="180"/>
      </w:pPr>
    </w:lvl>
    <w:lvl w:ilvl="6" w:tplc="0C09000F" w:tentative="1">
      <w:start w:val="1"/>
      <w:numFmt w:val="decimal"/>
      <w:lvlText w:val="%7."/>
      <w:lvlJc w:val="left"/>
      <w:pPr>
        <w:ind w:left="5060" w:hanging="360"/>
      </w:pPr>
    </w:lvl>
    <w:lvl w:ilvl="7" w:tplc="0C090019" w:tentative="1">
      <w:start w:val="1"/>
      <w:numFmt w:val="lowerLetter"/>
      <w:lvlText w:val="%8."/>
      <w:lvlJc w:val="left"/>
      <w:pPr>
        <w:ind w:left="5780" w:hanging="360"/>
      </w:pPr>
    </w:lvl>
    <w:lvl w:ilvl="8" w:tplc="0C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717441DB"/>
    <w:multiLevelType w:val="hybridMultilevel"/>
    <w:tmpl w:val="44AE3F84"/>
    <w:lvl w:ilvl="0" w:tplc="7180C1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C5998"/>
    <w:multiLevelType w:val="hybridMultilevel"/>
    <w:tmpl w:val="50A666C8"/>
    <w:lvl w:ilvl="0" w:tplc="30B28956">
      <w:start w:val="4"/>
      <w:numFmt w:val="lowerLetter"/>
      <w:lvlText w:val="%1)"/>
      <w:lvlJc w:val="left"/>
      <w:pPr>
        <w:ind w:left="7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60" w:hanging="360"/>
      </w:pPr>
    </w:lvl>
    <w:lvl w:ilvl="2" w:tplc="0C09001B" w:tentative="1">
      <w:start w:val="1"/>
      <w:numFmt w:val="lowerRoman"/>
      <w:lvlText w:val="%3."/>
      <w:lvlJc w:val="right"/>
      <w:pPr>
        <w:ind w:left="2180" w:hanging="180"/>
      </w:pPr>
    </w:lvl>
    <w:lvl w:ilvl="3" w:tplc="0C09000F" w:tentative="1">
      <w:start w:val="1"/>
      <w:numFmt w:val="decimal"/>
      <w:lvlText w:val="%4."/>
      <w:lvlJc w:val="left"/>
      <w:pPr>
        <w:ind w:left="2900" w:hanging="360"/>
      </w:pPr>
    </w:lvl>
    <w:lvl w:ilvl="4" w:tplc="0C090019" w:tentative="1">
      <w:start w:val="1"/>
      <w:numFmt w:val="lowerLetter"/>
      <w:lvlText w:val="%5."/>
      <w:lvlJc w:val="left"/>
      <w:pPr>
        <w:ind w:left="3620" w:hanging="360"/>
      </w:pPr>
    </w:lvl>
    <w:lvl w:ilvl="5" w:tplc="0C09001B" w:tentative="1">
      <w:start w:val="1"/>
      <w:numFmt w:val="lowerRoman"/>
      <w:lvlText w:val="%6."/>
      <w:lvlJc w:val="right"/>
      <w:pPr>
        <w:ind w:left="4340" w:hanging="180"/>
      </w:pPr>
    </w:lvl>
    <w:lvl w:ilvl="6" w:tplc="0C09000F" w:tentative="1">
      <w:start w:val="1"/>
      <w:numFmt w:val="decimal"/>
      <w:lvlText w:val="%7."/>
      <w:lvlJc w:val="left"/>
      <w:pPr>
        <w:ind w:left="5060" w:hanging="360"/>
      </w:pPr>
    </w:lvl>
    <w:lvl w:ilvl="7" w:tplc="0C090019" w:tentative="1">
      <w:start w:val="1"/>
      <w:numFmt w:val="lowerLetter"/>
      <w:lvlText w:val="%8."/>
      <w:lvlJc w:val="left"/>
      <w:pPr>
        <w:ind w:left="5780" w:hanging="360"/>
      </w:pPr>
    </w:lvl>
    <w:lvl w:ilvl="8" w:tplc="0C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>
    <w:nsid w:val="79E8793E"/>
    <w:multiLevelType w:val="hybridMultilevel"/>
    <w:tmpl w:val="CF8A94EA"/>
    <w:lvl w:ilvl="0" w:tplc="183AD7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6C"/>
    <w:rsid w:val="00000DB5"/>
    <w:rsid w:val="00000FCB"/>
    <w:rsid w:val="000104C6"/>
    <w:rsid w:val="00011BA5"/>
    <w:rsid w:val="00014F03"/>
    <w:rsid w:val="00024372"/>
    <w:rsid w:val="0003606B"/>
    <w:rsid w:val="00044C21"/>
    <w:rsid w:val="00045197"/>
    <w:rsid w:val="000476F0"/>
    <w:rsid w:val="000643E3"/>
    <w:rsid w:val="00077C23"/>
    <w:rsid w:val="00087D9F"/>
    <w:rsid w:val="000A348D"/>
    <w:rsid w:val="000A57D3"/>
    <w:rsid w:val="000B0820"/>
    <w:rsid w:val="000B0B67"/>
    <w:rsid w:val="000B1B6A"/>
    <w:rsid w:val="000B66E0"/>
    <w:rsid w:val="000C0238"/>
    <w:rsid w:val="000C6C5B"/>
    <w:rsid w:val="000D21F3"/>
    <w:rsid w:val="000F03C8"/>
    <w:rsid w:val="0010761A"/>
    <w:rsid w:val="001168A6"/>
    <w:rsid w:val="00120674"/>
    <w:rsid w:val="00123C36"/>
    <w:rsid w:val="00132D60"/>
    <w:rsid w:val="00136992"/>
    <w:rsid w:val="001424E3"/>
    <w:rsid w:val="00142A11"/>
    <w:rsid w:val="00155A61"/>
    <w:rsid w:val="00160F22"/>
    <w:rsid w:val="00163E98"/>
    <w:rsid w:val="00170E16"/>
    <w:rsid w:val="00175C70"/>
    <w:rsid w:val="00180C90"/>
    <w:rsid w:val="00185042"/>
    <w:rsid w:val="001860CE"/>
    <w:rsid w:val="00190F69"/>
    <w:rsid w:val="00191998"/>
    <w:rsid w:val="001925D9"/>
    <w:rsid w:val="001A276B"/>
    <w:rsid w:val="001A5139"/>
    <w:rsid w:val="001B6F88"/>
    <w:rsid w:val="001D6ADB"/>
    <w:rsid w:val="001E26C7"/>
    <w:rsid w:val="001E5E08"/>
    <w:rsid w:val="001F03AB"/>
    <w:rsid w:val="001F1349"/>
    <w:rsid w:val="001F20BD"/>
    <w:rsid w:val="001F3A42"/>
    <w:rsid w:val="0020457C"/>
    <w:rsid w:val="002057A7"/>
    <w:rsid w:val="00205D38"/>
    <w:rsid w:val="00215485"/>
    <w:rsid w:val="00217F50"/>
    <w:rsid w:val="00222A9E"/>
    <w:rsid w:val="002260F4"/>
    <w:rsid w:val="00230C6C"/>
    <w:rsid w:val="002430A2"/>
    <w:rsid w:val="002479EF"/>
    <w:rsid w:val="00247EB0"/>
    <w:rsid w:val="00255072"/>
    <w:rsid w:val="002667B0"/>
    <w:rsid w:val="00271022"/>
    <w:rsid w:val="00271ABA"/>
    <w:rsid w:val="0027700A"/>
    <w:rsid w:val="00294EEA"/>
    <w:rsid w:val="002A180B"/>
    <w:rsid w:val="002B4EA8"/>
    <w:rsid w:val="002C7E5E"/>
    <w:rsid w:val="002D1D18"/>
    <w:rsid w:val="002D349B"/>
    <w:rsid w:val="002D4095"/>
    <w:rsid w:val="002E1E17"/>
    <w:rsid w:val="002E3402"/>
    <w:rsid w:val="002F2FA0"/>
    <w:rsid w:val="002F79F0"/>
    <w:rsid w:val="00301465"/>
    <w:rsid w:val="0031225E"/>
    <w:rsid w:val="003269FB"/>
    <w:rsid w:val="00332777"/>
    <w:rsid w:val="00334172"/>
    <w:rsid w:val="00334EB8"/>
    <w:rsid w:val="00337830"/>
    <w:rsid w:val="0034249E"/>
    <w:rsid w:val="00342C18"/>
    <w:rsid w:val="00351C2D"/>
    <w:rsid w:val="003540C9"/>
    <w:rsid w:val="003613BC"/>
    <w:rsid w:val="00362488"/>
    <w:rsid w:val="003624EB"/>
    <w:rsid w:val="00373C5F"/>
    <w:rsid w:val="003931A5"/>
    <w:rsid w:val="0039501F"/>
    <w:rsid w:val="003A053B"/>
    <w:rsid w:val="003A0670"/>
    <w:rsid w:val="003B71E2"/>
    <w:rsid w:val="003C21E9"/>
    <w:rsid w:val="003C3B6A"/>
    <w:rsid w:val="003C6715"/>
    <w:rsid w:val="003D162E"/>
    <w:rsid w:val="003D58CA"/>
    <w:rsid w:val="003E20F5"/>
    <w:rsid w:val="003F1C24"/>
    <w:rsid w:val="003F3963"/>
    <w:rsid w:val="003F688F"/>
    <w:rsid w:val="003F7108"/>
    <w:rsid w:val="0040396D"/>
    <w:rsid w:val="00410F12"/>
    <w:rsid w:val="00412B84"/>
    <w:rsid w:val="00430FAA"/>
    <w:rsid w:val="0043613E"/>
    <w:rsid w:val="00437014"/>
    <w:rsid w:val="004509ED"/>
    <w:rsid w:val="00455334"/>
    <w:rsid w:val="00465BDA"/>
    <w:rsid w:val="0047779D"/>
    <w:rsid w:val="004A1D45"/>
    <w:rsid w:val="004A7438"/>
    <w:rsid w:val="004D63CF"/>
    <w:rsid w:val="004E2E79"/>
    <w:rsid w:val="004E50B0"/>
    <w:rsid w:val="004F1105"/>
    <w:rsid w:val="004F289E"/>
    <w:rsid w:val="004F69BC"/>
    <w:rsid w:val="00502289"/>
    <w:rsid w:val="005108EC"/>
    <w:rsid w:val="00513269"/>
    <w:rsid w:val="005164A6"/>
    <w:rsid w:val="00520F52"/>
    <w:rsid w:val="005214BE"/>
    <w:rsid w:val="005214F6"/>
    <w:rsid w:val="00532DD8"/>
    <w:rsid w:val="00541DC5"/>
    <w:rsid w:val="005426F4"/>
    <w:rsid w:val="00546437"/>
    <w:rsid w:val="00553E63"/>
    <w:rsid w:val="00554A06"/>
    <w:rsid w:val="00561AD0"/>
    <w:rsid w:val="005700E1"/>
    <w:rsid w:val="0057040F"/>
    <w:rsid w:val="00577AC1"/>
    <w:rsid w:val="00584AB1"/>
    <w:rsid w:val="00585F00"/>
    <w:rsid w:val="005A3BBE"/>
    <w:rsid w:val="005B249E"/>
    <w:rsid w:val="005B470E"/>
    <w:rsid w:val="005B483C"/>
    <w:rsid w:val="005B4F37"/>
    <w:rsid w:val="005B7050"/>
    <w:rsid w:val="005C2948"/>
    <w:rsid w:val="005C5A68"/>
    <w:rsid w:val="005D7CA2"/>
    <w:rsid w:val="005E173E"/>
    <w:rsid w:val="005F2D10"/>
    <w:rsid w:val="005F305F"/>
    <w:rsid w:val="005F6B70"/>
    <w:rsid w:val="005F7472"/>
    <w:rsid w:val="00611ED2"/>
    <w:rsid w:val="0061241B"/>
    <w:rsid w:val="00621892"/>
    <w:rsid w:val="006262C1"/>
    <w:rsid w:val="00630F64"/>
    <w:rsid w:val="006336BC"/>
    <w:rsid w:val="00637F2F"/>
    <w:rsid w:val="006402B0"/>
    <w:rsid w:val="006412E3"/>
    <w:rsid w:val="006449BD"/>
    <w:rsid w:val="0064662D"/>
    <w:rsid w:val="00653849"/>
    <w:rsid w:val="00656A85"/>
    <w:rsid w:val="006570D1"/>
    <w:rsid w:val="006602A6"/>
    <w:rsid w:val="00663B73"/>
    <w:rsid w:val="006676A1"/>
    <w:rsid w:val="00674292"/>
    <w:rsid w:val="006858B9"/>
    <w:rsid w:val="006900DC"/>
    <w:rsid w:val="00690D06"/>
    <w:rsid w:val="006913F0"/>
    <w:rsid w:val="00691F4A"/>
    <w:rsid w:val="006943DD"/>
    <w:rsid w:val="006944BB"/>
    <w:rsid w:val="006B2E7F"/>
    <w:rsid w:val="006B30F9"/>
    <w:rsid w:val="006B6505"/>
    <w:rsid w:val="006C3ED1"/>
    <w:rsid w:val="006C3F30"/>
    <w:rsid w:val="006E5ACD"/>
    <w:rsid w:val="006E5CCD"/>
    <w:rsid w:val="006E7CBA"/>
    <w:rsid w:val="006F044C"/>
    <w:rsid w:val="006F64DF"/>
    <w:rsid w:val="00706F5D"/>
    <w:rsid w:val="00717681"/>
    <w:rsid w:val="007260C3"/>
    <w:rsid w:val="00730E55"/>
    <w:rsid w:val="0073102F"/>
    <w:rsid w:val="00731E54"/>
    <w:rsid w:val="007356A7"/>
    <w:rsid w:val="007373C7"/>
    <w:rsid w:val="0074057C"/>
    <w:rsid w:val="00741EE2"/>
    <w:rsid w:val="00742A1A"/>
    <w:rsid w:val="00750676"/>
    <w:rsid w:val="00754B30"/>
    <w:rsid w:val="0075583C"/>
    <w:rsid w:val="00760D7F"/>
    <w:rsid w:val="00763AC9"/>
    <w:rsid w:val="00776CF8"/>
    <w:rsid w:val="0077713C"/>
    <w:rsid w:val="00790FD7"/>
    <w:rsid w:val="007A3E33"/>
    <w:rsid w:val="007A4C06"/>
    <w:rsid w:val="007B3365"/>
    <w:rsid w:val="007B3C20"/>
    <w:rsid w:val="007B4DC9"/>
    <w:rsid w:val="007C277C"/>
    <w:rsid w:val="007D72C7"/>
    <w:rsid w:val="007E03C6"/>
    <w:rsid w:val="007E24C5"/>
    <w:rsid w:val="007E58C9"/>
    <w:rsid w:val="007F3388"/>
    <w:rsid w:val="007F7655"/>
    <w:rsid w:val="008054A2"/>
    <w:rsid w:val="00806133"/>
    <w:rsid w:val="00810B3C"/>
    <w:rsid w:val="0082002E"/>
    <w:rsid w:val="008259B9"/>
    <w:rsid w:val="00830820"/>
    <w:rsid w:val="00846DAA"/>
    <w:rsid w:val="00866012"/>
    <w:rsid w:val="00866137"/>
    <w:rsid w:val="0087589C"/>
    <w:rsid w:val="0087768E"/>
    <w:rsid w:val="008816CC"/>
    <w:rsid w:val="008868FB"/>
    <w:rsid w:val="00892033"/>
    <w:rsid w:val="00893114"/>
    <w:rsid w:val="0089400B"/>
    <w:rsid w:val="00894712"/>
    <w:rsid w:val="008B1C4F"/>
    <w:rsid w:val="008B32E9"/>
    <w:rsid w:val="008B733C"/>
    <w:rsid w:val="008C0456"/>
    <w:rsid w:val="008C2D7D"/>
    <w:rsid w:val="008C363D"/>
    <w:rsid w:val="008D10D6"/>
    <w:rsid w:val="008D5567"/>
    <w:rsid w:val="008E199B"/>
    <w:rsid w:val="008E2BB4"/>
    <w:rsid w:val="008F25B5"/>
    <w:rsid w:val="008F47EA"/>
    <w:rsid w:val="008F75C8"/>
    <w:rsid w:val="00903BD7"/>
    <w:rsid w:val="00906C97"/>
    <w:rsid w:val="00911237"/>
    <w:rsid w:val="0092197B"/>
    <w:rsid w:val="0093016A"/>
    <w:rsid w:val="009312F2"/>
    <w:rsid w:val="00933FD0"/>
    <w:rsid w:val="00935786"/>
    <w:rsid w:val="009376CA"/>
    <w:rsid w:val="0093793C"/>
    <w:rsid w:val="00972CD6"/>
    <w:rsid w:val="00973210"/>
    <w:rsid w:val="00973CAD"/>
    <w:rsid w:val="00994996"/>
    <w:rsid w:val="009B131F"/>
    <w:rsid w:val="009B3362"/>
    <w:rsid w:val="009C27E6"/>
    <w:rsid w:val="009C3A29"/>
    <w:rsid w:val="009C4310"/>
    <w:rsid w:val="009D0B8D"/>
    <w:rsid w:val="009D2D9B"/>
    <w:rsid w:val="009D693B"/>
    <w:rsid w:val="009E09F9"/>
    <w:rsid w:val="009E1EB3"/>
    <w:rsid w:val="00A05B13"/>
    <w:rsid w:val="00A1501F"/>
    <w:rsid w:val="00A27295"/>
    <w:rsid w:val="00A27B38"/>
    <w:rsid w:val="00A3654B"/>
    <w:rsid w:val="00A36E57"/>
    <w:rsid w:val="00A4294B"/>
    <w:rsid w:val="00A54BED"/>
    <w:rsid w:val="00A57498"/>
    <w:rsid w:val="00A602FA"/>
    <w:rsid w:val="00A61AA9"/>
    <w:rsid w:val="00A83907"/>
    <w:rsid w:val="00A947E9"/>
    <w:rsid w:val="00AA3D20"/>
    <w:rsid w:val="00AA3FB3"/>
    <w:rsid w:val="00AB18CA"/>
    <w:rsid w:val="00AB7290"/>
    <w:rsid w:val="00AC6BA4"/>
    <w:rsid w:val="00AD23CA"/>
    <w:rsid w:val="00AD47ED"/>
    <w:rsid w:val="00AD4D0E"/>
    <w:rsid w:val="00AE08A6"/>
    <w:rsid w:val="00AF30E7"/>
    <w:rsid w:val="00AF331E"/>
    <w:rsid w:val="00AF6825"/>
    <w:rsid w:val="00AF78D8"/>
    <w:rsid w:val="00B17615"/>
    <w:rsid w:val="00B17670"/>
    <w:rsid w:val="00B20033"/>
    <w:rsid w:val="00B23083"/>
    <w:rsid w:val="00B27268"/>
    <w:rsid w:val="00B32614"/>
    <w:rsid w:val="00B3536F"/>
    <w:rsid w:val="00B353F4"/>
    <w:rsid w:val="00B37FD0"/>
    <w:rsid w:val="00B50496"/>
    <w:rsid w:val="00B522F0"/>
    <w:rsid w:val="00B6152B"/>
    <w:rsid w:val="00B65253"/>
    <w:rsid w:val="00B711D9"/>
    <w:rsid w:val="00B7347A"/>
    <w:rsid w:val="00B757C4"/>
    <w:rsid w:val="00B8443B"/>
    <w:rsid w:val="00B90F44"/>
    <w:rsid w:val="00B96A02"/>
    <w:rsid w:val="00BA569B"/>
    <w:rsid w:val="00BA677F"/>
    <w:rsid w:val="00BB151F"/>
    <w:rsid w:val="00BB55E5"/>
    <w:rsid w:val="00BB7F03"/>
    <w:rsid w:val="00BD06D4"/>
    <w:rsid w:val="00BD3824"/>
    <w:rsid w:val="00BE2E3D"/>
    <w:rsid w:val="00BF601D"/>
    <w:rsid w:val="00BF7423"/>
    <w:rsid w:val="00C16A77"/>
    <w:rsid w:val="00C17493"/>
    <w:rsid w:val="00C2056B"/>
    <w:rsid w:val="00C21A0B"/>
    <w:rsid w:val="00C23530"/>
    <w:rsid w:val="00C250BA"/>
    <w:rsid w:val="00C36E31"/>
    <w:rsid w:val="00C37A60"/>
    <w:rsid w:val="00C57004"/>
    <w:rsid w:val="00C64DA3"/>
    <w:rsid w:val="00C673E9"/>
    <w:rsid w:val="00C75ED4"/>
    <w:rsid w:val="00C778A4"/>
    <w:rsid w:val="00C809FA"/>
    <w:rsid w:val="00C8778F"/>
    <w:rsid w:val="00C914BF"/>
    <w:rsid w:val="00CA0EE4"/>
    <w:rsid w:val="00CA1F79"/>
    <w:rsid w:val="00CA2A58"/>
    <w:rsid w:val="00CB18E3"/>
    <w:rsid w:val="00CB4083"/>
    <w:rsid w:val="00CB485F"/>
    <w:rsid w:val="00CC34CE"/>
    <w:rsid w:val="00CD193D"/>
    <w:rsid w:val="00CD6237"/>
    <w:rsid w:val="00CD7350"/>
    <w:rsid w:val="00CF4A36"/>
    <w:rsid w:val="00CF67C7"/>
    <w:rsid w:val="00D03AF2"/>
    <w:rsid w:val="00D054CF"/>
    <w:rsid w:val="00D13353"/>
    <w:rsid w:val="00D17C2C"/>
    <w:rsid w:val="00D17E71"/>
    <w:rsid w:val="00D23326"/>
    <w:rsid w:val="00D51F9B"/>
    <w:rsid w:val="00D569F3"/>
    <w:rsid w:val="00D56E61"/>
    <w:rsid w:val="00D57991"/>
    <w:rsid w:val="00D64A2E"/>
    <w:rsid w:val="00D70357"/>
    <w:rsid w:val="00D70961"/>
    <w:rsid w:val="00D713A7"/>
    <w:rsid w:val="00D7357A"/>
    <w:rsid w:val="00D74AF6"/>
    <w:rsid w:val="00D80609"/>
    <w:rsid w:val="00D82ACB"/>
    <w:rsid w:val="00D956CB"/>
    <w:rsid w:val="00DA190A"/>
    <w:rsid w:val="00DA1ACA"/>
    <w:rsid w:val="00DA57C8"/>
    <w:rsid w:val="00DB02C9"/>
    <w:rsid w:val="00DB0EF5"/>
    <w:rsid w:val="00DB2323"/>
    <w:rsid w:val="00DB4A75"/>
    <w:rsid w:val="00DB597D"/>
    <w:rsid w:val="00DC2AE9"/>
    <w:rsid w:val="00DD2D5F"/>
    <w:rsid w:val="00DE06F8"/>
    <w:rsid w:val="00E07297"/>
    <w:rsid w:val="00E2328F"/>
    <w:rsid w:val="00E31A8E"/>
    <w:rsid w:val="00E32D84"/>
    <w:rsid w:val="00E33860"/>
    <w:rsid w:val="00E3496F"/>
    <w:rsid w:val="00E457C8"/>
    <w:rsid w:val="00E4587C"/>
    <w:rsid w:val="00E53DB6"/>
    <w:rsid w:val="00E6500F"/>
    <w:rsid w:val="00E66484"/>
    <w:rsid w:val="00E7068E"/>
    <w:rsid w:val="00E71256"/>
    <w:rsid w:val="00E8465F"/>
    <w:rsid w:val="00E84DC8"/>
    <w:rsid w:val="00E874C5"/>
    <w:rsid w:val="00E9542C"/>
    <w:rsid w:val="00EB24F6"/>
    <w:rsid w:val="00EC18FE"/>
    <w:rsid w:val="00EC43F7"/>
    <w:rsid w:val="00EC474E"/>
    <w:rsid w:val="00EC4E3E"/>
    <w:rsid w:val="00EC5999"/>
    <w:rsid w:val="00EC59C2"/>
    <w:rsid w:val="00ED6E22"/>
    <w:rsid w:val="00EF35E4"/>
    <w:rsid w:val="00F00DC7"/>
    <w:rsid w:val="00F05CFF"/>
    <w:rsid w:val="00F10FAE"/>
    <w:rsid w:val="00F11CD1"/>
    <w:rsid w:val="00F12F99"/>
    <w:rsid w:val="00F31C56"/>
    <w:rsid w:val="00F3312D"/>
    <w:rsid w:val="00F36843"/>
    <w:rsid w:val="00F479DF"/>
    <w:rsid w:val="00F52680"/>
    <w:rsid w:val="00F528CA"/>
    <w:rsid w:val="00F605BF"/>
    <w:rsid w:val="00F60C76"/>
    <w:rsid w:val="00F66CE3"/>
    <w:rsid w:val="00F770C4"/>
    <w:rsid w:val="00F83ACF"/>
    <w:rsid w:val="00F83F16"/>
    <w:rsid w:val="00F87893"/>
    <w:rsid w:val="00F93DA1"/>
    <w:rsid w:val="00F95284"/>
    <w:rsid w:val="00FA3402"/>
    <w:rsid w:val="00FA471C"/>
    <w:rsid w:val="00FB2D4D"/>
    <w:rsid w:val="00FC3739"/>
    <w:rsid w:val="00FD081A"/>
    <w:rsid w:val="00FD3D4D"/>
    <w:rsid w:val="00FD61AD"/>
    <w:rsid w:val="00FE2263"/>
    <w:rsid w:val="00FF5583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LLLNUM">
    <w:name w:val="NL_LL_NUM"/>
    <w:qFormat/>
    <w:rsid w:val="00AF78D8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AF78D8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AF78D8"/>
    <w:pPr>
      <w:tabs>
        <w:tab w:val="left" w:pos="400"/>
        <w:tab w:val="left" w:pos="2600"/>
        <w:tab w:val="left" w:pos="2720"/>
      </w:tabs>
      <w:spacing w:before="120" w:after="0" w:line="280" w:lineRule="atLeast"/>
      <w:ind w:left="669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notetoDTO">
    <w:name w:val="&lt;i - note to DTO&gt;"/>
    <w:basedOn w:val="Normal"/>
    <w:uiPriority w:val="99"/>
    <w:rsid w:val="00AF78D8"/>
    <w:pPr>
      <w:spacing w:before="120" w:after="120" w:line="280" w:lineRule="exact"/>
      <w:ind w:left="284" w:hanging="284"/>
      <w:jc w:val="center"/>
    </w:pPr>
    <w:rPr>
      <w:rFonts w:ascii="Arial" w:eastAsia="Times New Roman" w:hAnsi="Arial" w:cs="Times New Roman"/>
      <w:b/>
      <w:color w:val="FF0000"/>
      <w:sz w:val="28"/>
      <w:szCs w:val="24"/>
    </w:rPr>
  </w:style>
  <w:style w:type="character" w:customStyle="1" w:styleId="i-bodytextitalic">
    <w:name w:val="i - body text italic"/>
    <w:uiPriority w:val="99"/>
    <w:rsid w:val="00AF78D8"/>
    <w:rPr>
      <w:rFonts w:ascii="MinionPro-It" w:hAnsi="MinionPro-It" w:cs="MinionPro-It"/>
      <w:i/>
      <w:iCs/>
      <w:w w:val="100"/>
    </w:rPr>
  </w:style>
  <w:style w:type="paragraph" w:customStyle="1" w:styleId="i-tablecolumnheadalignedleft">
    <w:name w:val="i - table column head aligned left"/>
    <w:basedOn w:val="Normal"/>
    <w:uiPriority w:val="99"/>
    <w:rsid w:val="00AF78D8"/>
    <w:pPr>
      <w:spacing w:before="240" w:after="120" w:line="260" w:lineRule="exact"/>
      <w:ind w:left="284" w:hanging="284"/>
    </w:pPr>
    <w:rPr>
      <w:rFonts w:ascii="Minion Pro" w:eastAsia="Times New Roman" w:hAnsi="Minion Pro" w:cs="Arial"/>
      <w:b/>
      <w:iCs/>
      <w:sz w:val="18"/>
      <w:szCs w:val="24"/>
    </w:rPr>
  </w:style>
  <w:style w:type="paragraph" w:customStyle="1" w:styleId="i-tablecolumnheadcentred">
    <w:name w:val="i - table column head centred"/>
    <w:uiPriority w:val="99"/>
    <w:qFormat/>
    <w:rsid w:val="00AF78D8"/>
    <w:pPr>
      <w:widowControl w:val="0"/>
      <w:autoSpaceDE w:val="0"/>
      <w:autoSpaceDN w:val="0"/>
      <w:adjustRightInd w:val="0"/>
      <w:spacing w:after="0" w:line="240" w:lineRule="auto"/>
    </w:pPr>
    <w:rPr>
      <w:rFonts w:ascii="Minion Pro Bold" w:eastAsia="Times New Roman" w:hAnsi="Minion Pro Bold" w:cs="MinionPro-BoldCn"/>
      <w:b/>
      <w:bCs/>
      <w:color w:val="000000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AF78D8"/>
    <w:pPr>
      <w:widowControl w:val="0"/>
      <w:autoSpaceDE w:val="0"/>
      <w:autoSpaceDN w:val="0"/>
      <w:adjustRightInd w:val="0"/>
      <w:spacing w:after="0" w:line="240" w:lineRule="auto"/>
    </w:pPr>
    <w:rPr>
      <w:rFonts w:ascii="Minion Pro" w:eastAsia="Times New Roman" w:hAnsi="Minion Pro" w:cs="Times New Roman"/>
      <w:sz w:val="1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9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8CA"/>
  </w:style>
  <w:style w:type="paragraph" w:styleId="Footer">
    <w:name w:val="footer"/>
    <w:basedOn w:val="Normal"/>
    <w:link w:val="FooterChar"/>
    <w:uiPriority w:val="99"/>
    <w:unhideWhenUsed/>
    <w:rsid w:val="003D5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8CA"/>
  </w:style>
  <w:style w:type="paragraph" w:customStyle="1" w:styleId="QNum">
    <w:name w:val="QNum"/>
    <w:basedOn w:val="Normal"/>
    <w:rsid w:val="00B3536F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B3536F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B3536F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paragraph" w:customStyle="1" w:styleId="i-tabletext">
    <w:name w:val="i - table text"/>
    <w:basedOn w:val="Normal"/>
    <w:uiPriority w:val="99"/>
    <w:rsid w:val="00674292"/>
    <w:pPr>
      <w:widowControl w:val="0"/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MinionPro-Regular" w:eastAsia="Times New Roman" w:hAnsi="MinionPro-Regular" w:cs="MinionPro-Regular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LLLNUM">
    <w:name w:val="NL_LL_NUM"/>
    <w:qFormat/>
    <w:rsid w:val="00AF78D8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AF78D8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AF78D8"/>
    <w:pPr>
      <w:tabs>
        <w:tab w:val="left" w:pos="400"/>
        <w:tab w:val="left" w:pos="2600"/>
        <w:tab w:val="left" w:pos="2720"/>
      </w:tabs>
      <w:spacing w:before="120" w:after="0" w:line="280" w:lineRule="atLeast"/>
      <w:ind w:left="669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notetoDTO">
    <w:name w:val="&lt;i - note to DTO&gt;"/>
    <w:basedOn w:val="Normal"/>
    <w:uiPriority w:val="99"/>
    <w:rsid w:val="00AF78D8"/>
    <w:pPr>
      <w:spacing w:before="120" w:after="120" w:line="280" w:lineRule="exact"/>
      <w:ind w:left="284" w:hanging="284"/>
      <w:jc w:val="center"/>
    </w:pPr>
    <w:rPr>
      <w:rFonts w:ascii="Arial" w:eastAsia="Times New Roman" w:hAnsi="Arial" w:cs="Times New Roman"/>
      <w:b/>
      <w:color w:val="FF0000"/>
      <w:sz w:val="28"/>
      <w:szCs w:val="24"/>
    </w:rPr>
  </w:style>
  <w:style w:type="character" w:customStyle="1" w:styleId="i-bodytextitalic">
    <w:name w:val="i - body text italic"/>
    <w:uiPriority w:val="99"/>
    <w:rsid w:val="00AF78D8"/>
    <w:rPr>
      <w:rFonts w:ascii="MinionPro-It" w:hAnsi="MinionPro-It" w:cs="MinionPro-It"/>
      <w:i/>
      <w:iCs/>
      <w:w w:val="100"/>
    </w:rPr>
  </w:style>
  <w:style w:type="paragraph" w:customStyle="1" w:styleId="i-tablecolumnheadalignedleft">
    <w:name w:val="i - table column head aligned left"/>
    <w:basedOn w:val="Normal"/>
    <w:uiPriority w:val="99"/>
    <w:rsid w:val="00AF78D8"/>
    <w:pPr>
      <w:spacing w:before="240" w:after="120" w:line="260" w:lineRule="exact"/>
      <w:ind w:left="284" w:hanging="284"/>
    </w:pPr>
    <w:rPr>
      <w:rFonts w:ascii="Minion Pro" w:eastAsia="Times New Roman" w:hAnsi="Minion Pro" w:cs="Arial"/>
      <w:b/>
      <w:iCs/>
      <w:sz w:val="18"/>
      <w:szCs w:val="24"/>
    </w:rPr>
  </w:style>
  <w:style w:type="paragraph" w:customStyle="1" w:styleId="i-tablecolumnheadcentred">
    <w:name w:val="i - table column head centred"/>
    <w:uiPriority w:val="99"/>
    <w:qFormat/>
    <w:rsid w:val="00AF78D8"/>
    <w:pPr>
      <w:widowControl w:val="0"/>
      <w:autoSpaceDE w:val="0"/>
      <w:autoSpaceDN w:val="0"/>
      <w:adjustRightInd w:val="0"/>
      <w:spacing w:after="0" w:line="240" w:lineRule="auto"/>
    </w:pPr>
    <w:rPr>
      <w:rFonts w:ascii="Minion Pro Bold" w:eastAsia="Times New Roman" w:hAnsi="Minion Pro Bold" w:cs="MinionPro-BoldCn"/>
      <w:b/>
      <w:bCs/>
      <w:color w:val="000000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AF78D8"/>
    <w:pPr>
      <w:widowControl w:val="0"/>
      <w:autoSpaceDE w:val="0"/>
      <w:autoSpaceDN w:val="0"/>
      <w:adjustRightInd w:val="0"/>
      <w:spacing w:after="0" w:line="240" w:lineRule="auto"/>
    </w:pPr>
    <w:rPr>
      <w:rFonts w:ascii="Minion Pro" w:eastAsia="Times New Roman" w:hAnsi="Minion Pro" w:cs="Times New Roman"/>
      <w:sz w:val="1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59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8CA"/>
  </w:style>
  <w:style w:type="paragraph" w:styleId="Footer">
    <w:name w:val="footer"/>
    <w:basedOn w:val="Normal"/>
    <w:link w:val="FooterChar"/>
    <w:uiPriority w:val="99"/>
    <w:unhideWhenUsed/>
    <w:rsid w:val="003D5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8CA"/>
  </w:style>
  <w:style w:type="paragraph" w:customStyle="1" w:styleId="QNum">
    <w:name w:val="QNum"/>
    <w:basedOn w:val="Normal"/>
    <w:rsid w:val="00B3536F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PartA">
    <w:name w:val="PartA"/>
    <w:basedOn w:val="Normal"/>
    <w:rsid w:val="00B3536F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paragraph" w:customStyle="1" w:styleId="PartAI">
    <w:name w:val="PartAI"/>
    <w:basedOn w:val="Normal"/>
    <w:rsid w:val="00B3536F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paragraph" w:customStyle="1" w:styleId="i-tabletext">
    <w:name w:val="i - table text"/>
    <w:basedOn w:val="Normal"/>
    <w:uiPriority w:val="99"/>
    <w:rsid w:val="00674292"/>
    <w:pPr>
      <w:widowControl w:val="0"/>
      <w:suppressAutoHyphens/>
      <w:autoSpaceDE w:val="0"/>
      <w:autoSpaceDN w:val="0"/>
      <w:adjustRightInd w:val="0"/>
      <w:spacing w:after="0" w:line="240" w:lineRule="auto"/>
      <w:textAlignment w:val="center"/>
    </w:pPr>
    <w:rPr>
      <w:rFonts w:ascii="MinionPro-Regular" w:eastAsia="Times New Roman" w:hAnsi="MinionPro-Regular" w:cs="MinionPro-Regular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77520C97</Template>
  <TotalTime>34</TotalTime>
  <Pages>9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TENNAKOON Kasun</cp:lastModifiedBy>
  <cp:revision>13</cp:revision>
  <dcterms:created xsi:type="dcterms:W3CDTF">2016-11-04T00:08:00Z</dcterms:created>
  <dcterms:modified xsi:type="dcterms:W3CDTF">2016-11-08T00:09:00Z</dcterms:modified>
</cp:coreProperties>
</file>