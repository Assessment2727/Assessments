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50429B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>QUANTITATIVE SCIENCES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0429B" w:rsidP="00344FFA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="00344FFA">
              <w:rPr>
                <w:rFonts w:asciiTheme="minorHAnsi" w:hAnsiTheme="minorHAnsi" w:cstheme="minorHAnsi"/>
                <w:sz w:val="24"/>
                <w:szCs w:val="28"/>
              </w:rPr>
              <w:t>A1MAA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0429B" w:rsidP="005360C0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344FFA">
              <w:rPr>
                <w:rFonts w:asciiTheme="minorHAnsi" w:hAnsiTheme="minorHAnsi" w:cstheme="minorHAnsi"/>
                <w:sz w:val="26"/>
                <w:szCs w:val="26"/>
              </w:rPr>
              <w:t xml:space="preserve"> Skills Test 3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334D10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2015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50429B" w:rsidRDefault="00334D10" w:rsidP="008E73A9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344FFA">
              <w:rPr>
                <w:rFonts w:asciiTheme="minorHAnsi" w:hAnsiTheme="minorHAnsi" w:cstheme="minorHAnsi"/>
                <w:sz w:val="24"/>
                <w:szCs w:val="24"/>
              </w:rPr>
              <w:t>No Calculators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50429B" w:rsidRDefault="00334D10" w:rsidP="008E73A9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344FFA">
              <w:rPr>
                <w:rFonts w:asciiTheme="minorHAnsi" w:hAnsiTheme="minorHAnsi" w:cstheme="minorHAnsi"/>
                <w:sz w:val="24"/>
                <w:szCs w:val="24"/>
              </w:rPr>
              <w:t>20  mins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50429B" w:rsidRDefault="008E73A9" w:rsidP="008E73A9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344FFA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</w:tr>
    </w:tbl>
    <w:p w:rsidR="00EF1902" w:rsidRDefault="00EF1902" w:rsidP="00EF1902">
      <w:pPr>
        <w:spacing w:after="0"/>
      </w:pPr>
    </w:p>
    <w:p w:rsidR="00344FFA" w:rsidRPr="00344FFA" w:rsidRDefault="00344FFA" w:rsidP="00344FFA">
      <w:pPr>
        <w:spacing w:after="0"/>
      </w:pPr>
      <w:r w:rsidRPr="00344FFA">
        <w:t>1. Find the following:</w:t>
      </w:r>
    </w:p>
    <w:p w:rsidR="00344FFA" w:rsidRPr="00344FFA" w:rsidRDefault="00344FFA" w:rsidP="00344FFA">
      <w:pPr>
        <w:spacing w:after="0"/>
      </w:pPr>
    </w:p>
    <w:p w:rsidR="00344FFA" w:rsidRPr="00344FFA" w:rsidRDefault="00344FFA" w:rsidP="00344FFA">
      <w:pPr>
        <w:spacing w:after="0" w:line="240" w:lineRule="auto"/>
      </w:pPr>
      <w:r w:rsidRPr="00344FFA">
        <w:t>a)  [18</w:t>
      </w:r>
      <w:r w:rsidRPr="00344FFA">
        <w:sym w:font="Symbol" w:char="F0B8"/>
      </w:r>
      <w:r w:rsidRPr="00344FFA">
        <w:t>(4</w:t>
      </w:r>
      <w:r w:rsidRPr="00344FFA">
        <w:sym w:font="Symbol" w:char="F0B8"/>
      </w:r>
      <w:r w:rsidRPr="00344FFA">
        <w:t>2)]-1</w:t>
      </w:r>
      <w:r w:rsidRPr="00344FFA">
        <w:tab/>
      </w:r>
      <w:r w:rsidRPr="00344FFA">
        <w:tab/>
      </w:r>
      <w:r w:rsidR="00210812">
        <w:tab/>
      </w:r>
      <w:r w:rsidR="00210812">
        <w:tab/>
      </w:r>
      <w:r w:rsidRPr="00344FFA">
        <w:t xml:space="preserve">d)   (32 </w:t>
      </w:r>
      <w:r w:rsidRPr="00344FFA">
        <w:sym w:font="Symbol" w:char="F0B8"/>
      </w:r>
      <w:r w:rsidRPr="00344FFA">
        <w:t xml:space="preserve"> 4)  </w:t>
      </w:r>
      <w:r w:rsidRPr="00344FFA">
        <w:sym w:font="Symbol" w:char="F0B8"/>
      </w:r>
      <w:r w:rsidRPr="00344FFA">
        <w:t xml:space="preserve">  2</w:t>
      </w:r>
      <w:r w:rsidRPr="00344FFA">
        <w:tab/>
      </w:r>
      <w:r w:rsidRPr="00344FFA">
        <w:tab/>
      </w:r>
      <w:r w:rsidR="00210812">
        <w:tab/>
      </w:r>
      <w:r w:rsidRPr="00344FFA">
        <w:t xml:space="preserve">g)   [36 </w:t>
      </w:r>
      <w:r w:rsidRPr="00344FFA">
        <w:sym w:font="Symbol" w:char="F0B8"/>
      </w:r>
      <w:r w:rsidRPr="00344FFA">
        <w:t xml:space="preserve"> 9 </w:t>
      </w:r>
      <w:r w:rsidRPr="00344FFA">
        <w:sym w:font="Symbol" w:char="F0B8"/>
      </w:r>
      <w:r w:rsidRPr="00344FFA">
        <w:t xml:space="preserve"> 2]</w:t>
      </w:r>
      <w:r w:rsidRPr="00344FFA">
        <w:rPr>
          <w:vertAlign w:val="superscript"/>
        </w:rPr>
        <w:t>3</w:t>
      </w:r>
      <w:r w:rsidRPr="00344FFA">
        <w:t xml:space="preserve"> – 3</w:t>
      </w:r>
    </w:p>
    <w:p w:rsidR="00344FFA" w:rsidRPr="00344FFA" w:rsidRDefault="00344FFA" w:rsidP="00344FFA">
      <w:pPr>
        <w:spacing w:after="0" w:line="240" w:lineRule="auto"/>
        <w:ind w:left="360"/>
      </w:pPr>
    </w:p>
    <w:p w:rsidR="00344FFA" w:rsidRPr="00344FFA" w:rsidRDefault="00344FFA" w:rsidP="00344FFA">
      <w:pPr>
        <w:spacing w:after="0" w:line="240" w:lineRule="auto"/>
        <w:ind w:left="360"/>
      </w:pPr>
    </w:p>
    <w:p w:rsidR="00344FFA" w:rsidRPr="00344FFA" w:rsidRDefault="00344FFA" w:rsidP="00344FFA">
      <w:pPr>
        <w:spacing w:after="0" w:line="240" w:lineRule="auto"/>
        <w:ind w:left="360"/>
      </w:pPr>
    </w:p>
    <w:p w:rsidR="00344FFA" w:rsidRPr="00344FFA" w:rsidRDefault="00344FFA" w:rsidP="00344FFA">
      <w:pPr>
        <w:spacing w:after="0" w:line="240" w:lineRule="auto"/>
        <w:ind w:left="360"/>
      </w:pPr>
    </w:p>
    <w:p w:rsidR="00344FFA" w:rsidRPr="00344FFA" w:rsidRDefault="00344FFA" w:rsidP="00344FFA">
      <w:pPr>
        <w:numPr>
          <w:ilvl w:val="0"/>
          <w:numId w:val="1"/>
        </w:numPr>
        <w:spacing w:after="0" w:line="240" w:lineRule="auto"/>
      </w:pPr>
      <w:r w:rsidRPr="00344FFA">
        <w:t>2</w:t>
      </w:r>
      <w:r w:rsidRPr="00344FFA">
        <w:rPr>
          <w:vertAlign w:val="superscript"/>
        </w:rPr>
        <w:t>2</w:t>
      </w:r>
      <w:r w:rsidRPr="00344FFA">
        <w:t>-4+1</w:t>
      </w:r>
      <w:r w:rsidRPr="00344FFA">
        <w:tab/>
      </w:r>
      <w:r w:rsidRPr="00344FFA">
        <w:tab/>
      </w:r>
      <w:r w:rsidRPr="00344FFA">
        <w:tab/>
      </w:r>
      <w:r w:rsidR="00210812">
        <w:tab/>
      </w:r>
      <w:r w:rsidRPr="00344FFA">
        <w:t>e)   (2</w:t>
      </w:r>
      <w:r w:rsidRPr="00344FFA">
        <w:rPr>
          <w:vertAlign w:val="superscript"/>
        </w:rPr>
        <w:t>2</w:t>
      </w:r>
      <w:r w:rsidRPr="00344FFA">
        <w:t xml:space="preserve"> + 1) </w:t>
      </w:r>
      <w:r w:rsidRPr="00344FFA">
        <w:sym w:font="Symbol" w:char="F0B8"/>
      </w:r>
      <w:r w:rsidRPr="00344FFA">
        <w:t xml:space="preserve"> (10 – 5)</w:t>
      </w:r>
      <w:r w:rsidRPr="00344FFA">
        <w:tab/>
      </w:r>
      <w:r w:rsidRPr="00344FFA">
        <w:tab/>
      </w:r>
      <w:r w:rsidR="00210812">
        <w:tab/>
      </w:r>
      <w:r w:rsidRPr="00344FFA">
        <w:t xml:space="preserve">h)    5(6 + 3 - 4 x 2) </w:t>
      </w:r>
    </w:p>
    <w:p w:rsidR="00344FFA" w:rsidRPr="00344FFA" w:rsidRDefault="00344FFA" w:rsidP="00344FFA">
      <w:pPr>
        <w:spacing w:after="0" w:line="240" w:lineRule="auto"/>
      </w:pPr>
    </w:p>
    <w:p w:rsidR="00344FFA" w:rsidRPr="00344FFA" w:rsidRDefault="00344FFA" w:rsidP="00344FFA">
      <w:pPr>
        <w:spacing w:after="0" w:line="240" w:lineRule="auto"/>
      </w:pPr>
    </w:p>
    <w:p w:rsidR="00344FFA" w:rsidRPr="00344FFA" w:rsidRDefault="00344FFA" w:rsidP="00344FFA">
      <w:pPr>
        <w:spacing w:after="0" w:line="240" w:lineRule="auto"/>
      </w:pPr>
    </w:p>
    <w:p w:rsidR="00344FFA" w:rsidRPr="00344FFA" w:rsidRDefault="00344FFA" w:rsidP="00344FFA">
      <w:pPr>
        <w:spacing w:after="0" w:line="240" w:lineRule="auto"/>
      </w:pPr>
    </w:p>
    <w:p w:rsidR="00344FFA" w:rsidRPr="00344FFA" w:rsidRDefault="00344FFA" w:rsidP="00344FFA">
      <w:pPr>
        <w:numPr>
          <w:ilvl w:val="0"/>
          <w:numId w:val="1"/>
        </w:numPr>
        <w:spacing w:after="0" w:line="240" w:lineRule="auto"/>
      </w:pPr>
      <w:r w:rsidRPr="00344FFA">
        <w:t>20 – (16</w:t>
      </w:r>
      <w:r w:rsidRPr="00344FFA">
        <w:sym w:font="Symbol" w:char="F0B8"/>
      </w:r>
      <w:r w:rsidRPr="00344FFA">
        <w:t xml:space="preserve"> 4)</w:t>
      </w:r>
      <w:r w:rsidRPr="00344FFA">
        <w:tab/>
      </w:r>
      <w:r w:rsidRPr="00344FFA">
        <w:tab/>
      </w:r>
      <w:r w:rsidR="00210812">
        <w:tab/>
      </w:r>
      <w:r w:rsidR="00210812">
        <w:tab/>
      </w:r>
      <w:r w:rsidRPr="00344FFA">
        <w:t xml:space="preserve">f)   5 x (2+3) </w:t>
      </w:r>
      <w:r w:rsidRPr="00344FFA">
        <w:sym w:font="Symbol" w:char="F0B8"/>
      </w:r>
      <w:r w:rsidRPr="00344FFA">
        <w:t xml:space="preserve"> 1</w:t>
      </w:r>
      <w:r w:rsidRPr="00344FFA">
        <w:tab/>
      </w:r>
      <w:r w:rsidRPr="00344FFA">
        <w:tab/>
      </w:r>
      <w:r w:rsidR="00210812">
        <w:tab/>
      </w:r>
      <w:r w:rsidR="00210812">
        <w:tab/>
      </w:r>
      <w:r w:rsidRPr="00344FFA">
        <w:t xml:space="preserve">i)   (28 </w:t>
      </w:r>
      <w:r w:rsidRPr="00344FFA">
        <w:sym w:font="Symbol" w:char="F0B8"/>
      </w:r>
      <w:r w:rsidRPr="00344FFA">
        <w:t xml:space="preserve"> 4)</w:t>
      </w:r>
      <w:r w:rsidRPr="00344FFA">
        <w:rPr>
          <w:vertAlign w:val="superscript"/>
        </w:rPr>
        <w:t>2</w:t>
      </w:r>
      <w:r w:rsidRPr="00344FFA">
        <w:t xml:space="preserve"> </w:t>
      </w:r>
      <w:r w:rsidRPr="00344FFA">
        <w:sym w:font="Symbol" w:char="F0B8"/>
      </w:r>
      <w:r w:rsidRPr="00344FFA">
        <w:t xml:space="preserve"> 7 - 8</w:t>
      </w:r>
    </w:p>
    <w:p w:rsidR="00344FFA" w:rsidRPr="00344FFA" w:rsidRDefault="00344FFA" w:rsidP="00344FFA">
      <w:pPr>
        <w:spacing w:after="0"/>
      </w:pPr>
    </w:p>
    <w:p w:rsidR="00344FFA" w:rsidRPr="00344FFA" w:rsidRDefault="00344FFA" w:rsidP="00344FFA">
      <w:pPr>
        <w:spacing w:after="0"/>
      </w:pPr>
    </w:p>
    <w:p w:rsidR="00344FFA" w:rsidRPr="00344FFA" w:rsidRDefault="00344FFA" w:rsidP="00344FFA">
      <w:pPr>
        <w:spacing w:after="0"/>
      </w:pPr>
    </w:p>
    <w:p w:rsidR="00344FFA" w:rsidRPr="00344FFA" w:rsidRDefault="00344FFA" w:rsidP="00344FFA">
      <w:pPr>
        <w:spacing w:after="0"/>
      </w:pPr>
    </w:p>
    <w:p w:rsidR="00344FFA" w:rsidRPr="00344FFA" w:rsidRDefault="00344FFA" w:rsidP="00344FFA">
      <w:pPr>
        <w:spacing w:after="0"/>
        <w:jc w:val="right"/>
        <w:rPr>
          <w:i/>
        </w:rPr>
      </w:pPr>
      <w:bookmarkStart w:id="0" w:name="_GoBack"/>
      <w:r w:rsidRPr="00344FFA">
        <w:rPr>
          <w:i/>
        </w:rPr>
        <w:t>(9 Marks)</w:t>
      </w:r>
    </w:p>
    <w:bookmarkEnd w:id="0"/>
    <w:p w:rsidR="00344FFA" w:rsidRPr="00344FFA" w:rsidRDefault="00344FFA" w:rsidP="00344FFA">
      <w:pPr>
        <w:pStyle w:val="PTablebodytext"/>
        <w:tabs>
          <w:tab w:val="left" w:pos="4080"/>
        </w:tabs>
        <w:rPr>
          <w:rFonts w:asciiTheme="minorHAnsi" w:hAnsiTheme="minorHAnsi"/>
          <w:i/>
          <w:sz w:val="22"/>
          <w:szCs w:val="22"/>
        </w:rPr>
      </w:pPr>
      <w:r w:rsidRPr="00344FFA">
        <w:rPr>
          <w:rFonts w:asciiTheme="minorHAnsi" w:hAnsiTheme="minorHAnsi"/>
          <w:sz w:val="22"/>
          <w:szCs w:val="22"/>
        </w:rPr>
        <w:t xml:space="preserve">2. </w:t>
      </w:r>
      <w:proofErr w:type="gramStart"/>
      <w:r>
        <w:rPr>
          <w:rFonts w:asciiTheme="minorHAnsi" w:hAnsiTheme="minorHAnsi"/>
          <w:sz w:val="22"/>
          <w:szCs w:val="22"/>
        </w:rPr>
        <w:t>a</w:t>
      </w:r>
      <w:proofErr w:type="gramEnd"/>
      <w:r>
        <w:rPr>
          <w:rFonts w:asciiTheme="minorHAnsi" w:hAnsiTheme="minorHAnsi"/>
          <w:sz w:val="22"/>
          <w:szCs w:val="22"/>
        </w:rPr>
        <w:t>)</w:t>
      </w:r>
      <w:r w:rsidRPr="00344FFA">
        <w:rPr>
          <w:rFonts w:asciiTheme="minorHAnsi" w:hAnsiTheme="minorHAnsi"/>
          <w:sz w:val="22"/>
          <w:szCs w:val="22"/>
        </w:rPr>
        <w:t xml:space="preserve"> Find </w:t>
      </w:r>
      <w:r w:rsidRPr="00344FFA">
        <w:rPr>
          <w:rFonts w:asciiTheme="minorHAnsi" w:hAnsiTheme="minorHAnsi"/>
          <w:i/>
          <w:sz w:val="22"/>
          <w:szCs w:val="22"/>
        </w:rPr>
        <w:t xml:space="preserve">y </w:t>
      </w:r>
      <w:r w:rsidRPr="00344FFA">
        <w:rPr>
          <w:rFonts w:asciiTheme="minorHAnsi" w:hAnsiTheme="minorHAnsi"/>
          <w:sz w:val="22"/>
          <w:szCs w:val="22"/>
        </w:rPr>
        <w:t xml:space="preserve">if </w:t>
      </w:r>
      <w:r w:rsidRPr="00344FFA">
        <w:rPr>
          <w:rFonts w:asciiTheme="minorHAnsi" w:hAnsiTheme="minorHAnsi"/>
          <w:position w:val="-10"/>
          <w:sz w:val="22"/>
          <w:szCs w:val="22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15.65pt" o:ole="">
            <v:imagedata r:id="rId8" o:title=""/>
          </v:shape>
          <o:OLEObject Type="Embed" ProgID="Equation.DSMT4" ShapeID="_x0000_i1025" DrawAspect="Content" ObjectID="_1492319812" r:id="rId9"/>
        </w:object>
      </w:r>
      <w:r w:rsidRPr="00344FFA">
        <w:rPr>
          <w:rFonts w:asciiTheme="minorHAnsi" w:hAnsiTheme="minorHAnsi"/>
          <w:sz w:val="22"/>
          <w:szCs w:val="22"/>
        </w:rPr>
        <w:t xml:space="preserve"> and </w:t>
      </w:r>
      <w:r w:rsidRPr="00344FFA">
        <w:rPr>
          <w:rFonts w:asciiTheme="minorHAnsi" w:hAnsiTheme="minorHAnsi"/>
          <w:i/>
          <w:sz w:val="22"/>
          <w:szCs w:val="22"/>
        </w:rPr>
        <w:t>x = 1</w:t>
      </w:r>
    </w:p>
    <w:p w:rsidR="00344FFA" w:rsidRPr="00344FFA" w:rsidRDefault="00344FFA" w:rsidP="00344FFA">
      <w:pPr>
        <w:pStyle w:val="PTablebodytext"/>
        <w:tabs>
          <w:tab w:val="left" w:pos="4080"/>
        </w:tabs>
        <w:rPr>
          <w:rFonts w:asciiTheme="minorHAnsi" w:hAnsiTheme="minorHAnsi"/>
          <w:i/>
          <w:sz w:val="22"/>
          <w:szCs w:val="22"/>
        </w:rPr>
      </w:pPr>
    </w:p>
    <w:p w:rsidR="00344FFA" w:rsidRPr="00344FFA" w:rsidRDefault="00344FFA" w:rsidP="00344FFA">
      <w:pPr>
        <w:pStyle w:val="PTablebodytext"/>
        <w:tabs>
          <w:tab w:val="left" w:pos="4080"/>
        </w:tabs>
        <w:rPr>
          <w:rFonts w:asciiTheme="minorHAnsi" w:hAnsiTheme="minorHAnsi"/>
          <w:i/>
          <w:sz w:val="22"/>
          <w:szCs w:val="22"/>
        </w:rPr>
      </w:pPr>
    </w:p>
    <w:p w:rsidR="00344FFA" w:rsidRPr="00344FFA" w:rsidRDefault="00344FFA" w:rsidP="00344FFA">
      <w:pPr>
        <w:pStyle w:val="PTablebodytext"/>
        <w:tabs>
          <w:tab w:val="left" w:pos="4080"/>
        </w:tabs>
        <w:rPr>
          <w:rFonts w:asciiTheme="minorHAnsi" w:hAnsiTheme="minorHAnsi"/>
          <w:i/>
          <w:sz w:val="22"/>
          <w:szCs w:val="22"/>
        </w:rPr>
      </w:pPr>
    </w:p>
    <w:p w:rsidR="00344FFA" w:rsidRPr="00344FFA" w:rsidRDefault="00344FFA" w:rsidP="00344FFA">
      <w:pPr>
        <w:spacing w:after="0"/>
        <w:jc w:val="right"/>
      </w:pPr>
      <w:r w:rsidRPr="00344FFA">
        <w:rPr>
          <w:i/>
        </w:rPr>
        <w:t>(1 Mark)</w:t>
      </w:r>
    </w:p>
    <w:p w:rsidR="00344FFA" w:rsidRPr="00344FFA" w:rsidRDefault="00344FFA" w:rsidP="00344FFA">
      <w:pPr>
        <w:pStyle w:val="PTablebodytext"/>
        <w:tabs>
          <w:tab w:val="left" w:pos="4080"/>
        </w:tabs>
        <w:rPr>
          <w:rFonts w:asciiTheme="minorHAnsi" w:hAnsiTheme="minorHAnsi"/>
          <w:sz w:val="22"/>
          <w:szCs w:val="22"/>
        </w:rPr>
      </w:pPr>
      <w:r w:rsidRPr="00344FFA">
        <w:rPr>
          <w:rFonts w:asciiTheme="minorHAnsi" w:hAnsiTheme="minorHAnsi"/>
          <w:sz w:val="22"/>
          <w:szCs w:val="22"/>
        </w:rPr>
        <w:t>b</w:t>
      </w:r>
      <w:r>
        <w:rPr>
          <w:rFonts w:asciiTheme="minorHAnsi" w:hAnsiTheme="minorHAnsi"/>
          <w:sz w:val="22"/>
          <w:szCs w:val="22"/>
        </w:rPr>
        <w:t>)</w:t>
      </w:r>
      <w:r w:rsidRPr="00344FFA">
        <w:rPr>
          <w:rFonts w:asciiTheme="minorHAnsi" w:hAnsiTheme="minorHAnsi"/>
          <w:sz w:val="22"/>
          <w:szCs w:val="22"/>
        </w:rPr>
        <w:t xml:space="preserve">  Find </w:t>
      </w:r>
      <w:proofErr w:type="gramStart"/>
      <w:r w:rsidRPr="00344FFA">
        <w:rPr>
          <w:rFonts w:asciiTheme="minorHAnsi" w:hAnsiTheme="minorHAnsi"/>
          <w:i/>
          <w:sz w:val="22"/>
          <w:szCs w:val="22"/>
        </w:rPr>
        <w:t>A</w:t>
      </w:r>
      <w:proofErr w:type="gramEnd"/>
      <w:r w:rsidRPr="00344FFA">
        <w:rPr>
          <w:rFonts w:asciiTheme="minorHAnsi" w:hAnsiTheme="minorHAnsi"/>
          <w:sz w:val="22"/>
          <w:szCs w:val="22"/>
        </w:rPr>
        <w:t xml:space="preserve"> if </w:t>
      </w:r>
      <w:r w:rsidRPr="00344FFA">
        <w:rPr>
          <w:rFonts w:asciiTheme="minorHAnsi" w:hAnsiTheme="minorHAnsi"/>
          <w:position w:val="-24"/>
          <w:sz w:val="22"/>
          <w:szCs w:val="22"/>
        </w:rPr>
        <w:object w:dxaOrig="980" w:dyaOrig="620">
          <v:shape id="_x0000_i1026" type="#_x0000_t75" style="width:48.85pt;height:30.7pt" o:ole="">
            <v:imagedata r:id="rId10" o:title=""/>
          </v:shape>
          <o:OLEObject Type="Embed" ProgID="Equation.DSMT4" ShapeID="_x0000_i1026" DrawAspect="Content" ObjectID="_1492319813" r:id="rId11"/>
        </w:object>
      </w:r>
      <w:r w:rsidRPr="00344FFA">
        <w:rPr>
          <w:rFonts w:asciiTheme="minorHAnsi" w:hAnsiTheme="minorHAnsi"/>
          <w:sz w:val="22"/>
          <w:szCs w:val="22"/>
        </w:rPr>
        <w:t xml:space="preserve"> where </w:t>
      </w:r>
      <w:r w:rsidRPr="00344FFA">
        <w:rPr>
          <w:rFonts w:asciiTheme="minorHAnsi" w:hAnsiTheme="minorHAnsi"/>
          <w:i/>
          <w:sz w:val="22"/>
          <w:szCs w:val="22"/>
        </w:rPr>
        <w:t>a=7</w:t>
      </w:r>
      <w:r w:rsidRPr="00344FFA">
        <w:rPr>
          <w:rFonts w:asciiTheme="minorHAnsi" w:hAnsiTheme="minorHAnsi"/>
          <w:sz w:val="22"/>
          <w:szCs w:val="22"/>
        </w:rPr>
        <w:t xml:space="preserve"> and </w:t>
      </w:r>
      <w:r w:rsidRPr="00344FFA">
        <w:rPr>
          <w:rFonts w:asciiTheme="minorHAnsi" w:hAnsiTheme="minorHAnsi"/>
          <w:i/>
          <w:sz w:val="22"/>
          <w:szCs w:val="22"/>
        </w:rPr>
        <w:t>b=25</w:t>
      </w:r>
      <w:r w:rsidRPr="00344FFA">
        <w:rPr>
          <w:rFonts w:asciiTheme="minorHAnsi" w:hAnsiTheme="minorHAnsi"/>
          <w:sz w:val="22"/>
          <w:szCs w:val="22"/>
        </w:rPr>
        <w:t>.</w:t>
      </w:r>
    </w:p>
    <w:p w:rsidR="00344FFA" w:rsidRPr="00344FFA" w:rsidRDefault="00344FFA" w:rsidP="00344FFA"/>
    <w:p w:rsidR="00344FFA" w:rsidRPr="00344FFA" w:rsidRDefault="00344FFA" w:rsidP="00344FFA">
      <w:pPr>
        <w:pStyle w:val="PTablebodytext"/>
        <w:tabs>
          <w:tab w:val="left" w:pos="4080"/>
        </w:tabs>
        <w:rPr>
          <w:rFonts w:asciiTheme="minorHAnsi" w:hAnsiTheme="minorHAnsi"/>
          <w:sz w:val="22"/>
          <w:szCs w:val="22"/>
        </w:rPr>
      </w:pPr>
    </w:p>
    <w:p w:rsidR="00344FFA" w:rsidRPr="00344FFA" w:rsidRDefault="00344FFA" w:rsidP="00344FFA">
      <w:pPr>
        <w:pStyle w:val="PTablebodytext"/>
        <w:tabs>
          <w:tab w:val="left" w:pos="4080"/>
        </w:tabs>
        <w:rPr>
          <w:rFonts w:asciiTheme="minorHAnsi" w:hAnsiTheme="minorHAnsi"/>
          <w:sz w:val="22"/>
          <w:szCs w:val="22"/>
        </w:rPr>
      </w:pPr>
    </w:p>
    <w:p w:rsidR="00344FFA" w:rsidRPr="00344FFA" w:rsidRDefault="00344FFA" w:rsidP="00344FFA">
      <w:pPr>
        <w:spacing w:after="0"/>
        <w:jc w:val="right"/>
      </w:pPr>
      <w:r w:rsidRPr="00344FFA">
        <w:rPr>
          <w:i/>
        </w:rPr>
        <w:t>(2 Marks)</w:t>
      </w:r>
    </w:p>
    <w:p w:rsidR="00344FFA" w:rsidRPr="00344FFA" w:rsidRDefault="00344FFA" w:rsidP="00344FFA">
      <w:pPr>
        <w:pStyle w:val="PTable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c)</w:t>
      </w:r>
      <w:r w:rsidRPr="00344FFA">
        <w:rPr>
          <w:rFonts w:asciiTheme="minorHAnsi" w:hAnsiTheme="minorHAnsi"/>
          <w:sz w:val="22"/>
          <w:szCs w:val="22"/>
        </w:rPr>
        <w:t xml:space="preserve"> Find </w:t>
      </w:r>
      <w:r w:rsidRPr="00344FFA">
        <w:rPr>
          <w:rFonts w:asciiTheme="minorHAnsi" w:hAnsiTheme="minorHAnsi"/>
          <w:i/>
          <w:sz w:val="22"/>
          <w:szCs w:val="22"/>
        </w:rPr>
        <w:t>S</w:t>
      </w:r>
      <w:r w:rsidRPr="00344FFA">
        <w:rPr>
          <w:rFonts w:asciiTheme="minorHAnsi" w:hAnsiTheme="minorHAnsi"/>
          <w:sz w:val="22"/>
          <w:szCs w:val="22"/>
        </w:rPr>
        <w:t xml:space="preserve"> if </w:t>
      </w:r>
      <w:r w:rsidRPr="00344FFA">
        <w:rPr>
          <w:rFonts w:asciiTheme="minorHAnsi" w:hAnsiTheme="minorHAnsi"/>
          <w:position w:val="-6"/>
          <w:sz w:val="22"/>
          <w:szCs w:val="22"/>
        </w:rPr>
        <w:object w:dxaOrig="1440" w:dyaOrig="320">
          <v:shape id="_x0000_i1027" type="#_x0000_t75" style="width:82pt;height:18.15pt" o:ole="">
            <v:imagedata r:id="rId12" o:title=""/>
          </v:shape>
          <o:OLEObject Type="Embed" ProgID="Equation.DSMT4" ShapeID="_x0000_i1027" DrawAspect="Content" ObjectID="_1492319814" r:id="rId13"/>
        </w:object>
      </w:r>
      <w:r w:rsidRPr="00344FFA">
        <w:rPr>
          <w:rFonts w:asciiTheme="minorHAnsi" w:hAnsiTheme="minorHAnsi"/>
          <w:sz w:val="22"/>
          <w:szCs w:val="22"/>
        </w:rPr>
        <w:t xml:space="preserve"> where </w:t>
      </w:r>
      <w:r w:rsidRPr="00344FFA">
        <w:rPr>
          <w:rFonts w:asciiTheme="minorHAnsi" w:hAnsiTheme="minorHAnsi"/>
          <w:i/>
          <w:sz w:val="22"/>
          <w:szCs w:val="22"/>
        </w:rPr>
        <w:t>u</w:t>
      </w:r>
      <w:r w:rsidRPr="00344FFA">
        <w:rPr>
          <w:rFonts w:asciiTheme="minorHAnsi" w:hAnsiTheme="minorHAnsi"/>
          <w:sz w:val="22"/>
          <w:szCs w:val="22"/>
        </w:rPr>
        <w:t xml:space="preserve">=5, </w:t>
      </w:r>
      <w:r w:rsidRPr="00344FFA">
        <w:rPr>
          <w:rFonts w:asciiTheme="minorHAnsi" w:hAnsiTheme="minorHAnsi"/>
          <w:i/>
          <w:sz w:val="22"/>
          <w:szCs w:val="22"/>
        </w:rPr>
        <w:t>t</w:t>
      </w:r>
      <w:r w:rsidRPr="00344FFA">
        <w:rPr>
          <w:rFonts w:asciiTheme="minorHAnsi" w:hAnsiTheme="minorHAnsi"/>
          <w:sz w:val="22"/>
          <w:szCs w:val="22"/>
        </w:rPr>
        <w:t xml:space="preserve">=7 and </w:t>
      </w:r>
      <w:r w:rsidRPr="00344FFA">
        <w:rPr>
          <w:rFonts w:asciiTheme="minorHAnsi" w:hAnsiTheme="minorHAnsi"/>
          <w:i/>
          <w:sz w:val="22"/>
          <w:szCs w:val="22"/>
        </w:rPr>
        <w:t>a</w:t>
      </w:r>
      <w:r w:rsidRPr="00344FFA">
        <w:rPr>
          <w:rFonts w:asciiTheme="minorHAnsi" w:hAnsiTheme="minorHAnsi"/>
          <w:sz w:val="22"/>
          <w:szCs w:val="22"/>
        </w:rPr>
        <w:t xml:space="preserve"> = 2</w:t>
      </w:r>
    </w:p>
    <w:p w:rsidR="005360C0" w:rsidRDefault="005360C0" w:rsidP="00344FFA">
      <w:pPr>
        <w:spacing w:after="0"/>
      </w:pPr>
    </w:p>
    <w:p w:rsidR="00344FFA" w:rsidRDefault="00344FFA" w:rsidP="00344FFA">
      <w:pPr>
        <w:spacing w:after="0"/>
      </w:pPr>
    </w:p>
    <w:p w:rsidR="00344FFA" w:rsidRDefault="00344FFA" w:rsidP="00344FFA">
      <w:pPr>
        <w:spacing w:after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4FFA" w:rsidRDefault="00344FFA" w:rsidP="00344FFA">
      <w:pPr>
        <w:spacing w:after="0"/>
        <w:jc w:val="right"/>
      </w:pPr>
      <w:r w:rsidRPr="00344FFA">
        <w:rPr>
          <w:i/>
        </w:rPr>
        <w:t>(2 Marks)</w:t>
      </w:r>
    </w:p>
    <w:sectPr w:rsidR="00344FFA" w:rsidSect="00344FFA">
      <w:pgSz w:w="11906" w:h="16838"/>
      <w:pgMar w:top="426" w:right="849" w:bottom="89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F0C00"/>
    <w:multiLevelType w:val="singleLevel"/>
    <w:tmpl w:val="0409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730A4"/>
    <w:rsid w:val="001A7B0D"/>
    <w:rsid w:val="00210812"/>
    <w:rsid w:val="00334D10"/>
    <w:rsid w:val="00344FFA"/>
    <w:rsid w:val="0050429B"/>
    <w:rsid w:val="00516D3E"/>
    <w:rsid w:val="005360C0"/>
    <w:rsid w:val="00561B6F"/>
    <w:rsid w:val="006F2BDE"/>
    <w:rsid w:val="008E73A9"/>
    <w:rsid w:val="00990236"/>
    <w:rsid w:val="00A868F6"/>
    <w:rsid w:val="00B36006"/>
    <w:rsid w:val="00DE68D3"/>
    <w:rsid w:val="00EF1902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PTablebodytext">
    <w:name w:val="P: Table body text"/>
    <w:basedOn w:val="Normal"/>
    <w:rsid w:val="00344FFA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PTablebodytext">
    <w:name w:val="P: Table body text"/>
    <w:basedOn w:val="Normal"/>
    <w:rsid w:val="00344FFA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2FD309A</Template>
  <TotalTime>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3</cp:revision>
  <cp:lastPrinted>2015-02-17T06:04:00Z</cp:lastPrinted>
  <dcterms:created xsi:type="dcterms:W3CDTF">2015-05-05T00:21:00Z</dcterms:created>
  <dcterms:modified xsi:type="dcterms:W3CDTF">2015-05-05T00:30:00Z</dcterms:modified>
</cp:coreProperties>
</file>