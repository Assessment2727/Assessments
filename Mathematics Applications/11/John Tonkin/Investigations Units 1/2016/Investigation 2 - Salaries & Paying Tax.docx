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6006" w:rsidRDefault="00B36006" w:rsidP="00EF1902">
      <w:pPr>
        <w:spacing w:after="0"/>
      </w:pPr>
      <w:r>
        <w:rPr>
          <w:noProof/>
          <w:lang w:eastAsia="ja-JP"/>
        </w:rPr>
        <w:drawing>
          <wp:anchor distT="0" distB="0" distL="114300" distR="114300" simplePos="0" relativeHeight="251658240" behindDoc="1" locked="0" layoutInCell="1" allowOverlap="1" wp14:anchorId="66183CE3" wp14:editId="4AE4CF51">
            <wp:simplePos x="0" y="0"/>
            <wp:positionH relativeFrom="column">
              <wp:posOffset>-238236</wp:posOffset>
            </wp:positionH>
            <wp:positionV relativeFrom="paragraph">
              <wp:posOffset>-166</wp:posOffset>
            </wp:positionV>
            <wp:extent cx="6957391" cy="1232452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7366" cy="1234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6006" w:rsidRDefault="00B36006" w:rsidP="00EF1902">
      <w:pPr>
        <w:spacing w:after="0"/>
      </w:pPr>
    </w:p>
    <w:tbl>
      <w:tblPr>
        <w:tblStyle w:val="TableGrid"/>
        <w:tblpPr w:leftFromText="180" w:rightFromText="180" w:vertAnchor="text" w:horzAnchor="margin" w:tblpX="-244" w:tblpY="281"/>
        <w:tblW w:w="10881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7156"/>
        <w:gridCol w:w="1586"/>
        <w:gridCol w:w="2006"/>
        <w:gridCol w:w="133"/>
      </w:tblGrid>
      <w:tr w:rsidR="00516D3E" w:rsidTr="008E73A9">
        <w:trPr>
          <w:gridAfter w:val="1"/>
          <w:wAfter w:w="133" w:type="dxa"/>
          <w:trHeight w:val="712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990236" w:rsidRDefault="00516D3E" w:rsidP="008E73A9">
            <w:pPr>
              <w:spacing w:before="120" w:after="120"/>
              <w:ind w:left="1843"/>
              <w:jc w:val="center"/>
              <w:rPr>
                <w:noProof/>
                <w:sz w:val="36"/>
                <w:szCs w:val="36"/>
              </w:rPr>
            </w:pPr>
            <w:r w:rsidRPr="00990236">
              <w:rPr>
                <w:rFonts w:asciiTheme="minorHAnsi" w:hAnsiTheme="minorHAnsi" w:cstheme="minorHAnsi"/>
                <w:sz w:val="36"/>
                <w:szCs w:val="36"/>
                <w:lang w:val="en-US"/>
              </w:rPr>
              <w:t>Mathematics Department</w:t>
            </w:r>
          </w:p>
        </w:tc>
        <w:tc>
          <w:tcPr>
            <w:tcW w:w="2006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0F9CE071" wp14:editId="105B103E">
                  <wp:extent cx="1123061" cy="980236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ubject template header.jp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4375" t="28063" b="18972"/>
                          <a:stretch/>
                        </pic:blipFill>
                        <pic:spPr bwMode="auto">
                          <a:xfrm>
                            <a:off x="0" y="0"/>
                            <a:ext cx="1125037" cy="981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16D3E" w:rsidTr="008E73A9">
        <w:trPr>
          <w:gridAfter w:val="1"/>
          <w:wAfter w:w="133" w:type="dxa"/>
          <w:trHeight w:val="313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416B3E" w:rsidRDefault="00516D3E" w:rsidP="00416B3E">
            <w:pPr>
              <w:spacing w:after="80"/>
              <w:ind w:left="1560"/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416B3E">
              <w:rPr>
                <w:rFonts w:asciiTheme="minorHAnsi" w:hAnsiTheme="minorHAnsi" w:cstheme="minorHAnsi"/>
                <w:sz w:val="28"/>
                <w:szCs w:val="28"/>
              </w:rPr>
              <w:t xml:space="preserve">Course:  </w:t>
            </w:r>
            <w:sdt>
              <w:sdtPr>
                <w:rPr>
                  <w:rFonts w:cstheme="minorHAnsi"/>
                  <w:sz w:val="28"/>
                  <w:szCs w:val="28"/>
                </w:rPr>
                <w:id w:val="815927671"/>
                <w:placeholder>
                  <w:docPart w:val="05DBE3BA783A43299F937BABC78BB776"/>
                </w:placeholder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8"/>
                    <w:szCs w:val="28"/>
                  </w:rPr>
                  <w:t>A1MAA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516D3E" w:rsidTr="008E73A9">
        <w:trPr>
          <w:gridAfter w:val="1"/>
          <w:wAfter w:w="133" w:type="dxa"/>
          <w:trHeight w:val="384"/>
        </w:trPr>
        <w:tc>
          <w:tcPr>
            <w:tcW w:w="874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516D3E" w:rsidRPr="00416B3E" w:rsidRDefault="00516D3E" w:rsidP="00D715F6">
            <w:pPr>
              <w:spacing w:before="80" w:after="120"/>
              <w:ind w:left="1560"/>
              <w:jc w:val="center"/>
              <w:rPr>
                <w:rFonts w:asciiTheme="minorHAnsi" w:hAnsiTheme="minorHAnsi"/>
                <w:noProof/>
                <w:sz w:val="28"/>
                <w:szCs w:val="28"/>
              </w:rPr>
            </w:pPr>
            <w:r w:rsidRPr="00416B3E">
              <w:rPr>
                <w:rFonts w:asciiTheme="minorHAnsi" w:hAnsiTheme="minorHAnsi" w:cstheme="minorHAnsi"/>
                <w:sz w:val="28"/>
                <w:szCs w:val="28"/>
              </w:rPr>
              <w:t xml:space="preserve">Topic Title: </w:t>
            </w:r>
            <w:sdt>
              <w:sdtPr>
                <w:rPr>
                  <w:rFonts w:cstheme="minorHAnsi"/>
                  <w:sz w:val="28"/>
                  <w:szCs w:val="28"/>
                </w:rPr>
                <w:id w:val="1681160492"/>
                <w:placeholder>
                  <w:docPart w:val="53E393FDF63D409CB740051682D61ED5"/>
                </w:placeholder>
                <w:text/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Investigation </w:t>
                </w:r>
                <w:r w:rsidR="00E06AFD">
                  <w:rPr>
                    <w:rFonts w:asciiTheme="minorHAnsi" w:hAnsiTheme="minorHAnsi" w:cstheme="minorHAnsi"/>
                    <w:sz w:val="28"/>
                    <w:szCs w:val="28"/>
                  </w:rPr>
                  <w:t>2</w:t>
                </w:r>
                <w:r w:rsidR="00416B3E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 – </w:t>
                </w:r>
                <w:r w:rsidR="005C4DF9">
                  <w:rPr>
                    <w:rFonts w:asciiTheme="minorHAnsi" w:hAnsiTheme="minorHAnsi" w:cstheme="minorHAnsi"/>
                    <w:sz w:val="28"/>
                    <w:szCs w:val="28"/>
                  </w:rPr>
                  <w:t>Salaries</w:t>
                </w:r>
                <w:r w:rsidR="00D715F6">
                  <w:rPr>
                    <w:rFonts w:asciiTheme="minorHAnsi" w:hAnsiTheme="minorHAnsi" w:cstheme="minorHAnsi"/>
                    <w:sz w:val="28"/>
                    <w:szCs w:val="28"/>
                  </w:rPr>
                  <w:t xml:space="preserve"> &amp; </w:t>
                </w:r>
                <w:r w:rsidR="00416B3E">
                  <w:rPr>
                    <w:rFonts w:asciiTheme="minorHAnsi" w:hAnsiTheme="minorHAnsi" w:cstheme="minorHAnsi"/>
                    <w:sz w:val="28"/>
                    <w:szCs w:val="28"/>
                  </w:rPr>
                  <w:t>Paying Tax</w:t>
                </w:r>
              </w:sdtContent>
            </w:sdt>
          </w:p>
        </w:tc>
        <w:tc>
          <w:tcPr>
            <w:tcW w:w="2006" w:type="dxa"/>
            <w:vMerge/>
            <w:tcBorders>
              <w:top w:val="nil"/>
              <w:left w:val="nil"/>
              <w:bottom w:val="nil"/>
              <w:right w:val="nil"/>
            </w:tcBorders>
          </w:tcPr>
          <w:p w:rsidR="00516D3E" w:rsidRDefault="00516D3E" w:rsidP="008E73A9">
            <w:pPr>
              <w:spacing w:after="120"/>
              <w:jc w:val="center"/>
              <w:rPr>
                <w:noProof/>
              </w:rPr>
            </w:pPr>
          </w:p>
        </w:tc>
      </w:tr>
      <w:tr w:rsidR="006F2BDE" w:rsidTr="008E73A9">
        <w:trPr>
          <w:trHeight w:val="363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6F2BDE" w:rsidP="008E73A9">
            <w:pPr>
              <w:spacing w:before="60" w:after="60"/>
              <w:rPr>
                <w:rFonts w:cstheme="minorHAnsi"/>
                <w:sz w:val="32"/>
                <w:szCs w:val="32"/>
                <w:lang w:val="en-US"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Student Name:</w:t>
            </w:r>
            <w:r w:rsidR="00334D10">
              <w:rPr>
                <w:rFonts w:asciiTheme="minorHAnsi" w:hAnsiTheme="minorHAnsi" w:cstheme="minorHAnsi"/>
                <w:sz w:val="22"/>
                <w:szCs w:val="22"/>
              </w:rPr>
              <w:t>_____________________________________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6F2BDE" w:rsidRDefault="00334D10" w:rsidP="00334D10">
            <w:pPr>
              <w:spacing w:before="60" w:after="60"/>
              <w:rPr>
                <w:noProof/>
              </w:rPr>
            </w:pPr>
            <w:r w:rsidRPr="009C0AF0">
              <w:rPr>
                <w:rFonts w:asciiTheme="minorHAnsi" w:hAnsiTheme="minorHAnsi" w:cstheme="minorHAnsi"/>
                <w:sz w:val="22"/>
                <w:szCs w:val="22"/>
              </w:rPr>
              <w:t>Date: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____________</w:t>
            </w:r>
          </w:p>
        </w:tc>
      </w:tr>
      <w:tr w:rsidR="008E73A9" w:rsidTr="008E73A9">
        <w:trPr>
          <w:trHeight w:val="240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334D10" w:rsidP="00416B3E">
            <w:pPr>
              <w:spacing w:before="60" w:after="60"/>
              <w:rPr>
                <w:rFonts w:asciiTheme="minorHAnsi" w:hAnsiTheme="minorHAnsi" w:cstheme="minorHAnsi"/>
                <w:sz w:val="22"/>
                <w:szCs w:val="22"/>
                <w:lang w:val="en-US"/>
              </w:rPr>
            </w:pPr>
            <w:r w:rsidRPr="00416B3E">
              <w:rPr>
                <w:rFonts w:asciiTheme="minorHAnsi" w:hAnsiTheme="minorHAnsi" w:cstheme="minorHAnsi"/>
                <w:sz w:val="22"/>
                <w:szCs w:val="22"/>
              </w:rPr>
              <w:t xml:space="preserve">Special Instructions: </w:t>
            </w:r>
            <w:sdt>
              <w:sdtPr>
                <w:rPr>
                  <w:rFonts w:cstheme="minorHAnsi"/>
                </w:rPr>
                <w:id w:val="-1105259784"/>
                <w:placeholder>
                  <w:docPart w:val="22B460F712CB4835A6FFC1708A6ADFF5"/>
                </w:placeholder>
              </w:sdtPr>
              <w:sdtEndPr/>
              <w:sdtContent>
                <w:r w:rsidR="00416B3E">
                  <w:rPr>
                    <w:rFonts w:asciiTheme="minorHAnsi" w:hAnsiTheme="minorHAnsi" w:cstheme="minorHAnsi"/>
                    <w:sz w:val="22"/>
                    <w:szCs w:val="22"/>
                  </w:rPr>
                  <w:t>Calculator Allowed</w:t>
                </w:r>
              </w:sdtContent>
            </w:sdt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9F727F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sdt>
              <w:sdtPr>
                <w:rPr>
                  <w:rFonts w:cstheme="minorHAnsi"/>
                </w:rPr>
                <w:id w:val="-424410326"/>
                <w:placeholder>
                  <w:docPart w:val="9E4153F2F8844B8B857FE032E6D1A5D2"/>
                </w:placeholder>
              </w:sdtPr>
              <w:sdtEndPr/>
              <w:sdtContent>
                <w:r w:rsidR="00334D10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 xml:space="preserve">Time Allowed: </w:t>
                </w:r>
                <w:r w:rsidR="00416B3E">
                  <w:rPr>
                    <w:rFonts w:asciiTheme="minorHAnsi" w:hAnsiTheme="minorHAnsi" w:cstheme="minorHAnsi"/>
                    <w:sz w:val="22"/>
                    <w:szCs w:val="22"/>
                  </w:rPr>
                  <w:t>5</w:t>
                </w:r>
                <w:r w:rsidR="00416B3E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>5 minutes</w:t>
                </w:r>
              </w:sdtContent>
            </w:sdt>
          </w:p>
        </w:tc>
      </w:tr>
      <w:tr w:rsidR="008E73A9" w:rsidRPr="00334D10" w:rsidTr="008E73A9">
        <w:trPr>
          <w:trHeight w:val="175"/>
        </w:trPr>
        <w:tc>
          <w:tcPr>
            <w:tcW w:w="715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8E73A9" w:rsidRPr="00334D10" w:rsidRDefault="008E73A9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</w:rPr>
            </w:pPr>
            <w:r w:rsidRPr="00334D10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</w:p>
        </w:tc>
        <w:tc>
          <w:tcPr>
            <w:tcW w:w="3725" w:type="dxa"/>
            <w:gridSpan w:val="3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:rsidR="008E73A9" w:rsidRPr="00416B3E" w:rsidRDefault="008E73A9" w:rsidP="00416B3E">
            <w:pPr>
              <w:spacing w:before="60" w:after="60"/>
              <w:rPr>
                <w:rFonts w:asciiTheme="minorHAnsi" w:hAnsiTheme="minorHAnsi"/>
                <w:noProof/>
                <w:sz w:val="22"/>
                <w:szCs w:val="22"/>
                <w:lang w:val="en-GB" w:eastAsia="en-GB"/>
              </w:rPr>
            </w:pPr>
            <w:r w:rsidRPr="00416B3E">
              <w:rPr>
                <w:rFonts w:asciiTheme="minorHAnsi" w:hAnsiTheme="minorHAnsi" w:cstheme="minorHAnsi"/>
                <w:sz w:val="22"/>
                <w:szCs w:val="22"/>
              </w:rPr>
              <w:t xml:space="preserve">Marks:         / </w:t>
            </w:r>
            <w:sdt>
              <w:sdtPr>
                <w:rPr>
                  <w:rFonts w:cstheme="minorHAnsi"/>
                </w:rPr>
                <w:id w:val="-1130393927"/>
                <w:placeholder>
                  <w:docPart w:val="C7FEC206707842F486608EA3764F0420"/>
                </w:placeholder>
              </w:sdtPr>
              <w:sdtEndPr/>
              <w:sdtContent>
                <w:r w:rsidR="00416B3E" w:rsidRPr="00416B3E">
                  <w:rPr>
                    <w:rFonts w:asciiTheme="minorHAnsi" w:hAnsiTheme="minorHAnsi" w:cstheme="minorHAnsi"/>
                    <w:sz w:val="22"/>
                    <w:szCs w:val="22"/>
                  </w:rPr>
                  <w:t>40</w:t>
                </w:r>
              </w:sdtContent>
            </w:sdt>
          </w:p>
        </w:tc>
      </w:tr>
    </w:tbl>
    <w:p w:rsidR="00416B3E" w:rsidRPr="00214376" w:rsidRDefault="00416B3E" w:rsidP="00416B3E">
      <w:pPr>
        <w:rPr>
          <w:rFonts w:cs="Arial"/>
          <w:b/>
        </w:rPr>
      </w:pPr>
      <w:r w:rsidRPr="00214376">
        <w:rPr>
          <w:rFonts w:cs="Arial"/>
          <w:b/>
        </w:rPr>
        <w:t>Note:</w:t>
      </w:r>
    </w:p>
    <w:p w:rsidR="00416B3E" w:rsidRPr="00214376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In this assessment, an individual’s income is rounded down to whole dollars and the tax owed on taxable income is presented to two decimal places.</w:t>
      </w:r>
    </w:p>
    <w:p w:rsidR="00416B3E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 w:rsidRPr="00E373AE">
        <w:rPr>
          <w:rFonts w:cs="Arial"/>
          <w:i/>
        </w:rPr>
        <w:t>Taxable income</w:t>
      </w:r>
      <w:r>
        <w:rPr>
          <w:rFonts w:cs="Arial"/>
        </w:rPr>
        <w:t xml:space="preserve"> is the income on which tax is calculated.</w:t>
      </w:r>
    </w:p>
    <w:p w:rsidR="00416B3E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 w:rsidRPr="00E373AE">
        <w:rPr>
          <w:rFonts w:cs="Arial"/>
          <w:i/>
        </w:rPr>
        <w:t>Tax on the income</w:t>
      </w:r>
      <w:r>
        <w:rPr>
          <w:rFonts w:cs="Arial"/>
        </w:rPr>
        <w:t xml:space="preserve"> is determined by the calculation provided.</w:t>
      </w:r>
    </w:p>
    <w:p w:rsidR="00416B3E" w:rsidRPr="00024D6A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 w:rsidRPr="00024D6A">
        <w:rPr>
          <w:rFonts w:cs="Arial"/>
        </w:rPr>
        <w:t xml:space="preserve">The </w:t>
      </w:r>
      <w:r>
        <w:rPr>
          <w:rFonts w:cs="Arial"/>
          <w:i/>
        </w:rPr>
        <w:t xml:space="preserve">tax rate </w:t>
      </w:r>
      <w:r w:rsidRPr="00024D6A">
        <w:rPr>
          <w:rFonts w:cs="Arial"/>
        </w:rPr>
        <w:t xml:space="preserve">for an individual is the </w:t>
      </w:r>
      <w:r w:rsidRPr="009229FF">
        <w:rPr>
          <w:rFonts w:cs="Arial"/>
          <w:u w:val="single"/>
        </w:rPr>
        <w:t>number of cents per dollar</w:t>
      </w:r>
      <w:r w:rsidRPr="00024D6A">
        <w:rPr>
          <w:rFonts w:cs="Arial"/>
        </w:rPr>
        <w:t xml:space="preserve"> paid in tax</w:t>
      </w:r>
      <w:r>
        <w:rPr>
          <w:rFonts w:cs="Arial"/>
        </w:rPr>
        <w:t xml:space="preserve"> e.g., an individual earning $90 000 is on a tax rate of </w:t>
      </w:r>
      <w:r w:rsidRPr="009229FF">
        <w:rPr>
          <w:rFonts w:cs="Arial"/>
          <w:u w:val="single"/>
        </w:rPr>
        <w:t>37c in the dollar</w:t>
      </w:r>
      <w:r>
        <w:rPr>
          <w:rFonts w:cs="Arial"/>
        </w:rPr>
        <w:t>. (See table below)</w:t>
      </w:r>
    </w:p>
    <w:p w:rsidR="00416B3E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The financial year starts on 1 July and finishes on 30 June the following year.</w:t>
      </w:r>
    </w:p>
    <w:p w:rsidR="00416B3E" w:rsidRPr="00AE0B37" w:rsidRDefault="00416B3E" w:rsidP="00416B3E">
      <w:pPr>
        <w:numPr>
          <w:ilvl w:val="0"/>
          <w:numId w:val="1"/>
        </w:numPr>
        <w:spacing w:after="0"/>
        <w:rPr>
          <w:rFonts w:cs="Arial"/>
        </w:rPr>
      </w:pPr>
      <w:r>
        <w:rPr>
          <w:rFonts w:cs="Arial"/>
        </w:rPr>
        <w:t>All references to income and amount earned refer to taxable income.</w:t>
      </w:r>
    </w:p>
    <w:p w:rsidR="00416B3E" w:rsidRDefault="00416B3E" w:rsidP="00416B3E">
      <w:pPr>
        <w:tabs>
          <w:tab w:val="right" w:pos="567"/>
          <w:tab w:val="left" w:pos="1134"/>
        </w:tabs>
        <w:spacing w:after="120"/>
        <w:rPr>
          <w:rFonts w:cs="Arial"/>
          <w:b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 w:rsidRPr="00214376">
        <w:rPr>
          <w:rFonts w:cs="Arial"/>
        </w:rPr>
        <w:t xml:space="preserve">The </w:t>
      </w:r>
      <w:r>
        <w:rPr>
          <w:rFonts w:cs="Arial"/>
        </w:rPr>
        <w:t xml:space="preserve">tax table shows the rules for calculating tax for the 2013-2014 financial </w:t>
      </w:r>
      <w:proofErr w:type="gramStart"/>
      <w:r>
        <w:rPr>
          <w:rFonts w:cs="Arial"/>
        </w:rPr>
        <w:t>year</w:t>
      </w:r>
      <w:proofErr w:type="gramEnd"/>
    </w:p>
    <w:tbl>
      <w:tblPr>
        <w:tblW w:w="7812" w:type="dxa"/>
        <w:jc w:val="center"/>
        <w:tblInd w:w="93" w:type="dxa"/>
        <w:tblLook w:val="04A0" w:firstRow="1" w:lastRow="0" w:firstColumn="1" w:lastColumn="0" w:noHBand="0" w:noVBand="1"/>
      </w:tblPr>
      <w:tblGrid>
        <w:gridCol w:w="2709"/>
        <w:gridCol w:w="5103"/>
      </w:tblGrid>
      <w:tr w:rsidR="00416B3E" w:rsidRPr="00214376" w:rsidTr="00E06AFD">
        <w:trPr>
          <w:trHeight w:val="454"/>
          <w:jc w:val="center"/>
        </w:trPr>
        <w:tc>
          <w:tcPr>
            <w:tcW w:w="2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b/>
              </w:rPr>
            </w:pPr>
            <w:r w:rsidRPr="00214376">
              <w:rPr>
                <w:rFonts w:cs="Arial"/>
                <w:b/>
                <w:lang w:val="en-US"/>
              </w:rPr>
              <w:t>Taxable income</w:t>
            </w:r>
          </w:p>
        </w:tc>
        <w:tc>
          <w:tcPr>
            <w:tcW w:w="510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b/>
              </w:rPr>
            </w:pPr>
            <w:r w:rsidRPr="00214376">
              <w:rPr>
                <w:rFonts w:cs="Arial"/>
                <w:b/>
                <w:lang w:val="en-US"/>
              </w:rPr>
              <w:t>Tax on this income</w:t>
            </w:r>
          </w:p>
        </w:tc>
      </w:tr>
      <w:tr w:rsidR="00416B3E" w:rsidRPr="00214376" w:rsidTr="00E06AFD">
        <w:trPr>
          <w:trHeight w:val="454"/>
          <w:jc w:val="center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 – $18,200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Nil</w:t>
            </w:r>
          </w:p>
        </w:tc>
      </w:tr>
      <w:tr w:rsidR="00416B3E" w:rsidRPr="00214376" w:rsidTr="00E06AFD">
        <w:trPr>
          <w:trHeight w:val="454"/>
          <w:jc w:val="center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$18,201 – $37,000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19c for each $1 over $18,200</w:t>
            </w:r>
          </w:p>
        </w:tc>
      </w:tr>
      <w:tr w:rsidR="00416B3E" w:rsidRPr="00214376" w:rsidTr="00E06AFD">
        <w:trPr>
          <w:trHeight w:val="454"/>
          <w:jc w:val="center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$37,001 – $80,000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>
              <w:rPr>
                <w:rFonts w:cs="Arial"/>
                <w:iCs/>
                <w:lang w:val="en-US"/>
              </w:rPr>
              <w:t>$3,57</w:t>
            </w:r>
            <w:r w:rsidRPr="00214376">
              <w:rPr>
                <w:rFonts w:cs="Arial"/>
                <w:iCs/>
                <w:lang w:val="en-US"/>
              </w:rPr>
              <w:t>2 plus 32.5c for each $1 over $3</w:t>
            </w:r>
            <w:r>
              <w:rPr>
                <w:rFonts w:cs="Arial"/>
                <w:iCs/>
                <w:lang w:val="en-US"/>
              </w:rPr>
              <w:t>7</w:t>
            </w:r>
            <w:r w:rsidRPr="00214376">
              <w:rPr>
                <w:rFonts w:cs="Arial"/>
                <w:iCs/>
                <w:lang w:val="en-US"/>
              </w:rPr>
              <w:t>,000</w:t>
            </w:r>
          </w:p>
        </w:tc>
      </w:tr>
      <w:tr w:rsidR="00416B3E" w:rsidRPr="00214376" w:rsidTr="00E06AFD">
        <w:trPr>
          <w:trHeight w:val="454"/>
          <w:jc w:val="center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$80,001 – $180,000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$17,547 plus 37c for each $1 over $80,000</w:t>
            </w:r>
          </w:p>
        </w:tc>
      </w:tr>
      <w:tr w:rsidR="00416B3E" w:rsidRPr="00214376" w:rsidTr="00E06AFD">
        <w:trPr>
          <w:trHeight w:val="454"/>
          <w:jc w:val="center"/>
        </w:trPr>
        <w:tc>
          <w:tcPr>
            <w:tcW w:w="27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$180,001 and over</w:t>
            </w:r>
          </w:p>
        </w:tc>
        <w:tc>
          <w:tcPr>
            <w:tcW w:w="510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16B3E" w:rsidRPr="00214376" w:rsidRDefault="00416B3E" w:rsidP="005C4DF9">
            <w:pPr>
              <w:rPr>
                <w:rFonts w:cs="Arial"/>
                <w:iCs/>
              </w:rPr>
            </w:pPr>
            <w:r w:rsidRPr="00214376">
              <w:rPr>
                <w:rFonts w:cs="Arial"/>
                <w:iCs/>
                <w:lang w:val="en-US"/>
              </w:rPr>
              <w:t>$54,547 plus 45c for each $1 over $180,000</w:t>
            </w:r>
          </w:p>
        </w:tc>
      </w:tr>
    </w:tbl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Some examples of calculating tax are provided. 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Example 1:</w:t>
      </w:r>
      <w:r>
        <w:rPr>
          <w:rFonts w:cs="Arial"/>
        </w:rPr>
        <w:tab/>
        <w:t xml:space="preserve"> Eva’s taxable income for 2013-2014 was $35 000.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Eva’s tax = (35 000 – 18 200) x 0.19 = $3192.00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Example 2: </w:t>
      </w:r>
      <w:r w:rsidR="005C4DF9">
        <w:rPr>
          <w:rFonts w:cs="Arial"/>
        </w:rPr>
        <w:tab/>
      </w:r>
      <w:r>
        <w:rPr>
          <w:rFonts w:cs="Arial"/>
        </w:rPr>
        <w:t>Rocky earned over $250 000 and he had to pay tax on $220 000.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Rocky’s tax = $54 547 + (220 000 – 180 000) x 0.45 = $72 547.00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Example 3:</w:t>
      </w:r>
      <w:r>
        <w:rPr>
          <w:rFonts w:cs="Arial"/>
        </w:rPr>
        <w:tab/>
        <w:t xml:space="preserve"> Mal received an income of $85 000 on which he had to pay tax.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 Mal’s tax = $17 547 + (85 000 – 80 000) x 0.37 = $19 397.00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jc w:val="right"/>
        <w:rPr>
          <w:rFonts w:cs="Arial"/>
        </w:rPr>
      </w:pPr>
      <w:r>
        <w:rPr>
          <w:rFonts w:cs="Arial"/>
        </w:rPr>
        <w:t>** Check these answers using your calculator.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OR</w:t>
      </w:r>
    </w:p>
    <w:p w:rsidR="00416B3E" w:rsidRDefault="00416B3E" w:rsidP="005C4DF9">
      <w:pPr>
        <w:tabs>
          <w:tab w:val="left" w:pos="567"/>
          <w:tab w:val="left" w:pos="1134"/>
          <w:tab w:val="right" w:pos="9639"/>
        </w:tabs>
        <w:rPr>
          <w:rFonts w:cs="Arial"/>
        </w:rPr>
      </w:pPr>
      <w:r>
        <w:rPr>
          <w:rFonts w:cs="Arial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F465BF" wp14:editId="2AF02847">
                <wp:simplePos x="0" y="0"/>
                <wp:positionH relativeFrom="column">
                  <wp:posOffset>-46990</wp:posOffset>
                </wp:positionH>
                <wp:positionV relativeFrom="paragraph">
                  <wp:posOffset>7620</wp:posOffset>
                </wp:positionV>
                <wp:extent cx="5170170" cy="1577340"/>
                <wp:effectExtent l="12065" t="5715" r="8890" b="762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70170" cy="1577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4DF9" w:rsidRPr="002861F2" w:rsidRDefault="005C4DF9" w:rsidP="00416B3E">
                            <w:r w:rsidRPr="002861F2">
                              <w:t>To calculate Mal’s tax</w:t>
                            </w:r>
                          </w:p>
                          <w:p w:rsidR="005C4DF9" w:rsidRPr="002861F2" w:rsidRDefault="005C4DF9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Locate the correct row of the table (second last row)</w:t>
                            </w:r>
                          </w:p>
                          <w:p w:rsidR="005C4DF9" w:rsidRPr="002861F2" w:rsidRDefault="005C4DF9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Determine the starting amount ($17 547)</w:t>
                            </w:r>
                          </w:p>
                          <w:p w:rsidR="005C4DF9" w:rsidRPr="002861F2" w:rsidRDefault="005C4DF9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Calculate the difference between</w:t>
                            </w:r>
                            <w:r>
                              <w:t xml:space="preserve"> Mal’s</w:t>
                            </w:r>
                            <w:r w:rsidRPr="002861F2">
                              <w:t xml:space="preserve"> income and what </w:t>
                            </w:r>
                            <w:r>
                              <w:t xml:space="preserve">the taxable income </w:t>
                            </w:r>
                            <w:r w:rsidRPr="002861F2">
                              <w:t xml:space="preserve"> is </w:t>
                            </w:r>
                            <w:r>
                              <w:t>“</w:t>
                            </w:r>
                            <w:r w:rsidRPr="002861F2">
                              <w:rPr>
                                <w:b/>
                              </w:rPr>
                              <w:t>over</w:t>
                            </w:r>
                            <w:r>
                              <w:rPr>
                                <w:b/>
                              </w:rPr>
                              <w:t>”</w:t>
                            </w:r>
                            <w:r w:rsidRPr="002861F2">
                              <w:t xml:space="preserve"> ($85 000 – $80 000</w:t>
                            </w:r>
                            <w:r>
                              <w:t>= $5000</w:t>
                            </w:r>
                            <w:r w:rsidRPr="002861F2">
                              <w:t>)</w:t>
                            </w:r>
                          </w:p>
                          <w:p w:rsidR="005C4DF9" w:rsidRPr="002861F2" w:rsidRDefault="005C4DF9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Multiply this difference by the rate (37)</w:t>
                            </w:r>
                            <w:r>
                              <w:t xml:space="preserve"> and then d</w:t>
                            </w:r>
                            <w:r w:rsidRPr="002861F2">
                              <w:t xml:space="preserve">ivide </w:t>
                            </w:r>
                            <w:r>
                              <w:t>the answer by</w:t>
                            </w:r>
                            <w:r w:rsidRPr="002861F2">
                              <w:t xml:space="preserve"> 100 to convert to dollars.</w:t>
                            </w:r>
                            <w:r>
                              <w:t xml:space="preserve"> ($5000 x 37 = 185 000c = $1850)</w:t>
                            </w:r>
                          </w:p>
                          <w:p w:rsidR="005C4DF9" w:rsidRPr="002861F2" w:rsidRDefault="005C4DF9" w:rsidP="00416B3E">
                            <w:pPr>
                              <w:numPr>
                                <w:ilvl w:val="0"/>
                                <w:numId w:val="2"/>
                              </w:numPr>
                              <w:spacing w:after="0"/>
                              <w:ind w:left="426" w:hanging="284"/>
                            </w:pPr>
                            <w:r w:rsidRPr="002861F2">
                              <w:t>Add this to the starting amount</w:t>
                            </w:r>
                            <w:r>
                              <w:t>. ($17 547 + $1850 = $19 397.00)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7pt;margin-top:.6pt;width:407.1pt;height:12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">
                <v:textbox>
                  <w:txbxContent>
                    <w:p w:rsidR="00416B3E" w:rsidRPr="002861F2" w:rsidRDefault="00416B3E" w:rsidP="00416B3E">
                      <w:r w:rsidRPr="002861F2">
                        <w:t xml:space="preserve">To calculate </w:t>
                      </w:r>
                      <w:proofErr w:type="spellStart"/>
                      <w:r w:rsidRPr="002861F2">
                        <w:t>Mal’s</w:t>
                      </w:r>
                      <w:proofErr w:type="spellEnd"/>
                      <w:r w:rsidRPr="002861F2">
                        <w:t xml:space="preserve"> tax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Locate the correct row of the table (second last row)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Determine the starting amount ($17 547)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Calculate the difference between</w:t>
                      </w:r>
                      <w:r>
                        <w:t xml:space="preserve"> </w:t>
                      </w:r>
                      <w:proofErr w:type="spellStart"/>
                      <w:r>
                        <w:t>Mal’s</w:t>
                      </w:r>
                      <w:proofErr w:type="spellEnd"/>
                      <w:r w:rsidRPr="002861F2">
                        <w:t xml:space="preserve"> income and what </w:t>
                      </w:r>
                      <w:r>
                        <w:t xml:space="preserve">the taxable income </w:t>
                      </w:r>
                      <w:r w:rsidRPr="002861F2">
                        <w:t xml:space="preserve"> is </w:t>
                      </w:r>
                      <w:r>
                        <w:t>“</w:t>
                      </w:r>
                      <w:r w:rsidRPr="002861F2">
                        <w:rPr>
                          <w:b/>
                        </w:rPr>
                        <w:t>over</w:t>
                      </w:r>
                      <w:r>
                        <w:rPr>
                          <w:b/>
                        </w:rPr>
                        <w:t>”</w:t>
                      </w:r>
                      <w:r w:rsidRPr="002861F2">
                        <w:t xml:space="preserve"> ($85 000 – $80 000</w:t>
                      </w:r>
                      <w:r>
                        <w:t>= $5000</w:t>
                      </w:r>
                      <w:r w:rsidRPr="002861F2">
                        <w:t>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Multiply this difference by the rate (37)</w:t>
                      </w:r>
                      <w:r>
                        <w:t xml:space="preserve"> and then d</w:t>
                      </w:r>
                      <w:r w:rsidRPr="002861F2">
                        <w:t xml:space="preserve">ivide </w:t>
                      </w:r>
                      <w:r>
                        <w:t>the answer by</w:t>
                      </w:r>
                      <w:r w:rsidRPr="002861F2">
                        <w:t xml:space="preserve"> 100 to convert to dollars.</w:t>
                      </w:r>
                      <w:r>
                        <w:t xml:space="preserve"> ($5000 x 37 = 185 000c = $1850)</w:t>
                      </w:r>
                    </w:p>
                    <w:p w:rsidR="00416B3E" w:rsidRPr="002861F2" w:rsidRDefault="00416B3E" w:rsidP="00416B3E">
                      <w:pPr>
                        <w:numPr>
                          <w:ilvl w:val="0"/>
                          <w:numId w:val="2"/>
                        </w:numPr>
                        <w:spacing w:after="0"/>
                        <w:ind w:left="426" w:hanging="284"/>
                      </w:pPr>
                      <w:r w:rsidRPr="002861F2">
                        <w:t>Add this to the starting amount</w:t>
                      </w:r>
                      <w:r>
                        <w:t>. ($17 547 + $1850 = $19 397.00)</w:t>
                      </w:r>
                    </w:p>
                  </w:txbxContent>
                </v:textbox>
              </v:shape>
            </w:pict>
          </mc:Fallback>
        </mc:AlternateConten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 xml:space="preserve">The information above will be needed to answer the following questions. </w:t>
      </w:r>
    </w:p>
    <w:p w:rsidR="00416B3E" w:rsidRDefault="00416B3E" w:rsidP="00416B3E">
      <w:pPr>
        <w:tabs>
          <w:tab w:val="left" w:pos="567"/>
          <w:tab w:val="left" w:pos="1134"/>
          <w:tab w:val="right" w:pos="8469"/>
        </w:tabs>
        <w:rPr>
          <w:rFonts w:cs="Arial"/>
          <w:b/>
        </w:rPr>
      </w:pPr>
      <w:r w:rsidRPr="00AE0B37">
        <w:rPr>
          <w:rFonts w:cs="Arial"/>
          <w:b/>
        </w:rPr>
        <w:t xml:space="preserve">Question 1 </w:t>
      </w:r>
      <w:r>
        <w:rPr>
          <w:rFonts w:cs="Arial"/>
          <w:b/>
        </w:rPr>
        <w:tab/>
      </w:r>
      <w:r w:rsidR="009F727F">
        <w:rPr>
          <w:rFonts w:cs="Arial"/>
          <w:b/>
        </w:rPr>
        <w:tab/>
      </w:r>
      <w:r w:rsidR="009F727F">
        <w:rPr>
          <w:rFonts w:cs="Arial"/>
          <w:b/>
        </w:rPr>
        <w:tab/>
        <w:t xml:space="preserve">           [</w:t>
      </w:r>
      <w:r>
        <w:rPr>
          <w:rFonts w:cs="Arial"/>
          <w:b/>
        </w:rPr>
        <w:t>10 marks</w:t>
      </w:r>
      <w:r w:rsidR="009F727F">
        <w:rPr>
          <w:rFonts w:cs="Arial"/>
          <w:b/>
        </w:rPr>
        <w:t>]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What was the highest income an individual could have and not pay tax?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What was the tax rate for an individual who earned over $180 000?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What incomes were possible for individuals who were on a tax rate of 19c in the dollar?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At what income did the tax rate change from 37c in the dollar to 45c in the dollar?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(1)</w:t>
      </w:r>
    </w:p>
    <w:p w:rsidR="005C4DF9" w:rsidRDefault="005C4DF9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lastRenderedPageBreak/>
        <w:t>(e)</w:t>
      </w:r>
      <w:r>
        <w:rPr>
          <w:rFonts w:cs="Arial"/>
        </w:rPr>
        <w:tab/>
        <w:t xml:space="preserve">In 1989-1990, the tax on an income of </w:t>
      </w:r>
      <w:r w:rsidRPr="00CB5502">
        <w:rPr>
          <w:rFonts w:cs="Arial"/>
          <w:b/>
        </w:rPr>
        <w:t>$95 000</w:t>
      </w:r>
      <w:r>
        <w:rPr>
          <w:rFonts w:cs="Arial"/>
        </w:rPr>
        <w:t xml:space="preserve"> was calculated as follows.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bookmarkStart w:id="0" w:name="_GoBack"/>
      <w:bookmarkEnd w:id="0"/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 xml:space="preserve">Tax owed = $16 157 + </w:t>
      </w:r>
      <w:r w:rsidRPr="00CB5502">
        <w:rPr>
          <w:rFonts w:cs="Arial"/>
          <w:b/>
        </w:rPr>
        <w:t>($95 000</w:t>
      </w:r>
      <w:r>
        <w:rPr>
          <w:rFonts w:cs="Arial"/>
        </w:rPr>
        <w:t xml:space="preserve"> - $50 000) x 0.48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Calculate the tax owed.</w:t>
      </w:r>
      <w:r w:rsidR="009F727F">
        <w:rPr>
          <w:rFonts w:cs="Arial"/>
        </w:rPr>
        <w:tab/>
      </w:r>
      <w:r w:rsidR="009F727F">
        <w:rPr>
          <w:rFonts w:cs="Arial"/>
        </w:rPr>
        <w:tab/>
      </w:r>
      <w:r w:rsidR="009F727F">
        <w:rPr>
          <w:rFonts w:cs="Arial"/>
        </w:rPr>
        <w:tab/>
        <w:t>(1)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(ii)</w:t>
      </w:r>
      <w:r>
        <w:rPr>
          <w:rFonts w:cs="Arial"/>
        </w:rPr>
        <w:tab/>
        <w:t>How much tax would a person earning $50 000 have had to pay?</w:t>
      </w:r>
      <w:r w:rsidR="009F727F">
        <w:rPr>
          <w:rFonts w:cs="Arial"/>
        </w:rPr>
        <w:tab/>
      </w:r>
      <w:r w:rsidR="009F727F">
        <w:rPr>
          <w:rFonts w:cs="Arial"/>
        </w:rPr>
        <w:tab/>
      </w:r>
      <w:r w:rsidR="009F727F">
        <w:rPr>
          <w:rFonts w:cs="Arial"/>
        </w:rPr>
        <w:tab/>
      </w:r>
      <w:r w:rsidR="009F727F"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>What was the lowest amount of tax that a person earning $50 000 or more had to pay?</w:t>
      </w:r>
      <w:r w:rsidR="009F727F">
        <w:rPr>
          <w:rFonts w:cs="Arial"/>
        </w:rPr>
        <w:tab/>
      </w:r>
      <w:r w:rsidR="009F727F"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(iv)</w:t>
      </w:r>
      <w:r>
        <w:rPr>
          <w:rFonts w:cs="Arial"/>
        </w:rPr>
        <w:tab/>
        <w:t>What</w:t>
      </w:r>
      <w:proofErr w:type="gramEnd"/>
      <w:r>
        <w:rPr>
          <w:rFonts w:cs="Arial"/>
        </w:rPr>
        <w:t xml:space="preserve"> was the tax rate for incomes over $50 000?</w:t>
      </w:r>
      <w:r w:rsidR="009F727F">
        <w:rPr>
          <w:rFonts w:cs="Arial"/>
        </w:rPr>
        <w:tab/>
      </w:r>
      <w:r w:rsidR="009F727F">
        <w:rPr>
          <w:rFonts w:cs="Arial"/>
        </w:rPr>
        <w:tab/>
      </w:r>
      <w:r w:rsidR="009F727F">
        <w:rPr>
          <w:rFonts w:cs="Arial"/>
        </w:rPr>
        <w:tab/>
      </w:r>
      <w:r w:rsidR="009F727F"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Pr="009F727F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  <w:sz w:val="14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9F727F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  <w:t>(v)</w:t>
      </w:r>
      <w:r>
        <w:rPr>
          <w:rFonts w:cs="Arial"/>
        </w:rPr>
        <w:tab/>
        <w:t xml:space="preserve">Did individuals on an income of $95 000 in 2013-2014 pay a lower or higher rate of tax </w:t>
      </w:r>
    </w:p>
    <w:p w:rsidR="00416B3E" w:rsidRDefault="009F727F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416B3E">
        <w:rPr>
          <w:rFonts w:cs="Arial"/>
        </w:rPr>
        <w:t>than</w:t>
      </w:r>
      <w:proofErr w:type="gramEnd"/>
      <w:r w:rsidR="00416B3E">
        <w:rPr>
          <w:rFonts w:cs="Arial"/>
        </w:rPr>
        <w:t xml:space="preserve"> individuals in 1989-1990?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Justify your answer.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 xml:space="preserve"> </w:t>
      </w:r>
    </w:p>
    <w:p w:rsidR="00416B3E" w:rsidRDefault="00416B3E" w:rsidP="00416B3E">
      <w:pPr>
        <w:tabs>
          <w:tab w:val="left" w:pos="567"/>
          <w:tab w:val="left" w:pos="993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</w:p>
    <w:p w:rsidR="009F727F" w:rsidRDefault="00416B3E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ab/>
      </w:r>
      <w:proofErr w:type="gramStart"/>
      <w:r>
        <w:rPr>
          <w:rFonts w:cs="Arial"/>
        </w:rPr>
        <w:t>(vi)</w:t>
      </w:r>
      <w:r>
        <w:rPr>
          <w:rFonts w:cs="Arial"/>
        </w:rPr>
        <w:tab/>
        <w:t>Give</w:t>
      </w:r>
      <w:proofErr w:type="gramEnd"/>
      <w:r>
        <w:rPr>
          <w:rFonts w:cs="Arial"/>
        </w:rPr>
        <w:t xml:space="preserve"> the date of the last day in the 1989-1990 financial year for which income would </w:t>
      </w:r>
    </w:p>
    <w:p w:rsidR="00416B3E" w:rsidRDefault="009F727F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  <w:r>
        <w:rPr>
          <w:rFonts w:cs="Arial"/>
        </w:rPr>
        <w:t xml:space="preserve">  </w:t>
      </w:r>
      <w:r>
        <w:rPr>
          <w:rFonts w:cs="Arial"/>
        </w:rPr>
        <w:tab/>
      </w:r>
      <w:r>
        <w:rPr>
          <w:rFonts w:cs="Arial"/>
        </w:rPr>
        <w:tab/>
      </w:r>
      <w:proofErr w:type="gramStart"/>
      <w:r w:rsidR="00416B3E">
        <w:rPr>
          <w:rFonts w:cs="Arial"/>
        </w:rPr>
        <w:t>have</w:t>
      </w:r>
      <w:proofErr w:type="gramEnd"/>
      <w:r w:rsidR="00416B3E">
        <w:rPr>
          <w:rFonts w:cs="Arial"/>
        </w:rPr>
        <w:t xml:space="preserve"> been included.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>(1)</w:t>
      </w:r>
      <w:r w:rsidR="00416B3E"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right" w:pos="8505"/>
        </w:tabs>
        <w:ind w:left="993" w:hanging="993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 xml:space="preserve">Question 2     </w:t>
      </w:r>
      <w:r>
        <w:rPr>
          <w:rFonts w:cs="Arial"/>
          <w:b/>
        </w:rPr>
        <w:tab/>
      </w:r>
      <w:r w:rsidR="009F727F">
        <w:rPr>
          <w:rFonts w:cs="Arial"/>
          <w:b/>
        </w:rPr>
        <w:tab/>
        <w:t>[</w:t>
      </w:r>
      <w:r>
        <w:rPr>
          <w:rFonts w:cs="Arial"/>
          <w:b/>
        </w:rPr>
        <w:t>5</w:t>
      </w:r>
      <w:r w:rsidRPr="00AE0B37">
        <w:rPr>
          <w:rFonts w:cs="Arial"/>
          <w:b/>
        </w:rPr>
        <w:t xml:space="preserve"> marks</w:t>
      </w:r>
      <w:r w:rsidR="009F727F">
        <w:rPr>
          <w:rFonts w:cs="Arial"/>
          <w:b/>
        </w:rPr>
        <w:t>]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Using the table for the 2013-2014 financial year, calculate the tax owed on these taxable incomes.</w:t>
      </w: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$7569</w:t>
      </w:r>
      <w:r>
        <w:rPr>
          <w:rFonts w:cs="Arial"/>
        </w:rPr>
        <w:tab/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$60 000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(2)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$120 000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(2)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  <w:sz w:val="24"/>
        </w:rPr>
      </w:pPr>
    </w:p>
    <w:p w:rsidR="00416B3E" w:rsidRPr="00AE0B37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  <w:sz w:val="24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t xml:space="preserve">Question 3 </w:t>
      </w:r>
      <w:r>
        <w:rPr>
          <w:rFonts w:cs="Arial"/>
          <w:b/>
        </w:rPr>
        <w:tab/>
      </w:r>
      <w:r w:rsidR="009F727F">
        <w:rPr>
          <w:rFonts w:cs="Arial"/>
          <w:b/>
        </w:rPr>
        <w:tab/>
      </w:r>
      <w:r w:rsidR="009F727F">
        <w:rPr>
          <w:rFonts w:cs="Arial"/>
          <w:b/>
        </w:rPr>
        <w:tab/>
        <w:t>[</w:t>
      </w:r>
      <w:r>
        <w:rPr>
          <w:rFonts w:cs="Arial"/>
          <w:b/>
        </w:rPr>
        <w:t>6 marks</w:t>
      </w:r>
      <w:r w:rsidR="009F727F">
        <w:rPr>
          <w:rFonts w:cs="Arial"/>
          <w:b/>
        </w:rPr>
        <w:t>]</w:t>
      </w:r>
    </w:p>
    <w:p w:rsidR="00416B3E" w:rsidRPr="00B20A58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 w:rsidRPr="00B20A58">
        <w:rPr>
          <w:rFonts w:cs="Arial"/>
        </w:rPr>
        <w:t>The percentage tax paid by an individual can be calculated as follows: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Percentage</w:t>
      </w:r>
      <w:r w:rsidRPr="00B20A58">
        <w:rPr>
          <w:rFonts w:cs="Arial"/>
        </w:rPr>
        <w:t xml:space="preserve"> Tax = Tax paid ÷ Taxable income x 100</w:t>
      </w:r>
    </w:p>
    <w:p w:rsidR="00416B3E" w:rsidRPr="00B20A58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For e</w:t>
      </w:r>
      <w:r w:rsidRPr="00B20A58">
        <w:rPr>
          <w:rFonts w:cs="Arial"/>
        </w:rPr>
        <w:t>xample: In 2002 the tax owed on a taxable income of $30 000 was $5379.90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ab/>
        <w:t>Percentage</w:t>
      </w:r>
      <w:r w:rsidRPr="00B20A58">
        <w:rPr>
          <w:rFonts w:cs="Arial"/>
        </w:rPr>
        <w:t xml:space="preserve"> Tax = $5379.90 ÷ 30 000 x 100 = 17.93%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Calculate the Percentage Tax paid on the following taxable incomes in 2013-2014.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4"/>
        </w:tabs>
        <w:rPr>
          <w:rFonts w:cs="Arial"/>
        </w:rPr>
      </w:pPr>
      <w:r>
        <w:rPr>
          <w:rFonts w:cs="Arial"/>
        </w:rPr>
        <w:t>Round answers to 1 decimal place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 xml:space="preserve">(1) 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$15 000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$30 000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(2)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>$60 000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>$120 000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lastRenderedPageBreak/>
        <w:t xml:space="preserve">Question 4     </w:t>
      </w:r>
      <w:r>
        <w:rPr>
          <w:rFonts w:cs="Arial"/>
          <w:b/>
        </w:rPr>
        <w:tab/>
      </w:r>
      <w:r w:rsidR="009F727F">
        <w:rPr>
          <w:rFonts w:cs="Arial"/>
          <w:b/>
        </w:rPr>
        <w:tab/>
        <w:t>[</w:t>
      </w:r>
      <w:r>
        <w:rPr>
          <w:rFonts w:cs="Arial"/>
          <w:b/>
        </w:rPr>
        <w:t>14</w:t>
      </w:r>
      <w:r w:rsidRPr="00AE0B37">
        <w:rPr>
          <w:rFonts w:cs="Arial"/>
          <w:b/>
        </w:rPr>
        <w:t xml:space="preserve"> marks</w:t>
      </w:r>
      <w:r w:rsidR="009F727F">
        <w:rPr>
          <w:rFonts w:cs="Arial"/>
          <w:b/>
        </w:rPr>
        <w:t>]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The Percentage Tax paid by individuals earning various amounts over the years from 2006-2007 to 2012-2013 is shown in the table below.</w:t>
      </w:r>
    </w:p>
    <w:tbl>
      <w:tblPr>
        <w:tblW w:w="7486" w:type="dxa"/>
        <w:jc w:val="center"/>
        <w:tblInd w:w="534" w:type="dxa"/>
        <w:tblLook w:val="04A0" w:firstRow="1" w:lastRow="0" w:firstColumn="1" w:lastColumn="0" w:noHBand="0" w:noVBand="1"/>
      </w:tblPr>
      <w:tblGrid>
        <w:gridCol w:w="739"/>
        <w:gridCol w:w="1360"/>
        <w:gridCol w:w="1560"/>
        <w:gridCol w:w="1275"/>
        <w:gridCol w:w="1276"/>
        <w:gridCol w:w="1276"/>
      </w:tblGrid>
      <w:tr w:rsidR="00416B3E" w:rsidRPr="00032899" w:rsidTr="00E06AFD">
        <w:trPr>
          <w:trHeight w:val="397"/>
          <w:jc w:val="center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Income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$15,000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$30,000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$60,000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EF3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$120,000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DE9D9"/>
            <w:textDirection w:val="btLr"/>
          </w:tcPr>
          <w:p w:rsidR="00416B3E" w:rsidRDefault="00416B3E" w:rsidP="005C4DF9">
            <w:pPr>
              <w:ind w:left="113" w:right="113"/>
              <w:jc w:val="center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Financial year</w:t>
            </w: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2013-2014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 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2012-2013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0.0%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7.5%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18.4%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27.0%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2011-2012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19.3%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27.0%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2010-2011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19.3%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27.0%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2009-2010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19.8%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27.5%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2008-2009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28.3%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2007-2008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12.0%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21.0%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29.3%</w:t>
            </w:r>
          </w:p>
        </w:tc>
      </w:tr>
      <w:tr w:rsidR="00416B3E" w:rsidRPr="00032899" w:rsidTr="00E06AFD">
        <w:trPr>
          <w:trHeight w:val="397"/>
          <w:jc w:val="center"/>
        </w:trPr>
        <w:tc>
          <w:tcPr>
            <w:tcW w:w="73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</w:p>
        </w:tc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  <w:color w:val="000000"/>
              </w:rPr>
            </w:pPr>
            <w:r w:rsidRPr="00032899">
              <w:rPr>
                <w:rFonts w:cs="Arial"/>
                <w:color w:val="000000"/>
              </w:rPr>
              <w:t>2006-2007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9.0%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14.5%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22.3%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16B3E" w:rsidRPr="00032899" w:rsidRDefault="00416B3E" w:rsidP="005C4DF9">
            <w:pPr>
              <w:jc w:val="right"/>
              <w:rPr>
                <w:rFonts w:cs="Arial"/>
              </w:rPr>
            </w:pPr>
            <w:r w:rsidRPr="00032899">
              <w:rPr>
                <w:rFonts w:cs="Arial"/>
              </w:rPr>
              <w:t>29.9%</w:t>
            </w:r>
          </w:p>
        </w:tc>
      </w:tr>
    </w:tbl>
    <w:p w:rsidR="00416B3E" w:rsidRPr="00032899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 w:rsidRPr="00032899">
        <w:rPr>
          <w:rFonts w:cs="Arial"/>
        </w:rPr>
        <w:t>(a)</w:t>
      </w:r>
      <w:r w:rsidRPr="00032899">
        <w:rPr>
          <w:rFonts w:cs="Arial"/>
        </w:rPr>
        <w:tab/>
      </w:r>
      <w:r>
        <w:rPr>
          <w:rFonts w:cs="Arial"/>
        </w:rPr>
        <w:t xml:space="preserve">Complete the table by filling in the data from Question 3 for 2013-2014.  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(1)</w:t>
      </w:r>
    </w:p>
    <w:p w:rsidR="005C4DF9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</w:t>
      </w:r>
      <w:proofErr w:type="gramStart"/>
      <w:r>
        <w:rPr>
          <w:rFonts w:cs="Arial"/>
        </w:rPr>
        <w:t>b</w:t>
      </w:r>
      <w:proofErr w:type="gramEnd"/>
      <w:r>
        <w:rPr>
          <w:rFonts w:cs="Arial"/>
        </w:rPr>
        <w:t>)</w:t>
      </w:r>
      <w:r>
        <w:rPr>
          <w:rFonts w:cs="Arial"/>
        </w:rPr>
        <w:tab/>
        <w:t xml:space="preserve">Based on the data provided in the table, provide TWO statements summarising the trends </w:t>
      </w:r>
    </w:p>
    <w:p w:rsidR="00416B3E" w:rsidRDefault="005C4DF9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proofErr w:type="gramStart"/>
      <w:r w:rsidR="00416B3E">
        <w:rPr>
          <w:rFonts w:cs="Arial"/>
        </w:rPr>
        <w:t>in</w:t>
      </w:r>
      <w:proofErr w:type="gramEnd"/>
      <w:r w:rsidR="00416B3E">
        <w:rPr>
          <w:rFonts w:cs="Arial"/>
        </w:rPr>
        <w:t xml:space="preserve"> Percentage Tax paid as time passes or as incomes increase.</w:t>
      </w:r>
      <w:r w:rsidR="00416B3E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16B3E">
        <w:rPr>
          <w:rFonts w:cs="Arial"/>
        </w:rPr>
        <w:t>(2)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5C4DF9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Fred paid 18.4% tax in 2012-1013 and discovered that his Percentage Tax increased </w:t>
      </w:r>
    </w:p>
    <w:p w:rsidR="00416B3E" w:rsidRDefault="005C4DF9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proofErr w:type="gramStart"/>
      <w:r w:rsidR="00416B3E">
        <w:rPr>
          <w:rFonts w:cs="Arial"/>
        </w:rPr>
        <w:t>the</w:t>
      </w:r>
      <w:proofErr w:type="gramEnd"/>
      <w:r w:rsidR="00416B3E">
        <w:rPr>
          <w:rFonts w:cs="Arial"/>
        </w:rPr>
        <w:t xml:space="preserve"> following year. Explain how this is most likely to have happened.</w:t>
      </w:r>
      <w:r w:rsidR="00416B3E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16B3E">
        <w:rPr>
          <w:rFonts w:cs="Arial"/>
        </w:rPr>
        <w:t xml:space="preserve">(1) </w:t>
      </w: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ind w:left="1134" w:hanging="1134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Pr="005C4DF9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  <w:sz w:val="2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(d)</w:t>
      </w:r>
      <w:r>
        <w:rPr>
          <w:rFonts w:cs="Arial"/>
        </w:rPr>
        <w:tab/>
        <w:t xml:space="preserve"> Explain why the following statement is incorrect.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(3)</w:t>
      </w:r>
    </w:p>
    <w:p w:rsidR="005C4DF9" w:rsidRDefault="00416B3E" w:rsidP="00416B3E">
      <w:pPr>
        <w:tabs>
          <w:tab w:val="left" w:pos="567"/>
          <w:tab w:val="right" w:pos="8505"/>
        </w:tabs>
        <w:ind w:left="567" w:hanging="567"/>
        <w:rPr>
          <w:rFonts w:cs="Arial"/>
          <w:i/>
        </w:rPr>
      </w:pPr>
      <w:r>
        <w:rPr>
          <w:rFonts w:cs="Arial"/>
        </w:rPr>
        <w:tab/>
      </w:r>
      <w:r w:rsidRPr="00C356D3">
        <w:rPr>
          <w:rFonts w:cs="Arial"/>
          <w:i/>
        </w:rPr>
        <w:t xml:space="preserve">In 2011-2112, an individual who earned $120 000 paid three times as much tax as a person </w:t>
      </w:r>
    </w:p>
    <w:p w:rsidR="00416B3E" w:rsidRPr="00C356D3" w:rsidRDefault="005C4DF9" w:rsidP="00416B3E">
      <w:pPr>
        <w:tabs>
          <w:tab w:val="left" w:pos="567"/>
          <w:tab w:val="right" w:pos="8505"/>
        </w:tabs>
        <w:ind w:left="567" w:hanging="567"/>
        <w:rPr>
          <w:rFonts w:cs="Arial"/>
          <w:i/>
        </w:rPr>
      </w:pPr>
      <w:r>
        <w:rPr>
          <w:rFonts w:cs="Arial"/>
          <w:i/>
        </w:rPr>
        <w:tab/>
      </w:r>
      <w:proofErr w:type="gramStart"/>
      <w:r w:rsidR="00416B3E" w:rsidRPr="00C356D3">
        <w:rPr>
          <w:rFonts w:cs="Arial"/>
          <w:i/>
        </w:rPr>
        <w:t>who</w:t>
      </w:r>
      <w:proofErr w:type="gramEnd"/>
      <w:r w:rsidR="00416B3E" w:rsidRPr="00C356D3">
        <w:rPr>
          <w:rFonts w:cs="Arial"/>
          <w:i/>
        </w:rPr>
        <w:t xml:space="preserve"> earned $15 000.</w:t>
      </w:r>
    </w:p>
    <w:p w:rsidR="005C4DF9" w:rsidRDefault="00416B3E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 w:rsidRPr="00E4119D">
        <w:rPr>
          <w:rFonts w:cs="Arial"/>
        </w:rPr>
        <w:lastRenderedPageBreak/>
        <w:t>(e)</w:t>
      </w:r>
      <w:r w:rsidRPr="00E4119D">
        <w:rPr>
          <w:rFonts w:cs="Arial"/>
        </w:rPr>
        <w:tab/>
        <w:t xml:space="preserve">The </w:t>
      </w:r>
      <w:r>
        <w:rPr>
          <w:rFonts w:cs="Arial"/>
        </w:rPr>
        <w:t xml:space="preserve">table shows the Percentage </w:t>
      </w:r>
      <w:r w:rsidRPr="00E4119D">
        <w:rPr>
          <w:rFonts w:cs="Arial"/>
        </w:rPr>
        <w:t>Tax paid</w:t>
      </w:r>
      <w:r>
        <w:rPr>
          <w:rFonts w:cs="Arial"/>
        </w:rPr>
        <w:t xml:space="preserve"> in 2013-2014</w:t>
      </w:r>
      <w:r w:rsidRPr="00E4119D">
        <w:rPr>
          <w:rFonts w:cs="Arial"/>
        </w:rPr>
        <w:t xml:space="preserve"> by the three people whose calculations</w:t>
      </w:r>
    </w:p>
    <w:p w:rsidR="00416B3E" w:rsidRDefault="005C4DF9" w:rsidP="00416B3E">
      <w:pPr>
        <w:tabs>
          <w:tab w:val="left" w:pos="567"/>
          <w:tab w:val="left" w:pos="1134"/>
          <w:tab w:val="right" w:pos="8505"/>
        </w:tabs>
        <w:ind w:left="567" w:hanging="567"/>
        <w:rPr>
          <w:rFonts w:cs="Arial"/>
        </w:rPr>
      </w:pPr>
      <w:r>
        <w:rPr>
          <w:rFonts w:cs="Arial"/>
        </w:rPr>
        <w:tab/>
      </w:r>
      <w:proofErr w:type="gramStart"/>
      <w:r w:rsidR="00416B3E" w:rsidRPr="00E4119D">
        <w:rPr>
          <w:rFonts w:cs="Arial"/>
        </w:rPr>
        <w:t>are</w:t>
      </w:r>
      <w:proofErr w:type="gramEnd"/>
      <w:r w:rsidR="00416B3E" w:rsidRPr="00E4119D">
        <w:rPr>
          <w:rFonts w:cs="Arial"/>
        </w:rPr>
        <w:t xml:space="preserve"> given on the first page </w:t>
      </w:r>
      <w:r w:rsidR="00416B3E">
        <w:rPr>
          <w:rFonts w:cs="Arial"/>
        </w:rPr>
        <w:t>and some data for other individuals.</w:t>
      </w:r>
      <w:r w:rsidR="00416B3E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416B3E">
        <w:rPr>
          <w:rFonts w:cs="Arial"/>
        </w:rPr>
        <w:t>(7)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ind w:left="567" w:hanging="567"/>
        <w:rPr>
          <w:rFonts w:cs="Arial"/>
        </w:rPr>
      </w:pPr>
    </w:p>
    <w:tbl>
      <w:tblPr>
        <w:tblW w:w="0" w:type="auto"/>
        <w:jc w:val="center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3"/>
        <w:gridCol w:w="1897"/>
        <w:gridCol w:w="1701"/>
        <w:gridCol w:w="1418"/>
      </w:tblGrid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Taxable income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Tax owed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%Tax</w:t>
            </w:r>
          </w:p>
        </w:tc>
      </w:tr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Eva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$35 000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$3192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9.1%</w:t>
            </w:r>
          </w:p>
        </w:tc>
      </w:tr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Mal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$85 000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$19 397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22.8%</w:t>
            </w:r>
          </w:p>
        </w:tc>
      </w:tr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Rocky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$220 000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$72 547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33.0%</w:t>
            </w:r>
          </w:p>
        </w:tc>
      </w:tr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Rick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$25 500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$1387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</w:tr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Brodie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$56 000</w:t>
            </w: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17.4%</w:t>
            </w:r>
          </w:p>
        </w:tc>
      </w:tr>
      <w:tr w:rsidR="00416B3E" w:rsidRPr="00410033" w:rsidTr="00E06AFD">
        <w:trPr>
          <w:trHeight w:val="488"/>
          <w:jc w:val="center"/>
        </w:trPr>
        <w:tc>
          <w:tcPr>
            <w:tcW w:w="1363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rPr>
                <w:rFonts w:cs="Arial"/>
              </w:rPr>
            </w:pPr>
            <w:r w:rsidRPr="00410033">
              <w:rPr>
                <w:rFonts w:cs="Arial"/>
              </w:rPr>
              <w:t>Shannon</w:t>
            </w:r>
          </w:p>
        </w:tc>
        <w:tc>
          <w:tcPr>
            <w:tcW w:w="1897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$23 097</w:t>
            </w:r>
          </w:p>
        </w:tc>
        <w:tc>
          <w:tcPr>
            <w:tcW w:w="1418" w:type="dxa"/>
            <w:vAlign w:val="center"/>
          </w:tcPr>
          <w:p w:rsidR="00416B3E" w:rsidRPr="00410033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120"/>
              <w:jc w:val="right"/>
              <w:rPr>
                <w:rFonts w:cs="Arial"/>
              </w:rPr>
            </w:pPr>
            <w:r w:rsidRPr="00410033">
              <w:rPr>
                <w:rFonts w:cs="Arial"/>
              </w:rPr>
              <w:t>24.3%</w:t>
            </w:r>
          </w:p>
        </w:tc>
      </w:tr>
    </w:tbl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ab/>
        <w:t>(i)</w:t>
      </w:r>
      <w:r>
        <w:rPr>
          <w:rFonts w:cs="Arial"/>
        </w:rPr>
        <w:tab/>
        <w:t>Calculate the missing values and add them to the table.</w:t>
      </w: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ind w:left="992" w:hanging="425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Is the following statement TRUE or FALSE? Justify your conclusion.</w:t>
      </w:r>
    </w:p>
    <w:p w:rsidR="00416B3E" w:rsidRPr="00CC2FA3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ind w:left="992" w:hanging="425"/>
        <w:rPr>
          <w:rFonts w:cs="Arial"/>
          <w:i/>
        </w:rPr>
      </w:pPr>
      <w:r>
        <w:rPr>
          <w:rFonts w:cs="Arial"/>
        </w:rPr>
        <w:tab/>
      </w:r>
      <w:r>
        <w:rPr>
          <w:rFonts w:cs="Arial"/>
          <w:i/>
        </w:rPr>
        <w:t>All individuals who earned between $37 001 and $80 000 paid 9.1% in tax.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ab/>
        <w:t>(iii)</w:t>
      </w:r>
      <w:r>
        <w:rPr>
          <w:rFonts w:cs="Arial"/>
        </w:rPr>
        <w:tab/>
        <w:t>Is the following statement TRUE or FALSE? Justify your conclusion.</w:t>
      </w:r>
    </w:p>
    <w:p w:rsidR="00416B3E" w:rsidRPr="00CC2FA3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ind w:left="992"/>
        <w:rPr>
          <w:rFonts w:cs="Arial"/>
          <w:i/>
        </w:rPr>
      </w:pPr>
      <w:r w:rsidRPr="00CC2FA3">
        <w:rPr>
          <w:rFonts w:cs="Arial"/>
          <w:i/>
        </w:rPr>
        <w:t xml:space="preserve">All individuals earning </w:t>
      </w:r>
      <w:r>
        <w:rPr>
          <w:rFonts w:cs="Arial"/>
          <w:i/>
        </w:rPr>
        <w:t xml:space="preserve">over </w:t>
      </w:r>
      <w:r w:rsidRPr="00CC2FA3">
        <w:rPr>
          <w:rFonts w:cs="Arial"/>
          <w:i/>
        </w:rPr>
        <w:t>$</w:t>
      </w:r>
      <w:r>
        <w:rPr>
          <w:rFonts w:cs="Arial"/>
          <w:i/>
        </w:rPr>
        <w:t>10</w:t>
      </w:r>
      <w:r w:rsidRPr="00CC2FA3">
        <w:rPr>
          <w:rFonts w:cs="Arial"/>
          <w:i/>
        </w:rPr>
        <w:t>0 000 in 2013-2014 paid the</w:t>
      </w:r>
      <w:r>
        <w:rPr>
          <w:rFonts w:cs="Arial"/>
          <w:i/>
        </w:rPr>
        <w:t xml:space="preserve"> same Percentage </w:t>
      </w:r>
      <w:r w:rsidRPr="00CC2FA3">
        <w:rPr>
          <w:rFonts w:cs="Arial"/>
          <w:i/>
        </w:rPr>
        <w:t>Tax.</w:t>
      </w: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Pr="00E4119D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Pr="00E4119D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  <w:b/>
        </w:rPr>
      </w:pPr>
      <w:r>
        <w:rPr>
          <w:rFonts w:cs="Arial"/>
          <w:b/>
        </w:rPr>
        <w:br w:type="page"/>
      </w:r>
      <w:r>
        <w:rPr>
          <w:rFonts w:cs="Arial"/>
          <w:b/>
        </w:rPr>
        <w:lastRenderedPageBreak/>
        <w:t>Question 5</w:t>
      </w:r>
      <w:r>
        <w:rPr>
          <w:rFonts w:cs="Arial"/>
          <w:b/>
        </w:rPr>
        <w:tab/>
      </w:r>
      <w:r w:rsidR="009F727F">
        <w:rPr>
          <w:rFonts w:cs="Arial"/>
          <w:b/>
        </w:rPr>
        <w:tab/>
      </w:r>
      <w:r w:rsidR="009F727F">
        <w:rPr>
          <w:rFonts w:cs="Arial"/>
          <w:b/>
        </w:rPr>
        <w:tab/>
        <w:t>[</w:t>
      </w:r>
      <w:r>
        <w:rPr>
          <w:rFonts w:cs="Arial"/>
          <w:b/>
        </w:rPr>
        <w:t>5 marks</w:t>
      </w:r>
      <w:r w:rsidR="009F727F">
        <w:rPr>
          <w:rFonts w:cs="Arial"/>
          <w:b/>
        </w:rPr>
        <w:t>]</w:t>
      </w:r>
    </w:p>
    <w:p w:rsidR="00416B3E" w:rsidRPr="00D51B6B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spacing w:after="120"/>
        <w:rPr>
          <w:rFonts w:cs="Arial"/>
        </w:rPr>
      </w:pPr>
      <w:r>
        <w:rPr>
          <w:rFonts w:cs="Arial"/>
        </w:rPr>
        <w:t>The tables provided show the tax calculations for some of the financial years in recent times.</w:t>
      </w:r>
    </w:p>
    <w:tbl>
      <w:tblPr>
        <w:tblW w:w="7953" w:type="dxa"/>
        <w:jc w:val="center"/>
        <w:tblInd w:w="93" w:type="dxa"/>
        <w:tblLook w:val="04A0" w:firstRow="1" w:lastRow="0" w:firstColumn="1" w:lastColumn="0" w:noHBand="0" w:noVBand="1"/>
      </w:tblPr>
      <w:tblGrid>
        <w:gridCol w:w="2567"/>
        <w:gridCol w:w="5386"/>
      </w:tblGrid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Taxable income</w:t>
            </w:r>
          </w:p>
        </w:tc>
        <w:tc>
          <w:tcPr>
            <w:tcW w:w="53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 on this income</w:t>
            </w:r>
            <w:r>
              <w:rPr>
                <w:rFonts w:cs="Arial"/>
                <w:b/>
                <w:bCs/>
                <w:color w:val="000000"/>
              </w:rPr>
              <w:t xml:space="preserve"> in 2013-2014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Pr="00D440C4">
              <w:rPr>
                <w:rFonts w:cs="Arial"/>
                <w:color w:val="000000"/>
              </w:rPr>
              <w:t xml:space="preserve"> – $18,200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Nil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$18,201 – $37,000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19c for each $1 over $18,200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$37,001 – $80,000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$3,572 plus 32.5c for each $1 over $37,000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$80,001 – $180,000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$17,547 plus 37c for each $1 over $80,000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$180,001 and over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$54,547 plus 45c for each $1 over $180,000</w:t>
            </w:r>
          </w:p>
        </w:tc>
      </w:tr>
      <w:tr w:rsidR="00416B3E" w:rsidRPr="00D440C4" w:rsidTr="00E06AFD">
        <w:trPr>
          <w:trHeight w:val="134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E06AFD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Calibri" w:hAnsi="Calibri"/>
                <w:color w:val="000000"/>
                <w:sz w:val="6"/>
                <w:szCs w:val="16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D440C4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Calibri" w:hAnsi="Calibri"/>
                <w:color w:val="000000"/>
              </w:rPr>
            </w:pP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Taxable income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 on this income</w:t>
            </w:r>
            <w:r>
              <w:rPr>
                <w:rFonts w:cs="Arial"/>
                <w:b/>
                <w:bCs/>
                <w:color w:val="000000"/>
              </w:rPr>
              <w:t xml:space="preserve"> in 2010-2011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>
              <w:rPr>
                <w:rFonts w:cs="Arial"/>
                <w:color w:val="000000"/>
              </w:rPr>
              <w:t>1</w:t>
            </w:r>
            <w:r w:rsidRPr="00D440C4">
              <w:rPr>
                <w:rFonts w:cs="Arial"/>
                <w:color w:val="000000"/>
              </w:rPr>
              <w:t xml:space="preserve"> – $6,000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Nil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$6,001 – $37,000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15c for each $1 over $6,000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$37,001 – $80,000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$4,650 plus 30c for each $1 over $37,000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$80,001 – $180,000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$17,550 plus 37c for each $1 over $80,000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$180,001 and over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$54,550 plus 45c for each $1 over $180,000</w:t>
            </w:r>
          </w:p>
        </w:tc>
      </w:tr>
      <w:tr w:rsidR="00416B3E" w:rsidRPr="00D440C4" w:rsidTr="009F727F">
        <w:trPr>
          <w:trHeight w:val="161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9F727F" w:rsidRDefault="00416B3E" w:rsidP="009F727F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ind w:firstLineChars="200" w:firstLine="280"/>
              <w:rPr>
                <w:rFonts w:ascii="Calibri" w:hAnsi="Calibri"/>
                <w:color w:val="000000"/>
                <w:sz w:val="14"/>
              </w:rPr>
            </w:pP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16B3E" w:rsidRPr="009F727F" w:rsidRDefault="00416B3E" w:rsidP="00AE7256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spacing w:after="0"/>
              <w:rPr>
                <w:rFonts w:ascii="Calibri" w:hAnsi="Calibri"/>
                <w:color w:val="000000"/>
                <w:sz w:val="10"/>
              </w:rPr>
            </w:pP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Taxable income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5F5F5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b/>
                <w:bCs/>
                <w:color w:val="000000"/>
              </w:rPr>
            </w:pPr>
            <w:r w:rsidRPr="00D440C4">
              <w:rPr>
                <w:rFonts w:cs="Arial"/>
                <w:b/>
                <w:bCs/>
                <w:color w:val="000000"/>
              </w:rPr>
              <w:t>Tax on this income</w:t>
            </w:r>
            <w:r>
              <w:rPr>
                <w:rFonts w:cs="Arial"/>
                <w:b/>
                <w:bCs/>
                <w:color w:val="000000"/>
              </w:rPr>
              <w:t xml:space="preserve"> in 2008-2009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$1–$6,000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Nil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$6,001–$34,000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15c for each $1 over $6,000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$34,001–$80,000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$4,200 plus 30c for each $1 over $34,000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$80,001–$180,000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$18,000 plus 40c for each $1 over $80,000</w:t>
            </w:r>
          </w:p>
        </w:tc>
      </w:tr>
      <w:tr w:rsidR="00416B3E" w:rsidRPr="00D440C4" w:rsidTr="00E06AFD">
        <w:trPr>
          <w:trHeight w:val="300"/>
          <w:jc w:val="center"/>
        </w:trPr>
        <w:tc>
          <w:tcPr>
            <w:tcW w:w="2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$180,001 and over</w:t>
            </w:r>
          </w:p>
        </w:tc>
        <w:tc>
          <w:tcPr>
            <w:tcW w:w="53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6B3E" w:rsidRPr="00D440C4" w:rsidRDefault="00416B3E" w:rsidP="005C4DF9">
            <w:pPr>
              <w:tabs>
                <w:tab w:val="left" w:pos="567"/>
                <w:tab w:val="left" w:pos="992"/>
                <w:tab w:val="left" w:pos="1134"/>
                <w:tab w:val="right" w:pos="8505"/>
              </w:tabs>
              <w:rPr>
                <w:rFonts w:cs="Arial"/>
                <w:color w:val="000000"/>
              </w:rPr>
            </w:pPr>
            <w:r w:rsidRPr="00D440C4">
              <w:rPr>
                <w:rFonts w:cs="Arial"/>
                <w:color w:val="000000"/>
              </w:rPr>
              <w:t>$58,000 plus 45c for each $1 over $180,000</w:t>
            </w:r>
          </w:p>
        </w:tc>
      </w:tr>
    </w:tbl>
    <w:p w:rsidR="00E06AFD" w:rsidRPr="00E06AFD" w:rsidRDefault="00E06AFD" w:rsidP="00E06AFD">
      <w:pPr>
        <w:pStyle w:val="NoSpacing"/>
        <w:rPr>
          <w:sz w:val="12"/>
        </w:rPr>
      </w:pPr>
    </w:p>
    <w:p w:rsidR="00E06AFD" w:rsidRDefault="00416B3E" w:rsidP="00E06AFD">
      <w:pPr>
        <w:pStyle w:val="NoSpacing"/>
      </w:pPr>
      <w:r>
        <w:t xml:space="preserve">State whether you </w:t>
      </w:r>
      <w:r w:rsidRPr="009F727F">
        <w:rPr>
          <w:b/>
        </w:rPr>
        <w:t>AGREE or DISAGREE</w:t>
      </w:r>
      <w:r>
        <w:t xml:space="preserve"> with the following statements. </w:t>
      </w:r>
    </w:p>
    <w:p w:rsidR="00416B3E" w:rsidRDefault="00416B3E" w:rsidP="00E06AFD">
      <w:pPr>
        <w:pStyle w:val="NoSpacing"/>
      </w:pPr>
      <w:r>
        <w:t xml:space="preserve">Use data from the tax tables above to </w:t>
      </w:r>
      <w:r w:rsidRPr="009F727F">
        <w:rPr>
          <w:b/>
        </w:rPr>
        <w:t>JUSTIFY YOUR CONCLUSIONS</w:t>
      </w:r>
      <w:r>
        <w:t>.</w:t>
      </w:r>
    </w:p>
    <w:p w:rsidR="009F727F" w:rsidRPr="009F727F" w:rsidRDefault="009F727F" w:rsidP="00E06AFD">
      <w:pPr>
        <w:pStyle w:val="NoSpacing"/>
        <w:rPr>
          <w:sz w:val="12"/>
        </w:rPr>
      </w:pPr>
    </w:p>
    <w:p w:rsidR="00416B3E" w:rsidRPr="00AE7256" w:rsidRDefault="00416B3E" w:rsidP="00416B3E">
      <w:pPr>
        <w:pStyle w:val="ListParagraph"/>
        <w:numPr>
          <w:ilvl w:val="0"/>
          <w:numId w:val="3"/>
        </w:numPr>
        <w:tabs>
          <w:tab w:val="left" w:pos="546"/>
          <w:tab w:val="left" w:pos="1134"/>
          <w:tab w:val="right" w:pos="8505"/>
        </w:tabs>
        <w:ind w:hanging="930"/>
        <w:rPr>
          <w:rFonts w:asciiTheme="minorHAnsi" w:hAnsiTheme="minorHAnsi" w:cs="Arial"/>
          <w:szCs w:val="22"/>
        </w:rPr>
      </w:pPr>
      <w:r w:rsidRPr="00AE7256">
        <w:rPr>
          <w:rFonts w:asciiTheme="minorHAnsi" w:hAnsiTheme="minorHAnsi" w:cs="Arial"/>
          <w:szCs w:val="22"/>
        </w:rPr>
        <w:t>If the tax owed in 2010-2011 was $4650 then the taxable income was $40 000.</w:t>
      </w:r>
      <w:r w:rsidR="00AE7256">
        <w:rPr>
          <w:rFonts w:asciiTheme="minorHAnsi" w:hAnsiTheme="minorHAnsi" w:cs="Arial"/>
          <w:szCs w:val="22"/>
        </w:rPr>
        <w:tab/>
      </w:r>
      <w:r w:rsidR="005C4DF9">
        <w:rPr>
          <w:rFonts w:asciiTheme="minorHAnsi" w:hAnsiTheme="minorHAnsi" w:cs="Arial"/>
          <w:szCs w:val="22"/>
        </w:rPr>
        <w:tab/>
      </w:r>
      <w:r w:rsidR="005C4DF9">
        <w:rPr>
          <w:rFonts w:asciiTheme="minorHAnsi" w:hAnsiTheme="minorHAnsi" w:cs="Arial"/>
          <w:szCs w:val="22"/>
        </w:rPr>
        <w:tab/>
      </w:r>
      <w:r w:rsidRPr="00AE7256">
        <w:rPr>
          <w:rFonts w:asciiTheme="minorHAnsi" w:hAnsiTheme="minorHAnsi" w:cs="Arial"/>
          <w:szCs w:val="22"/>
        </w:rPr>
        <w:t>(1)</w:t>
      </w: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416B3E" w:rsidRDefault="00416B3E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Tax paid on $37 100 was higher in 2013-2014 than in 2010-2011.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(2)</w:t>
      </w: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AE7256" w:rsidRDefault="00AE7256" w:rsidP="00416B3E">
      <w:pPr>
        <w:tabs>
          <w:tab w:val="left" w:pos="567"/>
          <w:tab w:val="left" w:pos="992"/>
          <w:tab w:val="left" w:pos="1134"/>
          <w:tab w:val="right" w:pos="8505"/>
        </w:tabs>
        <w:rPr>
          <w:rFonts w:cs="Arial"/>
        </w:rPr>
      </w:pPr>
    </w:p>
    <w:p w:rsidR="00EF1902" w:rsidRDefault="00416B3E" w:rsidP="00AE7256">
      <w:pPr>
        <w:tabs>
          <w:tab w:val="left" w:pos="567"/>
          <w:tab w:val="left" w:pos="992"/>
          <w:tab w:val="left" w:pos="1134"/>
          <w:tab w:val="right" w:pos="8505"/>
        </w:tabs>
      </w:pPr>
      <w:r>
        <w:rPr>
          <w:rFonts w:cs="Arial"/>
        </w:rPr>
        <w:t>(c)</w:t>
      </w:r>
      <w:r>
        <w:rPr>
          <w:rFonts w:cs="Arial"/>
        </w:rPr>
        <w:tab/>
        <w:t>Tax paid on $200 000 was less in 2013-2014 than in 2008-2009.</w:t>
      </w:r>
      <w:r>
        <w:rPr>
          <w:rFonts w:cs="Arial"/>
        </w:rPr>
        <w:tab/>
      </w:r>
      <w:r w:rsidR="005C4DF9">
        <w:rPr>
          <w:rFonts w:cs="Arial"/>
        </w:rPr>
        <w:tab/>
      </w:r>
      <w:r w:rsidR="005C4DF9">
        <w:rPr>
          <w:rFonts w:cs="Arial"/>
        </w:rPr>
        <w:tab/>
      </w:r>
      <w:r>
        <w:rPr>
          <w:rFonts w:cs="Arial"/>
        </w:rPr>
        <w:t>(2)</w:t>
      </w:r>
    </w:p>
    <w:sectPr w:rsidR="00EF1902" w:rsidSect="008E73A9">
      <w:pgSz w:w="11906" w:h="16838"/>
      <w:pgMar w:top="426" w:right="849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26364D"/>
    <w:multiLevelType w:val="hybridMultilevel"/>
    <w:tmpl w:val="B316D7DA"/>
    <w:lvl w:ilvl="0" w:tplc="0C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98E02E4"/>
    <w:multiLevelType w:val="hybridMultilevel"/>
    <w:tmpl w:val="29980B96"/>
    <w:lvl w:ilvl="0" w:tplc="4D8C6B98">
      <w:start w:val="1"/>
      <w:numFmt w:val="lowerLetter"/>
      <w:lvlText w:val="(%1)"/>
      <w:lvlJc w:val="left"/>
      <w:pPr>
        <w:ind w:left="930" w:hanging="5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C66C3C"/>
    <w:multiLevelType w:val="hybridMultilevel"/>
    <w:tmpl w:val="F3BAE840"/>
    <w:lvl w:ilvl="0" w:tplc="0C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902"/>
    <w:rsid w:val="000D41C0"/>
    <w:rsid w:val="001730A4"/>
    <w:rsid w:val="001A7B0D"/>
    <w:rsid w:val="00334D10"/>
    <w:rsid w:val="00416B3E"/>
    <w:rsid w:val="00516D3E"/>
    <w:rsid w:val="00561B6F"/>
    <w:rsid w:val="005C4DF9"/>
    <w:rsid w:val="006F2BDE"/>
    <w:rsid w:val="008E73A9"/>
    <w:rsid w:val="00990236"/>
    <w:rsid w:val="009F727F"/>
    <w:rsid w:val="00AE7256"/>
    <w:rsid w:val="00B36006"/>
    <w:rsid w:val="00D715F6"/>
    <w:rsid w:val="00DE68D3"/>
    <w:rsid w:val="00E06AFD"/>
    <w:rsid w:val="00EF1902"/>
    <w:rsid w:val="00F958E2"/>
    <w:rsid w:val="00FA6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3E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  <w:style w:type="paragraph" w:styleId="NoSpacing">
    <w:name w:val="No Spacing"/>
    <w:uiPriority w:val="1"/>
    <w:qFormat/>
    <w:rsid w:val="00E06AF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190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F190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19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19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16B3E"/>
    <w:pPr>
      <w:spacing w:after="0" w:line="240" w:lineRule="auto"/>
      <w:ind w:left="720"/>
    </w:pPr>
    <w:rPr>
      <w:rFonts w:ascii="Arial" w:eastAsia="Times New Roman" w:hAnsi="Arial" w:cs="Times New Roman"/>
      <w:szCs w:val="24"/>
      <w:lang w:eastAsia="en-AU"/>
    </w:rPr>
  </w:style>
  <w:style w:type="paragraph" w:styleId="NoSpacing">
    <w:name w:val="No Spacing"/>
    <w:uiPriority w:val="1"/>
    <w:qFormat/>
    <w:rsid w:val="00E06A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5DBE3BA783A43299F937BABC78BB7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2634E0-0CA3-492A-AE38-4FDF697075BC}"/>
      </w:docPartPr>
      <w:docPartBody>
        <w:p w:rsidR="00BC3D6B" w:rsidRDefault="00BC3D6B" w:rsidP="00BC3D6B">
          <w:pPr>
            <w:pStyle w:val="05DBE3BA783A43299F937BABC78BB7762"/>
          </w:pPr>
          <w:r w:rsidRPr="001730A4">
            <w:rPr>
              <w:rStyle w:val="PlaceholderText"/>
              <w:sz w:val="28"/>
              <w:szCs w:val="28"/>
            </w:rPr>
            <w:t>Click here to enter text.</w:t>
          </w:r>
        </w:p>
      </w:docPartBody>
    </w:docPart>
    <w:docPart>
      <w:docPartPr>
        <w:name w:val="53E393FDF63D409CB740051682D61E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E57F64-9A9F-4451-B9CD-0D5A58C689AA}"/>
      </w:docPartPr>
      <w:docPartBody>
        <w:p w:rsidR="00BC3D6B" w:rsidRDefault="00BC3D6B" w:rsidP="00BC3D6B">
          <w:pPr>
            <w:pStyle w:val="53E393FDF63D409CB740051682D61ED52"/>
          </w:pPr>
          <w:r w:rsidRPr="001730A4">
            <w:rPr>
              <w:rStyle w:val="PlaceholderText"/>
              <w:sz w:val="28"/>
              <w:szCs w:val="28"/>
            </w:rPr>
            <w:t>Click to enter text.</w:t>
          </w:r>
        </w:p>
      </w:docPartBody>
    </w:docPart>
    <w:docPart>
      <w:docPartPr>
        <w:name w:val="9E4153F2F8844B8B857FE032E6D1A5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EBCD78-D21C-4B2B-BF12-291A1F978799}"/>
      </w:docPartPr>
      <w:docPartBody>
        <w:p w:rsidR="00AD3587" w:rsidRDefault="00BC3D6B" w:rsidP="00BC3D6B">
          <w:pPr>
            <w:pStyle w:val="9E4153F2F8844B8B857FE032E6D1A5D21"/>
          </w:pPr>
          <w:r w:rsidRPr="00B07664">
            <w:rPr>
              <w:rStyle w:val="PlaceholderText"/>
            </w:rPr>
            <w:t xml:space="preserve">Click to enter </w:t>
          </w:r>
        </w:p>
      </w:docPartBody>
    </w:docPart>
    <w:docPart>
      <w:docPartPr>
        <w:name w:val="C7FEC206707842F486608EA3764F0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E5835F-7317-4BF5-9585-42E159DBBD99}"/>
      </w:docPartPr>
      <w:docPartBody>
        <w:p w:rsidR="00AD3587" w:rsidRDefault="00BC3D6B" w:rsidP="00BC3D6B">
          <w:pPr>
            <w:pStyle w:val="C7FEC206707842F486608EA3764F0420"/>
          </w:pPr>
          <w:r>
            <w:rPr>
              <w:rStyle w:val="PlaceholderText"/>
            </w:rPr>
            <w:t>Click</w:t>
          </w:r>
          <w:r w:rsidRPr="002B461E">
            <w:rPr>
              <w:rStyle w:val="PlaceholderText"/>
            </w:rPr>
            <w:t xml:space="preserve"> to enter text.</w:t>
          </w:r>
        </w:p>
      </w:docPartBody>
    </w:docPart>
    <w:docPart>
      <w:docPartPr>
        <w:name w:val="22B460F712CB4835A6FFC1708A6ADF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2DDC1-2D2A-431F-B700-F26F6BCA517B}"/>
      </w:docPartPr>
      <w:docPartBody>
        <w:p w:rsidR="00471095" w:rsidRDefault="00AD3587" w:rsidP="00AD3587">
          <w:pPr>
            <w:pStyle w:val="22B460F712CB4835A6FFC1708A6ADFF5"/>
          </w:pPr>
          <w:r w:rsidRPr="00B07664">
            <w:rPr>
              <w:rStyle w:val="PlaceholderText"/>
            </w:rPr>
            <w:t xml:space="preserve">Click to enter </w:t>
          </w:r>
          <w:r>
            <w:rPr>
              <w:rStyle w:val="PlaceholderText"/>
            </w:rPr>
            <w:t>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E92"/>
    <w:rsid w:val="0018440B"/>
    <w:rsid w:val="00471095"/>
    <w:rsid w:val="006A5E92"/>
    <w:rsid w:val="00843241"/>
    <w:rsid w:val="00AD3587"/>
    <w:rsid w:val="00BA5FB0"/>
    <w:rsid w:val="00BC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87"/>
    <w:rPr>
      <w:color w:val="808080"/>
    </w:rPr>
  </w:style>
  <w:style w:type="paragraph" w:customStyle="1" w:styleId="7387CD639EC2486EB514554C75DCC5AD">
    <w:name w:val="7387CD639EC2486EB514554C75DCC5AD"/>
    <w:rsid w:val="006A5E92"/>
  </w:style>
  <w:style w:type="paragraph" w:customStyle="1" w:styleId="90BD807B715547B98814C0FBC2085AF1">
    <w:name w:val="90BD807B715547B98814C0FBC2085AF1"/>
    <w:rsid w:val="006A5E92"/>
  </w:style>
  <w:style w:type="paragraph" w:customStyle="1" w:styleId="A810C007923945BA82A88753A676B178">
    <w:name w:val="A810C007923945BA82A88753A676B178"/>
    <w:rsid w:val="006A5E92"/>
  </w:style>
  <w:style w:type="paragraph" w:customStyle="1" w:styleId="F106B9A632264794BD037B3CE7A5CE10">
    <w:name w:val="F106B9A632264794BD037B3CE7A5CE10"/>
    <w:rsid w:val="006A5E92"/>
  </w:style>
  <w:style w:type="paragraph" w:customStyle="1" w:styleId="A205AD8335E64C0C8D8C5FA05358F30B">
    <w:name w:val="A205AD8335E64C0C8D8C5FA05358F30B"/>
    <w:rsid w:val="006A5E92"/>
  </w:style>
  <w:style w:type="paragraph" w:customStyle="1" w:styleId="16A2B0DC9991457780E3AFA1B6A714BF">
    <w:name w:val="16A2B0DC9991457780E3AFA1B6A714BF"/>
    <w:rsid w:val="006A5E92"/>
  </w:style>
  <w:style w:type="paragraph" w:customStyle="1" w:styleId="0F7EEAFAE7CA4473B2316D5456ABC83B">
    <w:name w:val="0F7EEAFAE7CA4473B2316D5456ABC83B"/>
    <w:rsid w:val="006A5E92"/>
  </w:style>
  <w:style w:type="paragraph" w:customStyle="1" w:styleId="7CF74770449148F6887166524E9F3A15">
    <w:name w:val="7CF74770449148F6887166524E9F3A15"/>
    <w:rsid w:val="006A5E92"/>
  </w:style>
  <w:style w:type="paragraph" w:customStyle="1" w:styleId="0B9227B75376469ABA60C671BFC3F077">
    <w:name w:val="0B9227B75376469ABA60C671BFC3F077"/>
    <w:rsid w:val="006A5E92"/>
  </w:style>
  <w:style w:type="paragraph" w:customStyle="1" w:styleId="B3C1715C73834FBEB35AB0EC4F3EF312">
    <w:name w:val="B3C1715C73834FBEB35AB0EC4F3EF312"/>
    <w:rsid w:val="006A5E92"/>
  </w:style>
  <w:style w:type="paragraph" w:customStyle="1" w:styleId="3D9C87937E73483E8F38920C302C3184">
    <w:name w:val="3D9C87937E73483E8F38920C302C3184"/>
    <w:rsid w:val="006A5E92"/>
  </w:style>
  <w:style w:type="paragraph" w:customStyle="1" w:styleId="EDE75645BBE1454EBC3D8D02FBF986BD">
    <w:name w:val="EDE75645BBE1454EBC3D8D02FBF986BD"/>
    <w:rsid w:val="006A5E92"/>
  </w:style>
  <w:style w:type="paragraph" w:customStyle="1" w:styleId="053E8C9240E44CCB80B4B00B22167EE3">
    <w:name w:val="053E8C9240E44CCB80B4B00B22167EE3"/>
    <w:rsid w:val="006A5E92"/>
  </w:style>
  <w:style w:type="paragraph" w:customStyle="1" w:styleId="FA87FC4979EE41FB88A7347F66EFEF9D">
    <w:name w:val="FA87FC4979EE41FB88A7347F66EFEF9D"/>
    <w:rsid w:val="006A5E92"/>
  </w:style>
  <w:style w:type="paragraph" w:customStyle="1" w:styleId="375400414B0249479B7326171C0C1377">
    <w:name w:val="375400414B0249479B7326171C0C1377"/>
    <w:rsid w:val="006A5E92"/>
  </w:style>
  <w:style w:type="paragraph" w:customStyle="1" w:styleId="CDD14D2D4FA0412C86AD3B8A6C6D745F">
    <w:name w:val="CDD14D2D4FA0412C86AD3B8A6C6D745F"/>
    <w:rsid w:val="006A5E92"/>
  </w:style>
  <w:style w:type="paragraph" w:customStyle="1" w:styleId="28DCD9FEEBD4471185B3D8BF23E6E629">
    <w:name w:val="28DCD9FEEBD4471185B3D8BF23E6E629"/>
    <w:rsid w:val="006A5E92"/>
  </w:style>
  <w:style w:type="paragraph" w:customStyle="1" w:styleId="B7CA3BECD312408B94A20C4DF53A8DB1">
    <w:name w:val="B7CA3BECD312408B94A20C4DF53A8DB1"/>
    <w:rsid w:val="006A5E92"/>
  </w:style>
  <w:style w:type="paragraph" w:customStyle="1" w:styleId="8BF65926FB814704A90A48655BBB1A15">
    <w:name w:val="8BF65926FB814704A90A48655BBB1A15"/>
    <w:rsid w:val="006A5E92"/>
  </w:style>
  <w:style w:type="paragraph" w:customStyle="1" w:styleId="430FD301342F47DC88507FA0DBECDC67">
    <w:name w:val="430FD301342F47DC88507FA0DBECDC67"/>
    <w:rsid w:val="006A5E92"/>
  </w:style>
  <w:style w:type="paragraph" w:customStyle="1" w:styleId="046F14ACCAA74806AB9510AB388D01EE">
    <w:name w:val="046F14ACCAA74806AB9510AB388D01EE"/>
    <w:rsid w:val="006A5E92"/>
  </w:style>
  <w:style w:type="paragraph" w:customStyle="1" w:styleId="EA1DB8C819EC423F9E171BD55098E5CB">
    <w:name w:val="EA1DB8C819EC423F9E171BD55098E5CB"/>
    <w:rsid w:val="006A5E92"/>
  </w:style>
  <w:style w:type="paragraph" w:customStyle="1" w:styleId="D5A628C55FB740B193D2ED2D51DA52C4">
    <w:name w:val="D5A628C55FB740B193D2ED2D51DA52C4"/>
    <w:rsid w:val="006A5E92"/>
  </w:style>
  <w:style w:type="paragraph" w:customStyle="1" w:styleId="95EAA44659974AC5B968F16413AB6AE7">
    <w:name w:val="95EAA44659974AC5B968F16413AB6AE7"/>
    <w:rsid w:val="006A5E92"/>
  </w:style>
  <w:style w:type="paragraph" w:customStyle="1" w:styleId="F2810E62443447659C4DF4386B2BE375">
    <w:name w:val="F2810E62443447659C4DF4386B2BE375"/>
    <w:rsid w:val="006A5E92"/>
  </w:style>
  <w:style w:type="paragraph" w:customStyle="1" w:styleId="6D877D833CE448BBA61D0C4CC4CD024A">
    <w:name w:val="6D877D833CE448BBA61D0C4CC4CD024A"/>
    <w:rsid w:val="006A5E92"/>
  </w:style>
  <w:style w:type="paragraph" w:customStyle="1" w:styleId="CD4035DF288C41FB89DDD1BEE0E05750">
    <w:name w:val="CD4035DF288C41FB89DDD1BEE0E05750"/>
    <w:rsid w:val="006A5E92"/>
  </w:style>
  <w:style w:type="paragraph" w:customStyle="1" w:styleId="DFA694FB899746E6AF8762232CF0EE35">
    <w:name w:val="DFA694FB899746E6AF8762232CF0EE35"/>
    <w:rsid w:val="006A5E92"/>
  </w:style>
  <w:style w:type="paragraph" w:customStyle="1" w:styleId="7AEA4062E1E34CD5A63FE40727264298">
    <w:name w:val="7AEA4062E1E34CD5A63FE40727264298"/>
    <w:rsid w:val="006A5E92"/>
  </w:style>
  <w:style w:type="paragraph" w:customStyle="1" w:styleId="4147533A44A94ABD9A6AD76040E96C9E">
    <w:name w:val="4147533A44A94ABD9A6AD76040E96C9E"/>
    <w:rsid w:val="006A5E92"/>
  </w:style>
  <w:style w:type="paragraph" w:customStyle="1" w:styleId="6F90685B5EC64EEFB46EA9041FAB219C">
    <w:name w:val="6F90685B5EC64EEFB46EA9041FAB219C"/>
    <w:rsid w:val="006A5E92"/>
  </w:style>
  <w:style w:type="paragraph" w:customStyle="1" w:styleId="1619042801C5443DA9F7B63CFBD3EAEF">
    <w:name w:val="1619042801C5443DA9F7B63CFBD3EAEF"/>
    <w:rsid w:val="006A5E92"/>
  </w:style>
  <w:style w:type="paragraph" w:customStyle="1" w:styleId="22D8B6057BDA4BC49864A54B2924BE2B">
    <w:name w:val="22D8B6057BDA4BC49864A54B2924BE2B"/>
    <w:rsid w:val="006A5E92"/>
  </w:style>
  <w:style w:type="paragraph" w:customStyle="1" w:styleId="64879709B60447D7AB1D2AA4A2B94614">
    <w:name w:val="64879709B60447D7AB1D2AA4A2B94614"/>
    <w:rsid w:val="006A5E92"/>
  </w:style>
  <w:style w:type="paragraph" w:customStyle="1" w:styleId="DEAADBC4F26F4EF888BB8A778EE13029">
    <w:name w:val="DEAADBC4F26F4EF888BB8A778EE13029"/>
    <w:rsid w:val="006A5E92"/>
  </w:style>
  <w:style w:type="paragraph" w:customStyle="1" w:styleId="88E6C323516A43B79A184F60B81227BF">
    <w:name w:val="88E6C323516A43B79A184F60B81227BF"/>
    <w:rsid w:val="006A5E92"/>
  </w:style>
  <w:style w:type="paragraph" w:customStyle="1" w:styleId="C91965D94F6E40869986A5A026798310">
    <w:name w:val="C91965D94F6E40869986A5A026798310"/>
    <w:rsid w:val="006A5E92"/>
  </w:style>
  <w:style w:type="paragraph" w:customStyle="1" w:styleId="D286E6C571C04B2799245304076B941F">
    <w:name w:val="D286E6C571C04B2799245304076B941F"/>
    <w:rsid w:val="006A5E92"/>
  </w:style>
  <w:style w:type="paragraph" w:customStyle="1" w:styleId="486E2B4E91F94C19AEC4B7FB8D595623">
    <w:name w:val="486E2B4E91F94C19AEC4B7FB8D595623"/>
    <w:rsid w:val="006A5E92"/>
  </w:style>
  <w:style w:type="paragraph" w:customStyle="1" w:styleId="171DA8BAAAAF45459F461E2D6F183215">
    <w:name w:val="171DA8BAAAAF45459F461E2D6F183215"/>
    <w:rsid w:val="006A5E92"/>
  </w:style>
  <w:style w:type="paragraph" w:customStyle="1" w:styleId="E98DDE1678BD4E36B769FB0A8F5E43B5">
    <w:name w:val="E98DDE1678BD4E36B769FB0A8F5E43B5"/>
    <w:rsid w:val="006A5E92"/>
  </w:style>
  <w:style w:type="paragraph" w:customStyle="1" w:styleId="1480B9B20A004769AADAEBC9D5A3D3E8">
    <w:name w:val="1480B9B20A004769AADAEBC9D5A3D3E8"/>
    <w:rsid w:val="006A5E92"/>
  </w:style>
  <w:style w:type="paragraph" w:customStyle="1" w:styleId="4DECA6ADED9E40CB9A18584AE6AF9D21">
    <w:name w:val="4DECA6ADED9E40CB9A18584AE6AF9D21"/>
    <w:rsid w:val="006A5E92"/>
  </w:style>
  <w:style w:type="paragraph" w:customStyle="1" w:styleId="05DBE3BA783A43299F937BABC78BB776">
    <w:name w:val="05DBE3BA783A43299F937BABC78BB776"/>
    <w:rsid w:val="006A5E92"/>
  </w:style>
  <w:style w:type="paragraph" w:customStyle="1" w:styleId="53E393FDF63D409CB740051682D61ED5">
    <w:name w:val="53E393FDF63D409CB740051682D61ED5"/>
    <w:rsid w:val="006A5E92"/>
  </w:style>
  <w:style w:type="paragraph" w:customStyle="1" w:styleId="361CDEC63817480A9AA42BF85CF0FFD1">
    <w:name w:val="361CDEC63817480A9AA42BF85CF0FFD1"/>
    <w:rsid w:val="006A5E92"/>
  </w:style>
  <w:style w:type="paragraph" w:customStyle="1" w:styleId="25090813CB864AF598CD1D9C2E9715D8">
    <w:name w:val="25090813CB864AF598CD1D9C2E9715D8"/>
    <w:rsid w:val="006A5E92"/>
  </w:style>
  <w:style w:type="paragraph" w:customStyle="1" w:styleId="B3443939AF4E4540BD039025CC47C33F">
    <w:name w:val="B3443939AF4E4540BD039025CC47C33F"/>
    <w:rsid w:val="006A5E92"/>
  </w:style>
  <w:style w:type="paragraph" w:customStyle="1" w:styleId="A393A73EAE6C41168C18C36C4D9AB253">
    <w:name w:val="A393A73EAE6C41168C18C36C4D9AB253"/>
    <w:rsid w:val="006A5E92"/>
  </w:style>
  <w:style w:type="paragraph" w:customStyle="1" w:styleId="D5FC1FA6E02D410DB8D54A273C3147E9">
    <w:name w:val="D5FC1FA6E02D410DB8D54A273C3147E9"/>
    <w:rsid w:val="006A5E92"/>
  </w:style>
  <w:style w:type="paragraph" w:customStyle="1" w:styleId="C92E108BDA80447BA43F44E66B3EAB68">
    <w:name w:val="C92E108BDA80447BA43F44E66B3EAB68"/>
    <w:rsid w:val="006A5E92"/>
  </w:style>
  <w:style w:type="paragraph" w:customStyle="1" w:styleId="05DBE3BA783A43299F937BABC78BB7761">
    <w:name w:val="05DBE3BA783A43299F937BABC78BB7761"/>
    <w:rsid w:val="006A5E92"/>
    <w:rPr>
      <w:rFonts w:eastAsiaTheme="minorHAnsi"/>
      <w:lang w:eastAsia="en-US"/>
    </w:rPr>
  </w:style>
  <w:style w:type="paragraph" w:customStyle="1" w:styleId="53E393FDF63D409CB740051682D61ED51">
    <w:name w:val="53E393FDF63D409CB740051682D61ED51"/>
    <w:rsid w:val="006A5E92"/>
    <w:rPr>
      <w:rFonts w:eastAsiaTheme="minorHAnsi"/>
      <w:lang w:eastAsia="en-US"/>
    </w:rPr>
  </w:style>
  <w:style w:type="paragraph" w:customStyle="1" w:styleId="C92E108BDA80447BA43F44E66B3EAB681">
    <w:name w:val="C92E108BDA80447BA43F44E66B3EAB681"/>
    <w:rsid w:val="006A5E92"/>
    <w:rPr>
      <w:rFonts w:eastAsiaTheme="minorHAnsi"/>
      <w:lang w:eastAsia="en-US"/>
    </w:rPr>
  </w:style>
  <w:style w:type="paragraph" w:customStyle="1" w:styleId="B32B6216566B42DB88CCA2F4217E084F">
    <w:name w:val="B32B6216566B42DB88CCA2F4217E084F"/>
    <w:rsid w:val="006A5E92"/>
    <w:rPr>
      <w:rFonts w:eastAsiaTheme="minorHAnsi"/>
      <w:lang w:eastAsia="en-US"/>
    </w:rPr>
  </w:style>
  <w:style w:type="paragraph" w:customStyle="1" w:styleId="D5FC1FA6E02D410DB8D54A273C3147E91">
    <w:name w:val="D5FC1FA6E02D410DB8D54A273C3147E91"/>
    <w:rsid w:val="006A5E92"/>
    <w:rPr>
      <w:rFonts w:eastAsiaTheme="minorHAnsi"/>
      <w:lang w:eastAsia="en-US"/>
    </w:rPr>
  </w:style>
  <w:style w:type="paragraph" w:customStyle="1" w:styleId="B6750E6C39DC437DA827A56F16289E09">
    <w:name w:val="B6750E6C39DC437DA827A56F16289E09"/>
    <w:rsid w:val="00BC3D6B"/>
  </w:style>
  <w:style w:type="paragraph" w:customStyle="1" w:styleId="C39E3643342B406EBD47BB37651AA7E1">
    <w:name w:val="C39E3643342B406EBD47BB37651AA7E1"/>
    <w:rsid w:val="00BC3D6B"/>
  </w:style>
  <w:style w:type="paragraph" w:customStyle="1" w:styleId="9E4153F2F8844B8B857FE032E6D1A5D2">
    <w:name w:val="9E4153F2F8844B8B857FE032E6D1A5D2"/>
    <w:rsid w:val="00BC3D6B"/>
  </w:style>
  <w:style w:type="paragraph" w:customStyle="1" w:styleId="05DBE3BA783A43299F937BABC78BB7762">
    <w:name w:val="05DBE3BA783A43299F937BABC78BB7762"/>
    <w:rsid w:val="00BC3D6B"/>
    <w:rPr>
      <w:rFonts w:eastAsiaTheme="minorHAnsi"/>
      <w:lang w:eastAsia="en-US"/>
    </w:rPr>
  </w:style>
  <w:style w:type="paragraph" w:customStyle="1" w:styleId="53E393FDF63D409CB740051682D61ED52">
    <w:name w:val="53E393FDF63D409CB740051682D61ED52"/>
    <w:rsid w:val="00BC3D6B"/>
    <w:rPr>
      <w:rFonts w:eastAsiaTheme="minorHAnsi"/>
      <w:lang w:eastAsia="en-US"/>
    </w:rPr>
  </w:style>
  <w:style w:type="paragraph" w:customStyle="1" w:styleId="C92E108BDA80447BA43F44E66B3EAB682">
    <w:name w:val="C92E108BDA80447BA43F44E66B3EAB682"/>
    <w:rsid w:val="00BC3D6B"/>
    <w:rPr>
      <w:rFonts w:eastAsiaTheme="minorHAnsi"/>
      <w:lang w:eastAsia="en-US"/>
    </w:rPr>
  </w:style>
  <w:style w:type="paragraph" w:customStyle="1" w:styleId="9E4153F2F8844B8B857FE032E6D1A5D21">
    <w:name w:val="9E4153F2F8844B8B857FE032E6D1A5D21"/>
    <w:rsid w:val="00BC3D6B"/>
    <w:rPr>
      <w:rFonts w:eastAsiaTheme="minorHAnsi"/>
      <w:lang w:eastAsia="en-US"/>
    </w:rPr>
  </w:style>
  <w:style w:type="paragraph" w:customStyle="1" w:styleId="C39E3643342B406EBD47BB37651AA7E11">
    <w:name w:val="C39E3643342B406EBD47BB37651AA7E11"/>
    <w:rsid w:val="00BC3D6B"/>
    <w:rPr>
      <w:rFonts w:eastAsiaTheme="minorHAnsi"/>
      <w:lang w:eastAsia="en-US"/>
    </w:rPr>
  </w:style>
  <w:style w:type="paragraph" w:customStyle="1" w:styleId="C7FEC206707842F486608EA3764F0420">
    <w:name w:val="C7FEC206707842F486608EA3764F0420"/>
    <w:rsid w:val="00BC3D6B"/>
    <w:rPr>
      <w:rFonts w:eastAsiaTheme="minorHAnsi"/>
      <w:lang w:eastAsia="en-US"/>
    </w:rPr>
  </w:style>
  <w:style w:type="paragraph" w:customStyle="1" w:styleId="44866C00A00E4476AB1070420B7A3421">
    <w:name w:val="44866C00A00E4476AB1070420B7A3421"/>
    <w:rsid w:val="00AD3587"/>
  </w:style>
  <w:style w:type="paragraph" w:customStyle="1" w:styleId="22B460F712CB4835A6FFC1708A6ADFF5">
    <w:name w:val="22B460F712CB4835A6FFC1708A6ADFF5"/>
    <w:rsid w:val="00AD358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2B3E40C0</Template>
  <TotalTime>9</TotalTime>
  <Pages>7</Pages>
  <Words>1005</Words>
  <Characters>5735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6727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HENDRICKS Frederick</cp:lastModifiedBy>
  <cp:revision>4</cp:revision>
  <cp:lastPrinted>2015-02-17T06:04:00Z</cp:lastPrinted>
  <dcterms:created xsi:type="dcterms:W3CDTF">2016-03-17T05:55:00Z</dcterms:created>
  <dcterms:modified xsi:type="dcterms:W3CDTF">2016-03-22T05:50:00Z</dcterms:modified>
</cp:coreProperties>
</file>