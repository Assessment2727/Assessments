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9"/>
        <w:gridCol w:w="7553"/>
      </w:tblGrid>
      <w:tr w:rsidR="00A8378D" w:rsidRPr="003A6BC1" w:rsidTr="00394382">
        <w:trPr>
          <w:trHeight w:val="2544"/>
        </w:trPr>
        <w:tc>
          <w:tcPr>
            <w:tcW w:w="3079" w:type="dxa"/>
            <w:shd w:val="clear" w:color="auto" w:fill="auto"/>
          </w:tcPr>
          <w:p w:rsidR="00A8378D" w:rsidRPr="003A6BC1" w:rsidRDefault="00C61310" w:rsidP="004F72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700224" behindDoc="1" locked="0" layoutInCell="1" allowOverlap="1" wp14:anchorId="40F79E26" wp14:editId="767AFF94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123825</wp:posOffset>
                  </wp:positionV>
                  <wp:extent cx="1238250" cy="1066800"/>
                  <wp:effectExtent l="0" t="0" r="0" b="0"/>
                  <wp:wrapTight wrapText="bothSides">
                    <wp:wrapPolygon edited="0">
                      <wp:start x="10634" y="0"/>
                      <wp:lineTo x="0" y="1543"/>
                      <wp:lineTo x="0" y="21214"/>
                      <wp:lineTo x="20935" y="21214"/>
                      <wp:lineTo x="21268" y="20829"/>
                      <wp:lineTo x="19938" y="20057"/>
                      <wp:lineTo x="17945" y="18514"/>
                      <wp:lineTo x="21268" y="14657"/>
                      <wp:lineTo x="21268" y="3857"/>
                      <wp:lineTo x="16948" y="386"/>
                      <wp:lineTo x="12628" y="0"/>
                      <wp:lineTo x="10634" y="0"/>
                    </wp:wrapPolygon>
                  </wp:wrapTight>
                  <wp:docPr id="26" name="Picture 26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3" w:type="dxa"/>
            <w:shd w:val="clear" w:color="auto" w:fill="auto"/>
          </w:tcPr>
          <w:p w:rsidR="00A8378D" w:rsidRPr="003A6BC1" w:rsidRDefault="00C61310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>EASTERN GOLDFIELDS</w:t>
            </w:r>
            <w:r w:rsidR="00A8378D"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COLLEGE</w:t>
            </w:r>
          </w:p>
          <w:p w:rsidR="00C00943" w:rsidRDefault="00C00943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Year 11 </w:t>
            </w: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MATHEMATICS </w:t>
            </w:r>
            <w:r w:rsidR="00A8378D">
              <w:rPr>
                <w:rFonts w:ascii="Times New Roman" w:hAnsi="Times New Roman" w:cs="Arial"/>
                <w:sz w:val="32"/>
                <w:szCs w:val="32"/>
                <w:lang w:val="en-US"/>
              </w:rPr>
              <w:t>APPLICATIONS 201</w:t>
            </w:r>
            <w:r w:rsidR="006243E1">
              <w:rPr>
                <w:rFonts w:ascii="Times New Roman" w:hAnsi="Times New Roman" w:cs="Arial"/>
                <w:sz w:val="32"/>
                <w:szCs w:val="32"/>
                <w:lang w:val="en-US"/>
              </w:rPr>
              <w:t>7</w:t>
            </w:r>
            <w:r w:rsidR="00A8378D"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  </w:t>
            </w:r>
          </w:p>
          <w:p w:rsidR="00A8378D" w:rsidRDefault="00A8378D" w:rsidP="00C613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>Investigation</w:t>
            </w:r>
            <w:r w:rsidR="00C00943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2</w:t>
            </w:r>
          </w:p>
          <w:p w:rsidR="00394382" w:rsidRDefault="00394382" w:rsidP="004F72C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4382" w:rsidRDefault="00394382" w:rsidP="004F72C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8378D" w:rsidRPr="00394382" w:rsidRDefault="00394382" w:rsidP="0039438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4382">
              <w:rPr>
                <w:rFonts w:ascii="Times New Roman" w:hAnsi="Times New Roman"/>
                <w:b/>
                <w:sz w:val="40"/>
                <w:szCs w:val="28"/>
              </w:rPr>
              <w:t>TAKE HOME - ANSWERS</w:t>
            </w:r>
          </w:p>
        </w:tc>
      </w:tr>
    </w:tbl>
    <w:p w:rsidR="00A8378D" w:rsidRDefault="00A8378D" w:rsidP="00A8378D">
      <w:pPr>
        <w:rPr>
          <w:rFonts w:ascii="Trebuchet MS" w:hAnsi="Trebuchet MS"/>
          <w:b/>
          <w:sz w:val="24"/>
          <w:szCs w:val="24"/>
          <w:lang w:val="en-US"/>
        </w:rPr>
      </w:pPr>
    </w:p>
    <w:p w:rsidR="00A8378D" w:rsidRPr="00184A7D" w:rsidRDefault="00A8378D" w:rsidP="00A8378D">
      <w:pPr>
        <w:rPr>
          <w:rFonts w:ascii="Trebuchet MS" w:hAnsi="Trebuchet MS"/>
          <w:b/>
          <w:sz w:val="24"/>
          <w:szCs w:val="24"/>
          <w:lang w:val="en-US"/>
        </w:rPr>
      </w:pPr>
      <w:r w:rsidRPr="00184A7D">
        <w:rPr>
          <w:rFonts w:ascii="Trebuchet MS" w:hAnsi="Trebuchet MS"/>
          <w:b/>
          <w:sz w:val="24"/>
          <w:szCs w:val="24"/>
          <w:lang w:val="en-US"/>
        </w:rPr>
        <w:t xml:space="preserve">Part </w:t>
      </w:r>
      <w:proofErr w:type="gramStart"/>
      <w:r w:rsidRPr="00184A7D">
        <w:rPr>
          <w:rFonts w:ascii="Trebuchet MS" w:hAnsi="Trebuchet MS"/>
          <w:b/>
          <w:sz w:val="24"/>
          <w:szCs w:val="24"/>
          <w:lang w:val="en-US"/>
        </w:rPr>
        <w:t>A</w:t>
      </w:r>
      <w:proofErr w:type="gramEnd"/>
      <w:r w:rsidRPr="00184A7D">
        <w:rPr>
          <w:rFonts w:ascii="Trebuchet MS" w:hAnsi="Trebuchet MS"/>
          <w:b/>
          <w:sz w:val="24"/>
          <w:szCs w:val="24"/>
          <w:lang w:val="en-US"/>
        </w:rPr>
        <w:t xml:space="preserve"> – </w:t>
      </w:r>
      <w:r w:rsidR="006243E1">
        <w:rPr>
          <w:rFonts w:ascii="Trebuchet MS" w:hAnsi="Trebuchet MS"/>
          <w:b/>
          <w:sz w:val="24"/>
          <w:szCs w:val="24"/>
          <w:lang w:val="en-US"/>
        </w:rPr>
        <w:t>Answers</w:t>
      </w:r>
    </w:p>
    <w:p w:rsidR="00A8378D" w:rsidRDefault="006243E1" w:rsidP="00A8378D">
      <w:pPr>
        <w:rPr>
          <w:rFonts w:ascii="Trebuchet MS" w:hAnsi="Trebuchet MS"/>
          <w:sz w:val="24"/>
          <w:szCs w:val="24"/>
          <w:u w:val="single"/>
          <w:lang w:val="en-US"/>
        </w:rPr>
      </w:pPr>
      <w:r>
        <w:rPr>
          <w:rFonts w:ascii="Trebuchet MS" w:hAnsi="Trebuchet MS"/>
          <w:sz w:val="24"/>
          <w:szCs w:val="24"/>
          <w:u w:val="single"/>
          <w:lang w:val="en-US"/>
        </w:rPr>
        <w:t>A</w:t>
      </w:r>
      <w:r w:rsidR="00A8378D" w:rsidRPr="007156AC">
        <w:rPr>
          <w:rFonts w:ascii="Trebuchet MS" w:hAnsi="Trebuchet MS"/>
          <w:sz w:val="24"/>
          <w:szCs w:val="24"/>
          <w:u w:val="single"/>
          <w:lang w:val="en-US"/>
        </w:rPr>
        <w:t xml:space="preserve">nswers to part A here:   </w:t>
      </w:r>
    </w:p>
    <w:p w:rsidR="00A8378D" w:rsidRPr="007156AC" w:rsidRDefault="00A8378D" w:rsidP="00A8378D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:rsidR="00A8378D" w:rsidRDefault="00A8378D" w:rsidP="00A8378D">
      <w:pPr>
        <w:rPr>
          <w:rFonts w:ascii="Trebuchet MS" w:hAnsi="Trebuchet MS"/>
          <w:sz w:val="24"/>
          <w:szCs w:val="24"/>
          <w:lang w:val="en-US"/>
        </w:rPr>
      </w:pPr>
    </w:p>
    <w:p w:rsidR="00A8378D" w:rsidRPr="00043A15" w:rsidRDefault="00A8378D" w:rsidP="00A8378D">
      <w:pPr>
        <w:rPr>
          <w:rFonts w:ascii="Trebuchet MS" w:hAnsi="Trebuchet MS"/>
          <w:sz w:val="36"/>
          <w:szCs w:val="36"/>
          <w:lang w:val="en-US"/>
        </w:rPr>
      </w:pPr>
      <w:r w:rsidRPr="007156AC">
        <w:rPr>
          <w:rFonts w:ascii="Trebuchet MS" w:hAnsi="Trebuchet MS"/>
          <w:sz w:val="24"/>
          <w:szCs w:val="24"/>
          <w:lang w:val="en-US"/>
        </w:rPr>
        <w:t>1.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122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63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95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54</m:t>
                  </m:r>
                </m:e>
              </m:mr>
            </m:m>
          </m:e>
        </m:d>
      </m:oMath>
      <w:r w:rsidRPr="00BC433E">
        <w:rPr>
          <w:rFonts w:ascii="Trebuchet MS" w:hAnsi="Trebuchet MS"/>
          <w:sz w:val="40"/>
          <w:szCs w:val="36"/>
          <w:lang w:val="en-US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85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65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51</m:t>
                  </m:r>
                </m:e>
              </m:mr>
            </m:m>
          </m:e>
        </m:d>
      </m:oMath>
      <w:r w:rsidRPr="00BC433E">
        <w:rPr>
          <w:rFonts w:ascii="Trebuchet MS" w:hAnsi="Trebuchet MS"/>
          <w:sz w:val="40"/>
          <w:szCs w:val="36"/>
          <w:lang w:val="en-US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78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103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59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82</m:t>
                  </m:r>
                </m:e>
              </m:mr>
            </m:m>
          </m:e>
        </m:d>
      </m:oMath>
    </w:p>
    <w:p w:rsidR="00A8378D" w:rsidRPr="00043A15" w:rsidRDefault="00A8378D" w:rsidP="00A8378D">
      <w:pPr>
        <w:rPr>
          <w:rFonts w:ascii="Trebuchet MS" w:hAnsi="Trebuchet MS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/>
          <w:sz w:val="24"/>
          <w:szCs w:val="24"/>
          <w:lang w:val="en-US"/>
        </w:rPr>
      </w:pPr>
      <w:r w:rsidRPr="007156AC">
        <w:rPr>
          <w:rFonts w:ascii="Trebuchet MS" w:hAnsi="Trebuchet MS"/>
          <w:sz w:val="24"/>
          <w:szCs w:val="24"/>
          <w:lang w:val="en-US"/>
        </w:rPr>
        <w:t>2.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57"/>
        <w:gridCol w:w="629"/>
        <w:gridCol w:w="629"/>
        <w:gridCol w:w="629"/>
        <w:gridCol w:w="629"/>
        <w:gridCol w:w="629"/>
        <w:gridCol w:w="629"/>
        <w:gridCol w:w="629"/>
        <w:gridCol w:w="629"/>
        <w:gridCol w:w="657"/>
        <w:gridCol w:w="629"/>
        <w:gridCol w:w="629"/>
      </w:tblGrid>
      <w:tr w:rsidR="00A8378D" w:rsidRPr="00BC433E" w:rsidTr="00394382">
        <w:trPr>
          <w:trHeight w:val="564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122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63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95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65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78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103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82</w:t>
            </w:r>
          </w:p>
        </w:tc>
      </w:tr>
    </w:tbl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  <w:r w:rsidRPr="00BC433E">
        <w:rPr>
          <w:rFonts w:ascii="Trebuchet MS" w:hAnsi="Trebuchet MS"/>
          <w:sz w:val="28"/>
          <w:szCs w:val="24"/>
          <w:lang w:val="en-US"/>
        </w:rPr>
        <w:t xml:space="preserve">3.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A8378D" w:rsidRPr="00BC433E" w:rsidTr="00394382">
        <w:trPr>
          <w:trHeight w:val="571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</w:t>
            </w:r>
          </w:p>
        </w:tc>
      </w:tr>
    </w:tbl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  <w:r w:rsidRPr="00BC433E">
        <w:rPr>
          <w:rFonts w:ascii="Trebuchet MS" w:hAnsi="Trebuchet MS"/>
          <w:sz w:val="28"/>
          <w:szCs w:val="24"/>
          <w:lang w:val="en-US"/>
        </w:rPr>
        <w:t xml:space="preserve">4.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A8378D" w:rsidRPr="00BC433E" w:rsidTr="00394382">
        <w:trPr>
          <w:trHeight w:val="549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N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I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N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D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E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K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X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X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V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E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A</w:t>
            </w:r>
          </w:p>
        </w:tc>
        <w:bookmarkStart w:id="0" w:name="_GoBack"/>
        <w:bookmarkEnd w:id="0"/>
      </w:tr>
    </w:tbl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  <w:r w:rsidRPr="00BC433E">
        <w:rPr>
          <w:rFonts w:ascii="Trebuchet MS" w:hAnsi="Trebuchet MS"/>
          <w:sz w:val="28"/>
          <w:szCs w:val="24"/>
          <w:lang w:val="en-US"/>
        </w:rPr>
        <w:t xml:space="preserve"> </w:t>
      </w: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  <w:r w:rsidRPr="00BC433E">
        <w:rPr>
          <w:rFonts w:ascii="Trebuchet MS" w:hAnsi="Trebuchet MS"/>
          <w:sz w:val="28"/>
          <w:szCs w:val="24"/>
          <w:lang w:val="en-US"/>
        </w:rPr>
        <w:t xml:space="preserve">5.  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A8378D" w:rsidRPr="00BC433E" w:rsidTr="00394382">
        <w:trPr>
          <w:trHeight w:val="441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0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-18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-19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32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21</w:t>
            </w:r>
          </w:p>
        </w:tc>
        <w:tc>
          <w:tcPr>
            <w:tcW w:w="629" w:type="dxa"/>
            <w:vAlign w:val="center"/>
          </w:tcPr>
          <w:p w:rsidR="00A8378D" w:rsidRPr="00BC433E" w:rsidRDefault="00460DF6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7156AC">
              <w:rPr>
                <w:rFonts w:ascii="Trebuchet MS" w:hAnsi="Trebuchet MS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91008" behindDoc="0" locked="0" layoutInCell="1" allowOverlap="1" wp14:anchorId="7316CF5F" wp14:editId="4D1E6406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185420</wp:posOffset>
                  </wp:positionV>
                  <wp:extent cx="2277745" cy="2961640"/>
                  <wp:effectExtent l="0" t="0" r="8255" b="0"/>
                  <wp:wrapNone/>
                  <wp:docPr id="70" name="Picture 74" descr="http://dclips.fundraw.com/pngmax/Gerald_G_SPY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dclips.fundraw.com/pngmax/Gerald_G_SPY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96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4382" w:rsidRPr="00BC433E">
              <w:rPr>
                <w:rFonts w:ascii="Trebuchet MS" w:hAnsi="Trebuchet MS"/>
                <w:sz w:val="28"/>
                <w:szCs w:val="24"/>
              </w:rPr>
              <w:t>-52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-62</w:t>
            </w:r>
          </w:p>
        </w:tc>
      </w:tr>
      <w:tr w:rsidR="00A8378D" w:rsidRPr="00BC433E" w:rsidTr="00394382">
        <w:trPr>
          <w:trHeight w:val="405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20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19</w:t>
            </w:r>
          </w:p>
        </w:tc>
      </w:tr>
      <w:tr w:rsidR="00394382" w:rsidRPr="00BC433E" w:rsidTr="00394382">
        <w:trPr>
          <w:trHeight w:val="405"/>
        </w:trPr>
        <w:tc>
          <w:tcPr>
            <w:tcW w:w="628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I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N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T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H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E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S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U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B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S</w:t>
            </w:r>
          </w:p>
        </w:tc>
      </w:tr>
    </w:tbl>
    <w:p w:rsidR="00A8378D" w:rsidRPr="007156AC" w:rsidRDefault="00A8378D" w:rsidP="00A8378D">
      <w:pPr>
        <w:rPr>
          <w:rFonts w:ascii="Trebuchet MS" w:hAnsi="Trebuchet MS"/>
          <w:sz w:val="24"/>
          <w:szCs w:val="24"/>
          <w:lang w:val="en-US"/>
        </w:rPr>
      </w:pPr>
    </w:p>
    <w:p w:rsidR="00A8378D" w:rsidRPr="007156AC" w:rsidRDefault="00A8378D" w:rsidP="00A8378D">
      <w:pPr>
        <w:rPr>
          <w:rFonts w:ascii="Trebuchet MS" w:hAnsi="Trebuchet MS"/>
          <w:position w:val="-30"/>
          <w:sz w:val="24"/>
          <w:szCs w:val="24"/>
        </w:rPr>
      </w:pPr>
    </w:p>
    <w:p w:rsidR="00A8378D" w:rsidRDefault="00A8378D" w:rsidP="00A8378D">
      <w:pPr>
        <w:rPr>
          <w:rFonts w:ascii="Trebuchet MS" w:hAnsi="Trebuchet MS"/>
          <w:b/>
          <w:position w:val="-30"/>
          <w:sz w:val="24"/>
          <w:szCs w:val="24"/>
        </w:rPr>
      </w:pPr>
    </w:p>
    <w:p w:rsidR="00A8378D" w:rsidRDefault="00A8378D" w:rsidP="00A8378D">
      <w:pPr>
        <w:rPr>
          <w:rFonts w:ascii="Trebuchet MS" w:hAnsi="Trebuchet MS"/>
          <w:b/>
          <w:position w:val="-30"/>
          <w:sz w:val="24"/>
          <w:szCs w:val="24"/>
        </w:rPr>
      </w:pPr>
    </w:p>
    <w:sectPr w:rsidR="00A8378D" w:rsidSect="004F72C4">
      <w:pgSz w:w="12240" w:h="15840"/>
      <w:pgMar w:top="851" w:right="72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8D"/>
    <w:rsid w:val="00010680"/>
    <w:rsid w:val="00160E7B"/>
    <w:rsid w:val="001B3031"/>
    <w:rsid w:val="001F5364"/>
    <w:rsid w:val="001F6B9C"/>
    <w:rsid w:val="00237C65"/>
    <w:rsid w:val="00244CC8"/>
    <w:rsid w:val="002A339A"/>
    <w:rsid w:val="00392D99"/>
    <w:rsid w:val="00394382"/>
    <w:rsid w:val="00460DF6"/>
    <w:rsid w:val="00466A2D"/>
    <w:rsid w:val="00497FD4"/>
    <w:rsid w:val="004F72C4"/>
    <w:rsid w:val="005E37F6"/>
    <w:rsid w:val="006243E1"/>
    <w:rsid w:val="00652F44"/>
    <w:rsid w:val="007138C6"/>
    <w:rsid w:val="007440A1"/>
    <w:rsid w:val="00762A0B"/>
    <w:rsid w:val="007B04D9"/>
    <w:rsid w:val="007D0F15"/>
    <w:rsid w:val="007E4A8C"/>
    <w:rsid w:val="007F74BE"/>
    <w:rsid w:val="0083634E"/>
    <w:rsid w:val="008E66AE"/>
    <w:rsid w:val="0093107B"/>
    <w:rsid w:val="0093654D"/>
    <w:rsid w:val="00A22B32"/>
    <w:rsid w:val="00A8378D"/>
    <w:rsid w:val="00A87A90"/>
    <w:rsid w:val="00AF677D"/>
    <w:rsid w:val="00B3053B"/>
    <w:rsid w:val="00B606F8"/>
    <w:rsid w:val="00BA3054"/>
    <w:rsid w:val="00BC433E"/>
    <w:rsid w:val="00BE5344"/>
    <w:rsid w:val="00C00943"/>
    <w:rsid w:val="00C61310"/>
    <w:rsid w:val="00EF1EF3"/>
    <w:rsid w:val="00F50D2A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378D"/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37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378D"/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3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938A5-EABD-473F-8E1E-663EA27F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EDDBEFE2.dotm</Template>
  <TotalTime>97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hanlie</dc:creator>
  <cp:lastModifiedBy>Romano Trudi</cp:lastModifiedBy>
  <cp:revision>9</cp:revision>
  <cp:lastPrinted>2017-03-30T00:00:00Z</cp:lastPrinted>
  <dcterms:created xsi:type="dcterms:W3CDTF">2015-04-02T04:28:00Z</dcterms:created>
  <dcterms:modified xsi:type="dcterms:W3CDTF">2017-03-30T00:01:00Z</dcterms:modified>
</cp:coreProperties>
</file>