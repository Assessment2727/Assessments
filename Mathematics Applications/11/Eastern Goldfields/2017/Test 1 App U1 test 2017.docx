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7410CA">
              <w:t xml:space="preserve">U1 </w:t>
            </w:r>
            <w:r w:rsidR="0061676B">
              <w:t>201</w:t>
            </w:r>
            <w:r w:rsidR="0094170D">
              <w:t>7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751F50">
              <w:t>: 18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52502B">
        <w:tab/>
        <w:t>[6 marks – 1, 1, 2, 2</w:t>
      </w:r>
      <w:r w:rsidR="00BD1355">
        <w:t>]</w:t>
      </w:r>
    </w:p>
    <w:p w:rsidR="00BD1355" w:rsidRDefault="00BD1355"/>
    <w:p w:rsidR="00BD1355" w:rsidRDefault="00BD1355">
      <w:r>
        <w:tab/>
      </w:r>
      <w:r w:rsidR="0052502B" w:rsidRPr="0052502B">
        <w:t>Calculate the following percentages</w:t>
      </w:r>
      <w:r>
        <w:t>:</w:t>
      </w:r>
    </w:p>
    <w:p w:rsidR="008C5081" w:rsidRDefault="008C5081"/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991" w:lineRule="exact"/>
        <w:ind w:left="100" w:right="-20"/>
        <w:rPr>
          <w:rFonts w:ascii="Cambria Math" w:eastAsia="Cambria Math" w:hAnsi="Cambria Math" w:cs="Cambria Math"/>
        </w:rPr>
      </w:pPr>
      <w:r>
        <w:rPr>
          <w:rFonts w:ascii="Georgia" w:eastAsia="Georgia" w:hAnsi="Georgia" w:cs="Georgia"/>
          <w:spacing w:val="-1"/>
          <w:position w:val="34"/>
          <w:sz w:val="22"/>
          <w:szCs w:val="22"/>
        </w:rPr>
        <w:tab/>
        <w:t>a</w:t>
      </w:r>
      <w:r>
        <w:rPr>
          <w:rFonts w:ascii="Georgia" w:eastAsia="Georgia" w:hAnsi="Georgia" w:cs="Georgia"/>
          <w:position w:val="34"/>
          <w:sz w:val="22"/>
          <w:szCs w:val="22"/>
        </w:rPr>
        <w:t xml:space="preserve">)  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10%</w:t>
      </w:r>
      <w:r>
        <w:rPr>
          <w:rFonts w:ascii="Cambria Math" w:eastAsia="Cambria Math" w:hAnsi="Cambria Math" w:cs="Cambria Math"/>
          <w:spacing w:val="2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222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b</w:t>
      </w:r>
      <w:r>
        <w:rPr>
          <w:rFonts w:ascii="Georgia" w:eastAsia="Georgia" w:hAnsi="Georgia" w:cs="Georgia"/>
          <w:position w:val="34"/>
          <w:sz w:val="22"/>
          <w:szCs w:val="22"/>
        </w:rPr>
        <w:t>)</w:t>
      </w:r>
      <w:r>
        <w:rPr>
          <w:rFonts w:ascii="Georgia" w:eastAsia="Georgia" w:hAnsi="Georgia" w:cs="Georgia"/>
          <w:position w:val="34"/>
          <w:sz w:val="22"/>
          <w:szCs w:val="22"/>
        </w:rPr>
        <w:tab/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30%</w:t>
      </w:r>
      <w:r>
        <w:rPr>
          <w:rFonts w:ascii="Cambria Math" w:eastAsia="Cambria Math" w:hAnsi="Cambria Math" w:cs="Cambria Math"/>
          <w:spacing w:val="-3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50</w:t>
      </w:r>
    </w:p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735" w:lineRule="exact"/>
        <w:ind w:left="100" w:right="-20"/>
        <w:rPr>
          <w:rFonts w:ascii="Cambria Math" w:eastAsia="Cambria Math" w:hAnsi="Cambria Math" w:cs="Cambria Math"/>
          <w:position w:val="-10"/>
          <w:sz w:val="22"/>
          <w:szCs w:val="22"/>
        </w:rPr>
      </w:pP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c</w:t>
      </w:r>
      <w:proofErr w:type="gramEnd"/>
      <w:r>
        <w:rPr>
          <w:rFonts w:ascii="Georgia" w:eastAsia="Georgia" w:hAnsi="Georgia" w:cs="Georgia"/>
          <w:position w:val="-10"/>
          <w:sz w:val="22"/>
          <w:szCs w:val="22"/>
        </w:rPr>
        <w:t>)  Incre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a</w:t>
      </w:r>
      <w:r>
        <w:rPr>
          <w:rFonts w:ascii="Georgia" w:eastAsia="Georgia" w:hAnsi="Georgia" w:cs="Georgia"/>
          <w:position w:val="-10"/>
          <w:sz w:val="22"/>
          <w:szCs w:val="22"/>
        </w:rPr>
        <w:t>se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120</w:t>
      </w:r>
      <w:r>
        <w:rPr>
          <w:rFonts w:ascii="Cambria Math" w:eastAsia="Cambria Math" w:hAnsi="Cambria Math" w:cs="Cambria Math"/>
          <w:spacing w:val="2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>y</w:t>
      </w:r>
      <w:r>
        <w:rPr>
          <w:rFonts w:ascii="Georgia" w:eastAsia="Georgia" w:hAnsi="Georgia" w:cs="Georgia"/>
          <w:spacing w:val="-2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75%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position w:val="-10"/>
          <w:sz w:val="22"/>
          <w:szCs w:val="22"/>
        </w:rPr>
        <w:t>d)</w:t>
      </w:r>
      <w:r>
        <w:rPr>
          <w:rFonts w:ascii="Georgia" w:eastAsia="Georgia" w:hAnsi="Georgia" w:cs="Georgia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e</w:t>
      </w:r>
      <w:r>
        <w:rPr>
          <w:rFonts w:ascii="Georgia" w:eastAsia="Georgia" w:hAnsi="Georgia" w:cs="Georgia"/>
          <w:position w:val="-10"/>
          <w:sz w:val="22"/>
          <w:szCs w:val="22"/>
        </w:rPr>
        <w:t>duce</w:t>
      </w:r>
      <w:r>
        <w:rPr>
          <w:rFonts w:ascii="Georgia" w:eastAsia="Georgia" w:hAnsi="Georgia" w:cs="Georgia"/>
          <w:spacing w:val="-3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90</w:t>
      </w:r>
      <w:r>
        <w:rPr>
          <w:rFonts w:ascii="Cambria Math" w:eastAsia="Cambria Math" w:hAnsi="Cambria Math" w:cs="Cambria Math"/>
          <w:spacing w:val="4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 xml:space="preserve">y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11%</w:t>
      </w:r>
    </w:p>
    <w:p w:rsidR="0052502B" w:rsidRDefault="0052502B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35F0E" w:rsidP="00FA4469">
      <w:pPr>
        <w:ind w:left="720" w:hanging="720"/>
      </w:pPr>
      <w:r>
        <w:rPr>
          <w:b/>
        </w:rPr>
        <w:t xml:space="preserve">Question </w:t>
      </w:r>
      <w:r w:rsidR="00FA4469" w:rsidRPr="00F35F0E">
        <w:rPr>
          <w:b/>
        </w:rPr>
        <w:t>2</w:t>
      </w:r>
      <w:r w:rsidR="00FA4469">
        <w:t xml:space="preserve">   </w:t>
      </w:r>
      <w:r w:rsidR="00FA4469">
        <w:tab/>
        <w:t>[4 marks = 2, 2]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𝑝=6×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2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-9</m:t>
            </m:r>
          </m:e>
        </m:rad>
      </m:oMath>
      <w:r>
        <w:rPr>
          <w:rFonts w:ascii="Cambria Math" w:hAnsi="Cambria Math" w:cs="Cambria Math"/>
          <w:sz w:val="22"/>
          <w:szCs w:val="22"/>
        </w:rPr>
        <w:t xml:space="preserve">  +𝑘  </w:t>
      </w: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</w:p>
    <w:p w:rsidR="00FA4469" w:rsidRDefault="00FA4469" w:rsidP="00FA4469">
      <w:pPr>
        <w:ind w:left="720"/>
      </w:pPr>
      <w:r>
        <w:rPr>
          <w:sz w:val="22"/>
          <w:szCs w:val="22"/>
        </w:rPr>
        <w:t xml:space="preserve">a) Evaluate </w:t>
      </w:r>
      <w:r>
        <w:rPr>
          <w:i/>
          <w:iCs/>
          <w:sz w:val="22"/>
          <w:szCs w:val="22"/>
        </w:rPr>
        <w:t xml:space="preserve">p, </w:t>
      </w:r>
      <w:r>
        <w:rPr>
          <w:sz w:val="22"/>
          <w:szCs w:val="22"/>
        </w:rPr>
        <w:t xml:space="preserve">if q = 18 and </w:t>
      </w:r>
      <w:r>
        <w:rPr>
          <w:i/>
          <w:iCs/>
          <w:sz w:val="22"/>
          <w:szCs w:val="22"/>
        </w:rPr>
        <w:t xml:space="preserve">k </w:t>
      </w:r>
      <w:r>
        <w:rPr>
          <w:sz w:val="22"/>
          <w:szCs w:val="22"/>
        </w:rPr>
        <w:t>= 25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For which values of </w:t>
      </w:r>
      <w:r>
        <w:rPr>
          <w:i/>
          <w:iCs/>
          <w:sz w:val="22"/>
          <w:szCs w:val="22"/>
        </w:rPr>
        <w:t xml:space="preserve">q </w:t>
      </w:r>
      <w:r>
        <w:rPr>
          <w:sz w:val="22"/>
          <w:szCs w:val="22"/>
        </w:rPr>
        <w:t>is this equation not valid?</w:t>
      </w: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</w:pPr>
    </w:p>
    <w:p w:rsidR="00FA4469" w:rsidRDefault="00F35F0E" w:rsidP="00FA4469">
      <w:pPr>
        <w:ind w:left="720" w:hanging="720"/>
      </w:pPr>
      <w:r>
        <w:rPr>
          <w:b/>
        </w:rPr>
        <w:lastRenderedPageBreak/>
        <w:t>Question 3</w:t>
      </w:r>
      <w:r w:rsidR="00FA4469">
        <w:tab/>
        <w:t>[4 marks = 1, 1, 2]</w:t>
      </w:r>
    </w:p>
    <w:p w:rsidR="00FA4469" w:rsidRDefault="00FA4469" w:rsidP="00FA4469">
      <w:pPr>
        <w:pStyle w:val="Default"/>
      </w:pPr>
    </w:p>
    <w:p w:rsidR="00FA4469" w:rsidRP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𝐵=10𝐴−3𝐶    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sz w:val="22"/>
          <w:szCs w:val="22"/>
        </w:rPr>
        <w:t>Evaluate B, if:</w:t>
      </w:r>
    </w:p>
    <w:p w:rsidR="00FA4469" w:rsidRDefault="00FA4469" w:rsidP="00FA4469">
      <w:pPr>
        <w:ind w:firstLine="720"/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= 4 and C = 12</w:t>
      </w: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</w:pPr>
      <w:r>
        <w:t>A = -2 and C = 100</w:t>
      </w: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numPr>
          <w:ilvl w:val="0"/>
          <w:numId w:val="10"/>
        </w:numPr>
      </w:pPr>
      <w:r>
        <w:t>A = 4</w:t>
      </w:r>
      <w:r w:rsidRPr="00E9453D">
        <w:rPr>
          <w:vertAlign w:val="superscript"/>
        </w:rPr>
        <w:t>2</w:t>
      </w:r>
      <w:r>
        <w:t xml:space="preserve"> and 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9453D" w:rsidRDefault="00E9453D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73CA9" w:rsidRDefault="00F35F0E" w:rsidP="00173CA9">
      <w:pPr>
        <w:ind w:left="720" w:hanging="720"/>
      </w:pPr>
      <w:r>
        <w:rPr>
          <w:b/>
        </w:rPr>
        <w:t>Question 4</w:t>
      </w:r>
      <w:r w:rsidR="00751F50">
        <w:tab/>
        <w:t>[4 marks – 1</w:t>
      </w:r>
      <w:r w:rsidR="00173CA9">
        <w:t>,</w:t>
      </w:r>
      <w:r w:rsidR="00751F50">
        <w:t xml:space="preserve"> 1, 2</w:t>
      </w:r>
      <w:r w:rsidR="00173CA9">
        <w:t>]</w:t>
      </w:r>
    </w:p>
    <w:p w:rsidR="00173CA9" w:rsidRDefault="00173CA9" w:rsidP="00173CA9">
      <w:pPr>
        <w:ind w:left="720" w:hanging="720"/>
      </w:pPr>
    </w:p>
    <w:p w:rsidR="00173CA9" w:rsidRDefault="00173CA9" w:rsidP="00173CA9">
      <w:pPr>
        <w:ind w:left="10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uses 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1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te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we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get.</w:t>
      </w:r>
    </w:p>
    <w:p w:rsidR="00173CA9" w:rsidRDefault="00A50089" w:rsidP="00173CA9">
      <w:pPr>
        <w:ind w:left="100" w:right="-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6109970" cy="12401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spacing w:before="12" w:line="240" w:lineRule="exact"/>
      </w:pPr>
    </w:p>
    <w:p w:rsidR="00173CA9" w:rsidRDefault="00173CA9" w:rsidP="00173CA9">
      <w:pPr>
        <w:tabs>
          <w:tab w:val="left" w:pos="820"/>
        </w:tabs>
        <w:ind w:left="820" w:right="889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. If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typ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k</w:t>
      </w:r>
      <w:r>
        <w:rPr>
          <w:rFonts w:ascii="Georgia" w:eastAsia="Georgia" w:hAnsi="Georgia" w:cs="Georgia"/>
          <w:sz w:val="22"/>
          <w:szCs w:val="22"/>
        </w:rPr>
        <w:t>s in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3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l A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, 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f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is re</w:t>
      </w:r>
      <w:r>
        <w:rPr>
          <w:rFonts w:ascii="Georgia" w:eastAsia="Georgia" w:hAnsi="Georgia" w:cs="Georgia"/>
          <w:spacing w:val="-2"/>
          <w:sz w:val="22"/>
          <w:szCs w:val="22"/>
        </w:rPr>
        <w:t>q</w:t>
      </w:r>
      <w:r>
        <w:rPr>
          <w:rFonts w:ascii="Georgia" w:eastAsia="Georgia" w:hAnsi="Georgia" w:cs="Georgia"/>
          <w:sz w:val="22"/>
          <w:szCs w:val="22"/>
        </w:rPr>
        <w:t>ui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el</w:t>
      </w:r>
      <w:r>
        <w:rPr>
          <w:rFonts w:ascii="Georgia" w:eastAsia="Georgia" w:hAnsi="Georgia" w:cs="Georgia"/>
          <w:sz w:val="22"/>
          <w:szCs w:val="22"/>
        </w:rPr>
        <w:t>l D2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t 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 xml:space="preserve">tes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b</w:t>
      </w:r>
      <w:r>
        <w:rPr>
          <w:rFonts w:ascii="Georgia" w:eastAsia="Georgia" w:hAnsi="Georgia" w:cs="Georgia"/>
          <w:spacing w:val="-3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sed </w:t>
      </w:r>
      <w:r>
        <w:rPr>
          <w:rFonts w:ascii="Georgia" w:eastAsia="Georgia" w:hAnsi="Georgia" w:cs="Georgia"/>
          <w:spacing w:val="-2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 xml:space="preserve">e 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um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or</w:t>
      </w:r>
      <w:r>
        <w:rPr>
          <w:rFonts w:ascii="Georgia" w:eastAsia="Georgia" w:hAnsi="Georgia" w:cs="Georgia"/>
          <w:spacing w:val="-1"/>
          <w:sz w:val="22"/>
          <w:szCs w:val="22"/>
        </w:rPr>
        <w:t>ke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before="10" w:line="170" w:lineRule="exact"/>
        <w:rPr>
          <w:sz w:val="17"/>
          <w:szCs w:val="17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820"/>
        </w:tabs>
        <w:spacing w:line="239" w:lineRule="auto"/>
        <w:ind w:left="820" w:right="627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 w</w:t>
      </w:r>
      <w:r>
        <w:rPr>
          <w:rFonts w:ascii="Georgia" w:eastAsia="Georgia" w:hAnsi="Georgia" w:cs="Georgia"/>
          <w:spacing w:val="1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ceiv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3"/>
          <w:sz w:val="22"/>
          <w:szCs w:val="22"/>
        </w:rPr>
        <w:t>7</w:t>
      </w:r>
      <w:r>
        <w:rPr>
          <w:rFonts w:ascii="Georgia" w:eastAsia="Georgia" w:hAnsi="Georgia" w:cs="Georgia"/>
          <w:sz w:val="22"/>
          <w:szCs w:val="22"/>
        </w:rPr>
        <w:t>5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G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vern</w:t>
      </w:r>
      <w:r>
        <w:rPr>
          <w:rFonts w:ascii="Georgia" w:eastAsia="Georgia" w:hAnsi="Georgia" w:cs="Georgia"/>
          <w:spacing w:val="-1"/>
          <w:sz w:val="22"/>
          <w:szCs w:val="22"/>
        </w:rPr>
        <w:t>men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>t A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ce. 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he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ys </w:t>
      </w:r>
      <w:r>
        <w:rPr>
          <w:rFonts w:ascii="Georgia" w:eastAsia="Georgia" w:hAnsi="Georgia" w:cs="Georgia"/>
          <w:spacing w:val="-1"/>
          <w:sz w:val="22"/>
          <w:szCs w:val="22"/>
        </w:rPr>
        <w:t>$20</w:t>
      </w:r>
      <w:r>
        <w:rPr>
          <w:rFonts w:ascii="Georgia" w:eastAsia="Georgia" w:hAnsi="Georgia" w:cs="Georgia"/>
          <w:sz w:val="22"/>
          <w:szCs w:val="22"/>
        </w:rPr>
        <w:t>0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al</w:t>
      </w:r>
      <w:r>
        <w:rPr>
          <w:rFonts w:ascii="Georgia" w:eastAsia="Georgia" w:hAnsi="Georgia" w:cs="Georgia"/>
          <w:sz w:val="22"/>
          <w:szCs w:val="22"/>
        </w:rPr>
        <w:t>wa</w:t>
      </w:r>
      <w:r>
        <w:rPr>
          <w:rFonts w:ascii="Georgia" w:eastAsia="Georgia" w:hAnsi="Georgia" w:cs="Georgia"/>
          <w:spacing w:val="-1"/>
          <w:sz w:val="22"/>
          <w:szCs w:val="22"/>
        </w:rPr>
        <w:t>y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ts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1</w:t>
      </w:r>
      <w:r>
        <w:rPr>
          <w:rFonts w:ascii="Georgia" w:eastAsia="Georgia" w:hAnsi="Georgia" w:cs="Georgia"/>
          <w:spacing w:val="-1"/>
          <w:sz w:val="22"/>
          <w:szCs w:val="22"/>
        </w:rPr>
        <w:t>0</w:t>
      </w:r>
      <w:r>
        <w:rPr>
          <w:rFonts w:ascii="Georgia" w:eastAsia="Georgia" w:hAnsi="Georgia" w:cs="Georgia"/>
          <w:sz w:val="22"/>
          <w:szCs w:val="22"/>
        </w:rPr>
        <w:t>%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y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t.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t f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</w:t>
      </w:r>
      <w:r>
        <w:rPr>
          <w:rFonts w:ascii="Georgia" w:eastAsia="Georgia" w:hAnsi="Georgia" w:cs="Georgia"/>
          <w:spacing w:val="-2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ded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>te:</w:t>
      </w:r>
      <w:proofErr w:type="gramEnd"/>
    </w:p>
    <w:p w:rsidR="00173CA9" w:rsidRDefault="00173CA9" w:rsidP="00173CA9">
      <w:pPr>
        <w:spacing w:before="20" w:line="220" w:lineRule="exact"/>
      </w:pPr>
    </w:p>
    <w:p w:rsidR="00173CA9" w:rsidRDefault="00173CA9" w:rsidP="00173CA9">
      <w:pPr>
        <w:tabs>
          <w:tab w:val="left" w:pos="154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2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158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us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 l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ft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th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eek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6E2B96" wp14:editId="4F8B10C7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 w:rsidR="007410CA">
              <w:t xml:space="preserve">U1 </w:t>
            </w:r>
            <w:r>
              <w:t>201</w:t>
            </w:r>
            <w:r w:rsidR="0094170D">
              <w:t>7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FA4469">
              <w:rPr>
                <w:b/>
              </w:rPr>
              <w:t>40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AF0688">
            <w:pPr>
              <w:jc w:val="right"/>
            </w:pPr>
            <w:r w:rsidRPr="003D43B7">
              <w:t>Total Marks</w:t>
            </w:r>
            <w:r w:rsidR="001574D2">
              <w:t xml:space="preserve">: </w:t>
            </w:r>
            <w:r w:rsidR="00AF0688">
              <w:t>35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52502B" w:rsidRPr="001B5229" w:rsidRDefault="00F35F0E">
      <w:r>
        <w:rPr>
          <w:b/>
        </w:rPr>
        <w:t xml:space="preserve">Question </w:t>
      </w:r>
      <w:r w:rsidR="007121A8">
        <w:rPr>
          <w:b/>
        </w:rPr>
        <w:t>1</w:t>
      </w:r>
      <w:r w:rsidR="0052502B" w:rsidRPr="001B5229">
        <w:tab/>
        <w:t>[</w:t>
      </w:r>
      <w:r w:rsidR="00AF0688">
        <w:t>8</w:t>
      </w:r>
      <w:r w:rsidR="00076B06">
        <w:t xml:space="preserve"> </w:t>
      </w:r>
      <w:r w:rsidR="00E024A2">
        <w:t>marks – 2,</w:t>
      </w:r>
      <w:r w:rsidR="0052502B" w:rsidRPr="001B5229">
        <w:t xml:space="preserve"> 2, 2</w:t>
      </w:r>
      <w:r w:rsidR="00076B06">
        <w:t xml:space="preserve">, </w:t>
      </w:r>
      <w:r w:rsidR="00AF0688">
        <w:t>2</w:t>
      </w:r>
      <w:r w:rsidR="00BD1355" w:rsidRPr="001B5229">
        <w:t>]</w:t>
      </w:r>
    </w:p>
    <w:p w:rsidR="0052502B" w:rsidRPr="001B5229" w:rsidRDefault="0052502B" w:rsidP="00E024A2">
      <w:pPr>
        <w:ind w:left="720"/>
      </w:pPr>
    </w:p>
    <w:p w:rsidR="00BD1355" w:rsidRPr="001B5229" w:rsidRDefault="0052502B" w:rsidP="00E024A2">
      <w:pPr>
        <w:numPr>
          <w:ilvl w:val="0"/>
          <w:numId w:val="3"/>
        </w:numPr>
        <w:ind w:left="360"/>
      </w:pPr>
      <w:r w:rsidRPr="001B5229">
        <w:t>Louise’s bank shares rose by 15%. If they were originally $0.40 each, what are they worth now?</w:t>
      </w:r>
    </w:p>
    <w:p w:rsidR="008C5081" w:rsidRPr="001B5229" w:rsidRDefault="008C5081" w:rsidP="00E024A2">
      <w:pPr>
        <w:ind w:left="360"/>
      </w:pPr>
    </w:p>
    <w:p w:rsidR="0052502B" w:rsidRPr="001B5229" w:rsidRDefault="0052502B" w:rsidP="00E024A2">
      <w:pPr>
        <w:ind w:left="360"/>
      </w:pPr>
    </w:p>
    <w:p w:rsidR="000F76BE" w:rsidRDefault="000F76BE" w:rsidP="00E024A2">
      <w:pPr>
        <w:ind w:left="360"/>
      </w:pPr>
    </w:p>
    <w:p w:rsidR="0052502B" w:rsidRPr="001B5229" w:rsidRDefault="0052502B" w:rsidP="00E024A2">
      <w:pPr>
        <w:ind w:left="360"/>
      </w:pPr>
    </w:p>
    <w:p w:rsidR="0052502B" w:rsidRPr="00E024A2" w:rsidRDefault="0052502B" w:rsidP="00E024A2">
      <w:pPr>
        <w:numPr>
          <w:ilvl w:val="0"/>
          <w:numId w:val="3"/>
        </w:numPr>
        <w:tabs>
          <w:tab w:val="left" w:pos="820"/>
        </w:tabs>
        <w:ind w:left="360" w:right="-20"/>
        <w:rPr>
          <w:rFonts w:eastAsia="Georgia"/>
        </w:rPr>
      </w:pPr>
      <w:r w:rsidRPr="001B5229">
        <w:rPr>
          <w:rFonts w:eastAsia="Georgia"/>
          <w:spacing w:val="1"/>
        </w:rPr>
        <w:t>L</w:t>
      </w:r>
      <w:r w:rsidRPr="001B5229">
        <w:rPr>
          <w:rFonts w:eastAsia="Georgia"/>
        </w:rPr>
        <w:t>isa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 8%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si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sa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s.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mmis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ce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E024A2">
        <w:rPr>
          <w:rFonts w:eastAsia="Georgia"/>
        </w:rPr>
        <w:t xml:space="preserve"> $640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ale</w:t>
      </w:r>
      <w:r w:rsidRPr="00E024A2">
        <w:rPr>
          <w:rFonts w:eastAsia="Georgia"/>
        </w:rPr>
        <w:t>?</w:t>
      </w: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52502B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1B5229" w:rsidRPr="001B5229" w:rsidRDefault="001B5229" w:rsidP="00E024A2">
      <w:pPr>
        <w:pStyle w:val="ListParagraph"/>
        <w:numPr>
          <w:ilvl w:val="0"/>
          <w:numId w:val="4"/>
        </w:numPr>
        <w:ind w:left="360"/>
      </w:pPr>
      <w:r w:rsidRPr="001B5229">
        <w:t xml:space="preserve">Bob purchased a car for $23 500 and sold it 5 years later for $8 900. What was Bob’s percentage loss? Round your answer to 2 decimal places. </w:t>
      </w:r>
    </w:p>
    <w:p w:rsidR="001B5229" w:rsidRDefault="001B5229" w:rsidP="00E024A2">
      <w:pPr>
        <w:ind w:left="-284"/>
      </w:pPr>
    </w:p>
    <w:p w:rsidR="00662D10" w:rsidRDefault="00662D10" w:rsidP="001B5229"/>
    <w:p w:rsidR="00076B06" w:rsidRDefault="00076B06" w:rsidP="001B5229"/>
    <w:p w:rsidR="00662D10" w:rsidRDefault="00662D10" w:rsidP="001B5229"/>
    <w:p w:rsidR="00076B06" w:rsidRDefault="00076B06" w:rsidP="00076B06">
      <w:pPr>
        <w:pStyle w:val="Default"/>
      </w:pPr>
    </w:p>
    <w:p w:rsidR="00E024A2" w:rsidRDefault="00076B06" w:rsidP="00076B06">
      <w:pPr>
        <w:pStyle w:val="ListParagraph"/>
        <w:numPr>
          <w:ilvl w:val="0"/>
          <w:numId w:val="4"/>
        </w:numPr>
        <w:ind w:left="426"/>
      </w:pPr>
      <w:r w:rsidRPr="00076B06">
        <w:rPr>
          <w:szCs w:val="22"/>
        </w:rPr>
        <w:t>If GST was already added onto an account from a plumber and the account came to $57.80, how much was the job before the GST was added on</w:t>
      </w:r>
      <w:r w:rsidRPr="00076B06">
        <w:rPr>
          <w:sz w:val="22"/>
          <w:szCs w:val="22"/>
        </w:rPr>
        <w:t>?</w:t>
      </w:r>
    </w:p>
    <w:p w:rsidR="00F35F0E" w:rsidRDefault="00F35F0E" w:rsidP="001B5229"/>
    <w:p w:rsidR="007121A8" w:rsidRDefault="007121A8" w:rsidP="001B5229"/>
    <w:p w:rsidR="007121A8" w:rsidRDefault="007121A8" w:rsidP="001B5229"/>
    <w:p w:rsidR="00076B06" w:rsidRDefault="00076B06" w:rsidP="001B5229"/>
    <w:p w:rsidR="007121A8" w:rsidRDefault="007121A8" w:rsidP="001B5229"/>
    <w:p w:rsidR="00076B06" w:rsidRDefault="00076B06" w:rsidP="001B5229"/>
    <w:p w:rsidR="007121A8" w:rsidRPr="001B5229" w:rsidRDefault="007121A8" w:rsidP="007121A8">
      <w:pPr>
        <w:ind w:left="720" w:hanging="720"/>
      </w:pPr>
      <w:r w:rsidRPr="00F35F0E">
        <w:rPr>
          <w:b/>
        </w:rPr>
        <w:t xml:space="preserve">Question </w:t>
      </w:r>
      <w:r>
        <w:rPr>
          <w:b/>
        </w:rPr>
        <w:t>2</w:t>
      </w:r>
      <w:r>
        <w:tab/>
      </w:r>
      <w:r w:rsidRPr="001B5229">
        <w:t>[</w:t>
      </w:r>
      <w:r w:rsidR="007410CA">
        <w:t>4</w:t>
      </w:r>
      <w:r>
        <w:t xml:space="preserve"> marks: 2, </w:t>
      </w:r>
      <w:r w:rsidR="007410CA">
        <w:t>2</w:t>
      </w:r>
      <w:r w:rsidRPr="001B5229">
        <w:t>]</w:t>
      </w:r>
    </w:p>
    <w:p w:rsidR="007121A8" w:rsidRDefault="007121A8" w:rsidP="007121A8">
      <w:pPr>
        <w:ind w:right="-20"/>
        <w:rPr>
          <w:rFonts w:eastAsia="Georgia"/>
        </w:rPr>
      </w:pPr>
      <w:r>
        <w:br/>
      </w:r>
      <w:r w:rsidRPr="001B5229">
        <w:rPr>
          <w:rFonts w:eastAsia="Georgia"/>
        </w:rPr>
        <w:t>Cur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</w:t>
      </w:r>
      <w:r w:rsidRPr="001B5229">
        <w:rPr>
          <w:rFonts w:eastAsia="Georgia"/>
          <w:spacing w:val="-1"/>
        </w:rPr>
        <w:t xml:space="preserve"> 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>-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ank</w:t>
      </w:r>
      <w:r w:rsidRPr="001B5229">
        <w:rPr>
          <w:rFonts w:eastAsia="Georgia"/>
        </w:rPr>
        <w:t>’s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dard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4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 xml:space="preserve">tes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6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</w:rPr>
        <w:t>.a.</w:t>
      </w:r>
      <w:r>
        <w:rPr>
          <w:rFonts w:eastAsia="Georgia"/>
        </w:rPr>
        <w:t xml:space="preserve"> 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  <w:spacing w:val="1"/>
        </w:rPr>
        <w:t>Ho</w:t>
      </w:r>
      <w:r w:rsidRPr="00076B06">
        <w:rPr>
          <w:rFonts w:eastAsia="Georgia"/>
        </w:rPr>
        <w:t xml:space="preserve">w 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</w:rPr>
        <w:t>u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>is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2"/>
        </w:rPr>
        <w:t>e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  <w:spacing w:val="-2"/>
        </w:rPr>
        <w:t>r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n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a</w:t>
      </w:r>
      <w:r w:rsidRPr="00076B06">
        <w:rPr>
          <w:rFonts w:eastAsia="Georgia"/>
          <w:spacing w:val="-1"/>
        </w:rPr>
        <w:t xml:space="preserve"> $200</w:t>
      </w:r>
      <w:r w:rsidRPr="00076B06">
        <w:rPr>
          <w:rFonts w:eastAsia="Georgia"/>
        </w:rPr>
        <w:t>0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</w:rPr>
        <w:t>m</w:t>
      </w:r>
      <w:r w:rsidRPr="00076B06">
        <w:rPr>
          <w:rFonts w:eastAsia="Georgia"/>
          <w:spacing w:val="-1"/>
        </w:rPr>
        <w:t>en</w:t>
      </w:r>
      <w:r w:rsidRPr="00076B06">
        <w:rPr>
          <w:rFonts w:eastAsia="Georgia"/>
        </w:rPr>
        <w:t>t w</w:t>
      </w:r>
      <w:r w:rsidRPr="00076B06">
        <w:rPr>
          <w:rFonts w:eastAsia="Georgia"/>
          <w:spacing w:val="1"/>
        </w:rPr>
        <w:t>h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is i</w:t>
      </w:r>
      <w:r w:rsidRPr="00076B06">
        <w:rPr>
          <w:rFonts w:eastAsia="Georgia"/>
          <w:spacing w:val="-3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-2"/>
        </w:rPr>
        <w:t>f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r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 xml:space="preserve">4 </w:t>
      </w:r>
      <w:r w:rsidRPr="00076B06">
        <w:rPr>
          <w:rFonts w:eastAsia="Georgia"/>
          <w:spacing w:val="-1"/>
        </w:rPr>
        <w:t>yea</w:t>
      </w:r>
      <w:r w:rsidRPr="00076B06">
        <w:rPr>
          <w:rFonts w:eastAsia="Georgia"/>
          <w:spacing w:val="1"/>
        </w:rPr>
        <w:t>r</w:t>
      </w:r>
      <w:r w:rsidRPr="00076B06">
        <w:rPr>
          <w:rFonts w:eastAsia="Georgia"/>
        </w:rPr>
        <w:t>s wi</w:t>
      </w:r>
      <w:r w:rsidRPr="00076B06">
        <w:rPr>
          <w:rFonts w:eastAsia="Georgia"/>
          <w:spacing w:val="-1"/>
        </w:rPr>
        <w:t>t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M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>y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B</w:t>
      </w:r>
      <w:r w:rsidRPr="00076B06">
        <w:rPr>
          <w:rFonts w:eastAsia="Georgia"/>
          <w:spacing w:val="-1"/>
        </w:rPr>
        <w:t>ank</w:t>
      </w:r>
      <w:r w:rsidRPr="00076B06">
        <w:rPr>
          <w:rFonts w:eastAsia="Georgia"/>
        </w:rPr>
        <w:t>’s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si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  <w:spacing w:val="-1"/>
        </w:rPr>
        <w:t>pl</w:t>
      </w:r>
      <w:r w:rsidRPr="00076B06">
        <w:rPr>
          <w:rFonts w:eastAsia="Georgia"/>
        </w:rPr>
        <w:t>e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</w:rPr>
        <w:t>c</w:t>
      </w:r>
      <w:r w:rsidRPr="00076B06">
        <w:rPr>
          <w:rFonts w:eastAsia="Georgia"/>
          <w:spacing w:val="1"/>
        </w:rPr>
        <w:t>c</w:t>
      </w:r>
      <w:r w:rsidRPr="00076B06">
        <w:rPr>
          <w:rFonts w:eastAsia="Georgia"/>
          <w:spacing w:val="-1"/>
        </w:rPr>
        <w:t>o</w:t>
      </w:r>
      <w:r w:rsidRPr="00076B06">
        <w:rPr>
          <w:rFonts w:eastAsia="Georgia"/>
        </w:rPr>
        <w:t>unt?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Pr="00076B06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</w:rPr>
        <w:t xml:space="preserve">How much do they </w:t>
      </w:r>
      <w:r w:rsidR="007410CA">
        <w:rPr>
          <w:rFonts w:eastAsia="Georgia"/>
        </w:rPr>
        <w:t>lose</w:t>
      </w:r>
      <w:r w:rsidRPr="00076B06">
        <w:rPr>
          <w:rFonts w:eastAsia="Georgia"/>
        </w:rPr>
        <w:t xml:space="preserve"> per month if the interest rates drop by 1%</w:t>
      </w:r>
      <w:r w:rsidR="00484A67">
        <w:rPr>
          <w:rFonts w:eastAsia="Georgia"/>
        </w:rPr>
        <w:t xml:space="preserve"> p.a.</w:t>
      </w:r>
      <w:r w:rsidRPr="00076B06">
        <w:rPr>
          <w:rFonts w:eastAsia="Georgia"/>
        </w:rPr>
        <w:t>?</w:t>
      </w:r>
      <w:r>
        <w:rPr>
          <w:rFonts w:eastAsia="Georgia"/>
        </w:rPr>
        <w:t xml:space="preserve"> </w:t>
      </w:r>
    </w:p>
    <w:p w:rsidR="00076B06" w:rsidRDefault="00076B06" w:rsidP="001B5229"/>
    <w:p w:rsidR="00076B06" w:rsidRDefault="00076B06" w:rsidP="001B5229"/>
    <w:p w:rsidR="005F2B7B" w:rsidRDefault="005F2B7B" w:rsidP="001B5229"/>
    <w:p w:rsidR="00F35F0E" w:rsidRPr="001B5229" w:rsidRDefault="00F35F0E" w:rsidP="00F35F0E">
      <w:r>
        <w:rPr>
          <w:b/>
        </w:rPr>
        <w:lastRenderedPageBreak/>
        <w:t>Question 3</w:t>
      </w:r>
      <w:r w:rsidRPr="001B5229">
        <w:tab/>
        <w:t>[</w:t>
      </w:r>
      <w:r w:rsidR="00AF0688">
        <w:t>5</w:t>
      </w:r>
      <w:r w:rsidRPr="001B5229">
        <w:t xml:space="preserve"> marks – </w:t>
      </w:r>
      <w:r w:rsidR="00AF0688">
        <w:t>2</w:t>
      </w:r>
      <w:r w:rsidRPr="001B5229">
        <w:t>,</w:t>
      </w:r>
      <w:r w:rsidR="00E024A2">
        <w:t xml:space="preserve"> </w:t>
      </w:r>
      <w:r w:rsidRPr="001B5229">
        <w:t>3]</w:t>
      </w:r>
    </w:p>
    <w:p w:rsidR="00E024A2" w:rsidRDefault="00E024A2" w:rsidP="00E024A2">
      <w:pPr>
        <w:spacing w:line="250" w:lineRule="exact"/>
        <w:ind w:right="686"/>
      </w:pPr>
    </w:p>
    <w:p w:rsidR="00F35F0E" w:rsidRPr="001B5229" w:rsidRDefault="00F35F0E" w:rsidP="00E024A2">
      <w:pPr>
        <w:tabs>
          <w:tab w:val="left" w:pos="9638"/>
        </w:tabs>
        <w:spacing w:line="250" w:lineRule="exact"/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, 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1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A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lann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g 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C</w:t>
      </w:r>
      <w:r w:rsidRPr="001B5229">
        <w:rPr>
          <w:rFonts w:eastAsia="Georgia"/>
          <w:spacing w:val="-1"/>
        </w:rPr>
        <w:t>ana</w:t>
      </w:r>
      <w:r w:rsidRPr="001B5229">
        <w:rPr>
          <w:rFonts w:eastAsia="Georgia"/>
        </w:rPr>
        <w:t>da. 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dec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ded 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 xml:space="preserve">get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save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eno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p</w:t>
      </w:r>
      <w:r w:rsidRPr="001B5229">
        <w:rPr>
          <w:rFonts w:eastAsia="Georgia"/>
        </w:rPr>
        <w:t>.</w:t>
      </w:r>
      <w:r w:rsidR="007121A8">
        <w:rPr>
          <w:rFonts w:eastAsia="Georgia"/>
        </w:rPr>
        <w:t xml:space="preserve">  They each need to save $1500. </w:t>
      </w:r>
    </w:p>
    <w:p w:rsidR="00F35F0E" w:rsidRPr="001B5229" w:rsidRDefault="00F35F0E" w:rsidP="00E024A2">
      <w:pPr>
        <w:spacing w:line="250" w:lineRule="exact"/>
        <w:ind w:left="10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</w:rPr>
        <w:t>Ai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s lucky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u</w:t>
      </w:r>
      <w:r w:rsidRPr="001B5229">
        <w:rPr>
          <w:rFonts w:eastAsia="Georgia"/>
        </w:rPr>
        <w:t>gh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win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. 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fu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f $</w:t>
      </w:r>
      <w:r w:rsidRPr="001B5229">
        <w:rPr>
          <w:rFonts w:eastAsia="Georgia"/>
          <w:spacing w:val="-2"/>
        </w:rPr>
        <w:t>1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4"/>
        </w:rPr>
        <w:t>e</w:t>
      </w:r>
      <w:r w:rsidRPr="001B5229">
        <w:rPr>
          <w:rFonts w:eastAsia="Georgia"/>
        </w:rPr>
        <w:t>s f</w:t>
      </w:r>
      <w:r w:rsidRPr="001B5229">
        <w:rPr>
          <w:rFonts w:eastAsia="Georgia"/>
          <w:spacing w:val="-1"/>
        </w:rPr>
        <w:t>r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 h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ize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y. If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5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f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tal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ze 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 xml:space="preserve">y,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did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?</w:t>
      </w: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E024A2" w:rsidRDefault="00E024A2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ye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is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ces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an</w:t>
      </w:r>
      <w:r w:rsidRPr="001B5229">
        <w:rPr>
          <w:rFonts w:eastAsia="Georgia"/>
        </w:rPr>
        <w:t>d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</w:t>
      </w:r>
      <w:r w:rsidRPr="001B5229">
        <w:rPr>
          <w:rFonts w:eastAsia="Georgia"/>
          <w:spacing w:val="-1"/>
        </w:rPr>
        <w:t>y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2"/>
        </w:rPr>
        <w:t xml:space="preserve">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ds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$</w:t>
      </w:r>
      <w:r w:rsidRPr="001B5229">
        <w:rPr>
          <w:rFonts w:eastAsia="Georgia"/>
          <w:spacing w:val="1"/>
        </w:rPr>
        <w:t>1</w:t>
      </w:r>
      <w:r w:rsidRPr="001B5229">
        <w:rPr>
          <w:rFonts w:eastAsia="Georgia"/>
          <w:spacing w:val="-3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 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teria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wi</w:t>
      </w:r>
      <w:r w:rsidRPr="001B5229">
        <w:rPr>
          <w:rFonts w:eastAsia="Georgia"/>
          <w:spacing w:val="-1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Pr="001B5229">
        <w:rPr>
          <w:rFonts w:eastAsia="Georgia"/>
        </w:rPr>
        <w:t>s 3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5"/>
        </w:rPr>
        <w:t xml:space="preserve"> 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.</w:t>
      </w:r>
    </w:p>
    <w:p w:rsidR="00F35F0E" w:rsidRPr="001B5229" w:rsidRDefault="00F35F0E" w:rsidP="00E024A2">
      <w:pPr>
        <w:spacing w:before="2" w:line="240" w:lineRule="exact"/>
        <w:ind w:right="-1"/>
      </w:pPr>
    </w:p>
    <w:p w:rsid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1B5229">
        <w:rPr>
          <w:rFonts w:eastAsia="Georgia"/>
        </w:rPr>
        <w:t>If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</w:rPr>
        <w:t>ch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$</w:t>
      </w:r>
      <w:r w:rsidRPr="001B5229">
        <w:rPr>
          <w:rFonts w:eastAsia="Georgia"/>
          <w:spacing w:val="-1"/>
        </w:rPr>
        <w:t>2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1"/>
        </w:rPr>
        <w:t>00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="00E024A2">
        <w:rPr>
          <w:rFonts w:eastAsia="Georgia"/>
        </w:rPr>
        <w:t>?</w:t>
      </w: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F35F0E" w:rsidRP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E024A2">
        <w:rPr>
          <w:rFonts w:eastAsia="Georgia"/>
        </w:rPr>
        <w:t xml:space="preserve"> W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 xml:space="preserve">t 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1"/>
        </w:rPr>
        <w:t>p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ce</w:t>
      </w:r>
      <w:r w:rsidRPr="00E024A2">
        <w:rPr>
          <w:rFonts w:eastAsia="Georgia"/>
          <w:spacing w:val="-1"/>
        </w:rPr>
        <w:t>n</w:t>
      </w:r>
      <w:r w:rsidRPr="00E024A2">
        <w:rPr>
          <w:rFonts w:eastAsia="Georgia"/>
        </w:rPr>
        <w:t>tage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-1"/>
        </w:rPr>
        <w:t>p</w:t>
      </w:r>
      <w:r w:rsidRPr="00E024A2">
        <w:rPr>
          <w:rFonts w:eastAsia="Georgia"/>
          <w:spacing w:val="1"/>
        </w:rPr>
        <w:t>ro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t?</w:t>
      </w:r>
    </w:p>
    <w:p w:rsidR="00F35F0E" w:rsidRPr="001B5229" w:rsidRDefault="00F35F0E" w:rsidP="00E024A2">
      <w:pPr>
        <w:spacing w:before="2" w:line="18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E024A2" w:rsidRDefault="00E024A2" w:rsidP="00E024A2">
      <w:pPr>
        <w:spacing w:line="200" w:lineRule="exact"/>
        <w:ind w:right="-1" w:hanging="153"/>
      </w:pPr>
    </w:p>
    <w:p w:rsidR="00F35F0E" w:rsidRDefault="00F35F0E" w:rsidP="00E024A2">
      <w:pPr>
        <w:spacing w:line="200" w:lineRule="exact"/>
        <w:ind w:right="-1" w:hanging="153"/>
      </w:pPr>
    </w:p>
    <w:p w:rsidR="007121A8" w:rsidRDefault="007121A8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E024A2" w:rsidRDefault="00F35F0E" w:rsidP="00E024A2">
      <w:pPr>
        <w:pStyle w:val="ListParagraph"/>
        <w:numPr>
          <w:ilvl w:val="0"/>
          <w:numId w:val="16"/>
        </w:numPr>
        <w:tabs>
          <w:tab w:val="left" w:pos="1540"/>
        </w:tabs>
        <w:spacing w:line="250" w:lineRule="exact"/>
        <w:ind w:right="-1" w:hanging="153"/>
        <w:rPr>
          <w:rFonts w:eastAsia="Georgia"/>
        </w:rPr>
      </w:pPr>
      <w:r w:rsidRPr="00E024A2">
        <w:rPr>
          <w:rFonts w:eastAsia="Georgia"/>
        </w:rPr>
        <w:t>H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w m</w:t>
      </w:r>
      <w:r w:rsidRPr="00E024A2">
        <w:rPr>
          <w:rFonts w:eastAsia="Georgia"/>
          <w:spacing w:val="-1"/>
        </w:rPr>
        <w:t>an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>c</w:t>
      </w:r>
      <w:r w:rsidRPr="00E024A2">
        <w:rPr>
          <w:rFonts w:eastAsia="Georgia"/>
          <w:spacing w:val="1"/>
        </w:rPr>
        <w:t>c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-2"/>
        </w:rPr>
        <w:t>s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s d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S</w:t>
      </w:r>
      <w:r w:rsidRPr="00E024A2">
        <w:rPr>
          <w:rFonts w:eastAsia="Georgia"/>
          <w:spacing w:val="-1"/>
        </w:rPr>
        <w:t>k</w:t>
      </w:r>
      <w:r w:rsidRPr="00E024A2">
        <w:rPr>
          <w:rFonts w:eastAsia="Georgia"/>
        </w:rPr>
        <w:t>ye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-1"/>
        </w:rPr>
        <w:t>nee</w:t>
      </w:r>
      <w:r w:rsidRPr="00E024A2">
        <w:rPr>
          <w:rFonts w:eastAsia="Georgia"/>
        </w:rPr>
        <w:t>d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3"/>
        </w:rPr>
        <w:t>k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1"/>
        </w:rPr>
        <w:t xml:space="preserve"> an</w:t>
      </w:r>
      <w:r w:rsidRPr="00E024A2">
        <w:rPr>
          <w:rFonts w:eastAsia="Georgia"/>
        </w:rPr>
        <w:t>d s</w:t>
      </w:r>
      <w:r w:rsidRPr="00E024A2">
        <w:rPr>
          <w:rFonts w:eastAsia="Georgia"/>
          <w:spacing w:val="-1"/>
        </w:rPr>
        <w:t>el</w:t>
      </w:r>
      <w:r w:rsidRPr="00E024A2">
        <w:rPr>
          <w:rFonts w:eastAsia="Georgia"/>
        </w:rPr>
        <w:t>l in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der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4"/>
        </w:rPr>
        <w:t>a</w:t>
      </w:r>
      <w:r w:rsidRPr="00E024A2">
        <w:rPr>
          <w:rFonts w:eastAsia="Georgia"/>
          <w:spacing w:val="-1"/>
        </w:rPr>
        <w:t>k</w:t>
      </w:r>
      <w:r w:rsidR="00E024A2">
        <w:rPr>
          <w:rFonts w:eastAsia="Georgia"/>
        </w:rPr>
        <w:t xml:space="preserve">e </w:t>
      </w:r>
      <w:r w:rsidRPr="00E024A2">
        <w:rPr>
          <w:rFonts w:eastAsia="Georgia"/>
          <w:spacing w:val="-1"/>
        </w:rPr>
        <w:t>en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ugh</w:t>
      </w:r>
      <w:r w:rsidRPr="00E024A2">
        <w:rPr>
          <w:rFonts w:eastAsia="Georgia"/>
          <w:spacing w:val="2"/>
        </w:rPr>
        <w:t xml:space="preserve"> </w:t>
      </w:r>
      <w:r w:rsidRPr="00E024A2">
        <w:rPr>
          <w:rFonts w:eastAsia="Georgia"/>
          <w:spacing w:val="-3"/>
        </w:rPr>
        <w:t>m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ne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ol</w:t>
      </w:r>
      <w:r w:rsidRPr="00E024A2">
        <w:rPr>
          <w:rFonts w:eastAsia="Georgia"/>
        </w:rPr>
        <w:t>ida</w:t>
      </w:r>
      <w:r w:rsidRPr="00E024A2">
        <w:rPr>
          <w:rFonts w:eastAsia="Georgia"/>
          <w:spacing w:val="-1"/>
        </w:rPr>
        <w:t>y</w:t>
      </w:r>
      <w:r w:rsidRPr="00E024A2">
        <w:rPr>
          <w:rFonts w:eastAsia="Georgia"/>
        </w:rPr>
        <w:t>?</w:t>
      </w:r>
    </w:p>
    <w:p w:rsidR="00F35F0E" w:rsidRPr="001B5229" w:rsidRDefault="00F35F0E" w:rsidP="00E024A2">
      <w:pPr>
        <w:spacing w:before="5" w:line="110" w:lineRule="exact"/>
        <w:ind w:right="-1"/>
      </w:pPr>
    </w:p>
    <w:p w:rsidR="00F35F0E" w:rsidRDefault="00F35F0E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5F2B7B" w:rsidRDefault="005F2B7B" w:rsidP="00E024A2">
      <w:pPr>
        <w:ind w:left="720" w:right="-1" w:hanging="720"/>
      </w:pPr>
    </w:p>
    <w:p w:rsidR="00F35F0E" w:rsidRDefault="00F35F0E" w:rsidP="00E024A2">
      <w:pPr>
        <w:ind w:left="720" w:right="-1" w:hanging="720"/>
      </w:pPr>
    </w:p>
    <w:p w:rsidR="00662D10" w:rsidRPr="001B5229" w:rsidRDefault="00E024A2" w:rsidP="00662D10">
      <w:pPr>
        <w:ind w:left="720" w:hanging="720"/>
      </w:pPr>
      <w:r>
        <w:rPr>
          <w:b/>
        </w:rPr>
        <w:t>Question 4</w:t>
      </w:r>
      <w:r w:rsidR="00AF0688">
        <w:tab/>
        <w:t>[4</w:t>
      </w:r>
      <w:r w:rsidR="00662D10" w:rsidRPr="001B5229">
        <w:t xml:space="preserve"> marks – 2, </w:t>
      </w:r>
      <w:r w:rsidR="00AF0688">
        <w:t>2</w:t>
      </w:r>
      <w:r w:rsidR="00662D10" w:rsidRPr="001B5229">
        <w:t>]</w:t>
      </w:r>
    </w:p>
    <w:p w:rsidR="00662D10" w:rsidRPr="001B5229" w:rsidRDefault="00662D10" w:rsidP="00662D10">
      <w:pPr>
        <w:ind w:left="720" w:hanging="720"/>
      </w:pPr>
    </w:p>
    <w:p w:rsidR="00662D10" w:rsidRPr="001B5229" w:rsidRDefault="00662D10" w:rsidP="00E024A2">
      <w:pPr>
        <w:pStyle w:val="Default"/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>A horticulturalist suggests that seedling growth would benefit from a particular vitamin which is usually used on the adult plant. The dose (</w:t>
      </w:r>
      <w:r w:rsidRPr="001B5229">
        <w:rPr>
          <w:rFonts w:ascii="Times New Roman" w:hAnsi="Times New Roman" w:cs="Times New Roman"/>
          <w:i/>
          <w:iCs/>
        </w:rPr>
        <w:t xml:space="preserve">d </w:t>
      </w:r>
      <w:r w:rsidRPr="001B5229">
        <w:rPr>
          <w:rFonts w:ascii="Times New Roman" w:hAnsi="Times New Roman" w:cs="Times New Roman"/>
        </w:rPr>
        <w:t xml:space="preserve">units) that should be given to a seedling, of </w:t>
      </w:r>
      <w:r w:rsidRPr="001B5229">
        <w:rPr>
          <w:rFonts w:ascii="Times New Roman" w:hAnsi="Times New Roman" w:cs="Times New Roman"/>
          <w:i/>
          <w:iCs/>
        </w:rPr>
        <w:t xml:space="preserve">h </w:t>
      </w:r>
      <w:r w:rsidR="00484A67">
        <w:rPr>
          <w:rFonts w:ascii="Times New Roman" w:hAnsi="Times New Roman" w:cs="Times New Roman"/>
        </w:rPr>
        <w:t>centimet</w:t>
      </w:r>
      <w:r w:rsidRPr="001B5229">
        <w:rPr>
          <w:rFonts w:ascii="Times New Roman" w:hAnsi="Times New Roman" w:cs="Times New Roman"/>
        </w:rPr>
        <w:t>r</w:t>
      </w:r>
      <w:r w:rsidR="00484A67">
        <w:rPr>
          <w:rFonts w:ascii="Times New Roman" w:hAnsi="Times New Roman" w:cs="Times New Roman"/>
        </w:rPr>
        <w:t>e</w:t>
      </w:r>
      <w:r w:rsidRPr="001B5229">
        <w:rPr>
          <w:rFonts w:ascii="Times New Roman" w:hAnsi="Times New Roman" w:cs="Times New Roman"/>
        </w:rPr>
        <w:t>s in height, can be calculated from the dose (</w:t>
      </w:r>
      <w:r w:rsidRPr="001B5229">
        <w:rPr>
          <w:rFonts w:ascii="Times New Roman" w:hAnsi="Times New Roman" w:cs="Times New Roman"/>
          <w:i/>
          <w:iCs/>
        </w:rPr>
        <w:t xml:space="preserve">T </w:t>
      </w:r>
      <w:r w:rsidRPr="001B5229">
        <w:rPr>
          <w:rFonts w:ascii="Times New Roman" w:hAnsi="Times New Roman" w:cs="Times New Roman"/>
        </w:rPr>
        <w:t xml:space="preserve">units) that would be given to the adult plant, using the rule: </w:t>
      </w:r>
      <w:r w:rsidRPr="001B5229">
        <w:rPr>
          <w:rFonts w:ascii="Cambria Math" w:hAnsi="Cambria Math" w:cs="Cambria Math"/>
        </w:rPr>
        <w:t>𝑑</w:t>
      </w:r>
      <w:r w:rsidRPr="001B5229">
        <w:rPr>
          <w:rFonts w:ascii="Times New Roman" w:hAnsi="Times New Roman" w:cs="Times New Roman"/>
        </w:rPr>
        <w:t>=</w:t>
      </w:r>
      <w:r w:rsidRPr="001B5229">
        <w:rPr>
          <w:rFonts w:ascii="Cambria Math" w:hAnsi="Cambria Math" w:cs="Cambria Math"/>
        </w:rPr>
        <w:t>𝑇</w:t>
      </w:r>
      <w:r w:rsidRPr="001B5229">
        <w:rPr>
          <w:rFonts w:ascii="Times New Roman" w:hAnsi="Times New Roman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 w:rsidRPr="001B5229">
        <w:rPr>
          <w:rFonts w:ascii="Times New Roman" w:hAnsi="Times New Roman" w:cs="Times New Roman"/>
        </w:rPr>
        <w:t xml:space="preserve">  .</w:t>
      </w:r>
    </w:p>
    <w:p w:rsidR="00662D10" w:rsidRPr="001B5229" w:rsidRDefault="00662D10" w:rsidP="00662D10">
      <w:pPr>
        <w:pStyle w:val="Default"/>
        <w:ind w:left="72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 xml:space="preserve">If the dose for an adult plant is 11 units, what would the dose be for a 4 cm seedling? </w:t>
      </w: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E024A2">
      <w:pPr>
        <w:pStyle w:val="ListParagraph"/>
        <w:numPr>
          <w:ilvl w:val="0"/>
          <w:numId w:val="11"/>
        </w:numPr>
      </w:pPr>
      <w:r w:rsidRPr="001B5229">
        <w:t xml:space="preserve"> The rule is valid for </w:t>
      </w:r>
      <w:r w:rsidRPr="00E024A2">
        <w:rPr>
          <w:i/>
          <w:iCs/>
        </w:rPr>
        <w:t xml:space="preserve">h </w:t>
      </w:r>
      <w:r w:rsidRPr="001B5229">
        <w:t xml:space="preserve">up to a certain value. Determine the upper limit for </w:t>
      </w:r>
      <w:r w:rsidRPr="00E024A2">
        <w:rPr>
          <w:i/>
          <w:iCs/>
        </w:rPr>
        <w:t xml:space="preserve">h </w:t>
      </w:r>
      <w:r w:rsidRPr="001B5229">
        <w:t>and explain your reasoning.</w:t>
      </w:r>
    </w:p>
    <w:p w:rsidR="00662D10" w:rsidRDefault="00662D10" w:rsidP="001B5229"/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8C5081" w:rsidRPr="001B5229" w:rsidRDefault="00E024A2" w:rsidP="002F0C47">
      <w:pPr>
        <w:ind w:left="720" w:hanging="720"/>
      </w:pPr>
      <w:r>
        <w:rPr>
          <w:b/>
        </w:rPr>
        <w:lastRenderedPageBreak/>
        <w:t>Question 5</w:t>
      </w:r>
      <w:r w:rsidR="002F0C47" w:rsidRPr="001B5229">
        <w:tab/>
      </w:r>
      <w:r w:rsidR="008C5081" w:rsidRPr="001B5229">
        <w:t>[</w:t>
      </w:r>
      <w:r>
        <w:t>7</w:t>
      </w:r>
      <w:r w:rsidR="00CA237D" w:rsidRPr="001B5229">
        <w:t xml:space="preserve"> marks – 2,</w:t>
      </w:r>
      <w:r w:rsidR="005B2805" w:rsidRPr="001B5229">
        <w:t xml:space="preserve"> 5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9871CD" w:rsidRPr="00815EAC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ind w:right="730"/>
        <w:rPr>
          <w:rFonts w:eastAsia="Georgia"/>
        </w:rPr>
      </w:pPr>
      <w:r w:rsidRPr="00815EAC">
        <w:rPr>
          <w:rFonts w:eastAsia="Georgia"/>
        </w:rPr>
        <w:t>If C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  <w:spacing w:val="-1"/>
        </w:rPr>
        <w:t>en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bo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g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</w:rPr>
        <w:t>t a ju</w:t>
      </w:r>
      <w:r w:rsidRPr="00815EAC">
        <w:rPr>
          <w:rFonts w:eastAsia="Georgia"/>
          <w:spacing w:val="-2"/>
        </w:rPr>
        <w:t>m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$2</w:t>
      </w:r>
      <w:r w:rsidRPr="00815EAC">
        <w:rPr>
          <w:rFonts w:eastAsia="Georgia"/>
        </w:rPr>
        <w:t>3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4</w:t>
      </w:r>
      <w:r w:rsidRPr="00815EAC">
        <w:rPr>
          <w:rFonts w:eastAsia="Georgia"/>
          <w:spacing w:val="-1"/>
        </w:rPr>
        <w:t>0</w:t>
      </w:r>
      <w:r w:rsidRPr="00815EAC">
        <w:rPr>
          <w:rFonts w:eastAsia="Georgia"/>
        </w:rPr>
        <w:t>%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sa</w:t>
      </w:r>
      <w:r w:rsidRPr="00815EAC">
        <w:rPr>
          <w:rFonts w:eastAsia="Georgia"/>
          <w:spacing w:val="-1"/>
        </w:rPr>
        <w:t>le</w:t>
      </w:r>
      <w:r w:rsidRPr="00815EAC">
        <w:rPr>
          <w:rFonts w:eastAsia="Georgia"/>
        </w:rPr>
        <w:t>, 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t w</w:t>
      </w:r>
      <w:r w:rsidRPr="00815EAC">
        <w:rPr>
          <w:rFonts w:eastAsia="Georgia"/>
          <w:spacing w:val="-3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1"/>
        </w:rPr>
        <w:t>th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it was di</w:t>
      </w:r>
      <w:r w:rsidRPr="00815EAC">
        <w:rPr>
          <w:rFonts w:eastAsia="Georgia"/>
          <w:spacing w:val="-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d?</w:t>
      </w: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before="8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ind w:right="424"/>
        <w:rPr>
          <w:rFonts w:eastAsia="Georgia"/>
        </w:rPr>
      </w:pPr>
      <w:r w:rsidRPr="00815EAC">
        <w:rPr>
          <w:rFonts w:eastAsia="Georgia"/>
        </w:rPr>
        <w:t xml:space="preserve">A 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vi</w:t>
      </w:r>
      <w:r w:rsidRPr="00815EAC">
        <w:rPr>
          <w:rFonts w:eastAsia="Georgia"/>
          <w:spacing w:val="-3"/>
        </w:rPr>
        <w:t>n</w:t>
      </w:r>
      <w:r w:rsidRPr="00815EAC">
        <w:rPr>
          <w:rFonts w:eastAsia="Georgia"/>
        </w:rPr>
        <w:t>g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ale</w:t>
      </w:r>
      <w:r w:rsidRPr="00815EAC">
        <w:rPr>
          <w:rFonts w:eastAsia="Georgia"/>
        </w:rPr>
        <w:t>. 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 ca</w:t>
      </w:r>
      <w:r w:rsidRPr="00815EAC">
        <w:rPr>
          <w:rFonts w:eastAsia="Georgia"/>
          <w:spacing w:val="-1"/>
        </w:rPr>
        <w:t>lle</w:t>
      </w:r>
      <w:r w:rsidRPr="00815EAC">
        <w:rPr>
          <w:rFonts w:eastAsia="Georgia"/>
        </w:rPr>
        <w:t>d ‘C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your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un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’. C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m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 xml:space="preserve">rs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ice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>d</w:t>
      </w:r>
      <w:r w:rsidRPr="00815EAC">
        <w:rPr>
          <w:rFonts w:eastAsia="Georgia"/>
          <w:i/>
          <w:spacing w:val="-2"/>
        </w:rPr>
        <w:t xml:space="preserve"> </w:t>
      </w:r>
      <w:r w:rsidRPr="00815EAC">
        <w:rPr>
          <w:rFonts w:eastAsia="Georgia"/>
          <w:i/>
        </w:rPr>
        <w:t>Pair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  <w:spacing w:val="1"/>
        </w:rPr>
        <w:t>(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ea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</w:rPr>
        <w:t>o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s 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 xml:space="preserve">ce)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-1"/>
        </w:rPr>
        <w:t>2</w:t>
      </w:r>
      <w:r w:rsidRPr="00815EAC">
        <w:rPr>
          <w:rFonts w:eastAsia="Georgia"/>
          <w:i/>
          <w:spacing w:val="1"/>
        </w:rPr>
        <w:t>5</w:t>
      </w:r>
      <w:r w:rsidRPr="00815EAC">
        <w:rPr>
          <w:rFonts w:eastAsia="Georgia"/>
          <w:i/>
        </w:rPr>
        <w:t>%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O</w:t>
      </w:r>
      <w:r w:rsidRPr="00815EAC">
        <w:rPr>
          <w:rFonts w:eastAsia="Georgia"/>
          <w:i/>
          <w:spacing w:val="-1"/>
        </w:rPr>
        <w:t>f</w:t>
      </w:r>
      <w:r w:rsidRPr="00815EAC">
        <w:rPr>
          <w:rFonts w:eastAsia="Georgia"/>
          <w:i/>
        </w:rPr>
        <w:t>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1"/>
        </w:rPr>
        <w:t>h</w:t>
      </w:r>
      <w:r w:rsidRPr="00815EAC">
        <w:rPr>
          <w:rFonts w:eastAsia="Georgia"/>
          <w:i/>
        </w:rPr>
        <w:t>e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-1"/>
        </w:rPr>
        <w:t>o</w:t>
      </w:r>
      <w:r w:rsidRPr="00815EAC">
        <w:rPr>
          <w:rFonts w:eastAsia="Georgia"/>
          <w:i/>
          <w:spacing w:val="-2"/>
        </w:rPr>
        <w:t>t</w:t>
      </w:r>
      <w:r w:rsidRPr="00815EAC">
        <w:rPr>
          <w:rFonts w:eastAsia="Georgia"/>
          <w:i/>
        </w:rPr>
        <w:t>al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  <w:spacing w:val="1"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>ce</w:t>
      </w:r>
      <w:r w:rsidRPr="00815EAC">
        <w:rPr>
          <w:rFonts w:eastAsia="Georgia"/>
        </w:rPr>
        <w:t>.</w:t>
      </w:r>
    </w:p>
    <w:p w:rsidR="005B2805" w:rsidRPr="001B5229" w:rsidRDefault="005B2805" w:rsidP="005B2805">
      <w:pPr>
        <w:spacing w:before="10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4"/>
        </w:numPr>
        <w:tabs>
          <w:tab w:val="left" w:pos="1540"/>
        </w:tabs>
        <w:spacing w:line="250" w:lineRule="exact"/>
        <w:ind w:right="149"/>
        <w:rPr>
          <w:rFonts w:eastAsia="Georgia"/>
        </w:rPr>
      </w:pPr>
      <w:r w:rsidRPr="00815EAC">
        <w:rPr>
          <w:rFonts w:eastAsia="Georgia"/>
          <w:spacing w:val="1"/>
        </w:rPr>
        <w:t>L</w:t>
      </w:r>
      <w:r w:rsidRPr="00815EAC">
        <w:rPr>
          <w:rFonts w:eastAsia="Georgia"/>
        </w:rPr>
        <w:t>isa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of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s 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$1</w:t>
      </w:r>
      <w:r w:rsidRPr="00815EAC">
        <w:rPr>
          <w:rFonts w:eastAsia="Georgia"/>
          <w:spacing w:val="1"/>
        </w:rPr>
        <w:t>1</w:t>
      </w:r>
      <w:r w:rsidRPr="00815EAC">
        <w:rPr>
          <w:rFonts w:eastAsia="Georgia"/>
        </w:rPr>
        <w:t xml:space="preserve">9 </w:t>
      </w:r>
      <w:r w:rsidRPr="00815EAC">
        <w:rPr>
          <w:rFonts w:eastAsia="Georgia"/>
          <w:spacing w:val="-2"/>
        </w:rPr>
        <w:t>a</w:t>
      </w:r>
      <w:r w:rsidRPr="00815EAC">
        <w:rPr>
          <w:rFonts w:eastAsia="Georgia"/>
          <w:spacing w:val="-1"/>
        </w:rPr>
        <w:t>n</w:t>
      </w:r>
      <w:r w:rsidRPr="00815EAC">
        <w:rPr>
          <w:rFonts w:eastAsia="Georgia"/>
        </w:rPr>
        <w:t>d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 f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</w:rPr>
        <w:t>ts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f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$</w:t>
      </w:r>
      <w:r w:rsidRPr="00815EAC">
        <w:rPr>
          <w:rFonts w:eastAsia="Georgia"/>
        </w:rPr>
        <w:t xml:space="preserve">89. </w:t>
      </w:r>
      <w:r w:rsidRPr="00815EAC">
        <w:rPr>
          <w:rFonts w:eastAsia="Georgia"/>
          <w:spacing w:val="-2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w </w:t>
      </w:r>
      <w:r w:rsidRPr="00815EAC">
        <w:rPr>
          <w:rFonts w:eastAsia="Georgia"/>
          <w:spacing w:val="-2"/>
        </w:rPr>
        <w:t>mu</w:t>
      </w:r>
      <w:r w:rsidRPr="00815EAC">
        <w:rPr>
          <w:rFonts w:eastAsia="Georgia"/>
        </w:rPr>
        <w:t>ch w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uld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y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tal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if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 xml:space="preserve">d </w:t>
      </w:r>
      <w:r w:rsidRPr="00815EAC">
        <w:rPr>
          <w:rFonts w:eastAsia="Georgia"/>
          <w:i/>
          <w:spacing w:val="-3"/>
        </w:rPr>
        <w:t>P</w:t>
      </w:r>
      <w:r w:rsidRPr="00815EAC">
        <w:rPr>
          <w:rFonts w:eastAsia="Georgia"/>
          <w:i/>
        </w:rPr>
        <w:t>a</w:t>
      </w:r>
      <w:r w:rsidRPr="00815EAC">
        <w:rPr>
          <w:rFonts w:eastAsia="Georgia"/>
          <w:i/>
          <w:spacing w:val="-3"/>
        </w:rPr>
        <w:t>i</w:t>
      </w:r>
      <w:r w:rsidRPr="00815EAC">
        <w:rPr>
          <w:rFonts w:eastAsia="Georgia"/>
          <w:i/>
        </w:rPr>
        <w:t>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unt?</w:t>
      </w: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E024A2" w:rsidRPr="001B5229" w:rsidRDefault="00E024A2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5B2805" w:rsidRPr="001B5229" w:rsidRDefault="00E024A2" w:rsidP="005B2805">
      <w:pPr>
        <w:tabs>
          <w:tab w:val="left" w:pos="1540"/>
        </w:tabs>
        <w:ind w:left="820" w:right="-20"/>
        <w:rPr>
          <w:rFonts w:eastAsia="Georgia"/>
        </w:rPr>
      </w:pPr>
      <w:r>
        <w:rPr>
          <w:rFonts w:eastAsia="Georgia"/>
        </w:rPr>
        <w:t xml:space="preserve">ii) </w:t>
      </w:r>
      <w:r w:rsidR="005B2805" w:rsidRPr="001B5229">
        <w:rPr>
          <w:rFonts w:eastAsia="Georgia"/>
        </w:rPr>
        <w:t>Is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i/>
          <w:spacing w:val="1"/>
        </w:rPr>
        <w:t>S</w:t>
      </w:r>
      <w:r w:rsidR="005B2805" w:rsidRPr="001B5229">
        <w:rPr>
          <w:rFonts w:eastAsia="Georgia"/>
          <w:i/>
          <w:spacing w:val="-1"/>
        </w:rPr>
        <w:t>e</w:t>
      </w:r>
      <w:r w:rsidR="005B2805" w:rsidRPr="001B5229">
        <w:rPr>
          <w:rFonts w:eastAsia="Georgia"/>
          <w:i/>
        </w:rPr>
        <w:t>co</w:t>
      </w:r>
      <w:r w:rsidR="005B2805" w:rsidRPr="001B5229">
        <w:rPr>
          <w:rFonts w:eastAsia="Georgia"/>
          <w:i/>
          <w:spacing w:val="-1"/>
        </w:rPr>
        <w:t>n</w:t>
      </w:r>
      <w:r w:rsidR="005B2805" w:rsidRPr="001B5229">
        <w:rPr>
          <w:rFonts w:eastAsia="Georgia"/>
          <w:i/>
        </w:rPr>
        <w:t xml:space="preserve">d </w:t>
      </w:r>
      <w:r w:rsidR="005B2805" w:rsidRPr="001B5229">
        <w:rPr>
          <w:rFonts w:eastAsia="Georgia"/>
          <w:i/>
          <w:spacing w:val="-3"/>
        </w:rPr>
        <w:t>P</w:t>
      </w:r>
      <w:r w:rsidR="005B2805" w:rsidRPr="001B5229">
        <w:rPr>
          <w:rFonts w:eastAsia="Georgia"/>
          <w:i/>
        </w:rPr>
        <w:t>a</w:t>
      </w:r>
      <w:r w:rsidR="005B2805" w:rsidRPr="001B5229">
        <w:rPr>
          <w:rFonts w:eastAsia="Georgia"/>
          <w:i/>
          <w:spacing w:val="-1"/>
        </w:rPr>
        <w:t>i</w:t>
      </w:r>
      <w:r w:rsidR="005B2805" w:rsidRPr="001B5229">
        <w:rPr>
          <w:rFonts w:eastAsia="Georgia"/>
          <w:i/>
        </w:rPr>
        <w:t>r</w:t>
      </w:r>
      <w:r w:rsidR="005B2805" w:rsidRPr="001B5229">
        <w:rPr>
          <w:rFonts w:eastAsia="Georgia"/>
          <w:i/>
          <w:spacing w:val="-1"/>
        </w:rPr>
        <w:t xml:space="preserve"> </w:t>
      </w:r>
      <w:r w:rsidR="005B2805" w:rsidRPr="001B5229">
        <w:rPr>
          <w:rFonts w:eastAsia="Georgia"/>
          <w:i/>
        </w:rPr>
        <w:t>Half</w:t>
      </w:r>
      <w:r w:rsidR="005B2805" w:rsidRPr="001B5229">
        <w:rPr>
          <w:rFonts w:eastAsia="Georgia"/>
          <w:i/>
          <w:spacing w:val="-1"/>
        </w:rPr>
        <w:t xml:space="preserve"> Pri</w:t>
      </w:r>
      <w:r w:rsidR="005B2805" w:rsidRPr="001B5229">
        <w:rPr>
          <w:rFonts w:eastAsia="Georgia"/>
          <w:i/>
        </w:rPr>
        <w:t>ce</w:t>
      </w:r>
      <w:r w:rsidR="005B2805" w:rsidRPr="001B5229">
        <w:rPr>
          <w:rFonts w:eastAsia="Georgia"/>
          <w:i/>
          <w:spacing w:val="1"/>
        </w:rPr>
        <w:t xml:space="preserve"> </w:t>
      </w:r>
      <w:r w:rsidR="005B2805" w:rsidRPr="001B5229">
        <w:rPr>
          <w:rFonts w:eastAsia="Georgia"/>
        </w:rPr>
        <w:t>t</w:t>
      </w:r>
      <w:r w:rsidR="005B2805" w:rsidRPr="001B5229">
        <w:rPr>
          <w:rFonts w:eastAsia="Georgia"/>
          <w:spacing w:val="1"/>
        </w:rPr>
        <w:t>h</w:t>
      </w:r>
      <w:r w:rsidR="005B2805" w:rsidRPr="001B5229">
        <w:rPr>
          <w:rFonts w:eastAsia="Georgia"/>
        </w:rPr>
        <w:t>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</w:rPr>
        <w:t>b</w:t>
      </w:r>
      <w:r w:rsidR="005B2805" w:rsidRPr="001B5229">
        <w:rPr>
          <w:rFonts w:eastAsia="Georgia"/>
          <w:spacing w:val="-1"/>
        </w:rPr>
        <w:t>e</w:t>
      </w:r>
      <w:r w:rsidR="005B2805" w:rsidRPr="001B5229">
        <w:rPr>
          <w:rFonts w:eastAsia="Georgia"/>
        </w:rPr>
        <w:t>st</w:t>
      </w:r>
      <w:r w:rsidR="005B2805" w:rsidRPr="001B5229">
        <w:rPr>
          <w:rFonts w:eastAsia="Georgia"/>
          <w:spacing w:val="-2"/>
        </w:rPr>
        <w:t xml:space="preserve"> 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h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ice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2"/>
        </w:rPr>
        <w:t>o</w:t>
      </w:r>
      <w:r w:rsidR="005B2805" w:rsidRPr="001B5229">
        <w:rPr>
          <w:rFonts w:eastAsia="Georgia"/>
        </w:rPr>
        <w:t>f di</w:t>
      </w:r>
      <w:r w:rsidR="005B2805" w:rsidRPr="001B5229">
        <w:rPr>
          <w:rFonts w:eastAsia="Georgia"/>
          <w:spacing w:val="-1"/>
        </w:rPr>
        <w:t>s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o</w:t>
      </w:r>
      <w:r w:rsidR="005B2805" w:rsidRPr="001B5229">
        <w:rPr>
          <w:rFonts w:eastAsia="Georgia"/>
        </w:rPr>
        <w:t>unt? J</w:t>
      </w:r>
      <w:r w:rsidR="005B2805" w:rsidRPr="001B5229">
        <w:rPr>
          <w:rFonts w:eastAsia="Georgia"/>
          <w:spacing w:val="-2"/>
        </w:rPr>
        <w:t>u</w:t>
      </w:r>
      <w:r w:rsidR="005B2805" w:rsidRPr="001B5229">
        <w:rPr>
          <w:rFonts w:eastAsia="Georgia"/>
        </w:rPr>
        <w:t>s</w:t>
      </w:r>
      <w:r w:rsidR="005B2805" w:rsidRPr="001B5229">
        <w:rPr>
          <w:rFonts w:eastAsia="Georgia"/>
          <w:spacing w:val="1"/>
        </w:rPr>
        <w:t>t</w:t>
      </w:r>
      <w:r w:rsidR="005B2805" w:rsidRPr="001B5229">
        <w:rPr>
          <w:rFonts w:eastAsia="Georgia"/>
        </w:rPr>
        <w:t>ify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3"/>
        </w:rPr>
        <w:t>y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ur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spacing w:val="-1"/>
        </w:rPr>
        <w:t>an</w:t>
      </w:r>
      <w:r w:rsidR="005B2805" w:rsidRPr="001B5229">
        <w:rPr>
          <w:rFonts w:eastAsia="Georgia"/>
          <w:spacing w:val="-2"/>
        </w:rPr>
        <w:t>s</w:t>
      </w:r>
      <w:r w:rsidR="005B2805" w:rsidRPr="001B5229">
        <w:rPr>
          <w:rFonts w:eastAsia="Georgia"/>
        </w:rPr>
        <w:t>wer.</w:t>
      </w:r>
    </w:p>
    <w:p w:rsidR="009871CD" w:rsidRPr="001B5229" w:rsidRDefault="009871CD" w:rsidP="009871CD">
      <w:pPr>
        <w:spacing w:line="200" w:lineRule="exact"/>
      </w:pPr>
    </w:p>
    <w:p w:rsidR="005B2805" w:rsidRDefault="005B2805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Pr="001B5229" w:rsidRDefault="00E024A2" w:rsidP="009871CD">
      <w:pPr>
        <w:spacing w:line="200" w:lineRule="exact"/>
      </w:pPr>
    </w:p>
    <w:p w:rsidR="005B2805" w:rsidRPr="001B5229" w:rsidRDefault="005B2805" w:rsidP="009871CD">
      <w:pPr>
        <w:spacing w:line="200" w:lineRule="exact"/>
      </w:pPr>
    </w:p>
    <w:p w:rsidR="00A50089" w:rsidRPr="001B5229" w:rsidRDefault="00A50089" w:rsidP="00A50089">
      <w:r>
        <w:rPr>
          <w:b/>
        </w:rPr>
        <w:t>Question 6</w:t>
      </w:r>
      <w:r w:rsidRPr="001B5229">
        <w:tab/>
        <w:t>[4 marks – 2, 2]</w:t>
      </w:r>
    </w:p>
    <w:p w:rsidR="00A50089" w:rsidRPr="001B5229" w:rsidRDefault="00A50089" w:rsidP="00A50089">
      <w:pPr>
        <w:ind w:left="720" w:hanging="720"/>
      </w:pPr>
    </w:p>
    <w:p w:rsidR="00A50089" w:rsidRPr="001B5229" w:rsidRDefault="00A50089" w:rsidP="00A50089">
      <w:pPr>
        <w:ind w:right="88"/>
        <w:jc w:val="both"/>
        <w:rPr>
          <w:rFonts w:eastAsia="Georgia"/>
        </w:rPr>
      </w:pPr>
      <w:r w:rsidRPr="001B5229">
        <w:rPr>
          <w:rFonts w:eastAsia="Georgia"/>
        </w:rPr>
        <w:t>If we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s</w:t>
      </w:r>
      <w:r w:rsidRPr="001B5229">
        <w:rPr>
          <w:rFonts w:eastAsia="Georgia"/>
        </w:rPr>
        <w:t>ume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ge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rate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fl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t 4.</w:t>
      </w:r>
      <w:r w:rsidRPr="001B5229">
        <w:rPr>
          <w:rFonts w:eastAsia="Georgia"/>
          <w:spacing w:val="2"/>
        </w:rPr>
        <w:t>5</w:t>
      </w:r>
      <w:r w:rsidRPr="001B5229">
        <w:rPr>
          <w:rFonts w:eastAsia="Georgia"/>
        </w:rPr>
        <w:t xml:space="preserve">%,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th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sev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l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s l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ding up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-1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w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uld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 cu</w:t>
      </w:r>
      <w:r w:rsidRPr="001B5229">
        <w:rPr>
          <w:rFonts w:eastAsia="Georgia"/>
          <w:spacing w:val="1"/>
        </w:rPr>
        <w:t>rr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 va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 $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</w:p>
    <w:p w:rsidR="00A50089" w:rsidRPr="001B5229" w:rsidRDefault="00A50089" w:rsidP="00A50089">
      <w:pPr>
        <w:spacing w:before="19" w:line="220" w:lineRule="exact"/>
        <w:ind w:left="620"/>
      </w:pPr>
    </w:p>
    <w:p w:rsidR="00A50089" w:rsidRPr="00E024A2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proofErr w:type="gramStart"/>
      <w:r w:rsidRPr="00E024A2">
        <w:rPr>
          <w:rFonts w:eastAsia="Georgia"/>
        </w:rPr>
        <w:t>in</w:t>
      </w:r>
      <w:proofErr w:type="gramEnd"/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7</w:t>
      </w:r>
      <w:r w:rsidRPr="00E024A2">
        <w:rPr>
          <w:rFonts w:eastAsia="Georgia"/>
          <w:spacing w:val="-1"/>
        </w:rPr>
        <w:t xml:space="preserve"> </w:t>
      </w:r>
      <w:proofErr w:type="spellStart"/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t</w:t>
      </w:r>
      <w:r w:rsidRPr="00E024A2">
        <w:rPr>
          <w:rFonts w:eastAsia="Georgia"/>
        </w:rPr>
        <w:t>im</w:t>
      </w:r>
      <w:r w:rsidRPr="00E024A2">
        <w:rPr>
          <w:rFonts w:eastAsia="Georgia"/>
          <w:spacing w:val="-1"/>
        </w:rPr>
        <w:t>e</w:t>
      </w:r>
      <w:proofErr w:type="spellEnd"/>
      <w:r w:rsidRPr="00E024A2">
        <w:rPr>
          <w:rFonts w:eastAsia="Georgia"/>
        </w:rPr>
        <w:t>?</w:t>
      </w:r>
    </w:p>
    <w:p w:rsidR="00A50089" w:rsidRPr="001B5229" w:rsidRDefault="00A50089" w:rsidP="00A50089">
      <w:pPr>
        <w:spacing w:before="8" w:line="1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proofErr w:type="gramStart"/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w</w:t>
      </w:r>
      <w:r w:rsidRPr="00E024A2">
        <w:rPr>
          <w:rFonts w:eastAsia="Georgia"/>
        </w:rPr>
        <w:t>o</w:t>
      </w:r>
      <w:proofErr w:type="gramEnd"/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226A5B">
        <w:rPr>
          <w:rFonts w:eastAsia="Georgia"/>
          <w:b/>
          <w:spacing w:val="-1"/>
        </w:rPr>
        <w:t>a</w:t>
      </w:r>
      <w:r w:rsidRPr="00226A5B">
        <w:rPr>
          <w:rFonts w:eastAsia="Georgia"/>
          <w:b/>
          <w:spacing w:val="-2"/>
        </w:rPr>
        <w:t>g</w:t>
      </w:r>
      <w:r w:rsidRPr="00226A5B">
        <w:rPr>
          <w:rFonts w:eastAsia="Georgia"/>
          <w:b/>
          <w:spacing w:val="1"/>
        </w:rPr>
        <w:t>o</w:t>
      </w:r>
      <w:r w:rsidRPr="00E024A2">
        <w:rPr>
          <w:rFonts w:eastAsia="Georgia"/>
        </w:rPr>
        <w:t>?</w:t>
      </w: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  <w:bookmarkStart w:id="1" w:name="_GoBack"/>
      <w:bookmarkEnd w:id="1"/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P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8C5081" w:rsidRPr="001B5229" w:rsidRDefault="00E024A2" w:rsidP="002F0C47">
      <w:pPr>
        <w:ind w:left="720" w:hanging="720"/>
      </w:pPr>
      <w:r>
        <w:rPr>
          <w:b/>
        </w:rPr>
        <w:t xml:space="preserve">Question </w:t>
      </w:r>
      <w:r w:rsidR="00A50089">
        <w:rPr>
          <w:b/>
        </w:rPr>
        <w:t>7</w:t>
      </w:r>
      <w:r w:rsidR="002F0C47" w:rsidRPr="001B5229">
        <w:tab/>
      </w:r>
      <w:r w:rsidR="0006413A" w:rsidRPr="001B5229">
        <w:t>[</w:t>
      </w:r>
      <w:r w:rsidR="007410CA">
        <w:t>3</w:t>
      </w:r>
      <w:r w:rsidR="008C5081" w:rsidRPr="001B5229">
        <w:t xml:space="preserve"> mark</w:t>
      </w:r>
      <w:r w:rsidR="0006413A" w:rsidRPr="001B5229">
        <w:t>s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06413A" w:rsidRDefault="0006413A" w:rsidP="0006413A">
      <w:pPr>
        <w:spacing w:line="241" w:lineRule="auto"/>
        <w:ind w:left="100" w:right="220"/>
        <w:rPr>
          <w:rFonts w:eastAsia="Georgia"/>
        </w:rPr>
      </w:pP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sid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3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ll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g t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u</w:t>
      </w:r>
      <w:r w:rsidRPr="001B5229">
        <w:rPr>
          <w:rFonts w:eastAsia="Georgia"/>
        </w:rPr>
        <w:t>tli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fa</w:t>
      </w:r>
      <w:r w:rsidRPr="001B5229">
        <w:rPr>
          <w:rFonts w:eastAsia="Georgia"/>
          <w:spacing w:val="-1"/>
        </w:rPr>
        <w:t>m</w:t>
      </w:r>
      <w:r w:rsidRPr="001B5229">
        <w:rPr>
          <w:rFonts w:eastAsia="Georgia"/>
        </w:rPr>
        <w:t>ily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ili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s wi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1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il</w:t>
      </w:r>
      <w:r w:rsidRPr="001B5229">
        <w:rPr>
          <w:rFonts w:eastAsia="Georgia"/>
          <w:spacing w:val="-3"/>
        </w:rPr>
        <w:t>d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sed on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vel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.</w:t>
      </w:r>
    </w:p>
    <w:p w:rsidR="00AF0688" w:rsidRDefault="00AF0688" w:rsidP="0006413A">
      <w:pPr>
        <w:spacing w:line="241" w:lineRule="auto"/>
        <w:ind w:left="100" w:right="220"/>
        <w:rPr>
          <w:rFonts w:eastAsia="Georgia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269"/>
        <w:gridCol w:w="6485"/>
      </w:tblGrid>
      <w:tr w:rsidR="00AF0688" w:rsidRPr="00AF0688" w:rsidTr="00AF0688">
        <w:tc>
          <w:tcPr>
            <w:tcW w:w="9754" w:type="dxa"/>
            <w:gridSpan w:val="2"/>
            <w:shd w:val="clear" w:color="auto" w:fill="BFBFBF" w:themeFill="background1" w:themeFillShade="BF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  <w:sz w:val="28"/>
              </w:rPr>
            </w:pPr>
            <w:r w:rsidRPr="00AF0688">
              <w:rPr>
                <w:rFonts w:asciiTheme="minorHAnsi" w:eastAsia="Georgia" w:hAnsiTheme="minorHAnsi"/>
                <w:b/>
                <w:sz w:val="28"/>
              </w:rPr>
              <w:t>Families with 1 child meeting the criteria</w:t>
            </w:r>
          </w:p>
        </w:tc>
      </w:tr>
      <w:tr w:rsidR="00AF0688" w:rsidRPr="00AF0688" w:rsidTr="00AF0688">
        <w:tc>
          <w:tcPr>
            <w:tcW w:w="3269" w:type="dxa"/>
            <w:shd w:val="clear" w:color="auto" w:fill="D9D9D9" w:themeFill="background1" w:themeFillShade="D9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</w:rPr>
            </w:pPr>
            <w:r>
              <w:rPr>
                <w:rFonts w:asciiTheme="minorHAnsi" w:eastAsia="Georgia" w:hAnsiTheme="minorHAnsi"/>
                <w:b/>
              </w:rPr>
              <w:t>Combined Annual Income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AF0688" w:rsidRPr="00AF0688" w:rsidRDefault="00AF0688" w:rsidP="00AF0688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b/>
              </w:rPr>
            </w:pPr>
            <w:r>
              <w:rPr>
                <w:rFonts w:asciiTheme="minorHAnsi" w:eastAsia="Georgia" w:hAnsiTheme="minorHAnsi"/>
                <w:b/>
              </w:rPr>
              <w:t>Family Tax Benefit for the Year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Up to $48,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$5</w:t>
            </w:r>
            <w:r>
              <w:rPr>
                <w:rFonts w:asciiTheme="minorHAnsi" w:eastAsia="Georgia" w:hAnsiTheme="minorHAnsi"/>
                <w:sz w:val="22"/>
              </w:rPr>
              <w:t>,</w:t>
            </w:r>
            <w:r w:rsidRPr="00AF0688">
              <w:rPr>
                <w:rFonts w:asciiTheme="minorHAnsi" w:eastAsia="Georgia" w:hAnsiTheme="minorHAnsi"/>
                <w:sz w:val="22"/>
              </w:rPr>
              <w:t>100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$48,001 to $63,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$5</w:t>
            </w:r>
            <w:r>
              <w:rPr>
                <w:rFonts w:asciiTheme="minorHAnsi" w:eastAsia="Georgia" w:hAnsiTheme="minorHAnsi"/>
                <w:sz w:val="22"/>
              </w:rPr>
              <w:t>,</w:t>
            </w:r>
            <w:r w:rsidRPr="00AF0688">
              <w:rPr>
                <w:rFonts w:asciiTheme="minorHAnsi" w:eastAsia="Georgia" w:hAnsiTheme="minorHAnsi"/>
                <w:sz w:val="22"/>
              </w:rPr>
              <w:t xml:space="preserve">100 </w:t>
            </w:r>
            <w:r w:rsidRPr="00226A5B">
              <w:rPr>
                <w:rFonts w:asciiTheme="minorHAnsi" w:eastAsia="Georgia" w:hAnsiTheme="minorHAnsi"/>
                <w:b/>
                <w:sz w:val="22"/>
                <w:u w:val="single"/>
              </w:rPr>
              <w:t>less</w:t>
            </w:r>
            <w:r w:rsidRPr="00AF0688">
              <w:rPr>
                <w:rFonts w:asciiTheme="minorHAnsi" w:eastAsia="Georgia" w:hAnsiTheme="minorHAnsi"/>
                <w:sz w:val="22"/>
              </w:rPr>
              <w:t xml:space="preserve"> 20 cents for each $1 annual </w:t>
            </w:r>
            <w:r>
              <w:rPr>
                <w:rFonts w:asciiTheme="minorHAnsi" w:eastAsia="Georgia" w:hAnsiTheme="minorHAnsi"/>
                <w:sz w:val="22"/>
              </w:rPr>
              <w:t>income exceeds $48,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 w:rsidRPr="00AF0688">
              <w:rPr>
                <w:rFonts w:asciiTheme="minorHAnsi" w:eastAsia="Georgia" w:hAnsiTheme="minorHAnsi"/>
                <w:sz w:val="22"/>
              </w:rPr>
              <w:t>$</w:t>
            </w:r>
            <w:r>
              <w:rPr>
                <w:rFonts w:asciiTheme="minorHAnsi" w:eastAsia="Georgia" w:hAnsiTheme="minorHAnsi"/>
                <w:sz w:val="22"/>
              </w:rPr>
              <w:t>63,</w:t>
            </w:r>
            <w:r w:rsidRPr="00AF0688">
              <w:rPr>
                <w:rFonts w:asciiTheme="minorHAnsi" w:eastAsia="Georgia" w:hAnsiTheme="minorHAnsi"/>
                <w:sz w:val="22"/>
              </w:rPr>
              <w:t>001</w:t>
            </w:r>
            <w:r>
              <w:rPr>
                <w:rFonts w:asciiTheme="minorHAnsi" w:eastAsia="Georgia" w:hAnsiTheme="minorHAnsi"/>
                <w:sz w:val="22"/>
              </w:rPr>
              <w:t xml:space="preserve"> to $95,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$2,100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$95,</w:t>
            </w:r>
            <w:r w:rsidRPr="00AF0688">
              <w:rPr>
                <w:rFonts w:asciiTheme="minorHAnsi" w:eastAsia="Georgia" w:hAnsiTheme="minorHAnsi"/>
                <w:sz w:val="22"/>
              </w:rPr>
              <w:t>001 to</w:t>
            </w:r>
            <w:r>
              <w:rPr>
                <w:rFonts w:asciiTheme="minorHAnsi" w:eastAsia="Georgia" w:hAnsiTheme="minorHAnsi"/>
                <w:sz w:val="22"/>
              </w:rPr>
              <w:t xml:space="preserve"> $102,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 xml:space="preserve">$2,100 </w:t>
            </w:r>
            <w:r w:rsidRPr="00226A5B">
              <w:rPr>
                <w:rFonts w:asciiTheme="minorHAnsi" w:eastAsia="Georgia" w:hAnsiTheme="minorHAnsi"/>
                <w:b/>
                <w:sz w:val="22"/>
                <w:u w:val="single"/>
              </w:rPr>
              <w:t>less</w:t>
            </w:r>
            <w:r>
              <w:rPr>
                <w:rFonts w:asciiTheme="minorHAnsi" w:eastAsia="Georgia" w:hAnsiTheme="minorHAnsi"/>
                <w:sz w:val="22"/>
              </w:rPr>
              <w:t xml:space="preserve"> 30 cents for each $1 that annual income exceeds $95,000</w:t>
            </w:r>
          </w:p>
        </w:tc>
      </w:tr>
      <w:tr w:rsidR="00AF0688" w:rsidRPr="00AF0688" w:rsidTr="00226A5B">
        <w:trPr>
          <w:trHeight w:val="539"/>
        </w:trPr>
        <w:tc>
          <w:tcPr>
            <w:tcW w:w="3269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jc w:val="center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Over $102</w:t>
            </w:r>
            <w:r w:rsidRPr="00AF0688">
              <w:rPr>
                <w:rFonts w:asciiTheme="minorHAnsi" w:eastAsia="Georgia" w:hAnsiTheme="minorHAnsi"/>
                <w:sz w:val="22"/>
              </w:rPr>
              <w:t>000</w:t>
            </w:r>
          </w:p>
        </w:tc>
        <w:tc>
          <w:tcPr>
            <w:tcW w:w="6485" w:type="dxa"/>
            <w:vAlign w:val="center"/>
          </w:tcPr>
          <w:p w:rsidR="00AF0688" w:rsidRPr="00AF0688" w:rsidRDefault="00AF0688" w:rsidP="00226A5B">
            <w:pPr>
              <w:spacing w:line="241" w:lineRule="auto"/>
              <w:ind w:right="220"/>
              <w:rPr>
                <w:rFonts w:asciiTheme="minorHAnsi" w:eastAsia="Georgia" w:hAnsiTheme="minorHAnsi"/>
                <w:sz w:val="22"/>
              </w:rPr>
            </w:pPr>
            <w:r>
              <w:rPr>
                <w:rFonts w:asciiTheme="minorHAnsi" w:eastAsia="Georgia" w:hAnsiTheme="minorHAnsi"/>
                <w:sz w:val="22"/>
              </w:rPr>
              <w:t>Nil</w:t>
            </w:r>
          </w:p>
        </w:tc>
      </w:tr>
    </w:tbl>
    <w:p w:rsidR="00AF0688" w:rsidRDefault="00AF0688" w:rsidP="0006413A">
      <w:pPr>
        <w:spacing w:line="241" w:lineRule="auto"/>
        <w:ind w:left="100" w:right="220"/>
        <w:rPr>
          <w:rFonts w:eastAsia="Georgia"/>
        </w:rPr>
      </w:pPr>
    </w:p>
    <w:p w:rsidR="0006413A" w:rsidRPr="001B5229" w:rsidRDefault="0006413A" w:rsidP="0006413A">
      <w:pPr>
        <w:spacing w:before="12" w:line="240" w:lineRule="exact"/>
      </w:pPr>
    </w:p>
    <w:p w:rsidR="0006413A" w:rsidRPr="001B5229" w:rsidRDefault="0006413A" w:rsidP="0006413A">
      <w:pPr>
        <w:spacing w:before="36"/>
        <w:ind w:left="100" w:right="-20"/>
        <w:rPr>
          <w:rFonts w:eastAsia="Georgia"/>
        </w:rPr>
      </w:pPr>
      <w:r w:rsidRPr="001B5229">
        <w:rPr>
          <w:rFonts w:eastAsia="Georgia"/>
        </w:rPr>
        <w:t>D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termi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Fa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Bene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(</w:t>
      </w:r>
      <w:r w:rsidRPr="001B5229">
        <w:rPr>
          <w:rFonts w:eastAsia="Georgia"/>
        </w:rPr>
        <w:t>FTB)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-1"/>
        </w:rPr>
        <w:t>pa</w:t>
      </w:r>
      <w:r w:rsidRPr="001B5229">
        <w:rPr>
          <w:rFonts w:eastAsia="Georgia"/>
        </w:rPr>
        <w:t xml:space="preserve">id 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th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ild </w:t>
      </w:r>
      <w:r w:rsidRPr="001B5229">
        <w:rPr>
          <w:rFonts w:eastAsia="Georgia"/>
          <w:spacing w:val="-1"/>
        </w:rPr>
        <w:t>mee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</w:p>
    <w:p w:rsidR="0006413A" w:rsidRPr="001B5229" w:rsidRDefault="0006413A" w:rsidP="0006413A">
      <w:pPr>
        <w:spacing w:line="250" w:lineRule="exact"/>
        <w:ind w:left="100" w:right="-20"/>
        <w:rPr>
          <w:rFonts w:eastAsia="Georgia"/>
        </w:rPr>
      </w:pPr>
      <w:proofErr w:type="gramStart"/>
      <w:r w:rsidRPr="001B5229">
        <w:rPr>
          <w:rFonts w:eastAsia="Georgia"/>
        </w:rPr>
        <w:t>FTB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eq</w:t>
      </w:r>
      <w:r w:rsidRPr="001B5229">
        <w:rPr>
          <w:rFonts w:eastAsia="Georgia"/>
        </w:rPr>
        <w:t>ui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>ith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f $9</w:t>
      </w:r>
      <w:r w:rsidRPr="001B5229">
        <w:rPr>
          <w:rFonts w:eastAsia="Georgia"/>
          <w:spacing w:val="2"/>
        </w:rPr>
        <w:t>6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1"/>
        </w:rPr>
        <w:t>000.</w:t>
      </w:r>
      <w:proofErr w:type="gramEnd"/>
    </w:p>
    <w:p w:rsidR="008C5081" w:rsidRPr="001B5229" w:rsidRDefault="008C5081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Default="00CA237D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A237D" w:rsidRPr="001B5229" w:rsidRDefault="00CA237D" w:rsidP="008C5081">
      <w:pPr>
        <w:ind w:left="720"/>
      </w:pPr>
    </w:p>
    <w:sectPr w:rsidR="00CA237D" w:rsidRPr="001B5229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0"/>
  </w:num>
  <w:num w:numId="7">
    <w:abstractNumId w:val="15"/>
  </w:num>
  <w:num w:numId="8">
    <w:abstractNumId w:val="5"/>
  </w:num>
  <w:num w:numId="9">
    <w:abstractNumId w:val="17"/>
  </w:num>
  <w:num w:numId="10">
    <w:abstractNumId w:val="13"/>
  </w:num>
  <w:num w:numId="11">
    <w:abstractNumId w:val="11"/>
  </w:num>
  <w:num w:numId="12">
    <w:abstractNumId w:val="16"/>
  </w:num>
  <w:num w:numId="13">
    <w:abstractNumId w:val="2"/>
  </w:num>
  <w:num w:numId="14">
    <w:abstractNumId w:val="8"/>
  </w:num>
  <w:num w:numId="15">
    <w:abstractNumId w:val="3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F76BE"/>
    <w:rsid w:val="0011146B"/>
    <w:rsid w:val="00127EC7"/>
    <w:rsid w:val="001574D2"/>
    <w:rsid w:val="00173CA9"/>
    <w:rsid w:val="001B5229"/>
    <w:rsid w:val="00226A5B"/>
    <w:rsid w:val="002728C0"/>
    <w:rsid w:val="002E65D8"/>
    <w:rsid w:val="002F0C47"/>
    <w:rsid w:val="002F7A76"/>
    <w:rsid w:val="0035308F"/>
    <w:rsid w:val="00401224"/>
    <w:rsid w:val="00403CDE"/>
    <w:rsid w:val="004603C8"/>
    <w:rsid w:val="00484A67"/>
    <w:rsid w:val="0052502B"/>
    <w:rsid w:val="005B0521"/>
    <w:rsid w:val="005B2805"/>
    <w:rsid w:val="005F2B7B"/>
    <w:rsid w:val="0061676B"/>
    <w:rsid w:val="00652964"/>
    <w:rsid w:val="00662D10"/>
    <w:rsid w:val="007121A8"/>
    <w:rsid w:val="007410CA"/>
    <w:rsid w:val="00751F50"/>
    <w:rsid w:val="00777760"/>
    <w:rsid w:val="00805FFA"/>
    <w:rsid w:val="00815EAC"/>
    <w:rsid w:val="008459A3"/>
    <w:rsid w:val="00854583"/>
    <w:rsid w:val="008647E7"/>
    <w:rsid w:val="008B0E35"/>
    <w:rsid w:val="008C5081"/>
    <w:rsid w:val="00910942"/>
    <w:rsid w:val="00915964"/>
    <w:rsid w:val="0094170D"/>
    <w:rsid w:val="009871CD"/>
    <w:rsid w:val="009A5F87"/>
    <w:rsid w:val="00A142CC"/>
    <w:rsid w:val="00A20FA0"/>
    <w:rsid w:val="00A432CC"/>
    <w:rsid w:val="00A50089"/>
    <w:rsid w:val="00AF0688"/>
    <w:rsid w:val="00B1188A"/>
    <w:rsid w:val="00B45BE8"/>
    <w:rsid w:val="00B82BE5"/>
    <w:rsid w:val="00B95E4D"/>
    <w:rsid w:val="00BD1355"/>
    <w:rsid w:val="00BE60B3"/>
    <w:rsid w:val="00C3101C"/>
    <w:rsid w:val="00C8392B"/>
    <w:rsid w:val="00CA237D"/>
    <w:rsid w:val="00CB11C1"/>
    <w:rsid w:val="00D01836"/>
    <w:rsid w:val="00D3799B"/>
    <w:rsid w:val="00D5371B"/>
    <w:rsid w:val="00D76153"/>
    <w:rsid w:val="00E024A2"/>
    <w:rsid w:val="00E9453D"/>
    <w:rsid w:val="00ED156C"/>
    <w:rsid w:val="00EE512D"/>
    <w:rsid w:val="00F35F0E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F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3993E787.dotm</Template>
  <TotalTime>12</TotalTime>
  <Pages>6</Pages>
  <Words>985</Words>
  <Characters>4631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4</cp:revision>
  <cp:lastPrinted>2015-02-25T05:18:00Z</cp:lastPrinted>
  <dcterms:created xsi:type="dcterms:W3CDTF">2016-02-22T01:26:00Z</dcterms:created>
  <dcterms:modified xsi:type="dcterms:W3CDTF">2017-02-15T05:14:00Z</dcterms:modified>
</cp:coreProperties>
</file>