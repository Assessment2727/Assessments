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EA5108">
              <w:fldChar w:fldCharType="begin"/>
            </w:r>
            <w:r w:rsidR="00EA5108">
              <w:instrText xml:space="preserve"> FILLIN  "Insert Course Code" \d 1B \o </w:instrText>
            </w:r>
            <w:r w:rsidR="00EA5108">
              <w:fldChar w:fldCharType="separate"/>
            </w:r>
            <w:r w:rsidR="0052502B">
              <w:t>Applications</w:t>
            </w:r>
            <w:r w:rsidR="00EA5108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BB3112">
              <w:t>6</w:t>
            </w:r>
          </w:p>
          <w:p w:rsidR="00BD1355" w:rsidRPr="003D43B7" w:rsidRDefault="00BD1355" w:rsidP="00AC15F9">
            <w:pPr>
              <w:pStyle w:val="TestStyle1"/>
            </w:pPr>
            <w:r w:rsidRPr="00EF6547">
              <w:t xml:space="preserve">Test </w:t>
            </w:r>
            <w:r w:rsidR="00AC15F9">
              <w:t>3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EB61FB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EB61FB">
              <w:rPr>
                <w:b/>
              </w:rPr>
              <w:t>29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EB61FB">
        <w:rPr>
          <w:b/>
        </w:rPr>
        <w:t>35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747C0" w:rsidRDefault="00C55C54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747C0" w:rsidRPr="006A032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 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670EB9">
        <w:rPr>
          <w:rFonts w:asciiTheme="minorHAnsi" w:hAnsiTheme="minorHAnsi" w:cstheme="minorHAnsi"/>
          <w:b/>
          <w:lang w:eastAsia="ar-SA"/>
        </w:rPr>
        <w:t>4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 1, </w:t>
      </w:r>
      <w:r w:rsidR="00BB3112">
        <w:rPr>
          <w:rFonts w:asciiTheme="minorHAnsi" w:hAnsiTheme="minorHAnsi" w:cstheme="minorHAnsi"/>
          <w:b/>
          <w:lang w:eastAsia="ar-SA"/>
        </w:rPr>
        <w:t>1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, </w:t>
      </w:r>
      <w:r w:rsidR="00BB3112">
        <w:rPr>
          <w:rFonts w:asciiTheme="minorHAnsi" w:hAnsiTheme="minorHAnsi" w:cstheme="minorHAnsi"/>
          <w:b/>
          <w:lang w:eastAsia="ar-SA"/>
        </w:rPr>
        <w:t>2</w:t>
      </w:r>
      <w:r w:rsidR="00670EB9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670EB9">
        <w:rPr>
          <w:rFonts w:asciiTheme="minorHAnsi" w:hAnsiTheme="minorHAnsi" w:cstheme="minorHAnsi"/>
          <w:b/>
          <w:lang w:eastAsia="ar-SA"/>
        </w:rPr>
        <w:t>1</w:t>
      </w:r>
      <w:proofErr w:type="gramEnd"/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C747C0" w:rsidRDefault="00C747C0" w:rsidP="00C55C54">
      <w:pPr>
        <w:tabs>
          <w:tab w:val="left" w:pos="7938"/>
        </w:tabs>
        <w:ind w:left="-284"/>
        <w:rPr>
          <w:b/>
          <w:lang w:eastAsia="ar-SA"/>
        </w:rPr>
      </w:pPr>
    </w:p>
    <w:p w:rsidR="00C747C0" w:rsidRDefault="00C55C54" w:rsidP="00C55C54">
      <w:pPr>
        <w:tabs>
          <w:tab w:val="left" w:pos="7371"/>
        </w:tabs>
        <w:ind w:left="-284"/>
        <w:rPr>
          <w:rFonts w:cs="Arial"/>
          <w:b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 xml:space="preserve">    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5pt;height:51.45pt" o:ole="">
            <v:imagedata r:id="rId7" o:title=""/>
          </v:shape>
          <o:OLEObject Type="Embed" ProgID="Equation.DSMT4" ShapeID="_x0000_i1025" DrawAspect="Content" ObjectID="_1526300939" r:id="rId8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455" w:dyaOrig="675">
          <v:shape id="_x0000_i1026" type="#_x0000_t75" style="width:1in;height:33.45pt" o:ole="">
            <v:imagedata r:id="rId9" o:title=""/>
          </v:shape>
          <o:OLEObject Type="Embed" ProgID="Equation.DSMT4" ShapeID="_x0000_i1026" DrawAspect="Content" ObjectID="_1526300940" r:id="rId10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900" w:dyaOrig="1020">
          <v:shape id="_x0000_i1027" type="#_x0000_t75" style="width:45pt;height:51.45pt" o:ole="">
            <v:imagedata r:id="rId11" o:title=""/>
          </v:shape>
          <o:OLEObject Type="Embed" ProgID="Equation.DSMT4" ShapeID="_x0000_i1027" DrawAspect="Content" ObjectID="_1526300941" r:id="rId12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12"/>
          <w:sz w:val="22"/>
          <w:szCs w:val="22"/>
        </w:rPr>
        <w:object w:dxaOrig="1485" w:dyaOrig="360">
          <v:shape id="_x0000_i1028" type="#_x0000_t75" style="width:73.3pt;height:17.35pt" o:ole="">
            <v:imagedata r:id="rId13" o:title=""/>
          </v:shape>
          <o:OLEObject Type="Embed" ProgID="Equation.DSMT4" ShapeID="_x0000_i1028" DrawAspect="Content" ObjectID="_1526300942" r:id="rId14"/>
        </w:object>
      </w:r>
      <w:r w:rsidR="00C747C0">
        <w:rPr>
          <w:rFonts w:cs="Arial"/>
          <w:b/>
        </w:rPr>
        <w:t xml:space="preserve">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 id="_x0000_i1029" type="#_x0000_t75" style="width:59.15pt;height:51.45pt" o:ole="">
            <v:imagedata r:id="rId15" o:title=""/>
          </v:shape>
          <o:OLEObject Type="Embed" ProgID="Equation.DSMT4" ShapeID="_x0000_i1029" DrawAspect="Content" ObjectID="_1526300943" r:id="rId16"/>
        </w:object>
      </w:r>
      <w:r w:rsidR="00C747C0">
        <w:rPr>
          <w:rFonts w:cs="Arial"/>
          <w:b/>
        </w:rPr>
        <w:t xml:space="preserve">    </w:t>
      </w:r>
      <w:r>
        <w:rPr>
          <w:rFonts w:cs="Arial"/>
          <w:b/>
        </w:rPr>
        <w:t xml:space="preserve">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tab/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095" w:dyaOrig="675">
          <v:shape id="_x0000_i1030" type="#_x0000_t75" style="width:54.65pt;height:33.45pt" o:ole="">
            <v:imagedata r:id="rId17" o:title=""/>
          </v:shape>
          <o:OLEObject Type="Embed" ProgID="Equation.DSMT4" ShapeID="_x0000_i1030" DrawAspect="Content" ObjectID="_1526300944" r:id="rId18"/>
        </w:object>
      </w:r>
      <w:r w:rsidR="00C747C0">
        <w:rPr>
          <w:rFonts w:cs="Arial"/>
          <w:b/>
        </w:rPr>
        <w:t xml:space="preserve"> 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cs="Arial"/>
          <w:b/>
        </w:rPr>
      </w:pPr>
    </w:p>
    <w:p w:rsidR="00C747C0" w:rsidRPr="00C55C54" w:rsidRDefault="00C747C0" w:rsidP="00C55C54">
      <w:pPr>
        <w:tabs>
          <w:tab w:val="left" w:pos="7371"/>
        </w:tabs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Using the matrices given above, calculate the followi</w:t>
      </w:r>
      <w:r w:rsidR="00C55C54" w:rsidRPr="00C55C54">
        <w:rPr>
          <w:rFonts w:ascii="Arial" w:hAnsi="Arial" w:cs="Arial"/>
          <w:sz w:val="22"/>
        </w:rPr>
        <w:t xml:space="preserve">ng.  Where the operation is not </w:t>
      </w:r>
      <w:r w:rsidRPr="00C55C54">
        <w:rPr>
          <w:rFonts w:ascii="Arial" w:hAnsi="Arial" w:cs="Arial"/>
          <w:sz w:val="22"/>
        </w:rPr>
        <w:t>possible,   provide an explanation.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a)  E + A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b)  DC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c)  A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d)  3B</w:t>
            </w:r>
          </w:p>
        </w:tc>
      </w:tr>
    </w:tbl>
    <w:p w:rsidR="006F2B4F" w:rsidRDefault="006F2B4F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670EB9" w:rsidRDefault="00670EB9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747C0" w:rsidRDefault="00C55C54" w:rsidP="00C747C0">
      <w:pPr>
        <w:spacing w:line="360" w:lineRule="auto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Question </w:t>
      </w:r>
      <w:r w:rsidR="00C747C0" w:rsidRPr="006A0322">
        <w:rPr>
          <w:rFonts w:asciiTheme="minorHAnsi" w:hAnsiTheme="minorHAnsi" w:cstheme="minorHAnsi"/>
          <w:b/>
        </w:rPr>
        <w:t>2</w:t>
      </w:r>
      <w:r w:rsidR="00C747C0">
        <w:rPr>
          <w:rFonts w:asciiTheme="minorHAnsi" w:hAnsiTheme="minorHAnsi" w:cstheme="minorHAnsi"/>
        </w:rPr>
        <w:tab/>
      </w:r>
      <w:r w:rsidR="00C747C0" w:rsidRPr="00EE58C9">
        <w:rPr>
          <w:rFonts w:asciiTheme="minorHAnsi" w:hAnsiTheme="minorHAnsi" w:cstheme="minorHAnsi"/>
          <w:b/>
        </w:rPr>
        <w:t>(1 mark)</w:t>
      </w:r>
    </w:p>
    <w:p w:rsidR="00C747C0" w:rsidRPr="00C55C54" w:rsidRDefault="00C747C0" w:rsidP="00C55C54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Determine the price to earnings ratio for a share with a price of $6.00 and dividends in the last twelve months totalling 75 cents per share.</w:t>
      </w:r>
    </w:p>
    <w:p w:rsidR="00C747C0" w:rsidRPr="006A0322" w:rsidRDefault="00C747C0" w:rsidP="00C747C0">
      <w:pPr>
        <w:rPr>
          <w:rFonts w:ascii="Arial" w:hAnsi="Arial" w:cs="Arial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C747C0" w:rsidRDefault="00C747C0" w:rsidP="00C747C0">
      <w:pPr>
        <w:rPr>
          <w:rFonts w:asciiTheme="minorHAnsi" w:hAnsiTheme="minorHAnsi" w:cstheme="minorHAnsi"/>
        </w:rPr>
      </w:pPr>
    </w:p>
    <w:p w:rsidR="00EF56D2" w:rsidRDefault="00EF56D2" w:rsidP="00AC15F9">
      <w:pPr>
        <w:pStyle w:val="Default"/>
        <w:rPr>
          <w:rFonts w:ascii="Arial" w:hAnsi="Arial" w:cs="Arial"/>
          <w:b/>
          <w:bCs/>
          <w:szCs w:val="22"/>
        </w:rPr>
      </w:pPr>
    </w:p>
    <w:p w:rsidR="00AC15F9" w:rsidRPr="00C55C54" w:rsidRDefault="00C55C54" w:rsidP="00AC15F9">
      <w:pPr>
        <w:pStyle w:val="Default"/>
        <w:rPr>
          <w:b/>
          <w:bCs/>
          <w:szCs w:val="22"/>
        </w:rPr>
      </w:pPr>
      <w:r w:rsidRPr="00C55C54">
        <w:rPr>
          <w:rFonts w:ascii="Arial" w:hAnsi="Arial" w:cs="Arial"/>
          <w:b/>
          <w:bCs/>
          <w:szCs w:val="22"/>
        </w:rPr>
        <w:lastRenderedPageBreak/>
        <w:t xml:space="preserve">Question </w:t>
      </w:r>
      <w:r w:rsidR="00AC15F9" w:rsidRPr="00C55C54">
        <w:rPr>
          <w:rFonts w:ascii="Arial" w:hAnsi="Arial" w:cs="Arial"/>
          <w:b/>
          <w:bCs/>
          <w:szCs w:val="22"/>
        </w:rPr>
        <w:t>3</w:t>
      </w:r>
      <w:r w:rsidR="00AC15F9" w:rsidRPr="00C55C54">
        <w:rPr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 xml:space="preserve">(4 marks: 2, </w:t>
      </w:r>
      <w:r w:rsidR="00AC15F9" w:rsidRPr="00C55C54">
        <w:rPr>
          <w:rFonts w:ascii="Arial" w:hAnsi="Arial" w:cs="Arial"/>
          <w:b/>
          <w:bCs/>
          <w:szCs w:val="22"/>
        </w:rPr>
        <w:t>2)</w:t>
      </w:r>
    </w:p>
    <w:p w:rsidR="00AC15F9" w:rsidRDefault="00AC15F9" w:rsidP="00AC15F9">
      <w:pPr>
        <w:pStyle w:val="Default"/>
        <w:rPr>
          <w:sz w:val="22"/>
          <w:szCs w:val="22"/>
        </w:rPr>
      </w:pPr>
    </w:p>
    <w:p w:rsidR="00AC15F9" w:rsidRPr="00C55C54" w:rsidRDefault="00AC15F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The figures below are similar. </w:t>
      </w:r>
    </w:p>
    <w:p w:rsidR="006A0322" w:rsidRPr="006A0322" w:rsidRDefault="006A0322" w:rsidP="00AC15F9">
      <w:pPr>
        <w:pStyle w:val="Default"/>
        <w:ind w:firstLine="720"/>
        <w:rPr>
          <w:rFonts w:ascii="Arial" w:hAnsi="Arial" w:cs="Arial"/>
        </w:rPr>
      </w:pPr>
    </w:p>
    <w:p w:rsidR="00AC15F9" w:rsidRPr="00C55C54" w:rsidRDefault="006A0322" w:rsidP="00C55C54">
      <w:pPr>
        <w:spacing w:after="200" w:line="276" w:lineRule="auto"/>
        <w:ind w:left="567" w:hanging="425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a)  </w:t>
      </w:r>
      <w:r w:rsidR="00AC15F9" w:rsidRPr="00C55C54">
        <w:rPr>
          <w:rFonts w:ascii="Arial" w:hAnsi="Arial" w:cs="Arial"/>
          <w:sz w:val="22"/>
        </w:rPr>
        <w:t>The surface area of the smaller cylinder is 25 mm</w:t>
      </w:r>
      <w:r w:rsidRPr="00C55C54">
        <w:rPr>
          <w:rFonts w:ascii="Arial" w:hAnsi="Arial" w:cs="Arial"/>
          <w:sz w:val="22"/>
          <w:vertAlign w:val="superscript"/>
        </w:rPr>
        <w:t>2</w:t>
      </w:r>
      <w:r w:rsidR="00AC15F9" w:rsidRPr="00C55C54">
        <w:rPr>
          <w:rFonts w:ascii="Arial" w:hAnsi="Arial" w:cs="Arial"/>
          <w:sz w:val="22"/>
        </w:rPr>
        <w:t xml:space="preserve">. </w:t>
      </w:r>
      <w:r w:rsidRPr="00C55C54">
        <w:rPr>
          <w:rFonts w:ascii="Arial" w:hAnsi="Arial" w:cs="Arial"/>
          <w:sz w:val="22"/>
        </w:rPr>
        <w:t xml:space="preserve"> </w:t>
      </w:r>
      <w:r w:rsidR="00AC15F9" w:rsidRPr="00C55C54">
        <w:rPr>
          <w:rFonts w:ascii="Arial" w:hAnsi="Arial" w:cs="Arial"/>
          <w:sz w:val="22"/>
        </w:rPr>
        <w:t xml:space="preserve">What is the surface area of the larger cylinder? </w:t>
      </w:r>
    </w:p>
    <w:p w:rsidR="00AC15F9" w:rsidRDefault="006A0322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6528573" wp14:editId="16D66280">
            <wp:simplePos x="0" y="0"/>
            <wp:positionH relativeFrom="column">
              <wp:posOffset>832485</wp:posOffset>
            </wp:positionH>
            <wp:positionV relativeFrom="paragraph">
              <wp:posOffset>180975</wp:posOffset>
            </wp:positionV>
            <wp:extent cx="2921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F0327" w:rsidRPr="00C55C54" w:rsidRDefault="00AC15F9" w:rsidP="00C55C54">
      <w:pPr>
        <w:spacing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>b)</w:t>
      </w:r>
      <w:r w:rsidR="006A0322" w:rsidRPr="00C55C54">
        <w:rPr>
          <w:rFonts w:ascii="Arial" w:hAnsi="Arial" w:cs="Arial"/>
          <w:sz w:val="22"/>
          <w:szCs w:val="22"/>
        </w:rPr>
        <w:t xml:space="preserve"> </w:t>
      </w:r>
      <w:r w:rsidRPr="00C55C54">
        <w:rPr>
          <w:rFonts w:ascii="Arial" w:hAnsi="Arial" w:cs="Arial"/>
          <w:sz w:val="22"/>
          <w:szCs w:val="22"/>
        </w:rPr>
        <w:t xml:space="preserve"> The prisms below are similar. </w:t>
      </w:r>
      <w:r w:rsidR="00CF0327" w:rsidRPr="00C55C54">
        <w:rPr>
          <w:rFonts w:ascii="Arial" w:hAnsi="Arial" w:cs="Arial"/>
          <w:sz w:val="22"/>
          <w:szCs w:val="22"/>
        </w:rPr>
        <w:t>The volume of the larger prism is 800 m</w:t>
      </w:r>
      <w:r w:rsidR="00CF0327" w:rsidRPr="00C55C54">
        <w:rPr>
          <w:rFonts w:ascii="Arial" w:hAnsi="Arial" w:cs="Arial"/>
          <w:sz w:val="22"/>
          <w:szCs w:val="22"/>
          <w:vertAlign w:val="superscript"/>
        </w:rPr>
        <w:t>3</w:t>
      </w:r>
      <w:r w:rsidR="00CF0327" w:rsidRPr="00C55C54">
        <w:rPr>
          <w:rFonts w:ascii="Arial" w:hAnsi="Arial" w:cs="Arial"/>
          <w:sz w:val="22"/>
          <w:szCs w:val="22"/>
        </w:rPr>
        <w:t>. What is the</w:t>
      </w:r>
    </w:p>
    <w:p w:rsidR="00CF0327" w:rsidRPr="00C55C54" w:rsidRDefault="00C55C54" w:rsidP="00CF0327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="00CF0327" w:rsidRPr="00C55C54">
        <w:rPr>
          <w:rFonts w:ascii="Arial" w:hAnsi="Arial" w:cs="Arial"/>
          <w:sz w:val="22"/>
          <w:szCs w:val="22"/>
        </w:rPr>
        <w:t>volume</w:t>
      </w:r>
      <w:proofErr w:type="gramEnd"/>
      <w:r w:rsidR="00CF0327" w:rsidRPr="00C55C54">
        <w:rPr>
          <w:rFonts w:ascii="Arial" w:hAnsi="Arial" w:cs="Arial"/>
          <w:sz w:val="22"/>
          <w:szCs w:val="22"/>
        </w:rPr>
        <w:t xml:space="preserve"> of the smaller prism? </w:t>
      </w:r>
    </w:p>
    <w:p w:rsidR="00AC15F9" w:rsidRPr="006A0322" w:rsidRDefault="00CF0327" w:rsidP="006A0322">
      <w:pPr>
        <w:spacing w:after="200" w:line="276" w:lineRule="auto"/>
        <w:ind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E7D89F0" wp14:editId="01216FF8">
            <wp:simplePos x="0" y="0"/>
            <wp:positionH relativeFrom="column">
              <wp:posOffset>781050</wp:posOffset>
            </wp:positionH>
            <wp:positionV relativeFrom="paragraph">
              <wp:posOffset>14605</wp:posOffset>
            </wp:positionV>
            <wp:extent cx="2647315" cy="1571625"/>
            <wp:effectExtent l="0" t="0" r="635" b="9525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AC15F9" w:rsidP="00AC15F9">
      <w:pPr>
        <w:spacing w:after="200" w:line="276" w:lineRule="auto"/>
      </w:pPr>
      <w:r>
        <w:t xml:space="preserve"> </w:t>
      </w:r>
    </w:p>
    <w:p w:rsidR="006A0322" w:rsidRDefault="006A0322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Pr="00DF3097" w:rsidRDefault="00BD6796" w:rsidP="00BD6796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  <w:b/>
          <w:bCs/>
        </w:rPr>
        <w:tab/>
      </w:r>
      <w:r w:rsidRPr="00DF3097">
        <w:rPr>
          <w:rFonts w:ascii="Arial" w:hAnsi="Arial" w:cs="Arial"/>
          <w:b/>
          <w:bCs/>
        </w:rPr>
        <w:tab/>
        <w:t>[4 marks</w:t>
      </w:r>
      <w:r>
        <w:rPr>
          <w:rFonts w:ascii="Arial" w:hAnsi="Arial" w:cs="Arial"/>
          <w:b/>
          <w:bCs/>
        </w:rPr>
        <w:t>: 2, 2</w:t>
      </w:r>
      <w:r w:rsidRPr="00DF3097">
        <w:rPr>
          <w:rFonts w:ascii="Arial" w:hAnsi="Arial" w:cs="Arial"/>
          <w:b/>
          <w:bCs/>
        </w:rPr>
        <w:t xml:space="preserve">] </w:t>
      </w:r>
    </w:p>
    <w:p w:rsidR="00BD6796" w:rsidRDefault="00BD6796" w:rsidP="00BD6796">
      <w:pPr>
        <w:rPr>
          <w:sz w:val="22"/>
          <w:szCs w:val="22"/>
        </w:rPr>
      </w:pPr>
    </w:p>
    <w:p w:rsidR="00BD6796" w:rsidRPr="006F2B4F" w:rsidRDefault="00BD6796" w:rsidP="00BD6796">
      <w:pPr>
        <w:rPr>
          <w:rFonts w:ascii="Arial" w:hAnsi="Arial" w:cs="Arial"/>
          <w:sz w:val="22"/>
          <w:szCs w:val="22"/>
        </w:rPr>
      </w:pPr>
      <w:r w:rsidRPr="006F2B4F">
        <w:rPr>
          <w:rFonts w:ascii="Arial" w:hAnsi="Arial" w:cs="Arial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BD6796" w:rsidRDefault="00BD6796" w:rsidP="00BD6796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1248" behindDoc="1" locked="0" layoutInCell="1" allowOverlap="1" wp14:anchorId="37D9A750" wp14:editId="33F46BBA">
            <wp:simplePos x="0" y="0"/>
            <wp:positionH relativeFrom="column">
              <wp:posOffset>11430</wp:posOffset>
            </wp:positionH>
            <wp:positionV relativeFrom="paragraph">
              <wp:posOffset>86995</wp:posOffset>
            </wp:positionV>
            <wp:extent cx="2397760" cy="406400"/>
            <wp:effectExtent l="0" t="0" r="2540" b="0"/>
            <wp:wrapTight wrapText="bothSides">
              <wp:wrapPolygon edited="0">
                <wp:start x="0" y="0"/>
                <wp:lineTo x="0" y="20250"/>
                <wp:lineTo x="21451" y="20250"/>
                <wp:lineTo x="2145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94"/>
                    <a:stretch/>
                  </pic:blipFill>
                  <pic:spPr bwMode="auto">
                    <a:xfrm>
                      <a:off x="0" y="0"/>
                      <a:ext cx="23977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96" w:rsidRDefault="00BD6796" w:rsidP="00BD6796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6A0322" w:rsidRDefault="00BD6796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3296" behindDoc="1" locked="0" layoutInCell="1" allowOverlap="1" wp14:anchorId="0AD9B5F7" wp14:editId="5D266C97">
            <wp:simplePos x="0" y="0"/>
            <wp:positionH relativeFrom="column">
              <wp:posOffset>31750</wp:posOffset>
            </wp:positionH>
            <wp:positionV relativeFrom="paragraph">
              <wp:posOffset>320675</wp:posOffset>
            </wp:positionV>
            <wp:extent cx="240157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17" y="20250"/>
                <wp:lineTo x="214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/>
                  </pic:blipFill>
                  <pic:spPr bwMode="auto">
                    <a:xfrm>
                      <a:off x="0" y="0"/>
                      <a:ext cx="24015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322" w:rsidRDefault="006A0322" w:rsidP="00AC15F9">
      <w:pPr>
        <w:spacing w:after="200" w:line="276" w:lineRule="auto"/>
      </w:pPr>
    </w:p>
    <w:p w:rsidR="00BD6796" w:rsidRDefault="00BD6796">
      <w:pPr>
        <w:rPr>
          <w:rFonts w:ascii="Arial" w:hAnsi="Arial" w:cs="Arial"/>
          <w:b/>
          <w:bCs/>
          <w:color w:val="000000"/>
          <w:lang w:eastAsia="en-AU"/>
        </w:rPr>
      </w:pPr>
      <w:r>
        <w:rPr>
          <w:rFonts w:ascii="Arial" w:hAnsi="Arial" w:cs="Arial"/>
          <w:b/>
          <w:bCs/>
        </w:rPr>
        <w:br w:type="page"/>
      </w:r>
    </w:p>
    <w:p w:rsidR="00FB367B" w:rsidRPr="00FB367B" w:rsidRDefault="00C55C54" w:rsidP="00FB367B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C4054F">
        <w:rPr>
          <w:rFonts w:ascii="Arial" w:hAnsi="Arial" w:cs="Arial"/>
          <w:b/>
          <w:bCs/>
        </w:rPr>
        <w:t>5</w:t>
      </w:r>
      <w:r w:rsidR="00C4054F">
        <w:rPr>
          <w:rFonts w:ascii="Arial" w:hAnsi="Arial" w:cs="Arial"/>
          <w:b/>
          <w:bCs/>
        </w:rPr>
        <w:tab/>
        <w:t>(</w:t>
      </w:r>
      <w:r w:rsidR="00EA5108">
        <w:rPr>
          <w:rFonts w:ascii="Arial" w:hAnsi="Arial" w:cs="Arial"/>
          <w:b/>
          <w:bCs/>
        </w:rPr>
        <w:t>8</w:t>
      </w:r>
      <w:r w:rsidR="00CF0327" w:rsidRPr="00FB367B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>:</w:t>
      </w:r>
      <w:r w:rsidR="00CF0327" w:rsidRPr="00FB367B">
        <w:rPr>
          <w:rFonts w:ascii="Arial" w:hAnsi="Arial" w:cs="Arial"/>
          <w:b/>
          <w:bCs/>
        </w:rPr>
        <w:t xml:space="preserve"> </w:t>
      </w:r>
      <w:r w:rsidR="00EA5108">
        <w:rPr>
          <w:rFonts w:ascii="Arial" w:hAnsi="Arial" w:cs="Arial"/>
          <w:b/>
          <w:bCs/>
        </w:rPr>
        <w:t>4</w:t>
      </w:r>
      <w:r w:rsidR="00FB367B" w:rsidRPr="00FB367B">
        <w:rPr>
          <w:rFonts w:ascii="Arial" w:hAnsi="Arial" w:cs="Arial"/>
          <w:b/>
          <w:bCs/>
        </w:rPr>
        <w:t xml:space="preserve">, </w:t>
      </w:r>
      <w:r w:rsidR="00EA5108">
        <w:rPr>
          <w:rFonts w:ascii="Arial" w:hAnsi="Arial" w:cs="Arial"/>
          <w:b/>
          <w:bCs/>
        </w:rPr>
        <w:t>4</w:t>
      </w:r>
      <w:r w:rsidR="00C4054F">
        <w:rPr>
          <w:rFonts w:ascii="Arial" w:hAnsi="Arial" w:cs="Arial"/>
          <w:b/>
          <w:bCs/>
        </w:rPr>
        <w:t>)</w:t>
      </w:r>
      <w:r w:rsidR="00FB367B" w:rsidRPr="00FB367B">
        <w:rPr>
          <w:rFonts w:ascii="Arial" w:hAnsi="Arial" w:cs="Arial"/>
          <w:b/>
          <w:bCs/>
        </w:rPr>
        <w:t xml:space="preserve"> </w:t>
      </w:r>
    </w:p>
    <w:p w:rsidR="00C4054F" w:rsidRDefault="00C4054F" w:rsidP="00C4054F">
      <w:pPr>
        <w:pStyle w:val="Default"/>
        <w:ind w:firstLine="720"/>
        <w:rPr>
          <w:rFonts w:ascii="Arial" w:hAnsi="Arial" w:cs="Arial"/>
        </w:rPr>
      </w:pPr>
      <w:bookmarkStart w:id="1" w:name="_GoBack"/>
      <w:bookmarkEnd w:id="1"/>
    </w:p>
    <w:p w:rsidR="00FB367B" w:rsidRDefault="00F42908" w:rsidP="00C55C54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each of the following similar triangles</w:t>
      </w:r>
      <w:r w:rsidR="00FB367B" w:rsidRPr="00C55C54">
        <w:rPr>
          <w:rFonts w:ascii="Arial" w:hAnsi="Arial" w:cs="Arial"/>
          <w:b/>
          <w:sz w:val="22"/>
        </w:rPr>
        <w:t>:</w:t>
      </w:r>
      <w:r w:rsidR="00FB367B" w:rsidRPr="00C55C54">
        <w:rPr>
          <w:rFonts w:ascii="Arial" w:hAnsi="Arial" w:cs="Arial"/>
          <w:sz w:val="22"/>
        </w:rPr>
        <w:t xml:space="preserve"> </w:t>
      </w:r>
    </w:p>
    <w:p w:rsidR="00F42908" w:rsidRDefault="00F42908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Justify why they are similar</w:t>
      </w:r>
    </w:p>
    <w:p w:rsidR="00F42908" w:rsidRPr="00C55C54" w:rsidRDefault="00F42908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Solve for </w:t>
      </w:r>
      <w:r w:rsidRPr="00F42908">
        <w:rPr>
          <w:rFonts w:ascii="Times New Roman" w:hAnsi="Times New Roman" w:cs="Times New Roman"/>
          <w:i/>
          <w:sz w:val="22"/>
        </w:rPr>
        <w:t>x</w:t>
      </w:r>
    </w:p>
    <w:p w:rsidR="00C4054F" w:rsidRPr="00C55C54" w:rsidRDefault="00C4054F" w:rsidP="00C4054F">
      <w:pPr>
        <w:pStyle w:val="Default"/>
        <w:ind w:firstLine="720"/>
        <w:rPr>
          <w:rFonts w:ascii="Arial" w:hAnsi="Arial" w:cs="Arial"/>
          <w:sz w:val="22"/>
        </w:rPr>
      </w:pPr>
    </w:p>
    <w:p w:rsidR="00FB367B" w:rsidRPr="00C55C54" w:rsidRDefault="00670EB9" w:rsidP="00C55C54">
      <w:pPr>
        <w:pStyle w:val="Defaul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0BDA6E6" wp14:editId="56B88744">
            <wp:simplePos x="0" y="0"/>
            <wp:positionH relativeFrom="column">
              <wp:posOffset>600710</wp:posOffset>
            </wp:positionH>
            <wp:positionV relativeFrom="paragraph">
              <wp:posOffset>242570</wp:posOffset>
            </wp:positionV>
            <wp:extent cx="2306320" cy="1706880"/>
            <wp:effectExtent l="0" t="0" r="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67B" w:rsidRPr="00C55C54">
        <w:rPr>
          <w:rFonts w:ascii="Arial" w:hAnsi="Arial" w:cs="Arial"/>
          <w:sz w:val="22"/>
        </w:rPr>
        <w:t xml:space="preserve">. </w:t>
      </w:r>
      <w:r w:rsidR="00CF0327" w:rsidRPr="00C55C54">
        <w:rPr>
          <w:rFonts w:ascii="Arial" w:hAnsi="Arial" w:cs="Arial"/>
          <w:sz w:val="22"/>
        </w:rPr>
        <w:br/>
      </w: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  <w:rPr>
          <w:sz w:val="22"/>
          <w:szCs w:val="22"/>
        </w:rPr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DF3097" w:rsidRDefault="00EB61FB" w:rsidP="00FB367B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8176" behindDoc="0" locked="0" layoutInCell="1" allowOverlap="1" wp14:anchorId="7EE4EC51" wp14:editId="2F4AD810">
            <wp:simplePos x="0" y="0"/>
            <wp:positionH relativeFrom="column">
              <wp:posOffset>478790</wp:posOffset>
            </wp:positionH>
            <wp:positionV relativeFrom="paragraph">
              <wp:posOffset>219075</wp:posOffset>
            </wp:positionV>
            <wp:extent cx="3096895" cy="164592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b/>
        </w:rPr>
        <w:t xml:space="preserve"> </w:t>
      </w:r>
    </w:p>
    <w:p w:rsidR="00FB367B" w:rsidRDefault="00FB367B" w:rsidP="00FB367B">
      <w:pPr>
        <w:pStyle w:val="ListParagraph"/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BB62E9" w:rsidRPr="0058734C" w:rsidRDefault="00CF0327" w:rsidP="00BB62E9">
      <w:pPr>
        <w:pStyle w:val="Default"/>
        <w:rPr>
          <w:rFonts w:ascii="Arial" w:hAnsi="Arial" w:cs="Arial"/>
          <w:b/>
          <w:bCs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7EB58CCA" wp14:editId="15E70EA2">
            <wp:simplePos x="0" y="0"/>
            <wp:positionH relativeFrom="column">
              <wp:posOffset>2510155</wp:posOffset>
            </wp:positionH>
            <wp:positionV relativeFrom="paragraph">
              <wp:posOffset>105410</wp:posOffset>
            </wp:positionV>
            <wp:extent cx="3721735" cy="2511425"/>
            <wp:effectExtent l="0" t="0" r="0" b="3175"/>
            <wp:wrapSquare wrapText="bothSides"/>
            <wp:docPr id="3" name="Picture 3" descr="C:\Users\e0100123\AppData\Local\Tem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100123\AppData\Local\Temp\Slide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C54">
        <w:rPr>
          <w:rFonts w:ascii="Arial" w:eastAsia="Cambria Math" w:hAnsi="Arial" w:cs="Arial"/>
          <w:b/>
        </w:rPr>
        <w:t xml:space="preserve">Question </w:t>
      </w:r>
      <w:r w:rsidR="00BB62E9" w:rsidRPr="0058734C">
        <w:rPr>
          <w:rFonts w:ascii="Arial" w:eastAsia="Cambria Math" w:hAnsi="Arial" w:cs="Arial"/>
          <w:b/>
        </w:rPr>
        <w:t>6</w:t>
      </w:r>
      <w:r w:rsidR="00BB62E9">
        <w:rPr>
          <w:rFonts w:ascii="Cambria Math" w:eastAsia="Cambria Math" w:hAnsi="Cambria Math" w:cs="Cambria Math"/>
        </w:rPr>
        <w:tab/>
      </w:r>
      <w:r w:rsidR="00BB62E9" w:rsidRPr="0058734C">
        <w:rPr>
          <w:rFonts w:ascii="Arial" w:eastAsia="Cambria Math" w:hAnsi="Arial" w:cs="Arial"/>
          <w:b/>
        </w:rPr>
        <w:t>(</w:t>
      </w:r>
      <w:r>
        <w:rPr>
          <w:rFonts w:ascii="Arial" w:hAnsi="Arial" w:cs="Arial"/>
          <w:b/>
          <w:bCs/>
        </w:rPr>
        <w:t>6</w:t>
      </w:r>
      <w:r w:rsidRPr="0058734C">
        <w:rPr>
          <w:rFonts w:ascii="Arial" w:hAnsi="Arial" w:cs="Arial"/>
          <w:b/>
          <w:bCs/>
        </w:rPr>
        <w:t xml:space="preserve"> marks</w:t>
      </w:r>
      <w:r>
        <w:rPr>
          <w:rFonts w:ascii="Arial" w:hAnsi="Arial" w:cs="Arial"/>
          <w:b/>
          <w:bCs/>
        </w:rPr>
        <w:t xml:space="preserve">: </w:t>
      </w:r>
      <w:r w:rsidR="00BB62E9" w:rsidRPr="0058734C">
        <w:rPr>
          <w:rFonts w:ascii="Arial" w:hAnsi="Arial" w:cs="Arial"/>
          <w:b/>
          <w:bCs/>
        </w:rPr>
        <w:t xml:space="preserve">3, </w:t>
      </w:r>
      <w:r w:rsidR="00330AB5">
        <w:rPr>
          <w:rFonts w:ascii="Arial" w:hAnsi="Arial" w:cs="Arial"/>
          <w:b/>
          <w:bCs/>
        </w:rPr>
        <w:t xml:space="preserve">1,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  <w:r w:rsidR="00BB62E9" w:rsidRPr="0058734C">
        <w:rPr>
          <w:rFonts w:ascii="Arial" w:hAnsi="Arial" w:cs="Arial"/>
          <w:b/>
          <w:bCs/>
        </w:rPr>
        <w:t xml:space="preserve">) </w:t>
      </w:r>
    </w:p>
    <w:p w:rsidR="00BB62E9" w:rsidRPr="0058734C" w:rsidRDefault="00BB62E9" w:rsidP="00BB62E9">
      <w:pPr>
        <w:pStyle w:val="Default"/>
        <w:rPr>
          <w:rFonts w:ascii="Arial" w:hAnsi="Arial" w:cs="Arial"/>
          <w:b/>
          <w:bCs/>
        </w:rPr>
      </w:pPr>
    </w:p>
    <w:p w:rsidR="00BB62E9" w:rsidRPr="00C55C54" w:rsidRDefault="00BB62E9" w:rsidP="00CF0327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The network</w:t>
      </w:r>
      <w:r w:rsidR="00CF0327" w:rsidRPr="00C55C54">
        <w:rPr>
          <w:rFonts w:ascii="Arial" w:hAnsi="Arial" w:cs="Arial"/>
          <w:sz w:val="22"/>
        </w:rPr>
        <w:t xml:space="preserve"> (right)</w:t>
      </w:r>
      <w:r w:rsidRPr="00C55C54">
        <w:rPr>
          <w:rFonts w:ascii="Arial" w:hAnsi="Arial" w:cs="Arial"/>
          <w:sz w:val="22"/>
        </w:rPr>
        <w:t xml:space="preserve"> show</w:t>
      </w:r>
      <w:r w:rsidR="00CF0327" w:rsidRPr="00C55C54">
        <w:rPr>
          <w:rFonts w:ascii="Arial" w:hAnsi="Arial" w:cs="Arial"/>
          <w:sz w:val="22"/>
        </w:rPr>
        <w:t>s</w:t>
      </w:r>
      <w:r w:rsidRPr="00C55C54">
        <w:rPr>
          <w:rFonts w:ascii="Arial" w:hAnsi="Arial" w:cs="Arial"/>
          <w:sz w:val="22"/>
        </w:rPr>
        <w:t xml:space="preserve"> who has who‘s mobile numbers</w:t>
      </w:r>
      <w:r w:rsidR="00CF0327" w:rsidRPr="00C55C54">
        <w:rPr>
          <w:rFonts w:ascii="Arial" w:hAnsi="Arial" w:cs="Arial"/>
          <w:sz w:val="22"/>
        </w:rPr>
        <w:t xml:space="preserve"> in their contacts on their mobile phone</w:t>
      </w:r>
      <w:r w:rsidRPr="00C55C54">
        <w:rPr>
          <w:rFonts w:ascii="Arial" w:hAnsi="Arial" w:cs="Arial"/>
          <w:sz w:val="22"/>
        </w:rPr>
        <w:t>.</w:t>
      </w:r>
    </w:p>
    <w:p w:rsidR="00BB62E9" w:rsidRDefault="00BB62E9" w:rsidP="00BB62E9">
      <w:pPr>
        <w:pStyle w:val="Default"/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BB62E9" w:rsidRDefault="00BB62E9" w:rsidP="00BB62E9">
      <w:pPr>
        <w:rPr>
          <w:sz w:val="22"/>
          <w:szCs w:val="22"/>
        </w:rPr>
      </w:pPr>
    </w:p>
    <w:p w:rsidR="0058734C" w:rsidRPr="008E309C" w:rsidRDefault="00C55C54" w:rsidP="0058734C">
      <w:pPr>
        <w:pStyle w:val="ListParagraph"/>
        <w:numPr>
          <w:ilvl w:val="0"/>
          <w:numId w:val="17"/>
        </w:numPr>
        <w:ind w:left="360"/>
        <w:rPr>
          <w:sz w:val="22"/>
          <w:szCs w:val="22"/>
        </w:rPr>
      </w:pPr>
      <w:r w:rsidRPr="00C55C54">
        <w:rPr>
          <w:noProof/>
          <w:sz w:val="20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A8E758" wp14:editId="02C00658">
                <wp:simplePos x="0" y="0"/>
                <wp:positionH relativeFrom="column">
                  <wp:posOffset>901065</wp:posOffset>
                </wp:positionH>
                <wp:positionV relativeFrom="paragraph">
                  <wp:posOffset>329565</wp:posOffset>
                </wp:positionV>
                <wp:extent cx="4107815" cy="3054350"/>
                <wp:effectExtent l="0" t="0" r="698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815" cy="3054350"/>
                          <a:chOff x="0" y="0"/>
                          <a:chExt cx="4107873" cy="3054927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e0100123\AppData\Local\Temp\Slide2.JP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73" cy="305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0" name="Group 20"/>
                        <wpg:cNvGrpSpPr/>
                        <wpg:grpSpPr>
                          <a:xfrm>
                            <a:off x="907473" y="969818"/>
                            <a:ext cx="2762827" cy="1564986"/>
                            <a:chOff x="0" y="0"/>
                            <a:chExt cx="2943744" cy="1564986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V="1">
                              <a:off x="6927" y="0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6927" y="311727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6927" y="623454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0" y="935182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6927" y="1239982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3854" y="1558636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 rot="5400000">
                            <a:off x="1188027" y="793172"/>
                            <a:ext cx="2153285" cy="1925320"/>
                            <a:chOff x="1" y="1"/>
                            <a:chExt cx="2943743" cy="156498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V="1">
                              <a:off x="6928" y="1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6928" y="311728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6928" y="623455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1" y="935183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6928" y="1239983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13854" y="1558636"/>
                              <a:ext cx="2929890" cy="635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70.95pt;margin-top:25.95pt;width:323.45pt;height:240.5pt;z-index:251688960" coordsize="41078,305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">
                <v:shape id="Picture 4" o:spid="_x0000_s1027" type="#_x0000_t75" style="position:absolute;width:41078;height:30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6BG/EAAAA2gAAAA8AAABkcnMvZG93bnJldi54bWxEj9FqwkAURN8F/2G5Qt90Y1tEUtcgYsCH&#10;lhr1A26z1yS4ezdkV5P267uFgo/DzJxhVtlgjbhT5xvHCuazBARx6XTDlYLzKZ8uQfiArNE4JgXf&#10;5CFbj0crTLXruaD7MVQiQtinqKAOoU2l9GVNFv3MtcTRu7jOYoiyq6TusI9wa+RzkiykxYbjQo0t&#10;bWsqr8ebVVAuf4rW9InbvX98NsXhK7+97I1ST5Nh8wYi0BAe4f/2Xit4hb8r8Qb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96BG/EAAAA2gAAAA8AAAAAAAAAAAAAAAAA&#10;nwIAAGRycy9kb3ducmV2LnhtbFBLBQYAAAAABAAEAPcAAACQAwAAAAA=&#10;">
                  <v:imagedata r:id="rId28" o:title="Slide2"/>
                  <v:path arrowok="t"/>
                </v:shape>
                <v:group id="Group 20" o:spid="_x0000_s1028" style="position:absolute;left:9074;top:9698;width:27629;height:15650" coordsize="29437,15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Straight Connector 5" o:spid="_x0000_s1029" style="position:absolute;flip:y;visibility:visible;mso-wrap-style:square" from="69,0" to="29368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hmVsQAAADaAAAADwAAAGRycy9kb3ducmV2LnhtbESPQWvCQBSE74L/YXlCb7pJoEVS1yCK&#10;kBZaMIrQ2yP7moRm38bdrab/vlsoeBxm5htmVYymF1dyvrOsIF0kIIhrqztuFJyO+/kShA/IGnvL&#10;pOCHPBTr6WSFubY3PtC1Co2IEPY5KmhDGHIpfd2SQb+wA3H0Pq0zGKJ0jdQObxFuepklyZM02HFc&#10;aHGgbUv1V/VtFNRldjmmL+Ted/KjfHvdZ7arzko9zMbNM4hAY7iH/9ulVvAIf1fiD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GZWxAAAANoAAAAPAAAAAAAAAAAA&#10;AAAAAKECAABkcnMvZG93bnJldi54bWxQSwUGAAAAAAQABAD5AAAAkgMAAAAA&#10;" strokecolor="gray [1629]" strokeweight=".25pt">
                    <v:stroke dashstyle="dash"/>
                  </v:line>
                  <v:line id="Straight Connector 6" o:spid="_x0000_s1030" style="position:absolute;flip:y;visibility:visible;mso-wrap-style:square" from="69,3117" to="2936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wYN8IAAADaAAAADwAAAGRycy9kb3ducmV2LnhtbESPQYvCMBSE78L+h/AWvGm6Iipdo8iq&#10;IAiCbmH3+GiebbR5KU3U+u+NIHgcZuYbZjpvbSWu1HjjWMFXPwFBnDttuFCQ/a57ExA+IGusHJOC&#10;O3mYzz46U0y1u/GerodQiAhhn6KCMoQ6ldLnJVn0fVcTR+/oGoshyqaQusFbhNtKDpJkJC0ajgsl&#10;1vRTUn4+XKyC8eo0DP/tcrMzg10++TPZ9p5lSnU/28U3iEBteIdf7Y1WMIL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wYN8IAAADaAAAADwAAAAAAAAAAAAAA&#10;AAChAgAAZHJzL2Rvd25yZXYueG1sUEsFBgAAAAAEAAQA+QAAAJADAAAAAA==&#10;" strokecolor="#5a5a5a [2109]" strokeweight=".25pt">
                    <v:stroke dashstyle="dash"/>
                  </v:line>
                  <v:line id="Straight Connector 7" o:spid="_x0000_s1031" style="position:absolute;flip:y;visibility:visible;mso-wrap-style:square" from="69,6234" to="29368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rMIAAADaAAAADwAAAGRycy9kb3ducmV2LnhtbESP3YrCMBSE7wXfIRzBO00VcaVrFPEH&#10;BEFYt6CXh+Zsm93mpDRR69sbQdjLYeabYebL1lbiRo03jhWMhgkI4txpw4WC7Hs3mIHwAVlj5ZgU&#10;PMjDctHtzDHV7s5fdDuFQsQS9ikqKEOoUyl9XpJFP3Q1cfR+XGMxRNkUUjd4j+W2kuMkmUqLhuNC&#10;iTWtS8r/Tler4GP7OwmXdrM/mvExn51NdnhkmVL9Xrv6BBGoDf/hN73XkYPXlXg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rMIAAADaAAAADwAAAAAAAAAAAAAA&#10;AAChAgAAZHJzL2Rvd25yZXYueG1sUEsFBgAAAAAEAAQA+QAAAJADAAAAAA==&#10;" strokecolor="#5a5a5a [2109]" strokeweight=".25pt">
                    <v:stroke dashstyle="dash"/>
                  </v:line>
                  <v:line id="Straight Connector 16" o:spid="_x0000_s1032" style="position:absolute;flip:y;visibility:visible;mso-wrap-style:square" from="0,9351" to="29298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mUycEAAADbAAAADwAAAGRycy9kb3ducmV2LnhtbERPTYvCMBC9C/sfwix403RFVLpGkVVB&#10;EATdwu5xaMY22kxKE7X+eyMI3ubxPmc6b20lrtR441jBVz8BQZw7bbhQkP2uexMQPiBrrByTgjt5&#10;mM8+OlNMtbvxnq6HUIgYwj5FBWUIdSqlz0uy6PuuJo7c0TUWQ4RNIXWDtxhuKzlIkpG0aDg2lFjT&#10;T0n5+XCxCsar0zD8t8vNzgx2+eTPZNt7linV/WwX3yACteEtfrk3Os4fwf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eZTJwQAAANsAAAAPAAAAAAAAAAAAAAAA&#10;AKECAABkcnMvZG93bnJldi54bWxQSwUGAAAAAAQABAD5AAAAjwMAAAAA&#10;" strokecolor="#5a5a5a [2109]" strokeweight=".25pt">
                    <v:stroke dashstyle="dash"/>
                  </v:line>
                  <v:line id="Straight Connector 18" o:spid="_x0000_s1033" style="position:absolute;flip:y;visibility:visible;mso-wrap-style:square" from="69,12399" to="29368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IMUAAADbAAAADwAAAGRycy9kb3ducmV2LnhtbESPT2vCQBDF74V+h2UK3upGKSqpq0j/&#10;gCAIakCPQ3aabJudDdmtxm/vHARvM7w37/1mvux9o87URRfYwGiYgSIug3VcGSgO368zUDEhW2wC&#10;k4ErRVgunp/mmNtw4R2d96lSEsIxRwN1Sm2udSxr8hiHoSUW7Sd0HpOsXaVthxcJ940eZ9lEe3Qs&#10;DTW29FFT+bf/9wamX79v6dR/rrduvC1nR1dsrkVhzOClX72DStSnh/l+vbaCL7Dyiwy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qlIMUAAADbAAAADwAAAAAAAAAA&#10;AAAAAAChAgAAZHJzL2Rvd25yZXYueG1sUEsFBgAAAAAEAAQA+QAAAJMDAAAAAA==&#10;" strokecolor="#5a5a5a [2109]" strokeweight=".25pt">
                    <v:stroke dashstyle="dash"/>
                  </v:line>
                  <v:line id="Straight Connector 19" o:spid="_x0000_s1034" style="position:absolute;flip:y;visibility:visible;mso-wrap-style:square" from="138,15586" to="29437,1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YAu8MAAADbAAAADwAAAGRycy9kb3ducmV2LnhtbERP22rCQBB9L/gPywh9qxultDa6CeIF&#10;hIKgBurjkJ0mW7OzIbtq/PtuoeDbHM515nlvG3GlzhvHCsajBARx6bThSkFx3LxMQfiArLFxTAru&#10;5CHPBk9zTLW78Z6uh1CJGMI+RQV1CG0qpS9rsuhHriWO3LfrLIYIu0rqDm8x3DZykiRv0qLh2FBj&#10;S8uayvPhYhW8r39ew6lfbXdmsiunX6b4vBeFUs/DfjEDEagPD/G/e6vj/A/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mALvDAAAA2wAAAA8AAAAAAAAAAAAA&#10;AAAAoQIAAGRycy9kb3ducmV2LnhtbFBLBQYAAAAABAAEAPkAAACRAwAAAAA=&#10;" strokecolor="#5a5a5a [2109]" strokeweight=".25pt">
                    <v:stroke dashstyle="dash"/>
                  </v:line>
                </v:group>
                <v:group id="Group 21" o:spid="_x0000_s1035" style="position:absolute;left:11880;top:7931;width:21533;height:19253;rotation:90" coordorigin="" coordsize="29437,15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eUGcQAAADbAAAA&#10;DwAAAAAAAAAAAAAAAACqAgAAZHJzL2Rvd25yZXYueG1sUEsFBgAAAAAEAAQA+gAAAJsDAAAAAA==&#10;">
                  <v:line id="Straight Connector 22" o:spid="_x0000_s1036" style="position:absolute;flip:y;visibility:visible;mso-wrap-style:square" from="69,0" to="29368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5Yd8MAAADbAAAADwAAAGRycy9kb3ducmV2LnhtbESP3YrCMBSE7xd8h3AE79bUsqhUo8j+&#10;gCAIugW9PDTHNtqclCar9e2NIOzlMDPfMPNlZ2txpdYbxwpGwwQEceG04VJB/vvzPgXhA7LG2jEp&#10;uJOH5aL3NsdMuxvv6LoPpYgQ9hkqqEJoMil9UZFFP3QNcfROrrUYomxLqVu8RbitZZokY2nRcFyo&#10;sKHPiorL/s8qmHyfP8Kx+1pvTbotpgeTb+55rtSg361mIAJ14T/8aq+1gjSF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uWHfDAAAA2wAAAA8AAAAAAAAAAAAA&#10;AAAAoQIAAGRycy9kb3ducmV2LnhtbFBLBQYAAAAABAAEAPkAAACRAwAAAAA=&#10;" strokecolor="#5a5a5a [2109]" strokeweight=".25pt">
                    <v:stroke dashstyle="dash"/>
                  </v:line>
                  <v:line id="Straight Connector 23" o:spid="_x0000_s1037" style="position:absolute;flip:y;visibility:visible;mso-wrap-style:square" from="69,3117" to="2936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97MQAAADbAAAADwAAAGRycy9kb3ducmV2LnhtbESPQWvCQBSE7wX/w/KE3nRjFJXUVaRV&#10;EAqCGmiPj+xrspp9G7Jbjf++Kwg9DjPzDbNYdbYWV2q9caxgNExAEBdOGy4V5KftYA7CB2SNtWNS&#10;cCcPq2XvZYGZdjc+0PUYShEh7DNUUIXQZFL6oiKLfuga4uj9uNZiiLItpW7xFuG2lmmSTKVFw3Gh&#10;wobeKyoux1+rYLY5T8J397Hbm3RfzL9M/nnPc6Ve+936DUSgLvyHn+2dVpCO4fEl/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Yv3sxAAAANsAAAAPAAAAAAAAAAAA&#10;AAAAAKECAABkcnMvZG93bnJldi54bWxQSwUGAAAAAAQABAD5AAAAkgMAAAAA&#10;" strokecolor="#5a5a5a [2109]" strokeweight=".25pt">
                    <v:stroke dashstyle="dash"/>
                  </v:line>
                  <v:line id="Straight Connector 24" o:spid="_x0000_s1038" style="position:absolute;flip:y;visibility:visible;mso-wrap-style:square" from="69,6234" to="29368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tlmMQAAADbAAAADwAAAGRycy9kb3ducmV2LnhtbESPQWvCQBSE74L/YXmCN90YRCV1lWIr&#10;CIKgDbTHR/Y12Tb7NmRXjf/eFQSPw8x8wyzXna3FhVpvHCuYjBMQxIXThksF+dd2tADhA7LG2jEp&#10;uJGH9arfW2Km3ZWPdDmFUkQI+wwVVCE0mZS+qMiiH7uGOHq/rrUYomxLqVu8RritZZokM2nRcFyo&#10;sKFNRcX/6WwVzD//puGn+9gdTHooFt8m39/yXKnhoHt/AxGoC6/ws73TCtIpPL7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i2WYxAAAANsAAAAPAAAAAAAAAAAA&#10;AAAAAKECAABkcnMvZG93bnJldi54bWxQSwUGAAAAAAQABAD5AAAAkgMAAAAA&#10;" strokecolor="#5a5a5a [2109]" strokeweight=".25pt">
                    <v:stroke dashstyle="dash"/>
                  </v:line>
                  <v:line id="Straight Connector 25" o:spid="_x0000_s1039" style="position:absolute;flip:y;visibility:visible;mso-wrap-style:square" from="0,9351" to="29298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AA8QAAADbAAAADwAAAGRycy9kb3ducmV2LnhtbESP3WrCQBSE7wu+w3KE3unG4B+pq0ir&#10;IBQENdBeHrKnyWr2bMhuNb59VxB6OczMN8xi1dlaXKn1xrGC0TABQVw4bbhUkJ+2gzkIH5A11o5J&#10;wZ08rJa9lwVm2t34QNdjKEWEsM9QQRVCk0npi4os+qFriKP341qLIcq2lLrFW4TbWqZJMpUWDceF&#10;Cht6r6i4HH+tgtnmPA7f3cdub9J9Mf8y+ec9z5V67XfrNxCBuvAffrZ3WkE6gce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8ADxAAAANsAAAAPAAAAAAAAAAAA&#10;AAAAAKECAABkcnMvZG93bnJldi54bWxQSwUGAAAAAAQABAD5AAAAkgMAAAAA&#10;" strokecolor="#5a5a5a [2109]" strokeweight=".25pt">
                    <v:stroke dashstyle="dash"/>
                  </v:line>
                  <v:line id="Straight Connector 26" o:spid="_x0000_s1040" style="position:absolute;flip:y;visibility:visible;mso-wrap-style:square" from="69,12399" to="29368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VedMUAAADbAAAADwAAAGRycy9kb3ducmV2LnhtbESPzWrDMBCE74G8g9hAb4kcU1LjRgkl&#10;PxAoBJoa2uNibW211spYiu28fVUo5DjMzDfMejvaRvTUeeNYwXKRgCAunTZcKSjej/MMhA/IGhvH&#10;pOBGHrab6WSNuXYDv1F/CZWIEPY5KqhDaHMpfVmTRb9wLXH0vlxnMUTZVVJ3OES4bWSaJCtp0XBc&#10;qLGlXU3lz+VqFTwdvh/D57g/nU16LrMPU7zeikKph9n48gwi0Bju4f/2SStIV/D3Jf4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VedMUAAADbAAAADwAAAAAAAAAA&#10;AAAAAAChAgAAZHJzL2Rvd25yZXYueG1sUEsFBgAAAAAEAAQA+QAAAJMDAAAAAA==&#10;" strokecolor="#5a5a5a [2109]" strokeweight=".25pt">
                    <v:stroke dashstyle="dash"/>
                  </v:line>
                  <v:line id="Straight Connector 27" o:spid="_x0000_s1041" style="position:absolute;flip:y;visibility:visible;mso-wrap-style:square" from="138,15586" to="29437,1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OMK8QAAADbAAAADwAAAGRycy9kb3ducmV2LnhtbESPQWvCQBSE7wX/w/KE3urGHNoSXUUU&#10;IQotNIrg7ZF9JsHs27i7avz33ULB4zAz3zDTeW9acSPnG8sKxqMEBHFpdcOVgv1u/fYJwgdkja1l&#10;UvAgD/PZ4GWKmbZ3/qFbESoRIewzVFCH0GVS+rImg35kO+LonawzGKJ0ldQO7xFuWpkmybs02HBc&#10;qLGjZU3lubgaBWWeXnbjDbnvlTzmX9t1apvioNTrsF9MQATqwzP83861gvQD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4wrxAAAANsAAAAPAAAAAAAAAAAA&#10;AAAAAKECAABkcnMvZG93bnJldi54bWxQSwUGAAAAAAQABAD5AAAAkgMAAAAA&#10;" strokecolor="gray [1629]" strokeweight=".25pt">
                    <v:stroke dashstyle="dash"/>
                  </v:line>
                </v:group>
              </v:group>
            </w:pict>
          </mc:Fallback>
        </mc:AlternateContent>
      </w:r>
      <w:r w:rsidR="0058734C" w:rsidRPr="00C55C54">
        <w:rPr>
          <w:rFonts w:ascii="Arial" w:hAnsi="Arial" w:cs="Arial"/>
          <w:sz w:val="22"/>
        </w:rPr>
        <w:t>Complete the</w:t>
      </w:r>
      <w:r w:rsidR="00BB62E9" w:rsidRPr="00C55C54">
        <w:rPr>
          <w:rFonts w:ascii="Arial" w:hAnsi="Arial" w:cs="Arial"/>
          <w:sz w:val="22"/>
        </w:rPr>
        <w:t xml:space="preserve"> matrix</w:t>
      </w:r>
      <w:r w:rsidR="00794AF2" w:rsidRPr="00C55C54">
        <w:rPr>
          <w:rFonts w:ascii="Arial" w:hAnsi="Arial" w:cs="Arial"/>
          <w:sz w:val="22"/>
        </w:rPr>
        <w:t>, M,</w:t>
      </w:r>
      <w:r w:rsidR="0058734C" w:rsidRPr="00C55C54">
        <w:rPr>
          <w:rFonts w:ascii="Arial" w:hAnsi="Arial" w:cs="Arial"/>
          <w:sz w:val="22"/>
        </w:rPr>
        <w:t xml:space="preserve"> below to represent</w:t>
      </w:r>
      <w:r w:rsidR="00794AF2" w:rsidRPr="00C55C54">
        <w:rPr>
          <w:rFonts w:ascii="Arial" w:hAnsi="Arial" w:cs="Arial"/>
          <w:sz w:val="22"/>
        </w:rPr>
        <w:t xml:space="preserve"> the route matrix for the mobile number network above</w:t>
      </w:r>
      <w:r w:rsidR="00BB62E9" w:rsidRPr="008E309C">
        <w:rPr>
          <w:rFonts w:ascii="Arial" w:hAnsi="Arial" w:cs="Arial"/>
        </w:rPr>
        <w:t>.</w:t>
      </w: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6703C8" w:rsidP="0058734C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BF22B" wp14:editId="5CF62A38">
                <wp:simplePos x="0" y="0"/>
                <wp:positionH relativeFrom="column">
                  <wp:posOffset>153035</wp:posOffset>
                </wp:positionH>
                <wp:positionV relativeFrom="paragraph">
                  <wp:posOffset>116205</wp:posOffset>
                </wp:positionV>
                <wp:extent cx="591820" cy="404495"/>
                <wp:effectExtent l="0" t="0" r="177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96" w:rsidRPr="00567DAA" w:rsidRDefault="00BD6796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567DAA">
                              <w:rPr>
                                <w:i/>
                                <w:sz w:val="32"/>
                              </w:rPr>
                              <w:t xml:space="preserve">M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2.05pt;margin-top:9.15pt;width:46.6pt;height:3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" fillcolor="white [3201]" strokecolor="white [3212]" strokeweight=".5pt">
                <v:textbox>
                  <w:txbxContent>
                    <w:p w:rsidR="00BD6796" w:rsidRPr="00567DAA" w:rsidRDefault="00BD6796">
                      <w:pPr>
                        <w:rPr>
                          <w:i/>
                          <w:sz w:val="32"/>
                        </w:rPr>
                      </w:pPr>
                      <w:r w:rsidRPr="00567DAA">
                        <w:rPr>
                          <w:i/>
                          <w:sz w:val="32"/>
                        </w:rPr>
                        <w:t xml:space="preserve">M = </w:t>
                      </w:r>
                    </w:p>
                  </w:txbxContent>
                </v:textbox>
              </v:shape>
            </w:pict>
          </mc:Fallback>
        </mc:AlternateContent>
      </w: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58734C" w:rsidRDefault="0058734C" w:rsidP="0058734C">
      <w:pPr>
        <w:pStyle w:val="ListParagraph"/>
        <w:rPr>
          <w:sz w:val="22"/>
          <w:szCs w:val="22"/>
        </w:rPr>
      </w:pPr>
    </w:p>
    <w:p w:rsidR="00330AB5" w:rsidRDefault="00330AB5" w:rsidP="0058734C">
      <w:pPr>
        <w:pStyle w:val="ListParagraph"/>
        <w:rPr>
          <w:sz w:val="22"/>
          <w:szCs w:val="22"/>
        </w:rPr>
      </w:pPr>
    </w:p>
    <w:p w:rsidR="00330AB5" w:rsidRDefault="00330AB5" w:rsidP="0058734C">
      <w:pPr>
        <w:pStyle w:val="ListParagraph"/>
        <w:rPr>
          <w:sz w:val="22"/>
          <w:szCs w:val="22"/>
        </w:rPr>
      </w:pPr>
    </w:p>
    <w:p w:rsidR="0058734C" w:rsidRPr="00FD1F52" w:rsidRDefault="00A13D6F" w:rsidP="0058734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br/>
      </w:r>
    </w:p>
    <w:p w:rsidR="00BB62E9" w:rsidRPr="00E546C9" w:rsidRDefault="00330AB5" w:rsidP="00CF0327">
      <w:pPr>
        <w:pStyle w:val="ListParagraph"/>
        <w:numPr>
          <w:ilvl w:val="0"/>
          <w:numId w:val="17"/>
        </w:numPr>
        <w:ind w:left="284"/>
      </w:pPr>
      <w:r w:rsidRPr="00C55C54">
        <w:rPr>
          <w:rFonts w:ascii="Arial" w:hAnsi="Arial" w:cs="Arial"/>
          <w:sz w:val="22"/>
        </w:rPr>
        <w:t>In matrix M above, what do the numbers on the leading diagonal represent?</w:t>
      </w: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EF56D2" w:rsidRDefault="00EF56D2" w:rsidP="00BB62E9">
      <w:pPr>
        <w:spacing w:after="200" w:line="276" w:lineRule="auto"/>
        <w:rPr>
          <w:sz w:val="22"/>
          <w:szCs w:val="22"/>
        </w:rPr>
      </w:pPr>
    </w:p>
    <w:p w:rsidR="00CF0327" w:rsidRDefault="00CF0327" w:rsidP="00BB62E9">
      <w:pPr>
        <w:spacing w:after="200" w:line="276" w:lineRule="auto"/>
        <w:rPr>
          <w:sz w:val="22"/>
          <w:szCs w:val="22"/>
        </w:rPr>
      </w:pPr>
    </w:p>
    <w:p w:rsidR="00330AB5" w:rsidRDefault="00330AB5" w:rsidP="00BB62E9">
      <w:pPr>
        <w:spacing w:after="200" w:line="276" w:lineRule="auto"/>
        <w:rPr>
          <w:sz w:val="22"/>
          <w:szCs w:val="22"/>
        </w:rPr>
      </w:pPr>
    </w:p>
    <w:p w:rsidR="00330AB5" w:rsidRPr="00C55C54" w:rsidRDefault="008E309C" w:rsidP="008E309C">
      <w:pPr>
        <w:pStyle w:val="ListParagraph"/>
        <w:numPr>
          <w:ilvl w:val="0"/>
          <w:numId w:val="17"/>
        </w:numPr>
        <w:spacing w:after="200" w:line="276" w:lineRule="auto"/>
        <w:ind w:left="284"/>
        <w:rPr>
          <w:sz w:val="20"/>
          <w:szCs w:val="22"/>
        </w:rPr>
      </w:pPr>
      <w:r w:rsidRPr="00C55C54">
        <w:rPr>
          <w:rFonts w:ascii="Arial" w:hAnsi="Arial" w:cs="Arial"/>
          <w:sz w:val="22"/>
        </w:rPr>
        <w:t>The square of matrix M is listed below. What does the zero in element 4, 5 of matrix M</w:t>
      </w:r>
      <w:r w:rsidRPr="00C55C54">
        <w:rPr>
          <w:rFonts w:ascii="Arial" w:hAnsi="Arial" w:cs="Arial"/>
          <w:sz w:val="22"/>
          <w:vertAlign w:val="superscript"/>
        </w:rPr>
        <w:t>2</w:t>
      </w:r>
      <w:r w:rsidRPr="00C55C54">
        <w:rPr>
          <w:rFonts w:ascii="Arial" w:hAnsi="Arial" w:cs="Arial"/>
          <w:sz w:val="22"/>
        </w:rPr>
        <w:t xml:space="preserve"> represent?</w:t>
      </w:r>
    </w:p>
    <w:p w:rsidR="008E309C" w:rsidRDefault="00CF0327" w:rsidP="008E309C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7A42259E" wp14:editId="56AA1FCC">
            <wp:simplePos x="0" y="0"/>
            <wp:positionH relativeFrom="column">
              <wp:posOffset>781685</wp:posOffset>
            </wp:positionH>
            <wp:positionV relativeFrom="paragraph">
              <wp:posOffset>113030</wp:posOffset>
            </wp:positionV>
            <wp:extent cx="175260" cy="13195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9984" behindDoc="0" locked="0" layoutInCell="1" allowOverlap="1" wp14:anchorId="0782C442" wp14:editId="3EAFD318">
            <wp:simplePos x="0" y="0"/>
            <wp:positionH relativeFrom="column">
              <wp:posOffset>2210435</wp:posOffset>
            </wp:positionH>
            <wp:positionV relativeFrom="paragraph">
              <wp:posOffset>70485</wp:posOffset>
            </wp:positionV>
            <wp:extent cx="175260" cy="13195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09C" w:rsidRPr="008E309C" w:rsidRDefault="00EA5108" w:rsidP="008E309C">
      <w:pPr>
        <w:pStyle w:val="ListParagraph"/>
        <w:spacing w:after="200" w:line="276" w:lineRule="auto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mr>
        </m:m>
      </m:oMath>
      <w:r w:rsidR="008E309C">
        <w:rPr>
          <w:sz w:val="22"/>
          <w:szCs w:val="22"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305D4B0B" wp14:editId="0614AA9C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EA5108">
              <w:fldChar w:fldCharType="begin"/>
            </w:r>
            <w:r w:rsidR="00EA5108">
              <w:instrText xml:space="preserve"> FILLIN  "Insert Course Code" \d 1B \o </w:instrText>
            </w:r>
            <w:r w:rsidR="00EA5108">
              <w:fldChar w:fldCharType="separate"/>
            </w:r>
            <w:r>
              <w:t>Applications</w:t>
            </w:r>
            <w:r w:rsidR="00EA5108">
              <w:fldChar w:fldCharType="end"/>
            </w:r>
            <w:r w:rsidRPr="00EF6547">
              <w:t xml:space="preserve"> </w:t>
            </w:r>
            <w:r>
              <w:t>2015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875F82">
              <w:t>3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Pr="003D43B7" w:rsidRDefault="00E9453D" w:rsidP="007E2BDC">
            <w:r>
              <w:rPr>
                <w:b/>
              </w:rPr>
              <w:t xml:space="preserve">Time allowed: </w:t>
            </w:r>
            <w:r w:rsidR="00834C59">
              <w:rPr>
                <w:b/>
              </w:rPr>
              <w:t>2</w:t>
            </w:r>
            <w:r w:rsidR="00C55C54">
              <w:rPr>
                <w:b/>
              </w:rPr>
              <w:t>5</w:t>
            </w:r>
            <w:r>
              <w:rPr>
                <w:b/>
              </w:rPr>
              <w:t xml:space="preserve"> minutes</w:t>
            </w:r>
          </w:p>
        </w:tc>
        <w:tc>
          <w:tcPr>
            <w:tcW w:w="6639" w:type="dxa"/>
          </w:tcPr>
          <w:p w:rsidR="00E9453D" w:rsidRPr="009A07F8" w:rsidRDefault="00E9453D" w:rsidP="006703C8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834C59" w:rsidRPr="009A07F8">
              <w:rPr>
                <w:b/>
              </w:rPr>
              <w:t>: 2</w:t>
            </w:r>
            <w:r w:rsidR="006703C8">
              <w:rPr>
                <w:b/>
              </w:rPr>
              <w:t>4</w:t>
            </w:r>
            <w:r w:rsidR="001574D2" w:rsidRPr="009A07F8">
              <w:rPr>
                <w:b/>
              </w:rPr>
              <w:t xml:space="preserve"> 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662D10" w:rsidRDefault="00662D10" w:rsidP="00CD2599"/>
    <w:p w:rsidR="00AA30DA" w:rsidRPr="001D20FD" w:rsidRDefault="00567DAA" w:rsidP="00AA30DA">
      <w:pPr>
        <w:rPr>
          <w:rFonts w:ascii="Arial" w:hAnsi="Arial" w:cs="Arial"/>
          <w:b/>
        </w:rPr>
      </w:pPr>
      <w:r w:rsidRPr="00CD259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3D171D21" wp14:editId="3AC545EB">
            <wp:simplePos x="0" y="0"/>
            <wp:positionH relativeFrom="column">
              <wp:posOffset>4319270</wp:posOffset>
            </wp:positionH>
            <wp:positionV relativeFrom="paragraph">
              <wp:posOffset>100965</wp:posOffset>
            </wp:positionV>
            <wp:extent cx="2085975" cy="116586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19071" r="40620" b="40342"/>
                    <a:stretch/>
                  </pic:blipFill>
                  <pic:spPr bwMode="auto">
                    <a:xfrm>
                      <a:off x="0" y="0"/>
                      <a:ext cx="208597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7</w:t>
      </w:r>
      <w:r w:rsidR="00C55C54">
        <w:rPr>
          <w:rFonts w:ascii="Arial" w:hAnsi="Arial" w:cs="Arial"/>
          <w:b/>
        </w:rPr>
        <w:t xml:space="preserve">   </w:t>
      </w:r>
      <w:r w:rsidR="00AA30DA" w:rsidRPr="001D20FD">
        <w:rPr>
          <w:rFonts w:ascii="Arial" w:hAnsi="Arial" w:cs="Arial"/>
          <w:b/>
        </w:rPr>
        <w:tab/>
        <w:t>(2 marks)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The following hemisphere has a volume of 150 cm</w:t>
      </w:r>
      <w:r w:rsidRPr="00567DAA">
        <w:rPr>
          <w:rFonts w:ascii="Arial" w:hAnsi="Arial" w:cs="Arial"/>
          <w:sz w:val="22"/>
          <w:vertAlign w:val="superscript"/>
        </w:rPr>
        <w:t>3</w:t>
      </w:r>
      <w:r w:rsidRPr="00567DAA">
        <w:rPr>
          <w:rFonts w:ascii="Arial" w:hAnsi="Arial" w:cs="Arial"/>
          <w:sz w:val="22"/>
        </w:rPr>
        <w:t>.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Reduce the size of the hemisphere by a scale factor of 3 and calculate the volume of the smaller hemisphere.</w:t>
      </w:r>
    </w:p>
    <w:p w:rsidR="00AA30DA" w:rsidRDefault="00AA30DA" w:rsidP="00AA30DA">
      <w:pPr>
        <w:rPr>
          <w:rFonts w:ascii="Arial" w:hAnsi="Arial" w:cs="Arial"/>
        </w:rPr>
      </w:pPr>
    </w:p>
    <w:p w:rsidR="00CE1358" w:rsidRDefault="00CE1358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1277D1" w:rsidRPr="002620DD" w:rsidRDefault="00567DAA" w:rsidP="00567DAA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8</w:t>
      </w:r>
      <w:r w:rsidR="001277D1" w:rsidRPr="002620DD">
        <w:rPr>
          <w:rFonts w:ascii="Arial" w:hAnsi="Arial" w:cs="Arial"/>
          <w:b/>
          <w:lang w:eastAsia="ar-SA"/>
        </w:rPr>
        <w:tab/>
      </w:r>
      <w:r w:rsidR="00C55C54">
        <w:rPr>
          <w:rFonts w:ascii="Arial" w:hAnsi="Arial" w:cs="Arial"/>
          <w:b/>
          <w:lang w:eastAsia="ar-SA"/>
        </w:rPr>
        <w:tab/>
      </w:r>
      <w:r w:rsidR="001277D1" w:rsidRPr="002620DD">
        <w:rPr>
          <w:rFonts w:ascii="Arial" w:hAnsi="Arial" w:cs="Arial"/>
          <w:b/>
          <w:lang w:eastAsia="ar-SA"/>
        </w:rPr>
        <w:t xml:space="preserve">(6 marks: 2, 2, </w:t>
      </w:r>
      <w:proofErr w:type="gramStart"/>
      <w:r w:rsidR="001277D1" w:rsidRPr="002620DD">
        <w:rPr>
          <w:rFonts w:ascii="Arial" w:hAnsi="Arial" w:cs="Arial"/>
          <w:b/>
          <w:lang w:eastAsia="ar-SA"/>
        </w:rPr>
        <w:t>2</w:t>
      </w:r>
      <w:proofErr w:type="gramEnd"/>
      <w:r w:rsidR="001277D1" w:rsidRPr="002620DD">
        <w:rPr>
          <w:rFonts w:ascii="Arial" w:hAnsi="Arial" w:cs="Arial"/>
          <w:b/>
          <w:lang w:eastAsia="ar-SA"/>
        </w:rPr>
        <w:t xml:space="preserve">) 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 xml:space="preserve">John wants to see which of the two banks in his portfolio of </w:t>
      </w:r>
      <w:r w:rsidR="00567DAA" w:rsidRPr="00567DAA">
        <w:rPr>
          <w:rFonts w:ascii="Arial" w:hAnsi="Arial" w:cs="Arial"/>
          <w:sz w:val="22"/>
        </w:rPr>
        <w:t xml:space="preserve">shares the better performer is, </w:t>
      </w:r>
      <w:r w:rsidRPr="00567DAA">
        <w:rPr>
          <w:rFonts w:ascii="Arial" w:hAnsi="Arial" w:cs="Arial"/>
          <w:sz w:val="22"/>
        </w:rPr>
        <w:t>and he decides to use the P/E ratio to compare the two banks.</w:t>
      </w:r>
    </w:p>
    <w:p w:rsidR="001277D1" w:rsidRPr="00567DAA" w:rsidRDefault="00EA5108" w:rsidP="00567DAA">
      <w:pPr>
        <w:tabs>
          <w:tab w:val="left" w:pos="1134"/>
        </w:tabs>
        <w:adjustRightInd w:val="0"/>
        <w:snapToGrid w:val="0"/>
        <w:spacing w:after="200" w:line="276" w:lineRule="auto"/>
        <w:ind w:left="517" w:hangingChars="235" w:hanging="517"/>
        <w:rPr>
          <w:rFonts w:ascii="Arial" w:hAnsi="Arial" w:cs="Arial"/>
          <w:i/>
          <w:sz w:val="22"/>
        </w:rPr>
      </w:pPr>
      <m:oMathPara>
        <m:oMath>
          <m:f>
            <m:fPr>
              <m:type m:val="lin"/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E</m:t>
              </m:r>
            </m:den>
          </m:f>
          <m:r>
            <w:rPr>
              <w:rFonts w:ascii="Cambria Math" w:hAnsi="Cambria Math" w:cs="Arial"/>
              <w:noProof/>
              <w:sz w:val="22"/>
            </w:rPr>
            <m:t>ratio=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Market price per share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Annual earnings per share</m:t>
              </m:r>
            </m:den>
          </m:f>
        </m:oMath>
      </m:oMathPara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Bank’s shares are currently $33.65 while ZZZ Bank’s shares are currently $32.055.</w:t>
      </w:r>
    </w:p>
    <w:p w:rsidR="00834C59" w:rsidRPr="00567DAA" w:rsidRDefault="00834C59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 has annual earnings of 207.5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ZZZ Bank has annual earnings of 223.1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9" w:hangingChars="235" w:hanging="519"/>
        <w:rPr>
          <w:rFonts w:ascii="Arial" w:hAnsi="Arial" w:cs="Arial"/>
          <w:b/>
          <w:sz w:val="22"/>
        </w:rPr>
      </w:pPr>
    </w:p>
    <w:p w:rsidR="001277D1" w:rsidRPr="00567DAA" w:rsidRDefault="001277D1" w:rsidP="00567DAA">
      <w:pPr>
        <w:numPr>
          <w:ilvl w:val="0"/>
          <w:numId w:val="20"/>
        </w:numPr>
        <w:tabs>
          <w:tab w:val="left" w:pos="567"/>
        </w:tabs>
        <w:adjustRightInd w:val="0"/>
        <w:snapToGrid w:val="0"/>
        <w:spacing w:after="60" w:line="276" w:lineRule="auto"/>
        <w:ind w:leftChars="-22" w:left="517" w:hangingChars="259" w:hanging="570"/>
        <w:rPr>
          <w:rFonts w:ascii="Arial" w:hAnsi="Arial" w:cs="Arial"/>
          <w:sz w:val="22"/>
          <w:lang w:eastAsia="en-AU"/>
        </w:rPr>
      </w:pPr>
      <w:r w:rsidRPr="00567DAA">
        <w:rPr>
          <w:rFonts w:ascii="Arial" w:hAnsi="Arial" w:cs="Arial"/>
          <w:sz w:val="22"/>
          <w:lang w:eastAsia="en-AU"/>
        </w:rPr>
        <w:t xml:space="preserve">Calculate the </w:t>
      </w:r>
      <w:r w:rsidRPr="00567DAA">
        <w:rPr>
          <w:rFonts w:ascii="Arial" w:hAnsi="Arial" w:cs="Arial"/>
          <w:i/>
          <w:sz w:val="22"/>
          <w:lang w:eastAsia="en-AU"/>
        </w:rPr>
        <w:t xml:space="preserve">P/E </w:t>
      </w:r>
      <w:r w:rsidRPr="00567DAA">
        <w:rPr>
          <w:rFonts w:ascii="Arial" w:hAnsi="Arial" w:cs="Arial"/>
          <w:sz w:val="22"/>
          <w:lang w:eastAsia="en-AU"/>
        </w:rPr>
        <w:t>ratio for each bank</w:t>
      </w: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EC5215">
      <w:pPr>
        <w:tabs>
          <w:tab w:val="left" w:pos="1134"/>
        </w:tabs>
        <w:adjustRightInd w:val="0"/>
        <w:snapToGrid w:val="0"/>
        <w:spacing w:after="60" w:line="276" w:lineRule="auto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1277D1" w:rsidRPr="00567DAA" w:rsidRDefault="00CE1358" w:rsidP="00567DAA">
      <w:pPr>
        <w:pStyle w:val="Default"/>
        <w:ind w:left="567" w:hanging="513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b)</w:t>
      </w:r>
      <w:r w:rsidRPr="00567DAA">
        <w:rPr>
          <w:rFonts w:ascii="Arial" w:hAnsi="Arial" w:cs="Arial"/>
          <w:sz w:val="22"/>
        </w:rPr>
        <w:tab/>
      </w:r>
      <w:r w:rsidR="001277D1" w:rsidRPr="00567DAA">
        <w:rPr>
          <w:rFonts w:ascii="Arial" w:hAnsi="Arial" w:cs="Arial"/>
          <w:sz w:val="22"/>
        </w:rPr>
        <w:t>Make a recommendation as to which bank John should buy more of, if the P/E ratio was the only indicator to be used. Justify your recommendation.</w:t>
      </w: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834C59" w:rsidRDefault="00834C59" w:rsidP="00CE1358">
      <w:pPr>
        <w:pStyle w:val="Default"/>
        <w:ind w:left="1080"/>
        <w:rPr>
          <w:rFonts w:ascii="Arial" w:hAnsi="Arial" w:cs="Arial"/>
        </w:rPr>
      </w:pPr>
    </w:p>
    <w:p w:rsidR="00AD33E2" w:rsidRDefault="00AD33E2" w:rsidP="00CE1358">
      <w:pPr>
        <w:pStyle w:val="Default"/>
        <w:ind w:left="1080"/>
        <w:rPr>
          <w:rFonts w:ascii="Arial" w:hAnsi="Arial" w:cs="Arial"/>
        </w:rPr>
      </w:pPr>
    </w:p>
    <w:p w:rsidR="00CE1358" w:rsidRPr="00EC5215" w:rsidRDefault="00CE1358" w:rsidP="00CE1358">
      <w:pPr>
        <w:pStyle w:val="Default"/>
        <w:ind w:left="1080"/>
        <w:rPr>
          <w:rFonts w:ascii="Arial" w:hAnsi="Arial" w:cs="Arial"/>
          <w:sz w:val="22"/>
        </w:rPr>
      </w:pPr>
    </w:p>
    <w:p w:rsidR="001277D1" w:rsidRPr="00EC5215" w:rsidRDefault="00567DAA" w:rsidP="00567DAA">
      <w:pPr>
        <w:pStyle w:val="Default"/>
        <w:ind w:left="567" w:hanging="425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 xml:space="preserve">c) </w:t>
      </w:r>
      <w:r w:rsidR="00AD33E2" w:rsidRPr="00EC5215">
        <w:rPr>
          <w:rFonts w:ascii="Arial" w:hAnsi="Arial" w:cs="Arial"/>
          <w:sz w:val="22"/>
        </w:rPr>
        <w:t>Dividends from both banks are paid twice a year and</w:t>
      </w:r>
      <w:r w:rsidRPr="00EC5215">
        <w:rPr>
          <w:rFonts w:ascii="Arial" w:hAnsi="Arial" w:cs="Arial"/>
          <w:sz w:val="22"/>
        </w:rPr>
        <w:t xml:space="preserve"> in the last year AAA Bank gave </w:t>
      </w:r>
      <w:r w:rsidR="00AD33E2" w:rsidRPr="00EC5215">
        <w:rPr>
          <w:rFonts w:ascii="Arial" w:hAnsi="Arial" w:cs="Arial"/>
          <w:sz w:val="22"/>
        </w:rPr>
        <w:t xml:space="preserve">dividends at 82c and 84c per share. What </w:t>
      </w:r>
      <w:r w:rsidR="001277D1" w:rsidRPr="00EC5215">
        <w:rPr>
          <w:rFonts w:ascii="Arial" w:hAnsi="Arial" w:cs="Arial"/>
          <w:sz w:val="22"/>
        </w:rPr>
        <w:t>percentage of its</w:t>
      </w:r>
      <w:r w:rsidR="00AD33E2" w:rsidRPr="00EC5215">
        <w:rPr>
          <w:rFonts w:ascii="Arial" w:hAnsi="Arial" w:cs="Arial"/>
          <w:sz w:val="22"/>
        </w:rPr>
        <w:t xml:space="preserve"> annual earnings does AAA Bank </w:t>
      </w:r>
      <w:r w:rsidR="001277D1" w:rsidRPr="00EC5215">
        <w:rPr>
          <w:rFonts w:ascii="Arial" w:hAnsi="Arial" w:cs="Arial"/>
          <w:sz w:val="22"/>
        </w:rPr>
        <w:t>distribute to shareholders?</w:t>
      </w:r>
    </w:p>
    <w:p w:rsidR="001277D1" w:rsidRPr="002620DD" w:rsidRDefault="001277D1" w:rsidP="001277D1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AD33E2" w:rsidRDefault="00AD33E2" w:rsidP="001277D1">
      <w:pPr>
        <w:pStyle w:val="Default"/>
        <w:rPr>
          <w:rFonts w:ascii="Arial" w:hAnsi="Arial" w:cs="Arial"/>
          <w:b/>
        </w:rPr>
      </w:pPr>
    </w:p>
    <w:p w:rsidR="00BD6796" w:rsidRDefault="00BD6796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EC5215" w:rsidRDefault="00BD6796" w:rsidP="00EC5215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9 </w:t>
      </w:r>
      <w:r w:rsidR="00EC5215">
        <w:rPr>
          <w:rFonts w:ascii="Arial" w:hAnsi="Arial" w:cs="Arial"/>
          <w:b/>
        </w:rPr>
        <w:tab/>
        <w:t>(6 marks: 3, 3)</w:t>
      </w: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Spec="center" w:tblpY="995"/>
        <w:tblOverlap w:val="never"/>
        <w:tblW w:w="0" w:type="auto"/>
        <w:tblLook w:val="04A0" w:firstRow="1" w:lastRow="0" w:firstColumn="1" w:lastColumn="0" w:noHBand="0" w:noVBand="1"/>
      </w:tblPr>
      <w:tblGrid>
        <w:gridCol w:w="3064"/>
        <w:gridCol w:w="2573"/>
      </w:tblGrid>
      <w:tr w:rsidR="00EC5215" w:rsidRPr="002620DD" w:rsidTr="00EC5215">
        <w:trPr>
          <w:trHeight w:val="422"/>
        </w:trPr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Status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Fortnightly </w:t>
            </w:r>
            <w:r w:rsidRPr="002620DD">
              <w:rPr>
                <w:rFonts w:ascii="Arial" w:hAnsi="Arial" w:cs="Arial"/>
              </w:rPr>
              <w:t>Payment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$226.80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$272.80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with children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$542.90</w:t>
            </w:r>
          </w:p>
        </w:tc>
      </w:tr>
    </w:tbl>
    <w:p w:rsidR="00EC5215" w:rsidRPr="00EC5215" w:rsidRDefault="00EC5215" w:rsidP="00EC5215">
      <w:pPr>
        <w:tabs>
          <w:tab w:val="left" w:pos="709"/>
          <w:tab w:val="left" w:pos="1134"/>
          <w:tab w:val="left" w:pos="7938"/>
        </w:tabs>
        <w:adjustRightInd w:val="0"/>
        <w:snapToGrid w:val="0"/>
        <w:spacing w:line="276" w:lineRule="auto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>Youth Allowance gives financial aid to people aged 16 to 24 studying full time, training, looking for work or sick. Payment rates are:</w:t>
      </w:r>
    </w:p>
    <w:p w:rsidR="00EC5215" w:rsidRPr="002620DD" w:rsidRDefault="00EC5215" w:rsidP="00EC5215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="564" w:hangingChars="235" w:hanging="564"/>
        <w:rPr>
          <w:rFonts w:ascii="Arial" w:hAnsi="Arial" w:cs="Arial"/>
        </w:rPr>
      </w:pPr>
      <w:r w:rsidRPr="002620DD">
        <w:rPr>
          <w:rFonts w:ascii="Arial" w:hAnsi="Arial" w:cs="Arial"/>
        </w:rPr>
        <w:tab/>
      </w: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rPr>
          <w:rFonts w:ascii="Arial" w:hAnsi="Arial" w:cs="Arial"/>
          <w:sz w:val="22"/>
        </w:rPr>
      </w:pPr>
    </w:p>
    <w:p w:rsidR="00EC5215" w:rsidRPr="00567DAA" w:rsidRDefault="00EC5215" w:rsidP="00EC5215">
      <w:pPr>
        <w:pStyle w:val="Default"/>
        <w:rPr>
          <w:rFonts w:ascii="Arial" w:hAnsi="Arial" w:cs="Arial"/>
        </w:rPr>
      </w:pPr>
      <w:r w:rsidRPr="00EC5215">
        <w:rPr>
          <w:rFonts w:ascii="Arial" w:hAnsi="Arial" w:cs="Arial"/>
          <w:sz w:val="22"/>
        </w:rPr>
        <w:t xml:space="preserve">Youth Allowance students can earn an </w:t>
      </w:r>
      <w:r w:rsidRPr="00EC5215">
        <w:rPr>
          <w:rFonts w:ascii="Arial" w:hAnsi="Arial" w:cs="Arial"/>
          <w:i/>
          <w:sz w:val="22"/>
        </w:rPr>
        <w:t>income</w:t>
      </w:r>
      <w:r w:rsidRPr="00EC5215">
        <w:rPr>
          <w:rFonts w:ascii="Arial" w:hAnsi="Arial" w:cs="Arial"/>
          <w:sz w:val="22"/>
        </w:rPr>
        <w:t xml:space="preserve"> but this reduces the fortnightly payment according to the following table:</w:t>
      </w:r>
      <w:r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085"/>
        <w:gridCol w:w="4678"/>
      </w:tblGrid>
      <w:tr w:rsidR="00EC5215" w:rsidRPr="002620DD" w:rsidTr="00EC5215">
        <w:tc>
          <w:tcPr>
            <w:tcW w:w="3085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Income / fortnight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Reduction in fortnightly payments</w:t>
            </w:r>
          </w:p>
        </w:tc>
      </w:tr>
      <w:tr w:rsidR="00B93F67" w:rsidRPr="002620DD" w:rsidTr="00EC5215">
        <w:tc>
          <w:tcPr>
            <w:tcW w:w="3085" w:type="dxa"/>
          </w:tcPr>
          <w:p w:rsidR="00B93F67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$414 and below</w:t>
            </w:r>
          </w:p>
        </w:tc>
        <w:tc>
          <w:tcPr>
            <w:tcW w:w="4678" w:type="dxa"/>
          </w:tcPr>
          <w:p w:rsidR="00B93F67" w:rsidRPr="00EC5215" w:rsidRDefault="00B93F67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Nil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$415 - $498</w:t>
            </w:r>
          </w:p>
        </w:tc>
        <w:tc>
          <w:tcPr>
            <w:tcW w:w="4678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 xml:space="preserve">50 c </w:t>
            </w:r>
            <w:r w:rsidR="00B93F67">
              <w:rPr>
                <w:rFonts w:ascii="Arial" w:hAnsi="Arial" w:cs="Arial"/>
                <w:sz w:val="22"/>
              </w:rPr>
              <w:t>for every dollar over $414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$49</w:t>
            </w:r>
            <w:r w:rsidR="00B93F67">
              <w:rPr>
                <w:rFonts w:ascii="Arial" w:hAnsi="Arial" w:cs="Arial"/>
                <w:sz w:val="22"/>
              </w:rPr>
              <w:t>9 and over</w:t>
            </w:r>
          </w:p>
        </w:tc>
        <w:tc>
          <w:tcPr>
            <w:tcW w:w="4678" w:type="dxa"/>
          </w:tcPr>
          <w:p w:rsidR="00EC5215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$42 plus </w:t>
            </w:r>
            <w:r w:rsidR="00EC5215" w:rsidRPr="00EC5215">
              <w:rPr>
                <w:rFonts w:ascii="Arial" w:hAnsi="Arial" w:cs="Arial"/>
                <w:sz w:val="22"/>
              </w:rPr>
              <w:t xml:space="preserve">60 c </w:t>
            </w:r>
            <w:r>
              <w:rPr>
                <w:rFonts w:ascii="Arial" w:hAnsi="Arial" w:cs="Arial"/>
                <w:sz w:val="22"/>
              </w:rPr>
              <w:t>for every dollar over $498</w:t>
            </w:r>
          </w:p>
        </w:tc>
      </w:tr>
    </w:tbl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is single, 17 years old and lives at home. He earns $10,000 p.a. on part-time jobs and is studying full time. Richard is 21 years old and does not live at home. He studies full-time and works part-time. His yearly income is $13,520. </w:t>
      </w:r>
    </w:p>
    <w:p w:rsidR="00EC5215" w:rsidRPr="002620DD" w:rsidRDefault="00EC5215" w:rsidP="00EC5215">
      <w:pPr>
        <w:rPr>
          <w:rFonts w:ascii="Arial" w:hAnsi="Arial" w:cs="Arial"/>
        </w:rPr>
      </w:pPr>
    </w:p>
    <w:p w:rsidR="00EC5215" w:rsidRP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>Gerry and Richard receive $226.80 and $</w:t>
      </w:r>
      <w:r w:rsidR="00B93F67">
        <w:rPr>
          <w:rFonts w:ascii="Arial" w:hAnsi="Arial" w:cs="Arial"/>
          <w:color w:val="000000"/>
          <w:sz w:val="22"/>
          <w:lang w:eastAsia="en-AU"/>
        </w:rPr>
        <w:t>359.20</w:t>
      </w:r>
      <w:r>
        <w:rPr>
          <w:rFonts w:ascii="Arial" w:hAnsi="Arial" w:cs="Arial"/>
          <w:color w:val="000000"/>
          <w:sz w:val="22"/>
          <w:lang w:eastAsia="en-AU"/>
        </w:rPr>
        <w:t xml:space="preserve"> per fortnight respectfully in youth allowance. Using the tables above, justify Gerry’s and Richard’s youth allowance payments. </w:t>
      </w:r>
    </w:p>
    <w:p w:rsidR="00EC5215" w:rsidRPr="002620DD" w:rsidRDefault="00EC5215" w:rsidP="00EC5215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EC5215" w:rsidRDefault="00EC5215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1277D1" w:rsidRDefault="00EC5215" w:rsidP="001277D1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1277D1" w:rsidRPr="002620DD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0</w:t>
      </w:r>
      <w:r w:rsidR="001277D1" w:rsidRPr="002620DD">
        <w:rPr>
          <w:rFonts w:ascii="Arial" w:hAnsi="Arial" w:cs="Arial"/>
        </w:rPr>
        <w:t xml:space="preserve"> </w:t>
      </w:r>
      <w:r w:rsidR="001277D1" w:rsidRPr="00834C59">
        <w:rPr>
          <w:rFonts w:ascii="Arial" w:hAnsi="Arial" w:cs="Arial"/>
          <w:b/>
        </w:rPr>
        <w:tab/>
        <w:t>(</w:t>
      </w:r>
      <w:r w:rsidR="006703C8">
        <w:rPr>
          <w:rFonts w:ascii="Arial" w:hAnsi="Arial" w:cs="Arial"/>
          <w:b/>
        </w:rPr>
        <w:t>5</w:t>
      </w:r>
      <w:r w:rsidR="001277D1" w:rsidRPr="00834C59">
        <w:rPr>
          <w:rFonts w:ascii="Arial" w:hAnsi="Arial" w:cs="Arial"/>
          <w:b/>
        </w:rPr>
        <w:t xml:space="preserve"> marks: 1, 1, </w:t>
      </w:r>
      <w:proofErr w:type="gramStart"/>
      <w:r w:rsidR="006703C8">
        <w:rPr>
          <w:rFonts w:ascii="Arial" w:hAnsi="Arial" w:cs="Arial"/>
          <w:b/>
        </w:rPr>
        <w:t>3</w:t>
      </w:r>
      <w:proofErr w:type="gramEnd"/>
      <w:r w:rsidR="001277D1" w:rsidRPr="00834C59">
        <w:rPr>
          <w:rFonts w:ascii="Arial" w:hAnsi="Arial" w:cs="Arial"/>
          <w:b/>
        </w:rPr>
        <w:t>)</w:t>
      </w:r>
    </w:p>
    <w:p w:rsidR="00834C59" w:rsidRPr="002620DD" w:rsidRDefault="00834C59" w:rsidP="001277D1">
      <w:pPr>
        <w:pStyle w:val="Default"/>
        <w:rPr>
          <w:rFonts w:ascii="Arial" w:hAnsi="Arial" w:cs="Arial"/>
        </w:rPr>
      </w:pPr>
    </w:p>
    <w:p w:rsidR="001277D1" w:rsidRPr="006703C8" w:rsidRDefault="006703C8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Two</w:t>
      </w:r>
      <w:r w:rsidR="001277D1" w:rsidRPr="006703C8">
        <w:rPr>
          <w:rFonts w:ascii="Arial" w:hAnsi="Arial" w:cs="Arial"/>
          <w:sz w:val="22"/>
          <w:lang w:eastAsia="ar-SA"/>
        </w:rPr>
        <w:t xml:space="preserve"> friends went on a trip overseas and br</w:t>
      </w:r>
      <w:r w:rsidR="0046662C" w:rsidRPr="006703C8">
        <w:rPr>
          <w:rFonts w:ascii="Arial" w:hAnsi="Arial" w:cs="Arial"/>
          <w:sz w:val="22"/>
          <w:lang w:eastAsia="ar-SA"/>
        </w:rPr>
        <w:t xml:space="preserve">ought back some unspent foreign </w:t>
      </w:r>
      <w:r w:rsidR="001277D1" w:rsidRPr="006703C8">
        <w:rPr>
          <w:rFonts w:ascii="Arial" w:hAnsi="Arial" w:cs="Arial"/>
          <w:sz w:val="22"/>
          <w:lang w:eastAsia="ar-SA"/>
        </w:rPr>
        <w:t>currency which they need to exchange back to Australian dollars (AUD).</w:t>
      </w:r>
    </w:p>
    <w:p w:rsidR="001277D1" w:rsidRPr="006703C8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They have made a table showing the amounts of each currency they each have.</w:t>
      </w:r>
    </w:p>
    <w:tbl>
      <w:tblPr>
        <w:tblStyle w:val="TableGrid1"/>
        <w:tblW w:w="0" w:type="auto"/>
        <w:tblInd w:w="1639" w:type="dxa"/>
        <w:tblLook w:val="04A0" w:firstRow="1" w:lastRow="0" w:firstColumn="1" w:lastColumn="0" w:noHBand="0" w:noVBand="1"/>
      </w:tblPr>
      <w:tblGrid>
        <w:gridCol w:w="1866"/>
        <w:gridCol w:w="2528"/>
        <w:gridCol w:w="1985"/>
      </w:tblGrid>
      <w:tr w:rsidR="001277D1" w:rsidRPr="002620DD" w:rsidTr="0046662C">
        <w:tc>
          <w:tcPr>
            <w:tcW w:w="1866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528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Bali (Indonesia)</w:t>
            </w:r>
          </w:p>
        </w:tc>
        <w:tc>
          <w:tcPr>
            <w:tcW w:w="1985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 xml:space="preserve">Singapore 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Kate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190 000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200 SGD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Guy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175 000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350 SGD</w:t>
            </w:r>
          </w:p>
        </w:tc>
      </w:tr>
    </w:tbl>
    <w:p w:rsidR="001277D1" w:rsidRPr="002620DD" w:rsidRDefault="001277D1" w:rsidP="002620DD">
      <w:pPr>
        <w:tabs>
          <w:tab w:val="left" w:pos="1134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 xml:space="preserve"> </w:t>
      </w:r>
    </w:p>
    <w:p w:rsidR="001277D1" w:rsidRPr="006703C8" w:rsidRDefault="001277D1" w:rsidP="00C55C54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 exchange rates when they convert their money are as follows: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 xml:space="preserve">10 000 IDR (Indonesian rupiah) </w:t>
      </w:r>
      <w:r w:rsidRPr="006703C8">
        <w:rPr>
          <w:rFonts w:ascii="Arial" w:hAnsi="Arial" w:cs="Arial"/>
          <w:sz w:val="22"/>
          <w:lang w:eastAsia="ar-SA"/>
        </w:rPr>
        <w:tab/>
        <w:t>= 0.9700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>1 SGD (Singapore dollars)</w:t>
      </w:r>
      <w:r w:rsidRPr="006703C8">
        <w:rPr>
          <w:rFonts w:ascii="Arial" w:hAnsi="Arial" w:cs="Arial"/>
          <w:sz w:val="22"/>
          <w:lang w:eastAsia="ar-SA"/>
        </w:rPr>
        <w:tab/>
        <w:t>= 0.8666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BD6796">
      <w:pPr>
        <w:pStyle w:val="ListParagraph"/>
        <w:numPr>
          <w:ilvl w:val="0"/>
          <w:numId w:val="21"/>
        </w:numPr>
        <w:tabs>
          <w:tab w:val="left" w:pos="7938"/>
        </w:tabs>
        <w:adjustRightInd w:val="0"/>
        <w:snapToGrid w:val="0"/>
        <w:spacing w:after="200" w:line="276" w:lineRule="auto"/>
        <w:ind w:left="426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How much in Australian dollars (to the nearest ten cents) will Kate get for her Indonesian rupiah (assuming she pays no commission fees)?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after="200"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b)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 xml:space="preserve">Justify why one Australian dollar is approximately 10 309 Indonesian Rupiah. 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c)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>Who is left with the most money when they return to Australia? Justify your answer</w:t>
      </w:r>
      <w:r w:rsidRPr="006703C8">
        <w:rPr>
          <w:rFonts w:ascii="Arial" w:hAnsi="Arial" w:cs="Arial"/>
          <w:sz w:val="22"/>
          <w:lang w:eastAsia="ar-SA"/>
        </w:rPr>
        <w:t>.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  <w:r w:rsidRPr="006703C8">
        <w:rPr>
          <w:rFonts w:ascii="Arial" w:hAnsi="Arial" w:cs="Arial"/>
          <w:sz w:val="22"/>
          <w:lang w:eastAsia="ar-SA"/>
        </w:rPr>
        <w:tab/>
      </w:r>
    </w:p>
    <w:p w:rsidR="00CD2599" w:rsidRDefault="00CD2599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EC5215" w:rsidRDefault="00EC5215" w:rsidP="00263ADF">
      <w:pPr>
        <w:pStyle w:val="Default"/>
        <w:rPr>
          <w:rFonts w:ascii="Arial" w:hAnsi="Arial" w:cs="Arial"/>
          <w:b/>
        </w:rPr>
      </w:pPr>
    </w:p>
    <w:p w:rsidR="00263ADF" w:rsidRDefault="00EC5215" w:rsidP="00263ADF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2D7101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1</w:t>
      </w:r>
      <w:r w:rsidR="00263ADF">
        <w:rPr>
          <w:rFonts w:ascii="Arial" w:hAnsi="Arial" w:cs="Arial"/>
          <w:b/>
        </w:rPr>
        <w:tab/>
      </w:r>
      <w:r w:rsidR="00C55C54">
        <w:rPr>
          <w:rFonts w:ascii="Arial" w:hAnsi="Arial" w:cs="Arial"/>
          <w:b/>
        </w:rPr>
        <w:t xml:space="preserve">    </w:t>
      </w:r>
      <w:r w:rsidR="00263ADF" w:rsidRPr="006703C8">
        <w:rPr>
          <w:rFonts w:ascii="Arial" w:hAnsi="Arial" w:cs="Arial"/>
          <w:b/>
          <w:bCs/>
          <w:szCs w:val="22"/>
        </w:rPr>
        <w:t>[</w:t>
      </w:r>
      <w:r w:rsidRPr="006703C8">
        <w:rPr>
          <w:rFonts w:ascii="Arial" w:hAnsi="Arial" w:cs="Arial"/>
          <w:b/>
          <w:bCs/>
          <w:szCs w:val="22"/>
        </w:rPr>
        <w:t xml:space="preserve">5 marks: </w:t>
      </w:r>
      <w:r w:rsidR="00263ADF" w:rsidRPr="006703C8">
        <w:rPr>
          <w:rFonts w:ascii="Arial" w:hAnsi="Arial" w:cs="Arial"/>
          <w:b/>
          <w:bCs/>
          <w:szCs w:val="22"/>
        </w:rPr>
        <w:t xml:space="preserve">1, 2, </w:t>
      </w:r>
      <w:proofErr w:type="gramStart"/>
      <w:r w:rsidR="00263ADF" w:rsidRPr="006703C8">
        <w:rPr>
          <w:rFonts w:ascii="Arial" w:hAnsi="Arial" w:cs="Arial"/>
          <w:b/>
          <w:bCs/>
          <w:szCs w:val="22"/>
        </w:rPr>
        <w:t>2</w:t>
      </w:r>
      <w:proofErr w:type="gramEnd"/>
      <w:r w:rsidR="00263ADF" w:rsidRPr="006703C8">
        <w:rPr>
          <w:rFonts w:ascii="Arial" w:hAnsi="Arial" w:cs="Arial"/>
          <w:b/>
          <w:bCs/>
          <w:szCs w:val="22"/>
        </w:rPr>
        <w:t>]</w:t>
      </w:r>
      <w:r w:rsidR="00263ADF" w:rsidRPr="006703C8">
        <w:rPr>
          <w:b/>
          <w:bCs/>
          <w:szCs w:val="22"/>
        </w:rPr>
        <w:t xml:space="preserve"> </w:t>
      </w:r>
    </w:p>
    <w:p w:rsidR="00263ADF" w:rsidRPr="00F42908" w:rsidRDefault="00263ADF" w:rsidP="00C55C54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Pr="00F42908">
        <w:rPr>
          <w:rFonts w:ascii="Arial" w:hAnsi="Arial" w:cs="Arial"/>
          <w:b/>
          <w:bCs/>
          <w:sz w:val="22"/>
        </w:rPr>
        <w:t xml:space="preserve">A </w:t>
      </w:r>
      <w:r w:rsidRPr="00F42908">
        <w:rPr>
          <w:rFonts w:ascii="Arial" w:hAnsi="Arial" w:cs="Arial"/>
          <w:sz w:val="22"/>
        </w:rPr>
        <w:t>below.</w:t>
      </w:r>
    </w:p>
    <w:p w:rsidR="00263ADF" w:rsidRPr="0091195D" w:rsidRDefault="00BD6796" w:rsidP="00263ADF">
      <w:pPr>
        <w:pStyle w:val="Defaul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136DFD9" wp14:editId="313638FC">
            <wp:simplePos x="0" y="0"/>
            <wp:positionH relativeFrom="column">
              <wp:posOffset>763270</wp:posOffset>
            </wp:positionH>
            <wp:positionV relativeFrom="paragraph">
              <wp:posOffset>6985</wp:posOffset>
            </wp:positionV>
            <wp:extent cx="3962400" cy="1170305"/>
            <wp:effectExtent l="0" t="0" r="0" b="0"/>
            <wp:wrapTight wrapText="bothSides">
              <wp:wrapPolygon edited="0">
                <wp:start x="0" y="0"/>
                <wp:lineTo x="0" y="21096"/>
                <wp:lineTo x="21496" y="21096"/>
                <wp:lineTo x="214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ADF" w:rsidRDefault="00263ADF" w:rsidP="00263ADF">
      <w:pPr>
        <w:pStyle w:val="Default"/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a) Swimming’s Cool receives the following orders: 4 of Model A, 2 of Model B</w:t>
      </w:r>
      <w:r w:rsidR="00BD6796" w:rsidRPr="00F42908">
        <w:rPr>
          <w:rFonts w:ascii="Arial" w:hAnsi="Arial" w:cs="Arial"/>
          <w:sz w:val="22"/>
        </w:rPr>
        <w:t xml:space="preserve"> </w:t>
      </w:r>
      <w:r w:rsidRPr="00F42908">
        <w:rPr>
          <w:rFonts w:ascii="Arial" w:hAnsi="Arial" w:cs="Arial"/>
          <w:sz w:val="22"/>
        </w:rPr>
        <w:t xml:space="preserve">and 1 of Model C. Create matrix </w:t>
      </w:r>
      <w:r w:rsidRPr="00F42908">
        <w:rPr>
          <w:rFonts w:ascii="Arial" w:hAnsi="Arial" w:cs="Arial"/>
          <w:b/>
          <w:bCs/>
          <w:sz w:val="22"/>
        </w:rPr>
        <w:t xml:space="preserve">B </w:t>
      </w:r>
      <w:r w:rsidRPr="00F42908">
        <w:rPr>
          <w:rFonts w:ascii="Arial" w:hAnsi="Arial" w:cs="Arial"/>
          <w:sz w:val="22"/>
        </w:rPr>
        <w:t>to represent this information.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 </w:t>
      </w: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b) Use matrix methods to calculate the total amount </w:t>
      </w:r>
      <w:r w:rsidR="00F42908">
        <w:rPr>
          <w:rFonts w:ascii="Arial" w:hAnsi="Arial" w:cs="Arial"/>
          <w:sz w:val="22"/>
        </w:rPr>
        <w:t xml:space="preserve">of each material needed to fill </w:t>
      </w:r>
      <w:r w:rsidRPr="00F42908">
        <w:rPr>
          <w:rFonts w:ascii="Arial" w:hAnsi="Arial" w:cs="Arial"/>
          <w:sz w:val="22"/>
        </w:rPr>
        <w:t>the order.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c) The costs for each of the materials are as follows: </w:t>
      </w:r>
    </w:p>
    <w:p w:rsidR="00263ADF" w:rsidRPr="0091195D" w:rsidRDefault="00263ADF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Fiberglass 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Concrete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Tiles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 xml:space="preserve">    Gravel </w:t>
      </w: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($300/Sheet)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($50/kg)\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 each)</w:t>
      </w:r>
      <w:r w:rsidRPr="00F42908">
        <w:rPr>
          <w:rFonts w:ascii="Arial" w:hAnsi="Arial" w:cs="Arial"/>
          <w:sz w:val="22"/>
        </w:rPr>
        <w:tab/>
        <w:t xml:space="preserve">    ($70/bag) </w:t>
      </w:r>
    </w:p>
    <w:p w:rsidR="00263ADF" w:rsidRDefault="00263ADF" w:rsidP="00263ADF">
      <w:pPr>
        <w:pStyle w:val="Default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Calculate, </w:t>
      </w:r>
      <w:r w:rsidRPr="00F42908">
        <w:rPr>
          <w:rFonts w:ascii="Arial" w:hAnsi="Arial" w:cs="Arial"/>
          <w:b/>
          <w:bCs/>
          <w:sz w:val="22"/>
        </w:rPr>
        <w:t>using matrix methods and showing full working</w:t>
      </w:r>
      <w:r w:rsidRPr="00F42908">
        <w:rPr>
          <w:rFonts w:ascii="Arial" w:hAnsi="Arial" w:cs="Arial"/>
          <w:sz w:val="22"/>
        </w:rPr>
        <w:t>, the total cost of the order.</w:t>
      </w: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BD6796" w:rsidRDefault="00BD6796" w:rsidP="00CD259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D7101" w:rsidRDefault="00F42908" w:rsidP="00CD25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868680</wp:posOffset>
                </wp:positionV>
                <wp:extent cx="278384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08" w:rsidRPr="00F42908" w:rsidRDefault="00F42908" w:rsidP="00F429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43.3pt;margin-top:68.4pt;width:219.2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" filled="f" stroked="f" strokeweight=".5pt">
                <v:textbox>
                  <w:txbxContent>
                    <w:p w:rsidR="00F42908" w:rsidRPr="00F42908" w:rsidRDefault="00F42908" w:rsidP="00F4290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101" w:rsidSect="00E45027"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85B"/>
    <w:multiLevelType w:val="hybridMultilevel"/>
    <w:tmpl w:val="209A1980"/>
    <w:lvl w:ilvl="0" w:tplc="88EC3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00627F"/>
    <w:multiLevelType w:val="hybridMultilevel"/>
    <w:tmpl w:val="9C82D552"/>
    <w:lvl w:ilvl="0" w:tplc="C1E609AE">
      <w:start w:val="1"/>
      <w:numFmt w:val="lowerLetter"/>
      <w:lvlText w:val="%1)"/>
      <w:lvlJc w:val="left"/>
      <w:pPr>
        <w:ind w:left="19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1"/>
  </w:num>
  <w:num w:numId="10">
    <w:abstractNumId w:val="17"/>
  </w:num>
  <w:num w:numId="11">
    <w:abstractNumId w:val="13"/>
  </w:num>
  <w:num w:numId="12">
    <w:abstractNumId w:val="20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  <w:num w:numId="19">
    <w:abstractNumId w:val="16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574D2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30AB5"/>
    <w:rsid w:val="0035308F"/>
    <w:rsid w:val="00401224"/>
    <w:rsid w:val="00403CDE"/>
    <w:rsid w:val="004603C8"/>
    <w:rsid w:val="0046662C"/>
    <w:rsid w:val="00494841"/>
    <w:rsid w:val="004D604A"/>
    <w:rsid w:val="004F2B9B"/>
    <w:rsid w:val="0052502B"/>
    <w:rsid w:val="00567DAA"/>
    <w:rsid w:val="0058734C"/>
    <w:rsid w:val="005B0521"/>
    <w:rsid w:val="005B2805"/>
    <w:rsid w:val="0060577D"/>
    <w:rsid w:val="0061676B"/>
    <w:rsid w:val="00652964"/>
    <w:rsid w:val="00662D10"/>
    <w:rsid w:val="006703C8"/>
    <w:rsid w:val="00670EB9"/>
    <w:rsid w:val="006A0322"/>
    <w:rsid w:val="006F2B4F"/>
    <w:rsid w:val="00751F50"/>
    <w:rsid w:val="00777760"/>
    <w:rsid w:val="00794AF2"/>
    <w:rsid w:val="007B11FD"/>
    <w:rsid w:val="007B4D19"/>
    <w:rsid w:val="007D51C2"/>
    <w:rsid w:val="007E2BDC"/>
    <w:rsid w:val="00805FFA"/>
    <w:rsid w:val="0081374E"/>
    <w:rsid w:val="00815EAC"/>
    <w:rsid w:val="00834C59"/>
    <w:rsid w:val="00854583"/>
    <w:rsid w:val="008647E7"/>
    <w:rsid w:val="00875F82"/>
    <w:rsid w:val="008B0E35"/>
    <w:rsid w:val="008C5081"/>
    <w:rsid w:val="008E309C"/>
    <w:rsid w:val="00910942"/>
    <w:rsid w:val="0091195D"/>
    <w:rsid w:val="00915964"/>
    <w:rsid w:val="009871CD"/>
    <w:rsid w:val="009A07F8"/>
    <w:rsid w:val="009A5F87"/>
    <w:rsid w:val="00A13D6F"/>
    <w:rsid w:val="00A142CC"/>
    <w:rsid w:val="00A20FA0"/>
    <w:rsid w:val="00A432CC"/>
    <w:rsid w:val="00AA30DA"/>
    <w:rsid w:val="00AB21B9"/>
    <w:rsid w:val="00AC15F9"/>
    <w:rsid w:val="00AD33E2"/>
    <w:rsid w:val="00B1188A"/>
    <w:rsid w:val="00B45BE8"/>
    <w:rsid w:val="00B82BE5"/>
    <w:rsid w:val="00B93F67"/>
    <w:rsid w:val="00B95E4D"/>
    <w:rsid w:val="00BB3112"/>
    <w:rsid w:val="00BB611D"/>
    <w:rsid w:val="00BB62E9"/>
    <w:rsid w:val="00BD1355"/>
    <w:rsid w:val="00BD3A12"/>
    <w:rsid w:val="00BD6796"/>
    <w:rsid w:val="00BE60B3"/>
    <w:rsid w:val="00C3101C"/>
    <w:rsid w:val="00C4054F"/>
    <w:rsid w:val="00C41177"/>
    <w:rsid w:val="00C55C54"/>
    <w:rsid w:val="00C57DCB"/>
    <w:rsid w:val="00C747C0"/>
    <w:rsid w:val="00C8392B"/>
    <w:rsid w:val="00CA237D"/>
    <w:rsid w:val="00CB11C1"/>
    <w:rsid w:val="00CD2599"/>
    <w:rsid w:val="00CE1358"/>
    <w:rsid w:val="00CF0327"/>
    <w:rsid w:val="00D01836"/>
    <w:rsid w:val="00D3799B"/>
    <w:rsid w:val="00D5371B"/>
    <w:rsid w:val="00D76153"/>
    <w:rsid w:val="00DB1A98"/>
    <w:rsid w:val="00DD38E0"/>
    <w:rsid w:val="00DF3097"/>
    <w:rsid w:val="00E0698A"/>
    <w:rsid w:val="00E45027"/>
    <w:rsid w:val="00E9453D"/>
    <w:rsid w:val="00EA5108"/>
    <w:rsid w:val="00EB61FB"/>
    <w:rsid w:val="00EC5215"/>
    <w:rsid w:val="00ED156C"/>
    <w:rsid w:val="00EE512D"/>
    <w:rsid w:val="00EF56D2"/>
    <w:rsid w:val="00F42908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3F6AADD8.dotm</Template>
  <TotalTime>54</TotalTime>
  <Pages>8</Pages>
  <Words>949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7</cp:revision>
  <cp:lastPrinted>2016-06-01T07:15:00Z</cp:lastPrinted>
  <dcterms:created xsi:type="dcterms:W3CDTF">2016-05-31T09:06:00Z</dcterms:created>
  <dcterms:modified xsi:type="dcterms:W3CDTF">2016-06-01T07:42:00Z</dcterms:modified>
</cp:coreProperties>
</file>