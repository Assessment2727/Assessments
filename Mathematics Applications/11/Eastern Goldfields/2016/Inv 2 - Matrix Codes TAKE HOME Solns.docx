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32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9"/>
        <w:gridCol w:w="7553"/>
      </w:tblGrid>
      <w:tr w:rsidR="00A8378D" w:rsidRPr="003A6BC1" w:rsidTr="00394382">
        <w:trPr>
          <w:trHeight w:val="2544"/>
        </w:trPr>
        <w:tc>
          <w:tcPr>
            <w:tcW w:w="3079" w:type="dxa"/>
            <w:shd w:val="clear" w:color="auto" w:fill="auto"/>
          </w:tcPr>
          <w:p w:rsidR="00A8378D" w:rsidRPr="003A6BC1" w:rsidRDefault="00C61310" w:rsidP="004F72C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Arial" w:hAnsi="Arial" w:cs="Arial"/>
                <w:noProof/>
                <w:lang w:eastAsia="en-AU"/>
              </w:rPr>
              <w:drawing>
                <wp:anchor distT="0" distB="0" distL="114300" distR="114300" simplePos="0" relativeHeight="251700224" behindDoc="1" locked="0" layoutInCell="1" allowOverlap="1" wp14:anchorId="40F79E26" wp14:editId="767AFF94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123825</wp:posOffset>
                  </wp:positionV>
                  <wp:extent cx="1238250" cy="1066800"/>
                  <wp:effectExtent l="0" t="0" r="0" b="0"/>
                  <wp:wrapTight wrapText="bothSides">
                    <wp:wrapPolygon edited="0">
                      <wp:start x="10634" y="0"/>
                      <wp:lineTo x="0" y="1543"/>
                      <wp:lineTo x="0" y="21214"/>
                      <wp:lineTo x="20935" y="21214"/>
                      <wp:lineTo x="21268" y="20829"/>
                      <wp:lineTo x="19938" y="20057"/>
                      <wp:lineTo x="17945" y="18514"/>
                      <wp:lineTo x="21268" y="14657"/>
                      <wp:lineTo x="21268" y="3857"/>
                      <wp:lineTo x="16948" y="386"/>
                      <wp:lineTo x="12628" y="0"/>
                      <wp:lineTo x="10634" y="0"/>
                    </wp:wrapPolygon>
                  </wp:wrapTight>
                  <wp:docPr id="26" name="Picture 26" descr="EGC_Bla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3" w:type="dxa"/>
            <w:shd w:val="clear" w:color="auto" w:fill="auto"/>
          </w:tcPr>
          <w:p w:rsidR="00A8378D" w:rsidRPr="003A6BC1" w:rsidRDefault="00C61310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>EASTERN GOLDFIELDS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COLLEGE</w:t>
            </w:r>
          </w:p>
          <w:p w:rsidR="00C00943" w:rsidRDefault="00C00943" w:rsidP="00C61310">
            <w:pPr>
              <w:jc w:val="center"/>
              <w:rPr>
                <w:rFonts w:ascii="Times New Roman" w:hAnsi="Times New Roman" w:cs="Arial"/>
                <w:sz w:val="32"/>
                <w:szCs w:val="32"/>
                <w:lang w:val="en-US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Year 11 </w:t>
            </w:r>
            <w:r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MATHEMATICS </w:t>
            </w:r>
            <w:r w:rsidR="00A8378D">
              <w:rPr>
                <w:rFonts w:ascii="Times New Roman" w:hAnsi="Times New Roman" w:cs="Arial"/>
                <w:sz w:val="32"/>
                <w:szCs w:val="32"/>
                <w:lang w:val="en-US"/>
              </w:rPr>
              <w:t>APPLICATIONS 2015</w:t>
            </w:r>
            <w:r w:rsidR="00A8378D"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  </w:t>
            </w:r>
          </w:p>
          <w:p w:rsidR="00A8378D" w:rsidRDefault="00A8378D" w:rsidP="00C61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3A6BC1">
              <w:rPr>
                <w:rFonts w:ascii="Times New Roman" w:hAnsi="Times New Roman" w:cs="Arial"/>
                <w:sz w:val="32"/>
                <w:szCs w:val="32"/>
                <w:lang w:val="en-US"/>
              </w:rPr>
              <w:t>Investigation</w:t>
            </w:r>
            <w:r w:rsidR="00C00943">
              <w:rPr>
                <w:rFonts w:ascii="Times New Roman" w:hAnsi="Times New Roman" w:cs="Arial"/>
                <w:sz w:val="32"/>
                <w:szCs w:val="32"/>
                <w:lang w:val="en-US"/>
              </w:rPr>
              <w:t xml:space="preserve"> 2</w:t>
            </w:r>
          </w:p>
          <w:p w:rsidR="00394382" w:rsidRDefault="00394382" w:rsidP="004F72C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394382" w:rsidRDefault="00394382" w:rsidP="004F72C4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A8378D" w:rsidRPr="00394382" w:rsidRDefault="00394382" w:rsidP="00394382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94382">
              <w:rPr>
                <w:rFonts w:ascii="Times New Roman" w:hAnsi="Times New Roman"/>
                <w:b/>
                <w:sz w:val="40"/>
                <w:szCs w:val="28"/>
              </w:rPr>
              <w:t>TAKE HOME - ANSWERS</w:t>
            </w:r>
          </w:p>
        </w:tc>
      </w:tr>
    </w:tbl>
    <w:p w:rsidR="00A8378D" w:rsidRDefault="00A8378D" w:rsidP="00A8378D">
      <w:pPr>
        <w:rPr>
          <w:rFonts w:ascii="Trebuchet MS" w:hAnsi="Trebuchet MS"/>
          <w:b/>
          <w:sz w:val="24"/>
          <w:szCs w:val="24"/>
          <w:lang w:val="en-US"/>
        </w:rPr>
      </w:pPr>
    </w:p>
    <w:p w:rsidR="00A8378D" w:rsidRPr="00184A7D" w:rsidRDefault="00A8378D" w:rsidP="00A8378D">
      <w:pPr>
        <w:rPr>
          <w:rFonts w:ascii="Trebuchet MS" w:hAnsi="Trebuchet MS"/>
          <w:b/>
          <w:sz w:val="24"/>
          <w:szCs w:val="24"/>
          <w:lang w:val="en-US"/>
        </w:rPr>
      </w:pPr>
      <w:r w:rsidRPr="00184A7D">
        <w:rPr>
          <w:rFonts w:ascii="Trebuchet MS" w:hAnsi="Trebuchet MS"/>
          <w:b/>
          <w:sz w:val="24"/>
          <w:szCs w:val="24"/>
          <w:lang w:val="en-US"/>
        </w:rPr>
        <w:t>Part A – 5 marks</w:t>
      </w:r>
    </w:p>
    <w:p w:rsidR="00A8378D" w:rsidRDefault="00A8378D" w:rsidP="00A8378D">
      <w:pPr>
        <w:rPr>
          <w:rFonts w:ascii="Trebuchet MS" w:hAnsi="Trebuchet MS"/>
          <w:sz w:val="24"/>
          <w:szCs w:val="24"/>
          <w:u w:val="single"/>
          <w:lang w:val="en-US"/>
        </w:rPr>
      </w:pPr>
      <w:r w:rsidRPr="007156AC">
        <w:rPr>
          <w:rFonts w:ascii="Trebuchet MS" w:hAnsi="Trebuchet MS"/>
          <w:sz w:val="24"/>
          <w:szCs w:val="24"/>
          <w:u w:val="single"/>
          <w:lang w:val="en-US"/>
        </w:rPr>
        <w:t xml:space="preserve">Write your answers to part A here:   </w:t>
      </w:r>
    </w:p>
    <w:p w:rsidR="00A8378D" w:rsidRPr="007156AC" w:rsidRDefault="00A8378D" w:rsidP="00A8378D">
      <w:pPr>
        <w:rPr>
          <w:rFonts w:ascii="Trebuchet MS" w:hAnsi="Trebuchet MS"/>
          <w:sz w:val="24"/>
          <w:szCs w:val="24"/>
          <w:u w:val="single"/>
          <w:lang w:val="en-US"/>
        </w:rPr>
      </w:pPr>
      <w:r w:rsidRPr="007156AC">
        <w:rPr>
          <w:rFonts w:ascii="Trebuchet MS" w:hAnsi="Trebuchet MS"/>
          <w:noProof/>
          <w:sz w:val="24"/>
          <w:szCs w:val="24"/>
          <w:lang w:eastAsia="en-AU"/>
        </w:rPr>
        <w:drawing>
          <wp:anchor distT="0" distB="0" distL="114300" distR="114300" simplePos="0" relativeHeight="251691008" behindDoc="0" locked="0" layoutInCell="1" allowOverlap="1" wp14:anchorId="558B8326" wp14:editId="643320FE">
            <wp:simplePos x="0" y="0"/>
            <wp:positionH relativeFrom="column">
              <wp:posOffset>5478780</wp:posOffset>
            </wp:positionH>
            <wp:positionV relativeFrom="paragraph">
              <wp:posOffset>133985</wp:posOffset>
            </wp:positionV>
            <wp:extent cx="1238250" cy="1609725"/>
            <wp:effectExtent l="0" t="0" r="0" b="9525"/>
            <wp:wrapSquare wrapText="bothSides"/>
            <wp:docPr id="70" name="Picture 74" descr="http://dclips.fundraw.com/pngmax/Gerald_G_SPY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dclips.fundraw.com/pngmax/Gerald_G_SPY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Pr="00043A15" w:rsidRDefault="00A8378D" w:rsidP="00A8378D">
      <w:pPr>
        <w:rPr>
          <w:rFonts w:ascii="Trebuchet MS" w:hAnsi="Trebuchet MS"/>
          <w:sz w:val="36"/>
          <w:szCs w:val="36"/>
          <w:lang w:val="en-US"/>
        </w:rPr>
      </w:pPr>
      <w:r w:rsidRPr="007156AC">
        <w:rPr>
          <w:rFonts w:ascii="Trebuchet MS" w:hAnsi="Trebuchet MS"/>
          <w:sz w:val="24"/>
          <w:szCs w:val="24"/>
          <w:lang w:val="en-US"/>
        </w:rPr>
        <w:t>1.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122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63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95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54</m:t>
                  </m:r>
                </m:e>
              </m:mr>
            </m:m>
          </m:e>
        </m:d>
      </m:oMath>
      <w:r w:rsidRPr="00BC433E">
        <w:rPr>
          <w:rFonts w:ascii="Trebuchet MS" w:hAnsi="Trebuchet MS"/>
          <w:sz w:val="40"/>
          <w:szCs w:val="36"/>
          <w:lang w:val="en-US"/>
        </w:rPr>
        <w:t xml:space="preserve">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85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59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65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51</m:t>
                  </m:r>
                </m:e>
              </m:mr>
            </m:m>
          </m:e>
        </m:d>
      </m:oMath>
      <w:r w:rsidRPr="00BC433E">
        <w:rPr>
          <w:rFonts w:ascii="Trebuchet MS" w:hAnsi="Trebuchet MS"/>
          <w:sz w:val="40"/>
          <w:szCs w:val="36"/>
          <w:lang w:val="en-US"/>
        </w:rPr>
        <w:t xml:space="preserve">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40"/>
                <w:szCs w:val="36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40"/>
                    <w:szCs w:val="36"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78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103</m:t>
                  </m:r>
                </m:e>
              </m:mr>
              <m:mr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59</m:t>
                  </m:r>
                </m:e>
                <m:e>
                  <m:r>
                    <w:rPr>
                      <w:rFonts w:ascii="Cambria Math" w:hAnsi="Cambria Math"/>
                      <w:sz w:val="40"/>
                      <w:szCs w:val="36"/>
                      <w:lang w:val="en-US"/>
                    </w:rPr>
                    <m:t>82</m:t>
                  </m:r>
                </m:e>
              </m:mr>
            </m:m>
          </m:e>
        </m:d>
      </m:oMath>
    </w:p>
    <w:p w:rsidR="00A8378D" w:rsidRPr="00043A15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Default="00A8378D" w:rsidP="00A8378D">
      <w:pPr>
        <w:rPr>
          <w:rFonts w:ascii="Trebuchet MS" w:hAnsi="Trebuchet MS"/>
          <w:sz w:val="24"/>
          <w:szCs w:val="24"/>
          <w:lang w:val="en-US"/>
        </w:rPr>
      </w:pPr>
      <w:r w:rsidRPr="007156AC">
        <w:rPr>
          <w:rFonts w:ascii="Trebuchet MS" w:hAnsi="Trebuchet MS"/>
          <w:sz w:val="24"/>
          <w:szCs w:val="24"/>
          <w:lang w:val="en-US"/>
        </w:rPr>
        <w:t>2.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57"/>
        <w:gridCol w:w="629"/>
        <w:gridCol w:w="629"/>
        <w:gridCol w:w="629"/>
        <w:gridCol w:w="629"/>
        <w:gridCol w:w="629"/>
        <w:gridCol w:w="629"/>
        <w:gridCol w:w="629"/>
        <w:gridCol w:w="629"/>
        <w:gridCol w:w="657"/>
        <w:gridCol w:w="629"/>
        <w:gridCol w:w="629"/>
      </w:tblGrid>
      <w:tr w:rsidR="00A8378D" w:rsidRPr="00BC433E" w:rsidTr="00394382">
        <w:trPr>
          <w:trHeight w:val="564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122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63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65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78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103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82</w:t>
            </w:r>
          </w:p>
        </w:tc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3.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571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</w:t>
            </w:r>
          </w:p>
        </w:tc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4.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549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I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D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K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X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X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V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A</w:t>
            </w:r>
          </w:p>
        </w:tc>
      </w:tr>
    </w:tbl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 </w:t>
      </w: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</w:p>
    <w:p w:rsidR="00A8378D" w:rsidRPr="00BC433E" w:rsidRDefault="00A8378D" w:rsidP="00A8378D">
      <w:pPr>
        <w:rPr>
          <w:rFonts w:ascii="Trebuchet MS" w:hAnsi="Trebuchet MS"/>
          <w:sz w:val="28"/>
          <w:szCs w:val="24"/>
          <w:lang w:val="en-US"/>
        </w:rPr>
      </w:pPr>
      <w:r w:rsidRPr="00BC433E">
        <w:rPr>
          <w:rFonts w:ascii="Trebuchet MS" w:hAnsi="Trebuchet MS"/>
          <w:sz w:val="28"/>
          <w:szCs w:val="24"/>
          <w:lang w:val="en-US"/>
        </w:rPr>
        <w:t xml:space="preserve">5.   </w:t>
      </w:r>
    </w:p>
    <w:tbl>
      <w:tblPr>
        <w:tblStyle w:val="TableGrid"/>
        <w:tblW w:w="0" w:type="auto"/>
        <w:tblInd w:w="534" w:type="dxa"/>
        <w:tblLook w:val="04A0" w:firstRow="1" w:lastRow="0" w:firstColumn="1" w:lastColumn="0" w:noHBand="0" w:noVBand="1"/>
      </w:tblPr>
      <w:tblGrid>
        <w:gridCol w:w="628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  <w:gridCol w:w="629"/>
      </w:tblGrid>
      <w:tr w:rsidR="00A8378D" w:rsidRPr="00BC433E" w:rsidTr="00394382">
        <w:trPr>
          <w:trHeight w:val="441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0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-18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32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-52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-62</w:t>
            </w:r>
          </w:p>
        </w:tc>
      </w:tr>
      <w:tr w:rsidR="00A8378D" w:rsidRPr="00BC433E" w:rsidTr="00394382">
        <w:trPr>
          <w:trHeight w:val="405"/>
        </w:trPr>
        <w:tc>
          <w:tcPr>
            <w:tcW w:w="628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14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20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8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5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27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21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2</w:t>
            </w:r>
          </w:p>
        </w:tc>
        <w:tc>
          <w:tcPr>
            <w:tcW w:w="629" w:type="dxa"/>
            <w:vAlign w:val="center"/>
          </w:tcPr>
          <w:p w:rsidR="00A8378D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19</w:t>
            </w:r>
          </w:p>
        </w:tc>
      </w:tr>
      <w:tr w:rsidR="00394382" w:rsidRPr="00BC433E" w:rsidTr="00394382">
        <w:trPr>
          <w:trHeight w:val="405"/>
        </w:trPr>
        <w:tc>
          <w:tcPr>
            <w:tcW w:w="628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I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N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T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H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E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-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S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U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B</w:t>
            </w:r>
          </w:p>
        </w:tc>
        <w:tc>
          <w:tcPr>
            <w:tcW w:w="629" w:type="dxa"/>
            <w:vAlign w:val="center"/>
          </w:tcPr>
          <w:p w:rsidR="00394382" w:rsidRPr="00BC433E" w:rsidRDefault="00394382" w:rsidP="00394382">
            <w:pPr>
              <w:jc w:val="center"/>
              <w:rPr>
                <w:rFonts w:ascii="Trebuchet MS" w:hAnsi="Trebuchet MS"/>
                <w:sz w:val="28"/>
                <w:szCs w:val="24"/>
              </w:rPr>
            </w:pPr>
            <w:r w:rsidRPr="00BC433E">
              <w:rPr>
                <w:rFonts w:ascii="Trebuchet MS" w:hAnsi="Trebuchet MS"/>
                <w:sz w:val="28"/>
                <w:szCs w:val="24"/>
              </w:rPr>
              <w:t>S</w:t>
            </w:r>
          </w:p>
        </w:tc>
      </w:tr>
    </w:tbl>
    <w:p w:rsidR="00A8378D" w:rsidRPr="007156AC" w:rsidRDefault="00A8378D" w:rsidP="00A8378D">
      <w:pPr>
        <w:rPr>
          <w:rFonts w:ascii="Trebuchet MS" w:hAnsi="Trebuchet MS"/>
          <w:sz w:val="24"/>
          <w:szCs w:val="24"/>
          <w:lang w:val="en-US"/>
        </w:rPr>
      </w:pPr>
    </w:p>
    <w:p w:rsidR="00A8378D" w:rsidRPr="007156AC" w:rsidRDefault="00A8378D" w:rsidP="00A8378D">
      <w:pPr>
        <w:rPr>
          <w:rFonts w:ascii="Trebuchet MS" w:hAnsi="Trebuchet MS"/>
          <w:position w:val="-30"/>
          <w:sz w:val="24"/>
          <w:szCs w:val="24"/>
        </w:rPr>
      </w:pPr>
    </w:p>
    <w:p w:rsidR="00A8378D" w:rsidRDefault="00A8378D" w:rsidP="00A8378D">
      <w:pPr>
        <w:rPr>
          <w:rFonts w:ascii="Trebuchet MS" w:hAnsi="Trebuchet MS"/>
          <w:b/>
          <w:position w:val="-30"/>
          <w:sz w:val="24"/>
          <w:szCs w:val="24"/>
        </w:rPr>
      </w:pPr>
    </w:p>
    <w:p w:rsidR="00A8378D" w:rsidRDefault="00A8378D" w:rsidP="00A8378D">
      <w:pPr>
        <w:rPr>
          <w:rFonts w:ascii="Trebuchet MS" w:hAnsi="Trebuchet MS"/>
          <w:b/>
          <w:position w:val="-30"/>
          <w:sz w:val="24"/>
          <w:szCs w:val="24"/>
        </w:rPr>
      </w:pPr>
      <w:bookmarkStart w:id="0" w:name="_GoBack"/>
      <w:bookmarkEnd w:id="0"/>
    </w:p>
    <w:sectPr w:rsidR="00A8378D" w:rsidSect="004F72C4">
      <w:pgSz w:w="12240" w:h="15840"/>
      <w:pgMar w:top="851" w:right="720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378D"/>
    <w:rsid w:val="00010680"/>
    <w:rsid w:val="00160E7B"/>
    <w:rsid w:val="001B3031"/>
    <w:rsid w:val="001F5364"/>
    <w:rsid w:val="001F6B9C"/>
    <w:rsid w:val="00237C65"/>
    <w:rsid w:val="00244CC8"/>
    <w:rsid w:val="002A339A"/>
    <w:rsid w:val="00392D99"/>
    <w:rsid w:val="00394382"/>
    <w:rsid w:val="00466A2D"/>
    <w:rsid w:val="00497FD4"/>
    <w:rsid w:val="004F72C4"/>
    <w:rsid w:val="005E37F6"/>
    <w:rsid w:val="00652F44"/>
    <w:rsid w:val="007138C6"/>
    <w:rsid w:val="007440A1"/>
    <w:rsid w:val="00762A0B"/>
    <w:rsid w:val="007B04D9"/>
    <w:rsid w:val="007D0F15"/>
    <w:rsid w:val="007E4A8C"/>
    <w:rsid w:val="007F74BE"/>
    <w:rsid w:val="0083634E"/>
    <w:rsid w:val="008E66AE"/>
    <w:rsid w:val="0093107B"/>
    <w:rsid w:val="0093654D"/>
    <w:rsid w:val="00A22B32"/>
    <w:rsid w:val="00A8378D"/>
    <w:rsid w:val="00A87A90"/>
    <w:rsid w:val="00AF677D"/>
    <w:rsid w:val="00B3053B"/>
    <w:rsid w:val="00B606F8"/>
    <w:rsid w:val="00BA3054"/>
    <w:rsid w:val="00BC433E"/>
    <w:rsid w:val="00BE5344"/>
    <w:rsid w:val="00C00943"/>
    <w:rsid w:val="00C61310"/>
    <w:rsid w:val="00EF1EF3"/>
    <w:rsid w:val="00F50D2A"/>
    <w:rsid w:val="00F7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8378D"/>
    <w:rPr>
      <w:rFonts w:ascii="Calibri" w:eastAsia="Calibri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7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78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837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EE6C43-8485-467C-8E2D-58AA9C59DA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305F9B0F.dotm</Template>
  <TotalTime>96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hanlie</dc:creator>
  <cp:lastModifiedBy>Romano Trudi</cp:lastModifiedBy>
  <cp:revision>7</cp:revision>
  <cp:lastPrinted>2015-04-22T06:30:00Z</cp:lastPrinted>
  <dcterms:created xsi:type="dcterms:W3CDTF">2015-04-02T04:28:00Z</dcterms:created>
  <dcterms:modified xsi:type="dcterms:W3CDTF">2017-03-29T23:59:00Z</dcterms:modified>
</cp:coreProperties>
</file>