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BB3112">
              <w:t>6</w:t>
            </w:r>
          </w:p>
          <w:p w:rsidR="00BD1355" w:rsidRPr="003D43B7" w:rsidRDefault="00BD1355" w:rsidP="00AC15F9">
            <w:pPr>
              <w:pStyle w:val="TestStyle1"/>
            </w:pPr>
            <w:r w:rsidRPr="00EF6547">
              <w:t xml:space="preserve">Test </w:t>
            </w:r>
            <w:r w:rsidR="00AC15F9">
              <w:t>3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CF032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F0327">
              <w:rPr>
                <w:b/>
              </w:rPr>
              <w:t>40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>lowed: 40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747C0" w:rsidRDefault="00C55C54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747C0" w:rsidRPr="006A032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 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(7 marks: 1, </w:t>
      </w:r>
      <w:r w:rsidR="00BB3112">
        <w:rPr>
          <w:rFonts w:asciiTheme="minorHAnsi" w:hAnsiTheme="minorHAnsi" w:cstheme="minorHAnsi"/>
          <w:b/>
          <w:lang w:eastAsia="ar-SA"/>
        </w:rPr>
        <w:t>1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, </w:t>
      </w:r>
      <w:r w:rsidR="00BB3112">
        <w:rPr>
          <w:rFonts w:asciiTheme="minorHAnsi" w:hAnsiTheme="minorHAnsi" w:cstheme="minorHAnsi"/>
          <w:b/>
          <w:lang w:eastAsia="ar-SA"/>
        </w:rPr>
        <w:t>2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, 1, 1, </w:t>
      </w:r>
      <w:proofErr w:type="gramStart"/>
      <w:r w:rsidR="00C747C0" w:rsidRPr="00D17A7E">
        <w:rPr>
          <w:rFonts w:asciiTheme="minorHAnsi" w:hAnsiTheme="minorHAnsi" w:cstheme="minorHAnsi"/>
          <w:b/>
          <w:lang w:eastAsia="ar-SA"/>
        </w:rPr>
        <w:t>1</w:t>
      </w:r>
      <w:proofErr w:type="gramEnd"/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C747C0" w:rsidRDefault="00C747C0" w:rsidP="00C55C54">
      <w:pPr>
        <w:tabs>
          <w:tab w:val="left" w:pos="7938"/>
        </w:tabs>
        <w:ind w:left="-284"/>
        <w:rPr>
          <w:b/>
          <w:lang w:eastAsia="ar-SA"/>
        </w:rPr>
      </w:pPr>
    </w:p>
    <w:p w:rsidR="00C747C0" w:rsidRDefault="00C55C54" w:rsidP="00C55C54">
      <w:pPr>
        <w:tabs>
          <w:tab w:val="left" w:pos="7371"/>
        </w:tabs>
        <w:ind w:left="-284"/>
        <w:rPr>
          <w:rFonts w:cs="Arial"/>
          <w:b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 xml:space="preserve">    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51.3pt" o:ole="">
            <v:imagedata r:id="rId7" o:title=""/>
          </v:shape>
          <o:OLEObject Type="Embed" ProgID="Equation.DSMT4" ShapeID="_x0000_i1025" DrawAspect="Content" ObjectID="_1526218788" r:id="rId8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455" w:dyaOrig="675">
          <v:shape id="_x0000_i1026" type="#_x0000_t75" style="width:1in;height:33.9pt" o:ole="">
            <v:imagedata r:id="rId9" o:title=""/>
          </v:shape>
          <o:OLEObject Type="Embed" ProgID="Equation.DSMT4" ShapeID="_x0000_i1026" DrawAspect="Content" ObjectID="_1526218789" r:id="rId10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900" w:dyaOrig="1020">
          <v:shape id="_x0000_i1027" type="#_x0000_t75" style="width:44.7pt;height:51.3pt" o:ole="">
            <v:imagedata r:id="rId11" o:title=""/>
          </v:shape>
          <o:OLEObject Type="Embed" ProgID="Equation.DSMT4" ShapeID="_x0000_i1027" DrawAspect="Content" ObjectID="_1526218790" r:id="rId12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12"/>
          <w:sz w:val="22"/>
          <w:szCs w:val="22"/>
        </w:rPr>
        <w:object w:dxaOrig="1485" w:dyaOrig="360">
          <v:shape id="_x0000_i1028" type="#_x0000_t75" style="width:73.9pt;height:17.9pt" o:ole="">
            <v:imagedata r:id="rId13" o:title=""/>
          </v:shape>
          <o:OLEObject Type="Embed" ProgID="Equation.DSMT4" ShapeID="_x0000_i1028" DrawAspect="Content" ObjectID="_1526218791" r:id="rId14"/>
        </w:object>
      </w:r>
      <w:r w:rsidR="00C747C0">
        <w:rPr>
          <w:rFonts w:cs="Arial"/>
          <w:b/>
        </w:rPr>
        <w:t xml:space="preserve">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 id="_x0000_i1029" type="#_x0000_t75" style="width:59.75pt;height:51.3pt" o:ole="">
            <v:imagedata r:id="rId15" o:title=""/>
          </v:shape>
          <o:OLEObject Type="Embed" ProgID="Equation.DSMT4" ShapeID="_x0000_i1029" DrawAspect="Content" ObjectID="_1526218792" r:id="rId16"/>
        </w:object>
      </w:r>
      <w:r w:rsidR="00C747C0">
        <w:rPr>
          <w:rFonts w:cs="Arial"/>
          <w:b/>
        </w:rPr>
        <w:t xml:space="preserve">    </w:t>
      </w:r>
      <w:r>
        <w:rPr>
          <w:rFonts w:cs="Arial"/>
          <w:b/>
        </w:rPr>
        <w:t xml:space="preserve">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tab/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095" w:dyaOrig="675">
          <v:shape id="_x0000_i1030" type="#_x0000_t75" style="width:54.1pt;height:33.9pt" o:ole="">
            <v:imagedata r:id="rId17" o:title=""/>
          </v:shape>
          <o:OLEObject Type="Embed" ProgID="Equation.DSMT4" ShapeID="_x0000_i1030" DrawAspect="Content" ObjectID="_1526218793" r:id="rId18"/>
        </w:object>
      </w:r>
      <w:r w:rsidR="00C747C0">
        <w:rPr>
          <w:rFonts w:cs="Arial"/>
          <w:b/>
        </w:rPr>
        <w:t xml:space="preserve"> 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cs="Arial"/>
          <w:b/>
        </w:rPr>
      </w:pPr>
    </w:p>
    <w:p w:rsidR="00C747C0" w:rsidRPr="00C55C54" w:rsidRDefault="00C747C0" w:rsidP="00C55C54">
      <w:pPr>
        <w:tabs>
          <w:tab w:val="left" w:pos="7371"/>
        </w:tabs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Using the matrices given above, calculate the followi</w:t>
      </w:r>
      <w:r w:rsidR="00C55C54" w:rsidRPr="00C55C54">
        <w:rPr>
          <w:rFonts w:ascii="Arial" w:hAnsi="Arial" w:cs="Arial"/>
          <w:sz w:val="22"/>
        </w:rPr>
        <w:t xml:space="preserve">ng.  Where the operation is not </w:t>
      </w:r>
      <w:r w:rsidRPr="00C55C54">
        <w:rPr>
          <w:rFonts w:ascii="Arial" w:hAnsi="Arial" w:cs="Arial"/>
          <w:sz w:val="22"/>
        </w:rPr>
        <w:t>possible,   provide an explanation.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a)  E + A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b)  DC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c)  A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d)  3B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e)  FB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f)  F</w:t>
            </w:r>
            <w:r>
              <w:rPr>
                <w:rFonts w:cstheme="minorHAnsi"/>
                <w:vertAlign w:val="superscript"/>
              </w:rPr>
              <w:t>3</w:t>
            </w:r>
          </w:p>
        </w:tc>
      </w:tr>
    </w:tbl>
    <w:p w:rsidR="006F2B4F" w:rsidRDefault="006F2B4F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55C54" w:rsidRDefault="00C55C54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55C54" w:rsidRDefault="00C55C54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747C0" w:rsidRDefault="00C55C54" w:rsidP="00C747C0">
      <w:pPr>
        <w:spacing w:line="360" w:lineRule="auto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Question </w:t>
      </w:r>
      <w:r w:rsidR="00C747C0" w:rsidRPr="006A0322">
        <w:rPr>
          <w:rFonts w:asciiTheme="minorHAnsi" w:hAnsiTheme="minorHAnsi" w:cstheme="minorHAnsi"/>
          <w:b/>
        </w:rPr>
        <w:t>2</w:t>
      </w:r>
      <w:r w:rsidR="00C747C0">
        <w:rPr>
          <w:rFonts w:asciiTheme="minorHAnsi" w:hAnsiTheme="minorHAnsi" w:cstheme="minorHAnsi"/>
        </w:rPr>
        <w:tab/>
      </w:r>
      <w:r w:rsidR="00C747C0" w:rsidRPr="00EE58C9">
        <w:rPr>
          <w:rFonts w:asciiTheme="minorHAnsi" w:hAnsiTheme="minorHAnsi" w:cstheme="minorHAnsi"/>
          <w:b/>
        </w:rPr>
        <w:t>(1 mark)</w:t>
      </w:r>
    </w:p>
    <w:p w:rsidR="00C747C0" w:rsidRPr="00C55C54" w:rsidRDefault="00C747C0" w:rsidP="00C55C54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Determine the price to earnings ratio for a share with a price of $6.00 and dividends in the last twelve months totalling 75 cents per share.</w:t>
      </w:r>
    </w:p>
    <w:p w:rsidR="00C747C0" w:rsidRPr="006A0322" w:rsidRDefault="00C747C0" w:rsidP="00C747C0">
      <w:pPr>
        <w:rPr>
          <w:rFonts w:ascii="Arial" w:hAnsi="Arial" w:cs="Arial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C747C0" w:rsidRDefault="00C747C0" w:rsidP="00C747C0">
      <w:pPr>
        <w:rPr>
          <w:rFonts w:asciiTheme="minorHAnsi" w:hAnsiTheme="minorHAnsi" w:cstheme="minorHAnsi"/>
        </w:rPr>
      </w:pPr>
    </w:p>
    <w:p w:rsidR="00AC15F9" w:rsidRPr="00C55C54" w:rsidRDefault="00C55C54" w:rsidP="00AC15F9">
      <w:pPr>
        <w:pStyle w:val="Default"/>
        <w:rPr>
          <w:b/>
          <w:bCs/>
          <w:szCs w:val="22"/>
        </w:rPr>
      </w:pPr>
      <w:r w:rsidRPr="00C55C54">
        <w:rPr>
          <w:rFonts w:ascii="Arial" w:hAnsi="Arial" w:cs="Arial"/>
          <w:b/>
          <w:bCs/>
          <w:szCs w:val="22"/>
        </w:rPr>
        <w:t xml:space="preserve">Question </w:t>
      </w:r>
      <w:r w:rsidR="00AC15F9" w:rsidRPr="00C55C54">
        <w:rPr>
          <w:rFonts w:ascii="Arial" w:hAnsi="Arial" w:cs="Arial"/>
          <w:b/>
          <w:bCs/>
          <w:szCs w:val="22"/>
        </w:rPr>
        <w:t>3</w:t>
      </w:r>
      <w:r w:rsidR="00AC15F9" w:rsidRPr="00C55C54">
        <w:rPr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 xml:space="preserve">(4 marks: 2, </w:t>
      </w:r>
      <w:r w:rsidR="00AC15F9" w:rsidRPr="00C55C54">
        <w:rPr>
          <w:rFonts w:ascii="Arial" w:hAnsi="Arial" w:cs="Arial"/>
          <w:b/>
          <w:bCs/>
          <w:szCs w:val="22"/>
        </w:rPr>
        <w:t>2)</w:t>
      </w:r>
    </w:p>
    <w:p w:rsidR="00AC15F9" w:rsidRDefault="00AC15F9" w:rsidP="00AC15F9">
      <w:pPr>
        <w:pStyle w:val="Default"/>
        <w:rPr>
          <w:sz w:val="22"/>
          <w:szCs w:val="22"/>
        </w:rPr>
      </w:pPr>
    </w:p>
    <w:p w:rsidR="00AC15F9" w:rsidRPr="00C55C54" w:rsidRDefault="00AC15F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The figures below are similar. </w:t>
      </w:r>
    </w:p>
    <w:p w:rsidR="006A0322" w:rsidRPr="006A0322" w:rsidRDefault="006A0322" w:rsidP="00AC15F9">
      <w:pPr>
        <w:pStyle w:val="Default"/>
        <w:ind w:firstLine="720"/>
        <w:rPr>
          <w:rFonts w:ascii="Arial" w:hAnsi="Arial" w:cs="Arial"/>
        </w:rPr>
      </w:pPr>
    </w:p>
    <w:p w:rsidR="00AC15F9" w:rsidRPr="00C55C54" w:rsidRDefault="006A0322" w:rsidP="00C55C54">
      <w:pPr>
        <w:spacing w:after="200" w:line="276" w:lineRule="auto"/>
        <w:ind w:left="567" w:hanging="425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a)  </w:t>
      </w:r>
      <w:r w:rsidR="00AC15F9" w:rsidRPr="00C55C54">
        <w:rPr>
          <w:rFonts w:ascii="Arial" w:hAnsi="Arial" w:cs="Arial"/>
          <w:sz w:val="22"/>
        </w:rPr>
        <w:t>The surface area of the smaller cylinder is 25 mm</w:t>
      </w:r>
      <w:r w:rsidRPr="00C55C54">
        <w:rPr>
          <w:rFonts w:ascii="Arial" w:hAnsi="Arial" w:cs="Arial"/>
          <w:sz w:val="22"/>
          <w:vertAlign w:val="superscript"/>
        </w:rPr>
        <w:t>2</w:t>
      </w:r>
      <w:r w:rsidR="00AC15F9" w:rsidRPr="00C55C54">
        <w:rPr>
          <w:rFonts w:ascii="Arial" w:hAnsi="Arial" w:cs="Arial"/>
          <w:sz w:val="22"/>
        </w:rPr>
        <w:t xml:space="preserve">. </w:t>
      </w:r>
      <w:r w:rsidRPr="00C55C54">
        <w:rPr>
          <w:rFonts w:ascii="Arial" w:hAnsi="Arial" w:cs="Arial"/>
          <w:sz w:val="22"/>
        </w:rPr>
        <w:t xml:space="preserve"> </w:t>
      </w:r>
      <w:r w:rsidR="00AC15F9" w:rsidRPr="00C55C54">
        <w:rPr>
          <w:rFonts w:ascii="Arial" w:hAnsi="Arial" w:cs="Arial"/>
          <w:sz w:val="22"/>
        </w:rPr>
        <w:t xml:space="preserve">What is the surface area of the larger cylinder? </w:t>
      </w:r>
    </w:p>
    <w:p w:rsidR="00AC15F9" w:rsidRDefault="006A0322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6528573" wp14:editId="16D66280">
            <wp:simplePos x="0" y="0"/>
            <wp:positionH relativeFrom="column">
              <wp:posOffset>832485</wp:posOffset>
            </wp:positionH>
            <wp:positionV relativeFrom="paragraph">
              <wp:posOffset>180975</wp:posOffset>
            </wp:positionV>
            <wp:extent cx="2921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55C54" w:rsidRDefault="00C55C54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F0327" w:rsidRPr="00C55C54" w:rsidRDefault="00AC15F9" w:rsidP="00C55C54">
      <w:pPr>
        <w:spacing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>b)</w:t>
      </w:r>
      <w:r w:rsidR="006A0322" w:rsidRPr="00C55C54">
        <w:rPr>
          <w:rFonts w:ascii="Arial" w:hAnsi="Arial" w:cs="Arial"/>
          <w:sz w:val="22"/>
          <w:szCs w:val="22"/>
        </w:rPr>
        <w:t xml:space="preserve"> </w:t>
      </w:r>
      <w:r w:rsidRPr="00C55C54">
        <w:rPr>
          <w:rFonts w:ascii="Arial" w:hAnsi="Arial" w:cs="Arial"/>
          <w:sz w:val="22"/>
          <w:szCs w:val="22"/>
        </w:rPr>
        <w:t xml:space="preserve"> The prisms below are similar. </w:t>
      </w:r>
      <w:r w:rsidR="00CF0327" w:rsidRPr="00C55C54">
        <w:rPr>
          <w:rFonts w:ascii="Arial" w:hAnsi="Arial" w:cs="Arial"/>
          <w:sz w:val="22"/>
          <w:szCs w:val="22"/>
        </w:rPr>
        <w:t>The volume of the larger prism is 800 m</w:t>
      </w:r>
      <w:r w:rsidR="00CF0327" w:rsidRPr="00C55C54">
        <w:rPr>
          <w:rFonts w:ascii="Arial" w:hAnsi="Arial" w:cs="Arial"/>
          <w:sz w:val="22"/>
          <w:szCs w:val="22"/>
          <w:vertAlign w:val="superscript"/>
        </w:rPr>
        <w:t>3</w:t>
      </w:r>
      <w:r w:rsidR="00CF0327" w:rsidRPr="00C55C54">
        <w:rPr>
          <w:rFonts w:ascii="Arial" w:hAnsi="Arial" w:cs="Arial"/>
          <w:sz w:val="22"/>
          <w:szCs w:val="22"/>
        </w:rPr>
        <w:t>. What is the</w:t>
      </w:r>
    </w:p>
    <w:p w:rsidR="00CF0327" w:rsidRPr="00C55C54" w:rsidRDefault="00C55C54" w:rsidP="00CF0327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="00CF0327" w:rsidRPr="00C55C54">
        <w:rPr>
          <w:rFonts w:ascii="Arial" w:hAnsi="Arial" w:cs="Arial"/>
          <w:sz w:val="22"/>
          <w:szCs w:val="22"/>
        </w:rPr>
        <w:t>volume</w:t>
      </w:r>
      <w:proofErr w:type="gramEnd"/>
      <w:r w:rsidR="00CF0327" w:rsidRPr="00C55C54">
        <w:rPr>
          <w:rFonts w:ascii="Arial" w:hAnsi="Arial" w:cs="Arial"/>
          <w:sz w:val="22"/>
          <w:szCs w:val="22"/>
        </w:rPr>
        <w:t xml:space="preserve"> of the smaller prism? </w:t>
      </w:r>
    </w:p>
    <w:p w:rsidR="00AC15F9" w:rsidRPr="006A0322" w:rsidRDefault="00CF0327" w:rsidP="006A0322">
      <w:pPr>
        <w:spacing w:after="200" w:line="276" w:lineRule="auto"/>
        <w:ind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E7D89F0" wp14:editId="01216FF8">
            <wp:simplePos x="0" y="0"/>
            <wp:positionH relativeFrom="column">
              <wp:posOffset>781050</wp:posOffset>
            </wp:positionH>
            <wp:positionV relativeFrom="paragraph">
              <wp:posOffset>14605</wp:posOffset>
            </wp:positionV>
            <wp:extent cx="2647315" cy="1571625"/>
            <wp:effectExtent l="0" t="0" r="635" b="9525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AC15F9" w:rsidP="00AC15F9">
      <w:pPr>
        <w:spacing w:after="200" w:line="276" w:lineRule="auto"/>
      </w:pPr>
      <w:bookmarkStart w:id="1" w:name="_GoBack"/>
      <w:bookmarkEnd w:id="1"/>
      <w:r>
        <w:t xml:space="preserve"> </w:t>
      </w: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pStyle w:val="Default"/>
        <w:rPr>
          <w:b/>
          <w:bCs/>
          <w:sz w:val="22"/>
          <w:szCs w:val="22"/>
        </w:rPr>
      </w:pPr>
    </w:p>
    <w:p w:rsidR="006A0322" w:rsidRDefault="006A0322" w:rsidP="00AC15F9">
      <w:pPr>
        <w:pStyle w:val="Default"/>
        <w:rPr>
          <w:b/>
          <w:bCs/>
          <w:sz w:val="22"/>
          <w:szCs w:val="22"/>
        </w:rPr>
      </w:pPr>
    </w:p>
    <w:p w:rsidR="006A0322" w:rsidRDefault="006A0322" w:rsidP="00AC15F9">
      <w:pPr>
        <w:pStyle w:val="Default"/>
        <w:rPr>
          <w:b/>
          <w:bCs/>
          <w:sz w:val="22"/>
          <w:szCs w:val="22"/>
        </w:rPr>
      </w:pPr>
    </w:p>
    <w:p w:rsidR="00032820" w:rsidRDefault="00032820" w:rsidP="00AC15F9">
      <w:pPr>
        <w:pStyle w:val="Default"/>
        <w:rPr>
          <w:b/>
          <w:bCs/>
          <w:sz w:val="22"/>
          <w:szCs w:val="22"/>
        </w:rPr>
      </w:pPr>
    </w:p>
    <w:p w:rsidR="00032820" w:rsidRDefault="00032820" w:rsidP="00AC15F9">
      <w:pPr>
        <w:pStyle w:val="Default"/>
        <w:rPr>
          <w:b/>
          <w:bCs/>
          <w:sz w:val="22"/>
          <w:szCs w:val="22"/>
        </w:rPr>
      </w:pPr>
    </w:p>
    <w:p w:rsidR="00AC15F9" w:rsidRPr="00C55C54" w:rsidRDefault="00C55C54" w:rsidP="00AC15F9">
      <w:pPr>
        <w:pStyle w:val="Default"/>
        <w:rPr>
          <w:rFonts w:ascii="Arial" w:hAnsi="Arial" w:cs="Arial"/>
          <w:b/>
          <w:bCs/>
          <w:szCs w:val="22"/>
        </w:rPr>
      </w:pPr>
      <w:proofErr w:type="gramStart"/>
      <w:r w:rsidRPr="00C55C54">
        <w:rPr>
          <w:rFonts w:ascii="Arial" w:hAnsi="Arial" w:cs="Arial"/>
          <w:b/>
          <w:bCs/>
          <w:szCs w:val="22"/>
        </w:rPr>
        <w:lastRenderedPageBreak/>
        <w:t xml:space="preserve">Question </w:t>
      </w:r>
      <w:r w:rsidR="006A0322" w:rsidRPr="00C55C54">
        <w:rPr>
          <w:rFonts w:ascii="Arial" w:hAnsi="Arial" w:cs="Arial"/>
          <w:b/>
          <w:bCs/>
          <w:szCs w:val="22"/>
        </w:rPr>
        <w:t>4.</w:t>
      </w:r>
      <w:proofErr w:type="gramEnd"/>
      <w:r w:rsidR="006A0322" w:rsidRPr="00C55C54">
        <w:rPr>
          <w:rFonts w:ascii="Arial" w:hAnsi="Arial" w:cs="Arial"/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>(6 marks: 2, 2, 2</w:t>
      </w:r>
      <w:r w:rsidR="00FB367B" w:rsidRPr="00C55C54">
        <w:rPr>
          <w:rFonts w:ascii="Arial" w:hAnsi="Arial" w:cs="Arial"/>
          <w:b/>
          <w:bCs/>
          <w:szCs w:val="22"/>
        </w:rPr>
        <w:t>)</w:t>
      </w:r>
      <w:r w:rsidR="00AC15F9" w:rsidRPr="00C55C54">
        <w:rPr>
          <w:rFonts w:ascii="Arial" w:hAnsi="Arial" w:cs="Arial"/>
          <w:b/>
          <w:bCs/>
          <w:szCs w:val="22"/>
        </w:rPr>
        <w:t xml:space="preserve"> </w:t>
      </w:r>
    </w:p>
    <w:p w:rsidR="00FB367B" w:rsidRPr="00FB367B" w:rsidRDefault="00FB367B" w:rsidP="00AC15F9">
      <w:pPr>
        <w:pStyle w:val="Default"/>
        <w:rPr>
          <w:rFonts w:ascii="Arial" w:hAnsi="Arial" w:cs="Arial"/>
          <w:sz w:val="22"/>
          <w:szCs w:val="22"/>
        </w:rPr>
      </w:pPr>
    </w:p>
    <w:p w:rsidR="00AC15F9" w:rsidRPr="00C4054F" w:rsidRDefault="00AC15F9" w:rsidP="00C55C54">
      <w:pPr>
        <w:pStyle w:val="Default"/>
        <w:rPr>
          <w:rFonts w:ascii="Arial" w:hAnsi="Arial" w:cs="Arial"/>
          <w:sz w:val="22"/>
          <w:szCs w:val="22"/>
        </w:rPr>
      </w:pPr>
      <w:r w:rsidRPr="00C4054F">
        <w:rPr>
          <w:rFonts w:ascii="Arial" w:hAnsi="Arial" w:cs="Arial"/>
          <w:sz w:val="22"/>
          <w:szCs w:val="22"/>
        </w:rPr>
        <w:t xml:space="preserve">For the following sets of triangles, determine whether or not they are similar and justify your answer with a reason. </w:t>
      </w:r>
    </w:p>
    <w:p w:rsidR="00AC15F9" w:rsidRPr="00C4054F" w:rsidRDefault="00AC15F9" w:rsidP="00AC15F9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2"/>
          <w:szCs w:val="22"/>
        </w:rPr>
      </w:pPr>
    </w:p>
    <w:p w:rsidR="00FB367B" w:rsidRDefault="00FB367B" w:rsidP="00FB367B">
      <w:pPr>
        <w:pStyle w:val="ListParagraph"/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279D424" wp14:editId="76CC5473">
            <wp:simplePos x="0" y="0"/>
            <wp:positionH relativeFrom="column">
              <wp:posOffset>276860</wp:posOffset>
            </wp:positionH>
            <wp:positionV relativeFrom="paragraph">
              <wp:posOffset>151130</wp:posOffset>
            </wp:positionV>
            <wp:extent cx="36480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FB367B" w:rsidRDefault="00FB367B" w:rsidP="00FB367B">
      <w:pPr>
        <w:pStyle w:val="ListParagraph"/>
        <w:spacing w:after="200" w:line="276" w:lineRule="auto"/>
      </w:pPr>
    </w:p>
    <w:p w:rsidR="00AC15F9" w:rsidRDefault="00AC15F9" w:rsidP="00FB367B">
      <w:pPr>
        <w:pStyle w:val="ListParagraph"/>
        <w:spacing w:after="200" w:line="276" w:lineRule="auto"/>
      </w:pPr>
    </w:p>
    <w:p w:rsidR="00AC15F9" w:rsidRDefault="00AC15F9" w:rsidP="00AC15F9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AC15F9" w:rsidRDefault="00AC15F9" w:rsidP="00AC15F9">
      <w:pPr>
        <w:pStyle w:val="ListParagraph"/>
        <w:numPr>
          <w:ilvl w:val="0"/>
          <w:numId w:val="15"/>
        </w:numPr>
        <w:spacing w:after="200" w:line="276" w:lineRule="auto"/>
      </w:pPr>
    </w:p>
    <w:p w:rsidR="00AC15F9" w:rsidRDefault="00AC15F9" w:rsidP="00AC15F9">
      <w:pPr>
        <w:pStyle w:val="ListParagraph"/>
      </w:pPr>
    </w:p>
    <w:p w:rsidR="00C747C0" w:rsidRDefault="00E0698A" w:rsidP="00C747C0">
      <w:pPr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1973BF7" wp14:editId="41E4321F">
            <wp:simplePos x="0" y="0"/>
            <wp:positionH relativeFrom="column">
              <wp:posOffset>318135</wp:posOffset>
            </wp:positionH>
            <wp:positionV relativeFrom="paragraph">
              <wp:posOffset>-10160</wp:posOffset>
            </wp:positionV>
            <wp:extent cx="2276475" cy="1694180"/>
            <wp:effectExtent l="0" t="0" r="9525" b="127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355" w:rsidRDefault="00BD1355"/>
    <w:p w:rsidR="00173CA9" w:rsidRDefault="00BD1355" w:rsidP="0060577D">
      <w:pPr>
        <w:rPr>
          <w:rFonts w:ascii="Georgia" w:eastAsia="Georgia" w:hAnsi="Georgia" w:cs="Georgia"/>
        </w:rPr>
      </w:pPr>
      <w:r>
        <w:tab/>
      </w:r>
    </w:p>
    <w:p w:rsidR="00173CA9" w:rsidRDefault="00173CA9">
      <w:pPr>
        <w:rPr>
          <w:rFonts w:ascii="Cambria Math" w:eastAsia="Cambria Math" w:hAnsi="Cambria Math" w:cs="Cambria Math"/>
        </w:rPr>
      </w:pPr>
    </w:p>
    <w:p w:rsidR="00173CA9" w:rsidRDefault="00173CA9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6B9EA2E7" wp14:editId="3FDC6F21">
            <wp:simplePos x="0" y="0"/>
            <wp:positionH relativeFrom="column">
              <wp:posOffset>525780</wp:posOffset>
            </wp:positionH>
            <wp:positionV relativeFrom="paragraph">
              <wp:posOffset>97790</wp:posOffset>
            </wp:positionV>
            <wp:extent cx="2628900" cy="2044700"/>
            <wp:effectExtent l="0" t="0" r="0" b="0"/>
            <wp:wrapTight wrapText="bothSides">
              <wp:wrapPolygon edited="0">
                <wp:start x="0" y="0"/>
                <wp:lineTo x="0" y="21332"/>
                <wp:lineTo x="21443" y="21332"/>
                <wp:lineTo x="214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ind w:firstLine="42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c)</w:t>
      </w: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F2B4F" w:rsidRDefault="006F2B4F" w:rsidP="00FB367B">
      <w:pPr>
        <w:pStyle w:val="Default"/>
        <w:rPr>
          <w:rFonts w:ascii="Arial" w:hAnsi="Arial" w:cs="Arial"/>
          <w:b/>
          <w:bCs/>
        </w:rPr>
      </w:pPr>
    </w:p>
    <w:p w:rsidR="00FB367B" w:rsidRPr="00FB367B" w:rsidRDefault="00C55C54" w:rsidP="00FB367B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Question </w:t>
      </w:r>
      <w:r w:rsidR="00C4054F">
        <w:rPr>
          <w:rFonts w:ascii="Arial" w:hAnsi="Arial" w:cs="Arial"/>
          <w:b/>
          <w:bCs/>
        </w:rPr>
        <w:t>5</w:t>
      </w:r>
      <w:r w:rsidR="00C4054F">
        <w:rPr>
          <w:rFonts w:ascii="Arial" w:hAnsi="Arial" w:cs="Arial"/>
          <w:b/>
          <w:bCs/>
        </w:rPr>
        <w:tab/>
        <w:t>(</w:t>
      </w:r>
      <w:r w:rsidR="00CF0327">
        <w:rPr>
          <w:rFonts w:ascii="Arial" w:hAnsi="Arial" w:cs="Arial"/>
          <w:b/>
          <w:bCs/>
        </w:rPr>
        <w:t>6</w:t>
      </w:r>
      <w:r w:rsidR="00CF0327" w:rsidRPr="00FB367B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>:</w:t>
      </w:r>
      <w:r w:rsidR="00CF0327" w:rsidRPr="00FB367B">
        <w:rPr>
          <w:rFonts w:ascii="Arial" w:hAnsi="Arial" w:cs="Arial"/>
          <w:b/>
          <w:bCs/>
        </w:rPr>
        <w:t xml:space="preserve"> </w:t>
      </w:r>
      <w:r w:rsidR="00FB367B" w:rsidRPr="00FB367B">
        <w:rPr>
          <w:rFonts w:ascii="Arial" w:hAnsi="Arial" w:cs="Arial"/>
          <w:b/>
          <w:bCs/>
        </w:rPr>
        <w:t xml:space="preserve">3, </w:t>
      </w:r>
      <w:r w:rsidR="00AD33E2">
        <w:rPr>
          <w:rFonts w:ascii="Arial" w:hAnsi="Arial" w:cs="Arial"/>
          <w:b/>
          <w:bCs/>
        </w:rPr>
        <w:t>3</w:t>
      </w:r>
      <w:r w:rsidR="00C4054F">
        <w:rPr>
          <w:rFonts w:ascii="Arial" w:hAnsi="Arial" w:cs="Arial"/>
          <w:b/>
          <w:bCs/>
        </w:rPr>
        <w:t>)</w:t>
      </w:r>
      <w:r w:rsidR="00FB367B" w:rsidRPr="00FB367B">
        <w:rPr>
          <w:rFonts w:ascii="Arial" w:hAnsi="Arial" w:cs="Arial"/>
          <w:b/>
          <w:bCs/>
        </w:rPr>
        <w:t xml:space="preserve"> </w:t>
      </w:r>
    </w:p>
    <w:p w:rsidR="00C4054F" w:rsidRDefault="00C4054F" w:rsidP="00C4054F">
      <w:pPr>
        <w:pStyle w:val="Default"/>
        <w:ind w:firstLine="720"/>
        <w:rPr>
          <w:rFonts w:ascii="Arial" w:hAnsi="Arial" w:cs="Arial"/>
        </w:rPr>
      </w:pPr>
    </w:p>
    <w:p w:rsidR="00FB367B" w:rsidRPr="00C55C54" w:rsidRDefault="00C55C54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Calculate the value of the unknown variable in each</w:t>
      </w:r>
      <w:r w:rsidR="00FB367B" w:rsidRPr="00C55C54">
        <w:rPr>
          <w:rFonts w:ascii="Arial" w:hAnsi="Arial" w:cs="Arial"/>
          <w:sz w:val="22"/>
        </w:rPr>
        <w:t xml:space="preserve"> of the following</w:t>
      </w:r>
      <w:r w:rsidR="00C4054F" w:rsidRPr="00C55C5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similar </w:t>
      </w:r>
      <w:r w:rsidR="00C4054F" w:rsidRPr="00C55C54">
        <w:rPr>
          <w:rFonts w:ascii="Arial" w:hAnsi="Arial" w:cs="Arial"/>
          <w:sz w:val="22"/>
        </w:rPr>
        <w:t>triangles</w:t>
      </w:r>
      <w:r w:rsidR="00FB367B" w:rsidRPr="00C55C54">
        <w:rPr>
          <w:rFonts w:ascii="Arial" w:hAnsi="Arial" w:cs="Arial"/>
          <w:b/>
          <w:sz w:val="22"/>
        </w:rPr>
        <w:t>:</w:t>
      </w:r>
      <w:r w:rsidR="00FB367B" w:rsidRPr="00C55C54">
        <w:rPr>
          <w:rFonts w:ascii="Arial" w:hAnsi="Arial" w:cs="Arial"/>
          <w:sz w:val="22"/>
        </w:rPr>
        <w:t xml:space="preserve"> </w:t>
      </w:r>
    </w:p>
    <w:p w:rsidR="00C4054F" w:rsidRPr="00C55C54" w:rsidRDefault="00C4054F" w:rsidP="00C4054F">
      <w:pPr>
        <w:pStyle w:val="Default"/>
        <w:ind w:firstLine="720"/>
        <w:rPr>
          <w:rFonts w:ascii="Arial" w:hAnsi="Arial" w:cs="Arial"/>
          <w:sz w:val="22"/>
        </w:rPr>
      </w:pPr>
    </w:p>
    <w:p w:rsidR="00FB367B" w:rsidRPr="00C55C54" w:rsidRDefault="00FB367B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. </w:t>
      </w:r>
      <w:r w:rsidR="00CF0327" w:rsidRPr="00C55C54">
        <w:rPr>
          <w:rFonts w:ascii="Arial" w:hAnsi="Arial" w:cs="Arial"/>
          <w:sz w:val="22"/>
        </w:rPr>
        <w:br/>
      </w:r>
    </w:p>
    <w:p w:rsidR="00FB367B" w:rsidRPr="00B525E1" w:rsidRDefault="006F2B4F" w:rsidP="00FB367B">
      <w:pPr>
        <w:pStyle w:val="ListParagraph"/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0ECE10E0" wp14:editId="126A1348">
            <wp:simplePos x="0" y="0"/>
            <wp:positionH relativeFrom="column">
              <wp:posOffset>727710</wp:posOffset>
            </wp:positionH>
            <wp:positionV relativeFrom="paragraph">
              <wp:posOffset>245110</wp:posOffset>
            </wp:positionV>
            <wp:extent cx="3762375" cy="2555875"/>
            <wp:effectExtent l="0" t="0" r="9525" b="0"/>
            <wp:wrapSquare wrapText="bothSides"/>
            <wp:docPr id="10" name="Picture 10" descr="C:\Users\e0100123\AppData\Local\Temp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0100123\AppData\Local\Temp\Slide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DF3097" w:rsidRDefault="00DF3097" w:rsidP="00FB367B">
      <w:pPr>
        <w:spacing w:after="200" w:line="276" w:lineRule="auto"/>
      </w:pPr>
    </w:p>
    <w:p w:rsidR="00DF3097" w:rsidRDefault="00DF3097" w:rsidP="00FB367B">
      <w:pPr>
        <w:spacing w:after="200" w:line="276" w:lineRule="auto"/>
      </w:pP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b/>
        </w:rPr>
        <w:t xml:space="preserve"> </w:t>
      </w:r>
    </w:p>
    <w:p w:rsidR="00FB367B" w:rsidRDefault="006F2B4F" w:rsidP="00FB367B">
      <w:pPr>
        <w:pStyle w:val="ListParagraph"/>
      </w:pPr>
      <w:r>
        <w:rPr>
          <w:rFonts w:ascii="Cambria Math" w:eastAsia="Cambria Math" w:hAnsi="Cambria Math" w:cs="Cambria Math"/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8E7C304" wp14:editId="1E314EB7">
            <wp:simplePos x="0" y="0"/>
            <wp:positionH relativeFrom="column">
              <wp:posOffset>584835</wp:posOffset>
            </wp:positionH>
            <wp:positionV relativeFrom="paragraph">
              <wp:posOffset>66040</wp:posOffset>
            </wp:positionV>
            <wp:extent cx="4152900" cy="2632075"/>
            <wp:effectExtent l="0" t="0" r="0" b="0"/>
            <wp:wrapSquare wrapText="bothSides"/>
            <wp:docPr id="17" name="Picture 17" descr="C:\Users\e0100123\AppData\Local\Temp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0100123\AppData\Local\Temp\Slide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E45027" w:rsidRDefault="00CF0327" w:rsidP="00BB62E9">
      <w:pPr>
        <w:pStyle w:val="Default"/>
        <w:rPr>
          <w:rFonts w:ascii="Arial" w:eastAsia="Cambria Math" w:hAnsi="Arial" w:cs="Arial"/>
          <w:b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EB58CCA" wp14:editId="15E70EA2">
            <wp:simplePos x="0" y="0"/>
            <wp:positionH relativeFrom="column">
              <wp:posOffset>2510155</wp:posOffset>
            </wp:positionH>
            <wp:positionV relativeFrom="paragraph">
              <wp:posOffset>105410</wp:posOffset>
            </wp:positionV>
            <wp:extent cx="3721735" cy="2511425"/>
            <wp:effectExtent l="0" t="0" r="0" b="3175"/>
            <wp:wrapSquare wrapText="bothSides"/>
            <wp:docPr id="3" name="Picture 3" descr="C:\Users\e0100123\AppData\Local\Tem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100123\AppData\Local\Temp\Slide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2E9" w:rsidRPr="0058734C" w:rsidRDefault="00C55C54" w:rsidP="00BB62E9">
      <w:pPr>
        <w:pStyle w:val="Default"/>
        <w:rPr>
          <w:rFonts w:ascii="Arial" w:hAnsi="Arial" w:cs="Arial"/>
          <w:b/>
          <w:bCs/>
        </w:rPr>
      </w:pPr>
      <w:r>
        <w:rPr>
          <w:rFonts w:ascii="Arial" w:eastAsia="Cambria Math" w:hAnsi="Arial" w:cs="Arial"/>
          <w:b/>
        </w:rPr>
        <w:t xml:space="preserve">Question </w:t>
      </w:r>
      <w:r w:rsidR="00BB62E9" w:rsidRPr="0058734C">
        <w:rPr>
          <w:rFonts w:ascii="Arial" w:eastAsia="Cambria Math" w:hAnsi="Arial" w:cs="Arial"/>
          <w:b/>
        </w:rPr>
        <w:t>6</w:t>
      </w:r>
      <w:r w:rsidR="00BB62E9">
        <w:rPr>
          <w:rFonts w:ascii="Cambria Math" w:eastAsia="Cambria Math" w:hAnsi="Cambria Math" w:cs="Cambria Math"/>
        </w:rPr>
        <w:tab/>
      </w:r>
      <w:r w:rsidR="00BB62E9" w:rsidRPr="0058734C">
        <w:rPr>
          <w:rFonts w:ascii="Arial" w:eastAsia="Cambria Math" w:hAnsi="Arial" w:cs="Arial"/>
          <w:b/>
        </w:rPr>
        <w:t>(</w:t>
      </w:r>
      <w:r w:rsidR="00CF0327">
        <w:rPr>
          <w:rFonts w:ascii="Arial" w:hAnsi="Arial" w:cs="Arial"/>
          <w:b/>
          <w:bCs/>
        </w:rPr>
        <w:t>6</w:t>
      </w:r>
      <w:r w:rsidR="00CF0327" w:rsidRPr="0058734C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 xml:space="preserve">: </w:t>
      </w:r>
      <w:r w:rsidR="00BB62E9" w:rsidRPr="0058734C">
        <w:rPr>
          <w:rFonts w:ascii="Arial" w:hAnsi="Arial" w:cs="Arial"/>
          <w:b/>
          <w:bCs/>
        </w:rPr>
        <w:t xml:space="preserve">3, </w:t>
      </w:r>
      <w:r w:rsidR="00330AB5">
        <w:rPr>
          <w:rFonts w:ascii="Arial" w:hAnsi="Arial" w:cs="Arial"/>
          <w:b/>
          <w:bCs/>
        </w:rPr>
        <w:t xml:space="preserve">1, </w:t>
      </w:r>
      <w:proofErr w:type="gramStart"/>
      <w:r w:rsidR="00CF0327">
        <w:rPr>
          <w:rFonts w:ascii="Arial" w:hAnsi="Arial" w:cs="Arial"/>
          <w:b/>
          <w:bCs/>
        </w:rPr>
        <w:t>2</w:t>
      </w:r>
      <w:proofErr w:type="gramEnd"/>
      <w:r w:rsidR="00BB62E9" w:rsidRPr="0058734C">
        <w:rPr>
          <w:rFonts w:ascii="Arial" w:hAnsi="Arial" w:cs="Arial"/>
          <w:b/>
          <w:bCs/>
        </w:rPr>
        <w:t xml:space="preserve">) </w:t>
      </w:r>
    </w:p>
    <w:p w:rsidR="00BB62E9" w:rsidRPr="0058734C" w:rsidRDefault="00BB62E9" w:rsidP="00BB62E9">
      <w:pPr>
        <w:pStyle w:val="Default"/>
        <w:rPr>
          <w:rFonts w:ascii="Arial" w:hAnsi="Arial" w:cs="Arial"/>
          <w:b/>
          <w:bCs/>
        </w:rPr>
      </w:pPr>
    </w:p>
    <w:p w:rsidR="00BB62E9" w:rsidRPr="00C55C54" w:rsidRDefault="00BB62E9" w:rsidP="00CF0327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The network</w:t>
      </w:r>
      <w:r w:rsidR="00CF0327" w:rsidRPr="00C55C54">
        <w:rPr>
          <w:rFonts w:ascii="Arial" w:hAnsi="Arial" w:cs="Arial"/>
          <w:sz w:val="22"/>
        </w:rPr>
        <w:t xml:space="preserve"> (right)</w:t>
      </w:r>
      <w:r w:rsidRPr="00C55C54">
        <w:rPr>
          <w:rFonts w:ascii="Arial" w:hAnsi="Arial" w:cs="Arial"/>
          <w:sz w:val="22"/>
        </w:rPr>
        <w:t xml:space="preserve"> show</w:t>
      </w:r>
      <w:r w:rsidR="00CF0327" w:rsidRPr="00C55C54">
        <w:rPr>
          <w:rFonts w:ascii="Arial" w:hAnsi="Arial" w:cs="Arial"/>
          <w:sz w:val="22"/>
        </w:rPr>
        <w:t>s</w:t>
      </w:r>
      <w:r w:rsidRPr="00C55C54">
        <w:rPr>
          <w:rFonts w:ascii="Arial" w:hAnsi="Arial" w:cs="Arial"/>
          <w:sz w:val="22"/>
        </w:rPr>
        <w:t xml:space="preserve"> who has who‘s mobile numbers</w:t>
      </w:r>
      <w:r w:rsidR="00CF0327" w:rsidRPr="00C55C54">
        <w:rPr>
          <w:rFonts w:ascii="Arial" w:hAnsi="Arial" w:cs="Arial"/>
          <w:sz w:val="22"/>
        </w:rPr>
        <w:t xml:space="preserve"> in their contacts on their mobile phone</w:t>
      </w:r>
      <w:r w:rsidRPr="00C55C54">
        <w:rPr>
          <w:rFonts w:ascii="Arial" w:hAnsi="Arial" w:cs="Arial"/>
          <w:sz w:val="22"/>
        </w:rPr>
        <w:t>.</w:t>
      </w:r>
    </w:p>
    <w:p w:rsidR="00BB62E9" w:rsidRDefault="00BB62E9" w:rsidP="00BB62E9">
      <w:pPr>
        <w:pStyle w:val="Default"/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58734C" w:rsidRPr="008E309C" w:rsidRDefault="00C55C54" w:rsidP="0058734C">
      <w:pPr>
        <w:pStyle w:val="ListParagraph"/>
        <w:numPr>
          <w:ilvl w:val="0"/>
          <w:numId w:val="17"/>
        </w:numPr>
        <w:ind w:left="360"/>
        <w:rPr>
          <w:sz w:val="22"/>
          <w:szCs w:val="22"/>
        </w:rPr>
      </w:pPr>
      <w:r w:rsidRPr="00C55C54">
        <w:rPr>
          <w:noProof/>
          <w:sz w:val="20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A8E758" wp14:editId="02C00658">
                <wp:simplePos x="0" y="0"/>
                <wp:positionH relativeFrom="column">
                  <wp:posOffset>901065</wp:posOffset>
                </wp:positionH>
                <wp:positionV relativeFrom="paragraph">
                  <wp:posOffset>329565</wp:posOffset>
                </wp:positionV>
                <wp:extent cx="4107815" cy="3054350"/>
                <wp:effectExtent l="0" t="0" r="698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815" cy="3054350"/>
                          <a:chOff x="0" y="0"/>
                          <a:chExt cx="4107873" cy="3054927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e0100123\AppData\Local\Temp\Slide2.JP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73" cy="305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0" name="Group 20"/>
                        <wpg:cNvGrpSpPr/>
                        <wpg:grpSpPr>
                          <a:xfrm>
                            <a:off x="907473" y="969818"/>
                            <a:ext cx="2762827" cy="1564986"/>
                            <a:chOff x="0" y="0"/>
                            <a:chExt cx="2943744" cy="1564986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V="1">
                              <a:off x="6927" y="0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6927" y="311727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6927" y="623454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0" y="935182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6927" y="1239982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3854" y="1558636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 rot="5400000">
                            <a:off x="1188027" y="793172"/>
                            <a:ext cx="2153285" cy="1925320"/>
                            <a:chOff x="1" y="1"/>
                            <a:chExt cx="2943743" cy="156498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V="1">
                              <a:off x="6928" y="1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6928" y="311728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6928" y="623455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1" y="935183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6928" y="1239983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13854" y="1558636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70.95pt;margin-top:25.95pt;width:323.45pt;height:240.5pt;z-index:251688960" coordsize="41078,305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">
                <v:shape id="Picture 4" o:spid="_x0000_s1027" type="#_x0000_t75" style="position:absolute;width:41078;height:30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6BG/EAAAA2gAAAA8AAABkcnMvZG93bnJldi54bWxEj9FqwkAURN8F/2G5Qt90Y1tEUtcgYsCH&#10;lhr1A26z1yS4ezdkV5P267uFgo/DzJxhVtlgjbhT5xvHCuazBARx6XTDlYLzKZ8uQfiArNE4JgXf&#10;5CFbj0crTLXruaD7MVQiQtinqKAOoU2l9GVNFv3MtcTRu7jOYoiyq6TusI9wa+RzkiykxYbjQo0t&#10;bWsqr8ebVVAuf4rW9InbvX98NsXhK7+97I1ST5Nh8wYi0BAe4f/2Xit4hb8r8Qb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96BG/EAAAA2gAAAA8AAAAAAAAAAAAAAAAA&#10;nwIAAGRycy9kb3ducmV2LnhtbFBLBQYAAAAABAAEAPcAAACQAwAAAAA=&#10;">
                  <v:imagedata r:id="rId28" o:title="Slide2"/>
                  <v:path arrowok="t"/>
                </v:shape>
                <v:group id="Group 20" o:spid="_x0000_s1028" style="position:absolute;left:9074;top:9698;width:27629;height:15650" coordsize="29437,15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Straight Connector 5" o:spid="_x0000_s1029" style="position:absolute;flip:y;visibility:visible;mso-wrap-style:square" from="69,0" to="29368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hmVsQAAADaAAAADwAAAGRycy9kb3ducmV2LnhtbESPQWvCQBSE74L/YXlCb7pJoEVS1yCK&#10;kBZaMIrQ2yP7moRm38bdrab/vlsoeBxm5htmVYymF1dyvrOsIF0kIIhrqztuFJyO+/kShA/IGnvL&#10;pOCHPBTr6WSFubY3PtC1Co2IEPY5KmhDGHIpfd2SQb+wA3H0Pq0zGKJ0jdQObxFuepklyZM02HFc&#10;aHGgbUv1V/VtFNRldjmmL+Ted/KjfHvdZ7arzko9zMbNM4hAY7iH/9ulVvAIf1fiD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GZWxAAAANoAAAAPAAAAAAAAAAAA&#10;AAAAAKECAABkcnMvZG93bnJldi54bWxQSwUGAAAAAAQABAD5AAAAkgMAAAAA&#10;" strokecolor="gray [1629]" strokeweight=".25pt">
                    <v:stroke dashstyle="dash"/>
                  </v:line>
                  <v:line id="Straight Connector 6" o:spid="_x0000_s1030" style="position:absolute;flip:y;visibility:visible;mso-wrap-style:square" from="69,3117" to="2936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wYN8IAAADaAAAADwAAAGRycy9kb3ducmV2LnhtbESPQYvCMBSE78L+h/AWvGm6Iipdo8iq&#10;IAiCbmH3+GiebbR5KU3U+u+NIHgcZuYbZjpvbSWu1HjjWMFXPwFBnDttuFCQ/a57ExA+IGusHJOC&#10;O3mYzz46U0y1u/GerodQiAhhn6KCMoQ6ldLnJVn0fVcTR+/oGoshyqaQusFbhNtKDpJkJC0ajgsl&#10;1vRTUn4+XKyC8eo0DP/tcrMzg10++TPZ9p5lSnU/28U3iEBteIdf7Y1WMIL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wYN8IAAADaAAAADwAAAAAAAAAAAAAA&#10;AAChAgAAZHJzL2Rvd25yZXYueG1sUEsFBgAAAAAEAAQA+QAAAJADAAAAAA==&#10;" strokecolor="#5a5a5a [2109]" strokeweight=".25pt">
                    <v:stroke dashstyle="dash"/>
                  </v:line>
                  <v:line id="Straight Connector 7" o:spid="_x0000_s1031" style="position:absolute;flip:y;visibility:visible;mso-wrap-style:square" from="69,6234" to="29368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rMIAAADaAAAADwAAAGRycy9kb3ducmV2LnhtbESP3YrCMBSE7wXfIRzBO00VcaVrFPEH&#10;BEFYt6CXh+Zsm93mpDRR69sbQdjLYeabYebL1lbiRo03jhWMhgkI4txpw4WC7Hs3mIHwAVlj5ZgU&#10;PMjDctHtzDHV7s5fdDuFQsQS9ikqKEOoUyl9XpJFP3Q1cfR+XGMxRNkUUjd4j+W2kuMkmUqLhuNC&#10;iTWtS8r/Tler4GP7OwmXdrM/mvExn51NdnhkmVL9Xrv6BBGoDf/hN73XkYPXlXg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rMIAAADaAAAADwAAAAAAAAAAAAAA&#10;AAChAgAAZHJzL2Rvd25yZXYueG1sUEsFBgAAAAAEAAQA+QAAAJADAAAAAA==&#10;" strokecolor="#5a5a5a [2109]" strokeweight=".25pt">
                    <v:stroke dashstyle="dash"/>
                  </v:line>
                  <v:line id="Straight Connector 16" o:spid="_x0000_s1032" style="position:absolute;flip:y;visibility:visible;mso-wrap-style:square" from="0,9351" to="29298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mUycEAAADbAAAADwAAAGRycy9kb3ducmV2LnhtbERPTYvCMBC9C/sfwix403RFVLpGkVVB&#10;EATdwu5xaMY22kxKE7X+eyMI3ubxPmc6b20lrtR441jBVz8BQZw7bbhQkP2uexMQPiBrrByTgjt5&#10;mM8+OlNMtbvxnq6HUIgYwj5FBWUIdSqlz0uy6PuuJo7c0TUWQ4RNIXWDtxhuKzlIkpG0aDg2lFjT&#10;T0n5+XCxCsar0zD8t8vNzgx2+eTPZNt7linV/WwX3yACteEtfrk3Os4fwf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eZTJwQAAANsAAAAPAAAAAAAAAAAAAAAA&#10;AKECAABkcnMvZG93bnJldi54bWxQSwUGAAAAAAQABAD5AAAAjwMAAAAA&#10;" strokecolor="#5a5a5a [2109]" strokeweight=".25pt">
                    <v:stroke dashstyle="dash"/>
                  </v:line>
                  <v:line id="Straight Connector 18" o:spid="_x0000_s1033" style="position:absolute;flip:y;visibility:visible;mso-wrap-style:square" from="69,12399" to="29368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IMUAAADbAAAADwAAAGRycy9kb3ducmV2LnhtbESPT2vCQBDF74V+h2UK3upGKSqpq0j/&#10;gCAIakCPQ3aabJudDdmtxm/vHARvM7w37/1mvux9o87URRfYwGiYgSIug3VcGSgO368zUDEhW2wC&#10;k4ErRVgunp/mmNtw4R2d96lSEsIxRwN1Sm2udSxr8hiHoSUW7Sd0HpOsXaVthxcJ940eZ9lEe3Qs&#10;DTW29FFT+bf/9wamX79v6dR/rrduvC1nR1dsrkVhzOClX72DStSnh/l+vbaCL7Dyiwy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qlIMUAAADbAAAADwAAAAAAAAAA&#10;AAAAAAChAgAAZHJzL2Rvd25yZXYueG1sUEsFBgAAAAAEAAQA+QAAAJMDAAAAAA==&#10;" strokecolor="#5a5a5a [2109]" strokeweight=".25pt">
                    <v:stroke dashstyle="dash"/>
                  </v:line>
                  <v:line id="Straight Connector 19" o:spid="_x0000_s1034" style="position:absolute;flip:y;visibility:visible;mso-wrap-style:square" from="138,15586" to="29437,1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YAu8MAAADbAAAADwAAAGRycy9kb3ducmV2LnhtbERP22rCQBB9L/gPywh9qxultDa6CeIF&#10;hIKgBurjkJ0mW7OzIbtq/PtuoeDbHM515nlvG3GlzhvHCsajBARx6bThSkFx3LxMQfiArLFxTAru&#10;5CHPBk9zTLW78Z6uh1CJGMI+RQV1CG0qpS9rsuhHriWO3LfrLIYIu0rqDm8x3DZykiRv0qLh2FBj&#10;S8uayvPhYhW8r39ew6lfbXdmsiunX6b4vBeFUs/DfjEDEagPD/G/e6vj/A/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mALvDAAAA2wAAAA8AAAAAAAAAAAAA&#10;AAAAoQIAAGRycy9kb3ducmV2LnhtbFBLBQYAAAAABAAEAPkAAACRAwAAAAA=&#10;" strokecolor="#5a5a5a [2109]" strokeweight=".25pt">
                    <v:stroke dashstyle="dash"/>
                  </v:line>
                </v:group>
                <v:group id="Group 21" o:spid="_x0000_s1035" style="position:absolute;left:11880;top:7931;width:21533;height:19253;rotation:90" coordorigin="" coordsize="29437,15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eUGcQAAADbAAAA&#10;DwAAAAAAAAAAAAAAAACqAgAAZHJzL2Rvd25yZXYueG1sUEsFBgAAAAAEAAQA+gAAAJsDAAAAAA==&#10;">
                  <v:line id="Straight Connector 22" o:spid="_x0000_s1036" style="position:absolute;flip:y;visibility:visible;mso-wrap-style:square" from="69,0" to="29368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5Yd8MAAADbAAAADwAAAGRycy9kb3ducmV2LnhtbESP3YrCMBSE7xd8h3AE79bUsqhUo8j+&#10;gCAIugW9PDTHNtqclCar9e2NIOzlMDPfMPNlZ2txpdYbxwpGwwQEceG04VJB/vvzPgXhA7LG2jEp&#10;uJOH5aL3NsdMuxvv6LoPpYgQ9hkqqEJoMil9UZFFP3QNcfROrrUYomxLqVu8RbitZZokY2nRcFyo&#10;sKHPiorL/s8qmHyfP8Kx+1pvTbotpgeTb+55rtSg361mIAJ14T/8aq+1gjSF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uWHfDAAAA2wAAAA8AAAAAAAAAAAAA&#10;AAAAoQIAAGRycy9kb3ducmV2LnhtbFBLBQYAAAAABAAEAPkAAACRAwAAAAA=&#10;" strokecolor="#5a5a5a [2109]" strokeweight=".25pt">
                    <v:stroke dashstyle="dash"/>
                  </v:line>
                  <v:line id="Straight Connector 23" o:spid="_x0000_s1037" style="position:absolute;flip:y;visibility:visible;mso-wrap-style:square" from="69,3117" to="2936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97MQAAADbAAAADwAAAGRycy9kb3ducmV2LnhtbESPQWvCQBSE7wX/w/KE3nRjFJXUVaRV&#10;EAqCGmiPj+xrspp9G7Jbjf++Kwg9DjPzDbNYdbYWV2q9caxgNExAEBdOGy4V5KftYA7CB2SNtWNS&#10;cCcPq2XvZYGZdjc+0PUYShEh7DNUUIXQZFL6oiKLfuga4uj9uNZiiLItpW7xFuG2lmmSTKVFw3Gh&#10;wobeKyoux1+rYLY5T8J397Hbm3RfzL9M/nnPc6Ve+936DUSgLvyHn+2dVpCO4fEl/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Yv3sxAAAANsAAAAPAAAAAAAAAAAA&#10;AAAAAKECAABkcnMvZG93bnJldi54bWxQSwUGAAAAAAQABAD5AAAAkgMAAAAA&#10;" strokecolor="#5a5a5a [2109]" strokeweight=".25pt">
                    <v:stroke dashstyle="dash"/>
                  </v:line>
                  <v:line id="Straight Connector 24" o:spid="_x0000_s1038" style="position:absolute;flip:y;visibility:visible;mso-wrap-style:square" from="69,6234" to="29368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tlmMQAAADbAAAADwAAAGRycy9kb3ducmV2LnhtbESPQWvCQBSE74L/YXmCN90YRCV1lWIr&#10;CIKgDbTHR/Y12Tb7NmRXjf/eFQSPw8x8wyzXna3FhVpvHCuYjBMQxIXThksF+dd2tADhA7LG2jEp&#10;uJGH9arfW2Km3ZWPdDmFUkQI+wwVVCE0mZS+qMiiH7uGOHq/rrUYomxLqVu8RritZZokM2nRcFyo&#10;sKFNRcX/6WwVzD//puGn+9gdTHooFt8m39/yXKnhoHt/AxGoC6/ws73TCtIpPL7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i2WYxAAAANsAAAAPAAAAAAAAAAAA&#10;AAAAAKECAABkcnMvZG93bnJldi54bWxQSwUGAAAAAAQABAD5AAAAkgMAAAAA&#10;" strokecolor="#5a5a5a [2109]" strokeweight=".25pt">
                    <v:stroke dashstyle="dash"/>
                  </v:line>
                  <v:line id="Straight Connector 25" o:spid="_x0000_s1039" style="position:absolute;flip:y;visibility:visible;mso-wrap-style:square" from="0,9351" to="29298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AA8QAAADbAAAADwAAAGRycy9kb3ducmV2LnhtbESP3WrCQBSE7wu+w3KE3unG4B+pq0ir&#10;IBQENdBeHrKnyWr2bMhuNb59VxB6OczMN8xi1dlaXKn1xrGC0TABQVw4bbhUkJ+2gzkIH5A11o5J&#10;wZ08rJa9lwVm2t34QNdjKEWEsM9QQRVCk0npi4os+qFriKP341qLIcq2lLrFW4TbWqZJMpUWDceF&#10;Cht6r6i4HH+tgtnmPA7f3cdub9J9Mf8y+ec9z5V67XfrNxCBuvAffrZ3WkE6gce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8ADxAAAANsAAAAPAAAAAAAAAAAA&#10;AAAAAKECAABkcnMvZG93bnJldi54bWxQSwUGAAAAAAQABAD5AAAAkgMAAAAA&#10;" strokecolor="#5a5a5a [2109]" strokeweight=".25pt">
                    <v:stroke dashstyle="dash"/>
                  </v:line>
                  <v:line id="Straight Connector 26" o:spid="_x0000_s1040" style="position:absolute;flip:y;visibility:visible;mso-wrap-style:square" from="69,12399" to="29368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VedMUAAADbAAAADwAAAGRycy9kb3ducmV2LnhtbESPzWrDMBCE74G8g9hAb4kcU1LjRgkl&#10;PxAoBJoa2uNibW211spYiu28fVUo5DjMzDfMejvaRvTUeeNYwXKRgCAunTZcKSjej/MMhA/IGhvH&#10;pOBGHrab6WSNuXYDv1F/CZWIEPY5KqhDaHMpfVmTRb9wLXH0vlxnMUTZVVJ3OES4bWSaJCtp0XBc&#10;qLGlXU3lz+VqFTwdvh/D57g/nU16LrMPU7zeikKph9n48gwi0Bju4f/2SStIV/D3Jf4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VedMUAAADbAAAADwAAAAAAAAAA&#10;AAAAAAChAgAAZHJzL2Rvd25yZXYueG1sUEsFBgAAAAAEAAQA+QAAAJMDAAAAAA==&#10;" strokecolor="#5a5a5a [2109]" strokeweight=".25pt">
                    <v:stroke dashstyle="dash"/>
                  </v:line>
                  <v:line id="Straight Connector 27" o:spid="_x0000_s1041" style="position:absolute;flip:y;visibility:visible;mso-wrap-style:square" from="138,15586" to="29437,1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OMK8QAAADbAAAADwAAAGRycy9kb3ducmV2LnhtbESPQWvCQBSE7wX/w/KE3urGHNoSXUUU&#10;IQotNIrg7ZF9JsHs27i7avz33ULB4zAz3zDTeW9acSPnG8sKxqMEBHFpdcOVgv1u/fYJwgdkja1l&#10;UvAgD/PZ4GWKmbZ3/qFbESoRIewzVFCH0GVS+rImg35kO+LonawzGKJ0ldQO7xFuWpkmybs02HBc&#10;qLGjZU3lubgaBWWeXnbjDbnvlTzmX9t1apvioNTrsF9MQATqwzP83861gvQD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4wrxAAAANsAAAAPAAAAAAAAAAAA&#10;AAAAAKECAABkcnMvZG93bnJldi54bWxQSwUGAAAAAAQABAD5AAAAkgMAAAAA&#10;" strokecolor="gray [1629]" strokeweight=".25pt">
                    <v:stroke dashstyle="dash"/>
                  </v:line>
                </v:group>
              </v:group>
            </w:pict>
          </mc:Fallback>
        </mc:AlternateContent>
      </w:r>
      <w:r w:rsidR="0058734C" w:rsidRPr="00C55C54">
        <w:rPr>
          <w:rFonts w:ascii="Arial" w:hAnsi="Arial" w:cs="Arial"/>
          <w:sz w:val="22"/>
        </w:rPr>
        <w:t>Complete the</w:t>
      </w:r>
      <w:r w:rsidR="00BB62E9" w:rsidRPr="00C55C54">
        <w:rPr>
          <w:rFonts w:ascii="Arial" w:hAnsi="Arial" w:cs="Arial"/>
          <w:sz w:val="22"/>
        </w:rPr>
        <w:t xml:space="preserve"> matrix</w:t>
      </w:r>
      <w:r w:rsidR="00794AF2" w:rsidRPr="00C55C54">
        <w:rPr>
          <w:rFonts w:ascii="Arial" w:hAnsi="Arial" w:cs="Arial"/>
          <w:sz w:val="22"/>
        </w:rPr>
        <w:t>, M,</w:t>
      </w:r>
      <w:r w:rsidR="0058734C" w:rsidRPr="00C55C54">
        <w:rPr>
          <w:rFonts w:ascii="Arial" w:hAnsi="Arial" w:cs="Arial"/>
          <w:sz w:val="22"/>
        </w:rPr>
        <w:t xml:space="preserve"> below to represent</w:t>
      </w:r>
      <w:r w:rsidR="00794AF2" w:rsidRPr="00C55C54">
        <w:rPr>
          <w:rFonts w:ascii="Arial" w:hAnsi="Arial" w:cs="Arial"/>
          <w:sz w:val="22"/>
        </w:rPr>
        <w:t xml:space="preserve"> the route matrix for the mobile number network above</w:t>
      </w:r>
      <w:r w:rsidR="00BB62E9" w:rsidRPr="008E309C">
        <w:rPr>
          <w:rFonts w:ascii="Arial" w:hAnsi="Arial" w:cs="Arial"/>
        </w:rPr>
        <w:t>.</w:t>
      </w: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67DAA" w:rsidP="0058734C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133225</wp:posOffset>
                </wp:positionH>
                <wp:positionV relativeFrom="paragraph">
                  <wp:posOffset>153035</wp:posOffset>
                </wp:positionV>
                <wp:extent cx="592111" cy="405091"/>
                <wp:effectExtent l="0" t="0" r="177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11" cy="405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C54" w:rsidRPr="00567DAA" w:rsidRDefault="00C55C54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567DAA">
                              <w:rPr>
                                <w:i/>
                                <w:sz w:val="32"/>
                              </w:rPr>
                              <w:t xml:space="preserve">M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0.5pt;margin-top:12.05pt;width:46.6pt;height:3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" fillcolor="white [3201]" strokecolor="white [3212]" strokeweight=".5pt">
                <v:textbox>
                  <w:txbxContent>
                    <w:p w:rsidR="00C55C54" w:rsidRPr="00567DAA" w:rsidRDefault="00C55C54">
                      <w:pPr>
                        <w:rPr>
                          <w:i/>
                          <w:sz w:val="32"/>
                        </w:rPr>
                      </w:pPr>
                      <w:r w:rsidRPr="00567DAA">
                        <w:rPr>
                          <w:i/>
                          <w:sz w:val="32"/>
                        </w:rPr>
                        <w:t xml:space="preserve">M = </w:t>
                      </w:r>
                    </w:p>
                  </w:txbxContent>
                </v:textbox>
              </v:shape>
            </w:pict>
          </mc:Fallback>
        </mc:AlternateContent>
      </w: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330AB5" w:rsidRDefault="00330AB5" w:rsidP="0058734C">
      <w:pPr>
        <w:pStyle w:val="ListParagraph"/>
        <w:rPr>
          <w:sz w:val="22"/>
          <w:szCs w:val="22"/>
        </w:rPr>
      </w:pPr>
    </w:p>
    <w:p w:rsidR="00330AB5" w:rsidRDefault="00330AB5" w:rsidP="0058734C">
      <w:pPr>
        <w:pStyle w:val="ListParagraph"/>
        <w:rPr>
          <w:sz w:val="22"/>
          <w:szCs w:val="22"/>
        </w:rPr>
      </w:pPr>
    </w:p>
    <w:p w:rsidR="0058734C" w:rsidRPr="00FD1F52" w:rsidRDefault="00A13D6F" w:rsidP="0058734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br/>
      </w:r>
    </w:p>
    <w:p w:rsidR="00BB62E9" w:rsidRPr="00E546C9" w:rsidRDefault="00330AB5" w:rsidP="00CF0327">
      <w:pPr>
        <w:pStyle w:val="ListParagraph"/>
        <w:numPr>
          <w:ilvl w:val="0"/>
          <w:numId w:val="17"/>
        </w:numPr>
        <w:ind w:left="284"/>
      </w:pPr>
      <w:r w:rsidRPr="00C55C54">
        <w:rPr>
          <w:rFonts w:ascii="Arial" w:hAnsi="Arial" w:cs="Arial"/>
          <w:sz w:val="22"/>
        </w:rPr>
        <w:t>In matrix M above, what do the numbers on the leading diagonal represent?</w:t>
      </w: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CF0327" w:rsidRDefault="00CF0327" w:rsidP="00BB62E9">
      <w:pPr>
        <w:spacing w:after="200" w:line="276" w:lineRule="auto"/>
        <w:rPr>
          <w:sz w:val="22"/>
          <w:szCs w:val="22"/>
        </w:rPr>
      </w:pP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330AB5" w:rsidRPr="00C55C54" w:rsidRDefault="008E309C" w:rsidP="008E309C">
      <w:pPr>
        <w:pStyle w:val="ListParagraph"/>
        <w:numPr>
          <w:ilvl w:val="0"/>
          <w:numId w:val="17"/>
        </w:numPr>
        <w:spacing w:after="200" w:line="276" w:lineRule="auto"/>
        <w:ind w:left="284"/>
        <w:rPr>
          <w:sz w:val="20"/>
          <w:szCs w:val="22"/>
        </w:rPr>
      </w:pPr>
      <w:r w:rsidRPr="00C55C54">
        <w:rPr>
          <w:rFonts w:ascii="Arial" w:hAnsi="Arial" w:cs="Arial"/>
          <w:sz w:val="22"/>
        </w:rPr>
        <w:t>The square of matrix M is listed below. What does the zero in element 4, 5 of matrix M</w:t>
      </w:r>
      <w:r w:rsidRPr="00C55C54">
        <w:rPr>
          <w:rFonts w:ascii="Arial" w:hAnsi="Arial" w:cs="Arial"/>
          <w:sz w:val="22"/>
          <w:vertAlign w:val="superscript"/>
        </w:rPr>
        <w:t>2</w:t>
      </w:r>
      <w:r w:rsidRPr="00C55C54">
        <w:rPr>
          <w:rFonts w:ascii="Arial" w:hAnsi="Arial" w:cs="Arial"/>
          <w:sz w:val="22"/>
        </w:rPr>
        <w:t xml:space="preserve"> represent?</w:t>
      </w:r>
    </w:p>
    <w:p w:rsidR="008E309C" w:rsidRDefault="00CF0327" w:rsidP="008E309C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7A42259E" wp14:editId="56AA1FCC">
            <wp:simplePos x="0" y="0"/>
            <wp:positionH relativeFrom="column">
              <wp:posOffset>781685</wp:posOffset>
            </wp:positionH>
            <wp:positionV relativeFrom="paragraph">
              <wp:posOffset>113030</wp:posOffset>
            </wp:positionV>
            <wp:extent cx="175260" cy="13195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9984" behindDoc="0" locked="0" layoutInCell="1" allowOverlap="1" wp14:anchorId="0782C442" wp14:editId="3EAFD318">
            <wp:simplePos x="0" y="0"/>
            <wp:positionH relativeFrom="column">
              <wp:posOffset>2210435</wp:posOffset>
            </wp:positionH>
            <wp:positionV relativeFrom="paragraph">
              <wp:posOffset>70485</wp:posOffset>
            </wp:positionV>
            <wp:extent cx="175260" cy="13195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09C" w:rsidRPr="008E309C" w:rsidRDefault="00567DAA" w:rsidP="008E309C">
      <w:pPr>
        <w:pStyle w:val="ListParagraph"/>
        <w:spacing w:after="200" w:line="276" w:lineRule="auto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mr>
        </m:m>
      </m:oMath>
      <w:r w:rsidR="008E309C">
        <w:rPr>
          <w:sz w:val="22"/>
          <w:szCs w:val="22"/>
        </w:rPr>
        <w:tab/>
      </w:r>
    </w:p>
    <w:p w:rsidR="00BB62E9" w:rsidRPr="00DF3097" w:rsidRDefault="00C55C54" w:rsidP="007B4D19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BB62E9" w:rsidRPr="00DF3097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</w:r>
      <w:r w:rsidR="00BB62E9" w:rsidRPr="00DF3097">
        <w:rPr>
          <w:rFonts w:ascii="Arial" w:hAnsi="Arial" w:cs="Arial"/>
          <w:b/>
          <w:bCs/>
        </w:rPr>
        <w:tab/>
        <w:t>[</w:t>
      </w:r>
      <w:r w:rsidR="00CF0327" w:rsidRPr="00DF3097">
        <w:rPr>
          <w:rFonts w:ascii="Arial" w:hAnsi="Arial" w:cs="Arial"/>
          <w:b/>
          <w:bCs/>
        </w:rPr>
        <w:t>4 marks</w:t>
      </w:r>
      <w:r w:rsidR="00CF0327">
        <w:rPr>
          <w:rFonts w:ascii="Arial" w:hAnsi="Arial" w:cs="Arial"/>
          <w:b/>
          <w:bCs/>
        </w:rPr>
        <w:t>: 2, 2</w:t>
      </w:r>
      <w:r w:rsidR="00BB62E9" w:rsidRPr="00DF3097">
        <w:rPr>
          <w:rFonts w:ascii="Arial" w:hAnsi="Arial" w:cs="Arial"/>
          <w:b/>
          <w:bCs/>
        </w:rPr>
        <w:t xml:space="preserve">] </w:t>
      </w:r>
    </w:p>
    <w:p w:rsidR="00BB62E9" w:rsidRDefault="00BB62E9" w:rsidP="007B4D19">
      <w:pPr>
        <w:rPr>
          <w:sz w:val="22"/>
          <w:szCs w:val="22"/>
        </w:rPr>
      </w:pPr>
    </w:p>
    <w:p w:rsidR="00BB62E9" w:rsidRPr="006F2B4F" w:rsidRDefault="00BB62E9" w:rsidP="00C55C54">
      <w:pPr>
        <w:rPr>
          <w:rFonts w:ascii="Arial" w:hAnsi="Arial" w:cs="Arial"/>
          <w:sz w:val="22"/>
          <w:szCs w:val="22"/>
        </w:rPr>
      </w:pPr>
      <w:r w:rsidRPr="006F2B4F">
        <w:rPr>
          <w:rFonts w:ascii="Arial" w:hAnsi="Arial" w:cs="Arial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7B4D19" w:rsidRDefault="007B4D19" w:rsidP="00BB62E9">
      <w:pPr>
        <w:spacing w:after="200" w:line="276" w:lineRule="auto"/>
      </w:pPr>
    </w:p>
    <w:p w:rsidR="007B4D19" w:rsidRDefault="007B4D19" w:rsidP="00BB62E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495E2613" wp14:editId="3BE7822A">
            <wp:simplePos x="0" y="0"/>
            <wp:positionH relativeFrom="column">
              <wp:posOffset>327660</wp:posOffset>
            </wp:positionH>
            <wp:positionV relativeFrom="paragraph">
              <wp:posOffset>85725</wp:posOffset>
            </wp:positionV>
            <wp:extent cx="2407920" cy="1303655"/>
            <wp:effectExtent l="0" t="0" r="0" b="0"/>
            <wp:wrapTight wrapText="bothSides">
              <wp:wrapPolygon edited="0">
                <wp:start x="0" y="0"/>
                <wp:lineTo x="0" y="21148"/>
                <wp:lineTo x="21361" y="21148"/>
                <wp:lineTo x="2136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D19" w:rsidRDefault="007B4D19" w:rsidP="00BB62E9">
      <w:pPr>
        <w:spacing w:after="200" w:line="276" w:lineRule="auto"/>
      </w:pPr>
    </w:p>
    <w:p w:rsidR="00BB62E9" w:rsidRDefault="00BB62E9" w:rsidP="00BB62E9">
      <w:pPr>
        <w:spacing w:after="200" w:line="276" w:lineRule="auto"/>
      </w:pPr>
    </w:p>
    <w:p w:rsidR="007B4D19" w:rsidRDefault="007B4D19" w:rsidP="00BB62E9">
      <w:pPr>
        <w:spacing w:after="200" w:line="276" w:lineRule="auto"/>
      </w:pPr>
    </w:p>
    <w:p w:rsidR="007B4D19" w:rsidRDefault="007B4D19" w:rsidP="00BB62E9">
      <w:pPr>
        <w:spacing w:after="200" w:line="276" w:lineRule="auto"/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Default="007B4D19" w:rsidP="00BB62E9">
      <w:pPr>
        <w:pStyle w:val="Default"/>
        <w:rPr>
          <w:b/>
          <w:bCs/>
          <w:sz w:val="22"/>
          <w:szCs w:val="22"/>
        </w:rPr>
      </w:pPr>
    </w:p>
    <w:p w:rsidR="007B4D19" w:rsidRPr="00DF3097" w:rsidRDefault="00C55C54" w:rsidP="00BB62E9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Questions </w:t>
      </w:r>
      <w:r w:rsidR="007B4D19" w:rsidRPr="00DF3097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</w:r>
      <w:r w:rsidR="007B4D19" w:rsidRPr="00DF3097">
        <w:rPr>
          <w:rFonts w:ascii="Arial" w:hAnsi="Arial" w:cs="Arial"/>
          <w:b/>
          <w:bCs/>
        </w:rPr>
        <w:tab/>
        <w:t xml:space="preserve"> (</w:t>
      </w:r>
      <w:r w:rsidR="00CF0327" w:rsidRPr="00DF3097">
        <w:rPr>
          <w:rFonts w:ascii="Arial" w:hAnsi="Arial" w:cs="Arial"/>
          <w:b/>
          <w:bCs/>
        </w:rPr>
        <w:t>6 marks</w:t>
      </w:r>
      <w:r w:rsidR="00CF0327">
        <w:rPr>
          <w:rFonts w:ascii="Arial" w:hAnsi="Arial" w:cs="Arial"/>
          <w:b/>
          <w:bCs/>
        </w:rPr>
        <w:t xml:space="preserve">: 2, 2, </w:t>
      </w:r>
      <w:proofErr w:type="gramStart"/>
      <w:r w:rsidR="00CF0327">
        <w:rPr>
          <w:rFonts w:ascii="Arial" w:hAnsi="Arial" w:cs="Arial"/>
          <w:b/>
          <w:bCs/>
        </w:rPr>
        <w:t>2</w:t>
      </w:r>
      <w:proofErr w:type="gramEnd"/>
      <w:r w:rsidR="007B4D19" w:rsidRPr="00DF3097">
        <w:rPr>
          <w:rFonts w:ascii="Arial" w:hAnsi="Arial" w:cs="Arial"/>
          <w:b/>
          <w:bCs/>
        </w:rPr>
        <w:t>)</w:t>
      </w:r>
    </w:p>
    <w:p w:rsidR="00BB62E9" w:rsidRDefault="00BB62E9" w:rsidP="00BB62E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B62E9" w:rsidRPr="00C55C54" w:rsidRDefault="00BB62E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Are the following statements true or false? Explain your answer. </w:t>
      </w:r>
    </w:p>
    <w:p w:rsidR="007B4D19" w:rsidRDefault="007B4D19" w:rsidP="00BB62E9">
      <w:pPr>
        <w:pStyle w:val="Default"/>
        <w:rPr>
          <w:sz w:val="22"/>
          <w:szCs w:val="22"/>
        </w:rPr>
      </w:pPr>
    </w:p>
    <w:p w:rsidR="00BB62E9" w:rsidRDefault="00BB62E9" w:rsidP="004D604A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>a)</w:t>
      </w:r>
      <w:r w:rsidR="007B4D1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If </w:t>
      </w:r>
      <w:r>
        <w:rPr>
          <w:rFonts w:ascii="Cambria Math" w:hAnsi="Cambria Math" w:cs="Cambria Math"/>
          <w:sz w:val="22"/>
          <w:szCs w:val="22"/>
        </w:rPr>
        <w:t xml:space="preserve">𝐴 = [1 1] </w:t>
      </w:r>
      <w:r>
        <w:rPr>
          <w:sz w:val="22"/>
          <w:szCs w:val="22"/>
        </w:rPr>
        <w:t xml:space="preserve">and </w:t>
      </w:r>
      <w:r>
        <w:rPr>
          <w:rFonts w:ascii="Cambria Math" w:hAnsi="Cambria Math" w:cs="Cambria Math"/>
          <w:sz w:val="22"/>
          <w:szCs w:val="22"/>
        </w:rPr>
        <w:t xml:space="preserve">𝐵 = [1 1] </w:t>
      </w:r>
      <w:r>
        <w:rPr>
          <w:sz w:val="22"/>
          <w:szCs w:val="22"/>
        </w:rPr>
        <w:t xml:space="preserve">then </w:t>
      </w:r>
      <w:r>
        <w:rPr>
          <w:rFonts w:ascii="Cambria Math" w:hAnsi="Cambria Math" w:cs="Cambria Math"/>
          <w:sz w:val="22"/>
          <w:szCs w:val="22"/>
        </w:rPr>
        <w:t xml:space="preserve">𝐴𝐵 = [1] </w:t>
      </w:r>
    </w:p>
    <w:p w:rsidR="007B4D19" w:rsidRDefault="007B4D19" w:rsidP="00BB62E9">
      <w:pPr>
        <w:spacing w:after="200" w:line="276" w:lineRule="auto"/>
        <w:rPr>
          <w:sz w:val="22"/>
          <w:szCs w:val="22"/>
        </w:rPr>
      </w:pPr>
    </w:p>
    <w:p w:rsidR="007B4D19" w:rsidRDefault="007B4D19" w:rsidP="00BB62E9">
      <w:pPr>
        <w:spacing w:after="200" w:line="276" w:lineRule="auto"/>
        <w:rPr>
          <w:sz w:val="22"/>
          <w:szCs w:val="22"/>
        </w:rPr>
      </w:pPr>
    </w:p>
    <w:p w:rsidR="00DB1A98" w:rsidRDefault="00DB1A98" w:rsidP="00BB62E9">
      <w:pPr>
        <w:spacing w:after="200" w:line="276" w:lineRule="auto"/>
        <w:rPr>
          <w:sz w:val="22"/>
          <w:szCs w:val="22"/>
        </w:rPr>
      </w:pPr>
    </w:p>
    <w:p w:rsidR="00DB1A98" w:rsidRDefault="00DB1A98" w:rsidP="00BB62E9">
      <w:pPr>
        <w:spacing w:after="200" w:line="276" w:lineRule="auto"/>
        <w:rPr>
          <w:sz w:val="22"/>
          <w:szCs w:val="22"/>
        </w:rPr>
      </w:pPr>
    </w:p>
    <w:p w:rsidR="007B4D19" w:rsidRDefault="007B4D19" w:rsidP="00BB62E9">
      <w:pPr>
        <w:spacing w:after="200" w:line="276" w:lineRule="auto"/>
        <w:rPr>
          <w:sz w:val="22"/>
          <w:szCs w:val="22"/>
        </w:rPr>
      </w:pPr>
    </w:p>
    <w:p w:rsidR="00BB62E9" w:rsidRDefault="007B4D19" w:rsidP="004D604A">
      <w:pPr>
        <w:spacing w:after="200" w:line="276" w:lineRule="auto"/>
        <w:ind w:firstLine="720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7456" behindDoc="1" locked="0" layoutInCell="1" allowOverlap="1" wp14:anchorId="3B79683D" wp14:editId="3BA0C3FA">
            <wp:simplePos x="0" y="0"/>
            <wp:positionH relativeFrom="column">
              <wp:posOffset>746760</wp:posOffset>
            </wp:positionH>
            <wp:positionV relativeFrom="paragraph">
              <wp:posOffset>5715</wp:posOffset>
            </wp:positionV>
            <wp:extent cx="2873375" cy="265430"/>
            <wp:effectExtent l="0" t="0" r="3175" b="1270"/>
            <wp:wrapTight wrapText="bothSides">
              <wp:wrapPolygon edited="0">
                <wp:start x="0" y="0"/>
                <wp:lineTo x="0" y="20153"/>
                <wp:lineTo x="21481" y="20153"/>
                <wp:lineTo x="2148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2E9">
        <w:rPr>
          <w:sz w:val="22"/>
          <w:szCs w:val="22"/>
        </w:rPr>
        <w:t xml:space="preserve">b) </w:t>
      </w:r>
    </w:p>
    <w:p w:rsidR="007B4D19" w:rsidRDefault="007B4D19" w:rsidP="00BB62E9">
      <w:pPr>
        <w:spacing w:after="200" w:line="276" w:lineRule="auto"/>
        <w:rPr>
          <w:sz w:val="22"/>
          <w:szCs w:val="22"/>
        </w:rPr>
      </w:pPr>
    </w:p>
    <w:p w:rsidR="00DB1A98" w:rsidRDefault="00DB1A98" w:rsidP="00BB62E9">
      <w:pPr>
        <w:spacing w:after="200" w:line="276" w:lineRule="auto"/>
        <w:rPr>
          <w:sz w:val="22"/>
          <w:szCs w:val="22"/>
        </w:rPr>
      </w:pPr>
    </w:p>
    <w:p w:rsidR="00DB1A98" w:rsidRDefault="00DB1A98" w:rsidP="00BB62E9">
      <w:pPr>
        <w:spacing w:after="200" w:line="276" w:lineRule="auto"/>
        <w:rPr>
          <w:sz w:val="22"/>
          <w:szCs w:val="22"/>
        </w:rPr>
      </w:pPr>
    </w:p>
    <w:p w:rsidR="00DB1A98" w:rsidRDefault="00DB1A98" w:rsidP="00BB62E9">
      <w:pPr>
        <w:spacing w:after="200" w:line="276" w:lineRule="auto"/>
        <w:rPr>
          <w:sz w:val="22"/>
          <w:szCs w:val="22"/>
        </w:rPr>
      </w:pPr>
    </w:p>
    <w:p w:rsidR="00BB62E9" w:rsidRDefault="00BB62E9" w:rsidP="004D604A">
      <w:pPr>
        <w:tabs>
          <w:tab w:val="left" w:pos="709"/>
        </w:tabs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-2540</wp:posOffset>
            </wp:positionV>
            <wp:extent cx="3967480" cy="582295"/>
            <wp:effectExtent l="0" t="0" r="0" b="825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p w:rsidR="00BB62E9" w:rsidRDefault="00BB62E9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7D57CCA6" wp14:editId="2C53049A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2015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875F82">
              <w:t>3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Pr="003D43B7" w:rsidRDefault="00E9453D" w:rsidP="007E2BDC">
            <w:r>
              <w:rPr>
                <w:b/>
              </w:rPr>
              <w:t xml:space="preserve">Time allowed: </w:t>
            </w:r>
            <w:r w:rsidR="00834C59">
              <w:rPr>
                <w:b/>
              </w:rPr>
              <w:t>2</w:t>
            </w:r>
            <w:r w:rsidR="00C55C54">
              <w:rPr>
                <w:b/>
              </w:rPr>
              <w:t>5</w:t>
            </w:r>
            <w:r>
              <w:rPr>
                <w:b/>
              </w:rPr>
              <w:t xml:space="preserve"> minutes</w:t>
            </w:r>
          </w:p>
        </w:tc>
        <w:tc>
          <w:tcPr>
            <w:tcW w:w="6639" w:type="dxa"/>
          </w:tcPr>
          <w:p w:rsidR="00E9453D" w:rsidRPr="009A07F8" w:rsidRDefault="00E9453D" w:rsidP="00C55C54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834C59" w:rsidRPr="009A07F8">
              <w:rPr>
                <w:b/>
              </w:rPr>
              <w:t>: 2</w:t>
            </w:r>
            <w:r w:rsidR="00C55C54">
              <w:rPr>
                <w:b/>
              </w:rPr>
              <w:t>3</w:t>
            </w:r>
            <w:r w:rsidR="001574D2" w:rsidRPr="009A07F8">
              <w:rPr>
                <w:b/>
              </w:rPr>
              <w:t xml:space="preserve"> 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662D10" w:rsidRDefault="00662D10" w:rsidP="00CD2599"/>
    <w:p w:rsidR="00AA30DA" w:rsidRPr="001D20FD" w:rsidRDefault="00567DAA" w:rsidP="00AA30DA">
      <w:pPr>
        <w:rPr>
          <w:rFonts w:ascii="Arial" w:hAnsi="Arial" w:cs="Arial"/>
          <w:b/>
        </w:rPr>
      </w:pPr>
      <w:r w:rsidRPr="00CD259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3D171D21" wp14:editId="3AC545EB">
            <wp:simplePos x="0" y="0"/>
            <wp:positionH relativeFrom="column">
              <wp:posOffset>4319270</wp:posOffset>
            </wp:positionH>
            <wp:positionV relativeFrom="paragraph">
              <wp:posOffset>100965</wp:posOffset>
            </wp:positionV>
            <wp:extent cx="2085975" cy="116586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19071" r="40620" b="40342"/>
                    <a:stretch/>
                  </pic:blipFill>
                  <pic:spPr bwMode="auto">
                    <a:xfrm>
                      <a:off x="0" y="0"/>
                      <a:ext cx="208597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Question 9</w:t>
      </w:r>
      <w:r w:rsidR="00C55C54">
        <w:rPr>
          <w:rFonts w:ascii="Arial" w:hAnsi="Arial" w:cs="Arial"/>
          <w:b/>
        </w:rPr>
        <w:t xml:space="preserve">   </w:t>
      </w:r>
      <w:r w:rsidR="00AA30DA" w:rsidRPr="001D20FD">
        <w:rPr>
          <w:rFonts w:ascii="Arial" w:hAnsi="Arial" w:cs="Arial"/>
          <w:b/>
        </w:rPr>
        <w:tab/>
        <w:t>(2 marks)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The following hemisphere has a volume of 150 cm</w:t>
      </w:r>
      <w:r w:rsidRPr="00567DAA">
        <w:rPr>
          <w:rFonts w:ascii="Arial" w:hAnsi="Arial" w:cs="Arial"/>
          <w:sz w:val="22"/>
          <w:vertAlign w:val="superscript"/>
        </w:rPr>
        <w:t>3</w:t>
      </w:r>
      <w:r w:rsidRPr="00567DAA">
        <w:rPr>
          <w:rFonts w:ascii="Arial" w:hAnsi="Arial" w:cs="Arial"/>
          <w:sz w:val="22"/>
        </w:rPr>
        <w:t>.</w:t>
      </w:r>
    </w:p>
    <w:p w:rsidR="00AA30DA" w:rsidRPr="00567DAA" w:rsidRDefault="00AA30DA" w:rsidP="00AA30DA">
      <w:pPr>
        <w:pStyle w:val="ListParagraph"/>
        <w:rPr>
          <w:rFonts w:ascii="Arial" w:hAnsi="Arial" w:cs="Arial"/>
          <w:sz w:val="22"/>
        </w:rPr>
      </w:pP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Reduce the size of the hemisphere by a scale factor of 3 and calculate the volume of the smaller hemisphere.</w:t>
      </w:r>
    </w:p>
    <w:p w:rsidR="00AA30DA" w:rsidRDefault="00AA30DA" w:rsidP="00AA30DA">
      <w:pPr>
        <w:rPr>
          <w:rFonts w:ascii="Arial" w:hAnsi="Arial" w:cs="Arial"/>
        </w:rPr>
      </w:pPr>
    </w:p>
    <w:p w:rsidR="00CE1358" w:rsidRDefault="00CE1358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1277D1" w:rsidRPr="002620DD" w:rsidRDefault="00567DAA" w:rsidP="00567DAA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  <w:lang w:eastAsia="ar-SA"/>
        </w:rPr>
        <w:t>10</w:t>
      </w:r>
      <w:r w:rsidR="001277D1" w:rsidRPr="002620DD">
        <w:rPr>
          <w:rFonts w:ascii="Arial" w:hAnsi="Arial" w:cs="Arial"/>
          <w:b/>
          <w:lang w:eastAsia="ar-SA"/>
        </w:rPr>
        <w:tab/>
      </w:r>
      <w:r w:rsidR="00C55C54">
        <w:rPr>
          <w:rFonts w:ascii="Arial" w:hAnsi="Arial" w:cs="Arial"/>
          <w:b/>
          <w:lang w:eastAsia="ar-SA"/>
        </w:rPr>
        <w:tab/>
      </w:r>
      <w:r w:rsidR="001277D1" w:rsidRPr="002620DD">
        <w:rPr>
          <w:rFonts w:ascii="Arial" w:hAnsi="Arial" w:cs="Arial"/>
          <w:b/>
          <w:lang w:eastAsia="ar-SA"/>
        </w:rPr>
        <w:t xml:space="preserve">(6 marks: 2, 2, </w:t>
      </w:r>
      <w:proofErr w:type="gramStart"/>
      <w:r w:rsidR="001277D1" w:rsidRPr="002620DD">
        <w:rPr>
          <w:rFonts w:ascii="Arial" w:hAnsi="Arial" w:cs="Arial"/>
          <w:b/>
          <w:lang w:eastAsia="ar-SA"/>
        </w:rPr>
        <w:t>2</w:t>
      </w:r>
      <w:proofErr w:type="gramEnd"/>
      <w:r w:rsidR="001277D1" w:rsidRPr="002620DD">
        <w:rPr>
          <w:rFonts w:ascii="Arial" w:hAnsi="Arial" w:cs="Arial"/>
          <w:b/>
          <w:lang w:eastAsia="ar-SA"/>
        </w:rPr>
        <w:t xml:space="preserve">) 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 xml:space="preserve">John wants to see which of the two banks in his portfolio of </w:t>
      </w:r>
      <w:r w:rsidR="00567DAA" w:rsidRPr="00567DAA">
        <w:rPr>
          <w:rFonts w:ascii="Arial" w:hAnsi="Arial" w:cs="Arial"/>
          <w:sz w:val="22"/>
        </w:rPr>
        <w:t xml:space="preserve">shares the better performer is, </w:t>
      </w:r>
      <w:r w:rsidRPr="00567DAA">
        <w:rPr>
          <w:rFonts w:ascii="Arial" w:hAnsi="Arial" w:cs="Arial"/>
          <w:sz w:val="22"/>
        </w:rPr>
        <w:t>and he decides to use the P/E ratio to compare the two banks.</w:t>
      </w:r>
    </w:p>
    <w:p w:rsidR="001277D1" w:rsidRPr="00567DAA" w:rsidRDefault="00567DAA" w:rsidP="00567DAA">
      <w:pPr>
        <w:tabs>
          <w:tab w:val="left" w:pos="1134"/>
        </w:tabs>
        <w:adjustRightInd w:val="0"/>
        <w:snapToGrid w:val="0"/>
        <w:spacing w:after="200" w:line="276" w:lineRule="auto"/>
        <w:ind w:left="517" w:hangingChars="235" w:hanging="517"/>
        <w:rPr>
          <w:rFonts w:ascii="Arial" w:hAnsi="Arial" w:cs="Arial"/>
          <w:i/>
          <w:sz w:val="22"/>
        </w:rPr>
      </w:pPr>
      <m:oMathPara>
        <m:oMath>
          <m:f>
            <m:fPr>
              <m:type m:val="lin"/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E</m:t>
              </m:r>
            </m:den>
          </m:f>
          <m:r>
            <w:rPr>
              <w:rFonts w:ascii="Cambria Math" w:hAnsi="Cambria Math" w:cs="Arial"/>
              <w:noProof/>
              <w:sz w:val="22"/>
            </w:rPr>
            <m:t>ratio=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Market price per share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Annual earnings per share</m:t>
              </m:r>
            </m:den>
          </m:f>
        </m:oMath>
      </m:oMathPara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Bank’s shares are currently $33.65 while ZZZ Bank’s shares are currently $32.055.</w:t>
      </w:r>
    </w:p>
    <w:p w:rsidR="00834C59" w:rsidRPr="00567DAA" w:rsidRDefault="00834C59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 has annual earnings of 207.5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ZZZ Bank has annual earnings of 223.1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9" w:hangingChars="235" w:hanging="519"/>
        <w:rPr>
          <w:rFonts w:ascii="Arial" w:hAnsi="Arial" w:cs="Arial"/>
          <w:b/>
          <w:sz w:val="22"/>
        </w:rPr>
      </w:pPr>
    </w:p>
    <w:p w:rsidR="001277D1" w:rsidRPr="00567DAA" w:rsidRDefault="001277D1" w:rsidP="00567DAA">
      <w:pPr>
        <w:numPr>
          <w:ilvl w:val="0"/>
          <w:numId w:val="20"/>
        </w:numPr>
        <w:tabs>
          <w:tab w:val="left" w:pos="567"/>
        </w:tabs>
        <w:adjustRightInd w:val="0"/>
        <w:snapToGrid w:val="0"/>
        <w:spacing w:after="60" w:line="276" w:lineRule="auto"/>
        <w:ind w:leftChars="-22" w:left="517" w:hangingChars="259" w:hanging="570"/>
        <w:rPr>
          <w:rFonts w:ascii="Arial" w:hAnsi="Arial" w:cs="Arial"/>
          <w:sz w:val="22"/>
          <w:lang w:eastAsia="en-AU"/>
        </w:rPr>
      </w:pPr>
      <w:r w:rsidRPr="00567DAA">
        <w:rPr>
          <w:rFonts w:ascii="Arial" w:hAnsi="Arial" w:cs="Arial"/>
          <w:sz w:val="22"/>
          <w:lang w:eastAsia="en-AU"/>
        </w:rPr>
        <w:t xml:space="preserve">Calculate the </w:t>
      </w:r>
      <w:r w:rsidRPr="00567DAA">
        <w:rPr>
          <w:rFonts w:ascii="Arial" w:hAnsi="Arial" w:cs="Arial"/>
          <w:i/>
          <w:sz w:val="22"/>
          <w:lang w:eastAsia="en-AU"/>
        </w:rPr>
        <w:t xml:space="preserve">P/E </w:t>
      </w:r>
      <w:r w:rsidRPr="00567DAA">
        <w:rPr>
          <w:rFonts w:ascii="Arial" w:hAnsi="Arial" w:cs="Arial"/>
          <w:sz w:val="22"/>
          <w:lang w:eastAsia="en-AU"/>
        </w:rPr>
        <w:t>ratio for each bank</w:t>
      </w: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EC5215">
      <w:pPr>
        <w:tabs>
          <w:tab w:val="left" w:pos="1134"/>
        </w:tabs>
        <w:adjustRightInd w:val="0"/>
        <w:snapToGrid w:val="0"/>
        <w:spacing w:after="60" w:line="276" w:lineRule="auto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1277D1" w:rsidRPr="00567DAA" w:rsidRDefault="00CE1358" w:rsidP="00567DAA">
      <w:pPr>
        <w:pStyle w:val="Default"/>
        <w:ind w:left="567" w:hanging="513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b)</w:t>
      </w:r>
      <w:r w:rsidRPr="00567DAA">
        <w:rPr>
          <w:rFonts w:ascii="Arial" w:hAnsi="Arial" w:cs="Arial"/>
          <w:sz w:val="22"/>
        </w:rPr>
        <w:tab/>
      </w:r>
      <w:r w:rsidR="001277D1" w:rsidRPr="00567DAA">
        <w:rPr>
          <w:rFonts w:ascii="Arial" w:hAnsi="Arial" w:cs="Arial"/>
          <w:sz w:val="22"/>
        </w:rPr>
        <w:t>Make a recommendation as to which bank John should buy more of, if the P/E ratio was the only indicator to be used. Justify your recommendation.</w:t>
      </w: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834C59" w:rsidRDefault="00834C59" w:rsidP="00CE1358">
      <w:pPr>
        <w:pStyle w:val="Default"/>
        <w:ind w:left="1080"/>
        <w:rPr>
          <w:rFonts w:ascii="Arial" w:hAnsi="Arial" w:cs="Arial"/>
        </w:rPr>
      </w:pPr>
    </w:p>
    <w:p w:rsidR="00AD33E2" w:rsidRDefault="00AD33E2" w:rsidP="00CE1358">
      <w:pPr>
        <w:pStyle w:val="Default"/>
        <w:ind w:left="1080"/>
        <w:rPr>
          <w:rFonts w:ascii="Arial" w:hAnsi="Arial" w:cs="Arial"/>
        </w:rPr>
      </w:pPr>
    </w:p>
    <w:p w:rsidR="00CE1358" w:rsidRPr="00EC5215" w:rsidRDefault="00CE1358" w:rsidP="00CE1358">
      <w:pPr>
        <w:pStyle w:val="Default"/>
        <w:ind w:left="1080"/>
        <w:rPr>
          <w:rFonts w:ascii="Arial" w:hAnsi="Arial" w:cs="Arial"/>
          <w:sz w:val="22"/>
        </w:rPr>
      </w:pPr>
    </w:p>
    <w:p w:rsidR="001277D1" w:rsidRPr="00EC5215" w:rsidRDefault="00567DAA" w:rsidP="00567DAA">
      <w:pPr>
        <w:pStyle w:val="Default"/>
        <w:ind w:left="567" w:hanging="425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 xml:space="preserve">c) </w:t>
      </w:r>
      <w:r w:rsidR="00AD33E2" w:rsidRPr="00EC5215">
        <w:rPr>
          <w:rFonts w:ascii="Arial" w:hAnsi="Arial" w:cs="Arial"/>
          <w:sz w:val="22"/>
        </w:rPr>
        <w:t>Dividends from both banks are paid twice a year and</w:t>
      </w:r>
      <w:r w:rsidRPr="00EC5215">
        <w:rPr>
          <w:rFonts w:ascii="Arial" w:hAnsi="Arial" w:cs="Arial"/>
          <w:sz w:val="22"/>
        </w:rPr>
        <w:t xml:space="preserve"> in the last year AAA Bank gave </w:t>
      </w:r>
      <w:r w:rsidR="00AD33E2" w:rsidRPr="00EC5215">
        <w:rPr>
          <w:rFonts w:ascii="Arial" w:hAnsi="Arial" w:cs="Arial"/>
          <w:sz w:val="22"/>
        </w:rPr>
        <w:t xml:space="preserve">dividends at 82c and 84c per share. What </w:t>
      </w:r>
      <w:r w:rsidR="001277D1" w:rsidRPr="00EC5215">
        <w:rPr>
          <w:rFonts w:ascii="Arial" w:hAnsi="Arial" w:cs="Arial"/>
          <w:sz w:val="22"/>
        </w:rPr>
        <w:t>percentage of its</w:t>
      </w:r>
      <w:r w:rsidR="00AD33E2" w:rsidRPr="00EC5215">
        <w:rPr>
          <w:rFonts w:ascii="Arial" w:hAnsi="Arial" w:cs="Arial"/>
          <w:sz w:val="22"/>
        </w:rPr>
        <w:t xml:space="preserve"> annual earnings does AAA Bank </w:t>
      </w:r>
      <w:r w:rsidR="001277D1" w:rsidRPr="00EC5215">
        <w:rPr>
          <w:rFonts w:ascii="Arial" w:hAnsi="Arial" w:cs="Arial"/>
          <w:sz w:val="22"/>
        </w:rPr>
        <w:t>distribute to shareholders?</w:t>
      </w:r>
    </w:p>
    <w:p w:rsidR="001277D1" w:rsidRPr="002620DD" w:rsidRDefault="001277D1" w:rsidP="001277D1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AD33E2" w:rsidRDefault="00AD33E2" w:rsidP="001277D1">
      <w:pPr>
        <w:pStyle w:val="Default"/>
        <w:rPr>
          <w:rFonts w:ascii="Arial" w:hAnsi="Arial" w:cs="Arial"/>
          <w:b/>
        </w:rPr>
      </w:pP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11</w:t>
      </w:r>
      <w:r>
        <w:rPr>
          <w:rFonts w:ascii="Arial" w:hAnsi="Arial" w:cs="Arial"/>
          <w:b/>
        </w:rPr>
        <w:tab/>
        <w:t>(6 marks: 3, 3)</w:t>
      </w: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Spec="center" w:tblpY="995"/>
        <w:tblOverlap w:val="never"/>
        <w:tblW w:w="0" w:type="auto"/>
        <w:tblLook w:val="04A0" w:firstRow="1" w:lastRow="0" w:firstColumn="1" w:lastColumn="0" w:noHBand="0" w:noVBand="1"/>
      </w:tblPr>
      <w:tblGrid>
        <w:gridCol w:w="3064"/>
        <w:gridCol w:w="2573"/>
      </w:tblGrid>
      <w:tr w:rsidR="00EC5215" w:rsidRPr="002620DD" w:rsidTr="00EC5215">
        <w:trPr>
          <w:trHeight w:val="422"/>
        </w:trPr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Status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Fortnightly </w:t>
            </w:r>
            <w:r w:rsidRPr="002620DD">
              <w:rPr>
                <w:rFonts w:ascii="Arial" w:hAnsi="Arial" w:cs="Arial"/>
              </w:rPr>
              <w:t>Payment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$226.80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$272.80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with children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$542.90</w:t>
            </w:r>
          </w:p>
        </w:tc>
      </w:tr>
    </w:tbl>
    <w:p w:rsidR="00EC5215" w:rsidRPr="00EC5215" w:rsidRDefault="00EC5215" w:rsidP="00EC5215">
      <w:pPr>
        <w:tabs>
          <w:tab w:val="left" w:pos="709"/>
          <w:tab w:val="left" w:pos="1134"/>
          <w:tab w:val="left" w:pos="7938"/>
        </w:tabs>
        <w:adjustRightInd w:val="0"/>
        <w:snapToGrid w:val="0"/>
        <w:spacing w:line="276" w:lineRule="auto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>Youth Allowance gives financial aid to people aged 16 to 24 studying full time, training, looking for work or sick. Payment rates are:</w:t>
      </w:r>
    </w:p>
    <w:p w:rsidR="00EC5215" w:rsidRPr="002620DD" w:rsidRDefault="00EC5215" w:rsidP="00EC5215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="564" w:hangingChars="235" w:hanging="564"/>
        <w:rPr>
          <w:rFonts w:ascii="Arial" w:hAnsi="Arial" w:cs="Arial"/>
        </w:rPr>
      </w:pPr>
      <w:r w:rsidRPr="002620DD">
        <w:rPr>
          <w:rFonts w:ascii="Arial" w:hAnsi="Arial" w:cs="Arial"/>
        </w:rPr>
        <w:tab/>
      </w: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rPr>
          <w:rFonts w:ascii="Arial" w:hAnsi="Arial" w:cs="Arial"/>
          <w:sz w:val="22"/>
        </w:rPr>
      </w:pPr>
    </w:p>
    <w:p w:rsidR="00EC5215" w:rsidRPr="00567DAA" w:rsidRDefault="00EC5215" w:rsidP="00EC5215">
      <w:pPr>
        <w:pStyle w:val="Default"/>
        <w:rPr>
          <w:rFonts w:ascii="Arial" w:hAnsi="Arial" w:cs="Arial"/>
        </w:rPr>
      </w:pPr>
      <w:r w:rsidRPr="00EC5215">
        <w:rPr>
          <w:rFonts w:ascii="Arial" w:hAnsi="Arial" w:cs="Arial"/>
          <w:sz w:val="22"/>
        </w:rPr>
        <w:t xml:space="preserve">Youth Allowance students can earn an </w:t>
      </w:r>
      <w:r w:rsidRPr="00EC5215">
        <w:rPr>
          <w:rFonts w:ascii="Arial" w:hAnsi="Arial" w:cs="Arial"/>
          <w:i/>
          <w:sz w:val="22"/>
        </w:rPr>
        <w:t>income</w:t>
      </w:r>
      <w:r w:rsidRPr="00EC5215">
        <w:rPr>
          <w:rFonts w:ascii="Arial" w:hAnsi="Arial" w:cs="Arial"/>
          <w:sz w:val="22"/>
        </w:rPr>
        <w:t xml:space="preserve"> but this reduces the fortnightly payment according to the following table:</w:t>
      </w:r>
      <w:r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085"/>
        <w:gridCol w:w="4678"/>
      </w:tblGrid>
      <w:tr w:rsidR="00EC5215" w:rsidRPr="002620DD" w:rsidTr="00EC5215">
        <w:tc>
          <w:tcPr>
            <w:tcW w:w="3085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Income / fortnight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Reduction in fortnightly payments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Over $415 - $498</w:t>
            </w:r>
          </w:p>
        </w:tc>
        <w:tc>
          <w:tcPr>
            <w:tcW w:w="4678" w:type="dxa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50 c in the dollar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Over $498</w:t>
            </w:r>
          </w:p>
        </w:tc>
        <w:tc>
          <w:tcPr>
            <w:tcW w:w="4678" w:type="dxa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60 c in the dollar</w:t>
            </w:r>
          </w:p>
        </w:tc>
      </w:tr>
    </w:tbl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is single, 17 years old and lives at home. He earns $10,000 p.a. on part-time jobs and is studying full time. Richard is 21 years old and does not live at home. He studies full-time and works part-time. His yearly income is $13,520. </w:t>
      </w:r>
    </w:p>
    <w:p w:rsidR="00EC5215" w:rsidRPr="002620DD" w:rsidRDefault="00EC5215" w:rsidP="00EC5215">
      <w:pPr>
        <w:rPr>
          <w:rFonts w:ascii="Arial" w:hAnsi="Arial" w:cs="Arial"/>
        </w:rPr>
      </w:pPr>
    </w:p>
    <w:p w:rsidR="00EC5215" w:rsidRP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and Richard receive $226.80 and $401.20 per fortnight respectfully in youth allowance. Using the tables above, justify Gerry’s and Richard’s youth allowance payments. </w:t>
      </w:r>
    </w:p>
    <w:p w:rsidR="00EC5215" w:rsidRPr="002620DD" w:rsidRDefault="00EC5215" w:rsidP="00EC5215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EC5215" w:rsidRDefault="00EC5215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1277D1" w:rsidRDefault="00EC5215" w:rsidP="001277D1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1277D1" w:rsidRPr="002620DD">
        <w:rPr>
          <w:rFonts w:ascii="Arial" w:hAnsi="Arial" w:cs="Arial"/>
          <w:b/>
        </w:rPr>
        <w:t>1</w:t>
      </w:r>
      <w:r w:rsidR="0046662C">
        <w:rPr>
          <w:rFonts w:ascii="Arial" w:hAnsi="Arial" w:cs="Arial"/>
          <w:b/>
        </w:rPr>
        <w:t>2</w:t>
      </w:r>
      <w:r w:rsidR="001277D1" w:rsidRPr="002620DD">
        <w:rPr>
          <w:rFonts w:ascii="Arial" w:hAnsi="Arial" w:cs="Arial"/>
        </w:rPr>
        <w:t xml:space="preserve"> </w:t>
      </w:r>
      <w:r w:rsidR="001277D1" w:rsidRPr="00834C59">
        <w:rPr>
          <w:rFonts w:ascii="Arial" w:hAnsi="Arial" w:cs="Arial"/>
          <w:b/>
        </w:rPr>
        <w:tab/>
        <w:t xml:space="preserve">(4 marks: 1, 1, </w:t>
      </w:r>
      <w:proofErr w:type="gramStart"/>
      <w:r w:rsidR="001277D1" w:rsidRPr="00834C59">
        <w:rPr>
          <w:rFonts w:ascii="Arial" w:hAnsi="Arial" w:cs="Arial"/>
          <w:b/>
        </w:rPr>
        <w:t>2</w:t>
      </w:r>
      <w:proofErr w:type="gramEnd"/>
      <w:r w:rsidR="001277D1" w:rsidRPr="00834C59">
        <w:rPr>
          <w:rFonts w:ascii="Arial" w:hAnsi="Arial" w:cs="Arial"/>
          <w:b/>
        </w:rPr>
        <w:t>)</w:t>
      </w:r>
    </w:p>
    <w:p w:rsidR="00834C59" w:rsidRPr="002620DD" w:rsidRDefault="00834C59" w:rsidP="001277D1">
      <w:pPr>
        <w:pStyle w:val="Default"/>
        <w:rPr>
          <w:rFonts w:ascii="Arial" w:hAnsi="Arial" w:cs="Arial"/>
        </w:rPr>
      </w:pPr>
    </w:p>
    <w:p w:rsidR="001277D1" w:rsidRPr="002620DD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>Three friends went on a trip overseas and br</w:t>
      </w:r>
      <w:r w:rsidR="0046662C">
        <w:rPr>
          <w:rFonts w:ascii="Arial" w:hAnsi="Arial" w:cs="Arial"/>
          <w:lang w:eastAsia="ar-SA"/>
        </w:rPr>
        <w:t xml:space="preserve">ought back some unspent foreign </w:t>
      </w:r>
      <w:r w:rsidRPr="002620DD">
        <w:rPr>
          <w:rFonts w:ascii="Arial" w:hAnsi="Arial" w:cs="Arial"/>
          <w:lang w:eastAsia="ar-SA"/>
        </w:rPr>
        <w:t>currency which they need to exchange back to Australian dollars (AUD).</w:t>
      </w:r>
    </w:p>
    <w:p w:rsidR="001277D1" w:rsidRPr="002620DD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>They have made a table showing the amounts of each currency they each have.</w:t>
      </w:r>
    </w:p>
    <w:tbl>
      <w:tblPr>
        <w:tblStyle w:val="TableGrid1"/>
        <w:tblW w:w="0" w:type="auto"/>
        <w:tblInd w:w="1639" w:type="dxa"/>
        <w:tblLook w:val="04A0" w:firstRow="1" w:lastRow="0" w:firstColumn="1" w:lastColumn="0" w:noHBand="0" w:noVBand="1"/>
      </w:tblPr>
      <w:tblGrid>
        <w:gridCol w:w="1866"/>
        <w:gridCol w:w="2528"/>
        <w:gridCol w:w="1985"/>
      </w:tblGrid>
      <w:tr w:rsidR="001277D1" w:rsidRPr="002620DD" w:rsidTr="0046662C">
        <w:tc>
          <w:tcPr>
            <w:tcW w:w="1866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528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Bali (Indonesia)</w:t>
            </w:r>
          </w:p>
        </w:tc>
        <w:tc>
          <w:tcPr>
            <w:tcW w:w="1985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 xml:space="preserve">Singapore 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Kate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190 000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200 SGD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Guy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175 000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350 SGD</w:t>
            </w:r>
          </w:p>
        </w:tc>
      </w:tr>
    </w:tbl>
    <w:p w:rsidR="001277D1" w:rsidRPr="002620DD" w:rsidRDefault="001277D1" w:rsidP="002620DD">
      <w:pPr>
        <w:tabs>
          <w:tab w:val="left" w:pos="1134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 xml:space="preserve"> </w:t>
      </w:r>
    </w:p>
    <w:p w:rsidR="001277D1" w:rsidRPr="002620DD" w:rsidRDefault="001277D1" w:rsidP="00C55C54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>The exchange rates when they convert their money are as follows:</w:t>
      </w:r>
    </w:p>
    <w:p w:rsidR="001277D1" w:rsidRPr="002620DD" w:rsidRDefault="001277D1" w:rsidP="002620DD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ab/>
        <w:t xml:space="preserve">10 000 IDR (Indonesian rupiah) </w:t>
      </w:r>
      <w:r w:rsidRPr="002620DD">
        <w:rPr>
          <w:rFonts w:ascii="Arial" w:hAnsi="Arial" w:cs="Arial"/>
          <w:lang w:eastAsia="ar-SA"/>
        </w:rPr>
        <w:tab/>
        <w:t>= 0.9700 AUD</w:t>
      </w:r>
    </w:p>
    <w:p w:rsidR="001277D1" w:rsidRPr="002620DD" w:rsidRDefault="001277D1" w:rsidP="002620DD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ab/>
        <w:t>1 SGD (Singapore dollars)</w:t>
      </w:r>
      <w:r w:rsidRPr="002620DD">
        <w:rPr>
          <w:rFonts w:ascii="Arial" w:hAnsi="Arial" w:cs="Arial"/>
          <w:lang w:eastAsia="ar-SA"/>
        </w:rPr>
        <w:tab/>
        <w:t>= 0.8666 AUD</w:t>
      </w:r>
    </w:p>
    <w:p w:rsidR="001277D1" w:rsidRPr="002620DD" w:rsidRDefault="001277D1" w:rsidP="002620DD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ab/>
      </w:r>
    </w:p>
    <w:p w:rsidR="001277D1" w:rsidRPr="002620DD" w:rsidRDefault="001277D1" w:rsidP="002620DD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355" w:left="1625" w:hangingChars="322" w:hanging="773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ab/>
        <w:t>a)</w:t>
      </w:r>
      <w:r w:rsidRPr="002620DD">
        <w:rPr>
          <w:rFonts w:ascii="Arial" w:hAnsi="Arial" w:cs="Arial"/>
          <w:lang w:eastAsia="ar-SA"/>
        </w:rPr>
        <w:tab/>
        <w:t>How much in Australian dollars (to the nearest ten cents) will Kate get for her Indonesian rupiah (assuming she pays no commission fees)?</w:t>
      </w:r>
      <w:r w:rsidRPr="002620DD">
        <w:rPr>
          <w:rFonts w:ascii="Arial" w:hAnsi="Arial" w:cs="Arial"/>
          <w:lang w:eastAsia="ar-SA"/>
        </w:rPr>
        <w:tab/>
      </w:r>
    </w:p>
    <w:p w:rsidR="001277D1" w:rsidRDefault="001277D1" w:rsidP="002620DD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Default="00834C59" w:rsidP="002620DD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Default="00834C59" w:rsidP="002620DD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Pr="002620DD" w:rsidRDefault="00834C59" w:rsidP="002620DD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1277D1" w:rsidRPr="002620DD" w:rsidRDefault="001277D1" w:rsidP="002620DD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473" w:left="1598" w:hangingChars="193" w:hanging="463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>b)</w:t>
      </w:r>
      <w:r w:rsidRPr="002620DD">
        <w:rPr>
          <w:rFonts w:ascii="Arial" w:hAnsi="Arial" w:cs="Arial"/>
          <w:lang w:eastAsia="ar-SA"/>
        </w:rPr>
        <w:tab/>
        <w:t xml:space="preserve">Using the same exchange rates as given in the </w:t>
      </w:r>
      <w:r w:rsidR="00AD33E2">
        <w:rPr>
          <w:rFonts w:ascii="Arial" w:hAnsi="Arial" w:cs="Arial"/>
          <w:lang w:eastAsia="ar-SA"/>
        </w:rPr>
        <w:t>above</w:t>
      </w:r>
      <w:r w:rsidRPr="002620DD">
        <w:rPr>
          <w:rFonts w:ascii="Arial" w:hAnsi="Arial" w:cs="Arial"/>
          <w:lang w:eastAsia="ar-SA"/>
        </w:rPr>
        <w:t>, what is one Australian dollar worth (to the nearest cent) in Singapore dollars?</w:t>
      </w:r>
      <w:r w:rsidRPr="002620DD">
        <w:rPr>
          <w:rFonts w:ascii="Arial" w:hAnsi="Arial" w:cs="Arial"/>
          <w:lang w:eastAsia="ar-SA"/>
        </w:rPr>
        <w:tab/>
      </w:r>
    </w:p>
    <w:p w:rsidR="001277D1" w:rsidRDefault="001277D1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Default="00834C59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E0698A" w:rsidRDefault="00E0698A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E0698A" w:rsidRDefault="00E0698A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Default="00834C59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834C59" w:rsidRPr="002620DD" w:rsidRDefault="00834C59" w:rsidP="002620DD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86" w:hangingChars="192" w:hanging="461"/>
        <w:rPr>
          <w:rFonts w:ascii="Arial" w:hAnsi="Arial" w:cs="Arial"/>
          <w:lang w:eastAsia="ar-SA"/>
        </w:rPr>
      </w:pPr>
    </w:p>
    <w:p w:rsidR="001277D1" w:rsidRPr="002620DD" w:rsidRDefault="001277D1" w:rsidP="002620DD">
      <w:pPr>
        <w:tabs>
          <w:tab w:val="left" w:pos="1560"/>
          <w:tab w:val="left" w:pos="7938"/>
        </w:tabs>
        <w:adjustRightInd w:val="0"/>
        <w:snapToGrid w:val="0"/>
        <w:spacing w:line="276" w:lineRule="auto"/>
        <w:ind w:leftChars="473" w:left="1598" w:hangingChars="193" w:hanging="463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>c)</w:t>
      </w:r>
      <w:r w:rsidRPr="002620DD">
        <w:rPr>
          <w:rFonts w:ascii="Arial" w:hAnsi="Arial" w:cs="Arial"/>
          <w:lang w:eastAsia="ar-SA"/>
        </w:rPr>
        <w:tab/>
        <w:t>Write a matrix operation to calculate the amount of Australian currency that each person will receive when their foreign currencies</w:t>
      </w:r>
      <w:r w:rsidRPr="002620DD">
        <w:rPr>
          <w:rFonts w:ascii="Arial" w:hAnsi="Arial" w:cs="Arial"/>
          <w:color w:val="FF0000"/>
          <w:lang w:eastAsia="ar-SA"/>
        </w:rPr>
        <w:t xml:space="preserve"> </w:t>
      </w:r>
      <w:r w:rsidRPr="002620DD">
        <w:rPr>
          <w:rFonts w:ascii="Arial" w:hAnsi="Arial" w:cs="Arial"/>
          <w:lang w:eastAsia="ar-SA"/>
        </w:rPr>
        <w:t>are converted.</w:t>
      </w:r>
      <w:r w:rsidRPr="002620DD">
        <w:rPr>
          <w:rFonts w:ascii="Arial" w:hAnsi="Arial" w:cs="Arial"/>
          <w:lang w:eastAsia="ar-SA"/>
        </w:rPr>
        <w:tab/>
      </w:r>
    </w:p>
    <w:p w:rsidR="001277D1" w:rsidRPr="002620DD" w:rsidRDefault="001277D1" w:rsidP="002620DD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ab/>
      </w:r>
      <w:r w:rsidRPr="002620DD">
        <w:rPr>
          <w:rFonts w:ascii="Arial" w:hAnsi="Arial" w:cs="Arial"/>
          <w:lang w:eastAsia="ar-SA"/>
        </w:rPr>
        <w:tab/>
      </w:r>
    </w:p>
    <w:p w:rsidR="00CD2599" w:rsidRDefault="00CD2599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EC5215" w:rsidRDefault="00EC5215" w:rsidP="00263ADF">
      <w:pPr>
        <w:pStyle w:val="Default"/>
        <w:rPr>
          <w:rFonts w:ascii="Arial" w:hAnsi="Arial" w:cs="Arial"/>
          <w:b/>
        </w:rPr>
      </w:pPr>
    </w:p>
    <w:p w:rsidR="00263ADF" w:rsidRDefault="00EC5215" w:rsidP="00263ADF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2D7101">
        <w:rPr>
          <w:rFonts w:ascii="Arial" w:hAnsi="Arial" w:cs="Arial"/>
          <w:b/>
        </w:rPr>
        <w:t>13</w:t>
      </w:r>
      <w:r w:rsidR="00263ADF">
        <w:rPr>
          <w:rFonts w:ascii="Arial" w:hAnsi="Arial" w:cs="Arial"/>
          <w:b/>
        </w:rPr>
        <w:tab/>
      </w:r>
      <w:r w:rsidR="00C55C54">
        <w:rPr>
          <w:rFonts w:ascii="Arial" w:hAnsi="Arial" w:cs="Arial"/>
          <w:b/>
        </w:rPr>
        <w:t xml:space="preserve">    </w:t>
      </w:r>
      <w:r w:rsidR="00263ADF" w:rsidRPr="0091195D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 xml:space="preserve">5 marks: </w:t>
      </w:r>
      <w:r w:rsidR="00263ADF" w:rsidRPr="0091195D">
        <w:rPr>
          <w:rFonts w:ascii="Arial" w:hAnsi="Arial" w:cs="Arial"/>
          <w:b/>
          <w:bCs/>
          <w:sz w:val="22"/>
          <w:szCs w:val="22"/>
        </w:rPr>
        <w:t xml:space="preserve">1, 2, </w:t>
      </w:r>
      <w:proofErr w:type="gramStart"/>
      <w:r w:rsidR="00263ADF" w:rsidRPr="0091195D">
        <w:rPr>
          <w:rFonts w:ascii="Arial" w:hAnsi="Arial" w:cs="Arial"/>
          <w:b/>
          <w:bCs/>
          <w:sz w:val="22"/>
          <w:szCs w:val="22"/>
        </w:rPr>
        <w:t>2</w:t>
      </w:r>
      <w:proofErr w:type="gramEnd"/>
      <w:r w:rsidR="00263ADF" w:rsidRPr="0091195D">
        <w:rPr>
          <w:rFonts w:ascii="Arial" w:hAnsi="Arial" w:cs="Arial"/>
          <w:b/>
          <w:bCs/>
          <w:sz w:val="22"/>
          <w:szCs w:val="22"/>
        </w:rPr>
        <w:t>]</w:t>
      </w:r>
      <w:r w:rsidR="00263ADF">
        <w:rPr>
          <w:b/>
          <w:bCs/>
          <w:sz w:val="22"/>
          <w:szCs w:val="22"/>
        </w:rPr>
        <w:t xml:space="preserve"> </w:t>
      </w: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Pr="0091195D" w:rsidRDefault="00263ADF" w:rsidP="00C55C54">
      <w:pPr>
        <w:pStyle w:val="Default"/>
        <w:rPr>
          <w:rFonts w:ascii="Arial" w:hAnsi="Arial" w:cs="Arial"/>
        </w:rPr>
      </w:pPr>
      <w:r w:rsidRPr="0091195D">
        <w:rPr>
          <w:rFonts w:ascii="Arial" w:hAnsi="Arial" w:cs="Arial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Pr="0091195D">
        <w:rPr>
          <w:rFonts w:ascii="Arial" w:hAnsi="Arial" w:cs="Arial"/>
          <w:b/>
          <w:bCs/>
        </w:rPr>
        <w:t xml:space="preserve">A </w:t>
      </w:r>
      <w:r w:rsidRPr="0091195D">
        <w:rPr>
          <w:rFonts w:ascii="Arial" w:hAnsi="Arial" w:cs="Arial"/>
        </w:rPr>
        <w:t>below.</w:t>
      </w:r>
    </w:p>
    <w:p w:rsidR="00263ADF" w:rsidRPr="0091195D" w:rsidRDefault="002D7101" w:rsidP="00263ADF">
      <w:pPr>
        <w:pStyle w:val="Defaul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2DE126E" wp14:editId="6C75D24F">
            <wp:simplePos x="0" y="0"/>
            <wp:positionH relativeFrom="column">
              <wp:posOffset>588010</wp:posOffset>
            </wp:positionH>
            <wp:positionV relativeFrom="paragraph">
              <wp:posOffset>158750</wp:posOffset>
            </wp:positionV>
            <wp:extent cx="4588510" cy="1355725"/>
            <wp:effectExtent l="0" t="0" r="2540" b="0"/>
            <wp:wrapTight wrapText="bothSides">
              <wp:wrapPolygon edited="0">
                <wp:start x="0" y="0"/>
                <wp:lineTo x="0" y="21246"/>
                <wp:lineTo x="21522" y="21246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ADF" w:rsidRDefault="00263ADF" w:rsidP="00263ADF">
      <w:pPr>
        <w:pStyle w:val="Default"/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tabs>
          <w:tab w:val="left" w:pos="993"/>
        </w:tabs>
        <w:ind w:left="993" w:hanging="284"/>
        <w:rPr>
          <w:rFonts w:ascii="Arial" w:hAnsi="Arial" w:cs="Arial"/>
        </w:rPr>
      </w:pPr>
      <w:r w:rsidRPr="0091195D">
        <w:rPr>
          <w:rFonts w:ascii="Arial" w:hAnsi="Arial" w:cs="Arial"/>
        </w:rPr>
        <w:t>a) Swimming’s Cool receives the following orders: 4 of Model A, 2 of Model B</w:t>
      </w:r>
    </w:p>
    <w:p w:rsidR="00263ADF" w:rsidRDefault="00263ADF" w:rsidP="00263ADF">
      <w:pPr>
        <w:pStyle w:val="Default"/>
        <w:tabs>
          <w:tab w:val="left" w:pos="993"/>
        </w:tabs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and 1 of Model C. Create matrix </w:t>
      </w:r>
      <w:r w:rsidRPr="0091195D">
        <w:rPr>
          <w:rFonts w:ascii="Arial" w:hAnsi="Arial" w:cs="Arial"/>
          <w:b/>
          <w:bCs/>
        </w:rPr>
        <w:t xml:space="preserve">B </w:t>
      </w:r>
      <w:r w:rsidRPr="0091195D">
        <w:rPr>
          <w:rFonts w:ascii="Arial" w:hAnsi="Arial" w:cs="Arial"/>
        </w:rPr>
        <w:t>to represent this information.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 </w:t>
      </w: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4D604A">
      <w:pPr>
        <w:pStyle w:val="Default"/>
        <w:ind w:left="993" w:hanging="284"/>
        <w:rPr>
          <w:rFonts w:ascii="Arial" w:hAnsi="Arial" w:cs="Arial"/>
        </w:rPr>
      </w:pPr>
      <w:r w:rsidRPr="0091195D">
        <w:rPr>
          <w:rFonts w:ascii="Arial" w:hAnsi="Arial" w:cs="Arial"/>
        </w:rPr>
        <w:t xml:space="preserve">b) Use matrix methods to calculate the total amount of each material needed to fill </w:t>
      </w:r>
      <w:r w:rsidR="004D604A">
        <w:rPr>
          <w:rFonts w:ascii="Arial" w:hAnsi="Arial" w:cs="Arial"/>
        </w:rPr>
        <w:t xml:space="preserve">      </w:t>
      </w:r>
      <w:r w:rsidRPr="0091195D">
        <w:rPr>
          <w:rFonts w:ascii="Arial" w:hAnsi="Arial" w:cs="Arial"/>
        </w:rPr>
        <w:t>the order.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263ADF" w:rsidRDefault="00263ADF" w:rsidP="00263ADF">
      <w:pPr>
        <w:pStyle w:val="Default"/>
        <w:ind w:firstLine="720"/>
        <w:rPr>
          <w:rFonts w:ascii="Arial" w:hAnsi="Arial" w:cs="Arial"/>
        </w:rPr>
      </w:pPr>
      <w:r w:rsidRPr="0091195D">
        <w:rPr>
          <w:rFonts w:ascii="Arial" w:hAnsi="Arial" w:cs="Arial"/>
        </w:rPr>
        <w:t xml:space="preserve">c) The costs for each of the materials are as follows: </w:t>
      </w:r>
    </w:p>
    <w:p w:rsidR="00263ADF" w:rsidRPr="0091195D" w:rsidRDefault="00263ADF" w:rsidP="00263ADF">
      <w:pPr>
        <w:pStyle w:val="Default"/>
        <w:ind w:firstLine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 w:firstLine="720"/>
        <w:rPr>
          <w:rFonts w:ascii="Arial" w:hAnsi="Arial" w:cs="Arial"/>
        </w:rPr>
      </w:pPr>
      <w:r w:rsidRPr="0091195D">
        <w:rPr>
          <w:rFonts w:ascii="Arial" w:hAnsi="Arial" w:cs="Arial"/>
        </w:rPr>
        <w:t xml:space="preserve">Fiberglass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Concrete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Tiles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91195D">
        <w:rPr>
          <w:rFonts w:ascii="Arial" w:hAnsi="Arial" w:cs="Arial"/>
        </w:rPr>
        <w:t xml:space="preserve">Gravel </w:t>
      </w:r>
    </w:p>
    <w:p w:rsidR="00263ADF" w:rsidRPr="0091195D" w:rsidRDefault="00263ADF" w:rsidP="00263ADF">
      <w:pPr>
        <w:pStyle w:val="Default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($300/Sheet)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($50/kg)\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($5 each)</w:t>
      </w:r>
      <w:r>
        <w:rPr>
          <w:rFonts w:ascii="Arial" w:hAnsi="Arial" w:cs="Arial"/>
        </w:rPr>
        <w:tab/>
        <w:t xml:space="preserve">    </w:t>
      </w:r>
      <w:r w:rsidRPr="0091195D">
        <w:rPr>
          <w:rFonts w:ascii="Arial" w:hAnsi="Arial" w:cs="Arial"/>
        </w:rPr>
        <w:t xml:space="preserve">($70/bag) </w:t>
      </w:r>
    </w:p>
    <w:p w:rsidR="00263ADF" w:rsidRDefault="00263ADF" w:rsidP="00263ADF">
      <w:pPr>
        <w:pStyle w:val="Default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 w:rsidRPr="0091195D">
        <w:rPr>
          <w:rFonts w:ascii="Arial" w:hAnsi="Arial" w:cs="Arial"/>
        </w:rPr>
        <w:t xml:space="preserve">Calculate, </w:t>
      </w:r>
      <w:r w:rsidRPr="0091195D">
        <w:rPr>
          <w:rFonts w:ascii="Arial" w:hAnsi="Arial" w:cs="Arial"/>
          <w:b/>
          <w:bCs/>
        </w:rPr>
        <w:t>using matrix methods and showing full working</w:t>
      </w:r>
      <w:r w:rsidRPr="0091195D">
        <w:rPr>
          <w:rFonts w:ascii="Arial" w:hAnsi="Arial" w:cs="Arial"/>
        </w:rPr>
        <w:t>, the total cost of the order.</w:t>
      </w: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Pr="00FB2EE7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>End of Test</w:t>
      </w:r>
    </w:p>
    <w:sectPr w:rsidR="002D7101" w:rsidRPr="00FB2EE7" w:rsidSect="00E45027"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7"/>
  </w:num>
  <w:num w:numId="9">
    <w:abstractNumId w:val="19"/>
  </w:num>
  <w:num w:numId="10">
    <w:abstractNumId w:val="16"/>
  </w:num>
  <w:num w:numId="11">
    <w:abstractNumId w:val="12"/>
  </w:num>
  <w:num w:numId="12">
    <w:abstractNumId w:val="18"/>
  </w:num>
  <w:num w:numId="13">
    <w:abstractNumId w:val="3"/>
  </w:num>
  <w:num w:numId="14">
    <w:abstractNumId w:val="10"/>
  </w:num>
  <w:num w:numId="15">
    <w:abstractNumId w:val="9"/>
  </w:num>
  <w:num w:numId="16">
    <w:abstractNumId w:val="5"/>
  </w:num>
  <w:num w:numId="17">
    <w:abstractNumId w:val="13"/>
  </w:num>
  <w:num w:numId="18">
    <w:abstractNumId w:val="0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574D2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30AB5"/>
    <w:rsid w:val="0035308F"/>
    <w:rsid w:val="00401224"/>
    <w:rsid w:val="00403CDE"/>
    <w:rsid w:val="004603C8"/>
    <w:rsid w:val="0046662C"/>
    <w:rsid w:val="00494841"/>
    <w:rsid w:val="004D604A"/>
    <w:rsid w:val="004F2B9B"/>
    <w:rsid w:val="0052502B"/>
    <w:rsid w:val="00567DAA"/>
    <w:rsid w:val="0058734C"/>
    <w:rsid w:val="005B0521"/>
    <w:rsid w:val="005B2805"/>
    <w:rsid w:val="0060577D"/>
    <w:rsid w:val="0061676B"/>
    <w:rsid w:val="00652964"/>
    <w:rsid w:val="00662D10"/>
    <w:rsid w:val="006A0322"/>
    <w:rsid w:val="006F2B4F"/>
    <w:rsid w:val="00751F50"/>
    <w:rsid w:val="00777760"/>
    <w:rsid w:val="00794AF2"/>
    <w:rsid w:val="007B11FD"/>
    <w:rsid w:val="007B4D19"/>
    <w:rsid w:val="007D51C2"/>
    <w:rsid w:val="007E2BDC"/>
    <w:rsid w:val="00805FFA"/>
    <w:rsid w:val="0081374E"/>
    <w:rsid w:val="00815EAC"/>
    <w:rsid w:val="00834C59"/>
    <w:rsid w:val="00854583"/>
    <w:rsid w:val="008647E7"/>
    <w:rsid w:val="00875F82"/>
    <w:rsid w:val="008B0E35"/>
    <w:rsid w:val="008C5081"/>
    <w:rsid w:val="008E309C"/>
    <w:rsid w:val="00910942"/>
    <w:rsid w:val="0091195D"/>
    <w:rsid w:val="00915964"/>
    <w:rsid w:val="009871CD"/>
    <w:rsid w:val="009A07F8"/>
    <w:rsid w:val="009A5F87"/>
    <w:rsid w:val="00A13D6F"/>
    <w:rsid w:val="00A142CC"/>
    <w:rsid w:val="00A20FA0"/>
    <w:rsid w:val="00A432CC"/>
    <w:rsid w:val="00AA30DA"/>
    <w:rsid w:val="00AB21B9"/>
    <w:rsid w:val="00AC15F9"/>
    <w:rsid w:val="00AD33E2"/>
    <w:rsid w:val="00B1188A"/>
    <w:rsid w:val="00B45BE8"/>
    <w:rsid w:val="00B82BE5"/>
    <w:rsid w:val="00B95E4D"/>
    <w:rsid w:val="00BB3112"/>
    <w:rsid w:val="00BB611D"/>
    <w:rsid w:val="00BB62E9"/>
    <w:rsid w:val="00BD1355"/>
    <w:rsid w:val="00BD3A12"/>
    <w:rsid w:val="00BE60B3"/>
    <w:rsid w:val="00C3101C"/>
    <w:rsid w:val="00C4054F"/>
    <w:rsid w:val="00C41177"/>
    <w:rsid w:val="00C55C54"/>
    <w:rsid w:val="00C57DCB"/>
    <w:rsid w:val="00C747C0"/>
    <w:rsid w:val="00C8392B"/>
    <w:rsid w:val="00CA237D"/>
    <w:rsid w:val="00CB11C1"/>
    <w:rsid w:val="00CD2599"/>
    <w:rsid w:val="00CE1358"/>
    <w:rsid w:val="00CF0327"/>
    <w:rsid w:val="00D01836"/>
    <w:rsid w:val="00D3799B"/>
    <w:rsid w:val="00D5371B"/>
    <w:rsid w:val="00D76153"/>
    <w:rsid w:val="00DB1A98"/>
    <w:rsid w:val="00DD38E0"/>
    <w:rsid w:val="00DF3097"/>
    <w:rsid w:val="00E0698A"/>
    <w:rsid w:val="00E45027"/>
    <w:rsid w:val="00E9453D"/>
    <w:rsid w:val="00EC5215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jpe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5C1CDA00</Template>
  <TotalTime>0</TotalTime>
  <Pages>11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2015-06-03T04:57:00Z</cp:lastPrinted>
  <dcterms:created xsi:type="dcterms:W3CDTF">2016-05-31T08:53:00Z</dcterms:created>
  <dcterms:modified xsi:type="dcterms:W3CDTF">2016-05-31T08:53:00Z</dcterms:modified>
</cp:coreProperties>
</file>