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7241"/>
      </w:tblGrid>
      <w:tr w:rsidR="000F333E" w:rsidRPr="003D43B7" w:rsidTr="00450E11">
        <w:tc>
          <w:tcPr>
            <w:tcW w:w="3215" w:type="dxa"/>
          </w:tcPr>
          <w:p w:rsidR="000F333E" w:rsidRPr="003D43B7" w:rsidRDefault="008F0317" w:rsidP="00450E11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C0B2390" wp14:editId="22600D7A">
                  <wp:extent cx="1334871" cy="1497495"/>
                  <wp:effectExtent l="0" t="0" r="0" b="762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1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</w:tcPr>
          <w:p w:rsidR="000F333E" w:rsidRPr="003D43B7" w:rsidRDefault="000F333E" w:rsidP="00450E11">
            <w:pPr>
              <w:rPr>
                <w:b/>
                <w:sz w:val="16"/>
                <w:szCs w:val="16"/>
              </w:rPr>
            </w:pPr>
          </w:p>
          <w:p w:rsidR="000F333E" w:rsidRDefault="000F333E" w:rsidP="00450E1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450E11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8F0317" w:rsidRDefault="000F333E" w:rsidP="00450E1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F0317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8F0317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8F0317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8F0317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450E11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>
              <w:t xml:space="preserve"> U1</w:t>
            </w:r>
            <w:r w:rsidRPr="00EF6547">
              <w:t xml:space="preserve"> </w:t>
            </w:r>
            <w:r>
              <w:t>201</w:t>
            </w:r>
            <w:r w:rsidR="007771FE">
              <w:t>8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450E11">
        <w:tc>
          <w:tcPr>
            <w:tcW w:w="3215" w:type="dxa"/>
          </w:tcPr>
          <w:p w:rsidR="000F333E" w:rsidRPr="003D43B7" w:rsidRDefault="000F333E" w:rsidP="008F0317"/>
        </w:tc>
        <w:tc>
          <w:tcPr>
            <w:tcW w:w="7241" w:type="dxa"/>
          </w:tcPr>
          <w:p w:rsidR="000F333E" w:rsidRPr="00450E11" w:rsidRDefault="007E402C" w:rsidP="008F0317">
            <w:pPr>
              <w:rPr>
                <w:b/>
              </w:rPr>
            </w:pPr>
            <w:r w:rsidRPr="007E402C">
              <w:rPr>
                <w:rFonts w:ascii="Arial" w:hAnsi="Arial" w:cs="Arial"/>
                <w:b/>
              </w:rPr>
              <w:t>Time allowed: 15</w:t>
            </w:r>
            <w:r w:rsidR="00450E11" w:rsidRPr="007E402C">
              <w:rPr>
                <w:rFonts w:ascii="Arial" w:hAnsi="Arial" w:cs="Arial"/>
                <w:b/>
              </w:rPr>
              <w:t xml:space="preserve"> minutes</w:t>
            </w:r>
            <w:r w:rsidR="00450E11">
              <w:rPr>
                <w:b/>
              </w:rPr>
              <w:t xml:space="preserve">                             </w:t>
            </w:r>
            <w:r w:rsidR="000F333E" w:rsidRPr="007E402C">
              <w:rPr>
                <w:rFonts w:ascii="Arial" w:hAnsi="Arial" w:cs="Arial"/>
              </w:rPr>
              <w:t xml:space="preserve">Total Marks: </w:t>
            </w:r>
            <w:r w:rsidR="00C576BB" w:rsidRPr="007E402C">
              <w:rPr>
                <w:rFonts w:ascii="Arial" w:hAnsi="Arial" w:cs="Arial"/>
              </w:rPr>
              <w:t>15</w:t>
            </w:r>
            <w:r w:rsidR="000F333E" w:rsidRPr="007E402C">
              <w:rPr>
                <w:rFonts w:ascii="Arial" w:hAnsi="Arial" w:cs="Arial"/>
              </w:rPr>
              <w:t xml:space="preserve"> marks</w:t>
            </w:r>
          </w:p>
        </w:tc>
      </w:tr>
    </w:tbl>
    <w:p w:rsidR="008F0317" w:rsidRDefault="008F0317" w:rsidP="008F0317">
      <w:pPr>
        <w:jc w:val="center"/>
        <w:rPr>
          <w:b/>
          <w:i/>
        </w:rPr>
      </w:pPr>
    </w:p>
    <w:p w:rsidR="009630F9" w:rsidRDefault="009630F9" w:rsidP="008F0317">
      <w:pPr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8F0317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0F333E" w:rsidRDefault="000F333E" w:rsidP="00450E11">
      <w:pPr>
        <w:pStyle w:val="QNum"/>
        <w:tabs>
          <w:tab w:val="clear" w:pos="9469"/>
        </w:tabs>
      </w:pPr>
      <w:r>
        <w:t>Question 1</w:t>
      </w:r>
      <w:r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>
        <w:t>(</w:t>
      </w:r>
      <w:r w:rsidR="00450E11">
        <w:t>9</w:t>
      </w:r>
      <w:r>
        <w:t xml:space="preserve"> marks)</w:t>
      </w: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(a)</w:t>
      </w:r>
      <w:r w:rsidRPr="00450E11">
        <w:rPr>
          <w:sz w:val="24"/>
        </w:rPr>
        <w:tab/>
        <w:t xml:space="preserve">At a certain time of day, the shadow of a 2 m tall post is </w:t>
      </w:r>
      <w:r w:rsidR="006152C8">
        <w:rPr>
          <w:sz w:val="24"/>
        </w:rPr>
        <w:t>3.8</w:t>
      </w:r>
      <w:r w:rsidRPr="00450E11">
        <w:rPr>
          <w:sz w:val="24"/>
        </w:rPr>
        <w:t xml:space="preserve"> m long. Determine, at the same time of day, the length of the shadow of a tree that is 5 m tall.</w:t>
      </w:r>
      <w:r w:rsidRPr="00450E11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21496">
        <w:rPr>
          <w:sz w:val="24"/>
        </w:rPr>
        <w:tab/>
      </w:r>
      <w:r w:rsidRPr="00450E11">
        <w:rPr>
          <w:sz w:val="24"/>
        </w:rPr>
        <w:t>(3 marks)</w: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(b)</w:t>
      </w:r>
      <w:r w:rsidRPr="00450E11">
        <w:rPr>
          <w:sz w:val="24"/>
        </w:rPr>
        <w:tab/>
        <w:t xml:space="preserve">The two triangles shown below are similar. Determine the lengths </w:t>
      </w:r>
      <w:r w:rsidRPr="00450E11">
        <w:rPr>
          <w:position w:val="-6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05pt;height:13.05pt" o:ole="">
            <v:imagedata r:id="rId8" o:title=""/>
          </v:shape>
          <o:OLEObject Type="Embed" ProgID="Equation.DSMT4" ShapeID="_x0000_i1025" DrawAspect="Content" ObjectID="_1588428099" r:id="rId9"/>
        </w:object>
      </w:r>
      <w:r w:rsidRPr="00450E11">
        <w:rPr>
          <w:sz w:val="24"/>
        </w:rPr>
        <w:t xml:space="preserve"> </w:t>
      </w:r>
      <w:proofErr w:type="gramStart"/>
      <w:r w:rsidRPr="00450E11">
        <w:rPr>
          <w:sz w:val="24"/>
        </w:rPr>
        <w:t xml:space="preserve">and </w:t>
      </w:r>
      <w:proofErr w:type="gramEnd"/>
      <w:r w:rsidRPr="00450E11">
        <w:rPr>
          <w:position w:val="-6"/>
          <w:sz w:val="24"/>
        </w:rPr>
        <w:object w:dxaOrig="180" w:dyaOrig="260">
          <v:shape id="_x0000_i1026" type="#_x0000_t75" style="width:12.5pt;height:17.2pt" o:ole="">
            <v:imagedata r:id="rId10" o:title=""/>
          </v:shape>
          <o:OLEObject Type="Embed" ProgID="Equation.DSMT4" ShapeID="_x0000_i1026" DrawAspect="Content" ObjectID="_1588428100" r:id="rId11"/>
        </w:object>
      </w:r>
      <w:r w:rsidRPr="00450E11">
        <w:rPr>
          <w:sz w:val="24"/>
        </w:rPr>
        <w:t>.</w:t>
      </w:r>
      <w:r w:rsidRPr="00450E11">
        <w:rPr>
          <w:sz w:val="24"/>
        </w:rPr>
        <w:tab/>
      </w:r>
      <w:r>
        <w:rPr>
          <w:sz w:val="24"/>
        </w:rPr>
        <w:t xml:space="preserve"> </w:t>
      </w:r>
      <w:r w:rsidRPr="00450E11">
        <w:rPr>
          <w:sz w:val="24"/>
        </w:rPr>
        <w:t>(3 marks)</w: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  <w:r w:rsidRPr="00450E11">
        <w:rPr>
          <w:sz w:val="24"/>
        </w:rPr>
        <w:tab/>
      </w:r>
      <w:r w:rsidRPr="00450E11">
        <w:rPr>
          <w:sz w:val="24"/>
        </w:rPr>
        <w:object w:dxaOrig="4920" w:dyaOrig="1718">
          <v:shape id="_x0000_i1027" type="#_x0000_t75" style="width:246.25pt;height:86.6pt" o:ole="">
            <v:imagedata r:id="rId12" o:title=""/>
          </v:shape>
          <o:OLEObject Type="Embed" ProgID="FXDraw.Graphic" ShapeID="_x0000_i1027" DrawAspect="Content" ObjectID="_1588428101" r:id="rId13"/>
        </w:objec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  <w:r w:rsidRPr="00450E11">
        <w:rPr>
          <w:sz w:val="24"/>
        </w:rPr>
        <w:t xml:space="preserve"> </w:t>
      </w: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(c)</w:t>
      </w:r>
      <w:r w:rsidRPr="00450E11">
        <w:rPr>
          <w:sz w:val="24"/>
        </w:rPr>
        <w:tab/>
        <w:t>An</w:t>
      </w:r>
      <w:r w:rsidR="006152C8">
        <w:rPr>
          <w:sz w:val="24"/>
        </w:rPr>
        <w:t xml:space="preserve"> image, with one side that is 17</w:t>
      </w:r>
      <w:r w:rsidRPr="00450E11">
        <w:rPr>
          <w:sz w:val="24"/>
        </w:rPr>
        <w:t xml:space="preserve"> cm long, is enlarged so th</w:t>
      </w:r>
      <w:r w:rsidR="006152C8">
        <w:rPr>
          <w:sz w:val="24"/>
        </w:rPr>
        <w:t>at the same side now measures 51</w:t>
      </w:r>
      <w:r w:rsidRPr="00450E11">
        <w:rPr>
          <w:sz w:val="24"/>
        </w:rPr>
        <w:t xml:space="preserve"> cm. If the o</w:t>
      </w:r>
      <w:r w:rsidR="00AD31E7">
        <w:rPr>
          <w:sz w:val="24"/>
        </w:rPr>
        <w:t>riginal area of the image was 25</w:t>
      </w:r>
      <w:r w:rsidRPr="00450E11">
        <w:rPr>
          <w:sz w:val="24"/>
        </w:rPr>
        <w:t>0 cm</w:t>
      </w:r>
      <w:r w:rsidRPr="00450E11">
        <w:rPr>
          <w:sz w:val="24"/>
          <w:vertAlign w:val="superscript"/>
        </w:rPr>
        <w:t>2</w:t>
      </w:r>
      <w:r w:rsidRPr="00450E11">
        <w:rPr>
          <w:sz w:val="24"/>
        </w:rPr>
        <w:t>, determine the area of the enlargement.</w:t>
      </w:r>
      <w:r w:rsidRPr="00450E11">
        <w:rPr>
          <w:sz w:val="24"/>
        </w:rPr>
        <w:tab/>
        <w:t xml:space="preserve">      </w:t>
      </w:r>
      <w:r>
        <w:rPr>
          <w:sz w:val="24"/>
        </w:rPr>
        <w:t xml:space="preserve">   </w:t>
      </w:r>
      <w:r w:rsidRPr="00450E11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50E11">
        <w:rPr>
          <w:sz w:val="24"/>
        </w:rPr>
        <w:t>(3 marks)</w:t>
      </w:r>
    </w:p>
    <w:p w:rsidR="009630F9" w:rsidRDefault="000F333E" w:rsidP="00450E11">
      <w:pPr>
        <w:pStyle w:val="QNum"/>
        <w:tabs>
          <w:tab w:val="clear" w:pos="9469"/>
        </w:tabs>
      </w:pPr>
      <w:r>
        <w:br w:type="page"/>
      </w:r>
      <w:r w:rsidR="009630F9">
        <w:lastRenderedPageBreak/>
        <w:t>Question 2</w:t>
      </w:r>
      <w:r w:rsidR="009630F9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9630F9">
        <w:t>(</w:t>
      </w:r>
      <w:r w:rsidR="00C576BB">
        <w:t>6</w:t>
      </w:r>
      <w:r w:rsidR="009630F9">
        <w:t xml:space="preserve"> marks)</w:t>
      </w:r>
    </w:p>
    <w:p w:rsidR="00450E11" w:rsidRPr="00450E11" w:rsidRDefault="00450E11" w:rsidP="00450E11">
      <w:pPr>
        <w:rPr>
          <w:rFonts w:ascii="Arial" w:hAnsi="Arial" w:cs="Arial"/>
        </w:rPr>
      </w:pPr>
      <w:r w:rsidRPr="00450E11">
        <w:rPr>
          <w:rFonts w:ascii="Arial" w:hAnsi="Arial" w:cs="Arial"/>
        </w:rPr>
        <w:t>A system of one-way and two-way paths connects three locations A, B and C. There may be more than one path between any two locations. The table below shows the number of ways to travel between these locations using a single path.</w:t>
      </w:r>
    </w:p>
    <w:p w:rsidR="00450E11" w:rsidRPr="00450E11" w:rsidRDefault="00450E11" w:rsidP="00450E11">
      <w:pPr>
        <w:pStyle w:val="PartA"/>
        <w:rPr>
          <w:rFonts w:cs="Arial"/>
        </w:rPr>
      </w:pPr>
      <w:r w:rsidRPr="00450E11">
        <w:rPr>
          <w:rFonts w:cs="Arial"/>
        </w:rPr>
        <w:tab/>
      </w:r>
    </w:p>
    <w:tbl>
      <w:tblPr>
        <w:tblStyle w:val="TableGrid"/>
        <w:tblW w:w="0" w:type="auto"/>
        <w:tblInd w:w="2676" w:type="dxa"/>
        <w:tblLook w:val="01E0" w:firstRow="1" w:lastRow="1" w:firstColumn="1" w:lastColumn="1" w:noHBand="0" w:noVBand="0"/>
      </w:tblPr>
      <w:tblGrid>
        <w:gridCol w:w="730"/>
        <w:gridCol w:w="375"/>
        <w:gridCol w:w="947"/>
        <w:gridCol w:w="948"/>
        <w:gridCol w:w="948"/>
      </w:tblGrid>
      <w:tr w:rsidR="00450E11" w:rsidRPr="00450E11" w:rsidTr="00450E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2843" w:type="dxa"/>
            <w:gridSpan w:val="3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To</w:t>
            </w:r>
          </w:p>
        </w:tc>
      </w:tr>
      <w:tr w:rsidR="00450E11" w:rsidRPr="00450E11" w:rsidTr="00450E11"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947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A</w:t>
            </w:r>
          </w:p>
        </w:tc>
        <w:tc>
          <w:tcPr>
            <w:tcW w:w="948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B</w:t>
            </w:r>
          </w:p>
        </w:tc>
        <w:tc>
          <w:tcPr>
            <w:tcW w:w="948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C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 w:val="restart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From</w:t>
            </w: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A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1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1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B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C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</w:tr>
    </w:tbl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</w:t>
      </w:r>
      <w:proofErr w:type="gramStart"/>
      <w:r w:rsidRPr="00450E11">
        <w:rPr>
          <w:rFonts w:cs="Arial"/>
        </w:rPr>
        <w:t>a</w:t>
      </w:r>
      <w:proofErr w:type="gramEnd"/>
      <w:r w:rsidRPr="00450E11">
        <w:rPr>
          <w:rFonts w:cs="Arial"/>
        </w:rPr>
        <w:t>)</w:t>
      </w:r>
      <w:r w:rsidRPr="00450E11">
        <w:rPr>
          <w:rFonts w:cs="Arial"/>
        </w:rPr>
        <w:tab/>
        <w:t>Is the path between A and B one-way or two-way? Justify your answer.</w:t>
      </w:r>
      <w:r w:rsidRPr="00450E11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450E11">
        <w:rPr>
          <w:rFonts w:cs="Arial"/>
        </w:rPr>
        <w:t>(1 mark)</w:t>
      </w: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(b)</w:t>
      </w:r>
      <w:r w:rsidRPr="00450E11">
        <w:rPr>
          <w:rFonts w:cs="Arial"/>
        </w:rPr>
        <w:tab/>
        <w:t>Complete the network diagram below to show the information in the table.</w:t>
      </w:r>
      <w:r w:rsidRPr="00450E11">
        <w:rPr>
          <w:rFonts w:cs="Arial"/>
        </w:rPr>
        <w:tab/>
      </w:r>
      <w:r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</w:rPr>
        <w:tab/>
      </w:r>
      <w:r w:rsidRPr="00450E11">
        <w:rPr>
          <w:rFonts w:cs="Arial"/>
        </w:rPr>
        <w:t>(2 marks)</w:t>
      </w: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jc w:val="center"/>
        <w:rPr>
          <w:rFonts w:cs="Arial"/>
        </w:rPr>
      </w:pPr>
      <w:r w:rsidRPr="00450E11">
        <w:rPr>
          <w:rFonts w:cs="Arial"/>
        </w:rPr>
        <w:object w:dxaOrig="3009" w:dyaOrig="2083">
          <v:shape id="_x0000_i1028" type="#_x0000_t75" style="width:150.8pt;height:104.35pt" o:ole="">
            <v:imagedata r:id="rId14" o:title=""/>
          </v:shape>
          <o:OLEObject Type="Embed" ProgID="FXDraw.Graphic" ShapeID="_x0000_i1028" DrawAspect="Content" ObjectID="_1588428102" r:id="rId15"/>
        </w:object>
      </w:r>
    </w:p>
    <w:p w:rsidR="00450E11" w:rsidRPr="00450E11" w:rsidRDefault="00450E11" w:rsidP="00450E11">
      <w:pPr>
        <w:pStyle w:val="PartA"/>
        <w:jc w:val="center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(c)</w:t>
      </w:r>
      <w:r w:rsidRPr="00450E11">
        <w:rPr>
          <w:rFonts w:cs="Arial"/>
        </w:rPr>
        <w:tab/>
        <w:t xml:space="preserve">Arrange the information from the table in a matrix </w:t>
      </w:r>
      <w:r w:rsidRPr="00450E11">
        <w:rPr>
          <w:rFonts w:cs="Arial"/>
          <w:position w:val="-4"/>
        </w:rPr>
        <w:object w:dxaOrig="300" w:dyaOrig="240">
          <v:shape id="_x0000_i1029" type="#_x0000_t75" style="width:15.15pt;height:12pt" o:ole="">
            <v:imagedata r:id="rId16" o:title=""/>
          </v:shape>
          <o:OLEObject Type="Embed" ProgID="Equation.DSMT4" ShapeID="_x0000_i1029" DrawAspect="Content" ObjectID="_1588428103" r:id="rId17"/>
        </w:object>
      </w:r>
      <w:r w:rsidRPr="00450E11">
        <w:rPr>
          <w:rFonts w:cs="Arial"/>
        </w:rPr>
        <w:t xml:space="preserve"> and determine the </w:t>
      </w:r>
      <w:proofErr w:type="gramStart"/>
      <w:r w:rsidRPr="00450E11">
        <w:rPr>
          <w:rFonts w:cs="Arial"/>
        </w:rPr>
        <w:t xml:space="preserve">matrix </w:t>
      </w:r>
      <w:proofErr w:type="gramEnd"/>
      <w:r w:rsidRPr="00450E11">
        <w:rPr>
          <w:rFonts w:cs="Arial"/>
          <w:position w:val="-4"/>
        </w:rPr>
        <w:object w:dxaOrig="380" w:dyaOrig="320">
          <v:shape id="_x0000_i1030" type="#_x0000_t75" style="width:18.8pt;height:15.65pt" o:ole="">
            <v:imagedata r:id="rId18" o:title=""/>
          </v:shape>
          <o:OLEObject Type="Embed" ProgID="Equation.DSMT4" ShapeID="_x0000_i1030" DrawAspect="Content" ObjectID="_1588428104" r:id="rId19"/>
        </w:object>
      </w:r>
      <w:r w:rsidRPr="00450E11">
        <w:rPr>
          <w:rFonts w:cs="Arial"/>
        </w:rPr>
        <w:t>.</w:t>
      </w:r>
      <w:r>
        <w:rPr>
          <w:rFonts w:cs="Arial"/>
        </w:rPr>
        <w:tab/>
      </w:r>
      <w:r w:rsidRPr="00450E11">
        <w:rPr>
          <w:rFonts w:cs="Arial"/>
        </w:rPr>
        <w:t>(3 marks)</w:t>
      </w:r>
    </w:p>
    <w:p w:rsidR="00450E11" w:rsidRPr="00450E11" w:rsidRDefault="00450E11">
      <w:pPr>
        <w:rPr>
          <w:rFonts w:ascii="Arial" w:hAnsi="Arial" w:cs="Arial"/>
          <w:sz w:val="22"/>
        </w:rPr>
      </w:pPr>
      <w:r w:rsidRPr="00450E11">
        <w:rPr>
          <w:rFonts w:ascii="Arial" w:hAnsi="Arial" w:cs="Arial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7383"/>
      </w:tblGrid>
      <w:tr w:rsidR="009630F9" w:rsidRPr="003D43B7" w:rsidTr="00450E11">
        <w:tc>
          <w:tcPr>
            <w:tcW w:w="3215" w:type="dxa"/>
          </w:tcPr>
          <w:p w:rsidR="009630F9" w:rsidRPr="003D43B7" w:rsidRDefault="008F0317" w:rsidP="00450E11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0C0B2390" wp14:editId="22600D7A">
                  <wp:extent cx="1331843" cy="1494098"/>
                  <wp:effectExtent l="0" t="0" r="1905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085" cy="149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</w:tcPr>
          <w:p w:rsidR="009630F9" w:rsidRPr="003D43B7" w:rsidRDefault="009630F9" w:rsidP="00450E11">
            <w:pPr>
              <w:rPr>
                <w:b/>
                <w:sz w:val="16"/>
                <w:szCs w:val="16"/>
              </w:rPr>
            </w:pPr>
          </w:p>
          <w:p w:rsidR="009630F9" w:rsidRDefault="009630F9" w:rsidP="00450E1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450E11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8F0317" w:rsidRDefault="009630F9" w:rsidP="00450E1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F0317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8F0317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8F0317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8F0317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450E11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U1 201</w:t>
            </w:r>
            <w:r w:rsidR="009E1B69">
              <w:t>8</w:t>
            </w:r>
            <w:bookmarkStart w:id="0" w:name="_GoBack"/>
            <w:bookmarkEnd w:id="0"/>
          </w:p>
          <w:p w:rsidR="009630F9" w:rsidRPr="003D43B7" w:rsidRDefault="009630F9" w:rsidP="00450E11">
            <w:pPr>
              <w:pStyle w:val="TestStyle1"/>
            </w:pPr>
            <w:r w:rsidRPr="00EF6547">
              <w:t xml:space="preserve">Test </w:t>
            </w:r>
            <w:r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9630F9" w:rsidRPr="003D43B7" w:rsidTr="00450E11">
        <w:tc>
          <w:tcPr>
            <w:tcW w:w="3215" w:type="dxa"/>
          </w:tcPr>
          <w:p w:rsidR="009630F9" w:rsidRPr="003D43B7" w:rsidRDefault="009630F9" w:rsidP="00450E11"/>
        </w:tc>
        <w:tc>
          <w:tcPr>
            <w:tcW w:w="7383" w:type="dxa"/>
          </w:tcPr>
          <w:p w:rsidR="009630F9" w:rsidRPr="00450E11" w:rsidRDefault="00450E11" w:rsidP="00450E11">
            <w:pPr>
              <w:rPr>
                <w:b/>
              </w:rPr>
            </w:pPr>
            <w:r w:rsidRPr="008F0317">
              <w:rPr>
                <w:rFonts w:ascii="Arial" w:hAnsi="Arial" w:cs="Arial"/>
                <w:b/>
              </w:rPr>
              <w:t>Time allowed: 20 minutes</w:t>
            </w:r>
            <w:r>
              <w:rPr>
                <w:b/>
              </w:rPr>
              <w:t xml:space="preserve">                               </w:t>
            </w:r>
            <w:r w:rsidR="009630F9" w:rsidRPr="008F0317">
              <w:rPr>
                <w:rFonts w:ascii="Arial" w:hAnsi="Arial" w:cs="Arial"/>
              </w:rPr>
              <w:t xml:space="preserve">Total Marks: </w:t>
            </w:r>
            <w:r w:rsidR="00921496" w:rsidRPr="008F0317">
              <w:rPr>
                <w:rFonts w:ascii="Arial" w:hAnsi="Arial" w:cs="Arial"/>
              </w:rPr>
              <w:t>18</w:t>
            </w:r>
            <w:r w:rsidR="009630F9" w:rsidRPr="003D43B7">
              <w:t xml:space="preserve"> </w:t>
            </w:r>
            <w:r w:rsidR="009630F9" w:rsidRPr="008F0317">
              <w:rPr>
                <w:rFonts w:ascii="Arial" w:hAnsi="Arial" w:cs="Arial"/>
              </w:rPr>
              <w:t>marks</w:t>
            </w:r>
          </w:p>
        </w:tc>
      </w:tr>
    </w:tbl>
    <w:p w:rsidR="009630F9" w:rsidRPr="001555F8" w:rsidRDefault="009630F9" w:rsidP="009630F9">
      <w:pPr>
        <w:rPr>
          <w:b/>
        </w:rPr>
      </w:pPr>
    </w:p>
    <w:p w:rsidR="009630F9" w:rsidRPr="00C16CC9" w:rsidRDefault="009630F9" w:rsidP="009630F9">
      <w:pPr>
        <w:spacing w:line="360" w:lineRule="auto"/>
        <w:jc w:val="center"/>
        <w:rPr>
          <w:b/>
        </w:rPr>
      </w:pPr>
      <w:r>
        <w:rPr>
          <w:b/>
        </w:rPr>
        <w:t>Calculator</w:t>
      </w:r>
      <w:r w:rsidR="00C41E7F">
        <w:rPr>
          <w:b/>
        </w:rPr>
        <w:t xml:space="preserve"> only</w:t>
      </w:r>
      <w:r w:rsidR="00450E11">
        <w:rPr>
          <w:b/>
        </w:rPr>
        <w:t xml:space="preserve"> permitted for this section, no notes.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8058FF" w:rsidRDefault="006A4EB2">
      <w:r w:rsidRPr="00707E8A">
        <w:rPr>
          <w:rFonts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9B65621" wp14:editId="63132D6B">
            <wp:simplePos x="0" y="0"/>
            <wp:positionH relativeFrom="column">
              <wp:posOffset>4050665</wp:posOffset>
            </wp:positionH>
            <wp:positionV relativeFrom="paragraph">
              <wp:posOffset>81915</wp:posOffset>
            </wp:positionV>
            <wp:extent cx="1714500" cy="19265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E8A" w:rsidRDefault="00707E8A" w:rsidP="00BC0492">
      <w:pPr>
        <w:pStyle w:val="QNum"/>
        <w:tabs>
          <w:tab w:val="clear" w:pos="9469"/>
        </w:tabs>
      </w:pPr>
      <w:r>
        <w:t>Question 1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  <w:t>(</w:t>
      </w:r>
      <w:r w:rsidR="006A4EB2">
        <w:t>9</w:t>
      </w:r>
      <w:r>
        <w:t xml:space="preserve"> marks)</w:t>
      </w:r>
    </w:p>
    <w:p w:rsidR="00A65DC4" w:rsidRPr="00707E8A" w:rsidRDefault="00A65DC4" w:rsidP="00A65DC4">
      <w:pPr>
        <w:rPr>
          <w:rFonts w:ascii="Arial" w:hAnsi="Arial" w:cs="Arial"/>
          <w:sz w:val="22"/>
        </w:rPr>
      </w:pPr>
      <w:r w:rsidRPr="00707E8A">
        <w:rPr>
          <w:rFonts w:ascii="Arial" w:hAnsi="Arial" w:cs="Arial"/>
          <w:sz w:val="22"/>
        </w:rPr>
        <w:t>A solid cone of radius 1</w:t>
      </w:r>
      <w:r w:rsidR="008058FF" w:rsidRPr="00707E8A">
        <w:rPr>
          <w:rFonts w:ascii="Arial" w:hAnsi="Arial" w:cs="Arial"/>
          <w:sz w:val="22"/>
        </w:rPr>
        <w:t>2</w:t>
      </w:r>
      <w:r w:rsidRPr="00707E8A">
        <w:rPr>
          <w:rFonts w:ascii="Arial" w:hAnsi="Arial" w:cs="Arial"/>
          <w:sz w:val="22"/>
        </w:rPr>
        <w:t xml:space="preserve"> cm and height </w:t>
      </w:r>
      <w:r w:rsidR="008058FF" w:rsidRPr="00707E8A">
        <w:rPr>
          <w:rFonts w:ascii="Arial" w:hAnsi="Arial" w:cs="Arial"/>
          <w:sz w:val="22"/>
        </w:rPr>
        <w:t>16</w:t>
      </w:r>
      <w:r w:rsidRPr="00707E8A">
        <w:rPr>
          <w:rFonts w:ascii="Arial" w:hAnsi="Arial" w:cs="Arial"/>
          <w:sz w:val="22"/>
        </w:rPr>
        <w:t xml:space="preserve"> cm is placed </w:t>
      </w:r>
      <w:r w:rsidR="00BC0492">
        <w:rPr>
          <w:rFonts w:ascii="Arial" w:hAnsi="Arial" w:cs="Arial"/>
          <w:sz w:val="22"/>
        </w:rPr>
        <w:br/>
      </w:r>
      <w:r w:rsidRPr="00707E8A">
        <w:rPr>
          <w:rFonts w:ascii="Arial" w:hAnsi="Arial" w:cs="Arial"/>
          <w:sz w:val="22"/>
        </w:rPr>
        <w:t xml:space="preserve">symmetrically atop a solid hemisphere of radius 14 cm </w:t>
      </w:r>
      <w:r w:rsidR="00FC6FA4">
        <w:rPr>
          <w:rFonts w:ascii="Arial" w:hAnsi="Arial" w:cs="Arial"/>
          <w:sz w:val="22"/>
        </w:rPr>
        <w:br/>
      </w:r>
      <w:r w:rsidRPr="00707E8A">
        <w:rPr>
          <w:rFonts w:ascii="Arial" w:hAnsi="Arial" w:cs="Arial"/>
          <w:sz w:val="22"/>
        </w:rPr>
        <w:t xml:space="preserve">to form the composite solid shown </w:t>
      </w:r>
      <w:r w:rsidR="00707E8A">
        <w:rPr>
          <w:rFonts w:ascii="Arial" w:hAnsi="Arial" w:cs="Arial"/>
          <w:sz w:val="22"/>
        </w:rPr>
        <w:t>right</w:t>
      </w:r>
      <w:r w:rsidRPr="00707E8A">
        <w:rPr>
          <w:rFonts w:ascii="Arial" w:hAnsi="Arial" w:cs="Arial"/>
          <w:sz w:val="22"/>
        </w:rPr>
        <w:t>.</w:t>
      </w:r>
    </w:p>
    <w:p w:rsidR="00A65DC4" w:rsidRDefault="00A65DC4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(a)</w:t>
      </w:r>
      <w:r>
        <w:tab/>
        <w:t xml:space="preserve">Use Pythagoras' Theorem to calculate the </w:t>
      </w:r>
      <w:r w:rsidR="006A4EB2">
        <w:br/>
      </w:r>
      <w:r>
        <w:t>slant height of the cone.</w:t>
      </w:r>
      <w:r>
        <w:tab/>
      </w:r>
      <w:r w:rsidR="00BC0492">
        <w:tab/>
      </w:r>
      <w:r>
        <w:t>(1 mark)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6A4EB2">
      <w:pPr>
        <w:pStyle w:val="StyleA"/>
        <w:ind w:left="0" w:firstLineChars="0" w:firstLine="0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(b)</w:t>
      </w:r>
      <w:r>
        <w:tab/>
        <w:t>Determine the area of the grey shaded ring, between the cone and the hemisphere, as shown in the diagram above.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>(2 marks)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707E8A" w:rsidRDefault="00707E8A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(c)</w:t>
      </w:r>
      <w:r>
        <w:tab/>
        <w:t>Determine the surface area of the composite solid.</w:t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ab/>
        <w:t>(3 marks)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6A4EB2">
      <w:pPr>
        <w:pStyle w:val="StyleA"/>
        <w:ind w:left="0" w:firstLineChars="0" w:firstLine="0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BC0492">
      <w:pPr>
        <w:pStyle w:val="StyleA"/>
        <w:tabs>
          <w:tab w:val="clear" w:pos="9469"/>
        </w:tabs>
      </w:pPr>
      <w:r>
        <w:t>(d)</w:t>
      </w:r>
      <w:r>
        <w:tab/>
        <w:t>Calculate the volume of the composite solid.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>(3 marks)</w:t>
      </w:r>
    </w:p>
    <w:p w:rsidR="006A4EB2" w:rsidRDefault="006A4EB2">
      <w:r>
        <w:br w:type="page"/>
      </w:r>
    </w:p>
    <w:p w:rsidR="006A4EB2" w:rsidRDefault="006A4EB2" w:rsidP="006A4EB2">
      <w:pPr>
        <w:pStyle w:val="PartA"/>
        <w:ind w:left="663" w:hanging="663"/>
        <w:rPr>
          <w:b/>
        </w:rPr>
      </w:pPr>
      <w:r>
        <w:rPr>
          <w:b/>
        </w:rPr>
        <w:lastRenderedPageBreak/>
        <w:t>Question 2</w:t>
      </w:r>
      <w:r w:rsidRPr="006A4EB2">
        <w:rPr>
          <w:b/>
        </w:rPr>
        <w:tab/>
      </w:r>
      <w:r>
        <w:rPr>
          <w:b/>
        </w:rPr>
        <w:t xml:space="preserve">    </w:t>
      </w:r>
      <w:r w:rsidRPr="006A4EB2">
        <w:rPr>
          <w:b/>
        </w:rPr>
        <w:t>(</w:t>
      </w:r>
      <w:r w:rsidR="00921496">
        <w:rPr>
          <w:b/>
        </w:rPr>
        <w:t>9</w:t>
      </w:r>
      <w:r w:rsidRPr="006A4EB2">
        <w:rPr>
          <w:b/>
        </w:rPr>
        <w:t xml:space="preserve"> marks</w:t>
      </w:r>
      <w:r>
        <w:rPr>
          <w:b/>
        </w:rPr>
        <w:t>)</w:t>
      </w:r>
    </w:p>
    <w:p w:rsidR="00921496" w:rsidRDefault="00921496" w:rsidP="006A4EB2">
      <w:pPr>
        <w:pStyle w:val="PartA"/>
        <w:ind w:left="663" w:hanging="663"/>
        <w:rPr>
          <w:b/>
        </w:rPr>
      </w:pPr>
    </w:p>
    <w:p w:rsidR="00921496" w:rsidRPr="00921496" w:rsidRDefault="00921496" w:rsidP="00921496">
      <w:pPr>
        <w:rPr>
          <w:rFonts w:ascii="Arial" w:hAnsi="Arial" w:cs="Arial"/>
          <w:sz w:val="22"/>
          <w:szCs w:val="22"/>
        </w:rPr>
      </w:pPr>
      <w:r w:rsidRPr="00921496">
        <w:rPr>
          <w:rFonts w:ascii="Arial" w:hAnsi="Arial" w:cs="Arial"/>
          <w:sz w:val="22"/>
          <w:szCs w:val="22"/>
        </w:rPr>
        <w:t>The number of hours of labour required by each of workers A, B and C during the manufacture of three products P, Q and R is shown in the matrix M below.</w:t>
      </w:r>
    </w:p>
    <w:p w:rsidR="00921496" w:rsidRDefault="00921496" w:rsidP="00921496"/>
    <w:p w:rsidR="00921496" w:rsidRDefault="00921496" w:rsidP="00921496">
      <w:pPr>
        <w:jc w:val="center"/>
      </w:pPr>
      <w:r w:rsidRPr="00B97A22">
        <w:rPr>
          <w:position w:val="-62"/>
        </w:rPr>
        <w:object w:dxaOrig="1380" w:dyaOrig="1359">
          <v:shape id="_x0000_i1031" type="#_x0000_t75" style="width:68.85pt;height:67.3pt" o:ole="">
            <v:imagedata r:id="rId21" o:title=""/>
          </v:shape>
          <o:OLEObject Type="Embed" ProgID="Equation.DSMT4" ShapeID="_x0000_i1031" DrawAspect="Content" ObjectID="_1588428105" r:id="rId22"/>
        </w:object>
      </w:r>
    </w:p>
    <w:p w:rsidR="00921496" w:rsidRDefault="00921496" w:rsidP="00921496"/>
    <w:p w:rsidR="00921496" w:rsidRDefault="00921496" w:rsidP="00921496">
      <w:pPr>
        <w:pStyle w:val="StyleA"/>
      </w:pPr>
      <w:r>
        <w:t>(a)</w:t>
      </w:r>
      <w:r>
        <w:tab/>
        <w:t>Explain the significance of the number in the second row and first column.</w:t>
      </w:r>
      <w:r>
        <w:tab/>
        <w:t>(1 mark)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>(b)</w:t>
      </w:r>
      <w:r>
        <w:tab/>
        <w:t>Due to differing experience, workers A, B and C are paid $16, $20 and $22 per hour respectively. Express this information in the row matrix N that is consistent with the information in matrix M.</w:t>
      </w:r>
    </w:p>
    <w:p w:rsidR="00921496" w:rsidRDefault="00921496" w:rsidP="00921496">
      <w:pPr>
        <w:pStyle w:val="StyleA"/>
      </w:pPr>
      <w:r>
        <w:tab/>
      </w:r>
      <w:r>
        <w:tab/>
      </w:r>
      <w:r>
        <w:tab/>
        <w:t>(1 mark)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>(c)</w:t>
      </w:r>
      <w:r>
        <w:tab/>
        <w:t>Determine the product of matrices M and N, in whatever order is possible, and explain what the resulting matrix S shows.</w:t>
      </w:r>
      <w:r>
        <w:tab/>
        <w:t xml:space="preserve">   (2 marks)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Pr="00921496" w:rsidRDefault="00921496" w:rsidP="00921496">
      <w:pPr>
        <w:rPr>
          <w:rFonts w:ascii="Arial" w:hAnsi="Arial" w:cs="Arial"/>
          <w:sz w:val="22"/>
          <w:szCs w:val="22"/>
        </w:rPr>
      </w:pPr>
      <w:r w:rsidRPr="00921496">
        <w:rPr>
          <w:rFonts w:ascii="Arial" w:hAnsi="Arial" w:cs="Arial"/>
          <w:sz w:val="22"/>
          <w:szCs w:val="22"/>
        </w:rPr>
        <w:t>A standard production run consists of the manufacture of 3, 1 and 2 of products P, Q and R respectively.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>(d)</w:t>
      </w:r>
      <w:r>
        <w:tab/>
        <w:t>Write down a suitable matrix T so that the product ST will show the total labour cost for a standard production run and determine this total labour cost.</w:t>
      </w:r>
      <w:r>
        <w:tab/>
        <w:t>(2 marks)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r>
        <w:br w:type="page"/>
      </w:r>
    </w:p>
    <w:p w:rsidR="00921496" w:rsidRDefault="00921496" w:rsidP="00921496">
      <w:pPr>
        <w:pStyle w:val="StyleA"/>
      </w:pPr>
      <w:r>
        <w:lastRenderedPageBreak/>
        <w:t>(e)</w:t>
      </w:r>
      <w:r>
        <w:tab/>
        <w:t>During a standard production run, worker B is not available.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ab/>
        <w:t>To maintain production, worker A takes on an extra four hours for product Q and worker C takes on an extra three hours for product R.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ab/>
        <w:t>Determine, with justification, the effect this has on the total labour cost for a standard production run.</w:t>
      </w:r>
      <w:r>
        <w:tab/>
      </w:r>
      <w:r>
        <w:tab/>
        <w:t>(3 marks)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Pr="008F0317" w:rsidRDefault="008F0317" w:rsidP="008F0317">
      <w:pPr>
        <w:pStyle w:val="PartA"/>
        <w:ind w:left="663" w:hanging="663"/>
        <w:jc w:val="center"/>
      </w:pPr>
      <w:r>
        <w:rPr>
          <w:b/>
        </w:rPr>
        <w:t>End of Validation</w:t>
      </w:r>
    </w:p>
    <w:sectPr w:rsidR="008F0317" w:rsidRPr="008F0317" w:rsidSect="00921496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19"/>
  </w:num>
  <w:num w:numId="8">
    <w:abstractNumId w:val="9"/>
  </w:num>
  <w:num w:numId="9">
    <w:abstractNumId w:val="21"/>
  </w:num>
  <w:num w:numId="10">
    <w:abstractNumId w:val="18"/>
  </w:num>
  <w:num w:numId="11">
    <w:abstractNumId w:val="14"/>
  </w:num>
  <w:num w:numId="12">
    <w:abstractNumId w:val="20"/>
  </w:num>
  <w:num w:numId="13">
    <w:abstractNumId w:val="6"/>
  </w:num>
  <w:num w:numId="14">
    <w:abstractNumId w:val="12"/>
  </w:num>
  <w:num w:numId="15">
    <w:abstractNumId w:val="17"/>
  </w:num>
  <w:num w:numId="16">
    <w:abstractNumId w:val="2"/>
  </w:num>
  <w:num w:numId="17">
    <w:abstractNumId w:val="7"/>
  </w:num>
  <w:num w:numId="18">
    <w:abstractNumId w:val="15"/>
  </w:num>
  <w:num w:numId="19">
    <w:abstractNumId w:val="11"/>
  </w:num>
  <w:num w:numId="20">
    <w:abstractNumId w:val="3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A3C72"/>
    <w:rsid w:val="000F333E"/>
    <w:rsid w:val="000F76BE"/>
    <w:rsid w:val="00106269"/>
    <w:rsid w:val="0011146B"/>
    <w:rsid w:val="00127EC7"/>
    <w:rsid w:val="001574D2"/>
    <w:rsid w:val="00173CA9"/>
    <w:rsid w:val="001B5229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3A4C43"/>
    <w:rsid w:val="00401224"/>
    <w:rsid w:val="00403CDE"/>
    <w:rsid w:val="00450E11"/>
    <w:rsid w:val="004603C8"/>
    <w:rsid w:val="004C5027"/>
    <w:rsid w:val="0052502B"/>
    <w:rsid w:val="005B0521"/>
    <w:rsid w:val="005B2805"/>
    <w:rsid w:val="006152C8"/>
    <w:rsid w:val="0061676B"/>
    <w:rsid w:val="00652964"/>
    <w:rsid w:val="00662D10"/>
    <w:rsid w:val="00684FA7"/>
    <w:rsid w:val="006A4EB2"/>
    <w:rsid w:val="006C449B"/>
    <w:rsid w:val="00707E8A"/>
    <w:rsid w:val="0071578C"/>
    <w:rsid w:val="00751F50"/>
    <w:rsid w:val="00762257"/>
    <w:rsid w:val="00772AEC"/>
    <w:rsid w:val="007771FE"/>
    <w:rsid w:val="00777760"/>
    <w:rsid w:val="007C0B0B"/>
    <w:rsid w:val="007E402C"/>
    <w:rsid w:val="008058FF"/>
    <w:rsid w:val="00805FFA"/>
    <w:rsid w:val="00815EAC"/>
    <w:rsid w:val="00850AFA"/>
    <w:rsid w:val="00854583"/>
    <w:rsid w:val="008647E7"/>
    <w:rsid w:val="008921A7"/>
    <w:rsid w:val="008A3448"/>
    <w:rsid w:val="008B0E35"/>
    <w:rsid w:val="008C5081"/>
    <w:rsid w:val="008F0317"/>
    <w:rsid w:val="00910942"/>
    <w:rsid w:val="00915964"/>
    <w:rsid w:val="00921496"/>
    <w:rsid w:val="009630F9"/>
    <w:rsid w:val="009871CD"/>
    <w:rsid w:val="009948B2"/>
    <w:rsid w:val="009A5F87"/>
    <w:rsid w:val="009D1F5E"/>
    <w:rsid w:val="009E1B69"/>
    <w:rsid w:val="00A142CC"/>
    <w:rsid w:val="00A20FA0"/>
    <w:rsid w:val="00A432CC"/>
    <w:rsid w:val="00A65DC4"/>
    <w:rsid w:val="00AD31E7"/>
    <w:rsid w:val="00B1188A"/>
    <w:rsid w:val="00B21F15"/>
    <w:rsid w:val="00B320F5"/>
    <w:rsid w:val="00B45BE8"/>
    <w:rsid w:val="00B51C90"/>
    <w:rsid w:val="00B82BE5"/>
    <w:rsid w:val="00B95E4D"/>
    <w:rsid w:val="00BC0492"/>
    <w:rsid w:val="00BD1355"/>
    <w:rsid w:val="00BE60B3"/>
    <w:rsid w:val="00C17A2A"/>
    <w:rsid w:val="00C22F67"/>
    <w:rsid w:val="00C3101C"/>
    <w:rsid w:val="00C41E7F"/>
    <w:rsid w:val="00C576BB"/>
    <w:rsid w:val="00C8392B"/>
    <w:rsid w:val="00CA237D"/>
    <w:rsid w:val="00CB11C1"/>
    <w:rsid w:val="00D01836"/>
    <w:rsid w:val="00D3799B"/>
    <w:rsid w:val="00D5371B"/>
    <w:rsid w:val="00D76153"/>
    <w:rsid w:val="00D92144"/>
    <w:rsid w:val="00E45751"/>
    <w:rsid w:val="00E9453D"/>
    <w:rsid w:val="00ED156C"/>
    <w:rsid w:val="00ED7B3C"/>
    <w:rsid w:val="00EE512D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F7B5E-0499-41E2-8152-23E23A17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E45C1786</Template>
  <TotalTime>25</TotalTime>
  <Pages>5</Pages>
  <Words>599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5</cp:revision>
  <cp:lastPrinted>2016-05-19T06:49:00Z</cp:lastPrinted>
  <dcterms:created xsi:type="dcterms:W3CDTF">2018-05-21T08:31:00Z</dcterms:created>
  <dcterms:modified xsi:type="dcterms:W3CDTF">2018-05-21T09:15:00Z</dcterms:modified>
</cp:coreProperties>
</file>