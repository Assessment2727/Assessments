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7B" w:rsidRDefault="00941482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440415B" wp14:editId="0017EA8C">
            <wp:simplePos x="0" y="0"/>
            <wp:positionH relativeFrom="column">
              <wp:posOffset>-458986</wp:posOffset>
            </wp:positionH>
            <wp:positionV relativeFrom="paragraph">
              <wp:posOffset>-226695</wp:posOffset>
            </wp:positionV>
            <wp:extent cx="1297172" cy="1602245"/>
            <wp:effectExtent l="0" t="0" r="0" b="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60" cy="160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328">
        <w:rPr>
          <w:rFonts w:ascii="Comic Sans MS" w:hAnsi="Comic Sans MS"/>
          <w:b/>
          <w:sz w:val="28"/>
          <w:szCs w:val="28"/>
        </w:rPr>
        <w:t xml:space="preserve">    </w:t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Default="003833E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Test </w:t>
      </w:r>
      <w:r w:rsidR="00821F46">
        <w:rPr>
          <w:rFonts w:ascii="Comic Sans MS" w:hAnsi="Comic Sans MS"/>
          <w:b/>
          <w:sz w:val="28"/>
          <w:szCs w:val="28"/>
        </w:rPr>
        <w:t>2</w:t>
      </w:r>
      <w:r w:rsidR="00D44F6C">
        <w:rPr>
          <w:rFonts w:ascii="Comic Sans MS" w:hAnsi="Comic Sans MS"/>
          <w:b/>
          <w:sz w:val="28"/>
          <w:szCs w:val="28"/>
        </w:rPr>
        <w:t xml:space="preserve"> 20</w:t>
      </w:r>
      <w:r w:rsidR="00354C07">
        <w:rPr>
          <w:rFonts w:ascii="Comic Sans MS" w:hAnsi="Comic Sans MS"/>
          <w:b/>
          <w:sz w:val="28"/>
          <w:szCs w:val="28"/>
        </w:rPr>
        <w:t>17</w:t>
      </w:r>
      <w:r w:rsidR="00821F46">
        <w:rPr>
          <w:rFonts w:ascii="Comic Sans MS" w:hAnsi="Comic Sans MS"/>
          <w:b/>
          <w:sz w:val="28"/>
          <w:szCs w:val="28"/>
        </w:rPr>
        <w:t>-2018</w:t>
      </w:r>
    </w:p>
    <w:p w:rsidR="003B6C7B" w:rsidRPr="00337302" w:rsidRDefault="0061024D" w:rsidP="00C81715">
      <w:pPr>
        <w:jc w:val="center"/>
        <w:rPr>
          <w:rFonts w:ascii="Comic Sans MS" w:hAnsi="Comic Sans MS"/>
          <w:b/>
          <w:sz w:val="28"/>
          <w:szCs w:val="28"/>
        </w:rPr>
      </w:pPr>
      <w:r w:rsidRPr="00337302">
        <w:rPr>
          <w:rFonts w:ascii="Comic Sans MS" w:hAnsi="Comic Sans MS"/>
          <w:b/>
          <w:sz w:val="28"/>
          <w:szCs w:val="28"/>
        </w:rPr>
        <w:t xml:space="preserve"> </w:t>
      </w:r>
      <w:r w:rsidR="009E1F54" w:rsidRPr="00337302">
        <w:rPr>
          <w:rFonts w:ascii="Comic Sans MS" w:hAnsi="Comic Sans MS"/>
          <w:b/>
          <w:sz w:val="28"/>
          <w:szCs w:val="28"/>
        </w:rPr>
        <w:t>Linear Functions</w:t>
      </w:r>
    </w:p>
    <w:p w:rsidR="003B6C7B" w:rsidRPr="00337302" w:rsidRDefault="003B6C7B" w:rsidP="00C81715">
      <w:pPr>
        <w:jc w:val="center"/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t>Resource Free</w:t>
      </w:r>
    </w:p>
    <w:p w:rsidR="003B6C7B" w:rsidRPr="00337302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 w:rsidRPr="00337302">
        <w:rPr>
          <w:rFonts w:ascii="Comic Sans MS" w:hAnsi="Comic Sans MS"/>
          <w:b/>
        </w:rPr>
        <w:t xml:space="preserve">Marks: </w:t>
      </w:r>
      <w:r w:rsidR="005039B1">
        <w:rPr>
          <w:rFonts w:ascii="Comic Sans MS" w:hAnsi="Comic Sans MS"/>
          <w:b/>
        </w:rPr>
        <w:t>47</w:t>
      </w:r>
      <w:r w:rsidR="00414369" w:rsidRPr="00337302">
        <w:rPr>
          <w:rFonts w:ascii="Comic Sans MS" w:hAnsi="Comic Sans MS"/>
          <w:b/>
        </w:rPr>
        <w:t xml:space="preserve"> Time Allowed: </w:t>
      </w:r>
      <w:r w:rsidR="00821F46">
        <w:rPr>
          <w:rFonts w:ascii="Comic Sans MS" w:hAnsi="Comic Sans MS"/>
          <w:b/>
        </w:rPr>
        <w:t xml:space="preserve">50 </w:t>
      </w:r>
      <w:r w:rsidR="003B6C7B" w:rsidRPr="00337302">
        <w:rPr>
          <w:rFonts w:ascii="Comic Sans MS" w:hAnsi="Comic Sans MS"/>
          <w:b/>
        </w:rPr>
        <w:t>minutes</w:t>
      </w:r>
    </w:p>
    <w:p w:rsidR="003B6C7B" w:rsidRPr="00337302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8E6EC7" w:rsidRPr="00337302" w:rsidRDefault="001277E7" w:rsidP="00941482">
      <w:pPr>
        <w:rPr>
          <w:b/>
        </w:rPr>
      </w:pPr>
      <w:r w:rsidRPr="00337302">
        <w:rPr>
          <w:rFonts w:ascii="Comic Sans MS" w:hAnsi="Comic Sans MS"/>
          <w:b/>
          <w:sz w:val="28"/>
          <w:szCs w:val="28"/>
        </w:rPr>
        <w:t>TOTAL:</w:t>
      </w:r>
      <w:r w:rsidR="00115714" w:rsidRPr="00337302">
        <w:rPr>
          <w:rFonts w:ascii="Comic Sans MS" w:hAnsi="Comic Sans MS"/>
          <w:b/>
          <w:sz w:val="28"/>
          <w:szCs w:val="28"/>
        </w:rPr>
        <w:t xml:space="preserve"> </w:t>
      </w:r>
      <w:r w:rsidR="005039B1">
        <w:rPr>
          <w:rFonts w:ascii="Comic Sans MS" w:hAnsi="Comic Sans MS"/>
          <w:b/>
          <w:sz w:val="28"/>
          <w:szCs w:val="28"/>
        </w:rPr>
        <w:t>47</w:t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3B6C7B" w:rsidRPr="00337302">
        <w:rPr>
          <w:rFonts w:ascii="Comic Sans MS" w:hAnsi="Comic Sans MS"/>
          <w:b/>
          <w:sz w:val="28"/>
          <w:szCs w:val="28"/>
        </w:rPr>
        <w:t xml:space="preserve">       Name: _______________</w:t>
      </w:r>
    </w:p>
    <w:p w:rsidR="003B6C7B" w:rsidRPr="00337302" w:rsidRDefault="003B6C7B" w:rsidP="008E6EC7">
      <w:pPr>
        <w:rPr>
          <w:b/>
        </w:rPr>
      </w:pPr>
      <w:r w:rsidRPr="00337302">
        <w:rPr>
          <w:rFonts w:ascii="Comic Sans MS" w:hAnsi="Comic Sans MS"/>
          <w:b/>
          <w:sz w:val="20"/>
          <w:szCs w:val="20"/>
        </w:rPr>
        <w:t>ALL</w:t>
      </w:r>
      <w:r w:rsidRPr="00337302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3B6C7B" w:rsidRPr="00337302" w:rsidRDefault="00C711C5" w:rsidP="008E6EC7">
      <w:pPr>
        <w:rPr>
          <w:rFonts w:ascii="Comic Sans MS" w:hAnsi="Comic Sans MS"/>
          <w:b/>
          <w:sz w:val="20"/>
          <w:szCs w:val="20"/>
        </w:rPr>
      </w:pPr>
      <w:r w:rsidRPr="00337302">
        <w:rPr>
          <w:rFonts w:ascii="Comic Sans MS" w:hAnsi="Comic Sans MS"/>
          <w:b/>
          <w:sz w:val="20"/>
          <w:szCs w:val="20"/>
        </w:rPr>
        <w:t>For</w:t>
      </w:r>
      <w:r w:rsidR="006A5C6B" w:rsidRPr="00337302">
        <w:rPr>
          <w:rFonts w:ascii="Comic Sans MS" w:hAnsi="Comic Sans MS"/>
          <w:b/>
          <w:sz w:val="20"/>
          <w:szCs w:val="20"/>
        </w:rPr>
        <w:t xml:space="preserve"> full marks you will need to show </w:t>
      </w:r>
      <w:r w:rsidR="006A5C6B" w:rsidRPr="00337302">
        <w:rPr>
          <w:rFonts w:ascii="Comic Sans MS" w:hAnsi="Comic Sans MS"/>
          <w:b/>
          <w:sz w:val="20"/>
          <w:szCs w:val="20"/>
          <w:u w:val="single"/>
        </w:rPr>
        <w:t>all</w:t>
      </w:r>
      <w:r w:rsidR="006A5C6B" w:rsidRPr="00337302">
        <w:rPr>
          <w:rFonts w:ascii="Comic Sans MS" w:hAnsi="Comic Sans MS"/>
          <w:b/>
          <w:sz w:val="20"/>
          <w:szCs w:val="20"/>
        </w:rPr>
        <w:t xml:space="preserve"> your working out.</w:t>
      </w:r>
      <w:r w:rsidRPr="00337302">
        <w:rPr>
          <w:rFonts w:ascii="Comic Sans MS" w:hAnsi="Comic Sans MS"/>
          <w:b/>
          <w:sz w:val="20"/>
          <w:szCs w:val="20"/>
        </w:rPr>
        <w:t xml:space="preserve"> </w:t>
      </w:r>
    </w:p>
    <w:p w:rsidR="00FB616C" w:rsidRPr="00337302" w:rsidRDefault="00FB616C" w:rsidP="003039D2">
      <w:pPr>
        <w:rPr>
          <w:rFonts w:ascii="Comic Sans MS" w:hAnsi="Comic Sans MS"/>
          <w:b/>
        </w:rPr>
      </w:pPr>
    </w:p>
    <w:p w:rsidR="003039D2" w:rsidRPr="00337302" w:rsidRDefault="003B6C7B" w:rsidP="003039D2">
      <w:pPr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Question 1</w:t>
      </w:r>
      <w:r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5A0AF0" w:rsidRPr="00337302">
        <w:rPr>
          <w:rFonts w:ascii="Comic Sans MS" w:hAnsi="Comic Sans MS"/>
        </w:rPr>
        <w:t xml:space="preserve">        </w:t>
      </w:r>
      <w:r w:rsidR="00084BBA" w:rsidRPr="00337302">
        <w:rPr>
          <w:rFonts w:ascii="Comic Sans MS" w:hAnsi="Comic Sans MS"/>
        </w:rPr>
        <w:t xml:space="preserve"> </w:t>
      </w:r>
      <w:r w:rsidR="00124313" w:rsidRPr="00337302">
        <w:rPr>
          <w:rFonts w:ascii="Comic Sans MS" w:hAnsi="Comic Sans MS"/>
        </w:rPr>
        <w:tab/>
      </w:r>
      <w:r w:rsidR="00124313" w:rsidRPr="00337302">
        <w:rPr>
          <w:rFonts w:ascii="Comic Sans MS" w:hAnsi="Comic Sans MS"/>
        </w:rPr>
        <w:tab/>
      </w:r>
      <w:r w:rsidR="00084BBA" w:rsidRPr="00337302">
        <w:rPr>
          <w:rFonts w:ascii="Comic Sans MS" w:hAnsi="Comic Sans MS"/>
        </w:rPr>
        <w:t xml:space="preserve">  </w:t>
      </w:r>
      <w:r w:rsidR="005A0AF0" w:rsidRPr="00337302">
        <w:rPr>
          <w:rFonts w:ascii="Comic Sans MS" w:hAnsi="Comic Sans MS"/>
        </w:rPr>
        <w:t xml:space="preserve">  </w:t>
      </w:r>
      <w:r w:rsidRPr="00337302">
        <w:rPr>
          <w:rFonts w:ascii="Comic Sans MS" w:hAnsi="Comic Sans MS"/>
          <w:b/>
        </w:rPr>
        <w:t>[</w:t>
      </w:r>
      <w:r w:rsidR="00353E04">
        <w:rPr>
          <w:rFonts w:ascii="Comic Sans MS" w:hAnsi="Comic Sans MS"/>
          <w:b/>
        </w:rPr>
        <w:t>2,</w:t>
      </w:r>
      <w:r w:rsidR="00082D87" w:rsidRPr="00337302">
        <w:rPr>
          <w:rFonts w:ascii="Comic Sans MS" w:hAnsi="Comic Sans MS"/>
          <w:b/>
        </w:rPr>
        <w:t>2</w:t>
      </w:r>
      <w:r w:rsidR="005F5C1F" w:rsidRPr="00337302">
        <w:rPr>
          <w:rFonts w:ascii="Comic Sans MS" w:hAnsi="Comic Sans MS"/>
          <w:b/>
        </w:rPr>
        <w:t>,3</w:t>
      </w:r>
      <w:r w:rsidR="00076570" w:rsidRPr="00337302">
        <w:rPr>
          <w:rFonts w:ascii="Comic Sans MS" w:hAnsi="Comic Sans MS"/>
          <w:b/>
        </w:rPr>
        <w:t>,3</w:t>
      </w:r>
      <w:r w:rsidR="00353E04">
        <w:rPr>
          <w:rFonts w:ascii="Comic Sans MS" w:hAnsi="Comic Sans MS"/>
          <w:b/>
        </w:rPr>
        <w:t>,3,3</w:t>
      </w:r>
      <w:r w:rsidR="005F5C1F" w:rsidRPr="00337302">
        <w:rPr>
          <w:rFonts w:ascii="Comic Sans MS" w:hAnsi="Comic Sans MS"/>
          <w:b/>
        </w:rPr>
        <w:t xml:space="preserve"> = </w:t>
      </w:r>
      <w:r w:rsidR="00076570" w:rsidRPr="00337302">
        <w:rPr>
          <w:rFonts w:ascii="Comic Sans MS" w:hAnsi="Comic Sans MS"/>
          <w:b/>
        </w:rPr>
        <w:t>1</w:t>
      </w:r>
      <w:r w:rsidR="00353E04">
        <w:rPr>
          <w:rFonts w:ascii="Comic Sans MS" w:hAnsi="Comic Sans MS"/>
          <w:b/>
        </w:rPr>
        <w:t>6</w:t>
      </w:r>
      <w:r w:rsidR="00084BBA" w:rsidRPr="00337302">
        <w:rPr>
          <w:rFonts w:ascii="Comic Sans MS" w:hAnsi="Comic Sans MS"/>
          <w:b/>
        </w:rPr>
        <w:t xml:space="preserve"> </w:t>
      </w:r>
      <w:r w:rsidRPr="00337302">
        <w:rPr>
          <w:rFonts w:ascii="Comic Sans MS" w:hAnsi="Comic Sans MS"/>
          <w:b/>
        </w:rPr>
        <w:t>marks]</w:t>
      </w:r>
    </w:p>
    <w:p w:rsidR="00CB7B2F" w:rsidRPr="00337302" w:rsidRDefault="00D266C8" w:rsidP="00D266C8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omic Sans MS" w:hAnsi="Comic Sans MS"/>
        </w:rPr>
      </w:pPr>
      <w:r w:rsidRPr="00337302">
        <w:rPr>
          <w:rFonts w:ascii="Comic Sans MS" w:hAnsi="Comic Sans MS"/>
        </w:rPr>
        <w:t>Solve the following Linear functions</w:t>
      </w: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821F46" w:rsidP="002B784D">
      <w:pPr>
        <w:ind w:firstLine="720"/>
        <w:rPr>
          <w:rFonts w:ascii="Comic Sans MS" w:hAnsi="Comic Sans MS"/>
          <w:b/>
          <w:bCs/>
          <w:szCs w:val="24"/>
        </w:rPr>
      </w:pPr>
      <w:proofErr w:type="spellStart"/>
      <w:r w:rsidRPr="00337302">
        <w:rPr>
          <w:rFonts w:ascii="Comic Sans MS" w:hAnsi="Comic Sans MS"/>
          <w:b/>
        </w:rPr>
        <w:t>i</w:t>
      </w:r>
      <w:proofErr w:type="spellEnd"/>
      <w:r w:rsidRPr="00337302">
        <w:rPr>
          <w:rFonts w:ascii="Comic Sans MS" w:hAnsi="Comic Sans MS"/>
          <w:b/>
        </w:rPr>
        <w:t xml:space="preserve">) </w:t>
      </w:r>
      <w:r w:rsidRPr="00821F46">
        <w:rPr>
          <w:rFonts w:ascii="Comic Sans MS" w:hAnsi="Comic Sans MS"/>
        </w:rPr>
        <w:t>4y</w:t>
      </w:r>
      <w:r w:rsidR="002A56DA" w:rsidRPr="00821F46">
        <w:rPr>
          <w:rFonts w:ascii="Comic Sans MS" w:hAnsi="Comic Sans MS"/>
        </w:rPr>
        <w:t xml:space="preserve"> </w:t>
      </w:r>
      <w:r w:rsidR="002A56DA" w:rsidRPr="00337302">
        <w:rPr>
          <w:rFonts w:ascii="Comic Sans MS" w:hAnsi="Comic Sans MS"/>
        </w:rPr>
        <w:t>- 6 = 30</w:t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  <w:b/>
        </w:rPr>
        <w:t>ii)</w:t>
      </w:r>
      <w:r w:rsidR="002B784D" w:rsidRPr="00337302">
        <w:rPr>
          <w:rFonts w:ascii="Comic Sans MS" w:hAnsi="Comic Sans MS"/>
          <w:bCs/>
          <w:szCs w:val="24"/>
        </w:rPr>
        <w:t xml:space="preserve"> </w:t>
      </w:r>
      <w:r w:rsidR="00082D87" w:rsidRPr="00337302">
        <w:rPr>
          <w:rFonts w:ascii="Comic Sans MS" w:hAnsi="Comic Sans MS"/>
        </w:rPr>
        <w:t xml:space="preserve">4x + 12 = 3x + 6    </w:t>
      </w:r>
      <w:r w:rsidR="002B784D" w:rsidRPr="00337302">
        <w:rPr>
          <w:rFonts w:ascii="Comic Sans MS" w:hAnsi="Comic Sans MS"/>
          <w:b/>
          <w:bCs/>
          <w:szCs w:val="24"/>
        </w:rPr>
        <w:tab/>
      </w:r>
    </w:p>
    <w:p w:rsidR="002B784D" w:rsidRPr="00337302" w:rsidRDefault="002B784D" w:rsidP="002B784D">
      <w:pPr>
        <w:rPr>
          <w:rFonts w:ascii="Comic Sans MS" w:hAnsi="Comic Sans MS"/>
          <w:b/>
          <w:bCs/>
          <w:szCs w:val="24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Pr="00337302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821F46" w:rsidRPr="00337302" w:rsidRDefault="002B784D" w:rsidP="00821F46">
      <w:pPr>
        <w:autoSpaceDE w:val="0"/>
        <w:autoSpaceDN w:val="0"/>
        <w:adjustRightInd w:val="0"/>
        <w:ind w:firstLine="720"/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t>iii)</w:t>
      </w:r>
      <w:r w:rsidR="002A56DA" w:rsidRPr="00337302">
        <w:rPr>
          <w:rFonts w:ascii="Comic Sans MS" w:hAnsi="Comic Sans MS"/>
          <w:b/>
        </w:rPr>
        <w:t xml:space="preserve"> </w:t>
      </w:r>
      <w:r w:rsidR="00082D87" w:rsidRPr="00337302">
        <w:rPr>
          <w:rFonts w:ascii="Comic Sans MS" w:hAnsi="Comic Sans MS"/>
          <w:bCs/>
          <w:szCs w:val="24"/>
        </w:rPr>
        <w:t>3(</w:t>
      </w:r>
      <w:r w:rsidR="00082D87" w:rsidRPr="00337302">
        <w:rPr>
          <w:rFonts w:ascii="Lucida Calligraphy" w:hAnsi="Lucida Calligraphy"/>
          <w:bCs/>
          <w:szCs w:val="24"/>
        </w:rPr>
        <w:t>x</w:t>
      </w:r>
      <w:r w:rsidR="00082D87" w:rsidRPr="00337302">
        <w:rPr>
          <w:rFonts w:ascii="Comic Sans MS" w:hAnsi="Comic Sans MS"/>
          <w:bCs/>
          <w:szCs w:val="24"/>
        </w:rPr>
        <w:t xml:space="preserve"> + 8) - 2 = 7</w:t>
      </w:r>
      <w:r w:rsidR="00821F46">
        <w:rPr>
          <w:rFonts w:ascii="Comic Sans MS" w:hAnsi="Comic Sans MS"/>
          <w:bCs/>
          <w:szCs w:val="24"/>
        </w:rPr>
        <w:t xml:space="preserve"> </w:t>
      </w:r>
      <w:r w:rsidR="00821F46">
        <w:rPr>
          <w:rFonts w:ascii="Comic Sans MS" w:hAnsi="Comic Sans MS"/>
          <w:bCs/>
          <w:szCs w:val="24"/>
        </w:rPr>
        <w:tab/>
      </w:r>
      <w:r w:rsidR="00821F46">
        <w:rPr>
          <w:rFonts w:ascii="Comic Sans MS" w:hAnsi="Comic Sans MS"/>
          <w:bCs/>
          <w:szCs w:val="24"/>
        </w:rPr>
        <w:tab/>
      </w:r>
      <w:r w:rsidR="00821F46">
        <w:rPr>
          <w:rFonts w:ascii="Comic Sans MS" w:hAnsi="Comic Sans MS"/>
          <w:bCs/>
          <w:szCs w:val="24"/>
        </w:rPr>
        <w:tab/>
      </w:r>
      <w:r w:rsidR="00821F46">
        <w:rPr>
          <w:rFonts w:ascii="Comic Sans MS" w:hAnsi="Comic Sans MS"/>
          <w:bCs/>
          <w:szCs w:val="24"/>
        </w:rPr>
        <w:tab/>
        <w:t xml:space="preserve">          </w:t>
      </w:r>
      <w:proofErr w:type="gramStart"/>
      <w:r w:rsidR="00821F46">
        <w:rPr>
          <w:rFonts w:ascii="Comic Sans MS" w:hAnsi="Comic Sans MS"/>
          <w:b/>
        </w:rPr>
        <w:t>iv</w:t>
      </w:r>
      <w:proofErr w:type="gramEnd"/>
      <w:r w:rsidR="00821F46" w:rsidRPr="00337302">
        <w:rPr>
          <w:rFonts w:ascii="Comic Sans MS" w:hAnsi="Comic Sans MS"/>
          <w:b/>
        </w:rPr>
        <w:t xml:space="preserve">) </w:t>
      </w:r>
      <w:r w:rsidR="00821F46" w:rsidRPr="00337302">
        <w:rPr>
          <w:rFonts w:ascii="Comic Sans MS" w:hAnsi="Comic Sans MS"/>
          <w:bCs/>
          <w:szCs w:val="24"/>
        </w:rPr>
        <w:t>2</w:t>
      </w:r>
      <w:r w:rsidR="00821F46" w:rsidRPr="00337302">
        <w:rPr>
          <w:rFonts w:ascii="Lucida Calligraphy" w:hAnsi="Lucida Calligraphy"/>
          <w:bCs/>
          <w:szCs w:val="24"/>
        </w:rPr>
        <w:t>x</w:t>
      </w:r>
      <w:r w:rsidR="00821F46">
        <w:rPr>
          <w:rFonts w:ascii="Comic Sans MS" w:hAnsi="Comic Sans MS"/>
          <w:bCs/>
          <w:szCs w:val="24"/>
        </w:rPr>
        <w:t xml:space="preserve"> + 8</w:t>
      </w:r>
      <w:r w:rsidR="00821F46" w:rsidRPr="00337302">
        <w:rPr>
          <w:rFonts w:ascii="Comic Sans MS" w:hAnsi="Comic Sans MS"/>
          <w:bCs/>
          <w:szCs w:val="24"/>
        </w:rPr>
        <w:t xml:space="preserve"> = </w:t>
      </w:r>
      <w:r w:rsidR="00821F46">
        <w:rPr>
          <w:rFonts w:ascii="Comic Sans MS" w:hAnsi="Comic Sans MS"/>
          <w:bCs/>
          <w:szCs w:val="24"/>
        </w:rPr>
        <w:t>-3</w:t>
      </w:r>
      <w:r w:rsidR="00821F46" w:rsidRPr="00337302">
        <w:rPr>
          <w:rFonts w:ascii="Comic Sans MS" w:hAnsi="Comic Sans MS"/>
          <w:bCs/>
          <w:szCs w:val="24"/>
        </w:rPr>
        <w:t>(</w:t>
      </w:r>
      <w:r w:rsidR="00821F46" w:rsidRPr="00337302">
        <w:rPr>
          <w:rFonts w:ascii="Lucida Calligraphy" w:hAnsi="Lucida Calligraphy"/>
          <w:bCs/>
          <w:szCs w:val="24"/>
        </w:rPr>
        <w:t>x</w:t>
      </w:r>
      <w:r w:rsidR="00821F46" w:rsidRPr="00337302">
        <w:rPr>
          <w:rFonts w:ascii="Comic Sans MS" w:hAnsi="Comic Sans MS"/>
          <w:bCs/>
          <w:szCs w:val="24"/>
        </w:rPr>
        <w:t xml:space="preserve"> + </w:t>
      </w:r>
      <w:r w:rsidR="00821F46">
        <w:rPr>
          <w:rFonts w:ascii="Comic Sans MS" w:hAnsi="Comic Sans MS"/>
          <w:bCs/>
          <w:szCs w:val="24"/>
        </w:rPr>
        <w:t>2</w:t>
      </w:r>
      <w:r w:rsidR="00821F46" w:rsidRPr="00337302">
        <w:rPr>
          <w:rFonts w:ascii="Comic Sans MS" w:hAnsi="Comic Sans MS"/>
          <w:bCs/>
          <w:szCs w:val="24"/>
        </w:rPr>
        <w:t>)</w:t>
      </w:r>
    </w:p>
    <w:p w:rsidR="002B784D" w:rsidRPr="00337302" w:rsidRDefault="002B784D" w:rsidP="002A56DA">
      <w:pPr>
        <w:autoSpaceDE w:val="0"/>
        <w:autoSpaceDN w:val="0"/>
        <w:adjustRightInd w:val="0"/>
        <w:ind w:firstLine="720"/>
        <w:rPr>
          <w:rFonts w:ascii="Comic Sans MS" w:hAnsi="Comic Sans MS"/>
          <w:b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1E20B6" w:rsidRDefault="001E20B6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Pr="00337302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1E20B6" w:rsidRPr="00337302" w:rsidRDefault="001E20B6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1E20B6" w:rsidRPr="00337302" w:rsidRDefault="001E20B6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D266C8" w:rsidRPr="00337302" w:rsidRDefault="00D266C8" w:rsidP="00D266C8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omic Sans MS" w:hAnsi="Comic Sans MS"/>
        </w:rPr>
      </w:pPr>
      <w:r w:rsidRPr="00237898">
        <w:rPr>
          <w:rFonts w:ascii="Comic Sans MS" w:hAnsi="Comic Sans MS"/>
          <w:b/>
          <w:u w:val="single"/>
        </w:rPr>
        <w:t>Give the equation</w:t>
      </w:r>
      <w:r w:rsidRPr="00337302">
        <w:rPr>
          <w:rFonts w:ascii="Comic Sans MS" w:hAnsi="Comic Sans MS"/>
        </w:rPr>
        <w:t xml:space="preserve"> that represents the following situation</w:t>
      </w:r>
      <w:r w:rsidR="00821F46">
        <w:rPr>
          <w:rFonts w:ascii="Comic Sans MS" w:hAnsi="Comic Sans MS"/>
        </w:rPr>
        <w:t>s</w:t>
      </w:r>
      <w:r w:rsidRPr="00337302">
        <w:rPr>
          <w:rFonts w:ascii="Comic Sans MS" w:hAnsi="Comic Sans MS"/>
        </w:rPr>
        <w:t xml:space="preserve"> </w:t>
      </w:r>
      <w:r w:rsidR="002B784D" w:rsidRPr="00337302">
        <w:rPr>
          <w:rFonts w:ascii="Comic Sans MS" w:hAnsi="Comic Sans MS"/>
        </w:rPr>
        <w:t xml:space="preserve">and </w:t>
      </w:r>
      <w:r w:rsidR="002B784D" w:rsidRPr="00237898">
        <w:rPr>
          <w:rFonts w:ascii="Comic Sans MS" w:hAnsi="Comic Sans MS"/>
          <w:b/>
          <w:u w:val="single"/>
        </w:rPr>
        <w:t>then solve</w:t>
      </w:r>
      <w:r w:rsidR="002B784D" w:rsidRPr="00337302">
        <w:rPr>
          <w:rFonts w:ascii="Comic Sans MS" w:hAnsi="Comic Sans MS"/>
        </w:rPr>
        <w:t xml:space="preserve"> to find the value of </w:t>
      </w:r>
      <w:r w:rsidR="002B784D" w:rsidRPr="00337302">
        <w:rPr>
          <w:rFonts w:ascii="Lucida Calligraphy" w:hAnsi="Lucida Calligraphy"/>
        </w:rPr>
        <w:t>x</w:t>
      </w:r>
      <w:r w:rsidR="002B784D" w:rsidRPr="00337302">
        <w:rPr>
          <w:rFonts w:ascii="Comic Sans MS" w:hAnsi="Comic Sans MS"/>
        </w:rPr>
        <w:t>.</w:t>
      </w: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Default="002B784D" w:rsidP="00821F46">
      <w:pPr>
        <w:pStyle w:val="ListParagraph"/>
        <w:numPr>
          <w:ilvl w:val="0"/>
          <w:numId w:val="43"/>
        </w:numPr>
        <w:rPr>
          <w:rFonts w:ascii="Comic Sans MS" w:hAnsi="Comic Sans MS"/>
          <w:bCs/>
          <w:szCs w:val="24"/>
        </w:rPr>
      </w:pPr>
      <w:r w:rsidRPr="00821F46">
        <w:rPr>
          <w:rFonts w:ascii="Comic Sans MS" w:hAnsi="Comic Sans MS"/>
          <w:bCs/>
          <w:szCs w:val="24"/>
        </w:rPr>
        <w:t>“Three times a number is divide</w:t>
      </w:r>
      <w:r w:rsidR="001277E7">
        <w:rPr>
          <w:rFonts w:ascii="Comic Sans MS" w:hAnsi="Comic Sans MS"/>
          <w:bCs/>
          <w:szCs w:val="24"/>
        </w:rPr>
        <w:t>d</w:t>
      </w:r>
      <w:r w:rsidRPr="00821F46">
        <w:rPr>
          <w:rFonts w:ascii="Comic Sans MS" w:hAnsi="Comic Sans MS"/>
          <w:bCs/>
          <w:szCs w:val="24"/>
        </w:rPr>
        <w:t xml:space="preserve"> by </w:t>
      </w:r>
      <w:r w:rsidR="002A3D70" w:rsidRPr="00821F46">
        <w:rPr>
          <w:rFonts w:ascii="Comic Sans MS" w:hAnsi="Comic Sans MS"/>
          <w:bCs/>
          <w:szCs w:val="24"/>
        </w:rPr>
        <w:t>four</w:t>
      </w:r>
      <w:r w:rsidRPr="00821F46">
        <w:rPr>
          <w:rFonts w:ascii="Comic Sans MS" w:hAnsi="Comic Sans MS"/>
          <w:bCs/>
          <w:szCs w:val="24"/>
        </w:rPr>
        <w:t xml:space="preserve"> and then </w:t>
      </w:r>
      <w:r w:rsidR="002A3D70" w:rsidRPr="00821F46">
        <w:rPr>
          <w:rFonts w:ascii="Comic Sans MS" w:hAnsi="Comic Sans MS"/>
          <w:bCs/>
          <w:szCs w:val="24"/>
        </w:rPr>
        <w:t>two is added.  The result is one</w:t>
      </w:r>
      <w:r w:rsidRPr="00821F46">
        <w:rPr>
          <w:rFonts w:ascii="Comic Sans MS" w:hAnsi="Comic Sans MS"/>
          <w:bCs/>
          <w:szCs w:val="24"/>
        </w:rPr>
        <w:t xml:space="preserve"> less than the original number” </w:t>
      </w:r>
    </w:p>
    <w:p w:rsidR="00821F46" w:rsidRDefault="00821F46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821F46" w:rsidRDefault="00821F46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821F46" w:rsidRPr="00821F46" w:rsidRDefault="00821F46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821F46" w:rsidRPr="00821F46" w:rsidRDefault="00821F46" w:rsidP="00821F46">
      <w:pPr>
        <w:pStyle w:val="ListParagraph"/>
        <w:numPr>
          <w:ilvl w:val="0"/>
          <w:numId w:val="43"/>
        </w:numPr>
        <w:rPr>
          <w:rFonts w:ascii="Comic Sans MS" w:hAnsi="Comic Sans MS"/>
          <w:bCs/>
          <w:szCs w:val="24"/>
        </w:rPr>
      </w:pPr>
      <w:r>
        <w:rPr>
          <w:rFonts w:ascii="Comic Sans MS" w:hAnsi="Comic Sans MS"/>
          <w:bCs/>
          <w:szCs w:val="24"/>
        </w:rPr>
        <w:t>“Twice a number divided by three subtracted from 10 results in four minus a</w:t>
      </w:r>
      <w:r w:rsidR="00E24066">
        <w:rPr>
          <w:rFonts w:ascii="Comic Sans MS" w:hAnsi="Comic Sans MS"/>
          <w:bCs/>
          <w:szCs w:val="24"/>
        </w:rPr>
        <w:t xml:space="preserve"> number divided by 2”</w:t>
      </w: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E370B" w:rsidRDefault="005E370B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E370B" w:rsidRDefault="005E370B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F5C1F" w:rsidRPr="00337302" w:rsidRDefault="001E20B6" w:rsidP="005F5C1F">
      <w:pPr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t>Question 2</w:t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  <w:t xml:space="preserve">     [</w:t>
      </w:r>
      <w:r w:rsidR="005039B1">
        <w:rPr>
          <w:rFonts w:ascii="Comic Sans MS" w:hAnsi="Comic Sans MS"/>
          <w:b/>
        </w:rPr>
        <w:t>3,3,1,2</w:t>
      </w:r>
      <w:r w:rsidR="00EF498E">
        <w:rPr>
          <w:rFonts w:ascii="Comic Sans MS" w:hAnsi="Comic Sans MS"/>
          <w:b/>
        </w:rPr>
        <w:t xml:space="preserve"> :</w:t>
      </w:r>
      <w:r w:rsidR="005039B1">
        <w:rPr>
          <w:rFonts w:ascii="Comic Sans MS" w:hAnsi="Comic Sans MS"/>
          <w:b/>
        </w:rPr>
        <w:t xml:space="preserve"> </w:t>
      </w:r>
      <w:bookmarkStart w:id="0" w:name="_GoBack"/>
      <w:bookmarkEnd w:id="0"/>
      <w:r w:rsidR="005039B1">
        <w:rPr>
          <w:rFonts w:ascii="Comic Sans MS" w:hAnsi="Comic Sans MS"/>
          <w:b/>
        </w:rPr>
        <w:t>9</w:t>
      </w:r>
      <w:r w:rsidR="005F5C1F" w:rsidRPr="00337302">
        <w:rPr>
          <w:rFonts w:ascii="Comic Sans MS" w:hAnsi="Comic Sans MS"/>
          <w:b/>
        </w:rPr>
        <w:t xml:space="preserve"> marks]</w:t>
      </w:r>
    </w:p>
    <w:p w:rsidR="000E7FF2" w:rsidRPr="00337302" w:rsidRDefault="00D266C8" w:rsidP="000E7FF2">
      <w:pPr>
        <w:autoSpaceDE w:val="0"/>
        <w:autoSpaceDN w:val="0"/>
        <w:adjustRightInd w:val="0"/>
        <w:rPr>
          <w:rFonts w:ascii="Comic Sans MS" w:hAnsi="Comic Sans MS"/>
        </w:rPr>
      </w:pPr>
      <w:r w:rsidRPr="00337302">
        <w:rPr>
          <w:rFonts w:ascii="Comic Sans MS" w:hAnsi="Comic Sans MS"/>
        </w:rPr>
        <w:t>For the tables and graphs given below</w:t>
      </w:r>
      <w:r w:rsidR="000E7FF2" w:rsidRPr="00337302">
        <w:rPr>
          <w:rFonts w:ascii="Comic Sans MS" w:hAnsi="Comic Sans MS"/>
        </w:rPr>
        <w:t xml:space="preserve"> </w:t>
      </w:r>
    </w:p>
    <w:p w:rsidR="000E7FF2" w:rsidRPr="00337302" w:rsidRDefault="000E7FF2" w:rsidP="000E7FF2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i)</w:t>
      </w:r>
      <w:r w:rsidRPr="00337302">
        <w:rPr>
          <w:rFonts w:ascii="Comic Sans MS" w:hAnsi="Comic Sans MS"/>
        </w:rPr>
        <w:t xml:space="preserve">  Decide if a linear relationship is shown. </w:t>
      </w:r>
    </w:p>
    <w:p w:rsidR="000E7FF2" w:rsidRPr="00337302" w:rsidRDefault="000E7FF2" w:rsidP="000E7FF2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ii)</w:t>
      </w:r>
      <w:r w:rsidRPr="00337302">
        <w:rPr>
          <w:rFonts w:ascii="Comic Sans MS" w:hAnsi="Comic Sans MS"/>
        </w:rPr>
        <w:t xml:space="preserve"> If table or graph is linear, give the linear equation. </w:t>
      </w:r>
    </w:p>
    <w:p w:rsidR="000E7FF2" w:rsidRPr="00337302" w:rsidRDefault="000E7FF2" w:rsidP="000E7FF2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A56DA" w:rsidRPr="00337302" w:rsidRDefault="002A56DA" w:rsidP="002A56DA">
      <w:pPr>
        <w:rPr>
          <w:rFonts w:ascii="Comic Sans MS" w:hAnsi="Comic Sans MS"/>
          <w:lang w:val="en-US" w:eastAsia="en-US"/>
        </w:rPr>
      </w:pPr>
    </w:p>
    <w:tbl>
      <w:tblPr>
        <w:tblpPr w:leftFromText="180" w:rightFromText="180" w:vertAnchor="text" w:horzAnchor="page" w:tblpX="1873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</w:tblGrid>
      <w:tr w:rsidR="00337302" w:rsidRPr="00337302" w:rsidTr="002A56D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ind w:left="-540" w:firstLine="540"/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337302">
              <w:rPr>
                <w:rFonts w:ascii="Comic Sans MS" w:hAnsi="Comic Sans MS"/>
                <w:b/>
                <w:lang w:val="en-US" w:eastAsia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-2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-1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2</w:t>
            </w:r>
          </w:p>
        </w:tc>
      </w:tr>
      <w:tr w:rsidR="00337302" w:rsidRPr="00337302" w:rsidTr="00857F8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6DA" w:rsidRPr="00337302" w:rsidRDefault="002A56DA" w:rsidP="002A56DA">
            <w:pPr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337302">
              <w:rPr>
                <w:rFonts w:ascii="Comic Sans MS" w:hAnsi="Comic Sans MS"/>
                <w:b/>
                <w:lang w:val="en-US" w:eastAsia="en-US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6DA" w:rsidRPr="00337302" w:rsidRDefault="00857F8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6DA" w:rsidRPr="00337302" w:rsidRDefault="00857F8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6DA" w:rsidRPr="00337302" w:rsidRDefault="00857F8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6DA" w:rsidRPr="00337302" w:rsidRDefault="00857F8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6DA" w:rsidRPr="00337302" w:rsidRDefault="00857F8A" w:rsidP="002A56DA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17</w:t>
            </w:r>
          </w:p>
        </w:tc>
      </w:tr>
    </w:tbl>
    <w:p w:rsidR="002A56DA" w:rsidRPr="00337302" w:rsidRDefault="002A56DA" w:rsidP="002A56DA">
      <w:pPr>
        <w:rPr>
          <w:rFonts w:ascii="Times New Roman" w:hAnsi="Times New Roman"/>
          <w:vanish/>
          <w:sz w:val="24"/>
          <w:szCs w:val="20"/>
          <w:lang w:val="en-US" w:eastAsia="en-US"/>
        </w:rPr>
      </w:pPr>
    </w:p>
    <w:p w:rsidR="00971868" w:rsidRPr="00337302" w:rsidRDefault="002A56DA" w:rsidP="002A56DA">
      <w:pPr>
        <w:rPr>
          <w:rFonts w:ascii="Comic Sans MS" w:hAnsi="Comic Sans MS"/>
          <w:b/>
          <w:lang w:val="en-US" w:eastAsia="en-US"/>
        </w:rPr>
      </w:pPr>
      <w:r w:rsidRPr="00337302">
        <w:rPr>
          <w:rFonts w:ascii="Comic Sans MS" w:hAnsi="Comic Sans MS"/>
          <w:b/>
          <w:lang w:val="en-US" w:eastAsia="en-US"/>
        </w:rPr>
        <w:t>a)</w:t>
      </w:r>
      <w:r w:rsidRPr="00337302">
        <w:rPr>
          <w:rFonts w:ascii="Comic Sans MS" w:hAnsi="Comic Sans MS"/>
          <w:b/>
          <w:lang w:val="en-US" w:eastAsia="en-US"/>
        </w:rPr>
        <w:tab/>
        <w:t xml:space="preserve"> </w:t>
      </w:r>
    </w:p>
    <w:p w:rsidR="002A56DA" w:rsidRPr="00337302" w:rsidRDefault="002A56DA" w:rsidP="002A56DA">
      <w:pPr>
        <w:rPr>
          <w:rFonts w:ascii="Comic Sans MS" w:hAnsi="Comic Sans MS"/>
          <w:b/>
          <w:lang w:val="en-US" w:eastAsia="en-US"/>
        </w:rPr>
      </w:pPr>
    </w:p>
    <w:p w:rsidR="002A56DA" w:rsidRPr="00337302" w:rsidRDefault="002A56DA" w:rsidP="002A56DA">
      <w:pPr>
        <w:rPr>
          <w:rFonts w:ascii="Comic Sans MS" w:hAnsi="Comic Sans MS"/>
          <w:b/>
          <w:lang w:val="en-US" w:eastAsia="en-US"/>
        </w:rPr>
      </w:pPr>
    </w:p>
    <w:p w:rsidR="002A56DA" w:rsidRPr="00337302" w:rsidRDefault="002A56DA" w:rsidP="002A56DA">
      <w:pPr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 xml:space="preserve"> </w:t>
      </w:r>
      <w:r w:rsidRPr="00337302">
        <w:rPr>
          <w:rFonts w:ascii="Comic Sans MS" w:hAnsi="Comic Sans MS"/>
          <w:lang w:val="en-US" w:eastAsia="en-US"/>
        </w:rPr>
        <w:tab/>
        <w:t xml:space="preserve">Linear: Yes / No </w:t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</w:p>
    <w:p w:rsidR="00E732D6" w:rsidRPr="00337302" w:rsidRDefault="00E732D6" w:rsidP="002A56DA">
      <w:pPr>
        <w:ind w:firstLine="720"/>
        <w:rPr>
          <w:rFonts w:ascii="Comic Sans MS" w:hAnsi="Comic Sans MS"/>
          <w:lang w:val="en-US" w:eastAsia="en-US"/>
        </w:rPr>
      </w:pPr>
    </w:p>
    <w:p w:rsidR="002A56DA" w:rsidRPr="00337302" w:rsidRDefault="00BF330F" w:rsidP="002A56DA">
      <w:pPr>
        <w:ind w:firstLine="720"/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>R</w:t>
      </w:r>
      <w:r w:rsidR="002A56DA" w:rsidRPr="00337302">
        <w:rPr>
          <w:rFonts w:ascii="Comic Sans MS" w:hAnsi="Comic Sans MS"/>
          <w:lang w:val="en-US" w:eastAsia="en-US"/>
        </w:rPr>
        <w:t xml:space="preserve">ule:    </w:t>
      </w:r>
      <w:r w:rsidR="002A56DA" w:rsidRPr="00337302">
        <w:rPr>
          <w:rFonts w:ascii="Comic Sans MS" w:hAnsi="Comic Sans MS"/>
          <w:lang w:val="en-US" w:eastAsia="en-US"/>
        </w:rPr>
        <w:tab/>
      </w:r>
      <w:r w:rsidR="002A56DA" w:rsidRPr="00337302">
        <w:rPr>
          <w:rFonts w:ascii="Comic Sans MS" w:hAnsi="Comic Sans MS"/>
          <w:lang w:val="en-US" w:eastAsia="en-US"/>
        </w:rPr>
        <w:tab/>
      </w:r>
      <w:r w:rsidR="002A56DA" w:rsidRPr="00337302">
        <w:rPr>
          <w:rFonts w:ascii="Comic Sans MS" w:hAnsi="Comic Sans MS"/>
          <w:lang w:val="en-US" w:eastAsia="en-US"/>
        </w:rPr>
        <w:tab/>
      </w:r>
      <w:r w:rsidR="002A56DA" w:rsidRPr="00337302">
        <w:rPr>
          <w:rFonts w:ascii="Comic Sans MS" w:hAnsi="Comic Sans MS"/>
          <w:lang w:val="en-US" w:eastAsia="en-US"/>
        </w:rPr>
        <w:tab/>
      </w:r>
      <w:r w:rsidR="002A56DA" w:rsidRPr="00337302">
        <w:rPr>
          <w:rFonts w:ascii="Comic Sans MS" w:hAnsi="Comic Sans MS"/>
          <w:lang w:val="en-US" w:eastAsia="en-US"/>
        </w:rPr>
        <w:tab/>
        <w:t xml:space="preserve">     </w:t>
      </w:r>
    </w:p>
    <w:p w:rsidR="002A56DA" w:rsidRPr="00337302" w:rsidRDefault="002A56DA" w:rsidP="002A56DA">
      <w:pPr>
        <w:rPr>
          <w:rFonts w:ascii="Comic Sans MS" w:hAnsi="Comic Sans MS"/>
          <w:lang w:val="en-US" w:eastAsia="en-US"/>
        </w:rPr>
      </w:pPr>
    </w:p>
    <w:p w:rsidR="002A56DA" w:rsidRPr="00337302" w:rsidRDefault="002A56DA" w:rsidP="002A56DA">
      <w:pPr>
        <w:rPr>
          <w:rFonts w:ascii="Comic Sans MS" w:hAnsi="Comic Sans MS"/>
          <w:b/>
          <w:lang w:val="en-US" w:eastAsia="en-US"/>
        </w:rPr>
      </w:pPr>
    </w:p>
    <w:p w:rsidR="00E732D6" w:rsidRPr="00337302" w:rsidRDefault="00E732D6" w:rsidP="002A56DA">
      <w:pPr>
        <w:rPr>
          <w:rFonts w:ascii="Comic Sans MS" w:hAnsi="Comic Sans MS"/>
          <w:b/>
          <w:lang w:val="en-US" w:eastAsia="en-US"/>
        </w:rPr>
      </w:pPr>
    </w:p>
    <w:p w:rsidR="005E370B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5E370B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5E370B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237898" w:rsidRDefault="00237898" w:rsidP="00E732D6">
      <w:pPr>
        <w:ind w:left="5760"/>
        <w:rPr>
          <w:rFonts w:ascii="Comic Sans MS" w:hAnsi="Comic Sans MS"/>
          <w:lang w:val="en-US" w:eastAsia="en-US"/>
        </w:rPr>
      </w:pPr>
    </w:p>
    <w:p w:rsidR="005E370B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5E370B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5E370B" w:rsidRPr="00337302" w:rsidRDefault="005E370B" w:rsidP="00E732D6">
      <w:pPr>
        <w:ind w:left="5760"/>
        <w:rPr>
          <w:rFonts w:ascii="Comic Sans MS" w:hAnsi="Comic Sans MS"/>
          <w:lang w:val="en-US" w:eastAsia="en-US"/>
        </w:rPr>
      </w:pPr>
    </w:p>
    <w:p w:rsidR="002A56DA" w:rsidRDefault="005039B1" w:rsidP="002A56DA">
      <w:pPr>
        <w:rPr>
          <w:rFonts w:ascii="Comic Sans MS" w:hAnsi="Comic Sans MS"/>
          <w:b/>
          <w:lang w:val="en-US" w:eastAsia="en-US"/>
        </w:rPr>
      </w:pPr>
      <w:r>
        <w:rPr>
          <w:rFonts w:ascii="Comic Sans MS" w:hAnsi="Comic Sans MS"/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4.05pt;margin-top:.25pt;width:183.15pt;height:161.1pt;z-index:251659264;mso-position-horizontal-relative:text;mso-position-vertical-relative:text">
            <v:imagedata r:id="rId8" o:title=""/>
          </v:shape>
          <o:OLEObject Type="Embed" ProgID="FXDraw.Graphic" ShapeID="_x0000_s1026" DrawAspect="Content" ObjectID="_1595236347" r:id="rId9"/>
        </w:pict>
      </w:r>
      <w:r>
        <w:rPr>
          <w:rFonts w:ascii="Comic Sans MS" w:hAnsi="Comic Sans MS"/>
          <w:b/>
          <w:lang w:val="en-US" w:eastAsia="en-US"/>
        </w:rPr>
        <w:t>b)</w:t>
      </w: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Pr="00337302" w:rsidRDefault="005039B1" w:rsidP="005039B1">
      <w:pPr>
        <w:ind w:firstLine="720"/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>Linear: Yes / No</w:t>
      </w:r>
    </w:p>
    <w:p w:rsidR="005039B1" w:rsidRDefault="005039B1" w:rsidP="005039B1">
      <w:pPr>
        <w:ind w:firstLine="720"/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>Rule:</w:t>
      </w: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Default="005039B1" w:rsidP="002A56DA">
      <w:pPr>
        <w:rPr>
          <w:rFonts w:ascii="Comic Sans MS" w:hAnsi="Comic Sans MS"/>
          <w:b/>
          <w:lang w:val="en-US" w:eastAsia="en-US"/>
        </w:rPr>
      </w:pPr>
    </w:p>
    <w:p w:rsidR="005039B1" w:rsidRPr="00337302" w:rsidRDefault="005039B1" w:rsidP="002A56DA">
      <w:pPr>
        <w:rPr>
          <w:rFonts w:ascii="Comic Sans MS" w:hAnsi="Comic Sans MS"/>
          <w:b/>
          <w:lang w:val="en-US" w:eastAsia="en-US"/>
        </w:rPr>
      </w:pPr>
    </w:p>
    <w:tbl>
      <w:tblPr>
        <w:tblpPr w:leftFromText="180" w:rightFromText="180" w:vertAnchor="text" w:horzAnchor="page" w:tblpX="1632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</w:tblGrid>
      <w:tr w:rsidR="005039B1" w:rsidRPr="00337302" w:rsidTr="005039B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ind w:left="-540" w:firstLine="540"/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337302">
              <w:rPr>
                <w:rFonts w:ascii="Comic Sans MS" w:hAnsi="Comic Sans MS"/>
                <w:b/>
                <w:lang w:val="en-US" w:eastAsia="en-US"/>
              </w:rPr>
              <w:t>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-1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-2</w:t>
            </w:r>
          </w:p>
        </w:tc>
      </w:tr>
      <w:tr w:rsidR="005039B1" w:rsidRPr="00337302" w:rsidTr="005039B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337302">
              <w:rPr>
                <w:rFonts w:ascii="Comic Sans MS" w:hAnsi="Comic Sans MS"/>
                <w:b/>
                <w:lang w:val="en-US" w:eastAsia="en-US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9B1" w:rsidRPr="00337302" w:rsidRDefault="005039B1" w:rsidP="005039B1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18</w:t>
            </w:r>
          </w:p>
        </w:tc>
      </w:tr>
    </w:tbl>
    <w:p w:rsidR="001D5F44" w:rsidRPr="00337302" w:rsidRDefault="002A56DA" w:rsidP="00E732D6">
      <w:pPr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b/>
          <w:lang w:val="en-US" w:eastAsia="en-US"/>
        </w:rPr>
        <w:t xml:space="preserve">c)          </w:t>
      </w:r>
      <w:r w:rsidR="000E7FF2" w:rsidRPr="00337302">
        <w:rPr>
          <w:rFonts w:ascii="Comic Sans MS" w:hAnsi="Comic Sans MS"/>
          <w:b/>
          <w:lang w:val="en-US" w:eastAsia="en-US"/>
        </w:rPr>
        <w:tab/>
        <w:t xml:space="preserve">  </w:t>
      </w:r>
      <w:r w:rsidRPr="00337302">
        <w:rPr>
          <w:rFonts w:ascii="Comic Sans MS" w:hAnsi="Comic Sans MS"/>
          <w:b/>
          <w:lang w:val="en-US" w:eastAsia="en-US"/>
        </w:rPr>
        <w:t xml:space="preserve">     </w:t>
      </w:r>
      <w:r w:rsidR="001D5F44" w:rsidRPr="00337302">
        <w:rPr>
          <w:rFonts w:ascii="Comic Sans MS" w:hAnsi="Comic Sans MS"/>
          <w:b/>
          <w:lang w:val="en-US" w:eastAsia="en-US"/>
        </w:rPr>
        <w:tab/>
        <w:t xml:space="preserve"> </w:t>
      </w:r>
    </w:p>
    <w:p w:rsidR="00E732D6" w:rsidRPr="00337302" w:rsidRDefault="002A56DA" w:rsidP="00E732D6">
      <w:pPr>
        <w:rPr>
          <w:rFonts w:ascii="Comic Sans MS" w:hAnsi="Comic Sans MS"/>
          <w:b/>
          <w:lang w:val="en-US" w:eastAsia="en-US"/>
        </w:rPr>
      </w:pPr>
      <w:r w:rsidRPr="00337302">
        <w:rPr>
          <w:rFonts w:ascii="Comic Sans MS" w:hAnsi="Comic Sans MS"/>
          <w:b/>
          <w:lang w:val="en-US" w:eastAsia="en-US"/>
        </w:rPr>
        <w:t xml:space="preserve">                                                      </w:t>
      </w:r>
    </w:p>
    <w:p w:rsidR="005039B1" w:rsidRDefault="005039B1" w:rsidP="00E732D6">
      <w:pPr>
        <w:ind w:firstLine="720"/>
        <w:rPr>
          <w:rFonts w:ascii="Comic Sans MS" w:hAnsi="Comic Sans MS"/>
          <w:lang w:val="en-US" w:eastAsia="en-US"/>
        </w:rPr>
      </w:pPr>
    </w:p>
    <w:p w:rsidR="005039B1" w:rsidRDefault="005039B1" w:rsidP="00E732D6">
      <w:pPr>
        <w:ind w:firstLine="720"/>
        <w:rPr>
          <w:rFonts w:ascii="Comic Sans MS" w:hAnsi="Comic Sans MS"/>
          <w:lang w:val="en-US" w:eastAsia="en-US"/>
        </w:rPr>
      </w:pPr>
    </w:p>
    <w:p w:rsidR="00E732D6" w:rsidRPr="00337302" w:rsidRDefault="002A56DA" w:rsidP="00E732D6">
      <w:pPr>
        <w:ind w:firstLine="720"/>
        <w:rPr>
          <w:rFonts w:ascii="Comic Sans MS" w:hAnsi="Comic Sans MS"/>
          <w:b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 xml:space="preserve">Linear: Yes / No </w:t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="00E732D6" w:rsidRPr="00337302">
        <w:rPr>
          <w:rFonts w:ascii="Comic Sans MS" w:hAnsi="Comic Sans MS"/>
          <w:lang w:val="en-US" w:eastAsia="en-US"/>
        </w:rPr>
        <w:tab/>
      </w:r>
      <w:r w:rsidR="00E732D6" w:rsidRPr="00337302">
        <w:rPr>
          <w:rFonts w:ascii="Comic Sans MS" w:hAnsi="Comic Sans MS"/>
          <w:lang w:val="en-US" w:eastAsia="en-US"/>
        </w:rPr>
        <w:tab/>
      </w:r>
    </w:p>
    <w:p w:rsidR="002A56DA" w:rsidRPr="00337302" w:rsidRDefault="00237898" w:rsidP="002A56DA">
      <w:pPr>
        <w:ind w:firstLine="720"/>
        <w:rPr>
          <w:rFonts w:ascii="Comic Sans MS" w:hAnsi="Comic Sans MS"/>
          <w:lang w:val="en-US" w:eastAsia="en-US"/>
        </w:rPr>
      </w:pPr>
      <w:r>
        <w:rPr>
          <w:rFonts w:ascii="Comic Sans MS" w:hAnsi="Comic Sans MS"/>
          <w:lang w:val="en-US" w:eastAsia="en-US"/>
        </w:rPr>
        <w:t>Rule:</w:t>
      </w:r>
      <w:r w:rsidR="002A56DA" w:rsidRPr="00337302">
        <w:rPr>
          <w:rFonts w:ascii="Comic Sans MS" w:hAnsi="Comic Sans MS"/>
          <w:lang w:val="en-US" w:eastAsia="en-US"/>
        </w:rPr>
        <w:tab/>
      </w:r>
      <w:r w:rsidR="002A56DA" w:rsidRPr="00337302">
        <w:rPr>
          <w:rFonts w:ascii="Comic Sans MS" w:hAnsi="Comic Sans MS"/>
          <w:lang w:val="en-US" w:eastAsia="en-US"/>
        </w:rPr>
        <w:tab/>
        <w:t xml:space="preserve">  </w:t>
      </w:r>
    </w:p>
    <w:p w:rsidR="00237898" w:rsidRDefault="00BF330F" w:rsidP="002A56DA">
      <w:pPr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 xml:space="preserve">  </w:t>
      </w:r>
      <w:r w:rsidRPr="00337302">
        <w:rPr>
          <w:rFonts w:ascii="Comic Sans MS" w:hAnsi="Comic Sans MS"/>
          <w:lang w:val="en-US" w:eastAsia="en-US"/>
        </w:rPr>
        <w:tab/>
      </w:r>
    </w:p>
    <w:p w:rsidR="00237898" w:rsidRDefault="00237898" w:rsidP="002A56DA">
      <w:pPr>
        <w:rPr>
          <w:rFonts w:ascii="Comic Sans MS" w:hAnsi="Comic Sans MS"/>
          <w:lang w:val="en-US" w:eastAsia="en-US"/>
        </w:rPr>
      </w:pPr>
    </w:p>
    <w:p w:rsidR="00237898" w:rsidRDefault="00237898" w:rsidP="002A56DA">
      <w:pPr>
        <w:rPr>
          <w:rFonts w:ascii="Comic Sans MS" w:hAnsi="Comic Sans MS"/>
          <w:lang w:val="en-US" w:eastAsia="en-US"/>
        </w:rPr>
      </w:pPr>
    </w:p>
    <w:p w:rsidR="002A56DA" w:rsidRPr="00337302" w:rsidRDefault="002A56DA" w:rsidP="002A56DA">
      <w:pPr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</w:r>
      <w:r w:rsidRPr="00337302">
        <w:rPr>
          <w:rFonts w:ascii="Comic Sans MS" w:hAnsi="Comic Sans MS"/>
          <w:lang w:val="en-US" w:eastAsia="en-US"/>
        </w:rPr>
        <w:tab/>
        <w:t xml:space="preserve">  </w:t>
      </w:r>
    </w:p>
    <w:p w:rsidR="00D266C8" w:rsidRDefault="00D266C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Pr="00337302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5039B1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27" type="#_x0000_t75" style="position:absolute;left:0;text-align:left;margin-left:42.6pt;margin-top:6.1pt;width:226.15pt;height:198.65pt;z-index:251660288;mso-position-horizontal-relative:text;mso-position-vertical-relative:text">
            <v:imagedata r:id="rId10" o:title=""/>
          </v:shape>
          <o:OLEObject Type="Embed" ProgID="FXDraw.Graphic" ShapeID="_x0000_s1027" DrawAspect="Content" ObjectID="_1595236348" r:id="rId11"/>
        </w:pict>
      </w:r>
    </w:p>
    <w:p w:rsidR="00241798" w:rsidRDefault="00237898" w:rsidP="0023789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d)</w:t>
      </w:r>
    </w:p>
    <w:p w:rsidR="005E370B" w:rsidRDefault="005E370B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E370B" w:rsidRDefault="005E370B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37898" w:rsidRDefault="00237898" w:rsidP="00237898">
      <w:pPr>
        <w:rPr>
          <w:rFonts w:ascii="Comic Sans MS" w:hAnsi="Comic Sans MS"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>Linear: Yes / No</w:t>
      </w:r>
    </w:p>
    <w:p w:rsidR="00237898" w:rsidRPr="00337302" w:rsidRDefault="00237898" w:rsidP="00237898">
      <w:pPr>
        <w:rPr>
          <w:rFonts w:ascii="Comic Sans MS" w:hAnsi="Comic Sans MS"/>
          <w:b/>
          <w:lang w:val="en-US" w:eastAsia="en-US"/>
        </w:rPr>
      </w:pPr>
      <w:r w:rsidRPr="00337302">
        <w:rPr>
          <w:rFonts w:ascii="Comic Sans MS" w:hAnsi="Comic Sans MS"/>
          <w:lang w:val="en-US" w:eastAsia="en-US"/>
        </w:rPr>
        <w:t>Rule:</w:t>
      </w:r>
    </w:p>
    <w:p w:rsidR="00237898" w:rsidRDefault="00237898" w:rsidP="00D266C8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105E1A" w:rsidRPr="00337302" w:rsidRDefault="002F1DFC" w:rsidP="00105E1A">
      <w:pPr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lastRenderedPageBreak/>
        <w:t xml:space="preserve">Question </w:t>
      </w:r>
      <w:r w:rsidR="006A1AC8" w:rsidRPr="00337302">
        <w:rPr>
          <w:rFonts w:ascii="Comic Sans MS" w:hAnsi="Comic Sans MS"/>
          <w:b/>
        </w:rPr>
        <w:t>3</w:t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0D5B54" w:rsidRPr="00337302">
        <w:rPr>
          <w:rFonts w:ascii="Comic Sans MS" w:hAnsi="Comic Sans MS"/>
        </w:rPr>
        <w:tab/>
      </w:r>
      <w:r w:rsidR="001430E5" w:rsidRPr="00337302">
        <w:rPr>
          <w:rFonts w:ascii="Comic Sans MS" w:hAnsi="Comic Sans MS"/>
        </w:rPr>
        <w:t xml:space="preserve"> </w:t>
      </w:r>
      <w:proofErr w:type="gramStart"/>
      <w:r w:rsidR="00105E1A" w:rsidRPr="00337302">
        <w:rPr>
          <w:rFonts w:ascii="Comic Sans MS" w:hAnsi="Comic Sans MS"/>
          <w:b/>
        </w:rPr>
        <w:t>[</w:t>
      </w:r>
      <w:r w:rsidR="005F5C1F" w:rsidRPr="00337302">
        <w:rPr>
          <w:rFonts w:ascii="Comic Sans MS" w:hAnsi="Comic Sans MS"/>
          <w:b/>
        </w:rPr>
        <w:t xml:space="preserve"> </w:t>
      </w:r>
      <w:r w:rsidR="00237898">
        <w:rPr>
          <w:rFonts w:ascii="Comic Sans MS" w:hAnsi="Comic Sans MS"/>
          <w:b/>
        </w:rPr>
        <w:t>2</w:t>
      </w:r>
      <w:proofErr w:type="gramEnd"/>
      <w:r w:rsidR="00237898">
        <w:rPr>
          <w:rFonts w:ascii="Comic Sans MS" w:hAnsi="Comic Sans MS"/>
          <w:b/>
        </w:rPr>
        <w:t>, 2, 3</w:t>
      </w:r>
      <w:r w:rsidR="001430E5" w:rsidRPr="00337302">
        <w:rPr>
          <w:rFonts w:ascii="Comic Sans MS" w:hAnsi="Comic Sans MS"/>
          <w:b/>
        </w:rPr>
        <w:t xml:space="preserve"> </w:t>
      </w:r>
      <w:r w:rsidR="000D5B54" w:rsidRPr="00337302">
        <w:rPr>
          <w:rFonts w:ascii="Comic Sans MS" w:hAnsi="Comic Sans MS"/>
          <w:b/>
        </w:rPr>
        <w:t>= 7</w:t>
      </w:r>
      <w:r w:rsidR="001277E7">
        <w:rPr>
          <w:rFonts w:ascii="Comic Sans MS" w:hAnsi="Comic Sans MS"/>
          <w:b/>
        </w:rPr>
        <w:t xml:space="preserve"> </w:t>
      </w:r>
      <w:r w:rsidR="00105E1A" w:rsidRPr="00337302">
        <w:rPr>
          <w:rFonts w:ascii="Comic Sans MS" w:hAnsi="Comic Sans MS"/>
          <w:b/>
        </w:rPr>
        <w:t>marks]</w:t>
      </w:r>
    </w:p>
    <w:p w:rsidR="008C1E2F" w:rsidRPr="00337302" w:rsidRDefault="008C1E2F" w:rsidP="00A80F1F">
      <w:pPr>
        <w:rPr>
          <w:rFonts w:ascii="Comic Sans MS" w:hAnsi="Comic Sans MS"/>
          <w:b/>
        </w:rPr>
      </w:pPr>
    </w:p>
    <w:p w:rsidR="00354C07" w:rsidRPr="00337302" w:rsidRDefault="00C32A89" w:rsidP="0069067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For the function y = - 4</w:t>
      </w:r>
      <w:r w:rsidRPr="00337302">
        <w:rPr>
          <w:rFonts w:ascii="Lucida Calligraphy" w:hAnsi="Lucida Calligraphy"/>
        </w:rPr>
        <w:t>x</w:t>
      </w:r>
      <w:r w:rsidRPr="00337302">
        <w:rPr>
          <w:rFonts w:ascii="Comic Sans MS" w:hAnsi="Comic Sans MS"/>
        </w:rPr>
        <w:t xml:space="preserve"> – 4, g</w:t>
      </w:r>
      <w:r w:rsidR="00690671" w:rsidRPr="00337302">
        <w:rPr>
          <w:rFonts w:ascii="Comic Sans MS" w:hAnsi="Comic Sans MS"/>
        </w:rPr>
        <w:t>ive the gradient and y intercept.</w:t>
      </w:r>
    </w:p>
    <w:p w:rsidR="00690671" w:rsidRPr="00337302" w:rsidRDefault="00690671" w:rsidP="00690671">
      <w:pPr>
        <w:rPr>
          <w:rFonts w:ascii="Comic Sans MS" w:hAnsi="Comic Sans MS"/>
        </w:rPr>
      </w:pPr>
    </w:p>
    <w:p w:rsidR="00C32A89" w:rsidRDefault="00C32A89" w:rsidP="00690671">
      <w:pPr>
        <w:rPr>
          <w:rFonts w:ascii="Comic Sans MS" w:hAnsi="Comic Sans MS"/>
        </w:rPr>
      </w:pPr>
    </w:p>
    <w:p w:rsidR="005039B1" w:rsidRPr="00337302" w:rsidRDefault="005039B1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690671" w:rsidRPr="00337302" w:rsidRDefault="00690671" w:rsidP="00690671">
      <w:pPr>
        <w:rPr>
          <w:rFonts w:ascii="Comic Sans MS" w:hAnsi="Comic Sans MS"/>
        </w:rPr>
      </w:pPr>
    </w:p>
    <w:p w:rsidR="00690671" w:rsidRPr="00337302" w:rsidRDefault="00C32A89" w:rsidP="0069067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For the function 3</w:t>
      </w:r>
      <w:r w:rsidR="00690671" w:rsidRPr="00337302">
        <w:rPr>
          <w:rFonts w:ascii="Lucida Calligraphy" w:hAnsi="Lucida Calligraphy"/>
        </w:rPr>
        <w:t>x</w:t>
      </w:r>
      <w:r w:rsidRPr="00337302">
        <w:rPr>
          <w:rFonts w:ascii="Comic Sans MS" w:hAnsi="Comic Sans MS"/>
        </w:rPr>
        <w:t xml:space="preserve"> - 2</w:t>
      </w:r>
      <w:r w:rsidR="00690671" w:rsidRPr="00337302">
        <w:rPr>
          <w:rFonts w:ascii="Comic Sans MS" w:hAnsi="Comic Sans MS"/>
        </w:rPr>
        <w:t>y =</w:t>
      </w:r>
      <w:r w:rsidRPr="00337302">
        <w:rPr>
          <w:rFonts w:ascii="Comic Sans MS" w:hAnsi="Comic Sans MS"/>
        </w:rPr>
        <w:t xml:space="preserve"> 30, </w:t>
      </w:r>
      <w:r w:rsidR="00690671" w:rsidRPr="00337302">
        <w:rPr>
          <w:rFonts w:ascii="Comic Sans MS" w:hAnsi="Comic Sans MS"/>
        </w:rPr>
        <w:t>give the x</w:t>
      </w:r>
      <w:r w:rsidRPr="00337302">
        <w:rPr>
          <w:rFonts w:ascii="Comic Sans MS" w:hAnsi="Comic Sans MS"/>
        </w:rPr>
        <w:t>-intercept and y intercept</w:t>
      </w:r>
      <w:r w:rsidR="00690671" w:rsidRPr="00337302">
        <w:rPr>
          <w:rFonts w:ascii="Comic Sans MS" w:hAnsi="Comic Sans MS"/>
        </w:rPr>
        <w:t>.</w:t>
      </w:r>
    </w:p>
    <w:p w:rsidR="00690671" w:rsidRPr="00337302" w:rsidRDefault="00690671" w:rsidP="00690671">
      <w:pPr>
        <w:rPr>
          <w:rFonts w:ascii="Comic Sans MS" w:hAnsi="Comic Sans MS"/>
        </w:rPr>
      </w:pPr>
    </w:p>
    <w:p w:rsidR="00690671" w:rsidRDefault="00690671" w:rsidP="00690671">
      <w:pPr>
        <w:rPr>
          <w:rFonts w:ascii="Comic Sans MS" w:hAnsi="Comic Sans MS"/>
        </w:rPr>
      </w:pPr>
    </w:p>
    <w:p w:rsidR="005039B1" w:rsidRPr="00337302" w:rsidRDefault="005039B1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690671" w:rsidRPr="00337302" w:rsidRDefault="00690671" w:rsidP="00690671">
      <w:pPr>
        <w:pStyle w:val="ListParagraph"/>
        <w:numPr>
          <w:ilvl w:val="0"/>
          <w:numId w:val="42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Sk</w:t>
      </w:r>
      <w:r w:rsidR="00241798">
        <w:rPr>
          <w:rFonts w:ascii="Comic Sans MS" w:hAnsi="Comic Sans MS"/>
        </w:rPr>
        <w:t>e</w:t>
      </w:r>
      <w:r w:rsidRPr="00337302">
        <w:rPr>
          <w:rFonts w:ascii="Comic Sans MS" w:hAnsi="Comic Sans MS"/>
        </w:rPr>
        <w:t>tch the functions above on the following axis.</w:t>
      </w:r>
      <w:r w:rsidR="00237898">
        <w:rPr>
          <w:rFonts w:ascii="Comic Sans MS" w:hAnsi="Comic Sans MS"/>
        </w:rPr>
        <w:t xml:space="preserve"> (must be ruled)</w:t>
      </w:r>
    </w:p>
    <w:p w:rsidR="00690671" w:rsidRPr="00337302" w:rsidRDefault="00690671" w:rsidP="00690671">
      <w:pPr>
        <w:rPr>
          <w:rFonts w:ascii="Comic Sans MS" w:hAnsi="Comic Sans MS"/>
        </w:rPr>
      </w:pPr>
    </w:p>
    <w:p w:rsidR="00690671" w:rsidRPr="00337302" w:rsidRDefault="00690671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C32A89" w:rsidRPr="00337302" w:rsidRDefault="005039B1" w:rsidP="00690671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29" type="#_x0000_t75" style="position:absolute;margin-left:85.35pt;margin-top:4.9pt;width:297.95pt;height:286.35pt;z-index:251663360;mso-position-horizontal-relative:text;mso-position-vertical-relative:text">
            <v:imagedata r:id="rId12" o:title=""/>
          </v:shape>
          <o:OLEObject Type="Embed" ProgID="FXDraw.Graphic" ShapeID="_x0000_s1029" DrawAspect="Content" ObjectID="_1595236349" r:id="rId13"/>
        </w:pict>
      </w:r>
    </w:p>
    <w:p w:rsidR="00C32A89" w:rsidRPr="00337302" w:rsidRDefault="00C32A89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301BCC" w:rsidRPr="00337302" w:rsidRDefault="00301BCC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C32A89" w:rsidRPr="00337302" w:rsidRDefault="00C32A89" w:rsidP="00690671">
      <w:pPr>
        <w:rPr>
          <w:rFonts w:ascii="Comic Sans MS" w:hAnsi="Comic Sans MS"/>
        </w:rPr>
      </w:pPr>
    </w:p>
    <w:p w:rsidR="00690671" w:rsidRPr="00337302" w:rsidRDefault="00690671" w:rsidP="00690671">
      <w:pPr>
        <w:pStyle w:val="ListParagraph"/>
        <w:ind w:left="1080"/>
        <w:rPr>
          <w:rFonts w:ascii="Comic Sans MS" w:hAnsi="Comic Sans MS"/>
          <w:b/>
        </w:rPr>
      </w:pPr>
    </w:p>
    <w:p w:rsidR="00690671" w:rsidRPr="00337302" w:rsidRDefault="00690671" w:rsidP="00690671">
      <w:pPr>
        <w:rPr>
          <w:rFonts w:ascii="Comic Sans MS" w:hAnsi="Comic Sans MS"/>
          <w:b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354C07" w:rsidRPr="00337302" w:rsidRDefault="00354C07" w:rsidP="00BB5753">
      <w:pPr>
        <w:ind w:left="3600"/>
        <w:rPr>
          <w:rFonts w:ascii="Comic Sans MS" w:hAnsi="Comic Sans MS"/>
          <w:b/>
          <w:sz w:val="28"/>
          <w:szCs w:val="28"/>
        </w:rPr>
      </w:pPr>
    </w:p>
    <w:p w:rsidR="00BB371E" w:rsidRPr="00337302" w:rsidRDefault="00BB371E" w:rsidP="003039D2">
      <w:pPr>
        <w:rPr>
          <w:rFonts w:ascii="Comic Sans MS" w:hAnsi="Comic Sans MS"/>
          <w:b/>
        </w:rPr>
      </w:pPr>
    </w:p>
    <w:p w:rsidR="0084636B" w:rsidRPr="00337302" w:rsidRDefault="0084636B" w:rsidP="006E5739">
      <w:pPr>
        <w:spacing w:after="120"/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t xml:space="preserve">Question </w:t>
      </w:r>
      <w:r w:rsidR="001277E7">
        <w:rPr>
          <w:rFonts w:ascii="Comic Sans MS" w:hAnsi="Comic Sans MS"/>
          <w:b/>
        </w:rPr>
        <w:t>4</w:t>
      </w:r>
      <w:r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 xml:space="preserve">        </w:t>
      </w:r>
      <w:r w:rsidR="00414369"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ab/>
      </w:r>
      <w:r w:rsidR="00414369" w:rsidRPr="00337302">
        <w:rPr>
          <w:rFonts w:ascii="Comic Sans MS" w:hAnsi="Comic Sans MS"/>
          <w:b/>
        </w:rPr>
        <w:tab/>
      </w:r>
      <w:r w:rsidR="00E37841" w:rsidRPr="00337302">
        <w:rPr>
          <w:rFonts w:ascii="Comic Sans MS" w:hAnsi="Comic Sans MS"/>
          <w:b/>
        </w:rPr>
        <w:tab/>
        <w:t>[1</w:t>
      </w:r>
      <w:proofErr w:type="gramStart"/>
      <w:r w:rsidRPr="00337302">
        <w:rPr>
          <w:rFonts w:ascii="Comic Sans MS" w:hAnsi="Comic Sans MS"/>
          <w:b/>
        </w:rPr>
        <w:t>,</w:t>
      </w:r>
      <w:r w:rsidR="00E37841" w:rsidRPr="00337302">
        <w:rPr>
          <w:rFonts w:ascii="Comic Sans MS" w:hAnsi="Comic Sans MS"/>
          <w:b/>
        </w:rPr>
        <w:t>2</w:t>
      </w:r>
      <w:r w:rsidR="00414369" w:rsidRPr="00337302">
        <w:rPr>
          <w:rFonts w:ascii="Comic Sans MS" w:hAnsi="Comic Sans MS"/>
          <w:b/>
        </w:rPr>
        <w:t>,2,1,</w:t>
      </w:r>
      <w:r w:rsidR="00A945BD">
        <w:rPr>
          <w:rFonts w:ascii="Comic Sans MS" w:hAnsi="Comic Sans MS"/>
          <w:b/>
        </w:rPr>
        <w:t>3</w:t>
      </w:r>
      <w:r w:rsidR="00414369" w:rsidRPr="00337302">
        <w:rPr>
          <w:rFonts w:ascii="Comic Sans MS" w:hAnsi="Comic Sans MS"/>
          <w:b/>
        </w:rPr>
        <w:t>,</w:t>
      </w:r>
      <w:r w:rsidR="00A945BD">
        <w:rPr>
          <w:rFonts w:ascii="Comic Sans MS" w:hAnsi="Comic Sans MS"/>
          <w:b/>
        </w:rPr>
        <w:t>2,4</w:t>
      </w:r>
      <w:proofErr w:type="gramEnd"/>
      <w:r w:rsidR="00E37841" w:rsidRPr="00337302">
        <w:rPr>
          <w:rFonts w:ascii="Comic Sans MS" w:hAnsi="Comic Sans MS"/>
          <w:b/>
        </w:rPr>
        <w:t xml:space="preserve"> </w:t>
      </w:r>
      <w:r w:rsidRPr="00337302">
        <w:rPr>
          <w:rFonts w:ascii="Comic Sans MS" w:hAnsi="Comic Sans MS"/>
          <w:b/>
        </w:rPr>
        <w:t xml:space="preserve">= </w:t>
      </w:r>
      <w:r w:rsidR="00414369" w:rsidRPr="00337302">
        <w:rPr>
          <w:rFonts w:ascii="Comic Sans MS" w:hAnsi="Comic Sans MS"/>
          <w:b/>
        </w:rPr>
        <w:t>1</w:t>
      </w:r>
      <w:r w:rsidR="00A945BD">
        <w:rPr>
          <w:rFonts w:ascii="Comic Sans MS" w:hAnsi="Comic Sans MS"/>
          <w:b/>
        </w:rPr>
        <w:t>5</w:t>
      </w:r>
      <w:r w:rsidR="00414369" w:rsidRPr="00337302">
        <w:rPr>
          <w:rFonts w:ascii="Comic Sans MS" w:hAnsi="Comic Sans MS"/>
          <w:b/>
        </w:rPr>
        <w:t xml:space="preserve"> </w:t>
      </w:r>
      <w:r w:rsidRPr="00337302">
        <w:rPr>
          <w:rFonts w:ascii="Comic Sans MS" w:hAnsi="Comic Sans MS"/>
          <w:b/>
        </w:rPr>
        <w:t>marks]</w:t>
      </w:r>
    </w:p>
    <w:p w:rsidR="00A30BF9" w:rsidRPr="00337302" w:rsidRDefault="00A30BF9" w:rsidP="00A30BF9">
      <w:pPr>
        <w:spacing w:line="360" w:lineRule="auto"/>
        <w:rPr>
          <w:rFonts w:ascii="Comic Sans MS" w:hAnsi="Comic Sans MS"/>
        </w:rPr>
      </w:pPr>
      <w:r w:rsidRPr="00337302">
        <w:rPr>
          <w:rFonts w:ascii="Comic Sans MS" w:hAnsi="Comic Sans MS"/>
        </w:rPr>
        <w:t>Amber is a plumber. She charges $60 for arriving at a job, and $75 per hour that she works.</w:t>
      </w:r>
    </w:p>
    <w:p w:rsidR="00A30BF9" w:rsidRPr="00337302" w:rsidRDefault="00A30BF9" w:rsidP="00A30BF9">
      <w:pPr>
        <w:pStyle w:val="ListParagraph"/>
        <w:numPr>
          <w:ilvl w:val="0"/>
          <w:numId w:val="39"/>
        </w:numPr>
        <w:spacing w:line="360" w:lineRule="auto"/>
        <w:rPr>
          <w:rFonts w:ascii="Comic Sans MS" w:hAnsi="Comic Sans MS"/>
        </w:rPr>
      </w:pPr>
      <w:r w:rsidRPr="00337302">
        <w:rPr>
          <w:rFonts w:ascii="Comic Sans MS" w:hAnsi="Comic Sans MS"/>
        </w:rPr>
        <w:t>What is the independent variable in this relationship?</w:t>
      </w:r>
    </w:p>
    <w:p w:rsidR="00A30BF9" w:rsidRPr="00337302" w:rsidRDefault="00A30BF9" w:rsidP="00A30BF9">
      <w:pPr>
        <w:spacing w:line="360" w:lineRule="auto"/>
        <w:rPr>
          <w:rFonts w:ascii="Comic Sans MS" w:hAnsi="Comic Sans MS"/>
        </w:rPr>
      </w:pPr>
    </w:p>
    <w:p w:rsidR="00A30BF9" w:rsidRPr="00337302" w:rsidRDefault="00A30BF9" w:rsidP="00A30BF9">
      <w:pPr>
        <w:pStyle w:val="ListParagraph"/>
        <w:numPr>
          <w:ilvl w:val="0"/>
          <w:numId w:val="39"/>
        </w:numPr>
        <w:spacing w:line="360" w:lineRule="auto"/>
        <w:rPr>
          <w:rFonts w:ascii="Comic Sans MS" w:hAnsi="Comic Sans MS"/>
        </w:rPr>
      </w:pPr>
      <w:r w:rsidRPr="00337302">
        <w:rPr>
          <w:rFonts w:ascii="Comic Sans MS" w:hAnsi="Comic Sans MS"/>
        </w:rPr>
        <w:t>Use the information above to complete this table</w:t>
      </w:r>
    </w:p>
    <w:tbl>
      <w:tblPr>
        <w:tblpPr w:leftFromText="180" w:rightFromText="180" w:vertAnchor="text" w:horzAnchor="page" w:tblpX="1272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275"/>
        <w:gridCol w:w="1276"/>
        <w:gridCol w:w="1276"/>
        <w:gridCol w:w="1276"/>
        <w:gridCol w:w="1276"/>
      </w:tblGrid>
      <w:tr w:rsidR="00337302" w:rsidRPr="00337302" w:rsidTr="001277E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BF9" w:rsidRPr="00337302" w:rsidRDefault="00A30BF9" w:rsidP="001277E7">
            <w:pPr>
              <w:ind w:left="-540" w:firstLine="540"/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337302">
              <w:rPr>
                <w:rFonts w:ascii="Comic Sans MS" w:hAnsi="Comic Sans MS"/>
                <w:b/>
                <w:lang w:val="en-US" w:eastAsia="en-US"/>
              </w:rPr>
              <w:t>Time worked, t (hours)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337302">
              <w:rPr>
                <w:rFonts w:ascii="Comic Sans MS" w:hAnsi="Comic Sans MS"/>
                <w:lang w:val="en-US" w:eastAsia="en-US"/>
              </w:rPr>
              <w:t>10</w:t>
            </w:r>
          </w:p>
        </w:tc>
      </w:tr>
      <w:tr w:rsidR="00337302" w:rsidRPr="00337302" w:rsidTr="001277E7">
        <w:trPr>
          <w:trHeight w:val="65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b/>
                <w:lang w:val="en-US" w:eastAsia="en-US"/>
              </w:rPr>
            </w:pPr>
            <w:proofErr w:type="spellStart"/>
            <w:r w:rsidRPr="00337302">
              <w:rPr>
                <w:rFonts w:ascii="Comic Sans MS" w:hAnsi="Comic Sans MS"/>
                <w:b/>
                <w:lang w:val="en-US" w:eastAsia="en-US"/>
              </w:rPr>
              <w:t>Cost,C</w:t>
            </w:r>
            <w:proofErr w:type="spellEnd"/>
            <w:r w:rsidRPr="00337302">
              <w:rPr>
                <w:rFonts w:ascii="Comic Sans MS" w:hAnsi="Comic Sans MS"/>
                <w:b/>
                <w:lang w:val="en-US" w:eastAsia="en-US"/>
              </w:rPr>
              <w:t>($)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BF9" w:rsidRPr="00337302" w:rsidRDefault="00A30BF9" w:rsidP="001277E7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</w:tr>
    </w:tbl>
    <w:p w:rsidR="00A30BF9" w:rsidRPr="00337302" w:rsidRDefault="00A30BF9" w:rsidP="00A30BF9">
      <w:pPr>
        <w:spacing w:line="360" w:lineRule="auto"/>
        <w:rPr>
          <w:rFonts w:ascii="Comic Sans MS" w:hAnsi="Comic Sans MS"/>
          <w:b/>
        </w:rPr>
      </w:pP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A30BF9" w:rsidRPr="00337302" w:rsidRDefault="00A30BF9" w:rsidP="00A30BF9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Graph the data in the table on the axis below.</w:t>
      </w: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5039B1" w:rsidP="00A30BF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0" type="#_x0000_t75" style="position:absolute;margin-left:116.6pt;margin-top:1.2pt;width:280.1pt;height:271.9pt;z-index:251664384;mso-position-horizontal-relative:text;mso-position-vertical-relative:text">
            <v:imagedata r:id="rId14" o:title=""/>
          </v:shape>
          <o:OLEObject Type="Embed" ProgID="FXDraw.Graphic" ShapeID="_x0000_s1030" DrawAspect="Content" ObjectID="_1595236350" r:id="rId15"/>
        </w:pict>
      </w: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742EA9" w:rsidRPr="00337302" w:rsidRDefault="00742EA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Default="00A30BF9" w:rsidP="00A30BF9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What is the significance of the intercept on the y axis?</w:t>
      </w: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6E5739" w:rsidRDefault="006E5739" w:rsidP="00A30BF9">
      <w:pPr>
        <w:rPr>
          <w:rFonts w:ascii="Comic Sans MS" w:hAnsi="Comic Sans MS"/>
        </w:rPr>
      </w:pPr>
    </w:p>
    <w:p w:rsidR="000F5704" w:rsidRPr="00337302" w:rsidRDefault="000F5704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0F5704" w:rsidRDefault="00A30BF9" w:rsidP="000F570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Determine the equation of the line for the relationship between t and C.</w:t>
      </w:r>
      <w:r w:rsidR="000F5704">
        <w:rPr>
          <w:rFonts w:ascii="Comic Sans MS" w:hAnsi="Comic Sans MS"/>
        </w:rPr>
        <w:t xml:space="preserve"> </w:t>
      </w:r>
    </w:p>
    <w:p w:rsidR="000F5704" w:rsidRDefault="000F5704" w:rsidP="000F5704">
      <w:pPr>
        <w:pStyle w:val="ListParagraph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must</w:t>
      </w:r>
      <w:proofErr w:type="gramEnd"/>
      <w:r>
        <w:rPr>
          <w:rFonts w:ascii="Comic Sans MS" w:hAnsi="Comic Sans MS"/>
        </w:rPr>
        <w:t xml:space="preserve"> be in terms of </w:t>
      </w:r>
      <w:r>
        <w:rPr>
          <w:rFonts w:ascii="Comic Sans MS" w:hAnsi="Comic Sans MS"/>
          <w:b/>
        </w:rPr>
        <w:t>t</w:t>
      </w:r>
      <w:r>
        <w:rPr>
          <w:rFonts w:ascii="Comic Sans MS" w:hAnsi="Comic Sans MS"/>
        </w:rPr>
        <w:t xml:space="preserve"> and </w:t>
      </w:r>
      <w:r>
        <w:rPr>
          <w:rFonts w:ascii="Comic Sans MS" w:hAnsi="Comic Sans MS"/>
          <w:b/>
        </w:rPr>
        <w:t>c</w:t>
      </w:r>
      <w:r>
        <w:rPr>
          <w:rFonts w:ascii="Comic Sans MS" w:hAnsi="Comic Sans MS"/>
        </w:rPr>
        <w:t>)</w:t>
      </w:r>
      <w:r w:rsidRPr="000F5704">
        <w:rPr>
          <w:rFonts w:ascii="Comic Sans MS" w:hAnsi="Comic Sans MS"/>
        </w:rPr>
        <w:t xml:space="preserve"> </w:t>
      </w:r>
    </w:p>
    <w:p w:rsidR="000F5704" w:rsidRDefault="000F5704" w:rsidP="000F5704">
      <w:pPr>
        <w:rPr>
          <w:rFonts w:ascii="Comic Sans MS" w:hAnsi="Comic Sans MS"/>
        </w:rPr>
      </w:pPr>
    </w:p>
    <w:p w:rsidR="000F5704" w:rsidRDefault="000F5704" w:rsidP="000F5704">
      <w:pPr>
        <w:rPr>
          <w:rFonts w:ascii="Comic Sans MS" w:hAnsi="Comic Sans MS"/>
        </w:rPr>
      </w:pPr>
    </w:p>
    <w:p w:rsidR="000F5704" w:rsidRDefault="000F5704" w:rsidP="000F5704">
      <w:pPr>
        <w:rPr>
          <w:rFonts w:ascii="Comic Sans MS" w:hAnsi="Comic Sans MS"/>
        </w:rPr>
      </w:pPr>
    </w:p>
    <w:p w:rsidR="005039B1" w:rsidRDefault="005039B1" w:rsidP="000F5704">
      <w:pPr>
        <w:rPr>
          <w:rFonts w:ascii="Comic Sans MS" w:hAnsi="Comic Sans MS"/>
        </w:rPr>
      </w:pPr>
    </w:p>
    <w:p w:rsidR="000F5704" w:rsidRDefault="000F5704" w:rsidP="000F5704">
      <w:pPr>
        <w:rPr>
          <w:rFonts w:ascii="Comic Sans MS" w:hAnsi="Comic Sans MS"/>
        </w:rPr>
      </w:pPr>
    </w:p>
    <w:p w:rsidR="000F5704" w:rsidRDefault="000F5704" w:rsidP="000F5704">
      <w:pPr>
        <w:rPr>
          <w:rFonts w:ascii="Comic Sans MS" w:hAnsi="Comic Sans MS"/>
        </w:rPr>
      </w:pPr>
    </w:p>
    <w:p w:rsidR="000F5704" w:rsidRPr="000F5704" w:rsidRDefault="000F5704" w:rsidP="000F5704">
      <w:pPr>
        <w:rPr>
          <w:rFonts w:ascii="Comic Sans MS" w:hAnsi="Comic Sans MS"/>
        </w:rPr>
      </w:pPr>
    </w:p>
    <w:p w:rsidR="00A30BF9" w:rsidRPr="000F5704" w:rsidRDefault="000F5704" w:rsidP="00A30BF9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0F5704">
        <w:rPr>
          <w:rFonts w:ascii="Comic Sans MS" w:hAnsi="Comic Sans MS"/>
        </w:rPr>
        <w:t>What is the significance of the Gradient?</w:t>
      </w:r>
    </w:p>
    <w:p w:rsidR="00A30BF9" w:rsidRDefault="00A30BF9" w:rsidP="00A30BF9">
      <w:pPr>
        <w:rPr>
          <w:rFonts w:ascii="Comic Sans MS" w:hAnsi="Comic Sans MS"/>
        </w:rPr>
      </w:pPr>
    </w:p>
    <w:p w:rsidR="005039B1" w:rsidRDefault="005039B1" w:rsidP="00A30BF9">
      <w:pPr>
        <w:rPr>
          <w:rFonts w:ascii="Comic Sans MS" w:hAnsi="Comic Sans MS"/>
        </w:rPr>
      </w:pPr>
    </w:p>
    <w:p w:rsidR="005039B1" w:rsidRDefault="005039B1" w:rsidP="00A30BF9">
      <w:pPr>
        <w:rPr>
          <w:rFonts w:ascii="Comic Sans MS" w:hAnsi="Comic Sans MS"/>
        </w:rPr>
      </w:pPr>
    </w:p>
    <w:p w:rsidR="005039B1" w:rsidRDefault="005039B1" w:rsidP="00A30BF9">
      <w:pPr>
        <w:rPr>
          <w:rFonts w:ascii="Comic Sans MS" w:hAnsi="Comic Sans MS"/>
        </w:rPr>
      </w:pPr>
    </w:p>
    <w:p w:rsidR="005039B1" w:rsidRPr="00337302" w:rsidRDefault="005039B1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rPr>
          <w:rFonts w:ascii="Comic Sans MS" w:hAnsi="Comic Sans MS"/>
        </w:rPr>
      </w:pPr>
    </w:p>
    <w:p w:rsidR="00A30BF9" w:rsidRPr="00337302" w:rsidRDefault="00A30BF9" w:rsidP="00A30BF9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337302">
        <w:rPr>
          <w:rFonts w:ascii="Comic Sans MS" w:hAnsi="Comic Sans MS"/>
        </w:rPr>
        <w:t>Use your graph to answer the following questions</w:t>
      </w:r>
    </w:p>
    <w:p w:rsidR="00A30BF9" w:rsidRPr="00337302" w:rsidRDefault="00A30BF9" w:rsidP="00A30BF9">
      <w:pPr>
        <w:pStyle w:val="ListParagraph"/>
        <w:ind w:left="1440"/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 xml:space="preserve">i)  </w:t>
      </w:r>
      <w:r w:rsidRPr="00337302">
        <w:rPr>
          <w:rFonts w:ascii="Comic Sans MS" w:hAnsi="Comic Sans MS"/>
        </w:rPr>
        <w:t>How much would Amber charge for working 6 hours?</w:t>
      </w:r>
    </w:p>
    <w:p w:rsidR="00A30BF9" w:rsidRPr="00337302" w:rsidRDefault="00A30BF9" w:rsidP="00A30BF9">
      <w:pPr>
        <w:pStyle w:val="ListParagraph"/>
        <w:ind w:left="1440"/>
        <w:rPr>
          <w:rFonts w:ascii="Comic Sans MS" w:hAnsi="Comic Sans MS"/>
        </w:rPr>
      </w:pPr>
    </w:p>
    <w:p w:rsidR="00A30BF9" w:rsidRPr="00337302" w:rsidRDefault="00A30BF9" w:rsidP="00A30BF9">
      <w:pPr>
        <w:pStyle w:val="ListParagraph"/>
        <w:ind w:left="1440"/>
        <w:rPr>
          <w:rFonts w:ascii="Comic Sans MS" w:hAnsi="Comic Sans MS"/>
        </w:rPr>
      </w:pPr>
    </w:p>
    <w:p w:rsidR="00A30BF9" w:rsidRPr="00337302" w:rsidRDefault="00A30BF9" w:rsidP="00A30BF9">
      <w:pPr>
        <w:pStyle w:val="ListParagraph"/>
        <w:ind w:left="1440"/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ii)</w:t>
      </w:r>
      <w:r w:rsidRPr="00337302">
        <w:rPr>
          <w:rFonts w:ascii="Comic Sans MS" w:hAnsi="Comic Sans MS"/>
        </w:rPr>
        <w:t xml:space="preserve"> How long has Amber worked if she charges $360?</w:t>
      </w: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A30BF9" w:rsidRPr="00337302" w:rsidRDefault="00A30BF9" w:rsidP="00A30BF9">
      <w:pPr>
        <w:rPr>
          <w:rFonts w:ascii="Comic Sans MS" w:hAnsi="Comic Sans MS"/>
          <w:b/>
        </w:rPr>
      </w:pPr>
    </w:p>
    <w:p w:rsidR="0084636B" w:rsidRPr="00337302" w:rsidRDefault="0084636B" w:rsidP="0084636B">
      <w:pPr>
        <w:rPr>
          <w:rFonts w:ascii="Comic Sans MS" w:hAnsi="Comic Sans MS"/>
          <w:b/>
        </w:rPr>
      </w:pPr>
    </w:p>
    <w:p w:rsidR="00A30BF9" w:rsidRPr="00337302" w:rsidRDefault="00A30BF9" w:rsidP="0084636B">
      <w:pPr>
        <w:rPr>
          <w:rFonts w:ascii="Comic Sans MS" w:hAnsi="Comic Sans MS"/>
          <w:b/>
        </w:rPr>
      </w:pPr>
    </w:p>
    <w:p w:rsidR="00661994" w:rsidRPr="00337302" w:rsidRDefault="00661994" w:rsidP="00661994">
      <w:pPr>
        <w:spacing w:line="360" w:lineRule="auto"/>
        <w:rPr>
          <w:rFonts w:ascii="Comic Sans MS" w:hAnsi="Comic Sans MS"/>
          <w:b/>
        </w:rPr>
      </w:pPr>
    </w:p>
    <w:sectPr w:rsidR="00661994" w:rsidRPr="00337302" w:rsidSect="002B784D">
      <w:pgSz w:w="12240" w:h="15840"/>
      <w:pgMar w:top="357" w:right="1041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6F"/>
    <w:multiLevelType w:val="hybridMultilevel"/>
    <w:tmpl w:val="FF9CCD94"/>
    <w:lvl w:ilvl="0" w:tplc="CA28E7A2">
      <w:start w:val="1"/>
      <w:numFmt w:val="lowerRoman"/>
      <w:lvlText w:val="%1)"/>
      <w:lvlJc w:val="left"/>
      <w:pPr>
        <w:ind w:left="18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35" w:hanging="360"/>
      </w:pPr>
    </w:lvl>
    <w:lvl w:ilvl="2" w:tplc="0C09001B" w:tentative="1">
      <w:start w:val="1"/>
      <w:numFmt w:val="lowerRoman"/>
      <w:lvlText w:val="%3."/>
      <w:lvlJc w:val="right"/>
      <w:pPr>
        <w:ind w:left="3255" w:hanging="180"/>
      </w:pPr>
    </w:lvl>
    <w:lvl w:ilvl="3" w:tplc="0C09000F" w:tentative="1">
      <w:start w:val="1"/>
      <w:numFmt w:val="decimal"/>
      <w:lvlText w:val="%4."/>
      <w:lvlJc w:val="left"/>
      <w:pPr>
        <w:ind w:left="3975" w:hanging="360"/>
      </w:pPr>
    </w:lvl>
    <w:lvl w:ilvl="4" w:tplc="0C090019" w:tentative="1">
      <w:start w:val="1"/>
      <w:numFmt w:val="lowerLetter"/>
      <w:lvlText w:val="%5."/>
      <w:lvlJc w:val="left"/>
      <w:pPr>
        <w:ind w:left="4695" w:hanging="360"/>
      </w:pPr>
    </w:lvl>
    <w:lvl w:ilvl="5" w:tplc="0C09001B" w:tentative="1">
      <w:start w:val="1"/>
      <w:numFmt w:val="lowerRoman"/>
      <w:lvlText w:val="%6."/>
      <w:lvlJc w:val="right"/>
      <w:pPr>
        <w:ind w:left="5415" w:hanging="180"/>
      </w:pPr>
    </w:lvl>
    <w:lvl w:ilvl="6" w:tplc="0C09000F" w:tentative="1">
      <w:start w:val="1"/>
      <w:numFmt w:val="decimal"/>
      <w:lvlText w:val="%7."/>
      <w:lvlJc w:val="left"/>
      <w:pPr>
        <w:ind w:left="6135" w:hanging="360"/>
      </w:pPr>
    </w:lvl>
    <w:lvl w:ilvl="7" w:tplc="0C090019" w:tentative="1">
      <w:start w:val="1"/>
      <w:numFmt w:val="lowerLetter"/>
      <w:lvlText w:val="%8."/>
      <w:lvlJc w:val="left"/>
      <w:pPr>
        <w:ind w:left="6855" w:hanging="360"/>
      </w:pPr>
    </w:lvl>
    <w:lvl w:ilvl="8" w:tplc="0C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>
    <w:nsid w:val="0F711E8F"/>
    <w:multiLevelType w:val="hybridMultilevel"/>
    <w:tmpl w:val="1E06275A"/>
    <w:lvl w:ilvl="0" w:tplc="037AB5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9A26D9"/>
    <w:multiLevelType w:val="hybridMultilevel"/>
    <w:tmpl w:val="01C8B798"/>
    <w:lvl w:ilvl="0" w:tplc="0DA4C4D6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05343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5249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D7D51"/>
    <w:multiLevelType w:val="hybridMultilevel"/>
    <w:tmpl w:val="B41AE33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4E7531"/>
    <w:multiLevelType w:val="hybridMultilevel"/>
    <w:tmpl w:val="73E20CE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4174D"/>
    <w:multiLevelType w:val="hybridMultilevel"/>
    <w:tmpl w:val="2EDC1372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8F73CD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F2E33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D4F2F"/>
    <w:multiLevelType w:val="hybridMultilevel"/>
    <w:tmpl w:val="D3260F6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B5277"/>
    <w:multiLevelType w:val="hybridMultilevel"/>
    <w:tmpl w:val="B1F21C0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C700E"/>
    <w:multiLevelType w:val="hybridMultilevel"/>
    <w:tmpl w:val="47ECBD84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0C4ACF"/>
    <w:multiLevelType w:val="hybridMultilevel"/>
    <w:tmpl w:val="57E8F06E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54494"/>
    <w:multiLevelType w:val="hybridMultilevel"/>
    <w:tmpl w:val="BCF0D282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>
    <w:nsid w:val="232B615D"/>
    <w:multiLevelType w:val="hybridMultilevel"/>
    <w:tmpl w:val="D6A2B5C6"/>
    <w:lvl w:ilvl="0" w:tplc="A2564A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2A0368"/>
    <w:multiLevelType w:val="hybridMultilevel"/>
    <w:tmpl w:val="B1F21C0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C2A61"/>
    <w:multiLevelType w:val="hybridMultilevel"/>
    <w:tmpl w:val="606C9268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>
    <w:nsid w:val="30CC4207"/>
    <w:multiLevelType w:val="hybridMultilevel"/>
    <w:tmpl w:val="49A47846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2F23FD"/>
    <w:multiLevelType w:val="hybridMultilevel"/>
    <w:tmpl w:val="CA0A545A"/>
    <w:lvl w:ilvl="0" w:tplc="516E44E4">
      <w:start w:val="1"/>
      <w:numFmt w:val="lowerLetter"/>
      <w:lvlText w:val="%1)"/>
      <w:lvlJc w:val="left"/>
      <w:pPr>
        <w:ind w:left="111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51352C7"/>
    <w:multiLevelType w:val="hybridMultilevel"/>
    <w:tmpl w:val="B9A8131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C6B6E"/>
    <w:multiLevelType w:val="hybridMultilevel"/>
    <w:tmpl w:val="8DA8091E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03020"/>
    <w:multiLevelType w:val="hybridMultilevel"/>
    <w:tmpl w:val="FF60C374"/>
    <w:lvl w:ilvl="0" w:tplc="7D4EA5C4">
      <w:start w:val="1"/>
      <w:numFmt w:val="lowerRoman"/>
      <w:lvlText w:val="%1)"/>
      <w:lvlJc w:val="left"/>
      <w:pPr>
        <w:ind w:left="1515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75" w:hanging="360"/>
      </w:pPr>
    </w:lvl>
    <w:lvl w:ilvl="2" w:tplc="0C09001B" w:tentative="1">
      <w:start w:val="1"/>
      <w:numFmt w:val="lowerRoman"/>
      <w:lvlText w:val="%3."/>
      <w:lvlJc w:val="right"/>
      <w:pPr>
        <w:ind w:left="2595" w:hanging="180"/>
      </w:pPr>
    </w:lvl>
    <w:lvl w:ilvl="3" w:tplc="0C09000F" w:tentative="1">
      <w:start w:val="1"/>
      <w:numFmt w:val="decimal"/>
      <w:lvlText w:val="%4."/>
      <w:lvlJc w:val="left"/>
      <w:pPr>
        <w:ind w:left="3315" w:hanging="360"/>
      </w:pPr>
    </w:lvl>
    <w:lvl w:ilvl="4" w:tplc="0C090019" w:tentative="1">
      <w:start w:val="1"/>
      <w:numFmt w:val="lowerLetter"/>
      <w:lvlText w:val="%5."/>
      <w:lvlJc w:val="left"/>
      <w:pPr>
        <w:ind w:left="4035" w:hanging="360"/>
      </w:pPr>
    </w:lvl>
    <w:lvl w:ilvl="5" w:tplc="0C09001B" w:tentative="1">
      <w:start w:val="1"/>
      <w:numFmt w:val="lowerRoman"/>
      <w:lvlText w:val="%6."/>
      <w:lvlJc w:val="right"/>
      <w:pPr>
        <w:ind w:left="4755" w:hanging="180"/>
      </w:pPr>
    </w:lvl>
    <w:lvl w:ilvl="6" w:tplc="0C09000F" w:tentative="1">
      <w:start w:val="1"/>
      <w:numFmt w:val="decimal"/>
      <w:lvlText w:val="%7."/>
      <w:lvlJc w:val="left"/>
      <w:pPr>
        <w:ind w:left="5475" w:hanging="360"/>
      </w:pPr>
    </w:lvl>
    <w:lvl w:ilvl="7" w:tplc="0C090019" w:tentative="1">
      <w:start w:val="1"/>
      <w:numFmt w:val="lowerLetter"/>
      <w:lvlText w:val="%8."/>
      <w:lvlJc w:val="left"/>
      <w:pPr>
        <w:ind w:left="6195" w:hanging="360"/>
      </w:pPr>
    </w:lvl>
    <w:lvl w:ilvl="8" w:tplc="0C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3">
    <w:nsid w:val="3A71501C"/>
    <w:multiLevelType w:val="hybridMultilevel"/>
    <w:tmpl w:val="1A2081D4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E3EB7"/>
    <w:multiLevelType w:val="hybridMultilevel"/>
    <w:tmpl w:val="732CBD8E"/>
    <w:lvl w:ilvl="0" w:tplc="9FE6C5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3436B3"/>
    <w:multiLevelType w:val="hybridMultilevel"/>
    <w:tmpl w:val="256C27B6"/>
    <w:lvl w:ilvl="0" w:tplc="C40ED940">
      <w:start w:val="1"/>
      <w:numFmt w:val="lowerLetter"/>
      <w:lvlText w:val="%1)"/>
      <w:lvlJc w:val="left"/>
      <w:pPr>
        <w:ind w:left="720" w:hanging="360"/>
      </w:pPr>
      <w:rPr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301C2"/>
    <w:multiLevelType w:val="hybridMultilevel"/>
    <w:tmpl w:val="3E6AE792"/>
    <w:lvl w:ilvl="0" w:tplc="25161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E97C38"/>
    <w:multiLevelType w:val="hybridMultilevel"/>
    <w:tmpl w:val="36A26B8E"/>
    <w:lvl w:ilvl="0" w:tplc="0DA4C4D6">
      <w:start w:val="5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945E7B00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1F0ACE"/>
    <w:multiLevelType w:val="hybridMultilevel"/>
    <w:tmpl w:val="84FE9DD0"/>
    <w:lvl w:ilvl="0" w:tplc="A2564AF4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E0679EA"/>
    <w:multiLevelType w:val="hybridMultilevel"/>
    <w:tmpl w:val="885213E6"/>
    <w:lvl w:ilvl="0" w:tplc="CA000B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064AFB"/>
    <w:multiLevelType w:val="hybridMultilevel"/>
    <w:tmpl w:val="6F080CFE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0E2CEE"/>
    <w:multiLevelType w:val="hybridMultilevel"/>
    <w:tmpl w:val="28FE1ED4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6C11BA"/>
    <w:multiLevelType w:val="hybridMultilevel"/>
    <w:tmpl w:val="F508FE6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094B7F"/>
    <w:multiLevelType w:val="hybridMultilevel"/>
    <w:tmpl w:val="237CA01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FA50B4"/>
    <w:multiLevelType w:val="hybridMultilevel"/>
    <w:tmpl w:val="F8E2B128"/>
    <w:lvl w:ilvl="0" w:tplc="CA28E7A2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5">
    <w:nsid w:val="5E1F0B3C"/>
    <w:multiLevelType w:val="hybridMultilevel"/>
    <w:tmpl w:val="56743696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6">
    <w:nsid w:val="5ED3050D"/>
    <w:multiLevelType w:val="hybridMultilevel"/>
    <w:tmpl w:val="58E01314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7">
    <w:nsid w:val="619737E0"/>
    <w:multiLevelType w:val="hybridMultilevel"/>
    <w:tmpl w:val="75141510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39F0499"/>
    <w:multiLevelType w:val="hybridMultilevel"/>
    <w:tmpl w:val="2414834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F2415A"/>
    <w:multiLevelType w:val="hybridMultilevel"/>
    <w:tmpl w:val="77429920"/>
    <w:lvl w:ilvl="0" w:tplc="28BC3EC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0">
    <w:nsid w:val="6F7B03AA"/>
    <w:multiLevelType w:val="hybridMultilevel"/>
    <w:tmpl w:val="2EDC1372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56187F"/>
    <w:multiLevelType w:val="hybridMultilevel"/>
    <w:tmpl w:val="D4485C84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EC3801"/>
    <w:multiLevelType w:val="hybridMultilevel"/>
    <w:tmpl w:val="FFF8704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25"/>
  </w:num>
  <w:num w:numId="5">
    <w:abstractNumId w:val="42"/>
  </w:num>
  <w:num w:numId="6">
    <w:abstractNumId w:val="38"/>
  </w:num>
  <w:num w:numId="7">
    <w:abstractNumId w:val="32"/>
  </w:num>
  <w:num w:numId="8">
    <w:abstractNumId w:val="6"/>
  </w:num>
  <w:num w:numId="9">
    <w:abstractNumId w:val="21"/>
  </w:num>
  <w:num w:numId="10">
    <w:abstractNumId w:val="8"/>
  </w:num>
  <w:num w:numId="11">
    <w:abstractNumId w:val="19"/>
  </w:num>
  <w:num w:numId="12">
    <w:abstractNumId w:val="41"/>
  </w:num>
  <w:num w:numId="13">
    <w:abstractNumId w:val="5"/>
  </w:num>
  <w:num w:numId="14">
    <w:abstractNumId w:val="39"/>
  </w:num>
  <w:num w:numId="15">
    <w:abstractNumId w:val="26"/>
  </w:num>
  <w:num w:numId="16">
    <w:abstractNumId w:val="34"/>
  </w:num>
  <w:num w:numId="17">
    <w:abstractNumId w:val="4"/>
  </w:num>
  <w:num w:numId="18">
    <w:abstractNumId w:val="28"/>
  </w:num>
  <w:num w:numId="19">
    <w:abstractNumId w:val="0"/>
  </w:num>
  <w:num w:numId="20">
    <w:abstractNumId w:val="1"/>
  </w:num>
  <w:num w:numId="21">
    <w:abstractNumId w:val="23"/>
  </w:num>
  <w:num w:numId="22">
    <w:abstractNumId w:val="9"/>
  </w:num>
  <w:num w:numId="23">
    <w:abstractNumId w:val="17"/>
  </w:num>
  <w:num w:numId="24">
    <w:abstractNumId w:val="14"/>
  </w:num>
  <w:num w:numId="25">
    <w:abstractNumId w:val="30"/>
  </w:num>
  <w:num w:numId="26">
    <w:abstractNumId w:val="12"/>
  </w:num>
  <w:num w:numId="27">
    <w:abstractNumId w:val="16"/>
  </w:num>
  <w:num w:numId="28">
    <w:abstractNumId w:val="11"/>
  </w:num>
  <w:num w:numId="29">
    <w:abstractNumId w:val="36"/>
  </w:num>
  <w:num w:numId="30">
    <w:abstractNumId w:val="18"/>
  </w:num>
  <w:num w:numId="31">
    <w:abstractNumId w:val="15"/>
  </w:num>
  <w:num w:numId="32">
    <w:abstractNumId w:val="13"/>
  </w:num>
  <w:num w:numId="33">
    <w:abstractNumId w:val="29"/>
  </w:num>
  <w:num w:numId="34">
    <w:abstractNumId w:val="24"/>
  </w:num>
  <w:num w:numId="35">
    <w:abstractNumId w:val="2"/>
  </w:num>
  <w:num w:numId="36">
    <w:abstractNumId w:val="35"/>
  </w:num>
  <w:num w:numId="37">
    <w:abstractNumId w:val="7"/>
  </w:num>
  <w:num w:numId="38">
    <w:abstractNumId w:val="27"/>
  </w:num>
  <w:num w:numId="39">
    <w:abstractNumId w:val="37"/>
  </w:num>
  <w:num w:numId="40">
    <w:abstractNumId w:val="33"/>
  </w:num>
  <w:num w:numId="41">
    <w:abstractNumId w:val="31"/>
  </w:num>
  <w:num w:numId="42">
    <w:abstractNumId w:val="40"/>
  </w:num>
  <w:num w:numId="4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3D3A"/>
    <w:rsid w:val="00012B16"/>
    <w:rsid w:val="0001583C"/>
    <w:rsid w:val="00023163"/>
    <w:rsid w:val="000233BF"/>
    <w:rsid w:val="0002787B"/>
    <w:rsid w:val="00042635"/>
    <w:rsid w:val="00042E19"/>
    <w:rsid w:val="0004304F"/>
    <w:rsid w:val="00044612"/>
    <w:rsid w:val="00045A4C"/>
    <w:rsid w:val="000531B6"/>
    <w:rsid w:val="00057DEB"/>
    <w:rsid w:val="000656E4"/>
    <w:rsid w:val="00071C23"/>
    <w:rsid w:val="00073EFC"/>
    <w:rsid w:val="00076570"/>
    <w:rsid w:val="00082D87"/>
    <w:rsid w:val="0008360D"/>
    <w:rsid w:val="00084BBA"/>
    <w:rsid w:val="00091559"/>
    <w:rsid w:val="0009351C"/>
    <w:rsid w:val="00095862"/>
    <w:rsid w:val="00096A86"/>
    <w:rsid w:val="000970B3"/>
    <w:rsid w:val="000A0976"/>
    <w:rsid w:val="000A6053"/>
    <w:rsid w:val="000B5E11"/>
    <w:rsid w:val="000C5FBB"/>
    <w:rsid w:val="000C6BA7"/>
    <w:rsid w:val="000D52B6"/>
    <w:rsid w:val="000D5B54"/>
    <w:rsid w:val="000E100F"/>
    <w:rsid w:val="000E3070"/>
    <w:rsid w:val="000E5B28"/>
    <w:rsid w:val="000E7FF2"/>
    <w:rsid w:val="000F324E"/>
    <w:rsid w:val="000F3B03"/>
    <w:rsid w:val="000F5704"/>
    <w:rsid w:val="000F7287"/>
    <w:rsid w:val="001004FB"/>
    <w:rsid w:val="00101B01"/>
    <w:rsid w:val="00105E1A"/>
    <w:rsid w:val="001076F0"/>
    <w:rsid w:val="00111C66"/>
    <w:rsid w:val="001127B0"/>
    <w:rsid w:val="00115714"/>
    <w:rsid w:val="001176AA"/>
    <w:rsid w:val="0012354D"/>
    <w:rsid w:val="00124313"/>
    <w:rsid w:val="001277E7"/>
    <w:rsid w:val="00134257"/>
    <w:rsid w:val="00136DBF"/>
    <w:rsid w:val="001424D6"/>
    <w:rsid w:val="001430E5"/>
    <w:rsid w:val="00144B46"/>
    <w:rsid w:val="00154199"/>
    <w:rsid w:val="001665C1"/>
    <w:rsid w:val="0017177C"/>
    <w:rsid w:val="001864D0"/>
    <w:rsid w:val="001913FA"/>
    <w:rsid w:val="00196967"/>
    <w:rsid w:val="001A0A62"/>
    <w:rsid w:val="001A293C"/>
    <w:rsid w:val="001A592F"/>
    <w:rsid w:val="001B0B93"/>
    <w:rsid w:val="001B7D02"/>
    <w:rsid w:val="001D1471"/>
    <w:rsid w:val="001D550D"/>
    <w:rsid w:val="001D5F44"/>
    <w:rsid w:val="001D6DCA"/>
    <w:rsid w:val="001E20B6"/>
    <w:rsid w:val="001E5933"/>
    <w:rsid w:val="001F7A5A"/>
    <w:rsid w:val="002223C5"/>
    <w:rsid w:val="002228BB"/>
    <w:rsid w:val="002278D6"/>
    <w:rsid w:val="002346D0"/>
    <w:rsid w:val="00234A4F"/>
    <w:rsid w:val="00237898"/>
    <w:rsid w:val="00241024"/>
    <w:rsid w:val="00241798"/>
    <w:rsid w:val="0024336F"/>
    <w:rsid w:val="00250288"/>
    <w:rsid w:val="00251506"/>
    <w:rsid w:val="002520CB"/>
    <w:rsid w:val="00255B0A"/>
    <w:rsid w:val="00260B54"/>
    <w:rsid w:val="00270172"/>
    <w:rsid w:val="002946B1"/>
    <w:rsid w:val="002A0D9B"/>
    <w:rsid w:val="002A131E"/>
    <w:rsid w:val="002A3B76"/>
    <w:rsid w:val="002A3D70"/>
    <w:rsid w:val="002A56DA"/>
    <w:rsid w:val="002A6546"/>
    <w:rsid w:val="002A6E19"/>
    <w:rsid w:val="002B0FE4"/>
    <w:rsid w:val="002B3140"/>
    <w:rsid w:val="002B5364"/>
    <w:rsid w:val="002B784D"/>
    <w:rsid w:val="002D0BBC"/>
    <w:rsid w:val="002D1093"/>
    <w:rsid w:val="002E3D62"/>
    <w:rsid w:val="002E4C1D"/>
    <w:rsid w:val="002E4C4A"/>
    <w:rsid w:val="002E5764"/>
    <w:rsid w:val="002E7B2A"/>
    <w:rsid w:val="002F1DFC"/>
    <w:rsid w:val="00301BCC"/>
    <w:rsid w:val="00301D00"/>
    <w:rsid w:val="003039D2"/>
    <w:rsid w:val="003103CB"/>
    <w:rsid w:val="00311C66"/>
    <w:rsid w:val="0031393B"/>
    <w:rsid w:val="003166AB"/>
    <w:rsid w:val="003214CC"/>
    <w:rsid w:val="00324F28"/>
    <w:rsid w:val="003344C1"/>
    <w:rsid w:val="00337302"/>
    <w:rsid w:val="003374A8"/>
    <w:rsid w:val="003415AB"/>
    <w:rsid w:val="00342400"/>
    <w:rsid w:val="00346548"/>
    <w:rsid w:val="00353E04"/>
    <w:rsid w:val="00354B8A"/>
    <w:rsid w:val="00354C07"/>
    <w:rsid w:val="00362216"/>
    <w:rsid w:val="00362837"/>
    <w:rsid w:val="003659C8"/>
    <w:rsid w:val="003731E9"/>
    <w:rsid w:val="00374FB1"/>
    <w:rsid w:val="00382471"/>
    <w:rsid w:val="00382B33"/>
    <w:rsid w:val="003831B6"/>
    <w:rsid w:val="003833EF"/>
    <w:rsid w:val="003863CB"/>
    <w:rsid w:val="003949AC"/>
    <w:rsid w:val="00396D92"/>
    <w:rsid w:val="003A7EA4"/>
    <w:rsid w:val="003B6C7B"/>
    <w:rsid w:val="003C276C"/>
    <w:rsid w:val="003C29A8"/>
    <w:rsid w:val="003D13F8"/>
    <w:rsid w:val="003D404E"/>
    <w:rsid w:val="003F0C13"/>
    <w:rsid w:val="003F4A76"/>
    <w:rsid w:val="003F7CAB"/>
    <w:rsid w:val="004021A5"/>
    <w:rsid w:val="004053A3"/>
    <w:rsid w:val="00410CA6"/>
    <w:rsid w:val="00414369"/>
    <w:rsid w:val="0041502E"/>
    <w:rsid w:val="00415D53"/>
    <w:rsid w:val="004170D1"/>
    <w:rsid w:val="004227CD"/>
    <w:rsid w:val="00430ADA"/>
    <w:rsid w:val="00437DB3"/>
    <w:rsid w:val="00445729"/>
    <w:rsid w:val="004476E0"/>
    <w:rsid w:val="00456BE2"/>
    <w:rsid w:val="00457501"/>
    <w:rsid w:val="004611A4"/>
    <w:rsid w:val="00466E99"/>
    <w:rsid w:val="00470AD1"/>
    <w:rsid w:val="004762D4"/>
    <w:rsid w:val="0048425C"/>
    <w:rsid w:val="00486155"/>
    <w:rsid w:val="00490278"/>
    <w:rsid w:val="0049027C"/>
    <w:rsid w:val="004A0C9F"/>
    <w:rsid w:val="004A4564"/>
    <w:rsid w:val="004A76F2"/>
    <w:rsid w:val="004B0E6C"/>
    <w:rsid w:val="004C21F8"/>
    <w:rsid w:val="004D085A"/>
    <w:rsid w:val="004D1483"/>
    <w:rsid w:val="004D4772"/>
    <w:rsid w:val="004E2702"/>
    <w:rsid w:val="004E33F6"/>
    <w:rsid w:val="004E4B8F"/>
    <w:rsid w:val="004E5BAA"/>
    <w:rsid w:val="004E634B"/>
    <w:rsid w:val="004F5DAB"/>
    <w:rsid w:val="005039B1"/>
    <w:rsid w:val="00512DF4"/>
    <w:rsid w:val="005175B4"/>
    <w:rsid w:val="00536143"/>
    <w:rsid w:val="00537B06"/>
    <w:rsid w:val="0054453A"/>
    <w:rsid w:val="00563415"/>
    <w:rsid w:val="00563C49"/>
    <w:rsid w:val="00567361"/>
    <w:rsid w:val="005838D9"/>
    <w:rsid w:val="00587CD0"/>
    <w:rsid w:val="0059336D"/>
    <w:rsid w:val="005A0AF0"/>
    <w:rsid w:val="005A2323"/>
    <w:rsid w:val="005B5A84"/>
    <w:rsid w:val="005B71BA"/>
    <w:rsid w:val="005C00D8"/>
    <w:rsid w:val="005E211D"/>
    <w:rsid w:val="005E370B"/>
    <w:rsid w:val="005E3C40"/>
    <w:rsid w:val="005F4364"/>
    <w:rsid w:val="005F5C1F"/>
    <w:rsid w:val="005F73F4"/>
    <w:rsid w:val="0061024D"/>
    <w:rsid w:val="0061218C"/>
    <w:rsid w:val="006200D9"/>
    <w:rsid w:val="00627614"/>
    <w:rsid w:val="00634A94"/>
    <w:rsid w:val="006359F9"/>
    <w:rsid w:val="00640BCC"/>
    <w:rsid w:val="0064748B"/>
    <w:rsid w:val="00655290"/>
    <w:rsid w:val="0065614E"/>
    <w:rsid w:val="00661994"/>
    <w:rsid w:val="00667342"/>
    <w:rsid w:val="0066759C"/>
    <w:rsid w:val="006722DA"/>
    <w:rsid w:val="00676FCB"/>
    <w:rsid w:val="006837AC"/>
    <w:rsid w:val="00687294"/>
    <w:rsid w:val="00690671"/>
    <w:rsid w:val="00691DAA"/>
    <w:rsid w:val="0069767F"/>
    <w:rsid w:val="00697E67"/>
    <w:rsid w:val="006A1AC8"/>
    <w:rsid w:val="006A3895"/>
    <w:rsid w:val="006A5C41"/>
    <w:rsid w:val="006A5C6B"/>
    <w:rsid w:val="006A728D"/>
    <w:rsid w:val="006A7CD2"/>
    <w:rsid w:val="006B3EC2"/>
    <w:rsid w:val="006B720E"/>
    <w:rsid w:val="006C2C0E"/>
    <w:rsid w:val="006C440A"/>
    <w:rsid w:val="006C5881"/>
    <w:rsid w:val="006D2F5C"/>
    <w:rsid w:val="006D4200"/>
    <w:rsid w:val="006E2C87"/>
    <w:rsid w:val="006E5693"/>
    <w:rsid w:val="006E5739"/>
    <w:rsid w:val="006E61FD"/>
    <w:rsid w:val="006E794E"/>
    <w:rsid w:val="006F0573"/>
    <w:rsid w:val="006F11AC"/>
    <w:rsid w:val="006F20BD"/>
    <w:rsid w:val="006F3C95"/>
    <w:rsid w:val="006F7F15"/>
    <w:rsid w:val="00711EA0"/>
    <w:rsid w:val="0071671B"/>
    <w:rsid w:val="00720C58"/>
    <w:rsid w:val="00724EF4"/>
    <w:rsid w:val="00727BAB"/>
    <w:rsid w:val="007300D5"/>
    <w:rsid w:val="007314C1"/>
    <w:rsid w:val="00737DB1"/>
    <w:rsid w:val="0074150F"/>
    <w:rsid w:val="0074297C"/>
    <w:rsid w:val="00742EA9"/>
    <w:rsid w:val="00745CC1"/>
    <w:rsid w:val="00752471"/>
    <w:rsid w:val="007542FE"/>
    <w:rsid w:val="00754A31"/>
    <w:rsid w:val="00754D4C"/>
    <w:rsid w:val="007603ED"/>
    <w:rsid w:val="007653DD"/>
    <w:rsid w:val="00770AFE"/>
    <w:rsid w:val="00774328"/>
    <w:rsid w:val="007776E6"/>
    <w:rsid w:val="00792D80"/>
    <w:rsid w:val="007958A5"/>
    <w:rsid w:val="007A1589"/>
    <w:rsid w:val="007A380A"/>
    <w:rsid w:val="007B17AA"/>
    <w:rsid w:val="007B3773"/>
    <w:rsid w:val="007C0A4F"/>
    <w:rsid w:val="007C1557"/>
    <w:rsid w:val="007C58A5"/>
    <w:rsid w:val="007D395E"/>
    <w:rsid w:val="007E1E5D"/>
    <w:rsid w:val="007E3866"/>
    <w:rsid w:val="007E653C"/>
    <w:rsid w:val="007E72B4"/>
    <w:rsid w:val="007F3B22"/>
    <w:rsid w:val="007F684F"/>
    <w:rsid w:val="00802FBA"/>
    <w:rsid w:val="0080418D"/>
    <w:rsid w:val="00817F10"/>
    <w:rsid w:val="00821F46"/>
    <w:rsid w:val="00821F4B"/>
    <w:rsid w:val="00823E22"/>
    <w:rsid w:val="00827121"/>
    <w:rsid w:val="008364CB"/>
    <w:rsid w:val="00836F88"/>
    <w:rsid w:val="00840395"/>
    <w:rsid w:val="008450F4"/>
    <w:rsid w:val="0084596B"/>
    <w:rsid w:val="0084636B"/>
    <w:rsid w:val="008515CB"/>
    <w:rsid w:val="00852178"/>
    <w:rsid w:val="0085249B"/>
    <w:rsid w:val="008576C8"/>
    <w:rsid w:val="00857F8A"/>
    <w:rsid w:val="00860198"/>
    <w:rsid w:val="00860B0C"/>
    <w:rsid w:val="008654B6"/>
    <w:rsid w:val="00870226"/>
    <w:rsid w:val="00873F4E"/>
    <w:rsid w:val="00874314"/>
    <w:rsid w:val="0087516D"/>
    <w:rsid w:val="00876449"/>
    <w:rsid w:val="00887734"/>
    <w:rsid w:val="008A6A1D"/>
    <w:rsid w:val="008B3357"/>
    <w:rsid w:val="008C0588"/>
    <w:rsid w:val="008C0EFB"/>
    <w:rsid w:val="008C1E2F"/>
    <w:rsid w:val="008C26BA"/>
    <w:rsid w:val="008C3198"/>
    <w:rsid w:val="008C4B78"/>
    <w:rsid w:val="008D3EC6"/>
    <w:rsid w:val="008D6B2D"/>
    <w:rsid w:val="008E5D82"/>
    <w:rsid w:val="008E6EC7"/>
    <w:rsid w:val="008E73DC"/>
    <w:rsid w:val="00902DFE"/>
    <w:rsid w:val="0090613D"/>
    <w:rsid w:val="0090626B"/>
    <w:rsid w:val="00911C5D"/>
    <w:rsid w:val="00911CD6"/>
    <w:rsid w:val="009122CF"/>
    <w:rsid w:val="00913949"/>
    <w:rsid w:val="00915699"/>
    <w:rsid w:val="00927DBA"/>
    <w:rsid w:val="00934224"/>
    <w:rsid w:val="00937B77"/>
    <w:rsid w:val="00941482"/>
    <w:rsid w:val="009513F3"/>
    <w:rsid w:val="00951B83"/>
    <w:rsid w:val="00955F55"/>
    <w:rsid w:val="00956D95"/>
    <w:rsid w:val="00957530"/>
    <w:rsid w:val="0097120A"/>
    <w:rsid w:val="00971868"/>
    <w:rsid w:val="00976210"/>
    <w:rsid w:val="009811D0"/>
    <w:rsid w:val="0098303F"/>
    <w:rsid w:val="00985075"/>
    <w:rsid w:val="009875CC"/>
    <w:rsid w:val="00992C61"/>
    <w:rsid w:val="00993C67"/>
    <w:rsid w:val="00993D3B"/>
    <w:rsid w:val="0099737A"/>
    <w:rsid w:val="009A0C08"/>
    <w:rsid w:val="009A168A"/>
    <w:rsid w:val="009A6AC9"/>
    <w:rsid w:val="009A6ACF"/>
    <w:rsid w:val="009A7EC1"/>
    <w:rsid w:val="009B20BF"/>
    <w:rsid w:val="009B73DC"/>
    <w:rsid w:val="009B7CA6"/>
    <w:rsid w:val="009C2338"/>
    <w:rsid w:val="009D2078"/>
    <w:rsid w:val="009D3E3C"/>
    <w:rsid w:val="009D58E3"/>
    <w:rsid w:val="009D5D10"/>
    <w:rsid w:val="009E1F54"/>
    <w:rsid w:val="009F78E6"/>
    <w:rsid w:val="00A15529"/>
    <w:rsid w:val="00A15F9F"/>
    <w:rsid w:val="00A269B7"/>
    <w:rsid w:val="00A30BF9"/>
    <w:rsid w:val="00A32C8D"/>
    <w:rsid w:val="00A33AB8"/>
    <w:rsid w:val="00A35A04"/>
    <w:rsid w:val="00A4268F"/>
    <w:rsid w:val="00A44FC5"/>
    <w:rsid w:val="00A465CB"/>
    <w:rsid w:val="00A53BAB"/>
    <w:rsid w:val="00A56C81"/>
    <w:rsid w:val="00A57E7B"/>
    <w:rsid w:val="00A61AFA"/>
    <w:rsid w:val="00A64577"/>
    <w:rsid w:val="00A668A2"/>
    <w:rsid w:val="00A67D14"/>
    <w:rsid w:val="00A704F1"/>
    <w:rsid w:val="00A712D0"/>
    <w:rsid w:val="00A74B16"/>
    <w:rsid w:val="00A80F1F"/>
    <w:rsid w:val="00A9190D"/>
    <w:rsid w:val="00A945BD"/>
    <w:rsid w:val="00AA3AEC"/>
    <w:rsid w:val="00AA441F"/>
    <w:rsid w:val="00AA5399"/>
    <w:rsid w:val="00AB19D6"/>
    <w:rsid w:val="00AB5146"/>
    <w:rsid w:val="00AC1624"/>
    <w:rsid w:val="00AD33EB"/>
    <w:rsid w:val="00AE7F0D"/>
    <w:rsid w:val="00AF5772"/>
    <w:rsid w:val="00B11ACD"/>
    <w:rsid w:val="00B15E61"/>
    <w:rsid w:val="00B16DAA"/>
    <w:rsid w:val="00B27C17"/>
    <w:rsid w:val="00B32234"/>
    <w:rsid w:val="00B33A47"/>
    <w:rsid w:val="00B357B5"/>
    <w:rsid w:val="00B368D7"/>
    <w:rsid w:val="00B4466C"/>
    <w:rsid w:val="00B61BDB"/>
    <w:rsid w:val="00B67EB3"/>
    <w:rsid w:val="00B70164"/>
    <w:rsid w:val="00B72D9A"/>
    <w:rsid w:val="00B7598C"/>
    <w:rsid w:val="00B95ED3"/>
    <w:rsid w:val="00BA1C29"/>
    <w:rsid w:val="00BA4D1F"/>
    <w:rsid w:val="00BB371E"/>
    <w:rsid w:val="00BB5753"/>
    <w:rsid w:val="00BC0BB9"/>
    <w:rsid w:val="00BC22C0"/>
    <w:rsid w:val="00BC2A7B"/>
    <w:rsid w:val="00BC598F"/>
    <w:rsid w:val="00BC6FB4"/>
    <w:rsid w:val="00BC7C8D"/>
    <w:rsid w:val="00BD088D"/>
    <w:rsid w:val="00BD564B"/>
    <w:rsid w:val="00BE02A9"/>
    <w:rsid w:val="00BF12BC"/>
    <w:rsid w:val="00BF18AE"/>
    <w:rsid w:val="00BF246D"/>
    <w:rsid w:val="00BF330F"/>
    <w:rsid w:val="00BF6C4D"/>
    <w:rsid w:val="00BF7126"/>
    <w:rsid w:val="00C079BE"/>
    <w:rsid w:val="00C14A64"/>
    <w:rsid w:val="00C32A89"/>
    <w:rsid w:val="00C35DC3"/>
    <w:rsid w:val="00C41A6D"/>
    <w:rsid w:val="00C42520"/>
    <w:rsid w:val="00C42677"/>
    <w:rsid w:val="00C4273C"/>
    <w:rsid w:val="00C5365E"/>
    <w:rsid w:val="00C5366F"/>
    <w:rsid w:val="00C538E5"/>
    <w:rsid w:val="00C53E35"/>
    <w:rsid w:val="00C60DAF"/>
    <w:rsid w:val="00C70964"/>
    <w:rsid w:val="00C70BDA"/>
    <w:rsid w:val="00C711C5"/>
    <w:rsid w:val="00C72101"/>
    <w:rsid w:val="00C80706"/>
    <w:rsid w:val="00C81715"/>
    <w:rsid w:val="00C91C8F"/>
    <w:rsid w:val="00C9740C"/>
    <w:rsid w:val="00CB4E64"/>
    <w:rsid w:val="00CB7B2F"/>
    <w:rsid w:val="00CC159C"/>
    <w:rsid w:val="00CC4364"/>
    <w:rsid w:val="00CC4A15"/>
    <w:rsid w:val="00CC72D2"/>
    <w:rsid w:val="00CF2078"/>
    <w:rsid w:val="00CF656A"/>
    <w:rsid w:val="00D05C78"/>
    <w:rsid w:val="00D1778B"/>
    <w:rsid w:val="00D266C8"/>
    <w:rsid w:val="00D27FFC"/>
    <w:rsid w:val="00D40BBD"/>
    <w:rsid w:val="00D4170B"/>
    <w:rsid w:val="00D439D8"/>
    <w:rsid w:val="00D4476E"/>
    <w:rsid w:val="00D44F6C"/>
    <w:rsid w:val="00D45725"/>
    <w:rsid w:val="00D5201C"/>
    <w:rsid w:val="00D56D09"/>
    <w:rsid w:val="00D60774"/>
    <w:rsid w:val="00D6082A"/>
    <w:rsid w:val="00D6191E"/>
    <w:rsid w:val="00D64ACC"/>
    <w:rsid w:val="00D71049"/>
    <w:rsid w:val="00D74D5E"/>
    <w:rsid w:val="00D80112"/>
    <w:rsid w:val="00D802B5"/>
    <w:rsid w:val="00D81013"/>
    <w:rsid w:val="00D94AC9"/>
    <w:rsid w:val="00DA03AD"/>
    <w:rsid w:val="00DA1482"/>
    <w:rsid w:val="00DA1641"/>
    <w:rsid w:val="00DA36B4"/>
    <w:rsid w:val="00DA37E0"/>
    <w:rsid w:val="00DA6563"/>
    <w:rsid w:val="00DB03D8"/>
    <w:rsid w:val="00DE3335"/>
    <w:rsid w:val="00DF14DA"/>
    <w:rsid w:val="00E002E7"/>
    <w:rsid w:val="00E03E74"/>
    <w:rsid w:val="00E10095"/>
    <w:rsid w:val="00E24066"/>
    <w:rsid w:val="00E25A59"/>
    <w:rsid w:val="00E314D3"/>
    <w:rsid w:val="00E33E19"/>
    <w:rsid w:val="00E356A6"/>
    <w:rsid w:val="00E37841"/>
    <w:rsid w:val="00E50CD5"/>
    <w:rsid w:val="00E51E6D"/>
    <w:rsid w:val="00E618D7"/>
    <w:rsid w:val="00E65FD0"/>
    <w:rsid w:val="00E72AFD"/>
    <w:rsid w:val="00E72C3D"/>
    <w:rsid w:val="00E732D6"/>
    <w:rsid w:val="00E752D8"/>
    <w:rsid w:val="00E75AE4"/>
    <w:rsid w:val="00E820C3"/>
    <w:rsid w:val="00E83519"/>
    <w:rsid w:val="00E91AE7"/>
    <w:rsid w:val="00EA1E10"/>
    <w:rsid w:val="00EA5896"/>
    <w:rsid w:val="00EB2D0E"/>
    <w:rsid w:val="00EB4AE5"/>
    <w:rsid w:val="00EC49F5"/>
    <w:rsid w:val="00ED19D6"/>
    <w:rsid w:val="00ED48A6"/>
    <w:rsid w:val="00ED7788"/>
    <w:rsid w:val="00EE3532"/>
    <w:rsid w:val="00EF2FD9"/>
    <w:rsid w:val="00EF3D8B"/>
    <w:rsid w:val="00EF498E"/>
    <w:rsid w:val="00F02DF6"/>
    <w:rsid w:val="00F03211"/>
    <w:rsid w:val="00F06C4B"/>
    <w:rsid w:val="00F1720F"/>
    <w:rsid w:val="00F2393F"/>
    <w:rsid w:val="00F30641"/>
    <w:rsid w:val="00F40493"/>
    <w:rsid w:val="00F42018"/>
    <w:rsid w:val="00F44116"/>
    <w:rsid w:val="00F479B8"/>
    <w:rsid w:val="00F47A9F"/>
    <w:rsid w:val="00F53420"/>
    <w:rsid w:val="00F541F5"/>
    <w:rsid w:val="00F6213E"/>
    <w:rsid w:val="00F62AAD"/>
    <w:rsid w:val="00F67535"/>
    <w:rsid w:val="00F81AE2"/>
    <w:rsid w:val="00F84E07"/>
    <w:rsid w:val="00F862F6"/>
    <w:rsid w:val="00FA38FB"/>
    <w:rsid w:val="00FA4DA6"/>
    <w:rsid w:val="00FA5B13"/>
    <w:rsid w:val="00FA6CD1"/>
    <w:rsid w:val="00FB59D5"/>
    <w:rsid w:val="00FB616C"/>
    <w:rsid w:val="00FB7D8E"/>
    <w:rsid w:val="00FC1A7B"/>
    <w:rsid w:val="00FC53F3"/>
    <w:rsid w:val="00FD6A21"/>
    <w:rsid w:val="00FE1B1E"/>
    <w:rsid w:val="00FE261B"/>
    <w:rsid w:val="00FE3866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E60B1-D5ED-4BD0-9C4C-E431F478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8205FA3E</Template>
  <TotalTime>48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BYRNE Alison</cp:lastModifiedBy>
  <cp:revision>12</cp:revision>
  <cp:lastPrinted>2017-12-08T02:47:00Z</cp:lastPrinted>
  <dcterms:created xsi:type="dcterms:W3CDTF">2017-12-05T01:43:00Z</dcterms:created>
  <dcterms:modified xsi:type="dcterms:W3CDTF">2018-08-08T04:26:00Z</dcterms:modified>
</cp:coreProperties>
</file>