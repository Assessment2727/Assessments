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C7B" w:rsidRDefault="00941482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1440415B" wp14:editId="0017EA8C">
            <wp:simplePos x="0" y="0"/>
            <wp:positionH relativeFrom="column">
              <wp:posOffset>-458986</wp:posOffset>
            </wp:positionH>
            <wp:positionV relativeFrom="paragraph">
              <wp:posOffset>-226695</wp:posOffset>
            </wp:positionV>
            <wp:extent cx="1297172" cy="1602245"/>
            <wp:effectExtent l="0" t="0" r="0" b="0"/>
            <wp:wrapNone/>
            <wp:docPr id="2" name="Picture 5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60" cy="1601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328">
        <w:rPr>
          <w:rFonts w:ascii="Comic Sans MS" w:hAnsi="Comic Sans MS"/>
          <w:b/>
          <w:sz w:val="28"/>
          <w:szCs w:val="28"/>
        </w:rPr>
        <w:t xml:space="preserve">    </w:t>
      </w:r>
      <w:r w:rsidR="003B6C7B">
        <w:rPr>
          <w:rFonts w:ascii="Comic Sans MS" w:hAnsi="Comic Sans MS"/>
          <w:b/>
          <w:sz w:val="28"/>
          <w:szCs w:val="28"/>
        </w:rPr>
        <w:t xml:space="preserve">MATHEMATICS APPLICATIONS </w:t>
      </w:r>
    </w:p>
    <w:p w:rsidR="003B6C7B" w:rsidRDefault="003833EF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Test </w:t>
      </w:r>
      <w:r w:rsidR="0035142E">
        <w:rPr>
          <w:rFonts w:ascii="Comic Sans MS" w:hAnsi="Comic Sans MS"/>
          <w:b/>
          <w:sz w:val="28"/>
          <w:szCs w:val="28"/>
        </w:rPr>
        <w:t>6</w:t>
      </w:r>
      <w:r w:rsidR="00D44F6C">
        <w:rPr>
          <w:rFonts w:ascii="Comic Sans MS" w:hAnsi="Comic Sans MS"/>
          <w:b/>
          <w:sz w:val="28"/>
          <w:szCs w:val="28"/>
        </w:rPr>
        <w:t xml:space="preserve"> 20</w:t>
      </w:r>
      <w:r w:rsidR="00354C07">
        <w:rPr>
          <w:rFonts w:ascii="Comic Sans MS" w:hAnsi="Comic Sans MS"/>
          <w:b/>
          <w:sz w:val="28"/>
          <w:szCs w:val="28"/>
        </w:rPr>
        <w:t>1</w:t>
      </w:r>
      <w:r w:rsidR="00821F46">
        <w:rPr>
          <w:rFonts w:ascii="Comic Sans MS" w:hAnsi="Comic Sans MS"/>
          <w:b/>
          <w:sz w:val="28"/>
          <w:szCs w:val="28"/>
        </w:rPr>
        <w:t>8</w:t>
      </w:r>
    </w:p>
    <w:p w:rsidR="003B6C7B" w:rsidRPr="00337302" w:rsidRDefault="0035142E" w:rsidP="00C81715">
      <w:pPr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Piecewise</w:t>
      </w:r>
      <w:r w:rsidR="0061024D" w:rsidRPr="00337302">
        <w:rPr>
          <w:rFonts w:ascii="Comic Sans MS" w:hAnsi="Comic Sans MS"/>
          <w:b/>
          <w:sz w:val="28"/>
          <w:szCs w:val="28"/>
        </w:rPr>
        <w:t xml:space="preserve"> </w:t>
      </w:r>
      <w:r>
        <w:rPr>
          <w:rFonts w:ascii="Comic Sans MS" w:hAnsi="Comic Sans MS"/>
          <w:b/>
          <w:sz w:val="28"/>
          <w:szCs w:val="28"/>
        </w:rPr>
        <w:t xml:space="preserve">and Simultaneous </w:t>
      </w:r>
      <w:r w:rsidR="009E1F54" w:rsidRPr="00337302">
        <w:rPr>
          <w:rFonts w:ascii="Comic Sans MS" w:hAnsi="Comic Sans MS"/>
          <w:b/>
          <w:sz w:val="28"/>
          <w:szCs w:val="28"/>
        </w:rPr>
        <w:t>Linear Functions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3B6C7B" w:rsidRPr="00337302" w:rsidRDefault="003B6C7B" w:rsidP="00C81715">
      <w:pPr>
        <w:jc w:val="center"/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t>Resource Free</w:t>
      </w:r>
    </w:p>
    <w:p w:rsidR="003B6C7B" w:rsidRPr="00337302" w:rsidRDefault="00105E1A" w:rsidP="00C81715">
      <w:pPr>
        <w:jc w:val="center"/>
        <w:rPr>
          <w:rFonts w:ascii="Comic Sans MS" w:hAnsi="Comic Sans MS"/>
          <w:b/>
          <w:sz w:val="16"/>
          <w:szCs w:val="16"/>
        </w:rPr>
      </w:pPr>
      <w:r w:rsidRPr="00337302">
        <w:rPr>
          <w:rFonts w:ascii="Comic Sans MS" w:hAnsi="Comic Sans MS"/>
          <w:b/>
        </w:rPr>
        <w:t xml:space="preserve">Marks: </w:t>
      </w:r>
      <w:r w:rsidR="00F81524">
        <w:rPr>
          <w:rFonts w:ascii="Comic Sans MS" w:hAnsi="Comic Sans MS"/>
          <w:b/>
        </w:rPr>
        <w:t>22</w:t>
      </w:r>
      <w:r w:rsidR="00414369" w:rsidRPr="00337302">
        <w:rPr>
          <w:rFonts w:ascii="Comic Sans MS" w:hAnsi="Comic Sans MS"/>
          <w:b/>
        </w:rPr>
        <w:t xml:space="preserve"> Time Allowed: </w:t>
      </w:r>
      <w:r w:rsidR="00F81524">
        <w:rPr>
          <w:rFonts w:ascii="Comic Sans MS" w:hAnsi="Comic Sans MS"/>
          <w:b/>
        </w:rPr>
        <w:t>25</w:t>
      </w:r>
      <w:r w:rsidR="00821F46">
        <w:rPr>
          <w:rFonts w:ascii="Comic Sans MS" w:hAnsi="Comic Sans MS"/>
          <w:b/>
        </w:rPr>
        <w:t xml:space="preserve"> </w:t>
      </w:r>
      <w:r w:rsidR="003B6C7B" w:rsidRPr="00337302">
        <w:rPr>
          <w:rFonts w:ascii="Comic Sans MS" w:hAnsi="Comic Sans MS"/>
          <w:b/>
        </w:rPr>
        <w:t>minutes</w:t>
      </w:r>
    </w:p>
    <w:p w:rsidR="003B6C7B" w:rsidRPr="00337302" w:rsidRDefault="003B6C7B" w:rsidP="008E6EC7">
      <w:pPr>
        <w:ind w:left="5040" w:firstLine="720"/>
        <w:jc w:val="center"/>
        <w:rPr>
          <w:rFonts w:ascii="Comic Sans MS" w:hAnsi="Comic Sans MS"/>
          <w:b/>
          <w:sz w:val="16"/>
          <w:szCs w:val="16"/>
        </w:rPr>
      </w:pPr>
    </w:p>
    <w:p w:rsidR="008E6EC7" w:rsidRPr="00337302" w:rsidRDefault="001277E7" w:rsidP="00941482">
      <w:pPr>
        <w:rPr>
          <w:b/>
        </w:rPr>
      </w:pPr>
      <w:r w:rsidRPr="00337302">
        <w:rPr>
          <w:rFonts w:ascii="Comic Sans MS" w:hAnsi="Comic Sans MS"/>
          <w:b/>
          <w:sz w:val="28"/>
          <w:szCs w:val="28"/>
        </w:rPr>
        <w:t>TOTAL:</w:t>
      </w:r>
      <w:r w:rsidR="00115714" w:rsidRPr="00337302">
        <w:rPr>
          <w:rFonts w:ascii="Comic Sans MS" w:hAnsi="Comic Sans MS"/>
          <w:b/>
          <w:sz w:val="28"/>
          <w:szCs w:val="28"/>
        </w:rPr>
        <w:t xml:space="preserve"> </w:t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5421F9">
        <w:rPr>
          <w:rFonts w:ascii="Comic Sans MS" w:hAnsi="Comic Sans MS"/>
          <w:b/>
          <w:sz w:val="28"/>
          <w:szCs w:val="28"/>
        </w:rPr>
        <w:t>47</w:t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941482" w:rsidRPr="00337302">
        <w:rPr>
          <w:rFonts w:ascii="Comic Sans MS" w:hAnsi="Comic Sans MS"/>
          <w:b/>
          <w:sz w:val="28"/>
          <w:szCs w:val="28"/>
        </w:rPr>
        <w:tab/>
      </w:r>
      <w:r w:rsidR="003B6C7B" w:rsidRPr="00337302">
        <w:rPr>
          <w:rFonts w:ascii="Comic Sans MS" w:hAnsi="Comic Sans MS"/>
          <w:b/>
          <w:sz w:val="28"/>
          <w:szCs w:val="28"/>
        </w:rPr>
        <w:t xml:space="preserve">       Name: _______________</w:t>
      </w:r>
    </w:p>
    <w:p w:rsidR="003B6C7B" w:rsidRPr="00337302" w:rsidRDefault="003B6C7B" w:rsidP="008E6EC7">
      <w:pPr>
        <w:rPr>
          <w:b/>
        </w:rPr>
      </w:pPr>
      <w:r w:rsidRPr="00337302">
        <w:rPr>
          <w:rFonts w:ascii="Comic Sans MS" w:hAnsi="Comic Sans MS"/>
          <w:b/>
          <w:sz w:val="20"/>
          <w:szCs w:val="20"/>
        </w:rPr>
        <w:t>ALL</w:t>
      </w:r>
      <w:r w:rsidRPr="00337302">
        <w:rPr>
          <w:rFonts w:ascii="Comic Sans MS" w:hAnsi="Comic Sans MS"/>
          <w:sz w:val="20"/>
          <w:szCs w:val="20"/>
        </w:rPr>
        <w:t xml:space="preserve"> working must be shown for full marks.</w:t>
      </w:r>
    </w:p>
    <w:p w:rsidR="003B6C7B" w:rsidRPr="00337302" w:rsidRDefault="00C711C5" w:rsidP="008E6EC7">
      <w:pPr>
        <w:rPr>
          <w:rFonts w:ascii="Comic Sans MS" w:hAnsi="Comic Sans MS"/>
          <w:b/>
          <w:sz w:val="20"/>
          <w:szCs w:val="20"/>
        </w:rPr>
      </w:pPr>
      <w:r w:rsidRPr="00337302">
        <w:rPr>
          <w:rFonts w:ascii="Comic Sans MS" w:hAnsi="Comic Sans MS"/>
          <w:b/>
          <w:sz w:val="20"/>
          <w:szCs w:val="20"/>
        </w:rPr>
        <w:t>For</w:t>
      </w:r>
      <w:r w:rsidR="006A5C6B" w:rsidRPr="00337302">
        <w:rPr>
          <w:rFonts w:ascii="Comic Sans MS" w:hAnsi="Comic Sans MS"/>
          <w:b/>
          <w:sz w:val="20"/>
          <w:szCs w:val="20"/>
        </w:rPr>
        <w:t xml:space="preserve"> full marks you will need to show </w:t>
      </w:r>
      <w:r w:rsidR="006A5C6B" w:rsidRPr="00337302">
        <w:rPr>
          <w:rFonts w:ascii="Comic Sans MS" w:hAnsi="Comic Sans MS"/>
          <w:b/>
          <w:sz w:val="20"/>
          <w:szCs w:val="20"/>
          <w:u w:val="single"/>
        </w:rPr>
        <w:t>all</w:t>
      </w:r>
      <w:r w:rsidR="006A5C6B" w:rsidRPr="00337302">
        <w:rPr>
          <w:rFonts w:ascii="Comic Sans MS" w:hAnsi="Comic Sans MS"/>
          <w:b/>
          <w:sz w:val="20"/>
          <w:szCs w:val="20"/>
        </w:rPr>
        <w:t xml:space="preserve"> your working out.</w:t>
      </w:r>
      <w:r w:rsidRPr="00337302">
        <w:rPr>
          <w:rFonts w:ascii="Comic Sans MS" w:hAnsi="Comic Sans MS"/>
          <w:b/>
          <w:sz w:val="20"/>
          <w:szCs w:val="20"/>
        </w:rPr>
        <w:t xml:space="preserve"> </w:t>
      </w:r>
    </w:p>
    <w:p w:rsidR="00FB616C" w:rsidRPr="00337302" w:rsidRDefault="00FB616C" w:rsidP="003039D2">
      <w:pPr>
        <w:rPr>
          <w:rFonts w:ascii="Comic Sans MS" w:hAnsi="Comic Sans MS"/>
          <w:b/>
        </w:rPr>
      </w:pPr>
    </w:p>
    <w:p w:rsidR="003039D2" w:rsidRPr="00337302" w:rsidRDefault="003B6C7B" w:rsidP="003039D2">
      <w:pPr>
        <w:rPr>
          <w:rFonts w:ascii="Comic Sans MS" w:hAnsi="Comic Sans MS"/>
        </w:rPr>
      </w:pPr>
      <w:r w:rsidRPr="00337302">
        <w:rPr>
          <w:rFonts w:ascii="Comic Sans MS" w:hAnsi="Comic Sans MS"/>
          <w:b/>
        </w:rPr>
        <w:t>Question 1</w:t>
      </w:r>
      <w:r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105E1A" w:rsidRPr="00337302">
        <w:rPr>
          <w:rFonts w:ascii="Comic Sans MS" w:hAnsi="Comic Sans MS"/>
        </w:rPr>
        <w:tab/>
      </w:r>
      <w:r w:rsidR="005A0AF0" w:rsidRPr="00337302">
        <w:rPr>
          <w:rFonts w:ascii="Comic Sans MS" w:hAnsi="Comic Sans MS"/>
        </w:rPr>
        <w:t xml:space="preserve">        </w:t>
      </w:r>
      <w:r w:rsidR="00084BBA" w:rsidRPr="00337302">
        <w:rPr>
          <w:rFonts w:ascii="Comic Sans MS" w:hAnsi="Comic Sans MS"/>
        </w:rPr>
        <w:t xml:space="preserve"> </w:t>
      </w:r>
      <w:r w:rsidR="00124313" w:rsidRPr="00337302">
        <w:rPr>
          <w:rFonts w:ascii="Comic Sans MS" w:hAnsi="Comic Sans MS"/>
        </w:rPr>
        <w:tab/>
      </w:r>
      <w:r w:rsidR="00124313" w:rsidRPr="00337302">
        <w:rPr>
          <w:rFonts w:ascii="Comic Sans MS" w:hAnsi="Comic Sans MS"/>
        </w:rPr>
        <w:tab/>
      </w:r>
      <w:r w:rsidR="00084BBA" w:rsidRPr="00337302">
        <w:rPr>
          <w:rFonts w:ascii="Comic Sans MS" w:hAnsi="Comic Sans MS"/>
        </w:rPr>
        <w:t xml:space="preserve">  </w:t>
      </w:r>
      <w:r w:rsidR="005A0AF0" w:rsidRPr="00337302">
        <w:rPr>
          <w:rFonts w:ascii="Comic Sans MS" w:hAnsi="Comic Sans MS"/>
        </w:rPr>
        <w:t xml:space="preserve">  </w:t>
      </w:r>
      <w:r w:rsidRPr="00337302">
        <w:rPr>
          <w:rFonts w:ascii="Comic Sans MS" w:hAnsi="Comic Sans MS"/>
          <w:b/>
        </w:rPr>
        <w:t>[</w:t>
      </w:r>
      <w:r w:rsidR="00353E04">
        <w:rPr>
          <w:rFonts w:ascii="Comic Sans MS" w:hAnsi="Comic Sans MS"/>
          <w:b/>
        </w:rPr>
        <w:t>2,</w:t>
      </w:r>
      <w:r w:rsidR="00F81524">
        <w:rPr>
          <w:rFonts w:ascii="Comic Sans MS" w:hAnsi="Comic Sans MS"/>
          <w:b/>
        </w:rPr>
        <w:t xml:space="preserve"> </w:t>
      </w:r>
      <w:r w:rsidR="005F5C1F" w:rsidRPr="00337302">
        <w:rPr>
          <w:rFonts w:ascii="Comic Sans MS" w:hAnsi="Comic Sans MS"/>
          <w:b/>
        </w:rPr>
        <w:t>3</w:t>
      </w:r>
      <w:r w:rsidR="00076570" w:rsidRPr="00337302">
        <w:rPr>
          <w:rFonts w:ascii="Comic Sans MS" w:hAnsi="Comic Sans MS"/>
          <w:b/>
        </w:rPr>
        <w:t>,</w:t>
      </w:r>
      <w:r w:rsidR="00F81524">
        <w:rPr>
          <w:rFonts w:ascii="Comic Sans MS" w:hAnsi="Comic Sans MS"/>
          <w:b/>
        </w:rPr>
        <w:t xml:space="preserve"> 3</w:t>
      </w:r>
      <w:r w:rsidR="005F5C1F" w:rsidRPr="00337302">
        <w:rPr>
          <w:rFonts w:ascii="Comic Sans MS" w:hAnsi="Comic Sans MS"/>
          <w:b/>
        </w:rPr>
        <w:t xml:space="preserve"> = </w:t>
      </w:r>
      <w:r w:rsidR="00F81524">
        <w:rPr>
          <w:rFonts w:ascii="Comic Sans MS" w:hAnsi="Comic Sans MS"/>
          <w:b/>
        </w:rPr>
        <w:t>8</w:t>
      </w:r>
      <w:r w:rsidR="00084BBA" w:rsidRPr="00337302">
        <w:rPr>
          <w:rFonts w:ascii="Comic Sans MS" w:hAnsi="Comic Sans MS"/>
          <w:b/>
        </w:rPr>
        <w:t xml:space="preserve"> </w:t>
      </w:r>
      <w:r w:rsidRPr="00337302">
        <w:rPr>
          <w:rFonts w:ascii="Comic Sans MS" w:hAnsi="Comic Sans MS"/>
          <w:b/>
        </w:rPr>
        <w:t>marks]</w:t>
      </w:r>
    </w:p>
    <w:p w:rsidR="00CB7B2F" w:rsidRPr="00337302" w:rsidRDefault="00D266C8" w:rsidP="00D266C8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omic Sans MS" w:hAnsi="Comic Sans MS"/>
        </w:rPr>
      </w:pPr>
      <w:r w:rsidRPr="00337302">
        <w:rPr>
          <w:rFonts w:ascii="Comic Sans MS" w:hAnsi="Comic Sans MS"/>
        </w:rPr>
        <w:t>Solve the following Linear functions</w:t>
      </w: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821F46" w:rsidP="002B784D">
      <w:pPr>
        <w:ind w:firstLine="720"/>
        <w:rPr>
          <w:rFonts w:ascii="Comic Sans MS" w:hAnsi="Comic Sans MS"/>
          <w:b/>
          <w:bCs/>
          <w:szCs w:val="24"/>
        </w:rPr>
      </w:pPr>
      <w:proofErr w:type="spellStart"/>
      <w:r w:rsidRPr="00337302">
        <w:rPr>
          <w:rFonts w:ascii="Comic Sans MS" w:hAnsi="Comic Sans MS"/>
          <w:b/>
        </w:rPr>
        <w:t>i</w:t>
      </w:r>
      <w:proofErr w:type="spellEnd"/>
      <w:r w:rsidRPr="00337302">
        <w:rPr>
          <w:rFonts w:ascii="Comic Sans MS" w:hAnsi="Comic Sans MS"/>
          <w:b/>
        </w:rPr>
        <w:t xml:space="preserve">) </w:t>
      </w:r>
      <w:r w:rsidRPr="00821F46">
        <w:rPr>
          <w:rFonts w:ascii="Comic Sans MS" w:hAnsi="Comic Sans MS"/>
        </w:rPr>
        <w:t>4y</w:t>
      </w:r>
      <w:r w:rsidR="002A56DA" w:rsidRPr="00821F46">
        <w:rPr>
          <w:rFonts w:ascii="Comic Sans MS" w:hAnsi="Comic Sans MS"/>
        </w:rPr>
        <w:t xml:space="preserve"> </w:t>
      </w:r>
      <w:r w:rsidR="002A56DA" w:rsidRPr="00337302">
        <w:rPr>
          <w:rFonts w:ascii="Comic Sans MS" w:hAnsi="Comic Sans MS"/>
        </w:rPr>
        <w:t>- 6 = 30</w:t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</w:rPr>
        <w:tab/>
      </w:r>
      <w:r w:rsidR="002B784D" w:rsidRPr="00337302">
        <w:rPr>
          <w:rFonts w:ascii="Comic Sans MS" w:hAnsi="Comic Sans MS"/>
          <w:b/>
        </w:rPr>
        <w:t>ii)</w:t>
      </w:r>
      <w:r w:rsidR="002B784D" w:rsidRPr="00337302">
        <w:rPr>
          <w:rFonts w:ascii="Comic Sans MS" w:hAnsi="Comic Sans MS"/>
          <w:b/>
          <w:bCs/>
          <w:szCs w:val="24"/>
        </w:rPr>
        <w:tab/>
      </w:r>
      <w:r w:rsidR="00F81524" w:rsidRPr="00337302">
        <w:rPr>
          <w:rFonts w:ascii="Comic Sans MS" w:hAnsi="Comic Sans MS"/>
          <w:bCs/>
          <w:szCs w:val="24"/>
        </w:rPr>
        <w:t>3(</w:t>
      </w:r>
      <w:r w:rsidR="00F81524" w:rsidRPr="00337302">
        <w:rPr>
          <w:rFonts w:ascii="Lucida Calligraphy" w:hAnsi="Lucida Calligraphy"/>
          <w:bCs/>
          <w:szCs w:val="24"/>
        </w:rPr>
        <w:t>x</w:t>
      </w:r>
      <w:r w:rsidR="00F81524" w:rsidRPr="00337302">
        <w:rPr>
          <w:rFonts w:ascii="Comic Sans MS" w:hAnsi="Comic Sans MS"/>
          <w:bCs/>
          <w:szCs w:val="24"/>
        </w:rPr>
        <w:t xml:space="preserve"> + 8) - 2 = 7</w:t>
      </w:r>
    </w:p>
    <w:p w:rsidR="002B784D" w:rsidRPr="00337302" w:rsidRDefault="002B784D" w:rsidP="002B784D">
      <w:pPr>
        <w:rPr>
          <w:rFonts w:ascii="Comic Sans MS" w:hAnsi="Comic Sans MS"/>
          <w:b/>
          <w:bCs/>
          <w:szCs w:val="24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Pr="00337302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082D87" w:rsidRPr="00337302" w:rsidRDefault="00082D87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082D87" w:rsidRPr="00337302" w:rsidRDefault="00082D87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082D87" w:rsidRPr="00337302" w:rsidRDefault="00082D87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2B784D" w:rsidRDefault="002B784D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5E370B" w:rsidRDefault="005E370B" w:rsidP="002B784D">
      <w:pPr>
        <w:autoSpaceDE w:val="0"/>
        <w:autoSpaceDN w:val="0"/>
        <w:adjustRightInd w:val="0"/>
        <w:rPr>
          <w:rFonts w:ascii="Comic Sans MS" w:hAnsi="Comic Sans MS"/>
        </w:rPr>
      </w:pPr>
    </w:p>
    <w:p w:rsidR="00D266C8" w:rsidRPr="00337302" w:rsidRDefault="00D266C8" w:rsidP="00D266C8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omic Sans MS" w:hAnsi="Comic Sans MS"/>
        </w:rPr>
      </w:pPr>
      <w:r w:rsidRPr="00237898">
        <w:rPr>
          <w:rFonts w:ascii="Comic Sans MS" w:hAnsi="Comic Sans MS"/>
          <w:b/>
          <w:u w:val="single"/>
        </w:rPr>
        <w:t>Give the equation</w:t>
      </w:r>
      <w:r w:rsidRPr="00337302">
        <w:rPr>
          <w:rFonts w:ascii="Comic Sans MS" w:hAnsi="Comic Sans MS"/>
        </w:rPr>
        <w:t xml:space="preserve"> that represents the following situation </w:t>
      </w:r>
      <w:r w:rsidR="002B784D" w:rsidRPr="00337302">
        <w:rPr>
          <w:rFonts w:ascii="Comic Sans MS" w:hAnsi="Comic Sans MS"/>
        </w:rPr>
        <w:t xml:space="preserve">and </w:t>
      </w:r>
      <w:r w:rsidR="002B784D" w:rsidRPr="00237898">
        <w:rPr>
          <w:rFonts w:ascii="Comic Sans MS" w:hAnsi="Comic Sans MS"/>
          <w:b/>
          <w:u w:val="single"/>
        </w:rPr>
        <w:t>then solve</w:t>
      </w:r>
      <w:r w:rsidR="002B784D" w:rsidRPr="00337302">
        <w:rPr>
          <w:rFonts w:ascii="Comic Sans MS" w:hAnsi="Comic Sans MS"/>
        </w:rPr>
        <w:t xml:space="preserve"> to find the value of </w:t>
      </w:r>
      <w:r w:rsidR="002B784D" w:rsidRPr="00337302">
        <w:rPr>
          <w:rFonts w:ascii="Lucida Calligraphy" w:hAnsi="Lucida Calligraphy"/>
        </w:rPr>
        <w:t>x</w:t>
      </w:r>
      <w:r w:rsidR="002B784D" w:rsidRPr="00337302">
        <w:rPr>
          <w:rFonts w:ascii="Comic Sans MS" w:hAnsi="Comic Sans MS"/>
        </w:rPr>
        <w:t>.</w:t>
      </w: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Default="002B784D" w:rsidP="00F81524">
      <w:pPr>
        <w:pStyle w:val="ListParagraph"/>
        <w:ind w:left="1515"/>
        <w:rPr>
          <w:rFonts w:ascii="Comic Sans MS" w:hAnsi="Comic Sans MS"/>
          <w:bCs/>
          <w:szCs w:val="24"/>
        </w:rPr>
      </w:pPr>
      <w:r w:rsidRPr="00821F46">
        <w:rPr>
          <w:rFonts w:ascii="Comic Sans MS" w:hAnsi="Comic Sans MS"/>
          <w:bCs/>
          <w:szCs w:val="24"/>
        </w:rPr>
        <w:t>“Three times a number is divide</w:t>
      </w:r>
      <w:r w:rsidR="001277E7">
        <w:rPr>
          <w:rFonts w:ascii="Comic Sans MS" w:hAnsi="Comic Sans MS"/>
          <w:bCs/>
          <w:szCs w:val="24"/>
        </w:rPr>
        <w:t>d</w:t>
      </w:r>
      <w:r w:rsidRPr="00821F46">
        <w:rPr>
          <w:rFonts w:ascii="Comic Sans MS" w:hAnsi="Comic Sans MS"/>
          <w:bCs/>
          <w:szCs w:val="24"/>
        </w:rPr>
        <w:t xml:space="preserve"> by </w:t>
      </w:r>
      <w:r w:rsidR="002A3D70" w:rsidRPr="00821F46">
        <w:rPr>
          <w:rFonts w:ascii="Comic Sans MS" w:hAnsi="Comic Sans MS"/>
          <w:bCs/>
          <w:szCs w:val="24"/>
        </w:rPr>
        <w:t>four</w:t>
      </w:r>
      <w:r w:rsidRPr="00821F46">
        <w:rPr>
          <w:rFonts w:ascii="Comic Sans MS" w:hAnsi="Comic Sans MS"/>
          <w:bCs/>
          <w:szCs w:val="24"/>
        </w:rPr>
        <w:t xml:space="preserve"> and then </w:t>
      </w:r>
      <w:r w:rsidR="002A3D70" w:rsidRPr="00821F46">
        <w:rPr>
          <w:rFonts w:ascii="Comic Sans MS" w:hAnsi="Comic Sans MS"/>
          <w:bCs/>
          <w:szCs w:val="24"/>
        </w:rPr>
        <w:t>two is added.  The result is one</w:t>
      </w:r>
      <w:r w:rsidRPr="00821F46">
        <w:rPr>
          <w:rFonts w:ascii="Comic Sans MS" w:hAnsi="Comic Sans MS"/>
          <w:bCs/>
          <w:szCs w:val="24"/>
        </w:rPr>
        <w:t xml:space="preserve"> less than the original number” </w:t>
      </w:r>
    </w:p>
    <w:p w:rsidR="00821F46" w:rsidRDefault="00821F46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0F5704" w:rsidRDefault="000F5704" w:rsidP="00821F46">
      <w:pPr>
        <w:pStyle w:val="ListParagraph"/>
        <w:ind w:left="1515"/>
        <w:rPr>
          <w:rFonts w:ascii="Comic Sans MS" w:hAnsi="Comic Sans MS"/>
          <w:bCs/>
          <w:szCs w:val="24"/>
        </w:rPr>
      </w:pPr>
    </w:p>
    <w:p w:rsidR="002B784D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F81524" w:rsidRDefault="00F81524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F81524" w:rsidRDefault="00F81524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F81524" w:rsidRDefault="00F81524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F81524" w:rsidRDefault="00F81524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F81524" w:rsidRPr="00337302" w:rsidRDefault="00F81524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2B784D" w:rsidRPr="00337302" w:rsidRDefault="002B784D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E370B" w:rsidRDefault="005E370B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E370B" w:rsidRDefault="005E370B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0E7FF2" w:rsidRPr="00337302" w:rsidRDefault="000E7FF2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0E7FF2" w:rsidRPr="00337302" w:rsidRDefault="000E7FF2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0E7FF2" w:rsidRPr="00337302" w:rsidRDefault="000E7FF2" w:rsidP="00FB616C">
      <w:pPr>
        <w:autoSpaceDE w:val="0"/>
        <w:autoSpaceDN w:val="0"/>
        <w:adjustRightInd w:val="0"/>
        <w:ind w:firstLine="360"/>
        <w:rPr>
          <w:rFonts w:ascii="Comic Sans MS" w:hAnsi="Comic Sans MS"/>
        </w:rPr>
      </w:pPr>
    </w:p>
    <w:p w:rsidR="005F5C1F" w:rsidRPr="00337302" w:rsidRDefault="001E20B6" w:rsidP="005F5C1F">
      <w:pPr>
        <w:rPr>
          <w:rFonts w:ascii="Comic Sans MS" w:hAnsi="Comic Sans MS"/>
          <w:b/>
        </w:rPr>
      </w:pPr>
      <w:r w:rsidRPr="00337302">
        <w:rPr>
          <w:rFonts w:ascii="Comic Sans MS" w:hAnsi="Comic Sans MS"/>
          <w:b/>
        </w:rPr>
        <w:lastRenderedPageBreak/>
        <w:t>Question 2</w:t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</w:r>
      <w:r w:rsidRPr="00337302">
        <w:rPr>
          <w:rFonts w:ascii="Comic Sans MS" w:hAnsi="Comic Sans MS"/>
          <w:b/>
        </w:rPr>
        <w:tab/>
        <w:t xml:space="preserve">     </w:t>
      </w:r>
      <w:r w:rsidR="00F81524" w:rsidRPr="00883EC7">
        <w:rPr>
          <w:rFonts w:ascii="Comic Sans MS" w:hAnsi="Comic Sans MS"/>
          <w:b/>
          <w:lang w:val="en-US" w:eastAsia="en-US"/>
        </w:rPr>
        <w:t>[3, 3 = 6 marks]</w:t>
      </w:r>
      <w:r w:rsidR="00F81524" w:rsidRPr="00337302">
        <w:rPr>
          <w:rFonts w:ascii="Comic Sans MS" w:hAnsi="Comic Sans MS"/>
          <w:b/>
        </w:rPr>
        <w:t xml:space="preserve"> </w:t>
      </w: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  <w:t xml:space="preserve">          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Solve the following simultaneous equations using the method stated below.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ab/>
      </w:r>
    </w:p>
    <w:p w:rsidR="00883EC7" w:rsidRPr="00883EC7" w:rsidRDefault="00883EC7" w:rsidP="00883EC7">
      <w:pPr>
        <w:numPr>
          <w:ilvl w:val="0"/>
          <w:numId w:val="44"/>
        </w:num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2x + 3y = 6   and    5x – 3y = -27   </w:t>
      </w:r>
      <w:proofErr w:type="gramStart"/>
      <w:r w:rsidRPr="00883EC7">
        <w:rPr>
          <w:rFonts w:ascii="Comic Sans MS" w:hAnsi="Comic Sans MS"/>
          <w:lang w:val="en-US" w:eastAsia="en-US"/>
        </w:rPr>
        <w:t xml:space="preserve">by  </w:t>
      </w:r>
      <w:r w:rsidRPr="00883EC7">
        <w:rPr>
          <w:rFonts w:ascii="Comic Sans MS" w:hAnsi="Comic Sans MS"/>
          <w:b/>
          <w:lang w:val="en-US" w:eastAsia="en-US"/>
        </w:rPr>
        <w:t>Elimination</w:t>
      </w:r>
      <w:proofErr w:type="gramEnd"/>
      <w:r w:rsidRPr="00883EC7">
        <w:rPr>
          <w:rFonts w:ascii="Comic Sans MS" w:hAnsi="Comic Sans MS"/>
          <w:lang w:val="en-US" w:eastAsia="en-US"/>
        </w:rPr>
        <w:t xml:space="preserve"> method.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numPr>
          <w:ilvl w:val="0"/>
          <w:numId w:val="44"/>
        </w:num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 </w:t>
      </w:r>
      <w:proofErr w:type="gramStart"/>
      <w:r w:rsidRPr="00883EC7">
        <w:rPr>
          <w:rFonts w:ascii="Comic Sans MS" w:hAnsi="Comic Sans MS"/>
          <w:lang w:val="en-US" w:eastAsia="en-US"/>
        </w:rPr>
        <w:t>x</w:t>
      </w:r>
      <w:proofErr w:type="gramEnd"/>
      <w:r w:rsidRPr="00883EC7">
        <w:rPr>
          <w:rFonts w:ascii="Comic Sans MS" w:hAnsi="Comic Sans MS"/>
          <w:lang w:val="en-US" w:eastAsia="en-US"/>
        </w:rPr>
        <w:t xml:space="preserve"> - 3y = 7   and   y = x – 1   by  </w:t>
      </w:r>
      <w:r w:rsidRPr="00883EC7">
        <w:rPr>
          <w:rFonts w:ascii="Comic Sans MS" w:hAnsi="Comic Sans MS"/>
          <w:b/>
          <w:lang w:val="en-US" w:eastAsia="en-US"/>
        </w:rPr>
        <w:t>Substitution</w:t>
      </w:r>
      <w:r w:rsidRPr="00883EC7">
        <w:rPr>
          <w:rFonts w:ascii="Comic Sans MS" w:hAnsi="Comic Sans MS"/>
          <w:lang w:val="en-US" w:eastAsia="en-US"/>
        </w:rPr>
        <w:t xml:space="preserve"> method.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F81524" w:rsidP="00883EC7">
      <w:pPr>
        <w:rPr>
          <w:rFonts w:ascii="Comic Sans MS" w:hAnsi="Comic Sans MS"/>
          <w:b/>
          <w:lang w:val="en-US" w:eastAsia="en-US"/>
        </w:rPr>
      </w:pPr>
      <w:r w:rsidRPr="00883EC7">
        <w:rPr>
          <w:rFonts w:ascii="Comic Sans MS" w:hAnsi="Comic Sans MS"/>
          <w:b/>
          <w:lang w:val="en-US" w:eastAsia="en-US"/>
        </w:rPr>
        <w:t>Question 3</w:t>
      </w:r>
      <w:r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b/>
          <w:lang w:val="en-US" w:eastAsia="en-US"/>
        </w:rPr>
        <w:t>[3 marks]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Graph the following function on the axis below.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F81524" w:rsidP="00883EC7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y = -x -3 </w:t>
      </w:r>
      <w:r w:rsidR="00883EC7" w:rsidRPr="00883EC7">
        <w:rPr>
          <w:rFonts w:ascii="Comic Sans MS" w:hAnsi="Comic Sans MS"/>
          <w:lang w:val="en-US" w:eastAsia="en-US"/>
        </w:rPr>
        <w:t xml:space="preserve">   </w:t>
      </w:r>
      <w:r>
        <w:rPr>
          <w:rFonts w:ascii="Comic Sans MS" w:hAnsi="Comic Sans MS"/>
          <w:lang w:val="en-US" w:eastAsia="en-US"/>
        </w:rPr>
        <w:t xml:space="preserve">          </w:t>
      </w:r>
      <w:r w:rsidR="00883EC7" w:rsidRPr="00883EC7">
        <w:rPr>
          <w:rFonts w:ascii="Comic Sans MS" w:hAnsi="Comic Sans MS"/>
          <w:lang w:val="en-US" w:eastAsia="en-US"/>
        </w:rPr>
        <w:t xml:space="preserve"> </w:t>
      </w:r>
      <w:proofErr w:type="gramStart"/>
      <w:r w:rsidR="00883EC7" w:rsidRPr="00883EC7">
        <w:rPr>
          <w:rFonts w:ascii="Comic Sans MS" w:hAnsi="Comic Sans MS"/>
          <w:lang w:val="en-US" w:eastAsia="en-US"/>
        </w:rPr>
        <w:t xml:space="preserve">x  </w:t>
      </w:r>
      <w:r w:rsidR="00883EC7" w:rsidRPr="00883EC7">
        <w:rPr>
          <w:rFonts w:ascii="Comic Sans MS" w:hAnsi="Comic Sans MS"/>
          <w:sz w:val="24"/>
          <w:szCs w:val="24"/>
          <w:lang w:val="en-US" w:eastAsia="en-US"/>
        </w:rPr>
        <w:t>≤</w:t>
      </w:r>
      <w:proofErr w:type="gramEnd"/>
      <w:r w:rsidR="00883EC7" w:rsidRPr="00883EC7">
        <w:rPr>
          <w:rFonts w:ascii="Comic Sans MS" w:hAnsi="Comic Sans MS"/>
          <w:lang w:val="en-US" w:eastAsia="en-US"/>
        </w:rPr>
        <w:t xml:space="preserve"> -5</w:t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  <w:t xml:space="preserve"> </w:t>
      </w:r>
    </w:p>
    <w:p w:rsidR="00883EC7" w:rsidRPr="00883EC7" w:rsidRDefault="00F81524" w:rsidP="00883EC7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y = 1</w:t>
      </w:r>
      <w:r w:rsidR="001A5B66">
        <w:rPr>
          <w:rFonts w:ascii="Comic Sans MS" w:hAnsi="Comic Sans MS"/>
          <w:noProof/>
          <w:sz w:val="24"/>
          <w:szCs w:val="24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margin-left:238.75pt;margin-top:13.8pt;width:303.15pt;height:270.5pt;z-index:251666432;mso-position-horizontal-relative:text;mso-position-vertical-relative:text">
            <v:imagedata r:id="rId8" o:title=""/>
          </v:shape>
          <o:OLEObject Type="Embed" ProgID="FXDraw.Graphic" ShapeID="_x0000_s1031" DrawAspect="Content" ObjectID="_1595741053" r:id="rId9"/>
        </w:pict>
      </w:r>
      <w:r>
        <w:rPr>
          <w:rFonts w:ascii="Comic Sans MS" w:hAnsi="Comic Sans MS"/>
          <w:lang w:val="en-US" w:eastAsia="en-US"/>
        </w:rPr>
        <w:t xml:space="preserve">             </w:t>
      </w:r>
      <w:r w:rsidR="00883EC7" w:rsidRPr="00883EC7">
        <w:rPr>
          <w:rFonts w:ascii="Comic Sans MS" w:hAnsi="Comic Sans MS"/>
          <w:lang w:val="en-US" w:eastAsia="en-US"/>
        </w:rPr>
        <w:t>-</w:t>
      </w:r>
      <w:proofErr w:type="gramStart"/>
      <w:r w:rsidR="00883EC7" w:rsidRPr="00883EC7">
        <w:rPr>
          <w:rFonts w:ascii="Comic Sans MS" w:hAnsi="Comic Sans MS"/>
          <w:lang w:val="en-US" w:eastAsia="en-US"/>
        </w:rPr>
        <w:t xml:space="preserve">5  </w:t>
      </w:r>
      <w:r w:rsidR="00883EC7" w:rsidRPr="00883EC7">
        <w:rPr>
          <w:rFonts w:ascii="Comic Sans MS" w:hAnsi="Comic Sans MS"/>
          <w:sz w:val="24"/>
          <w:szCs w:val="24"/>
          <w:lang w:val="en-US" w:eastAsia="en-US"/>
        </w:rPr>
        <w:t>‹</w:t>
      </w:r>
      <w:proofErr w:type="gramEnd"/>
      <w:r w:rsidR="00883EC7" w:rsidRPr="00883EC7">
        <w:rPr>
          <w:rFonts w:ascii="Comic Sans MS" w:hAnsi="Comic Sans MS"/>
          <w:lang w:val="en-US" w:eastAsia="en-US"/>
        </w:rPr>
        <w:t xml:space="preserve">  x  </w:t>
      </w:r>
      <w:r w:rsidR="00883EC7" w:rsidRPr="00883EC7">
        <w:rPr>
          <w:rFonts w:ascii="Comic Sans MS" w:hAnsi="Comic Sans MS"/>
          <w:sz w:val="24"/>
          <w:szCs w:val="24"/>
          <w:lang w:val="en-US" w:eastAsia="en-US"/>
        </w:rPr>
        <w:t>‹</w:t>
      </w:r>
      <w:r w:rsidR="00883EC7" w:rsidRPr="00883EC7">
        <w:rPr>
          <w:rFonts w:ascii="Comic Sans MS" w:hAnsi="Comic Sans MS"/>
          <w:lang w:val="en-US" w:eastAsia="en-US"/>
        </w:rPr>
        <w:t xml:space="preserve"> 1</w:t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</w:p>
    <w:p w:rsidR="00883EC7" w:rsidRPr="00883EC7" w:rsidRDefault="00F81524" w:rsidP="00883EC7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y = 3x</w:t>
      </w:r>
      <w:r w:rsidR="00883EC7" w:rsidRPr="00883EC7">
        <w:rPr>
          <w:rFonts w:ascii="Comic Sans MS" w:hAnsi="Comic Sans MS"/>
          <w:lang w:val="en-US" w:eastAsia="en-US"/>
        </w:rPr>
        <w:t xml:space="preserve">  </w:t>
      </w:r>
      <w:r>
        <w:rPr>
          <w:rFonts w:ascii="Comic Sans MS" w:hAnsi="Comic Sans MS"/>
          <w:lang w:val="en-US" w:eastAsia="en-US"/>
        </w:rPr>
        <w:t xml:space="preserve">          </w:t>
      </w:r>
      <w:proofErr w:type="gramStart"/>
      <w:r w:rsidR="00883EC7" w:rsidRPr="00883EC7">
        <w:rPr>
          <w:rFonts w:ascii="Comic Sans MS" w:hAnsi="Comic Sans MS"/>
          <w:lang w:val="en-US" w:eastAsia="en-US"/>
        </w:rPr>
        <w:t xml:space="preserve">1  </w:t>
      </w:r>
      <w:r w:rsidR="00883EC7" w:rsidRPr="00883EC7">
        <w:rPr>
          <w:rFonts w:ascii="Comic Sans MS" w:hAnsi="Comic Sans MS"/>
          <w:sz w:val="24"/>
          <w:szCs w:val="24"/>
          <w:lang w:val="en-US" w:eastAsia="en-US"/>
        </w:rPr>
        <w:t>≤</w:t>
      </w:r>
      <w:proofErr w:type="gramEnd"/>
      <w:r w:rsidR="00883EC7" w:rsidRPr="00883EC7">
        <w:rPr>
          <w:rFonts w:ascii="Comic Sans MS" w:hAnsi="Comic Sans MS"/>
          <w:lang w:val="en-US" w:eastAsia="en-US"/>
        </w:rPr>
        <w:t xml:space="preserve">  x  </w:t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F81524" w:rsidP="00883EC7">
      <w:pPr>
        <w:rPr>
          <w:rFonts w:ascii="Comic Sans MS" w:hAnsi="Comic Sans MS"/>
          <w:b/>
          <w:bCs/>
          <w:lang w:val="en-US" w:eastAsia="en-US"/>
        </w:rPr>
      </w:pPr>
      <w:r w:rsidRPr="00883EC7">
        <w:rPr>
          <w:rFonts w:ascii="Comic Sans MS" w:hAnsi="Comic Sans MS"/>
          <w:b/>
          <w:lang w:val="en-US" w:eastAsia="en-US"/>
        </w:rPr>
        <w:t>Question 4</w:t>
      </w:r>
      <w:r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b/>
          <w:lang w:val="en-US" w:eastAsia="en-US"/>
        </w:rPr>
        <w:tab/>
      </w:r>
      <w:r w:rsidR="00883EC7" w:rsidRPr="00883EC7">
        <w:rPr>
          <w:rFonts w:ascii="Comic Sans MS" w:hAnsi="Comic Sans MS"/>
          <w:b/>
          <w:lang w:val="en-US" w:eastAsia="en-US"/>
        </w:rPr>
        <w:tab/>
      </w:r>
      <w:r w:rsidR="00883EC7" w:rsidRPr="00883EC7">
        <w:rPr>
          <w:rFonts w:ascii="Comic Sans MS" w:hAnsi="Comic Sans MS"/>
          <w:b/>
          <w:lang w:val="en-US" w:eastAsia="en-US"/>
        </w:rPr>
        <w:tab/>
      </w:r>
      <w:r w:rsidR="00883EC7" w:rsidRPr="00883EC7">
        <w:rPr>
          <w:rFonts w:ascii="Comic Sans MS" w:hAnsi="Comic Sans MS"/>
          <w:b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</w:r>
      <w:r w:rsidR="00883EC7" w:rsidRPr="00883EC7">
        <w:rPr>
          <w:rFonts w:ascii="Comic Sans MS" w:hAnsi="Comic Sans MS"/>
          <w:lang w:val="en-US" w:eastAsia="en-US"/>
        </w:rPr>
        <w:tab/>
        <w:t xml:space="preserve">         </w:t>
      </w:r>
      <w:r w:rsidR="00883EC7" w:rsidRPr="00883EC7">
        <w:rPr>
          <w:rFonts w:ascii="Comic Sans MS" w:hAnsi="Comic Sans MS"/>
          <w:lang w:val="en-US" w:eastAsia="en-US"/>
        </w:rPr>
        <w:tab/>
        <w:t xml:space="preserve">          </w:t>
      </w:r>
      <w:r w:rsidR="00883EC7" w:rsidRPr="00883EC7">
        <w:rPr>
          <w:rFonts w:ascii="Comic Sans MS" w:hAnsi="Comic Sans MS"/>
          <w:b/>
          <w:bCs/>
          <w:lang w:val="en-US" w:eastAsia="en-US"/>
        </w:rPr>
        <w:t>[4, 1 = 5 marks]</w:t>
      </w:r>
    </w:p>
    <w:p w:rsidR="00883EC7" w:rsidRPr="00883EC7" w:rsidRDefault="00883EC7" w:rsidP="00883EC7">
      <w:pPr>
        <w:numPr>
          <w:ilvl w:val="0"/>
          <w:numId w:val="45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 xml:space="preserve">Sketch the graph for the following </w:t>
      </w:r>
      <w:proofErr w:type="gramStart"/>
      <w:r w:rsidRPr="00883EC7">
        <w:rPr>
          <w:rFonts w:ascii="Comic Sans MS" w:hAnsi="Comic Sans MS"/>
          <w:lang w:val="en-US"/>
        </w:rPr>
        <w:t>equations  y</w:t>
      </w:r>
      <w:proofErr w:type="gramEnd"/>
      <w:r w:rsidRPr="00883EC7">
        <w:rPr>
          <w:rFonts w:ascii="Comic Sans MS" w:hAnsi="Comic Sans MS"/>
          <w:lang w:val="en-US"/>
        </w:rPr>
        <w:t xml:space="preserve"> = 6 - 2x and  5y  = 10x + 10.  </w:t>
      </w:r>
    </w:p>
    <w:p w:rsidR="00883EC7" w:rsidRPr="00883EC7" w:rsidRDefault="001A5B66" w:rsidP="00883EC7">
      <w:pPr>
        <w:rPr>
          <w:rFonts w:ascii="Comic Sans MS" w:hAnsi="Comic Sans MS"/>
          <w:lang w:val="en-US" w:eastAsia="en-US"/>
        </w:rPr>
      </w:pPr>
      <w:r>
        <w:rPr>
          <w:rFonts w:ascii="Comic Sans MS" w:hAnsi="Comic Sans MS"/>
          <w:noProof/>
        </w:rPr>
        <w:pict>
          <v:shape id="_x0000_s1032" type="#_x0000_t75" style="position:absolute;margin-left:209.15pt;margin-top:9.4pt;width:289.35pt;height:248.1pt;z-index:251667456">
            <v:imagedata r:id="rId10" o:title=""/>
          </v:shape>
          <o:OLEObject Type="Embed" ProgID="FXDraw.Graphic" ShapeID="_x0000_s1032" DrawAspect="Content" ObjectID="_1595741054" r:id="rId11"/>
        </w:pic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numPr>
          <w:ilvl w:val="0"/>
          <w:numId w:val="45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>Find the point of intersection for the two equations from the graph.</w:t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ind w:left="3600"/>
        <w:rPr>
          <w:rFonts w:ascii="Comic Sans MS" w:hAnsi="Comic Sans MS"/>
          <w:b/>
          <w:sz w:val="28"/>
          <w:szCs w:val="28"/>
          <w:lang w:val="en-US" w:eastAsia="en-US"/>
        </w:rPr>
      </w:pPr>
      <w:r w:rsidRPr="00883EC7"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9504" behindDoc="1" locked="0" layoutInCell="1" allowOverlap="1" wp14:anchorId="51F46A96" wp14:editId="28A9E1B9">
            <wp:simplePos x="0" y="0"/>
            <wp:positionH relativeFrom="column">
              <wp:posOffset>-452120</wp:posOffset>
            </wp:positionH>
            <wp:positionV relativeFrom="paragraph">
              <wp:posOffset>-228600</wp:posOffset>
            </wp:positionV>
            <wp:extent cx="1474470" cy="1821180"/>
            <wp:effectExtent l="0" t="0" r="0" b="7620"/>
            <wp:wrapNone/>
            <wp:docPr id="3" name="Picture 6" descr="2012 GC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012 GC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4470" cy="182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EC7">
        <w:rPr>
          <w:rFonts w:ascii="Comic Sans MS" w:hAnsi="Comic Sans MS"/>
          <w:b/>
          <w:sz w:val="28"/>
          <w:szCs w:val="28"/>
          <w:lang w:val="en-US" w:eastAsia="en-US"/>
        </w:rPr>
        <w:t xml:space="preserve">MATHEMATICS APPLICATIONS </w:t>
      </w:r>
    </w:p>
    <w:p w:rsidR="001A5B66" w:rsidRDefault="00883EC7" w:rsidP="00883EC7">
      <w:pPr>
        <w:jc w:val="center"/>
        <w:rPr>
          <w:rFonts w:ascii="Comic Sans MS" w:hAnsi="Comic Sans MS"/>
          <w:b/>
          <w:sz w:val="28"/>
          <w:szCs w:val="28"/>
          <w:lang w:val="en-US" w:eastAsia="en-US"/>
        </w:rPr>
      </w:pPr>
      <w:r w:rsidRPr="00883EC7">
        <w:rPr>
          <w:rFonts w:ascii="Comic Sans MS" w:hAnsi="Comic Sans MS"/>
          <w:b/>
          <w:sz w:val="28"/>
          <w:szCs w:val="28"/>
          <w:lang w:val="en-US" w:eastAsia="en-US"/>
        </w:rPr>
        <w:t xml:space="preserve">Test </w:t>
      </w:r>
      <w:r w:rsidR="001A5B66">
        <w:rPr>
          <w:rFonts w:ascii="Comic Sans MS" w:hAnsi="Comic Sans MS"/>
          <w:b/>
          <w:sz w:val="28"/>
          <w:szCs w:val="28"/>
          <w:lang w:val="en-US" w:eastAsia="en-US"/>
        </w:rPr>
        <w:t>6</w:t>
      </w:r>
      <w:r w:rsidRPr="00883EC7">
        <w:rPr>
          <w:rFonts w:ascii="Comic Sans MS" w:hAnsi="Comic Sans MS"/>
          <w:b/>
          <w:sz w:val="28"/>
          <w:szCs w:val="28"/>
          <w:lang w:val="en-US" w:eastAsia="en-US"/>
        </w:rPr>
        <w:t xml:space="preserve"> 201</w:t>
      </w:r>
      <w:r w:rsidR="001A5B66">
        <w:rPr>
          <w:rFonts w:ascii="Comic Sans MS" w:hAnsi="Comic Sans MS"/>
          <w:b/>
          <w:sz w:val="28"/>
          <w:szCs w:val="28"/>
          <w:lang w:val="en-US" w:eastAsia="en-US"/>
        </w:rPr>
        <w:t>8</w:t>
      </w:r>
    </w:p>
    <w:p w:rsidR="00883EC7" w:rsidRPr="00883EC7" w:rsidRDefault="00883EC7" w:rsidP="00883EC7">
      <w:pPr>
        <w:jc w:val="center"/>
        <w:rPr>
          <w:rFonts w:ascii="Comic Sans MS" w:hAnsi="Comic Sans MS"/>
          <w:b/>
          <w:sz w:val="28"/>
          <w:szCs w:val="28"/>
          <w:lang w:val="en-US" w:eastAsia="en-US"/>
        </w:rPr>
      </w:pPr>
      <w:bookmarkStart w:id="0" w:name="_GoBack"/>
      <w:bookmarkEnd w:id="0"/>
      <w:r w:rsidRPr="00883EC7">
        <w:rPr>
          <w:rFonts w:ascii="Comic Sans MS" w:hAnsi="Comic Sans MS"/>
          <w:b/>
          <w:sz w:val="28"/>
          <w:szCs w:val="28"/>
          <w:lang w:val="en-US" w:eastAsia="en-US"/>
        </w:rPr>
        <w:t xml:space="preserve">Linear Functions </w:t>
      </w:r>
    </w:p>
    <w:p w:rsidR="00883EC7" w:rsidRPr="00883EC7" w:rsidRDefault="00883EC7" w:rsidP="00883EC7">
      <w:pPr>
        <w:jc w:val="center"/>
        <w:rPr>
          <w:rFonts w:ascii="Comic Sans MS" w:hAnsi="Comic Sans MS"/>
          <w:b/>
          <w:sz w:val="24"/>
          <w:szCs w:val="24"/>
          <w:lang w:val="en-US" w:eastAsia="en-US"/>
        </w:rPr>
      </w:pPr>
      <w:r w:rsidRPr="00883EC7">
        <w:rPr>
          <w:rFonts w:ascii="Comic Sans MS" w:hAnsi="Comic Sans MS"/>
          <w:b/>
          <w:sz w:val="24"/>
          <w:szCs w:val="24"/>
          <w:lang w:val="en-US" w:eastAsia="en-US"/>
        </w:rPr>
        <w:t>Section B-Resource Assumed</w:t>
      </w:r>
    </w:p>
    <w:p w:rsidR="00883EC7" w:rsidRPr="00883EC7" w:rsidRDefault="00883EC7" w:rsidP="00883EC7">
      <w:pPr>
        <w:jc w:val="center"/>
        <w:rPr>
          <w:rFonts w:ascii="Comic Sans MS" w:hAnsi="Comic Sans MS"/>
          <w:b/>
          <w:sz w:val="16"/>
          <w:szCs w:val="16"/>
          <w:lang w:val="en-US" w:eastAsia="en-US"/>
        </w:rPr>
      </w:pPr>
      <w:r w:rsidRPr="00883EC7">
        <w:rPr>
          <w:rFonts w:ascii="Comic Sans MS" w:hAnsi="Comic Sans MS"/>
          <w:b/>
          <w:sz w:val="24"/>
          <w:szCs w:val="24"/>
          <w:lang w:val="en-US" w:eastAsia="en-US"/>
        </w:rPr>
        <w:t xml:space="preserve">Marks: </w:t>
      </w:r>
      <w:r w:rsidR="00BE1C1C">
        <w:rPr>
          <w:rFonts w:ascii="Comic Sans MS" w:hAnsi="Comic Sans MS"/>
          <w:b/>
          <w:sz w:val="24"/>
          <w:szCs w:val="24"/>
          <w:lang w:val="en-US" w:eastAsia="en-US"/>
        </w:rPr>
        <w:t>2</w:t>
      </w:r>
      <w:r w:rsidR="005421F9">
        <w:rPr>
          <w:rFonts w:ascii="Comic Sans MS" w:hAnsi="Comic Sans MS"/>
          <w:b/>
          <w:sz w:val="24"/>
          <w:szCs w:val="24"/>
          <w:lang w:val="en-US" w:eastAsia="en-US"/>
        </w:rPr>
        <w:t>5</w:t>
      </w:r>
      <w:r w:rsidRPr="00883EC7">
        <w:rPr>
          <w:rFonts w:ascii="Comic Sans MS" w:hAnsi="Comic Sans MS"/>
          <w:b/>
          <w:sz w:val="24"/>
          <w:szCs w:val="24"/>
          <w:lang w:val="en-US" w:eastAsia="en-US"/>
        </w:rPr>
        <w:tab/>
        <w:t xml:space="preserve">Time Allowed: </w:t>
      </w:r>
      <w:r w:rsidR="005421F9">
        <w:rPr>
          <w:rFonts w:ascii="Comic Sans MS" w:hAnsi="Comic Sans MS"/>
          <w:b/>
          <w:sz w:val="24"/>
          <w:szCs w:val="24"/>
          <w:lang w:val="en-US" w:eastAsia="en-US"/>
        </w:rPr>
        <w:t>25</w:t>
      </w:r>
      <w:r w:rsidRPr="00883EC7">
        <w:rPr>
          <w:rFonts w:ascii="Comic Sans MS" w:hAnsi="Comic Sans MS"/>
          <w:b/>
          <w:sz w:val="24"/>
          <w:szCs w:val="24"/>
          <w:lang w:val="en-US" w:eastAsia="en-US"/>
        </w:rPr>
        <w:t xml:space="preserve"> minutes</w:t>
      </w:r>
    </w:p>
    <w:p w:rsidR="00883EC7" w:rsidRPr="00883EC7" w:rsidRDefault="00883EC7" w:rsidP="00883EC7">
      <w:pPr>
        <w:ind w:left="8640" w:firstLine="720"/>
        <w:jc w:val="center"/>
        <w:rPr>
          <w:rFonts w:ascii="Comic Sans MS" w:hAnsi="Comic Sans MS"/>
          <w:b/>
          <w:sz w:val="16"/>
          <w:szCs w:val="16"/>
          <w:lang w:val="en-US" w:eastAsia="en-US"/>
        </w:rPr>
      </w:pPr>
    </w:p>
    <w:p w:rsidR="00883EC7" w:rsidRPr="00883EC7" w:rsidRDefault="00883EC7" w:rsidP="00883EC7">
      <w:pPr>
        <w:ind w:left="8640" w:firstLine="720"/>
        <w:jc w:val="center"/>
        <w:rPr>
          <w:rFonts w:ascii="Times New Roman" w:hAnsi="Times New Roman"/>
          <w:b/>
          <w:sz w:val="24"/>
          <w:szCs w:val="24"/>
          <w:lang w:val="en-US" w:eastAsia="en-US"/>
        </w:rPr>
      </w:pPr>
      <w:r w:rsidRPr="00883EC7">
        <w:rPr>
          <w:rFonts w:ascii="Comic Sans MS" w:hAnsi="Comic Sans MS"/>
          <w:b/>
          <w:sz w:val="28"/>
          <w:szCs w:val="28"/>
          <w:lang w:val="en-US" w:eastAsia="en-US"/>
        </w:rPr>
        <w:t xml:space="preserve">                                </w:t>
      </w:r>
    </w:p>
    <w:p w:rsidR="00883EC7" w:rsidRPr="00883EC7" w:rsidRDefault="00883EC7" w:rsidP="00883EC7">
      <w:pPr>
        <w:rPr>
          <w:rFonts w:ascii="Times New Roman" w:hAnsi="Times New Roman"/>
          <w:b/>
          <w:sz w:val="24"/>
          <w:szCs w:val="24"/>
          <w:lang w:val="en-US" w:eastAsia="en-US"/>
        </w:rPr>
      </w:pPr>
      <w:r w:rsidRPr="00883EC7">
        <w:rPr>
          <w:rFonts w:ascii="Comic Sans MS" w:hAnsi="Comic Sans MS"/>
          <w:b/>
          <w:sz w:val="20"/>
          <w:szCs w:val="20"/>
          <w:lang w:val="en-US" w:eastAsia="en-US"/>
        </w:rPr>
        <w:t xml:space="preserve">ALL </w:t>
      </w:r>
      <w:r w:rsidRPr="00883EC7">
        <w:rPr>
          <w:rFonts w:ascii="Comic Sans MS" w:hAnsi="Comic Sans MS"/>
          <w:sz w:val="20"/>
          <w:szCs w:val="20"/>
          <w:lang w:val="en-US" w:eastAsia="en-US"/>
        </w:rPr>
        <w:t>working must be shown for full marks.</w:t>
      </w:r>
    </w:p>
    <w:p w:rsidR="00883EC7" w:rsidRPr="00883EC7" w:rsidRDefault="00883EC7" w:rsidP="00883EC7">
      <w:pPr>
        <w:tabs>
          <w:tab w:val="left" w:pos="520"/>
          <w:tab w:val="left" w:pos="1160"/>
          <w:tab w:val="left" w:pos="2260"/>
          <w:tab w:val="left" w:pos="3360"/>
          <w:tab w:val="left" w:pos="4520"/>
        </w:tabs>
        <w:ind w:right="770"/>
        <w:jc w:val="center"/>
        <w:rPr>
          <w:rFonts w:ascii="Comic Sans MS" w:hAnsi="Comic Sans MS"/>
          <w:b/>
          <w:color w:val="FF0000"/>
          <w:sz w:val="20"/>
          <w:szCs w:val="20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FF6CD2" w:rsidRPr="00FF6CD2" w:rsidRDefault="00883EC7" w:rsidP="00FF6CD2">
      <w:pPr>
        <w:rPr>
          <w:rFonts w:ascii="Comic Sans MS" w:hAnsi="Comic Sans MS"/>
          <w:b/>
          <w:lang w:eastAsia="en-US"/>
        </w:rPr>
      </w:pPr>
      <w:r w:rsidRPr="00883EC7">
        <w:rPr>
          <w:rFonts w:ascii="Comic Sans MS" w:hAnsi="Comic Sans MS"/>
          <w:b/>
          <w:lang w:val="en-US" w:eastAsia="en-US"/>
        </w:rPr>
        <w:t>Question</w:t>
      </w:r>
      <w:r w:rsidRPr="00883EC7">
        <w:rPr>
          <w:rFonts w:ascii="Comic Sans MS" w:hAnsi="Comic Sans MS"/>
          <w:b/>
          <w:lang w:eastAsia="en-US"/>
        </w:rPr>
        <w:t xml:space="preserve"> 1</w:t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Pr="00883EC7">
        <w:rPr>
          <w:rFonts w:ascii="Comic Sans MS" w:hAnsi="Comic Sans MS"/>
          <w:lang w:eastAsia="en-US"/>
        </w:rPr>
        <w:tab/>
      </w:r>
      <w:r w:rsidR="00FF6CD2" w:rsidRPr="00883EC7">
        <w:rPr>
          <w:rFonts w:ascii="Comic Sans MS" w:hAnsi="Comic Sans MS"/>
          <w:b/>
          <w:lang w:val="en-US" w:eastAsia="en-US"/>
        </w:rPr>
        <w:t xml:space="preserve">    </w:t>
      </w:r>
      <w:r w:rsidR="00FF6CD2" w:rsidRPr="00883EC7">
        <w:rPr>
          <w:rFonts w:ascii="Comic Sans MS" w:hAnsi="Comic Sans MS"/>
          <w:b/>
          <w:bCs/>
          <w:lang w:val="en-US" w:eastAsia="en-US"/>
        </w:rPr>
        <w:t>[2, 2 = 4 marks]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Find the point of intersection between the following equations</w:t>
      </w: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</w:r>
      <w:r w:rsidRPr="00883EC7">
        <w:rPr>
          <w:rFonts w:ascii="Comic Sans MS" w:hAnsi="Comic Sans MS"/>
          <w:lang w:val="en-US" w:eastAsia="en-US"/>
        </w:rPr>
        <w:tab/>
        <w:t xml:space="preserve">         </w:t>
      </w:r>
      <w:r w:rsidRPr="00883EC7">
        <w:rPr>
          <w:rFonts w:ascii="Comic Sans MS" w:hAnsi="Comic Sans MS"/>
          <w:lang w:val="en-US" w:eastAsia="en-US"/>
        </w:rPr>
        <w:tab/>
        <w:t xml:space="preserve">          </w:t>
      </w:r>
    </w:p>
    <w:p w:rsidR="00FF6CD2" w:rsidRPr="00883EC7" w:rsidRDefault="00FF6CD2" w:rsidP="00FF6CD2">
      <w:pPr>
        <w:numPr>
          <w:ilvl w:val="0"/>
          <w:numId w:val="33"/>
        </w:numPr>
        <w:contextualSpacing/>
        <w:rPr>
          <w:rFonts w:ascii="Comic Sans MS" w:hAnsi="Comic Sans MS"/>
          <w:b/>
          <w:bCs/>
          <w:lang w:val="en-US"/>
        </w:rPr>
      </w:pPr>
      <w:r w:rsidRPr="00883EC7">
        <w:rPr>
          <w:rFonts w:ascii="Comic Sans MS" w:hAnsi="Comic Sans MS"/>
          <w:lang w:val="en-US"/>
        </w:rPr>
        <w:t>y = 2x + 10  and   y = 3.5x + 0.5</w:t>
      </w: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bCs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33"/>
        </w:numPr>
        <w:contextualSpacing/>
        <w:rPr>
          <w:rFonts w:ascii="Comic Sans MS" w:hAnsi="Comic Sans MS"/>
          <w:bCs/>
          <w:lang w:val="en-US"/>
        </w:rPr>
      </w:pPr>
      <w:r w:rsidRPr="00883EC7">
        <w:rPr>
          <w:rFonts w:ascii="Comic Sans MS" w:hAnsi="Comic Sans MS"/>
          <w:bCs/>
          <w:lang w:val="en-US"/>
        </w:rPr>
        <w:t xml:space="preserve">5(2x – y) + 4y = 3(3x + 1)    and     5(2x – 1) =5x – 2y + 38  </w:t>
      </w:r>
    </w:p>
    <w:p w:rsidR="00FF6CD2" w:rsidRPr="00883EC7" w:rsidRDefault="00FF6CD2" w:rsidP="00FF6CD2">
      <w:pPr>
        <w:ind w:left="720"/>
        <w:contextualSpacing/>
        <w:rPr>
          <w:rFonts w:ascii="Comic Sans MS" w:hAnsi="Comic Sans MS"/>
          <w:bCs/>
          <w:lang w:val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autoSpaceDE w:val="0"/>
        <w:autoSpaceDN w:val="0"/>
        <w:adjustRightInd w:val="0"/>
        <w:ind w:firstLine="720"/>
        <w:rPr>
          <w:rFonts w:ascii="Comic Sans MS" w:hAnsi="Comic Sans MS"/>
          <w:b/>
          <w:lang w:eastAsia="en-US"/>
        </w:rPr>
      </w:pPr>
    </w:p>
    <w:p w:rsidR="00883EC7" w:rsidRDefault="00883EC7" w:rsidP="00883EC7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FF6CD2" w:rsidRPr="00883EC7" w:rsidRDefault="00883EC7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b/>
          <w:bCs/>
          <w:lang w:val="en-US" w:eastAsia="en-US"/>
        </w:rPr>
        <w:t>Question 2</w:t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="00FF6CD2" w:rsidRPr="00883EC7">
        <w:rPr>
          <w:rFonts w:ascii="Comic Sans MS" w:hAnsi="Comic Sans MS"/>
          <w:color w:val="000000"/>
          <w:lang w:val="en-US" w:eastAsia="en-US"/>
        </w:rPr>
        <w:t xml:space="preserve">          </w:t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>
        <w:rPr>
          <w:rFonts w:ascii="Comic Sans MS" w:hAnsi="Comic Sans MS"/>
          <w:color w:val="000000"/>
          <w:lang w:val="en-US" w:eastAsia="en-US"/>
        </w:rPr>
        <w:tab/>
      </w:r>
      <w:r w:rsidR="00FF6CD2" w:rsidRPr="00883EC7">
        <w:rPr>
          <w:rFonts w:ascii="Comic Sans MS" w:hAnsi="Comic Sans MS"/>
          <w:b/>
          <w:color w:val="000000"/>
          <w:lang w:val="en-US" w:eastAsia="en-US"/>
        </w:rPr>
        <w:t>[2, 2 = 4 marks]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To promote the school Fete two poster companies have considered.  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Polly’s posters charge $175 to design the poster and $3 for each poster she makes.</w:t>
      </w:r>
    </w:p>
    <w:p w:rsidR="00FF6CD2" w:rsidRDefault="00FF6CD2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Pete’s posters charge $250 to design the poster and $2 for each poster he makes.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6"/>
        </w:num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Write down an equation to find the cost of producing (n) posters for each company.  </w:t>
      </w:r>
    </w:p>
    <w:p w:rsidR="00FF6CD2" w:rsidRPr="00883EC7" w:rsidRDefault="00FF6CD2" w:rsidP="00FF6CD2">
      <w:pPr>
        <w:ind w:left="360" w:firstLine="360"/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Use C for the cost and n for the number of posters.</w:t>
      </w:r>
    </w:p>
    <w:p w:rsidR="00FF6CD2" w:rsidRPr="00883EC7" w:rsidRDefault="00FF6CD2" w:rsidP="00FF6CD2">
      <w:pPr>
        <w:ind w:left="360" w:firstLine="360"/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ind w:left="360" w:firstLine="360"/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ind w:left="360" w:firstLine="360"/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ind w:left="360" w:firstLine="360"/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ind w:left="360" w:firstLine="360"/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6"/>
        </w:num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What company should the school use if they need 40 </w:t>
      </w:r>
      <w:proofErr w:type="gramStart"/>
      <w:r w:rsidRPr="00883EC7">
        <w:rPr>
          <w:rFonts w:ascii="Comic Sans MS" w:hAnsi="Comic Sans MS"/>
          <w:lang w:val="en-US" w:eastAsia="en-US"/>
        </w:rPr>
        <w:t>posters.</w:t>
      </w:r>
      <w:proofErr w:type="gramEnd"/>
      <w:r w:rsidRPr="00883EC7">
        <w:rPr>
          <w:rFonts w:ascii="Comic Sans MS" w:hAnsi="Comic Sans MS"/>
          <w:lang w:val="en-US" w:eastAsia="en-US"/>
        </w:rPr>
        <w:t xml:space="preserve">  Why?</w:t>
      </w:r>
    </w:p>
    <w:p w:rsidR="00FF6CD2" w:rsidRPr="00883EC7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FF6CD2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  <w:r w:rsidRPr="00883EC7">
        <w:rPr>
          <w:rFonts w:ascii="Comic Sans MS" w:hAnsi="Comic Sans MS"/>
          <w:b/>
          <w:bCs/>
          <w:lang w:val="en-US" w:eastAsia="en-US"/>
        </w:rPr>
        <w:tab/>
      </w:r>
    </w:p>
    <w:p w:rsidR="00FF6CD2" w:rsidRPr="00883EC7" w:rsidRDefault="00883EC7" w:rsidP="00FF6CD2">
      <w:pPr>
        <w:rPr>
          <w:rFonts w:ascii="Comic Sans MS" w:hAnsi="Comic Sans MS"/>
          <w:b/>
          <w:lang w:val="en-US" w:eastAsia="en-US"/>
        </w:rPr>
      </w:pPr>
      <w:r w:rsidRPr="00883EC7">
        <w:rPr>
          <w:rFonts w:ascii="Comic Sans MS" w:hAnsi="Comic Sans MS"/>
          <w:b/>
          <w:lang w:val="en-US" w:eastAsia="en-US"/>
        </w:rPr>
        <w:lastRenderedPageBreak/>
        <w:t>Question 3</w:t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="00FF6CD2" w:rsidRPr="00883EC7">
        <w:rPr>
          <w:rFonts w:ascii="Comic Sans MS" w:hAnsi="Comic Sans MS"/>
          <w:b/>
          <w:lang w:val="en-US" w:eastAsia="en-US"/>
        </w:rPr>
        <w:t xml:space="preserve">   </w:t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>
        <w:rPr>
          <w:rFonts w:ascii="Comic Sans MS" w:hAnsi="Comic Sans MS"/>
          <w:b/>
          <w:lang w:val="en-US" w:eastAsia="en-US"/>
        </w:rPr>
        <w:tab/>
      </w:r>
      <w:r w:rsidR="00FF6CD2" w:rsidRPr="00883EC7">
        <w:rPr>
          <w:rFonts w:ascii="Comic Sans MS" w:hAnsi="Comic Sans MS"/>
          <w:b/>
          <w:lang w:val="en-US" w:eastAsia="en-US"/>
        </w:rPr>
        <w:t xml:space="preserve">  [2, 1, 1, 1,</w:t>
      </w:r>
      <w:r w:rsidR="00BE1C1C">
        <w:rPr>
          <w:rFonts w:ascii="Comic Sans MS" w:hAnsi="Comic Sans MS"/>
          <w:b/>
          <w:lang w:val="en-US" w:eastAsia="en-US"/>
        </w:rPr>
        <w:t xml:space="preserve"> </w:t>
      </w:r>
      <w:r w:rsidR="00FF6CD2" w:rsidRPr="00883EC7">
        <w:rPr>
          <w:rFonts w:ascii="Comic Sans MS" w:hAnsi="Comic Sans MS"/>
          <w:b/>
          <w:lang w:val="en-US" w:eastAsia="en-US"/>
        </w:rPr>
        <w:t>2 = 7 marks]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>The piecewise graph below shows the annual premium (cost) of life insurance for men of different ages.</w:t>
      </w:r>
    </w:p>
    <w:p w:rsidR="00FF6CD2" w:rsidRPr="00883EC7" w:rsidRDefault="00FF6CD2" w:rsidP="00FF6CD2">
      <w:pPr>
        <w:numPr>
          <w:ilvl w:val="0"/>
          <w:numId w:val="47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Times New Roman" w:hAnsi="Times New Roman"/>
          <w:noProof/>
          <w:sz w:val="24"/>
          <w:szCs w:val="20"/>
        </w:rPr>
        <w:drawing>
          <wp:anchor distT="0" distB="0" distL="114300" distR="114300" simplePos="0" relativeHeight="251677696" behindDoc="0" locked="0" layoutInCell="1" allowOverlap="1" wp14:anchorId="0B4377AC" wp14:editId="3652C60B">
            <wp:simplePos x="0" y="0"/>
            <wp:positionH relativeFrom="column">
              <wp:posOffset>3824605</wp:posOffset>
            </wp:positionH>
            <wp:positionV relativeFrom="paragraph">
              <wp:posOffset>24130</wp:posOffset>
            </wp:positionV>
            <wp:extent cx="3152140" cy="463804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3EC7">
        <w:rPr>
          <w:rFonts w:ascii="Comic Sans MS" w:hAnsi="Comic Sans MS"/>
          <w:lang w:val="en-US"/>
        </w:rPr>
        <w:t>What is the annual premium for a man aged:</w:t>
      </w:r>
    </w:p>
    <w:p w:rsidR="00FF6CD2" w:rsidRPr="00883EC7" w:rsidRDefault="00FF6CD2" w:rsidP="00FF6CD2">
      <w:pPr>
        <w:numPr>
          <w:ilvl w:val="0"/>
          <w:numId w:val="48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>24 years?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8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>52 years?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7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>Why is the cost different?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Default="00FF6CD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Pr="00883EC7" w:rsidRDefault="00A32F8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7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>For what age group is the cost $275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Default="00FF6CD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Pr="00883EC7" w:rsidRDefault="00A32F8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7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 xml:space="preserve">What is the age of the youngest man who </w:t>
      </w:r>
    </w:p>
    <w:p w:rsidR="00FF6CD2" w:rsidRPr="00883EC7" w:rsidRDefault="00FF6CD2" w:rsidP="00FF6CD2">
      <w:pPr>
        <w:ind w:left="720"/>
        <w:contextualSpacing/>
        <w:rPr>
          <w:rFonts w:ascii="Comic Sans MS" w:hAnsi="Comic Sans MS"/>
          <w:lang w:val="en-US"/>
        </w:rPr>
      </w:pPr>
      <w:proofErr w:type="gramStart"/>
      <w:r w:rsidRPr="00883EC7">
        <w:rPr>
          <w:rFonts w:ascii="Comic Sans MS" w:hAnsi="Comic Sans MS"/>
          <w:lang w:val="en-US"/>
        </w:rPr>
        <w:t>can</w:t>
      </w:r>
      <w:proofErr w:type="gramEnd"/>
      <w:r w:rsidRPr="00883EC7">
        <w:rPr>
          <w:rFonts w:ascii="Comic Sans MS" w:hAnsi="Comic Sans MS"/>
          <w:lang w:val="en-US"/>
        </w:rPr>
        <w:t xml:space="preserve"> pay a premium of $160.</w:t>
      </w:r>
    </w:p>
    <w:p w:rsidR="00FF6CD2" w:rsidRDefault="00FF6CD2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lang w:val="en-US" w:eastAsia="en-US"/>
        </w:rPr>
        <w:t xml:space="preserve">     </w:t>
      </w: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Pr="00883EC7" w:rsidRDefault="00A32F8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numPr>
          <w:ilvl w:val="0"/>
          <w:numId w:val="47"/>
        </w:numPr>
        <w:contextualSpacing/>
        <w:rPr>
          <w:rFonts w:ascii="Comic Sans MS" w:hAnsi="Comic Sans MS"/>
          <w:lang w:val="en-US"/>
        </w:rPr>
      </w:pPr>
      <w:r w:rsidRPr="00883EC7">
        <w:rPr>
          <w:rFonts w:ascii="Comic Sans MS" w:hAnsi="Comic Sans MS"/>
          <w:lang w:val="en-US"/>
        </w:rPr>
        <w:t xml:space="preserve">For what age ranges does the price reduce </w:t>
      </w:r>
    </w:p>
    <w:p w:rsidR="00FF6CD2" w:rsidRPr="00883EC7" w:rsidRDefault="00FF6CD2" w:rsidP="00FF6CD2">
      <w:pPr>
        <w:ind w:left="720"/>
        <w:contextualSpacing/>
        <w:rPr>
          <w:rFonts w:ascii="Comic Sans MS" w:hAnsi="Comic Sans MS"/>
          <w:lang w:val="en-US"/>
        </w:rPr>
      </w:pPr>
      <w:proofErr w:type="gramStart"/>
      <w:r w:rsidRPr="00883EC7">
        <w:rPr>
          <w:rFonts w:ascii="Comic Sans MS" w:hAnsi="Comic Sans MS"/>
          <w:lang w:val="en-US"/>
        </w:rPr>
        <w:t>as</w:t>
      </w:r>
      <w:proofErr w:type="gramEnd"/>
      <w:r w:rsidRPr="00883EC7">
        <w:rPr>
          <w:rFonts w:ascii="Comic Sans MS" w:hAnsi="Comic Sans MS"/>
          <w:lang w:val="en-US"/>
        </w:rPr>
        <w:t xml:space="preserve"> you get older?  Why?</w:t>
      </w: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Pr="00883EC7" w:rsidRDefault="00FF6CD2" w:rsidP="00FF6CD2">
      <w:pPr>
        <w:rPr>
          <w:rFonts w:ascii="Comic Sans MS" w:hAnsi="Comic Sans MS"/>
          <w:lang w:val="en-US" w:eastAsia="en-US"/>
        </w:rPr>
      </w:pPr>
    </w:p>
    <w:p w:rsidR="00FF6CD2" w:rsidRDefault="00FF6CD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Default="00A32F82" w:rsidP="00FF6CD2">
      <w:pPr>
        <w:rPr>
          <w:rFonts w:ascii="Comic Sans MS" w:hAnsi="Comic Sans MS"/>
          <w:lang w:val="en-US" w:eastAsia="en-US"/>
        </w:rPr>
      </w:pPr>
    </w:p>
    <w:p w:rsidR="00A32F82" w:rsidRPr="00883EC7" w:rsidRDefault="00A32F82" w:rsidP="00FF6CD2">
      <w:pPr>
        <w:rPr>
          <w:rFonts w:ascii="Comic Sans MS" w:hAnsi="Comic Sans MS"/>
          <w:lang w:val="en-US" w:eastAsia="en-US"/>
        </w:rPr>
      </w:pPr>
    </w:p>
    <w:p w:rsidR="00883EC7" w:rsidRPr="00883EC7" w:rsidRDefault="00883EC7" w:rsidP="00FF6CD2">
      <w:pPr>
        <w:rPr>
          <w:rFonts w:ascii="Comic Sans MS" w:hAnsi="Comic Sans MS"/>
          <w:b/>
          <w:lang w:val="en-US" w:eastAsia="en-US"/>
        </w:rPr>
      </w:pP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  <w:r w:rsidRPr="00883EC7">
        <w:rPr>
          <w:rFonts w:ascii="Comic Sans MS" w:hAnsi="Comic Sans MS"/>
          <w:color w:val="000000"/>
          <w:lang w:val="en-US" w:eastAsia="en-US"/>
        </w:rPr>
        <w:tab/>
      </w: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lang w:val="en-US" w:eastAsia="en-US"/>
        </w:rPr>
      </w:pPr>
    </w:p>
    <w:p w:rsidR="00883EC7" w:rsidRPr="00883EC7" w:rsidRDefault="00883EC7" w:rsidP="00FF6CD2">
      <w:pPr>
        <w:rPr>
          <w:rFonts w:ascii="Comic Sans MS" w:hAnsi="Comic Sans MS"/>
          <w:lang w:val="en-US" w:eastAsia="en-US"/>
        </w:rPr>
      </w:pP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  <w:r w:rsidRPr="00883EC7">
        <w:rPr>
          <w:rFonts w:ascii="Comic Sans MS" w:hAnsi="Comic Sans MS"/>
          <w:b/>
          <w:lang w:val="en-US" w:eastAsia="en-US"/>
        </w:rPr>
        <w:tab/>
      </w:r>
    </w:p>
    <w:p w:rsidR="00883EC7" w:rsidRPr="00883EC7" w:rsidRDefault="00883EC7" w:rsidP="00883EC7">
      <w:pPr>
        <w:rPr>
          <w:rFonts w:ascii="Comic Sans MS" w:hAnsi="Comic Sans MS"/>
          <w:lang w:val="en-US" w:eastAsia="en-US"/>
        </w:rPr>
      </w:pPr>
    </w:p>
    <w:p w:rsidR="00F81524" w:rsidRPr="00A32F82" w:rsidRDefault="00F81524" w:rsidP="00F81524">
      <w:pPr>
        <w:spacing w:after="120"/>
        <w:rPr>
          <w:rFonts w:ascii="Comic Sans MS" w:hAnsi="Comic Sans MS"/>
          <w:b/>
        </w:rPr>
      </w:pPr>
      <w:r w:rsidRPr="00A32F82">
        <w:rPr>
          <w:rFonts w:ascii="Comic Sans MS" w:hAnsi="Comic Sans MS"/>
          <w:b/>
        </w:rPr>
        <w:lastRenderedPageBreak/>
        <w:t>Question 4</w:t>
      </w:r>
      <w:r w:rsidRPr="00A32F82">
        <w:rPr>
          <w:rFonts w:ascii="Comic Sans MS" w:hAnsi="Comic Sans MS"/>
          <w:b/>
        </w:rPr>
        <w:tab/>
        <w:t xml:space="preserve">        </w:t>
      </w:r>
      <w:r w:rsidRPr="00A32F82">
        <w:rPr>
          <w:rFonts w:ascii="Comic Sans MS" w:hAnsi="Comic Sans MS"/>
          <w:b/>
        </w:rPr>
        <w:tab/>
      </w:r>
      <w:r w:rsidRPr="00A32F82">
        <w:rPr>
          <w:rFonts w:ascii="Comic Sans MS" w:hAnsi="Comic Sans MS"/>
          <w:b/>
        </w:rPr>
        <w:tab/>
      </w:r>
      <w:r w:rsidRPr="00A32F82">
        <w:rPr>
          <w:rFonts w:ascii="Comic Sans MS" w:hAnsi="Comic Sans MS"/>
          <w:b/>
        </w:rPr>
        <w:tab/>
      </w:r>
      <w:r w:rsidRPr="00A32F82">
        <w:rPr>
          <w:rFonts w:ascii="Comic Sans MS" w:hAnsi="Comic Sans MS"/>
          <w:b/>
        </w:rPr>
        <w:tab/>
      </w:r>
      <w:r w:rsidRPr="00A32F82">
        <w:rPr>
          <w:rFonts w:ascii="Comic Sans MS" w:hAnsi="Comic Sans MS"/>
          <w:b/>
        </w:rPr>
        <w:tab/>
      </w:r>
      <w:r w:rsidR="00A32F82">
        <w:rPr>
          <w:rFonts w:ascii="Comic Sans MS" w:hAnsi="Comic Sans MS"/>
          <w:b/>
        </w:rPr>
        <w:tab/>
        <w:t>[</w:t>
      </w:r>
      <w:r w:rsidRPr="00A32F82">
        <w:rPr>
          <w:rFonts w:ascii="Comic Sans MS" w:hAnsi="Comic Sans MS"/>
          <w:b/>
        </w:rPr>
        <w:t>2,</w:t>
      </w:r>
      <w:r w:rsidR="00BE1C1C">
        <w:rPr>
          <w:rFonts w:ascii="Comic Sans MS" w:hAnsi="Comic Sans MS"/>
          <w:b/>
        </w:rPr>
        <w:t xml:space="preserve"> 2</w:t>
      </w:r>
      <w:r w:rsidRPr="00A32F82">
        <w:rPr>
          <w:rFonts w:ascii="Comic Sans MS" w:hAnsi="Comic Sans MS"/>
          <w:b/>
        </w:rPr>
        <w:t>,</w:t>
      </w:r>
      <w:r w:rsidR="00BE1C1C">
        <w:rPr>
          <w:rFonts w:ascii="Comic Sans MS" w:hAnsi="Comic Sans MS"/>
          <w:b/>
        </w:rPr>
        <w:t xml:space="preserve"> 1</w:t>
      </w:r>
      <w:r w:rsidRPr="00A32F82">
        <w:rPr>
          <w:rFonts w:ascii="Comic Sans MS" w:hAnsi="Comic Sans MS"/>
          <w:b/>
        </w:rPr>
        <w:t>,</w:t>
      </w:r>
      <w:r w:rsidR="00BE1C1C">
        <w:rPr>
          <w:rFonts w:ascii="Comic Sans MS" w:hAnsi="Comic Sans MS"/>
          <w:b/>
        </w:rPr>
        <w:t xml:space="preserve"> </w:t>
      </w:r>
      <w:r w:rsidRPr="00A32F82">
        <w:rPr>
          <w:rFonts w:ascii="Comic Sans MS" w:hAnsi="Comic Sans MS"/>
          <w:b/>
        </w:rPr>
        <w:t>2,</w:t>
      </w:r>
      <w:r w:rsidR="00BE1C1C">
        <w:rPr>
          <w:rFonts w:ascii="Comic Sans MS" w:hAnsi="Comic Sans MS"/>
          <w:b/>
        </w:rPr>
        <w:t xml:space="preserve"> 1, 2</w:t>
      </w:r>
      <w:r w:rsidRPr="00A32F82">
        <w:rPr>
          <w:rFonts w:ascii="Comic Sans MS" w:hAnsi="Comic Sans MS"/>
          <w:b/>
        </w:rPr>
        <w:t xml:space="preserve"> = 1</w:t>
      </w:r>
      <w:r w:rsidR="00BE1C1C">
        <w:rPr>
          <w:rFonts w:ascii="Comic Sans MS" w:hAnsi="Comic Sans MS"/>
          <w:b/>
        </w:rPr>
        <w:t>0</w:t>
      </w:r>
      <w:r w:rsidRPr="00A32F82">
        <w:rPr>
          <w:rFonts w:ascii="Comic Sans MS" w:hAnsi="Comic Sans MS"/>
          <w:b/>
        </w:rPr>
        <w:t xml:space="preserve"> marks]</w:t>
      </w:r>
    </w:p>
    <w:p w:rsidR="00F81524" w:rsidRPr="00A32F82" w:rsidRDefault="00F81524" w:rsidP="00F81524">
      <w:pPr>
        <w:spacing w:line="360" w:lineRule="auto"/>
        <w:rPr>
          <w:rFonts w:ascii="Comic Sans MS" w:hAnsi="Comic Sans MS"/>
        </w:rPr>
      </w:pPr>
      <w:r w:rsidRPr="00A32F82">
        <w:rPr>
          <w:rFonts w:ascii="Comic Sans MS" w:hAnsi="Comic Sans MS"/>
        </w:rPr>
        <w:t>Amber is a plumber. She charges $60 for arriving at a job, and $75 per hour that she works.</w:t>
      </w:r>
    </w:p>
    <w:p w:rsidR="00F81524" w:rsidRPr="00A32F82" w:rsidRDefault="00F81524" w:rsidP="00F81524">
      <w:pPr>
        <w:pStyle w:val="ListParagraph"/>
        <w:numPr>
          <w:ilvl w:val="0"/>
          <w:numId w:val="39"/>
        </w:numPr>
        <w:spacing w:line="360" w:lineRule="auto"/>
        <w:rPr>
          <w:rFonts w:ascii="Comic Sans MS" w:hAnsi="Comic Sans MS"/>
        </w:rPr>
      </w:pPr>
      <w:r w:rsidRPr="00A32F82">
        <w:rPr>
          <w:rFonts w:ascii="Comic Sans MS" w:hAnsi="Comic Sans MS"/>
        </w:rPr>
        <w:t>Use the information above to complete this table</w:t>
      </w:r>
    </w:p>
    <w:tbl>
      <w:tblPr>
        <w:tblpPr w:leftFromText="180" w:rightFromText="180" w:vertAnchor="text" w:horzAnchor="page" w:tblpX="1272" w:tblpY="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275"/>
        <w:gridCol w:w="1276"/>
        <w:gridCol w:w="1276"/>
        <w:gridCol w:w="1276"/>
        <w:gridCol w:w="1276"/>
      </w:tblGrid>
      <w:tr w:rsidR="00F81524" w:rsidRPr="00A32F82" w:rsidTr="0058706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524" w:rsidRPr="00A32F82" w:rsidRDefault="00F81524" w:rsidP="00587069">
            <w:pPr>
              <w:ind w:left="-540" w:firstLine="540"/>
              <w:jc w:val="center"/>
              <w:rPr>
                <w:rFonts w:ascii="Comic Sans MS" w:hAnsi="Comic Sans MS"/>
                <w:b/>
                <w:lang w:val="en-US" w:eastAsia="en-US"/>
              </w:rPr>
            </w:pPr>
            <w:r w:rsidRPr="00A32F82">
              <w:rPr>
                <w:rFonts w:ascii="Comic Sans MS" w:hAnsi="Comic Sans MS"/>
                <w:b/>
                <w:lang w:val="en-US" w:eastAsia="en-US"/>
              </w:rPr>
              <w:t>Time worked, t (hours)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A32F82">
              <w:rPr>
                <w:rFonts w:ascii="Comic Sans MS" w:hAnsi="Comic Sans MS"/>
                <w:lang w:val="en-US" w:eastAsia="en-U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A32F82">
              <w:rPr>
                <w:rFonts w:ascii="Comic Sans MS" w:hAnsi="Comic Sans MS"/>
                <w:lang w:val="en-US" w:eastAsia="en-U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A32F82">
              <w:rPr>
                <w:rFonts w:ascii="Comic Sans MS" w:hAnsi="Comic Sans MS"/>
                <w:lang w:val="en-US" w:eastAsia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A32F82">
              <w:rPr>
                <w:rFonts w:ascii="Comic Sans MS" w:hAnsi="Comic Sans MS"/>
                <w:lang w:val="en-US"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  <w:r w:rsidRPr="00A32F82">
              <w:rPr>
                <w:rFonts w:ascii="Comic Sans MS" w:hAnsi="Comic Sans MS"/>
                <w:lang w:val="en-US" w:eastAsia="en-US"/>
              </w:rPr>
              <w:t>10</w:t>
            </w:r>
          </w:p>
        </w:tc>
      </w:tr>
      <w:tr w:rsidR="00F81524" w:rsidRPr="00A32F82" w:rsidTr="00587069">
        <w:trPr>
          <w:trHeight w:val="651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b/>
                <w:lang w:val="en-US" w:eastAsia="en-US"/>
              </w:rPr>
            </w:pPr>
            <w:proofErr w:type="spellStart"/>
            <w:r w:rsidRPr="00A32F82">
              <w:rPr>
                <w:rFonts w:ascii="Comic Sans MS" w:hAnsi="Comic Sans MS"/>
                <w:b/>
                <w:lang w:val="en-US" w:eastAsia="en-US"/>
              </w:rPr>
              <w:t>Cost,C</w:t>
            </w:r>
            <w:proofErr w:type="spellEnd"/>
            <w:r w:rsidRPr="00A32F82">
              <w:rPr>
                <w:rFonts w:ascii="Comic Sans MS" w:hAnsi="Comic Sans MS"/>
                <w:b/>
                <w:lang w:val="en-US" w:eastAsia="en-US"/>
              </w:rPr>
              <w:t>($)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1524" w:rsidRPr="00A32F82" w:rsidRDefault="00F81524" w:rsidP="00587069">
            <w:pPr>
              <w:jc w:val="center"/>
              <w:rPr>
                <w:rFonts w:ascii="Comic Sans MS" w:hAnsi="Comic Sans MS"/>
                <w:lang w:val="en-US" w:eastAsia="en-US"/>
              </w:rPr>
            </w:pPr>
          </w:p>
        </w:tc>
      </w:tr>
    </w:tbl>
    <w:p w:rsidR="00F81524" w:rsidRPr="00A32F82" w:rsidRDefault="00F81524" w:rsidP="00F81524">
      <w:pPr>
        <w:spacing w:line="360" w:lineRule="auto"/>
        <w:rPr>
          <w:rFonts w:ascii="Comic Sans MS" w:hAnsi="Comic Sans MS"/>
          <w:b/>
        </w:rPr>
      </w:pPr>
    </w:p>
    <w:p w:rsidR="00F81524" w:rsidRPr="00A32F82" w:rsidRDefault="00F81524" w:rsidP="00F81524">
      <w:pPr>
        <w:rPr>
          <w:rFonts w:ascii="Comic Sans MS" w:hAnsi="Comic Sans MS"/>
          <w:b/>
        </w:rPr>
      </w:pPr>
    </w:p>
    <w:p w:rsidR="00F81524" w:rsidRPr="00A32F82" w:rsidRDefault="00F81524" w:rsidP="00F81524">
      <w:pPr>
        <w:rPr>
          <w:rFonts w:ascii="Comic Sans MS" w:hAnsi="Comic Sans MS"/>
          <w:b/>
        </w:rPr>
      </w:pPr>
    </w:p>
    <w:p w:rsidR="00F81524" w:rsidRPr="00A32F82" w:rsidRDefault="00F81524" w:rsidP="00F81524">
      <w:pPr>
        <w:rPr>
          <w:rFonts w:ascii="Comic Sans MS" w:hAnsi="Comic Sans MS"/>
          <w:b/>
        </w:rPr>
      </w:pPr>
    </w:p>
    <w:p w:rsidR="00F81524" w:rsidRPr="00A32F82" w:rsidRDefault="00F81524" w:rsidP="00F81524">
      <w:pPr>
        <w:rPr>
          <w:rFonts w:ascii="Comic Sans MS" w:hAnsi="Comic Sans MS"/>
          <w:b/>
        </w:rPr>
      </w:pPr>
    </w:p>
    <w:p w:rsidR="00F81524" w:rsidRPr="00A32F82" w:rsidRDefault="00F81524" w:rsidP="00F81524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A32F82">
        <w:rPr>
          <w:rFonts w:ascii="Comic Sans MS" w:hAnsi="Comic Sans MS"/>
        </w:rPr>
        <w:t>Graph the data in the table on the axis below.</w:t>
      </w: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1A5B66" w:rsidP="00F81524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37" type="#_x0000_t75" style="position:absolute;margin-left:116.6pt;margin-top:1.2pt;width:280.1pt;height:271.9pt;z-index:251675648;mso-position-horizontal-relative:text;mso-position-vertical-relative:text">
            <v:imagedata r:id="rId13" o:title=""/>
          </v:shape>
          <o:OLEObject Type="Embed" ProgID="FXDraw.Graphic" ShapeID="_x0000_s1037" DrawAspect="Content" ObjectID="_1595741055" r:id="rId14"/>
        </w:pict>
      </w: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A32F82">
        <w:rPr>
          <w:rFonts w:ascii="Comic Sans MS" w:hAnsi="Comic Sans MS"/>
        </w:rPr>
        <w:t>What is the significance of the intercept on the y axis?</w:t>
      </w: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A32F82">
        <w:rPr>
          <w:rFonts w:ascii="Comic Sans MS" w:hAnsi="Comic Sans MS"/>
        </w:rPr>
        <w:t xml:space="preserve">Determine the equation of the line for the relationship between t and C. </w:t>
      </w:r>
    </w:p>
    <w:p w:rsidR="00F81524" w:rsidRPr="00A32F82" w:rsidRDefault="00F81524" w:rsidP="00F81524">
      <w:pPr>
        <w:pStyle w:val="ListParagraph"/>
        <w:ind w:left="1080"/>
        <w:rPr>
          <w:rFonts w:ascii="Comic Sans MS" w:hAnsi="Comic Sans MS"/>
        </w:rPr>
      </w:pPr>
      <w:r w:rsidRPr="00A32F82">
        <w:rPr>
          <w:rFonts w:ascii="Comic Sans MS" w:hAnsi="Comic Sans MS"/>
        </w:rPr>
        <w:t>(</w:t>
      </w:r>
      <w:proofErr w:type="gramStart"/>
      <w:r w:rsidRPr="00A32F82">
        <w:rPr>
          <w:rFonts w:ascii="Comic Sans MS" w:hAnsi="Comic Sans MS"/>
        </w:rPr>
        <w:t>must</w:t>
      </w:r>
      <w:proofErr w:type="gramEnd"/>
      <w:r w:rsidRPr="00A32F82">
        <w:rPr>
          <w:rFonts w:ascii="Comic Sans MS" w:hAnsi="Comic Sans MS"/>
        </w:rPr>
        <w:t xml:space="preserve"> be in terms of </w:t>
      </w:r>
      <w:r w:rsidRPr="00A32F82">
        <w:rPr>
          <w:rFonts w:ascii="Comic Sans MS" w:hAnsi="Comic Sans MS"/>
          <w:b/>
        </w:rPr>
        <w:t>t</w:t>
      </w:r>
      <w:r w:rsidRPr="00A32F82">
        <w:rPr>
          <w:rFonts w:ascii="Comic Sans MS" w:hAnsi="Comic Sans MS"/>
        </w:rPr>
        <w:t xml:space="preserve"> and </w:t>
      </w:r>
      <w:r w:rsidRPr="00A32F82">
        <w:rPr>
          <w:rFonts w:ascii="Comic Sans MS" w:hAnsi="Comic Sans MS"/>
          <w:b/>
        </w:rPr>
        <w:t>c</w:t>
      </w:r>
      <w:r w:rsidRPr="00A32F82">
        <w:rPr>
          <w:rFonts w:ascii="Comic Sans MS" w:hAnsi="Comic Sans MS"/>
        </w:rPr>
        <w:t xml:space="preserve">) </w:t>
      </w: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Default="00F81524" w:rsidP="00F81524">
      <w:pPr>
        <w:rPr>
          <w:rFonts w:ascii="Comic Sans MS" w:hAnsi="Comic Sans MS"/>
        </w:rPr>
      </w:pPr>
    </w:p>
    <w:p w:rsidR="00A32F82" w:rsidRDefault="00A32F82" w:rsidP="00F81524">
      <w:pPr>
        <w:rPr>
          <w:rFonts w:ascii="Comic Sans MS" w:hAnsi="Comic Sans MS"/>
        </w:rPr>
      </w:pPr>
    </w:p>
    <w:p w:rsidR="00A32F82" w:rsidRDefault="00A32F82" w:rsidP="00F81524">
      <w:pPr>
        <w:rPr>
          <w:rFonts w:ascii="Comic Sans MS" w:hAnsi="Comic Sans MS"/>
        </w:rPr>
      </w:pPr>
    </w:p>
    <w:p w:rsidR="00A32F82" w:rsidRPr="00A32F82" w:rsidRDefault="00A32F82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A32F82">
        <w:rPr>
          <w:rFonts w:ascii="Comic Sans MS" w:hAnsi="Comic Sans MS"/>
        </w:rPr>
        <w:lastRenderedPageBreak/>
        <w:t>What is the significance of the Gradient?</w:t>
      </w: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rPr>
          <w:rFonts w:ascii="Comic Sans MS" w:hAnsi="Comic Sans MS"/>
        </w:rPr>
      </w:pPr>
    </w:p>
    <w:p w:rsidR="00F81524" w:rsidRPr="00A32F82" w:rsidRDefault="00F81524" w:rsidP="00F81524">
      <w:pPr>
        <w:pStyle w:val="ListParagraph"/>
        <w:numPr>
          <w:ilvl w:val="0"/>
          <w:numId w:val="39"/>
        </w:numPr>
        <w:rPr>
          <w:rFonts w:ascii="Comic Sans MS" w:hAnsi="Comic Sans MS"/>
        </w:rPr>
      </w:pPr>
      <w:r w:rsidRPr="00A32F82">
        <w:rPr>
          <w:rFonts w:ascii="Comic Sans MS" w:hAnsi="Comic Sans MS"/>
        </w:rPr>
        <w:t>Use your graph to answer the following questions</w:t>
      </w:r>
    </w:p>
    <w:p w:rsidR="00F81524" w:rsidRPr="00A32F82" w:rsidRDefault="00F81524" w:rsidP="00F81524">
      <w:pPr>
        <w:pStyle w:val="ListParagraph"/>
        <w:ind w:left="1440"/>
        <w:rPr>
          <w:rFonts w:ascii="Comic Sans MS" w:hAnsi="Comic Sans MS"/>
        </w:rPr>
      </w:pPr>
      <w:r w:rsidRPr="00A32F82">
        <w:rPr>
          <w:rFonts w:ascii="Comic Sans MS" w:hAnsi="Comic Sans MS"/>
          <w:b/>
        </w:rPr>
        <w:t xml:space="preserve">i)  </w:t>
      </w:r>
      <w:r w:rsidRPr="00A32F82">
        <w:rPr>
          <w:rFonts w:ascii="Comic Sans MS" w:hAnsi="Comic Sans MS"/>
        </w:rPr>
        <w:t>How much would Amber charge for working 6 hours?</w:t>
      </w:r>
    </w:p>
    <w:p w:rsidR="00F81524" w:rsidRPr="00A32F82" w:rsidRDefault="00F81524" w:rsidP="00F81524">
      <w:pPr>
        <w:pStyle w:val="ListParagraph"/>
        <w:ind w:left="1440"/>
        <w:rPr>
          <w:rFonts w:ascii="Comic Sans MS" w:hAnsi="Comic Sans MS"/>
        </w:rPr>
      </w:pPr>
    </w:p>
    <w:p w:rsidR="00F81524" w:rsidRPr="00A32F82" w:rsidRDefault="00F81524" w:rsidP="00F81524">
      <w:pPr>
        <w:pStyle w:val="ListParagraph"/>
        <w:ind w:left="1440"/>
        <w:rPr>
          <w:rFonts w:ascii="Comic Sans MS" w:hAnsi="Comic Sans MS"/>
        </w:rPr>
      </w:pPr>
    </w:p>
    <w:p w:rsidR="00F81524" w:rsidRPr="00A32F82" w:rsidRDefault="00F81524" w:rsidP="00F81524">
      <w:pPr>
        <w:pStyle w:val="ListParagraph"/>
        <w:ind w:left="1440"/>
        <w:rPr>
          <w:rFonts w:ascii="Comic Sans MS" w:hAnsi="Comic Sans MS"/>
        </w:rPr>
      </w:pPr>
      <w:r w:rsidRPr="00A32F82">
        <w:rPr>
          <w:rFonts w:ascii="Comic Sans MS" w:hAnsi="Comic Sans MS"/>
          <w:b/>
        </w:rPr>
        <w:t>ii)</w:t>
      </w:r>
      <w:r w:rsidRPr="00A32F82">
        <w:rPr>
          <w:rFonts w:ascii="Comic Sans MS" w:hAnsi="Comic Sans MS"/>
        </w:rPr>
        <w:t xml:space="preserve"> How long has Amber worked if she charges $360?</w:t>
      </w:r>
    </w:p>
    <w:p w:rsidR="00F81524" w:rsidRPr="00A32F82" w:rsidRDefault="00F81524" w:rsidP="00F81524">
      <w:pPr>
        <w:rPr>
          <w:rFonts w:ascii="Comic Sans MS" w:hAnsi="Comic Sans MS"/>
          <w:b/>
        </w:rPr>
      </w:pPr>
    </w:p>
    <w:p w:rsidR="00F81524" w:rsidRPr="00F81524" w:rsidRDefault="00F81524" w:rsidP="00F81524">
      <w:pPr>
        <w:rPr>
          <w:rFonts w:ascii="Comic Sans MS" w:hAnsi="Comic Sans MS"/>
          <w:b/>
          <w:color w:val="FF0000"/>
        </w:rPr>
      </w:pPr>
    </w:p>
    <w:p w:rsidR="00883EC7" w:rsidRPr="00883EC7" w:rsidRDefault="00883EC7" w:rsidP="00883EC7">
      <w:pPr>
        <w:rPr>
          <w:rFonts w:ascii="Comic Sans MS" w:hAnsi="Comic Sans MS"/>
          <w:b/>
          <w:bCs/>
          <w:lang w:val="en-US" w:eastAsia="en-US"/>
        </w:rPr>
      </w:pPr>
    </w:p>
    <w:p w:rsidR="00883EC7" w:rsidRPr="00883EC7" w:rsidRDefault="00883EC7" w:rsidP="00883EC7">
      <w:pPr>
        <w:rPr>
          <w:rFonts w:ascii="Comic Sans MS" w:hAnsi="Comic Sans MS"/>
          <w:b/>
          <w:bCs/>
          <w:lang w:val="en-US" w:eastAsia="en-US"/>
        </w:rPr>
      </w:pPr>
    </w:p>
    <w:p w:rsidR="00661994" w:rsidRPr="00337302" w:rsidRDefault="00661994" w:rsidP="00661994">
      <w:pPr>
        <w:spacing w:line="360" w:lineRule="auto"/>
        <w:rPr>
          <w:rFonts w:ascii="Comic Sans MS" w:hAnsi="Comic Sans MS"/>
          <w:b/>
        </w:rPr>
      </w:pPr>
    </w:p>
    <w:sectPr w:rsidR="00661994" w:rsidRPr="00337302" w:rsidSect="002B784D">
      <w:pgSz w:w="12240" w:h="15840"/>
      <w:pgMar w:top="357" w:right="1041" w:bottom="170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Std Bold">
    <w:altName w:val="Arial"/>
    <w:charset w:val="00"/>
    <w:family w:val="auto"/>
    <w:pitch w:val="variable"/>
    <w:sig w:usb0="00000003" w:usb1="4000204A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06F"/>
    <w:multiLevelType w:val="hybridMultilevel"/>
    <w:tmpl w:val="FF9CCD94"/>
    <w:lvl w:ilvl="0" w:tplc="CA28E7A2">
      <w:start w:val="1"/>
      <w:numFmt w:val="lowerRoman"/>
      <w:lvlText w:val="%1)"/>
      <w:lvlJc w:val="left"/>
      <w:pPr>
        <w:ind w:left="18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35" w:hanging="360"/>
      </w:pPr>
    </w:lvl>
    <w:lvl w:ilvl="2" w:tplc="0C09001B" w:tentative="1">
      <w:start w:val="1"/>
      <w:numFmt w:val="lowerRoman"/>
      <w:lvlText w:val="%3."/>
      <w:lvlJc w:val="right"/>
      <w:pPr>
        <w:ind w:left="3255" w:hanging="180"/>
      </w:pPr>
    </w:lvl>
    <w:lvl w:ilvl="3" w:tplc="0C09000F" w:tentative="1">
      <w:start w:val="1"/>
      <w:numFmt w:val="decimal"/>
      <w:lvlText w:val="%4."/>
      <w:lvlJc w:val="left"/>
      <w:pPr>
        <w:ind w:left="3975" w:hanging="360"/>
      </w:pPr>
    </w:lvl>
    <w:lvl w:ilvl="4" w:tplc="0C090019" w:tentative="1">
      <w:start w:val="1"/>
      <w:numFmt w:val="lowerLetter"/>
      <w:lvlText w:val="%5."/>
      <w:lvlJc w:val="left"/>
      <w:pPr>
        <w:ind w:left="4695" w:hanging="360"/>
      </w:pPr>
    </w:lvl>
    <w:lvl w:ilvl="5" w:tplc="0C09001B" w:tentative="1">
      <w:start w:val="1"/>
      <w:numFmt w:val="lowerRoman"/>
      <w:lvlText w:val="%6."/>
      <w:lvlJc w:val="right"/>
      <w:pPr>
        <w:ind w:left="5415" w:hanging="180"/>
      </w:pPr>
    </w:lvl>
    <w:lvl w:ilvl="6" w:tplc="0C09000F" w:tentative="1">
      <w:start w:val="1"/>
      <w:numFmt w:val="decimal"/>
      <w:lvlText w:val="%7."/>
      <w:lvlJc w:val="left"/>
      <w:pPr>
        <w:ind w:left="6135" w:hanging="360"/>
      </w:pPr>
    </w:lvl>
    <w:lvl w:ilvl="7" w:tplc="0C090019" w:tentative="1">
      <w:start w:val="1"/>
      <w:numFmt w:val="lowerLetter"/>
      <w:lvlText w:val="%8."/>
      <w:lvlJc w:val="left"/>
      <w:pPr>
        <w:ind w:left="6855" w:hanging="360"/>
      </w:pPr>
    </w:lvl>
    <w:lvl w:ilvl="8" w:tplc="0C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">
    <w:nsid w:val="04957296"/>
    <w:multiLevelType w:val="hybridMultilevel"/>
    <w:tmpl w:val="E11A6600"/>
    <w:lvl w:ilvl="0" w:tplc="C5480AE8">
      <w:start w:val="1"/>
      <w:numFmt w:val="lowerRoman"/>
      <w:lvlText w:val="%1)"/>
      <w:lvlJc w:val="left"/>
      <w:pPr>
        <w:ind w:left="157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>
    <w:nsid w:val="0F711E8F"/>
    <w:multiLevelType w:val="hybridMultilevel"/>
    <w:tmpl w:val="1E06275A"/>
    <w:lvl w:ilvl="0" w:tplc="037AB57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9A26D9"/>
    <w:multiLevelType w:val="hybridMultilevel"/>
    <w:tmpl w:val="01C8B798"/>
    <w:lvl w:ilvl="0" w:tplc="0DA4C4D6">
      <w:start w:val="5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93290"/>
    <w:multiLevelType w:val="hybridMultilevel"/>
    <w:tmpl w:val="CA4695D6"/>
    <w:lvl w:ilvl="0" w:tplc="9670C674">
      <w:start w:val="1"/>
      <w:numFmt w:val="lowerLetter"/>
      <w:lvlText w:val="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A05343"/>
    <w:multiLevelType w:val="hybridMultilevel"/>
    <w:tmpl w:val="9892AF3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B5249"/>
    <w:multiLevelType w:val="hybridMultilevel"/>
    <w:tmpl w:val="D6F2C2F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D7D51"/>
    <w:multiLevelType w:val="hybridMultilevel"/>
    <w:tmpl w:val="B41AE338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4E7531"/>
    <w:multiLevelType w:val="hybridMultilevel"/>
    <w:tmpl w:val="73E20CE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54174D"/>
    <w:multiLevelType w:val="hybridMultilevel"/>
    <w:tmpl w:val="2EDC1372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8F73CD"/>
    <w:multiLevelType w:val="hybridMultilevel"/>
    <w:tmpl w:val="9892AF3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BF2E33"/>
    <w:multiLevelType w:val="hybridMultilevel"/>
    <w:tmpl w:val="D6F2C2F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5D4F2F"/>
    <w:multiLevelType w:val="hybridMultilevel"/>
    <w:tmpl w:val="D3260F68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DB5277"/>
    <w:multiLevelType w:val="hybridMultilevel"/>
    <w:tmpl w:val="B1F21C0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C97D8E"/>
    <w:multiLevelType w:val="hybridMultilevel"/>
    <w:tmpl w:val="D8D26DD8"/>
    <w:lvl w:ilvl="0" w:tplc="788CF6D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1C700E"/>
    <w:multiLevelType w:val="hybridMultilevel"/>
    <w:tmpl w:val="47ECBD84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C4ACF"/>
    <w:multiLevelType w:val="hybridMultilevel"/>
    <w:tmpl w:val="57E8F06E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F554494"/>
    <w:multiLevelType w:val="hybridMultilevel"/>
    <w:tmpl w:val="BCF0D282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8">
    <w:nsid w:val="232B615D"/>
    <w:multiLevelType w:val="hybridMultilevel"/>
    <w:tmpl w:val="D6A2B5C6"/>
    <w:lvl w:ilvl="0" w:tplc="A2564A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C2A0368"/>
    <w:multiLevelType w:val="hybridMultilevel"/>
    <w:tmpl w:val="B1F21C0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9C2A61"/>
    <w:multiLevelType w:val="hybridMultilevel"/>
    <w:tmpl w:val="606C9268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1">
    <w:nsid w:val="30CC4207"/>
    <w:multiLevelType w:val="hybridMultilevel"/>
    <w:tmpl w:val="49A47846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2F23FD"/>
    <w:multiLevelType w:val="hybridMultilevel"/>
    <w:tmpl w:val="CA0A545A"/>
    <w:lvl w:ilvl="0" w:tplc="516E44E4">
      <w:start w:val="1"/>
      <w:numFmt w:val="lowerLetter"/>
      <w:lvlText w:val="%1)"/>
      <w:lvlJc w:val="left"/>
      <w:pPr>
        <w:ind w:left="1117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837" w:hanging="360"/>
      </w:pPr>
    </w:lvl>
    <w:lvl w:ilvl="2" w:tplc="0C09001B" w:tentative="1">
      <w:start w:val="1"/>
      <w:numFmt w:val="lowerRoman"/>
      <w:lvlText w:val="%3."/>
      <w:lvlJc w:val="right"/>
      <w:pPr>
        <w:ind w:left="2557" w:hanging="180"/>
      </w:pPr>
    </w:lvl>
    <w:lvl w:ilvl="3" w:tplc="0C09000F" w:tentative="1">
      <w:start w:val="1"/>
      <w:numFmt w:val="decimal"/>
      <w:lvlText w:val="%4."/>
      <w:lvlJc w:val="left"/>
      <w:pPr>
        <w:ind w:left="3277" w:hanging="360"/>
      </w:pPr>
    </w:lvl>
    <w:lvl w:ilvl="4" w:tplc="0C090019" w:tentative="1">
      <w:start w:val="1"/>
      <w:numFmt w:val="lowerLetter"/>
      <w:lvlText w:val="%5."/>
      <w:lvlJc w:val="left"/>
      <w:pPr>
        <w:ind w:left="3997" w:hanging="360"/>
      </w:pPr>
    </w:lvl>
    <w:lvl w:ilvl="5" w:tplc="0C09001B" w:tentative="1">
      <w:start w:val="1"/>
      <w:numFmt w:val="lowerRoman"/>
      <w:lvlText w:val="%6."/>
      <w:lvlJc w:val="right"/>
      <w:pPr>
        <w:ind w:left="4717" w:hanging="180"/>
      </w:pPr>
    </w:lvl>
    <w:lvl w:ilvl="6" w:tplc="0C09000F" w:tentative="1">
      <w:start w:val="1"/>
      <w:numFmt w:val="decimal"/>
      <w:lvlText w:val="%7."/>
      <w:lvlJc w:val="left"/>
      <w:pPr>
        <w:ind w:left="5437" w:hanging="360"/>
      </w:pPr>
    </w:lvl>
    <w:lvl w:ilvl="7" w:tplc="0C090019" w:tentative="1">
      <w:start w:val="1"/>
      <w:numFmt w:val="lowerLetter"/>
      <w:lvlText w:val="%8."/>
      <w:lvlJc w:val="left"/>
      <w:pPr>
        <w:ind w:left="6157" w:hanging="360"/>
      </w:pPr>
    </w:lvl>
    <w:lvl w:ilvl="8" w:tplc="0C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51352C7"/>
    <w:multiLevelType w:val="hybridMultilevel"/>
    <w:tmpl w:val="B9A81316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FC6B6E"/>
    <w:multiLevelType w:val="hybridMultilevel"/>
    <w:tmpl w:val="8DA8091E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803020"/>
    <w:multiLevelType w:val="hybridMultilevel"/>
    <w:tmpl w:val="FF60C374"/>
    <w:lvl w:ilvl="0" w:tplc="7D4EA5C4">
      <w:start w:val="1"/>
      <w:numFmt w:val="lowerRoman"/>
      <w:lvlText w:val="%1)"/>
      <w:lvlJc w:val="left"/>
      <w:pPr>
        <w:ind w:left="1515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75" w:hanging="360"/>
      </w:pPr>
    </w:lvl>
    <w:lvl w:ilvl="2" w:tplc="0C09001B" w:tentative="1">
      <w:start w:val="1"/>
      <w:numFmt w:val="lowerRoman"/>
      <w:lvlText w:val="%3."/>
      <w:lvlJc w:val="right"/>
      <w:pPr>
        <w:ind w:left="2595" w:hanging="180"/>
      </w:pPr>
    </w:lvl>
    <w:lvl w:ilvl="3" w:tplc="0C09000F" w:tentative="1">
      <w:start w:val="1"/>
      <w:numFmt w:val="decimal"/>
      <w:lvlText w:val="%4."/>
      <w:lvlJc w:val="left"/>
      <w:pPr>
        <w:ind w:left="3315" w:hanging="360"/>
      </w:pPr>
    </w:lvl>
    <w:lvl w:ilvl="4" w:tplc="0C090019" w:tentative="1">
      <w:start w:val="1"/>
      <w:numFmt w:val="lowerLetter"/>
      <w:lvlText w:val="%5."/>
      <w:lvlJc w:val="left"/>
      <w:pPr>
        <w:ind w:left="4035" w:hanging="360"/>
      </w:pPr>
    </w:lvl>
    <w:lvl w:ilvl="5" w:tplc="0C09001B" w:tentative="1">
      <w:start w:val="1"/>
      <w:numFmt w:val="lowerRoman"/>
      <w:lvlText w:val="%6."/>
      <w:lvlJc w:val="right"/>
      <w:pPr>
        <w:ind w:left="4755" w:hanging="180"/>
      </w:pPr>
    </w:lvl>
    <w:lvl w:ilvl="6" w:tplc="0C09000F" w:tentative="1">
      <w:start w:val="1"/>
      <w:numFmt w:val="decimal"/>
      <w:lvlText w:val="%7."/>
      <w:lvlJc w:val="left"/>
      <w:pPr>
        <w:ind w:left="5475" w:hanging="360"/>
      </w:pPr>
    </w:lvl>
    <w:lvl w:ilvl="7" w:tplc="0C090019" w:tentative="1">
      <w:start w:val="1"/>
      <w:numFmt w:val="lowerLetter"/>
      <w:lvlText w:val="%8."/>
      <w:lvlJc w:val="left"/>
      <w:pPr>
        <w:ind w:left="6195" w:hanging="360"/>
      </w:pPr>
    </w:lvl>
    <w:lvl w:ilvl="8" w:tplc="0C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6">
    <w:nsid w:val="3A71501C"/>
    <w:multiLevelType w:val="hybridMultilevel"/>
    <w:tmpl w:val="1A2081D4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6E3EB7"/>
    <w:multiLevelType w:val="hybridMultilevel"/>
    <w:tmpl w:val="732CBD8E"/>
    <w:lvl w:ilvl="0" w:tplc="9FE6C57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13436B3"/>
    <w:multiLevelType w:val="hybridMultilevel"/>
    <w:tmpl w:val="256C27B6"/>
    <w:lvl w:ilvl="0" w:tplc="C40ED940">
      <w:start w:val="1"/>
      <w:numFmt w:val="lowerLetter"/>
      <w:lvlText w:val="%1)"/>
      <w:lvlJc w:val="left"/>
      <w:pPr>
        <w:ind w:left="720" w:hanging="360"/>
      </w:pPr>
      <w:rPr>
        <w:b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976B66"/>
    <w:multiLevelType w:val="hybridMultilevel"/>
    <w:tmpl w:val="DDE2CF3C"/>
    <w:lvl w:ilvl="0" w:tplc="EA5A16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6301C2"/>
    <w:multiLevelType w:val="hybridMultilevel"/>
    <w:tmpl w:val="3E6AE792"/>
    <w:lvl w:ilvl="0" w:tplc="25161D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1A5663"/>
    <w:multiLevelType w:val="hybridMultilevel"/>
    <w:tmpl w:val="5D9210B8"/>
    <w:lvl w:ilvl="0" w:tplc="C8AC08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E97C38"/>
    <w:multiLevelType w:val="hybridMultilevel"/>
    <w:tmpl w:val="36A26B8E"/>
    <w:lvl w:ilvl="0" w:tplc="0DA4C4D6">
      <w:start w:val="5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  <w:b/>
      </w:rPr>
    </w:lvl>
    <w:lvl w:ilvl="1" w:tplc="945E7B00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C1F0ACE"/>
    <w:multiLevelType w:val="hybridMultilevel"/>
    <w:tmpl w:val="84FE9DD0"/>
    <w:lvl w:ilvl="0" w:tplc="A2564AF4">
      <w:start w:val="1"/>
      <w:numFmt w:val="lowerLetter"/>
      <w:lvlText w:val="%1)"/>
      <w:lvlJc w:val="left"/>
      <w:pPr>
        <w:tabs>
          <w:tab w:val="num" w:pos="1095"/>
        </w:tabs>
        <w:ind w:left="109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4E0679EA"/>
    <w:multiLevelType w:val="hybridMultilevel"/>
    <w:tmpl w:val="885213E6"/>
    <w:lvl w:ilvl="0" w:tplc="CA000BA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064AFB"/>
    <w:multiLevelType w:val="hybridMultilevel"/>
    <w:tmpl w:val="6F080CFE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20E2CEE"/>
    <w:multiLevelType w:val="hybridMultilevel"/>
    <w:tmpl w:val="28FE1ED4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36C11BA"/>
    <w:multiLevelType w:val="hybridMultilevel"/>
    <w:tmpl w:val="F508FE6A"/>
    <w:lvl w:ilvl="0" w:tplc="E5C2CB56">
      <w:start w:val="1"/>
      <w:numFmt w:val="lowerLetter"/>
      <w:lvlText w:val="%1)"/>
      <w:lvlJc w:val="left"/>
      <w:pPr>
        <w:ind w:left="720" w:hanging="360"/>
      </w:pPr>
      <w:rPr>
        <w:b/>
        <w:vertAlign w:val="baseli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094B7F"/>
    <w:multiLevelType w:val="hybridMultilevel"/>
    <w:tmpl w:val="237CA01A"/>
    <w:lvl w:ilvl="0" w:tplc="A2564A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FA50B4"/>
    <w:multiLevelType w:val="hybridMultilevel"/>
    <w:tmpl w:val="F8E2B128"/>
    <w:lvl w:ilvl="0" w:tplc="CA28E7A2">
      <w:start w:val="1"/>
      <w:numFmt w:val="lowerRoman"/>
      <w:lvlText w:val="%1)"/>
      <w:lvlJc w:val="left"/>
      <w:pPr>
        <w:ind w:left="91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0">
    <w:nsid w:val="5E1F0B3C"/>
    <w:multiLevelType w:val="hybridMultilevel"/>
    <w:tmpl w:val="56743696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1">
    <w:nsid w:val="5ED3050D"/>
    <w:multiLevelType w:val="hybridMultilevel"/>
    <w:tmpl w:val="58E01314"/>
    <w:lvl w:ilvl="0" w:tplc="A2564AF4">
      <w:start w:val="1"/>
      <w:numFmt w:val="lowerLetter"/>
      <w:lvlText w:val="%1)"/>
      <w:lvlJc w:val="left"/>
      <w:pPr>
        <w:ind w:left="787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507" w:hanging="360"/>
      </w:pPr>
    </w:lvl>
    <w:lvl w:ilvl="2" w:tplc="0C09001B" w:tentative="1">
      <w:start w:val="1"/>
      <w:numFmt w:val="lowerRoman"/>
      <w:lvlText w:val="%3."/>
      <w:lvlJc w:val="right"/>
      <w:pPr>
        <w:ind w:left="2227" w:hanging="180"/>
      </w:pPr>
    </w:lvl>
    <w:lvl w:ilvl="3" w:tplc="0C09000F" w:tentative="1">
      <w:start w:val="1"/>
      <w:numFmt w:val="decimal"/>
      <w:lvlText w:val="%4."/>
      <w:lvlJc w:val="left"/>
      <w:pPr>
        <w:ind w:left="2947" w:hanging="360"/>
      </w:pPr>
    </w:lvl>
    <w:lvl w:ilvl="4" w:tplc="0C090019" w:tentative="1">
      <w:start w:val="1"/>
      <w:numFmt w:val="lowerLetter"/>
      <w:lvlText w:val="%5."/>
      <w:lvlJc w:val="left"/>
      <w:pPr>
        <w:ind w:left="3667" w:hanging="360"/>
      </w:pPr>
    </w:lvl>
    <w:lvl w:ilvl="5" w:tplc="0C09001B" w:tentative="1">
      <w:start w:val="1"/>
      <w:numFmt w:val="lowerRoman"/>
      <w:lvlText w:val="%6."/>
      <w:lvlJc w:val="right"/>
      <w:pPr>
        <w:ind w:left="4387" w:hanging="180"/>
      </w:pPr>
    </w:lvl>
    <w:lvl w:ilvl="6" w:tplc="0C09000F" w:tentative="1">
      <w:start w:val="1"/>
      <w:numFmt w:val="decimal"/>
      <w:lvlText w:val="%7."/>
      <w:lvlJc w:val="left"/>
      <w:pPr>
        <w:ind w:left="5107" w:hanging="360"/>
      </w:pPr>
    </w:lvl>
    <w:lvl w:ilvl="7" w:tplc="0C090019" w:tentative="1">
      <w:start w:val="1"/>
      <w:numFmt w:val="lowerLetter"/>
      <w:lvlText w:val="%8."/>
      <w:lvlJc w:val="left"/>
      <w:pPr>
        <w:ind w:left="5827" w:hanging="360"/>
      </w:pPr>
    </w:lvl>
    <w:lvl w:ilvl="8" w:tplc="0C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42">
    <w:nsid w:val="605B43AA"/>
    <w:multiLevelType w:val="hybridMultilevel"/>
    <w:tmpl w:val="46C2D7AE"/>
    <w:lvl w:ilvl="0" w:tplc="22D6C15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19737E0"/>
    <w:multiLevelType w:val="hybridMultilevel"/>
    <w:tmpl w:val="75141510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63657842"/>
    <w:multiLevelType w:val="hybridMultilevel"/>
    <w:tmpl w:val="D0BA090A"/>
    <w:lvl w:ilvl="0" w:tplc="294EDF0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639F0499"/>
    <w:multiLevelType w:val="hybridMultilevel"/>
    <w:tmpl w:val="2414834A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F2415A"/>
    <w:multiLevelType w:val="hybridMultilevel"/>
    <w:tmpl w:val="77429920"/>
    <w:lvl w:ilvl="0" w:tplc="28BC3ECC">
      <w:start w:val="1"/>
      <w:numFmt w:val="lowerRoman"/>
      <w:lvlText w:val="%1)"/>
      <w:lvlJc w:val="left"/>
      <w:pPr>
        <w:ind w:left="100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5" w:hanging="360"/>
      </w:pPr>
    </w:lvl>
    <w:lvl w:ilvl="2" w:tplc="0C09001B" w:tentative="1">
      <w:start w:val="1"/>
      <w:numFmt w:val="lowerRoman"/>
      <w:lvlText w:val="%3."/>
      <w:lvlJc w:val="right"/>
      <w:pPr>
        <w:ind w:left="2085" w:hanging="180"/>
      </w:pPr>
    </w:lvl>
    <w:lvl w:ilvl="3" w:tplc="0C09000F" w:tentative="1">
      <w:start w:val="1"/>
      <w:numFmt w:val="decimal"/>
      <w:lvlText w:val="%4."/>
      <w:lvlJc w:val="left"/>
      <w:pPr>
        <w:ind w:left="2805" w:hanging="360"/>
      </w:pPr>
    </w:lvl>
    <w:lvl w:ilvl="4" w:tplc="0C090019" w:tentative="1">
      <w:start w:val="1"/>
      <w:numFmt w:val="lowerLetter"/>
      <w:lvlText w:val="%5."/>
      <w:lvlJc w:val="left"/>
      <w:pPr>
        <w:ind w:left="3525" w:hanging="360"/>
      </w:pPr>
    </w:lvl>
    <w:lvl w:ilvl="5" w:tplc="0C09001B" w:tentative="1">
      <w:start w:val="1"/>
      <w:numFmt w:val="lowerRoman"/>
      <w:lvlText w:val="%6."/>
      <w:lvlJc w:val="right"/>
      <w:pPr>
        <w:ind w:left="4245" w:hanging="180"/>
      </w:pPr>
    </w:lvl>
    <w:lvl w:ilvl="6" w:tplc="0C09000F" w:tentative="1">
      <w:start w:val="1"/>
      <w:numFmt w:val="decimal"/>
      <w:lvlText w:val="%7."/>
      <w:lvlJc w:val="left"/>
      <w:pPr>
        <w:ind w:left="4965" w:hanging="360"/>
      </w:pPr>
    </w:lvl>
    <w:lvl w:ilvl="7" w:tplc="0C090019" w:tentative="1">
      <w:start w:val="1"/>
      <w:numFmt w:val="lowerLetter"/>
      <w:lvlText w:val="%8."/>
      <w:lvlJc w:val="left"/>
      <w:pPr>
        <w:ind w:left="5685" w:hanging="360"/>
      </w:pPr>
    </w:lvl>
    <w:lvl w:ilvl="8" w:tplc="0C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7">
    <w:nsid w:val="6F7B03AA"/>
    <w:multiLevelType w:val="hybridMultilevel"/>
    <w:tmpl w:val="2EDC1372"/>
    <w:lvl w:ilvl="0" w:tplc="A2564AF4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656187F"/>
    <w:multiLevelType w:val="hybridMultilevel"/>
    <w:tmpl w:val="D4485C84"/>
    <w:lvl w:ilvl="0" w:tplc="0C09001B">
      <w:start w:val="1"/>
      <w:numFmt w:val="lowerRoman"/>
      <w:lvlText w:val="%1."/>
      <w:lvlJc w:val="righ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EC3801"/>
    <w:multiLevelType w:val="hybridMultilevel"/>
    <w:tmpl w:val="FFF87046"/>
    <w:lvl w:ilvl="0" w:tplc="516E44E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12"/>
  </w:num>
  <w:num w:numId="4">
    <w:abstractNumId w:val="28"/>
  </w:num>
  <w:num w:numId="5">
    <w:abstractNumId w:val="49"/>
  </w:num>
  <w:num w:numId="6">
    <w:abstractNumId w:val="45"/>
  </w:num>
  <w:num w:numId="7">
    <w:abstractNumId w:val="37"/>
  </w:num>
  <w:num w:numId="8">
    <w:abstractNumId w:val="8"/>
  </w:num>
  <w:num w:numId="9">
    <w:abstractNumId w:val="24"/>
  </w:num>
  <w:num w:numId="10">
    <w:abstractNumId w:val="10"/>
  </w:num>
  <w:num w:numId="11">
    <w:abstractNumId w:val="22"/>
  </w:num>
  <w:num w:numId="12">
    <w:abstractNumId w:val="48"/>
  </w:num>
  <w:num w:numId="13">
    <w:abstractNumId w:val="7"/>
  </w:num>
  <w:num w:numId="14">
    <w:abstractNumId w:val="46"/>
  </w:num>
  <w:num w:numId="15">
    <w:abstractNumId w:val="30"/>
  </w:num>
  <w:num w:numId="16">
    <w:abstractNumId w:val="39"/>
  </w:num>
  <w:num w:numId="17">
    <w:abstractNumId w:val="6"/>
  </w:num>
  <w:num w:numId="18">
    <w:abstractNumId w:val="33"/>
  </w:num>
  <w:num w:numId="19">
    <w:abstractNumId w:val="0"/>
  </w:num>
  <w:num w:numId="20">
    <w:abstractNumId w:val="2"/>
  </w:num>
  <w:num w:numId="21">
    <w:abstractNumId w:val="26"/>
  </w:num>
  <w:num w:numId="22">
    <w:abstractNumId w:val="11"/>
  </w:num>
  <w:num w:numId="23">
    <w:abstractNumId w:val="20"/>
  </w:num>
  <w:num w:numId="24">
    <w:abstractNumId w:val="17"/>
  </w:num>
  <w:num w:numId="25">
    <w:abstractNumId w:val="35"/>
  </w:num>
  <w:num w:numId="26">
    <w:abstractNumId w:val="15"/>
  </w:num>
  <w:num w:numId="27">
    <w:abstractNumId w:val="19"/>
  </w:num>
  <w:num w:numId="28">
    <w:abstractNumId w:val="13"/>
  </w:num>
  <w:num w:numId="29">
    <w:abstractNumId w:val="41"/>
  </w:num>
  <w:num w:numId="30">
    <w:abstractNumId w:val="21"/>
  </w:num>
  <w:num w:numId="31">
    <w:abstractNumId w:val="18"/>
  </w:num>
  <w:num w:numId="32">
    <w:abstractNumId w:val="16"/>
  </w:num>
  <w:num w:numId="33">
    <w:abstractNumId w:val="34"/>
  </w:num>
  <w:num w:numId="34">
    <w:abstractNumId w:val="27"/>
  </w:num>
  <w:num w:numId="35">
    <w:abstractNumId w:val="3"/>
  </w:num>
  <w:num w:numId="36">
    <w:abstractNumId w:val="40"/>
  </w:num>
  <w:num w:numId="37">
    <w:abstractNumId w:val="9"/>
  </w:num>
  <w:num w:numId="38">
    <w:abstractNumId w:val="32"/>
  </w:num>
  <w:num w:numId="39">
    <w:abstractNumId w:val="43"/>
  </w:num>
  <w:num w:numId="40">
    <w:abstractNumId w:val="38"/>
  </w:num>
  <w:num w:numId="41">
    <w:abstractNumId w:val="36"/>
  </w:num>
  <w:num w:numId="42">
    <w:abstractNumId w:val="47"/>
  </w:num>
  <w:num w:numId="43">
    <w:abstractNumId w:val="25"/>
  </w:num>
  <w:num w:numId="44">
    <w:abstractNumId w:val="4"/>
  </w:num>
  <w:num w:numId="45">
    <w:abstractNumId w:val="42"/>
  </w:num>
  <w:num w:numId="46">
    <w:abstractNumId w:val="44"/>
  </w:num>
  <w:num w:numId="47">
    <w:abstractNumId w:val="31"/>
  </w:num>
  <w:num w:numId="48">
    <w:abstractNumId w:val="1"/>
  </w:num>
  <w:num w:numId="49">
    <w:abstractNumId w:val="14"/>
  </w:num>
  <w:num w:numId="50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715"/>
    <w:rsid w:val="00003D3A"/>
    <w:rsid w:val="00012B16"/>
    <w:rsid w:val="0001583C"/>
    <w:rsid w:val="00023163"/>
    <w:rsid w:val="000233BF"/>
    <w:rsid w:val="0002787B"/>
    <w:rsid w:val="00042635"/>
    <w:rsid w:val="00042E19"/>
    <w:rsid w:val="0004304F"/>
    <w:rsid w:val="00044612"/>
    <w:rsid w:val="00045A4C"/>
    <w:rsid w:val="000531B6"/>
    <w:rsid w:val="00057DEB"/>
    <w:rsid w:val="000656E4"/>
    <w:rsid w:val="00071C23"/>
    <w:rsid w:val="00073EFC"/>
    <w:rsid w:val="00076570"/>
    <w:rsid w:val="00082D87"/>
    <w:rsid w:val="0008360D"/>
    <w:rsid w:val="00084BBA"/>
    <w:rsid w:val="00091559"/>
    <w:rsid w:val="0009351C"/>
    <w:rsid w:val="00095862"/>
    <w:rsid w:val="00096A86"/>
    <w:rsid w:val="000970B3"/>
    <w:rsid w:val="000A0976"/>
    <w:rsid w:val="000A6053"/>
    <w:rsid w:val="000B5E11"/>
    <w:rsid w:val="000C5FBB"/>
    <w:rsid w:val="000C6BA7"/>
    <w:rsid w:val="000D52B6"/>
    <w:rsid w:val="000D5B54"/>
    <w:rsid w:val="000E100F"/>
    <w:rsid w:val="000E3070"/>
    <w:rsid w:val="000E5B28"/>
    <w:rsid w:val="000E7FF2"/>
    <w:rsid w:val="000F324E"/>
    <w:rsid w:val="000F3B03"/>
    <w:rsid w:val="000F5704"/>
    <w:rsid w:val="000F7287"/>
    <w:rsid w:val="001004FB"/>
    <w:rsid w:val="00101B01"/>
    <w:rsid w:val="00105E1A"/>
    <w:rsid w:val="001076F0"/>
    <w:rsid w:val="00111C66"/>
    <w:rsid w:val="001127B0"/>
    <w:rsid w:val="00115714"/>
    <w:rsid w:val="001176AA"/>
    <w:rsid w:val="0012354D"/>
    <w:rsid w:val="00124313"/>
    <w:rsid w:val="001277E7"/>
    <w:rsid w:val="00134257"/>
    <w:rsid w:val="00136DBF"/>
    <w:rsid w:val="001424D6"/>
    <w:rsid w:val="001430E5"/>
    <w:rsid w:val="00144B46"/>
    <w:rsid w:val="00154199"/>
    <w:rsid w:val="001665C1"/>
    <w:rsid w:val="0017177C"/>
    <w:rsid w:val="001864D0"/>
    <w:rsid w:val="001913FA"/>
    <w:rsid w:val="00196967"/>
    <w:rsid w:val="001A0A62"/>
    <w:rsid w:val="001A293C"/>
    <w:rsid w:val="001A592F"/>
    <w:rsid w:val="001A5B66"/>
    <w:rsid w:val="001B0B93"/>
    <w:rsid w:val="001B7D02"/>
    <w:rsid w:val="001D1471"/>
    <w:rsid w:val="001D550D"/>
    <w:rsid w:val="001D5F44"/>
    <w:rsid w:val="001D6DCA"/>
    <w:rsid w:val="001E20B6"/>
    <w:rsid w:val="001E5933"/>
    <w:rsid w:val="001F7A5A"/>
    <w:rsid w:val="002223C5"/>
    <w:rsid w:val="002228BB"/>
    <w:rsid w:val="002278D6"/>
    <w:rsid w:val="002346D0"/>
    <w:rsid w:val="00234A4F"/>
    <w:rsid w:val="00237898"/>
    <w:rsid w:val="00241024"/>
    <w:rsid w:val="00241798"/>
    <w:rsid w:val="0024336F"/>
    <w:rsid w:val="00250288"/>
    <w:rsid w:val="00251506"/>
    <w:rsid w:val="002520CB"/>
    <w:rsid w:val="00255B0A"/>
    <w:rsid w:val="00260B54"/>
    <w:rsid w:val="00270172"/>
    <w:rsid w:val="002946B1"/>
    <w:rsid w:val="0029519E"/>
    <w:rsid w:val="002A0D9B"/>
    <w:rsid w:val="002A131E"/>
    <w:rsid w:val="002A3B76"/>
    <w:rsid w:val="002A3D70"/>
    <w:rsid w:val="002A56DA"/>
    <w:rsid w:val="002A6546"/>
    <w:rsid w:val="002A6E19"/>
    <w:rsid w:val="002B0FE4"/>
    <w:rsid w:val="002B3140"/>
    <w:rsid w:val="002B5364"/>
    <w:rsid w:val="002B784D"/>
    <w:rsid w:val="002D0BBC"/>
    <w:rsid w:val="002D1093"/>
    <w:rsid w:val="002E3D62"/>
    <w:rsid w:val="002E4C1D"/>
    <w:rsid w:val="002E4C4A"/>
    <w:rsid w:val="002E5764"/>
    <w:rsid w:val="002E7B2A"/>
    <w:rsid w:val="002F1DFC"/>
    <w:rsid w:val="00301BCC"/>
    <w:rsid w:val="00301D00"/>
    <w:rsid w:val="003039D2"/>
    <w:rsid w:val="003103CB"/>
    <w:rsid w:val="00311C66"/>
    <w:rsid w:val="0031393B"/>
    <w:rsid w:val="003166AB"/>
    <w:rsid w:val="003214CC"/>
    <w:rsid w:val="00324F28"/>
    <w:rsid w:val="003344C1"/>
    <w:rsid w:val="00337302"/>
    <w:rsid w:val="003374A8"/>
    <w:rsid w:val="003415AB"/>
    <w:rsid w:val="00342400"/>
    <w:rsid w:val="00346548"/>
    <w:rsid w:val="0035142E"/>
    <w:rsid w:val="00353E04"/>
    <w:rsid w:val="00354B8A"/>
    <w:rsid w:val="00354C07"/>
    <w:rsid w:val="00362216"/>
    <w:rsid w:val="00362837"/>
    <w:rsid w:val="003659C8"/>
    <w:rsid w:val="003731E9"/>
    <w:rsid w:val="00374FB1"/>
    <w:rsid w:val="00382471"/>
    <w:rsid w:val="00382B33"/>
    <w:rsid w:val="003831B6"/>
    <w:rsid w:val="003833EF"/>
    <w:rsid w:val="003863CB"/>
    <w:rsid w:val="003949AC"/>
    <w:rsid w:val="00396D92"/>
    <w:rsid w:val="003A7EA4"/>
    <w:rsid w:val="003B6C7B"/>
    <w:rsid w:val="003C276C"/>
    <w:rsid w:val="003C29A8"/>
    <w:rsid w:val="003D13F8"/>
    <w:rsid w:val="003D404E"/>
    <w:rsid w:val="003F0C13"/>
    <w:rsid w:val="003F4A76"/>
    <w:rsid w:val="003F7CAB"/>
    <w:rsid w:val="004021A5"/>
    <w:rsid w:val="004053A3"/>
    <w:rsid w:val="00410CA6"/>
    <w:rsid w:val="00414369"/>
    <w:rsid w:val="0041502E"/>
    <w:rsid w:val="00415D53"/>
    <w:rsid w:val="004170D1"/>
    <w:rsid w:val="004227CD"/>
    <w:rsid w:val="00430ADA"/>
    <w:rsid w:val="00437DB3"/>
    <w:rsid w:val="00445729"/>
    <w:rsid w:val="004476E0"/>
    <w:rsid w:val="00456BE2"/>
    <w:rsid w:val="00457501"/>
    <w:rsid w:val="004611A4"/>
    <w:rsid w:val="00466E99"/>
    <w:rsid w:val="00470AD1"/>
    <w:rsid w:val="004762D4"/>
    <w:rsid w:val="0048425C"/>
    <w:rsid w:val="00486155"/>
    <w:rsid w:val="00490278"/>
    <w:rsid w:val="0049027C"/>
    <w:rsid w:val="004A0C9F"/>
    <w:rsid w:val="004A4564"/>
    <w:rsid w:val="004A76F2"/>
    <w:rsid w:val="004B0E6C"/>
    <w:rsid w:val="004C21F8"/>
    <w:rsid w:val="004D085A"/>
    <w:rsid w:val="004D1483"/>
    <w:rsid w:val="004D4772"/>
    <w:rsid w:val="004E2702"/>
    <w:rsid w:val="004E33F6"/>
    <w:rsid w:val="004E4B8F"/>
    <w:rsid w:val="004E5BAA"/>
    <w:rsid w:val="004E634B"/>
    <w:rsid w:val="004F5DAB"/>
    <w:rsid w:val="005039B1"/>
    <w:rsid w:val="00512DF4"/>
    <w:rsid w:val="005175B4"/>
    <w:rsid w:val="00536143"/>
    <w:rsid w:val="00537B06"/>
    <w:rsid w:val="005421F9"/>
    <w:rsid w:val="0054453A"/>
    <w:rsid w:val="00563415"/>
    <w:rsid w:val="00563C49"/>
    <w:rsid w:val="00567361"/>
    <w:rsid w:val="005838D9"/>
    <w:rsid w:val="00587CD0"/>
    <w:rsid w:val="0059336D"/>
    <w:rsid w:val="005A0AF0"/>
    <w:rsid w:val="005A2323"/>
    <w:rsid w:val="005B5A84"/>
    <w:rsid w:val="005B71BA"/>
    <w:rsid w:val="005C00D8"/>
    <w:rsid w:val="005E211D"/>
    <w:rsid w:val="005E370B"/>
    <w:rsid w:val="005E3C40"/>
    <w:rsid w:val="005F4364"/>
    <w:rsid w:val="005F5C1F"/>
    <w:rsid w:val="005F73F4"/>
    <w:rsid w:val="0061024D"/>
    <w:rsid w:val="0061218C"/>
    <w:rsid w:val="006200D9"/>
    <w:rsid w:val="00627614"/>
    <w:rsid w:val="00634A94"/>
    <w:rsid w:val="006359F9"/>
    <w:rsid w:val="00640BCC"/>
    <w:rsid w:val="0064748B"/>
    <w:rsid w:val="00655290"/>
    <w:rsid w:val="0065614E"/>
    <w:rsid w:val="00661994"/>
    <w:rsid w:val="00667342"/>
    <w:rsid w:val="0066759C"/>
    <w:rsid w:val="006722DA"/>
    <w:rsid w:val="00676FCB"/>
    <w:rsid w:val="006837AC"/>
    <w:rsid w:val="00687294"/>
    <w:rsid w:val="00690671"/>
    <w:rsid w:val="00691DAA"/>
    <w:rsid w:val="0069767F"/>
    <w:rsid w:val="00697E67"/>
    <w:rsid w:val="006A1AC8"/>
    <w:rsid w:val="006A3895"/>
    <w:rsid w:val="006A5C41"/>
    <w:rsid w:val="006A5C6B"/>
    <w:rsid w:val="006A728D"/>
    <w:rsid w:val="006A7CD2"/>
    <w:rsid w:val="006B3EC2"/>
    <w:rsid w:val="006B720E"/>
    <w:rsid w:val="006C2C0E"/>
    <w:rsid w:val="006C440A"/>
    <w:rsid w:val="006C5881"/>
    <w:rsid w:val="006D2F5C"/>
    <w:rsid w:val="006D4200"/>
    <w:rsid w:val="006E2C87"/>
    <w:rsid w:val="006E5693"/>
    <w:rsid w:val="006E5739"/>
    <w:rsid w:val="006E61FD"/>
    <w:rsid w:val="006E794E"/>
    <w:rsid w:val="006F0573"/>
    <w:rsid w:val="006F11AC"/>
    <w:rsid w:val="006F20BD"/>
    <w:rsid w:val="006F3C95"/>
    <w:rsid w:val="006F7F15"/>
    <w:rsid w:val="00711EA0"/>
    <w:rsid w:val="0071671B"/>
    <w:rsid w:val="00720C58"/>
    <w:rsid w:val="00724EF4"/>
    <w:rsid w:val="00727BAB"/>
    <w:rsid w:val="007300D5"/>
    <w:rsid w:val="007314C1"/>
    <w:rsid w:val="00737DB1"/>
    <w:rsid w:val="0074150F"/>
    <w:rsid w:val="0074297C"/>
    <w:rsid w:val="00742EA9"/>
    <w:rsid w:val="00745CC1"/>
    <w:rsid w:val="00752471"/>
    <w:rsid w:val="007542FE"/>
    <w:rsid w:val="00754A31"/>
    <w:rsid w:val="00754D4C"/>
    <w:rsid w:val="007603ED"/>
    <w:rsid w:val="007653DD"/>
    <w:rsid w:val="00770AFE"/>
    <w:rsid w:val="00774328"/>
    <w:rsid w:val="007776E6"/>
    <w:rsid w:val="00792D80"/>
    <w:rsid w:val="007958A5"/>
    <w:rsid w:val="007A1589"/>
    <w:rsid w:val="007A380A"/>
    <w:rsid w:val="007B17AA"/>
    <w:rsid w:val="007B3773"/>
    <w:rsid w:val="007C0A4F"/>
    <w:rsid w:val="007C1557"/>
    <w:rsid w:val="007C58A5"/>
    <w:rsid w:val="007D395E"/>
    <w:rsid w:val="007E1E5D"/>
    <w:rsid w:val="007E3866"/>
    <w:rsid w:val="007E653C"/>
    <w:rsid w:val="007E72B4"/>
    <w:rsid w:val="007F3B22"/>
    <w:rsid w:val="007F684F"/>
    <w:rsid w:val="00802FBA"/>
    <w:rsid w:val="0080418D"/>
    <w:rsid w:val="00817F10"/>
    <w:rsid w:val="00821F46"/>
    <w:rsid w:val="00821F4B"/>
    <w:rsid w:val="00823E22"/>
    <w:rsid w:val="00827121"/>
    <w:rsid w:val="008364CB"/>
    <w:rsid w:val="00836F88"/>
    <w:rsid w:val="00840395"/>
    <w:rsid w:val="008450F4"/>
    <w:rsid w:val="0084596B"/>
    <w:rsid w:val="0084636B"/>
    <w:rsid w:val="008515CB"/>
    <w:rsid w:val="00852178"/>
    <w:rsid w:val="0085249B"/>
    <w:rsid w:val="008576C8"/>
    <w:rsid w:val="00857F8A"/>
    <w:rsid w:val="00860198"/>
    <w:rsid w:val="00860B0C"/>
    <w:rsid w:val="008654B6"/>
    <w:rsid w:val="00870226"/>
    <w:rsid w:val="00873F4E"/>
    <w:rsid w:val="00874314"/>
    <w:rsid w:val="0087516D"/>
    <w:rsid w:val="00876449"/>
    <w:rsid w:val="00883EC7"/>
    <w:rsid w:val="00887734"/>
    <w:rsid w:val="008A6A1D"/>
    <w:rsid w:val="008B3357"/>
    <w:rsid w:val="008C0588"/>
    <w:rsid w:val="008C0EFB"/>
    <w:rsid w:val="008C1E2F"/>
    <w:rsid w:val="008C26BA"/>
    <w:rsid w:val="008C3198"/>
    <w:rsid w:val="008C4B78"/>
    <w:rsid w:val="008D3EC6"/>
    <w:rsid w:val="008D6B2D"/>
    <w:rsid w:val="008E5D82"/>
    <w:rsid w:val="008E6EC7"/>
    <w:rsid w:val="008E73DC"/>
    <w:rsid w:val="00902DFE"/>
    <w:rsid w:val="0090613D"/>
    <w:rsid w:val="0090626B"/>
    <w:rsid w:val="00911C5D"/>
    <w:rsid w:val="00911CD6"/>
    <w:rsid w:val="009122CF"/>
    <w:rsid w:val="00913949"/>
    <w:rsid w:val="00915699"/>
    <w:rsid w:val="00927DBA"/>
    <w:rsid w:val="00934224"/>
    <w:rsid w:val="00937B77"/>
    <w:rsid w:val="00941482"/>
    <w:rsid w:val="009513F3"/>
    <w:rsid w:val="00951B83"/>
    <w:rsid w:val="00955F55"/>
    <w:rsid w:val="00956D95"/>
    <w:rsid w:val="00957530"/>
    <w:rsid w:val="0097120A"/>
    <w:rsid w:val="00971868"/>
    <w:rsid w:val="00976210"/>
    <w:rsid w:val="009811D0"/>
    <w:rsid w:val="0098303F"/>
    <w:rsid w:val="00985075"/>
    <w:rsid w:val="009875CC"/>
    <w:rsid w:val="00992C61"/>
    <w:rsid w:val="00993C67"/>
    <w:rsid w:val="00993D3B"/>
    <w:rsid w:val="0099737A"/>
    <w:rsid w:val="009A0C08"/>
    <w:rsid w:val="009A168A"/>
    <w:rsid w:val="009A6AC9"/>
    <w:rsid w:val="009A6ACF"/>
    <w:rsid w:val="009A7EC1"/>
    <w:rsid w:val="009B20BF"/>
    <w:rsid w:val="009B73DC"/>
    <w:rsid w:val="009B7CA6"/>
    <w:rsid w:val="009C2338"/>
    <w:rsid w:val="009D2078"/>
    <w:rsid w:val="009D3E3C"/>
    <w:rsid w:val="009D58E3"/>
    <w:rsid w:val="009D5D10"/>
    <w:rsid w:val="009E1F54"/>
    <w:rsid w:val="009F78E6"/>
    <w:rsid w:val="00A15529"/>
    <w:rsid w:val="00A15F9F"/>
    <w:rsid w:val="00A269B7"/>
    <w:rsid w:val="00A30BF9"/>
    <w:rsid w:val="00A32C8D"/>
    <w:rsid w:val="00A32F82"/>
    <w:rsid w:val="00A33AB8"/>
    <w:rsid w:val="00A35A04"/>
    <w:rsid w:val="00A4268F"/>
    <w:rsid w:val="00A44FC5"/>
    <w:rsid w:val="00A465CB"/>
    <w:rsid w:val="00A53BAB"/>
    <w:rsid w:val="00A56C81"/>
    <w:rsid w:val="00A57E7B"/>
    <w:rsid w:val="00A61AFA"/>
    <w:rsid w:val="00A64577"/>
    <w:rsid w:val="00A668A2"/>
    <w:rsid w:val="00A67D14"/>
    <w:rsid w:val="00A704F1"/>
    <w:rsid w:val="00A712D0"/>
    <w:rsid w:val="00A74B16"/>
    <w:rsid w:val="00A80F1F"/>
    <w:rsid w:val="00A9190D"/>
    <w:rsid w:val="00A945BD"/>
    <w:rsid w:val="00AA3AEC"/>
    <w:rsid w:val="00AA441F"/>
    <w:rsid w:val="00AA5399"/>
    <w:rsid w:val="00AB19D6"/>
    <w:rsid w:val="00AB5146"/>
    <w:rsid w:val="00AC1624"/>
    <w:rsid w:val="00AD33EB"/>
    <w:rsid w:val="00AE7F0D"/>
    <w:rsid w:val="00AF5772"/>
    <w:rsid w:val="00B11ACD"/>
    <w:rsid w:val="00B15E61"/>
    <w:rsid w:val="00B16DAA"/>
    <w:rsid w:val="00B27C17"/>
    <w:rsid w:val="00B32234"/>
    <w:rsid w:val="00B33A47"/>
    <w:rsid w:val="00B357B5"/>
    <w:rsid w:val="00B368D7"/>
    <w:rsid w:val="00B4466C"/>
    <w:rsid w:val="00B61BDB"/>
    <w:rsid w:val="00B67EB3"/>
    <w:rsid w:val="00B70164"/>
    <w:rsid w:val="00B72D9A"/>
    <w:rsid w:val="00B7598C"/>
    <w:rsid w:val="00B95ED3"/>
    <w:rsid w:val="00BA1C29"/>
    <w:rsid w:val="00BA4D1F"/>
    <w:rsid w:val="00BB371E"/>
    <w:rsid w:val="00BB5753"/>
    <w:rsid w:val="00BC0BB9"/>
    <w:rsid w:val="00BC22C0"/>
    <w:rsid w:val="00BC2A7B"/>
    <w:rsid w:val="00BC598F"/>
    <w:rsid w:val="00BC6FB4"/>
    <w:rsid w:val="00BC7C8D"/>
    <w:rsid w:val="00BD088D"/>
    <w:rsid w:val="00BD564B"/>
    <w:rsid w:val="00BE02A9"/>
    <w:rsid w:val="00BE1C1C"/>
    <w:rsid w:val="00BF12BC"/>
    <w:rsid w:val="00BF18AE"/>
    <w:rsid w:val="00BF246D"/>
    <w:rsid w:val="00BF330F"/>
    <w:rsid w:val="00BF6C4D"/>
    <w:rsid w:val="00BF7126"/>
    <w:rsid w:val="00C079BE"/>
    <w:rsid w:val="00C14A64"/>
    <w:rsid w:val="00C32A89"/>
    <w:rsid w:val="00C35DC3"/>
    <w:rsid w:val="00C41A6D"/>
    <w:rsid w:val="00C42520"/>
    <w:rsid w:val="00C42677"/>
    <w:rsid w:val="00C4273C"/>
    <w:rsid w:val="00C5365E"/>
    <w:rsid w:val="00C5366F"/>
    <w:rsid w:val="00C538E5"/>
    <w:rsid w:val="00C53E35"/>
    <w:rsid w:val="00C60DAF"/>
    <w:rsid w:val="00C70964"/>
    <w:rsid w:val="00C70BDA"/>
    <w:rsid w:val="00C711C5"/>
    <w:rsid w:val="00C72101"/>
    <w:rsid w:val="00C80706"/>
    <w:rsid w:val="00C81715"/>
    <w:rsid w:val="00C91C8F"/>
    <w:rsid w:val="00C9740C"/>
    <w:rsid w:val="00CB4E64"/>
    <w:rsid w:val="00CB7B2F"/>
    <w:rsid w:val="00CC159C"/>
    <w:rsid w:val="00CC4364"/>
    <w:rsid w:val="00CC4A15"/>
    <w:rsid w:val="00CC72D2"/>
    <w:rsid w:val="00CF2078"/>
    <w:rsid w:val="00CF656A"/>
    <w:rsid w:val="00D05C78"/>
    <w:rsid w:val="00D1778B"/>
    <w:rsid w:val="00D266C8"/>
    <w:rsid w:val="00D27FFC"/>
    <w:rsid w:val="00D40BBD"/>
    <w:rsid w:val="00D4170B"/>
    <w:rsid w:val="00D439D8"/>
    <w:rsid w:val="00D4476E"/>
    <w:rsid w:val="00D44F6C"/>
    <w:rsid w:val="00D45725"/>
    <w:rsid w:val="00D5201C"/>
    <w:rsid w:val="00D56D09"/>
    <w:rsid w:val="00D60774"/>
    <w:rsid w:val="00D6082A"/>
    <w:rsid w:val="00D6191E"/>
    <w:rsid w:val="00D64ACC"/>
    <w:rsid w:val="00D71049"/>
    <w:rsid w:val="00D74D5E"/>
    <w:rsid w:val="00D80112"/>
    <w:rsid w:val="00D802B5"/>
    <w:rsid w:val="00D81013"/>
    <w:rsid w:val="00D94AC9"/>
    <w:rsid w:val="00DA03AD"/>
    <w:rsid w:val="00DA1482"/>
    <w:rsid w:val="00DA1641"/>
    <w:rsid w:val="00DA36B4"/>
    <w:rsid w:val="00DA37E0"/>
    <w:rsid w:val="00DA6563"/>
    <w:rsid w:val="00DB03D8"/>
    <w:rsid w:val="00DE3335"/>
    <w:rsid w:val="00DF14DA"/>
    <w:rsid w:val="00E002E7"/>
    <w:rsid w:val="00E03E74"/>
    <w:rsid w:val="00E10095"/>
    <w:rsid w:val="00E24066"/>
    <w:rsid w:val="00E25A59"/>
    <w:rsid w:val="00E314D3"/>
    <w:rsid w:val="00E33E19"/>
    <w:rsid w:val="00E356A6"/>
    <w:rsid w:val="00E37841"/>
    <w:rsid w:val="00E50CD5"/>
    <w:rsid w:val="00E51E6D"/>
    <w:rsid w:val="00E618D7"/>
    <w:rsid w:val="00E65FD0"/>
    <w:rsid w:val="00E72AFD"/>
    <w:rsid w:val="00E72C3D"/>
    <w:rsid w:val="00E732D6"/>
    <w:rsid w:val="00E752D8"/>
    <w:rsid w:val="00E75AE4"/>
    <w:rsid w:val="00E820C3"/>
    <w:rsid w:val="00E83519"/>
    <w:rsid w:val="00E91AE7"/>
    <w:rsid w:val="00EA1E10"/>
    <w:rsid w:val="00EA5896"/>
    <w:rsid w:val="00EB2D0E"/>
    <w:rsid w:val="00EB4AE5"/>
    <w:rsid w:val="00EC49F5"/>
    <w:rsid w:val="00ED19D6"/>
    <w:rsid w:val="00ED48A6"/>
    <w:rsid w:val="00ED7788"/>
    <w:rsid w:val="00EE3532"/>
    <w:rsid w:val="00EF2FD9"/>
    <w:rsid w:val="00EF3D8B"/>
    <w:rsid w:val="00EF498E"/>
    <w:rsid w:val="00F02DF6"/>
    <w:rsid w:val="00F03211"/>
    <w:rsid w:val="00F06C4B"/>
    <w:rsid w:val="00F1720F"/>
    <w:rsid w:val="00F2393F"/>
    <w:rsid w:val="00F30641"/>
    <w:rsid w:val="00F40493"/>
    <w:rsid w:val="00F42018"/>
    <w:rsid w:val="00F44116"/>
    <w:rsid w:val="00F479B8"/>
    <w:rsid w:val="00F47A9F"/>
    <w:rsid w:val="00F53420"/>
    <w:rsid w:val="00F541F5"/>
    <w:rsid w:val="00F6213E"/>
    <w:rsid w:val="00F62AAD"/>
    <w:rsid w:val="00F67535"/>
    <w:rsid w:val="00F81524"/>
    <w:rsid w:val="00F81AE2"/>
    <w:rsid w:val="00F84E07"/>
    <w:rsid w:val="00F862F6"/>
    <w:rsid w:val="00FA38FB"/>
    <w:rsid w:val="00FA4DA6"/>
    <w:rsid w:val="00FA5B13"/>
    <w:rsid w:val="00FA6CD1"/>
    <w:rsid w:val="00FB59D5"/>
    <w:rsid w:val="00FB616C"/>
    <w:rsid w:val="00FB7D8E"/>
    <w:rsid w:val="00FC1A7B"/>
    <w:rsid w:val="00FC53F3"/>
    <w:rsid w:val="00FD6A21"/>
    <w:rsid w:val="00FE1B1E"/>
    <w:rsid w:val="00FE261B"/>
    <w:rsid w:val="00FE3866"/>
    <w:rsid w:val="00FF4E1C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</w:rPr>
  </w:style>
  <w:style w:type="paragraph" w:customStyle="1" w:styleId="NL">
    <w:name w:val="NL"/>
    <w:rsid w:val="00095862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NLLL2COL">
    <w:name w:val="NL_LL_2COL"/>
    <w:rsid w:val="00095862"/>
    <w:pP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i-tablecolumntextalignedleft">
    <w:name w:val="i - table column text aligned left"/>
    <w:basedOn w:val="Normal"/>
    <w:rsid w:val="00095862"/>
    <w:pPr>
      <w:spacing w:before="120" w:after="120" w:line="260" w:lineRule="exact"/>
    </w:pPr>
    <w:rPr>
      <w:rFonts w:ascii="Minion Pro" w:eastAsia="Times New Roman" w:hAnsi="Minion Pro" w:cs="Arial"/>
      <w:sz w:val="20"/>
    </w:rPr>
  </w:style>
  <w:style w:type="paragraph" w:customStyle="1" w:styleId="i-nuberlist3">
    <w:name w:val="i-nuber list 3"/>
    <w:basedOn w:val="Normal"/>
    <w:qFormat/>
    <w:rsid w:val="00AC1624"/>
    <w:pPr>
      <w:overflowPunct w:val="0"/>
      <w:autoSpaceDE w:val="0"/>
      <w:autoSpaceDN w:val="0"/>
      <w:adjustRightInd w:val="0"/>
      <w:spacing w:before="120" w:line="300" w:lineRule="atLeast"/>
      <w:ind w:left="1010" w:hanging="284"/>
    </w:pPr>
    <w:rPr>
      <w:rFonts w:ascii="Minion Pro" w:eastAsia="Times New Roman" w:hAnsi="Minion Pro"/>
      <w:sz w:val="20"/>
      <w:szCs w:val="20"/>
    </w:rPr>
  </w:style>
  <w:style w:type="paragraph" w:styleId="BodyText">
    <w:name w:val="Body Text"/>
    <w:basedOn w:val="Normal"/>
    <w:link w:val="BodyTextChar"/>
    <w:semiHidden/>
    <w:rsid w:val="0017177C"/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177C"/>
    <w:rPr>
      <w:rFonts w:ascii="Arial" w:eastAsia="Times New Roman" w:hAnsi="Arial"/>
      <w:szCs w:val="20"/>
      <w:lang w:eastAsia="en-US"/>
    </w:rPr>
  </w:style>
  <w:style w:type="character" w:customStyle="1" w:styleId="NLLLNUM">
    <w:name w:val="NL_LL_NUM"/>
    <w:qFormat/>
    <w:rsid w:val="009811D0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uiPriority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715"/>
  </w:style>
  <w:style w:type="paragraph" w:styleId="Heading2">
    <w:name w:val="heading 2"/>
    <w:basedOn w:val="Normal"/>
    <w:next w:val="Normal"/>
    <w:link w:val="Heading2Char"/>
    <w:uiPriority w:val="99"/>
    <w:qFormat/>
    <w:rsid w:val="00993D3B"/>
    <w:pPr>
      <w:keepNext/>
      <w:tabs>
        <w:tab w:val="left" w:pos="1120"/>
        <w:tab w:val="left" w:pos="1700"/>
        <w:tab w:val="left" w:pos="3680"/>
        <w:tab w:val="left" w:pos="9060"/>
        <w:tab w:val="right" w:pos="9940"/>
      </w:tabs>
      <w:ind w:left="560" w:hanging="560"/>
      <w:outlineLvl w:val="1"/>
    </w:pPr>
    <w:rPr>
      <w:rFonts w:eastAsia="SimSu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993D3B"/>
    <w:rPr>
      <w:rFonts w:ascii="Times New Roman" w:eastAsia="SimSun" w:hAnsi="Times New Roman" w:cs="Times New Roman"/>
      <w:b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81715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C8171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81715"/>
    <w:rPr>
      <w:rFonts w:ascii="Lucida Grande" w:hAnsi="Lucida Grande" w:cs="Lucida Grande"/>
      <w:sz w:val="18"/>
      <w:szCs w:val="18"/>
      <w:lang w:val="en-US"/>
    </w:rPr>
  </w:style>
  <w:style w:type="table" w:styleId="TableGrid">
    <w:name w:val="Table Grid"/>
    <w:basedOn w:val="TableNormal"/>
    <w:uiPriority w:val="99"/>
    <w:rsid w:val="00D802B5"/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90613D"/>
    <w:pPr>
      <w:ind w:left="720"/>
      <w:contextualSpacing/>
    </w:pPr>
    <w:rPr>
      <w:szCs w:val="20"/>
    </w:rPr>
  </w:style>
  <w:style w:type="paragraph" w:customStyle="1" w:styleId="NL">
    <w:name w:val="NL"/>
    <w:rsid w:val="00095862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NLLL2COL">
    <w:name w:val="NL_LL_2COL"/>
    <w:rsid w:val="00095862"/>
    <w:pP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sz w:val="20"/>
      <w:szCs w:val="20"/>
      <w:lang w:eastAsia="en-US"/>
    </w:rPr>
  </w:style>
  <w:style w:type="paragraph" w:customStyle="1" w:styleId="i-tablecolumntextalignedleft">
    <w:name w:val="i - table column text aligned left"/>
    <w:basedOn w:val="Normal"/>
    <w:rsid w:val="00095862"/>
    <w:pPr>
      <w:spacing w:before="120" w:after="120" w:line="260" w:lineRule="exact"/>
    </w:pPr>
    <w:rPr>
      <w:rFonts w:ascii="Minion Pro" w:eastAsia="Times New Roman" w:hAnsi="Minion Pro" w:cs="Arial"/>
      <w:sz w:val="20"/>
    </w:rPr>
  </w:style>
  <w:style w:type="paragraph" w:customStyle="1" w:styleId="i-nuberlist3">
    <w:name w:val="i-nuber list 3"/>
    <w:basedOn w:val="Normal"/>
    <w:qFormat/>
    <w:rsid w:val="00AC1624"/>
    <w:pPr>
      <w:overflowPunct w:val="0"/>
      <w:autoSpaceDE w:val="0"/>
      <w:autoSpaceDN w:val="0"/>
      <w:adjustRightInd w:val="0"/>
      <w:spacing w:before="120" w:line="300" w:lineRule="atLeast"/>
      <w:ind w:left="1010" w:hanging="284"/>
    </w:pPr>
    <w:rPr>
      <w:rFonts w:ascii="Minion Pro" w:eastAsia="Times New Roman" w:hAnsi="Minion Pro"/>
      <w:sz w:val="20"/>
      <w:szCs w:val="20"/>
    </w:rPr>
  </w:style>
  <w:style w:type="paragraph" w:styleId="BodyText">
    <w:name w:val="Body Text"/>
    <w:basedOn w:val="Normal"/>
    <w:link w:val="BodyTextChar"/>
    <w:semiHidden/>
    <w:rsid w:val="0017177C"/>
    <w:rPr>
      <w:rFonts w:ascii="Arial" w:eastAsia="Times New Roman" w:hAnsi="Arial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17177C"/>
    <w:rPr>
      <w:rFonts w:ascii="Arial" w:eastAsia="Times New Roman" w:hAnsi="Arial"/>
      <w:szCs w:val="20"/>
      <w:lang w:eastAsia="en-US"/>
    </w:rPr>
  </w:style>
  <w:style w:type="character" w:customStyle="1" w:styleId="NLLLNUM">
    <w:name w:val="NL_LL_NUM"/>
    <w:qFormat/>
    <w:rsid w:val="009811D0"/>
    <w:rPr>
      <w:rFonts w:ascii="HelveticaNeueLT Std Bold" w:hAnsi="HelveticaNeueLT Std Bold" w:hint="default"/>
      <w:b w:val="0"/>
      <w:bCs w:val="0"/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4C9D5-9C72-40B4-BB4D-0D3F21AC8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9320D9B1</Template>
  <TotalTime>23</TotalTime>
  <Pages>7</Pages>
  <Words>602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 3AB Test 1 2013/14</vt:lpstr>
    </vt:vector>
  </TitlesOfParts>
  <Company>St Stephen's School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 3AB Test 1 2013/14</dc:title>
  <dc:creator>BYRNE Alison</dc:creator>
  <cp:lastModifiedBy>BYRNE Alison</cp:lastModifiedBy>
  <cp:revision>9</cp:revision>
  <cp:lastPrinted>2017-12-08T02:47:00Z</cp:lastPrinted>
  <dcterms:created xsi:type="dcterms:W3CDTF">2018-08-10T03:49:00Z</dcterms:created>
  <dcterms:modified xsi:type="dcterms:W3CDTF">2018-08-14T00:38:00Z</dcterms:modified>
</cp:coreProperties>
</file>