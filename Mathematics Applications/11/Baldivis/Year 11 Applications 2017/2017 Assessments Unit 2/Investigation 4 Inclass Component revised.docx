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70E4117F" w:rsidR="003F3A68" w:rsidRDefault="00314A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 wp14:anchorId="788019D6" wp14:editId="240DB71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176530</wp:posOffset>
                  </wp:positionV>
                  <wp:extent cx="971550" cy="1095375"/>
                  <wp:effectExtent l="0" t="0" r="0" b="0"/>
                  <wp:wrapNone/>
                  <wp:docPr id="55" name="Picture 2" descr="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48C05201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7B161F">
              <w:rPr>
                <w:b/>
                <w:sz w:val="36"/>
              </w:rPr>
              <w:t>, 2017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06756BAE" w:rsidR="003F3A68" w:rsidRPr="00124187" w:rsidRDefault="00B44814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Inclass</w:t>
            </w:r>
            <w:proofErr w:type="spellEnd"/>
            <w:r w:rsidR="00607D11">
              <w:rPr>
                <w:b/>
                <w:sz w:val="32"/>
                <w:szCs w:val="32"/>
              </w:rPr>
              <w:t xml:space="preserve">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345DEEC9" w:rsidR="003F3A68" w:rsidRDefault="00AF5F4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9E51B7" wp14:editId="48B5DF0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114300</wp:posOffset>
                      </wp:positionV>
                      <wp:extent cx="1295400" cy="1028700"/>
                      <wp:effectExtent l="0" t="0" r="0" b="1270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011C4" w14:textId="77777777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</w:p>
                                <w:p w14:paraId="6053665D" w14:textId="02221FB8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 w:rsidRPr="00AF5F48"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</w:rPr>
                                    <w:t>_____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_  /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55 </w:t>
                                  </w:r>
                                </w:p>
                                <w:p w14:paraId="2FFBEA5E" w14:textId="77777777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</w:t>
                                  </w:r>
                                </w:p>
                                <w:p w14:paraId="67EB5B2F" w14:textId="47F44C5B" w:rsidR="00122B8B" w:rsidRPr="00AF5F48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______  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6pt;margin-top:9pt;width:102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" filled="f" stroked="f">
                      <v:textbox>
                        <w:txbxContent>
                          <w:p w14:paraId="696011C4" w14:textId="77777777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053665D" w14:textId="02221FB8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 w:rsidRPr="00AF5F48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_____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_  /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55 </w:t>
                            </w:r>
                          </w:p>
                          <w:p w14:paraId="2FFBEA5E" w14:textId="77777777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67EB5B2F" w14:textId="47F44C5B" w:rsidR="00122B8B" w:rsidRPr="00AF5F48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______  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2CC82288" w14:textId="2A098A2C" w:rsidR="007F4626" w:rsidRPr="007F4626" w:rsidRDefault="007F4626" w:rsidP="007F4626">
      <w:pPr>
        <w:widowControl w:val="0"/>
        <w:autoSpaceDE w:val="0"/>
        <w:autoSpaceDN w:val="0"/>
        <w:adjustRightInd w:val="0"/>
        <w:rPr>
          <w:b/>
        </w:rPr>
      </w:pPr>
      <w:r>
        <w:rPr>
          <w:rFonts w:ascii="Arial" w:hAnsi="Arial" w:cs="Arial"/>
          <w:b/>
          <w:bCs/>
          <w:color w:val="535353"/>
          <w:sz w:val="34"/>
          <w:szCs w:val="34"/>
          <w:lang w:val="en-US"/>
        </w:rPr>
        <w:t>Tax Rates 2010/2011 Financial Year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7080"/>
      </w:tblGrid>
      <w:tr w:rsidR="007F4626" w14:paraId="53E50567" w14:textId="77777777"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E17BD9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Taxable income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58EF67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Tax on this income</w:t>
            </w:r>
          </w:p>
        </w:tc>
      </w:tr>
      <w:tr w:rsidR="007F4626" w14:paraId="6C34CB0B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0D2919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– $6,000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EE4E0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Nil</w:t>
            </w:r>
          </w:p>
        </w:tc>
      </w:tr>
      <w:tr w:rsidR="007F4626" w14:paraId="26BF3B53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5E570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$6,001 – $37,000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3DDFC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15c for each $1 over $6,000</w:t>
            </w:r>
          </w:p>
        </w:tc>
      </w:tr>
      <w:tr w:rsidR="007F4626" w14:paraId="790A366B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53AB35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$37,001 – $80,000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1DBD1BE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$4,650 plus 30c for each $1 over $37,000</w:t>
            </w:r>
          </w:p>
        </w:tc>
      </w:tr>
      <w:tr w:rsidR="007F4626" w14:paraId="14DCA95F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D6A341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$80,001 – $180,000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41BC2C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$17,550 plus 37c for each $1 over $80,000</w:t>
            </w:r>
          </w:p>
        </w:tc>
      </w:tr>
      <w:tr w:rsidR="007F4626" w14:paraId="0751415F" w14:textId="77777777"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05A5CA1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$180,001 and over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5A07264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$54,550 plus 45c for each $1 over $180,000</w:t>
            </w:r>
          </w:p>
        </w:tc>
      </w:tr>
    </w:tbl>
    <w:p w14:paraId="53458139" w14:textId="77777777" w:rsidR="007F4626" w:rsidRDefault="007F4626" w:rsidP="007F462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Medicare Levy = 1.5% </w:t>
      </w:r>
    </w:p>
    <w:p w14:paraId="2C7B4BE3" w14:textId="77777777" w:rsidR="007F4626" w:rsidRDefault="007F4626" w:rsidP="007F462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Medicare Levy Surcharge = 1%</w:t>
      </w:r>
    </w:p>
    <w:p w14:paraId="74885134" w14:textId="1F5D1B54" w:rsidR="00C21F7B" w:rsidRPr="00AF5F48" w:rsidRDefault="00AF5F48" w:rsidP="00FE7E2C">
      <w:pPr>
        <w:widowControl w:val="0"/>
        <w:autoSpaceDE w:val="0"/>
        <w:autoSpaceDN w:val="0"/>
        <w:adjustRightInd w:val="0"/>
        <w:rPr>
          <w:b/>
        </w:rPr>
      </w:pPr>
      <w:r w:rsidRPr="00AF5F48">
        <w:rPr>
          <w:b/>
        </w:rPr>
        <w:t>(29 marks: 1 mark each entry)</w:t>
      </w:r>
    </w:p>
    <w:p w14:paraId="1017666B" w14:textId="4AF9A9B0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Pr="00734EE1">
        <w:rPr>
          <w:b/>
          <w:color w:val="262626"/>
          <w:lang w:val="en-US"/>
        </w:rPr>
        <w:t>only</w:t>
      </w:r>
      <w:r>
        <w:rPr>
          <w:color w:val="262626"/>
          <w:lang w:val="en-US"/>
        </w:rPr>
        <w:t xml:space="preserve"> the tax table above to complete the following tables of values. </w:t>
      </w:r>
    </w:p>
    <w:p w14:paraId="6CC0C4E0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7752" w:type="dxa"/>
        <w:tblLook w:val="04A0" w:firstRow="1" w:lastRow="0" w:firstColumn="1" w:lastColumn="0" w:noHBand="0" w:noVBand="1"/>
      </w:tblPr>
      <w:tblGrid>
        <w:gridCol w:w="2360"/>
        <w:gridCol w:w="792"/>
        <w:gridCol w:w="920"/>
        <w:gridCol w:w="920"/>
        <w:gridCol w:w="920"/>
        <w:gridCol w:w="920"/>
        <w:gridCol w:w="920"/>
      </w:tblGrid>
      <w:tr w:rsidR="007F4626" w14:paraId="268D5750" w14:textId="77777777" w:rsidTr="006C24CC">
        <w:trPr>
          <w:trHeight w:val="287"/>
        </w:trPr>
        <w:tc>
          <w:tcPr>
            <w:tcW w:w="0" w:type="auto"/>
          </w:tcPr>
          <w:p w14:paraId="3A4DB3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51E9EFCF" w14:textId="10CBF95D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6001</w:t>
            </w:r>
          </w:p>
        </w:tc>
        <w:tc>
          <w:tcPr>
            <w:tcW w:w="0" w:type="auto"/>
          </w:tcPr>
          <w:p w14:paraId="16A1B869" w14:textId="66105DA4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12000</w:t>
            </w:r>
          </w:p>
        </w:tc>
        <w:tc>
          <w:tcPr>
            <w:tcW w:w="0" w:type="auto"/>
          </w:tcPr>
          <w:p w14:paraId="552C5050" w14:textId="1CE53A8A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18000</w:t>
            </w:r>
          </w:p>
        </w:tc>
        <w:tc>
          <w:tcPr>
            <w:tcW w:w="0" w:type="auto"/>
          </w:tcPr>
          <w:p w14:paraId="2011E16F" w14:textId="2103916F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24000</w:t>
            </w:r>
          </w:p>
        </w:tc>
        <w:tc>
          <w:tcPr>
            <w:tcW w:w="0" w:type="auto"/>
          </w:tcPr>
          <w:p w14:paraId="69022707" w14:textId="20EF05E0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36000</w:t>
            </w:r>
          </w:p>
        </w:tc>
        <w:tc>
          <w:tcPr>
            <w:tcW w:w="0" w:type="auto"/>
          </w:tcPr>
          <w:p w14:paraId="12A0313B" w14:textId="648520E9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37000</w:t>
            </w:r>
          </w:p>
        </w:tc>
      </w:tr>
      <w:tr w:rsidR="007F4626" w14:paraId="7335830A" w14:textId="77777777" w:rsidTr="006C24CC">
        <w:trPr>
          <w:trHeight w:val="287"/>
        </w:trPr>
        <w:tc>
          <w:tcPr>
            <w:tcW w:w="0" w:type="auto"/>
          </w:tcPr>
          <w:p w14:paraId="175B58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265948B1" w14:textId="71EB8100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A467987" w14:textId="67A8D70A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CB117F9" w14:textId="781C591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0F15C77" w14:textId="24FC670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674ECC4" w14:textId="7CA1B381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EABE324" w14:textId="2830754A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66F101DA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6E105B3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10661" w:type="dxa"/>
        <w:tblLook w:val="04A0" w:firstRow="1" w:lastRow="0" w:firstColumn="1" w:lastColumn="0" w:noHBand="0" w:noVBand="1"/>
      </w:tblPr>
      <w:tblGrid>
        <w:gridCol w:w="2061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7F4626" w14:paraId="7401B5BA" w14:textId="77777777" w:rsidTr="006C24CC">
        <w:trPr>
          <w:trHeight w:val="303"/>
        </w:trPr>
        <w:tc>
          <w:tcPr>
            <w:tcW w:w="0" w:type="auto"/>
          </w:tcPr>
          <w:p w14:paraId="41A487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5FEA8EE5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37 001</w:t>
            </w:r>
          </w:p>
        </w:tc>
        <w:tc>
          <w:tcPr>
            <w:tcW w:w="0" w:type="auto"/>
          </w:tcPr>
          <w:p w14:paraId="4478CE4B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40 000</w:t>
            </w:r>
          </w:p>
        </w:tc>
        <w:tc>
          <w:tcPr>
            <w:tcW w:w="0" w:type="auto"/>
          </w:tcPr>
          <w:p w14:paraId="698EEAAF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45 000</w:t>
            </w:r>
          </w:p>
        </w:tc>
        <w:tc>
          <w:tcPr>
            <w:tcW w:w="0" w:type="auto"/>
          </w:tcPr>
          <w:p w14:paraId="2ACE3ACE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50 000</w:t>
            </w:r>
          </w:p>
        </w:tc>
        <w:tc>
          <w:tcPr>
            <w:tcW w:w="0" w:type="auto"/>
          </w:tcPr>
          <w:p w14:paraId="44B2B4A5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55 000</w:t>
            </w:r>
          </w:p>
        </w:tc>
        <w:tc>
          <w:tcPr>
            <w:tcW w:w="0" w:type="auto"/>
          </w:tcPr>
          <w:p w14:paraId="16C9068B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60 000</w:t>
            </w:r>
          </w:p>
        </w:tc>
        <w:tc>
          <w:tcPr>
            <w:tcW w:w="0" w:type="auto"/>
          </w:tcPr>
          <w:p w14:paraId="390CCBDA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65 000</w:t>
            </w:r>
          </w:p>
        </w:tc>
        <w:tc>
          <w:tcPr>
            <w:tcW w:w="0" w:type="auto"/>
          </w:tcPr>
          <w:p w14:paraId="3AF53D5E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70 000</w:t>
            </w:r>
          </w:p>
        </w:tc>
        <w:tc>
          <w:tcPr>
            <w:tcW w:w="0" w:type="auto"/>
          </w:tcPr>
          <w:p w14:paraId="6D400A73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75 000</w:t>
            </w:r>
          </w:p>
        </w:tc>
        <w:tc>
          <w:tcPr>
            <w:tcW w:w="0" w:type="auto"/>
          </w:tcPr>
          <w:p w14:paraId="4CDDCCAC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80 000</w:t>
            </w:r>
          </w:p>
        </w:tc>
      </w:tr>
      <w:tr w:rsidR="007F4626" w14:paraId="5A889718" w14:textId="77777777" w:rsidTr="006C24CC">
        <w:trPr>
          <w:trHeight w:val="316"/>
        </w:trPr>
        <w:tc>
          <w:tcPr>
            <w:tcW w:w="0" w:type="auto"/>
          </w:tcPr>
          <w:p w14:paraId="00A599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BF34AD0" w14:textId="0CC11ED8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F89EF1E" w14:textId="273849E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9A74A50" w14:textId="106B5D39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1DA8EA4" w14:textId="24CBFE0C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89F1087" w14:textId="1C56ADB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949FAEA" w14:textId="5815B5EF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62B9DD3" w14:textId="6ED634C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252980D" w14:textId="434615C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59FC985" w14:textId="04CAFAC4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E02BFE5" w14:textId="5DB525BE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45196AEE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7B2805EC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10657" w:type="dxa"/>
        <w:tblLook w:val="04A0" w:firstRow="1" w:lastRow="0" w:firstColumn="1" w:lastColumn="0" w:noHBand="0" w:noVBand="1"/>
      </w:tblPr>
      <w:tblGrid>
        <w:gridCol w:w="2025"/>
        <w:gridCol w:w="784"/>
        <w:gridCol w:w="784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7F4626" w14:paraId="72D0935F" w14:textId="77777777" w:rsidTr="006C24CC">
        <w:trPr>
          <w:trHeight w:val="276"/>
        </w:trPr>
        <w:tc>
          <w:tcPr>
            <w:tcW w:w="0" w:type="auto"/>
          </w:tcPr>
          <w:p w14:paraId="49782A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21FB46F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80 001</w:t>
            </w:r>
          </w:p>
        </w:tc>
        <w:tc>
          <w:tcPr>
            <w:tcW w:w="0" w:type="auto"/>
          </w:tcPr>
          <w:p w14:paraId="3FDDD1F6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90 000</w:t>
            </w:r>
          </w:p>
        </w:tc>
        <w:tc>
          <w:tcPr>
            <w:tcW w:w="0" w:type="auto"/>
          </w:tcPr>
          <w:p w14:paraId="3BCCA39B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100 000</w:t>
            </w:r>
          </w:p>
        </w:tc>
        <w:tc>
          <w:tcPr>
            <w:tcW w:w="0" w:type="auto"/>
          </w:tcPr>
          <w:p w14:paraId="34AD57F6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120 000</w:t>
            </w:r>
          </w:p>
        </w:tc>
        <w:tc>
          <w:tcPr>
            <w:tcW w:w="0" w:type="auto"/>
          </w:tcPr>
          <w:p w14:paraId="79144C5C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130 000</w:t>
            </w:r>
          </w:p>
        </w:tc>
        <w:tc>
          <w:tcPr>
            <w:tcW w:w="0" w:type="auto"/>
          </w:tcPr>
          <w:p w14:paraId="1AC2570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140 000</w:t>
            </w:r>
          </w:p>
        </w:tc>
        <w:tc>
          <w:tcPr>
            <w:tcW w:w="0" w:type="auto"/>
          </w:tcPr>
          <w:p w14:paraId="2C90F60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150 000</w:t>
            </w:r>
          </w:p>
        </w:tc>
        <w:tc>
          <w:tcPr>
            <w:tcW w:w="0" w:type="auto"/>
          </w:tcPr>
          <w:p w14:paraId="503ACED2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160 000</w:t>
            </w:r>
          </w:p>
        </w:tc>
        <w:tc>
          <w:tcPr>
            <w:tcW w:w="0" w:type="auto"/>
          </w:tcPr>
          <w:p w14:paraId="7B1D202F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170 000</w:t>
            </w:r>
          </w:p>
        </w:tc>
        <w:tc>
          <w:tcPr>
            <w:tcW w:w="0" w:type="auto"/>
          </w:tcPr>
          <w:p w14:paraId="2768995F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180 000</w:t>
            </w:r>
          </w:p>
        </w:tc>
      </w:tr>
      <w:tr w:rsidR="007F4626" w14:paraId="6491DD34" w14:textId="77777777" w:rsidTr="006C24CC">
        <w:trPr>
          <w:trHeight w:val="300"/>
        </w:trPr>
        <w:tc>
          <w:tcPr>
            <w:tcW w:w="0" w:type="auto"/>
          </w:tcPr>
          <w:p w14:paraId="46B296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C4E2BAD" w14:textId="4CC147E2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EE6336" w14:textId="5A8D318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6106E0" w14:textId="6E576769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E51ADBF" w14:textId="3A2BDDF1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E83414A" w14:textId="3345A133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C6CA9F8" w14:textId="4111A1A1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FC17320" w14:textId="2BBAE152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B6A58FB" w14:textId="3B62E14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9E48488" w14:textId="13E6814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EBD05BC" w14:textId="1CB60B76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</w:tr>
    </w:tbl>
    <w:p w14:paraId="4AE000E9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E8FCF80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5559" w:type="dxa"/>
        <w:tblLook w:val="04A0" w:firstRow="1" w:lastRow="0" w:firstColumn="1" w:lastColumn="0" w:noHBand="0" w:noVBand="1"/>
      </w:tblPr>
      <w:tblGrid>
        <w:gridCol w:w="2301"/>
        <w:gridCol w:w="1086"/>
        <w:gridCol w:w="1086"/>
        <w:gridCol w:w="1086"/>
      </w:tblGrid>
      <w:tr w:rsidR="007F4626" w:rsidRPr="007360CE" w14:paraId="07C0570D" w14:textId="77777777" w:rsidTr="006C24CC">
        <w:trPr>
          <w:trHeight w:val="269"/>
        </w:trPr>
        <w:tc>
          <w:tcPr>
            <w:tcW w:w="0" w:type="auto"/>
          </w:tcPr>
          <w:p w14:paraId="3E1827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3FB82C29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180 001</w:t>
            </w:r>
          </w:p>
        </w:tc>
        <w:tc>
          <w:tcPr>
            <w:tcW w:w="0" w:type="auto"/>
          </w:tcPr>
          <w:p w14:paraId="1782FFD5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190 000</w:t>
            </w:r>
          </w:p>
        </w:tc>
        <w:tc>
          <w:tcPr>
            <w:tcW w:w="0" w:type="auto"/>
          </w:tcPr>
          <w:p w14:paraId="179D472D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200 000</w:t>
            </w:r>
          </w:p>
        </w:tc>
      </w:tr>
      <w:tr w:rsidR="007F4626" w:rsidRPr="007360CE" w14:paraId="0B7F1B7E" w14:textId="77777777" w:rsidTr="006C24CC">
        <w:trPr>
          <w:trHeight w:val="281"/>
        </w:trPr>
        <w:tc>
          <w:tcPr>
            <w:tcW w:w="0" w:type="auto"/>
          </w:tcPr>
          <w:p w14:paraId="78D84F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D5DDB47" w14:textId="0671C0C1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4B1EAC4" w14:textId="6FF4C0A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882EFB" w14:textId="6B9B202F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51EE243B" w14:textId="2AFDBDE8" w:rsidR="00AF5F48" w:rsidRDefault="00AF5F48" w:rsidP="007F4626">
      <w:pPr>
        <w:widowControl w:val="0"/>
        <w:autoSpaceDE w:val="0"/>
        <w:autoSpaceDN w:val="0"/>
        <w:adjustRightInd w:val="0"/>
        <w:rPr>
          <w:b/>
          <w:color w:val="262626"/>
          <w:lang w:val="en-US"/>
        </w:rPr>
      </w:pPr>
      <w:r>
        <w:rPr>
          <w:b/>
          <w:color w:val="262626"/>
          <w:lang w:val="en-US"/>
        </w:rPr>
        <w:lastRenderedPageBreak/>
        <w:t>(10 marks)</w:t>
      </w:r>
    </w:p>
    <w:p w14:paraId="225D895C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2]</w:t>
      </w:r>
      <w:r>
        <w:rPr>
          <w:color w:val="262626"/>
          <w:lang w:val="en-US"/>
        </w:rPr>
        <w:t xml:space="preserve"> Construct a piecewise </w:t>
      </w:r>
      <w:r w:rsidRPr="00FD15CE">
        <w:rPr>
          <w:b/>
          <w:color w:val="262626"/>
          <w:lang w:val="en-US"/>
        </w:rPr>
        <w:t>line graph</w:t>
      </w:r>
      <w:r>
        <w:rPr>
          <w:color w:val="262626"/>
          <w:lang w:val="en-US"/>
        </w:rPr>
        <w:t xml:space="preserve"> to represent the information contained within the tables of values in task 1, using “Tax Payable” as the y axis $2000 increments and “Taxable Income” in $10 000 increments as the x axis. (</w:t>
      </w:r>
      <w:r w:rsidRPr="00734EE1">
        <w:rPr>
          <w:b/>
          <w:color w:val="262626"/>
          <w:lang w:val="en-US"/>
        </w:rPr>
        <w:t>HINT</w:t>
      </w:r>
      <w:r>
        <w:rPr>
          <w:color w:val="262626"/>
          <w:lang w:val="en-US"/>
        </w:rPr>
        <w:t>: The x axis should go from 0 at the origin to at least 22 with each square representing $5000 to allow for all of the coordinates and the y axis from 0 at the origin to 60 with each line representing $2000.)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F4626" w14:paraId="7CAC50DC" w14:textId="77777777" w:rsidTr="007F4626">
        <w:tc>
          <w:tcPr>
            <w:tcW w:w="236" w:type="dxa"/>
          </w:tcPr>
          <w:p w14:paraId="07A129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B185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E45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762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DF0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DFF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4827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113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B7C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FB8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886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42A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95B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51D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FB9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210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7F6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ED0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D94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A4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0173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0FA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894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835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AAC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E479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07CA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EE6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4857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028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582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22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3D9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8D0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52A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82DD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B21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E6C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C2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C7F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4FC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F4F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2A5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A65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05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C9E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E08570C" w14:textId="77777777" w:rsidTr="007F4626">
        <w:tc>
          <w:tcPr>
            <w:tcW w:w="236" w:type="dxa"/>
          </w:tcPr>
          <w:p w14:paraId="79A6F8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5A7FF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39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8AA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272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B3C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894B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DDB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C67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D4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151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0F1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2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7D2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C9C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D7B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449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F23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48B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340C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881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72E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EA89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49D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4DA7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774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D3E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DB95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512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4D5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00B9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37B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0C96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B3A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F68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D00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51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F96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749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A58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2A8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5A3B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E73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9F8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FF7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C09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8215B93" w14:textId="77777777" w:rsidTr="007F4626">
        <w:tc>
          <w:tcPr>
            <w:tcW w:w="236" w:type="dxa"/>
          </w:tcPr>
          <w:p w14:paraId="310058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476B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EECB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7D8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B0B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2AE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556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12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1C8A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C35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034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AD94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281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F7F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841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9C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6B0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D26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697D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12C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285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29E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CD94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C8D1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281A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7B32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6019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CAE4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A830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317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C55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25BC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69A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E1C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91B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912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97E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B36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93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2EE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BAC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EFC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74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9B9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12E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5CE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9F56F37" w14:textId="77777777" w:rsidTr="007F4626">
        <w:tc>
          <w:tcPr>
            <w:tcW w:w="236" w:type="dxa"/>
          </w:tcPr>
          <w:p w14:paraId="72C2EF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B61ED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F93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92A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EDD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0D0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7F3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AB7F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340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2BD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6EE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761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BE1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E2D0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6522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3FE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25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B773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714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A53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F00C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0E0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772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055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FA35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E61E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DFB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502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88D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831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1FB0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3B9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B065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11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4B8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84E3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B86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CE06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CC9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37D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60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40D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120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5CE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288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1F6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549EF7D" w14:textId="77777777" w:rsidTr="007F4626">
        <w:tc>
          <w:tcPr>
            <w:tcW w:w="236" w:type="dxa"/>
          </w:tcPr>
          <w:p w14:paraId="07B880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2586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900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77EC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123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699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703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9F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88E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3F02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3E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8AA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943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3C02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E0B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93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B26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F3B7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E54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690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B45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E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D0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555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4A1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4E7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14BF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A70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EFC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973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45A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DCD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5BB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666B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189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42B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6A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517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B348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C1D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26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03A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2F7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1B3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486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C6B6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A053141" w14:textId="77777777" w:rsidTr="007F4626">
        <w:tc>
          <w:tcPr>
            <w:tcW w:w="236" w:type="dxa"/>
          </w:tcPr>
          <w:p w14:paraId="60758A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84ED5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DAF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571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0A2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9E8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93D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92C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D8E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841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9B0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40E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668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1B7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B0B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0EF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D6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355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17D5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72FA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22F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E1C0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8F4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2FC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16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681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10C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79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241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53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7D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9AAC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A94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9DBE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521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4E0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D6D5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BACF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A12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4C4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E90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3AD9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BA54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3CA9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53B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5F0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F3FF27C" w14:textId="77777777" w:rsidTr="007F4626">
        <w:tc>
          <w:tcPr>
            <w:tcW w:w="236" w:type="dxa"/>
          </w:tcPr>
          <w:p w14:paraId="243F4A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B2394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82F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15C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7F6D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A57F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8A2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291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028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118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BD0F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FF9B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67B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B6F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289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FC3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D75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202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6350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3E8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C2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0DA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76C9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857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815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8472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D27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F7F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CC13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9E7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C37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543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8C7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0B8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29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D3B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220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576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4D96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E29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D54B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CC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B0F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7A47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2E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DA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02635BF" w14:textId="77777777" w:rsidTr="007F4626">
        <w:tc>
          <w:tcPr>
            <w:tcW w:w="236" w:type="dxa"/>
          </w:tcPr>
          <w:p w14:paraId="334679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1C075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957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D79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36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634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82A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468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3B10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E5A1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FF6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1FA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0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EC0A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6808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2A4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BDC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0E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E32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C398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A11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CD3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E9E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FE3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510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690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5B1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3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BDC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BB2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36F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6A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55F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CC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69F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B3B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5AC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A3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10B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75A0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B89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5DD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051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A270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349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7D8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6413D94" w14:textId="77777777" w:rsidTr="007F4626">
        <w:tc>
          <w:tcPr>
            <w:tcW w:w="236" w:type="dxa"/>
          </w:tcPr>
          <w:p w14:paraId="24E88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79A6C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50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F24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59B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5D3C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DFEE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C06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4C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0F9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49E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743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000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983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81A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A24F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5B5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932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DDB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8BE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E2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D38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38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798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D26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5CB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74C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899D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83E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42E1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F24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792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1D7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6B90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B18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2AF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F7B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10EB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496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FBF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C6F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8CE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5DE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CBA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D07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B97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15467AD" w14:textId="77777777" w:rsidTr="007F4626">
        <w:tc>
          <w:tcPr>
            <w:tcW w:w="236" w:type="dxa"/>
          </w:tcPr>
          <w:p w14:paraId="3FE45C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6C3B0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43D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EAE7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957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B4C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3055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3DEE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9B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85A5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3297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ACA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03D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336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679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DA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C07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51E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4FDB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5B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567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7C3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60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778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692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2D0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C2F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CB93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090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B52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BC88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DBA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3EEE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E9F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4B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0619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E18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59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9F1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0FA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58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82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5EE7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5AC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269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85F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D98F0A5" w14:textId="77777777" w:rsidTr="007F4626">
        <w:tc>
          <w:tcPr>
            <w:tcW w:w="236" w:type="dxa"/>
          </w:tcPr>
          <w:p w14:paraId="6E1A17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A114B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CB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BC7E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BBA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7BC4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714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2A0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9D6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9D4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BC5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53D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C0F4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D1B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BBF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A488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7C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C1C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08B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4AB2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FC0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CD2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FC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DBA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F6C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9A7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B8F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AB1D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B25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3A17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61A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2A1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D9B7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65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B8F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344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7B0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95B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75E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0F2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B5B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C18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8E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5DA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6F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FD8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32509B9" w14:textId="77777777" w:rsidTr="007F4626">
        <w:tc>
          <w:tcPr>
            <w:tcW w:w="236" w:type="dxa"/>
          </w:tcPr>
          <w:p w14:paraId="0F54A4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3617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2C06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0659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DF4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2D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2E6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69B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664D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B38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736B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008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00D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D1C3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10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FCE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D98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0341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0108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C8A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28B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62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6E5F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737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2D67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DC7E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E8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D35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8E3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04A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52F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819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D7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2679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9FF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693E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36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55C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DD3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DED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108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C39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994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ADD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8288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775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DE41133" w14:textId="77777777" w:rsidTr="007F4626">
        <w:tc>
          <w:tcPr>
            <w:tcW w:w="236" w:type="dxa"/>
          </w:tcPr>
          <w:p w14:paraId="2EF2C8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30F90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F12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53A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BC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A9A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4CB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AC35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DB2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8E8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34D1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8DB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D87C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1CFC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D45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F7D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B1D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3E6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6BC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448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B6E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130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76D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31A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A32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027E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DF0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D02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F5D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C81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000D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249D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24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C7DB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2DFF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7E5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D66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9AB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8C1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3ED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96B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FAA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819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9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9BA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155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D26D81C" w14:textId="77777777" w:rsidTr="007F4626">
        <w:tc>
          <w:tcPr>
            <w:tcW w:w="236" w:type="dxa"/>
          </w:tcPr>
          <w:p w14:paraId="6174B8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E74F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E5D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4B9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F4E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8F1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600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981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E54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A43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C26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A9C0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D46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DF6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AC5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F7B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792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67A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EB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A80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DD4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92E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FEA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017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00D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D9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158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82E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ACF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1F7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C0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866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DA5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08C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900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AAF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740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3F0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B8A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710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364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6B0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DFA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50D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261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389DFC6" w14:textId="77777777" w:rsidTr="007F4626">
        <w:tc>
          <w:tcPr>
            <w:tcW w:w="236" w:type="dxa"/>
          </w:tcPr>
          <w:p w14:paraId="463D7F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04081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D1D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F7A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12C3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E1F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CD2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5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3513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FDA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856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179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0C35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973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D1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EAC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AF1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E25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95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EA3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E244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9EF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0CA9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C589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3674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2860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C4D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ADD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5D15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75A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43F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10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F07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83D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42E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97C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E1D6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EA7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92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0B7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90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E1B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832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A0FD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304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C1C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2D461BC" w14:textId="77777777" w:rsidTr="007F4626">
        <w:tc>
          <w:tcPr>
            <w:tcW w:w="236" w:type="dxa"/>
          </w:tcPr>
          <w:p w14:paraId="6B5A9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9F23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2E11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2FA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468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B47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442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9EA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5CD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3C3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FE3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58D7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12C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585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112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316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D3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BEC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893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8C1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737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E3F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88C9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29E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93E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CE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0E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E9F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891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27A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6A82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137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4DE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96C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5C8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D0F4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E9F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BDF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D821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B47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9BF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546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2C16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BE1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922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C56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B77E359" w14:textId="77777777" w:rsidTr="007F4626">
        <w:tc>
          <w:tcPr>
            <w:tcW w:w="236" w:type="dxa"/>
          </w:tcPr>
          <w:p w14:paraId="78B636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151BD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AC8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5BA0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353A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FF2E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8B5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E96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BA3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5F8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B33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FD9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DB7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0F4A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72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BD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608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04D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BE6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A972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A489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2D1B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19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19C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3C2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68C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E0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8A4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75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97F3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592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3DD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E6A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531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FC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E9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E74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DC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342A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9B7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F7C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3CE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06C0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F5C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52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CBC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472EC21" w14:textId="77777777" w:rsidTr="007F4626">
        <w:tc>
          <w:tcPr>
            <w:tcW w:w="236" w:type="dxa"/>
          </w:tcPr>
          <w:p w14:paraId="2159A2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B43D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9767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B82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71C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10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F51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690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2FA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F0A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7470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7E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D3C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6611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B2F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B0C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B9CA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53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08E8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7E3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231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0D4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FF7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6FF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06A8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8EC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D7A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07D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96D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DA0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5EC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A89A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19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DBE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B5A6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CFA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8C2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9B9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C6ED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705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9A4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7E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3BBB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9599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36B5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CC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36C6EE9" w14:textId="77777777" w:rsidTr="007F4626">
        <w:tc>
          <w:tcPr>
            <w:tcW w:w="236" w:type="dxa"/>
          </w:tcPr>
          <w:p w14:paraId="67D97C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8D75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D1AA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F84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D44D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B30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F4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36B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C4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1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26CF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04F2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A15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2F6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EDE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545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AD27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433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417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4485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C48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867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D3A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729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B80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BD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071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6BD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B7E4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E7A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424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B54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863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7D6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861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8C0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6A2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B3BC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0F1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74BB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00E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2C3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2B9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97C0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B198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119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70FD166" w14:textId="77777777" w:rsidTr="007F4626">
        <w:tc>
          <w:tcPr>
            <w:tcW w:w="236" w:type="dxa"/>
          </w:tcPr>
          <w:p w14:paraId="71E795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C5279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D86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4BB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87C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082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0731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059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4A5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E3E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6F56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8B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AD1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1AF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1C5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A64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81C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DEB3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95A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02D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838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0FDA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C98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79E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3F91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6BC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48C6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6D0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BCD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D01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9B39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C5E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931C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055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BF0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490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E8F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1AD7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811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89A2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0B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4FCE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B82C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0D6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6C5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1C7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3920C1E" w14:textId="77777777" w:rsidTr="007F4626">
        <w:tc>
          <w:tcPr>
            <w:tcW w:w="236" w:type="dxa"/>
          </w:tcPr>
          <w:p w14:paraId="24E10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70BE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35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C15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C0BC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2DB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BDB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355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1A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C21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BC3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C2F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80D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E66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0AB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69E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A7B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514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12A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AB9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46C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CE8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889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36F7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CF5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6A9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56E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948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E6C8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10F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C8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E82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0EB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9069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D8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657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60B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FB1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043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2B4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0F53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8E0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9DF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3B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AA37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A87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C45CD8D" w14:textId="77777777" w:rsidTr="007F4626">
        <w:tc>
          <w:tcPr>
            <w:tcW w:w="236" w:type="dxa"/>
          </w:tcPr>
          <w:p w14:paraId="54E7A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69D98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F0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865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EB38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D9F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E2A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1DD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501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A90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A32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FDEA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2B34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19D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2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AE3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2B5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F6A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FD49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E7C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C0D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1670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554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03C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EB6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B576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3B6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7B1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65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A19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A4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D6A8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F4B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8FD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21D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03C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4C6B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290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ECF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B84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582D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B3A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6D9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BE7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869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559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B7A8CF" w14:textId="77777777" w:rsidTr="007F4626">
        <w:tc>
          <w:tcPr>
            <w:tcW w:w="236" w:type="dxa"/>
          </w:tcPr>
          <w:p w14:paraId="2CEB78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07FB3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9B8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21C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D1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019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027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DD7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04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F39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1D4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D49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868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9F0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1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1D3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748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BC9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D368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41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5BF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1657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68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F50A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554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F8E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8F02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F69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0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712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1BC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7F2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B81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178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6BC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2DB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46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64EC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6DD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345F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4F80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AC9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FC7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72C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56C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285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558AD1E" w14:textId="77777777" w:rsidTr="007F4626">
        <w:tc>
          <w:tcPr>
            <w:tcW w:w="236" w:type="dxa"/>
          </w:tcPr>
          <w:p w14:paraId="0DD3E1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46D46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3C3E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57E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45A6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0B48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2AC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DED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E85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CE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16A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372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208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15E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BA6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E71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441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389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56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4A6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418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102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EDF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FDBE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CA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7FA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66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E94B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282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D62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A2F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032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FB3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74E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C8A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639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7AB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35A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4F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8A4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107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08A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A9C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ABF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E97D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1A9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E3E8C12" w14:textId="77777777" w:rsidTr="007F4626">
        <w:tc>
          <w:tcPr>
            <w:tcW w:w="236" w:type="dxa"/>
          </w:tcPr>
          <w:p w14:paraId="25F637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1B687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E29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A5B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950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A7D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F37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43A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805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8C3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63B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73D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D1C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572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94E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814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015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5CE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D9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BA0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5DA7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E0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E60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A09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86E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C25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76E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8C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ECC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B00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7DF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51E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AF7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537E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6A6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0E9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FC7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F2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68B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3044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16D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8BC1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835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F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CBF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3EC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3BBE79B" w14:textId="77777777" w:rsidTr="007F4626">
        <w:tc>
          <w:tcPr>
            <w:tcW w:w="236" w:type="dxa"/>
          </w:tcPr>
          <w:p w14:paraId="10904D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B0790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6B0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725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EB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94E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232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7F7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DCD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38DA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5C6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32A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F01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7A67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ECD0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7C5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026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6154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0336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8EE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FE8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EEB5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A3A8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44A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A46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F97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DA2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57D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BC8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18C8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D495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1D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A6F1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0B9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4DBA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382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FBA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30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E1D9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3EA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23B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B9C5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DAC0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8CC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F82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DEC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7AA8DE6" w14:textId="77777777" w:rsidTr="007F4626">
        <w:tc>
          <w:tcPr>
            <w:tcW w:w="236" w:type="dxa"/>
          </w:tcPr>
          <w:p w14:paraId="2AB0CE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BFB19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24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3D4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E45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580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E0AF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2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CA4F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614B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DC2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A04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C028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B93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1F5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82A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09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85F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1C3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FE24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018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7B2A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EB0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3A2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15D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593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708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FD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53B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27F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89E2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54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522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419E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6FD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5BF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486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D4C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18C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594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3AF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F4E5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C23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1B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BF2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A247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6008358" w14:textId="77777777" w:rsidTr="007F4626">
        <w:tc>
          <w:tcPr>
            <w:tcW w:w="236" w:type="dxa"/>
          </w:tcPr>
          <w:p w14:paraId="35126A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7A4E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1816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07F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A7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3D58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8959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6E3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D23D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5D2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DBA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CC9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9F3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A5C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D9B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288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4458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062B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4BC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D7F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701B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8D2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609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EBA7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C50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A17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5FD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80B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B4B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E3E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D1E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C8A1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67E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E4B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10C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342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D45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6D6B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FD0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A042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2D2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18BF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34B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23B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1F4B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F58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AE3461A" w14:textId="77777777" w:rsidTr="007F4626">
        <w:tc>
          <w:tcPr>
            <w:tcW w:w="236" w:type="dxa"/>
          </w:tcPr>
          <w:p w14:paraId="6CBBA4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9EF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37D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AE1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DF6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84E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15C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1E59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C3F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C75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3A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EA8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2D1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DBA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D04B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B86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4C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047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FFD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3023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A4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2AF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C22F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D21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B6F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813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C30F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9E0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8D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834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8D1C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9481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CD1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7F24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514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4E0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7CD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B40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AB9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DD9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58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8FD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9374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44E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77D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47E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4719C88" w14:textId="77777777" w:rsidTr="007F4626">
        <w:tc>
          <w:tcPr>
            <w:tcW w:w="236" w:type="dxa"/>
          </w:tcPr>
          <w:p w14:paraId="2C054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8C62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A38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228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1C3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148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A4A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DAE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9E4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0EE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8B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11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891A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DEC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9B9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2A76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52B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7467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123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260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51CB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BD2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5A3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E69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B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E4D6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97F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A79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A3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B55B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190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CE06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8EF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622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33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BA2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88B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87D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281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903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695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E45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CF9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67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F77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723B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C8EE2D0" w14:textId="77777777" w:rsidTr="007F4626">
        <w:tc>
          <w:tcPr>
            <w:tcW w:w="236" w:type="dxa"/>
          </w:tcPr>
          <w:p w14:paraId="458EF8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8DF4F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8A3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6470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741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D42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70B3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FB3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47D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E41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6B4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ECC4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33BE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396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F17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DA1A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6AC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210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62A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EAA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056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FBE8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19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BF3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13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BDF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7CE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375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092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1F4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F9B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E8A2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ACD8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07A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548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99A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A605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3047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329E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6D7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0B5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DF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012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B34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AE5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215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FE8E32E" w14:textId="77777777" w:rsidTr="007F4626">
        <w:tc>
          <w:tcPr>
            <w:tcW w:w="236" w:type="dxa"/>
          </w:tcPr>
          <w:p w14:paraId="609FF9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2A65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4B5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FD9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42B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7A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07A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58B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5E5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68C6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942A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49F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4E9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CB0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8A4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354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33B2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5B7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BA8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E9D7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87E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C15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D45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71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761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6280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49A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6CC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01B4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95A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429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A18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E96E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3C80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182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656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346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672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64F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B71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EF1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A2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56A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C1E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8CE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CDE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DD8457B" w14:textId="77777777" w:rsidTr="007F4626">
        <w:tc>
          <w:tcPr>
            <w:tcW w:w="236" w:type="dxa"/>
          </w:tcPr>
          <w:p w14:paraId="646027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7CE2C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1B0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B98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12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4B29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8075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291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70F6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88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9D1A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0A1C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0B6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265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1C46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737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1B7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7A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0A2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A09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444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26F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13F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69D0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66D0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814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28EF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AC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C0DE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338D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D86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23D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F09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2D1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C3D3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5A6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77B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F9B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A4B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88F8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469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3B89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6D6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4C4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94B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70F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407653" w14:textId="77777777" w:rsidTr="007F4626">
        <w:tc>
          <w:tcPr>
            <w:tcW w:w="236" w:type="dxa"/>
          </w:tcPr>
          <w:p w14:paraId="2CEE5A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F23D8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4A1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E19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04B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E35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EE9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7B4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52F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39C8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FCF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9AFE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26C7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CD78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86F2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757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8D5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3F1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998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1F3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3E82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12E1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6706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3DB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AA6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E05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67CE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84F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8D1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ABE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4743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7FC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AAFA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278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C54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007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44D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B1A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944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49D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43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680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889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5828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F88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6CD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B50D912" w14:textId="77777777" w:rsidTr="007F4626">
        <w:tc>
          <w:tcPr>
            <w:tcW w:w="236" w:type="dxa"/>
          </w:tcPr>
          <w:p w14:paraId="310828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10FE2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714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A92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0BF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F46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B77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BE58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66B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67F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6E3C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7AC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FFB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3053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822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3334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E7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E50E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B4E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AF6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015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697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9CE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5322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24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110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CA5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CBE8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3CF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EB2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BB86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748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10C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C92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7611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F5D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E55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28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663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9D3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7EE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A39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1B6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6CE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9259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5AB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8841891" w14:textId="77777777" w:rsidTr="007F4626">
        <w:tc>
          <w:tcPr>
            <w:tcW w:w="236" w:type="dxa"/>
          </w:tcPr>
          <w:p w14:paraId="37A44F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59236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F00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FFA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0F4A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5A9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36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5AF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B02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7DF8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041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112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F5F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23C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BB7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746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344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F12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81D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F4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E2C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9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08D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597C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AC0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9F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4C4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A77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6979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6C4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F64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64B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7FAF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6F8B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0B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8AE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0E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C7F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571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D47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CAF3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E67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9BD7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8A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BA4E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06D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8190FA3" w14:textId="77777777" w:rsidTr="007F4626">
        <w:tc>
          <w:tcPr>
            <w:tcW w:w="236" w:type="dxa"/>
          </w:tcPr>
          <w:p w14:paraId="1EAF3E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3F22E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E813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3D03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A32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2D0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563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3F0B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450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924A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4D64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C53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9E0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70B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164B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4CE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6353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959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5F2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35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69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A6C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11E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92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29D3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177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1C4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244C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A49B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00D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784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C6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2BFC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855F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46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73A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619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E2A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25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737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02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04F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3E9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9105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F98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B81B033" w14:textId="77777777" w:rsidTr="007F4626">
        <w:tc>
          <w:tcPr>
            <w:tcW w:w="236" w:type="dxa"/>
          </w:tcPr>
          <w:p w14:paraId="3479AB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AB5D5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9B9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E06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6DA0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A87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DA9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54C1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A031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9BA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AD5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A8A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2A9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510E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ABA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3E28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4C3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7D0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97C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C9D4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D6B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9E2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FDFF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815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7D2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B4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CA5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2C4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9B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E50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83F7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B2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C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7EF9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05E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7F3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224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1D47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B92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4E4B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F98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661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6A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891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571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DA4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859EA95" w14:textId="77777777" w:rsidTr="007F4626">
        <w:tc>
          <w:tcPr>
            <w:tcW w:w="236" w:type="dxa"/>
          </w:tcPr>
          <w:p w14:paraId="09514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A047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03E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990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788A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6574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2A17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5E3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3BA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C6D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C25E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BB33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B7EB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DCDE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9F6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D09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3AA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CDFC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DB1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2B5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7C45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658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BD5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5B8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BB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468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C86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29D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0B1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9EB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CE8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0F29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C067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A80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FCF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C62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8BC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98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C917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EF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232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406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0E78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500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6C5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6218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E813DA3" w14:textId="77777777" w:rsidTr="007F4626">
        <w:tc>
          <w:tcPr>
            <w:tcW w:w="236" w:type="dxa"/>
          </w:tcPr>
          <w:p w14:paraId="3C893D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80497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959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18FF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17D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845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C93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48D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7DD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EDF9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979B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E25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F22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2E3B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A6D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C75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9DE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C2DE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C6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A57D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CA13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487E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34A1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541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2209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DA51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638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22C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74F3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9BB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99B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8BC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7FFF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D39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AF4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A2F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69F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C11D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95C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5CC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05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E69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C342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AF5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186A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3F4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14C6E3D" w14:textId="77777777" w:rsidTr="007F4626">
        <w:tc>
          <w:tcPr>
            <w:tcW w:w="236" w:type="dxa"/>
          </w:tcPr>
          <w:p w14:paraId="1F2691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5A7A1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59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61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C2A2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E88A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C1E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AF4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967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397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99B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85A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325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B0A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5C4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69B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B25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89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1A3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27F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67E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383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9E7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369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178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46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526A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B42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150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6D04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564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DB04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B14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69EC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F86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FAE7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D56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EA3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136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923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5E8A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E37B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8A8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8A2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B202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44E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E769F96" w14:textId="77777777" w:rsidTr="007F4626">
        <w:tc>
          <w:tcPr>
            <w:tcW w:w="236" w:type="dxa"/>
          </w:tcPr>
          <w:p w14:paraId="2C2DF6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A697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0DAC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F87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2909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7B7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1A32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50D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BB63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B2B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2DF4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6B1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159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12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415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9A66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3BA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17ED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A1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348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AC0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47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A7A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E8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B13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EA2E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F3EC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B47D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4267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7C8C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E47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40D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699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951A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143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28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C93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68B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F0F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3424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79AB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D12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6E1C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81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A85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231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55EB2E7" w14:textId="77777777" w:rsidTr="007F4626">
        <w:tc>
          <w:tcPr>
            <w:tcW w:w="236" w:type="dxa"/>
          </w:tcPr>
          <w:p w14:paraId="67D515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A7EC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EB2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7893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E3D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3B1E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AAC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6F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BE0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5C5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6E0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4157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0CC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889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403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40CC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F6AA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AE0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64A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3C7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0F9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D7D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D1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0B96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7D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FB88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218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C2D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CF4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AE4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862A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1695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7149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043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FA4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563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41C3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C6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EA2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26E6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2E9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EB7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F55D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A05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58E5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F26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C8F3EFE" w14:textId="77777777" w:rsidTr="007F4626">
        <w:tc>
          <w:tcPr>
            <w:tcW w:w="236" w:type="dxa"/>
          </w:tcPr>
          <w:p w14:paraId="1D01F3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F6B0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D623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DB8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66EE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A24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0E5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F42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A09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9ED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D2E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C07A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5E9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B0C1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070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480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59FD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69C1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81E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60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5D1C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AB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55FD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3FE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466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B18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F07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8E9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0A2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C3A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5B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20F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505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51F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7B70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8E16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432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1A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848D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3C0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232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89E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ACC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ACD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E5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EBC2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3797273" w14:textId="77777777" w:rsidTr="007F4626">
        <w:tc>
          <w:tcPr>
            <w:tcW w:w="236" w:type="dxa"/>
          </w:tcPr>
          <w:p w14:paraId="4E707D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80E3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D1F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4BB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E75B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87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26B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308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0F2F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FDD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63E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1267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932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30F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4C0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408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612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6E6A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B3A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35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716E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B8EA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B26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76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B6A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FD0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AB9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1A3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A18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740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EC7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BED1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9E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ECFE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D95B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EC6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74A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443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1F1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793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E00E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1CB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DC8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0C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9C5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2C5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CAD149" w14:textId="77777777" w:rsidTr="007F4626">
        <w:tc>
          <w:tcPr>
            <w:tcW w:w="236" w:type="dxa"/>
          </w:tcPr>
          <w:p w14:paraId="152890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49C4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06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BBA2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ADF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716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8C5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E83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A479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B0F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060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407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3B4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E599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405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36F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F67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CEB8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7B92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051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09B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87C5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AE5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94A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474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27F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F11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3F4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5D2B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658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9F5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D74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FCF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AB36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47A5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AE2E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CAC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10A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D5C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87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BB3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6DC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BE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4DC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9AD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B2A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4854E37" w14:textId="77777777" w:rsidTr="007F4626">
        <w:tc>
          <w:tcPr>
            <w:tcW w:w="236" w:type="dxa"/>
          </w:tcPr>
          <w:p w14:paraId="6CC045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247E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84D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95BF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E422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5D0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AEB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899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189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251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DD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7C8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F53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FF2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A7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047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D249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68C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A9D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876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CF0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3DB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067B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B75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54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1AF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26A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AE65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FAB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1D0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CF8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2402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184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409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368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AE47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0863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CE80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1894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086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9D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F34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2C6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DDC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9EB5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34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4683C7E4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lastRenderedPageBreak/>
        <w:t>Use the previous graph to answer the following questions;</w:t>
      </w:r>
    </w:p>
    <w:p w14:paraId="2CA0267C" w14:textId="20C3196B" w:rsidR="00C21F7B" w:rsidRPr="00AF5F48" w:rsidRDefault="00AF5F48" w:rsidP="00FE7E2C">
      <w:pPr>
        <w:widowControl w:val="0"/>
        <w:autoSpaceDE w:val="0"/>
        <w:autoSpaceDN w:val="0"/>
        <w:adjustRightInd w:val="0"/>
        <w:rPr>
          <w:b/>
        </w:rPr>
      </w:pPr>
      <w:r w:rsidRPr="00AF5F48">
        <w:rPr>
          <w:b/>
        </w:rPr>
        <w:t>(10 marks)</w:t>
      </w:r>
    </w:p>
    <w:p w14:paraId="48985908" w14:textId="68330D77" w:rsidR="007F4626" w:rsidRPr="007F4626" w:rsidRDefault="007F4626" w:rsidP="00FE7E2C">
      <w:pPr>
        <w:widowControl w:val="0"/>
        <w:autoSpaceDE w:val="0"/>
        <w:autoSpaceDN w:val="0"/>
        <w:adjustRightInd w:val="0"/>
        <w:rPr>
          <w:b/>
        </w:rPr>
      </w:pPr>
      <w:r w:rsidRPr="007F4626">
        <w:rPr>
          <w:b/>
        </w:rPr>
        <w:t>Task 3]</w:t>
      </w:r>
    </w:p>
    <w:p w14:paraId="5807F59E" w14:textId="52D85663" w:rsidR="007F4626" w:rsidRDefault="007F4626" w:rsidP="007F4626">
      <w:pPr>
        <w:widowControl w:val="0"/>
        <w:autoSpaceDE w:val="0"/>
        <w:autoSpaceDN w:val="0"/>
        <w:adjustRightInd w:val="0"/>
      </w:pPr>
      <w:r>
        <w:t>Produce a piecewise Linear Function F(x) using the first tax bracket then the four tables of values and define F(x) by filling in the missing information in the following;</w:t>
      </w:r>
    </w:p>
    <w:p w14:paraId="15ABB451" w14:textId="77777777" w:rsidR="007F4626" w:rsidRDefault="007F4626" w:rsidP="007F4626">
      <w:pPr>
        <w:widowControl w:val="0"/>
        <w:autoSpaceDE w:val="0"/>
        <w:autoSpaceDN w:val="0"/>
        <w:adjustRightInd w:val="0"/>
      </w:pPr>
    </w:p>
    <w:p w14:paraId="39230545" w14:textId="77777777" w:rsidR="007F4626" w:rsidRDefault="007F4626" w:rsidP="007F4626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376554ED">
                <wp:simplePos x="0" y="0"/>
                <wp:positionH relativeFrom="column">
                  <wp:posOffset>838200</wp:posOffset>
                </wp:positionH>
                <wp:positionV relativeFrom="paragraph">
                  <wp:posOffset>30480</wp:posOffset>
                </wp:positionV>
                <wp:extent cx="381000" cy="3291205"/>
                <wp:effectExtent l="50800" t="0" r="25400" b="36195"/>
                <wp:wrapThrough wrapText="bothSides">
                  <wp:wrapPolygon edited="0">
                    <wp:start x="8640" y="0"/>
                    <wp:lineTo x="7200" y="8002"/>
                    <wp:lineTo x="-1440" y="9502"/>
                    <wp:lineTo x="-2880" y="13336"/>
                    <wp:lineTo x="7200" y="13336"/>
                    <wp:lineTo x="8640" y="21671"/>
                    <wp:lineTo x="21600" y="21671"/>
                    <wp:lineTo x="15840" y="21337"/>
                    <wp:lineTo x="14400" y="2667"/>
                    <wp:lineTo x="21600" y="167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9120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66pt;margin-top:2.4pt;width:30pt;height:25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" adj="208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2D9D1611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 w:rsidR="007F4626">
        <w:rPr>
          <w:b/>
          <w:sz w:val="40"/>
          <w:szCs w:val="40"/>
        </w:rPr>
        <w:t>0 &lt; 0.6001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1A16CB99" w:rsidR="00C21F7B" w:rsidRDefault="00AF5F48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B44814">
        <w:rPr>
          <w:b/>
          <w:sz w:val="40"/>
          <w:szCs w:val="40"/>
        </w:rPr>
        <w:tab/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      </w:t>
      </w:r>
      <w:r w:rsidR="00C21F7B">
        <w:rPr>
          <w:b/>
          <w:sz w:val="40"/>
          <w:szCs w:val="40"/>
        </w:rPr>
        <w:t xml:space="preserve"> </w:t>
      </w:r>
      <w:r w:rsidR="007F4626">
        <w:rPr>
          <w:b/>
          <w:sz w:val="40"/>
          <w:szCs w:val="40"/>
        </w:rPr>
        <w:t xml:space="preserve">                 </w:t>
      </w:r>
      <w:proofErr w:type="gramStart"/>
      <w:r w:rsidR="00C21F7B">
        <w:rPr>
          <w:b/>
          <w:sz w:val="40"/>
          <w:szCs w:val="40"/>
        </w:rPr>
        <w:t>if</w:t>
      </w:r>
      <w:proofErr w:type="gramEnd"/>
      <w:r w:rsidR="00C21F7B">
        <w:rPr>
          <w:b/>
          <w:sz w:val="40"/>
          <w:szCs w:val="40"/>
        </w:rPr>
        <w:t xml:space="preserve">  </w:t>
      </w:r>
      <w:r w:rsidR="007F4626">
        <w:rPr>
          <w:b/>
          <w:sz w:val="40"/>
          <w:szCs w:val="40"/>
        </w:rPr>
        <w:t xml:space="preserve"> 0.6001 </w:t>
      </w:r>
      <w:r w:rsidR="002B0756">
        <w:rPr>
          <w:b/>
          <w:sz w:val="40"/>
          <w:szCs w:val="40"/>
        </w:rPr>
        <w:t xml:space="preserve">&lt;  </w:t>
      </w:r>
      <w:r w:rsidR="007F4626">
        <w:rPr>
          <w:b/>
          <w:sz w:val="40"/>
          <w:szCs w:val="40"/>
        </w:rPr>
        <w:t>x &lt; 3.7001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34F5358B" w:rsidR="00C21F7B" w:rsidRPr="00C21F7B" w:rsidRDefault="00AF5F48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734EE1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</w:t>
      </w:r>
      <w:r w:rsidR="007F462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</w:t>
      </w:r>
      <w:r w:rsidR="00AA0B1F">
        <w:rPr>
          <w:b/>
          <w:sz w:val="40"/>
          <w:szCs w:val="40"/>
        </w:rPr>
        <w:t xml:space="preserve">      </w:t>
      </w:r>
      <w:proofErr w:type="gramStart"/>
      <w:r w:rsidR="002B0756">
        <w:rPr>
          <w:b/>
          <w:sz w:val="40"/>
          <w:szCs w:val="40"/>
        </w:rPr>
        <w:t>if</w:t>
      </w:r>
      <w:proofErr w:type="gramEnd"/>
      <w:r w:rsidR="002B0756">
        <w:rPr>
          <w:b/>
          <w:sz w:val="40"/>
          <w:szCs w:val="40"/>
        </w:rPr>
        <w:t xml:space="preserve">   _____&lt; x &lt; _____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026D96B4" w14:textId="5703FF27" w:rsidR="00AA0B1F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AF5F48">
        <w:rPr>
          <w:b/>
          <w:sz w:val="40"/>
          <w:szCs w:val="40"/>
        </w:rPr>
        <w:t xml:space="preserve">      </w:t>
      </w:r>
      <w:r w:rsidR="002B0756" w:rsidRPr="00734EE1">
        <w:rPr>
          <w:b/>
          <w:sz w:val="40"/>
          <w:szCs w:val="40"/>
        </w:rPr>
        <w:tab/>
      </w:r>
      <w:r w:rsidR="002B0756" w:rsidRPr="002B0756">
        <w:rPr>
          <w:b/>
          <w:sz w:val="40"/>
          <w:szCs w:val="40"/>
        </w:rPr>
        <w:tab/>
        <w:t xml:space="preserve">  </w:t>
      </w:r>
      <w:r w:rsidR="002B0756">
        <w:rPr>
          <w:b/>
          <w:sz w:val="40"/>
          <w:szCs w:val="40"/>
        </w:rPr>
        <w:t xml:space="preserve">    </w:t>
      </w:r>
      <w:r w:rsidR="00AA0B1F">
        <w:rPr>
          <w:b/>
          <w:sz w:val="40"/>
          <w:szCs w:val="40"/>
        </w:rPr>
        <w:t xml:space="preserve">                 </w:t>
      </w:r>
      <w:proofErr w:type="gramStart"/>
      <w:r w:rsidR="00AA0B1F" w:rsidRPr="002B0756">
        <w:rPr>
          <w:b/>
          <w:sz w:val="40"/>
          <w:szCs w:val="40"/>
        </w:rPr>
        <w:t>if</w:t>
      </w:r>
      <w:proofErr w:type="gramEnd"/>
      <w:r w:rsidR="00AA0B1F">
        <w:rPr>
          <w:b/>
          <w:sz w:val="40"/>
          <w:szCs w:val="40"/>
        </w:rPr>
        <w:t xml:space="preserve">    _____&lt; x &lt; _____</w:t>
      </w:r>
    </w:p>
    <w:p w14:paraId="2116749C" w14:textId="77777777" w:rsidR="00AA0B1F" w:rsidRDefault="00AA0B1F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2B4380B2" w14:textId="57ACF3EB" w:rsidR="00AA0B1F" w:rsidRDefault="00AA0B1F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if</w:t>
      </w:r>
      <w:proofErr w:type="gramEnd"/>
      <w:r>
        <w:rPr>
          <w:b/>
          <w:sz w:val="40"/>
          <w:szCs w:val="40"/>
        </w:rPr>
        <w:t xml:space="preserve">    _____&lt; x &lt; _____</w:t>
      </w:r>
    </w:p>
    <w:p w14:paraId="4577D07A" w14:textId="4F60724E" w:rsidR="00AA0B1F" w:rsidRDefault="00AA0B1F" w:rsidP="00AA0B1F">
      <w:pPr>
        <w:widowControl w:val="0"/>
        <w:autoSpaceDE w:val="0"/>
        <w:autoSpaceDN w:val="0"/>
        <w:adjustRightInd w:val="0"/>
        <w:ind w:left="113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</w:t>
      </w:r>
    </w:p>
    <w:p w14:paraId="3CB8355C" w14:textId="420DECD5" w:rsidR="00C21F7B" w:rsidRPr="002B0756" w:rsidRDefault="00AA0B1F" w:rsidP="00AA0B1F">
      <w:pPr>
        <w:widowControl w:val="0"/>
        <w:autoSpaceDE w:val="0"/>
        <w:autoSpaceDN w:val="0"/>
        <w:adjustRightInd w:val="0"/>
        <w:ind w:left="113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7736A486" w14:textId="12C7022F" w:rsidR="00BD7E5E" w:rsidRDefault="00122B8B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ab/>
        <w:t xml:space="preserve">  </w:t>
      </w:r>
      <w:r>
        <w:rPr>
          <w:b/>
        </w:rPr>
        <w:tab/>
        <w:t xml:space="preserve">       </w:t>
      </w:r>
    </w:p>
    <w:p w14:paraId="0652999A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9DB523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423CE23" w14:textId="77B2D41E" w:rsidR="00BD7E5E" w:rsidRDefault="00AF5F48" w:rsidP="00AF5F48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(6 marks)</w:t>
      </w:r>
    </w:p>
    <w:p w14:paraId="0AE9BF84" w14:textId="77777777" w:rsidR="006C24CC" w:rsidRDefault="006C24CC" w:rsidP="00734EE1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Task 4</w:t>
      </w:r>
      <w:r w:rsidR="00734EE1">
        <w:rPr>
          <w:b/>
        </w:rPr>
        <w:t>]</w:t>
      </w:r>
      <w:r w:rsidR="00734EE1">
        <w:rPr>
          <w:b/>
        </w:rPr>
        <w:tab/>
      </w:r>
    </w:p>
    <w:p w14:paraId="720CC4A9" w14:textId="36FCB798" w:rsidR="006C24CC" w:rsidRDefault="006C24CC" w:rsidP="00734EE1">
      <w:pPr>
        <w:widowControl w:val="0"/>
        <w:autoSpaceDE w:val="0"/>
        <w:autoSpaceDN w:val="0"/>
        <w:adjustRightInd w:val="0"/>
      </w:pPr>
      <w:r>
        <w:t xml:space="preserve">Daniel’s taxable income in 2010 was $48 000. Using your function F(x) calculate how much tax </w:t>
      </w:r>
      <w:r w:rsidR="006C5331">
        <w:t>does Daniel need</w:t>
      </w:r>
      <w:bookmarkStart w:id="0" w:name="_GoBack"/>
      <w:bookmarkEnd w:id="0"/>
      <w:r>
        <w:t xml:space="preserve"> to pay? </w:t>
      </w:r>
    </w:p>
    <w:p w14:paraId="6C112B2D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79D8A61C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07696C39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6C047C47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5DC5DE30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0320AE6D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72697755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5313F3A9" w14:textId="65C11237" w:rsidR="006C24CC" w:rsidRDefault="006C24CC" w:rsidP="00734EE1">
      <w:pPr>
        <w:widowControl w:val="0"/>
        <w:autoSpaceDE w:val="0"/>
        <w:autoSpaceDN w:val="0"/>
        <w:adjustRightInd w:val="0"/>
      </w:pPr>
      <w:r>
        <w:t>Given that the Medicare levy is1.5% and Medicare levy surcharge is 1% of your taxable income and that it is added to your tax payable, what would be the total payable tax for Daniel on his income of $48 000?</w:t>
      </w:r>
    </w:p>
    <w:p w14:paraId="306938F2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30F840F8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17D03E07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2AE84F64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2D3A6654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3474646E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703DA779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084ED328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5307654B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4FBA614C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21601074" w14:textId="1097C5B5" w:rsidR="006C24CC" w:rsidRDefault="006C24CC" w:rsidP="006C24CC">
      <w:pPr>
        <w:widowControl w:val="0"/>
        <w:autoSpaceDE w:val="0"/>
        <w:autoSpaceDN w:val="0"/>
        <w:adjustRightInd w:val="0"/>
      </w:pPr>
      <w:r w:rsidRPr="00AF5F48">
        <w:t xml:space="preserve">If Daniel’s taxable income in 2010 was $48 000 </w:t>
      </w:r>
      <w:r>
        <w:t xml:space="preserve">given he has not had a pay rise since then, what is the difference in </w:t>
      </w:r>
      <w:r w:rsidR="00091099">
        <w:t xml:space="preserve">total </w:t>
      </w:r>
      <w:r>
        <w:t>tax payable then to what it was in 2015?</w:t>
      </w:r>
    </w:p>
    <w:p w14:paraId="76DE231C" w14:textId="77777777" w:rsidR="006C24CC" w:rsidRDefault="006C24CC" w:rsidP="006C24CC">
      <w:pPr>
        <w:widowControl w:val="0"/>
        <w:autoSpaceDE w:val="0"/>
        <w:autoSpaceDN w:val="0"/>
        <w:adjustRightInd w:val="0"/>
      </w:pPr>
    </w:p>
    <w:p w14:paraId="42F5D54B" w14:textId="77777777" w:rsidR="006C24CC" w:rsidRPr="00AF5F48" w:rsidRDefault="006C24CC" w:rsidP="006C24CC">
      <w:pPr>
        <w:widowControl w:val="0"/>
        <w:autoSpaceDE w:val="0"/>
        <w:autoSpaceDN w:val="0"/>
        <w:adjustRightInd w:val="0"/>
      </w:pPr>
    </w:p>
    <w:p w14:paraId="3C33907A" w14:textId="079CB1DD" w:rsidR="006C24CC" w:rsidRDefault="006C24CC" w:rsidP="00734EE1">
      <w:pPr>
        <w:widowControl w:val="0"/>
        <w:autoSpaceDE w:val="0"/>
        <w:autoSpaceDN w:val="0"/>
        <w:adjustRightInd w:val="0"/>
      </w:pPr>
    </w:p>
    <w:p w14:paraId="6E6DBFD8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0365B084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6F3172C5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54F978AF" w14:textId="77777777" w:rsidR="00F46DCB" w:rsidRDefault="00F46DCB" w:rsidP="00734EE1">
      <w:pPr>
        <w:widowControl w:val="0"/>
        <w:autoSpaceDE w:val="0"/>
        <w:autoSpaceDN w:val="0"/>
        <w:adjustRightInd w:val="0"/>
      </w:pPr>
    </w:p>
    <w:p w14:paraId="3EE13ADE" w14:textId="7D1015A6" w:rsidR="006C24CC" w:rsidRDefault="006C24CC" w:rsidP="00734EE1">
      <w:pPr>
        <w:widowControl w:val="0"/>
        <w:autoSpaceDE w:val="0"/>
        <w:autoSpaceDN w:val="0"/>
        <w:adjustRightInd w:val="0"/>
      </w:pPr>
      <w:r>
        <w:t xml:space="preserve">Compare the </w:t>
      </w:r>
      <w:r w:rsidRPr="00AF5F48">
        <w:t>piecewise function F(x) in the take home investigation to the piecewise function F(x) above.</w:t>
      </w:r>
      <w:r w:rsidR="009B4FE5">
        <w:t xml:space="preserve"> Which function produces greater tax and why?</w:t>
      </w:r>
    </w:p>
    <w:p w14:paraId="1585825A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4528346B" w14:textId="77777777" w:rsidR="006C24CC" w:rsidRDefault="006C24CC" w:rsidP="006C24CC">
      <w:pPr>
        <w:widowControl w:val="0"/>
        <w:autoSpaceDE w:val="0"/>
        <w:autoSpaceDN w:val="0"/>
        <w:adjustRightInd w:val="0"/>
        <w:rPr>
          <w:b/>
        </w:rPr>
      </w:pPr>
    </w:p>
    <w:p w14:paraId="3DE681A0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6F080789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3F761F29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31962E54" w14:textId="77777777" w:rsidR="006C24CC" w:rsidRDefault="006C24CC" w:rsidP="00734EE1">
      <w:pPr>
        <w:widowControl w:val="0"/>
        <w:autoSpaceDE w:val="0"/>
        <w:autoSpaceDN w:val="0"/>
        <w:adjustRightInd w:val="0"/>
      </w:pPr>
    </w:p>
    <w:p w14:paraId="4AA97D95" w14:textId="77777777" w:rsidR="006C24CC" w:rsidRPr="00AF5F48" w:rsidRDefault="006C24CC" w:rsidP="00734EE1">
      <w:pPr>
        <w:widowControl w:val="0"/>
        <w:autoSpaceDE w:val="0"/>
        <w:autoSpaceDN w:val="0"/>
        <w:adjustRightInd w:val="0"/>
      </w:pPr>
    </w:p>
    <w:p w14:paraId="6FECFD89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1C767FA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9ECE1BA" w14:textId="3348E496" w:rsidR="00734EE1" w:rsidRDefault="00734EE1" w:rsidP="00734EE1">
      <w:pPr>
        <w:widowControl w:val="0"/>
        <w:autoSpaceDE w:val="0"/>
        <w:autoSpaceDN w:val="0"/>
        <w:adjustRightInd w:val="0"/>
      </w:pPr>
    </w:p>
    <w:p w14:paraId="5F9C5271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B13A9E5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C697ECD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2279575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0F11E60A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3CB2CFDF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46323253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10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618FD" w14:textId="77777777" w:rsidR="003B2335" w:rsidRDefault="003B2335">
      <w:r>
        <w:separator/>
      </w:r>
    </w:p>
  </w:endnote>
  <w:endnote w:type="continuationSeparator" w:id="0">
    <w:p w14:paraId="3A03A3E0" w14:textId="77777777" w:rsidR="003B2335" w:rsidRDefault="003B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altName w:val="Athelas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2DC2F" w14:textId="47405447" w:rsidR="00122B8B" w:rsidRPr="003C6BF2" w:rsidRDefault="00122B8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6C5331">
      <w:rPr>
        <w:noProof/>
        <w:sz w:val="16"/>
        <w:szCs w:val="18"/>
      </w:rPr>
      <w:t>4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6C5331">
      <w:rPr>
        <w:noProof/>
        <w:sz w:val="16"/>
        <w:szCs w:val="18"/>
      </w:rPr>
      <w:t>4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89BBD" w14:textId="77777777" w:rsidR="003B2335" w:rsidRDefault="003B2335">
      <w:r>
        <w:separator/>
      </w:r>
    </w:p>
  </w:footnote>
  <w:footnote w:type="continuationSeparator" w:id="0">
    <w:p w14:paraId="072A7849" w14:textId="77777777" w:rsidR="003B2335" w:rsidRDefault="003B2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65CFE"/>
    <w:rsid w:val="00074F36"/>
    <w:rsid w:val="00076C96"/>
    <w:rsid w:val="0008492F"/>
    <w:rsid w:val="0009080D"/>
    <w:rsid w:val="00091099"/>
    <w:rsid w:val="000C2F1F"/>
    <w:rsid w:val="000D6F0E"/>
    <w:rsid w:val="000E16A9"/>
    <w:rsid w:val="000E2180"/>
    <w:rsid w:val="000E7E50"/>
    <w:rsid w:val="000F6395"/>
    <w:rsid w:val="00101501"/>
    <w:rsid w:val="001078B7"/>
    <w:rsid w:val="00114474"/>
    <w:rsid w:val="00120ACB"/>
    <w:rsid w:val="00122B8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74B53"/>
    <w:rsid w:val="0018076C"/>
    <w:rsid w:val="00183B24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A11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B2335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25C4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5575D"/>
    <w:rsid w:val="00675A31"/>
    <w:rsid w:val="00680AC8"/>
    <w:rsid w:val="00693A23"/>
    <w:rsid w:val="00695552"/>
    <w:rsid w:val="006A0040"/>
    <w:rsid w:val="006B339A"/>
    <w:rsid w:val="006B6D5C"/>
    <w:rsid w:val="006C24CC"/>
    <w:rsid w:val="006C358A"/>
    <w:rsid w:val="006C3FCC"/>
    <w:rsid w:val="006C5331"/>
    <w:rsid w:val="006C6755"/>
    <w:rsid w:val="006F60C6"/>
    <w:rsid w:val="00702700"/>
    <w:rsid w:val="00734EE1"/>
    <w:rsid w:val="007428FB"/>
    <w:rsid w:val="00761509"/>
    <w:rsid w:val="007755C1"/>
    <w:rsid w:val="0078435C"/>
    <w:rsid w:val="007B161F"/>
    <w:rsid w:val="007B5253"/>
    <w:rsid w:val="007B75F3"/>
    <w:rsid w:val="007D7FD8"/>
    <w:rsid w:val="007E2611"/>
    <w:rsid w:val="007F4626"/>
    <w:rsid w:val="007F795C"/>
    <w:rsid w:val="00810D0F"/>
    <w:rsid w:val="008119F8"/>
    <w:rsid w:val="00814099"/>
    <w:rsid w:val="0082224E"/>
    <w:rsid w:val="00823B27"/>
    <w:rsid w:val="00827F18"/>
    <w:rsid w:val="0083313E"/>
    <w:rsid w:val="008556A5"/>
    <w:rsid w:val="00857612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4FE5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0B1F"/>
    <w:rsid w:val="00AA1986"/>
    <w:rsid w:val="00AA3DEB"/>
    <w:rsid w:val="00AD311B"/>
    <w:rsid w:val="00AF5F48"/>
    <w:rsid w:val="00B36245"/>
    <w:rsid w:val="00B37FE4"/>
    <w:rsid w:val="00B44814"/>
    <w:rsid w:val="00B542C1"/>
    <w:rsid w:val="00B60AD2"/>
    <w:rsid w:val="00B60FE5"/>
    <w:rsid w:val="00B67D02"/>
    <w:rsid w:val="00B7693D"/>
    <w:rsid w:val="00BC65C4"/>
    <w:rsid w:val="00BD7E5E"/>
    <w:rsid w:val="00C13303"/>
    <w:rsid w:val="00C1384B"/>
    <w:rsid w:val="00C21957"/>
    <w:rsid w:val="00C21F7B"/>
    <w:rsid w:val="00C2367A"/>
    <w:rsid w:val="00C3692C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10CE4"/>
    <w:rsid w:val="00D21F8F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46DCB"/>
    <w:rsid w:val="00F740AA"/>
    <w:rsid w:val="00F93458"/>
    <w:rsid w:val="00FA78A6"/>
    <w:rsid w:val="00FA7A77"/>
    <w:rsid w:val="00FD02F8"/>
    <w:rsid w:val="00FD15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F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82DEE-E539-447B-81CC-1A73BCD3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84903871</Template>
  <TotalTime>928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creator>Template</dc:creator>
  <cp:lastModifiedBy>MORGAN Adam</cp:lastModifiedBy>
  <cp:revision>7</cp:revision>
  <cp:lastPrinted>2015-08-02T10:48:00Z</cp:lastPrinted>
  <dcterms:created xsi:type="dcterms:W3CDTF">2017-10-17T08:32:00Z</dcterms:created>
  <dcterms:modified xsi:type="dcterms:W3CDTF">2017-10-18T00:01:00Z</dcterms:modified>
</cp:coreProperties>
</file>