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124"/>
        <w:gridCol w:w="1476"/>
        <w:gridCol w:w="2160"/>
      </w:tblGrid>
      <w:tr w:rsidR="007B499E" w:rsidTr="00193D94">
        <w:trPr>
          <w:trHeight w:val="540"/>
        </w:trPr>
        <w:tc>
          <w:tcPr>
            <w:tcW w:w="1728" w:type="dxa"/>
            <w:shd w:val="clear" w:color="auto" w:fill="auto"/>
          </w:tcPr>
          <w:p w:rsidR="007B499E" w:rsidRDefault="009967B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rFonts w:ascii="Calibri" w:hAnsi="Calibri"/>
                <w:noProof/>
                <w:lang w:eastAsia="en-AU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-244475</wp:posOffset>
                  </wp:positionH>
                  <wp:positionV relativeFrom="paragraph">
                    <wp:posOffset>304165</wp:posOffset>
                  </wp:positionV>
                  <wp:extent cx="1072515" cy="1209040"/>
                  <wp:effectExtent l="0" t="0" r="0" b="0"/>
                  <wp:wrapNone/>
                  <wp:docPr id="86" name="Picture 17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499E"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7B499E" w:rsidTr="00193D94">
        <w:tc>
          <w:tcPr>
            <w:tcW w:w="1728" w:type="dxa"/>
            <w:shd w:val="clear" w:color="auto" w:fill="auto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</w:tc>
        <w:tc>
          <w:tcPr>
            <w:tcW w:w="6660" w:type="dxa"/>
            <w:gridSpan w:val="3"/>
            <w:shd w:val="clear" w:color="auto" w:fill="auto"/>
          </w:tcPr>
          <w:p w:rsidR="007B499E" w:rsidRPr="00976CF9" w:rsidRDefault="007B499E" w:rsidP="00193D94">
            <w:pPr>
              <w:rPr>
                <w:rFonts w:ascii="Calibri" w:hAnsi="Calibri"/>
                <w:b/>
                <w:sz w:val="36"/>
              </w:rPr>
            </w:pPr>
            <w:r w:rsidRPr="00976CF9">
              <w:rPr>
                <w:rFonts w:ascii="Calibri" w:hAnsi="Calibri"/>
                <w:b/>
                <w:sz w:val="36"/>
              </w:rPr>
              <w:t>Subject</w:t>
            </w:r>
            <w:r w:rsidR="00127CC3" w:rsidRPr="00976CF9">
              <w:rPr>
                <w:rFonts w:ascii="Calibri" w:hAnsi="Calibri"/>
                <w:b/>
                <w:sz w:val="36"/>
              </w:rPr>
              <w:t xml:space="preserve"> :Year 11 Applications </w:t>
            </w:r>
          </w:p>
          <w:p w:rsidR="007B499E" w:rsidRPr="00976CF9" w:rsidRDefault="007B499E" w:rsidP="00193D94">
            <w:pPr>
              <w:rPr>
                <w:rFonts w:ascii="Calibri" w:hAnsi="Calibri"/>
                <w:sz w:val="28"/>
              </w:rPr>
            </w:pPr>
          </w:p>
          <w:p w:rsidR="007B499E" w:rsidRPr="00976CF9" w:rsidRDefault="00AE21BD" w:rsidP="00193D94">
            <w:pPr>
              <w:rPr>
                <w:rFonts w:ascii="Calibri" w:hAnsi="Calibri"/>
                <w:b/>
                <w:sz w:val="36"/>
              </w:rPr>
            </w:pPr>
            <w:r w:rsidRPr="00976CF9">
              <w:rPr>
                <w:rFonts w:ascii="Calibri" w:hAnsi="Calibri"/>
                <w:b/>
                <w:sz w:val="36"/>
              </w:rPr>
              <w:t xml:space="preserve">Test </w:t>
            </w:r>
            <w:r w:rsidR="00C86EC2">
              <w:rPr>
                <w:rFonts w:ascii="Calibri" w:hAnsi="Calibri"/>
                <w:b/>
                <w:sz w:val="36"/>
              </w:rPr>
              <w:t>4</w:t>
            </w:r>
            <w:r w:rsidR="007B499E" w:rsidRPr="00976CF9">
              <w:rPr>
                <w:rFonts w:ascii="Calibri" w:hAnsi="Calibri"/>
                <w:b/>
                <w:sz w:val="36"/>
              </w:rPr>
              <w:t>, 201</w:t>
            </w:r>
            <w:r w:rsidR="00C86EC2">
              <w:rPr>
                <w:rFonts w:ascii="Calibri" w:hAnsi="Calibri"/>
                <w:b/>
                <w:sz w:val="36"/>
              </w:rPr>
              <w:t>6</w:t>
            </w:r>
          </w:p>
          <w:p w:rsidR="007B499E" w:rsidRPr="00976CF9" w:rsidRDefault="007B499E" w:rsidP="00193D94">
            <w:pPr>
              <w:rPr>
                <w:rFonts w:ascii="Calibri" w:hAnsi="Calibri"/>
                <w:b/>
                <w:sz w:val="28"/>
              </w:rPr>
            </w:pPr>
          </w:p>
          <w:p w:rsidR="007B499E" w:rsidRPr="00976CF9" w:rsidRDefault="007B499E" w:rsidP="00AE21B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976CF9">
              <w:rPr>
                <w:rFonts w:ascii="Calibri" w:hAnsi="Calibri"/>
                <w:b/>
                <w:sz w:val="28"/>
              </w:rPr>
              <w:t>Topic</w:t>
            </w:r>
            <w:r w:rsidR="000E3CEF" w:rsidRPr="00976CF9">
              <w:rPr>
                <w:rFonts w:ascii="Calibri" w:hAnsi="Calibri"/>
                <w:b/>
                <w:sz w:val="28"/>
              </w:rPr>
              <w:t>s</w:t>
            </w:r>
            <w:r w:rsidR="00127CC3" w:rsidRPr="00976CF9">
              <w:rPr>
                <w:rFonts w:ascii="Calibri" w:hAnsi="Calibri"/>
                <w:b/>
                <w:sz w:val="28"/>
              </w:rPr>
              <w:t xml:space="preserve"> –</w:t>
            </w:r>
            <w:r w:rsidR="00AE21BD" w:rsidRPr="00976CF9">
              <w:rPr>
                <w:rFonts w:ascii="Calibri" w:hAnsi="Calibri"/>
                <w:b/>
                <w:sz w:val="28"/>
              </w:rPr>
              <w:t xml:space="preserve"> </w:t>
            </w:r>
            <w:proofErr w:type="spellStart"/>
            <w:r w:rsidR="00AE21BD" w:rsidRPr="00976CF9">
              <w:rPr>
                <w:rFonts w:ascii="Calibri" w:hAnsi="Calibri"/>
                <w:b/>
                <w:sz w:val="28"/>
              </w:rPr>
              <w:t>Univariate</w:t>
            </w:r>
            <w:proofErr w:type="spellEnd"/>
            <w:r w:rsidR="00AE21BD" w:rsidRPr="00976CF9">
              <w:rPr>
                <w:rFonts w:ascii="Calibri" w:hAnsi="Calibri"/>
                <w:b/>
                <w:sz w:val="28"/>
              </w:rPr>
              <w:t xml:space="preserve"> Data and Comparing Data</w:t>
            </w:r>
          </w:p>
        </w:tc>
        <w:tc>
          <w:tcPr>
            <w:tcW w:w="2160" w:type="dxa"/>
            <w:shd w:val="clear" w:color="auto" w:fill="auto"/>
          </w:tcPr>
          <w:p w:rsidR="007B499E" w:rsidRPr="00976CF9" w:rsidRDefault="009967B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3335" t="11430" r="5715" b="6350"/>
                      <wp:wrapNone/>
                      <wp:docPr id="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2320" w:rsidRPr="00364C0D" w:rsidRDefault="00922320" w:rsidP="007B499E"/>
                                <w:p w:rsidR="00922320" w:rsidRPr="00364C0D" w:rsidRDefault="00922320" w:rsidP="007B499E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922320" w:rsidRPr="000B3AA2" w:rsidRDefault="00386829" w:rsidP="007B499E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50</w:t>
                                  </w:r>
                                </w:p>
                                <w:p w:rsidR="00922320" w:rsidRPr="00364C0D" w:rsidRDefault="00922320" w:rsidP="007B499E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922320" w:rsidRPr="00364C0D" w:rsidRDefault="00922320" w:rsidP="007B499E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:rsidR="00922320" w:rsidRPr="00364C0D" w:rsidRDefault="00922320" w:rsidP="007B499E">
                                  <w:pPr>
                                    <w:jc w:val="center"/>
                                  </w:pPr>
                                </w:p>
                                <w:p w:rsidR="00922320" w:rsidRPr="00364C0D" w:rsidRDefault="00922320" w:rsidP="007B499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6" o:spid="_x0000_s1026" type="#_x0000_t202" style="position:absolute;margin-left:8.55pt;margin-top:8.4pt;width:66pt;height:94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">
                      <v:textbox>
                        <w:txbxContent>
                          <w:p w:rsidR="00922320" w:rsidRPr="00364C0D" w:rsidRDefault="00922320" w:rsidP="007B499E"/>
                          <w:p w:rsidR="00922320" w:rsidRPr="00364C0D" w:rsidRDefault="00922320" w:rsidP="007B49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922320" w:rsidRPr="000B3AA2" w:rsidRDefault="00386829" w:rsidP="007B499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50</w:t>
                            </w:r>
                          </w:p>
                          <w:p w:rsidR="00922320" w:rsidRPr="00364C0D" w:rsidRDefault="00922320" w:rsidP="007B499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922320" w:rsidRPr="00364C0D" w:rsidRDefault="00922320" w:rsidP="007B499E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:rsidR="00922320" w:rsidRPr="00364C0D" w:rsidRDefault="00922320" w:rsidP="007B499E">
                            <w:pPr>
                              <w:jc w:val="center"/>
                            </w:pPr>
                          </w:p>
                          <w:p w:rsidR="00922320" w:rsidRPr="00364C0D" w:rsidRDefault="00922320" w:rsidP="007B499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499E" w:rsidRPr="00944CB7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Total Time:</w:t>
            </w:r>
            <w:r w:rsidRPr="00976C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B499E" w:rsidRPr="00976CF9" w:rsidRDefault="00CB3BE8" w:rsidP="00CB3BE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  <w:sz w:val="28"/>
              </w:rPr>
              <w:t>57</w:t>
            </w:r>
            <w:r w:rsidR="007B499E" w:rsidRPr="00976CF9">
              <w:rPr>
                <w:rFonts w:ascii="Calibri" w:hAnsi="Calibri"/>
                <w:i/>
                <w:sz w:val="28"/>
              </w:rPr>
              <w:t xml:space="preserve"> </w:t>
            </w:r>
            <w:r w:rsidR="007B499E" w:rsidRPr="00976CF9">
              <w:rPr>
                <w:rFonts w:ascii="Calibri" w:hAnsi="Calibri"/>
                <w:i/>
                <w:sz w:val="20"/>
              </w:rPr>
              <w:t>minutes</w:t>
            </w:r>
          </w:p>
        </w:tc>
        <w:tc>
          <w:tcPr>
            <w:tcW w:w="5760" w:type="dxa"/>
            <w:gridSpan w:val="3"/>
            <w:vMerge w:val="restart"/>
            <w:shd w:val="clear" w:color="auto" w:fill="auto"/>
            <w:vAlign w:val="center"/>
          </w:tcPr>
          <w:p w:rsidR="007B499E" w:rsidRPr="00976CF9" w:rsidRDefault="007B499E" w:rsidP="006F4FA4">
            <w:pPr>
              <w:rPr>
                <w:rFonts w:ascii="Calibri" w:hAnsi="Calibri"/>
                <w:sz w:val="20"/>
              </w:rPr>
            </w:pPr>
          </w:p>
        </w:tc>
      </w:tr>
      <w:tr w:rsidR="007B499E" w:rsidRPr="00944CB7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7B499E" w:rsidRPr="00976CF9" w:rsidRDefault="00861EF6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Total Reading</w:t>
            </w:r>
            <w:r w:rsidR="007B499E" w:rsidRPr="00976CF9">
              <w:rPr>
                <w:rFonts w:ascii="Calibri" w:hAnsi="Calibri"/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8"/>
              </w:rPr>
            </w:pPr>
            <w:r w:rsidRPr="00976CF9">
              <w:rPr>
                <w:rFonts w:ascii="Calibri" w:hAnsi="Calibri"/>
                <w:i/>
                <w:sz w:val="28"/>
              </w:rPr>
              <w:t>5</w:t>
            </w:r>
            <w:r w:rsidRPr="00976CF9">
              <w:rPr>
                <w:rFonts w:ascii="Calibri" w:hAnsi="Calibri"/>
                <w:b/>
                <w:i/>
                <w:sz w:val="28"/>
              </w:rPr>
              <w:t xml:space="preserve"> </w:t>
            </w:r>
            <w:r w:rsidRPr="00976CF9">
              <w:rPr>
                <w:rFonts w:ascii="Calibri" w:hAnsi="Calibri"/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:rsidR="007B499E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499E" w:rsidRPr="00944CB7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7B499E" w:rsidRPr="00976CF9" w:rsidRDefault="00861EF6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Total Working</w:t>
            </w:r>
            <w:r w:rsidR="007B499E" w:rsidRPr="00976CF9">
              <w:rPr>
                <w:rFonts w:ascii="Calibri" w:hAnsi="Calibri"/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B499E" w:rsidRPr="00976CF9" w:rsidRDefault="00CB3BE8" w:rsidP="00CB3BE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52</w:t>
            </w:r>
            <w:r w:rsidR="007B499E" w:rsidRPr="00976CF9">
              <w:rPr>
                <w:rFonts w:ascii="Calibri" w:hAnsi="Calibri"/>
                <w:b/>
                <w:i/>
                <w:sz w:val="28"/>
              </w:rPr>
              <w:t xml:space="preserve"> </w:t>
            </w:r>
            <w:r w:rsidR="007B499E" w:rsidRPr="00976CF9">
              <w:rPr>
                <w:rFonts w:ascii="Calibri" w:hAnsi="Calibri"/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:rsidR="007B499E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499E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sz w:val="20"/>
              </w:rPr>
              <w:t>Weighting:</w:t>
            </w:r>
            <w:r w:rsidRPr="00976CF9">
              <w:rPr>
                <w:rFonts w:ascii="Calibri" w:hAnsi="Calibri"/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B499E" w:rsidRPr="00976CF9" w:rsidRDefault="00127CC3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i/>
                <w:sz w:val="20"/>
              </w:rPr>
              <w:t>10</w:t>
            </w:r>
            <w:r w:rsidR="007B499E" w:rsidRPr="00976CF9">
              <w:rPr>
                <w:rFonts w:ascii="Calibri" w:hAnsi="Calibri"/>
                <w:i/>
                <w:sz w:val="20"/>
              </w:rPr>
              <w:t>% of the year.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</w:tc>
      </w:tr>
      <w:tr w:rsidR="00BC11F7" w:rsidTr="009C79CC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BC11F7" w:rsidRPr="00976CF9" w:rsidRDefault="00BC11F7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sz w:val="20"/>
              </w:rPr>
            </w:pPr>
            <w:r w:rsidRPr="00976CF9">
              <w:rPr>
                <w:rFonts w:ascii="Calibri" w:hAnsi="Calibri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4"/>
            <w:shd w:val="clear" w:color="auto" w:fill="auto"/>
            <w:vAlign w:val="center"/>
          </w:tcPr>
          <w:p w:rsidR="00BC11F7" w:rsidRPr="00976CF9" w:rsidRDefault="00BC11F7" w:rsidP="00CE4E1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i/>
                <w:sz w:val="20"/>
                <w:szCs w:val="20"/>
              </w:rPr>
            </w:pPr>
            <w:r w:rsidRPr="00976CF9">
              <w:rPr>
                <w:rFonts w:ascii="Calibri" w:hAnsi="Calibri"/>
                <w:i/>
                <w:sz w:val="20"/>
                <w:szCs w:val="20"/>
              </w:rPr>
              <w:t>Cur</w:t>
            </w:r>
            <w:r w:rsidR="00CE4E1D" w:rsidRPr="00976CF9">
              <w:rPr>
                <w:rFonts w:ascii="Calibri" w:hAnsi="Calibri"/>
                <w:i/>
                <w:sz w:val="20"/>
                <w:szCs w:val="20"/>
              </w:rPr>
              <w:t xml:space="preserve">riculum Council Formula Sheet; 1 page notes (A4 one side), Casio </w:t>
            </w:r>
            <w:proofErr w:type="spellStart"/>
            <w:r w:rsidR="00CE4E1D" w:rsidRPr="00976CF9">
              <w:rPr>
                <w:rFonts w:ascii="Calibri" w:hAnsi="Calibri"/>
                <w:i/>
                <w:sz w:val="20"/>
                <w:szCs w:val="20"/>
              </w:rPr>
              <w:t>Classpad</w:t>
            </w:r>
            <w:proofErr w:type="spellEnd"/>
            <w:r w:rsidRPr="00976CF9">
              <w:rPr>
                <w:rFonts w:ascii="Calibri" w:hAnsi="Calibri"/>
                <w:i/>
                <w:sz w:val="20"/>
                <w:szCs w:val="20"/>
              </w:rPr>
              <w:t>; Scientific Calculator</w:t>
            </w:r>
          </w:p>
        </w:tc>
      </w:tr>
      <w:tr w:rsidR="007B499E" w:rsidTr="00BC11F7">
        <w:trPr>
          <w:trHeight w:val="239"/>
        </w:trPr>
        <w:tc>
          <w:tcPr>
            <w:tcW w:w="10548" w:type="dxa"/>
            <w:gridSpan w:val="5"/>
            <w:shd w:val="clear" w:color="auto" w:fill="auto"/>
            <w:vAlign w:val="center"/>
          </w:tcPr>
          <w:p w:rsidR="00193D94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7B499E" w:rsidTr="00193D94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bCs/>
                <w:sz w:val="28"/>
              </w:rPr>
              <w:t>SECTION 1:  CALCULATOR FREE</w:t>
            </w:r>
          </w:p>
        </w:tc>
      </w:tr>
      <w:tr w:rsidR="00193D94" w:rsidRPr="00944CB7" w:rsidTr="00E24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93D94" w:rsidRPr="00976CF9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Time:</w:t>
            </w:r>
            <w:r w:rsidRPr="00976C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193D94" w:rsidRPr="00976CF9" w:rsidRDefault="008914E8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i/>
                <w:sz w:val="28"/>
              </w:rPr>
              <w:t>2</w:t>
            </w:r>
            <w:r w:rsidR="00ED7EA4" w:rsidRPr="00976CF9">
              <w:rPr>
                <w:rFonts w:ascii="Calibri" w:hAnsi="Calibri"/>
                <w:b/>
                <w:i/>
                <w:sz w:val="28"/>
              </w:rPr>
              <w:t>2</w:t>
            </w:r>
            <w:r w:rsidR="00193D94" w:rsidRPr="00976CF9">
              <w:rPr>
                <w:rFonts w:ascii="Calibri" w:hAnsi="Calibri"/>
                <w:i/>
                <w:sz w:val="28"/>
              </w:rPr>
              <w:t xml:space="preserve"> </w:t>
            </w:r>
            <w:r w:rsidR="00193D94" w:rsidRPr="00976CF9">
              <w:rPr>
                <w:rFonts w:ascii="Calibri" w:hAnsi="Calibri"/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93D94" w:rsidRPr="00976CF9" w:rsidRDefault="00E24D25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Marks for Section 1</w:t>
            </w:r>
            <w:r w:rsidR="00193D94" w:rsidRPr="00976CF9">
              <w:rPr>
                <w:rFonts w:ascii="Calibri" w:hAnsi="Calibri"/>
                <w:b/>
                <w:bCs/>
                <w:sz w:val="20"/>
              </w:rPr>
              <w:t>:</w:t>
            </w:r>
            <w:r w:rsidR="00193D94" w:rsidRPr="00976C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63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193D94" w:rsidRPr="00E24D25" w:rsidRDefault="00E1266C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8"/>
              </w:rPr>
              <w:t>20</w:t>
            </w:r>
          </w:p>
        </w:tc>
      </w:tr>
      <w:tr w:rsidR="00193D94" w:rsidRPr="00944CB7" w:rsidTr="00E24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93D94" w:rsidRPr="00976CF9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Reading: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93D94" w:rsidRPr="00976CF9" w:rsidRDefault="008914E8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8"/>
              </w:rPr>
            </w:pPr>
            <w:r w:rsidRPr="00976CF9">
              <w:rPr>
                <w:rFonts w:ascii="Calibri" w:hAnsi="Calibri"/>
                <w:i/>
                <w:sz w:val="28"/>
              </w:rPr>
              <w:t>2</w:t>
            </w:r>
            <w:r w:rsidR="00193D94" w:rsidRPr="00976CF9">
              <w:rPr>
                <w:rFonts w:ascii="Calibri" w:hAnsi="Calibri"/>
                <w:b/>
                <w:i/>
                <w:sz w:val="28"/>
              </w:rPr>
              <w:t xml:space="preserve"> </w:t>
            </w:r>
            <w:r w:rsidR="00193D94" w:rsidRPr="00976CF9">
              <w:rPr>
                <w:rFonts w:ascii="Calibri" w:hAnsi="Calibri"/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93D94" w:rsidRPr="00976CF9" w:rsidRDefault="00E24D25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93D94" w:rsidRPr="00944CB7" w:rsidRDefault="00E24D25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Nil</w:t>
            </w:r>
          </w:p>
        </w:tc>
      </w:tr>
      <w:tr w:rsidR="00193D94" w:rsidRPr="00944CB7" w:rsidTr="00E24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3D94" w:rsidRPr="00976CF9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Working: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93D94" w:rsidRPr="00976CF9" w:rsidRDefault="00ED7EA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8"/>
              </w:rPr>
            </w:pPr>
            <w:r w:rsidRPr="00976CF9">
              <w:rPr>
                <w:rFonts w:ascii="Calibri" w:hAnsi="Calibri"/>
                <w:i/>
                <w:sz w:val="28"/>
              </w:rPr>
              <w:t>20</w:t>
            </w:r>
            <w:r w:rsidR="00193D94" w:rsidRPr="00976CF9">
              <w:rPr>
                <w:rFonts w:ascii="Calibri" w:hAnsi="Calibri"/>
                <w:b/>
                <w:i/>
                <w:sz w:val="28"/>
              </w:rPr>
              <w:t xml:space="preserve"> </w:t>
            </w:r>
            <w:r w:rsidR="00193D94" w:rsidRPr="00976CF9">
              <w:rPr>
                <w:rFonts w:ascii="Calibri" w:hAnsi="Calibri"/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3D94" w:rsidRPr="00976CF9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93D94" w:rsidRPr="00944CB7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</w:p>
        </w:tc>
      </w:tr>
    </w:tbl>
    <w:p w:rsidR="007B499E" w:rsidRPr="00976CF9" w:rsidRDefault="007B499E" w:rsidP="0051070B">
      <w:pPr>
        <w:tabs>
          <w:tab w:val="right" w:pos="9356"/>
        </w:tabs>
        <w:ind w:right="566"/>
        <w:rPr>
          <w:rFonts w:ascii="Calibri" w:hAnsi="Calibri"/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72"/>
        <w:gridCol w:w="10076"/>
      </w:tblGrid>
      <w:tr w:rsidR="007B499E" w:rsidRPr="00976CF9" w:rsidTr="00193D94">
        <w:tc>
          <w:tcPr>
            <w:tcW w:w="443" w:type="dxa"/>
            <w:vAlign w:val="center"/>
          </w:tcPr>
          <w:p w:rsidR="0051070B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1.</w:t>
            </w:r>
          </w:p>
        </w:tc>
        <w:tc>
          <w:tcPr>
            <w:tcW w:w="10105" w:type="dxa"/>
            <w:vAlign w:val="center"/>
          </w:tcPr>
          <w:p w:rsidR="007B499E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[4</w:t>
            </w:r>
            <w:r w:rsidR="00683033" w:rsidRPr="00976CF9">
              <w:rPr>
                <w:rFonts w:ascii="Calibri" w:hAnsi="Calibri"/>
                <w:b/>
                <w:sz w:val="22"/>
                <w:szCs w:val="22"/>
              </w:rPr>
              <w:t xml:space="preserve"> marks: 1 mark each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  <w:tr w:rsidR="007B499E" w:rsidRPr="00976CF9" w:rsidTr="00193D94">
        <w:tc>
          <w:tcPr>
            <w:tcW w:w="443" w:type="dxa"/>
            <w:vAlign w:val="center"/>
          </w:tcPr>
          <w:p w:rsidR="00787CC8" w:rsidRPr="00976CF9" w:rsidRDefault="00787CC8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2F60F8" w:rsidRPr="00976CF9" w:rsidRDefault="0051070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(a)</w:t>
            </w:r>
          </w:p>
          <w:p w:rsidR="00346B7B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346B7B" w:rsidRPr="00976CF9" w:rsidRDefault="0051070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(b)</w:t>
            </w: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51070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(c)</w:t>
            </w: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51070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(d)</w:t>
            </w: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7B499E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2.</w:t>
            </w:r>
          </w:p>
        </w:tc>
        <w:tc>
          <w:tcPr>
            <w:tcW w:w="10105" w:type="dxa"/>
            <w:vAlign w:val="center"/>
          </w:tcPr>
          <w:p w:rsidR="00787CC8" w:rsidRPr="00976CF9" w:rsidRDefault="002F60F8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Circle your correct responses for the following data types;</w:t>
            </w:r>
          </w:p>
          <w:p w:rsidR="0051070B" w:rsidRPr="00976CF9" w:rsidRDefault="002F60F8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The collection of Student results in their year 10 </w:t>
            </w:r>
            <w:r w:rsidR="002F60F8" w:rsidRPr="00976CF9">
              <w:rPr>
                <w:rFonts w:ascii="Calibri" w:hAnsi="Calibri"/>
                <w:sz w:val="22"/>
                <w:szCs w:val="22"/>
              </w:rPr>
              <w:t>exam</w:t>
            </w:r>
            <w:r w:rsidR="00C86EC2">
              <w:rPr>
                <w:rFonts w:ascii="Calibri" w:hAnsi="Calibri"/>
                <w:sz w:val="22"/>
                <w:szCs w:val="22"/>
              </w:rPr>
              <w:t xml:space="preserve"> at BSC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 xml:space="preserve"> is: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    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 (i)   Numerical Data      or     </w:t>
            </w:r>
            <w:r w:rsidR="00E8180D" w:rsidRPr="00976CF9">
              <w:rPr>
                <w:rFonts w:ascii="Calibri" w:hAnsi="Calibri"/>
                <w:sz w:val="22"/>
                <w:szCs w:val="22"/>
              </w:rPr>
              <w:t xml:space="preserve">     </w:t>
            </w:r>
            <w:r w:rsidRPr="00976CF9">
              <w:rPr>
                <w:rFonts w:ascii="Calibri" w:hAnsi="Calibri"/>
                <w:sz w:val="22"/>
                <w:szCs w:val="22"/>
              </w:rPr>
              <w:t>(ii)   Categorical Data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A list of responses to a survey asking students to rate their last ex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>am from loved it to hated it is: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 </w:t>
            </w:r>
          </w:p>
          <w:p w:rsidR="00346B7B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</w:t>
            </w:r>
            <w:r w:rsidR="00346B7B" w:rsidRPr="00976CF9">
              <w:rPr>
                <w:rFonts w:ascii="Calibri" w:hAnsi="Calibri"/>
                <w:sz w:val="22"/>
                <w:szCs w:val="22"/>
              </w:rPr>
              <w:t xml:space="preserve">(i)  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46B7B" w:rsidRPr="00976CF9">
              <w:rPr>
                <w:rFonts w:ascii="Calibri" w:hAnsi="Calibri"/>
                <w:sz w:val="22"/>
                <w:szCs w:val="22"/>
              </w:rPr>
              <w:t xml:space="preserve">Ordinal Data           or    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     </w:t>
            </w:r>
            <w:r w:rsidR="00346B7B" w:rsidRPr="00976CF9">
              <w:rPr>
                <w:rFonts w:ascii="Calibri" w:hAnsi="Calibri"/>
                <w:sz w:val="22"/>
                <w:szCs w:val="22"/>
              </w:rPr>
              <w:t xml:space="preserve"> (ii)    Nominal Data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Each participant was asked </w:t>
            </w:r>
            <w:r w:rsidR="00C86EC2">
              <w:rPr>
                <w:rFonts w:ascii="Calibri" w:hAnsi="Calibri"/>
                <w:sz w:val="22"/>
                <w:szCs w:val="22"/>
              </w:rPr>
              <w:t>t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he number of 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>siblings they have. This is called: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346B7B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(i)   Discrete Data         or            (ii)    Continuous Data</w:t>
            </w:r>
          </w:p>
          <w:p w:rsidR="00E8180D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I used the results I found from the ABS on car crash statistics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>. Is this:</w:t>
            </w:r>
          </w:p>
          <w:p w:rsidR="00E8180D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(i)  Primary Data </w:t>
            </w:r>
            <w:r w:rsidR="00CE4E1D"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 xml:space="preserve">         or           </w:t>
            </w:r>
            <w:r w:rsidRPr="00976CF9">
              <w:rPr>
                <w:rFonts w:ascii="Calibri" w:hAnsi="Calibri"/>
                <w:sz w:val="22"/>
                <w:szCs w:val="22"/>
              </w:rPr>
              <w:t>(ii)     Secondary Data</w:t>
            </w:r>
            <w:r w:rsidR="00CE4E1D"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2F60F8" w:rsidRPr="00976CF9" w:rsidRDefault="002F60F8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7B499E" w:rsidRPr="00976CF9" w:rsidRDefault="00D638DD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[3</w:t>
            </w:r>
            <w:r w:rsidR="00CF18EF" w:rsidRPr="00976CF9">
              <w:rPr>
                <w:rFonts w:ascii="Calibri" w:hAnsi="Calibri"/>
                <w:b/>
                <w:sz w:val="22"/>
                <w:szCs w:val="22"/>
              </w:rPr>
              <w:t xml:space="preserve"> marks: 1 mark each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  <w:tr w:rsidR="002F60F8" w:rsidRPr="00976CF9" w:rsidTr="00193D94">
        <w:tc>
          <w:tcPr>
            <w:tcW w:w="443" w:type="dxa"/>
            <w:vAlign w:val="center"/>
          </w:tcPr>
          <w:p w:rsidR="002F60F8" w:rsidRPr="00976CF9" w:rsidRDefault="002F60F8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2F60F8" w:rsidRPr="00976CF9" w:rsidRDefault="00B375D5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State whether the Numerical Data collected in each of the following situations is discrete or continuous</w:t>
            </w:r>
          </w:p>
        </w:tc>
      </w:tr>
    </w:tbl>
    <w:p w:rsidR="00B375D5" w:rsidRPr="00976CF9" w:rsidRDefault="00B375D5" w:rsidP="007B499E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       </w:t>
      </w:r>
    </w:p>
    <w:p w:rsidR="007B499E" w:rsidRPr="00976CF9" w:rsidRDefault="00B375D5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a)</w:t>
      </w:r>
      <w:r w:rsidR="00D638DD" w:rsidRPr="00976CF9">
        <w:rPr>
          <w:rFonts w:ascii="Calibri" w:hAnsi="Calibri"/>
          <w:sz w:val="22"/>
          <w:szCs w:val="22"/>
        </w:rPr>
        <w:t xml:space="preserve">  </w:t>
      </w:r>
      <w:r w:rsidR="0051070B" w:rsidRPr="00976CF9">
        <w:rPr>
          <w:rFonts w:ascii="Calibri" w:hAnsi="Calibri"/>
          <w:sz w:val="22"/>
          <w:szCs w:val="22"/>
        </w:rPr>
        <w:t xml:space="preserve">   </w:t>
      </w:r>
      <w:r w:rsidR="00D638DD" w:rsidRPr="00976CF9">
        <w:rPr>
          <w:rFonts w:ascii="Calibri" w:hAnsi="Calibri"/>
          <w:sz w:val="22"/>
          <w:szCs w:val="22"/>
        </w:rPr>
        <w:t>The time</w:t>
      </w:r>
      <w:r w:rsidR="00BB4A38" w:rsidRPr="00976CF9">
        <w:rPr>
          <w:rFonts w:ascii="Calibri" w:hAnsi="Calibri"/>
          <w:sz w:val="22"/>
          <w:szCs w:val="22"/>
        </w:rPr>
        <w:t>s recorded for each lap of the Formula One Grand P</w:t>
      </w:r>
      <w:r w:rsidR="00D638DD" w:rsidRPr="00976CF9">
        <w:rPr>
          <w:rFonts w:ascii="Calibri" w:hAnsi="Calibri"/>
          <w:sz w:val="22"/>
          <w:szCs w:val="22"/>
        </w:rPr>
        <w:t>rix time trials</w:t>
      </w:r>
      <w:r w:rsidR="00BB4A38" w:rsidRPr="00976CF9">
        <w:rPr>
          <w:rFonts w:ascii="Calibri" w:hAnsi="Calibri"/>
          <w:sz w:val="22"/>
          <w:szCs w:val="22"/>
        </w:rPr>
        <w:t>.</w:t>
      </w:r>
      <w:r w:rsidR="00D638DD" w:rsidRPr="00976CF9">
        <w:rPr>
          <w:rFonts w:ascii="Calibri" w:hAnsi="Calibri"/>
          <w:sz w:val="22"/>
          <w:szCs w:val="22"/>
        </w:rPr>
        <w:t xml:space="preserve">     </w:t>
      </w:r>
    </w:p>
    <w:p w:rsidR="00B375D5" w:rsidRPr="00976CF9" w:rsidRDefault="00B375D5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</w:p>
    <w:p w:rsidR="00B375D5" w:rsidRPr="00976CF9" w:rsidRDefault="00B375D5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</w:p>
    <w:p w:rsidR="00B375D5" w:rsidRPr="00976CF9" w:rsidRDefault="00B375D5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b)  </w:t>
      </w:r>
      <w:r w:rsidR="0051070B" w:rsidRPr="00976CF9">
        <w:rPr>
          <w:rFonts w:ascii="Calibri" w:hAnsi="Calibri"/>
          <w:b/>
          <w:sz w:val="22"/>
          <w:szCs w:val="22"/>
        </w:rPr>
        <w:t xml:space="preserve">   </w:t>
      </w:r>
      <w:r w:rsidR="00BB4A38" w:rsidRPr="00976CF9">
        <w:rPr>
          <w:rFonts w:ascii="Calibri" w:hAnsi="Calibri"/>
          <w:sz w:val="22"/>
          <w:szCs w:val="22"/>
        </w:rPr>
        <w:t>The size of shoe each Y</w:t>
      </w:r>
      <w:r w:rsidR="00D638DD" w:rsidRPr="00976CF9">
        <w:rPr>
          <w:rFonts w:ascii="Calibri" w:hAnsi="Calibri"/>
          <w:sz w:val="22"/>
          <w:szCs w:val="22"/>
        </w:rPr>
        <w:t>ear 11 student wears in your class</w:t>
      </w:r>
      <w:r w:rsidR="00BB4A38" w:rsidRPr="00976CF9">
        <w:rPr>
          <w:rFonts w:ascii="Calibri" w:hAnsi="Calibri"/>
          <w:sz w:val="22"/>
          <w:szCs w:val="22"/>
        </w:rPr>
        <w:t>.</w:t>
      </w:r>
      <w:r w:rsidR="00D638DD" w:rsidRPr="00976CF9">
        <w:rPr>
          <w:rFonts w:ascii="Calibri" w:hAnsi="Calibri"/>
          <w:sz w:val="22"/>
          <w:szCs w:val="22"/>
        </w:rPr>
        <w:t xml:space="preserve">    </w:t>
      </w:r>
    </w:p>
    <w:p w:rsidR="00D638DD" w:rsidRPr="00976CF9" w:rsidRDefault="00D638DD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</w:p>
    <w:p w:rsidR="00D638DD" w:rsidRPr="00976CF9" w:rsidRDefault="00D638DD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</w:p>
    <w:p w:rsidR="00D638DD" w:rsidRPr="00976CF9" w:rsidRDefault="00D638DD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c)   </w:t>
      </w:r>
      <w:r w:rsidR="0051070B" w:rsidRPr="00976CF9">
        <w:rPr>
          <w:rFonts w:ascii="Calibri" w:hAnsi="Calibri"/>
          <w:b/>
          <w:sz w:val="22"/>
          <w:szCs w:val="22"/>
        </w:rPr>
        <w:t xml:space="preserve">  </w:t>
      </w:r>
      <w:r w:rsidRPr="00976CF9">
        <w:rPr>
          <w:rFonts w:ascii="Calibri" w:hAnsi="Calibri"/>
          <w:sz w:val="22"/>
          <w:szCs w:val="22"/>
        </w:rPr>
        <w:t>The amount of mobile phones collected in each mobile phone recycling bin</w:t>
      </w:r>
      <w:r w:rsidR="00BB4A38" w:rsidRPr="00976CF9">
        <w:rPr>
          <w:rFonts w:ascii="Calibri" w:hAnsi="Calibri"/>
          <w:sz w:val="22"/>
          <w:szCs w:val="22"/>
        </w:rPr>
        <w:t>.</w:t>
      </w:r>
    </w:p>
    <w:p w:rsidR="00B375D5" w:rsidRPr="00BB4A38" w:rsidRDefault="00B375D5" w:rsidP="007B499E">
      <w:pPr>
        <w:tabs>
          <w:tab w:val="right" w:pos="9356"/>
        </w:tabs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7B499E" w:rsidRPr="00976CF9" w:rsidTr="00B65F69">
        <w:tc>
          <w:tcPr>
            <w:tcW w:w="443" w:type="dxa"/>
          </w:tcPr>
          <w:p w:rsidR="007B499E" w:rsidRPr="00976CF9" w:rsidRDefault="007B499E" w:rsidP="00B65F6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lastRenderedPageBreak/>
              <w:t>3.</w:t>
            </w:r>
          </w:p>
        </w:tc>
        <w:tc>
          <w:tcPr>
            <w:tcW w:w="10105" w:type="dxa"/>
            <w:vAlign w:val="center"/>
          </w:tcPr>
          <w:p w:rsidR="007B499E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</w:t>
            </w:r>
            <w:r w:rsidR="00561C2E" w:rsidRPr="00976CF9">
              <w:rPr>
                <w:rFonts w:ascii="Calibri" w:hAnsi="Calibri"/>
                <w:b/>
                <w:sz w:val="22"/>
                <w:szCs w:val="22"/>
              </w:rPr>
              <w:t>8 marks: 5 1,1,1</w:t>
            </w:r>
            <w:r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  <w:p w:rsidR="00D638DD" w:rsidRPr="00976CF9" w:rsidRDefault="004E5A34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Michelle records the points scored by her favourite NRL team over the period of a season.</w:t>
            </w:r>
          </w:p>
        </w:tc>
      </w:tr>
    </w:tbl>
    <w:p w:rsidR="00766CA2" w:rsidRPr="00976CF9" w:rsidRDefault="00766CA2" w:rsidP="00766CA2">
      <w:pPr>
        <w:rPr>
          <w:rFonts w:ascii="Calibri" w:hAnsi="Calibri"/>
          <w:vanish/>
          <w:sz w:val="22"/>
          <w:szCs w:val="22"/>
        </w:rPr>
      </w:pPr>
    </w:p>
    <w:tbl>
      <w:tblPr>
        <w:tblpPr w:leftFromText="180" w:rightFromText="180" w:vertAnchor="text" w:horzAnchor="page" w:tblpX="1410" w:tblpY="1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  <w:gridCol w:w="521"/>
      </w:tblGrid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35</w:t>
            </w:r>
          </w:p>
        </w:tc>
      </w:tr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45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55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15</w:t>
            </w:r>
          </w:p>
        </w:tc>
      </w:tr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42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16</w:t>
            </w:r>
          </w:p>
        </w:tc>
      </w:tr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17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6</w:t>
            </w:r>
          </w:p>
        </w:tc>
      </w:tr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34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38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48</w:t>
            </w:r>
          </w:p>
        </w:tc>
      </w:tr>
    </w:tbl>
    <w:p w:rsidR="007B499E" w:rsidRPr="00976CF9" w:rsidRDefault="007B499E" w:rsidP="007B499E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2"/>
        <w:gridCol w:w="10086"/>
      </w:tblGrid>
      <w:tr w:rsidR="004E5A34" w:rsidRPr="00976CF9" w:rsidTr="004E5A34">
        <w:tc>
          <w:tcPr>
            <w:tcW w:w="442" w:type="dxa"/>
          </w:tcPr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4E5A34" w:rsidRPr="00976CF9" w:rsidRDefault="004E5A34" w:rsidP="004E5A3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(a)</w:t>
            </w:r>
          </w:p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106" w:type="dxa"/>
          </w:tcPr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Record the data in a stem and leaf plot. </w:t>
            </w:r>
          </w:p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6"/>
              <w:gridCol w:w="6270"/>
              <w:gridCol w:w="247"/>
            </w:tblGrid>
            <w:tr w:rsidR="004E5A34" w:rsidRPr="00976CF9" w:rsidTr="00FD200E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000000"/>
                  </w:tcBorders>
                  <w:shd w:val="clear" w:color="auto" w:fill="auto"/>
                </w:tcPr>
                <w:p w:rsidR="004E5A34" w:rsidRPr="00976CF9" w:rsidRDefault="004E5A34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Stem</w:t>
                  </w:r>
                </w:p>
              </w:tc>
              <w:tc>
                <w:tcPr>
                  <w:tcW w:w="6517" w:type="dxa"/>
                  <w:gridSpan w:val="2"/>
                  <w:tcBorders>
                    <w:top w:val="nil"/>
                    <w:bottom w:val="single" w:sz="4" w:space="0" w:color="000000"/>
                    <w:right w:val="nil"/>
                  </w:tcBorders>
                  <w:shd w:val="clear" w:color="auto" w:fill="auto"/>
                </w:tcPr>
                <w:p w:rsidR="004E5A34" w:rsidRPr="00976CF9" w:rsidRDefault="004E5A34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Leaves</w:t>
                  </w: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single" w:sz="4" w:space="0" w:color="000000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70" w:type="dxa"/>
                  <w:vMerge w:val="restart"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70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70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70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70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70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1266C" w:rsidRPr="00976CF9" w:rsidRDefault="00E1266C" w:rsidP="007B499E">
      <w:pPr>
        <w:rPr>
          <w:rFonts w:ascii="Calibri" w:hAnsi="Calibri"/>
          <w:sz w:val="22"/>
          <w:szCs w:val="22"/>
        </w:rPr>
      </w:pPr>
    </w:p>
    <w:tbl>
      <w:tblPr>
        <w:tblW w:w="10723" w:type="dxa"/>
        <w:tblLayout w:type="fixed"/>
        <w:tblLook w:val="04A0" w:firstRow="1" w:lastRow="0" w:firstColumn="1" w:lastColumn="0" w:noHBand="0" w:noVBand="1"/>
      </w:tblPr>
      <w:tblGrid>
        <w:gridCol w:w="1174"/>
        <w:gridCol w:w="9549"/>
      </w:tblGrid>
      <w:tr w:rsidR="00561C2E" w:rsidRPr="00976CF9" w:rsidTr="00382D68">
        <w:trPr>
          <w:cantSplit/>
          <w:trHeight w:val="14"/>
        </w:trPr>
        <w:tc>
          <w:tcPr>
            <w:tcW w:w="1174" w:type="dxa"/>
            <w:shd w:val="clear" w:color="auto" w:fill="auto"/>
            <w:tcMar>
              <w:top w:w="113" w:type="dxa"/>
            </w:tcMar>
          </w:tcPr>
          <w:p w:rsidR="004E5A34" w:rsidRPr="00976CF9" w:rsidRDefault="004E5A34" w:rsidP="004E5A3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(b)</w:t>
            </w:r>
          </w:p>
        </w:tc>
        <w:tc>
          <w:tcPr>
            <w:tcW w:w="9549" w:type="dxa"/>
            <w:shd w:val="clear" w:color="auto" w:fill="auto"/>
          </w:tcPr>
          <w:p w:rsidR="004E5A34" w:rsidRPr="00976CF9" w:rsidRDefault="00BB4A38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What i</w:t>
            </w:r>
            <w:r w:rsidR="004E5A34" w:rsidRPr="00976CF9">
              <w:rPr>
                <w:rFonts w:ascii="Calibri" w:hAnsi="Calibri"/>
                <w:sz w:val="22"/>
                <w:szCs w:val="22"/>
              </w:rPr>
              <w:t>s the range of the scores?</w:t>
            </w:r>
          </w:p>
        </w:tc>
      </w:tr>
      <w:tr w:rsidR="00561C2E" w:rsidRPr="00976CF9" w:rsidTr="00382D68">
        <w:trPr>
          <w:cantSplit/>
          <w:trHeight w:val="1287"/>
        </w:trPr>
        <w:tc>
          <w:tcPr>
            <w:tcW w:w="1174" w:type="dxa"/>
            <w:shd w:val="clear" w:color="auto" w:fill="auto"/>
            <w:tcMar>
              <w:top w:w="113" w:type="dxa"/>
            </w:tcMar>
          </w:tcPr>
          <w:p w:rsidR="0051070B" w:rsidRPr="00976CF9" w:rsidRDefault="0051070B" w:rsidP="004E5A34">
            <w:pPr>
              <w:rPr>
                <w:rFonts w:ascii="Calibri" w:hAnsi="Calibri"/>
                <w:sz w:val="16"/>
                <w:szCs w:val="16"/>
              </w:rPr>
            </w:pPr>
          </w:p>
          <w:p w:rsidR="004E5A34" w:rsidRPr="00976CF9" w:rsidRDefault="004E5A34" w:rsidP="004E5A3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(c)</w:t>
            </w:r>
          </w:p>
          <w:p w:rsidR="0051070B" w:rsidRPr="00976CF9" w:rsidRDefault="0051070B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561C2E" w:rsidRPr="00976CF9" w:rsidRDefault="00561C2E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(d)                     </w:t>
            </w:r>
          </w:p>
        </w:tc>
        <w:tc>
          <w:tcPr>
            <w:tcW w:w="9549" w:type="dxa"/>
            <w:shd w:val="clear" w:color="auto" w:fill="auto"/>
          </w:tcPr>
          <w:p w:rsidR="0051070B" w:rsidRPr="00976CF9" w:rsidRDefault="0051070B" w:rsidP="004E5A34">
            <w:pPr>
              <w:rPr>
                <w:rFonts w:ascii="Calibri" w:hAnsi="Calibri"/>
                <w:sz w:val="16"/>
                <w:szCs w:val="16"/>
              </w:rPr>
            </w:pPr>
          </w:p>
          <w:p w:rsidR="004E5A34" w:rsidRPr="00976CF9" w:rsidRDefault="00BB4A38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What i</w:t>
            </w:r>
            <w:r w:rsidR="004E5A34" w:rsidRPr="00976CF9">
              <w:rPr>
                <w:rFonts w:ascii="Calibri" w:hAnsi="Calibri"/>
                <w:sz w:val="22"/>
                <w:szCs w:val="22"/>
              </w:rPr>
              <w:t>s the modal score?</w:t>
            </w:r>
          </w:p>
          <w:p w:rsidR="00561C2E" w:rsidRPr="00976CF9" w:rsidRDefault="00561C2E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561C2E" w:rsidRPr="00976CF9" w:rsidRDefault="00BB4A38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What i</w:t>
            </w:r>
            <w:r w:rsidR="00561C2E" w:rsidRPr="00976CF9">
              <w:rPr>
                <w:rFonts w:ascii="Calibri" w:hAnsi="Calibri"/>
                <w:sz w:val="22"/>
                <w:szCs w:val="22"/>
              </w:rPr>
              <w:t>s the median score?</w:t>
            </w:r>
          </w:p>
        </w:tc>
      </w:tr>
    </w:tbl>
    <w:p w:rsidR="00561C2E" w:rsidRPr="00976CF9" w:rsidRDefault="00561C2E" w:rsidP="0051070B">
      <w:pPr>
        <w:pStyle w:val="BlockText"/>
        <w:ind w:left="0" w:right="0" w:firstLine="0"/>
        <w:jc w:val="left"/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4.</w:t>
      </w:r>
      <w:r w:rsidRPr="00976CF9">
        <w:rPr>
          <w:rFonts w:ascii="Calibri" w:hAnsi="Calibri"/>
          <w:b/>
          <w:sz w:val="22"/>
          <w:szCs w:val="22"/>
        </w:rPr>
        <w:tab/>
        <w:t>[5 marks</w:t>
      </w:r>
      <w:proofErr w:type="gramStart"/>
      <w:r w:rsidR="000E4069" w:rsidRPr="00976CF9">
        <w:rPr>
          <w:rFonts w:ascii="Calibri" w:hAnsi="Calibri"/>
          <w:b/>
          <w:sz w:val="22"/>
          <w:szCs w:val="22"/>
        </w:rPr>
        <w:t>:</w:t>
      </w:r>
      <w:r w:rsidR="0051070B" w:rsidRPr="00976CF9">
        <w:rPr>
          <w:rFonts w:ascii="Calibri" w:hAnsi="Calibri"/>
          <w:b/>
          <w:sz w:val="22"/>
          <w:szCs w:val="22"/>
        </w:rPr>
        <w:t>2</w:t>
      </w:r>
      <w:proofErr w:type="gramEnd"/>
      <w:r w:rsidR="0051070B" w:rsidRPr="00976CF9">
        <w:rPr>
          <w:rFonts w:ascii="Calibri" w:hAnsi="Calibri"/>
          <w:b/>
          <w:sz w:val="22"/>
          <w:szCs w:val="22"/>
        </w:rPr>
        <w:t>, 1,1,1</w:t>
      </w:r>
      <w:r w:rsidRPr="00976CF9">
        <w:rPr>
          <w:rFonts w:ascii="Calibri" w:hAnsi="Calibri"/>
          <w:b/>
          <w:sz w:val="22"/>
          <w:szCs w:val="22"/>
        </w:rPr>
        <w:t>]</w:t>
      </w:r>
    </w:p>
    <w:p w:rsidR="000E4069" w:rsidRPr="00976CF9" w:rsidRDefault="000E4069" w:rsidP="0051070B">
      <w:pPr>
        <w:pStyle w:val="BlockText"/>
        <w:ind w:left="567" w:right="0" w:hanging="567"/>
        <w:jc w:val="left"/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Use the box plot below to answer the following questions;</w:t>
      </w:r>
    </w:p>
    <w:p w:rsidR="000E4069" w:rsidRPr="00976CF9" w:rsidRDefault="0051070B" w:rsidP="000E4069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sz w:val="22"/>
          <w:szCs w:val="22"/>
        </w:rPr>
        <w:t>Chris</w:t>
      </w:r>
      <w:r w:rsidR="000E4069" w:rsidRPr="00976CF9">
        <w:rPr>
          <w:rFonts w:ascii="Calibri" w:hAnsi="Calibri"/>
          <w:sz w:val="22"/>
          <w:szCs w:val="22"/>
        </w:rPr>
        <w:t xml:space="preserve"> collects information on the number of weeks that construction projects take to complete. The box plot below is drawn from the data. </w:t>
      </w:r>
    </w:p>
    <w:p w:rsidR="000E4069" w:rsidRPr="00976CF9" w:rsidRDefault="00891C8A" w:rsidP="00561C2E">
      <w:pPr>
        <w:pStyle w:val="BlockText"/>
        <w:ind w:left="567" w:right="0" w:hanging="567"/>
        <w:jc w:val="lef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left:0;text-align:left;margin-left:4.5pt;margin-top:7.95pt;width:319.5pt;height:59.8pt;z-index:251656704;mso-wrap-edited:f" wrapcoords="-39 0 -39 21221 21600 21221 21600 0 -39 0">
            <v:imagedata r:id="rId10" o:title=""/>
            <w10:wrap type="through"/>
          </v:shape>
          <o:OLEObject Type="Embed" ProgID="FXDraw3.Document" ShapeID="_x0000_s1101" DrawAspect="Content" ObjectID="_1528806962" r:id="rId11"/>
        </w:pict>
      </w:r>
    </w:p>
    <w:p w:rsidR="00561C2E" w:rsidRPr="00976CF9" w:rsidRDefault="00561C2E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51070B" w:rsidRPr="00976CF9" w:rsidRDefault="000E4069" w:rsidP="000E4069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(a</w:t>
      </w:r>
      <w:r w:rsidR="00B65F69" w:rsidRPr="00976CF9">
        <w:rPr>
          <w:rFonts w:ascii="Calibri" w:hAnsi="Calibri"/>
          <w:sz w:val="22"/>
          <w:szCs w:val="22"/>
        </w:rPr>
        <w:t>)</w:t>
      </w:r>
      <w:r w:rsidR="00B65F69" w:rsidRPr="00976CF9">
        <w:rPr>
          <w:rFonts w:ascii="Calibri" w:hAnsi="Calibri"/>
          <w:sz w:val="22"/>
          <w:szCs w:val="22"/>
        </w:rPr>
        <w:tab/>
      </w:r>
      <w:r w:rsidR="00BB4A38" w:rsidRPr="00976CF9">
        <w:rPr>
          <w:rFonts w:ascii="Calibri" w:hAnsi="Calibri"/>
          <w:sz w:val="22"/>
          <w:szCs w:val="22"/>
        </w:rPr>
        <w:t>What is the maximum and m</w:t>
      </w:r>
      <w:r w:rsidR="0051070B" w:rsidRPr="00976CF9">
        <w:rPr>
          <w:rFonts w:ascii="Calibri" w:hAnsi="Calibri"/>
          <w:sz w:val="22"/>
          <w:szCs w:val="22"/>
        </w:rPr>
        <w:t>inimum number of weeks for construction?</w:t>
      </w:r>
    </w:p>
    <w:p w:rsidR="0051070B" w:rsidRPr="00976CF9" w:rsidRDefault="0051070B" w:rsidP="000E4069">
      <w:pPr>
        <w:spacing w:after="120"/>
        <w:rPr>
          <w:rFonts w:ascii="Calibri" w:hAnsi="Calibri"/>
          <w:b/>
          <w:sz w:val="16"/>
          <w:szCs w:val="16"/>
        </w:rPr>
      </w:pPr>
    </w:p>
    <w:p w:rsidR="000E4069" w:rsidRPr="00976CF9" w:rsidRDefault="0051070B" w:rsidP="000E4069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(b)</w:t>
      </w:r>
      <w:r w:rsidRPr="00976CF9">
        <w:rPr>
          <w:rFonts w:ascii="Calibri" w:hAnsi="Calibri"/>
          <w:sz w:val="22"/>
          <w:szCs w:val="22"/>
        </w:rPr>
        <w:tab/>
      </w:r>
      <w:r w:rsidR="000E4069" w:rsidRPr="00976CF9">
        <w:rPr>
          <w:rFonts w:ascii="Calibri" w:hAnsi="Calibri"/>
          <w:sz w:val="22"/>
          <w:szCs w:val="22"/>
        </w:rPr>
        <w:t>What is the interquartile range of the data?</w:t>
      </w:r>
    </w:p>
    <w:p w:rsidR="0051070B" w:rsidRPr="00976CF9" w:rsidRDefault="0051070B" w:rsidP="0051070B">
      <w:pPr>
        <w:spacing w:after="120"/>
        <w:rPr>
          <w:rFonts w:ascii="Calibri" w:hAnsi="Calibri"/>
          <w:b/>
          <w:sz w:val="16"/>
          <w:szCs w:val="16"/>
        </w:rPr>
      </w:pPr>
    </w:p>
    <w:p w:rsidR="0051070B" w:rsidRPr="00976CF9" w:rsidRDefault="0051070B" w:rsidP="0051070B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(c)</w:t>
      </w:r>
      <w:r w:rsidRPr="00976CF9">
        <w:rPr>
          <w:rFonts w:ascii="Calibri" w:hAnsi="Calibri"/>
          <w:sz w:val="22"/>
          <w:szCs w:val="22"/>
        </w:rPr>
        <w:tab/>
        <w:t>From the box plot, which term could be used to describe the data?</w:t>
      </w:r>
    </w:p>
    <w:p w:rsidR="0051070B" w:rsidRPr="00976CF9" w:rsidRDefault="0051070B" w:rsidP="0051070B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                    </w:t>
      </w:r>
      <w:proofErr w:type="gramStart"/>
      <w:r w:rsidR="00BB4A38" w:rsidRPr="00976CF9">
        <w:rPr>
          <w:rFonts w:ascii="Calibri" w:hAnsi="Calibri"/>
          <w:b/>
          <w:sz w:val="22"/>
          <w:szCs w:val="22"/>
        </w:rPr>
        <w:t>i</w:t>
      </w:r>
      <w:proofErr w:type="gramEnd"/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  bimodal                </w:t>
      </w:r>
      <w:r w:rsidR="00BB4A38" w:rsidRPr="00976CF9">
        <w:rPr>
          <w:rFonts w:ascii="Calibri" w:hAnsi="Calibri"/>
          <w:b/>
          <w:sz w:val="22"/>
          <w:szCs w:val="22"/>
        </w:rPr>
        <w:t>ii</w:t>
      </w:r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  </w:t>
      </w:r>
      <w:proofErr w:type="gramStart"/>
      <w:r w:rsidRPr="00976CF9">
        <w:rPr>
          <w:rFonts w:ascii="Calibri" w:hAnsi="Calibri"/>
          <w:sz w:val="22"/>
          <w:szCs w:val="22"/>
        </w:rPr>
        <w:t>normal</w:t>
      </w:r>
      <w:proofErr w:type="gramEnd"/>
      <w:r w:rsidRPr="00976CF9">
        <w:rPr>
          <w:rFonts w:ascii="Calibri" w:hAnsi="Calibri"/>
          <w:sz w:val="22"/>
          <w:szCs w:val="22"/>
        </w:rPr>
        <w:t xml:space="preserve">               </w:t>
      </w:r>
      <w:r w:rsidR="00BB4A38" w:rsidRPr="00976CF9">
        <w:rPr>
          <w:rFonts w:ascii="Calibri" w:hAnsi="Calibri"/>
          <w:b/>
          <w:sz w:val="22"/>
          <w:szCs w:val="22"/>
        </w:rPr>
        <w:t>iii</w:t>
      </w:r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 </w:t>
      </w:r>
      <w:proofErr w:type="gramStart"/>
      <w:r w:rsidRPr="00976CF9">
        <w:rPr>
          <w:rFonts w:ascii="Calibri" w:hAnsi="Calibri"/>
          <w:sz w:val="22"/>
          <w:szCs w:val="22"/>
        </w:rPr>
        <w:t>skewed</w:t>
      </w:r>
      <w:proofErr w:type="gramEnd"/>
      <w:r w:rsidRPr="00976CF9">
        <w:rPr>
          <w:rFonts w:ascii="Calibri" w:hAnsi="Calibri"/>
          <w:sz w:val="22"/>
          <w:szCs w:val="22"/>
        </w:rPr>
        <w:t xml:space="preserve">                </w:t>
      </w:r>
      <w:r w:rsidR="00BB4A38" w:rsidRPr="00976CF9">
        <w:rPr>
          <w:rFonts w:ascii="Calibri" w:hAnsi="Calibri"/>
          <w:b/>
          <w:sz w:val="22"/>
          <w:szCs w:val="22"/>
        </w:rPr>
        <w:t>iv</w:t>
      </w:r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</w:t>
      </w:r>
      <w:r w:rsidR="00B65F69" w:rsidRPr="00976CF9">
        <w:rPr>
          <w:rFonts w:ascii="Calibri" w:hAnsi="Calibri"/>
          <w:sz w:val="22"/>
          <w:szCs w:val="22"/>
        </w:rPr>
        <w:t>S</w:t>
      </w:r>
      <w:r w:rsidRPr="00976CF9">
        <w:rPr>
          <w:rFonts w:ascii="Calibri" w:hAnsi="Calibri"/>
          <w:sz w:val="22"/>
          <w:szCs w:val="22"/>
        </w:rPr>
        <w:t>ymmetrical</w:t>
      </w:r>
    </w:p>
    <w:p w:rsidR="00B65F69" w:rsidRPr="00976CF9" w:rsidRDefault="00B65F69" w:rsidP="0051070B">
      <w:pPr>
        <w:spacing w:after="120"/>
        <w:rPr>
          <w:rFonts w:ascii="Calibri" w:hAnsi="Calibri"/>
          <w:sz w:val="22"/>
          <w:szCs w:val="22"/>
        </w:rPr>
      </w:pPr>
    </w:p>
    <w:p w:rsidR="0051070B" w:rsidRPr="00976CF9" w:rsidRDefault="0051070B" w:rsidP="00B65F69">
      <w:pPr>
        <w:tabs>
          <w:tab w:val="left" w:pos="1720"/>
        </w:tabs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(d</w:t>
      </w:r>
      <w:r w:rsidR="000E4069" w:rsidRPr="00976CF9">
        <w:rPr>
          <w:rFonts w:ascii="Calibri" w:hAnsi="Calibri"/>
          <w:b/>
          <w:sz w:val="22"/>
          <w:szCs w:val="22"/>
        </w:rPr>
        <w:t>)</w:t>
      </w:r>
      <w:r w:rsidR="00B65F69" w:rsidRPr="00976CF9">
        <w:rPr>
          <w:rFonts w:ascii="Calibri" w:hAnsi="Calibri"/>
          <w:b/>
          <w:sz w:val="22"/>
          <w:szCs w:val="22"/>
        </w:rPr>
        <w:t xml:space="preserve">      </w:t>
      </w:r>
      <w:r w:rsidRPr="00976CF9">
        <w:rPr>
          <w:rFonts w:ascii="Calibri" w:hAnsi="Calibri"/>
          <w:sz w:val="22"/>
          <w:szCs w:val="22"/>
        </w:rPr>
        <w:t xml:space="preserve">Which </w:t>
      </w:r>
      <w:r w:rsidR="00BB4A38" w:rsidRPr="00976CF9">
        <w:rPr>
          <w:rFonts w:ascii="Calibri" w:hAnsi="Calibri"/>
          <w:sz w:val="22"/>
          <w:szCs w:val="22"/>
        </w:rPr>
        <w:t xml:space="preserve">of </w:t>
      </w:r>
      <w:r w:rsidR="00B65F69" w:rsidRPr="00976CF9">
        <w:rPr>
          <w:rFonts w:ascii="Calibri" w:hAnsi="Calibri"/>
          <w:sz w:val="22"/>
          <w:szCs w:val="22"/>
        </w:rPr>
        <w:t>these statements</w:t>
      </w:r>
      <w:r w:rsidRPr="00976CF9">
        <w:rPr>
          <w:rFonts w:ascii="Calibri" w:hAnsi="Calibri"/>
          <w:sz w:val="22"/>
          <w:szCs w:val="22"/>
        </w:rPr>
        <w:t xml:space="preserve"> is true?</w:t>
      </w:r>
    </w:p>
    <w:p w:rsidR="0051070B" w:rsidRPr="00976CF9" w:rsidRDefault="0051070B" w:rsidP="0051070B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 </w:t>
      </w:r>
      <w:r w:rsidR="00BB4A38" w:rsidRPr="00976CF9">
        <w:rPr>
          <w:rFonts w:ascii="Calibri" w:hAnsi="Calibri"/>
          <w:b/>
          <w:sz w:val="22"/>
          <w:szCs w:val="22"/>
        </w:rPr>
        <w:t xml:space="preserve">      </w:t>
      </w:r>
      <w:proofErr w:type="gramStart"/>
      <w:r w:rsidR="00BB4A38" w:rsidRPr="00976CF9">
        <w:rPr>
          <w:rFonts w:ascii="Calibri" w:hAnsi="Calibri"/>
          <w:b/>
          <w:sz w:val="22"/>
          <w:szCs w:val="22"/>
        </w:rPr>
        <w:t>i</w:t>
      </w:r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25</w:t>
      </w:r>
      <w:proofErr w:type="gramEnd"/>
      <w:r w:rsidRPr="00976CF9">
        <w:rPr>
          <w:rFonts w:ascii="Calibri" w:hAnsi="Calibri"/>
          <w:sz w:val="22"/>
          <w:szCs w:val="22"/>
        </w:rPr>
        <w:t>% of projects took</w:t>
      </w:r>
      <w:r w:rsidR="00BB4A38" w:rsidRPr="00976CF9">
        <w:rPr>
          <w:rFonts w:ascii="Calibri" w:hAnsi="Calibri"/>
          <w:sz w:val="22"/>
          <w:szCs w:val="22"/>
        </w:rPr>
        <w:t xml:space="preserve"> less than 31 weeks.                        </w:t>
      </w:r>
      <w:proofErr w:type="gramStart"/>
      <w:r w:rsidR="00BB4A38" w:rsidRPr="00976CF9">
        <w:rPr>
          <w:rFonts w:ascii="Calibri" w:hAnsi="Calibri"/>
          <w:b/>
          <w:sz w:val="22"/>
          <w:szCs w:val="22"/>
        </w:rPr>
        <w:t>ii</w:t>
      </w:r>
      <w:r w:rsidRPr="00976CF9">
        <w:rPr>
          <w:rFonts w:ascii="Calibri" w:hAnsi="Calibri"/>
          <w:b/>
          <w:sz w:val="22"/>
          <w:szCs w:val="22"/>
        </w:rPr>
        <w:t xml:space="preserve">.   </w:t>
      </w:r>
      <w:r w:rsidRPr="00976CF9">
        <w:rPr>
          <w:rFonts w:ascii="Calibri" w:hAnsi="Calibri"/>
          <w:sz w:val="22"/>
          <w:szCs w:val="22"/>
        </w:rPr>
        <w:t>75</w:t>
      </w:r>
      <w:proofErr w:type="gramEnd"/>
      <w:r w:rsidRPr="00976CF9">
        <w:rPr>
          <w:rFonts w:ascii="Calibri" w:hAnsi="Calibri"/>
          <w:sz w:val="22"/>
          <w:szCs w:val="22"/>
        </w:rPr>
        <w:t>% of projects took more than 31 weeks.</w:t>
      </w:r>
    </w:p>
    <w:p w:rsidR="000E4069" w:rsidRPr="00976CF9" w:rsidRDefault="00BB4A38" w:rsidP="0051070B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sz w:val="22"/>
          <w:szCs w:val="22"/>
        </w:rPr>
        <w:t xml:space="preserve">       </w:t>
      </w:r>
      <w:proofErr w:type="gramStart"/>
      <w:r w:rsidRPr="00976CF9">
        <w:rPr>
          <w:rFonts w:ascii="Calibri" w:hAnsi="Calibri"/>
          <w:b/>
          <w:sz w:val="22"/>
          <w:szCs w:val="22"/>
        </w:rPr>
        <w:t>iii</w:t>
      </w:r>
      <w:r w:rsidR="0051070B" w:rsidRPr="00976CF9">
        <w:rPr>
          <w:rFonts w:ascii="Calibri" w:hAnsi="Calibri"/>
          <w:b/>
          <w:sz w:val="22"/>
          <w:szCs w:val="22"/>
        </w:rPr>
        <w:t>.</w:t>
      </w:r>
      <w:r w:rsidR="0051070B" w:rsidRPr="00976CF9">
        <w:rPr>
          <w:rFonts w:ascii="Calibri" w:hAnsi="Calibri"/>
          <w:sz w:val="22"/>
          <w:szCs w:val="22"/>
        </w:rPr>
        <w:t xml:space="preserve">      25</w:t>
      </w:r>
      <w:proofErr w:type="gramEnd"/>
      <w:r w:rsidR="0051070B" w:rsidRPr="00976CF9">
        <w:rPr>
          <w:rFonts w:ascii="Calibri" w:hAnsi="Calibri"/>
          <w:sz w:val="22"/>
          <w:szCs w:val="22"/>
        </w:rPr>
        <w:t>% of projects to</w:t>
      </w:r>
      <w:r w:rsidRPr="00976CF9">
        <w:rPr>
          <w:rFonts w:ascii="Calibri" w:hAnsi="Calibri"/>
          <w:sz w:val="22"/>
          <w:szCs w:val="22"/>
        </w:rPr>
        <w:t xml:space="preserve">ok more than 22 weeks.                   </w:t>
      </w:r>
      <w:proofErr w:type="gramStart"/>
      <w:r w:rsidRPr="00976CF9">
        <w:rPr>
          <w:rFonts w:ascii="Calibri" w:hAnsi="Calibri"/>
          <w:b/>
          <w:sz w:val="22"/>
          <w:szCs w:val="22"/>
        </w:rPr>
        <w:t>iv</w:t>
      </w:r>
      <w:r w:rsidR="0051070B" w:rsidRPr="00976CF9">
        <w:rPr>
          <w:rFonts w:ascii="Calibri" w:hAnsi="Calibri"/>
          <w:sz w:val="22"/>
          <w:szCs w:val="22"/>
        </w:rPr>
        <w:t>.   75</w:t>
      </w:r>
      <w:proofErr w:type="gramEnd"/>
      <w:r w:rsidR="0051070B" w:rsidRPr="00976CF9">
        <w:rPr>
          <w:rFonts w:ascii="Calibri" w:hAnsi="Calibri"/>
          <w:sz w:val="22"/>
          <w:szCs w:val="22"/>
        </w:rPr>
        <w:t>% of projects took more than 22 weeks.</w:t>
      </w:r>
    </w:p>
    <w:p w:rsidR="0051070B" w:rsidRPr="00976CF9" w:rsidRDefault="0051070B" w:rsidP="0051070B">
      <w:pPr>
        <w:pStyle w:val="BlockText"/>
        <w:ind w:left="0" w:right="0" w:firstLine="0"/>
        <w:jc w:val="center"/>
        <w:rPr>
          <w:rFonts w:ascii="Calibri" w:hAnsi="Calibri"/>
          <w:b/>
          <w:sz w:val="16"/>
          <w:szCs w:val="16"/>
        </w:rPr>
      </w:pPr>
    </w:p>
    <w:p w:rsidR="00B65F69" w:rsidRPr="00976CF9" w:rsidRDefault="00B65F69" w:rsidP="0051070B">
      <w:pPr>
        <w:pStyle w:val="BlockText"/>
        <w:ind w:left="0" w:right="0" w:firstLine="0"/>
        <w:jc w:val="center"/>
        <w:rPr>
          <w:rFonts w:ascii="Calibri" w:hAnsi="Calibri"/>
          <w:b/>
          <w:sz w:val="22"/>
          <w:szCs w:val="22"/>
        </w:rPr>
      </w:pPr>
    </w:p>
    <w:p w:rsidR="00F3647A" w:rsidRPr="00976CF9" w:rsidRDefault="00F3647A" w:rsidP="0051070B">
      <w:pPr>
        <w:pStyle w:val="BlockText"/>
        <w:ind w:left="0" w:right="0" w:firstLine="0"/>
        <w:jc w:val="center"/>
        <w:rPr>
          <w:rFonts w:ascii="Calibri" w:hAnsi="Calibri"/>
          <w:sz w:val="22"/>
          <w:szCs w:val="22"/>
        </w:rPr>
      </w:pPr>
      <w:proofErr w:type="gramStart"/>
      <w:r w:rsidRPr="00976CF9">
        <w:rPr>
          <w:rFonts w:ascii="Calibri" w:hAnsi="Calibri"/>
          <w:b/>
          <w:sz w:val="22"/>
          <w:szCs w:val="22"/>
        </w:rPr>
        <w:t>~  END</w:t>
      </w:r>
      <w:proofErr w:type="gramEnd"/>
      <w:r w:rsidRPr="00976CF9">
        <w:rPr>
          <w:rFonts w:ascii="Calibri" w:hAnsi="Calibri"/>
          <w:b/>
          <w:sz w:val="22"/>
          <w:szCs w:val="22"/>
        </w:rPr>
        <w:t xml:space="preserve"> OF TEST SECTION 1  ~</w:t>
      </w:r>
    </w:p>
    <w:p w:rsidR="003572B8" w:rsidRPr="00976CF9" w:rsidRDefault="00F3647A" w:rsidP="00F3647A">
      <w:pPr>
        <w:pStyle w:val="Header"/>
        <w:tabs>
          <w:tab w:val="clear" w:pos="4153"/>
          <w:tab w:val="clear" w:pos="8306"/>
          <w:tab w:val="center" w:pos="-1980"/>
        </w:tabs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sz w:val="22"/>
          <w:szCs w:val="22"/>
        </w:rPr>
        <w:br w:type="page"/>
      </w: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266"/>
        <w:gridCol w:w="1334"/>
        <w:gridCol w:w="2160"/>
      </w:tblGrid>
      <w:tr w:rsidR="003572B8" w:rsidRPr="00976CF9" w:rsidTr="0086027C">
        <w:trPr>
          <w:trHeight w:val="540"/>
        </w:trPr>
        <w:tc>
          <w:tcPr>
            <w:tcW w:w="1728" w:type="dxa"/>
            <w:shd w:val="clear" w:color="auto" w:fill="auto"/>
          </w:tcPr>
          <w:p w:rsidR="003572B8" w:rsidRPr="00976CF9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lastRenderedPageBreak/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3572B8" w:rsidRPr="00976CF9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:rsidR="003572B8" w:rsidRPr="00976CF9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Date: </w:t>
            </w:r>
            <w:r w:rsidR="00F261C0" w:rsidRPr="00976CF9">
              <w:rPr>
                <w:rFonts w:ascii="Calibri" w:hAnsi="Calibri"/>
                <w:i/>
                <w:sz w:val="22"/>
                <w:szCs w:val="22"/>
              </w:rPr>
              <w:t>___________</w:t>
            </w:r>
          </w:p>
        </w:tc>
      </w:tr>
      <w:tr w:rsidR="003572B8" w:rsidRPr="00976CF9" w:rsidTr="0086027C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:rsidR="003572B8" w:rsidRPr="00976CF9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 xml:space="preserve">SECTION </w:t>
            </w:r>
            <w:r w:rsidR="00FF7582" w:rsidRPr="00976CF9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 xml:space="preserve">:  CALCULATOR </w:t>
            </w:r>
            <w:r w:rsidR="00FF7582" w:rsidRPr="00976CF9">
              <w:rPr>
                <w:rFonts w:ascii="Calibri" w:hAnsi="Calibri"/>
                <w:b/>
                <w:bCs/>
                <w:sz w:val="22"/>
                <w:szCs w:val="22"/>
              </w:rPr>
              <w:t>ASSUMED</w:t>
            </w:r>
          </w:p>
        </w:tc>
      </w:tr>
      <w:tr w:rsidR="00F95B35" w:rsidRPr="00976CF9" w:rsidTr="005107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Time: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F95B35" w:rsidRPr="00976CF9" w:rsidRDefault="00CB3BE8" w:rsidP="00CB3BE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35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 xml:space="preserve"> minutes</w:t>
            </w:r>
          </w:p>
        </w:tc>
        <w:tc>
          <w:tcPr>
            <w:tcW w:w="226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Marks for Section 2: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494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F95B35" w:rsidRPr="00976CF9" w:rsidRDefault="00CB3BE8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3</w:t>
            </w:r>
            <w:r w:rsidR="00386829">
              <w:rPr>
                <w:rFonts w:ascii="Calibri" w:hAnsi="Calibri"/>
                <w:i/>
                <w:sz w:val="22"/>
                <w:szCs w:val="22"/>
              </w:rPr>
              <w:t>0</w:t>
            </w:r>
          </w:p>
        </w:tc>
      </w:tr>
      <w:tr w:rsidR="00F95B35" w:rsidRPr="00976CF9" w:rsidTr="005107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Reading: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95B35" w:rsidRPr="00976CF9" w:rsidRDefault="00AA2D72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976CF9">
              <w:rPr>
                <w:rFonts w:ascii="Calibri" w:hAnsi="Calibri"/>
                <w:i/>
                <w:sz w:val="22"/>
                <w:szCs w:val="22"/>
              </w:rPr>
              <w:t>3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 xml:space="preserve"> minutes</w:t>
            </w:r>
          </w:p>
        </w:tc>
        <w:tc>
          <w:tcPr>
            <w:tcW w:w="226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Equipment Allowed:</w:t>
            </w:r>
          </w:p>
        </w:tc>
        <w:tc>
          <w:tcPr>
            <w:tcW w:w="34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34100" w:rsidRPr="00976CF9" w:rsidRDefault="00B65F69" w:rsidP="00B34100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i/>
                <w:sz w:val="22"/>
                <w:szCs w:val="22"/>
              </w:rPr>
            </w:pPr>
            <w:r w:rsidRPr="00976CF9">
              <w:rPr>
                <w:rFonts w:ascii="Calibri" w:hAnsi="Calibri"/>
                <w:i/>
                <w:sz w:val="22"/>
                <w:szCs w:val="22"/>
              </w:rPr>
              <w:t>1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 xml:space="preserve"> page notes (A4 one side), </w:t>
            </w:r>
          </w:p>
          <w:p w:rsidR="00F95B35" w:rsidRPr="00976CF9" w:rsidRDefault="00B34100" w:rsidP="00B34100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i/>
                <w:sz w:val="22"/>
                <w:szCs w:val="22"/>
              </w:rPr>
            </w:pPr>
            <w:r w:rsidRPr="00976CF9">
              <w:rPr>
                <w:rFonts w:ascii="Calibri" w:hAnsi="Calibri"/>
                <w:i/>
                <w:sz w:val="22"/>
                <w:szCs w:val="22"/>
              </w:rPr>
              <w:t xml:space="preserve">CAS 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>calculator</w:t>
            </w:r>
          </w:p>
        </w:tc>
      </w:tr>
      <w:tr w:rsidR="00F95B35" w:rsidRPr="00976CF9" w:rsidTr="005107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Working: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95B35" w:rsidRPr="00976CF9" w:rsidRDefault="00CB3BE8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32</w:t>
            </w:r>
            <w:r w:rsidR="00F95B35" w:rsidRPr="00976CF9">
              <w:rPr>
                <w:rFonts w:ascii="Calibri" w:hAnsi="Calibri"/>
                <w:b/>
                <w:i/>
                <w:sz w:val="22"/>
                <w:szCs w:val="22"/>
              </w:rPr>
              <w:t xml:space="preserve"> 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>minutes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3494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2"/>
                <w:szCs w:val="22"/>
              </w:rPr>
            </w:pPr>
          </w:p>
        </w:tc>
      </w:tr>
    </w:tbl>
    <w:p w:rsidR="0003026D" w:rsidRPr="00976CF9" w:rsidRDefault="0003026D" w:rsidP="0003026D">
      <w:pPr>
        <w:pBdr>
          <w:bottom w:val="single" w:sz="4" w:space="1" w:color="auto"/>
        </w:pBdr>
        <w:ind w:left="700" w:hanging="700"/>
        <w:rPr>
          <w:rFonts w:ascii="Calibri" w:hAnsi="Calibri"/>
          <w:sz w:val="22"/>
          <w:szCs w:val="22"/>
        </w:rPr>
      </w:pPr>
    </w:p>
    <w:p w:rsidR="007B499E" w:rsidRPr="00976CF9" w:rsidRDefault="007B499E" w:rsidP="007B499E">
      <w:pPr>
        <w:tabs>
          <w:tab w:val="right" w:pos="9356"/>
        </w:tabs>
        <w:ind w:left="567" w:right="566" w:hanging="567"/>
        <w:rPr>
          <w:rFonts w:ascii="Calibri" w:hAnsi="Calibri"/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7B499E" w:rsidRPr="00976CF9" w:rsidTr="00193D94">
        <w:tc>
          <w:tcPr>
            <w:tcW w:w="443" w:type="dxa"/>
            <w:vAlign w:val="center"/>
          </w:tcPr>
          <w:p w:rsidR="007B499E" w:rsidRPr="00976CF9" w:rsidRDefault="00ED7EA4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6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10105" w:type="dxa"/>
            <w:vAlign w:val="center"/>
          </w:tcPr>
          <w:p w:rsidR="007B499E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[8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 xml:space="preserve"> mar</w:t>
            </w:r>
            <w:r w:rsidRPr="00976CF9">
              <w:rPr>
                <w:rFonts w:ascii="Calibri" w:hAnsi="Calibri"/>
                <w:b/>
                <w:sz w:val="22"/>
                <w:szCs w:val="22"/>
              </w:rPr>
              <w:t>ks: 3, 1, 2, 2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</w:tbl>
    <w:p w:rsidR="00831019" w:rsidRPr="00976CF9" w:rsidRDefault="00831019" w:rsidP="00831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  <w:lang w:val="en-US"/>
        </w:rPr>
      </w:pPr>
      <w:r w:rsidRPr="00976CF9">
        <w:rPr>
          <w:rFonts w:ascii="Calibri" w:hAnsi="Calibri" w:cs="Times"/>
          <w:sz w:val="22"/>
          <w:szCs w:val="22"/>
          <w:lang w:val="en-US"/>
        </w:rPr>
        <w:t xml:space="preserve">      </w:t>
      </w:r>
      <w:r w:rsidR="007F05B5" w:rsidRPr="00976CF9">
        <w:rPr>
          <w:rFonts w:ascii="Calibri" w:hAnsi="Calibri" w:cs="Times"/>
          <w:sz w:val="22"/>
          <w:szCs w:val="22"/>
          <w:lang w:val="en-US"/>
        </w:rPr>
        <w:t xml:space="preserve">  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 xml:space="preserve">The strike rates (runs per </w:t>
      </w:r>
      <w:r w:rsidRPr="00976CF9">
        <w:rPr>
          <w:rFonts w:ascii="Calibri" w:hAnsi="Calibri" w:cs="Times"/>
          <w:sz w:val="22"/>
          <w:szCs w:val="22"/>
          <w:lang w:val="en-US"/>
        </w:rPr>
        <w:t>100 balls) of cricketers playing in a one-day cricket competition are</w:t>
      </w:r>
      <w:r w:rsidR="007F05B5" w:rsidRPr="00976CF9">
        <w:rPr>
          <w:rFonts w:ascii="Calibri" w:hAnsi="Calibri" w:cs="Times"/>
          <w:sz w:val="22"/>
          <w:szCs w:val="22"/>
          <w:lang w:val="en-US"/>
        </w:rPr>
        <w:t>;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                </w:t>
      </w:r>
    </w:p>
    <w:p w:rsidR="00831019" w:rsidRPr="00976CF9" w:rsidRDefault="00B060B1" w:rsidP="00831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  <w:lang w:val="en-US"/>
        </w:rPr>
      </w:pPr>
      <w:r w:rsidRPr="00976CF9">
        <w:rPr>
          <w:rFonts w:ascii="Calibri" w:hAnsi="Calibri" w:cs="Times"/>
          <w:sz w:val="22"/>
          <w:szCs w:val="22"/>
          <w:lang w:val="en-US"/>
        </w:rPr>
        <w:t xml:space="preserve">                         39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>42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 xml:space="preserve">,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 31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70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63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59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85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54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61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60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69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61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 xml:space="preserve">,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54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56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63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95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81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67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B65F69">
        <w:rPr>
          <w:rFonts w:ascii="MS Gothic" w:eastAsia="MS Gothic" w:hAnsi="MS Gothic" w:cs="MS Gothic" w:hint="eastAsia"/>
          <w:sz w:val="22"/>
          <w:szCs w:val="22"/>
          <w:lang w:val="en-US"/>
        </w:rPr>
        <w:t> </w:t>
      </w:r>
      <w:r w:rsidRPr="00976CF9">
        <w:rPr>
          <w:rFonts w:ascii="Calibri" w:hAnsi="Calibri" w:cs="Times"/>
          <w:sz w:val="22"/>
          <w:szCs w:val="22"/>
          <w:lang w:val="en-US"/>
        </w:rPr>
        <w:t>88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6   </w:t>
      </w:r>
    </w:p>
    <w:p w:rsidR="00831019" w:rsidRPr="00976CF9" w:rsidRDefault="00831019" w:rsidP="00831019">
      <w:pPr>
        <w:tabs>
          <w:tab w:val="right" w:pos="9356"/>
        </w:tabs>
        <w:ind w:left="567" w:right="566" w:hanging="567"/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(a)</w:t>
      </w:r>
      <w:r w:rsidRPr="00976CF9">
        <w:rPr>
          <w:rFonts w:ascii="Calibri" w:hAnsi="Calibri"/>
          <w:b/>
          <w:sz w:val="22"/>
          <w:szCs w:val="22"/>
        </w:rPr>
        <w:tab/>
      </w:r>
      <w:r w:rsidRPr="00976CF9">
        <w:rPr>
          <w:rFonts w:ascii="Calibri" w:hAnsi="Calibri" w:cs="Times"/>
          <w:sz w:val="22"/>
          <w:szCs w:val="22"/>
          <w:lang w:val="en-US"/>
        </w:rPr>
        <w:t>Co</w:t>
      </w:r>
      <w:r w:rsidR="00B65F69" w:rsidRPr="00976CF9">
        <w:rPr>
          <w:rFonts w:ascii="Calibri" w:hAnsi="Calibri" w:cs="Times"/>
          <w:sz w:val="22"/>
          <w:szCs w:val="22"/>
          <w:lang w:val="en-US"/>
        </w:rPr>
        <w:t xml:space="preserve">nstruct a boxplot for the data </w:t>
      </w:r>
      <w:r w:rsidR="0066672D" w:rsidRPr="00976CF9">
        <w:rPr>
          <w:rFonts w:ascii="Calibri" w:hAnsi="Calibri" w:cs="Times"/>
          <w:sz w:val="22"/>
          <w:szCs w:val="22"/>
          <w:lang w:val="en-US"/>
        </w:rPr>
        <w:t>(Hint: Use your Graphics</w:t>
      </w:r>
      <w:r w:rsidR="00B060B1" w:rsidRPr="00976CF9">
        <w:rPr>
          <w:rFonts w:ascii="Calibri" w:hAnsi="Calibri" w:cs="Times"/>
          <w:sz w:val="22"/>
          <w:szCs w:val="22"/>
          <w:lang w:val="en-US"/>
        </w:rPr>
        <w:t xml:space="preserve"> or Scientific</w:t>
      </w:r>
      <w:r w:rsidR="0066672D" w:rsidRPr="00976CF9">
        <w:rPr>
          <w:rFonts w:ascii="Calibri" w:hAnsi="Calibri" w:cs="Times"/>
          <w:sz w:val="22"/>
          <w:szCs w:val="22"/>
          <w:lang w:val="en-US"/>
        </w:rPr>
        <w:t xml:space="preserve"> Calculator)</w:t>
      </w:r>
    </w:p>
    <w:p w:rsidR="00ED7EA4" w:rsidRPr="00976CF9" w:rsidRDefault="00ED7EA4" w:rsidP="007B499E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p w:rsidR="00ED7EA4" w:rsidRPr="00976CF9" w:rsidRDefault="00ED7EA4" w:rsidP="007B499E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tbl>
      <w:tblPr>
        <w:tblW w:w="10063" w:type="dxa"/>
        <w:tblLook w:val="04A0" w:firstRow="1" w:lastRow="0" w:firstColumn="1" w:lastColumn="0" w:noHBand="0" w:noVBand="1"/>
      </w:tblPr>
      <w:tblGrid>
        <w:gridCol w:w="10063"/>
      </w:tblGrid>
      <w:tr w:rsidR="00B060B1" w:rsidRPr="00976CF9" w:rsidTr="00B060B1">
        <w:trPr>
          <w:trHeight w:val="5313"/>
        </w:trPr>
        <w:tc>
          <w:tcPr>
            <w:tcW w:w="10063" w:type="dxa"/>
            <w:vAlign w:val="center"/>
          </w:tcPr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b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b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b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 xml:space="preserve">(b)      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Use the box plot to det</w:t>
            </w:r>
            <w:r w:rsidR="00B65F69" w:rsidRPr="00976CF9">
              <w:rPr>
                <w:rFonts w:ascii="Calibri" w:hAnsi="Calibri" w:cs="Times"/>
                <w:sz w:val="22"/>
                <w:szCs w:val="22"/>
                <w:lang w:val="en-US"/>
              </w:rPr>
              <w:t>ermine the interquartile range.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 xml:space="preserve">(c)       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Complete the following statements :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           ‘The top 25% of the players had strike rates above ____________      </w:t>
            </w:r>
            <w:r w:rsidR="00BB4A38" w:rsidRPr="00976CF9">
              <w:rPr>
                <w:rFonts w:ascii="Calibri" w:hAnsi="Calibri" w:cs="Times"/>
                <w:sz w:val="22"/>
                <w:szCs w:val="22"/>
                <w:lang w:val="en-US"/>
              </w:rPr>
              <w:t>runs per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100 balls.’ 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          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            ‘Fifty per cent of players had strike rates less than _______________</w:t>
            </w:r>
            <w:r w:rsidR="00BB4A38" w:rsidRPr="00976CF9">
              <w:rPr>
                <w:rFonts w:ascii="Calibri" w:hAnsi="Calibri" w:cs="Times"/>
                <w:sz w:val="22"/>
                <w:szCs w:val="22"/>
                <w:lang w:val="en-US"/>
              </w:rPr>
              <w:t>runs per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100 ball</w:t>
            </w:r>
            <w:r w:rsidR="00B65F69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s.’ 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>(d)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 Use the box plot to describe the distribution of strike rates in terms of shape, center, spread and outliers.          </w:t>
            </w: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4A7C22" w:rsidRPr="00976CF9" w:rsidRDefault="004A7C22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65F69" w:rsidRPr="00976CF9" w:rsidRDefault="00B65F69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A170A8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lastRenderedPageBreak/>
              <w:t xml:space="preserve">7.    </w:t>
            </w:r>
            <w:r w:rsidR="00922320" w:rsidRPr="00976CF9">
              <w:rPr>
                <w:rFonts w:ascii="Calibri" w:hAnsi="Calibri"/>
                <w:b/>
                <w:sz w:val="22"/>
                <w:szCs w:val="22"/>
              </w:rPr>
              <w:t>[3</w:t>
            </w:r>
            <w:r w:rsidR="00B060B1" w:rsidRPr="00976CF9">
              <w:rPr>
                <w:rFonts w:ascii="Calibri" w:hAnsi="Calibri"/>
                <w:b/>
                <w:sz w:val="22"/>
                <w:szCs w:val="22"/>
              </w:rPr>
              <w:t xml:space="preserve"> marks: 1 mark each]</w:t>
            </w:r>
          </w:p>
          <w:p w:rsidR="00B40183" w:rsidRPr="00976CF9" w:rsidRDefault="00DE3186" w:rsidP="00B40183">
            <w:pPr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 xml:space="preserve">       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The following data represent the weights (in grams) of a simple random sam</w:t>
            </w:r>
            <w:r w:rsidR="00382D68" w:rsidRPr="00976CF9">
              <w:rPr>
                <w:rFonts w:ascii="Calibri" w:hAnsi="Calibri" w:cs="Times"/>
                <w:sz w:val="22"/>
                <w:szCs w:val="22"/>
                <w:lang w:val="en-US"/>
              </w:rPr>
              <w:t>ple of 5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>0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M&amp;M 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</w:t>
            </w:r>
          </w:p>
          <w:p w:rsidR="00B40183" w:rsidRDefault="00B40183" w:rsidP="00D919ED">
            <w:pPr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</w:t>
            </w:r>
            <w:r w:rsidR="009C04A2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</w:t>
            </w:r>
            <w:r w:rsidR="00DE3186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plain 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chocolates;</w:t>
            </w:r>
          </w:p>
          <w:p w:rsidR="00D919ED" w:rsidRPr="00976CF9" w:rsidRDefault="00D919ED" w:rsidP="00D919ED">
            <w:pPr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168"/>
            </w:tblGrid>
            <w:tr w:rsidR="00F724B2" w:rsidTr="009967B4">
              <w:tc>
                <w:tcPr>
                  <w:tcW w:w="879" w:type="dxa"/>
                </w:tcPr>
                <w:p w:rsidR="00F724B2" w:rsidRDefault="009967B4" w:rsidP="00B40183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Weight</w:t>
                  </w:r>
                </w:p>
              </w:tc>
              <w:tc>
                <w:tcPr>
                  <w:tcW w:w="1168" w:type="dxa"/>
                </w:tcPr>
                <w:p w:rsidR="00F724B2" w:rsidRDefault="009967B4" w:rsidP="00B40183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Frequency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0.79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0.80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0.81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0.82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2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0.83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2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0.84</w:t>
                  </w:r>
                </w:p>
              </w:tc>
              <w:tc>
                <w:tcPr>
                  <w:tcW w:w="1168" w:type="dxa"/>
                </w:tcPr>
                <w:p w:rsidR="00F724B2" w:rsidRDefault="00D919ED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6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0.85</w:t>
                  </w:r>
                </w:p>
              </w:tc>
              <w:tc>
                <w:tcPr>
                  <w:tcW w:w="1168" w:type="dxa"/>
                </w:tcPr>
                <w:p w:rsidR="00F724B2" w:rsidRDefault="00D919ED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2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0.86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6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0.87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5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0.88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7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0.89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3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0.90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4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0.91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5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0.92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0.93</w:t>
                  </w:r>
                </w:p>
              </w:tc>
              <w:tc>
                <w:tcPr>
                  <w:tcW w:w="1168" w:type="dxa"/>
                </w:tcPr>
                <w:p w:rsidR="00F724B2" w:rsidRDefault="00D919ED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3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0.94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0.95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9967B4" w:rsidRDefault="009967B4" w:rsidP="009C04A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 w:cs="Times"/>
                <w:i/>
                <w:iCs/>
                <w:sz w:val="22"/>
                <w:szCs w:val="22"/>
                <w:lang w:val="en-US"/>
              </w:rPr>
              <w:t>Source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: Michael Sullivan</w:t>
            </w:r>
          </w:p>
          <w:p w:rsidR="00A170A8" w:rsidRDefault="009C04A2" w:rsidP="009C04A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>(a)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>Calculate the mean weight for the M&amp;M’s</w:t>
            </w:r>
          </w:p>
          <w:p w:rsidR="00A170A8" w:rsidRDefault="009C04A2" w:rsidP="009C04A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>(b)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>Calculate the median weight for the M&amp;M’s</w:t>
            </w:r>
          </w:p>
          <w:p w:rsidR="00DE3186" w:rsidRPr="00976CF9" w:rsidRDefault="009C04A2" w:rsidP="009C04A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 xml:space="preserve">(c)   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Determine the shape of the distribution </w:t>
            </w:r>
            <w:r w:rsidR="009F09E6" w:rsidRPr="00976CF9">
              <w:rPr>
                <w:rFonts w:ascii="Calibri" w:hAnsi="Calibri" w:cs="Times"/>
                <w:sz w:val="22"/>
                <w:szCs w:val="22"/>
                <w:lang w:val="en-US"/>
              </w:rPr>
              <w:t>of weights based on this sample</w:t>
            </w:r>
          </w:p>
        </w:tc>
      </w:tr>
    </w:tbl>
    <w:p w:rsidR="00924EFF" w:rsidRDefault="00924EFF" w:rsidP="009F09E6">
      <w:pPr>
        <w:rPr>
          <w:rFonts w:ascii="Calibri" w:hAnsi="Calibri"/>
          <w:sz w:val="22"/>
          <w:szCs w:val="22"/>
        </w:rPr>
      </w:pPr>
    </w:p>
    <w:p w:rsidR="00D919ED" w:rsidRPr="00976CF9" w:rsidRDefault="00D919ED" w:rsidP="009F09E6">
      <w:pPr>
        <w:rPr>
          <w:rFonts w:ascii="Calibri" w:hAnsi="Calibri"/>
          <w:sz w:val="22"/>
          <w:szCs w:val="22"/>
        </w:rPr>
      </w:pPr>
    </w:p>
    <w:p w:rsidR="00A170A8" w:rsidRPr="00976CF9" w:rsidRDefault="00A170A8" w:rsidP="0003026D">
      <w:pPr>
        <w:ind w:left="567" w:hanging="567"/>
        <w:rPr>
          <w:rFonts w:ascii="Calibri" w:hAnsi="Calibri"/>
          <w:sz w:val="22"/>
          <w:szCs w:val="22"/>
        </w:rPr>
      </w:pPr>
    </w:p>
    <w:p w:rsidR="00924EFF" w:rsidRDefault="00A170A8" w:rsidP="00924EFF">
      <w:pPr>
        <w:ind w:left="567" w:hanging="567"/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8.    [</w:t>
      </w:r>
      <w:r w:rsidR="00924EFF">
        <w:rPr>
          <w:rFonts w:ascii="Calibri" w:hAnsi="Calibri"/>
          <w:b/>
          <w:sz w:val="22"/>
          <w:szCs w:val="22"/>
        </w:rPr>
        <w:t>3</w:t>
      </w:r>
      <w:r w:rsidR="00156688" w:rsidRPr="00976CF9">
        <w:rPr>
          <w:rFonts w:ascii="Calibri" w:hAnsi="Calibri"/>
          <w:b/>
          <w:sz w:val="22"/>
          <w:szCs w:val="22"/>
        </w:rPr>
        <w:t xml:space="preserve"> marks; 2, </w:t>
      </w:r>
      <w:r w:rsidR="00924EFF">
        <w:rPr>
          <w:rFonts w:ascii="Calibri" w:hAnsi="Calibri"/>
          <w:b/>
          <w:sz w:val="22"/>
          <w:szCs w:val="22"/>
        </w:rPr>
        <w:t>1</w:t>
      </w:r>
      <w:r w:rsidR="009F09E6" w:rsidRPr="00976CF9">
        <w:rPr>
          <w:rFonts w:ascii="Calibri" w:hAnsi="Calibri"/>
          <w:b/>
          <w:sz w:val="22"/>
          <w:szCs w:val="22"/>
        </w:rPr>
        <w:t>]</w:t>
      </w:r>
    </w:p>
    <w:p w:rsidR="00924EFF" w:rsidRPr="00924EFF" w:rsidRDefault="00924EFF" w:rsidP="00924EFF">
      <w:pPr>
        <w:ind w:left="567" w:hanging="567"/>
        <w:rPr>
          <w:rFonts w:asciiTheme="minorHAnsi" w:hAnsiTheme="minorHAnsi"/>
          <w:b/>
          <w:sz w:val="20"/>
          <w:szCs w:val="22"/>
        </w:rPr>
      </w:pPr>
      <w:r w:rsidRPr="00924EFF">
        <w:rPr>
          <w:rFonts w:asciiTheme="minorHAnsi" w:hAnsiTheme="minorHAnsi"/>
          <w:sz w:val="22"/>
        </w:rPr>
        <w:t>Consider these two frequency histograms.</w:t>
      </w: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  <w:r>
        <w:tab/>
      </w: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5E0920" wp14:editId="11911194">
                <wp:simplePos x="0" y="0"/>
                <wp:positionH relativeFrom="column">
                  <wp:posOffset>5372100</wp:posOffset>
                </wp:positionH>
                <wp:positionV relativeFrom="paragraph">
                  <wp:posOffset>55880</wp:posOffset>
                </wp:positionV>
                <wp:extent cx="457200" cy="45910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EFF" w:rsidRPr="00F55AAF" w:rsidRDefault="00924EFF" w:rsidP="00924EFF">
                            <w:pPr>
                              <w:pStyle w:val="Header"/>
                              <w:tabs>
                                <w:tab w:val="left" w:pos="1134"/>
                                <w:tab w:val="left" w:pos="1701"/>
                                <w:tab w:val="left" w:pos="9072"/>
                              </w:tabs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 w:rsidRPr="00F55AAF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23pt;margin-top:4.4pt;width:36pt;height:36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" stroked="f">
                <v:textbox>
                  <w:txbxContent>
                    <w:p w:rsidR="00924EFF" w:rsidRPr="00F55AAF" w:rsidRDefault="00924EFF" w:rsidP="00924EFF">
                      <w:pPr>
                        <w:pStyle w:val="Header"/>
                        <w:tabs>
                          <w:tab w:val="left" w:pos="1134"/>
                          <w:tab w:val="left" w:pos="1701"/>
                          <w:tab w:val="left" w:pos="9072"/>
                        </w:tabs>
                        <w:rPr>
                          <w:noProof/>
                          <w:sz w:val="40"/>
                          <w:szCs w:val="40"/>
                        </w:rPr>
                      </w:pPr>
                      <w:r w:rsidRPr="00F55AAF"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1C8A">
        <w:rPr>
          <w:noProof/>
        </w:rPr>
        <w:pict>
          <v:shape id="_x0000_s1111" type="#_x0000_t75" style="position:absolute;margin-left:-9.6pt;margin-top:7.95pt;width:225pt;height:131.7pt;z-index:-251654656;mso-position-horizontal-relative:text;mso-position-vertical-relative:text">
            <v:imagedata r:id="rId12" o:title=""/>
          </v:shape>
          <o:OLEObject Type="Embed" ProgID="FXStat.V1" ShapeID="_x0000_s1111" DrawAspect="Content" ObjectID="_1528806963" r:id="rId13"/>
        </w:pict>
      </w:r>
    </w:p>
    <w:p w:rsidR="00924EFF" w:rsidRDefault="00891C8A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  <w:r>
        <w:rPr>
          <w:noProof/>
          <w:lang w:eastAsia="en-AU"/>
        </w:rPr>
        <w:pict>
          <v:shape id="_x0000_s1112" type="#_x0000_t75" style="position:absolute;margin-left:233.4pt;margin-top:9.45pt;width:315pt;height:113.2pt;z-index:-251653632">
            <v:imagedata r:id="rId14" o:title=""/>
          </v:shape>
          <o:OLEObject Type="Embed" ProgID="FXStat.V1" ShapeID="_x0000_s1112" DrawAspect="Content" ObjectID="_1528806964" r:id="rId15"/>
        </w:pict>
      </w: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6915"/>
        </w:tabs>
      </w:pPr>
      <w:r>
        <w:tab/>
      </w:r>
      <w:r>
        <w:tab/>
      </w: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P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inorHAnsi" w:hAnsiTheme="minorHAnsi"/>
          <w:sz w:val="22"/>
        </w:rPr>
      </w:pPr>
    </w:p>
    <w:p w:rsidR="00924EFF" w:rsidRPr="00411BD8" w:rsidRDefault="00411BD8" w:rsidP="00411BD8">
      <w:pPr>
        <w:tabs>
          <w:tab w:val="right" w:pos="8460"/>
          <w:tab w:val="left" w:pos="9072"/>
        </w:tabs>
        <w:rPr>
          <w:rFonts w:asciiTheme="minorHAnsi" w:hAnsiTheme="minorHAnsi"/>
          <w:sz w:val="22"/>
        </w:rPr>
      </w:pPr>
      <w:r w:rsidRPr="00976CF9">
        <w:rPr>
          <w:rFonts w:ascii="Calibri" w:hAnsi="Calibri" w:cs="Times"/>
          <w:b/>
          <w:sz w:val="22"/>
          <w:szCs w:val="22"/>
          <w:lang w:val="en-US"/>
        </w:rPr>
        <w:t>(a)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</w:t>
      </w:r>
      <w:r w:rsidR="00924EFF" w:rsidRPr="00411BD8">
        <w:rPr>
          <w:rFonts w:asciiTheme="minorHAnsi" w:hAnsiTheme="minorHAnsi"/>
          <w:sz w:val="22"/>
        </w:rPr>
        <w:t>Calculate the means of A and B.</w:t>
      </w:r>
    </w:p>
    <w:p w:rsidR="00924EFF" w:rsidRPr="00924EFF" w:rsidRDefault="00924EFF" w:rsidP="00924EFF">
      <w:pPr>
        <w:tabs>
          <w:tab w:val="right" w:pos="8460"/>
          <w:tab w:val="left" w:pos="9072"/>
        </w:tabs>
        <w:rPr>
          <w:rFonts w:asciiTheme="minorHAnsi" w:hAnsiTheme="minorHAnsi"/>
          <w:sz w:val="22"/>
        </w:rPr>
      </w:pPr>
      <w:r w:rsidRPr="00924EFF">
        <w:rPr>
          <w:rFonts w:asciiTheme="minorHAnsi" w:hAnsiTheme="minorHAnsi"/>
          <w:sz w:val="22"/>
        </w:rPr>
        <w:tab/>
      </w:r>
      <w:r w:rsidRPr="00924EFF">
        <w:rPr>
          <w:rFonts w:asciiTheme="minorHAnsi" w:hAnsiTheme="minorHAnsi"/>
          <w:sz w:val="22"/>
        </w:rPr>
        <w:tab/>
      </w:r>
    </w:p>
    <w:p w:rsidR="00924EFF" w:rsidRPr="00411BD8" w:rsidRDefault="00411BD8" w:rsidP="00411BD8">
      <w:pPr>
        <w:tabs>
          <w:tab w:val="right" w:pos="8460"/>
          <w:tab w:val="left" w:pos="9072"/>
        </w:tabs>
        <w:rPr>
          <w:rFonts w:asciiTheme="minorHAnsi" w:hAnsiTheme="minorHAnsi"/>
          <w:sz w:val="22"/>
        </w:rPr>
      </w:pPr>
      <w:r>
        <w:rPr>
          <w:rFonts w:ascii="Calibri" w:hAnsi="Calibri" w:cs="Times"/>
          <w:b/>
          <w:sz w:val="22"/>
          <w:szCs w:val="22"/>
          <w:lang w:val="en-US"/>
        </w:rPr>
        <w:t>(b</w:t>
      </w:r>
      <w:r w:rsidRPr="00976CF9">
        <w:rPr>
          <w:rFonts w:ascii="Calibri" w:hAnsi="Calibri" w:cs="Times"/>
          <w:b/>
          <w:sz w:val="22"/>
          <w:szCs w:val="22"/>
          <w:lang w:val="en-US"/>
        </w:rPr>
        <w:t>)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</w:t>
      </w:r>
      <w:r w:rsidR="00924EFF" w:rsidRPr="00411BD8">
        <w:rPr>
          <w:rFonts w:asciiTheme="minorHAnsi" w:hAnsiTheme="minorHAnsi"/>
          <w:sz w:val="22"/>
        </w:rPr>
        <w:t>Compare, without calculation, the standard deviations of A and B.</w:t>
      </w:r>
      <w:r w:rsidR="00924EFF" w:rsidRPr="00411BD8">
        <w:rPr>
          <w:rFonts w:asciiTheme="minorHAnsi" w:hAnsiTheme="minorHAnsi"/>
          <w:sz w:val="22"/>
        </w:rPr>
        <w:tab/>
      </w:r>
    </w:p>
    <w:p w:rsidR="00A170A8" w:rsidRPr="00924EFF" w:rsidRDefault="00A170A8" w:rsidP="00924EF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0"/>
          <w:szCs w:val="22"/>
          <w:lang w:val="en-US"/>
        </w:rPr>
      </w:pPr>
    </w:p>
    <w:p w:rsidR="0003026D" w:rsidRPr="00924EFF" w:rsidRDefault="0003026D" w:rsidP="0003026D">
      <w:pPr>
        <w:ind w:left="567" w:hanging="567"/>
        <w:rPr>
          <w:rFonts w:asciiTheme="minorHAnsi" w:hAnsiTheme="minorHAnsi"/>
          <w:sz w:val="20"/>
          <w:szCs w:val="22"/>
        </w:rPr>
      </w:pPr>
    </w:p>
    <w:p w:rsidR="00D81350" w:rsidRDefault="00D81350" w:rsidP="00F33841">
      <w:pPr>
        <w:jc w:val="both"/>
        <w:rPr>
          <w:rFonts w:ascii="Calibri" w:hAnsi="Calibri"/>
          <w:sz w:val="22"/>
          <w:szCs w:val="22"/>
        </w:rPr>
      </w:pPr>
    </w:p>
    <w:p w:rsidR="00924EFF" w:rsidRDefault="00924EFF" w:rsidP="00F33841">
      <w:pPr>
        <w:jc w:val="both"/>
        <w:rPr>
          <w:rFonts w:ascii="Calibri" w:hAnsi="Calibri"/>
          <w:sz w:val="22"/>
          <w:szCs w:val="22"/>
        </w:rPr>
      </w:pPr>
    </w:p>
    <w:p w:rsidR="00924EFF" w:rsidRPr="00976CF9" w:rsidRDefault="00924EFF" w:rsidP="00F33841">
      <w:pPr>
        <w:jc w:val="both"/>
        <w:rPr>
          <w:rFonts w:ascii="Calibri" w:hAnsi="Calibri"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2"/>
        <w:gridCol w:w="10106"/>
      </w:tblGrid>
      <w:tr w:rsidR="00866A9B" w:rsidRPr="00976CF9" w:rsidTr="00D607D8">
        <w:tc>
          <w:tcPr>
            <w:tcW w:w="442" w:type="dxa"/>
            <w:vAlign w:val="center"/>
          </w:tcPr>
          <w:p w:rsidR="00866A9B" w:rsidRPr="00976CF9" w:rsidRDefault="00156688" w:rsidP="00D607D8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9</w:t>
            </w:r>
            <w:r w:rsidR="00866A9B" w:rsidRPr="00976CF9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10106" w:type="dxa"/>
            <w:vAlign w:val="center"/>
          </w:tcPr>
          <w:p w:rsidR="00B72FD7" w:rsidRPr="00976CF9" w:rsidRDefault="00AA2D72" w:rsidP="00D607D8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[5</w:t>
            </w:r>
            <w:r w:rsidR="00386829">
              <w:rPr>
                <w:rFonts w:ascii="Calibri" w:hAnsi="Calibri"/>
                <w:b/>
                <w:sz w:val="22"/>
                <w:szCs w:val="22"/>
              </w:rPr>
              <w:t xml:space="preserve"> marks: 2</w:t>
            </w:r>
            <w:r w:rsidR="00B161D1" w:rsidRPr="00976CF9">
              <w:rPr>
                <w:rFonts w:ascii="Calibri" w:hAnsi="Calibri"/>
                <w:b/>
                <w:sz w:val="22"/>
                <w:szCs w:val="22"/>
              </w:rPr>
              <w:t>,</w:t>
            </w:r>
            <w:r w:rsidR="00386829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252B90" w:rsidRPr="00976CF9"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866A9B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</w:tbl>
    <w:p w:rsidR="00411BD8" w:rsidRPr="00411BD8" w:rsidRDefault="00411BD8" w:rsidP="00411BD8">
      <w:pPr>
        <w:pStyle w:val="NL"/>
        <w:rPr>
          <w:rFonts w:asciiTheme="minorHAnsi" w:hAnsiTheme="minorHAnsi"/>
          <w:sz w:val="22"/>
        </w:rPr>
      </w:pPr>
      <w:r w:rsidRPr="00411BD8">
        <w:rPr>
          <w:rFonts w:asciiTheme="minorHAnsi" w:hAnsiTheme="minorHAnsi"/>
          <w:sz w:val="22"/>
        </w:rPr>
        <w:t>The following data represents the ages of people who attend</w:t>
      </w:r>
      <w:r w:rsidR="00CB3BE8">
        <w:rPr>
          <w:rFonts w:asciiTheme="minorHAnsi" w:hAnsiTheme="minorHAnsi"/>
          <w:sz w:val="22"/>
        </w:rPr>
        <w:t>ed</w:t>
      </w:r>
      <w:r w:rsidRPr="00411BD8">
        <w:rPr>
          <w:rFonts w:asciiTheme="minorHAnsi" w:hAnsiTheme="minorHAnsi"/>
          <w:sz w:val="22"/>
        </w:rPr>
        <w:t xml:space="preserve"> a seminar on “Coping with a digital future”.</w:t>
      </w:r>
    </w:p>
    <w:p w:rsidR="00411BD8" w:rsidRPr="00411BD8" w:rsidRDefault="00411BD8" w:rsidP="00CB3BE8">
      <w:pPr>
        <w:pStyle w:val="NLLL2COL"/>
        <w:numPr>
          <w:ilvl w:val="0"/>
          <w:numId w:val="11"/>
        </w:numPr>
        <w:rPr>
          <w:rFonts w:asciiTheme="minorHAnsi" w:hAnsiTheme="minorHAnsi"/>
          <w:sz w:val="22"/>
        </w:rPr>
      </w:pPr>
      <w:r w:rsidRPr="00411BD8">
        <w:rPr>
          <w:rFonts w:asciiTheme="minorHAnsi" w:hAnsiTheme="minorHAnsi"/>
          <w:sz w:val="22"/>
        </w:rPr>
        <w:t xml:space="preserve">62  34  28  60  46  57  65  54  43  29  15  35  29  32  43  48  51  50  53 </w:t>
      </w:r>
    </w:p>
    <w:p w:rsidR="00411BD8" w:rsidRPr="00411BD8" w:rsidRDefault="00CB3BE8" w:rsidP="00CB3BE8">
      <w:pPr>
        <w:pStyle w:val="NLLL2COL"/>
        <w:ind w:left="380" w:firstLine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68   </w:t>
      </w:r>
      <w:r w:rsidR="00411BD8" w:rsidRPr="00411BD8">
        <w:rPr>
          <w:rFonts w:asciiTheme="minorHAnsi" w:hAnsiTheme="minorHAnsi"/>
          <w:sz w:val="22"/>
        </w:rPr>
        <w:t>61  64  34  31  43  46  51  57  65  62  31  47  43  59  57  60  54  67  65</w:t>
      </w:r>
    </w:p>
    <w:p w:rsidR="00411BD8" w:rsidRPr="00411BD8" w:rsidRDefault="00411BD8" w:rsidP="00411BD8">
      <w:pPr>
        <w:pStyle w:val="NLLL2COL"/>
        <w:ind w:left="0" w:firstLine="0"/>
        <w:rPr>
          <w:rFonts w:asciiTheme="minorHAnsi" w:hAnsiTheme="minorHAnsi" w:cs="HelveticaNeueLT Std"/>
          <w:b/>
          <w:bCs/>
          <w:sz w:val="32"/>
          <w:szCs w:val="28"/>
        </w:rPr>
      </w:pPr>
      <w:r w:rsidRPr="00976CF9">
        <w:rPr>
          <w:rFonts w:ascii="Calibri" w:hAnsi="Calibri" w:cs="Times"/>
          <w:b/>
          <w:sz w:val="22"/>
          <w:szCs w:val="22"/>
          <w:lang w:val="en-US"/>
        </w:rPr>
        <w:t>(a)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</w:t>
      </w:r>
      <w:r w:rsidRPr="00411BD8">
        <w:rPr>
          <w:rFonts w:asciiTheme="minorHAnsi" w:hAnsiTheme="minorHAnsi"/>
          <w:sz w:val="22"/>
        </w:rPr>
        <w:t>Complete the following frequency table for the above data</w:t>
      </w:r>
    </w:p>
    <w:tbl>
      <w:tblPr>
        <w:tblpPr w:leftFromText="180" w:rightFromText="180" w:vertAnchor="text" w:horzAnchor="page" w:tblpX="1921" w:tblpY="234"/>
        <w:tblW w:w="0" w:type="auto"/>
        <w:tblBorders>
          <w:top w:val="single" w:sz="4" w:space="0" w:color="D7D9CD"/>
          <w:left w:val="single" w:sz="4" w:space="0" w:color="D7D9CD"/>
          <w:bottom w:val="single" w:sz="4" w:space="0" w:color="D7D9CD"/>
          <w:right w:val="single" w:sz="4" w:space="0" w:color="D7D9CD"/>
          <w:insideH w:val="single" w:sz="4" w:space="0" w:color="D7D9CD"/>
          <w:insideV w:val="single" w:sz="4" w:space="0" w:color="D7D9C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"/>
        <w:gridCol w:w="992"/>
        <w:gridCol w:w="1560"/>
      </w:tblGrid>
      <w:tr w:rsidR="00411BD8" w:rsidTr="00411BD8">
        <w:tc>
          <w:tcPr>
            <w:tcW w:w="1390" w:type="dxa"/>
            <w:tcBorders>
              <w:top w:val="single" w:sz="6" w:space="0" w:color="D7D9CD"/>
              <w:left w:val="single" w:sz="6" w:space="0" w:color="D7D9CD"/>
              <w:bottom w:val="single" w:sz="6" w:space="0" w:color="D7D9CD"/>
              <w:right w:val="single" w:sz="6" w:space="0" w:color="FFFFFF"/>
            </w:tcBorders>
            <w:shd w:val="solid" w:color="D7D9CD" w:fill="D7D9CD"/>
            <w:vAlign w:val="bottom"/>
            <w:hideMark/>
          </w:tcPr>
          <w:p w:rsidR="00411BD8" w:rsidRPr="00D919ED" w:rsidRDefault="00411BD8">
            <w:pPr>
              <w:pStyle w:val="i-tablecolumnheadcentred"/>
              <w:rPr>
                <w:rFonts w:asciiTheme="minorHAnsi" w:hAnsiTheme="minorHAnsi" w:cs="Minion Pro Bold Cond"/>
                <w:bCs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Age</w:t>
            </w:r>
          </w:p>
        </w:tc>
        <w:tc>
          <w:tcPr>
            <w:tcW w:w="992" w:type="dxa"/>
            <w:tcBorders>
              <w:top w:val="single" w:sz="6" w:space="0" w:color="D7D9CD"/>
              <w:left w:val="single" w:sz="6" w:space="0" w:color="FFFFFF"/>
              <w:bottom w:val="single" w:sz="6" w:space="0" w:color="D7D9CD"/>
              <w:right w:val="single" w:sz="6" w:space="0" w:color="FFFFFF"/>
            </w:tcBorders>
            <w:shd w:val="solid" w:color="D7D9CD" w:fill="D7D9CD"/>
            <w:vAlign w:val="bottom"/>
            <w:hideMark/>
          </w:tcPr>
          <w:p w:rsidR="00411BD8" w:rsidRPr="00D919ED" w:rsidRDefault="00411BD8">
            <w:pPr>
              <w:pStyle w:val="i-tablecolumnheadcentred"/>
              <w:rPr>
                <w:rFonts w:asciiTheme="minorHAnsi" w:hAnsiTheme="minorHAnsi" w:cs="Minion Pro Bold Cond"/>
                <w:bCs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Tally</w:t>
            </w:r>
          </w:p>
        </w:tc>
        <w:tc>
          <w:tcPr>
            <w:tcW w:w="1560" w:type="dxa"/>
            <w:tcBorders>
              <w:top w:val="single" w:sz="6" w:space="0" w:color="D7D9CD"/>
              <w:left w:val="single" w:sz="6" w:space="0" w:color="FFFFFF"/>
              <w:bottom w:val="single" w:sz="6" w:space="0" w:color="D7D9CD"/>
              <w:right w:val="single" w:sz="6" w:space="0" w:color="D7D9CD"/>
            </w:tcBorders>
            <w:shd w:val="solid" w:color="D7D9CD" w:fill="D7D9CD"/>
            <w:vAlign w:val="bottom"/>
            <w:hideMark/>
          </w:tcPr>
          <w:p w:rsidR="00411BD8" w:rsidRPr="00D919ED" w:rsidRDefault="00411BD8">
            <w:pPr>
              <w:pStyle w:val="i-tablecolumnheadcentred"/>
              <w:rPr>
                <w:rFonts w:asciiTheme="minorHAnsi" w:hAnsiTheme="minorHAnsi"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Frequency</w:t>
            </w:r>
          </w:p>
          <w:p w:rsidR="00411BD8" w:rsidRPr="00D919ED" w:rsidRDefault="00411BD8">
            <w:pPr>
              <w:pStyle w:val="i-tablecolumnheadcentred"/>
              <w:rPr>
                <w:rFonts w:asciiTheme="minorHAnsi" w:hAnsiTheme="minorHAnsi" w:cs="Minion Pro Bold Cond"/>
                <w:bCs/>
                <w:sz w:val="22"/>
                <w:szCs w:val="22"/>
              </w:rPr>
            </w:pPr>
            <w:r w:rsidRPr="00D919ED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(</w:t>
            </w:r>
            <w:r w:rsidRPr="00D919ED">
              <w:rPr>
                <w:rFonts w:asciiTheme="minorHAnsi" w:hAnsiTheme="minorHAnsi" w:cs="Minion Pro Bold Cond Ital"/>
                <w:bCs/>
                <w:i/>
                <w:iCs/>
                <w:sz w:val="22"/>
                <w:szCs w:val="22"/>
              </w:rPr>
              <w:t>f</w:t>
            </w:r>
            <w:r w:rsidRPr="00D919ED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411BD8" w:rsidTr="00411BD8">
        <w:tc>
          <w:tcPr>
            <w:tcW w:w="1390" w:type="dxa"/>
            <w:tcBorders>
              <w:top w:val="single" w:sz="6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411BD8" w:rsidRPr="00D919ED" w:rsidRDefault="00411BD8" w:rsidP="00D919ED">
            <w:pPr>
              <w:pStyle w:val="i-table-column-text-center"/>
              <w:rPr>
                <w:rFonts w:asciiTheme="minorHAnsi" w:hAnsiTheme="minorHAnsi" w:cs="Minion Pro"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10</w:t>
            </w:r>
            <w:r w:rsidR="00D919ED">
              <w:rPr>
                <w:rFonts w:asciiTheme="minorHAnsi" w:hAnsiTheme="minorHAnsi"/>
                <w:sz w:val="22"/>
                <w:szCs w:val="22"/>
              </w:rPr>
              <w:t>-</w:t>
            </w:r>
            <w:r w:rsidRPr="00D919ED">
              <w:rPr>
                <w:rFonts w:asciiTheme="minorHAnsi" w:hAnsiTheme="minorHAnsi"/>
                <w:sz w:val="22"/>
                <w:szCs w:val="22"/>
              </w:rPr>
              <w:t>19</w:t>
            </w:r>
          </w:p>
        </w:tc>
        <w:tc>
          <w:tcPr>
            <w:tcW w:w="992" w:type="dxa"/>
            <w:tcBorders>
              <w:top w:val="single" w:sz="6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6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411BD8" w:rsidRPr="00D919ED" w:rsidRDefault="00411BD8" w:rsidP="00D919ED">
            <w:pPr>
              <w:pStyle w:val="i-table-column-text-center"/>
              <w:rPr>
                <w:rFonts w:asciiTheme="minorHAnsi" w:hAnsiTheme="minorHAnsi" w:cs="Minion Pro"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20</w:t>
            </w:r>
            <w:r w:rsidR="00D919ED">
              <w:rPr>
                <w:rFonts w:asciiTheme="minorHAnsi" w:hAnsiTheme="minorHAnsi"/>
                <w:sz w:val="22"/>
                <w:szCs w:val="22"/>
              </w:rPr>
              <w:t>-</w:t>
            </w:r>
            <w:r w:rsidRPr="00D919ED">
              <w:rPr>
                <w:rFonts w:asciiTheme="minorHAnsi" w:hAnsiTheme="minorHAnsi"/>
                <w:sz w:val="22"/>
                <w:szCs w:val="22"/>
              </w:rPr>
              <w:t>29</w:t>
            </w: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 w:cs="Minion Pro"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  <w:lang w:val="en-US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D919ED" w:rsidRDefault="00D919ED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pStyle w:val="NLLL2COL"/>
        <w:ind w:left="0" w:firstLine="0"/>
        <w:rPr>
          <w:rStyle w:val="NLLLNUM"/>
        </w:rPr>
      </w:pPr>
    </w:p>
    <w:p w:rsidR="00411BD8" w:rsidRDefault="00411BD8" w:rsidP="00411BD8">
      <w:pPr>
        <w:pStyle w:val="NLLL2COL"/>
        <w:ind w:left="0" w:firstLine="0"/>
        <w:rPr>
          <w:rStyle w:val="NLLLNUM"/>
        </w:rPr>
      </w:pPr>
    </w:p>
    <w:p w:rsidR="00411BD8" w:rsidRDefault="00411BD8" w:rsidP="00411BD8">
      <w:pPr>
        <w:pStyle w:val="NLLL2COL"/>
        <w:ind w:left="0" w:firstLine="0"/>
        <w:rPr>
          <w:rStyle w:val="NLLLNUM"/>
        </w:rPr>
      </w:pPr>
    </w:p>
    <w:p w:rsidR="00411BD8" w:rsidRDefault="00D919ED" w:rsidP="00411BD8">
      <w:pPr>
        <w:pStyle w:val="NLLL2COL"/>
        <w:ind w:left="0" w:firstLine="0"/>
        <w:rPr>
          <w:rStyle w:val="NLLLNUM"/>
        </w:rPr>
      </w:pPr>
      <w:r w:rsidRPr="00976CF9">
        <w:rPr>
          <w:rFonts w:ascii="Calibri" w:hAnsi="Calibri" w:cs="Times"/>
          <w:b/>
          <w:sz w:val="22"/>
          <w:szCs w:val="22"/>
          <w:lang w:val="en-US"/>
        </w:rPr>
        <w:t>(</w:t>
      </w:r>
      <w:r>
        <w:rPr>
          <w:rFonts w:ascii="Calibri" w:hAnsi="Calibri" w:cs="Times"/>
          <w:b/>
          <w:sz w:val="22"/>
          <w:szCs w:val="22"/>
          <w:lang w:val="en-US"/>
        </w:rPr>
        <w:t>b</w:t>
      </w:r>
      <w:r w:rsidRPr="00976CF9">
        <w:rPr>
          <w:rFonts w:ascii="Calibri" w:hAnsi="Calibri" w:cs="Times"/>
          <w:b/>
          <w:sz w:val="22"/>
          <w:szCs w:val="22"/>
          <w:lang w:val="en-US"/>
        </w:rPr>
        <w:t>)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</w:t>
      </w:r>
      <w:r w:rsidRPr="00D919ED">
        <w:rPr>
          <w:rFonts w:asciiTheme="minorHAnsi" w:hAnsiTheme="minorHAnsi"/>
          <w:sz w:val="22"/>
        </w:rPr>
        <w:t>Construct a histogram to represent the data.</w:t>
      </w:r>
    </w:p>
    <w:p w:rsidR="00E428A7" w:rsidRPr="00976CF9" w:rsidRDefault="00D919ED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eastAsia="en-AU"/>
        </w:rPr>
        <w:drawing>
          <wp:inline distT="0" distB="0" distL="0" distR="0">
            <wp:extent cx="5124587" cy="50414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by15-positive-noscale1-larg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15971" r="2137" b="17824"/>
                    <a:stretch/>
                  </pic:blipFill>
                  <pic:spPr bwMode="auto">
                    <a:xfrm>
                      <a:off x="0" y="0"/>
                      <a:ext cx="5130963" cy="504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8A7" w:rsidRDefault="00E428A7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</w:p>
    <w:p w:rsidR="00CB3BE8" w:rsidRPr="00976CF9" w:rsidRDefault="00CB3BE8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8"/>
        <w:gridCol w:w="10050"/>
      </w:tblGrid>
      <w:tr w:rsidR="00E428A7" w:rsidRPr="00976CF9" w:rsidTr="00E428A7">
        <w:tc>
          <w:tcPr>
            <w:tcW w:w="491" w:type="dxa"/>
            <w:vAlign w:val="center"/>
          </w:tcPr>
          <w:p w:rsidR="00F33841" w:rsidRPr="00976CF9" w:rsidRDefault="00F33841" w:rsidP="00D607D8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428A7" w:rsidRPr="00976CF9" w:rsidRDefault="00156688" w:rsidP="00D607D8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lastRenderedPageBreak/>
              <w:t>10</w:t>
            </w:r>
            <w:r w:rsidR="00E428A7" w:rsidRPr="00976CF9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10057" w:type="dxa"/>
            <w:vAlign w:val="center"/>
          </w:tcPr>
          <w:p w:rsidR="00F33841" w:rsidRPr="00976CF9" w:rsidRDefault="00F33841" w:rsidP="00D607D8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428A7" w:rsidRPr="00976CF9" w:rsidRDefault="00D0626B" w:rsidP="00D607D8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lastRenderedPageBreak/>
              <w:t>[12</w:t>
            </w:r>
            <w:r w:rsidR="00ED7E7A" w:rsidRPr="00976CF9">
              <w:rPr>
                <w:rFonts w:ascii="Calibri" w:hAnsi="Calibri"/>
                <w:b/>
                <w:sz w:val="22"/>
                <w:szCs w:val="22"/>
              </w:rPr>
              <w:t xml:space="preserve"> marks: 2, </w:t>
            </w:r>
            <w:r w:rsidRPr="00976CF9">
              <w:rPr>
                <w:rFonts w:ascii="Calibri" w:hAnsi="Calibri"/>
                <w:b/>
                <w:sz w:val="22"/>
                <w:szCs w:val="22"/>
              </w:rPr>
              <w:t>5</w:t>
            </w:r>
            <w:r w:rsidR="00C74A1C" w:rsidRPr="00976CF9">
              <w:rPr>
                <w:rFonts w:ascii="Calibri" w:hAnsi="Calibri"/>
                <w:b/>
                <w:sz w:val="22"/>
                <w:szCs w:val="22"/>
              </w:rPr>
              <w:t xml:space="preserve">, </w:t>
            </w:r>
            <w:r w:rsidR="00C5189F" w:rsidRPr="00976CF9"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4E760B" w:rsidRPr="00976CF9">
              <w:rPr>
                <w:rFonts w:ascii="Calibri" w:hAnsi="Calibri"/>
                <w:b/>
                <w:sz w:val="22"/>
                <w:szCs w:val="22"/>
              </w:rPr>
              <w:t xml:space="preserve">, </w:t>
            </w:r>
            <w:r w:rsidR="00C74A1C" w:rsidRPr="00976CF9">
              <w:rPr>
                <w:rFonts w:ascii="Calibri" w:hAnsi="Calibri"/>
                <w:b/>
                <w:sz w:val="22"/>
                <w:szCs w:val="22"/>
              </w:rPr>
              <w:t>3</w:t>
            </w:r>
            <w:r w:rsidR="00E428A7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</w:tbl>
    <w:p w:rsidR="00C5189F" w:rsidRPr="00CB3BE8" w:rsidRDefault="00ED7E7A" w:rsidP="0003026D">
      <w:pPr>
        <w:ind w:left="567" w:hanging="567"/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lastRenderedPageBreak/>
        <w:t xml:space="preserve">         </w:t>
      </w:r>
      <w:r w:rsidRPr="00CB3BE8">
        <w:rPr>
          <w:rFonts w:ascii="Calibri" w:hAnsi="Calibri"/>
          <w:sz w:val="22"/>
          <w:szCs w:val="22"/>
        </w:rPr>
        <w:t>Use the table below to calculate the following questions;</w:t>
      </w:r>
    </w:p>
    <w:p w:rsidR="00ED7E7A" w:rsidRPr="00976CF9" w:rsidRDefault="00ED7E7A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636"/>
        <w:gridCol w:w="629"/>
        <w:gridCol w:w="638"/>
        <w:gridCol w:w="638"/>
        <w:gridCol w:w="630"/>
        <w:gridCol w:w="623"/>
        <w:gridCol w:w="645"/>
        <w:gridCol w:w="645"/>
        <w:gridCol w:w="593"/>
        <w:gridCol w:w="550"/>
        <w:gridCol w:w="550"/>
        <w:gridCol w:w="550"/>
        <w:gridCol w:w="550"/>
        <w:gridCol w:w="550"/>
      </w:tblGrid>
      <w:tr w:rsidR="00D0626B" w:rsidRPr="00976CF9" w:rsidTr="00D92355">
        <w:tc>
          <w:tcPr>
            <w:tcW w:w="1427" w:type="dxa"/>
            <w:shd w:val="clear" w:color="auto" w:fill="auto"/>
          </w:tcPr>
          <w:p w:rsidR="00D0626B" w:rsidRPr="00976CF9" w:rsidRDefault="00D0626B" w:rsidP="00D92355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Student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A</w:t>
            </w:r>
          </w:p>
        </w:tc>
        <w:tc>
          <w:tcPr>
            <w:tcW w:w="629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B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C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D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E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F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G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H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I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J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K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L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N</w:t>
            </w:r>
          </w:p>
        </w:tc>
      </w:tr>
      <w:tr w:rsidR="00D0626B" w:rsidRPr="00976CF9" w:rsidTr="00D92355">
        <w:tc>
          <w:tcPr>
            <w:tcW w:w="1427" w:type="dxa"/>
            <w:shd w:val="clear" w:color="auto" w:fill="auto"/>
          </w:tcPr>
          <w:p w:rsidR="00D0626B" w:rsidRPr="00976CF9" w:rsidRDefault="00D0626B" w:rsidP="00D92355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Coursework mark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27</w:t>
            </w:r>
          </w:p>
        </w:tc>
        <w:tc>
          <w:tcPr>
            <w:tcW w:w="629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44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39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23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41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48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37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34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40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30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29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27</w:t>
            </w:r>
          </w:p>
        </w:tc>
      </w:tr>
      <w:tr w:rsidR="00D0626B" w:rsidRPr="00976CF9" w:rsidTr="00D92355">
        <w:tc>
          <w:tcPr>
            <w:tcW w:w="1427" w:type="dxa"/>
            <w:shd w:val="clear" w:color="auto" w:fill="auto"/>
          </w:tcPr>
          <w:p w:rsidR="00D0626B" w:rsidRPr="00976CF9" w:rsidRDefault="00D0626B" w:rsidP="00D92355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Examination mark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12</w:t>
            </w:r>
          </w:p>
        </w:tc>
        <w:tc>
          <w:tcPr>
            <w:tcW w:w="629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47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26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25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38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45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35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35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39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25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18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30</w:t>
            </w:r>
          </w:p>
        </w:tc>
      </w:tr>
    </w:tbl>
    <w:p w:rsidR="00C5189F" w:rsidRPr="00976CF9" w:rsidRDefault="00C5189F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</w:p>
    <w:p w:rsidR="00DA05CE" w:rsidRPr="00976CF9" w:rsidRDefault="00DA05CE" w:rsidP="00734A8B">
      <w:pPr>
        <w:jc w:val="both"/>
        <w:rPr>
          <w:rFonts w:ascii="Calibri" w:hAnsi="Calibri"/>
          <w:sz w:val="22"/>
          <w:szCs w:val="22"/>
        </w:rPr>
      </w:pPr>
    </w:p>
    <w:p w:rsidR="00DA05CE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(a)</w:t>
      </w:r>
      <w:r w:rsidRPr="00976CF9">
        <w:rPr>
          <w:rFonts w:ascii="Calibri" w:hAnsi="Calibri"/>
          <w:sz w:val="22"/>
          <w:szCs w:val="22"/>
        </w:rPr>
        <w:t xml:space="preserve">     Calculate the range for both Coursework mark and examination marks.</w:t>
      </w: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C74A1C" w:rsidP="00ED7E7A">
      <w:pPr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(b)</w:t>
      </w:r>
      <w:r w:rsidRPr="00976CF9">
        <w:rPr>
          <w:rFonts w:ascii="Calibri" w:hAnsi="Calibri"/>
          <w:sz w:val="22"/>
          <w:szCs w:val="22"/>
        </w:rPr>
        <w:t xml:space="preserve">     Construct a back to back stem and leaf plot for this data.</w:t>
      </w: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D0626B" w:rsidRPr="00976CF9" w:rsidRDefault="00D0626B" w:rsidP="004E760B">
      <w:pPr>
        <w:jc w:val="both"/>
        <w:rPr>
          <w:rFonts w:ascii="Calibri" w:hAnsi="Calibri"/>
          <w:b/>
          <w:sz w:val="22"/>
          <w:szCs w:val="22"/>
        </w:rPr>
      </w:pPr>
    </w:p>
    <w:p w:rsidR="00D0626B" w:rsidRPr="00976CF9" w:rsidRDefault="00D0626B" w:rsidP="004E760B">
      <w:pPr>
        <w:jc w:val="both"/>
        <w:rPr>
          <w:rFonts w:ascii="Calibri" w:hAnsi="Calibri"/>
          <w:b/>
          <w:sz w:val="22"/>
          <w:szCs w:val="22"/>
        </w:rPr>
      </w:pPr>
    </w:p>
    <w:p w:rsidR="00734A8B" w:rsidRPr="00976CF9" w:rsidRDefault="00734A8B" w:rsidP="004E760B">
      <w:pPr>
        <w:jc w:val="both"/>
        <w:rPr>
          <w:rFonts w:ascii="Calibri" w:hAnsi="Calibri"/>
          <w:b/>
          <w:sz w:val="22"/>
          <w:szCs w:val="22"/>
        </w:rPr>
      </w:pPr>
    </w:p>
    <w:p w:rsidR="00ED7E7A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(c</w:t>
      </w:r>
      <w:r w:rsidR="004E760B" w:rsidRPr="00976CF9">
        <w:rPr>
          <w:rFonts w:ascii="Calibri" w:hAnsi="Calibri"/>
          <w:b/>
          <w:sz w:val="22"/>
          <w:szCs w:val="22"/>
        </w:rPr>
        <w:t>)</w:t>
      </w:r>
      <w:r w:rsidR="004E760B" w:rsidRPr="00976CF9">
        <w:rPr>
          <w:rFonts w:ascii="Calibri" w:hAnsi="Calibri"/>
          <w:sz w:val="22"/>
          <w:szCs w:val="22"/>
        </w:rPr>
        <w:t xml:space="preserve">     </w:t>
      </w:r>
      <w:r w:rsidR="00ED7E7A" w:rsidRPr="00976CF9">
        <w:rPr>
          <w:rFonts w:ascii="Calibri" w:hAnsi="Calibri"/>
          <w:sz w:val="22"/>
          <w:szCs w:val="22"/>
        </w:rPr>
        <w:t>Calculate the mean scores for both sets of data.</w:t>
      </w: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B161D1" w:rsidRPr="00976CF9" w:rsidRDefault="00B161D1" w:rsidP="004E760B">
      <w:pPr>
        <w:jc w:val="both"/>
        <w:rPr>
          <w:rFonts w:ascii="Calibri" w:hAnsi="Calibri"/>
          <w:b/>
          <w:sz w:val="22"/>
          <w:szCs w:val="22"/>
        </w:rPr>
      </w:pPr>
    </w:p>
    <w:p w:rsidR="00B161D1" w:rsidRPr="00976CF9" w:rsidRDefault="00B161D1" w:rsidP="004E760B">
      <w:pPr>
        <w:jc w:val="both"/>
        <w:rPr>
          <w:rFonts w:ascii="Calibri" w:hAnsi="Calibri"/>
          <w:b/>
          <w:sz w:val="22"/>
          <w:szCs w:val="22"/>
        </w:rPr>
      </w:pPr>
    </w:p>
    <w:p w:rsidR="00B161D1" w:rsidRPr="00976CF9" w:rsidRDefault="00B161D1" w:rsidP="004E760B">
      <w:pPr>
        <w:jc w:val="both"/>
        <w:rPr>
          <w:rFonts w:ascii="Calibri" w:hAnsi="Calibri"/>
          <w:b/>
          <w:sz w:val="22"/>
          <w:szCs w:val="22"/>
        </w:rPr>
      </w:pPr>
    </w:p>
    <w:p w:rsidR="004E760B" w:rsidRPr="00976CF9" w:rsidRDefault="00C74A1C" w:rsidP="00734A8B">
      <w:pPr>
        <w:ind w:left="567" w:hanging="567"/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(d</w:t>
      </w:r>
      <w:r w:rsidR="004E760B" w:rsidRPr="00976CF9">
        <w:rPr>
          <w:rFonts w:ascii="Calibri" w:hAnsi="Calibri"/>
          <w:b/>
          <w:sz w:val="22"/>
          <w:szCs w:val="22"/>
        </w:rPr>
        <w:t>)</w:t>
      </w:r>
      <w:r w:rsidR="004E760B" w:rsidRPr="00976CF9">
        <w:rPr>
          <w:rFonts w:ascii="Calibri" w:hAnsi="Calibri"/>
          <w:sz w:val="22"/>
          <w:szCs w:val="22"/>
        </w:rPr>
        <w:t xml:space="preserve">   </w:t>
      </w:r>
      <w:r w:rsidRPr="00976CF9">
        <w:rPr>
          <w:rFonts w:ascii="Calibri" w:hAnsi="Calibri"/>
          <w:sz w:val="22"/>
          <w:szCs w:val="22"/>
        </w:rPr>
        <w:t>Using measures of central tendency and spread what conclusions can you m</w:t>
      </w:r>
      <w:r w:rsidR="00CB3BE8">
        <w:rPr>
          <w:rFonts w:ascii="Calibri" w:hAnsi="Calibri"/>
          <w:sz w:val="22"/>
          <w:szCs w:val="22"/>
        </w:rPr>
        <w:t xml:space="preserve">ake in comparing the coursework </w:t>
      </w:r>
      <w:r w:rsidRPr="00976CF9">
        <w:rPr>
          <w:rFonts w:ascii="Calibri" w:hAnsi="Calibri"/>
          <w:sz w:val="22"/>
          <w:szCs w:val="22"/>
        </w:rPr>
        <w:t>marks to the exam marks for these students?</w:t>
      </w:r>
    </w:p>
    <w:p w:rsidR="004E760B" w:rsidRPr="00BB4A38" w:rsidRDefault="004E760B" w:rsidP="004E760B">
      <w:pPr>
        <w:jc w:val="both"/>
        <w:rPr>
          <w:sz w:val="22"/>
          <w:szCs w:val="22"/>
        </w:rPr>
      </w:pPr>
    </w:p>
    <w:p w:rsidR="004E760B" w:rsidRPr="00BB4A38" w:rsidRDefault="004E760B" w:rsidP="004E760B">
      <w:pPr>
        <w:jc w:val="both"/>
        <w:rPr>
          <w:sz w:val="22"/>
          <w:szCs w:val="22"/>
        </w:rPr>
      </w:pPr>
    </w:p>
    <w:p w:rsidR="004E760B" w:rsidRPr="00BB4A38" w:rsidRDefault="004E760B" w:rsidP="004E760B">
      <w:pPr>
        <w:jc w:val="both"/>
        <w:rPr>
          <w:sz w:val="22"/>
          <w:szCs w:val="22"/>
        </w:rPr>
      </w:pPr>
    </w:p>
    <w:p w:rsidR="00ED7E7A" w:rsidRPr="00BB4A38" w:rsidRDefault="00ED7E7A" w:rsidP="00ED7E7A">
      <w:pPr>
        <w:jc w:val="both"/>
        <w:rPr>
          <w:sz w:val="22"/>
          <w:szCs w:val="22"/>
        </w:rPr>
      </w:pPr>
    </w:p>
    <w:p w:rsidR="00ED7E7A" w:rsidRPr="00BB4A38" w:rsidRDefault="00ED7E7A" w:rsidP="00ED7E7A">
      <w:pPr>
        <w:jc w:val="both"/>
        <w:rPr>
          <w:sz w:val="22"/>
          <w:szCs w:val="22"/>
        </w:rPr>
      </w:pPr>
    </w:p>
    <w:p w:rsidR="00C74A1C" w:rsidRPr="00BB4A38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74A1C" w:rsidRPr="00BB4A38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74A1C" w:rsidRPr="00BB4A38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74A1C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B3BE8" w:rsidRPr="00BB4A38" w:rsidRDefault="00CB3BE8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74A1C" w:rsidRPr="00BB4A38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1A61D1" w:rsidRPr="00BB4A38" w:rsidRDefault="0003026D" w:rsidP="00CB3BE8">
      <w:pPr>
        <w:pStyle w:val="BlockText"/>
        <w:ind w:left="567" w:right="0" w:hanging="567"/>
        <w:jc w:val="center"/>
        <w:rPr>
          <w:position w:val="-2"/>
          <w:sz w:val="22"/>
          <w:szCs w:val="22"/>
        </w:rPr>
      </w:pPr>
      <w:proofErr w:type="gramStart"/>
      <w:r w:rsidRPr="00BB4A38">
        <w:rPr>
          <w:b/>
          <w:sz w:val="22"/>
          <w:szCs w:val="22"/>
        </w:rPr>
        <w:t>~  END</w:t>
      </w:r>
      <w:proofErr w:type="gramEnd"/>
      <w:r w:rsidRPr="00BB4A38">
        <w:rPr>
          <w:b/>
          <w:sz w:val="22"/>
          <w:szCs w:val="22"/>
        </w:rPr>
        <w:t xml:space="preserve"> OF TEST SECTION </w:t>
      </w:r>
      <w:r w:rsidR="009C43A2" w:rsidRPr="00BB4A38">
        <w:rPr>
          <w:b/>
          <w:sz w:val="22"/>
          <w:szCs w:val="22"/>
        </w:rPr>
        <w:t>2</w:t>
      </w:r>
      <w:r w:rsidRPr="00BB4A38">
        <w:rPr>
          <w:b/>
          <w:sz w:val="22"/>
          <w:szCs w:val="22"/>
        </w:rPr>
        <w:t xml:space="preserve">  ~</w:t>
      </w:r>
    </w:p>
    <w:sectPr w:rsidR="001A61D1" w:rsidRPr="00BB4A38" w:rsidSect="002F2EC8">
      <w:footerReference w:type="default" r:id="rId17"/>
      <w:pgSz w:w="11907" w:h="16840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8A" w:rsidRDefault="00891C8A">
      <w:r>
        <w:separator/>
      </w:r>
    </w:p>
  </w:endnote>
  <w:endnote w:type="continuationSeparator" w:id="0">
    <w:p w:rsidR="00891C8A" w:rsidRDefault="0089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 Bold Cond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inion Pro Bold Cond Ital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320" w:rsidRPr="0016588C" w:rsidRDefault="00922320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 w:rsidRPr="0036799D">
      <w:rPr>
        <w:sz w:val="16"/>
        <w:lang w:val="en-US"/>
      </w:rPr>
      <w:fldChar w:fldCharType="begin"/>
    </w:r>
    <w:r w:rsidRPr="0036799D">
      <w:rPr>
        <w:sz w:val="16"/>
        <w:lang w:val="en-US"/>
      </w:rPr>
      <w:instrText xml:space="preserve"> FILENAME </w:instrText>
    </w:r>
    <w:r w:rsidRPr="0036799D">
      <w:rPr>
        <w:sz w:val="16"/>
        <w:lang w:val="en-US"/>
      </w:rPr>
      <w:fldChar w:fldCharType="separate"/>
    </w:r>
    <w:r w:rsidR="00C86EC2">
      <w:rPr>
        <w:noProof/>
        <w:sz w:val="16"/>
        <w:lang w:val="en-US"/>
      </w:rPr>
      <w:t>Year 11 Applications Test 4 2016</w:t>
    </w:r>
    <w:r w:rsidRPr="0036799D">
      <w:rPr>
        <w:sz w:val="16"/>
        <w:lang w:val="en-US"/>
      </w:rPr>
      <w:fldChar w:fldCharType="end"/>
    </w:r>
    <w:r w:rsidR="00CE4E1D">
      <w:rPr>
        <w:sz w:val="16"/>
        <w:lang w:val="en-US"/>
      </w:rPr>
      <w:t>16</w:t>
    </w:r>
    <w:r>
      <w:rPr>
        <w:sz w:val="16"/>
        <w:lang w:val="en-US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386829">
      <w:rPr>
        <w:noProof/>
        <w:sz w:val="16"/>
      </w:rPr>
      <w:t>6</w:t>
    </w:r>
    <w:r w:rsidRPr="0016588C">
      <w:rPr>
        <w:sz w:val="16"/>
      </w:rPr>
      <w:fldChar w:fldCharType="end"/>
    </w:r>
    <w:r w:rsidRPr="0016588C">
      <w:rPr>
        <w:sz w:val="16"/>
      </w:rPr>
      <w:t xml:space="preserve"> of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NUMPAGES </w:instrText>
    </w:r>
    <w:r w:rsidRPr="0016588C">
      <w:rPr>
        <w:sz w:val="16"/>
      </w:rPr>
      <w:fldChar w:fldCharType="separate"/>
    </w:r>
    <w:r w:rsidR="00386829">
      <w:rPr>
        <w:noProof/>
        <w:sz w:val="16"/>
      </w:rPr>
      <w:t>6</w:t>
    </w:r>
    <w:r w:rsidRPr="0016588C">
      <w:rPr>
        <w:sz w:val="16"/>
      </w:rPr>
      <w:fldChar w:fldCharType="end"/>
    </w:r>
    <w:r>
      <w:rPr>
        <w:sz w:val="16"/>
      </w:rPr>
      <w:tab/>
    </w:r>
    <w:r w:rsidR="00CE4E1D">
      <w:rPr>
        <w:sz w:val="16"/>
      </w:rPr>
      <w:t>Baldivis Secondary College</w:t>
    </w:r>
    <w:r>
      <w:rPr>
        <w:sz w:val="16"/>
      </w:rPr>
      <w:t xml:space="preserve"> </w:t>
    </w:r>
    <w:r w:rsidR="00CE4E1D">
      <w:rPr>
        <w:sz w:val="16"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8A" w:rsidRDefault="00891C8A">
      <w:r>
        <w:separator/>
      </w:r>
    </w:p>
  </w:footnote>
  <w:footnote w:type="continuationSeparator" w:id="0">
    <w:p w:rsidR="00891C8A" w:rsidRDefault="0089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2647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843CD1"/>
    <w:multiLevelType w:val="hybridMultilevel"/>
    <w:tmpl w:val="46C69E72"/>
    <w:lvl w:ilvl="0" w:tplc="A176A77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2373"/>
    <w:multiLevelType w:val="hybridMultilevel"/>
    <w:tmpl w:val="BA3AE50A"/>
    <w:lvl w:ilvl="0" w:tplc="31142894">
      <w:start w:val="1"/>
      <w:numFmt w:val="lowerLetter"/>
      <w:lvlText w:val="(%1)"/>
      <w:lvlJc w:val="left"/>
      <w:pPr>
        <w:ind w:left="980" w:hanging="62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05E9E"/>
    <w:multiLevelType w:val="hybridMultilevel"/>
    <w:tmpl w:val="9D2A0378"/>
    <w:lvl w:ilvl="0" w:tplc="3048A5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596E16"/>
    <w:multiLevelType w:val="hybridMultilevel"/>
    <w:tmpl w:val="6A583688"/>
    <w:lvl w:ilvl="0" w:tplc="8A989486">
      <w:start w:val="1"/>
      <w:numFmt w:val="lowerLetter"/>
      <w:lvlText w:val="(%1)"/>
      <w:lvlJc w:val="left"/>
      <w:pPr>
        <w:ind w:left="980" w:hanging="62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45DAE"/>
    <w:multiLevelType w:val="hybridMultilevel"/>
    <w:tmpl w:val="A91C496E"/>
    <w:lvl w:ilvl="0" w:tplc="448C1504">
      <w:start w:val="1"/>
      <w:numFmt w:val="lowerLetter"/>
      <w:lvlText w:val="(%1)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A400A"/>
    <w:multiLevelType w:val="hybridMultilevel"/>
    <w:tmpl w:val="3EDCD28A"/>
    <w:lvl w:ilvl="0" w:tplc="501CCF68">
      <w:start w:val="1"/>
      <w:numFmt w:val="lowerLetter"/>
      <w:lvlText w:val="%1"/>
      <w:lvlJc w:val="left"/>
      <w:pPr>
        <w:ind w:left="740" w:hanging="360"/>
      </w:pPr>
      <w:rPr>
        <w:rFonts w:ascii="Calibri" w:hAnsi="Calibri" w:cs="Times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60" w:hanging="360"/>
      </w:pPr>
    </w:lvl>
    <w:lvl w:ilvl="2" w:tplc="0C09001B" w:tentative="1">
      <w:start w:val="1"/>
      <w:numFmt w:val="lowerRoman"/>
      <w:lvlText w:val="%3."/>
      <w:lvlJc w:val="right"/>
      <w:pPr>
        <w:ind w:left="2180" w:hanging="180"/>
      </w:pPr>
    </w:lvl>
    <w:lvl w:ilvl="3" w:tplc="0C09000F" w:tentative="1">
      <w:start w:val="1"/>
      <w:numFmt w:val="decimal"/>
      <w:lvlText w:val="%4."/>
      <w:lvlJc w:val="left"/>
      <w:pPr>
        <w:ind w:left="2900" w:hanging="360"/>
      </w:pPr>
    </w:lvl>
    <w:lvl w:ilvl="4" w:tplc="0C090019" w:tentative="1">
      <w:start w:val="1"/>
      <w:numFmt w:val="lowerLetter"/>
      <w:lvlText w:val="%5."/>
      <w:lvlJc w:val="left"/>
      <w:pPr>
        <w:ind w:left="3620" w:hanging="360"/>
      </w:pPr>
    </w:lvl>
    <w:lvl w:ilvl="5" w:tplc="0C09001B" w:tentative="1">
      <w:start w:val="1"/>
      <w:numFmt w:val="lowerRoman"/>
      <w:lvlText w:val="%6."/>
      <w:lvlJc w:val="right"/>
      <w:pPr>
        <w:ind w:left="4340" w:hanging="180"/>
      </w:pPr>
    </w:lvl>
    <w:lvl w:ilvl="6" w:tplc="0C09000F" w:tentative="1">
      <w:start w:val="1"/>
      <w:numFmt w:val="decimal"/>
      <w:lvlText w:val="%7."/>
      <w:lvlJc w:val="left"/>
      <w:pPr>
        <w:ind w:left="5060" w:hanging="360"/>
      </w:pPr>
    </w:lvl>
    <w:lvl w:ilvl="7" w:tplc="0C090019" w:tentative="1">
      <w:start w:val="1"/>
      <w:numFmt w:val="lowerLetter"/>
      <w:lvlText w:val="%8."/>
      <w:lvlJc w:val="left"/>
      <w:pPr>
        <w:ind w:left="5780" w:hanging="360"/>
      </w:pPr>
    </w:lvl>
    <w:lvl w:ilvl="8" w:tplc="0C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>
    <w:nsid w:val="4D49407A"/>
    <w:multiLevelType w:val="hybridMultilevel"/>
    <w:tmpl w:val="FC4A4022"/>
    <w:lvl w:ilvl="0" w:tplc="B31A71D8">
      <w:start w:val="1"/>
      <w:numFmt w:val="lowerLetter"/>
      <w:lvlText w:val="(%1)"/>
      <w:lvlJc w:val="left"/>
      <w:pPr>
        <w:ind w:left="1500" w:hanging="114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7284F"/>
    <w:multiLevelType w:val="hybridMultilevel"/>
    <w:tmpl w:val="2C2AD4CA"/>
    <w:lvl w:ilvl="0" w:tplc="5E06A644">
      <w:start w:val="12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60" w:hanging="360"/>
      </w:pPr>
    </w:lvl>
    <w:lvl w:ilvl="2" w:tplc="0C09001B" w:tentative="1">
      <w:start w:val="1"/>
      <w:numFmt w:val="lowerRoman"/>
      <w:lvlText w:val="%3."/>
      <w:lvlJc w:val="right"/>
      <w:pPr>
        <w:ind w:left="2180" w:hanging="180"/>
      </w:pPr>
    </w:lvl>
    <w:lvl w:ilvl="3" w:tplc="0C09000F" w:tentative="1">
      <w:start w:val="1"/>
      <w:numFmt w:val="decimal"/>
      <w:lvlText w:val="%4."/>
      <w:lvlJc w:val="left"/>
      <w:pPr>
        <w:ind w:left="2900" w:hanging="360"/>
      </w:pPr>
    </w:lvl>
    <w:lvl w:ilvl="4" w:tplc="0C090019" w:tentative="1">
      <w:start w:val="1"/>
      <w:numFmt w:val="lowerLetter"/>
      <w:lvlText w:val="%5."/>
      <w:lvlJc w:val="left"/>
      <w:pPr>
        <w:ind w:left="3620" w:hanging="360"/>
      </w:pPr>
    </w:lvl>
    <w:lvl w:ilvl="5" w:tplc="0C09001B" w:tentative="1">
      <w:start w:val="1"/>
      <w:numFmt w:val="lowerRoman"/>
      <w:lvlText w:val="%6."/>
      <w:lvlJc w:val="right"/>
      <w:pPr>
        <w:ind w:left="4340" w:hanging="180"/>
      </w:pPr>
    </w:lvl>
    <w:lvl w:ilvl="6" w:tplc="0C09000F" w:tentative="1">
      <w:start w:val="1"/>
      <w:numFmt w:val="decimal"/>
      <w:lvlText w:val="%7."/>
      <w:lvlJc w:val="left"/>
      <w:pPr>
        <w:ind w:left="5060" w:hanging="360"/>
      </w:pPr>
    </w:lvl>
    <w:lvl w:ilvl="7" w:tplc="0C090019" w:tentative="1">
      <w:start w:val="1"/>
      <w:numFmt w:val="lowerLetter"/>
      <w:lvlText w:val="%8."/>
      <w:lvlJc w:val="left"/>
      <w:pPr>
        <w:ind w:left="5780" w:hanging="360"/>
      </w:pPr>
    </w:lvl>
    <w:lvl w:ilvl="8" w:tplc="0C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>
    <w:nsid w:val="7F72039C"/>
    <w:multiLevelType w:val="hybridMultilevel"/>
    <w:tmpl w:val="2E222430"/>
    <w:lvl w:ilvl="0" w:tplc="10F26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75"/>
    <w:rsid w:val="0003026D"/>
    <w:rsid w:val="00031B24"/>
    <w:rsid w:val="00033EE0"/>
    <w:rsid w:val="00034FBA"/>
    <w:rsid w:val="00093009"/>
    <w:rsid w:val="0009692B"/>
    <w:rsid w:val="00096C5F"/>
    <w:rsid w:val="000A1E48"/>
    <w:rsid w:val="000A6B77"/>
    <w:rsid w:val="000D6C7D"/>
    <w:rsid w:val="000E3CEF"/>
    <w:rsid w:val="000E4069"/>
    <w:rsid w:val="001227EE"/>
    <w:rsid w:val="0012481E"/>
    <w:rsid w:val="00127CC3"/>
    <w:rsid w:val="00145477"/>
    <w:rsid w:val="00156688"/>
    <w:rsid w:val="0016588C"/>
    <w:rsid w:val="00170012"/>
    <w:rsid w:val="0017480A"/>
    <w:rsid w:val="00177A19"/>
    <w:rsid w:val="001815ED"/>
    <w:rsid w:val="00193D94"/>
    <w:rsid w:val="001A61D1"/>
    <w:rsid w:val="001E23D3"/>
    <w:rsid w:val="001E6D8F"/>
    <w:rsid w:val="0020518C"/>
    <w:rsid w:val="00220D48"/>
    <w:rsid w:val="00220FAA"/>
    <w:rsid w:val="00222A59"/>
    <w:rsid w:val="00252B90"/>
    <w:rsid w:val="0026639F"/>
    <w:rsid w:val="00275110"/>
    <w:rsid w:val="002766AD"/>
    <w:rsid w:val="00287FC1"/>
    <w:rsid w:val="002F2EC8"/>
    <w:rsid w:val="002F60F8"/>
    <w:rsid w:val="00321E40"/>
    <w:rsid w:val="0033361D"/>
    <w:rsid w:val="003415D9"/>
    <w:rsid w:val="003428E4"/>
    <w:rsid w:val="00343E96"/>
    <w:rsid w:val="0034430D"/>
    <w:rsid w:val="00346B7B"/>
    <w:rsid w:val="00347186"/>
    <w:rsid w:val="00352144"/>
    <w:rsid w:val="00353639"/>
    <w:rsid w:val="003572B8"/>
    <w:rsid w:val="0036698E"/>
    <w:rsid w:val="0036799D"/>
    <w:rsid w:val="00382D68"/>
    <w:rsid w:val="00386829"/>
    <w:rsid w:val="003902F0"/>
    <w:rsid w:val="003D1603"/>
    <w:rsid w:val="003D76C7"/>
    <w:rsid w:val="003E70B6"/>
    <w:rsid w:val="00406925"/>
    <w:rsid w:val="00411BD8"/>
    <w:rsid w:val="00416F75"/>
    <w:rsid w:val="00485073"/>
    <w:rsid w:val="00487A7B"/>
    <w:rsid w:val="004A7C22"/>
    <w:rsid w:val="004B7C79"/>
    <w:rsid w:val="004E5A34"/>
    <w:rsid w:val="004E760B"/>
    <w:rsid w:val="004F72F4"/>
    <w:rsid w:val="0051070B"/>
    <w:rsid w:val="005131B2"/>
    <w:rsid w:val="005313C2"/>
    <w:rsid w:val="00561C2E"/>
    <w:rsid w:val="005823E4"/>
    <w:rsid w:val="005A6CE0"/>
    <w:rsid w:val="005C68AD"/>
    <w:rsid w:val="005D5416"/>
    <w:rsid w:val="006105E1"/>
    <w:rsid w:val="006162A5"/>
    <w:rsid w:val="006454E6"/>
    <w:rsid w:val="00654D41"/>
    <w:rsid w:val="00657A76"/>
    <w:rsid w:val="006646E9"/>
    <w:rsid w:val="00664DEC"/>
    <w:rsid w:val="0066672D"/>
    <w:rsid w:val="006735C5"/>
    <w:rsid w:val="00675118"/>
    <w:rsid w:val="00682412"/>
    <w:rsid w:val="00683033"/>
    <w:rsid w:val="00691253"/>
    <w:rsid w:val="006B72F5"/>
    <w:rsid w:val="006D7998"/>
    <w:rsid w:val="006F1F23"/>
    <w:rsid w:val="006F4FA4"/>
    <w:rsid w:val="00734A8B"/>
    <w:rsid w:val="0076097E"/>
    <w:rsid w:val="00766CA2"/>
    <w:rsid w:val="007678A4"/>
    <w:rsid w:val="00775FA1"/>
    <w:rsid w:val="00782EB6"/>
    <w:rsid w:val="007859A7"/>
    <w:rsid w:val="00787CC8"/>
    <w:rsid w:val="00791451"/>
    <w:rsid w:val="007A0447"/>
    <w:rsid w:val="007B499E"/>
    <w:rsid w:val="007D1E0F"/>
    <w:rsid w:val="007E1D02"/>
    <w:rsid w:val="007F05B5"/>
    <w:rsid w:val="00817CEE"/>
    <w:rsid w:val="00831019"/>
    <w:rsid w:val="00856FA3"/>
    <w:rsid w:val="0086027C"/>
    <w:rsid w:val="00861560"/>
    <w:rsid w:val="00861EF6"/>
    <w:rsid w:val="00866A9B"/>
    <w:rsid w:val="00874182"/>
    <w:rsid w:val="008914E8"/>
    <w:rsid w:val="00891C8A"/>
    <w:rsid w:val="008930D8"/>
    <w:rsid w:val="008A49FB"/>
    <w:rsid w:val="00922320"/>
    <w:rsid w:val="00924EFF"/>
    <w:rsid w:val="00931658"/>
    <w:rsid w:val="00942DAD"/>
    <w:rsid w:val="00962691"/>
    <w:rsid w:val="00966054"/>
    <w:rsid w:val="00976CF9"/>
    <w:rsid w:val="009967B4"/>
    <w:rsid w:val="009C04A2"/>
    <w:rsid w:val="009C3FC7"/>
    <w:rsid w:val="009C43A2"/>
    <w:rsid w:val="009C4C7F"/>
    <w:rsid w:val="009C79CC"/>
    <w:rsid w:val="009D7C41"/>
    <w:rsid w:val="009E369E"/>
    <w:rsid w:val="009F09E6"/>
    <w:rsid w:val="009F7787"/>
    <w:rsid w:val="00A170A8"/>
    <w:rsid w:val="00A2426C"/>
    <w:rsid w:val="00A266E6"/>
    <w:rsid w:val="00A305E1"/>
    <w:rsid w:val="00A46197"/>
    <w:rsid w:val="00A72A23"/>
    <w:rsid w:val="00A934B3"/>
    <w:rsid w:val="00AA2D72"/>
    <w:rsid w:val="00AE21BD"/>
    <w:rsid w:val="00B060B1"/>
    <w:rsid w:val="00B161D1"/>
    <w:rsid w:val="00B34100"/>
    <w:rsid w:val="00B375D5"/>
    <w:rsid w:val="00B40183"/>
    <w:rsid w:val="00B51BE3"/>
    <w:rsid w:val="00B65F69"/>
    <w:rsid w:val="00B72FD7"/>
    <w:rsid w:val="00B820FF"/>
    <w:rsid w:val="00BA28DD"/>
    <w:rsid w:val="00BB4A38"/>
    <w:rsid w:val="00BB7F8C"/>
    <w:rsid w:val="00BC11F7"/>
    <w:rsid w:val="00BF0013"/>
    <w:rsid w:val="00C16880"/>
    <w:rsid w:val="00C22877"/>
    <w:rsid w:val="00C30A12"/>
    <w:rsid w:val="00C34F11"/>
    <w:rsid w:val="00C5189F"/>
    <w:rsid w:val="00C51BE3"/>
    <w:rsid w:val="00C74A1C"/>
    <w:rsid w:val="00C77E9F"/>
    <w:rsid w:val="00C86EC2"/>
    <w:rsid w:val="00C9067C"/>
    <w:rsid w:val="00CA6826"/>
    <w:rsid w:val="00CB1C65"/>
    <w:rsid w:val="00CB2470"/>
    <w:rsid w:val="00CB3BE8"/>
    <w:rsid w:val="00CC6DE9"/>
    <w:rsid w:val="00CE4E1D"/>
    <w:rsid w:val="00CF18EF"/>
    <w:rsid w:val="00D01DC4"/>
    <w:rsid w:val="00D0626B"/>
    <w:rsid w:val="00D27CB0"/>
    <w:rsid w:val="00D607D8"/>
    <w:rsid w:val="00D638DD"/>
    <w:rsid w:val="00D81350"/>
    <w:rsid w:val="00D919ED"/>
    <w:rsid w:val="00D92355"/>
    <w:rsid w:val="00DA05CE"/>
    <w:rsid w:val="00DA40F6"/>
    <w:rsid w:val="00DA499E"/>
    <w:rsid w:val="00DE3186"/>
    <w:rsid w:val="00DE7D12"/>
    <w:rsid w:val="00DF3194"/>
    <w:rsid w:val="00E120ED"/>
    <w:rsid w:val="00E1266C"/>
    <w:rsid w:val="00E2126A"/>
    <w:rsid w:val="00E24D25"/>
    <w:rsid w:val="00E34235"/>
    <w:rsid w:val="00E428A7"/>
    <w:rsid w:val="00E46D9F"/>
    <w:rsid w:val="00E764A3"/>
    <w:rsid w:val="00E80148"/>
    <w:rsid w:val="00E8180D"/>
    <w:rsid w:val="00E871E4"/>
    <w:rsid w:val="00E97941"/>
    <w:rsid w:val="00EB0021"/>
    <w:rsid w:val="00EB27D2"/>
    <w:rsid w:val="00ED7E7A"/>
    <w:rsid w:val="00ED7EA4"/>
    <w:rsid w:val="00F253C6"/>
    <w:rsid w:val="00F25A4C"/>
    <w:rsid w:val="00F261C0"/>
    <w:rsid w:val="00F33841"/>
    <w:rsid w:val="00F3647A"/>
    <w:rsid w:val="00F47857"/>
    <w:rsid w:val="00F724B2"/>
    <w:rsid w:val="00F74256"/>
    <w:rsid w:val="00F75CC3"/>
    <w:rsid w:val="00F80177"/>
    <w:rsid w:val="00F92F81"/>
    <w:rsid w:val="00F95B35"/>
    <w:rsid w:val="00F96F9A"/>
    <w:rsid w:val="00FD200E"/>
    <w:rsid w:val="00FE2919"/>
    <w:rsid w:val="00FE682F"/>
    <w:rsid w:val="00FE775C"/>
    <w:rsid w:val="00FF4090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6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EFF"/>
    <w:pPr>
      <w:ind w:left="720"/>
      <w:contextualSpacing/>
    </w:pPr>
  </w:style>
  <w:style w:type="paragraph" w:customStyle="1" w:styleId="NL">
    <w:name w:val="NL"/>
    <w:rsid w:val="00411BD8"/>
    <w:pPr>
      <w:tabs>
        <w:tab w:val="left" w:pos="120"/>
        <w:tab w:val="left" w:pos="380"/>
      </w:tabs>
      <w:spacing w:line="240" w:lineRule="atLeast"/>
      <w:ind w:left="380" w:hanging="380"/>
    </w:pPr>
    <w:rPr>
      <w:rFonts w:ascii="Minion Pro" w:hAnsi="Minion Pro"/>
      <w:lang w:eastAsia="en-US"/>
    </w:rPr>
  </w:style>
  <w:style w:type="paragraph" w:customStyle="1" w:styleId="NLLL2COL">
    <w:name w:val="NL_LL_2COL"/>
    <w:rsid w:val="00411BD8"/>
    <w:pPr>
      <w:tabs>
        <w:tab w:val="left" w:pos="400"/>
        <w:tab w:val="left" w:pos="2600"/>
        <w:tab w:val="left" w:pos="2720"/>
      </w:tabs>
      <w:spacing w:before="120" w:line="240" w:lineRule="atLeast"/>
      <w:ind w:left="672" w:hanging="292"/>
    </w:pPr>
    <w:rPr>
      <w:rFonts w:ascii="Minion Pro" w:hAnsi="Minion Pro"/>
      <w:lang w:eastAsia="en-US"/>
    </w:rPr>
  </w:style>
  <w:style w:type="paragraph" w:customStyle="1" w:styleId="i-tablecolumnheadcentred">
    <w:name w:val="i - table column head centred"/>
    <w:qFormat/>
    <w:rsid w:val="00411BD8"/>
    <w:pPr>
      <w:jc w:val="center"/>
    </w:pPr>
    <w:rPr>
      <w:rFonts w:ascii="Minion Pro" w:hAnsi="Minion Pro"/>
      <w:b/>
      <w:color w:val="000000"/>
      <w:szCs w:val="24"/>
      <w:lang w:eastAsia="en-US"/>
    </w:rPr>
  </w:style>
  <w:style w:type="paragraph" w:customStyle="1" w:styleId="i-table-column-text-center">
    <w:name w:val="i-table-column-text-center"/>
    <w:basedOn w:val="Normal"/>
    <w:rsid w:val="00411BD8"/>
    <w:pPr>
      <w:tabs>
        <w:tab w:val="left" w:pos="400"/>
        <w:tab w:val="left" w:pos="2600"/>
        <w:tab w:val="left" w:pos="2720"/>
      </w:tabs>
      <w:spacing w:before="120" w:line="240" w:lineRule="atLeast"/>
      <w:jc w:val="center"/>
    </w:pPr>
    <w:rPr>
      <w:rFonts w:ascii="Minion Pro" w:hAnsi="Minion Pro"/>
      <w:sz w:val="18"/>
      <w:szCs w:val="20"/>
    </w:rPr>
  </w:style>
  <w:style w:type="character" w:customStyle="1" w:styleId="NLLLNUM">
    <w:name w:val="NL_LL_NUM"/>
    <w:qFormat/>
    <w:rsid w:val="00411BD8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6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EFF"/>
    <w:pPr>
      <w:ind w:left="720"/>
      <w:contextualSpacing/>
    </w:pPr>
  </w:style>
  <w:style w:type="paragraph" w:customStyle="1" w:styleId="NL">
    <w:name w:val="NL"/>
    <w:rsid w:val="00411BD8"/>
    <w:pPr>
      <w:tabs>
        <w:tab w:val="left" w:pos="120"/>
        <w:tab w:val="left" w:pos="380"/>
      </w:tabs>
      <w:spacing w:line="240" w:lineRule="atLeast"/>
      <w:ind w:left="380" w:hanging="380"/>
    </w:pPr>
    <w:rPr>
      <w:rFonts w:ascii="Minion Pro" w:hAnsi="Minion Pro"/>
      <w:lang w:eastAsia="en-US"/>
    </w:rPr>
  </w:style>
  <w:style w:type="paragraph" w:customStyle="1" w:styleId="NLLL2COL">
    <w:name w:val="NL_LL_2COL"/>
    <w:rsid w:val="00411BD8"/>
    <w:pPr>
      <w:tabs>
        <w:tab w:val="left" w:pos="400"/>
        <w:tab w:val="left" w:pos="2600"/>
        <w:tab w:val="left" w:pos="2720"/>
      </w:tabs>
      <w:spacing w:before="120" w:line="240" w:lineRule="atLeast"/>
      <w:ind w:left="672" w:hanging="292"/>
    </w:pPr>
    <w:rPr>
      <w:rFonts w:ascii="Minion Pro" w:hAnsi="Minion Pro"/>
      <w:lang w:eastAsia="en-US"/>
    </w:rPr>
  </w:style>
  <w:style w:type="paragraph" w:customStyle="1" w:styleId="i-tablecolumnheadcentred">
    <w:name w:val="i - table column head centred"/>
    <w:qFormat/>
    <w:rsid w:val="00411BD8"/>
    <w:pPr>
      <w:jc w:val="center"/>
    </w:pPr>
    <w:rPr>
      <w:rFonts w:ascii="Minion Pro" w:hAnsi="Minion Pro"/>
      <w:b/>
      <w:color w:val="000000"/>
      <w:szCs w:val="24"/>
      <w:lang w:eastAsia="en-US"/>
    </w:rPr>
  </w:style>
  <w:style w:type="paragraph" w:customStyle="1" w:styleId="i-table-column-text-center">
    <w:name w:val="i-table-column-text-center"/>
    <w:basedOn w:val="Normal"/>
    <w:rsid w:val="00411BD8"/>
    <w:pPr>
      <w:tabs>
        <w:tab w:val="left" w:pos="400"/>
        <w:tab w:val="left" w:pos="2600"/>
        <w:tab w:val="left" w:pos="2720"/>
      </w:tabs>
      <w:spacing w:before="120" w:line="240" w:lineRule="atLeast"/>
      <w:jc w:val="center"/>
    </w:pPr>
    <w:rPr>
      <w:rFonts w:ascii="Minion Pro" w:hAnsi="Minion Pro"/>
      <w:sz w:val="18"/>
      <w:szCs w:val="20"/>
    </w:rPr>
  </w:style>
  <w:style w:type="character" w:customStyle="1" w:styleId="NLLLNUM">
    <w:name w:val="NL_LL_NUM"/>
    <w:qFormat/>
    <w:rsid w:val="00411BD8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2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9384B7-C536-467A-8E9D-FF8BEC21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8B487F91</Template>
  <TotalTime>44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DET</dc:creator>
  <cp:lastModifiedBy>FRASER-JONES Laura</cp:lastModifiedBy>
  <cp:revision>8</cp:revision>
  <cp:lastPrinted>2016-06-30T07:16:00Z</cp:lastPrinted>
  <dcterms:created xsi:type="dcterms:W3CDTF">2016-06-30T06:13:00Z</dcterms:created>
  <dcterms:modified xsi:type="dcterms:W3CDTF">2016-06-30T07:49:00Z</dcterms:modified>
</cp:coreProperties>
</file>