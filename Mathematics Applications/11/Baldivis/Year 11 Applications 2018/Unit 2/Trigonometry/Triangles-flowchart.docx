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A18" w:rsidRDefault="00013C61" w:rsidP="00013C61">
      <w:bookmarkStart w:id="0" w:name="_GoBack"/>
      <w:bookmarkEnd w:id="0"/>
      <w:r w:rsidRPr="00013C61">
        <w:rPr>
          <w:noProof/>
        </w:rPr>
        <w:drawing>
          <wp:inline distT="0" distB="0" distL="0" distR="0">
            <wp:extent cx="9658350" cy="653561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37" t="5468" r="1924" b="2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005" cy="653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5A18" w:rsidSect="00013C61">
      <w:pgSz w:w="16838" w:h="11906" w:orient="landscape"/>
      <w:pgMar w:top="851" w:right="82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61"/>
    <w:rsid w:val="00013C61"/>
    <w:rsid w:val="0079767F"/>
    <w:rsid w:val="00AA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2343249C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Rowles</dc:creator>
  <cp:lastModifiedBy>FRASER-JONES Laura</cp:lastModifiedBy>
  <cp:revision>2</cp:revision>
  <cp:lastPrinted>2015-02-08T18:32:00Z</cp:lastPrinted>
  <dcterms:created xsi:type="dcterms:W3CDTF">2016-12-02T00:21:00Z</dcterms:created>
  <dcterms:modified xsi:type="dcterms:W3CDTF">2016-12-02T00:21:00Z</dcterms:modified>
</cp:coreProperties>
</file>