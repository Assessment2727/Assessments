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85E" w:rsidRDefault="003B085E" w:rsidP="003B085E">
      <w:pPr>
        <w:tabs>
          <w:tab w:val="left" w:pos="709"/>
        </w:tabs>
        <w:ind w:right="-545"/>
        <w:rPr>
          <w:rFonts w:ascii="Calibri" w:hAnsi="Calibri" w:cs="Arial"/>
          <w:bCs/>
        </w:rPr>
      </w:pPr>
      <w:r w:rsidRPr="000641B4">
        <w:rPr>
          <w:rFonts w:ascii="Calibri" w:hAnsi="Calibri" w:cs="Arial"/>
          <w:b/>
          <w:bCs/>
        </w:rPr>
        <w:t xml:space="preserve">Assessment type: </w:t>
      </w:r>
      <w:r>
        <w:rPr>
          <w:rFonts w:ascii="Calibri" w:hAnsi="Calibri" w:cs="Arial"/>
          <w:b/>
          <w:bCs/>
        </w:rPr>
        <w:tab/>
      </w:r>
      <w:r w:rsidRPr="00A0406B">
        <w:rPr>
          <w:rFonts w:ascii="Calibri" w:hAnsi="Calibri" w:cs="Arial"/>
          <w:bCs/>
        </w:rPr>
        <w:t>Test</w:t>
      </w:r>
      <w:r>
        <w:rPr>
          <w:rFonts w:ascii="Calibri" w:hAnsi="Calibri" w:cs="Arial"/>
          <w:b/>
          <w:bCs/>
        </w:rPr>
        <w:t xml:space="preserve"> </w:t>
      </w:r>
      <w:r>
        <w:rPr>
          <w:rFonts w:ascii="Calibri" w:hAnsi="Calibri" w:cs="Arial"/>
          <w:bCs/>
        </w:rPr>
        <w:t>1 calculator allowed</w:t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/>
          <w:bCs/>
          <w:sz w:val="28"/>
          <w:szCs w:val="28"/>
        </w:rPr>
        <w:t>Name: _____________________</w:t>
      </w:r>
    </w:p>
    <w:p w:rsidR="003B085E" w:rsidRDefault="003B085E" w:rsidP="003B085E">
      <w:pPr>
        <w:tabs>
          <w:tab w:val="left" w:pos="709"/>
        </w:tabs>
        <w:ind w:right="-545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</w:p>
    <w:p w:rsidR="003B085E" w:rsidRDefault="003B085E" w:rsidP="003B085E">
      <w:pPr>
        <w:tabs>
          <w:tab w:val="left" w:pos="709"/>
        </w:tabs>
        <w:ind w:right="-545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ab/>
        <w:t>To be completed in class under test conditions</w:t>
      </w:r>
    </w:p>
    <w:p w:rsidR="003B085E" w:rsidRPr="000641B4" w:rsidRDefault="003B085E" w:rsidP="003B085E">
      <w:pPr>
        <w:tabs>
          <w:tab w:val="left" w:pos="720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Cs/>
        </w:rPr>
        <w:tab/>
      </w:r>
    </w:p>
    <w:p w:rsidR="003B085E" w:rsidRPr="000641B4" w:rsidRDefault="003B085E" w:rsidP="003B085E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Arial"/>
          <w:bCs/>
        </w:rPr>
      </w:pPr>
      <w:r w:rsidRPr="000641B4">
        <w:rPr>
          <w:rFonts w:ascii="Calibri" w:hAnsi="Calibri" w:cs="Arial"/>
          <w:b/>
          <w:bCs/>
        </w:rPr>
        <w:t>Task weighting:</w:t>
      </w:r>
      <w:r>
        <w:rPr>
          <w:rFonts w:ascii="Calibri" w:hAnsi="Calibri" w:cs="Arial"/>
          <w:b/>
          <w:bCs/>
        </w:rPr>
        <w:t xml:space="preserve"> 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Cs/>
        </w:rPr>
        <w:t>12</w:t>
      </w:r>
      <w:r w:rsidRPr="000641B4">
        <w:rPr>
          <w:rFonts w:ascii="Calibri" w:hAnsi="Calibri" w:cs="Arial"/>
          <w:bCs/>
        </w:rPr>
        <w:t>% of the school mark for th</w:t>
      </w:r>
      <w:r>
        <w:rPr>
          <w:rFonts w:ascii="Calibri" w:hAnsi="Calibri" w:cs="Arial"/>
          <w:bCs/>
        </w:rPr>
        <w:t>e Semester</w:t>
      </w:r>
      <w:r w:rsidRPr="003B085E">
        <w:rPr>
          <w:rFonts w:ascii="Calibri" w:hAnsi="Calibri" w:cs="Arial"/>
          <w:b/>
          <w:bCs/>
          <w:color w:val="FF0000"/>
          <w:sz w:val="44"/>
          <w:szCs w:val="44"/>
        </w:rPr>
        <w:t xml:space="preserve"> </w:t>
      </w:r>
      <w:r w:rsidRPr="003B085E">
        <w:rPr>
          <w:rFonts w:ascii="Calibri" w:hAnsi="Calibri" w:cs="Arial"/>
          <w:b/>
          <w:bCs/>
          <w:color w:val="FF0000"/>
          <w:sz w:val="32"/>
          <w:szCs w:val="32"/>
        </w:rPr>
        <w:t>Mark ____________/3</w:t>
      </w:r>
      <w:r w:rsidR="002D4143">
        <w:rPr>
          <w:rFonts w:ascii="Calibri" w:hAnsi="Calibri" w:cs="Arial"/>
          <w:b/>
          <w:bCs/>
          <w:color w:val="FF0000"/>
          <w:sz w:val="32"/>
          <w:szCs w:val="32"/>
        </w:rPr>
        <w:t>2</w:t>
      </w:r>
    </w:p>
    <w:p w:rsidR="003B085E" w:rsidRDefault="003B085E" w:rsidP="007A5FF5">
      <w:pPr>
        <w:tabs>
          <w:tab w:val="right" w:pos="9213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______________________________________________________________________________</w:t>
      </w:r>
    </w:p>
    <w:p w:rsidR="007A5FF5" w:rsidRPr="00EE2A39" w:rsidRDefault="007A5FF5" w:rsidP="007A5FF5">
      <w:pPr>
        <w:tabs>
          <w:tab w:val="right" w:pos="9213"/>
        </w:tabs>
        <w:rPr>
          <w:rFonts w:cs="Arial"/>
          <w:szCs w:val="22"/>
        </w:rPr>
      </w:pPr>
      <w:r w:rsidRPr="00EE2A39">
        <w:rPr>
          <w:rFonts w:cs="Arial"/>
          <w:b/>
          <w:szCs w:val="22"/>
        </w:rPr>
        <w:t xml:space="preserve">1   </w:t>
      </w:r>
      <w:r w:rsidRPr="00EE2A39">
        <w:rPr>
          <w:rFonts w:cs="Arial"/>
          <w:szCs w:val="22"/>
        </w:rPr>
        <w:t>Find the perimeter of the following shape.</w:t>
      </w:r>
    </w:p>
    <w:p w:rsidR="007A5FF5" w:rsidRPr="00EE2A39" w:rsidRDefault="007A5FF5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  <w:r w:rsidRPr="00EE2A39">
        <w:rPr>
          <w:rFonts w:ascii="Arial" w:hAnsi="Arial" w:cs="Arial"/>
          <w:noProof/>
          <w:sz w:val="22"/>
          <w:szCs w:val="22"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47625</wp:posOffset>
            </wp:positionV>
            <wp:extent cx="2085975" cy="6953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FF5" w:rsidRPr="00EE2A39" w:rsidRDefault="007A5FF5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7A5FF5" w:rsidRPr="00EE2A39" w:rsidRDefault="007A5FF5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7A5FF5" w:rsidRDefault="007A5FF5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EE2A39" w:rsidRDefault="00EE2A39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EE2A39" w:rsidRDefault="00EE2A39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</w:p>
    <w:p w:rsidR="002D3ED4" w:rsidRPr="00EE2A39" w:rsidRDefault="002D3ED4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7A5FF5" w:rsidRPr="00EE2A39" w:rsidRDefault="007A5FF5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7A5FF5" w:rsidRPr="00EE2A39" w:rsidRDefault="00EE2A39" w:rsidP="007A5FF5">
      <w:pPr>
        <w:tabs>
          <w:tab w:val="right" w:pos="9213"/>
        </w:tabs>
        <w:rPr>
          <w:rFonts w:cs="Arial"/>
          <w:szCs w:val="22"/>
        </w:rPr>
      </w:pPr>
      <w:r w:rsidRPr="00EE2A39">
        <w:rPr>
          <w:rFonts w:cs="Arial"/>
          <w:noProof/>
          <w:szCs w:val="22"/>
        </w:rPr>
        <w:drawing>
          <wp:anchor distT="0" distB="0" distL="114300" distR="114300" simplePos="0" relativeHeight="251662336" behindDoc="0" locked="0" layoutInCell="1" allowOverlap="1" wp14:anchorId="4001D54C" wp14:editId="2160ADE3">
            <wp:simplePos x="0" y="0"/>
            <wp:positionH relativeFrom="column">
              <wp:posOffset>2423160</wp:posOffset>
            </wp:positionH>
            <wp:positionV relativeFrom="paragraph">
              <wp:posOffset>162560</wp:posOffset>
            </wp:positionV>
            <wp:extent cx="1276350" cy="15621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FF5" w:rsidRPr="00EE2A39">
        <w:rPr>
          <w:rFonts w:cs="Arial"/>
          <w:b/>
          <w:szCs w:val="22"/>
        </w:rPr>
        <w:t>2</w:t>
      </w:r>
      <w:r w:rsidR="007A5FF5" w:rsidRPr="00EE2A39">
        <w:rPr>
          <w:rFonts w:cs="Arial"/>
          <w:szCs w:val="22"/>
        </w:rPr>
        <w:t xml:space="preserve">   Find the area of the following figure.</w:t>
      </w:r>
    </w:p>
    <w:p w:rsidR="007A5FF5" w:rsidRPr="00EE2A39" w:rsidRDefault="007A5FF5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7A5FF5" w:rsidRDefault="007A5FF5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EE2A39" w:rsidRDefault="00EE2A39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EE2A39" w:rsidRDefault="00EE2A39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EE2A39" w:rsidRDefault="00EE2A39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EE2A39" w:rsidRDefault="00EE2A39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</w:p>
    <w:p w:rsidR="002D3ED4" w:rsidRDefault="002D3ED4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</w:p>
    <w:p w:rsidR="002D3ED4" w:rsidRDefault="002D3ED4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EE2A39" w:rsidRPr="00EE2A39" w:rsidRDefault="00EE2A39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7A5FF5" w:rsidRPr="00EE2A39" w:rsidRDefault="007A5FF5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7A5FF5" w:rsidRPr="00EE2A39" w:rsidRDefault="007A5FF5" w:rsidP="007A5FF5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7A5FF5" w:rsidRPr="00EE2A39" w:rsidRDefault="007A5FF5" w:rsidP="007A5FF5">
      <w:pPr>
        <w:tabs>
          <w:tab w:val="right" w:pos="9213"/>
        </w:tabs>
        <w:rPr>
          <w:rFonts w:cs="Arial"/>
          <w:szCs w:val="22"/>
        </w:rPr>
      </w:pPr>
      <w:r w:rsidRPr="00EE2A39">
        <w:rPr>
          <w:rFonts w:cs="Arial"/>
          <w:b/>
          <w:szCs w:val="22"/>
        </w:rPr>
        <w:t xml:space="preserve">3   </w:t>
      </w:r>
      <w:r w:rsidRPr="00EE2A39">
        <w:rPr>
          <w:rFonts w:cs="Arial"/>
          <w:szCs w:val="22"/>
        </w:rPr>
        <w:t>Find the volume of the following solid.</w:t>
      </w:r>
    </w:p>
    <w:p w:rsidR="00EE2A39" w:rsidRDefault="00EE2A39" w:rsidP="007A5FF5">
      <w:pPr>
        <w:tabs>
          <w:tab w:val="left" w:pos="1440"/>
          <w:tab w:val="left" w:pos="4608"/>
        </w:tabs>
        <w:rPr>
          <w:rFonts w:cs="Arial"/>
          <w:noProof/>
          <w:szCs w:val="22"/>
        </w:rPr>
      </w:pPr>
      <w:r w:rsidRPr="00EE2A39">
        <w:rPr>
          <w:rFonts w:cs="Arial"/>
          <w:noProof/>
          <w:szCs w:val="22"/>
        </w:rPr>
        <w:drawing>
          <wp:anchor distT="0" distB="0" distL="114300" distR="114300" simplePos="0" relativeHeight="251663360" behindDoc="0" locked="0" layoutInCell="1" allowOverlap="1" wp14:anchorId="6133E53F" wp14:editId="1EEE88C4">
            <wp:simplePos x="0" y="0"/>
            <wp:positionH relativeFrom="column">
              <wp:posOffset>2423160</wp:posOffset>
            </wp:positionH>
            <wp:positionV relativeFrom="paragraph">
              <wp:posOffset>90805</wp:posOffset>
            </wp:positionV>
            <wp:extent cx="1047750" cy="16573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A39" w:rsidRDefault="00EE2A39" w:rsidP="007A5FF5">
      <w:pPr>
        <w:tabs>
          <w:tab w:val="left" w:pos="1440"/>
          <w:tab w:val="left" w:pos="4608"/>
        </w:tabs>
        <w:rPr>
          <w:rFonts w:cs="Arial"/>
          <w:noProof/>
          <w:szCs w:val="22"/>
        </w:rPr>
      </w:pPr>
    </w:p>
    <w:p w:rsidR="00EE2A39" w:rsidRDefault="00EE2A39" w:rsidP="007A5FF5">
      <w:pPr>
        <w:tabs>
          <w:tab w:val="left" w:pos="1440"/>
          <w:tab w:val="left" w:pos="4608"/>
        </w:tabs>
        <w:rPr>
          <w:rFonts w:cs="Arial"/>
          <w:noProof/>
          <w:szCs w:val="22"/>
        </w:rPr>
      </w:pPr>
    </w:p>
    <w:p w:rsidR="00EE2A39" w:rsidRDefault="00EE2A39" w:rsidP="007A5FF5">
      <w:pPr>
        <w:tabs>
          <w:tab w:val="left" w:pos="1440"/>
          <w:tab w:val="left" w:pos="4608"/>
        </w:tabs>
        <w:rPr>
          <w:rFonts w:cs="Arial"/>
          <w:noProof/>
          <w:szCs w:val="22"/>
        </w:rPr>
      </w:pPr>
    </w:p>
    <w:p w:rsidR="00EE2A39" w:rsidRDefault="00EE2A39" w:rsidP="007A5FF5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EE2A39" w:rsidRDefault="00EE2A39" w:rsidP="007A5FF5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2D3ED4" w:rsidRDefault="002D3ED4" w:rsidP="007A5FF5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2D3ED4" w:rsidRDefault="002D3ED4" w:rsidP="007A5FF5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EE2A39" w:rsidRDefault="00EE2A39" w:rsidP="007A5FF5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7A5FF5" w:rsidRPr="00EE2A39" w:rsidRDefault="007A5FF5" w:rsidP="007A5FF5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7A5FF5" w:rsidRPr="00EE2A39" w:rsidRDefault="007A5FF5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  <w:u w:val="single"/>
        </w:rPr>
      </w:pPr>
    </w:p>
    <w:p w:rsidR="007A5FF5" w:rsidRPr="00EE2A39" w:rsidRDefault="007A5FF5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  <w:u w:val="single"/>
        </w:rPr>
      </w:pPr>
    </w:p>
    <w:p w:rsidR="007A5FF5" w:rsidRPr="00EE2A39" w:rsidRDefault="007A5FF5" w:rsidP="007A5FF5">
      <w:pPr>
        <w:tabs>
          <w:tab w:val="right" w:pos="9213"/>
        </w:tabs>
        <w:rPr>
          <w:rFonts w:cs="Arial"/>
          <w:szCs w:val="22"/>
        </w:rPr>
      </w:pPr>
      <w:r w:rsidRPr="00EE2A39">
        <w:rPr>
          <w:rFonts w:cs="Arial"/>
          <w:b/>
          <w:szCs w:val="22"/>
        </w:rPr>
        <w:t xml:space="preserve">4   </w:t>
      </w:r>
      <w:r w:rsidRPr="00EE2A39">
        <w:rPr>
          <w:rFonts w:cs="Arial"/>
          <w:szCs w:val="22"/>
        </w:rPr>
        <w:t>Find the volume of the following solid.</w:t>
      </w:r>
    </w:p>
    <w:p w:rsidR="007A5FF5" w:rsidRPr="00EE2A39" w:rsidRDefault="00EE2A39" w:rsidP="007A5FF5">
      <w:pPr>
        <w:tabs>
          <w:tab w:val="left" w:pos="1440"/>
          <w:tab w:val="left" w:pos="4608"/>
        </w:tabs>
        <w:rPr>
          <w:rFonts w:cs="Arial"/>
          <w:szCs w:val="22"/>
        </w:rPr>
      </w:pPr>
      <w:r w:rsidRPr="00EE2A39">
        <w:rPr>
          <w:rFonts w:cs="Arial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1DAF8F9B" wp14:editId="7324EFEB">
            <wp:simplePos x="0" y="0"/>
            <wp:positionH relativeFrom="column">
              <wp:posOffset>2956560</wp:posOffset>
            </wp:positionH>
            <wp:positionV relativeFrom="paragraph">
              <wp:posOffset>128905</wp:posOffset>
            </wp:positionV>
            <wp:extent cx="1981200" cy="14763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A39" w:rsidRDefault="00EE2A39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EE2A39" w:rsidRDefault="00EE2A39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EE2A39" w:rsidRDefault="00EE2A39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EE2A39" w:rsidRDefault="00EE2A39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b/>
          <w:color w:val="FF0000"/>
        </w:rPr>
      </w:pPr>
    </w:p>
    <w:p w:rsidR="002D3ED4" w:rsidRDefault="002D3ED4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b/>
          <w:color w:val="FF0000"/>
        </w:rPr>
      </w:pPr>
    </w:p>
    <w:p w:rsidR="002D3ED4" w:rsidRDefault="002D3ED4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EE2A39" w:rsidRDefault="00EE2A39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EE2A39" w:rsidRDefault="00EE2A39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7A5FF5" w:rsidRDefault="007A5FF5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9E0F00" w:rsidRPr="00EE2A39" w:rsidRDefault="009E0F00" w:rsidP="00EE2A39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EE2A39" w:rsidRDefault="00EE2A39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EE2A39" w:rsidP="00EE2A39">
      <w:pPr>
        <w:contextualSpacing/>
        <w:rPr>
          <w:rFonts w:cs="Arial"/>
          <w:szCs w:val="22"/>
        </w:rPr>
      </w:pPr>
      <w:r w:rsidRPr="00EE2A39">
        <w:rPr>
          <w:rFonts w:cs="Arial"/>
          <w:szCs w:val="22"/>
        </w:rPr>
        <w:t xml:space="preserve"> </w:t>
      </w:r>
      <w:r w:rsidRPr="00EE2A39">
        <w:rPr>
          <w:rFonts w:cs="Arial"/>
          <w:b/>
          <w:szCs w:val="22"/>
        </w:rPr>
        <w:t>5</w:t>
      </w:r>
      <w:r w:rsidRPr="00EE2A39">
        <w:rPr>
          <w:rFonts w:cs="Arial"/>
          <w:szCs w:val="22"/>
        </w:rPr>
        <w:t xml:space="preserve">   </w:t>
      </w:r>
      <w:r w:rsidR="007A5FF5" w:rsidRPr="00EE2A39">
        <w:rPr>
          <w:rFonts w:cs="Arial"/>
          <w:szCs w:val="22"/>
        </w:rPr>
        <w:t>The maximum heart can be calculated by the following formula.</w:t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ind w:left="2160"/>
        <w:rPr>
          <w:rFonts w:cs="Arial"/>
          <w:szCs w:val="22"/>
        </w:rPr>
      </w:pPr>
      <w:r w:rsidRPr="00EE2A39">
        <w:rPr>
          <w:rFonts w:cs="Arial"/>
          <w:szCs w:val="22"/>
        </w:rPr>
        <w:t>Maximum Heart Rate (MRT) = 208 – 0.7 x your age</w:t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pStyle w:val="ListParagraph"/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What would be the maximum heart rate for a 20 year old?</w:t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pStyle w:val="ListParagraph"/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What happens to the people’s maximum heart rate as they get older?</w:t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Default="007A5FF5" w:rsidP="007A5FF5">
      <w:pPr>
        <w:rPr>
          <w:rFonts w:cs="Arial"/>
          <w:b/>
          <w:color w:val="FF0000"/>
          <w:sz w:val="24"/>
        </w:rPr>
      </w:pPr>
    </w:p>
    <w:p w:rsidR="002D3ED4" w:rsidRPr="00EE2A39" w:rsidRDefault="002D3ED4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pStyle w:val="ListParagraph"/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How much does a person’s MHR change over every 10 year period?</w:t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Default="007A5FF5" w:rsidP="007A5FF5">
      <w:pPr>
        <w:rPr>
          <w:rFonts w:cs="Arial"/>
          <w:b/>
          <w:color w:val="FF0000"/>
          <w:sz w:val="24"/>
        </w:rPr>
      </w:pPr>
    </w:p>
    <w:p w:rsidR="002D3ED4" w:rsidRPr="00EE2A39" w:rsidRDefault="002D3ED4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EE2A39" w:rsidP="00EE2A39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Pr="00EE2A39">
        <w:rPr>
          <w:rFonts w:cs="Arial"/>
          <w:b/>
          <w:szCs w:val="22"/>
        </w:rPr>
        <w:t>6</w:t>
      </w:r>
      <w:r>
        <w:rPr>
          <w:rFonts w:cs="Arial"/>
          <w:szCs w:val="22"/>
        </w:rPr>
        <w:t xml:space="preserve">   </w:t>
      </w:r>
      <w:r w:rsidR="007A5FF5" w:rsidRPr="00EE2A39">
        <w:rPr>
          <w:rFonts w:cs="Arial"/>
          <w:szCs w:val="22"/>
        </w:rPr>
        <w:t>If one kilogram of apples costs $4.79, calculate the following?</w:t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How much would 1.8 kilograms cost?</w:t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Default="007A5FF5" w:rsidP="007A5FF5">
      <w:pPr>
        <w:rPr>
          <w:rFonts w:cs="Arial"/>
          <w:b/>
          <w:color w:val="FF0000"/>
          <w:sz w:val="24"/>
        </w:rPr>
      </w:pPr>
    </w:p>
    <w:p w:rsidR="002D3ED4" w:rsidRPr="00EE2A39" w:rsidRDefault="002D3ED4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What would 780 grams cost?</w:t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Default="007A5FF5" w:rsidP="007A5FF5">
      <w:pPr>
        <w:rPr>
          <w:rFonts w:cs="Arial"/>
          <w:b/>
          <w:color w:val="FF0000"/>
          <w:sz w:val="24"/>
        </w:rPr>
      </w:pPr>
    </w:p>
    <w:p w:rsidR="002D3ED4" w:rsidRPr="00EE2A39" w:rsidRDefault="002D3ED4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How many kilograms of apples can you buy for $20.00?</w:t>
      </w:r>
    </w:p>
    <w:p w:rsidR="007A5FF5" w:rsidRPr="00EE2A39" w:rsidRDefault="007A5FF5" w:rsidP="007A5FF5">
      <w:pPr>
        <w:rPr>
          <w:rFonts w:cs="Arial"/>
          <w:szCs w:val="22"/>
        </w:rPr>
      </w:pPr>
    </w:p>
    <w:p w:rsidR="007A5FF5" w:rsidRPr="00EE2A39" w:rsidRDefault="007A5FF5" w:rsidP="007A5FF5">
      <w:pPr>
        <w:rPr>
          <w:rFonts w:cs="Arial"/>
          <w:szCs w:val="22"/>
        </w:rPr>
      </w:pPr>
    </w:p>
    <w:p w:rsidR="00EE2A39" w:rsidRDefault="00EE2A39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EE2A39" w:rsidRDefault="00EE2A39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EE2A39" w:rsidRDefault="00EE2A39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EE2A39" w:rsidRDefault="00EE2A39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EE2A39" w:rsidRPr="00EE2A39" w:rsidRDefault="00EE2A39" w:rsidP="00AC640F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EE2A39">
        <w:rPr>
          <w:rFonts w:ascii="Arial" w:hAnsi="Arial" w:cs="Arial"/>
          <w:b/>
          <w:sz w:val="22"/>
          <w:szCs w:val="22"/>
        </w:rPr>
        <w:t>7</w:t>
      </w:r>
    </w:p>
    <w:p w:rsidR="00EE2A39" w:rsidRPr="00EE2A39" w:rsidRDefault="00EE2A39" w:rsidP="00EE2A39">
      <w:pPr>
        <w:pStyle w:val="NormalIndent"/>
        <w:rPr>
          <w:rFonts w:cs="Arial"/>
        </w:rPr>
      </w:pPr>
      <w:r w:rsidRPr="00EE2A39">
        <w:rPr>
          <w:rFonts w:cs="Arial"/>
        </w:rPr>
        <w:t>Darren’s house has lawn at the front. The area of the lawn is 150 m</w:t>
      </w:r>
      <w:r w:rsidRPr="00EE2A39">
        <w:rPr>
          <w:rFonts w:cs="Arial"/>
          <w:vertAlign w:val="superscript"/>
        </w:rPr>
        <w:t>2</w:t>
      </w:r>
      <w:r w:rsidRPr="00EE2A39">
        <w:rPr>
          <w:rFonts w:cs="Arial"/>
        </w:rPr>
        <w:t>.</w:t>
      </w:r>
      <w:r w:rsidRPr="00EE2A39">
        <w:rPr>
          <w:rFonts w:cs="Arial"/>
          <w:vertAlign w:val="superscript"/>
        </w:rPr>
        <w:t xml:space="preserve"> </w:t>
      </w:r>
      <w:r w:rsidRPr="00EE2A39">
        <w:rPr>
          <w:rFonts w:cs="Arial"/>
        </w:rPr>
        <w:t xml:space="preserve"> Darren wants to fertilise the lawn and needs to calculate how much fertiliser is needed. He finds out that the recommended rate of application is 30–50 g per square metre. He decides to use 40 g per square metre.</w:t>
      </w:r>
      <w:r w:rsidRPr="00EE2A39">
        <w:rPr>
          <w:rFonts w:cs="Arial"/>
        </w:rPr>
        <w:br/>
      </w:r>
      <w:r w:rsidRPr="00EE2A39">
        <w:rPr>
          <w:rFonts w:cs="Arial"/>
        </w:rPr>
        <w:br/>
        <w:t xml:space="preserve">How much fertiliser will he need? Give the answer in kilograms. </w:t>
      </w:r>
    </w:p>
    <w:p w:rsidR="00EE2A39" w:rsidRPr="00EE2A39" w:rsidRDefault="00EE2A39" w:rsidP="00EE2A39">
      <w:pPr>
        <w:pStyle w:val="NormalIndent"/>
        <w:rPr>
          <w:rFonts w:cs="Arial"/>
        </w:rPr>
      </w:pPr>
    </w:p>
    <w:p w:rsidR="007A5FF5" w:rsidRDefault="007A5FF5" w:rsidP="00AC640F">
      <w:pPr>
        <w:pStyle w:val="ListParagraph"/>
        <w:ind w:left="0"/>
        <w:rPr>
          <w:rFonts w:ascii="Arial" w:hAnsi="Arial" w:cs="Arial"/>
          <w:b/>
          <w:color w:val="FF0000"/>
        </w:rPr>
      </w:pPr>
    </w:p>
    <w:p w:rsidR="002D3ED4" w:rsidRDefault="002D3ED4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EE2A39" w:rsidRDefault="00EE2A39">
      <w:pPr>
        <w:rPr>
          <w:rFonts w:cs="Arial"/>
          <w:b/>
          <w:szCs w:val="22"/>
          <w:lang w:eastAsia="en-US"/>
        </w:rPr>
      </w:pPr>
      <w:r>
        <w:rPr>
          <w:rFonts w:cs="Arial"/>
          <w:b/>
          <w:szCs w:val="22"/>
        </w:rPr>
        <w:br w:type="page"/>
      </w:r>
    </w:p>
    <w:p w:rsidR="00EE2A39" w:rsidRPr="00EE2A39" w:rsidRDefault="00EE2A39" w:rsidP="00AC640F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EE2A39">
        <w:rPr>
          <w:rFonts w:ascii="Arial" w:hAnsi="Arial" w:cs="Arial"/>
          <w:b/>
          <w:sz w:val="22"/>
          <w:szCs w:val="22"/>
        </w:rPr>
        <w:lastRenderedPageBreak/>
        <w:t>8</w:t>
      </w:r>
    </w:p>
    <w:p w:rsidR="00AC640F" w:rsidRDefault="00EE2A39" w:rsidP="00AC640F">
      <w:pPr>
        <w:pStyle w:val="NormalIndent"/>
        <w:rPr>
          <w:rFonts w:cs="Arial"/>
        </w:rPr>
      </w:pPr>
      <w:r w:rsidRPr="00EE2A39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6E4D14" wp14:editId="188FF3C0">
                <wp:simplePos x="0" y="0"/>
                <wp:positionH relativeFrom="column">
                  <wp:posOffset>1137285</wp:posOffset>
                </wp:positionH>
                <wp:positionV relativeFrom="paragraph">
                  <wp:posOffset>469900</wp:posOffset>
                </wp:positionV>
                <wp:extent cx="5600700" cy="5199380"/>
                <wp:effectExtent l="0" t="0" r="0" b="2032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5199380"/>
                          <a:chOff x="1352" y="4889"/>
                          <a:chExt cx="8820" cy="8188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62" y="5406"/>
                            <a:ext cx="103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817" w:rsidRPr="004F1FF4" w:rsidRDefault="00102817" w:rsidP="00AC640F">
                              <w:pPr>
                                <w:jc w:val="center"/>
                              </w:pPr>
                              <w:r w:rsidRPr="004F1FF4">
                                <w:t>Sand</w:t>
                              </w:r>
                              <w:r>
                                <w:t xml:space="preserve"> </w:t>
                              </w:r>
                              <w:r w:rsidRPr="004F1FF4">
                                <w:t>pit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056" y="5406"/>
                            <a:ext cx="16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817" w:rsidRPr="004F1FF4" w:rsidRDefault="00102817" w:rsidP="00AC640F">
                              <w:pPr>
                                <w:jc w:val="center"/>
                              </w:pPr>
                              <w:r w:rsidRPr="004F1FF4">
                                <w:t>Vegetable</w:t>
                              </w:r>
                              <w:r>
                                <w:t xml:space="preserve"> </w:t>
                              </w:r>
                              <w:r w:rsidRPr="004F1FF4">
                                <w:t>garden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352" y="4889"/>
                            <a:ext cx="8820" cy="8188"/>
                            <a:chOff x="1352" y="4889"/>
                            <a:chExt cx="8820" cy="8188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4" y="8601"/>
                              <a:ext cx="16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817" w:rsidRPr="004F1FF4" w:rsidRDefault="00102817" w:rsidP="00AC640F">
                                <w:pPr>
                                  <w:jc w:val="center"/>
                                </w:pPr>
                                <w:r w:rsidRPr="004F1FF4">
                                  <w:t>Lawn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6" y="12291"/>
                              <a:ext cx="16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817" w:rsidRPr="004F1FF4" w:rsidRDefault="00102817" w:rsidP="00AC640F">
                                <w:pPr>
                                  <w:jc w:val="center"/>
                                </w:pPr>
                                <w:r w:rsidRPr="004F1FF4">
                                  <w:t>House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352" y="4889"/>
                              <a:ext cx="8820" cy="8188"/>
                              <a:chOff x="1545" y="4889"/>
                              <a:chExt cx="8820" cy="8188"/>
                            </a:xfrm>
                          </wpg:grpSpPr>
                          <wpg:grpSp>
                            <wpg:cNvPr id="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2" y="5149"/>
                                <a:ext cx="7962" cy="7928"/>
                                <a:chOff x="1425" y="4842"/>
                                <a:chExt cx="7962" cy="7928"/>
                              </a:xfrm>
                            </wpg:grpSpPr>
                            <wps:wsp>
                              <wps:cNvPr id="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4842"/>
                                  <a:ext cx="7935" cy="6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Line 11"/>
                              <wps:cNvCnPr/>
                              <wps:spPr bwMode="auto">
                                <a:xfrm>
                                  <a:off x="1425" y="5970"/>
                                  <a:ext cx="11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2"/>
                              <wps:cNvCnPr/>
                              <wps:spPr bwMode="auto">
                                <a:xfrm flipV="1">
                                  <a:off x="2574" y="4842"/>
                                  <a:ext cx="0" cy="1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3"/>
                              <wps:cNvCnPr/>
                              <wps:spPr bwMode="auto">
                                <a:xfrm>
                                  <a:off x="7686" y="4856"/>
                                  <a:ext cx="0" cy="1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4"/>
                              <wps:cNvCnPr/>
                              <wps:spPr bwMode="auto">
                                <a:xfrm>
                                  <a:off x="7686" y="5978"/>
                                  <a:ext cx="17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5"/>
                              <wps:cNvCnPr/>
                              <wps:spPr bwMode="auto">
                                <a:xfrm flipV="1">
                                  <a:off x="1440" y="11623"/>
                                  <a:ext cx="0" cy="1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6"/>
                              <wps:cNvCnPr/>
                              <wps:spPr bwMode="auto">
                                <a:xfrm flipV="1">
                                  <a:off x="9374" y="11636"/>
                                  <a:ext cx="0" cy="1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34" y="12366"/>
                                <a:ext cx="2685" cy="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02817" w:rsidRPr="00A0444C" w:rsidRDefault="00102817" w:rsidP="00AC640F">
                                  <w:pP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 w:rsidRPr="00A0444C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Scale: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0444C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1cm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0444C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represents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0444C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1m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72" y="4889"/>
                                <a:ext cx="465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2817" w:rsidRPr="00BC35EE" w:rsidRDefault="00102817" w:rsidP="00AC64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C35EE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55" y="4889"/>
                                <a:ext cx="465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2817" w:rsidRPr="00BC35EE" w:rsidRDefault="00102817" w:rsidP="00AC64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1894"/>
                                <a:ext cx="465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2817" w:rsidRPr="00BC35EE" w:rsidRDefault="00102817" w:rsidP="00AC64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0" y="11894"/>
                                <a:ext cx="465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2817" w:rsidRPr="00BC35EE" w:rsidRDefault="00102817" w:rsidP="00AC64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89.55pt;margin-top:37pt;width:441pt;height:409.4pt;z-index:251659264" coordorigin="1352,4889" coordsize="8820,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62;top:5406;width:1035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102817" w:rsidRPr="004F1FF4" w:rsidRDefault="00102817" w:rsidP="00AC640F">
                        <w:pPr>
                          <w:jc w:val="center"/>
                        </w:pPr>
                        <w:r w:rsidRPr="004F1FF4">
                          <w:t>Sand</w:t>
                        </w:r>
                        <w:r>
                          <w:t xml:space="preserve"> </w:t>
                        </w:r>
                        <w:r w:rsidRPr="004F1FF4">
                          <w:t>pit</w:t>
                        </w:r>
                      </w:p>
                    </w:txbxContent>
                  </v:textbox>
                </v:shape>
                <v:shape id="Text Box 4" o:spid="_x0000_s1028" type="#_x0000_t202" style="position:absolute;left:8056;top:5406;width:163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102817" w:rsidRPr="004F1FF4" w:rsidRDefault="00102817" w:rsidP="00AC640F">
                        <w:pPr>
                          <w:jc w:val="center"/>
                        </w:pPr>
                        <w:r w:rsidRPr="004F1FF4">
                          <w:t>Vegetable</w:t>
                        </w:r>
                        <w:r>
                          <w:t xml:space="preserve"> </w:t>
                        </w:r>
                        <w:r w:rsidRPr="004F1FF4">
                          <w:t>garden</w:t>
                        </w:r>
                      </w:p>
                    </w:txbxContent>
                  </v:textbox>
                </v:shape>
                <v:group id="Group 5" o:spid="_x0000_s1029" style="position:absolute;left:1352;top:4889;width:8820;height:8188" coordorigin="1352,4889" coordsize="8820,8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30" type="#_x0000_t202" style="position:absolute;left:4694;top:8601;width:1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102817" w:rsidRPr="004F1FF4" w:rsidRDefault="00102817" w:rsidP="00AC640F">
                          <w:pPr>
                            <w:jc w:val="center"/>
                          </w:pPr>
                          <w:r w:rsidRPr="004F1FF4">
                            <w:t>Lawn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696;top:12291;width:1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102817" w:rsidRPr="004F1FF4" w:rsidRDefault="00102817" w:rsidP="00AC640F">
                          <w:pPr>
                            <w:jc w:val="center"/>
                          </w:pPr>
                          <w:r w:rsidRPr="004F1FF4">
                            <w:t>House</w:t>
                          </w:r>
                        </w:p>
                      </w:txbxContent>
                    </v:textbox>
                  </v:shape>
                  <v:group id="Group 8" o:spid="_x0000_s1032" style="position:absolute;left:1352;top:4889;width:8820;height:8188" coordorigin="1545,4889" coordsize="8820,8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group id="Group 9" o:spid="_x0000_s1033" style="position:absolute;left:1972;top:5149;width:7962;height:7928" coordorigin="1425,4842" coordsize="7962,7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10" o:spid="_x0000_s1034" style="position:absolute;left:1440;top:4842;width:7935;height:6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kWEMQA&#10;AADaAAAADwAAAGRycy9kb3ducmV2LnhtbESPQWsCMRSE7wX/Q3hCL6VmlSJ2NYoIgtCCdFXQ2yN5&#10;3V26eVmTVNd/3wgFj8PMfMPMFp1txIV8qB0rGA4yEMTamZpLBfvd+nUCIkRkg41jUnCjAIt572mG&#10;uXFX/qJLEUuRIBxyVFDF2OZSBl2RxTBwLXHyvp23GJP0pTQerwluGznKsrG0WHNaqLClVUX6p/i1&#10;Cl7extYcjuebPxUfx8N2opefQSv13O+WUxCRuvgI/7c3RsE73K+kG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pFhDEAAAA2gAAAA8AAAAAAAAAAAAAAAAAmAIAAGRycy9k&#10;b3ducmV2LnhtbFBLBQYAAAAABAAEAPUAAACJAwAAAAA=&#10;" filled="f" strokeweight="1.5pt"/>
                      <v:line id="Line 11" o:spid="_x0000_s1035" style="position:absolute;visibility:visible;mso-wrap-style:square" from="1425,5970" to="2559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      <v:line id="Line 12" o:spid="_x0000_s1036" style="position:absolute;flip:y;visibility:visible;mso-wrap-style:square" from="2574,4842" to="2574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778EAAADbAAAADwAAAGRycy9kb3ducmV2LnhtbERPPWvDMBDdA/kP4gLdEjkeTHGjhBII&#10;JLRD6ga6HtbZMrVORlJs999HhUK3e7zP2x1m24uRfOgcK9huMhDEtdMdtwpun6f1M4gQkTX2jknB&#10;DwU47JeLHZbaTfxBYxVbkUI4lKjAxDiUUobakMWwcQNx4hrnLcYEfSu1xymF217mWVZIix2nBoMD&#10;HQ3V39XdKpCXt+nqT/mtaZvz4L4u5r2YZqWeVvPrC4hIc/wX/7nPOs3fwu8v6QC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bvvwQAAANsAAAAPAAAAAAAAAAAAAAAA&#10;AKECAABkcnMvZG93bnJldi54bWxQSwUGAAAAAAQABAD5AAAAjwMAAAAA&#10;" strokeweight="1.5pt"/>
                      <v:line id="Line 13" o:spid="_x0000_s1037" style="position:absolute;visibility:visible;mso-wrap-style:square" from="7686,4856" to="7686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    <v:line id="Line 14" o:spid="_x0000_s1038" style="position:absolute;visibility:visible;mso-wrap-style:square" from="7686,5978" to="9387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      <v:line id="Line 15" o:spid="_x0000_s1039" style="position:absolute;flip:y;visibility:visible;mso-wrap-style:square" from="1440,11623" to="1440,12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4Yd8AAAADbAAAADwAAAGRycy9kb3ducmV2LnhtbERPS4vCMBC+C/sfwizsTdMVEalGEUFQ&#10;9OALvA7NtCk2k5JkbfffG2Fhb/PxPWex6m0jnuRD7VjB9ygDQVw4XXOl4HbdDmcgQkTW2DgmBb8U&#10;YLX8GCww167jMz0vsRIphEOOCkyMbS5lKAxZDCPXEieudN5iTNBXUnvsUrht5DjLptJizanBYEsb&#10;Q8Xj8mMVyP2hO/nt+FZW5a519705Trteqa/Pfj0HEamP/+I/906n+RN4/5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eGHfAAAAA2wAAAA8AAAAAAAAAAAAAAAAA&#10;oQIAAGRycy9kb3ducmV2LnhtbFBLBQYAAAAABAAEAPkAAACOAwAAAAA=&#10;" strokeweight="1.5pt"/>
                      <v:line id="Line 16" o:spid="_x0000_s1040" style="position:absolute;flip:y;visibility:visible;mso-wrap-style:square" from="9374,11636" to="9374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K97MAAAADbAAAADwAAAGRycy9kb3ducmV2LnhtbERPS4vCMBC+C/sfwizsTdMVFKlGEUFQ&#10;9OALvA7NtCk2k5JkbfffG2Fhb/PxPWex6m0jnuRD7VjB9ygDQVw4XXOl4HbdDmcgQkTW2DgmBb8U&#10;YLX8GCww167jMz0vsRIphEOOCkyMbS5lKAxZDCPXEieudN5iTNBXUnvsUrht5DjLptJizanBYEsb&#10;Q8Xj8mMVyP2hO/nt+FZW5a519705Trteqa/Pfj0HEamP/+I/906n+RN4/5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SvezAAAAA2wAAAA8AAAAAAAAAAAAAAAAA&#10;oQIAAGRycy9kb3ducmV2LnhtbFBLBQYAAAAABAAEAPkAAACOAwAAAAA=&#10;" strokeweight="1.5pt"/>
                    </v:group>
                    <v:shape id="Text Box 17" o:spid="_x0000_s1041" type="#_x0000_t202" style="position:absolute;left:6734;top:12366;width:268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7LsMA&#10;AADbAAAADwAAAGRycy9kb3ducmV2LnhtbERPTWsCMRC9F/wPYQRvmm2hKqtRSqlQQQpqqR7HzXSz&#10;NJlsN3Hd9tc3gtDbPN7nzJeds6KlJlSeFdyPMhDEhdcVlwre96vhFESIyBqtZ1LwQwGWi97dHHPt&#10;L7yldhdLkUI45KjAxFjnUobCkMMw8jVx4j594zAm2JRSN3hJ4c7KhywbS4cVpwaDNT0bKr52Z6dg&#10;83H4flm9HbMDnWz12NqJWf+elBr0u6cZiEhd/Bff3K86zR/D9Zd0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7LsMAAADbAAAADwAAAAAAAAAAAAAAAACYAgAAZHJzL2Rv&#10;d25yZXYueG1sUEsFBgAAAAAEAAQA9QAAAIgDAAAAAA==&#10;" filled="f" strokeweight=".5pt">
                      <v:textbox>
                        <w:txbxContent>
                          <w:p w:rsidR="00102817" w:rsidRPr="00A0444C" w:rsidRDefault="00102817" w:rsidP="00AC640F">
                            <w:pPr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A0444C">
                              <w:rPr>
                                <w:rFonts w:cs="Arial"/>
                                <w:sz w:val="20"/>
                                <w:szCs w:val="20"/>
                              </w:rPr>
                              <w:t>Scale: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444C">
                              <w:rPr>
                                <w:rFonts w:cs="Arial"/>
                                <w:sz w:val="20"/>
                                <w:szCs w:val="20"/>
                              </w:rPr>
                              <w:t>1cm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444C">
                              <w:rPr>
                                <w:rFonts w:cs="Arial"/>
                                <w:sz w:val="20"/>
                                <w:szCs w:val="20"/>
                              </w:rPr>
                              <w:t>represents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444C">
                              <w:rPr>
                                <w:rFonts w:cs="Arial"/>
                                <w:sz w:val="20"/>
                                <w:szCs w:val="20"/>
                              </w:rPr>
                              <w:t>1m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1572;top:4889;width:46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:rsidR="00102817" w:rsidRPr="00BC35EE" w:rsidRDefault="00102817" w:rsidP="00AC64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C35EE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19" o:spid="_x0000_s1043" type="#_x0000_t202" style="position:absolute;left:9855;top:4889;width:46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<v:textbox>
                        <w:txbxContent>
                          <w:p w:rsidR="00102817" w:rsidRPr="00BC35EE" w:rsidRDefault="00102817" w:rsidP="00AC64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0" o:spid="_x0000_s1044" type="#_x0000_t202" style="position:absolute;left:1545;top:11894;width:46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<v:textbox>
                        <w:txbxContent>
                          <w:p w:rsidR="00102817" w:rsidRPr="00BC35EE" w:rsidRDefault="00102817" w:rsidP="00AC64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1" o:spid="_x0000_s1045" type="#_x0000_t202" style="position:absolute;left:9900;top:11894;width:46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<v:textbox>
                        <w:txbxContent>
                          <w:p w:rsidR="00102817" w:rsidRPr="00BC35EE" w:rsidRDefault="00102817" w:rsidP="00AC64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="00AC640F" w:rsidRPr="00EE2A39">
        <w:rPr>
          <w:rFonts w:cs="Arial"/>
        </w:rPr>
        <w:t xml:space="preserve">Sean and Fiona </w:t>
      </w:r>
      <w:proofErr w:type="gramStart"/>
      <w:r w:rsidR="00AC640F" w:rsidRPr="00EE2A39">
        <w:rPr>
          <w:rFonts w:cs="Arial"/>
        </w:rPr>
        <w:t>are</w:t>
      </w:r>
      <w:proofErr w:type="gramEnd"/>
      <w:r w:rsidR="00AC640F" w:rsidRPr="00EE2A39">
        <w:rPr>
          <w:rFonts w:cs="Arial"/>
        </w:rPr>
        <w:t xml:space="preserve"> a couple with two small children. They have fenced the back of their suburban property so that their children can play there safely. A plan of the area is shown below:</w:t>
      </w:r>
    </w:p>
    <w:p w:rsidR="009E0F00" w:rsidRPr="00EE2A39" w:rsidRDefault="009E0F00" w:rsidP="00AC640F">
      <w:pPr>
        <w:pStyle w:val="NormalIndent"/>
        <w:rPr>
          <w:rFonts w:cs="Arial"/>
        </w:rPr>
      </w:pPr>
    </w:p>
    <w:p w:rsidR="00AC640F" w:rsidRDefault="00EE2A39" w:rsidP="009E0F00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  <w:r>
        <w:sym w:font="Symbol" w:char="F0B7"/>
      </w:r>
      <w:r w:rsidR="00AC640F" w:rsidRPr="00EE2A39">
        <w:t xml:space="preserve"> the area is the rectangle that is marked ABCD </w:t>
      </w:r>
    </w:p>
    <w:p w:rsidR="009E0F00" w:rsidRPr="00EE2A39" w:rsidRDefault="009E0F00" w:rsidP="009E0F00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</w:p>
    <w:p w:rsidR="00AC640F" w:rsidRDefault="009E0F00" w:rsidP="009E0F00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  <w:r>
        <w:sym w:font="Symbol" w:char="F0B7"/>
      </w:r>
      <w:r>
        <w:t xml:space="preserve"> </w:t>
      </w:r>
      <w:r w:rsidR="00AC640F" w:rsidRPr="00EE2A39">
        <w:t>the area has a vegetable garden and a sandpit</w:t>
      </w:r>
    </w:p>
    <w:p w:rsidR="009E0F00" w:rsidRPr="00EE2A39" w:rsidRDefault="009E0F00" w:rsidP="009E0F00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</w:p>
    <w:p w:rsidR="00AC640F" w:rsidRDefault="009E0F00" w:rsidP="009E0F00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  <w:r>
        <w:sym w:font="Symbol" w:char="F0B7"/>
      </w:r>
      <w:r>
        <w:t xml:space="preserve"> </w:t>
      </w:r>
      <w:proofErr w:type="gramStart"/>
      <w:r w:rsidR="00AC640F" w:rsidRPr="00EE2A39">
        <w:t>the</w:t>
      </w:r>
      <w:proofErr w:type="gramEnd"/>
      <w:r w:rsidR="00AC640F" w:rsidRPr="00EE2A39">
        <w:t xml:space="preserve"> rest of the area is lawn. </w:t>
      </w:r>
    </w:p>
    <w:p w:rsidR="009E0F00" w:rsidRPr="00EE2A39" w:rsidRDefault="009E0F00" w:rsidP="009E0F00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</w:p>
    <w:p w:rsidR="00AC640F" w:rsidRPr="00EE2A39" w:rsidRDefault="009E0F00" w:rsidP="009E0F00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  <w:rPr>
          <w:b/>
        </w:rPr>
      </w:pPr>
      <w:r>
        <w:sym w:font="Symbol" w:char="F0B7"/>
      </w:r>
      <w:r>
        <w:t xml:space="preserve"> </w:t>
      </w:r>
      <w:proofErr w:type="gramStart"/>
      <w:r w:rsidR="00AC640F" w:rsidRPr="00EE2A39">
        <w:t>the</w:t>
      </w:r>
      <w:proofErr w:type="gramEnd"/>
      <w:r w:rsidR="00AC640F" w:rsidRPr="00EE2A39">
        <w:t xml:space="preserve"> plan is drawn to scale—1 centimetre represents 1 metre.</w:t>
      </w: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ListParagraph"/>
        <w:ind w:left="360"/>
        <w:rPr>
          <w:rFonts w:ascii="Arial" w:hAnsi="Arial" w:cs="Arial"/>
          <w:color w:val="FF0000"/>
          <w:sz w:val="22"/>
          <w:szCs w:val="22"/>
          <w:highlight w:val="yellow"/>
        </w:rPr>
      </w:pPr>
    </w:p>
    <w:p w:rsidR="00AC640F" w:rsidRPr="00EE2A39" w:rsidRDefault="00AC640F" w:rsidP="00AC640F">
      <w:pPr>
        <w:pStyle w:val="ListParagraph"/>
        <w:ind w:left="360"/>
        <w:rPr>
          <w:rFonts w:ascii="Arial" w:hAnsi="Arial" w:cs="Arial"/>
          <w:color w:val="FF0000"/>
          <w:sz w:val="22"/>
          <w:szCs w:val="22"/>
          <w:highlight w:val="yellow"/>
        </w:rPr>
      </w:pPr>
    </w:p>
    <w:p w:rsidR="00AC640F" w:rsidRPr="00EE2A39" w:rsidRDefault="00AC640F" w:rsidP="00AC640F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E-mailSignature"/>
        <w:numPr>
          <w:ilvl w:val="0"/>
          <w:numId w:val="6"/>
        </w:numPr>
        <w:rPr>
          <w:rFonts w:cs="Arial"/>
        </w:rPr>
      </w:pPr>
      <w:r w:rsidRPr="00EE2A39">
        <w:rPr>
          <w:rFonts w:cs="Arial"/>
        </w:rPr>
        <w:t>On the plan, write the real-life dimensions of:</w:t>
      </w:r>
    </w:p>
    <w:p w:rsidR="002D3ED4" w:rsidRDefault="00AC640F" w:rsidP="00AC640F">
      <w:pPr>
        <w:pStyle w:val="EnvelopeAddress"/>
        <w:tabs>
          <w:tab w:val="clear" w:pos="360"/>
          <w:tab w:val="num" w:pos="1361"/>
        </w:tabs>
        <w:ind w:left="1361" w:hanging="114"/>
        <w:rPr>
          <w:rFonts w:cs="Arial"/>
          <w:b/>
          <w:color w:val="FF0000"/>
          <w:sz w:val="24"/>
          <w:szCs w:val="24"/>
        </w:rPr>
      </w:pPr>
      <w:r w:rsidRPr="002D3ED4">
        <w:rPr>
          <w:rFonts w:cs="Arial"/>
        </w:rPr>
        <w:t>the sand pit</w:t>
      </w:r>
      <w:r w:rsidR="009E0F00" w:rsidRPr="002D3ED4">
        <w:rPr>
          <w:rFonts w:cs="Arial"/>
        </w:rPr>
        <w:br/>
      </w:r>
    </w:p>
    <w:p w:rsidR="002D3ED4" w:rsidRDefault="00AC640F" w:rsidP="00AC640F">
      <w:pPr>
        <w:pStyle w:val="EnvelopeAddress"/>
        <w:tabs>
          <w:tab w:val="clear" w:pos="360"/>
          <w:tab w:val="num" w:pos="1361"/>
        </w:tabs>
        <w:ind w:left="1361" w:hanging="114"/>
        <w:rPr>
          <w:rFonts w:cs="Arial"/>
          <w:b/>
          <w:color w:val="FF0000"/>
          <w:sz w:val="24"/>
          <w:szCs w:val="24"/>
        </w:rPr>
      </w:pPr>
      <w:r w:rsidRPr="002D3ED4">
        <w:rPr>
          <w:rFonts w:cs="Arial"/>
        </w:rPr>
        <w:t>the vegetable garden</w:t>
      </w:r>
      <w:r w:rsidR="009E0F00" w:rsidRPr="002D3ED4">
        <w:rPr>
          <w:rFonts w:cs="Arial"/>
        </w:rPr>
        <w:br/>
      </w:r>
    </w:p>
    <w:p w:rsidR="00AC640F" w:rsidRPr="002D3ED4" w:rsidRDefault="00AC640F" w:rsidP="00C4323E">
      <w:pPr>
        <w:pStyle w:val="EnvelopeAddress"/>
        <w:ind w:firstLine="794"/>
      </w:pPr>
      <w:r w:rsidRPr="002D3ED4">
        <w:t>the rectangle ABCD</w:t>
      </w:r>
      <w:r w:rsidR="009E0F00" w:rsidRPr="002D3ED4">
        <w:br/>
      </w:r>
    </w:p>
    <w:p w:rsidR="002D3ED4" w:rsidRPr="002D3ED4" w:rsidRDefault="002D3ED4" w:rsidP="00C4323E">
      <w:pPr>
        <w:pStyle w:val="EnvelopeAddress"/>
        <w:numPr>
          <w:ilvl w:val="0"/>
          <w:numId w:val="0"/>
        </w:numPr>
        <w:ind w:left="226"/>
        <w:rPr>
          <w:rFonts w:cs="Arial"/>
        </w:rPr>
      </w:pPr>
    </w:p>
    <w:p w:rsidR="00AC640F" w:rsidRPr="00EE2A39" w:rsidRDefault="00AC640F" w:rsidP="00AC640F">
      <w:pPr>
        <w:pStyle w:val="E-mailSignature"/>
        <w:numPr>
          <w:ilvl w:val="0"/>
          <w:numId w:val="6"/>
        </w:numPr>
        <w:rPr>
          <w:rStyle w:val="ListNumber5Char"/>
          <w:rFonts w:cs="Arial"/>
          <w:szCs w:val="22"/>
        </w:rPr>
      </w:pPr>
      <w:r w:rsidRPr="00EE2A39">
        <w:rPr>
          <w:rStyle w:val="ListNumber5Char"/>
          <w:rFonts w:cs="Arial"/>
          <w:szCs w:val="22"/>
        </w:rPr>
        <w:t>Calculate the real-life area of:</w:t>
      </w:r>
    </w:p>
    <w:p w:rsidR="00AC640F" w:rsidRPr="00EE2A39" w:rsidRDefault="00AC640F" w:rsidP="00AC640F">
      <w:pPr>
        <w:pStyle w:val="EnvelopeAddress"/>
        <w:tabs>
          <w:tab w:val="clear" w:pos="360"/>
          <w:tab w:val="num" w:pos="1361"/>
        </w:tabs>
        <w:ind w:left="1361" w:hanging="114"/>
        <w:rPr>
          <w:rFonts w:cs="Arial"/>
        </w:rPr>
      </w:pPr>
      <w:r w:rsidRPr="00EE2A39">
        <w:rPr>
          <w:rFonts w:cs="Arial"/>
        </w:rPr>
        <w:t>the sand pit</w:t>
      </w:r>
    </w:p>
    <w:p w:rsidR="00AC640F" w:rsidRDefault="00AC640F" w:rsidP="00AC640F">
      <w:pPr>
        <w:pStyle w:val="ListParagraph"/>
        <w:ind w:left="360"/>
        <w:rPr>
          <w:rFonts w:ascii="Arial" w:hAnsi="Arial" w:cs="Arial"/>
          <w:b/>
          <w:color w:val="FF0000"/>
        </w:rPr>
      </w:pPr>
    </w:p>
    <w:p w:rsidR="002D3ED4" w:rsidRPr="00EE2A39" w:rsidRDefault="002D3ED4" w:rsidP="00AC640F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EnvelopeAddress"/>
        <w:tabs>
          <w:tab w:val="clear" w:pos="360"/>
          <w:tab w:val="num" w:pos="1361"/>
        </w:tabs>
        <w:ind w:left="1361" w:hanging="114"/>
        <w:rPr>
          <w:rFonts w:cs="Arial"/>
        </w:rPr>
      </w:pPr>
      <w:r w:rsidRPr="00EE2A39">
        <w:rPr>
          <w:rFonts w:cs="Arial"/>
        </w:rPr>
        <w:t>the vegetable garden</w:t>
      </w:r>
    </w:p>
    <w:p w:rsidR="00AC640F" w:rsidRDefault="00AC640F" w:rsidP="00AC640F">
      <w:pPr>
        <w:pStyle w:val="ListParagraph"/>
        <w:ind w:left="360"/>
        <w:rPr>
          <w:rFonts w:ascii="Arial" w:hAnsi="Arial" w:cs="Arial"/>
          <w:b/>
          <w:color w:val="FF0000"/>
        </w:rPr>
      </w:pPr>
    </w:p>
    <w:p w:rsidR="002D3ED4" w:rsidRPr="00EE2A39" w:rsidRDefault="002D3ED4" w:rsidP="00AC640F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AC640F" w:rsidRPr="00EE2A39" w:rsidRDefault="00AC640F" w:rsidP="00AC640F">
      <w:pPr>
        <w:pStyle w:val="EnvelopeAddress"/>
        <w:tabs>
          <w:tab w:val="clear" w:pos="360"/>
          <w:tab w:val="num" w:pos="1361"/>
        </w:tabs>
        <w:ind w:left="1361" w:hanging="114"/>
        <w:rPr>
          <w:rFonts w:cs="Arial"/>
        </w:rPr>
      </w:pPr>
      <w:r w:rsidRPr="00EE2A39">
        <w:rPr>
          <w:rFonts w:cs="Arial"/>
        </w:rPr>
        <w:t>the lawn</w:t>
      </w:r>
    </w:p>
    <w:p w:rsidR="009E0F00" w:rsidRDefault="009E0F00">
      <w:pPr>
        <w:rPr>
          <w:rFonts w:cs="Arial"/>
          <w:b/>
          <w:color w:val="FF0000"/>
          <w:sz w:val="24"/>
        </w:rPr>
      </w:pPr>
    </w:p>
    <w:p w:rsidR="002D3ED4" w:rsidRDefault="002D3ED4">
      <w:pPr>
        <w:rPr>
          <w:rFonts w:cs="Arial"/>
          <w:szCs w:val="22"/>
          <w:u w:val="single"/>
        </w:rPr>
      </w:pPr>
    </w:p>
    <w:p w:rsidR="007A5FF5" w:rsidRPr="00EE2A39" w:rsidRDefault="007A5FF5">
      <w:pPr>
        <w:rPr>
          <w:rFonts w:cs="Arial"/>
          <w:szCs w:val="22"/>
          <w:u w:val="single"/>
          <w:lang w:eastAsia="en-US"/>
        </w:rPr>
      </w:pPr>
      <w:r w:rsidRPr="00EE2A39">
        <w:rPr>
          <w:rFonts w:cs="Arial"/>
          <w:szCs w:val="22"/>
          <w:u w:val="single"/>
        </w:rPr>
        <w:br w:type="page"/>
      </w:r>
    </w:p>
    <w:p w:rsidR="003B085E" w:rsidRPr="003B085E" w:rsidRDefault="003B085E" w:rsidP="003B085E">
      <w:pPr>
        <w:tabs>
          <w:tab w:val="left" w:pos="-851"/>
          <w:tab w:val="left" w:pos="720"/>
        </w:tabs>
        <w:ind w:right="-27"/>
        <w:jc w:val="center"/>
        <w:outlineLvl w:val="0"/>
        <w:rPr>
          <w:rFonts w:ascii="Calibri" w:hAnsi="Calibri" w:cs="Arial"/>
          <w:bCs/>
          <w:sz w:val="56"/>
          <w:szCs w:val="56"/>
          <w:u w:val="single"/>
        </w:rPr>
      </w:pPr>
      <w:r w:rsidRPr="003B085E">
        <w:rPr>
          <w:rFonts w:ascii="Calibri" w:hAnsi="Calibri" w:cs="Arial"/>
          <w:b/>
          <w:bCs/>
          <w:color w:val="FF0000"/>
          <w:sz w:val="56"/>
          <w:szCs w:val="56"/>
          <w:u w:val="single"/>
        </w:rPr>
        <w:lastRenderedPageBreak/>
        <w:t>Solutions</w:t>
      </w:r>
    </w:p>
    <w:p w:rsidR="003B085E" w:rsidRDefault="003B085E" w:rsidP="003B085E">
      <w:pPr>
        <w:tabs>
          <w:tab w:val="right" w:pos="9213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______________________________________________________________________________</w:t>
      </w:r>
    </w:p>
    <w:p w:rsidR="003B085E" w:rsidRPr="00EE2A39" w:rsidRDefault="003B085E" w:rsidP="003B085E">
      <w:pPr>
        <w:tabs>
          <w:tab w:val="right" w:pos="9213"/>
        </w:tabs>
        <w:rPr>
          <w:rFonts w:cs="Arial"/>
          <w:szCs w:val="22"/>
        </w:rPr>
      </w:pPr>
      <w:r w:rsidRPr="00EE2A39">
        <w:rPr>
          <w:rFonts w:cs="Arial"/>
          <w:b/>
          <w:szCs w:val="22"/>
        </w:rPr>
        <w:t xml:space="preserve">1   </w:t>
      </w:r>
      <w:r w:rsidRPr="00EE2A39">
        <w:rPr>
          <w:rFonts w:cs="Arial"/>
          <w:szCs w:val="22"/>
        </w:rPr>
        <w:t>Find the perimeter of the following shape.</w:t>
      </w:r>
    </w:p>
    <w:p w:rsidR="003B085E" w:rsidRPr="00EE2A39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  <w:r w:rsidRPr="00EE2A39">
        <w:rPr>
          <w:rFonts w:ascii="Arial" w:hAnsi="Arial" w:cs="Arial"/>
          <w:noProof/>
          <w:sz w:val="22"/>
          <w:szCs w:val="22"/>
          <w:lang w:eastAsia="en-AU"/>
        </w:rPr>
        <w:drawing>
          <wp:anchor distT="0" distB="0" distL="114300" distR="114300" simplePos="0" relativeHeight="251667456" behindDoc="0" locked="0" layoutInCell="1" allowOverlap="1" wp14:anchorId="6EC4071F" wp14:editId="71521650">
            <wp:simplePos x="0" y="0"/>
            <wp:positionH relativeFrom="column">
              <wp:posOffset>2499360</wp:posOffset>
            </wp:positionH>
            <wp:positionV relativeFrom="paragraph">
              <wp:posOffset>47625</wp:posOffset>
            </wp:positionV>
            <wp:extent cx="2085975" cy="695325"/>
            <wp:effectExtent l="0" t="0" r="9525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85E" w:rsidRPr="00EE2A39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2D3ED4" w:rsidRPr="00102817" w:rsidRDefault="002D3ED4" w:rsidP="002D3ED4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  <w:r w:rsidRPr="00102817">
        <w:rPr>
          <w:rFonts w:ascii="Arial" w:hAnsi="Arial" w:cs="Arial"/>
          <w:b/>
          <w:color w:val="FF0000"/>
        </w:rPr>
        <w:t xml:space="preserve">                  46m </w:t>
      </w:r>
      <w:r w:rsidRPr="00102817">
        <w:rPr>
          <w:rFonts w:ascii="Arial" w:hAnsi="Arial" w:cs="Arial"/>
          <w:b/>
          <w:color w:val="FF0000"/>
        </w:rPr>
        <w:sym w:font="Wingdings" w:char="F0FC"/>
      </w:r>
    </w:p>
    <w:p w:rsidR="003B085E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tabs>
          <w:tab w:val="right" w:pos="9213"/>
        </w:tabs>
        <w:rPr>
          <w:rFonts w:cs="Arial"/>
          <w:szCs w:val="22"/>
        </w:rPr>
      </w:pPr>
      <w:r w:rsidRPr="00EE2A39">
        <w:rPr>
          <w:rFonts w:cs="Arial"/>
          <w:noProof/>
          <w:szCs w:val="22"/>
        </w:rPr>
        <w:drawing>
          <wp:anchor distT="0" distB="0" distL="114300" distR="114300" simplePos="0" relativeHeight="251668480" behindDoc="0" locked="0" layoutInCell="1" allowOverlap="1" wp14:anchorId="752EE409" wp14:editId="22EF198B">
            <wp:simplePos x="0" y="0"/>
            <wp:positionH relativeFrom="column">
              <wp:posOffset>2423160</wp:posOffset>
            </wp:positionH>
            <wp:positionV relativeFrom="paragraph">
              <wp:posOffset>162560</wp:posOffset>
            </wp:positionV>
            <wp:extent cx="1276350" cy="156210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A39">
        <w:rPr>
          <w:rFonts w:cs="Arial"/>
          <w:b/>
          <w:szCs w:val="22"/>
        </w:rPr>
        <w:t>2</w:t>
      </w:r>
      <w:r w:rsidRPr="00EE2A39">
        <w:rPr>
          <w:rFonts w:cs="Arial"/>
          <w:szCs w:val="22"/>
        </w:rPr>
        <w:t xml:space="preserve">   Find the area of the following figure.</w:t>
      </w:r>
    </w:p>
    <w:p w:rsidR="003B085E" w:rsidRPr="00EE2A39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2D3ED4" w:rsidRDefault="002D3ED4" w:rsidP="002D3ED4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A = 0.5 x 9 x 12 </w:t>
      </w:r>
    </w:p>
    <w:p w:rsidR="002D3ED4" w:rsidRPr="00102817" w:rsidRDefault="002D3ED4" w:rsidP="002D3ED4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   = 54 c</w:t>
      </w:r>
      <w:r w:rsidRPr="00102817">
        <w:rPr>
          <w:rFonts w:ascii="Arial" w:hAnsi="Arial" w:cs="Arial"/>
          <w:b/>
          <w:color w:val="FF0000"/>
        </w:rPr>
        <w:t>m</w:t>
      </w:r>
      <w:r w:rsidRPr="00102817">
        <w:rPr>
          <w:rFonts w:ascii="Arial" w:hAnsi="Arial" w:cs="Arial"/>
          <w:b/>
          <w:color w:val="FF0000"/>
          <w:vertAlign w:val="superscript"/>
        </w:rPr>
        <w:t>2</w:t>
      </w:r>
      <w:r w:rsidRPr="00102817">
        <w:rPr>
          <w:rFonts w:ascii="Arial" w:hAnsi="Arial" w:cs="Arial"/>
          <w:b/>
          <w:color w:val="FF0000"/>
        </w:rPr>
        <w:t xml:space="preserve"> </w:t>
      </w:r>
      <w:r w:rsidRPr="00102817">
        <w:rPr>
          <w:rFonts w:ascii="Arial" w:hAnsi="Arial" w:cs="Arial"/>
          <w:b/>
          <w:color w:val="FF0000"/>
        </w:rPr>
        <w:sym w:font="Wingdings" w:char="F0FC"/>
      </w:r>
      <w:r w:rsidRPr="00102817">
        <w:rPr>
          <w:rFonts w:ascii="Arial" w:hAnsi="Arial" w:cs="Arial"/>
          <w:b/>
          <w:color w:val="FF0000"/>
        </w:rPr>
        <w:sym w:font="Wingdings" w:char="F0FC"/>
      </w:r>
    </w:p>
    <w:p w:rsidR="003B085E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pStyle w:val="ListParagraph"/>
        <w:tabs>
          <w:tab w:val="right" w:pos="9680"/>
        </w:tabs>
        <w:ind w:left="36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tabs>
          <w:tab w:val="right" w:pos="9213"/>
        </w:tabs>
        <w:rPr>
          <w:rFonts w:cs="Arial"/>
          <w:szCs w:val="22"/>
        </w:rPr>
      </w:pPr>
      <w:r w:rsidRPr="00EE2A39">
        <w:rPr>
          <w:rFonts w:cs="Arial"/>
          <w:b/>
          <w:szCs w:val="22"/>
        </w:rPr>
        <w:t xml:space="preserve">3   </w:t>
      </w:r>
      <w:r w:rsidRPr="00EE2A39">
        <w:rPr>
          <w:rFonts w:cs="Arial"/>
          <w:szCs w:val="22"/>
        </w:rPr>
        <w:t>Find the volume of the following solid.</w:t>
      </w:r>
    </w:p>
    <w:p w:rsidR="003B085E" w:rsidRDefault="003B085E" w:rsidP="003B085E">
      <w:pPr>
        <w:tabs>
          <w:tab w:val="left" w:pos="1440"/>
          <w:tab w:val="left" w:pos="4608"/>
        </w:tabs>
        <w:rPr>
          <w:rFonts w:cs="Arial"/>
          <w:noProof/>
          <w:szCs w:val="22"/>
        </w:rPr>
      </w:pPr>
      <w:r w:rsidRPr="00EE2A39">
        <w:rPr>
          <w:rFonts w:cs="Arial"/>
          <w:noProof/>
          <w:szCs w:val="22"/>
        </w:rPr>
        <w:drawing>
          <wp:anchor distT="0" distB="0" distL="114300" distR="114300" simplePos="0" relativeHeight="251669504" behindDoc="0" locked="0" layoutInCell="1" allowOverlap="1" wp14:anchorId="49B3AF1B" wp14:editId="0D516ED6">
            <wp:simplePos x="0" y="0"/>
            <wp:positionH relativeFrom="column">
              <wp:posOffset>2423160</wp:posOffset>
            </wp:positionH>
            <wp:positionV relativeFrom="paragraph">
              <wp:posOffset>90805</wp:posOffset>
            </wp:positionV>
            <wp:extent cx="1047750" cy="165735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85E" w:rsidRDefault="003B085E" w:rsidP="003B085E">
      <w:pPr>
        <w:tabs>
          <w:tab w:val="left" w:pos="1440"/>
          <w:tab w:val="left" w:pos="4608"/>
        </w:tabs>
        <w:rPr>
          <w:rFonts w:cs="Arial"/>
          <w:noProof/>
          <w:szCs w:val="22"/>
        </w:rPr>
      </w:pPr>
    </w:p>
    <w:p w:rsidR="003B085E" w:rsidRDefault="003B085E" w:rsidP="003B085E">
      <w:pPr>
        <w:tabs>
          <w:tab w:val="left" w:pos="1440"/>
          <w:tab w:val="left" w:pos="4608"/>
        </w:tabs>
        <w:rPr>
          <w:rFonts w:cs="Arial"/>
          <w:noProof/>
          <w:szCs w:val="22"/>
        </w:rPr>
      </w:pPr>
    </w:p>
    <w:p w:rsidR="003B085E" w:rsidRDefault="003B085E" w:rsidP="003B085E">
      <w:pPr>
        <w:tabs>
          <w:tab w:val="left" w:pos="1440"/>
          <w:tab w:val="left" w:pos="4608"/>
        </w:tabs>
        <w:rPr>
          <w:rFonts w:cs="Arial"/>
          <w:noProof/>
          <w:szCs w:val="22"/>
        </w:rPr>
      </w:pPr>
    </w:p>
    <w:p w:rsidR="003B085E" w:rsidRDefault="003B085E" w:rsidP="003B085E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2D3ED4" w:rsidRDefault="002D3ED4" w:rsidP="002D3ED4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V = 2 x 3 x 7 </w:t>
      </w:r>
    </w:p>
    <w:p w:rsidR="002D3ED4" w:rsidRPr="00102817" w:rsidRDefault="002D3ED4" w:rsidP="002D3ED4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   = 42 </w:t>
      </w:r>
      <w:r w:rsidRPr="00102817">
        <w:rPr>
          <w:rFonts w:ascii="Arial" w:hAnsi="Arial" w:cs="Arial"/>
          <w:b/>
          <w:color w:val="FF0000"/>
        </w:rPr>
        <w:t>m</w:t>
      </w:r>
      <w:r>
        <w:rPr>
          <w:rFonts w:ascii="Arial" w:hAnsi="Arial" w:cs="Arial"/>
          <w:b/>
          <w:color w:val="FF0000"/>
          <w:vertAlign w:val="superscript"/>
        </w:rPr>
        <w:t>3</w:t>
      </w:r>
      <w:r w:rsidRPr="00102817">
        <w:rPr>
          <w:rFonts w:ascii="Arial" w:hAnsi="Arial" w:cs="Arial"/>
          <w:b/>
          <w:color w:val="FF0000"/>
        </w:rPr>
        <w:t xml:space="preserve"> </w:t>
      </w:r>
      <w:r w:rsidRPr="00102817">
        <w:rPr>
          <w:rFonts w:ascii="Arial" w:hAnsi="Arial" w:cs="Arial"/>
          <w:b/>
          <w:color w:val="FF0000"/>
        </w:rPr>
        <w:sym w:font="Wingdings" w:char="F0FC"/>
      </w:r>
      <w:r w:rsidRPr="00102817">
        <w:rPr>
          <w:rFonts w:ascii="Arial" w:hAnsi="Arial" w:cs="Arial"/>
          <w:b/>
          <w:color w:val="FF0000"/>
        </w:rPr>
        <w:sym w:font="Wingdings" w:char="F0FC"/>
      </w:r>
    </w:p>
    <w:p w:rsidR="003B085E" w:rsidRDefault="003B085E" w:rsidP="003B085E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3B085E" w:rsidRDefault="003B085E" w:rsidP="003B085E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3B085E" w:rsidRDefault="003B085E" w:rsidP="003B085E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3B085E" w:rsidRPr="00EE2A39" w:rsidRDefault="003B085E" w:rsidP="003B085E">
      <w:pPr>
        <w:tabs>
          <w:tab w:val="left" w:pos="1440"/>
          <w:tab w:val="left" w:pos="4608"/>
        </w:tabs>
        <w:rPr>
          <w:rFonts w:cs="Arial"/>
          <w:szCs w:val="22"/>
        </w:rPr>
      </w:pPr>
    </w:p>
    <w:p w:rsidR="003B085E" w:rsidRPr="00EE2A39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  <w:u w:val="single"/>
        </w:rPr>
      </w:pPr>
    </w:p>
    <w:p w:rsidR="003B085E" w:rsidRPr="00EE2A39" w:rsidRDefault="003B085E" w:rsidP="003B085E">
      <w:pPr>
        <w:tabs>
          <w:tab w:val="right" w:pos="9213"/>
        </w:tabs>
        <w:rPr>
          <w:rFonts w:cs="Arial"/>
          <w:szCs w:val="22"/>
        </w:rPr>
      </w:pPr>
      <w:r w:rsidRPr="00EE2A39">
        <w:rPr>
          <w:rFonts w:cs="Arial"/>
          <w:b/>
          <w:szCs w:val="22"/>
        </w:rPr>
        <w:t xml:space="preserve">4   </w:t>
      </w:r>
      <w:r w:rsidRPr="00EE2A39">
        <w:rPr>
          <w:rFonts w:cs="Arial"/>
          <w:szCs w:val="22"/>
        </w:rPr>
        <w:t>Find the volume of the following solid.</w:t>
      </w:r>
    </w:p>
    <w:p w:rsidR="003B085E" w:rsidRPr="00EE2A39" w:rsidRDefault="003B085E" w:rsidP="003B085E">
      <w:pPr>
        <w:tabs>
          <w:tab w:val="left" w:pos="1440"/>
          <w:tab w:val="left" w:pos="4608"/>
        </w:tabs>
        <w:rPr>
          <w:rFonts w:cs="Arial"/>
          <w:szCs w:val="22"/>
        </w:rPr>
      </w:pPr>
      <w:r w:rsidRPr="00EE2A39">
        <w:rPr>
          <w:rFonts w:cs="Arial"/>
          <w:noProof/>
          <w:szCs w:val="22"/>
        </w:rPr>
        <w:drawing>
          <wp:anchor distT="0" distB="0" distL="114300" distR="114300" simplePos="0" relativeHeight="251666432" behindDoc="0" locked="0" layoutInCell="1" allowOverlap="1" wp14:anchorId="0815BAEC" wp14:editId="44B0A588">
            <wp:simplePos x="0" y="0"/>
            <wp:positionH relativeFrom="column">
              <wp:posOffset>2280285</wp:posOffset>
            </wp:positionH>
            <wp:positionV relativeFrom="paragraph">
              <wp:posOffset>128905</wp:posOffset>
            </wp:positionV>
            <wp:extent cx="1981200" cy="1476375"/>
            <wp:effectExtent l="0" t="0" r="0" b="952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85E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2D3ED4" w:rsidRDefault="002D3ED4" w:rsidP="002D3ED4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V = (0.5 x 15 x 12) x 14</w:t>
      </w:r>
    </w:p>
    <w:p w:rsidR="002D3ED4" w:rsidRPr="00102817" w:rsidRDefault="002D3ED4" w:rsidP="002D3ED4">
      <w:pPr>
        <w:pStyle w:val="ListParagraph"/>
        <w:tabs>
          <w:tab w:val="right" w:pos="9680"/>
        </w:tabs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        = 1260 m</w:t>
      </w:r>
      <w:r w:rsidRPr="00102817">
        <w:rPr>
          <w:rFonts w:ascii="Arial" w:hAnsi="Arial" w:cs="Arial"/>
          <w:b/>
          <w:color w:val="FF0000"/>
        </w:rPr>
        <w:t>m</w:t>
      </w:r>
      <w:r>
        <w:rPr>
          <w:rFonts w:ascii="Arial" w:hAnsi="Arial" w:cs="Arial"/>
          <w:b/>
          <w:color w:val="FF0000"/>
          <w:vertAlign w:val="superscript"/>
        </w:rPr>
        <w:t>3</w:t>
      </w:r>
      <w:r w:rsidRPr="00102817">
        <w:rPr>
          <w:rFonts w:ascii="Arial" w:hAnsi="Arial" w:cs="Arial"/>
          <w:b/>
          <w:color w:val="FF0000"/>
        </w:rPr>
        <w:t xml:space="preserve"> </w:t>
      </w:r>
      <w:r w:rsidRPr="00102817">
        <w:rPr>
          <w:rFonts w:ascii="Arial" w:hAnsi="Arial" w:cs="Arial"/>
          <w:b/>
          <w:color w:val="FF0000"/>
        </w:rPr>
        <w:sym w:font="Wingdings" w:char="F0FC"/>
      </w:r>
      <w:r w:rsidRPr="00102817">
        <w:rPr>
          <w:rFonts w:ascii="Arial" w:hAnsi="Arial" w:cs="Arial"/>
          <w:b/>
          <w:color w:val="FF0000"/>
        </w:rPr>
        <w:sym w:font="Wingdings" w:char="F0FC"/>
      </w:r>
      <w:r w:rsidRPr="00102817">
        <w:rPr>
          <w:rFonts w:ascii="Arial" w:hAnsi="Arial" w:cs="Arial"/>
          <w:b/>
          <w:color w:val="FF0000"/>
        </w:rPr>
        <w:sym w:font="Wingdings" w:char="F0FC"/>
      </w:r>
    </w:p>
    <w:p w:rsidR="003B085E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tabs>
          <w:tab w:val="right" w:pos="9680"/>
        </w:tabs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3B085E">
      <w:pPr>
        <w:contextualSpacing/>
        <w:rPr>
          <w:rFonts w:cs="Arial"/>
          <w:szCs w:val="22"/>
        </w:rPr>
      </w:pPr>
      <w:r w:rsidRPr="00EE2A39">
        <w:rPr>
          <w:rFonts w:cs="Arial"/>
          <w:szCs w:val="22"/>
        </w:rPr>
        <w:t xml:space="preserve"> </w:t>
      </w:r>
      <w:r w:rsidRPr="00EE2A39">
        <w:rPr>
          <w:rFonts w:cs="Arial"/>
          <w:b/>
          <w:szCs w:val="22"/>
        </w:rPr>
        <w:t>5</w:t>
      </w:r>
      <w:r w:rsidRPr="00EE2A39">
        <w:rPr>
          <w:rFonts w:cs="Arial"/>
          <w:szCs w:val="22"/>
        </w:rPr>
        <w:t xml:space="preserve">   The maximum heart can be calculated by the following formula.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3B085E">
      <w:pPr>
        <w:ind w:left="2160"/>
        <w:rPr>
          <w:rFonts w:cs="Arial"/>
          <w:szCs w:val="22"/>
        </w:rPr>
      </w:pPr>
      <w:r w:rsidRPr="00EE2A39">
        <w:rPr>
          <w:rFonts w:cs="Arial"/>
          <w:szCs w:val="22"/>
        </w:rPr>
        <w:t>Maximum Heart Rate (MRT) = 208 – 0.7 x your age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C4323E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What would be the maximum heart rate for a 20 year old?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2D3ED4" w:rsidRPr="00102817" w:rsidRDefault="002D3ED4" w:rsidP="002D3ED4">
      <w:pPr>
        <w:ind w:left="1440"/>
        <w:rPr>
          <w:rFonts w:cs="Arial"/>
          <w:b/>
          <w:color w:val="FF0000"/>
          <w:sz w:val="24"/>
        </w:rPr>
      </w:pPr>
      <w:r w:rsidRPr="00102817">
        <w:rPr>
          <w:rFonts w:cs="Arial"/>
          <w:b/>
          <w:color w:val="FF0000"/>
          <w:sz w:val="24"/>
        </w:rPr>
        <w:t xml:space="preserve">MHR = 208 – 0.7 x 20 = 194 beats </w:t>
      </w:r>
      <w:r w:rsidRPr="00102817">
        <w:rPr>
          <w:rFonts w:cs="Arial"/>
          <w:b/>
          <w:color w:val="FF0000"/>
          <w:sz w:val="24"/>
        </w:rPr>
        <w:sym w:font="Wingdings" w:char="F0FC"/>
      </w:r>
      <w:r w:rsidRPr="00102817">
        <w:rPr>
          <w:rFonts w:cs="Arial"/>
          <w:b/>
          <w:color w:val="FF0000"/>
          <w:sz w:val="24"/>
        </w:rPr>
        <w:sym w:font="Wingdings" w:char="F0FC"/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C4323E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What happens to the people’s maximum heart rate as they get older?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2D3ED4" w:rsidRPr="00102817" w:rsidRDefault="002D3ED4" w:rsidP="002D3ED4">
      <w:pPr>
        <w:ind w:left="1440"/>
        <w:rPr>
          <w:rFonts w:cs="Arial"/>
          <w:b/>
          <w:color w:val="FF0000"/>
          <w:sz w:val="24"/>
        </w:rPr>
      </w:pPr>
      <w:r>
        <w:rPr>
          <w:rFonts w:cs="Arial"/>
          <w:b/>
          <w:color w:val="FF0000"/>
          <w:sz w:val="24"/>
        </w:rPr>
        <w:t xml:space="preserve">It gets less </w:t>
      </w:r>
      <w:r w:rsidRPr="00102817">
        <w:rPr>
          <w:rFonts w:cs="Arial"/>
          <w:b/>
          <w:color w:val="FF0000"/>
          <w:sz w:val="24"/>
        </w:rPr>
        <w:sym w:font="Wingdings" w:char="F0FC"/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C4323E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How much does a person’s MHR change over every 10 year period?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3B085E">
      <w:pPr>
        <w:rPr>
          <w:rFonts w:cs="Arial"/>
          <w:szCs w:val="22"/>
        </w:rPr>
      </w:pPr>
    </w:p>
    <w:p w:rsidR="002D3ED4" w:rsidRPr="00102817" w:rsidRDefault="002D3ED4" w:rsidP="002D3ED4">
      <w:pPr>
        <w:ind w:left="1440"/>
        <w:rPr>
          <w:rFonts w:cs="Arial"/>
          <w:b/>
          <w:color w:val="FF0000"/>
          <w:sz w:val="24"/>
        </w:rPr>
      </w:pPr>
      <w:r w:rsidRPr="00102817">
        <w:rPr>
          <w:rFonts w:cs="Arial"/>
          <w:b/>
          <w:color w:val="FF0000"/>
          <w:sz w:val="24"/>
        </w:rPr>
        <w:t xml:space="preserve">0.7 x </w:t>
      </w:r>
      <w:r>
        <w:rPr>
          <w:rFonts w:cs="Arial"/>
          <w:b/>
          <w:color w:val="FF0000"/>
          <w:sz w:val="24"/>
        </w:rPr>
        <w:t>1</w:t>
      </w:r>
      <w:r w:rsidRPr="00102817">
        <w:rPr>
          <w:rFonts w:cs="Arial"/>
          <w:b/>
          <w:color w:val="FF0000"/>
          <w:sz w:val="24"/>
        </w:rPr>
        <w:t xml:space="preserve">0 = </w:t>
      </w:r>
      <w:r>
        <w:rPr>
          <w:rFonts w:cs="Arial"/>
          <w:b/>
          <w:color w:val="FF0000"/>
          <w:sz w:val="24"/>
        </w:rPr>
        <w:t>7</w:t>
      </w:r>
      <w:r w:rsidRPr="00102817">
        <w:rPr>
          <w:rFonts w:cs="Arial"/>
          <w:b/>
          <w:color w:val="FF0000"/>
          <w:sz w:val="24"/>
        </w:rPr>
        <w:t xml:space="preserve"> beats </w:t>
      </w:r>
      <w:r w:rsidRPr="00102817">
        <w:rPr>
          <w:rFonts w:cs="Arial"/>
          <w:b/>
          <w:color w:val="FF0000"/>
          <w:sz w:val="24"/>
        </w:rPr>
        <w:sym w:font="Wingdings" w:char="F0FC"/>
      </w:r>
      <w:r w:rsidRPr="00102817">
        <w:rPr>
          <w:rFonts w:cs="Arial"/>
          <w:b/>
          <w:color w:val="FF0000"/>
          <w:sz w:val="24"/>
        </w:rPr>
        <w:sym w:font="Wingdings" w:char="F0FC"/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C4323E" w:rsidRDefault="003B085E" w:rsidP="00C4323E">
      <w:pPr>
        <w:pStyle w:val="ListParagraph"/>
        <w:numPr>
          <w:ilvl w:val="0"/>
          <w:numId w:val="16"/>
        </w:numPr>
        <w:contextualSpacing/>
        <w:rPr>
          <w:rFonts w:cs="Arial"/>
          <w:szCs w:val="22"/>
        </w:rPr>
      </w:pPr>
      <w:r w:rsidRPr="00C4323E">
        <w:rPr>
          <w:rFonts w:cs="Arial"/>
          <w:szCs w:val="22"/>
        </w:rPr>
        <w:t xml:space="preserve">  If one kilogram of apples costs $4.79, calculate the following?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C4323E">
      <w:pPr>
        <w:pStyle w:val="ListParagraph"/>
        <w:numPr>
          <w:ilvl w:val="0"/>
          <w:numId w:val="17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How much would 1.8 kilograms cost?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2D3ED4" w:rsidRPr="00C4323E" w:rsidRDefault="002D3ED4" w:rsidP="00C4323E">
      <w:pPr>
        <w:pStyle w:val="ListParagraph"/>
        <w:numPr>
          <w:ilvl w:val="1"/>
          <w:numId w:val="18"/>
        </w:numPr>
        <w:rPr>
          <w:rFonts w:cs="Arial"/>
          <w:b/>
          <w:color w:val="FF0000"/>
        </w:rPr>
      </w:pPr>
      <w:r w:rsidRPr="00C4323E">
        <w:rPr>
          <w:rFonts w:cs="Arial"/>
          <w:b/>
          <w:color w:val="FF0000"/>
        </w:rPr>
        <w:t xml:space="preserve"> 1.8 = 8.622 kg </w:t>
      </w:r>
      <w:r w:rsidRPr="00102817">
        <w:sym w:font="Wingdings" w:char="F0FC"/>
      </w:r>
      <w:r w:rsidRPr="00102817">
        <w:sym w:font="Wingdings" w:char="F0FC"/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C4323E">
      <w:pPr>
        <w:pStyle w:val="ListParagraph"/>
        <w:numPr>
          <w:ilvl w:val="0"/>
          <w:numId w:val="17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What would 780 grams cost?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2D3ED4" w:rsidRPr="00C4323E" w:rsidRDefault="002D3ED4" w:rsidP="00C4323E">
      <w:pPr>
        <w:pStyle w:val="ListParagraph"/>
        <w:numPr>
          <w:ilvl w:val="1"/>
          <w:numId w:val="19"/>
        </w:numPr>
        <w:rPr>
          <w:rFonts w:cs="Arial"/>
          <w:b/>
          <w:color w:val="FF0000"/>
        </w:rPr>
      </w:pPr>
      <w:r w:rsidRPr="00C4323E">
        <w:rPr>
          <w:rFonts w:cs="Arial"/>
          <w:b/>
          <w:color w:val="FF0000"/>
        </w:rPr>
        <w:t xml:space="preserve"> 4.79 = $3.74 </w:t>
      </w:r>
      <w:r w:rsidRPr="00102817">
        <w:sym w:font="Wingdings" w:char="F0FC"/>
      </w:r>
      <w:r w:rsidRPr="00102817">
        <w:sym w:font="Wingdings" w:char="F0FC"/>
      </w:r>
      <w:r w:rsidRPr="00C4323E">
        <w:rPr>
          <w:rFonts w:cs="Arial"/>
          <w:b/>
          <w:color w:val="FF0000"/>
        </w:rPr>
        <w:t xml:space="preserve">    (1mk if not rounded to nearest cent)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C4323E">
      <w:pPr>
        <w:pStyle w:val="ListParagraph"/>
        <w:numPr>
          <w:ilvl w:val="0"/>
          <w:numId w:val="17"/>
        </w:numPr>
        <w:contextualSpacing/>
        <w:rPr>
          <w:rFonts w:ascii="Arial" w:hAnsi="Arial" w:cs="Arial"/>
          <w:sz w:val="22"/>
          <w:szCs w:val="22"/>
        </w:rPr>
      </w:pPr>
      <w:r w:rsidRPr="00EE2A39">
        <w:rPr>
          <w:rFonts w:ascii="Arial" w:hAnsi="Arial" w:cs="Arial"/>
          <w:sz w:val="22"/>
          <w:szCs w:val="22"/>
        </w:rPr>
        <w:t>How many kilograms of apples can you buy for $20.00?</w:t>
      </w:r>
    </w:p>
    <w:p w:rsidR="003B085E" w:rsidRPr="00EE2A39" w:rsidRDefault="003B085E" w:rsidP="003B085E">
      <w:pPr>
        <w:rPr>
          <w:rFonts w:cs="Arial"/>
          <w:szCs w:val="22"/>
        </w:rPr>
      </w:pPr>
    </w:p>
    <w:p w:rsidR="003B085E" w:rsidRPr="00EE2A39" w:rsidRDefault="003B085E" w:rsidP="003B085E">
      <w:pPr>
        <w:rPr>
          <w:rFonts w:cs="Arial"/>
          <w:szCs w:val="22"/>
        </w:rPr>
      </w:pPr>
    </w:p>
    <w:p w:rsidR="002D3ED4" w:rsidRPr="00102817" w:rsidRDefault="002D3ED4" w:rsidP="002D3ED4">
      <w:pPr>
        <w:ind w:left="1440"/>
        <w:rPr>
          <w:rFonts w:cs="Arial"/>
          <w:b/>
          <w:color w:val="FF0000"/>
          <w:sz w:val="24"/>
        </w:rPr>
      </w:pPr>
      <w:r>
        <w:rPr>
          <w:rFonts w:cs="Arial"/>
          <w:b/>
          <w:color w:val="FF0000"/>
          <w:sz w:val="24"/>
        </w:rPr>
        <w:t xml:space="preserve">20 ÷ 4.79 = 4.175 kg </w:t>
      </w:r>
      <w:r w:rsidRPr="00102817">
        <w:rPr>
          <w:rFonts w:cs="Arial"/>
          <w:b/>
          <w:color w:val="FF0000"/>
          <w:sz w:val="24"/>
        </w:rPr>
        <w:sym w:font="Wingdings" w:char="F0FC"/>
      </w:r>
      <w:r w:rsidRPr="00102817">
        <w:rPr>
          <w:rFonts w:cs="Arial"/>
          <w:b/>
          <w:color w:val="FF0000"/>
          <w:sz w:val="24"/>
        </w:rPr>
        <w:sym w:font="Wingdings" w:char="F0FC"/>
      </w:r>
    </w:p>
    <w:p w:rsidR="003B085E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EE2A39">
        <w:rPr>
          <w:rFonts w:ascii="Arial" w:hAnsi="Arial" w:cs="Arial"/>
          <w:b/>
          <w:sz w:val="22"/>
          <w:szCs w:val="22"/>
        </w:rPr>
        <w:t>7</w:t>
      </w:r>
    </w:p>
    <w:p w:rsidR="003B085E" w:rsidRPr="00EE2A39" w:rsidRDefault="003B085E" w:rsidP="003B085E">
      <w:pPr>
        <w:pStyle w:val="NormalIndent"/>
        <w:rPr>
          <w:rFonts w:cs="Arial"/>
        </w:rPr>
      </w:pPr>
      <w:r w:rsidRPr="00EE2A39">
        <w:rPr>
          <w:rFonts w:cs="Arial"/>
        </w:rPr>
        <w:t>Darren’s house has lawn at the front. The area of the lawn is 150 m</w:t>
      </w:r>
      <w:r w:rsidRPr="00EE2A39">
        <w:rPr>
          <w:rFonts w:cs="Arial"/>
          <w:vertAlign w:val="superscript"/>
        </w:rPr>
        <w:t>2</w:t>
      </w:r>
      <w:r w:rsidRPr="00EE2A39">
        <w:rPr>
          <w:rFonts w:cs="Arial"/>
        </w:rPr>
        <w:t>.</w:t>
      </w:r>
      <w:r w:rsidRPr="00EE2A39">
        <w:rPr>
          <w:rFonts w:cs="Arial"/>
          <w:vertAlign w:val="superscript"/>
        </w:rPr>
        <w:t xml:space="preserve"> </w:t>
      </w:r>
      <w:r w:rsidRPr="00EE2A39">
        <w:rPr>
          <w:rFonts w:cs="Arial"/>
        </w:rPr>
        <w:t xml:space="preserve"> Darren wants to fertilise the lawn and needs to calculate how much fertiliser is needed. He finds out that the recommended rate of application is 30–50 g per square metre. He decides to use 40 g per square metre.</w:t>
      </w:r>
      <w:r w:rsidRPr="00EE2A39">
        <w:rPr>
          <w:rFonts w:cs="Arial"/>
        </w:rPr>
        <w:br/>
      </w:r>
      <w:r w:rsidRPr="00EE2A39">
        <w:rPr>
          <w:rFonts w:cs="Arial"/>
        </w:rPr>
        <w:br/>
        <w:t xml:space="preserve">How much fertiliser will he need? Give the answer in kilograms. </w:t>
      </w:r>
    </w:p>
    <w:p w:rsidR="003B085E" w:rsidRPr="00EE2A39" w:rsidRDefault="003B085E" w:rsidP="003B085E">
      <w:pPr>
        <w:pStyle w:val="NormalIndent"/>
        <w:rPr>
          <w:rFonts w:cs="Arial"/>
        </w:rPr>
      </w:pPr>
    </w:p>
    <w:p w:rsidR="002D3ED4" w:rsidRPr="002D4143" w:rsidRDefault="002D3ED4" w:rsidP="002D3ED4">
      <w:pPr>
        <w:pStyle w:val="ListParagraph"/>
        <w:ind w:firstLine="720"/>
        <w:rPr>
          <w:rFonts w:ascii="Arial" w:hAnsi="Arial" w:cs="Arial"/>
          <w:b/>
          <w:color w:val="FF0000"/>
        </w:rPr>
      </w:pPr>
      <w:r w:rsidRPr="002D4143">
        <w:rPr>
          <w:rFonts w:ascii="Arial" w:hAnsi="Arial" w:cs="Arial"/>
          <w:b/>
          <w:color w:val="FF0000"/>
        </w:rPr>
        <w:t xml:space="preserve">150 x 40 g </w:t>
      </w:r>
      <w:r w:rsidRPr="002D4143">
        <w:rPr>
          <w:rFonts w:ascii="Arial" w:hAnsi="Arial" w:cs="Arial"/>
          <w:b/>
          <w:color w:val="FF0000"/>
        </w:rPr>
        <w:sym w:font="Wingdings" w:char="F0FC"/>
      </w:r>
      <w:r w:rsidRPr="002D4143">
        <w:rPr>
          <w:rFonts w:ascii="Arial" w:hAnsi="Arial" w:cs="Arial"/>
          <w:b/>
          <w:color w:val="FF0000"/>
        </w:rPr>
        <w:t xml:space="preserve">= 6000 g </w:t>
      </w:r>
      <w:r w:rsidRPr="002D4143">
        <w:rPr>
          <w:rFonts w:ascii="Arial" w:hAnsi="Arial" w:cs="Arial"/>
          <w:b/>
          <w:color w:val="FF0000"/>
        </w:rPr>
        <w:sym w:font="Wingdings" w:char="F0FC"/>
      </w:r>
      <w:r w:rsidRPr="002D4143">
        <w:rPr>
          <w:rFonts w:ascii="Arial" w:hAnsi="Arial" w:cs="Arial"/>
          <w:b/>
          <w:color w:val="FF0000"/>
        </w:rPr>
        <w:t xml:space="preserve">= 6 kg </w:t>
      </w:r>
      <w:r w:rsidRPr="002D4143">
        <w:rPr>
          <w:rFonts w:ascii="Arial" w:hAnsi="Arial" w:cs="Arial"/>
          <w:b/>
          <w:color w:val="FF0000"/>
        </w:rPr>
        <w:sym w:font="Wingdings" w:char="F0FC"/>
      </w:r>
      <w:r w:rsidRPr="002D4143">
        <w:rPr>
          <w:rFonts w:ascii="Arial" w:hAnsi="Arial" w:cs="Arial"/>
          <w:b/>
          <w:color w:val="FF0000"/>
        </w:rPr>
        <w:t xml:space="preserve"> </w:t>
      </w:r>
    </w:p>
    <w:p w:rsidR="003B085E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Default="003B085E" w:rsidP="003B085E">
      <w:pPr>
        <w:rPr>
          <w:rFonts w:cs="Arial"/>
          <w:b/>
          <w:szCs w:val="22"/>
          <w:lang w:eastAsia="en-US"/>
        </w:rPr>
      </w:pPr>
      <w:r>
        <w:rPr>
          <w:rFonts w:cs="Arial"/>
          <w:b/>
          <w:szCs w:val="22"/>
        </w:rPr>
        <w:br w:type="page"/>
      </w: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EE2A39">
        <w:rPr>
          <w:rFonts w:ascii="Arial" w:hAnsi="Arial" w:cs="Arial"/>
          <w:b/>
          <w:sz w:val="22"/>
          <w:szCs w:val="22"/>
        </w:rPr>
        <w:lastRenderedPageBreak/>
        <w:t>8</w:t>
      </w:r>
    </w:p>
    <w:p w:rsidR="003B085E" w:rsidRDefault="003B085E" w:rsidP="003B085E">
      <w:pPr>
        <w:pStyle w:val="NormalIndent"/>
        <w:rPr>
          <w:rFonts w:cs="Arial"/>
        </w:rPr>
      </w:pPr>
      <w:r w:rsidRPr="00EE2A39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CB3C48" wp14:editId="5AD462E2">
                <wp:simplePos x="0" y="0"/>
                <wp:positionH relativeFrom="column">
                  <wp:posOffset>1137285</wp:posOffset>
                </wp:positionH>
                <wp:positionV relativeFrom="paragraph">
                  <wp:posOffset>469900</wp:posOffset>
                </wp:positionV>
                <wp:extent cx="5600700" cy="5199380"/>
                <wp:effectExtent l="0" t="0" r="0" b="20320"/>
                <wp:wrapSquare wrapText="bothSides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5199380"/>
                          <a:chOff x="1352" y="4889"/>
                          <a:chExt cx="8820" cy="8188"/>
                        </a:xfrm>
                      </wpg:grpSpPr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62" y="5406"/>
                            <a:ext cx="103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817" w:rsidRPr="004F1FF4" w:rsidRDefault="00102817" w:rsidP="003B085E">
                              <w:pPr>
                                <w:jc w:val="center"/>
                              </w:pPr>
                              <w:r w:rsidRPr="004F1FF4">
                                <w:t>Sand</w:t>
                              </w:r>
                              <w:r>
                                <w:t xml:space="preserve"> </w:t>
                              </w:r>
                              <w:r w:rsidRPr="004F1FF4">
                                <w:t>pit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056" y="5406"/>
                            <a:ext cx="16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2817" w:rsidRPr="004F1FF4" w:rsidRDefault="00102817" w:rsidP="003B085E">
                              <w:pPr>
                                <w:jc w:val="center"/>
                              </w:pPr>
                              <w:r w:rsidRPr="004F1FF4">
                                <w:t>Vegetable</w:t>
                              </w:r>
                              <w:r>
                                <w:t xml:space="preserve"> </w:t>
                              </w:r>
                              <w:r w:rsidRPr="004F1FF4">
                                <w:t>garden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5"/>
                        <wpg:cNvGrpSpPr>
                          <a:grpSpLocks/>
                        </wpg:cNvGrpSpPr>
                        <wpg:grpSpPr bwMode="auto">
                          <a:xfrm>
                            <a:off x="1352" y="4889"/>
                            <a:ext cx="8820" cy="8188"/>
                            <a:chOff x="1352" y="4889"/>
                            <a:chExt cx="8820" cy="8188"/>
                          </a:xfrm>
                        </wpg:grpSpPr>
                        <wps:wsp>
                          <wps:cNvPr id="30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4" y="8601"/>
                              <a:ext cx="16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817" w:rsidRPr="004F1FF4" w:rsidRDefault="00102817" w:rsidP="003B085E">
                                <w:pPr>
                                  <w:jc w:val="center"/>
                                </w:pPr>
                                <w:r w:rsidRPr="004F1FF4">
                                  <w:t>Lawn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6" y="12291"/>
                              <a:ext cx="16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2817" w:rsidRPr="004F1FF4" w:rsidRDefault="00102817" w:rsidP="003B085E">
                                <w:pPr>
                                  <w:jc w:val="center"/>
                                </w:pPr>
                                <w:r w:rsidRPr="004F1FF4">
                                  <w:t>House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352" y="4889"/>
                              <a:ext cx="8820" cy="8188"/>
                              <a:chOff x="1545" y="4889"/>
                              <a:chExt cx="8820" cy="8188"/>
                            </a:xfrm>
                          </wpg:grpSpPr>
                          <wpg:grpSp>
                            <wpg:cNvPr id="33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72" y="5149"/>
                                <a:ext cx="7962" cy="7928"/>
                                <a:chOff x="1425" y="4842"/>
                                <a:chExt cx="7962" cy="7928"/>
                              </a:xfrm>
                            </wpg:grpSpPr>
                            <wps:wsp>
                              <wps:cNvPr id="3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4842"/>
                                  <a:ext cx="7935" cy="6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11"/>
                              <wps:cNvCnPr/>
                              <wps:spPr bwMode="auto">
                                <a:xfrm>
                                  <a:off x="1425" y="5970"/>
                                  <a:ext cx="11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2"/>
                              <wps:cNvCnPr/>
                              <wps:spPr bwMode="auto">
                                <a:xfrm flipV="1">
                                  <a:off x="2574" y="4842"/>
                                  <a:ext cx="0" cy="1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3"/>
                              <wps:cNvCnPr/>
                              <wps:spPr bwMode="auto">
                                <a:xfrm>
                                  <a:off x="7686" y="4856"/>
                                  <a:ext cx="0" cy="1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4"/>
                              <wps:cNvCnPr/>
                              <wps:spPr bwMode="auto">
                                <a:xfrm>
                                  <a:off x="7686" y="5978"/>
                                  <a:ext cx="17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5"/>
                              <wps:cNvCnPr/>
                              <wps:spPr bwMode="auto">
                                <a:xfrm flipV="1">
                                  <a:off x="1440" y="11623"/>
                                  <a:ext cx="0" cy="1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16"/>
                              <wps:cNvCnPr/>
                              <wps:spPr bwMode="auto">
                                <a:xfrm flipV="1">
                                  <a:off x="9374" y="11636"/>
                                  <a:ext cx="0" cy="1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34" y="12366"/>
                                <a:ext cx="2685" cy="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02817" w:rsidRPr="00A0444C" w:rsidRDefault="00102817" w:rsidP="003B085E">
                                  <w:pP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 w:rsidRPr="00A0444C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Scale: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0444C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1cm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0444C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represents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0444C"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  <w:t>1m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72" y="4889"/>
                                <a:ext cx="465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2817" w:rsidRPr="00BC35EE" w:rsidRDefault="00102817" w:rsidP="003B08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C35EE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55" y="4889"/>
                                <a:ext cx="465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2817" w:rsidRPr="00BC35EE" w:rsidRDefault="00102817" w:rsidP="003B08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1894"/>
                                <a:ext cx="465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2817" w:rsidRPr="00BC35EE" w:rsidRDefault="00102817" w:rsidP="003B08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0" y="11894"/>
                                <a:ext cx="465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2817" w:rsidRPr="00BC35EE" w:rsidRDefault="00102817" w:rsidP="003B08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6" style="position:absolute;left:0;text-align:left;margin-left:89.55pt;margin-top:37pt;width:441pt;height:409.4pt;z-index:251665408" coordorigin="1352,4889" coordsize="8820,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">
                <v:shape id="Text Box 3" o:spid="_x0000_s1047" type="#_x0000_t202" style="position:absolute;left:1862;top:5406;width:1035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102817" w:rsidRPr="004F1FF4" w:rsidRDefault="00102817" w:rsidP="003B085E">
                        <w:pPr>
                          <w:jc w:val="center"/>
                        </w:pPr>
                        <w:r w:rsidRPr="004F1FF4">
                          <w:t>Sand</w:t>
                        </w:r>
                        <w:r>
                          <w:t xml:space="preserve"> </w:t>
                        </w:r>
                        <w:r w:rsidRPr="004F1FF4">
                          <w:t>pit</w:t>
                        </w:r>
                      </w:p>
                    </w:txbxContent>
                  </v:textbox>
                </v:shape>
                <v:shape id="Text Box 4" o:spid="_x0000_s1048" type="#_x0000_t202" style="position:absolute;left:8056;top:5406;width:163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102817" w:rsidRPr="004F1FF4" w:rsidRDefault="00102817" w:rsidP="003B085E">
                        <w:pPr>
                          <w:jc w:val="center"/>
                        </w:pPr>
                        <w:r w:rsidRPr="004F1FF4">
                          <w:t>Vegetable</w:t>
                        </w:r>
                        <w:r>
                          <w:t xml:space="preserve"> </w:t>
                        </w:r>
                        <w:r w:rsidRPr="004F1FF4">
                          <w:t>garden</w:t>
                        </w:r>
                      </w:p>
                    </w:txbxContent>
                  </v:textbox>
                </v:shape>
                <v:group id="Group 5" o:spid="_x0000_s1049" style="position:absolute;left:1352;top:4889;width:8820;height:8188" coordorigin="1352,4889" coordsize="8820,8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6" o:spid="_x0000_s1050" type="#_x0000_t202" style="position:absolute;left:4694;top:8601;width:1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102817" w:rsidRPr="004F1FF4" w:rsidRDefault="00102817" w:rsidP="003B085E">
                          <w:pPr>
                            <w:jc w:val="center"/>
                          </w:pPr>
                          <w:r w:rsidRPr="004F1FF4">
                            <w:t>Lawn</w:t>
                          </w:r>
                        </w:p>
                      </w:txbxContent>
                    </v:textbox>
                  </v:shape>
                  <v:shape id="Text Box 7" o:spid="_x0000_s1051" type="#_x0000_t202" style="position:absolute;left:4696;top:12291;width:16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102817" w:rsidRPr="004F1FF4" w:rsidRDefault="00102817" w:rsidP="003B085E">
                          <w:pPr>
                            <w:jc w:val="center"/>
                          </w:pPr>
                          <w:r w:rsidRPr="004F1FF4">
                            <w:t>House</w:t>
                          </w:r>
                        </w:p>
                      </w:txbxContent>
                    </v:textbox>
                  </v:shape>
                  <v:group id="Group 8" o:spid="_x0000_s1052" style="position:absolute;left:1352;top:4889;width:8820;height:8188" coordorigin="1545,4889" coordsize="8820,8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group id="Group 9" o:spid="_x0000_s1053" style="position:absolute;left:1972;top:5149;width:7962;height:7928" coordorigin="1425,4842" coordsize="7962,7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rect id="Rectangle 10" o:spid="_x0000_s1054" style="position:absolute;left:1440;top:4842;width:7935;height:6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nVMUA&#10;AADbAAAADwAAAGRycy9kb3ducmV2LnhtbESPQWsCMRSE7wX/Q3hCL0WzWhFZjSJCQWhBulXQ2yN5&#10;7i5uXrZJquu/b4RCj8PMfMMsVp1txJV8qB0rGA0zEMTamZpLBfuvt8EMRIjIBhvHpOBOAVbL3tMC&#10;c+Nu/EnXIpYiQTjkqKCKsc2lDLoii2HoWuLknZ23GJP0pTQebwluGznOsqm0WHNaqLClTUX6UvxY&#10;BS+TqTWH4/fdn4r342E30+uPoJV67nfrOYhIXfwP/7W3RsHrBB5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6dUxQAAANsAAAAPAAAAAAAAAAAAAAAAAJgCAABkcnMv&#10;ZG93bnJldi54bWxQSwUGAAAAAAQABAD1AAAAigMAAAAA&#10;" filled="f" strokeweight="1.5pt"/>
                      <v:line id="Line 11" o:spid="_x0000_s1055" style="position:absolute;visibility:visible;mso-wrap-style:square" from="1425,5970" to="2559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        <v:line id="Line 12" o:spid="_x0000_s1056" style="position:absolute;flip:y;visibility:visible;mso-wrap-style:square" from="2574,4842" to="2574,5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V/+8IAAADbAAAADwAAAGRycy9kb3ducmV2LnhtbESPQYvCMBSE7wv+h/AEb2uqC0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V/+8IAAADbAAAADwAAAAAAAAAAAAAA&#10;AAChAgAAZHJzL2Rvd25yZXYueG1sUEsFBgAAAAAEAAQA+QAAAJADAAAAAA==&#10;" strokeweight="1.5pt"/>
                      <v:line id="Line 13" o:spid="_x0000_s1057" style="position:absolute;visibility:visible;mso-wrap-style:square" from="7686,4856" to="7686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      <v:line id="Line 14" o:spid="_x0000_s1058" style="position:absolute;visibility:visible;mso-wrap-style:square" from="7686,5978" to="9387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            <v:line id="Line 15" o:spid="_x0000_s1059" style="position:absolute;flip:y;visibility:visible;mso-wrap-style:square" from="1440,11623" to="1440,12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rri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64nDAAAA2wAAAA8AAAAAAAAAAAAA&#10;AAAAoQIAAGRycy9kb3ducmV2LnhtbFBLBQYAAAAABAAEAPkAAACRAwAAAAA=&#10;" strokeweight="1.5pt"/>
                      <v:line id="Line 16" o:spid="_x0000_s1060" style="position:absolute;flip:y;visibility:visible;mso-wrap-style:square" from="9374,11636" to="9374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xab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ZYxab8AAADbAAAADwAAAAAAAAAAAAAAAACh&#10;AgAAZHJzL2Rvd25yZXYueG1sUEsFBgAAAAAEAAQA+QAAAI0DAAAAAA==&#10;" strokeweight="1.5pt"/>
                    </v:group>
                    <v:shape id="Text Box 17" o:spid="_x0000_s1061" type="#_x0000_t202" style="position:absolute;left:6734;top:12366;width:268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tMR8YA&#10;AADbAAAADwAAAGRycy9kb3ducmV2LnhtbESPQWsCMRSE74X+h/AKvdWs0lZZjSJSoQUpVEU9PjfP&#10;zWLyst2k67a/3hQKPQ4z8w0zmXXOipaaUHlW0O9lIIgLrysuFWw3y4cRiBCRNVrPpOCbAsymtzcT&#10;zLW/8Ae161iKBOGQowITY51LGQpDDkPP18TJO/nGYUyyKaVu8JLgzspBlj1LhxWnBYM1LQwV5/WX&#10;U7Da7T9flu+HbE9HWz21dmjefo5K3d918zGISF38D/+1X7WCxz78fk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tMR8YAAADbAAAADwAAAAAAAAAAAAAAAACYAgAAZHJz&#10;L2Rvd25yZXYueG1sUEsFBgAAAAAEAAQA9QAAAIsDAAAAAA==&#10;" filled="f" strokeweight=".5pt">
                      <v:textbox>
                        <w:txbxContent>
                          <w:p w:rsidR="00102817" w:rsidRPr="00A0444C" w:rsidRDefault="00102817" w:rsidP="003B085E">
                            <w:pPr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A0444C">
                              <w:rPr>
                                <w:rFonts w:cs="Arial"/>
                                <w:sz w:val="20"/>
                                <w:szCs w:val="20"/>
                              </w:rPr>
                              <w:t>Scale: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444C">
                              <w:rPr>
                                <w:rFonts w:cs="Arial"/>
                                <w:sz w:val="20"/>
                                <w:szCs w:val="20"/>
                              </w:rPr>
                              <w:t>1cm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444C">
                              <w:rPr>
                                <w:rFonts w:cs="Arial"/>
                                <w:sz w:val="20"/>
                                <w:szCs w:val="20"/>
                              </w:rPr>
                              <w:t>represents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444C">
                              <w:rPr>
                                <w:rFonts w:cs="Arial"/>
                                <w:sz w:val="20"/>
                                <w:szCs w:val="20"/>
                              </w:rPr>
                              <w:t>1m</w:t>
                            </w:r>
                          </w:p>
                        </w:txbxContent>
                      </v:textbox>
                    </v:shape>
                    <v:shape id="Text Box 18" o:spid="_x0000_s1062" type="#_x0000_t202" style="position:absolute;left:1572;top:4889;width:46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<v:textbox>
                        <w:txbxContent>
                          <w:p w:rsidR="00102817" w:rsidRPr="00BC35EE" w:rsidRDefault="00102817" w:rsidP="003B08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C35EE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19" o:spid="_x0000_s1063" type="#_x0000_t202" style="position:absolute;left:9855;top:4889;width:46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<v:textbox>
                        <w:txbxContent>
                          <w:p w:rsidR="00102817" w:rsidRPr="00BC35EE" w:rsidRDefault="00102817" w:rsidP="003B08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0" o:spid="_x0000_s1064" type="#_x0000_t202" style="position:absolute;left:1545;top:11894;width:46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<v:textbox>
                        <w:txbxContent>
                          <w:p w:rsidR="00102817" w:rsidRPr="00BC35EE" w:rsidRDefault="00102817" w:rsidP="003B08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1" o:spid="_x0000_s1065" type="#_x0000_t202" style="position:absolute;left:9900;top:11894;width:46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<v:textbox>
                        <w:txbxContent>
                          <w:p w:rsidR="00102817" w:rsidRPr="00BC35EE" w:rsidRDefault="00102817" w:rsidP="003B08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Pr="00EE2A39">
        <w:rPr>
          <w:rFonts w:cs="Arial"/>
        </w:rPr>
        <w:t xml:space="preserve">Sean and Fiona </w:t>
      </w:r>
      <w:proofErr w:type="gramStart"/>
      <w:r w:rsidRPr="00EE2A39">
        <w:rPr>
          <w:rFonts w:cs="Arial"/>
        </w:rPr>
        <w:t>are</w:t>
      </w:r>
      <w:proofErr w:type="gramEnd"/>
      <w:r w:rsidRPr="00EE2A39">
        <w:rPr>
          <w:rFonts w:cs="Arial"/>
        </w:rPr>
        <w:t xml:space="preserve"> a couple with two small children. They have fenced the back of their suburban property so that their children can play there safely. A plan of the area is shown below:</w:t>
      </w:r>
    </w:p>
    <w:p w:rsidR="003B085E" w:rsidRPr="00EE2A39" w:rsidRDefault="003B085E" w:rsidP="003B085E">
      <w:pPr>
        <w:pStyle w:val="NormalIndent"/>
        <w:rPr>
          <w:rFonts w:cs="Arial"/>
        </w:rPr>
      </w:pPr>
    </w:p>
    <w:p w:rsidR="003B085E" w:rsidRDefault="003B085E" w:rsidP="003B085E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  <w:r>
        <w:sym w:font="Symbol" w:char="F0B7"/>
      </w:r>
      <w:r w:rsidRPr="00EE2A39">
        <w:t xml:space="preserve"> the area is the rectangle that is marked ABCD </w:t>
      </w:r>
    </w:p>
    <w:p w:rsidR="003B085E" w:rsidRPr="00EE2A39" w:rsidRDefault="003B085E" w:rsidP="003B085E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</w:p>
    <w:p w:rsidR="003B085E" w:rsidRDefault="003B085E" w:rsidP="003B085E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  <w:r>
        <w:sym w:font="Symbol" w:char="F0B7"/>
      </w:r>
      <w:r>
        <w:t xml:space="preserve"> </w:t>
      </w:r>
      <w:r w:rsidRPr="00EE2A39">
        <w:t>the area has a vegetable garden and a sandpit</w:t>
      </w:r>
    </w:p>
    <w:p w:rsidR="003B085E" w:rsidRPr="00EE2A39" w:rsidRDefault="003B085E" w:rsidP="003B085E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</w:p>
    <w:p w:rsidR="003B085E" w:rsidRDefault="003B085E" w:rsidP="003B085E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  <w:r>
        <w:sym w:font="Symbol" w:char="F0B7"/>
      </w:r>
      <w:r>
        <w:t xml:space="preserve"> </w:t>
      </w:r>
      <w:proofErr w:type="gramStart"/>
      <w:r w:rsidRPr="00EE2A39">
        <w:t>the</w:t>
      </w:r>
      <w:proofErr w:type="gramEnd"/>
      <w:r w:rsidRPr="00EE2A39">
        <w:t xml:space="preserve"> rest of the area is lawn. </w:t>
      </w:r>
    </w:p>
    <w:p w:rsidR="003B085E" w:rsidRPr="00EE2A39" w:rsidRDefault="003B085E" w:rsidP="003B085E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</w:pPr>
    </w:p>
    <w:p w:rsidR="003B085E" w:rsidRPr="00EE2A39" w:rsidRDefault="003B085E" w:rsidP="003B085E">
      <w:pPr>
        <w:pStyle w:val="ListBullet"/>
        <w:numPr>
          <w:ilvl w:val="0"/>
          <w:numId w:val="0"/>
        </w:numPr>
        <w:tabs>
          <w:tab w:val="clear" w:pos="448"/>
          <w:tab w:val="left" w:pos="993"/>
        </w:tabs>
        <w:ind w:left="-567"/>
        <w:rPr>
          <w:b/>
        </w:rPr>
      </w:pPr>
      <w:r>
        <w:sym w:font="Symbol" w:char="F0B7"/>
      </w:r>
      <w:r>
        <w:t xml:space="preserve"> </w:t>
      </w:r>
      <w:proofErr w:type="gramStart"/>
      <w:r w:rsidRPr="00EE2A39">
        <w:t>the</w:t>
      </w:r>
      <w:proofErr w:type="gramEnd"/>
      <w:r w:rsidRPr="00EE2A39">
        <w:t xml:space="preserve"> plan is drawn to scale—1 centimetre represents 1 metre.</w:t>
      </w: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3B085E" w:rsidRPr="00EE2A39" w:rsidRDefault="003B085E" w:rsidP="003B085E">
      <w:pPr>
        <w:pStyle w:val="ListParagraph"/>
        <w:ind w:left="360"/>
        <w:rPr>
          <w:rFonts w:ascii="Arial" w:hAnsi="Arial" w:cs="Arial"/>
          <w:color w:val="FF0000"/>
          <w:sz w:val="22"/>
          <w:szCs w:val="22"/>
          <w:highlight w:val="yellow"/>
        </w:rPr>
      </w:pPr>
    </w:p>
    <w:p w:rsidR="003B085E" w:rsidRPr="00EE2A39" w:rsidRDefault="003B085E" w:rsidP="003B085E">
      <w:pPr>
        <w:pStyle w:val="ListParagraph"/>
        <w:ind w:left="360"/>
        <w:rPr>
          <w:rFonts w:ascii="Arial" w:hAnsi="Arial" w:cs="Arial"/>
          <w:color w:val="FF0000"/>
          <w:sz w:val="22"/>
          <w:szCs w:val="22"/>
          <w:highlight w:val="yellow"/>
        </w:rPr>
      </w:pPr>
    </w:p>
    <w:p w:rsidR="003B085E" w:rsidRPr="00EE2A39" w:rsidRDefault="003B085E" w:rsidP="003B085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3B085E" w:rsidRPr="00EE2A39" w:rsidRDefault="003B085E" w:rsidP="00C4323E">
      <w:pPr>
        <w:pStyle w:val="E-mailSignature"/>
        <w:numPr>
          <w:ilvl w:val="0"/>
          <w:numId w:val="20"/>
        </w:numPr>
        <w:rPr>
          <w:rFonts w:cs="Arial"/>
        </w:rPr>
      </w:pPr>
      <w:r w:rsidRPr="00EE2A39">
        <w:rPr>
          <w:rFonts w:cs="Arial"/>
        </w:rPr>
        <w:t>On the plan, write the real-life dimensions of:</w:t>
      </w:r>
    </w:p>
    <w:p w:rsidR="002D3ED4" w:rsidRPr="002D4143" w:rsidRDefault="003B085E" w:rsidP="00C4323E">
      <w:pPr>
        <w:pStyle w:val="EnvelopeAddress"/>
        <w:numPr>
          <w:ilvl w:val="0"/>
          <w:numId w:val="21"/>
        </w:numPr>
        <w:rPr>
          <w:rFonts w:cs="Arial"/>
          <w:b/>
          <w:color w:val="FF0000"/>
          <w:sz w:val="24"/>
          <w:szCs w:val="24"/>
        </w:rPr>
      </w:pPr>
      <w:r w:rsidRPr="002D3ED4">
        <w:rPr>
          <w:rFonts w:cs="Arial"/>
        </w:rPr>
        <w:t>the sand pit</w:t>
      </w:r>
      <w:r w:rsidRPr="002D3ED4">
        <w:rPr>
          <w:rFonts w:cs="Arial"/>
        </w:rPr>
        <w:br/>
      </w:r>
      <w:r w:rsidR="002D3ED4" w:rsidRPr="002D4143">
        <w:rPr>
          <w:rFonts w:cs="Arial"/>
          <w:b/>
          <w:color w:val="FF0000"/>
          <w:sz w:val="24"/>
          <w:szCs w:val="24"/>
        </w:rPr>
        <w:t xml:space="preserve">                   2 m x 2 m (</w:t>
      </w:r>
      <w:r w:rsidR="002D3ED4" w:rsidRPr="002D4143">
        <w:rPr>
          <w:rFonts w:cs="Arial"/>
          <w:b/>
          <w:color w:val="FF0000"/>
          <w:sz w:val="24"/>
          <w:szCs w:val="24"/>
        </w:rPr>
        <w:sym w:font="Wingdings" w:char="F0FC"/>
      </w:r>
      <w:r w:rsidR="002D3ED4" w:rsidRPr="002D4143">
        <w:rPr>
          <w:rFonts w:cs="Arial"/>
          <w:b/>
          <w:color w:val="FF0000"/>
          <w:sz w:val="24"/>
          <w:szCs w:val="24"/>
        </w:rPr>
        <w:t xml:space="preserve"> value, </w:t>
      </w:r>
      <w:r w:rsidR="002D3ED4" w:rsidRPr="002D4143">
        <w:rPr>
          <w:rFonts w:cs="Arial"/>
          <w:b/>
          <w:color w:val="FF0000"/>
          <w:sz w:val="24"/>
          <w:szCs w:val="24"/>
        </w:rPr>
        <w:sym w:font="Wingdings" w:char="F0FC"/>
      </w:r>
      <w:r w:rsidR="002D3ED4" w:rsidRPr="002D4143">
        <w:rPr>
          <w:rFonts w:cs="Arial"/>
          <w:b/>
          <w:color w:val="FF0000"/>
          <w:sz w:val="24"/>
          <w:szCs w:val="24"/>
        </w:rPr>
        <w:t xml:space="preserve">units)  </w:t>
      </w:r>
    </w:p>
    <w:p w:rsidR="002D3ED4" w:rsidRPr="002D3ED4" w:rsidRDefault="003B085E" w:rsidP="00C4323E">
      <w:pPr>
        <w:pStyle w:val="EnvelopeAddress"/>
        <w:numPr>
          <w:ilvl w:val="0"/>
          <w:numId w:val="21"/>
        </w:numPr>
        <w:tabs>
          <w:tab w:val="num" w:pos="1361"/>
        </w:tabs>
        <w:rPr>
          <w:rFonts w:cs="Arial"/>
          <w:b/>
          <w:color w:val="FF0000"/>
          <w:sz w:val="24"/>
          <w:szCs w:val="24"/>
        </w:rPr>
      </w:pPr>
      <w:r w:rsidRPr="002D3ED4">
        <w:rPr>
          <w:rFonts w:cs="Arial"/>
        </w:rPr>
        <w:t>the vegetable garden</w:t>
      </w:r>
      <w:r w:rsidRPr="002D3ED4">
        <w:rPr>
          <w:rFonts w:cs="Arial"/>
        </w:rPr>
        <w:br/>
      </w:r>
      <w:r w:rsidR="002D3ED4" w:rsidRPr="002D3ED4">
        <w:rPr>
          <w:rFonts w:cs="Arial"/>
          <w:b/>
          <w:color w:val="FF0000"/>
          <w:sz w:val="24"/>
          <w:szCs w:val="24"/>
        </w:rPr>
        <w:t xml:space="preserve">                   3 m x 2 m </w:t>
      </w:r>
      <w:r w:rsidR="002D3ED4" w:rsidRPr="002D4143">
        <w:rPr>
          <w:rFonts w:cs="Arial"/>
          <w:b/>
          <w:color w:val="FF0000"/>
          <w:sz w:val="24"/>
          <w:szCs w:val="24"/>
        </w:rPr>
        <w:sym w:font="Wingdings" w:char="F0FC"/>
      </w:r>
      <w:r w:rsidR="002D3ED4" w:rsidRPr="002D3ED4">
        <w:rPr>
          <w:rFonts w:cs="Arial"/>
          <w:b/>
          <w:color w:val="FF0000"/>
          <w:sz w:val="24"/>
          <w:szCs w:val="24"/>
        </w:rPr>
        <w:t xml:space="preserve">  </w:t>
      </w:r>
    </w:p>
    <w:p w:rsidR="002D3ED4" w:rsidRPr="002D3ED4" w:rsidRDefault="003B085E" w:rsidP="00C4323E">
      <w:pPr>
        <w:pStyle w:val="EnvelopeAddress"/>
        <w:numPr>
          <w:ilvl w:val="0"/>
          <w:numId w:val="21"/>
        </w:numPr>
        <w:tabs>
          <w:tab w:val="num" w:pos="1361"/>
        </w:tabs>
        <w:rPr>
          <w:rFonts w:cs="Arial"/>
          <w:b/>
          <w:color w:val="FF0000"/>
          <w:sz w:val="24"/>
          <w:szCs w:val="24"/>
        </w:rPr>
      </w:pPr>
      <w:r w:rsidRPr="002D3ED4">
        <w:rPr>
          <w:rFonts w:cs="Arial"/>
        </w:rPr>
        <w:t>the rectangle ABCD</w:t>
      </w:r>
      <w:r w:rsidRPr="002D3ED4">
        <w:rPr>
          <w:rFonts w:cs="Arial"/>
        </w:rPr>
        <w:br/>
      </w:r>
      <w:r w:rsidR="002D3ED4" w:rsidRPr="002D3ED4">
        <w:rPr>
          <w:rFonts w:cs="Arial"/>
          <w:b/>
          <w:color w:val="FF0000"/>
          <w:sz w:val="24"/>
          <w:szCs w:val="24"/>
        </w:rPr>
        <w:t xml:space="preserve">                   14 m x 12 m</w:t>
      </w:r>
      <w:r w:rsidR="002D3ED4" w:rsidRPr="002D4143">
        <w:rPr>
          <w:rFonts w:cs="Arial"/>
          <w:b/>
          <w:color w:val="FF0000"/>
          <w:sz w:val="24"/>
          <w:szCs w:val="24"/>
        </w:rPr>
        <w:sym w:font="Wingdings" w:char="F0FC"/>
      </w:r>
    </w:p>
    <w:p w:rsidR="003B085E" w:rsidRPr="002D3ED4" w:rsidRDefault="003B085E" w:rsidP="00C4323E">
      <w:pPr>
        <w:pStyle w:val="EnvelopeAddress"/>
        <w:numPr>
          <w:ilvl w:val="0"/>
          <w:numId w:val="0"/>
        </w:numPr>
        <w:ind w:left="340"/>
        <w:rPr>
          <w:rFonts w:cs="Arial"/>
        </w:rPr>
      </w:pPr>
    </w:p>
    <w:p w:rsidR="003B085E" w:rsidRPr="00EE2A39" w:rsidRDefault="003B085E" w:rsidP="00C4323E">
      <w:pPr>
        <w:pStyle w:val="E-mailSignature"/>
        <w:numPr>
          <w:ilvl w:val="0"/>
          <w:numId w:val="20"/>
        </w:numPr>
        <w:rPr>
          <w:rStyle w:val="ListNumber5Char"/>
          <w:rFonts w:cs="Arial"/>
          <w:szCs w:val="22"/>
        </w:rPr>
      </w:pPr>
      <w:r w:rsidRPr="00EE2A39">
        <w:rPr>
          <w:rStyle w:val="ListNumber5Char"/>
          <w:rFonts w:cs="Arial"/>
          <w:szCs w:val="22"/>
        </w:rPr>
        <w:t>Calculate the real-life area of:</w:t>
      </w:r>
    </w:p>
    <w:p w:rsidR="003B085E" w:rsidRPr="00EE2A39" w:rsidRDefault="00C4323E" w:rsidP="00C4323E">
      <w:pPr>
        <w:pStyle w:val="EnvelopeAddress"/>
        <w:numPr>
          <w:ilvl w:val="0"/>
          <w:numId w:val="22"/>
        </w:numPr>
        <w:ind w:left="1843" w:hanging="567"/>
        <w:rPr>
          <w:rFonts w:cs="Arial"/>
        </w:rPr>
      </w:pPr>
      <w:r>
        <w:rPr>
          <w:rFonts w:cs="Arial"/>
        </w:rPr>
        <w:t>t</w:t>
      </w:r>
      <w:r w:rsidR="003B085E" w:rsidRPr="00EE2A39">
        <w:rPr>
          <w:rFonts w:cs="Arial"/>
        </w:rPr>
        <w:t>he sand pit</w:t>
      </w:r>
    </w:p>
    <w:p w:rsidR="002D3ED4" w:rsidRDefault="002D3ED4" w:rsidP="002D3ED4">
      <w:pPr>
        <w:pStyle w:val="E-mailSignature"/>
        <w:numPr>
          <w:ilvl w:val="0"/>
          <w:numId w:val="0"/>
        </w:numPr>
        <w:ind w:left="340"/>
      </w:pPr>
    </w:p>
    <w:p w:rsidR="002D3ED4" w:rsidRPr="002D3ED4" w:rsidRDefault="00CD684C" w:rsidP="00CD684C">
      <w:pPr>
        <w:pStyle w:val="E-mailSignature"/>
        <w:numPr>
          <w:ilvl w:val="0"/>
          <w:numId w:val="0"/>
        </w:numPr>
        <w:ind w:left="2552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4</w:t>
      </w:r>
      <w:r w:rsidR="002D3ED4" w:rsidRPr="002D3ED4">
        <w:rPr>
          <w:b/>
          <w:color w:val="FF0000"/>
          <w:sz w:val="24"/>
          <w:szCs w:val="24"/>
        </w:rPr>
        <w:t>m</w:t>
      </w:r>
      <w:r w:rsidR="002D3ED4" w:rsidRPr="002D3ED4">
        <w:rPr>
          <w:b/>
          <w:color w:val="FF0000"/>
          <w:sz w:val="24"/>
          <w:szCs w:val="24"/>
          <w:vertAlign w:val="superscript"/>
        </w:rPr>
        <w:t xml:space="preserve">2 </w:t>
      </w:r>
      <w:r w:rsidR="002D3ED4" w:rsidRPr="002D3ED4">
        <w:rPr>
          <w:b/>
          <w:color w:val="FF0000"/>
          <w:sz w:val="24"/>
          <w:szCs w:val="24"/>
        </w:rPr>
        <w:t>(</w:t>
      </w:r>
      <w:r w:rsidR="002D3ED4" w:rsidRPr="002D3ED4">
        <w:rPr>
          <w:b/>
          <w:color w:val="FF0000"/>
          <w:sz w:val="24"/>
          <w:szCs w:val="24"/>
        </w:rPr>
        <w:sym w:font="Wingdings" w:char="F0FC"/>
      </w:r>
      <w:r w:rsidR="002D3ED4" w:rsidRPr="002D3ED4">
        <w:rPr>
          <w:b/>
          <w:color w:val="FF0000"/>
          <w:sz w:val="24"/>
          <w:szCs w:val="24"/>
        </w:rPr>
        <w:t xml:space="preserve"> value, </w:t>
      </w:r>
      <w:r w:rsidR="002D3ED4" w:rsidRPr="002D3ED4">
        <w:rPr>
          <w:b/>
          <w:color w:val="FF0000"/>
          <w:sz w:val="24"/>
          <w:szCs w:val="24"/>
        </w:rPr>
        <w:sym w:font="Wingdings" w:char="F0FC"/>
      </w:r>
      <w:r w:rsidR="002D3ED4" w:rsidRPr="002D3ED4">
        <w:rPr>
          <w:b/>
          <w:color w:val="FF0000"/>
          <w:sz w:val="24"/>
          <w:szCs w:val="24"/>
        </w:rPr>
        <w:t>units)</w:t>
      </w:r>
    </w:p>
    <w:p w:rsidR="003B085E" w:rsidRPr="00EE2A39" w:rsidRDefault="003B085E" w:rsidP="003B085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3B085E" w:rsidRPr="00EE2A39" w:rsidRDefault="003B085E" w:rsidP="00C4323E">
      <w:pPr>
        <w:pStyle w:val="EnvelopeAddress"/>
        <w:numPr>
          <w:ilvl w:val="0"/>
          <w:numId w:val="22"/>
        </w:numPr>
        <w:ind w:left="1843" w:hanging="567"/>
        <w:rPr>
          <w:rFonts w:cs="Arial"/>
        </w:rPr>
      </w:pPr>
      <w:r w:rsidRPr="00EE2A39">
        <w:rPr>
          <w:rFonts w:cs="Arial"/>
        </w:rPr>
        <w:t>the vegetable garden</w:t>
      </w:r>
    </w:p>
    <w:p w:rsidR="002D3ED4" w:rsidRPr="00CD684C" w:rsidRDefault="00CD684C" w:rsidP="00CD684C">
      <w:pPr>
        <w:ind w:left="2552"/>
        <w:rPr>
          <w:rFonts w:cs="Arial"/>
          <w:b/>
          <w:color w:val="FF0000"/>
        </w:rPr>
      </w:pPr>
      <w:r>
        <w:rPr>
          <w:rFonts w:cs="Arial"/>
          <w:b/>
          <w:color w:val="FF0000"/>
        </w:rPr>
        <w:t>6</w:t>
      </w:r>
      <w:r w:rsidR="002D3ED4" w:rsidRPr="00CD684C">
        <w:rPr>
          <w:rFonts w:cs="Arial"/>
          <w:b/>
          <w:color w:val="FF0000"/>
        </w:rPr>
        <w:t>m</w:t>
      </w:r>
      <w:r w:rsidR="002D3ED4" w:rsidRPr="00CD684C">
        <w:rPr>
          <w:rFonts w:cs="Arial"/>
          <w:b/>
          <w:color w:val="FF0000"/>
          <w:vertAlign w:val="superscript"/>
        </w:rPr>
        <w:t xml:space="preserve">2  </w:t>
      </w:r>
      <w:r w:rsidR="002D3ED4" w:rsidRPr="002D4143">
        <w:sym w:font="Wingdings" w:char="F0FC"/>
      </w:r>
    </w:p>
    <w:p w:rsidR="003B085E" w:rsidRPr="00EE2A39" w:rsidRDefault="003B085E" w:rsidP="003B085E">
      <w:pPr>
        <w:pStyle w:val="ListParagraph"/>
        <w:ind w:left="36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3B085E" w:rsidRPr="00EE2A39" w:rsidRDefault="003B085E" w:rsidP="00C4323E">
      <w:pPr>
        <w:pStyle w:val="EnvelopeAddress"/>
        <w:numPr>
          <w:ilvl w:val="0"/>
          <w:numId w:val="22"/>
        </w:numPr>
        <w:ind w:left="1843" w:hanging="567"/>
        <w:rPr>
          <w:rFonts w:cs="Arial"/>
        </w:rPr>
      </w:pPr>
      <w:r w:rsidRPr="00EE2A39">
        <w:rPr>
          <w:rFonts w:cs="Arial"/>
        </w:rPr>
        <w:t>the lawn</w:t>
      </w:r>
    </w:p>
    <w:p w:rsidR="002D3ED4" w:rsidRPr="002D4143" w:rsidRDefault="002D3ED4" w:rsidP="002D3ED4">
      <w:pPr>
        <w:ind w:firstLine="720"/>
        <w:rPr>
          <w:rFonts w:cs="Arial"/>
          <w:b/>
          <w:color w:val="FF0000"/>
          <w:sz w:val="24"/>
          <w:u w:val="single"/>
        </w:rPr>
      </w:pPr>
      <w:r>
        <w:rPr>
          <w:rFonts w:cs="Arial"/>
          <w:szCs w:val="22"/>
        </w:rPr>
        <w:t xml:space="preserve"> </w:t>
      </w:r>
      <w:r w:rsidRPr="002D4143">
        <w:rPr>
          <w:rFonts w:cs="Arial"/>
          <w:b/>
          <w:color w:val="FF0000"/>
          <w:sz w:val="24"/>
        </w:rPr>
        <w:t xml:space="preserve">                       (168</w:t>
      </w:r>
      <w:r w:rsidRPr="002D4143">
        <w:rPr>
          <w:rFonts w:cs="Arial"/>
          <w:b/>
          <w:color w:val="FF0000"/>
          <w:sz w:val="24"/>
        </w:rPr>
        <w:sym w:font="Wingdings" w:char="F0FC"/>
      </w:r>
      <w:r w:rsidRPr="002D4143">
        <w:rPr>
          <w:rFonts w:cs="Arial"/>
          <w:b/>
          <w:color w:val="FF0000"/>
          <w:sz w:val="24"/>
        </w:rPr>
        <w:t xml:space="preserve"> - 4–6) </w:t>
      </w:r>
      <w:r w:rsidRPr="002D4143">
        <w:rPr>
          <w:rFonts w:cs="Arial"/>
          <w:b/>
          <w:color w:val="FF0000"/>
          <w:sz w:val="24"/>
        </w:rPr>
        <w:sym w:font="Wingdings" w:char="F0FC"/>
      </w:r>
      <w:r w:rsidRPr="002D4143">
        <w:rPr>
          <w:rFonts w:cs="Arial"/>
          <w:b/>
          <w:color w:val="FF0000"/>
          <w:sz w:val="24"/>
        </w:rPr>
        <w:t>= 158 m</w:t>
      </w:r>
      <w:r w:rsidRPr="002D4143">
        <w:rPr>
          <w:rFonts w:cs="Arial"/>
          <w:b/>
          <w:color w:val="FF0000"/>
          <w:sz w:val="24"/>
          <w:vertAlign w:val="superscript"/>
        </w:rPr>
        <w:t>2</w:t>
      </w:r>
      <w:r w:rsidRPr="002D4143">
        <w:rPr>
          <w:rFonts w:cs="Arial"/>
          <w:b/>
          <w:color w:val="FF0000"/>
          <w:sz w:val="24"/>
        </w:rPr>
        <w:t xml:space="preserve"> </w:t>
      </w:r>
      <w:r w:rsidRPr="002D4143">
        <w:rPr>
          <w:rFonts w:cs="Arial"/>
          <w:b/>
          <w:color w:val="FF0000"/>
          <w:sz w:val="24"/>
        </w:rPr>
        <w:sym w:font="Wingdings" w:char="F0FC"/>
      </w:r>
    </w:p>
    <w:p w:rsidR="00C7762D" w:rsidRPr="00EE2A39" w:rsidRDefault="00C7762D" w:rsidP="003B085E">
      <w:pPr>
        <w:pStyle w:val="ListParagraph"/>
        <w:tabs>
          <w:tab w:val="right" w:pos="9680"/>
        </w:tabs>
        <w:ind w:left="360"/>
        <w:rPr>
          <w:rFonts w:cs="Arial"/>
          <w:szCs w:val="22"/>
        </w:rPr>
      </w:pPr>
    </w:p>
    <w:sectPr w:rsidR="00C7762D" w:rsidRPr="00EE2A39" w:rsidSect="003B085E">
      <w:headerReference w:type="default" r:id="rId12"/>
      <w:footerReference w:type="default" r:id="rId13"/>
      <w:type w:val="continuous"/>
      <w:pgSz w:w="11906" w:h="16838"/>
      <w:pgMar w:top="829" w:right="1134" w:bottom="1077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817" w:rsidRDefault="00102817" w:rsidP="009E0F00">
      <w:r>
        <w:separator/>
      </w:r>
    </w:p>
  </w:endnote>
  <w:endnote w:type="continuationSeparator" w:id="0">
    <w:p w:rsidR="00102817" w:rsidRDefault="00102817" w:rsidP="009E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7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817" w:rsidRDefault="00102817" w:rsidP="009E0F00">
        <w:pPr>
          <w:pStyle w:val="Footer"/>
          <w:jc w:val="right"/>
        </w:pPr>
        <w:proofErr w:type="gramStart"/>
        <w:r>
          <w:t xml:space="preserve">Page  </w:t>
        </w:r>
        <w:proofErr w:type="gramEnd"/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84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02817" w:rsidRDefault="00102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817" w:rsidRDefault="00102817" w:rsidP="009E0F00">
      <w:r>
        <w:separator/>
      </w:r>
    </w:p>
  </w:footnote>
  <w:footnote w:type="continuationSeparator" w:id="0">
    <w:p w:rsidR="00102817" w:rsidRDefault="00102817" w:rsidP="009E0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817" w:rsidRPr="009E0F00" w:rsidRDefault="00102817" w:rsidP="009E0F00">
    <w:pPr>
      <w:spacing w:before="120" w:after="120"/>
      <w:ind w:left="720" w:firstLine="720"/>
      <w:outlineLvl w:val="0"/>
      <w:rPr>
        <w:rFonts w:ascii="Franklin Gothic Book" w:eastAsia="MS Mincho" w:hAnsi="Franklin Gothic Book" w:cs="Calibri"/>
        <w:color w:val="342568"/>
        <w:sz w:val="24"/>
        <w:lang w:val="en-GB" w:eastAsia="ja-JP"/>
      </w:rPr>
    </w:pPr>
    <w:r w:rsidRPr="000641B4">
      <w:rPr>
        <w:rFonts w:ascii="Franklin Gothic Book" w:eastAsia="MS Mincho" w:hAnsi="Franklin Gothic Book" w:cs="Calibri"/>
        <w:color w:val="342568"/>
        <w:sz w:val="28"/>
        <w:szCs w:val="28"/>
        <w:lang w:val="en-GB" w:eastAsia="ja-JP"/>
      </w:rPr>
      <w:t>Mathematics: Essential</w:t>
    </w:r>
    <w:r>
      <w:rPr>
        <w:rFonts w:ascii="Franklin Gothic Book" w:eastAsia="MS Mincho" w:hAnsi="Franklin Gothic Book" w:cs="Calibri"/>
        <w:color w:val="342568"/>
        <w:sz w:val="28"/>
        <w:szCs w:val="28"/>
        <w:lang w:val="en-GB" w:eastAsia="ja-JP"/>
      </w:rPr>
      <w:t xml:space="preserve">        -            </w:t>
    </w:r>
    <w:r>
      <w:rPr>
        <w:rFonts w:ascii="Franklin Gothic Book" w:eastAsia="MS Mincho" w:hAnsi="Franklin Gothic Book" w:cs="Calibri"/>
        <w:color w:val="342568"/>
        <w:sz w:val="24"/>
        <w:lang w:val="en-GB" w:eastAsia="ja-JP"/>
      </w:rPr>
      <w:t>Test 2</w:t>
    </w:r>
    <w:r w:rsidRPr="000641B4">
      <w:rPr>
        <w:rFonts w:ascii="Franklin Gothic Book" w:eastAsia="MS Mincho" w:hAnsi="Franklin Gothic Book" w:cs="Calibri"/>
        <w:color w:val="342568"/>
        <w:sz w:val="24"/>
        <w:lang w:val="en-GB" w:eastAsia="ja-JP"/>
      </w:rPr>
      <w:t xml:space="preserve"> – Unit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9A5"/>
    <w:multiLevelType w:val="multilevel"/>
    <w:tmpl w:val="47C25B90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lvlText w:val="(%3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">
    <w:nsid w:val="0AC261BE"/>
    <w:multiLevelType w:val="hybridMultilevel"/>
    <w:tmpl w:val="A4C0EF92"/>
    <w:lvl w:ilvl="0" w:tplc="B4DC0372">
      <w:start w:val="1"/>
      <w:numFmt w:val="lowerRoman"/>
      <w:lvlText w:val="(%1)"/>
      <w:lvlJc w:val="left"/>
      <w:pPr>
        <w:ind w:left="1967" w:hanging="720"/>
      </w:pPr>
      <w:rPr>
        <w:rFonts w:hint="default"/>
        <w:b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2">
    <w:nsid w:val="0E9104F6"/>
    <w:multiLevelType w:val="hybridMultilevel"/>
    <w:tmpl w:val="EC6A466A"/>
    <w:lvl w:ilvl="0" w:tplc="65025CC8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F247A91"/>
    <w:multiLevelType w:val="multilevel"/>
    <w:tmpl w:val="AF307A34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9"/>
      <w:numFmt w:val="decimal"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>
    <w:nsid w:val="13891425"/>
    <w:multiLevelType w:val="hybridMultilevel"/>
    <w:tmpl w:val="623CF860"/>
    <w:lvl w:ilvl="0" w:tplc="792AB6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1108B9"/>
    <w:multiLevelType w:val="hybridMultilevel"/>
    <w:tmpl w:val="DB90C478"/>
    <w:lvl w:ilvl="0" w:tplc="92FEA5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9F7DC9"/>
    <w:multiLevelType w:val="hybridMultilevel"/>
    <w:tmpl w:val="AC7A6FE4"/>
    <w:lvl w:ilvl="0" w:tplc="EF6E1526">
      <w:start w:val="1"/>
      <w:numFmt w:val="lowerRoman"/>
      <w:lvlText w:val="(%1)"/>
      <w:lvlJc w:val="left"/>
      <w:pPr>
        <w:ind w:left="304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407" w:hanging="360"/>
      </w:pPr>
    </w:lvl>
    <w:lvl w:ilvl="2" w:tplc="0C09001B" w:tentative="1">
      <w:start w:val="1"/>
      <w:numFmt w:val="lowerRoman"/>
      <w:lvlText w:val="%3."/>
      <w:lvlJc w:val="right"/>
      <w:pPr>
        <w:ind w:left="4127" w:hanging="180"/>
      </w:pPr>
    </w:lvl>
    <w:lvl w:ilvl="3" w:tplc="0C09000F" w:tentative="1">
      <w:start w:val="1"/>
      <w:numFmt w:val="decimal"/>
      <w:lvlText w:val="%4."/>
      <w:lvlJc w:val="left"/>
      <w:pPr>
        <w:ind w:left="4847" w:hanging="360"/>
      </w:pPr>
    </w:lvl>
    <w:lvl w:ilvl="4" w:tplc="0C090019" w:tentative="1">
      <w:start w:val="1"/>
      <w:numFmt w:val="lowerLetter"/>
      <w:lvlText w:val="%5."/>
      <w:lvlJc w:val="left"/>
      <w:pPr>
        <w:ind w:left="5567" w:hanging="360"/>
      </w:pPr>
    </w:lvl>
    <w:lvl w:ilvl="5" w:tplc="0C09001B" w:tentative="1">
      <w:start w:val="1"/>
      <w:numFmt w:val="lowerRoman"/>
      <w:lvlText w:val="%6."/>
      <w:lvlJc w:val="right"/>
      <w:pPr>
        <w:ind w:left="6287" w:hanging="180"/>
      </w:pPr>
    </w:lvl>
    <w:lvl w:ilvl="6" w:tplc="0C09000F" w:tentative="1">
      <w:start w:val="1"/>
      <w:numFmt w:val="decimal"/>
      <w:lvlText w:val="%7."/>
      <w:lvlJc w:val="left"/>
      <w:pPr>
        <w:ind w:left="7007" w:hanging="360"/>
      </w:pPr>
    </w:lvl>
    <w:lvl w:ilvl="7" w:tplc="0C090019" w:tentative="1">
      <w:start w:val="1"/>
      <w:numFmt w:val="lowerLetter"/>
      <w:lvlText w:val="%8."/>
      <w:lvlJc w:val="left"/>
      <w:pPr>
        <w:ind w:left="7727" w:hanging="360"/>
      </w:pPr>
    </w:lvl>
    <w:lvl w:ilvl="8" w:tplc="0C09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8">
    <w:nsid w:val="3DD14AF4"/>
    <w:multiLevelType w:val="hybridMultilevel"/>
    <w:tmpl w:val="417A388E"/>
    <w:lvl w:ilvl="0" w:tplc="B0E82030">
      <w:start w:val="4"/>
      <w:numFmt w:val="decimal"/>
      <w:lvlText w:val="%1"/>
      <w:lvlJc w:val="left"/>
      <w:pPr>
        <w:ind w:left="29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550" w:hanging="360"/>
      </w:pPr>
    </w:lvl>
    <w:lvl w:ilvl="2" w:tplc="0C09001B" w:tentative="1">
      <w:start w:val="1"/>
      <w:numFmt w:val="lowerRoman"/>
      <w:lvlText w:val="%3."/>
      <w:lvlJc w:val="right"/>
      <w:pPr>
        <w:ind w:left="4270" w:hanging="180"/>
      </w:pPr>
    </w:lvl>
    <w:lvl w:ilvl="3" w:tplc="0C09000F" w:tentative="1">
      <w:start w:val="1"/>
      <w:numFmt w:val="decimal"/>
      <w:lvlText w:val="%4."/>
      <w:lvlJc w:val="left"/>
      <w:pPr>
        <w:ind w:left="4990" w:hanging="360"/>
      </w:pPr>
    </w:lvl>
    <w:lvl w:ilvl="4" w:tplc="0C090019" w:tentative="1">
      <w:start w:val="1"/>
      <w:numFmt w:val="lowerLetter"/>
      <w:lvlText w:val="%5."/>
      <w:lvlJc w:val="left"/>
      <w:pPr>
        <w:ind w:left="5710" w:hanging="360"/>
      </w:pPr>
    </w:lvl>
    <w:lvl w:ilvl="5" w:tplc="0C09001B" w:tentative="1">
      <w:start w:val="1"/>
      <w:numFmt w:val="lowerRoman"/>
      <w:lvlText w:val="%6."/>
      <w:lvlJc w:val="right"/>
      <w:pPr>
        <w:ind w:left="6430" w:hanging="180"/>
      </w:pPr>
    </w:lvl>
    <w:lvl w:ilvl="6" w:tplc="0C09000F" w:tentative="1">
      <w:start w:val="1"/>
      <w:numFmt w:val="decimal"/>
      <w:lvlText w:val="%7."/>
      <w:lvlJc w:val="left"/>
      <w:pPr>
        <w:ind w:left="7150" w:hanging="360"/>
      </w:pPr>
    </w:lvl>
    <w:lvl w:ilvl="7" w:tplc="0C090019" w:tentative="1">
      <w:start w:val="1"/>
      <w:numFmt w:val="lowerLetter"/>
      <w:lvlText w:val="%8."/>
      <w:lvlJc w:val="left"/>
      <w:pPr>
        <w:ind w:left="7870" w:hanging="360"/>
      </w:pPr>
    </w:lvl>
    <w:lvl w:ilvl="8" w:tplc="0C09001B" w:tentative="1">
      <w:start w:val="1"/>
      <w:numFmt w:val="lowerRoman"/>
      <w:lvlText w:val="%9."/>
      <w:lvlJc w:val="right"/>
      <w:pPr>
        <w:ind w:left="8590" w:hanging="180"/>
      </w:pPr>
    </w:lvl>
  </w:abstractNum>
  <w:abstractNum w:abstractNumId="9">
    <w:nsid w:val="42404854"/>
    <w:multiLevelType w:val="hybridMultilevel"/>
    <w:tmpl w:val="095EB7B6"/>
    <w:lvl w:ilvl="0" w:tplc="8C88A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6F000C"/>
    <w:multiLevelType w:val="hybridMultilevel"/>
    <w:tmpl w:val="EA5C566A"/>
    <w:lvl w:ilvl="0" w:tplc="77FA54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FC887764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93348E9"/>
    <w:multiLevelType w:val="multilevel"/>
    <w:tmpl w:val="CDBAF8A6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8"/>
      <w:numFmt w:val="decimal"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5DA07F61"/>
    <w:multiLevelType w:val="hybridMultilevel"/>
    <w:tmpl w:val="40486D14"/>
    <w:lvl w:ilvl="0" w:tplc="67DCC3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76480F"/>
    <w:multiLevelType w:val="hybridMultilevel"/>
    <w:tmpl w:val="CBC26EF4"/>
    <w:lvl w:ilvl="0" w:tplc="3A32E7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B4A03"/>
    <w:multiLevelType w:val="hybridMultilevel"/>
    <w:tmpl w:val="0F4C1A8E"/>
    <w:lvl w:ilvl="0" w:tplc="58448F0A">
      <w:start w:val="1"/>
      <w:numFmt w:val="lowerLetter"/>
      <w:lvlText w:val="%1)"/>
      <w:lvlJc w:val="left"/>
      <w:pPr>
        <w:ind w:left="11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74" w:hanging="360"/>
      </w:pPr>
    </w:lvl>
    <w:lvl w:ilvl="2" w:tplc="0C09001B" w:tentative="1">
      <w:start w:val="1"/>
      <w:numFmt w:val="lowerRoman"/>
      <w:lvlText w:val="%3."/>
      <w:lvlJc w:val="right"/>
      <w:pPr>
        <w:ind w:left="2594" w:hanging="180"/>
      </w:pPr>
    </w:lvl>
    <w:lvl w:ilvl="3" w:tplc="0C09000F" w:tentative="1">
      <w:start w:val="1"/>
      <w:numFmt w:val="decimal"/>
      <w:lvlText w:val="%4."/>
      <w:lvlJc w:val="left"/>
      <w:pPr>
        <w:ind w:left="3314" w:hanging="360"/>
      </w:pPr>
    </w:lvl>
    <w:lvl w:ilvl="4" w:tplc="0C090019" w:tentative="1">
      <w:start w:val="1"/>
      <w:numFmt w:val="lowerLetter"/>
      <w:lvlText w:val="%5."/>
      <w:lvlJc w:val="left"/>
      <w:pPr>
        <w:ind w:left="4034" w:hanging="360"/>
      </w:pPr>
    </w:lvl>
    <w:lvl w:ilvl="5" w:tplc="0C09001B" w:tentative="1">
      <w:start w:val="1"/>
      <w:numFmt w:val="lowerRoman"/>
      <w:lvlText w:val="%6."/>
      <w:lvlJc w:val="right"/>
      <w:pPr>
        <w:ind w:left="4754" w:hanging="180"/>
      </w:pPr>
    </w:lvl>
    <w:lvl w:ilvl="6" w:tplc="0C09000F" w:tentative="1">
      <w:start w:val="1"/>
      <w:numFmt w:val="decimal"/>
      <w:lvlText w:val="%7."/>
      <w:lvlJc w:val="left"/>
      <w:pPr>
        <w:ind w:left="5474" w:hanging="360"/>
      </w:pPr>
    </w:lvl>
    <w:lvl w:ilvl="7" w:tplc="0C090019" w:tentative="1">
      <w:start w:val="1"/>
      <w:numFmt w:val="lowerLetter"/>
      <w:lvlText w:val="%8."/>
      <w:lvlJc w:val="left"/>
      <w:pPr>
        <w:ind w:left="6194" w:hanging="360"/>
      </w:pPr>
    </w:lvl>
    <w:lvl w:ilvl="8" w:tplc="0C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5">
    <w:nsid w:val="7714007B"/>
    <w:multiLevelType w:val="hybridMultilevel"/>
    <w:tmpl w:val="56DEDDCA"/>
    <w:lvl w:ilvl="0" w:tplc="8CCA8882">
      <w:start w:val="6"/>
      <w:numFmt w:val="decimal"/>
      <w:lvlText w:val="%1"/>
      <w:lvlJc w:val="left"/>
      <w:pPr>
        <w:ind w:left="4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DED2F85"/>
    <w:multiLevelType w:val="hybridMultilevel"/>
    <w:tmpl w:val="5E0C6DF2"/>
    <w:lvl w:ilvl="0" w:tplc="4740C358">
      <w:start w:val="1"/>
      <w:numFmt w:val="bullet"/>
      <w:pStyle w:val="List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8496F938">
      <w:start w:val="1"/>
      <w:numFmt w:val="bullet"/>
      <w:lvlText w:val="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6"/>
  </w:num>
  <w:num w:numId="11">
    <w:abstractNumId w:val="6"/>
  </w:num>
  <w:num w:numId="12">
    <w:abstractNumId w:val="13"/>
  </w:num>
  <w:num w:numId="13">
    <w:abstractNumId w:val="12"/>
  </w:num>
  <w:num w:numId="14">
    <w:abstractNumId w:val="2"/>
  </w:num>
  <w:num w:numId="15">
    <w:abstractNumId w:val="4"/>
  </w:num>
  <w:num w:numId="16">
    <w:abstractNumId w:val="15"/>
  </w:num>
  <w:num w:numId="17">
    <w:abstractNumId w:val="9"/>
  </w:num>
  <w:num w:numId="18">
    <w:abstractNumId w:val="3"/>
  </w:num>
  <w:num w:numId="19">
    <w:abstractNumId w:val="11"/>
  </w:num>
  <w:num w:numId="20">
    <w:abstractNumId w:val="14"/>
  </w:num>
  <w:num w:numId="21">
    <w:abstractNumId w:val="1"/>
  </w:num>
  <w:num w:numId="22">
    <w:abstractNumId w:val="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5B"/>
    <w:rsid w:val="0000660F"/>
    <w:rsid w:val="00025E5B"/>
    <w:rsid w:val="00031677"/>
    <w:rsid w:val="000508BE"/>
    <w:rsid w:val="00061A76"/>
    <w:rsid w:val="000F32B7"/>
    <w:rsid w:val="00102817"/>
    <w:rsid w:val="00191FA0"/>
    <w:rsid w:val="001A6C33"/>
    <w:rsid w:val="001D13BC"/>
    <w:rsid w:val="001F3FC0"/>
    <w:rsid w:val="00243C17"/>
    <w:rsid w:val="002560EF"/>
    <w:rsid w:val="002B2719"/>
    <w:rsid w:val="002D3ED4"/>
    <w:rsid w:val="002D4143"/>
    <w:rsid w:val="00323D78"/>
    <w:rsid w:val="00345E9A"/>
    <w:rsid w:val="00360BD4"/>
    <w:rsid w:val="003B085E"/>
    <w:rsid w:val="004105BE"/>
    <w:rsid w:val="00482743"/>
    <w:rsid w:val="004E5824"/>
    <w:rsid w:val="005061AD"/>
    <w:rsid w:val="00577E8A"/>
    <w:rsid w:val="00586A1B"/>
    <w:rsid w:val="0059435C"/>
    <w:rsid w:val="005A2EEB"/>
    <w:rsid w:val="005E74AC"/>
    <w:rsid w:val="0065573B"/>
    <w:rsid w:val="0072293E"/>
    <w:rsid w:val="00723188"/>
    <w:rsid w:val="0072533E"/>
    <w:rsid w:val="007A5FF5"/>
    <w:rsid w:val="007D15F2"/>
    <w:rsid w:val="00804E05"/>
    <w:rsid w:val="008664E9"/>
    <w:rsid w:val="008B0163"/>
    <w:rsid w:val="008D025B"/>
    <w:rsid w:val="00940B97"/>
    <w:rsid w:val="009A78F3"/>
    <w:rsid w:val="009B5DAA"/>
    <w:rsid w:val="009D2DAF"/>
    <w:rsid w:val="009E0F00"/>
    <w:rsid w:val="00A2202D"/>
    <w:rsid w:val="00A57386"/>
    <w:rsid w:val="00A7115E"/>
    <w:rsid w:val="00A835C0"/>
    <w:rsid w:val="00A943B2"/>
    <w:rsid w:val="00AC640F"/>
    <w:rsid w:val="00AD2428"/>
    <w:rsid w:val="00AF6ACF"/>
    <w:rsid w:val="00B17F12"/>
    <w:rsid w:val="00B55418"/>
    <w:rsid w:val="00C4323E"/>
    <w:rsid w:val="00C7762D"/>
    <w:rsid w:val="00CD684C"/>
    <w:rsid w:val="00D03592"/>
    <w:rsid w:val="00D21714"/>
    <w:rsid w:val="00DC336F"/>
    <w:rsid w:val="00DD2100"/>
    <w:rsid w:val="00DE56EC"/>
    <w:rsid w:val="00E16F2A"/>
    <w:rsid w:val="00E4012F"/>
    <w:rsid w:val="00EE2A39"/>
    <w:rsid w:val="00F146B9"/>
    <w:rsid w:val="00F7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E5B"/>
    <w:rPr>
      <w:rFonts w:ascii="Arial" w:hAnsi="Arial"/>
      <w:sz w:val="22"/>
      <w:szCs w:val="24"/>
    </w:rPr>
  </w:style>
  <w:style w:type="paragraph" w:styleId="Heading2">
    <w:name w:val="heading 2"/>
    <w:basedOn w:val="Normal"/>
    <w:next w:val="Normal"/>
    <w:link w:val="Heading2Char"/>
    <w:qFormat/>
    <w:rsid w:val="00025E5B"/>
    <w:pPr>
      <w:keepNext/>
      <w:tabs>
        <w:tab w:val="left" w:pos="960"/>
        <w:tab w:val="left" w:pos="4800"/>
      </w:tabs>
      <w:ind w:right="153"/>
      <w:jc w:val="right"/>
      <w:outlineLvl w:val="1"/>
    </w:pPr>
    <w:rPr>
      <w:rFonts w:cs="Arial"/>
      <w:b/>
      <w:bCs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5E5B"/>
    <w:rPr>
      <w:rFonts w:ascii="Arial" w:hAnsi="Arial" w:cs="Arial"/>
      <w:b/>
      <w:bCs/>
      <w:sz w:val="18"/>
      <w:szCs w:val="24"/>
      <w:lang w:eastAsia="en-US"/>
    </w:rPr>
  </w:style>
  <w:style w:type="paragraph" w:styleId="NormalWeb">
    <w:name w:val="Normal (Web)"/>
    <w:basedOn w:val="Normal"/>
    <w:link w:val="NormalWebChar"/>
    <w:rsid w:val="00025E5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25E5B"/>
    <w:pPr>
      <w:ind w:left="720"/>
    </w:pPr>
    <w:rPr>
      <w:rFonts w:ascii="Times New Roman" w:hAnsi="Times New Roman"/>
      <w:sz w:val="24"/>
      <w:lang w:eastAsia="en-US"/>
    </w:rPr>
  </w:style>
  <w:style w:type="character" w:customStyle="1" w:styleId="NormalWebChar">
    <w:name w:val="Normal (Web) Char"/>
    <w:basedOn w:val="DefaultParagraphFont"/>
    <w:link w:val="NormalWeb"/>
    <w:rsid w:val="00025E5B"/>
    <w:rPr>
      <w:sz w:val="24"/>
      <w:szCs w:val="24"/>
    </w:rPr>
  </w:style>
  <w:style w:type="paragraph" w:styleId="ListNumber5">
    <w:name w:val="List Number 5"/>
    <w:basedOn w:val="Normal"/>
    <w:link w:val="ListNumber5Char"/>
    <w:rsid w:val="00025E5B"/>
  </w:style>
  <w:style w:type="paragraph" w:styleId="ListNumber3">
    <w:name w:val="List Number 3"/>
    <w:basedOn w:val="Normal"/>
    <w:link w:val="ListNumber3Char"/>
    <w:rsid w:val="00025E5B"/>
    <w:rPr>
      <w:szCs w:val="22"/>
    </w:rPr>
  </w:style>
  <w:style w:type="paragraph" w:styleId="ListNumber">
    <w:name w:val="List Number"/>
    <w:aliases w:val="List MY NUM"/>
    <w:basedOn w:val="ListNumber3"/>
    <w:link w:val="ListNumberChar"/>
    <w:rsid w:val="00025E5B"/>
    <w:pPr>
      <w:numPr>
        <w:numId w:val="2"/>
      </w:numPr>
    </w:pPr>
  </w:style>
  <w:style w:type="character" w:customStyle="1" w:styleId="ListNumber5Char">
    <w:name w:val="List Number 5 Char"/>
    <w:basedOn w:val="DefaultParagraphFont"/>
    <w:link w:val="ListNumber5"/>
    <w:rsid w:val="00025E5B"/>
    <w:rPr>
      <w:rFonts w:ascii="Arial" w:hAnsi="Arial"/>
      <w:sz w:val="22"/>
      <w:szCs w:val="24"/>
    </w:rPr>
  </w:style>
  <w:style w:type="paragraph" w:styleId="NormalIndent">
    <w:name w:val="Normal Indent"/>
    <w:basedOn w:val="ListNumber3"/>
    <w:link w:val="NormalIndentChar"/>
    <w:rsid w:val="00025E5B"/>
    <w:pPr>
      <w:ind w:left="340"/>
    </w:pPr>
  </w:style>
  <w:style w:type="character" w:customStyle="1" w:styleId="ListNumber3Char">
    <w:name w:val="List Number 3 Char"/>
    <w:basedOn w:val="DefaultParagraphFont"/>
    <w:link w:val="ListNumber3"/>
    <w:rsid w:val="00025E5B"/>
    <w:rPr>
      <w:rFonts w:ascii="Arial" w:hAnsi="Arial"/>
      <w:sz w:val="22"/>
      <w:szCs w:val="22"/>
    </w:rPr>
  </w:style>
  <w:style w:type="character" w:customStyle="1" w:styleId="ListNumberChar">
    <w:name w:val="List Number Char"/>
    <w:aliases w:val="List MY NUM Char"/>
    <w:basedOn w:val="ListNumber3Char"/>
    <w:link w:val="ListNumber"/>
    <w:rsid w:val="00025E5B"/>
    <w:rPr>
      <w:rFonts w:ascii="Arial" w:hAnsi="Arial"/>
      <w:sz w:val="22"/>
      <w:szCs w:val="22"/>
    </w:rPr>
  </w:style>
  <w:style w:type="paragraph" w:styleId="E-mailSignature">
    <w:name w:val="E-mail Signature"/>
    <w:basedOn w:val="NormalIndent"/>
    <w:link w:val="E-mailSignatureChar"/>
    <w:rsid w:val="00025E5B"/>
    <w:pPr>
      <w:numPr>
        <w:numId w:val="5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025E5B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025E5B"/>
    <w:pPr>
      <w:numPr>
        <w:ilvl w:val="1"/>
        <w:numId w:val="5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ListNumber3Char"/>
    <w:link w:val="NormalIndent"/>
    <w:rsid w:val="00025E5B"/>
    <w:rPr>
      <w:rFonts w:ascii="Arial" w:hAnsi="Arial"/>
      <w:sz w:val="22"/>
      <w:szCs w:val="22"/>
    </w:rPr>
  </w:style>
  <w:style w:type="paragraph" w:styleId="List">
    <w:name w:val="List"/>
    <w:basedOn w:val="Normal"/>
    <w:rsid w:val="00AC640F"/>
    <w:pPr>
      <w:ind w:left="283" w:hanging="283"/>
      <w:contextualSpacing/>
    </w:pPr>
  </w:style>
  <w:style w:type="paragraph" w:styleId="List2">
    <w:name w:val="List 2"/>
    <w:basedOn w:val="Normal"/>
    <w:rsid w:val="00AC640F"/>
    <w:pPr>
      <w:ind w:left="566" w:hanging="283"/>
      <w:contextualSpacing/>
    </w:pPr>
  </w:style>
  <w:style w:type="paragraph" w:styleId="ListBullet">
    <w:name w:val="List Bullet"/>
    <w:basedOn w:val="Normal"/>
    <w:rsid w:val="00AC640F"/>
    <w:pPr>
      <w:numPr>
        <w:numId w:val="10"/>
      </w:numPr>
      <w:tabs>
        <w:tab w:val="left" w:pos="448"/>
      </w:tabs>
    </w:pPr>
    <w:rPr>
      <w:rFonts w:cs="Arial"/>
      <w:szCs w:val="22"/>
    </w:rPr>
  </w:style>
  <w:style w:type="paragraph" w:styleId="BalloonText">
    <w:name w:val="Balloon Text"/>
    <w:basedOn w:val="Normal"/>
    <w:link w:val="BalloonTextChar"/>
    <w:rsid w:val="007A5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5F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E0F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E0F00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9E0F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F00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E5B"/>
    <w:rPr>
      <w:rFonts w:ascii="Arial" w:hAnsi="Arial"/>
      <w:sz w:val="22"/>
      <w:szCs w:val="24"/>
    </w:rPr>
  </w:style>
  <w:style w:type="paragraph" w:styleId="Heading2">
    <w:name w:val="heading 2"/>
    <w:basedOn w:val="Normal"/>
    <w:next w:val="Normal"/>
    <w:link w:val="Heading2Char"/>
    <w:qFormat/>
    <w:rsid w:val="00025E5B"/>
    <w:pPr>
      <w:keepNext/>
      <w:tabs>
        <w:tab w:val="left" w:pos="960"/>
        <w:tab w:val="left" w:pos="4800"/>
      </w:tabs>
      <w:ind w:right="153"/>
      <w:jc w:val="right"/>
      <w:outlineLvl w:val="1"/>
    </w:pPr>
    <w:rPr>
      <w:rFonts w:cs="Arial"/>
      <w:b/>
      <w:bCs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5E5B"/>
    <w:rPr>
      <w:rFonts w:ascii="Arial" w:hAnsi="Arial" w:cs="Arial"/>
      <w:b/>
      <w:bCs/>
      <w:sz w:val="18"/>
      <w:szCs w:val="24"/>
      <w:lang w:eastAsia="en-US"/>
    </w:rPr>
  </w:style>
  <w:style w:type="paragraph" w:styleId="NormalWeb">
    <w:name w:val="Normal (Web)"/>
    <w:basedOn w:val="Normal"/>
    <w:link w:val="NormalWebChar"/>
    <w:rsid w:val="00025E5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25E5B"/>
    <w:pPr>
      <w:ind w:left="720"/>
    </w:pPr>
    <w:rPr>
      <w:rFonts w:ascii="Times New Roman" w:hAnsi="Times New Roman"/>
      <w:sz w:val="24"/>
      <w:lang w:eastAsia="en-US"/>
    </w:rPr>
  </w:style>
  <w:style w:type="character" w:customStyle="1" w:styleId="NormalWebChar">
    <w:name w:val="Normal (Web) Char"/>
    <w:basedOn w:val="DefaultParagraphFont"/>
    <w:link w:val="NormalWeb"/>
    <w:rsid w:val="00025E5B"/>
    <w:rPr>
      <w:sz w:val="24"/>
      <w:szCs w:val="24"/>
    </w:rPr>
  </w:style>
  <w:style w:type="paragraph" w:styleId="ListNumber5">
    <w:name w:val="List Number 5"/>
    <w:basedOn w:val="Normal"/>
    <w:link w:val="ListNumber5Char"/>
    <w:rsid w:val="00025E5B"/>
  </w:style>
  <w:style w:type="paragraph" w:styleId="ListNumber3">
    <w:name w:val="List Number 3"/>
    <w:basedOn w:val="Normal"/>
    <w:link w:val="ListNumber3Char"/>
    <w:rsid w:val="00025E5B"/>
    <w:rPr>
      <w:szCs w:val="22"/>
    </w:rPr>
  </w:style>
  <w:style w:type="paragraph" w:styleId="ListNumber">
    <w:name w:val="List Number"/>
    <w:aliases w:val="List MY NUM"/>
    <w:basedOn w:val="ListNumber3"/>
    <w:link w:val="ListNumberChar"/>
    <w:rsid w:val="00025E5B"/>
    <w:pPr>
      <w:numPr>
        <w:numId w:val="2"/>
      </w:numPr>
    </w:pPr>
  </w:style>
  <w:style w:type="character" w:customStyle="1" w:styleId="ListNumber5Char">
    <w:name w:val="List Number 5 Char"/>
    <w:basedOn w:val="DefaultParagraphFont"/>
    <w:link w:val="ListNumber5"/>
    <w:rsid w:val="00025E5B"/>
    <w:rPr>
      <w:rFonts w:ascii="Arial" w:hAnsi="Arial"/>
      <w:sz w:val="22"/>
      <w:szCs w:val="24"/>
    </w:rPr>
  </w:style>
  <w:style w:type="paragraph" w:styleId="NormalIndent">
    <w:name w:val="Normal Indent"/>
    <w:basedOn w:val="ListNumber3"/>
    <w:link w:val="NormalIndentChar"/>
    <w:rsid w:val="00025E5B"/>
    <w:pPr>
      <w:ind w:left="340"/>
    </w:pPr>
  </w:style>
  <w:style w:type="character" w:customStyle="1" w:styleId="ListNumber3Char">
    <w:name w:val="List Number 3 Char"/>
    <w:basedOn w:val="DefaultParagraphFont"/>
    <w:link w:val="ListNumber3"/>
    <w:rsid w:val="00025E5B"/>
    <w:rPr>
      <w:rFonts w:ascii="Arial" w:hAnsi="Arial"/>
      <w:sz w:val="22"/>
      <w:szCs w:val="22"/>
    </w:rPr>
  </w:style>
  <w:style w:type="character" w:customStyle="1" w:styleId="ListNumberChar">
    <w:name w:val="List Number Char"/>
    <w:aliases w:val="List MY NUM Char"/>
    <w:basedOn w:val="ListNumber3Char"/>
    <w:link w:val="ListNumber"/>
    <w:rsid w:val="00025E5B"/>
    <w:rPr>
      <w:rFonts w:ascii="Arial" w:hAnsi="Arial"/>
      <w:sz w:val="22"/>
      <w:szCs w:val="22"/>
    </w:rPr>
  </w:style>
  <w:style w:type="paragraph" w:styleId="E-mailSignature">
    <w:name w:val="E-mail Signature"/>
    <w:basedOn w:val="NormalIndent"/>
    <w:link w:val="E-mailSignatureChar"/>
    <w:rsid w:val="00025E5B"/>
    <w:pPr>
      <w:numPr>
        <w:numId w:val="5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025E5B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025E5B"/>
    <w:pPr>
      <w:numPr>
        <w:ilvl w:val="1"/>
        <w:numId w:val="5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ListNumber3Char"/>
    <w:link w:val="NormalIndent"/>
    <w:rsid w:val="00025E5B"/>
    <w:rPr>
      <w:rFonts w:ascii="Arial" w:hAnsi="Arial"/>
      <w:sz w:val="22"/>
      <w:szCs w:val="22"/>
    </w:rPr>
  </w:style>
  <w:style w:type="paragraph" w:styleId="List">
    <w:name w:val="List"/>
    <w:basedOn w:val="Normal"/>
    <w:rsid w:val="00AC640F"/>
    <w:pPr>
      <w:ind w:left="283" w:hanging="283"/>
      <w:contextualSpacing/>
    </w:pPr>
  </w:style>
  <w:style w:type="paragraph" w:styleId="List2">
    <w:name w:val="List 2"/>
    <w:basedOn w:val="Normal"/>
    <w:rsid w:val="00AC640F"/>
    <w:pPr>
      <w:ind w:left="566" w:hanging="283"/>
      <w:contextualSpacing/>
    </w:pPr>
  </w:style>
  <w:style w:type="paragraph" w:styleId="ListBullet">
    <w:name w:val="List Bullet"/>
    <w:basedOn w:val="Normal"/>
    <w:rsid w:val="00AC640F"/>
    <w:pPr>
      <w:numPr>
        <w:numId w:val="10"/>
      </w:numPr>
      <w:tabs>
        <w:tab w:val="left" w:pos="448"/>
      </w:tabs>
    </w:pPr>
    <w:rPr>
      <w:rFonts w:cs="Arial"/>
      <w:szCs w:val="22"/>
    </w:rPr>
  </w:style>
  <w:style w:type="paragraph" w:styleId="BalloonText">
    <w:name w:val="Balloon Text"/>
    <w:basedOn w:val="Normal"/>
    <w:link w:val="BalloonTextChar"/>
    <w:rsid w:val="007A5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5F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E0F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E0F00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9E0F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F00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D2D32590</Template>
  <TotalTime>49</TotalTime>
  <Pages>6</Pages>
  <Words>766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6</cp:revision>
  <cp:lastPrinted>2015-03-19T04:19:00Z</cp:lastPrinted>
  <dcterms:created xsi:type="dcterms:W3CDTF">2015-03-19T04:20:00Z</dcterms:created>
  <dcterms:modified xsi:type="dcterms:W3CDTF">2016-04-06T03:39:00Z</dcterms:modified>
</cp:coreProperties>
</file>