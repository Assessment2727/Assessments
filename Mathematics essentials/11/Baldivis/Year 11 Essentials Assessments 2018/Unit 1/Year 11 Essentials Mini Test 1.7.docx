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3580"/>
        <w:gridCol w:w="3580"/>
        <w:gridCol w:w="3580"/>
      </w:tblGrid>
      <w:tr w:rsidR="00020343" w:rsidRPr="00F57EE2" w14:paraId="5E28F0D5" w14:textId="77777777" w:rsidTr="005B4F21">
        <w:tc>
          <w:tcPr>
            <w:tcW w:w="10740" w:type="dxa"/>
            <w:gridSpan w:val="3"/>
          </w:tcPr>
          <w:p w14:paraId="2281CFBE" w14:textId="77777777" w:rsidR="00020343" w:rsidRPr="00F57EE2" w:rsidRDefault="00020343" w:rsidP="00BE2B25">
            <w:pPr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F57EE2"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0EC9FAA5" wp14:editId="75A1391F">
                  <wp:simplePos x="0" y="0"/>
                  <wp:positionH relativeFrom="column">
                    <wp:posOffset>5775960</wp:posOffset>
                  </wp:positionH>
                  <wp:positionV relativeFrom="paragraph">
                    <wp:posOffset>-160020</wp:posOffset>
                  </wp:positionV>
                  <wp:extent cx="1047750" cy="1177290"/>
                  <wp:effectExtent l="0" t="0" r="0" b="381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Calibri"/>
                <w:b/>
                <w:sz w:val="28"/>
                <w:szCs w:val="28"/>
              </w:rPr>
              <w:t>Year 11 Essentials</w:t>
            </w:r>
          </w:p>
          <w:p w14:paraId="690B7E84" w14:textId="6D6C6339" w:rsidR="00020343" w:rsidRPr="00F57EE2" w:rsidRDefault="00020343" w:rsidP="00BE2B25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Mini Test 1.</w:t>
            </w:r>
            <w:r w:rsidR="005201CA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Pr="00F57E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9018DA1" w14:textId="79D67EEA" w:rsidR="00020343" w:rsidRPr="00F57EE2" w:rsidRDefault="005201CA" w:rsidP="00BE2B25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Interpreting and drawing Graphs</w:t>
            </w:r>
          </w:p>
          <w:p w14:paraId="4BA3471C" w14:textId="77777777" w:rsidR="00020343" w:rsidRPr="006C2D71" w:rsidRDefault="00020343" w:rsidP="00BE2B25">
            <w:pPr>
              <w:rPr>
                <w:lang w:val="en-US"/>
              </w:rPr>
            </w:pPr>
            <w:r>
              <w:rPr>
                <w:lang w:val="en-US"/>
              </w:rPr>
              <w:t>Name:________________</w:t>
            </w:r>
          </w:p>
          <w:p w14:paraId="51EBCD1F" w14:textId="77777777" w:rsidR="00020343" w:rsidRPr="00F57EE2" w:rsidRDefault="00020343" w:rsidP="00BE2B2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020343" w:rsidRPr="00F57EE2" w14:paraId="6C696326" w14:textId="77777777" w:rsidTr="005B4F21">
        <w:trPr>
          <w:trHeight w:val="698"/>
        </w:trPr>
        <w:tc>
          <w:tcPr>
            <w:tcW w:w="3580" w:type="dxa"/>
          </w:tcPr>
          <w:p w14:paraId="63ABFBA9" w14:textId="6C5BB580" w:rsidR="00020343" w:rsidRDefault="00020343" w:rsidP="00BE2B25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3580" w:type="dxa"/>
          </w:tcPr>
          <w:p w14:paraId="56CBFECD" w14:textId="15394EFC" w:rsidR="00506A30" w:rsidRDefault="005201CA" w:rsidP="00506A30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Total Marks:              /</w:t>
            </w:r>
            <w:r w:rsidR="00597A17"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29</w:t>
            </w:r>
          </w:p>
          <w:p w14:paraId="57E26BE4" w14:textId="17BA07DA" w:rsidR="00020343" w:rsidRPr="00F57EE2" w:rsidRDefault="00020343" w:rsidP="00BE2B25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3580" w:type="dxa"/>
          </w:tcPr>
          <w:p w14:paraId="78E7B721" w14:textId="77777777" w:rsidR="00020343" w:rsidRPr="00F57EE2" w:rsidRDefault="00020343" w:rsidP="00506A30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</w:tr>
      <w:tr w:rsidR="00020343" w:rsidRPr="00F57EE2" w14:paraId="7D4302A9" w14:textId="77777777" w:rsidTr="005B4F21">
        <w:tc>
          <w:tcPr>
            <w:tcW w:w="3580" w:type="dxa"/>
          </w:tcPr>
          <w:p w14:paraId="5144F426" w14:textId="291B873C" w:rsidR="00020343" w:rsidRPr="00566CC0" w:rsidRDefault="00020343" w:rsidP="00566CC0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Resources allowed: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</w:t>
            </w:r>
          </w:p>
        </w:tc>
        <w:tc>
          <w:tcPr>
            <w:tcW w:w="3580" w:type="dxa"/>
          </w:tcPr>
          <w:p w14:paraId="73DA2979" w14:textId="1D626028" w:rsidR="00020343" w:rsidRPr="0062455A" w:rsidRDefault="00020343" w:rsidP="00BE2B25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Total Time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 w:rsidR="00A0497E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30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 mins</w:t>
            </w:r>
          </w:p>
          <w:p w14:paraId="1376079D" w14:textId="77777777" w:rsidR="00020343" w:rsidRDefault="00020343" w:rsidP="00BE2B25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3580" w:type="dxa"/>
          </w:tcPr>
          <w:p w14:paraId="7B09CC47" w14:textId="77777777" w:rsidR="00020343" w:rsidRPr="0062455A" w:rsidRDefault="00020343" w:rsidP="00BE2B25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Weighting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1%</w:t>
            </w:r>
          </w:p>
          <w:p w14:paraId="41EEB282" w14:textId="77777777" w:rsidR="00020343" w:rsidRDefault="00020343" w:rsidP="00BE2B25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</w:tr>
    </w:tbl>
    <w:p w14:paraId="4366DB33" w14:textId="77777777" w:rsidR="001C7734" w:rsidRPr="001C7734" w:rsidRDefault="001C7734" w:rsidP="001C7734">
      <w:pPr>
        <w:jc w:val="both"/>
        <w:rPr>
          <w:rFonts w:asciiTheme="minorHAnsi" w:hAnsiTheme="minorHAnsi" w:cstheme="minorHAnsi"/>
          <w:sz w:val="24"/>
        </w:rPr>
      </w:pPr>
      <w:bookmarkStart w:id="0" w:name="_Hlk505797979"/>
    </w:p>
    <w:p w14:paraId="1A97A375" w14:textId="77777777" w:rsidR="00CE0B67" w:rsidRDefault="00CE0B67" w:rsidP="003503D2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(9marks) </w:t>
      </w:r>
    </w:p>
    <w:p w14:paraId="235EF64C" w14:textId="466675C0" w:rsidR="003503D2" w:rsidRPr="00CE0B67" w:rsidRDefault="003503D2" w:rsidP="00CE0B67">
      <w:pPr>
        <w:ind w:left="360"/>
        <w:jc w:val="both"/>
        <w:rPr>
          <w:rFonts w:asciiTheme="minorHAnsi" w:hAnsiTheme="minorHAnsi" w:cstheme="minorHAnsi"/>
          <w:sz w:val="24"/>
        </w:rPr>
      </w:pPr>
      <w:r w:rsidRPr="00CE0B67">
        <w:rPr>
          <w:rFonts w:asciiTheme="minorHAnsi" w:hAnsiTheme="minorHAnsi" w:cstheme="minorHAnsi"/>
          <w:sz w:val="24"/>
        </w:rPr>
        <w:t>Complete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886"/>
        <w:gridCol w:w="2481"/>
        <w:gridCol w:w="2715"/>
      </w:tblGrid>
      <w:tr w:rsidR="0003766B" w14:paraId="052CF3A9" w14:textId="77777777" w:rsidTr="007E19BD">
        <w:trPr>
          <w:trHeight w:val="485"/>
        </w:trPr>
        <w:tc>
          <w:tcPr>
            <w:tcW w:w="2742" w:type="dxa"/>
          </w:tcPr>
          <w:p w14:paraId="667990FE" w14:textId="3008B870" w:rsidR="0003766B" w:rsidRPr="007E19BD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E19B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2886" w:type="dxa"/>
          </w:tcPr>
          <w:p w14:paraId="60BC5216" w14:textId="6C615834" w:rsidR="0003766B" w:rsidRPr="007E19BD" w:rsidRDefault="0003766B" w:rsidP="0003766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E19BD">
              <w:rPr>
                <w:rFonts w:asciiTheme="minorHAnsi" w:hAnsiTheme="minorHAnsi" w:cstheme="minorHAnsi"/>
                <w:b/>
                <w:sz w:val="24"/>
              </w:rPr>
              <w:t>Numerical or Categorical</w:t>
            </w:r>
          </w:p>
        </w:tc>
        <w:tc>
          <w:tcPr>
            <w:tcW w:w="2481" w:type="dxa"/>
          </w:tcPr>
          <w:p w14:paraId="03530A58" w14:textId="31C235D4" w:rsidR="0003766B" w:rsidRPr="007E19BD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E19BD">
              <w:rPr>
                <w:rFonts w:asciiTheme="minorHAnsi" w:hAnsiTheme="minorHAnsi" w:cstheme="minorHAnsi"/>
                <w:b/>
                <w:sz w:val="24"/>
              </w:rPr>
              <w:t>Discrete or continuous</w:t>
            </w:r>
          </w:p>
        </w:tc>
        <w:tc>
          <w:tcPr>
            <w:tcW w:w="2715" w:type="dxa"/>
          </w:tcPr>
          <w:p w14:paraId="7AB834A0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E19BD">
              <w:rPr>
                <w:rFonts w:asciiTheme="minorHAnsi" w:hAnsiTheme="minorHAnsi" w:cstheme="minorHAnsi"/>
                <w:b/>
                <w:sz w:val="24"/>
              </w:rPr>
              <w:t>Best graph</w:t>
            </w:r>
            <w:r w:rsidR="00CE0B67">
              <w:rPr>
                <w:rFonts w:asciiTheme="minorHAnsi" w:hAnsiTheme="minorHAnsi" w:cstheme="minorHAnsi"/>
                <w:b/>
                <w:sz w:val="24"/>
              </w:rPr>
              <w:t>ical</w:t>
            </w:r>
            <w:r w:rsidRPr="007E19BD">
              <w:rPr>
                <w:rFonts w:asciiTheme="minorHAnsi" w:hAnsiTheme="minorHAnsi" w:cstheme="minorHAnsi"/>
                <w:b/>
                <w:sz w:val="24"/>
              </w:rPr>
              <w:t xml:space="preserve"> display</w:t>
            </w:r>
          </w:p>
          <w:p w14:paraId="33A612D3" w14:textId="07C7E48D" w:rsidR="00CE0B67" w:rsidRPr="00CE0B67" w:rsidRDefault="00CE0B67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(Line, bar, pie etc.)</w:t>
            </w:r>
          </w:p>
        </w:tc>
      </w:tr>
      <w:tr w:rsidR="0003766B" w14:paraId="346D7681" w14:textId="77777777" w:rsidTr="00E8446C">
        <w:trPr>
          <w:trHeight w:val="460"/>
        </w:trPr>
        <w:tc>
          <w:tcPr>
            <w:tcW w:w="2742" w:type="dxa"/>
          </w:tcPr>
          <w:p w14:paraId="288C470E" w14:textId="61A116A7" w:rsidR="0003766B" w:rsidRDefault="0062009A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Growth of a plant</w:t>
            </w:r>
          </w:p>
        </w:tc>
        <w:tc>
          <w:tcPr>
            <w:tcW w:w="2886" w:type="dxa"/>
          </w:tcPr>
          <w:p w14:paraId="288EA174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81" w:type="dxa"/>
          </w:tcPr>
          <w:p w14:paraId="2DC62154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5" w:type="dxa"/>
          </w:tcPr>
          <w:p w14:paraId="02D4AFEB" w14:textId="23C092A2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66B" w14:paraId="2FD8E622" w14:textId="77777777" w:rsidTr="00E8446C">
        <w:trPr>
          <w:trHeight w:val="437"/>
        </w:trPr>
        <w:tc>
          <w:tcPr>
            <w:tcW w:w="2742" w:type="dxa"/>
          </w:tcPr>
          <w:p w14:paraId="66680C2E" w14:textId="73E6E9FF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Colours of Cars</w:t>
            </w:r>
          </w:p>
        </w:tc>
        <w:tc>
          <w:tcPr>
            <w:tcW w:w="2886" w:type="dxa"/>
          </w:tcPr>
          <w:p w14:paraId="40A81EF9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81" w:type="dxa"/>
          </w:tcPr>
          <w:p w14:paraId="0E1082D0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5" w:type="dxa"/>
          </w:tcPr>
          <w:p w14:paraId="0CB8FD45" w14:textId="24F96125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66B" w14:paraId="16D97922" w14:textId="77777777" w:rsidTr="00E8446C">
        <w:trPr>
          <w:trHeight w:val="460"/>
        </w:trPr>
        <w:tc>
          <w:tcPr>
            <w:tcW w:w="2742" w:type="dxa"/>
          </w:tcPr>
          <w:p w14:paraId="2F016452" w14:textId="115133C4" w:rsidR="0003766B" w:rsidRDefault="00574C50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Shoe sizes of students</w:t>
            </w:r>
          </w:p>
        </w:tc>
        <w:tc>
          <w:tcPr>
            <w:tcW w:w="2886" w:type="dxa"/>
          </w:tcPr>
          <w:p w14:paraId="63725994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81" w:type="dxa"/>
          </w:tcPr>
          <w:p w14:paraId="38E56554" w14:textId="77777777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5" w:type="dxa"/>
          </w:tcPr>
          <w:p w14:paraId="34E38105" w14:textId="2A772C26" w:rsidR="0003766B" w:rsidRDefault="0003766B" w:rsidP="003503D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D47F790" w14:textId="77777777" w:rsidR="003503D2" w:rsidRDefault="003503D2" w:rsidP="003503D2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4E1DB6A9" w14:textId="326DC1CC" w:rsidR="003503D2" w:rsidRPr="003503D2" w:rsidRDefault="003503D2" w:rsidP="003503D2">
      <w:pPr>
        <w:jc w:val="both"/>
        <w:rPr>
          <w:rFonts w:asciiTheme="minorHAnsi" w:hAnsiTheme="minorHAnsi" w:cstheme="minorHAnsi"/>
          <w:sz w:val="24"/>
        </w:rPr>
      </w:pPr>
    </w:p>
    <w:p w14:paraId="24FC7D53" w14:textId="2B090D34" w:rsidR="00CE0B67" w:rsidRDefault="00CE0B67" w:rsidP="005201C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(</w:t>
      </w:r>
      <w:r w:rsidR="00597A17">
        <w:rPr>
          <w:rFonts w:asciiTheme="minorHAnsi" w:hAnsiTheme="minorHAnsi" w:cstheme="minorHAnsi"/>
          <w:sz w:val="24"/>
        </w:rPr>
        <w:t>9</w:t>
      </w:r>
      <w:r>
        <w:rPr>
          <w:rFonts w:asciiTheme="minorHAnsi" w:hAnsiTheme="minorHAnsi" w:cstheme="minorHAnsi"/>
          <w:sz w:val="24"/>
        </w:rPr>
        <w:t xml:space="preserve"> marks)</w:t>
      </w:r>
    </w:p>
    <w:p w14:paraId="6BCDACA1" w14:textId="0560A3C9" w:rsidR="00BD4117" w:rsidRPr="00CE0B67" w:rsidRDefault="00BD4117" w:rsidP="00CE0B67">
      <w:pPr>
        <w:ind w:left="360"/>
        <w:jc w:val="both"/>
        <w:rPr>
          <w:rFonts w:asciiTheme="minorHAnsi" w:hAnsiTheme="minorHAnsi" w:cstheme="minorHAnsi"/>
          <w:sz w:val="24"/>
        </w:rPr>
      </w:pPr>
      <w:r w:rsidRPr="00CE0B67">
        <w:rPr>
          <w:rFonts w:asciiTheme="minorHAnsi" w:hAnsiTheme="minorHAnsi" w:cstheme="minorHAnsi"/>
          <w:sz w:val="24"/>
        </w:rPr>
        <w:t>Refer to the following graph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54"/>
        <w:gridCol w:w="6668"/>
      </w:tblGrid>
      <w:tr w:rsidR="00566CC0" w14:paraId="5B044372" w14:textId="77777777" w:rsidTr="00566CC0">
        <w:trPr>
          <w:trHeight w:val="4414"/>
        </w:trPr>
        <w:tc>
          <w:tcPr>
            <w:tcW w:w="68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340D3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320ADBDC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1389D992" w14:textId="77777777" w:rsidR="00566CC0" w:rsidRDefault="00566CC0" w:rsidP="00566C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is the best-selling Fruit?</w:t>
            </w:r>
          </w:p>
          <w:p w14:paraId="2A6C7056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1D1E52DC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784C8A10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2B598FA9" w14:textId="77777777" w:rsidR="00566CC0" w:rsidRPr="00BD4117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30A6EDA2" w14:textId="39041AC8" w:rsidR="00566CC0" w:rsidRDefault="00566CC0" w:rsidP="00566C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How many</w:t>
            </w:r>
            <w:r w:rsidR="007B26CB">
              <w:rPr>
                <w:rFonts w:asciiTheme="minorHAnsi" w:hAnsiTheme="minorHAnsi" w:cstheme="minorHAnsi"/>
                <w:sz w:val="24"/>
              </w:rPr>
              <w:t xml:space="preserve"> l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24"/>
              </w:rPr>
              <w:t>emons were sold in total?</w:t>
            </w:r>
          </w:p>
          <w:p w14:paraId="0EF71E0C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76CAC1CA" w14:textId="6A932ECC" w:rsidR="00566CC0" w:rsidRP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6428" w14:textId="79D42565" w:rsidR="00566CC0" w:rsidRP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 wp14:anchorId="19A81C0A" wp14:editId="61486E2B">
                  <wp:extent cx="4097504" cy="2390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504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26CB">
              <w:rPr>
                <w:rFonts w:asciiTheme="minorHAnsi" w:hAnsiTheme="minorHAnsi" w:cstheme="minorHAnsi"/>
                <w:sz w:val="24"/>
              </w:rPr>
              <w:t xml:space="preserve">      Type of fruit                                Amount of fruit sold</w:t>
            </w:r>
          </w:p>
        </w:tc>
      </w:tr>
      <w:tr w:rsidR="00566CC0" w14:paraId="25DE0C1F" w14:textId="77777777" w:rsidTr="00566CC0">
        <w:tc>
          <w:tcPr>
            <w:tcW w:w="11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FFCC" w14:textId="3845CE17" w:rsidR="00566CC0" w:rsidRPr="00566CC0" w:rsidRDefault="00566CC0" w:rsidP="00566C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How many fruits were sold in total?</w:t>
            </w:r>
          </w:p>
          <w:p w14:paraId="10D14848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69000E43" w14:textId="77777777" w:rsid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2D103DB1" w14:textId="77777777" w:rsidR="00566CC0" w:rsidRPr="00566CC0" w:rsidRDefault="00566CC0" w:rsidP="00566CC0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416397CF" w14:textId="3D394446" w:rsidR="00566CC0" w:rsidRDefault="00566CC0" w:rsidP="00566C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What percentage of the fruit sold were bananas?</w:t>
            </w:r>
            <w:r w:rsidR="00FA0707">
              <w:rPr>
                <w:rFonts w:asciiTheme="minorHAnsi" w:hAnsiTheme="minorHAnsi" w:cstheme="minorHAnsi"/>
                <w:sz w:val="24"/>
              </w:rPr>
              <w:t xml:space="preserve"> (2 decimal places)</w:t>
            </w:r>
          </w:p>
          <w:p w14:paraId="1404CC14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119901D4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35E7D305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42300C3D" w14:textId="77777777" w:rsidR="00566CC0" w:rsidRP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54DC761A" w14:textId="43069B0B" w:rsidR="00566CC0" w:rsidRPr="00BD4117" w:rsidRDefault="00CE0B67" w:rsidP="00566C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If </w:t>
            </w:r>
            <w:r w:rsidR="007B26CB">
              <w:rPr>
                <w:rFonts w:asciiTheme="minorHAnsi" w:hAnsiTheme="minorHAnsi" w:cstheme="minorHAnsi"/>
                <w:sz w:val="24"/>
              </w:rPr>
              <w:t>p</w:t>
            </w:r>
            <w:r>
              <w:rPr>
                <w:rFonts w:asciiTheme="minorHAnsi" w:hAnsiTheme="minorHAnsi" w:cstheme="minorHAnsi"/>
                <w:sz w:val="24"/>
              </w:rPr>
              <w:t>ears were sold for $1.50 per fruit</w:t>
            </w:r>
            <w:r w:rsidR="00566CC0">
              <w:rPr>
                <w:rFonts w:asciiTheme="minorHAnsi" w:hAnsiTheme="minorHAnsi" w:cstheme="minorHAnsi"/>
                <w:sz w:val="24"/>
              </w:rPr>
              <w:t xml:space="preserve">, how much revenue will </w:t>
            </w:r>
            <w:r>
              <w:rPr>
                <w:rFonts w:asciiTheme="minorHAnsi" w:hAnsiTheme="minorHAnsi" w:cstheme="minorHAnsi"/>
                <w:sz w:val="24"/>
              </w:rPr>
              <w:t xml:space="preserve">be generated by </w:t>
            </w:r>
            <w:r w:rsidR="007B26CB">
              <w:rPr>
                <w:rFonts w:asciiTheme="minorHAnsi" w:hAnsiTheme="minorHAnsi" w:cstheme="minorHAnsi"/>
                <w:sz w:val="24"/>
              </w:rPr>
              <w:t>the sale of p</w:t>
            </w:r>
            <w:r>
              <w:rPr>
                <w:rFonts w:asciiTheme="minorHAnsi" w:hAnsiTheme="minorHAnsi" w:cstheme="minorHAnsi"/>
                <w:sz w:val="24"/>
              </w:rPr>
              <w:t>ears</w:t>
            </w:r>
            <w:r w:rsidR="00566CC0">
              <w:rPr>
                <w:rFonts w:asciiTheme="minorHAnsi" w:hAnsiTheme="minorHAnsi" w:cstheme="minorHAnsi"/>
                <w:sz w:val="24"/>
              </w:rPr>
              <w:t>?</w:t>
            </w:r>
          </w:p>
          <w:p w14:paraId="115285A7" w14:textId="77777777" w:rsidR="00566CC0" w:rsidRDefault="00566CC0" w:rsidP="00566CC0">
            <w:pPr>
              <w:pStyle w:val="ListParagraph"/>
              <w:ind w:left="108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8E05626" w14:textId="77777777" w:rsidR="00566CC0" w:rsidRDefault="00566CC0" w:rsidP="00566CC0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5DF29E48" w14:textId="77777777" w:rsidR="00BD4117" w:rsidRDefault="00BD4117" w:rsidP="00764962">
      <w:pPr>
        <w:jc w:val="both"/>
        <w:rPr>
          <w:rFonts w:asciiTheme="minorHAnsi" w:hAnsiTheme="minorHAnsi" w:cstheme="minorHAnsi"/>
          <w:sz w:val="24"/>
        </w:rPr>
      </w:pPr>
    </w:p>
    <w:p w14:paraId="3FAF0640" w14:textId="77777777" w:rsidR="00BD4117" w:rsidRDefault="00BD4117" w:rsidP="00764962">
      <w:pPr>
        <w:jc w:val="both"/>
        <w:rPr>
          <w:rFonts w:asciiTheme="minorHAnsi" w:hAnsiTheme="minorHAnsi" w:cstheme="minorHAnsi"/>
          <w:sz w:val="24"/>
        </w:rPr>
      </w:pPr>
    </w:p>
    <w:p w14:paraId="06099B76" w14:textId="158B1F37" w:rsidR="00CE0B67" w:rsidRDefault="00CE0B67" w:rsidP="00BD411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(</w:t>
      </w:r>
      <w:r w:rsidR="00597A17">
        <w:rPr>
          <w:rFonts w:asciiTheme="minorHAnsi" w:hAnsiTheme="minorHAnsi" w:cstheme="minorHAnsi"/>
          <w:sz w:val="24"/>
        </w:rPr>
        <w:t xml:space="preserve">11 </w:t>
      </w:r>
      <w:r>
        <w:rPr>
          <w:rFonts w:asciiTheme="minorHAnsi" w:hAnsiTheme="minorHAnsi" w:cstheme="minorHAnsi"/>
          <w:sz w:val="24"/>
        </w:rPr>
        <w:t>marks)</w:t>
      </w:r>
    </w:p>
    <w:p w14:paraId="2BA54025" w14:textId="399DAC79" w:rsidR="00BD4117" w:rsidRPr="00CE0B67" w:rsidRDefault="00BD4117" w:rsidP="00CE0B67">
      <w:pPr>
        <w:ind w:left="360"/>
        <w:jc w:val="both"/>
        <w:rPr>
          <w:rFonts w:asciiTheme="minorHAnsi" w:hAnsiTheme="minorHAnsi" w:cstheme="minorHAnsi"/>
          <w:sz w:val="24"/>
        </w:rPr>
      </w:pPr>
      <w:r w:rsidRPr="00CE0B67">
        <w:rPr>
          <w:rFonts w:asciiTheme="minorHAnsi" w:hAnsiTheme="minorHAnsi" w:cstheme="minorHAnsi"/>
          <w:sz w:val="24"/>
        </w:rPr>
        <w:t>The following table shows the average p</w:t>
      </w:r>
      <w:r w:rsidR="00D23885" w:rsidRPr="00CE0B67">
        <w:rPr>
          <w:rFonts w:asciiTheme="minorHAnsi" w:hAnsiTheme="minorHAnsi" w:cstheme="minorHAnsi"/>
          <w:sz w:val="24"/>
        </w:rPr>
        <w:t xml:space="preserve">rice of Unleaded Petrol </w:t>
      </w:r>
      <w:r w:rsidRPr="00CE0B67">
        <w:rPr>
          <w:rFonts w:asciiTheme="minorHAnsi" w:hAnsiTheme="minorHAnsi" w:cstheme="minorHAnsi"/>
          <w:sz w:val="24"/>
        </w:rPr>
        <w:t xml:space="preserve">for each </w:t>
      </w:r>
      <w:r w:rsidR="008E041D" w:rsidRPr="00CE0B67">
        <w:rPr>
          <w:rFonts w:asciiTheme="minorHAnsi" w:hAnsiTheme="minorHAnsi" w:cstheme="minorHAnsi"/>
          <w:sz w:val="24"/>
        </w:rPr>
        <w:t>day in the Perth Metro area for the past 2 weeks.</w:t>
      </w:r>
    </w:p>
    <w:p w14:paraId="1D15AF26" w14:textId="77777777" w:rsid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737"/>
        <w:gridCol w:w="748"/>
        <w:gridCol w:w="742"/>
        <w:gridCol w:w="760"/>
        <w:gridCol w:w="763"/>
        <w:gridCol w:w="656"/>
        <w:gridCol w:w="693"/>
        <w:gridCol w:w="712"/>
        <w:gridCol w:w="745"/>
        <w:gridCol w:w="754"/>
        <w:gridCol w:w="772"/>
        <w:gridCol w:w="797"/>
        <w:gridCol w:w="581"/>
        <w:gridCol w:w="581"/>
      </w:tblGrid>
      <w:tr w:rsidR="008E041D" w14:paraId="0A3B48FB" w14:textId="33F47137" w:rsidTr="008E041D">
        <w:tc>
          <w:tcPr>
            <w:tcW w:w="947" w:type="dxa"/>
          </w:tcPr>
          <w:p w14:paraId="6A7D6BF1" w14:textId="178AEA7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Month</w:t>
            </w:r>
          </w:p>
        </w:tc>
        <w:tc>
          <w:tcPr>
            <w:tcW w:w="748" w:type="dxa"/>
          </w:tcPr>
          <w:p w14:paraId="64C438CD" w14:textId="33F98E93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Sun</w:t>
            </w:r>
          </w:p>
        </w:tc>
        <w:tc>
          <w:tcPr>
            <w:tcW w:w="753" w:type="dxa"/>
          </w:tcPr>
          <w:p w14:paraId="3425B2B0" w14:textId="07DF6FAD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Mon</w:t>
            </w:r>
          </w:p>
        </w:tc>
        <w:tc>
          <w:tcPr>
            <w:tcW w:w="746" w:type="dxa"/>
          </w:tcPr>
          <w:p w14:paraId="31F6C0A4" w14:textId="21CC044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Tues</w:t>
            </w:r>
          </w:p>
        </w:tc>
        <w:tc>
          <w:tcPr>
            <w:tcW w:w="766" w:type="dxa"/>
          </w:tcPr>
          <w:p w14:paraId="68A2E706" w14:textId="2ACC2B99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Wed</w:t>
            </w:r>
          </w:p>
        </w:tc>
        <w:tc>
          <w:tcPr>
            <w:tcW w:w="757" w:type="dxa"/>
          </w:tcPr>
          <w:p w14:paraId="4C85C64B" w14:textId="2481FBA1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Thurs</w:t>
            </w:r>
          </w:p>
        </w:tc>
        <w:tc>
          <w:tcPr>
            <w:tcW w:w="661" w:type="dxa"/>
          </w:tcPr>
          <w:p w14:paraId="4315016A" w14:textId="64E1DE4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Fri</w:t>
            </w:r>
          </w:p>
        </w:tc>
        <w:tc>
          <w:tcPr>
            <w:tcW w:w="700" w:type="dxa"/>
          </w:tcPr>
          <w:p w14:paraId="17E41501" w14:textId="481868D6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Sat</w:t>
            </w:r>
          </w:p>
        </w:tc>
        <w:tc>
          <w:tcPr>
            <w:tcW w:w="720" w:type="dxa"/>
          </w:tcPr>
          <w:p w14:paraId="24068482" w14:textId="6B7AB1EE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Sun</w:t>
            </w:r>
          </w:p>
        </w:tc>
        <w:tc>
          <w:tcPr>
            <w:tcW w:w="750" w:type="dxa"/>
          </w:tcPr>
          <w:p w14:paraId="29162B19" w14:textId="5D08EFA5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Mon</w:t>
            </w:r>
          </w:p>
        </w:tc>
        <w:tc>
          <w:tcPr>
            <w:tcW w:w="759" w:type="dxa"/>
          </w:tcPr>
          <w:p w14:paraId="52801694" w14:textId="3ADE7445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Tues</w:t>
            </w:r>
          </w:p>
        </w:tc>
        <w:tc>
          <w:tcPr>
            <w:tcW w:w="778" w:type="dxa"/>
          </w:tcPr>
          <w:p w14:paraId="16EF03F6" w14:textId="031F410E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Wed</w:t>
            </w:r>
          </w:p>
        </w:tc>
        <w:tc>
          <w:tcPr>
            <w:tcW w:w="799" w:type="dxa"/>
          </w:tcPr>
          <w:p w14:paraId="6A779FD3" w14:textId="610F5C39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Thurs</w:t>
            </w:r>
          </w:p>
        </w:tc>
        <w:tc>
          <w:tcPr>
            <w:tcW w:w="552" w:type="dxa"/>
          </w:tcPr>
          <w:p w14:paraId="225E0219" w14:textId="72912915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Fri</w:t>
            </w:r>
          </w:p>
        </w:tc>
        <w:tc>
          <w:tcPr>
            <w:tcW w:w="552" w:type="dxa"/>
          </w:tcPr>
          <w:p w14:paraId="43A82917" w14:textId="45E2098F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Sat</w:t>
            </w:r>
          </w:p>
        </w:tc>
      </w:tr>
      <w:tr w:rsidR="008E041D" w14:paraId="092313AC" w14:textId="253D3697" w:rsidTr="004B5A12">
        <w:tc>
          <w:tcPr>
            <w:tcW w:w="947" w:type="dxa"/>
            <w:tcBorders>
              <w:bottom w:val="single" w:sz="4" w:space="0" w:color="auto"/>
            </w:tcBorders>
          </w:tcPr>
          <w:p w14:paraId="1F6B8B2B" w14:textId="20661977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Price(c)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38004E35" w14:textId="299F256F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135</w:t>
            </w: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14:paraId="5D1FCF44" w14:textId="596BD3E9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132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14:paraId="2AFBC395" w14:textId="18AD8184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152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7BC6BD1F" w14:textId="534E5FB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150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14:paraId="12523990" w14:textId="00BA1918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146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777700FB" w14:textId="7E6150A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2B6D9BD0" w14:textId="765F496A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6FF535B" w14:textId="409068C2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136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2C2D86E7" w14:textId="7F0FC10D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133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699D1246" w14:textId="1A6E031D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155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9D2F6C6" w14:textId="097A3EE3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151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3D51E09F" w14:textId="31CB4BA7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149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46284F64" w14:textId="5F22208E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146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38641386" w14:textId="3B47CE17" w:rsidR="008E041D" w:rsidRDefault="008E041D" w:rsidP="00BD4117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142</w:t>
            </w:r>
          </w:p>
        </w:tc>
      </w:tr>
      <w:tr w:rsidR="008E041D" w14:paraId="33496023" w14:textId="724DDF42" w:rsidTr="004B5A12">
        <w:tc>
          <w:tcPr>
            <w:tcW w:w="1098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AD02D" w14:textId="32900254" w:rsidR="008E041D" w:rsidRDefault="008E041D" w:rsidP="00D23885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Source:</w:t>
            </w:r>
            <w:r>
              <w:t xml:space="preserve"> </w:t>
            </w:r>
            <w:r w:rsidRPr="00D23885">
              <w:rPr>
                <w:rFonts w:asciiTheme="minorHAnsi" w:hAnsiTheme="minorHAnsi" w:cstheme="minorHAnsi"/>
                <w:sz w:val="24"/>
              </w:rPr>
              <w:t>https://www.fuelwatch.wa.gov.au/</w:t>
            </w:r>
          </w:p>
        </w:tc>
      </w:tr>
    </w:tbl>
    <w:p w14:paraId="0DFC2F74" w14:textId="77777777" w:rsidR="00BD4117" w:rsidRDefault="00BD4117" w:rsidP="00BD4117">
      <w:pPr>
        <w:jc w:val="both"/>
        <w:rPr>
          <w:rFonts w:asciiTheme="minorHAnsi" w:hAnsiTheme="minorHAnsi" w:cstheme="minorHAnsi"/>
          <w:sz w:val="24"/>
        </w:rPr>
      </w:pPr>
    </w:p>
    <w:p w14:paraId="63ED13C7" w14:textId="337DBB04" w:rsidR="00D23885" w:rsidRDefault="00D23885" w:rsidP="00D2388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Represent this data in a line graph</w:t>
      </w:r>
    </w:p>
    <w:p w14:paraId="1FC36541" w14:textId="77777777" w:rsid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5A7AB46E" w14:textId="77777777" w:rsid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4057FCD8" w14:textId="48C2210C" w:rsid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="Arial" w:hAnsi="Arial" w:cs="Arial"/>
          <w:noProof/>
          <w:color w:val="FFFFFF"/>
          <w:lang w:eastAsia="en-AU"/>
        </w:rPr>
        <w:drawing>
          <wp:inline distT="0" distB="0" distL="0" distR="0" wp14:anchorId="3DC3B13B" wp14:editId="2C8259FF">
            <wp:extent cx="5791200" cy="4335713"/>
            <wp:effectExtent l="0" t="0" r="0" b="8255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CF75" w14:textId="77777777" w:rsid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61543C8A" w14:textId="1AA76112" w:rsidR="00D23885" w:rsidRDefault="007E19BD" w:rsidP="00D2388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Which day of the week would you fill up on? Why?</w:t>
      </w:r>
    </w:p>
    <w:p w14:paraId="6E3D247A" w14:textId="77777777" w:rsidR="007E19BD" w:rsidRDefault="007E19BD" w:rsidP="007E19BD">
      <w:pPr>
        <w:jc w:val="both"/>
        <w:rPr>
          <w:rFonts w:asciiTheme="minorHAnsi" w:hAnsiTheme="minorHAnsi" w:cstheme="minorHAnsi"/>
          <w:sz w:val="24"/>
        </w:rPr>
      </w:pPr>
    </w:p>
    <w:p w14:paraId="3AAD5F25" w14:textId="77777777" w:rsidR="007E19BD" w:rsidRDefault="007E19BD" w:rsidP="007E19BD">
      <w:pPr>
        <w:jc w:val="both"/>
        <w:rPr>
          <w:rFonts w:asciiTheme="minorHAnsi" w:hAnsiTheme="minorHAnsi" w:cstheme="minorHAnsi"/>
          <w:sz w:val="24"/>
        </w:rPr>
      </w:pPr>
    </w:p>
    <w:p w14:paraId="4210D863" w14:textId="77777777" w:rsidR="00597A17" w:rsidRPr="007E19BD" w:rsidRDefault="00597A17" w:rsidP="007E19BD">
      <w:pPr>
        <w:jc w:val="both"/>
        <w:rPr>
          <w:rFonts w:asciiTheme="minorHAnsi" w:hAnsiTheme="minorHAnsi" w:cstheme="minorHAnsi"/>
          <w:sz w:val="24"/>
        </w:rPr>
      </w:pPr>
    </w:p>
    <w:p w14:paraId="345A4B29" w14:textId="631F26A0" w:rsidR="006F6032" w:rsidRDefault="007E19BD" w:rsidP="00D2388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Which day of the week would you avoid filling your car up on? Why?</w:t>
      </w:r>
    </w:p>
    <w:p w14:paraId="4C3D2F3A" w14:textId="155C2763" w:rsidR="00597A17" w:rsidRDefault="00597A17" w:rsidP="00597A17">
      <w:pPr>
        <w:jc w:val="center"/>
        <w:rPr>
          <w:rFonts w:asciiTheme="minorHAnsi" w:hAnsiTheme="minorHAnsi" w:cstheme="minorHAnsi"/>
          <w:sz w:val="24"/>
        </w:rPr>
      </w:pPr>
    </w:p>
    <w:p w14:paraId="0B5FB3EB" w14:textId="77777777" w:rsidR="00597A17" w:rsidRDefault="00597A17" w:rsidP="00597A17">
      <w:pPr>
        <w:jc w:val="center"/>
        <w:rPr>
          <w:rFonts w:asciiTheme="minorHAnsi" w:hAnsiTheme="minorHAnsi" w:cstheme="minorHAnsi"/>
          <w:sz w:val="24"/>
        </w:rPr>
      </w:pPr>
    </w:p>
    <w:p w14:paraId="3D92C15D" w14:textId="77777777" w:rsidR="00597A17" w:rsidRPr="00597A17" w:rsidRDefault="00597A17" w:rsidP="00597A17">
      <w:pPr>
        <w:jc w:val="center"/>
        <w:rPr>
          <w:rFonts w:asciiTheme="minorHAnsi" w:hAnsiTheme="minorHAnsi" w:cstheme="minorHAnsi"/>
          <w:sz w:val="24"/>
        </w:rPr>
      </w:pPr>
    </w:p>
    <w:p w14:paraId="44EC18FD" w14:textId="6B9621DB" w:rsidR="00597A17" w:rsidRDefault="00597A17" w:rsidP="00D2388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Describe the trend of the fuel prices during this fortnight</w:t>
      </w:r>
      <w:r w:rsidR="007D798A">
        <w:rPr>
          <w:rFonts w:asciiTheme="minorHAnsi" w:hAnsiTheme="minorHAnsi" w:cstheme="minorHAnsi"/>
          <w:sz w:val="24"/>
        </w:rPr>
        <w:t>.</w:t>
      </w:r>
    </w:p>
    <w:p w14:paraId="1C0FE500" w14:textId="77777777" w:rsidR="00D23885" w:rsidRDefault="00D23885" w:rsidP="00D23885">
      <w:pPr>
        <w:jc w:val="both"/>
        <w:rPr>
          <w:rFonts w:asciiTheme="minorHAnsi" w:hAnsiTheme="minorHAnsi" w:cstheme="minorHAnsi"/>
          <w:sz w:val="24"/>
        </w:rPr>
      </w:pPr>
    </w:p>
    <w:p w14:paraId="2BA50832" w14:textId="77777777" w:rsidR="00D23885" w:rsidRDefault="00D23885" w:rsidP="00D23885">
      <w:pPr>
        <w:jc w:val="both"/>
        <w:rPr>
          <w:rFonts w:asciiTheme="minorHAnsi" w:hAnsiTheme="minorHAnsi" w:cstheme="minorHAnsi"/>
          <w:sz w:val="24"/>
        </w:rPr>
      </w:pPr>
    </w:p>
    <w:p w14:paraId="75382BB2" w14:textId="77777777" w:rsidR="00D23885" w:rsidRDefault="00D23885" w:rsidP="00D23885">
      <w:pPr>
        <w:jc w:val="both"/>
        <w:rPr>
          <w:rFonts w:asciiTheme="minorHAnsi" w:hAnsiTheme="minorHAnsi" w:cstheme="minorHAnsi"/>
          <w:sz w:val="24"/>
        </w:rPr>
      </w:pPr>
    </w:p>
    <w:p w14:paraId="6F74725D" w14:textId="77777777" w:rsidR="00D23885" w:rsidRPr="00D23885" w:rsidRDefault="00D23885" w:rsidP="00D23885">
      <w:pPr>
        <w:jc w:val="both"/>
        <w:rPr>
          <w:rFonts w:asciiTheme="minorHAnsi" w:hAnsiTheme="minorHAnsi" w:cstheme="minorHAnsi"/>
          <w:sz w:val="24"/>
        </w:rPr>
      </w:pPr>
    </w:p>
    <w:p w14:paraId="6F192A6E" w14:textId="77777777" w:rsidR="00D23885" w:rsidRPr="00D23885" w:rsidRDefault="00D23885" w:rsidP="00D23885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234C42A5" w14:textId="77777777" w:rsidR="00764962" w:rsidRPr="00A669D2" w:rsidRDefault="00764962" w:rsidP="00764962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~End of Test~</w:t>
      </w:r>
      <w:bookmarkEnd w:id="0"/>
    </w:p>
    <w:p w14:paraId="48089D8F" w14:textId="77777777" w:rsidR="00092111" w:rsidRDefault="00BF33B6"/>
    <w:sectPr w:rsidR="00092111" w:rsidSect="00E10339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316FF" w14:textId="77777777" w:rsidR="00BF33B6" w:rsidRDefault="00BF33B6">
      <w:r>
        <w:separator/>
      </w:r>
    </w:p>
  </w:endnote>
  <w:endnote w:type="continuationSeparator" w:id="0">
    <w:p w14:paraId="053DA717" w14:textId="77777777" w:rsidR="00BF33B6" w:rsidRDefault="00BF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D68AE" w14:textId="77777777" w:rsidR="00AC3B27" w:rsidRDefault="0003410C" w:rsidP="00D6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0775C6F6" w14:textId="77777777" w:rsidR="00AC3B27" w:rsidRDefault="00BF3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FE8B0" w14:textId="1E6EFB8B" w:rsidR="00AC3B27" w:rsidRDefault="0003410C" w:rsidP="00D6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6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6EA119" w14:textId="77777777" w:rsidR="00AC3B27" w:rsidRDefault="00BF33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DD12D" w14:textId="77777777" w:rsidR="00BF33B6" w:rsidRDefault="00BF33B6">
      <w:r>
        <w:separator/>
      </w:r>
    </w:p>
  </w:footnote>
  <w:footnote w:type="continuationSeparator" w:id="0">
    <w:p w14:paraId="22038F07" w14:textId="77777777" w:rsidR="00BF33B6" w:rsidRDefault="00BF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4067"/>
    <w:multiLevelType w:val="hybridMultilevel"/>
    <w:tmpl w:val="370EA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90ABC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71CA"/>
    <w:multiLevelType w:val="hybridMultilevel"/>
    <w:tmpl w:val="39CE1C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90ABC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F0FEF"/>
    <w:multiLevelType w:val="hybridMultilevel"/>
    <w:tmpl w:val="104A5262"/>
    <w:lvl w:ilvl="0" w:tplc="E8EC2A4A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33D11"/>
    <w:multiLevelType w:val="hybridMultilevel"/>
    <w:tmpl w:val="731C85C8"/>
    <w:lvl w:ilvl="0" w:tplc="00E8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2B0"/>
    <w:multiLevelType w:val="hybridMultilevel"/>
    <w:tmpl w:val="731C85C8"/>
    <w:lvl w:ilvl="0" w:tplc="00E8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B5EF5"/>
    <w:multiLevelType w:val="hybridMultilevel"/>
    <w:tmpl w:val="731C85C8"/>
    <w:lvl w:ilvl="0" w:tplc="00E8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47A43"/>
    <w:multiLevelType w:val="hybridMultilevel"/>
    <w:tmpl w:val="EF866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57C29"/>
    <w:multiLevelType w:val="hybridMultilevel"/>
    <w:tmpl w:val="731C85C8"/>
    <w:lvl w:ilvl="0" w:tplc="00E8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85E89"/>
    <w:multiLevelType w:val="hybridMultilevel"/>
    <w:tmpl w:val="592ED1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12956"/>
    <w:multiLevelType w:val="hybridMultilevel"/>
    <w:tmpl w:val="89E81F18"/>
    <w:lvl w:ilvl="0" w:tplc="44083B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DE075A"/>
    <w:multiLevelType w:val="hybridMultilevel"/>
    <w:tmpl w:val="C9704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90ABC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8450E"/>
    <w:multiLevelType w:val="hybridMultilevel"/>
    <w:tmpl w:val="7F7651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90ABC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36034"/>
    <w:multiLevelType w:val="hybridMultilevel"/>
    <w:tmpl w:val="731C85C8"/>
    <w:lvl w:ilvl="0" w:tplc="00E82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62"/>
    <w:rsid w:val="00020343"/>
    <w:rsid w:val="0003410C"/>
    <w:rsid w:val="0003766B"/>
    <w:rsid w:val="000B237B"/>
    <w:rsid w:val="001C7734"/>
    <w:rsid w:val="00217546"/>
    <w:rsid w:val="00297447"/>
    <w:rsid w:val="002C0A7E"/>
    <w:rsid w:val="003503D2"/>
    <w:rsid w:val="003A3341"/>
    <w:rsid w:val="004B5A12"/>
    <w:rsid w:val="00506A30"/>
    <w:rsid w:val="005201CA"/>
    <w:rsid w:val="00566CC0"/>
    <w:rsid w:val="005707C2"/>
    <w:rsid w:val="00574C50"/>
    <w:rsid w:val="00597A17"/>
    <w:rsid w:val="005B4F21"/>
    <w:rsid w:val="0062009A"/>
    <w:rsid w:val="00625157"/>
    <w:rsid w:val="006F6032"/>
    <w:rsid w:val="00764962"/>
    <w:rsid w:val="007B26CB"/>
    <w:rsid w:val="007D798A"/>
    <w:rsid w:val="007E19BD"/>
    <w:rsid w:val="00874344"/>
    <w:rsid w:val="008908BF"/>
    <w:rsid w:val="008E041D"/>
    <w:rsid w:val="00906D85"/>
    <w:rsid w:val="00A0497E"/>
    <w:rsid w:val="00A42042"/>
    <w:rsid w:val="00A42534"/>
    <w:rsid w:val="00BA523E"/>
    <w:rsid w:val="00BC6400"/>
    <w:rsid w:val="00BC723E"/>
    <w:rsid w:val="00BD4117"/>
    <w:rsid w:val="00BF33B6"/>
    <w:rsid w:val="00C7626E"/>
    <w:rsid w:val="00CE0B67"/>
    <w:rsid w:val="00D23885"/>
    <w:rsid w:val="00E8446C"/>
    <w:rsid w:val="00FA0707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3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4962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96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64962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rsid w:val="007649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6496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4962"/>
  </w:style>
  <w:style w:type="table" w:styleId="TableGrid">
    <w:name w:val="Table Grid"/>
    <w:basedOn w:val="TableNormal"/>
    <w:rsid w:val="00764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20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7E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4962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96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64962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rsid w:val="007649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6496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4962"/>
  </w:style>
  <w:style w:type="table" w:styleId="TableGrid">
    <w:name w:val="Table Grid"/>
    <w:basedOn w:val="TableNormal"/>
    <w:rsid w:val="007649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20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A1BA7990</Template>
  <TotalTime>1363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James</dc:creator>
  <cp:lastModifiedBy>MORGAN Adam</cp:lastModifiedBy>
  <cp:revision>11</cp:revision>
  <cp:lastPrinted>2018-05-29T06:29:00Z</cp:lastPrinted>
  <dcterms:created xsi:type="dcterms:W3CDTF">2018-05-29T01:46:00Z</dcterms:created>
  <dcterms:modified xsi:type="dcterms:W3CDTF">2018-05-31T00:05:00Z</dcterms:modified>
</cp:coreProperties>
</file>