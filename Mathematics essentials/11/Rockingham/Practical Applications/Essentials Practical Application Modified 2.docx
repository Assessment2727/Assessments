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jc w:val="center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4F36B4" w:rsidRPr="007541EC" w:rsidTr="006527DC">
        <w:trPr>
          <w:trHeight w:val="540"/>
          <w:jc w:val="center"/>
        </w:trPr>
        <w:tc>
          <w:tcPr>
            <w:tcW w:w="1728" w:type="dxa"/>
          </w:tcPr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7541EC">
              <w:t xml:space="preserve">Name: </w:t>
            </w:r>
          </w:p>
        </w:tc>
        <w:tc>
          <w:tcPr>
            <w:tcW w:w="6660" w:type="dxa"/>
            <w:gridSpan w:val="4"/>
          </w:tcPr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7541EC">
              <w:t>___________________________________________________</w:t>
            </w:r>
          </w:p>
        </w:tc>
        <w:tc>
          <w:tcPr>
            <w:tcW w:w="2160" w:type="dxa"/>
          </w:tcPr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AAF689" wp14:editId="59C0B39E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-452120</wp:posOffset>
                      </wp:positionV>
                      <wp:extent cx="838200" cy="1201420"/>
                      <wp:effectExtent l="0" t="0" r="19050" b="1778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36B4" w:rsidRPr="00364C0D" w:rsidRDefault="004F36B4" w:rsidP="004F36B4"/>
                                <w:p w:rsidR="004F36B4" w:rsidRPr="00364C0D" w:rsidRDefault="004F36B4" w:rsidP="004F36B4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4F36B4" w:rsidRDefault="004F36B4" w:rsidP="004F36B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60</w:t>
                                  </w:r>
                                </w:p>
                                <w:p w:rsidR="004F36B4" w:rsidRPr="00364C0D" w:rsidRDefault="004F36B4" w:rsidP="004F36B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4F36B4" w:rsidRPr="00364C0D" w:rsidRDefault="004F36B4" w:rsidP="004F36B4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:rsidR="004F36B4" w:rsidRPr="00364C0D" w:rsidRDefault="004F36B4" w:rsidP="004F36B4">
                                  <w:pPr>
                                    <w:jc w:val="center"/>
                                  </w:pPr>
                                </w:p>
                                <w:p w:rsidR="004F36B4" w:rsidRPr="00364C0D" w:rsidRDefault="004F36B4" w:rsidP="004F36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7.4pt;margin-top:-35.6pt;width:66pt;height:9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">
                      <v:textbox>
                        <w:txbxContent>
                          <w:p w:rsidR="004F36B4" w:rsidRPr="00364C0D" w:rsidRDefault="004F36B4" w:rsidP="004F36B4"/>
                          <w:p w:rsidR="004F36B4" w:rsidRPr="00364C0D" w:rsidRDefault="004F36B4" w:rsidP="004F36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4F36B4" w:rsidRDefault="004F36B4" w:rsidP="004F36B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60</w:t>
                            </w:r>
                          </w:p>
                          <w:p w:rsidR="004F36B4" w:rsidRPr="00364C0D" w:rsidRDefault="004F36B4" w:rsidP="004F36B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4F36B4" w:rsidRPr="00364C0D" w:rsidRDefault="004F36B4" w:rsidP="004F36B4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:rsidR="004F36B4" w:rsidRPr="00364C0D" w:rsidRDefault="004F36B4" w:rsidP="004F36B4">
                            <w:pPr>
                              <w:jc w:val="center"/>
                            </w:pPr>
                          </w:p>
                          <w:p w:rsidR="004F36B4" w:rsidRPr="00364C0D" w:rsidRDefault="004F36B4" w:rsidP="004F36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F36B4" w:rsidRPr="007541EC" w:rsidTr="006527DC">
        <w:trPr>
          <w:jc w:val="center"/>
        </w:trPr>
        <w:tc>
          <w:tcPr>
            <w:tcW w:w="1728" w:type="dxa"/>
          </w:tcPr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sz w:val="28"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28F7F992" wp14:editId="4C2E20BE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14" name="Picture 14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4"/>
          </w:tcPr>
          <w:p w:rsidR="004F36B4" w:rsidRPr="004F36B4" w:rsidRDefault="004F36B4" w:rsidP="006527D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Essentials</w:t>
            </w:r>
          </w:p>
          <w:p w:rsidR="004F36B4" w:rsidRPr="004F36B4" w:rsidRDefault="002130B4" w:rsidP="006527D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Practical Application </w:t>
            </w:r>
            <w:r w:rsidR="004F36B4" w:rsidRPr="007541EC">
              <w:rPr>
                <w:b/>
                <w:sz w:val="36"/>
              </w:rPr>
              <w:t>2, 201</w:t>
            </w:r>
            <w:r w:rsidR="004F36B4">
              <w:rPr>
                <w:b/>
                <w:sz w:val="36"/>
              </w:rPr>
              <w:t>5</w:t>
            </w:r>
          </w:p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7541EC">
              <w:rPr>
                <w:b/>
                <w:sz w:val="28"/>
              </w:rPr>
              <w:t xml:space="preserve">Topic – </w:t>
            </w:r>
            <w:r>
              <w:rPr>
                <w:b/>
                <w:sz w:val="28"/>
              </w:rPr>
              <w:t>Building</w:t>
            </w:r>
            <w:r w:rsidRPr="007541EC">
              <w:rPr>
                <w:b/>
                <w:sz w:val="28"/>
              </w:rPr>
              <w:t xml:space="preserve"> Your First Home</w:t>
            </w:r>
          </w:p>
        </w:tc>
        <w:tc>
          <w:tcPr>
            <w:tcW w:w="2160" w:type="dxa"/>
          </w:tcPr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4F36B4" w:rsidRPr="007541EC" w:rsidTr="006527DC">
        <w:trPr>
          <w:trHeight w:val="695"/>
          <w:jc w:val="center"/>
        </w:trPr>
        <w:tc>
          <w:tcPr>
            <w:tcW w:w="1985" w:type="dxa"/>
            <w:gridSpan w:val="2"/>
            <w:vAlign w:val="center"/>
          </w:tcPr>
          <w:p w:rsidR="004F36B4" w:rsidRPr="004F36B4" w:rsidRDefault="004F36B4" w:rsidP="006527DC">
            <w:pPr>
              <w:rPr>
                <w:b/>
                <w:b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</w:t>
            </w:r>
            <w:r w:rsidRPr="007541EC">
              <w:rPr>
                <w:i/>
                <w:sz w:val="20"/>
                <w:szCs w:val="20"/>
              </w:rPr>
              <w:t xml:space="preserve"> </w:t>
            </w:r>
            <w:r w:rsidRPr="004F36B4">
              <w:rPr>
                <w:b/>
                <w:sz w:val="20"/>
                <w:szCs w:val="20"/>
              </w:rPr>
              <w:t>Weighting:</w:t>
            </w:r>
          </w:p>
        </w:tc>
        <w:tc>
          <w:tcPr>
            <w:tcW w:w="3289" w:type="dxa"/>
            <w:vAlign w:val="center"/>
          </w:tcPr>
          <w:p w:rsidR="004F36B4" w:rsidRPr="007541EC" w:rsidRDefault="004F36B4" w:rsidP="006527DC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13</w:t>
            </w:r>
            <w:r w:rsidRPr="007541EC">
              <w:rPr>
                <w:i/>
                <w:sz w:val="20"/>
                <w:szCs w:val="20"/>
              </w:rPr>
              <w:t>% of the semester</w:t>
            </w:r>
          </w:p>
        </w:tc>
        <w:tc>
          <w:tcPr>
            <w:tcW w:w="1985" w:type="dxa"/>
            <w:vAlign w:val="center"/>
          </w:tcPr>
          <w:p w:rsidR="004F36B4" w:rsidRPr="007541EC" w:rsidRDefault="004F36B4" w:rsidP="006527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89" w:type="dxa"/>
            <w:gridSpan w:val="2"/>
            <w:vAlign w:val="center"/>
          </w:tcPr>
          <w:p w:rsidR="004F36B4" w:rsidRPr="007541EC" w:rsidRDefault="004F36B4" w:rsidP="006527DC">
            <w:pPr>
              <w:rPr>
                <w:b/>
                <w:sz w:val="20"/>
              </w:rPr>
            </w:pPr>
          </w:p>
        </w:tc>
      </w:tr>
    </w:tbl>
    <w:p w:rsidR="00F41490" w:rsidRPr="00F41490" w:rsidRDefault="004F36B4" w:rsidP="00F41490">
      <w:pPr>
        <w:autoSpaceDE w:val="0"/>
        <w:autoSpaceDN w:val="0"/>
        <w:adjustRightInd w:val="0"/>
        <w:rPr>
          <w:bCs/>
          <w:i/>
          <w:iCs/>
          <w:color w:val="231F20"/>
        </w:rPr>
      </w:pPr>
      <w:r w:rsidRPr="004F36B4">
        <w:rPr>
          <w:bCs/>
          <w:i/>
          <w:iCs/>
          <w:color w:val="231F20"/>
        </w:rPr>
        <w:t xml:space="preserve">You are building your first home. </w:t>
      </w:r>
      <w:r w:rsidRPr="004F36B4">
        <w:rPr>
          <w:i/>
          <w:color w:val="231F20"/>
        </w:rPr>
        <w:t>The plan below shows the dimensions of the house you are about to build.</w:t>
      </w:r>
      <w:r w:rsidRPr="004F36B4">
        <w:rPr>
          <w:bCs/>
          <w:i/>
          <w:iCs/>
          <w:color w:val="231F20"/>
        </w:rPr>
        <w:t xml:space="preserve"> </w:t>
      </w:r>
      <w:r w:rsidR="00F41490" w:rsidRPr="00F41490">
        <w:rPr>
          <w:i/>
          <w:color w:val="231F20"/>
        </w:rPr>
        <w:t>All measurements on the plan are in a scale of 1:100.</w:t>
      </w:r>
    </w:p>
    <w:p w:rsidR="00BD3330" w:rsidRPr="007541EC" w:rsidRDefault="00BD3330" w:rsidP="00F41490">
      <w:pPr>
        <w:tabs>
          <w:tab w:val="right" w:pos="9356"/>
        </w:tabs>
        <w:ind w:right="566"/>
        <w:rPr>
          <w:b/>
          <w:color w:val="231F20"/>
        </w:rPr>
      </w:pPr>
    </w:p>
    <w:p w:rsidR="00BD3330" w:rsidRPr="009959DA" w:rsidRDefault="00BD3330" w:rsidP="00BD3330">
      <w:pPr>
        <w:tabs>
          <w:tab w:val="right" w:pos="9356"/>
        </w:tabs>
        <w:ind w:left="567" w:right="566" w:hanging="567"/>
        <w:rPr>
          <w:b/>
        </w:rPr>
      </w:pPr>
      <w:r w:rsidRPr="009959DA">
        <w:rPr>
          <w:b/>
        </w:rPr>
        <w:t xml:space="preserve">PART </w:t>
      </w:r>
      <w:r>
        <w:rPr>
          <w:b/>
        </w:rPr>
        <w:t>ONE</w:t>
      </w:r>
      <w:r w:rsidRPr="009959DA">
        <w:rPr>
          <w:b/>
        </w:rPr>
        <w:t>:</w:t>
      </w:r>
      <w:r>
        <w:rPr>
          <w:b/>
        </w:rPr>
        <w:t xml:space="preserve">  </w:t>
      </w:r>
      <w:r w:rsidRPr="007541EC">
        <w:rPr>
          <w:b/>
          <w:bCs/>
          <w:iCs/>
          <w:color w:val="231F20"/>
        </w:rPr>
        <w:t xml:space="preserve">Building Plans and Council Specifications </w:t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BD3330" w:rsidRPr="009959DA" w:rsidTr="006527DC"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9959DA" w:rsidRDefault="00BD3330" w:rsidP="00981842">
            <w:pPr>
              <w:rPr>
                <w:b/>
              </w:rPr>
            </w:pPr>
            <w:r w:rsidRPr="009959DA">
              <w:rPr>
                <w:b/>
              </w:rPr>
              <w:t>[</w:t>
            </w:r>
            <w:r>
              <w:rPr>
                <w:b/>
              </w:rPr>
              <w:t>2</w:t>
            </w:r>
            <w:r w:rsidR="00D66E0D">
              <w:rPr>
                <w:b/>
              </w:rPr>
              <w:t>3</w:t>
            </w:r>
            <w:r w:rsidRPr="009959DA">
              <w:rPr>
                <w:b/>
              </w:rPr>
              <w:t xml:space="preserve"> marks: 1, 1, 2,</w:t>
            </w:r>
            <w:r>
              <w:rPr>
                <w:b/>
              </w:rPr>
              <w:t xml:space="preserve"> 2, 2, 3, 2, </w:t>
            </w:r>
            <w:r w:rsidR="00981842">
              <w:rPr>
                <w:b/>
              </w:rPr>
              <w:t>10</w:t>
            </w:r>
            <w:r w:rsidR="00D66E0D">
              <w:rPr>
                <w:b/>
              </w:rPr>
              <w:t>)</w:t>
            </w:r>
          </w:p>
        </w:tc>
      </w:tr>
      <w:tr w:rsidR="00BD3330" w:rsidRPr="009959DA" w:rsidTr="006527DC"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2130B4" w:rsidRDefault="00BD3330" w:rsidP="006527DC">
            <w:pPr>
              <w:rPr>
                <w:i/>
              </w:rPr>
            </w:pPr>
            <w:r w:rsidRPr="002130B4">
              <w:rPr>
                <w:i/>
                <w:color w:val="231F20"/>
              </w:rPr>
              <w:t>Use the plan to answer the following questions.</w:t>
            </w: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r w:rsidRPr="009959DA">
              <w:rPr>
                <w:color w:val="231F20"/>
              </w:rPr>
              <w:t>How many bedrooms are shown on the plan?</w:t>
            </w: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</w:p>
          <w:p w:rsidR="00BD3330" w:rsidRPr="009959DA" w:rsidRDefault="00BD3330" w:rsidP="006527DC">
            <w:pPr>
              <w:rPr>
                <w:color w:val="231F20"/>
              </w:rPr>
            </w:pP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  <w:r w:rsidRPr="009959DA">
              <w:rPr>
                <w:color w:val="231F20"/>
              </w:rPr>
              <w:t>How many toilets are there?</w:t>
            </w: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</w:p>
          <w:p w:rsidR="00BD3330" w:rsidRPr="009959DA" w:rsidRDefault="00BD3330" w:rsidP="006527DC">
            <w:pPr>
              <w:rPr>
                <w:color w:val="231F20"/>
              </w:rPr>
            </w:pP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  <w:r>
              <w:rPr>
                <w:color w:val="231F20"/>
              </w:rPr>
              <w:t>What are the dimensions of the kitchen?</w:t>
            </w: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</w:p>
          <w:p w:rsidR="00BD3330" w:rsidRPr="009959DA" w:rsidRDefault="00BD3330" w:rsidP="006527DC">
            <w:pPr>
              <w:rPr>
                <w:color w:val="231F20"/>
              </w:rPr>
            </w:pP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e)</w:t>
            </w: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  <w:r w:rsidRPr="009959DA">
              <w:rPr>
                <w:color w:val="231F20"/>
              </w:rPr>
              <w:t>Where are the doorways to go outside?</w:t>
            </w: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</w:p>
          <w:p w:rsidR="00BD3330" w:rsidRPr="009959DA" w:rsidRDefault="00BD3330" w:rsidP="006527DC">
            <w:pPr>
              <w:rPr>
                <w:color w:val="231F20"/>
              </w:rPr>
            </w:pP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f)</w:t>
            </w: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  <w:r w:rsidRPr="009959DA">
              <w:rPr>
                <w:color w:val="231F20"/>
              </w:rPr>
              <w:t>In what rooms are there built-in cupboards?</w:t>
            </w:r>
          </w:p>
        </w:tc>
      </w:tr>
      <w:tr w:rsidR="00BD3330" w:rsidRPr="009959DA" w:rsidTr="00BD3330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g)</w:t>
            </w:r>
          </w:p>
        </w:tc>
        <w:tc>
          <w:tcPr>
            <w:tcW w:w="10105" w:type="dxa"/>
            <w:vAlign w:val="center"/>
          </w:tcPr>
          <w:p w:rsidR="00BD3330" w:rsidRDefault="00BD3330" w:rsidP="00BD3330">
            <w:pPr>
              <w:rPr>
                <w:color w:val="231F20"/>
              </w:rPr>
            </w:pPr>
          </w:p>
          <w:p w:rsidR="00BD3330" w:rsidRDefault="00BD3330" w:rsidP="00BD3330">
            <w:pPr>
              <w:rPr>
                <w:color w:val="231F20"/>
              </w:rPr>
            </w:pPr>
          </w:p>
          <w:p w:rsidR="00BD3330" w:rsidRDefault="00BD3330" w:rsidP="00BD3330">
            <w:pPr>
              <w:rPr>
                <w:color w:val="231F20"/>
              </w:rPr>
            </w:pPr>
            <w:r w:rsidRPr="009959DA">
              <w:rPr>
                <w:color w:val="231F20"/>
              </w:rPr>
              <w:t xml:space="preserve">The council requires all houses to be at least 900 mm from the side fences, 4.2 m from the </w:t>
            </w:r>
          </w:p>
          <w:p w:rsidR="00BD3330" w:rsidRDefault="00BD3330" w:rsidP="00BD3330">
            <w:pPr>
              <w:rPr>
                <w:color w:val="231F20"/>
              </w:rPr>
            </w:pPr>
            <w:proofErr w:type="gramStart"/>
            <w:r w:rsidRPr="009959DA">
              <w:rPr>
                <w:color w:val="231F20"/>
              </w:rPr>
              <w:t>front</w:t>
            </w:r>
            <w:proofErr w:type="gramEnd"/>
            <w:r w:rsidRPr="009959DA">
              <w:rPr>
                <w:color w:val="231F20"/>
              </w:rPr>
              <w:t xml:space="preserve"> fence and 3 m from the back fence. What are the dimensions of the smallest block of </w:t>
            </w:r>
          </w:p>
          <w:p w:rsidR="00BD3330" w:rsidRPr="009959DA" w:rsidRDefault="00BD3330" w:rsidP="00BD3330">
            <w:pPr>
              <w:rPr>
                <w:color w:val="231F20"/>
              </w:rPr>
            </w:pPr>
            <w:proofErr w:type="gramStart"/>
            <w:r w:rsidRPr="009959DA">
              <w:rPr>
                <w:color w:val="231F20"/>
              </w:rPr>
              <w:t>land</w:t>
            </w:r>
            <w:proofErr w:type="gramEnd"/>
            <w:r w:rsidRPr="009959DA">
              <w:rPr>
                <w:color w:val="231F20"/>
              </w:rPr>
              <w:t xml:space="preserve"> on which you can build this house?</w:t>
            </w:r>
          </w:p>
        </w:tc>
      </w:tr>
      <w:tr w:rsidR="00BD3330" w:rsidRPr="009959DA" w:rsidTr="00BD3330">
        <w:trPr>
          <w:trHeight w:val="454"/>
        </w:trPr>
        <w:tc>
          <w:tcPr>
            <w:tcW w:w="443" w:type="dxa"/>
            <w:vAlign w:val="center"/>
          </w:tcPr>
          <w:p w:rsidR="00BD3330" w:rsidRDefault="00BD3330" w:rsidP="006527DC">
            <w:pPr>
              <w:rPr>
                <w:b/>
              </w:rPr>
            </w:pPr>
          </w:p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h)</w:t>
            </w:r>
          </w:p>
        </w:tc>
        <w:tc>
          <w:tcPr>
            <w:tcW w:w="10105" w:type="dxa"/>
            <w:vAlign w:val="center"/>
          </w:tcPr>
          <w:p w:rsidR="00BD3330" w:rsidRDefault="00BD3330" w:rsidP="006527DC">
            <w:pPr>
              <w:rPr>
                <w:color w:val="231F20"/>
              </w:rPr>
            </w:pPr>
          </w:p>
          <w:p w:rsidR="00BD3330" w:rsidRDefault="00BD3330" w:rsidP="006527DC">
            <w:pPr>
              <w:rPr>
                <w:color w:val="231F20"/>
              </w:rPr>
            </w:pPr>
          </w:p>
          <w:p w:rsidR="00BD3330" w:rsidRDefault="00BD3330" w:rsidP="006527DC">
            <w:pPr>
              <w:rPr>
                <w:color w:val="231F20"/>
              </w:rPr>
            </w:pPr>
          </w:p>
          <w:p w:rsidR="00BD3330" w:rsidRDefault="00BD3330" w:rsidP="006527DC">
            <w:pPr>
              <w:rPr>
                <w:color w:val="231F20"/>
              </w:rPr>
            </w:pPr>
            <w:r w:rsidRPr="009959DA">
              <w:rPr>
                <w:color w:val="231F20"/>
              </w:rPr>
              <w:t>What are the dimensions of the garage?</w:t>
            </w:r>
          </w:p>
          <w:p w:rsidR="00BD3330" w:rsidRPr="009959DA" w:rsidRDefault="00BD3330" w:rsidP="006527DC">
            <w:pPr>
              <w:rPr>
                <w:color w:val="231F20"/>
              </w:rPr>
            </w:pPr>
          </w:p>
        </w:tc>
      </w:tr>
      <w:tr w:rsidR="00BD3330" w:rsidRPr="009959DA" w:rsidTr="00BD3330">
        <w:trPr>
          <w:trHeight w:val="454"/>
        </w:trPr>
        <w:tc>
          <w:tcPr>
            <w:tcW w:w="443" w:type="dxa"/>
            <w:vAlign w:val="center"/>
          </w:tcPr>
          <w:p w:rsidR="00981842" w:rsidRPr="009959DA" w:rsidRDefault="00981842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Default="00BD3330" w:rsidP="00BD3330">
            <w:pPr>
              <w:rPr>
                <w:color w:val="231F20"/>
              </w:rPr>
            </w:pPr>
          </w:p>
          <w:p w:rsidR="00BD3330" w:rsidRPr="009959DA" w:rsidRDefault="00BD3330" w:rsidP="00981842">
            <w:pPr>
              <w:rPr>
                <w:color w:val="231F20"/>
              </w:rPr>
            </w:pPr>
          </w:p>
        </w:tc>
      </w:tr>
      <w:tr w:rsidR="00BD3330" w:rsidRPr="009959DA" w:rsidTr="00BD3330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981842" w:rsidP="006527DC">
            <w:pPr>
              <w:rPr>
                <w:b/>
              </w:rPr>
            </w:pPr>
            <w:r>
              <w:rPr>
                <w:b/>
              </w:rPr>
              <w:t>i)</w:t>
            </w:r>
          </w:p>
        </w:tc>
        <w:tc>
          <w:tcPr>
            <w:tcW w:w="10105" w:type="dxa"/>
            <w:vAlign w:val="center"/>
          </w:tcPr>
          <w:p w:rsidR="00BD3330" w:rsidRDefault="00BD3330" w:rsidP="00BD3330">
            <w:pPr>
              <w:rPr>
                <w:color w:val="231F20"/>
              </w:rPr>
            </w:pPr>
            <w:r w:rsidRPr="009959DA">
              <w:rPr>
                <w:color w:val="231F20"/>
              </w:rPr>
              <w:t>Using 1</w:t>
            </w:r>
            <w:r>
              <w:rPr>
                <w:color w:val="231F20"/>
              </w:rPr>
              <w:t xml:space="preserve"> </w:t>
            </w:r>
            <w:r w:rsidRPr="009959DA">
              <w:rPr>
                <w:color w:val="231F20"/>
              </w:rPr>
              <w:t>cm grid paper, draw this same house plan</w:t>
            </w:r>
            <w:r>
              <w:rPr>
                <w:color w:val="231F20"/>
              </w:rPr>
              <w:t xml:space="preserve">, including </w:t>
            </w:r>
            <w:r w:rsidRPr="009959DA">
              <w:rPr>
                <w:color w:val="231F20"/>
              </w:rPr>
              <w:t xml:space="preserve">block dimensions, </w:t>
            </w:r>
            <w:r>
              <w:rPr>
                <w:color w:val="231F20"/>
              </w:rPr>
              <w:t xml:space="preserve">and </w:t>
            </w:r>
          </w:p>
          <w:p w:rsidR="00BD3330" w:rsidRPr="009959DA" w:rsidRDefault="00BD3330" w:rsidP="00BD3330">
            <w:pPr>
              <w:rPr>
                <w:color w:val="231F20"/>
              </w:rPr>
            </w:pPr>
            <w:proofErr w:type="gramStart"/>
            <w:r>
              <w:rPr>
                <w:color w:val="231F20"/>
              </w:rPr>
              <w:t>making</w:t>
            </w:r>
            <w:proofErr w:type="gramEnd"/>
            <w:r>
              <w:rPr>
                <w:color w:val="231F20"/>
              </w:rPr>
              <w:t xml:space="preserve"> sure that </w:t>
            </w:r>
            <w:r w:rsidRPr="009959DA">
              <w:rPr>
                <w:color w:val="231F20"/>
              </w:rPr>
              <w:t>Council requirements are met.</w:t>
            </w:r>
          </w:p>
        </w:tc>
      </w:tr>
    </w:tbl>
    <w:p w:rsidR="004F36B4" w:rsidRPr="007541EC" w:rsidRDefault="004F36B4" w:rsidP="004F36B4">
      <w:pPr>
        <w:autoSpaceDE w:val="0"/>
        <w:autoSpaceDN w:val="0"/>
        <w:adjustRightInd w:val="0"/>
        <w:rPr>
          <w:b/>
          <w:bCs/>
          <w:color w:val="FFFFFF"/>
          <w:sz w:val="40"/>
          <w:szCs w:val="40"/>
        </w:rPr>
      </w:pPr>
      <w:r>
        <w:rPr>
          <w:b/>
          <w:bCs/>
          <w:noProof/>
          <w:color w:val="FFFFFF"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D9240" wp14:editId="41E0783E">
                <wp:simplePos x="0" y="0"/>
                <wp:positionH relativeFrom="column">
                  <wp:posOffset>4800600</wp:posOffset>
                </wp:positionH>
                <wp:positionV relativeFrom="paragraph">
                  <wp:posOffset>274320</wp:posOffset>
                </wp:positionV>
                <wp:extent cx="914400" cy="7200900"/>
                <wp:effectExtent l="0" t="3175" r="254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78pt;margin-top:21.6pt;width:1in;height:56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" stroked="f"/>
            </w:pict>
          </mc:Fallback>
        </mc:AlternateContent>
      </w:r>
    </w:p>
    <w:p w:rsidR="004F36B4" w:rsidRDefault="004F36B4" w:rsidP="004F36B4">
      <w:pPr>
        <w:tabs>
          <w:tab w:val="right" w:pos="9356"/>
        </w:tabs>
        <w:ind w:left="567" w:right="566" w:hanging="567"/>
        <w:rPr>
          <w:b/>
          <w:color w:val="231F20"/>
        </w:rPr>
      </w:pPr>
      <w:r>
        <w:rPr>
          <w:b/>
          <w:noProof/>
          <w:color w:val="231F2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1B7F1" wp14:editId="34AA7517">
                <wp:simplePos x="0" y="0"/>
                <wp:positionH relativeFrom="column">
                  <wp:posOffset>4686300</wp:posOffset>
                </wp:positionH>
                <wp:positionV relativeFrom="paragraph">
                  <wp:posOffset>6954520</wp:posOffset>
                </wp:positionV>
                <wp:extent cx="228600" cy="228600"/>
                <wp:effectExtent l="0" t="3175" r="254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9pt;margin-top:547.6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AB359" wp14:editId="549F1574">
                <wp:simplePos x="0" y="0"/>
                <wp:positionH relativeFrom="column">
                  <wp:posOffset>2628900</wp:posOffset>
                </wp:positionH>
                <wp:positionV relativeFrom="paragraph">
                  <wp:posOffset>7183120</wp:posOffset>
                </wp:positionV>
                <wp:extent cx="2400300" cy="800100"/>
                <wp:effectExtent l="0" t="3175" r="254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07pt;margin-top:565.6pt;width:189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6DEDA" wp14:editId="00A037A0">
                <wp:simplePos x="0" y="0"/>
                <wp:positionH relativeFrom="column">
                  <wp:posOffset>800100</wp:posOffset>
                </wp:positionH>
                <wp:positionV relativeFrom="paragraph">
                  <wp:posOffset>6383020</wp:posOffset>
                </wp:positionV>
                <wp:extent cx="1943100" cy="1485900"/>
                <wp:effectExtent l="0" t="3175" r="254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63pt;margin-top:502.6pt;width:153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2B44B" wp14:editId="3A4B5972">
                <wp:simplePos x="0" y="0"/>
                <wp:positionH relativeFrom="column">
                  <wp:posOffset>800100</wp:posOffset>
                </wp:positionH>
                <wp:positionV relativeFrom="paragraph">
                  <wp:posOffset>6268720</wp:posOffset>
                </wp:positionV>
                <wp:extent cx="228600" cy="114300"/>
                <wp:effectExtent l="0" t="3175" r="254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3pt;margin-top:493.6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OReQ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3323B" wp14:editId="309AF26D">
                <wp:simplePos x="0" y="0"/>
                <wp:positionH relativeFrom="column">
                  <wp:posOffset>114300</wp:posOffset>
                </wp:positionH>
                <wp:positionV relativeFrom="paragraph">
                  <wp:posOffset>5011420</wp:posOffset>
                </wp:positionV>
                <wp:extent cx="800100" cy="2286000"/>
                <wp:effectExtent l="0" t="3175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9pt;margin-top:394.6pt;width:63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31624" wp14:editId="6585350C">
                <wp:simplePos x="0" y="0"/>
                <wp:positionH relativeFrom="column">
                  <wp:posOffset>914400</wp:posOffset>
                </wp:positionH>
                <wp:positionV relativeFrom="paragraph">
                  <wp:posOffset>3639820</wp:posOffset>
                </wp:positionV>
                <wp:extent cx="1143000" cy="228600"/>
                <wp:effectExtent l="0" t="3175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in;margin-top:286.6pt;width:90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1029F" wp14:editId="38DE71DE">
                <wp:simplePos x="0" y="0"/>
                <wp:positionH relativeFrom="column">
                  <wp:posOffset>914400</wp:posOffset>
                </wp:positionH>
                <wp:positionV relativeFrom="paragraph">
                  <wp:posOffset>2839720</wp:posOffset>
                </wp:positionV>
                <wp:extent cx="457200" cy="114300"/>
                <wp:effectExtent l="0" t="3175" r="254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in;margin-top:223.6pt;width:36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31EE6" wp14:editId="008541D0">
                <wp:simplePos x="0" y="0"/>
                <wp:positionH relativeFrom="column">
                  <wp:posOffset>0</wp:posOffset>
                </wp:positionH>
                <wp:positionV relativeFrom="paragraph">
                  <wp:posOffset>1584325</wp:posOffset>
                </wp:positionV>
                <wp:extent cx="1028700" cy="3543300"/>
                <wp:effectExtent l="0" t="0" r="2540" b="44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124.75pt;width:81pt;height:2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A7D64" wp14:editId="45E91AFA">
                <wp:simplePos x="0" y="0"/>
                <wp:positionH relativeFrom="column">
                  <wp:posOffset>114300</wp:posOffset>
                </wp:positionH>
                <wp:positionV relativeFrom="paragraph">
                  <wp:posOffset>669925</wp:posOffset>
                </wp:positionV>
                <wp:extent cx="1257300" cy="1028700"/>
                <wp:effectExtent l="0" t="0" r="2540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pt;margin-top:52.75pt;width:99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/muegIAAPw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" stroked="f"/>
            </w:pict>
          </mc:Fallback>
        </mc:AlternateContent>
      </w:r>
      <w:r w:rsidR="00F41490">
        <w:rPr>
          <w:b/>
          <w:noProof/>
          <w:color w:val="231F20"/>
          <w:lang w:eastAsia="en-AU"/>
        </w:rPr>
        <w:drawing>
          <wp:inline distT="0" distB="0" distL="0" distR="0">
            <wp:extent cx="5730240" cy="79933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194" w:type="dxa"/>
        <w:tblInd w:w="-459" w:type="dxa"/>
        <w:tblLook w:val="04A0" w:firstRow="1" w:lastRow="0" w:firstColumn="1" w:lastColumn="0" w:noHBand="0" w:noVBand="1"/>
      </w:tblPr>
      <w:tblGrid>
        <w:gridCol w:w="430"/>
        <w:gridCol w:w="10764"/>
      </w:tblGrid>
      <w:tr w:rsidR="004F36B4" w:rsidRPr="009959DA" w:rsidTr="002B3170">
        <w:trPr>
          <w:trHeight w:val="454"/>
        </w:trPr>
        <w:tc>
          <w:tcPr>
            <w:tcW w:w="430" w:type="dxa"/>
            <w:vAlign w:val="center"/>
          </w:tcPr>
          <w:p w:rsidR="004F36B4" w:rsidRPr="009959DA" w:rsidRDefault="004F36B4" w:rsidP="006527DC">
            <w:pPr>
              <w:rPr>
                <w:b/>
              </w:rPr>
            </w:pPr>
          </w:p>
        </w:tc>
        <w:tc>
          <w:tcPr>
            <w:tcW w:w="10764" w:type="dxa"/>
            <w:vAlign w:val="center"/>
          </w:tcPr>
          <w:p w:rsidR="004F36B4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F41490" w:rsidRDefault="00F41490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F41490" w:rsidRPr="009959DA" w:rsidRDefault="00F41490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9959DA" w:rsidRDefault="004F36B4" w:rsidP="00EA6158">
            <w:pPr>
              <w:tabs>
                <w:tab w:val="right" w:pos="9356"/>
              </w:tabs>
              <w:ind w:right="566"/>
              <w:rPr>
                <w:b/>
              </w:rPr>
            </w:pPr>
            <w:r w:rsidRPr="009959DA">
              <w:rPr>
                <w:b/>
              </w:rPr>
              <w:t xml:space="preserve">PART </w:t>
            </w:r>
            <w:r>
              <w:rPr>
                <w:b/>
              </w:rPr>
              <w:t>TWO</w:t>
            </w:r>
            <w:r w:rsidRPr="009959DA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rPr>
                <w:b/>
                <w:bCs/>
                <w:iCs/>
                <w:color w:val="231F20"/>
              </w:rPr>
              <w:t>Additions to Yard</w:t>
            </w:r>
            <w:r w:rsidRPr="007541EC">
              <w:rPr>
                <w:b/>
                <w:bCs/>
                <w:iCs/>
                <w:color w:val="231F20"/>
              </w:rPr>
              <w:t xml:space="preserve"> </w:t>
            </w:r>
          </w:p>
          <w:tbl>
            <w:tblPr>
              <w:tblW w:w="10548" w:type="dxa"/>
              <w:tblLook w:val="04A0" w:firstRow="1" w:lastRow="0" w:firstColumn="1" w:lastColumn="0" w:noHBand="0" w:noVBand="1"/>
            </w:tblPr>
            <w:tblGrid>
              <w:gridCol w:w="443"/>
              <w:gridCol w:w="10105"/>
            </w:tblGrid>
            <w:tr w:rsidR="004F36B4" w:rsidRPr="009959DA" w:rsidTr="002B3170">
              <w:tc>
                <w:tcPr>
                  <w:tcW w:w="443" w:type="dxa"/>
                  <w:vAlign w:val="center"/>
                </w:tcPr>
                <w:p w:rsidR="004F36B4" w:rsidRPr="009959DA" w:rsidRDefault="004F36B4" w:rsidP="006527DC">
                  <w:pPr>
                    <w:rPr>
                      <w:b/>
                    </w:rPr>
                  </w:pPr>
                </w:p>
              </w:tc>
              <w:tc>
                <w:tcPr>
                  <w:tcW w:w="10105" w:type="dxa"/>
                  <w:vAlign w:val="center"/>
                </w:tcPr>
                <w:p w:rsidR="004F36B4" w:rsidRPr="009959DA" w:rsidRDefault="004F36B4" w:rsidP="00D66E0D">
                  <w:pPr>
                    <w:rPr>
                      <w:b/>
                    </w:rPr>
                  </w:pPr>
                  <w:r w:rsidRPr="009959DA">
                    <w:rPr>
                      <w:b/>
                    </w:rPr>
                    <w:t>[</w:t>
                  </w:r>
                  <w:r w:rsidR="002B3170">
                    <w:rPr>
                      <w:b/>
                    </w:rPr>
                    <w:t>3</w:t>
                  </w:r>
                  <w:r w:rsidR="00D66E0D">
                    <w:rPr>
                      <w:b/>
                    </w:rPr>
                    <w:t>7</w:t>
                  </w:r>
                  <w:r w:rsidRPr="009959DA">
                    <w:rPr>
                      <w:b/>
                    </w:rPr>
                    <w:t xml:space="preserve"> marks: </w:t>
                  </w:r>
                  <w:r w:rsidR="00EA6158">
                    <w:rPr>
                      <w:b/>
                    </w:rPr>
                    <w:t>2</w:t>
                  </w:r>
                  <w:r w:rsidRPr="009959DA">
                    <w:rPr>
                      <w:b/>
                    </w:rPr>
                    <w:t xml:space="preserve">, </w:t>
                  </w:r>
                  <w:r w:rsidR="00EA6158">
                    <w:rPr>
                      <w:b/>
                    </w:rPr>
                    <w:t>2</w:t>
                  </w:r>
                  <w:r w:rsidRPr="009959DA">
                    <w:rPr>
                      <w:b/>
                    </w:rPr>
                    <w:t xml:space="preserve">, </w:t>
                  </w:r>
                  <w:r w:rsidR="00EA6158">
                    <w:rPr>
                      <w:b/>
                    </w:rPr>
                    <w:t>2</w:t>
                  </w:r>
                  <w:r w:rsidRPr="009959DA">
                    <w:rPr>
                      <w:b/>
                    </w:rPr>
                    <w:t xml:space="preserve">, </w:t>
                  </w:r>
                  <w:r w:rsidR="00EA6158">
                    <w:rPr>
                      <w:b/>
                    </w:rPr>
                    <w:t>2</w:t>
                  </w:r>
                  <w:r w:rsidRPr="009959DA">
                    <w:rPr>
                      <w:b/>
                    </w:rPr>
                    <w:t>,</w:t>
                  </w:r>
                  <w:r w:rsidR="00EA6158">
                    <w:rPr>
                      <w:b/>
                    </w:rPr>
                    <w:t xml:space="preserve"> 2, 2</w:t>
                  </w:r>
                  <w:r w:rsidR="0047362A">
                    <w:rPr>
                      <w:b/>
                    </w:rPr>
                    <w:t>, 12</w:t>
                  </w:r>
                  <w:r w:rsidR="00F41490">
                    <w:rPr>
                      <w:b/>
                    </w:rPr>
                    <w:t>, 2, 2, 2</w:t>
                  </w:r>
                  <w:r w:rsidR="002B3170">
                    <w:rPr>
                      <w:b/>
                    </w:rPr>
                    <w:t>, 2, 2</w:t>
                  </w:r>
                  <w:r w:rsidR="00D66E0D">
                    <w:rPr>
                      <w:b/>
                    </w:rPr>
                    <w:t>, 3</w:t>
                  </w:r>
                  <w:r w:rsidRPr="009959DA">
                    <w:rPr>
                      <w:b/>
                    </w:rPr>
                    <w:t>]</w:t>
                  </w:r>
                </w:p>
              </w:tc>
            </w:tr>
          </w:tbl>
          <w:p w:rsidR="004F36B4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47362A" w:rsidRDefault="004F36B4" w:rsidP="004F36B4">
            <w:pPr>
              <w:autoSpaceDE w:val="0"/>
              <w:autoSpaceDN w:val="0"/>
              <w:adjustRightInd w:val="0"/>
              <w:ind w:left="-714" w:firstLine="714"/>
              <w:outlineLvl w:val="0"/>
              <w:rPr>
                <w:i/>
                <w:color w:val="231F20"/>
              </w:rPr>
            </w:pPr>
            <w:r w:rsidRPr="0047362A">
              <w:rPr>
                <w:i/>
                <w:color w:val="231F20"/>
              </w:rPr>
              <w:t xml:space="preserve">You have been given a Government grant to install a rain water tank on your property. </w:t>
            </w:r>
          </w:p>
          <w:p w:rsidR="004F36B4" w:rsidRPr="0047362A" w:rsidRDefault="004F36B4" w:rsidP="004F36B4">
            <w:pPr>
              <w:autoSpaceDE w:val="0"/>
              <w:autoSpaceDN w:val="0"/>
              <w:adjustRightInd w:val="0"/>
              <w:outlineLvl w:val="0"/>
              <w:rPr>
                <w:i/>
                <w:color w:val="231F20"/>
              </w:rPr>
            </w:pPr>
            <w:r w:rsidRPr="0047362A">
              <w:rPr>
                <w:i/>
                <w:color w:val="231F20"/>
              </w:rPr>
              <w:t>The diameter of your rainwater tank must be 3 metres.</w:t>
            </w:r>
          </w:p>
          <w:p w:rsid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 w:rsidRPr="004F36B4">
              <w:rPr>
                <w:b/>
                <w:color w:val="231F20"/>
              </w:rPr>
              <w:t>a)</w:t>
            </w:r>
            <w:r>
              <w:rPr>
                <w:color w:val="231F20"/>
              </w:rPr>
              <w:t xml:space="preserve"> </w:t>
            </w:r>
            <w:r w:rsidRPr="004F36B4">
              <w:rPr>
                <w:color w:val="231F20"/>
              </w:rPr>
              <w:t>Calculate the circumference of your tank to one decimal place</w:t>
            </w:r>
            <w:r>
              <w:rPr>
                <w:color w:val="231F20"/>
              </w:rPr>
              <w:t>.</w:t>
            </w:r>
          </w:p>
          <w:p w:rsid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 w:rsidRPr="004F36B4">
              <w:rPr>
                <w:b/>
                <w:color w:val="231F20"/>
              </w:rPr>
              <w:t>b)</w:t>
            </w:r>
            <w:r>
              <w:rPr>
                <w:color w:val="231F20"/>
              </w:rPr>
              <w:t xml:space="preserve"> </w:t>
            </w:r>
            <w:r w:rsidRPr="004F36B4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Construct and</w:t>
            </w:r>
            <w:r>
              <w:t xml:space="preserve"> </w:t>
            </w:r>
            <w:r w:rsidRPr="004F36B4">
              <w:t>place</w:t>
            </w:r>
            <w:r>
              <w:t xml:space="preserve"> the tank</w:t>
            </w:r>
            <w:r w:rsidRPr="004F36B4">
              <w:t xml:space="preserve"> on your plan in an appropriate position.</w:t>
            </w:r>
          </w:p>
          <w:p w:rsidR="004F36B4" w:rsidRPr="009959DA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BD3330">
            <w:pPr>
              <w:rPr>
                <w:color w:val="231F20"/>
              </w:rPr>
            </w:pPr>
            <w:r w:rsidRPr="00EA6158">
              <w:rPr>
                <w:b/>
                <w:color w:val="231F20"/>
              </w:rPr>
              <w:t>c)</w:t>
            </w:r>
            <w:r>
              <w:rPr>
                <w:color w:val="231F20"/>
              </w:rPr>
              <w:t xml:space="preserve"> </w:t>
            </w:r>
            <w:r w:rsidR="00BD3330" w:rsidRPr="009959DA">
              <w:rPr>
                <w:color w:val="231F20"/>
              </w:rPr>
              <w:t xml:space="preserve">You have decided to </w:t>
            </w:r>
            <w:r>
              <w:rPr>
                <w:color w:val="231F20"/>
              </w:rPr>
              <w:t xml:space="preserve">carpet the bedrooms and study. How many square metres of carpet will </w:t>
            </w:r>
          </w:p>
          <w:p w:rsidR="00EA6158" w:rsidRDefault="00EA6158" w:rsidP="00BD3330">
            <w:pPr>
              <w:rPr>
                <w:color w:val="231F20"/>
              </w:rPr>
            </w:pPr>
            <w:r>
              <w:rPr>
                <w:color w:val="231F20"/>
              </w:rPr>
              <w:t xml:space="preserve">     </w:t>
            </w:r>
            <w:proofErr w:type="gramStart"/>
            <w:r>
              <w:rPr>
                <w:color w:val="231F20"/>
              </w:rPr>
              <w:t>you</w:t>
            </w:r>
            <w:proofErr w:type="gramEnd"/>
            <w:r>
              <w:rPr>
                <w:color w:val="231F20"/>
              </w:rPr>
              <w:t xml:space="preserve"> need?</w:t>
            </w:r>
          </w:p>
          <w:p w:rsidR="00EA6158" w:rsidRDefault="00EA6158" w:rsidP="00BD3330">
            <w:pPr>
              <w:rPr>
                <w:color w:val="231F20"/>
              </w:rPr>
            </w:pPr>
          </w:p>
          <w:p w:rsidR="00EA6158" w:rsidRDefault="00EA6158" w:rsidP="00BD3330">
            <w:pPr>
              <w:rPr>
                <w:color w:val="231F20"/>
              </w:rPr>
            </w:pPr>
          </w:p>
          <w:p w:rsidR="00EA6158" w:rsidRDefault="00EA6158" w:rsidP="00BD3330">
            <w:pPr>
              <w:rPr>
                <w:color w:val="231F20"/>
              </w:rPr>
            </w:pPr>
          </w:p>
          <w:p w:rsidR="004F36B4" w:rsidRPr="009959DA" w:rsidRDefault="00EA6158" w:rsidP="00EA6158">
            <w:pPr>
              <w:rPr>
                <w:color w:val="231F20"/>
              </w:rPr>
            </w:pPr>
            <w:r w:rsidRPr="00EA6158">
              <w:rPr>
                <w:b/>
                <w:color w:val="231F20"/>
              </w:rPr>
              <w:t>d)</w:t>
            </w:r>
            <w:r>
              <w:rPr>
                <w:color w:val="231F20"/>
              </w:rPr>
              <w:t xml:space="preserve"> </w:t>
            </w:r>
            <w:r w:rsidR="00BD3330" w:rsidRPr="009959DA">
              <w:rPr>
                <w:color w:val="231F20"/>
              </w:rPr>
              <w:t>If it costs $26</w:t>
            </w:r>
            <w:r w:rsidR="00BD3330">
              <w:rPr>
                <w:color w:val="231F20"/>
              </w:rPr>
              <w:t xml:space="preserve"> </w:t>
            </w:r>
            <w:r w:rsidR="00BD3330" w:rsidRPr="009959DA">
              <w:rPr>
                <w:color w:val="231F20"/>
              </w:rPr>
              <w:t>/</w:t>
            </w:r>
            <w:r w:rsidR="00BD3330">
              <w:rPr>
                <w:color w:val="231F20"/>
              </w:rPr>
              <w:t xml:space="preserve"> </w:t>
            </w:r>
            <w:r w:rsidR="00BD3330" w:rsidRPr="009959DA">
              <w:rPr>
                <w:color w:val="231F20"/>
              </w:rPr>
              <w:t>m</w:t>
            </w:r>
            <w:r>
              <w:rPr>
                <w:color w:val="231F20"/>
              </w:rPr>
              <w:t>²</w:t>
            </w:r>
            <w:r w:rsidR="00BD3330" w:rsidRPr="009959DA">
              <w:rPr>
                <w:color w:val="231F20"/>
              </w:rPr>
              <w:t xml:space="preserve"> for the carpet, how much will cost to carpet these rooms?</w:t>
            </w:r>
          </w:p>
          <w:p w:rsidR="004F36B4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>
              <w:rPr>
                <w:b/>
                <w:color w:val="231F20"/>
              </w:rPr>
              <w:t>e</w:t>
            </w:r>
            <w:r w:rsidRPr="00EA6158">
              <w:rPr>
                <w:b/>
                <w:color w:val="231F20"/>
              </w:rPr>
              <w:t>)</w:t>
            </w:r>
            <w:r>
              <w:rPr>
                <w:color w:val="231F20"/>
              </w:rPr>
              <w:t xml:space="preserve">  You intend to tile the family room, meals room and kitchen. How many square metres of </w:t>
            </w: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>
              <w:rPr>
                <w:color w:val="231F20"/>
              </w:rPr>
              <w:t xml:space="preserve">      </w:t>
            </w:r>
            <w:proofErr w:type="gramStart"/>
            <w:r>
              <w:rPr>
                <w:color w:val="231F20"/>
              </w:rPr>
              <w:t>tiles</w:t>
            </w:r>
            <w:proofErr w:type="gramEnd"/>
            <w:r>
              <w:rPr>
                <w:color w:val="231F20"/>
              </w:rPr>
              <w:t xml:space="preserve"> will you need?</w:t>
            </w: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Pr="009959DA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 w:rsidRPr="00EA6158">
              <w:rPr>
                <w:b/>
                <w:color w:val="231F20"/>
              </w:rPr>
              <w:t>f)</w:t>
            </w:r>
            <w:r>
              <w:rPr>
                <w:color w:val="231F20"/>
              </w:rPr>
              <w:t xml:space="preserve">  If tiles cost $49.00 / m², how much will it cost to tiles these rooms?</w:t>
            </w:r>
          </w:p>
          <w:p w:rsidR="004F36B4" w:rsidRPr="009959DA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9959DA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9959DA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9959DA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9959DA" w:rsidRDefault="0047362A" w:rsidP="0047362A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 w:rsidRPr="0047362A">
              <w:rPr>
                <w:b/>
                <w:color w:val="231F20"/>
              </w:rPr>
              <w:t>g)</w:t>
            </w:r>
            <w:r>
              <w:rPr>
                <w:color w:val="231F20"/>
              </w:rPr>
              <w:t xml:space="preserve"> The windows will require blinds. State the width of each window.</w:t>
            </w:r>
          </w:p>
        </w:tc>
      </w:tr>
    </w:tbl>
    <w:p w:rsidR="004F36B4" w:rsidRPr="009959DA" w:rsidRDefault="004F36B4" w:rsidP="004F36B4">
      <w:pPr>
        <w:tabs>
          <w:tab w:val="right" w:pos="9356"/>
        </w:tabs>
        <w:ind w:left="567" w:right="566" w:hanging="567"/>
        <w:rPr>
          <w:b/>
        </w:rPr>
      </w:pPr>
    </w:p>
    <w:p w:rsidR="006A1F8A" w:rsidRDefault="006A1F8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>
      <w:r w:rsidRPr="00F41490">
        <w:rPr>
          <w:b/>
        </w:rPr>
        <w:t>h)</w:t>
      </w:r>
      <w:r>
        <w:t xml:space="preserve">  </w:t>
      </w:r>
      <w:r w:rsidR="00F41490">
        <w:t>You decide to build a pergola in the back yard located off the kitchen and meals room.</w:t>
      </w:r>
    </w:p>
    <w:p w:rsidR="00F41490" w:rsidRDefault="00F41490">
      <w:r>
        <w:t xml:space="preserve">      You want it to end at the edge of the carport. What will t</w:t>
      </w:r>
      <w:r w:rsidR="002B3170">
        <w:t>he dimensions of the pergola be?</w:t>
      </w:r>
    </w:p>
    <w:p w:rsidR="002B3170" w:rsidRDefault="002B3170"/>
    <w:p w:rsidR="002B3170" w:rsidRDefault="002B3170"/>
    <w:p w:rsidR="00591130" w:rsidRDefault="00591130">
      <w:pPr>
        <w:rPr>
          <w:b/>
        </w:rPr>
      </w:pPr>
    </w:p>
    <w:p w:rsidR="00F41490" w:rsidRDefault="00F41490">
      <w:bookmarkStart w:id="0" w:name="_GoBack"/>
      <w:bookmarkEnd w:id="0"/>
      <w:r w:rsidRPr="00F41490">
        <w:rPr>
          <w:b/>
        </w:rPr>
        <w:lastRenderedPageBreak/>
        <w:t>i)</w:t>
      </w:r>
      <w:r>
        <w:rPr>
          <w:b/>
        </w:rPr>
        <w:t xml:space="preserve">    </w:t>
      </w:r>
      <w:r w:rsidRPr="00F41490">
        <w:t>Sketch the pergola on your 1cm grid paper.</w:t>
      </w:r>
    </w:p>
    <w:p w:rsidR="00F41490" w:rsidRDefault="00F41490"/>
    <w:p w:rsidR="00F41490" w:rsidRDefault="00F41490">
      <w:r w:rsidRPr="00F41490">
        <w:rPr>
          <w:b/>
        </w:rPr>
        <w:t>j)</w:t>
      </w:r>
      <w:r>
        <w:t xml:space="preserve">    </w:t>
      </w:r>
      <w:r w:rsidR="002B3170">
        <w:t>You intend to pave the area under the pergola. How many square metres of pavers will    you need</w:t>
      </w:r>
      <w:r>
        <w:t>?</w:t>
      </w:r>
    </w:p>
    <w:p w:rsidR="00F41490" w:rsidRDefault="00F41490"/>
    <w:p w:rsidR="00F41490" w:rsidRDefault="00F41490"/>
    <w:p w:rsidR="002B3170" w:rsidRDefault="002B3170"/>
    <w:p w:rsidR="002B3170" w:rsidRDefault="002B3170"/>
    <w:p w:rsidR="00F41490" w:rsidRDefault="00F41490">
      <w:r w:rsidRPr="00D66E0D">
        <w:rPr>
          <w:b/>
        </w:rPr>
        <w:t>k)</w:t>
      </w:r>
      <w:r>
        <w:t xml:space="preserve">   </w:t>
      </w:r>
      <w:r w:rsidR="002B3170">
        <w:t xml:space="preserve">The dimensions of a single paver </w:t>
      </w:r>
      <w:proofErr w:type="gramStart"/>
      <w:r w:rsidR="002B3170">
        <w:t>is</w:t>
      </w:r>
      <w:proofErr w:type="gramEnd"/>
      <w:r w:rsidR="002B3170">
        <w:t xml:space="preserve"> 20cm x 20cm. How many pavers will you need?</w:t>
      </w:r>
    </w:p>
    <w:p w:rsidR="002B3170" w:rsidRDefault="002B3170"/>
    <w:p w:rsidR="002B3170" w:rsidRDefault="002B3170"/>
    <w:p w:rsidR="002B3170" w:rsidRDefault="002B3170"/>
    <w:p w:rsidR="002B3170" w:rsidRDefault="002B3170"/>
    <w:p w:rsidR="002B3170" w:rsidRDefault="002B3170">
      <w:r w:rsidRPr="00D66E0D">
        <w:rPr>
          <w:b/>
        </w:rPr>
        <w:t>l)</w:t>
      </w:r>
      <w:r>
        <w:t xml:space="preserve">   If pavers cost $55 / m² how much will it cost to pave under the pergola?</w:t>
      </w:r>
    </w:p>
    <w:p w:rsidR="00D66E0D" w:rsidRDefault="00D66E0D"/>
    <w:p w:rsidR="00D66E0D" w:rsidRDefault="00D66E0D"/>
    <w:p w:rsidR="00D66E0D" w:rsidRDefault="00D66E0D"/>
    <w:p w:rsidR="00D66E0D" w:rsidRPr="00D66E0D" w:rsidRDefault="00D66E0D">
      <w:r w:rsidRPr="00D66E0D">
        <w:rPr>
          <w:b/>
        </w:rPr>
        <w:t xml:space="preserve">m)  </w:t>
      </w:r>
      <w:r w:rsidRPr="00D66E0D">
        <w:t>You had a budget of</w:t>
      </w:r>
      <w:r>
        <w:rPr>
          <w:b/>
        </w:rPr>
        <w:t xml:space="preserve"> </w:t>
      </w:r>
      <w:r w:rsidRPr="00D66E0D">
        <w:t>$</w:t>
      </w:r>
      <w:r w:rsidR="00591130">
        <w:t>35</w:t>
      </w:r>
      <w:r w:rsidRPr="00D66E0D">
        <w:t>00 to</w:t>
      </w:r>
      <w:r>
        <w:rPr>
          <w:b/>
        </w:rPr>
        <w:t xml:space="preserve"> </w:t>
      </w:r>
      <w:r w:rsidRPr="00D66E0D">
        <w:t>do the extras</w:t>
      </w:r>
      <w:r>
        <w:t xml:space="preserve"> outlined</w:t>
      </w:r>
      <w:r w:rsidRPr="00D66E0D">
        <w:t xml:space="preserve"> in section two</w:t>
      </w:r>
      <w:r>
        <w:t xml:space="preserve">. Do you have </w:t>
      </w:r>
      <w:proofErr w:type="gramStart"/>
      <w:r>
        <w:t>enough  money</w:t>
      </w:r>
      <w:proofErr w:type="gramEnd"/>
      <w:r>
        <w:t xml:space="preserve"> to complete all the extra projects?  (</w:t>
      </w:r>
      <w:proofErr w:type="gramStart"/>
      <w:r>
        <w:t>show</w:t>
      </w:r>
      <w:proofErr w:type="gramEnd"/>
      <w:r>
        <w:t xml:space="preserve"> all working)</w:t>
      </w:r>
    </w:p>
    <w:sectPr w:rsidR="00D66E0D" w:rsidRPr="00D6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577E0"/>
    <w:multiLevelType w:val="hybridMultilevel"/>
    <w:tmpl w:val="2BC46B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B4"/>
    <w:rsid w:val="002130B4"/>
    <w:rsid w:val="002B3170"/>
    <w:rsid w:val="0047362A"/>
    <w:rsid w:val="004F36B4"/>
    <w:rsid w:val="00591130"/>
    <w:rsid w:val="006A1F8A"/>
    <w:rsid w:val="00981842"/>
    <w:rsid w:val="00BD3330"/>
    <w:rsid w:val="00D66E0D"/>
    <w:rsid w:val="00EA6158"/>
    <w:rsid w:val="00F4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F36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F36B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F36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F36B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6F70A8A9</Template>
  <TotalTime>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MACK Lenore</cp:lastModifiedBy>
  <cp:revision>2</cp:revision>
  <dcterms:created xsi:type="dcterms:W3CDTF">2015-06-12T01:20:00Z</dcterms:created>
  <dcterms:modified xsi:type="dcterms:W3CDTF">2015-06-12T01:20:00Z</dcterms:modified>
</cp:coreProperties>
</file>