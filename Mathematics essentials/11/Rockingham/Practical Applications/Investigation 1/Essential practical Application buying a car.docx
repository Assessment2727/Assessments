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Ind w:w="-752" w:type="dxa"/>
        <w:tblLayout w:type="fixed"/>
        <w:tblLook w:val="01E0" w:firstRow="1" w:lastRow="1" w:firstColumn="1" w:lastColumn="1" w:noHBand="0" w:noVBand="0"/>
      </w:tblPr>
      <w:tblGrid>
        <w:gridCol w:w="1728"/>
        <w:gridCol w:w="3059"/>
        <w:gridCol w:w="3599"/>
        <w:gridCol w:w="2159"/>
      </w:tblGrid>
      <w:tr w:rsidR="00627666" w:rsidTr="00627666">
        <w:trPr>
          <w:trHeight w:val="540"/>
        </w:trPr>
        <w:tc>
          <w:tcPr>
            <w:tcW w:w="1728" w:type="dxa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58" w:type="dxa"/>
            <w:gridSpan w:val="2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59" w:type="dxa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t xml:space="preserve">Date: </w:t>
            </w:r>
            <w:r>
              <w:rPr>
                <w:i/>
              </w:rPr>
              <w:t>___________</w:t>
            </w:r>
          </w:p>
        </w:tc>
      </w:tr>
      <w:tr w:rsidR="00627666" w:rsidTr="00627666">
        <w:tc>
          <w:tcPr>
            <w:tcW w:w="1728" w:type="dxa"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41F7AC89" wp14:editId="55A2E866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</w:tc>
        <w:tc>
          <w:tcPr>
            <w:tcW w:w="6658" w:type="dxa"/>
            <w:gridSpan w:val="2"/>
          </w:tcPr>
          <w:p w:rsidR="00627666" w:rsidRDefault="006276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 Year 11</w:t>
            </w:r>
          </w:p>
          <w:p w:rsidR="00627666" w:rsidRDefault="00627666">
            <w:pPr>
              <w:rPr>
                <w:sz w:val="28"/>
              </w:rPr>
            </w:pPr>
          </w:p>
          <w:p w:rsidR="00627666" w:rsidRDefault="0062766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Practical Application 1, 2015</w:t>
            </w:r>
          </w:p>
          <w:p w:rsidR="00627666" w:rsidRDefault="00627666">
            <w:pPr>
              <w:rPr>
                <w:b/>
                <w:sz w:val="28"/>
              </w:rPr>
            </w:pPr>
          </w:p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b/>
                <w:sz w:val="28"/>
              </w:rPr>
              <w:t xml:space="preserve">Topic – </w:t>
            </w:r>
            <w:r w:rsidR="00926961">
              <w:rPr>
                <w:b/>
                <w:sz w:val="28"/>
              </w:rPr>
              <w:t>Buying a Car</w:t>
            </w:r>
          </w:p>
          <w:p w:rsidR="00627666" w:rsidRDefault="00627666">
            <w:pPr>
              <w:pStyle w:val="Header"/>
              <w:tabs>
                <w:tab w:val="center" w:pos="-1980"/>
              </w:tabs>
            </w:pPr>
          </w:p>
          <w:p w:rsidR="00627666" w:rsidRDefault="00627666">
            <w:pPr>
              <w:pStyle w:val="Header"/>
              <w:tabs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 class component only</w:t>
            </w:r>
          </w:p>
          <w:p w:rsidR="00627666" w:rsidRDefault="00627666">
            <w:pPr>
              <w:pStyle w:val="Header"/>
              <w:tabs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A68B8" wp14:editId="3B50489D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3335" t="11430" r="5715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7666" w:rsidRDefault="00627666" w:rsidP="00627666"/>
                                <w:p w:rsidR="00627666" w:rsidRDefault="00627666" w:rsidP="0062766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627666" w:rsidRDefault="005C6A86" w:rsidP="0062766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50</w:t>
                                  </w:r>
                                </w:p>
                                <w:p w:rsidR="00627666" w:rsidRDefault="00627666" w:rsidP="0062766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627666" w:rsidRDefault="00627666" w:rsidP="00627666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627666" w:rsidRDefault="00627666" w:rsidP="00627666">
                                  <w:pPr>
                                    <w:jc w:val="center"/>
                                  </w:pPr>
                                </w:p>
                                <w:p w:rsidR="00627666" w:rsidRDefault="00627666" w:rsidP="006276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627666" w:rsidRDefault="00627666" w:rsidP="00627666"/>
                          <w:p w:rsidR="00627666" w:rsidRDefault="00627666" w:rsidP="0062766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27666" w:rsidRDefault="005C6A86" w:rsidP="0062766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  <w:p w:rsidR="00627666" w:rsidRDefault="00627666" w:rsidP="0062766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627666" w:rsidRDefault="00627666" w:rsidP="00627666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627666" w:rsidRDefault="00627666" w:rsidP="00627666">
                            <w:pPr>
                              <w:jc w:val="center"/>
                            </w:pPr>
                          </w:p>
                          <w:p w:rsidR="00627666" w:rsidRDefault="00627666" w:rsidP="0062766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7666" w:rsidTr="00627666">
        <w:trPr>
          <w:trHeight w:val="397"/>
        </w:trPr>
        <w:tc>
          <w:tcPr>
            <w:tcW w:w="1728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059" w:type="dxa"/>
            <w:vAlign w:val="center"/>
            <w:hideMark/>
          </w:tcPr>
          <w:p w:rsidR="00627666" w:rsidRDefault="00C74C9B">
            <w:pPr>
              <w:pStyle w:val="Header"/>
              <w:tabs>
                <w:tab w:val="center" w:pos="-1980"/>
              </w:tabs>
            </w:pPr>
            <w:r>
              <w:rPr>
                <w:b/>
                <w:i/>
                <w:sz w:val="28"/>
              </w:rPr>
              <w:t>60</w:t>
            </w:r>
            <w:r w:rsidR="00627666">
              <w:rPr>
                <w:i/>
                <w:sz w:val="28"/>
              </w:rPr>
              <w:t xml:space="preserve"> </w:t>
            </w:r>
            <w:r w:rsidR="00627666">
              <w:rPr>
                <w:i/>
                <w:sz w:val="20"/>
              </w:rPr>
              <w:t>minutes</w:t>
            </w:r>
          </w:p>
        </w:tc>
        <w:tc>
          <w:tcPr>
            <w:tcW w:w="5758" w:type="dxa"/>
            <w:gridSpan w:val="2"/>
            <w:vMerge w:val="restart"/>
            <w:vAlign w:val="center"/>
          </w:tcPr>
          <w:p w:rsidR="00627666" w:rsidRDefault="00627666">
            <w:pPr>
              <w:rPr>
                <w:sz w:val="20"/>
              </w:rPr>
            </w:pPr>
          </w:p>
        </w:tc>
      </w:tr>
      <w:tr w:rsidR="00627666" w:rsidTr="00627666">
        <w:trPr>
          <w:trHeight w:val="397"/>
        </w:trPr>
        <w:tc>
          <w:tcPr>
            <w:tcW w:w="1728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 Time:</w:t>
            </w:r>
          </w:p>
        </w:tc>
        <w:tc>
          <w:tcPr>
            <w:tcW w:w="3059" w:type="dxa"/>
            <w:vAlign w:val="center"/>
            <w:hideMark/>
          </w:tcPr>
          <w:p w:rsidR="00627666" w:rsidRDefault="00C74C9B">
            <w:pPr>
              <w:pStyle w:val="Header"/>
              <w:tabs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  <w:r w:rsidR="00627666">
              <w:rPr>
                <w:b/>
                <w:i/>
                <w:sz w:val="28"/>
              </w:rPr>
              <w:t xml:space="preserve"> </w:t>
            </w:r>
            <w:r w:rsidR="00627666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58" w:type="dxa"/>
            <w:gridSpan w:val="2"/>
            <w:vMerge/>
            <w:vAlign w:val="center"/>
            <w:hideMark/>
          </w:tcPr>
          <w:p w:rsidR="00627666" w:rsidRDefault="00627666">
            <w:pPr>
              <w:rPr>
                <w:sz w:val="20"/>
              </w:rPr>
            </w:pPr>
          </w:p>
        </w:tc>
      </w:tr>
      <w:tr w:rsidR="00627666" w:rsidTr="00627666">
        <w:trPr>
          <w:trHeight w:val="397"/>
        </w:trPr>
        <w:tc>
          <w:tcPr>
            <w:tcW w:w="1728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 Time:</w:t>
            </w:r>
          </w:p>
        </w:tc>
        <w:tc>
          <w:tcPr>
            <w:tcW w:w="3059" w:type="dxa"/>
            <w:vAlign w:val="center"/>
            <w:hideMark/>
          </w:tcPr>
          <w:p w:rsidR="00627666" w:rsidRDefault="00C74C9B">
            <w:pPr>
              <w:pStyle w:val="Header"/>
              <w:tabs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57</w:t>
            </w:r>
            <w:r w:rsidR="00627666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58" w:type="dxa"/>
            <w:gridSpan w:val="2"/>
            <w:vMerge/>
            <w:vAlign w:val="center"/>
            <w:hideMark/>
          </w:tcPr>
          <w:p w:rsidR="00627666" w:rsidRDefault="00627666">
            <w:pPr>
              <w:rPr>
                <w:sz w:val="20"/>
              </w:rPr>
            </w:pPr>
          </w:p>
        </w:tc>
      </w:tr>
      <w:tr w:rsidR="00627666" w:rsidTr="00627666">
        <w:trPr>
          <w:trHeight w:val="397"/>
        </w:trPr>
        <w:tc>
          <w:tcPr>
            <w:tcW w:w="1728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3059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i/>
                <w:sz w:val="20"/>
              </w:rPr>
              <w:t>12% of the year.</w:t>
            </w:r>
          </w:p>
        </w:tc>
        <w:tc>
          <w:tcPr>
            <w:tcW w:w="5758" w:type="dxa"/>
            <w:gridSpan w:val="2"/>
            <w:vMerge/>
            <w:vAlign w:val="center"/>
            <w:hideMark/>
          </w:tcPr>
          <w:p w:rsidR="00627666" w:rsidRDefault="00627666">
            <w:pPr>
              <w:rPr>
                <w:sz w:val="20"/>
              </w:rPr>
            </w:pPr>
          </w:p>
        </w:tc>
      </w:tr>
      <w:tr w:rsidR="00627666" w:rsidTr="00627666">
        <w:trPr>
          <w:trHeight w:val="570"/>
        </w:trPr>
        <w:tc>
          <w:tcPr>
            <w:tcW w:w="1728" w:type="dxa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17" w:type="dxa"/>
            <w:gridSpan w:val="3"/>
            <w:vAlign w:val="center"/>
            <w:hideMark/>
          </w:tcPr>
          <w:p w:rsidR="00627666" w:rsidRDefault="00627666">
            <w:pPr>
              <w:pStyle w:val="Header"/>
              <w:tabs>
                <w:tab w:val="center" w:pos="-1980"/>
              </w:tabs>
            </w:pPr>
            <w:r>
              <w:rPr>
                <w:i/>
                <w:sz w:val="20"/>
              </w:rPr>
              <w:t>Scientific Calculator</w:t>
            </w:r>
          </w:p>
        </w:tc>
      </w:tr>
    </w:tbl>
    <w:p w:rsidR="00926961" w:rsidRPr="00926961" w:rsidRDefault="00926961" w:rsidP="00C64905">
      <w:pPr>
        <w:jc w:val="center"/>
        <w:rPr>
          <w:rFonts w:asciiTheme="majorHAnsi" w:hAnsiTheme="majorHAnsi" w:cs="Arial"/>
        </w:rPr>
      </w:pPr>
      <w:r w:rsidRPr="00926961">
        <w:rPr>
          <w:rFonts w:asciiTheme="majorHAnsi" w:hAnsiTheme="majorHAnsi" w:cs="Arial"/>
        </w:rPr>
        <w:t>You buy the car below and run it for a year, but what will it cost you?</w:t>
      </w:r>
    </w:p>
    <w:p w:rsidR="00926961" w:rsidRDefault="00926961" w:rsidP="00C64905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2"/>
          <w:szCs w:val="32"/>
        </w:rPr>
      </w:pPr>
      <w:r w:rsidRPr="00926961">
        <w:rPr>
          <w:b/>
          <w:bCs/>
          <w:kern w:val="36"/>
          <w:sz w:val="32"/>
          <w:szCs w:val="32"/>
        </w:rPr>
        <w:t>2014 Ford Focus LW MKII Trend</w:t>
      </w:r>
    </w:p>
    <w:p w:rsidR="00627666" w:rsidRPr="00926961" w:rsidRDefault="00926961" w:rsidP="00C64905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2"/>
          <w:szCs w:val="32"/>
        </w:rPr>
      </w:pPr>
      <w:r w:rsidRPr="00926961">
        <w:t>$18,990</w:t>
      </w:r>
      <w:r>
        <w:t xml:space="preserve"> </w:t>
      </w:r>
      <w:r w:rsidRPr="00926961">
        <w:t>Drive Away</w:t>
      </w:r>
    </w:p>
    <w:p w:rsidR="00926961" w:rsidRDefault="00926961" w:rsidP="00C64905">
      <w:pPr>
        <w:jc w:val="center"/>
      </w:pPr>
      <w:r>
        <w:rPr>
          <w:noProof/>
        </w:rPr>
        <w:drawing>
          <wp:inline distT="0" distB="0" distL="0" distR="0">
            <wp:extent cx="3133725" cy="2065410"/>
            <wp:effectExtent l="0" t="0" r="0" b="0"/>
            <wp:docPr id="3" name="Picture 3" descr="http://liveimages.carsales.com.au/carsales/car/cil/4330853.jpg?height=290&amp;aspect=centered&amp;width=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veimages.carsales.com.au/carsales/car/cil/4330853.jpg?height=290&amp;aspect=centered&amp;width=4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61" w:rsidRDefault="00926961"/>
    <w:p w:rsidR="00926961" w:rsidRDefault="00926961"/>
    <w:p w:rsidR="00926961" w:rsidRDefault="00926961"/>
    <w:p w:rsidR="00926961" w:rsidRDefault="000306A5">
      <w:r>
        <w:t>Complete the questions below. You must show all working out in order to obtain full marks.</w:t>
      </w:r>
    </w:p>
    <w:p w:rsidR="00926961" w:rsidRDefault="00926961"/>
    <w:p w:rsidR="00926961" w:rsidRDefault="00926961"/>
    <w:p w:rsidR="00926961" w:rsidRDefault="00926961"/>
    <w:p w:rsidR="00926961" w:rsidRDefault="00926961"/>
    <w:p w:rsidR="00926961" w:rsidRDefault="00926961"/>
    <w:p w:rsidR="00926961" w:rsidRDefault="00926961"/>
    <w:p w:rsidR="00926961" w:rsidRDefault="00926961"/>
    <w:p w:rsidR="00926961" w:rsidRDefault="00926961"/>
    <w:p w:rsidR="00C74C9B" w:rsidRDefault="00C74C9B"/>
    <w:p w:rsidR="00926961" w:rsidRPr="00C64905" w:rsidRDefault="00926961" w:rsidP="0092696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="Arial"/>
          <w:b/>
        </w:rPr>
      </w:pPr>
      <w:r w:rsidRPr="00C64905">
        <w:rPr>
          <w:rFonts w:asciiTheme="majorHAnsi" w:hAnsiTheme="majorHAnsi" w:cs="Arial"/>
          <w:b/>
        </w:rPr>
        <w:lastRenderedPageBreak/>
        <w:t>Paying for the car</w:t>
      </w:r>
      <w:r w:rsidR="00EE3569">
        <w:rPr>
          <w:rFonts w:asciiTheme="majorHAnsi" w:hAnsiTheme="majorHAnsi" w:cs="Arial"/>
          <w:b/>
        </w:rPr>
        <w:t xml:space="preserve"> (8 marks: 2, 2, 2, 2)</w:t>
      </w:r>
    </w:p>
    <w:p w:rsidR="00926961" w:rsidRPr="00926961" w:rsidRDefault="00926961" w:rsidP="00926961">
      <w:pPr>
        <w:rPr>
          <w:rFonts w:asciiTheme="majorHAnsi" w:hAnsiTheme="majorHAnsi" w:cs="Arial"/>
        </w:rPr>
      </w:pPr>
    </w:p>
    <w:p w:rsidR="00926961" w:rsidRPr="00926961" w:rsidRDefault="00926961" w:rsidP="00926961">
      <w:pPr>
        <w:rPr>
          <w:rFonts w:asciiTheme="majorHAnsi" w:hAnsiTheme="majorHAnsi" w:cs="Arial"/>
        </w:rPr>
      </w:pPr>
      <w:r w:rsidRPr="00926961">
        <w:rPr>
          <w:rFonts w:asciiTheme="majorHAnsi" w:hAnsiTheme="majorHAnsi" w:cs="Arial"/>
        </w:rPr>
        <w:t>To keep it simple, you will have to get a bank loan for the car, paying in monthly instalments over a period of 4 years. You will be charged interest on this loan. Below is an example of how much this may cost: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3216"/>
        <w:gridCol w:w="2126"/>
        <w:gridCol w:w="1701"/>
        <w:gridCol w:w="1559"/>
      </w:tblGrid>
      <w:tr w:rsidR="00926961" w:rsidRPr="00926961" w:rsidTr="00926961">
        <w:tc>
          <w:tcPr>
            <w:tcW w:w="3216" w:type="dxa"/>
          </w:tcPr>
          <w:p w:rsidR="00926961" w:rsidRPr="00926961" w:rsidRDefault="00926961" w:rsidP="00926961">
            <w:pPr>
              <w:pStyle w:val="ListParagraph"/>
              <w:ind w:left="0"/>
              <w:jc w:val="center"/>
              <w:rPr>
                <w:b/>
              </w:rPr>
            </w:pPr>
            <w:r w:rsidRPr="00926961">
              <w:rPr>
                <w:b/>
              </w:rPr>
              <w:t>Lender</w:t>
            </w:r>
          </w:p>
        </w:tc>
        <w:tc>
          <w:tcPr>
            <w:tcW w:w="2126" w:type="dxa"/>
          </w:tcPr>
          <w:p w:rsidR="00926961" w:rsidRPr="00926961" w:rsidRDefault="00926961" w:rsidP="00926961">
            <w:pPr>
              <w:pStyle w:val="ListParagraph"/>
              <w:ind w:left="0"/>
              <w:jc w:val="center"/>
              <w:rPr>
                <w:b/>
              </w:rPr>
            </w:pPr>
            <w:r w:rsidRPr="00926961">
              <w:rPr>
                <w:b/>
              </w:rPr>
              <w:t>Loan Amount</w:t>
            </w:r>
          </w:p>
        </w:tc>
        <w:tc>
          <w:tcPr>
            <w:tcW w:w="1701" w:type="dxa"/>
          </w:tcPr>
          <w:p w:rsidR="00926961" w:rsidRPr="00926961" w:rsidRDefault="00926961" w:rsidP="00926961">
            <w:pPr>
              <w:pStyle w:val="ListParagraph"/>
              <w:ind w:left="0"/>
              <w:jc w:val="center"/>
              <w:rPr>
                <w:b/>
              </w:rPr>
            </w:pPr>
            <w:r w:rsidRPr="00926961">
              <w:rPr>
                <w:b/>
              </w:rPr>
              <w:t>No of monthly instalments</w:t>
            </w:r>
          </w:p>
        </w:tc>
        <w:tc>
          <w:tcPr>
            <w:tcW w:w="1559" w:type="dxa"/>
          </w:tcPr>
          <w:p w:rsidR="00926961" w:rsidRPr="00926961" w:rsidRDefault="00926961" w:rsidP="00926961">
            <w:pPr>
              <w:pStyle w:val="ListParagraph"/>
              <w:ind w:left="0"/>
              <w:jc w:val="center"/>
              <w:rPr>
                <w:b/>
              </w:rPr>
            </w:pPr>
            <w:r w:rsidRPr="00926961">
              <w:rPr>
                <w:b/>
              </w:rPr>
              <w:t>Monthly repayment</w:t>
            </w:r>
          </w:p>
        </w:tc>
      </w:tr>
      <w:tr w:rsidR="00926961" w:rsidTr="00926961">
        <w:tc>
          <w:tcPr>
            <w:tcW w:w="3216" w:type="dxa"/>
          </w:tcPr>
          <w:p w:rsidR="00926961" w:rsidRDefault="00926961" w:rsidP="00926961">
            <w:pPr>
              <w:pStyle w:val="ListParagraph"/>
              <w:ind w:left="0"/>
            </w:pPr>
            <w:r>
              <w:t>ANZ Bank</w:t>
            </w:r>
          </w:p>
        </w:tc>
        <w:tc>
          <w:tcPr>
            <w:tcW w:w="2126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$18990</w:t>
            </w:r>
          </w:p>
        </w:tc>
        <w:tc>
          <w:tcPr>
            <w:tcW w:w="1701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559" w:type="dxa"/>
          </w:tcPr>
          <w:p w:rsidR="00926961" w:rsidRDefault="00926961" w:rsidP="00C64905">
            <w:pPr>
              <w:pStyle w:val="ListParagraph"/>
              <w:ind w:left="0"/>
              <w:jc w:val="center"/>
            </w:pPr>
            <w:r>
              <w:t>$4</w:t>
            </w:r>
            <w:r w:rsidR="00C64905">
              <w:t>95</w:t>
            </w:r>
          </w:p>
        </w:tc>
      </w:tr>
      <w:tr w:rsidR="00926961" w:rsidTr="00926961">
        <w:tc>
          <w:tcPr>
            <w:tcW w:w="3216" w:type="dxa"/>
          </w:tcPr>
          <w:p w:rsidR="00926961" w:rsidRDefault="00926961" w:rsidP="00926961">
            <w:pPr>
              <w:pStyle w:val="ListParagraph"/>
              <w:ind w:left="0"/>
            </w:pPr>
            <w:r>
              <w:t>Bendigo Bank</w:t>
            </w:r>
          </w:p>
        </w:tc>
        <w:tc>
          <w:tcPr>
            <w:tcW w:w="2126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$18990</w:t>
            </w:r>
          </w:p>
        </w:tc>
        <w:tc>
          <w:tcPr>
            <w:tcW w:w="1701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559" w:type="dxa"/>
          </w:tcPr>
          <w:p w:rsidR="00926961" w:rsidRDefault="00926961" w:rsidP="00C64905">
            <w:pPr>
              <w:pStyle w:val="ListParagraph"/>
              <w:ind w:left="0"/>
              <w:jc w:val="center"/>
            </w:pPr>
            <w:r>
              <w:t>$4</w:t>
            </w:r>
            <w:r w:rsidR="00C64905">
              <w:t>79</w:t>
            </w:r>
          </w:p>
        </w:tc>
      </w:tr>
      <w:tr w:rsidR="00926961" w:rsidTr="00926961">
        <w:tc>
          <w:tcPr>
            <w:tcW w:w="3216" w:type="dxa"/>
          </w:tcPr>
          <w:p w:rsidR="00926961" w:rsidRDefault="00926961" w:rsidP="00926961">
            <w:pPr>
              <w:pStyle w:val="ListParagraph"/>
              <w:ind w:left="0"/>
            </w:pPr>
            <w:r>
              <w:t>Alliance</w:t>
            </w:r>
            <w:r w:rsidR="00C64905">
              <w:t xml:space="preserve"> Mutual</w:t>
            </w:r>
          </w:p>
        </w:tc>
        <w:tc>
          <w:tcPr>
            <w:tcW w:w="2126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$18990</w:t>
            </w:r>
          </w:p>
        </w:tc>
        <w:tc>
          <w:tcPr>
            <w:tcW w:w="1701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559" w:type="dxa"/>
          </w:tcPr>
          <w:p w:rsidR="00926961" w:rsidRDefault="00926961" w:rsidP="00926961">
            <w:pPr>
              <w:pStyle w:val="ListParagraph"/>
              <w:ind w:left="0"/>
              <w:jc w:val="center"/>
            </w:pPr>
            <w:r>
              <w:t>$465</w:t>
            </w:r>
          </w:p>
        </w:tc>
      </w:tr>
    </w:tbl>
    <w:p w:rsidR="00926961" w:rsidRDefault="00926961" w:rsidP="00926961">
      <w:pPr>
        <w:pStyle w:val="ListParagraph"/>
        <w:ind w:hanging="720"/>
      </w:pPr>
    </w:p>
    <w:p w:rsidR="00926961" w:rsidRDefault="00926961" w:rsidP="00926961">
      <w:pPr>
        <w:pStyle w:val="ListParagraph"/>
        <w:numPr>
          <w:ilvl w:val="0"/>
          <w:numId w:val="3"/>
        </w:numPr>
      </w:pPr>
      <w:r>
        <w:t xml:space="preserve">Calculate how much you will pay for the car </w:t>
      </w:r>
      <w:r w:rsidR="00C64905">
        <w:t>if you borrow from the ANZ bank.</w:t>
      </w:r>
    </w:p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>
      <w:pPr>
        <w:pStyle w:val="ListParagraph"/>
        <w:numPr>
          <w:ilvl w:val="0"/>
          <w:numId w:val="3"/>
        </w:numPr>
      </w:pPr>
      <w:r>
        <w:t>Calculate how much you will pay for the car if you borrow from the Bendigo bank.</w:t>
      </w:r>
    </w:p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>
      <w:pPr>
        <w:pStyle w:val="ListParagraph"/>
        <w:numPr>
          <w:ilvl w:val="0"/>
          <w:numId w:val="3"/>
        </w:numPr>
      </w:pPr>
      <w:r>
        <w:t>Calculate how much you will pay for the car if you borrow from Alliance Mutual.</w:t>
      </w:r>
    </w:p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>
      <w:pPr>
        <w:pStyle w:val="ListParagraph"/>
        <w:numPr>
          <w:ilvl w:val="0"/>
          <w:numId w:val="3"/>
        </w:numPr>
      </w:pPr>
      <w:r>
        <w:t>Which finance agency will you choose to finance your car with? Why?</w:t>
      </w:r>
    </w:p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64905" w:rsidP="00C64905"/>
    <w:p w:rsidR="00C64905" w:rsidRDefault="00C74C9B" w:rsidP="00B859B4">
      <w:pPr>
        <w:pStyle w:val="ListParagraph"/>
        <w:numPr>
          <w:ilvl w:val="0"/>
          <w:numId w:val="2"/>
        </w:numPr>
        <w:ind w:left="426" w:hanging="568"/>
        <w:rPr>
          <w:b/>
        </w:rPr>
      </w:pPr>
      <w:r>
        <w:rPr>
          <w:b/>
        </w:rPr>
        <w:t>On Road Costs</w:t>
      </w:r>
      <w:r w:rsidR="00EE3569">
        <w:rPr>
          <w:b/>
        </w:rPr>
        <w:t xml:space="preserve"> (</w:t>
      </w:r>
      <w:r w:rsidR="000E2D17">
        <w:rPr>
          <w:b/>
        </w:rPr>
        <w:t>6</w:t>
      </w:r>
      <w:r w:rsidR="00EE3569">
        <w:rPr>
          <w:b/>
        </w:rPr>
        <w:t xml:space="preserve"> marks: </w:t>
      </w:r>
      <w:r w:rsidR="000E2D17">
        <w:rPr>
          <w:b/>
        </w:rPr>
        <w:t>2</w:t>
      </w:r>
      <w:r w:rsidR="00EE3569">
        <w:rPr>
          <w:b/>
        </w:rPr>
        <w:t>, 2, 2)</w:t>
      </w:r>
    </w:p>
    <w:p w:rsidR="00C64905" w:rsidRDefault="00C64905" w:rsidP="00C64905">
      <w:pPr>
        <w:pStyle w:val="ListParagraph"/>
        <w:rPr>
          <w:b/>
        </w:rPr>
      </w:pPr>
    </w:p>
    <w:p w:rsidR="000E2D17" w:rsidRDefault="00C64905" w:rsidP="000E2D17">
      <w:pPr>
        <w:pStyle w:val="ListParagraph"/>
        <w:numPr>
          <w:ilvl w:val="0"/>
          <w:numId w:val="5"/>
        </w:numPr>
        <w:ind w:left="-142"/>
      </w:pPr>
      <w:r w:rsidRPr="00C64905">
        <w:t xml:space="preserve">Before you </w:t>
      </w:r>
      <w:r>
        <w:t xml:space="preserve">can pick up your car you must first </w:t>
      </w:r>
      <w:r w:rsidRPr="000E2D17">
        <w:rPr>
          <w:b/>
        </w:rPr>
        <w:t>insure</w:t>
      </w:r>
      <w:r>
        <w:t xml:space="preserve"> it. </w:t>
      </w:r>
      <w:r w:rsidR="000E2D17">
        <w:t>Alliance Insurance is $63.40 per month. How much is this per year?</w:t>
      </w:r>
    </w:p>
    <w:p w:rsidR="00C74C9B" w:rsidRDefault="00C74C9B" w:rsidP="00C74C9B"/>
    <w:p w:rsidR="00C74C9B" w:rsidRDefault="00C74C9B" w:rsidP="00C74C9B"/>
    <w:p w:rsidR="00C74C9B" w:rsidRDefault="00C74C9B" w:rsidP="00C74C9B"/>
    <w:p w:rsidR="00C74C9B" w:rsidRDefault="00C74C9B" w:rsidP="00C74C9B"/>
    <w:p w:rsidR="00C74C9B" w:rsidRDefault="00C74C9B" w:rsidP="00C74C9B"/>
    <w:p w:rsidR="00B859B4" w:rsidRDefault="00C74C9B" w:rsidP="00C64905">
      <w:pPr>
        <w:pStyle w:val="ListParagraph"/>
        <w:numPr>
          <w:ilvl w:val="0"/>
          <w:numId w:val="5"/>
        </w:numPr>
        <w:ind w:left="-142"/>
      </w:pPr>
      <w:r>
        <w:lastRenderedPageBreak/>
        <w:t xml:space="preserve">When you purchase a new car you are required to pay </w:t>
      </w:r>
      <w:r w:rsidRPr="007605EA">
        <w:rPr>
          <w:b/>
        </w:rPr>
        <w:t>stamp duty</w:t>
      </w:r>
      <w:r w:rsidR="00D05C5F">
        <w:rPr>
          <w:b/>
        </w:rPr>
        <w:t xml:space="preserve"> </w:t>
      </w:r>
      <w:r w:rsidR="00D05C5F" w:rsidRPr="00D05C5F">
        <w:t>to the Department of Transport. For this car it is</w:t>
      </w:r>
      <w:r w:rsidRPr="00D05C5F">
        <w:t xml:space="preserve"> $1</w:t>
      </w:r>
      <w:r>
        <w:t xml:space="preserve">94.00. There is also a transfer fee of $16.40 plus a recording fee of $13.50. </w:t>
      </w:r>
      <w:r w:rsidR="007605EA">
        <w:t>What is the total payable to The Department of Transport?</w:t>
      </w:r>
    </w:p>
    <w:p w:rsidR="007605EA" w:rsidRDefault="007605EA" w:rsidP="007605EA"/>
    <w:p w:rsidR="007605EA" w:rsidRDefault="007605EA" w:rsidP="007605EA"/>
    <w:p w:rsidR="007605EA" w:rsidRDefault="007605EA" w:rsidP="007605EA"/>
    <w:p w:rsidR="007605EA" w:rsidRDefault="007605EA" w:rsidP="00C64905">
      <w:pPr>
        <w:pStyle w:val="ListParagraph"/>
        <w:numPr>
          <w:ilvl w:val="0"/>
          <w:numId w:val="5"/>
        </w:numPr>
        <w:ind w:left="-142"/>
      </w:pPr>
      <w:r>
        <w:t>It is also a legal requirement that the car be registered. You have two options available:</w:t>
      </w:r>
    </w:p>
    <w:p w:rsidR="007605EA" w:rsidRDefault="007605EA" w:rsidP="007605EA">
      <w:pPr>
        <w:pStyle w:val="ListParagraph"/>
        <w:ind w:left="-142"/>
      </w:pPr>
      <w:proofErr w:type="gramStart"/>
      <w:r>
        <w:t>6 months for $278</w:t>
      </w:r>
      <w:r w:rsidR="00D05C5F">
        <w:t>,</w:t>
      </w:r>
      <w:r>
        <w:t xml:space="preserve"> or 12 months for $530.</w:t>
      </w:r>
      <w:proofErr w:type="gramEnd"/>
      <w:r>
        <w:t xml:space="preserve"> Which option will you choose</w:t>
      </w:r>
      <w:r w:rsidR="00D05C5F">
        <w:t>? Why?</w:t>
      </w:r>
    </w:p>
    <w:p w:rsidR="00D05C5F" w:rsidRDefault="00D05C5F" w:rsidP="00D05C5F"/>
    <w:p w:rsidR="00D05C5F" w:rsidRDefault="00D05C5F" w:rsidP="00D05C5F"/>
    <w:p w:rsidR="00D05C5F" w:rsidRDefault="00D05C5F" w:rsidP="00D05C5F"/>
    <w:p w:rsidR="00D05C5F" w:rsidRDefault="00D05C5F" w:rsidP="00D05C5F"/>
    <w:p w:rsidR="00D05C5F" w:rsidRDefault="00D05C5F" w:rsidP="00D05C5F"/>
    <w:p w:rsidR="00D05C5F" w:rsidRPr="00D05C5F" w:rsidRDefault="00D05C5F" w:rsidP="00D05C5F">
      <w:pPr>
        <w:pStyle w:val="ListParagraph"/>
        <w:numPr>
          <w:ilvl w:val="0"/>
          <w:numId w:val="2"/>
        </w:numPr>
        <w:ind w:left="-142" w:hanging="425"/>
        <w:rPr>
          <w:b/>
        </w:rPr>
      </w:pPr>
      <w:r w:rsidRPr="00D05C5F">
        <w:rPr>
          <w:b/>
        </w:rPr>
        <w:t>Maintenance</w:t>
      </w:r>
      <w:r w:rsidR="00EE3569">
        <w:rPr>
          <w:b/>
        </w:rPr>
        <w:t xml:space="preserve"> (</w:t>
      </w:r>
      <w:r w:rsidR="00A00C44">
        <w:rPr>
          <w:b/>
        </w:rPr>
        <w:t>4</w:t>
      </w:r>
      <w:r w:rsidR="00EE3569">
        <w:rPr>
          <w:b/>
        </w:rPr>
        <w:t xml:space="preserve"> marks)</w:t>
      </w:r>
    </w:p>
    <w:p w:rsidR="00D05C5F" w:rsidRPr="00EE3569" w:rsidRDefault="00D05C5F" w:rsidP="00D05C5F"/>
    <w:p w:rsidR="00EE3569" w:rsidRPr="00EE3569" w:rsidRDefault="00EE3569" w:rsidP="00EE3569">
      <w:pPr>
        <w:ind w:left="-142"/>
      </w:pPr>
      <w:r w:rsidRPr="00EE3569">
        <w:t xml:space="preserve">During the year, different parts </w:t>
      </w:r>
      <w:r>
        <w:t>o</w:t>
      </w:r>
      <w:r w:rsidRPr="00EE3569">
        <w:t>f your car will need replacing, this could happen at any given time of the year. Below is a set of scenarios to build into your running costs.</w:t>
      </w:r>
    </w:p>
    <w:p w:rsidR="00EE3569" w:rsidRPr="00D05C5F" w:rsidRDefault="00EE3569" w:rsidP="00D05C5F">
      <w:pPr>
        <w:rPr>
          <w:rFonts w:asciiTheme="majorHAnsi" w:hAnsiTheme="majorHAnsi"/>
        </w:rPr>
      </w:pPr>
    </w:p>
    <w:p w:rsidR="00D05C5F" w:rsidRPr="0040108B" w:rsidRDefault="00D05C5F" w:rsidP="0040108B">
      <w:pPr>
        <w:pStyle w:val="ListParagraph"/>
        <w:numPr>
          <w:ilvl w:val="0"/>
          <w:numId w:val="12"/>
        </w:numPr>
        <w:ind w:left="-142" w:hanging="425"/>
        <w:rPr>
          <w:rFonts w:asciiTheme="majorHAnsi" w:hAnsiTheme="majorHAnsi" w:cs="Arial"/>
        </w:rPr>
      </w:pPr>
      <w:r w:rsidRPr="00D05C5F">
        <w:t xml:space="preserve">After 3 months you are stopped by the police – 3 of your tyres are bald. Tyres are generally replaced in pairs – </w:t>
      </w:r>
      <w:r w:rsidR="0040108B">
        <w:rPr>
          <w:rFonts w:asciiTheme="majorHAnsi" w:hAnsiTheme="majorHAnsi" w:cs="Arial"/>
        </w:rPr>
        <w:t>Firestone: $46.50 each</w:t>
      </w:r>
    </w:p>
    <w:p w:rsidR="00EE3569" w:rsidRDefault="00EE3569" w:rsidP="00EE3569">
      <w:pPr>
        <w:numPr>
          <w:ilvl w:val="0"/>
          <w:numId w:val="7"/>
        </w:numPr>
        <w:ind w:left="-142" w:hanging="425"/>
      </w:pPr>
      <w:r w:rsidRPr="00EE3569">
        <w:t xml:space="preserve">After 14 weeks a headlight blows – replacement part </w:t>
      </w:r>
      <w:r>
        <w:t>S</w:t>
      </w:r>
      <w:r w:rsidRPr="00EE3569">
        <w:t>14.99</w:t>
      </w:r>
    </w:p>
    <w:p w:rsidR="00EE3569" w:rsidRDefault="00EE3569" w:rsidP="00EE3569">
      <w:pPr>
        <w:numPr>
          <w:ilvl w:val="0"/>
          <w:numId w:val="7"/>
        </w:numPr>
        <w:ind w:left="-142" w:hanging="425"/>
      </w:pPr>
      <w:r w:rsidRPr="00EE3569">
        <w:t xml:space="preserve">After 6 months your front disc brakes need replacing – Cost </w:t>
      </w:r>
      <w:r>
        <w:t>$</w:t>
      </w:r>
      <w:r w:rsidRPr="00EE3569">
        <w:t>89.99 fitted.</w:t>
      </w:r>
    </w:p>
    <w:p w:rsidR="00EE3569" w:rsidRDefault="00EE3569" w:rsidP="00EE3569">
      <w:pPr>
        <w:numPr>
          <w:ilvl w:val="0"/>
          <w:numId w:val="7"/>
        </w:numPr>
        <w:ind w:left="-142" w:hanging="425"/>
      </w:pPr>
      <w:r>
        <w:t>Every 6 months the car requires servicing at a cost of $179.</w:t>
      </w:r>
    </w:p>
    <w:p w:rsidR="00EE3569" w:rsidRDefault="00EE3569" w:rsidP="00EE3569">
      <w:pPr>
        <w:ind w:left="-142"/>
      </w:pPr>
    </w:p>
    <w:p w:rsidR="00EE3569" w:rsidRPr="00EE3569" w:rsidRDefault="00EE3569" w:rsidP="00EE3569">
      <w:pPr>
        <w:ind w:left="-142"/>
      </w:pPr>
      <w:r>
        <w:t>Calculate your car maintenance costs for a one year period?</w:t>
      </w:r>
    </w:p>
    <w:p w:rsidR="00EE3569" w:rsidRDefault="00EE3569" w:rsidP="00EE3569">
      <w:pPr>
        <w:ind w:left="-142"/>
      </w:pPr>
    </w:p>
    <w:p w:rsidR="00EE3569" w:rsidRDefault="00EE3569" w:rsidP="00EE3569">
      <w:pPr>
        <w:ind w:left="-142"/>
      </w:pPr>
    </w:p>
    <w:p w:rsidR="00EE3569" w:rsidRDefault="00EE3569" w:rsidP="00EE3569">
      <w:pPr>
        <w:ind w:left="-142"/>
      </w:pPr>
    </w:p>
    <w:p w:rsidR="00EE3569" w:rsidRDefault="00EE3569" w:rsidP="00EE3569">
      <w:pPr>
        <w:ind w:left="-142"/>
      </w:pPr>
    </w:p>
    <w:p w:rsidR="00EE3569" w:rsidRDefault="00EE3569" w:rsidP="00EE3569">
      <w:pPr>
        <w:ind w:left="-142"/>
      </w:pPr>
    </w:p>
    <w:p w:rsidR="00EE3569" w:rsidRPr="00EE3569" w:rsidRDefault="00EE3569" w:rsidP="00EE3569">
      <w:pPr>
        <w:pStyle w:val="ListParagraph"/>
        <w:numPr>
          <w:ilvl w:val="0"/>
          <w:numId w:val="2"/>
        </w:numPr>
        <w:ind w:left="-142"/>
        <w:rPr>
          <w:b/>
        </w:rPr>
      </w:pPr>
      <w:r w:rsidRPr="00EE3569">
        <w:rPr>
          <w:b/>
        </w:rPr>
        <w:t>Fuel Costs</w:t>
      </w:r>
      <w:r w:rsidR="000306A5">
        <w:rPr>
          <w:b/>
        </w:rPr>
        <w:t xml:space="preserve"> (6 marks: 2, 2, 2)</w:t>
      </w:r>
    </w:p>
    <w:p w:rsidR="00EE3569" w:rsidRDefault="00EE3569" w:rsidP="00EE3569">
      <w:pPr>
        <w:ind w:left="-502"/>
      </w:pPr>
    </w:p>
    <w:p w:rsidR="00EE3569" w:rsidRDefault="00EE3569" w:rsidP="00EE3569">
      <w:pPr>
        <w:ind w:left="-502"/>
      </w:pPr>
      <w:r>
        <w:t xml:space="preserve">Your car tank holds around 40 litres of fuel and you can travel around 600 kilometres on a single tank of fuel. </w:t>
      </w:r>
    </w:p>
    <w:p w:rsidR="000306A5" w:rsidRDefault="000306A5" w:rsidP="00EE3569">
      <w:pPr>
        <w:ind w:left="-502"/>
      </w:pPr>
    </w:p>
    <w:p w:rsidR="000306A5" w:rsidRDefault="000306A5" w:rsidP="000306A5">
      <w:pPr>
        <w:pStyle w:val="ListParagraph"/>
        <w:numPr>
          <w:ilvl w:val="0"/>
          <w:numId w:val="8"/>
        </w:numPr>
      </w:pPr>
      <w:r>
        <w:t xml:space="preserve">If the price of fuel were to remain fixed at $1.34 per litre how much </w:t>
      </w:r>
      <w:proofErr w:type="gramStart"/>
      <w:r>
        <w:t>would it</w:t>
      </w:r>
      <w:proofErr w:type="gramEnd"/>
      <w:r>
        <w:t xml:space="preserve"> cost to fill the tank on your car?</w:t>
      </w:r>
    </w:p>
    <w:p w:rsidR="000306A5" w:rsidRDefault="000306A5" w:rsidP="000306A5"/>
    <w:p w:rsidR="000306A5" w:rsidRDefault="000306A5" w:rsidP="000306A5"/>
    <w:p w:rsidR="000306A5" w:rsidRDefault="000306A5" w:rsidP="000306A5"/>
    <w:p w:rsidR="000306A5" w:rsidRDefault="000306A5" w:rsidP="000306A5"/>
    <w:p w:rsidR="000306A5" w:rsidRDefault="000306A5" w:rsidP="000306A5">
      <w:pPr>
        <w:pStyle w:val="ListParagraph"/>
        <w:numPr>
          <w:ilvl w:val="0"/>
          <w:numId w:val="8"/>
        </w:numPr>
      </w:pPr>
      <w:r>
        <w:t xml:space="preserve"> On average you use a tank of fuel every two weeks. How many times will you need to fill your car over the course of one year?</w:t>
      </w:r>
    </w:p>
    <w:p w:rsidR="000306A5" w:rsidRDefault="000306A5" w:rsidP="000306A5"/>
    <w:p w:rsidR="000306A5" w:rsidRDefault="000306A5" w:rsidP="000306A5"/>
    <w:p w:rsidR="000306A5" w:rsidRDefault="000306A5" w:rsidP="000306A5"/>
    <w:p w:rsidR="000306A5" w:rsidRDefault="000306A5" w:rsidP="000306A5">
      <w:pPr>
        <w:pStyle w:val="ListParagraph"/>
        <w:numPr>
          <w:ilvl w:val="0"/>
          <w:numId w:val="8"/>
        </w:numPr>
      </w:pPr>
      <w:r>
        <w:t>If fuel costs remain constant</w:t>
      </w:r>
      <w:r w:rsidR="00A00C44">
        <w:t xml:space="preserve"> at the above price</w:t>
      </w:r>
      <w:r>
        <w:t xml:space="preserve"> for one year how much money would you spend on fuel?</w:t>
      </w:r>
    </w:p>
    <w:p w:rsidR="000306A5" w:rsidRDefault="000306A5" w:rsidP="000306A5"/>
    <w:p w:rsidR="000E2D17" w:rsidRDefault="000E2D17" w:rsidP="000306A5"/>
    <w:p w:rsidR="000E2D17" w:rsidRDefault="000E2D17" w:rsidP="000306A5"/>
    <w:p w:rsidR="000E2D17" w:rsidRDefault="000E2D17" w:rsidP="000306A5"/>
    <w:p w:rsidR="000E2D17" w:rsidRDefault="000E2D17" w:rsidP="000306A5"/>
    <w:p w:rsidR="000E2D17" w:rsidRDefault="000E2D17" w:rsidP="000E2D17">
      <w:pPr>
        <w:pStyle w:val="ListParagraph"/>
        <w:numPr>
          <w:ilvl w:val="0"/>
          <w:numId w:val="8"/>
        </w:numPr>
      </w:pPr>
      <w:r>
        <w:t>How many kilometres would you travel over the course of one year?</w:t>
      </w:r>
    </w:p>
    <w:p w:rsidR="000306A5" w:rsidRDefault="000306A5" w:rsidP="000306A5">
      <w:pPr>
        <w:ind w:hanging="426"/>
      </w:pPr>
    </w:p>
    <w:p w:rsidR="000306A5" w:rsidRDefault="000306A5" w:rsidP="000306A5">
      <w:pPr>
        <w:ind w:hanging="426"/>
      </w:pPr>
    </w:p>
    <w:p w:rsidR="000306A5" w:rsidRDefault="000306A5" w:rsidP="000306A5">
      <w:pPr>
        <w:ind w:hanging="426"/>
      </w:pPr>
    </w:p>
    <w:p w:rsidR="000306A5" w:rsidRDefault="000306A5" w:rsidP="000306A5">
      <w:pPr>
        <w:ind w:hanging="426"/>
      </w:pPr>
    </w:p>
    <w:p w:rsidR="000306A5" w:rsidRPr="00A00C44" w:rsidRDefault="000306A5" w:rsidP="000306A5">
      <w:pPr>
        <w:pStyle w:val="ListParagraph"/>
        <w:numPr>
          <w:ilvl w:val="0"/>
          <w:numId w:val="2"/>
        </w:numPr>
        <w:ind w:left="0" w:hanging="567"/>
        <w:rPr>
          <w:b/>
        </w:rPr>
      </w:pPr>
      <w:r w:rsidRPr="00A00C44">
        <w:rPr>
          <w:b/>
        </w:rPr>
        <w:t>Total Cost of  owning the car</w:t>
      </w:r>
      <w:r w:rsidR="00A00C44">
        <w:rPr>
          <w:b/>
        </w:rPr>
        <w:t xml:space="preserve"> (15 marks)</w:t>
      </w:r>
    </w:p>
    <w:p w:rsidR="000306A5" w:rsidRDefault="000306A5" w:rsidP="000306A5">
      <w:pPr>
        <w:pStyle w:val="ListParagraph"/>
        <w:ind w:left="0"/>
      </w:pPr>
    </w:p>
    <w:p w:rsidR="000306A5" w:rsidRDefault="000306A5" w:rsidP="000306A5">
      <w:pPr>
        <w:pStyle w:val="ListParagraph"/>
        <w:ind w:left="0"/>
      </w:pPr>
      <w:r>
        <w:t>Complete the table below</w:t>
      </w:r>
      <w:r w:rsidR="00A00C44">
        <w:t>.</w:t>
      </w:r>
      <w:r>
        <w:t xml:space="preserve"> </w:t>
      </w:r>
    </w:p>
    <w:p w:rsidR="00A00C44" w:rsidRDefault="00A00C44" w:rsidP="000306A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00C44" w:rsidRPr="00A00C44" w:rsidTr="00A00C44">
        <w:tc>
          <w:tcPr>
            <w:tcW w:w="2310" w:type="dxa"/>
          </w:tcPr>
          <w:p w:rsidR="00A00C44" w:rsidRPr="00A00C44" w:rsidRDefault="00A00C44" w:rsidP="00A00C4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Expense</w:t>
            </w:r>
          </w:p>
        </w:tc>
        <w:tc>
          <w:tcPr>
            <w:tcW w:w="2310" w:type="dxa"/>
          </w:tcPr>
          <w:p w:rsidR="00A00C44" w:rsidRPr="00A00C44" w:rsidRDefault="00A00C44" w:rsidP="00A00C4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Amount over 1 year</w:t>
            </w:r>
          </w:p>
        </w:tc>
        <w:tc>
          <w:tcPr>
            <w:tcW w:w="2311" w:type="dxa"/>
          </w:tcPr>
          <w:p w:rsidR="00A00C44" w:rsidRPr="00A00C44" w:rsidRDefault="00A00C44" w:rsidP="00A00C4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Amount per month</w:t>
            </w:r>
          </w:p>
        </w:tc>
        <w:tc>
          <w:tcPr>
            <w:tcW w:w="2311" w:type="dxa"/>
          </w:tcPr>
          <w:p w:rsidR="00A00C44" w:rsidRPr="00A00C44" w:rsidRDefault="00A00C44" w:rsidP="00A00C44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Amount per week</w:t>
            </w:r>
          </w:p>
        </w:tc>
      </w:tr>
      <w:tr w:rsidR="00A00C44" w:rsidRPr="00A00C44" w:rsidTr="00A00C44">
        <w:tc>
          <w:tcPr>
            <w:tcW w:w="2310" w:type="dxa"/>
          </w:tcPr>
          <w:p w:rsidR="00A00C44" w:rsidRPr="00A00C44" w:rsidRDefault="00A00C44" w:rsidP="00A00C4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Loan Payment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310" w:type="dxa"/>
          </w:tcPr>
          <w:p w:rsid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A00C44" w:rsidRPr="00A00C44" w:rsidTr="00A00C44">
        <w:tc>
          <w:tcPr>
            <w:tcW w:w="2310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On road costs</w:t>
            </w:r>
          </w:p>
        </w:tc>
        <w:tc>
          <w:tcPr>
            <w:tcW w:w="2310" w:type="dxa"/>
          </w:tcPr>
          <w:p w:rsid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A00C44" w:rsidRPr="00A00C44" w:rsidTr="00A00C44">
        <w:tc>
          <w:tcPr>
            <w:tcW w:w="2310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Maintenance costs</w:t>
            </w:r>
          </w:p>
        </w:tc>
        <w:tc>
          <w:tcPr>
            <w:tcW w:w="2310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A00C44" w:rsidRPr="00A00C44" w:rsidTr="00A00C44">
        <w:tc>
          <w:tcPr>
            <w:tcW w:w="2310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Fuel Costs</w:t>
            </w:r>
          </w:p>
        </w:tc>
        <w:tc>
          <w:tcPr>
            <w:tcW w:w="2310" w:type="dxa"/>
          </w:tcPr>
          <w:p w:rsid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A00C44" w:rsidRPr="00A00C44" w:rsidTr="00A00C44">
        <w:tc>
          <w:tcPr>
            <w:tcW w:w="2310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00C4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310" w:type="dxa"/>
          </w:tcPr>
          <w:p w:rsid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311" w:type="dxa"/>
          </w:tcPr>
          <w:p w:rsidR="00A00C44" w:rsidRPr="00A00C44" w:rsidRDefault="00A00C44" w:rsidP="000306A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0306A5" w:rsidRDefault="000306A5" w:rsidP="000306A5">
      <w:pPr>
        <w:pStyle w:val="ListParagraph"/>
        <w:ind w:left="0"/>
      </w:pPr>
    </w:p>
    <w:p w:rsidR="00EE3569" w:rsidRPr="00EE3569" w:rsidRDefault="00EE3569" w:rsidP="00EE3569">
      <w:pPr>
        <w:ind w:left="-142"/>
      </w:pPr>
    </w:p>
    <w:p w:rsidR="00D05C5F" w:rsidRPr="005C6A86" w:rsidRDefault="00A00C44" w:rsidP="00A00C44">
      <w:pPr>
        <w:pStyle w:val="ListParagraph"/>
        <w:numPr>
          <w:ilvl w:val="0"/>
          <w:numId w:val="2"/>
        </w:numPr>
        <w:ind w:left="-142" w:hanging="425"/>
        <w:rPr>
          <w:rFonts w:asciiTheme="majorHAnsi" w:hAnsiTheme="majorHAnsi" w:cs="Arial"/>
          <w:b/>
        </w:rPr>
      </w:pPr>
      <w:r w:rsidRPr="005C6A86">
        <w:rPr>
          <w:rFonts w:asciiTheme="majorHAnsi" w:hAnsiTheme="majorHAnsi" w:cs="Arial"/>
          <w:b/>
        </w:rPr>
        <w:t>Can you afford the car?</w:t>
      </w:r>
      <w:r w:rsidR="005C6A86">
        <w:rPr>
          <w:rFonts w:asciiTheme="majorHAnsi" w:hAnsiTheme="majorHAnsi" w:cs="Arial"/>
          <w:b/>
        </w:rPr>
        <w:t xml:space="preserve"> </w:t>
      </w:r>
      <w:r w:rsidR="000E2D17">
        <w:rPr>
          <w:rFonts w:asciiTheme="majorHAnsi" w:hAnsiTheme="majorHAnsi" w:cs="Arial"/>
          <w:b/>
        </w:rPr>
        <w:t>(9 marks:</w:t>
      </w:r>
      <w:r w:rsidR="00BD18F9">
        <w:rPr>
          <w:rFonts w:asciiTheme="majorHAnsi" w:hAnsiTheme="majorHAnsi" w:cs="Arial"/>
          <w:b/>
        </w:rPr>
        <w:t>2</w:t>
      </w:r>
      <w:r w:rsidR="000E2D17">
        <w:rPr>
          <w:rFonts w:asciiTheme="majorHAnsi" w:hAnsiTheme="majorHAnsi" w:cs="Arial"/>
          <w:b/>
        </w:rPr>
        <w:t xml:space="preserve">, </w:t>
      </w:r>
      <w:r w:rsidR="00BD18F9">
        <w:rPr>
          <w:rFonts w:asciiTheme="majorHAnsi" w:hAnsiTheme="majorHAnsi" w:cs="Arial"/>
          <w:b/>
        </w:rPr>
        <w:t>3</w:t>
      </w:r>
      <w:r w:rsidR="000E2D17">
        <w:rPr>
          <w:rFonts w:asciiTheme="majorHAnsi" w:hAnsiTheme="majorHAnsi" w:cs="Arial"/>
          <w:b/>
        </w:rPr>
        <w:t>, 1, 2, 1)</w:t>
      </w:r>
    </w:p>
    <w:p w:rsidR="00A00C44" w:rsidRDefault="00A00C44" w:rsidP="00A00C44">
      <w:pPr>
        <w:pStyle w:val="ListParagraph"/>
        <w:ind w:left="-142"/>
        <w:rPr>
          <w:rFonts w:asciiTheme="majorHAnsi" w:hAnsiTheme="majorHAnsi" w:cs="Arial"/>
        </w:rPr>
      </w:pPr>
    </w:p>
    <w:p w:rsidR="00A00C44" w:rsidRDefault="00A00C44" w:rsidP="00A00C44">
      <w:pPr>
        <w:pStyle w:val="ListParagraph"/>
        <w:ind w:left="-142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You earn </w:t>
      </w:r>
      <w:r w:rsidR="005C6A86">
        <w:rPr>
          <w:rFonts w:asciiTheme="majorHAnsi" w:hAnsiTheme="majorHAnsi" w:cs="Arial"/>
        </w:rPr>
        <w:t>$</w:t>
      </w:r>
      <w:r w:rsidR="00BD18F9">
        <w:rPr>
          <w:rFonts w:asciiTheme="majorHAnsi" w:hAnsiTheme="majorHAnsi" w:cs="Arial"/>
        </w:rPr>
        <w:t>9</w:t>
      </w:r>
      <w:r w:rsidR="005C6A86">
        <w:rPr>
          <w:rFonts w:asciiTheme="majorHAnsi" w:hAnsiTheme="majorHAnsi" w:cs="Arial"/>
        </w:rPr>
        <w:t>40 a fortnight. You have the following weekly expenses.</w:t>
      </w:r>
    </w:p>
    <w:p w:rsidR="005C6A86" w:rsidRDefault="005C6A86" w:rsidP="005C6A86">
      <w:pPr>
        <w:pStyle w:val="ListParagraph"/>
        <w:numPr>
          <w:ilvl w:val="0"/>
          <w:numId w:val="9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Rent $70</w:t>
      </w:r>
    </w:p>
    <w:p w:rsidR="005C6A86" w:rsidRDefault="005C6A86" w:rsidP="005C6A86">
      <w:pPr>
        <w:pStyle w:val="ListParagraph"/>
        <w:numPr>
          <w:ilvl w:val="0"/>
          <w:numId w:val="9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Food $80</w:t>
      </w:r>
    </w:p>
    <w:p w:rsidR="005C6A86" w:rsidRDefault="005C6A86" w:rsidP="005C6A86">
      <w:pPr>
        <w:pStyle w:val="ListParagraph"/>
        <w:numPr>
          <w:ilvl w:val="0"/>
          <w:numId w:val="9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Utilities $45</w:t>
      </w:r>
    </w:p>
    <w:p w:rsidR="005C6A86" w:rsidRDefault="005C6A86" w:rsidP="005C6A86">
      <w:pPr>
        <w:ind w:left="-142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How much are your weekly expenses if you include the cost of buying and maintaining your car?</w:t>
      </w:r>
    </w:p>
    <w:p w:rsidR="005C6A86" w:rsidRDefault="005C6A86" w:rsidP="005C6A86">
      <w:pPr>
        <w:pStyle w:val="ListParagraph"/>
        <w:ind w:left="218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ind w:left="218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ind w:left="218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ind w:left="218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ind w:left="218"/>
        <w:rPr>
          <w:rFonts w:asciiTheme="majorHAnsi" w:hAnsiTheme="majorHAnsi" w:cs="Arial"/>
        </w:rPr>
      </w:pPr>
    </w:p>
    <w:p w:rsidR="005C6A86" w:rsidRDefault="005C6A86" w:rsidP="005C6A86">
      <w:pPr>
        <w:pStyle w:val="ListParagraph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How much money would you have each week to spend on other things?</w:t>
      </w:r>
    </w:p>
    <w:p w:rsidR="00CF04F0" w:rsidRDefault="00CF04F0" w:rsidP="00CF04F0">
      <w:pPr>
        <w:pStyle w:val="ListParagraph"/>
        <w:ind w:left="360"/>
        <w:rPr>
          <w:rFonts w:asciiTheme="majorHAnsi" w:hAnsiTheme="majorHAnsi" w:cs="Arial"/>
        </w:rPr>
      </w:pPr>
    </w:p>
    <w:p w:rsidR="00CF04F0" w:rsidRPr="005C6A86" w:rsidRDefault="00CF04F0" w:rsidP="00CF04F0">
      <w:pPr>
        <w:pStyle w:val="ListParagraph"/>
        <w:ind w:left="360"/>
        <w:rPr>
          <w:rFonts w:asciiTheme="majorHAnsi" w:hAnsiTheme="majorHAnsi" w:cs="Arial"/>
        </w:rPr>
      </w:pPr>
    </w:p>
    <w:p w:rsidR="000E2D17" w:rsidRDefault="000E2D17" w:rsidP="000E2D17">
      <w:pPr>
        <w:pStyle w:val="ListParagraph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lastRenderedPageBreak/>
        <w:t>You plan on taking a holiday with friends to Bali at a cost of $790 for travel and accommodation. You would like to have $1200 spending money. How much will the trip cost?</w:t>
      </w:r>
    </w:p>
    <w:p w:rsidR="000E2D17" w:rsidRDefault="000E2D17" w:rsidP="000E2D17">
      <w:pPr>
        <w:pStyle w:val="ListParagraph"/>
        <w:rPr>
          <w:rFonts w:asciiTheme="majorHAnsi" w:hAnsiTheme="majorHAnsi" w:cs="Arial"/>
        </w:rPr>
      </w:pPr>
    </w:p>
    <w:p w:rsidR="00CF04F0" w:rsidRDefault="00CF04F0" w:rsidP="000E2D17">
      <w:pPr>
        <w:pStyle w:val="ListParagraph"/>
        <w:rPr>
          <w:rFonts w:asciiTheme="majorHAnsi" w:hAnsiTheme="majorHAnsi" w:cs="Arial"/>
        </w:rPr>
      </w:pPr>
    </w:p>
    <w:p w:rsidR="00CF04F0" w:rsidRDefault="00CF04F0" w:rsidP="000E2D17">
      <w:pPr>
        <w:pStyle w:val="ListParagraph"/>
        <w:rPr>
          <w:rFonts w:asciiTheme="majorHAnsi" w:hAnsiTheme="majorHAnsi" w:cs="Arial"/>
        </w:rPr>
      </w:pPr>
    </w:p>
    <w:p w:rsidR="00CF04F0" w:rsidRPr="00AC0B39" w:rsidRDefault="00CF04F0" w:rsidP="000E2D17">
      <w:pPr>
        <w:pStyle w:val="ListParagraph"/>
        <w:rPr>
          <w:rFonts w:asciiTheme="majorHAnsi" w:hAnsiTheme="majorHAnsi" w:cs="Arial"/>
        </w:rPr>
      </w:pPr>
    </w:p>
    <w:p w:rsidR="000E2D17" w:rsidRDefault="000E2D17" w:rsidP="000E2D17">
      <w:pPr>
        <w:pStyle w:val="ListParagraph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How much will you need to put aside each week for your trip?</w:t>
      </w:r>
    </w:p>
    <w:p w:rsidR="000E2D17" w:rsidRDefault="000E2D17" w:rsidP="000E2D17">
      <w:pPr>
        <w:pStyle w:val="ListParagraph"/>
        <w:rPr>
          <w:rFonts w:asciiTheme="majorHAnsi" w:hAnsiTheme="majorHAnsi" w:cs="Arial"/>
        </w:rPr>
      </w:pPr>
    </w:p>
    <w:p w:rsidR="00CF04F0" w:rsidRDefault="00CF04F0" w:rsidP="000E2D17">
      <w:pPr>
        <w:pStyle w:val="ListParagraph"/>
        <w:rPr>
          <w:rFonts w:asciiTheme="majorHAnsi" w:hAnsiTheme="majorHAnsi" w:cs="Arial"/>
        </w:rPr>
      </w:pPr>
    </w:p>
    <w:p w:rsidR="00CF04F0" w:rsidRDefault="00CF04F0" w:rsidP="000E2D17">
      <w:pPr>
        <w:pStyle w:val="ListParagraph"/>
        <w:rPr>
          <w:rFonts w:asciiTheme="majorHAnsi" w:hAnsiTheme="majorHAnsi" w:cs="Arial"/>
        </w:rPr>
      </w:pPr>
    </w:p>
    <w:p w:rsidR="00CF04F0" w:rsidRDefault="00CF04F0" w:rsidP="000E2D17">
      <w:pPr>
        <w:pStyle w:val="ListParagraph"/>
        <w:rPr>
          <w:rFonts w:asciiTheme="majorHAnsi" w:hAnsiTheme="majorHAnsi" w:cs="Arial"/>
        </w:rPr>
      </w:pPr>
    </w:p>
    <w:p w:rsidR="00CF04F0" w:rsidRPr="00AC0B39" w:rsidRDefault="00CF04F0" w:rsidP="000E2D17">
      <w:pPr>
        <w:pStyle w:val="ListParagraph"/>
        <w:rPr>
          <w:rFonts w:asciiTheme="majorHAnsi" w:hAnsiTheme="majorHAnsi" w:cs="Arial"/>
        </w:rPr>
      </w:pPr>
    </w:p>
    <w:p w:rsidR="000E2D17" w:rsidRPr="00CE219E" w:rsidRDefault="000E2D17" w:rsidP="00CF04F0">
      <w:pPr>
        <w:pStyle w:val="ListParagraph"/>
        <w:numPr>
          <w:ilvl w:val="0"/>
          <w:numId w:val="10"/>
        </w:numPr>
        <w:ind w:left="284" w:hanging="284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Can you still afford your car?</w:t>
      </w:r>
    </w:p>
    <w:p w:rsidR="00C74C9B" w:rsidRPr="00C64905" w:rsidRDefault="00C74C9B" w:rsidP="00C74C9B">
      <w:pPr>
        <w:pStyle w:val="ListParagraph"/>
        <w:ind w:left="-142"/>
      </w:pPr>
      <w:bookmarkStart w:id="0" w:name="_GoBack"/>
      <w:bookmarkEnd w:id="0"/>
    </w:p>
    <w:sectPr w:rsidR="00C74C9B" w:rsidRPr="00C6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051"/>
    <w:multiLevelType w:val="hybridMultilevel"/>
    <w:tmpl w:val="E8A0F9DE"/>
    <w:lvl w:ilvl="0" w:tplc="43BC0B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8197691"/>
    <w:multiLevelType w:val="hybridMultilevel"/>
    <w:tmpl w:val="F1B2C1F6"/>
    <w:lvl w:ilvl="0" w:tplc="C3A4DD7E">
      <w:start w:val="1"/>
      <w:numFmt w:val="bullet"/>
      <w:lvlText w:val="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377A7429"/>
    <w:multiLevelType w:val="hybridMultilevel"/>
    <w:tmpl w:val="4D4CD2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021EC"/>
    <w:multiLevelType w:val="hybridMultilevel"/>
    <w:tmpl w:val="4A284FAC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3FC63E73"/>
    <w:multiLevelType w:val="hybridMultilevel"/>
    <w:tmpl w:val="21565B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BE1B1C"/>
    <w:multiLevelType w:val="hybridMultilevel"/>
    <w:tmpl w:val="79067C20"/>
    <w:lvl w:ilvl="0" w:tplc="6408ED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B159BF"/>
    <w:multiLevelType w:val="hybridMultilevel"/>
    <w:tmpl w:val="56766882"/>
    <w:lvl w:ilvl="0" w:tplc="C88C2EF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9B21E0"/>
    <w:multiLevelType w:val="hybridMultilevel"/>
    <w:tmpl w:val="5EDA5D30"/>
    <w:lvl w:ilvl="0" w:tplc="78E0AD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625E4"/>
    <w:multiLevelType w:val="hybridMultilevel"/>
    <w:tmpl w:val="F4749F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55FEE"/>
    <w:multiLevelType w:val="hybridMultilevel"/>
    <w:tmpl w:val="CC906052"/>
    <w:lvl w:ilvl="0" w:tplc="F9500E1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6D1A3E76"/>
    <w:multiLevelType w:val="hybridMultilevel"/>
    <w:tmpl w:val="0CECF4DA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701E0A32"/>
    <w:multiLevelType w:val="hybridMultilevel"/>
    <w:tmpl w:val="6C103036"/>
    <w:lvl w:ilvl="0" w:tplc="DB8C028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66"/>
    <w:rsid w:val="000306A5"/>
    <w:rsid w:val="000E2D17"/>
    <w:rsid w:val="0040108B"/>
    <w:rsid w:val="004431ED"/>
    <w:rsid w:val="005C6A86"/>
    <w:rsid w:val="00627666"/>
    <w:rsid w:val="007605EA"/>
    <w:rsid w:val="00926961"/>
    <w:rsid w:val="00A00C44"/>
    <w:rsid w:val="00B859B4"/>
    <w:rsid w:val="00BD18F9"/>
    <w:rsid w:val="00C64905"/>
    <w:rsid w:val="00C74C9B"/>
    <w:rsid w:val="00CF04F0"/>
    <w:rsid w:val="00D05C5F"/>
    <w:rsid w:val="00E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9269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7666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6276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61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2696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pricetype">
    <w:name w:val="pricetype"/>
    <w:basedOn w:val="DefaultParagraphFont"/>
    <w:rsid w:val="00926961"/>
  </w:style>
  <w:style w:type="paragraph" w:styleId="ListParagraph">
    <w:name w:val="List Paragraph"/>
    <w:basedOn w:val="Normal"/>
    <w:uiPriority w:val="34"/>
    <w:qFormat/>
    <w:rsid w:val="00926961"/>
    <w:pPr>
      <w:ind w:left="720"/>
      <w:contextualSpacing/>
    </w:pPr>
  </w:style>
  <w:style w:type="table" w:styleId="TableGrid">
    <w:name w:val="Table Grid"/>
    <w:basedOn w:val="TableNormal"/>
    <w:uiPriority w:val="59"/>
    <w:rsid w:val="00926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9269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7666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6276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61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2696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pricetype">
    <w:name w:val="pricetype"/>
    <w:basedOn w:val="DefaultParagraphFont"/>
    <w:rsid w:val="00926961"/>
  </w:style>
  <w:style w:type="paragraph" w:styleId="ListParagraph">
    <w:name w:val="List Paragraph"/>
    <w:basedOn w:val="Normal"/>
    <w:uiPriority w:val="34"/>
    <w:qFormat/>
    <w:rsid w:val="00926961"/>
    <w:pPr>
      <w:ind w:left="720"/>
      <w:contextualSpacing/>
    </w:pPr>
  </w:style>
  <w:style w:type="table" w:styleId="TableGrid">
    <w:name w:val="Table Grid"/>
    <w:basedOn w:val="TableNormal"/>
    <w:uiPriority w:val="59"/>
    <w:rsid w:val="00926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00A7A-9826-437F-AFEC-B97B5A2C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46D5D6FF</Template>
  <TotalTime>1082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5</cp:revision>
  <dcterms:created xsi:type="dcterms:W3CDTF">2014-12-08T05:02:00Z</dcterms:created>
  <dcterms:modified xsi:type="dcterms:W3CDTF">2014-12-09T00:54:00Z</dcterms:modified>
</cp:coreProperties>
</file>