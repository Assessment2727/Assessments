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45" w:type="dxa"/>
        <w:tblLayout w:type="fixed"/>
        <w:tblLook w:val="01E0" w:firstRow="1" w:lastRow="1" w:firstColumn="1" w:lastColumn="1" w:noHBand="0" w:noVBand="0"/>
      </w:tblPr>
      <w:tblGrid>
        <w:gridCol w:w="1728"/>
        <w:gridCol w:w="5749"/>
        <w:gridCol w:w="909"/>
        <w:gridCol w:w="2159"/>
      </w:tblGrid>
      <w:tr w:rsidR="003D220C" w14:paraId="426082D8" w14:textId="77777777" w:rsidTr="003D220C">
        <w:tc>
          <w:tcPr>
            <w:tcW w:w="1728" w:type="dxa"/>
          </w:tcPr>
          <w:p w14:paraId="659D5FE1" w14:textId="77777777" w:rsidR="003D220C" w:rsidRDefault="003D220C">
            <w:pPr>
              <w:pStyle w:val="Header"/>
              <w:tabs>
                <w:tab w:val="center" w:pos="-1980"/>
              </w:tabs>
              <w:spacing w:line="276" w:lineRule="auto"/>
            </w:pPr>
            <w:bookmarkStart w:id="0" w:name="_GoBack"/>
            <w:bookmarkEnd w:id="0"/>
            <w:r>
              <w:rPr>
                <w:noProof/>
                <w:lang w:eastAsia="en-AU"/>
              </w:rPr>
              <w:drawing>
                <wp:anchor distT="0" distB="0" distL="114300" distR="114300" simplePos="0" relativeHeight="251657216" behindDoc="1" locked="0" layoutInCell="1" allowOverlap="1" wp14:anchorId="69AE0363" wp14:editId="53C4CDFF">
                  <wp:simplePos x="0" y="0"/>
                  <wp:positionH relativeFrom="column">
                    <wp:posOffset>-228600</wp:posOffset>
                  </wp:positionH>
                  <wp:positionV relativeFrom="paragraph">
                    <wp:posOffset>-4445</wp:posOffset>
                  </wp:positionV>
                  <wp:extent cx="1295400" cy="988695"/>
                  <wp:effectExtent l="0" t="0" r="0" b="1905"/>
                  <wp:wrapNone/>
                  <wp:docPr id="2" name="Picture 2" descr="Description: pact 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pact jpg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5400" cy="988695"/>
                          </a:xfrm>
                          <a:prstGeom prst="rect">
                            <a:avLst/>
                          </a:prstGeom>
                          <a:noFill/>
                        </pic:spPr>
                      </pic:pic>
                    </a:graphicData>
                  </a:graphic>
                  <wp14:sizeRelH relativeFrom="page">
                    <wp14:pctWidth>0</wp14:pctWidth>
                  </wp14:sizeRelH>
                  <wp14:sizeRelV relativeFrom="page">
                    <wp14:pctHeight>0</wp14:pctHeight>
                  </wp14:sizeRelV>
                </wp:anchor>
              </w:drawing>
            </w:r>
          </w:p>
          <w:p w14:paraId="61741626" w14:textId="77777777" w:rsidR="003D220C" w:rsidRDefault="003D220C">
            <w:pPr>
              <w:pStyle w:val="Header"/>
              <w:tabs>
                <w:tab w:val="center" w:pos="-1980"/>
              </w:tabs>
              <w:spacing w:line="276" w:lineRule="auto"/>
            </w:pPr>
          </w:p>
          <w:p w14:paraId="3D82A0B9" w14:textId="77777777" w:rsidR="003D220C" w:rsidRDefault="003D220C">
            <w:pPr>
              <w:pStyle w:val="Header"/>
              <w:tabs>
                <w:tab w:val="center" w:pos="-1980"/>
              </w:tabs>
              <w:spacing w:line="276" w:lineRule="auto"/>
            </w:pPr>
          </w:p>
          <w:p w14:paraId="575CA8C8" w14:textId="77777777" w:rsidR="003D220C" w:rsidRDefault="003D220C">
            <w:pPr>
              <w:pStyle w:val="Header"/>
              <w:tabs>
                <w:tab w:val="center" w:pos="-1980"/>
              </w:tabs>
              <w:spacing w:line="276" w:lineRule="auto"/>
            </w:pPr>
          </w:p>
          <w:p w14:paraId="18C3D6C0" w14:textId="77777777" w:rsidR="003D220C" w:rsidRDefault="003D220C">
            <w:pPr>
              <w:pStyle w:val="Header"/>
              <w:tabs>
                <w:tab w:val="center" w:pos="-1980"/>
              </w:tabs>
              <w:spacing w:line="276" w:lineRule="auto"/>
            </w:pPr>
          </w:p>
          <w:p w14:paraId="2C125247" w14:textId="77777777" w:rsidR="003D220C" w:rsidRDefault="003D220C">
            <w:pPr>
              <w:pStyle w:val="Header"/>
              <w:tabs>
                <w:tab w:val="center" w:pos="-1980"/>
              </w:tabs>
              <w:spacing w:line="276" w:lineRule="auto"/>
            </w:pPr>
          </w:p>
          <w:p w14:paraId="55EB2F0E" w14:textId="77777777" w:rsidR="003D220C" w:rsidRDefault="003D220C">
            <w:pPr>
              <w:pStyle w:val="Header"/>
              <w:tabs>
                <w:tab w:val="center" w:pos="-1980"/>
              </w:tabs>
              <w:spacing w:line="276" w:lineRule="auto"/>
            </w:pPr>
          </w:p>
          <w:p w14:paraId="3A790DF1" w14:textId="77777777" w:rsidR="003D220C" w:rsidRDefault="003D220C">
            <w:pPr>
              <w:pStyle w:val="Header"/>
              <w:tabs>
                <w:tab w:val="center" w:pos="-1980"/>
              </w:tabs>
              <w:spacing w:line="276" w:lineRule="auto"/>
            </w:pPr>
          </w:p>
        </w:tc>
        <w:tc>
          <w:tcPr>
            <w:tcW w:w="6660" w:type="dxa"/>
            <w:gridSpan w:val="2"/>
          </w:tcPr>
          <w:p w14:paraId="5118B8EE" w14:textId="77777777" w:rsidR="003D220C" w:rsidRDefault="003D220C">
            <w:pPr>
              <w:spacing w:line="276" w:lineRule="auto"/>
              <w:rPr>
                <w:b/>
                <w:sz w:val="36"/>
              </w:rPr>
            </w:pPr>
            <w:r>
              <w:rPr>
                <w:b/>
                <w:sz w:val="36"/>
              </w:rPr>
              <w:t>Mathematics Essential</w:t>
            </w:r>
          </w:p>
          <w:p w14:paraId="3C7B6F42" w14:textId="77777777" w:rsidR="003D220C" w:rsidRDefault="003D220C">
            <w:pPr>
              <w:spacing w:line="276" w:lineRule="auto"/>
              <w:rPr>
                <w:sz w:val="28"/>
              </w:rPr>
            </w:pPr>
          </w:p>
          <w:p w14:paraId="666806EC" w14:textId="77777777" w:rsidR="003D220C" w:rsidRDefault="00EB1DBB">
            <w:pPr>
              <w:spacing w:line="276" w:lineRule="auto"/>
              <w:rPr>
                <w:b/>
                <w:sz w:val="36"/>
              </w:rPr>
            </w:pPr>
            <w:r>
              <w:rPr>
                <w:b/>
                <w:sz w:val="36"/>
              </w:rPr>
              <w:t>Test 5</w:t>
            </w:r>
            <w:r w:rsidR="003D220C">
              <w:rPr>
                <w:b/>
                <w:sz w:val="36"/>
              </w:rPr>
              <w:t>, 2015</w:t>
            </w:r>
          </w:p>
          <w:p w14:paraId="3FDE84AB" w14:textId="77777777" w:rsidR="003D220C" w:rsidRDefault="003D220C">
            <w:pPr>
              <w:spacing w:line="276" w:lineRule="auto"/>
              <w:rPr>
                <w:b/>
                <w:sz w:val="28"/>
              </w:rPr>
            </w:pPr>
          </w:p>
          <w:p w14:paraId="56947467" w14:textId="77777777" w:rsidR="003D220C" w:rsidRDefault="00EB1DBB">
            <w:pPr>
              <w:pStyle w:val="Header"/>
              <w:tabs>
                <w:tab w:val="center" w:pos="-1980"/>
              </w:tabs>
              <w:spacing w:line="276" w:lineRule="auto"/>
            </w:pPr>
            <w:r>
              <w:rPr>
                <w:b/>
                <w:sz w:val="28"/>
              </w:rPr>
              <w:t>Topics – Rates and Units of Energy</w:t>
            </w:r>
          </w:p>
          <w:p w14:paraId="18427CEB" w14:textId="77777777" w:rsidR="003D220C" w:rsidRDefault="003D220C">
            <w:pPr>
              <w:pStyle w:val="Header"/>
              <w:tabs>
                <w:tab w:val="center" w:pos="-1980"/>
              </w:tabs>
              <w:spacing w:line="276" w:lineRule="auto"/>
              <w:rPr>
                <w:b/>
                <w:sz w:val="18"/>
                <w:szCs w:val="18"/>
              </w:rPr>
            </w:pPr>
          </w:p>
        </w:tc>
        <w:tc>
          <w:tcPr>
            <w:tcW w:w="2160" w:type="dxa"/>
            <w:hideMark/>
          </w:tcPr>
          <w:p w14:paraId="49BF139E" w14:textId="77777777" w:rsidR="003D220C" w:rsidRDefault="003D220C">
            <w:pPr>
              <w:pStyle w:val="Header"/>
              <w:tabs>
                <w:tab w:val="center" w:pos="-1980"/>
              </w:tabs>
              <w:spacing w:line="276" w:lineRule="auto"/>
            </w:pPr>
            <w:r>
              <w:rPr>
                <w:noProof/>
                <w:lang w:eastAsia="en-AU"/>
              </w:rPr>
              <mc:AlternateContent>
                <mc:Choice Requires="wps">
                  <w:drawing>
                    <wp:anchor distT="0" distB="0" distL="114300" distR="114300" simplePos="0" relativeHeight="251658240" behindDoc="0" locked="0" layoutInCell="1" allowOverlap="1" wp14:anchorId="401F9218" wp14:editId="1634701F">
                      <wp:simplePos x="0" y="0"/>
                      <wp:positionH relativeFrom="column">
                        <wp:posOffset>108585</wp:posOffset>
                      </wp:positionH>
                      <wp:positionV relativeFrom="paragraph">
                        <wp:posOffset>106680</wp:posOffset>
                      </wp:positionV>
                      <wp:extent cx="838200" cy="1201420"/>
                      <wp:effectExtent l="0" t="0" r="19050" b="1778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201420"/>
                              </a:xfrm>
                              <a:prstGeom prst="rect">
                                <a:avLst/>
                              </a:prstGeom>
                              <a:solidFill>
                                <a:srgbClr val="FFFFFF"/>
                              </a:solidFill>
                              <a:ln w="9525">
                                <a:solidFill>
                                  <a:srgbClr val="000000"/>
                                </a:solidFill>
                                <a:miter lim="800000"/>
                                <a:headEnd/>
                                <a:tailEnd/>
                              </a:ln>
                            </wps:spPr>
                            <wps:txbx>
                              <w:txbxContent>
                                <w:p w14:paraId="74BE2116" w14:textId="77777777" w:rsidR="00440ADB" w:rsidRDefault="00440ADB" w:rsidP="003D220C"/>
                                <w:p w14:paraId="3D08424D" w14:textId="77777777" w:rsidR="00440ADB" w:rsidRDefault="00440ADB" w:rsidP="003D220C">
                                  <w:pPr>
                                    <w:jc w:val="center"/>
                                    <w:rPr>
                                      <w:u w:val="single"/>
                                    </w:rPr>
                                  </w:pPr>
                                  <w:r>
                                    <w:rPr>
                                      <w:u w:val="single"/>
                                    </w:rPr>
                                    <w:tab/>
                                  </w:r>
                                </w:p>
                                <w:p w14:paraId="00E460D0" w14:textId="534042BF" w:rsidR="00440ADB" w:rsidRDefault="000622F0" w:rsidP="003D220C">
                                  <w:pPr>
                                    <w:jc w:val="center"/>
                                    <w:rPr>
                                      <w:sz w:val="32"/>
                                    </w:rPr>
                                  </w:pPr>
                                  <w:r>
                                    <w:rPr>
                                      <w:sz w:val="32"/>
                                    </w:rPr>
                                    <w:t>57</w:t>
                                  </w:r>
                                </w:p>
                                <w:p w14:paraId="5462C10F" w14:textId="77777777" w:rsidR="00440ADB" w:rsidRDefault="00440ADB" w:rsidP="003D220C">
                                  <w:pPr>
                                    <w:jc w:val="center"/>
                                    <w:rPr>
                                      <w:sz w:val="36"/>
                                    </w:rPr>
                                  </w:pPr>
                                </w:p>
                                <w:p w14:paraId="6B9550D0" w14:textId="77777777" w:rsidR="00440ADB" w:rsidRDefault="00440ADB" w:rsidP="003D220C">
                                  <w:pPr>
                                    <w:jc w:val="center"/>
                                  </w:pPr>
                                  <w:r>
                                    <w:t>=</w:t>
                                  </w:r>
                                  <w:r>
                                    <w:rPr>
                                      <w:u w:val="single"/>
                                    </w:rPr>
                                    <w:tab/>
                                  </w:r>
                                  <w:r>
                                    <w:t xml:space="preserve"> % </w:t>
                                  </w:r>
                                </w:p>
                                <w:p w14:paraId="5A4A243C" w14:textId="77777777" w:rsidR="00440ADB" w:rsidRDefault="00440ADB" w:rsidP="003D220C">
                                  <w:pPr>
                                    <w:jc w:val="center"/>
                                  </w:pPr>
                                </w:p>
                                <w:p w14:paraId="695D088E" w14:textId="77777777" w:rsidR="00440ADB" w:rsidRDefault="00440ADB" w:rsidP="003D220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 o:spid="_x0000_s1026" type="#_x0000_t202" style="position:absolute;margin-left:8.55pt;margin-top:8.4pt;width:66pt;height:94.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">
                      <v:textbox>
                        <w:txbxContent>
                          <w:p w14:paraId="74BE2116" w14:textId="77777777" w:rsidR="00440ADB" w:rsidRDefault="00440ADB" w:rsidP="003D220C"/>
                          <w:p w14:paraId="3D08424D" w14:textId="77777777" w:rsidR="00440ADB" w:rsidRDefault="00440ADB" w:rsidP="003D220C">
                            <w:pPr>
                              <w:jc w:val="center"/>
                              <w:rPr>
                                <w:u w:val="single"/>
                              </w:rPr>
                            </w:pPr>
                            <w:r>
                              <w:rPr>
                                <w:u w:val="single"/>
                              </w:rPr>
                              <w:tab/>
                            </w:r>
                          </w:p>
                          <w:p w14:paraId="00E460D0" w14:textId="534042BF" w:rsidR="00440ADB" w:rsidRDefault="000622F0" w:rsidP="003D220C">
                            <w:pPr>
                              <w:jc w:val="center"/>
                              <w:rPr>
                                <w:sz w:val="32"/>
                              </w:rPr>
                            </w:pPr>
                            <w:r>
                              <w:rPr>
                                <w:sz w:val="32"/>
                              </w:rPr>
                              <w:t>57</w:t>
                            </w:r>
                            <w:bookmarkStart w:id="1" w:name="_GoBack"/>
                            <w:bookmarkEnd w:id="1"/>
                          </w:p>
                          <w:p w14:paraId="5462C10F" w14:textId="77777777" w:rsidR="00440ADB" w:rsidRDefault="00440ADB" w:rsidP="003D220C">
                            <w:pPr>
                              <w:jc w:val="center"/>
                              <w:rPr>
                                <w:sz w:val="36"/>
                              </w:rPr>
                            </w:pPr>
                          </w:p>
                          <w:p w14:paraId="6B9550D0" w14:textId="77777777" w:rsidR="00440ADB" w:rsidRDefault="00440ADB" w:rsidP="003D220C">
                            <w:pPr>
                              <w:jc w:val="center"/>
                            </w:pPr>
                            <w:r>
                              <w:t>=</w:t>
                            </w:r>
                            <w:r>
                              <w:rPr>
                                <w:u w:val="single"/>
                              </w:rPr>
                              <w:tab/>
                            </w:r>
                            <w:r>
                              <w:t xml:space="preserve"> % </w:t>
                            </w:r>
                          </w:p>
                          <w:p w14:paraId="5A4A243C" w14:textId="77777777" w:rsidR="00440ADB" w:rsidRDefault="00440ADB" w:rsidP="003D220C">
                            <w:pPr>
                              <w:jc w:val="center"/>
                            </w:pPr>
                          </w:p>
                          <w:p w14:paraId="695D088E" w14:textId="77777777" w:rsidR="00440ADB" w:rsidRDefault="00440ADB" w:rsidP="003D220C">
                            <w:pPr>
                              <w:jc w:val="center"/>
                            </w:pPr>
                          </w:p>
                        </w:txbxContent>
                      </v:textbox>
                    </v:shape>
                  </w:pict>
                </mc:Fallback>
              </mc:AlternateContent>
            </w:r>
          </w:p>
        </w:tc>
      </w:tr>
      <w:tr w:rsidR="003D220C" w14:paraId="5A5033F9" w14:textId="77777777" w:rsidTr="003D220C">
        <w:trPr>
          <w:trHeight w:val="397"/>
        </w:trPr>
        <w:tc>
          <w:tcPr>
            <w:tcW w:w="1728" w:type="dxa"/>
            <w:vAlign w:val="center"/>
            <w:hideMark/>
          </w:tcPr>
          <w:p w14:paraId="0B886845" w14:textId="77777777" w:rsidR="003D220C" w:rsidRDefault="003D220C">
            <w:pPr>
              <w:pStyle w:val="Header"/>
              <w:tabs>
                <w:tab w:val="center" w:pos="-1980"/>
              </w:tabs>
              <w:spacing w:line="276" w:lineRule="auto"/>
            </w:pPr>
            <w:r>
              <w:rPr>
                <w:b/>
                <w:bCs/>
                <w:sz w:val="20"/>
              </w:rPr>
              <w:t>Total Time:</w:t>
            </w:r>
            <w:r>
              <w:rPr>
                <w:sz w:val="20"/>
              </w:rPr>
              <w:t xml:space="preserve"> </w:t>
            </w:r>
          </w:p>
        </w:tc>
        <w:tc>
          <w:tcPr>
            <w:tcW w:w="5751" w:type="dxa"/>
            <w:vAlign w:val="center"/>
            <w:hideMark/>
          </w:tcPr>
          <w:p w14:paraId="0B14E3B4" w14:textId="77777777" w:rsidR="003D220C" w:rsidRDefault="003D220C">
            <w:pPr>
              <w:pStyle w:val="Header"/>
              <w:tabs>
                <w:tab w:val="center" w:pos="-1980"/>
              </w:tabs>
              <w:spacing w:line="276" w:lineRule="auto"/>
            </w:pPr>
            <w:r>
              <w:rPr>
                <w:b/>
                <w:i/>
                <w:sz w:val="28"/>
              </w:rPr>
              <w:t>60</w:t>
            </w:r>
            <w:r>
              <w:rPr>
                <w:i/>
                <w:sz w:val="28"/>
              </w:rPr>
              <w:t xml:space="preserve"> </w:t>
            </w:r>
            <w:r>
              <w:rPr>
                <w:i/>
                <w:sz w:val="20"/>
              </w:rPr>
              <w:t>minutes</w:t>
            </w:r>
          </w:p>
        </w:tc>
        <w:tc>
          <w:tcPr>
            <w:tcW w:w="3069" w:type="dxa"/>
            <w:gridSpan w:val="2"/>
            <w:vMerge w:val="restart"/>
            <w:vAlign w:val="center"/>
          </w:tcPr>
          <w:p w14:paraId="3B70328E" w14:textId="77777777" w:rsidR="003D220C" w:rsidRDefault="003D220C">
            <w:pPr>
              <w:spacing w:line="276" w:lineRule="auto"/>
              <w:rPr>
                <w:sz w:val="20"/>
              </w:rPr>
            </w:pPr>
          </w:p>
        </w:tc>
      </w:tr>
      <w:tr w:rsidR="003D220C" w14:paraId="6BB36B30" w14:textId="77777777" w:rsidTr="003D220C">
        <w:trPr>
          <w:trHeight w:val="397"/>
        </w:trPr>
        <w:tc>
          <w:tcPr>
            <w:tcW w:w="1728" w:type="dxa"/>
            <w:vAlign w:val="center"/>
            <w:hideMark/>
          </w:tcPr>
          <w:p w14:paraId="51E6AEBF" w14:textId="77777777" w:rsidR="003D220C" w:rsidRDefault="003D220C">
            <w:pPr>
              <w:pStyle w:val="Header"/>
              <w:tabs>
                <w:tab w:val="center" w:pos="-1980"/>
              </w:tabs>
              <w:spacing w:line="276" w:lineRule="auto"/>
              <w:rPr>
                <w:b/>
                <w:bCs/>
                <w:sz w:val="20"/>
              </w:rPr>
            </w:pPr>
            <w:r>
              <w:rPr>
                <w:b/>
                <w:bCs/>
                <w:sz w:val="20"/>
              </w:rPr>
              <w:t>Total Reading:</w:t>
            </w:r>
          </w:p>
        </w:tc>
        <w:tc>
          <w:tcPr>
            <w:tcW w:w="5751" w:type="dxa"/>
            <w:vAlign w:val="center"/>
            <w:hideMark/>
          </w:tcPr>
          <w:p w14:paraId="19CAC6AE" w14:textId="77777777" w:rsidR="003D220C" w:rsidRDefault="003D220C">
            <w:pPr>
              <w:pStyle w:val="Header"/>
              <w:tabs>
                <w:tab w:val="center" w:pos="-1980"/>
              </w:tabs>
              <w:spacing w:line="276" w:lineRule="auto"/>
              <w:rPr>
                <w:b/>
                <w:i/>
                <w:sz w:val="28"/>
              </w:rPr>
            </w:pPr>
            <w:r>
              <w:rPr>
                <w:i/>
                <w:sz w:val="28"/>
              </w:rPr>
              <w:t>5</w:t>
            </w:r>
            <w:r>
              <w:rPr>
                <w:b/>
                <w:i/>
                <w:sz w:val="28"/>
              </w:rPr>
              <w:t xml:space="preserve"> </w:t>
            </w:r>
            <w:r>
              <w:rPr>
                <w:i/>
                <w:sz w:val="20"/>
                <w:szCs w:val="20"/>
              </w:rPr>
              <w:t>minutes</w:t>
            </w:r>
          </w:p>
        </w:tc>
        <w:tc>
          <w:tcPr>
            <w:tcW w:w="5229" w:type="dxa"/>
            <w:gridSpan w:val="2"/>
            <w:vMerge/>
            <w:vAlign w:val="center"/>
            <w:hideMark/>
          </w:tcPr>
          <w:p w14:paraId="1334CD44" w14:textId="77777777" w:rsidR="003D220C" w:rsidRDefault="003D220C">
            <w:pPr>
              <w:rPr>
                <w:sz w:val="20"/>
              </w:rPr>
            </w:pPr>
          </w:p>
        </w:tc>
      </w:tr>
      <w:tr w:rsidR="003D220C" w14:paraId="0AC49F26" w14:textId="77777777" w:rsidTr="003D220C">
        <w:trPr>
          <w:trHeight w:val="397"/>
        </w:trPr>
        <w:tc>
          <w:tcPr>
            <w:tcW w:w="1728" w:type="dxa"/>
            <w:vAlign w:val="center"/>
            <w:hideMark/>
          </w:tcPr>
          <w:p w14:paraId="5D240733" w14:textId="77777777" w:rsidR="003D220C" w:rsidRDefault="003D220C">
            <w:pPr>
              <w:pStyle w:val="Header"/>
              <w:tabs>
                <w:tab w:val="center" w:pos="-1980"/>
              </w:tabs>
              <w:spacing w:line="276" w:lineRule="auto"/>
              <w:rPr>
                <w:b/>
                <w:bCs/>
                <w:sz w:val="20"/>
              </w:rPr>
            </w:pPr>
            <w:r>
              <w:rPr>
                <w:b/>
                <w:bCs/>
                <w:sz w:val="20"/>
              </w:rPr>
              <w:t>Total Working:</w:t>
            </w:r>
          </w:p>
        </w:tc>
        <w:tc>
          <w:tcPr>
            <w:tcW w:w="5751" w:type="dxa"/>
            <w:vAlign w:val="center"/>
            <w:hideMark/>
          </w:tcPr>
          <w:p w14:paraId="4A35059F" w14:textId="77777777" w:rsidR="003D220C" w:rsidRDefault="003D220C">
            <w:pPr>
              <w:pStyle w:val="Header"/>
              <w:tabs>
                <w:tab w:val="center" w:pos="-1980"/>
              </w:tabs>
              <w:spacing w:line="276" w:lineRule="auto"/>
              <w:rPr>
                <w:b/>
                <w:i/>
                <w:sz w:val="28"/>
              </w:rPr>
            </w:pPr>
            <w:r>
              <w:rPr>
                <w:i/>
                <w:sz w:val="28"/>
              </w:rPr>
              <w:t>55</w:t>
            </w:r>
            <w:r>
              <w:rPr>
                <w:b/>
                <w:i/>
                <w:sz w:val="28"/>
              </w:rPr>
              <w:t xml:space="preserve"> </w:t>
            </w:r>
            <w:r>
              <w:rPr>
                <w:i/>
                <w:sz w:val="20"/>
                <w:szCs w:val="20"/>
              </w:rPr>
              <w:t>minutes</w:t>
            </w:r>
          </w:p>
        </w:tc>
        <w:tc>
          <w:tcPr>
            <w:tcW w:w="5229" w:type="dxa"/>
            <w:gridSpan w:val="2"/>
            <w:vMerge/>
            <w:vAlign w:val="center"/>
            <w:hideMark/>
          </w:tcPr>
          <w:p w14:paraId="6F257349" w14:textId="77777777" w:rsidR="003D220C" w:rsidRDefault="003D220C">
            <w:pPr>
              <w:rPr>
                <w:sz w:val="20"/>
              </w:rPr>
            </w:pPr>
          </w:p>
        </w:tc>
      </w:tr>
      <w:tr w:rsidR="003D220C" w14:paraId="41B21AFB" w14:textId="77777777" w:rsidTr="003D220C">
        <w:trPr>
          <w:trHeight w:val="397"/>
        </w:trPr>
        <w:tc>
          <w:tcPr>
            <w:tcW w:w="1728" w:type="dxa"/>
            <w:vAlign w:val="center"/>
            <w:hideMark/>
          </w:tcPr>
          <w:p w14:paraId="341A3060" w14:textId="77777777" w:rsidR="003D220C" w:rsidRDefault="003D220C">
            <w:pPr>
              <w:pStyle w:val="Header"/>
              <w:tabs>
                <w:tab w:val="center" w:pos="-1980"/>
              </w:tabs>
              <w:spacing w:line="276" w:lineRule="auto"/>
            </w:pPr>
            <w:r>
              <w:rPr>
                <w:b/>
                <w:sz w:val="20"/>
              </w:rPr>
              <w:t>Weighting:</w:t>
            </w:r>
            <w:r>
              <w:rPr>
                <w:i/>
                <w:sz w:val="20"/>
              </w:rPr>
              <w:t xml:space="preserve"> </w:t>
            </w:r>
          </w:p>
        </w:tc>
        <w:tc>
          <w:tcPr>
            <w:tcW w:w="5751" w:type="dxa"/>
            <w:vAlign w:val="center"/>
            <w:hideMark/>
          </w:tcPr>
          <w:p w14:paraId="6BBE95DC" w14:textId="77777777" w:rsidR="003D220C" w:rsidRDefault="003D220C">
            <w:pPr>
              <w:pStyle w:val="Header"/>
              <w:tabs>
                <w:tab w:val="center" w:pos="-1980"/>
              </w:tabs>
              <w:spacing w:line="276" w:lineRule="auto"/>
            </w:pPr>
            <w:r>
              <w:rPr>
                <w:i/>
                <w:sz w:val="20"/>
              </w:rPr>
              <w:t>___ of the year.</w:t>
            </w:r>
          </w:p>
        </w:tc>
        <w:tc>
          <w:tcPr>
            <w:tcW w:w="5229" w:type="dxa"/>
            <w:gridSpan w:val="2"/>
            <w:vMerge/>
            <w:vAlign w:val="center"/>
            <w:hideMark/>
          </w:tcPr>
          <w:p w14:paraId="0988019A" w14:textId="77777777" w:rsidR="003D220C" w:rsidRDefault="003D220C">
            <w:pPr>
              <w:rPr>
                <w:sz w:val="20"/>
              </w:rPr>
            </w:pPr>
          </w:p>
        </w:tc>
      </w:tr>
      <w:tr w:rsidR="003D220C" w14:paraId="0FC17E88" w14:textId="77777777" w:rsidTr="003D220C">
        <w:trPr>
          <w:trHeight w:val="397"/>
        </w:trPr>
        <w:tc>
          <w:tcPr>
            <w:tcW w:w="1728" w:type="dxa"/>
            <w:vAlign w:val="center"/>
            <w:hideMark/>
          </w:tcPr>
          <w:p w14:paraId="68C1E533" w14:textId="77777777" w:rsidR="003D220C" w:rsidRDefault="003D220C">
            <w:pPr>
              <w:pStyle w:val="Header"/>
              <w:tabs>
                <w:tab w:val="center" w:pos="-1980"/>
              </w:tabs>
              <w:spacing w:line="276" w:lineRule="auto"/>
              <w:rPr>
                <w:b/>
                <w:sz w:val="20"/>
              </w:rPr>
            </w:pPr>
            <w:r>
              <w:rPr>
                <w:b/>
                <w:bCs/>
                <w:sz w:val="20"/>
              </w:rPr>
              <w:t>Equipment Allowed:</w:t>
            </w:r>
          </w:p>
        </w:tc>
        <w:tc>
          <w:tcPr>
            <w:tcW w:w="5751" w:type="dxa"/>
            <w:vAlign w:val="center"/>
            <w:hideMark/>
          </w:tcPr>
          <w:p w14:paraId="7182C372" w14:textId="77777777" w:rsidR="003D220C" w:rsidRDefault="003D220C">
            <w:pPr>
              <w:pStyle w:val="Header"/>
              <w:tabs>
                <w:tab w:val="center" w:pos="-1980"/>
              </w:tabs>
              <w:spacing w:line="276" w:lineRule="auto"/>
              <w:rPr>
                <w:i/>
                <w:sz w:val="20"/>
              </w:rPr>
            </w:pPr>
            <w:r>
              <w:rPr>
                <w:i/>
                <w:sz w:val="20"/>
              </w:rPr>
              <w:t>Calculator</w:t>
            </w:r>
          </w:p>
        </w:tc>
        <w:tc>
          <w:tcPr>
            <w:tcW w:w="5229" w:type="dxa"/>
            <w:gridSpan w:val="2"/>
            <w:vMerge/>
            <w:vAlign w:val="center"/>
            <w:hideMark/>
          </w:tcPr>
          <w:p w14:paraId="4090D829" w14:textId="77777777" w:rsidR="003D220C" w:rsidRDefault="003D220C">
            <w:pPr>
              <w:rPr>
                <w:sz w:val="20"/>
              </w:rPr>
            </w:pPr>
          </w:p>
        </w:tc>
      </w:tr>
      <w:tr w:rsidR="003D220C" w14:paraId="5AE3608E" w14:textId="77777777" w:rsidTr="003D220C">
        <w:trPr>
          <w:trHeight w:val="80"/>
        </w:trPr>
        <w:tc>
          <w:tcPr>
            <w:tcW w:w="10548" w:type="dxa"/>
            <w:gridSpan w:val="4"/>
            <w:vAlign w:val="center"/>
          </w:tcPr>
          <w:p w14:paraId="0D1FCE86" w14:textId="77777777" w:rsidR="003D220C" w:rsidRDefault="003D220C">
            <w:pPr>
              <w:pStyle w:val="Header"/>
              <w:tabs>
                <w:tab w:val="center" w:pos="-1980"/>
              </w:tabs>
              <w:spacing w:line="276" w:lineRule="auto"/>
              <w:jc w:val="center"/>
              <w:rPr>
                <w:b/>
                <w:i/>
              </w:rPr>
            </w:pPr>
          </w:p>
          <w:p w14:paraId="1842971D" w14:textId="77777777" w:rsidR="003D220C" w:rsidRDefault="003D220C">
            <w:pPr>
              <w:pStyle w:val="Header"/>
              <w:tabs>
                <w:tab w:val="center" w:pos="-1980"/>
              </w:tabs>
              <w:spacing w:line="276" w:lineRule="auto"/>
              <w:jc w:val="center"/>
              <w:rPr>
                <w:b/>
                <w:i/>
              </w:rPr>
            </w:pPr>
            <w:r>
              <w:rPr>
                <w:b/>
                <w:i/>
              </w:rPr>
              <w:t>You must include all working out to receive full marks</w:t>
            </w:r>
          </w:p>
          <w:p w14:paraId="4DAC025C" w14:textId="77777777" w:rsidR="003D220C" w:rsidRDefault="003D220C">
            <w:pPr>
              <w:pStyle w:val="Header"/>
              <w:tabs>
                <w:tab w:val="center" w:pos="-1980"/>
              </w:tabs>
              <w:spacing w:line="276" w:lineRule="auto"/>
              <w:jc w:val="center"/>
              <w:rPr>
                <w:b/>
                <w:i/>
              </w:rPr>
            </w:pPr>
          </w:p>
        </w:tc>
      </w:tr>
      <w:tr w:rsidR="003D220C" w14:paraId="664A70AB" w14:textId="77777777" w:rsidTr="003D220C">
        <w:trPr>
          <w:trHeight w:val="535"/>
        </w:trPr>
        <w:tc>
          <w:tcPr>
            <w:tcW w:w="10548" w:type="dxa"/>
            <w:gridSpan w:val="4"/>
            <w:hideMark/>
          </w:tcPr>
          <w:p w14:paraId="5FFC1F52" w14:textId="77777777" w:rsidR="003D220C" w:rsidRDefault="003D220C">
            <w:pPr>
              <w:pStyle w:val="Header"/>
              <w:tabs>
                <w:tab w:val="center" w:pos="-1980"/>
              </w:tabs>
              <w:spacing w:line="276" w:lineRule="auto"/>
            </w:pPr>
            <w:r>
              <w:rPr>
                <w:b/>
                <w:bCs/>
                <w:sz w:val="28"/>
              </w:rPr>
              <w:t>CALCULATOR ASSUMED</w:t>
            </w:r>
          </w:p>
        </w:tc>
      </w:tr>
    </w:tbl>
    <w:p w14:paraId="50D12ED4" w14:textId="57EC508A" w:rsidR="003D220C" w:rsidRPr="00FA67C7" w:rsidRDefault="00FA67C7" w:rsidP="00FA67C7">
      <w:pPr>
        <w:pStyle w:val="ListParagraph"/>
        <w:numPr>
          <w:ilvl w:val="0"/>
          <w:numId w:val="2"/>
        </w:numPr>
        <w:rPr>
          <w:b/>
        </w:rPr>
      </w:pPr>
      <w:r>
        <w:rPr>
          <w:b/>
        </w:rPr>
        <w:t>(1 mark</w:t>
      </w:r>
      <w:r w:rsidR="003D220C" w:rsidRPr="00EB1DBB">
        <w:rPr>
          <w:b/>
        </w:rPr>
        <w:t>:</w:t>
      </w:r>
      <w:r w:rsidR="00B14F42">
        <w:rPr>
          <w:b/>
        </w:rPr>
        <w:t xml:space="preserve"> </w:t>
      </w:r>
      <w:r w:rsidRPr="00FA67C7">
        <w:rPr>
          <w:b/>
        </w:rPr>
        <w:t>½</w:t>
      </w:r>
      <w:r w:rsidR="003D220C" w:rsidRPr="00FA67C7">
        <w:rPr>
          <w:b/>
        </w:rPr>
        <w:t xml:space="preserve">, </w:t>
      </w:r>
      <w:r w:rsidRPr="00FA67C7">
        <w:rPr>
          <w:b/>
        </w:rPr>
        <w:t xml:space="preserve">½ </w:t>
      </w:r>
      <w:r w:rsidR="003D220C" w:rsidRPr="00FA67C7">
        <w:rPr>
          <w:b/>
        </w:rPr>
        <w:t>)</w:t>
      </w:r>
    </w:p>
    <w:p w14:paraId="03FE6BA3" w14:textId="5A3B0321" w:rsidR="00EB1DBB" w:rsidRDefault="00B14F42" w:rsidP="00EB1DBB">
      <w:pPr>
        <w:pStyle w:val="ListParagraph"/>
      </w:pPr>
      <w:r>
        <w:t>Using the conversion 1 kilowatt = 1000 watts, c</w:t>
      </w:r>
      <w:r w:rsidR="0039035A">
        <w:t>onvert the following to watts:</w:t>
      </w:r>
    </w:p>
    <w:p w14:paraId="5273FFEA" w14:textId="77777777" w:rsidR="00EB1DBB" w:rsidRDefault="00EB1DBB" w:rsidP="00EB1DBB">
      <w:pPr>
        <w:pStyle w:val="ListParagraph"/>
      </w:pPr>
      <w:r w:rsidRPr="00EB1DBB">
        <w:rPr>
          <w:b/>
        </w:rPr>
        <w:t>a)</w:t>
      </w:r>
      <w:r>
        <w:rPr>
          <w:b/>
        </w:rPr>
        <w:t xml:space="preserve"> </w:t>
      </w:r>
      <w:r>
        <w:t>5kW</w:t>
      </w:r>
      <w:r>
        <w:tab/>
      </w:r>
      <w:r>
        <w:tab/>
      </w:r>
      <w:r>
        <w:tab/>
      </w:r>
      <w:r>
        <w:tab/>
      </w:r>
      <w:r w:rsidRPr="00EB1DBB">
        <w:rPr>
          <w:b/>
        </w:rPr>
        <w:t>b)</w:t>
      </w:r>
      <w:r>
        <w:rPr>
          <w:b/>
        </w:rPr>
        <w:t xml:space="preserve"> </w:t>
      </w:r>
      <w:r>
        <w:t>7.28kW</w:t>
      </w:r>
    </w:p>
    <w:p w14:paraId="3B903985" w14:textId="77777777" w:rsidR="00EB1DBB" w:rsidRDefault="00EB1DBB" w:rsidP="00EB1DBB"/>
    <w:p w14:paraId="26FB72AB" w14:textId="5B9EACF7" w:rsidR="00EB1DBB" w:rsidRPr="00EB1DBB" w:rsidRDefault="00FA67C7" w:rsidP="00EB1DBB">
      <w:pPr>
        <w:pStyle w:val="ListParagraph"/>
        <w:numPr>
          <w:ilvl w:val="0"/>
          <w:numId w:val="2"/>
        </w:numPr>
        <w:rPr>
          <w:b/>
        </w:rPr>
      </w:pPr>
      <w:r>
        <w:rPr>
          <w:b/>
        </w:rPr>
        <w:t xml:space="preserve">(1 mark: </w:t>
      </w:r>
      <w:r w:rsidRPr="00FA67C7">
        <w:rPr>
          <w:b/>
        </w:rPr>
        <w:t>½</w:t>
      </w:r>
      <w:r>
        <w:rPr>
          <w:b/>
        </w:rPr>
        <w:t xml:space="preserve">, </w:t>
      </w:r>
      <w:r w:rsidRPr="00FA67C7">
        <w:rPr>
          <w:b/>
        </w:rPr>
        <w:t>½</w:t>
      </w:r>
      <w:r w:rsidR="00EB1DBB" w:rsidRPr="00EB1DBB">
        <w:rPr>
          <w:b/>
        </w:rPr>
        <w:t>)</w:t>
      </w:r>
    </w:p>
    <w:p w14:paraId="176ACB50" w14:textId="6D4E399B" w:rsidR="00EB1DBB" w:rsidRDefault="00B14F42" w:rsidP="00EB1DBB">
      <w:pPr>
        <w:pStyle w:val="ListParagraph"/>
      </w:pPr>
      <w:r>
        <w:t>Using the conversion 1 kilowatt = 1000 watts, c</w:t>
      </w:r>
      <w:r w:rsidR="00C24D56">
        <w:t>onvert the following to kilowatts</w:t>
      </w:r>
      <w:r w:rsidR="00EB1DBB">
        <w:t>:</w:t>
      </w:r>
    </w:p>
    <w:p w14:paraId="77067096" w14:textId="71906478" w:rsidR="00EB1DBB" w:rsidRPr="00EB1DBB" w:rsidRDefault="00EB1DBB" w:rsidP="00EB1DBB">
      <w:pPr>
        <w:pStyle w:val="ListParagraph"/>
      </w:pPr>
      <w:r w:rsidRPr="00EB1DBB">
        <w:rPr>
          <w:b/>
        </w:rPr>
        <w:t>a)</w:t>
      </w:r>
      <w:r>
        <w:t xml:space="preserve"> 1075 watts</w:t>
      </w:r>
      <w:r>
        <w:tab/>
      </w:r>
      <w:r>
        <w:tab/>
      </w:r>
      <w:r>
        <w:tab/>
      </w:r>
      <w:r>
        <w:tab/>
      </w:r>
      <w:r w:rsidRPr="00EB1DBB">
        <w:rPr>
          <w:b/>
        </w:rPr>
        <w:t>b</w:t>
      </w:r>
      <w:r w:rsidR="00B14F42">
        <w:t>) 900</w:t>
      </w:r>
      <w:r>
        <w:t xml:space="preserve"> watts</w:t>
      </w:r>
    </w:p>
    <w:p w14:paraId="4D1A10FE" w14:textId="77777777" w:rsidR="00EB1DBB" w:rsidRDefault="00EB1DBB" w:rsidP="00EB1DBB"/>
    <w:p w14:paraId="01C4CF05" w14:textId="4FB8E256" w:rsidR="00E66877" w:rsidRDefault="00FA67C7" w:rsidP="00E66877">
      <w:pPr>
        <w:pStyle w:val="ListParagraph"/>
        <w:numPr>
          <w:ilvl w:val="0"/>
          <w:numId w:val="2"/>
        </w:numPr>
        <w:rPr>
          <w:b/>
        </w:rPr>
      </w:pPr>
      <w:r>
        <w:rPr>
          <w:b/>
        </w:rPr>
        <w:t xml:space="preserve">(1 mark: </w:t>
      </w:r>
      <w:r w:rsidRPr="00FA67C7">
        <w:rPr>
          <w:b/>
        </w:rPr>
        <w:t>½</w:t>
      </w:r>
      <w:r>
        <w:rPr>
          <w:b/>
        </w:rPr>
        <w:t xml:space="preserve">, </w:t>
      </w:r>
      <w:r w:rsidRPr="00FA67C7">
        <w:rPr>
          <w:b/>
        </w:rPr>
        <w:t>½</w:t>
      </w:r>
      <w:r w:rsidR="00E66877" w:rsidRPr="00523D37">
        <w:rPr>
          <w:b/>
        </w:rPr>
        <w:t>)</w:t>
      </w:r>
    </w:p>
    <w:p w14:paraId="7646AC22" w14:textId="77777777" w:rsidR="00E66877" w:rsidRPr="00C24D56" w:rsidRDefault="00E66877" w:rsidP="00E66877">
      <w:pPr>
        <w:pStyle w:val="ListParagraph"/>
      </w:pPr>
      <w:r>
        <w:t>Using the conversion 1 calorie = 4.2 kilojoules, convert the following</w:t>
      </w:r>
      <w:r w:rsidRPr="00C24D56">
        <w:t xml:space="preserve">: </w:t>
      </w:r>
    </w:p>
    <w:p w14:paraId="104692D6" w14:textId="77777777" w:rsidR="00E66877" w:rsidRDefault="00E66877" w:rsidP="00E66877">
      <w:pPr>
        <w:pStyle w:val="ListParagraph"/>
        <w:numPr>
          <w:ilvl w:val="0"/>
          <w:numId w:val="7"/>
        </w:numPr>
      </w:pPr>
      <w:r>
        <w:t>600 calories = ___________ kilojoules</w:t>
      </w:r>
    </w:p>
    <w:p w14:paraId="4583442F" w14:textId="77777777" w:rsidR="00E66877" w:rsidRPr="00EB1DBB" w:rsidRDefault="00E66877" w:rsidP="00E66877">
      <w:pPr>
        <w:pStyle w:val="ListParagraph"/>
        <w:numPr>
          <w:ilvl w:val="0"/>
          <w:numId w:val="7"/>
        </w:numPr>
      </w:pPr>
      <w:r>
        <w:t>1500 kilojoules = ___________ calories</w:t>
      </w:r>
    </w:p>
    <w:p w14:paraId="5FE57BA2" w14:textId="77777777" w:rsidR="00E66877" w:rsidRPr="00EB1DBB" w:rsidRDefault="00E66877" w:rsidP="00EB1DBB"/>
    <w:p w14:paraId="7C0ACCB1" w14:textId="77777777" w:rsidR="00EB1DBB" w:rsidRPr="00EB1DBB" w:rsidRDefault="00EB1DBB" w:rsidP="00EB1DBB">
      <w:pPr>
        <w:pStyle w:val="ListParagraph"/>
        <w:numPr>
          <w:ilvl w:val="0"/>
          <w:numId w:val="2"/>
        </w:numPr>
        <w:rPr>
          <w:b/>
        </w:rPr>
      </w:pPr>
      <w:r w:rsidRPr="00EB1DBB">
        <w:rPr>
          <w:b/>
        </w:rPr>
        <w:t>(2 marks: 1, 1)</w:t>
      </w:r>
    </w:p>
    <w:p w14:paraId="455B9C22" w14:textId="77777777" w:rsidR="00915A76" w:rsidRDefault="00EB1DBB" w:rsidP="00EB1DBB">
      <w:pPr>
        <w:pStyle w:val="ListParagraph"/>
      </w:pPr>
      <w:r>
        <w:t>Gavin rides 25 km in 30 minutes:</w:t>
      </w:r>
    </w:p>
    <w:p w14:paraId="6681ABAD" w14:textId="77777777" w:rsidR="00EB1DBB" w:rsidRDefault="00EB1DBB" w:rsidP="00EB1DBB">
      <w:pPr>
        <w:pStyle w:val="ListParagraph"/>
        <w:numPr>
          <w:ilvl w:val="0"/>
          <w:numId w:val="5"/>
        </w:numPr>
      </w:pPr>
      <w:r>
        <w:t>At the same rate, how far will he travel in 2 hours?</w:t>
      </w:r>
    </w:p>
    <w:p w14:paraId="17A3F832" w14:textId="77777777" w:rsidR="00EB1DBB" w:rsidRPr="00EB1DBB" w:rsidRDefault="00EB1DBB" w:rsidP="00EB1DBB">
      <w:pPr>
        <w:pStyle w:val="ListParagraph"/>
        <w:numPr>
          <w:ilvl w:val="0"/>
          <w:numId w:val="5"/>
        </w:numPr>
        <w:rPr>
          <w:b/>
        </w:rPr>
      </w:pPr>
      <w:r>
        <w:t xml:space="preserve">Write Gavin’s average speed in km/h. </w:t>
      </w:r>
    </w:p>
    <w:p w14:paraId="087562AB" w14:textId="77777777" w:rsidR="00EB1DBB" w:rsidRPr="00EB1DBB" w:rsidRDefault="00EB1DBB" w:rsidP="00EB1DBB">
      <w:pPr>
        <w:pStyle w:val="ListParagraph"/>
        <w:ind w:left="1080"/>
        <w:rPr>
          <w:b/>
        </w:rPr>
      </w:pPr>
    </w:p>
    <w:p w14:paraId="1A56FF0F" w14:textId="77777777" w:rsidR="00EB1DBB" w:rsidRPr="00EB1DBB" w:rsidRDefault="00EB1DBB" w:rsidP="00EB1DBB">
      <w:pPr>
        <w:pStyle w:val="ListParagraph"/>
        <w:numPr>
          <w:ilvl w:val="0"/>
          <w:numId w:val="2"/>
        </w:numPr>
        <w:rPr>
          <w:b/>
        </w:rPr>
      </w:pPr>
      <w:r>
        <w:rPr>
          <w:b/>
        </w:rPr>
        <w:t>(2</w:t>
      </w:r>
      <w:r w:rsidRPr="00EB1DBB">
        <w:rPr>
          <w:b/>
        </w:rPr>
        <w:t xml:space="preserve"> mark</w:t>
      </w:r>
      <w:r>
        <w:rPr>
          <w:b/>
        </w:rPr>
        <w:t>s: 1, 1</w:t>
      </w:r>
      <w:r w:rsidRPr="00EB1DBB">
        <w:rPr>
          <w:b/>
        </w:rPr>
        <w:t>)</w:t>
      </w:r>
    </w:p>
    <w:p w14:paraId="16839A20" w14:textId="77777777" w:rsidR="00EB1DBB" w:rsidRDefault="00EB1DBB" w:rsidP="00EB1DBB">
      <w:pPr>
        <w:pStyle w:val="ListParagraph"/>
        <w:numPr>
          <w:ilvl w:val="0"/>
          <w:numId w:val="6"/>
        </w:numPr>
      </w:pPr>
      <w:r>
        <w:t>Ben is paid monthly. If his annual salary is $96 000, what is his monthly salary?</w:t>
      </w:r>
    </w:p>
    <w:p w14:paraId="51BC6F87" w14:textId="77777777" w:rsidR="00EB1DBB" w:rsidRDefault="00EB1DBB" w:rsidP="00EB1DBB">
      <w:pPr>
        <w:pStyle w:val="ListParagraph"/>
        <w:numPr>
          <w:ilvl w:val="0"/>
          <w:numId w:val="6"/>
        </w:numPr>
      </w:pPr>
      <w:r>
        <w:t>Kate is paid $1200 per fortnight. What is her annual salary?</w:t>
      </w:r>
    </w:p>
    <w:p w14:paraId="25885DB2" w14:textId="77777777" w:rsidR="00E66877" w:rsidRDefault="00E66877" w:rsidP="00E66877"/>
    <w:p w14:paraId="7B7F325A" w14:textId="77777777" w:rsidR="00E66877" w:rsidRPr="00280D5E" w:rsidRDefault="00E66877" w:rsidP="00E66877">
      <w:pPr>
        <w:pStyle w:val="ListParagraph"/>
        <w:numPr>
          <w:ilvl w:val="0"/>
          <w:numId w:val="2"/>
        </w:numPr>
        <w:rPr>
          <w:b/>
        </w:rPr>
      </w:pPr>
      <w:r w:rsidRPr="00280D5E">
        <w:rPr>
          <w:b/>
        </w:rPr>
        <w:t>(</w:t>
      </w:r>
      <w:r>
        <w:rPr>
          <w:b/>
        </w:rPr>
        <w:t>3 m</w:t>
      </w:r>
      <w:r w:rsidRPr="00280D5E">
        <w:rPr>
          <w:b/>
        </w:rPr>
        <w:t>arks</w:t>
      </w:r>
      <w:r>
        <w:rPr>
          <w:b/>
        </w:rPr>
        <w:t>: 1, 2</w:t>
      </w:r>
      <w:r w:rsidRPr="00280D5E">
        <w:rPr>
          <w:b/>
        </w:rPr>
        <w:t>)</w:t>
      </w:r>
    </w:p>
    <w:p w14:paraId="59BBABD7" w14:textId="77777777" w:rsidR="00E66877" w:rsidRDefault="00E66877" w:rsidP="00E66877">
      <w:r>
        <w:t>Amelia works for a company that caters for parties. She provides king prawns at the rate of 6 prawns/ person.</w:t>
      </w:r>
    </w:p>
    <w:p w14:paraId="0FBC4EC5" w14:textId="77777777" w:rsidR="00E66877" w:rsidRDefault="00E66877" w:rsidP="00E66877">
      <w:pPr>
        <w:pStyle w:val="ListParagraph"/>
        <w:numPr>
          <w:ilvl w:val="0"/>
          <w:numId w:val="18"/>
        </w:numPr>
      </w:pPr>
      <w:r>
        <w:t>How many king prawns will Amelia provide for 24 people?</w:t>
      </w:r>
    </w:p>
    <w:p w14:paraId="4626921D" w14:textId="77777777" w:rsidR="00E66877" w:rsidRDefault="00E66877" w:rsidP="00E66877">
      <w:pPr>
        <w:pStyle w:val="ListParagraph"/>
        <w:numPr>
          <w:ilvl w:val="0"/>
          <w:numId w:val="18"/>
        </w:numPr>
      </w:pPr>
      <w:r>
        <w:t xml:space="preserve">Amelia provided 48 king prawns for a small dinner party. How many people were invited to the dinner party? </w:t>
      </w:r>
    </w:p>
    <w:p w14:paraId="50C0455D" w14:textId="77777777" w:rsidR="00E66877" w:rsidRPr="000F1300" w:rsidRDefault="00E66877" w:rsidP="00E66877">
      <w:pPr>
        <w:pStyle w:val="ListParagraph"/>
      </w:pPr>
    </w:p>
    <w:p w14:paraId="7B31F106" w14:textId="77777777" w:rsidR="00E66877" w:rsidRPr="008D2C2A" w:rsidRDefault="00E66877" w:rsidP="00E66877">
      <w:pPr>
        <w:pStyle w:val="ListParagraph"/>
        <w:numPr>
          <w:ilvl w:val="0"/>
          <w:numId w:val="2"/>
        </w:numPr>
        <w:rPr>
          <w:b/>
        </w:rPr>
      </w:pPr>
      <w:r w:rsidRPr="008D2C2A">
        <w:rPr>
          <w:b/>
        </w:rPr>
        <w:t>(2 marks)</w:t>
      </w:r>
    </w:p>
    <w:p w14:paraId="45F87721" w14:textId="77777777" w:rsidR="00E66877" w:rsidRDefault="00E66877" w:rsidP="00E66877">
      <w:r>
        <w:t>Jenny earns $38.40 for working 4 hours. How much should she earn for working 5 hours?</w:t>
      </w:r>
    </w:p>
    <w:p w14:paraId="46E41FBB" w14:textId="77777777" w:rsidR="00EB1DBB" w:rsidRDefault="00EB1DBB" w:rsidP="00EB1DBB">
      <w:pPr>
        <w:ind w:left="360"/>
      </w:pPr>
    </w:p>
    <w:p w14:paraId="38A212BD" w14:textId="09B7D41A" w:rsidR="00EB1DBB" w:rsidRPr="00EB1DBB" w:rsidRDefault="00FA67C7" w:rsidP="00EB1DBB">
      <w:pPr>
        <w:pStyle w:val="ListParagraph"/>
        <w:numPr>
          <w:ilvl w:val="0"/>
          <w:numId w:val="2"/>
        </w:numPr>
        <w:rPr>
          <w:b/>
        </w:rPr>
      </w:pPr>
      <w:r>
        <w:rPr>
          <w:b/>
        </w:rPr>
        <w:t>(9 marks: 3, 3, 3</w:t>
      </w:r>
      <w:r w:rsidR="00EB1DBB" w:rsidRPr="00EB1DBB">
        <w:rPr>
          <w:b/>
        </w:rPr>
        <w:t>)</w:t>
      </w:r>
    </w:p>
    <w:p w14:paraId="59FC5361" w14:textId="2E41282C" w:rsidR="000F1300" w:rsidRDefault="00403D08" w:rsidP="00403D08">
      <w:pPr>
        <w:pStyle w:val="ListParagraph"/>
        <w:numPr>
          <w:ilvl w:val="0"/>
          <w:numId w:val="8"/>
        </w:numPr>
      </w:pPr>
      <w:r>
        <w:t>Janice needs 600g of chocolate for her new Rocky Road recipe. At the local supermarket she finds the chocolate she requires in two differently sized packages; a 200g block for $3.99 and a 150g share-pack for $3.20. What is the cheapest way for Janice to buy the chocolate she requires for her Rocky Road recipe?</w:t>
      </w:r>
      <w:r w:rsidR="00B110F0">
        <w:t xml:space="preserve"> Show all working out. </w:t>
      </w:r>
    </w:p>
    <w:p w14:paraId="5F769F9D" w14:textId="2EF7D2D4" w:rsidR="00403D08" w:rsidRDefault="00403D08" w:rsidP="00403D08">
      <w:pPr>
        <w:pStyle w:val="ListParagraph"/>
        <w:numPr>
          <w:ilvl w:val="0"/>
          <w:numId w:val="8"/>
        </w:numPr>
      </w:pPr>
      <w:r>
        <w:t xml:space="preserve">A shop sells a brand of orange juice in two different sizes: 2L for $7.90 and 3L for $9.20. Which size is the </w:t>
      </w:r>
      <w:r w:rsidR="00B110F0">
        <w:t xml:space="preserve">‘best buy’? Explain your answer, showing all working out. </w:t>
      </w:r>
    </w:p>
    <w:p w14:paraId="36801306" w14:textId="7E870378" w:rsidR="00403D08" w:rsidRDefault="00403D08" w:rsidP="00403D08">
      <w:pPr>
        <w:pStyle w:val="ListParagraph"/>
        <w:numPr>
          <w:ilvl w:val="0"/>
          <w:numId w:val="8"/>
        </w:numPr>
      </w:pPr>
      <w:r>
        <w:t>Jeff wants to buy a phone card for long-distance calls. He can buy a 200-minute card for $10.00 or a 300-minute card for $12.00. Which card is better value?</w:t>
      </w:r>
    </w:p>
    <w:p w14:paraId="4017A055" w14:textId="77777777" w:rsidR="000F1300" w:rsidRDefault="000F1300" w:rsidP="000F1300"/>
    <w:p w14:paraId="656EAC87" w14:textId="6A995A6F" w:rsidR="000F1300" w:rsidRPr="000F1300" w:rsidRDefault="00FA67C7" w:rsidP="000F1300">
      <w:pPr>
        <w:pStyle w:val="ListParagraph"/>
        <w:numPr>
          <w:ilvl w:val="0"/>
          <w:numId w:val="2"/>
        </w:numPr>
        <w:rPr>
          <w:b/>
        </w:rPr>
      </w:pPr>
      <w:r>
        <w:rPr>
          <w:b/>
        </w:rPr>
        <w:t>(8 marks: 1, 2, 2, 3</w:t>
      </w:r>
      <w:r w:rsidR="00A416E8" w:rsidRPr="000F1300">
        <w:rPr>
          <w:b/>
        </w:rPr>
        <w:t>)</w:t>
      </w:r>
    </w:p>
    <w:p w14:paraId="61DD941A" w14:textId="14AEF721" w:rsidR="00A416E8" w:rsidRDefault="00A416E8" w:rsidP="00A416E8">
      <w:r>
        <w:t>The table</w:t>
      </w:r>
      <w:r w:rsidR="00B110F0">
        <w:t xml:space="preserve"> below</w:t>
      </w:r>
      <w:r>
        <w:t xml:space="preserve"> shows the energy an average person uses per minute when they are doing different activities. Use the information to calculate the number of kilojoules an average person uses during the following: </w:t>
      </w:r>
    </w:p>
    <w:p w14:paraId="1A925B28" w14:textId="77777777" w:rsidR="006A24B3" w:rsidRDefault="006A24B3" w:rsidP="00A416E8"/>
    <w:tbl>
      <w:tblPr>
        <w:tblStyle w:val="TableGrid"/>
        <w:tblpPr w:leftFromText="180" w:rightFromText="180" w:vertAnchor="text" w:tblpXSpec="center" w:tblpY="1"/>
        <w:tblOverlap w:val="never"/>
        <w:tblW w:w="0" w:type="auto"/>
        <w:tblLook w:val="04A0" w:firstRow="1" w:lastRow="0" w:firstColumn="1" w:lastColumn="0" w:noHBand="0" w:noVBand="1"/>
      </w:tblPr>
      <w:tblGrid>
        <w:gridCol w:w="2014"/>
        <w:gridCol w:w="1171"/>
      </w:tblGrid>
      <w:tr w:rsidR="00A416E8" w14:paraId="68C918BB" w14:textId="77777777" w:rsidTr="00B110F0">
        <w:trPr>
          <w:trHeight w:val="377"/>
        </w:trPr>
        <w:tc>
          <w:tcPr>
            <w:tcW w:w="2014" w:type="dxa"/>
            <w:vAlign w:val="center"/>
          </w:tcPr>
          <w:p w14:paraId="0C879A37" w14:textId="77777777" w:rsidR="00A416E8" w:rsidRPr="00A416E8" w:rsidRDefault="00A416E8" w:rsidP="00A416E8">
            <w:pPr>
              <w:jc w:val="center"/>
              <w:rPr>
                <w:b/>
              </w:rPr>
            </w:pPr>
            <w:r w:rsidRPr="00A416E8">
              <w:rPr>
                <w:b/>
              </w:rPr>
              <w:t>Activity</w:t>
            </w:r>
          </w:p>
        </w:tc>
        <w:tc>
          <w:tcPr>
            <w:tcW w:w="1171" w:type="dxa"/>
            <w:vAlign w:val="center"/>
          </w:tcPr>
          <w:p w14:paraId="4933F19E" w14:textId="77777777" w:rsidR="00A416E8" w:rsidRPr="00A416E8" w:rsidRDefault="00A416E8" w:rsidP="00A416E8">
            <w:pPr>
              <w:jc w:val="center"/>
              <w:rPr>
                <w:b/>
              </w:rPr>
            </w:pPr>
            <w:r w:rsidRPr="00A416E8">
              <w:rPr>
                <w:b/>
              </w:rPr>
              <w:t>kJ/ min</w:t>
            </w:r>
          </w:p>
        </w:tc>
      </w:tr>
      <w:tr w:rsidR="00A416E8" w14:paraId="4A1414F5" w14:textId="77777777" w:rsidTr="00B110F0">
        <w:trPr>
          <w:trHeight w:val="356"/>
        </w:trPr>
        <w:tc>
          <w:tcPr>
            <w:tcW w:w="2014" w:type="dxa"/>
            <w:vAlign w:val="center"/>
          </w:tcPr>
          <w:p w14:paraId="05C6B214" w14:textId="77777777" w:rsidR="00A416E8" w:rsidRDefault="00A416E8" w:rsidP="00A416E8">
            <w:pPr>
              <w:jc w:val="center"/>
            </w:pPr>
            <w:r>
              <w:t xml:space="preserve"> sleeping</w:t>
            </w:r>
          </w:p>
        </w:tc>
        <w:tc>
          <w:tcPr>
            <w:tcW w:w="1171" w:type="dxa"/>
            <w:vAlign w:val="center"/>
          </w:tcPr>
          <w:p w14:paraId="32AA4B36" w14:textId="77777777" w:rsidR="00A416E8" w:rsidRDefault="00A416E8" w:rsidP="00A416E8">
            <w:pPr>
              <w:jc w:val="center"/>
            </w:pPr>
            <w:r>
              <w:t>4</w:t>
            </w:r>
          </w:p>
        </w:tc>
      </w:tr>
      <w:tr w:rsidR="00A416E8" w14:paraId="40759B9F" w14:textId="77777777" w:rsidTr="00B110F0">
        <w:trPr>
          <w:trHeight w:val="356"/>
        </w:trPr>
        <w:tc>
          <w:tcPr>
            <w:tcW w:w="2014" w:type="dxa"/>
            <w:vAlign w:val="center"/>
          </w:tcPr>
          <w:p w14:paraId="7F74D9A3" w14:textId="77777777" w:rsidR="00A416E8" w:rsidRDefault="00A416E8" w:rsidP="00A416E8">
            <w:pPr>
              <w:jc w:val="center"/>
            </w:pPr>
            <w:r>
              <w:t>ironing</w:t>
            </w:r>
          </w:p>
        </w:tc>
        <w:tc>
          <w:tcPr>
            <w:tcW w:w="1171" w:type="dxa"/>
            <w:vAlign w:val="center"/>
          </w:tcPr>
          <w:p w14:paraId="40CE2BDD" w14:textId="77777777" w:rsidR="00A416E8" w:rsidRDefault="00A416E8" w:rsidP="00A416E8">
            <w:pPr>
              <w:jc w:val="center"/>
            </w:pPr>
            <w:r>
              <w:t>17</w:t>
            </w:r>
          </w:p>
        </w:tc>
      </w:tr>
      <w:tr w:rsidR="00A416E8" w14:paraId="4BCCFB77" w14:textId="77777777" w:rsidTr="00B110F0">
        <w:trPr>
          <w:trHeight w:val="377"/>
        </w:trPr>
        <w:tc>
          <w:tcPr>
            <w:tcW w:w="2014" w:type="dxa"/>
            <w:vAlign w:val="center"/>
          </w:tcPr>
          <w:p w14:paraId="7ADFF089" w14:textId="77777777" w:rsidR="00A416E8" w:rsidRDefault="00A416E8" w:rsidP="00A416E8">
            <w:pPr>
              <w:jc w:val="center"/>
            </w:pPr>
            <w:r>
              <w:t>bricklaying</w:t>
            </w:r>
          </w:p>
        </w:tc>
        <w:tc>
          <w:tcPr>
            <w:tcW w:w="1171" w:type="dxa"/>
            <w:vAlign w:val="center"/>
          </w:tcPr>
          <w:p w14:paraId="7C1BA66F" w14:textId="77777777" w:rsidR="00A416E8" w:rsidRDefault="00A416E8" w:rsidP="00A416E8">
            <w:pPr>
              <w:jc w:val="center"/>
            </w:pPr>
            <w:r>
              <w:t>17</w:t>
            </w:r>
          </w:p>
        </w:tc>
      </w:tr>
      <w:tr w:rsidR="00A416E8" w14:paraId="50288DBB" w14:textId="77777777" w:rsidTr="00B110F0">
        <w:trPr>
          <w:trHeight w:val="356"/>
        </w:trPr>
        <w:tc>
          <w:tcPr>
            <w:tcW w:w="2014" w:type="dxa"/>
            <w:vAlign w:val="center"/>
          </w:tcPr>
          <w:p w14:paraId="11D7E9E9" w14:textId="77777777" w:rsidR="00A416E8" w:rsidRDefault="00A416E8" w:rsidP="00A416E8">
            <w:pPr>
              <w:jc w:val="center"/>
            </w:pPr>
            <w:r>
              <w:t>gardening</w:t>
            </w:r>
          </w:p>
        </w:tc>
        <w:tc>
          <w:tcPr>
            <w:tcW w:w="1171" w:type="dxa"/>
            <w:vAlign w:val="center"/>
          </w:tcPr>
          <w:p w14:paraId="233555C8" w14:textId="77777777" w:rsidR="00A416E8" w:rsidRDefault="00A416E8" w:rsidP="00A416E8">
            <w:pPr>
              <w:jc w:val="center"/>
            </w:pPr>
            <w:r>
              <w:t>23</w:t>
            </w:r>
          </w:p>
        </w:tc>
      </w:tr>
      <w:tr w:rsidR="00A416E8" w14:paraId="1AA30EE4" w14:textId="77777777" w:rsidTr="00B110F0">
        <w:trPr>
          <w:trHeight w:val="377"/>
        </w:trPr>
        <w:tc>
          <w:tcPr>
            <w:tcW w:w="2014" w:type="dxa"/>
            <w:vAlign w:val="center"/>
          </w:tcPr>
          <w:p w14:paraId="3ED221FD" w14:textId="77777777" w:rsidR="00A416E8" w:rsidRDefault="00A416E8" w:rsidP="00A416E8">
            <w:pPr>
              <w:jc w:val="center"/>
            </w:pPr>
            <w:r>
              <w:t>circuit training</w:t>
            </w:r>
          </w:p>
        </w:tc>
        <w:tc>
          <w:tcPr>
            <w:tcW w:w="1171" w:type="dxa"/>
            <w:vAlign w:val="center"/>
          </w:tcPr>
          <w:p w14:paraId="1E6EC5B2" w14:textId="77777777" w:rsidR="00A416E8" w:rsidRDefault="00A416E8" w:rsidP="00A416E8">
            <w:pPr>
              <w:jc w:val="center"/>
            </w:pPr>
            <w:r>
              <w:t>53</w:t>
            </w:r>
          </w:p>
        </w:tc>
      </w:tr>
      <w:tr w:rsidR="00A416E8" w14:paraId="35C471F4" w14:textId="77777777" w:rsidTr="00B110F0">
        <w:trPr>
          <w:trHeight w:val="377"/>
        </w:trPr>
        <w:tc>
          <w:tcPr>
            <w:tcW w:w="2014" w:type="dxa"/>
            <w:vAlign w:val="center"/>
          </w:tcPr>
          <w:p w14:paraId="7C7EF067" w14:textId="77777777" w:rsidR="00A416E8" w:rsidRDefault="00A416E8" w:rsidP="00A416E8">
            <w:pPr>
              <w:jc w:val="center"/>
            </w:pPr>
            <w:r>
              <w:t>walking</w:t>
            </w:r>
          </w:p>
        </w:tc>
        <w:tc>
          <w:tcPr>
            <w:tcW w:w="1171" w:type="dxa"/>
            <w:vAlign w:val="center"/>
          </w:tcPr>
          <w:p w14:paraId="2CD9ACBC" w14:textId="77777777" w:rsidR="00A416E8" w:rsidRDefault="00A416E8" w:rsidP="00A416E8">
            <w:pPr>
              <w:jc w:val="center"/>
            </w:pPr>
            <w:r>
              <w:t>23</w:t>
            </w:r>
          </w:p>
        </w:tc>
      </w:tr>
    </w:tbl>
    <w:p w14:paraId="1C9D0AB5" w14:textId="77777777" w:rsidR="00403D08" w:rsidRDefault="00403D08" w:rsidP="00403D08">
      <w:pPr>
        <w:pStyle w:val="ListParagraph"/>
      </w:pPr>
    </w:p>
    <w:p w14:paraId="4FB07BD3" w14:textId="77777777" w:rsidR="00403D08" w:rsidRDefault="00403D08" w:rsidP="00403D08">
      <w:pPr>
        <w:pStyle w:val="ListParagraph"/>
      </w:pPr>
    </w:p>
    <w:p w14:paraId="408B1EBA" w14:textId="77777777" w:rsidR="00403D08" w:rsidRDefault="00403D08" w:rsidP="00403D08">
      <w:pPr>
        <w:pStyle w:val="ListParagraph"/>
      </w:pPr>
    </w:p>
    <w:p w14:paraId="34268D94" w14:textId="77777777" w:rsidR="00403D08" w:rsidRDefault="00403D08" w:rsidP="00403D08">
      <w:pPr>
        <w:pStyle w:val="ListParagraph"/>
      </w:pPr>
    </w:p>
    <w:p w14:paraId="46122F99" w14:textId="77777777" w:rsidR="00403D08" w:rsidRDefault="00403D08" w:rsidP="00403D08">
      <w:pPr>
        <w:pStyle w:val="ListParagraph"/>
      </w:pPr>
    </w:p>
    <w:p w14:paraId="42B8C956" w14:textId="77777777" w:rsidR="00403D08" w:rsidRDefault="00403D08" w:rsidP="00403D08">
      <w:pPr>
        <w:pStyle w:val="ListParagraph"/>
      </w:pPr>
    </w:p>
    <w:p w14:paraId="4610D064" w14:textId="77777777" w:rsidR="00403D08" w:rsidRDefault="00403D08" w:rsidP="00403D08">
      <w:pPr>
        <w:pStyle w:val="ListParagraph"/>
      </w:pPr>
    </w:p>
    <w:p w14:paraId="0E17789A" w14:textId="77777777" w:rsidR="00403D08" w:rsidRDefault="00403D08" w:rsidP="00403D08">
      <w:pPr>
        <w:pStyle w:val="ListParagraph"/>
      </w:pPr>
    </w:p>
    <w:p w14:paraId="357A717B" w14:textId="77777777" w:rsidR="00403D08" w:rsidRDefault="00403D08" w:rsidP="00403D08">
      <w:pPr>
        <w:pStyle w:val="ListParagraph"/>
      </w:pPr>
    </w:p>
    <w:p w14:paraId="356044BD" w14:textId="77777777" w:rsidR="00403D08" w:rsidRDefault="00403D08" w:rsidP="00403D08">
      <w:pPr>
        <w:pStyle w:val="ListParagraph"/>
      </w:pPr>
    </w:p>
    <w:p w14:paraId="7BBFC1FA" w14:textId="77777777" w:rsidR="006A24B3" w:rsidRDefault="006A24B3" w:rsidP="00403D08">
      <w:pPr>
        <w:pStyle w:val="ListParagraph"/>
      </w:pPr>
    </w:p>
    <w:p w14:paraId="1210E061" w14:textId="767B0AD0" w:rsidR="00AB0B1A" w:rsidRDefault="00AB0B1A" w:rsidP="00AB0B1A">
      <w:pPr>
        <w:pStyle w:val="ListParagraph"/>
        <w:numPr>
          <w:ilvl w:val="0"/>
          <w:numId w:val="9"/>
        </w:numPr>
      </w:pPr>
      <w:r>
        <w:t>Ironing for 20 minutes.</w:t>
      </w:r>
    </w:p>
    <w:p w14:paraId="4C546652" w14:textId="46F2AD6C" w:rsidR="00A416E8" w:rsidRDefault="00B110F0" w:rsidP="00A416E8">
      <w:pPr>
        <w:pStyle w:val="ListParagraph"/>
        <w:numPr>
          <w:ilvl w:val="0"/>
          <w:numId w:val="9"/>
        </w:numPr>
      </w:pPr>
      <w:r>
        <w:t>B</w:t>
      </w:r>
      <w:r w:rsidR="00A416E8">
        <w:t>ricklaying for 4 hours</w:t>
      </w:r>
      <w:r>
        <w:t>.</w:t>
      </w:r>
    </w:p>
    <w:p w14:paraId="0724727D" w14:textId="5C1EA3BE" w:rsidR="00A416E8" w:rsidRDefault="00B110F0" w:rsidP="00A416E8">
      <w:pPr>
        <w:pStyle w:val="ListParagraph"/>
        <w:numPr>
          <w:ilvl w:val="0"/>
          <w:numId w:val="9"/>
        </w:numPr>
      </w:pPr>
      <w:r>
        <w:t>G</w:t>
      </w:r>
      <w:r w:rsidR="00AB0B1A">
        <w:t>ardening for ½ an</w:t>
      </w:r>
      <w:r w:rsidR="00A416E8">
        <w:t xml:space="preserve"> hour</w:t>
      </w:r>
      <w:r>
        <w:t>.</w:t>
      </w:r>
    </w:p>
    <w:p w14:paraId="2838CB04" w14:textId="4E2A40D8" w:rsidR="00A416E8" w:rsidRDefault="00B110F0" w:rsidP="00A416E8">
      <w:pPr>
        <w:pStyle w:val="ListParagraph"/>
        <w:numPr>
          <w:ilvl w:val="0"/>
          <w:numId w:val="9"/>
        </w:numPr>
      </w:pPr>
      <w:r>
        <w:t>C</w:t>
      </w:r>
      <w:r w:rsidR="00A416E8">
        <w:t>ircuit training for 1 hour everyday for a week</w:t>
      </w:r>
      <w:r>
        <w:t>.</w:t>
      </w:r>
    </w:p>
    <w:p w14:paraId="25D12E9F" w14:textId="77777777" w:rsidR="000F1300" w:rsidRDefault="000F1300" w:rsidP="00A416E8"/>
    <w:p w14:paraId="64F65F41" w14:textId="702AD690" w:rsidR="000F1300" w:rsidRDefault="00FA67C7" w:rsidP="000F1300">
      <w:pPr>
        <w:pStyle w:val="ListParagraph"/>
        <w:numPr>
          <w:ilvl w:val="0"/>
          <w:numId w:val="2"/>
        </w:numPr>
        <w:rPr>
          <w:b/>
        </w:rPr>
      </w:pPr>
      <w:r>
        <w:rPr>
          <w:b/>
        </w:rPr>
        <w:t>(9 marks: 2, 3, 4</w:t>
      </w:r>
      <w:r w:rsidR="00A416E8" w:rsidRPr="000F1300">
        <w:rPr>
          <w:b/>
        </w:rPr>
        <w:t>)</w:t>
      </w:r>
    </w:p>
    <w:p w14:paraId="5AB1241E" w14:textId="643A0904" w:rsidR="00A416E8" w:rsidRDefault="00A416E8" w:rsidP="000F1300">
      <w:r w:rsidRPr="00A416E8">
        <w:t xml:space="preserve">Two people </w:t>
      </w:r>
      <w:r w:rsidR="00DE4224">
        <w:t xml:space="preserve">exercising at the same level of intensity </w:t>
      </w:r>
      <w:r w:rsidRPr="00A416E8">
        <w:t xml:space="preserve">will use a different number of kilojoules, if they have different body weights. The table shows the number of kilojoules per kilogram of body weight that adults use in </w:t>
      </w:r>
      <w:r w:rsidR="006A24B3">
        <w:t>one hour for various activities:</w:t>
      </w:r>
    </w:p>
    <w:p w14:paraId="673E8325" w14:textId="77777777" w:rsidR="006A24B3" w:rsidRPr="000F1300" w:rsidRDefault="006A24B3" w:rsidP="000F1300">
      <w:pPr>
        <w:rPr>
          <w:b/>
        </w:rPr>
      </w:pPr>
    </w:p>
    <w:tbl>
      <w:tblPr>
        <w:tblStyle w:val="TableGrid"/>
        <w:tblpPr w:leftFromText="180" w:rightFromText="180" w:vertAnchor="text" w:tblpXSpec="center" w:tblpY="1"/>
        <w:tblOverlap w:val="never"/>
        <w:tblW w:w="0" w:type="auto"/>
        <w:tblInd w:w="360" w:type="dxa"/>
        <w:tblLook w:val="04A0" w:firstRow="1" w:lastRow="0" w:firstColumn="1" w:lastColumn="0" w:noHBand="0" w:noVBand="1"/>
      </w:tblPr>
      <w:tblGrid>
        <w:gridCol w:w="2137"/>
        <w:gridCol w:w="2124"/>
      </w:tblGrid>
      <w:tr w:rsidR="00A416E8" w14:paraId="2C1C1A01" w14:textId="77777777" w:rsidTr="00DE4224">
        <w:trPr>
          <w:trHeight w:val="645"/>
        </w:trPr>
        <w:tc>
          <w:tcPr>
            <w:tcW w:w="2137" w:type="dxa"/>
            <w:vAlign w:val="center"/>
          </w:tcPr>
          <w:p w14:paraId="58C37521" w14:textId="77777777" w:rsidR="00A416E8" w:rsidRDefault="00A416E8" w:rsidP="00A416E8">
            <w:pPr>
              <w:jc w:val="center"/>
              <w:rPr>
                <w:b/>
              </w:rPr>
            </w:pPr>
            <w:r>
              <w:rPr>
                <w:b/>
              </w:rPr>
              <w:t>Activity</w:t>
            </w:r>
          </w:p>
        </w:tc>
        <w:tc>
          <w:tcPr>
            <w:tcW w:w="2124" w:type="dxa"/>
            <w:vAlign w:val="center"/>
          </w:tcPr>
          <w:p w14:paraId="5D7151D9" w14:textId="77777777" w:rsidR="00A416E8" w:rsidRDefault="00A416E8" w:rsidP="00A416E8">
            <w:pPr>
              <w:jc w:val="center"/>
              <w:rPr>
                <w:b/>
              </w:rPr>
            </w:pPr>
            <w:r>
              <w:rPr>
                <w:b/>
              </w:rPr>
              <w:t>kJ used per hr per</w:t>
            </w:r>
          </w:p>
          <w:p w14:paraId="5F5DCA05" w14:textId="77777777" w:rsidR="00A416E8" w:rsidRDefault="00A416E8" w:rsidP="00A416E8">
            <w:pPr>
              <w:jc w:val="center"/>
              <w:rPr>
                <w:b/>
              </w:rPr>
            </w:pPr>
            <w:r>
              <w:rPr>
                <w:b/>
              </w:rPr>
              <w:t>kg of body weight</w:t>
            </w:r>
          </w:p>
        </w:tc>
      </w:tr>
      <w:tr w:rsidR="00A416E8" w14:paraId="12874801" w14:textId="77777777" w:rsidTr="00DE4224">
        <w:trPr>
          <w:trHeight w:val="308"/>
        </w:trPr>
        <w:tc>
          <w:tcPr>
            <w:tcW w:w="2137" w:type="dxa"/>
            <w:vAlign w:val="center"/>
          </w:tcPr>
          <w:p w14:paraId="4D1E5953" w14:textId="77777777" w:rsidR="00A416E8" w:rsidRPr="00A416E8" w:rsidRDefault="00A416E8" w:rsidP="00A416E8">
            <w:pPr>
              <w:jc w:val="center"/>
            </w:pPr>
            <w:r>
              <w:t xml:space="preserve">  </w:t>
            </w:r>
            <w:r w:rsidRPr="00A416E8">
              <w:t>sleeping</w:t>
            </w:r>
          </w:p>
        </w:tc>
        <w:tc>
          <w:tcPr>
            <w:tcW w:w="2124" w:type="dxa"/>
            <w:vAlign w:val="center"/>
          </w:tcPr>
          <w:p w14:paraId="2055B180" w14:textId="77777777" w:rsidR="00A416E8" w:rsidRPr="00A416E8" w:rsidRDefault="00A416E8" w:rsidP="00A416E8">
            <w:pPr>
              <w:jc w:val="center"/>
            </w:pPr>
            <w:r w:rsidRPr="00A416E8">
              <w:t>3.7</w:t>
            </w:r>
          </w:p>
        </w:tc>
      </w:tr>
      <w:tr w:rsidR="00A416E8" w14:paraId="0D231A49" w14:textId="77777777" w:rsidTr="00DE4224">
        <w:trPr>
          <w:trHeight w:val="308"/>
        </w:trPr>
        <w:tc>
          <w:tcPr>
            <w:tcW w:w="2137" w:type="dxa"/>
            <w:vAlign w:val="center"/>
          </w:tcPr>
          <w:p w14:paraId="6AE2134C" w14:textId="77777777" w:rsidR="00A416E8" w:rsidRPr="00A416E8" w:rsidRDefault="00A416E8" w:rsidP="00A416E8">
            <w:pPr>
              <w:jc w:val="center"/>
            </w:pPr>
            <w:r w:rsidRPr="00A416E8">
              <w:t>driving a car</w:t>
            </w:r>
          </w:p>
        </w:tc>
        <w:tc>
          <w:tcPr>
            <w:tcW w:w="2124" w:type="dxa"/>
            <w:vAlign w:val="center"/>
          </w:tcPr>
          <w:p w14:paraId="7E0B28A4" w14:textId="77777777" w:rsidR="00A416E8" w:rsidRPr="00A416E8" w:rsidRDefault="00A416E8" w:rsidP="00A416E8">
            <w:pPr>
              <w:jc w:val="center"/>
            </w:pPr>
            <w:r w:rsidRPr="00A416E8">
              <w:t>6.4</w:t>
            </w:r>
          </w:p>
        </w:tc>
      </w:tr>
      <w:tr w:rsidR="00A416E8" w14:paraId="77B92C57" w14:textId="77777777" w:rsidTr="00DE4224">
        <w:trPr>
          <w:trHeight w:val="334"/>
        </w:trPr>
        <w:tc>
          <w:tcPr>
            <w:tcW w:w="2137" w:type="dxa"/>
            <w:vAlign w:val="center"/>
          </w:tcPr>
          <w:p w14:paraId="16B41BFE" w14:textId="77777777" w:rsidR="00A416E8" w:rsidRPr="00A416E8" w:rsidRDefault="00A416E8" w:rsidP="00A416E8">
            <w:pPr>
              <w:jc w:val="center"/>
            </w:pPr>
            <w:r w:rsidRPr="00A416E8">
              <w:t>class work</w:t>
            </w:r>
          </w:p>
        </w:tc>
        <w:tc>
          <w:tcPr>
            <w:tcW w:w="2124" w:type="dxa"/>
            <w:vAlign w:val="center"/>
          </w:tcPr>
          <w:p w14:paraId="16A29EF7" w14:textId="77777777" w:rsidR="00A416E8" w:rsidRPr="00A416E8" w:rsidRDefault="00A416E8" w:rsidP="00A416E8">
            <w:pPr>
              <w:jc w:val="center"/>
            </w:pPr>
            <w:r w:rsidRPr="00A416E8">
              <w:t>6.8</w:t>
            </w:r>
          </w:p>
        </w:tc>
      </w:tr>
      <w:tr w:rsidR="00A416E8" w14:paraId="74827E97" w14:textId="77777777" w:rsidTr="00DE4224">
        <w:trPr>
          <w:trHeight w:val="334"/>
        </w:trPr>
        <w:tc>
          <w:tcPr>
            <w:tcW w:w="2137" w:type="dxa"/>
            <w:vAlign w:val="center"/>
          </w:tcPr>
          <w:p w14:paraId="15E6F1CE" w14:textId="77777777" w:rsidR="00A416E8" w:rsidRPr="00A416E8" w:rsidRDefault="00A416E8" w:rsidP="00A416E8">
            <w:pPr>
              <w:jc w:val="center"/>
            </w:pPr>
            <w:r w:rsidRPr="00A416E8">
              <w:t>walking</w:t>
            </w:r>
          </w:p>
        </w:tc>
        <w:tc>
          <w:tcPr>
            <w:tcW w:w="2124" w:type="dxa"/>
            <w:vAlign w:val="center"/>
          </w:tcPr>
          <w:p w14:paraId="57D72A66" w14:textId="77777777" w:rsidR="00A416E8" w:rsidRPr="00A416E8" w:rsidRDefault="00A416E8" w:rsidP="00A416E8">
            <w:pPr>
              <w:jc w:val="center"/>
            </w:pPr>
            <w:r w:rsidRPr="00A416E8">
              <w:t>18</w:t>
            </w:r>
          </w:p>
        </w:tc>
      </w:tr>
      <w:tr w:rsidR="00A416E8" w14:paraId="4B8D717E" w14:textId="77777777" w:rsidTr="00DE4224">
        <w:trPr>
          <w:trHeight w:val="334"/>
        </w:trPr>
        <w:tc>
          <w:tcPr>
            <w:tcW w:w="2137" w:type="dxa"/>
            <w:vAlign w:val="center"/>
          </w:tcPr>
          <w:p w14:paraId="4D3F6A81" w14:textId="77777777" w:rsidR="00A416E8" w:rsidRPr="00A416E8" w:rsidRDefault="00A416E8" w:rsidP="00A416E8">
            <w:pPr>
              <w:jc w:val="center"/>
            </w:pPr>
            <w:r w:rsidRPr="00A416E8">
              <w:t>skiing</w:t>
            </w:r>
          </w:p>
        </w:tc>
        <w:tc>
          <w:tcPr>
            <w:tcW w:w="2124" w:type="dxa"/>
            <w:vAlign w:val="center"/>
          </w:tcPr>
          <w:p w14:paraId="14E5B640" w14:textId="77777777" w:rsidR="00A416E8" w:rsidRPr="00A416E8" w:rsidRDefault="00A416E8" w:rsidP="00A416E8">
            <w:pPr>
              <w:jc w:val="center"/>
            </w:pPr>
            <w:r w:rsidRPr="00A416E8">
              <w:t>43</w:t>
            </w:r>
          </w:p>
        </w:tc>
      </w:tr>
      <w:tr w:rsidR="00A416E8" w14:paraId="54F03EF5" w14:textId="77777777" w:rsidTr="00DE4224">
        <w:trPr>
          <w:trHeight w:val="334"/>
        </w:trPr>
        <w:tc>
          <w:tcPr>
            <w:tcW w:w="2137" w:type="dxa"/>
            <w:vAlign w:val="center"/>
          </w:tcPr>
          <w:p w14:paraId="0C47CA1D" w14:textId="77777777" w:rsidR="00A416E8" w:rsidRPr="00A416E8" w:rsidRDefault="00A416E8" w:rsidP="00A416E8">
            <w:pPr>
              <w:jc w:val="center"/>
            </w:pPr>
            <w:r w:rsidRPr="00A416E8">
              <w:t>swimming</w:t>
            </w:r>
          </w:p>
        </w:tc>
        <w:tc>
          <w:tcPr>
            <w:tcW w:w="2124" w:type="dxa"/>
            <w:vAlign w:val="center"/>
          </w:tcPr>
          <w:p w14:paraId="39217E1F" w14:textId="77777777" w:rsidR="00A416E8" w:rsidRPr="00A416E8" w:rsidRDefault="00A416E8" w:rsidP="00A416E8">
            <w:pPr>
              <w:jc w:val="center"/>
            </w:pPr>
            <w:r w:rsidRPr="00A416E8">
              <w:t>29</w:t>
            </w:r>
          </w:p>
        </w:tc>
      </w:tr>
    </w:tbl>
    <w:p w14:paraId="00843CA1" w14:textId="77777777" w:rsidR="00403D08" w:rsidRDefault="00403D08" w:rsidP="00403D08">
      <w:pPr>
        <w:pStyle w:val="ListParagraph"/>
      </w:pPr>
    </w:p>
    <w:p w14:paraId="7A8B0619" w14:textId="77777777" w:rsidR="00403D08" w:rsidRDefault="00403D08" w:rsidP="00FA67C7"/>
    <w:p w14:paraId="1FAC12B9" w14:textId="6CE1A1CC" w:rsidR="000F1300" w:rsidRPr="000F1300" w:rsidRDefault="00DE4224" w:rsidP="000F1300">
      <w:pPr>
        <w:pStyle w:val="ListParagraph"/>
        <w:numPr>
          <w:ilvl w:val="0"/>
          <w:numId w:val="10"/>
        </w:numPr>
      </w:pPr>
      <w:r>
        <w:t>Mark weights 75kg. How many kilojoules</w:t>
      </w:r>
      <w:r w:rsidR="000F1300" w:rsidRPr="000F1300">
        <w:t xml:space="preserve"> does he use in 8 hours of sleeping?</w:t>
      </w:r>
    </w:p>
    <w:p w14:paraId="27571541" w14:textId="1CB23A75" w:rsidR="000F1300" w:rsidRDefault="000F1300" w:rsidP="000F1300">
      <w:pPr>
        <w:pStyle w:val="ListParagraph"/>
        <w:numPr>
          <w:ilvl w:val="0"/>
          <w:numId w:val="10"/>
        </w:numPr>
      </w:pPr>
      <w:r w:rsidRPr="000F1300">
        <w:t>Sar</w:t>
      </w:r>
      <w:r w:rsidR="00DE4224">
        <w:t>ah weighs 60kg. How many more kilojoules</w:t>
      </w:r>
      <w:r w:rsidRPr="000F1300">
        <w:t xml:space="preserve"> does Mark use in 1 and a half hours of swimming than Sarah?</w:t>
      </w:r>
    </w:p>
    <w:p w14:paraId="52D7347B" w14:textId="55F6393E" w:rsidR="000F1300" w:rsidRDefault="000F1300" w:rsidP="000F1300">
      <w:pPr>
        <w:pStyle w:val="ListParagraph"/>
        <w:numPr>
          <w:ilvl w:val="0"/>
          <w:numId w:val="10"/>
        </w:numPr>
      </w:pPr>
      <w:r>
        <w:t>Dan weighs 80kg. Each morning it takes him 15 minutes to walk to school, he then spends 5 hours doing class work before walking the 15</w:t>
      </w:r>
      <w:r w:rsidR="00DE4224">
        <w:t xml:space="preserve"> minutes home again. How many kilojoules</w:t>
      </w:r>
      <w:r>
        <w:t xml:space="preserve"> does he use doing this?</w:t>
      </w:r>
    </w:p>
    <w:p w14:paraId="250532AB" w14:textId="77777777" w:rsidR="000F1300" w:rsidRDefault="000F1300" w:rsidP="000F1300">
      <w:pPr>
        <w:ind w:left="360"/>
      </w:pPr>
    </w:p>
    <w:p w14:paraId="537597BF" w14:textId="10F1168A" w:rsidR="000F1300" w:rsidRPr="00355A70" w:rsidRDefault="00355A70" w:rsidP="000F1300">
      <w:pPr>
        <w:pStyle w:val="ListParagraph"/>
        <w:numPr>
          <w:ilvl w:val="0"/>
          <w:numId w:val="2"/>
        </w:numPr>
        <w:rPr>
          <w:b/>
        </w:rPr>
      </w:pPr>
      <w:r>
        <w:rPr>
          <w:b/>
        </w:rPr>
        <w:t>(</w:t>
      </w:r>
      <w:r w:rsidR="000F1300" w:rsidRPr="00355A70">
        <w:rPr>
          <w:b/>
        </w:rPr>
        <w:t>3 marks: 1, 2)</w:t>
      </w:r>
    </w:p>
    <w:p w14:paraId="614B5B1E" w14:textId="77777777" w:rsidR="000F1300" w:rsidRDefault="000F1300" w:rsidP="000F1300">
      <w:r>
        <w:t>A large mudcake contains 35 700kJ. The cake was cut into 12 equal pieces.</w:t>
      </w:r>
    </w:p>
    <w:p w14:paraId="22F37AD9" w14:textId="080B204A" w:rsidR="000F1300" w:rsidRDefault="00DE4224" w:rsidP="000F1300">
      <w:pPr>
        <w:pStyle w:val="ListParagraph"/>
        <w:numPr>
          <w:ilvl w:val="0"/>
          <w:numId w:val="12"/>
        </w:numPr>
      </w:pPr>
      <w:r>
        <w:t>How many kilojoules</w:t>
      </w:r>
      <w:r w:rsidR="000F1300">
        <w:t xml:space="preserve"> are in each slice of cake?</w:t>
      </w:r>
    </w:p>
    <w:p w14:paraId="0BFA792A" w14:textId="62F75301" w:rsidR="00355A70" w:rsidRDefault="00355A70" w:rsidP="000F1300">
      <w:pPr>
        <w:pStyle w:val="ListParagraph"/>
        <w:numPr>
          <w:ilvl w:val="0"/>
          <w:numId w:val="12"/>
        </w:numPr>
      </w:pPr>
      <w:r>
        <w:t>How many minutes of gym work, at 35kJ/</w:t>
      </w:r>
      <w:r w:rsidR="00DE4224">
        <w:t xml:space="preserve"> min, will it take to use the kilojoules</w:t>
      </w:r>
      <w:r>
        <w:t xml:space="preserve"> in one slice of cake?</w:t>
      </w:r>
    </w:p>
    <w:p w14:paraId="311E21E8" w14:textId="77777777" w:rsidR="00E66877" w:rsidRDefault="00E66877" w:rsidP="00E66877">
      <w:pPr>
        <w:pStyle w:val="ListParagraph"/>
      </w:pPr>
    </w:p>
    <w:p w14:paraId="50B691CC" w14:textId="62E13301" w:rsidR="00E66877" w:rsidRPr="00CE1A13" w:rsidRDefault="00FA67C7" w:rsidP="00E66877">
      <w:pPr>
        <w:pStyle w:val="ListParagraph"/>
        <w:numPr>
          <w:ilvl w:val="0"/>
          <w:numId w:val="2"/>
        </w:numPr>
        <w:rPr>
          <w:b/>
        </w:rPr>
      </w:pPr>
      <w:r>
        <w:rPr>
          <w:b/>
        </w:rPr>
        <w:t>(5</w:t>
      </w:r>
      <w:r w:rsidR="00E66877">
        <w:rPr>
          <w:b/>
        </w:rPr>
        <w:t xml:space="preserve"> marks: 1,</w:t>
      </w:r>
      <w:r>
        <w:rPr>
          <w:b/>
        </w:rPr>
        <w:t xml:space="preserve"> 1, 3</w:t>
      </w:r>
      <w:r w:rsidR="00E66877" w:rsidRPr="00CE1A13">
        <w:rPr>
          <w:b/>
        </w:rPr>
        <w:t>)</w:t>
      </w:r>
    </w:p>
    <w:p w14:paraId="07041C2D" w14:textId="77777777" w:rsidR="00E66877" w:rsidRDefault="00E66877" w:rsidP="00E66877">
      <w:r>
        <w:t>One particular brand of milk is available in:</w:t>
      </w:r>
    </w:p>
    <w:p w14:paraId="43B98E63" w14:textId="77777777" w:rsidR="00E66877" w:rsidRDefault="00E66877" w:rsidP="00E66877">
      <w:pPr>
        <w:pStyle w:val="ListParagraph"/>
        <w:numPr>
          <w:ilvl w:val="0"/>
          <w:numId w:val="15"/>
        </w:numPr>
      </w:pPr>
      <w:r>
        <w:t>Hi-Lo – 197kJ per 100mL</w:t>
      </w:r>
    </w:p>
    <w:p w14:paraId="409853F7" w14:textId="77777777" w:rsidR="00E66877" w:rsidRDefault="00E66877" w:rsidP="00E66877">
      <w:pPr>
        <w:pStyle w:val="ListParagraph"/>
        <w:numPr>
          <w:ilvl w:val="0"/>
          <w:numId w:val="15"/>
        </w:numPr>
      </w:pPr>
      <w:r>
        <w:t>Full cream – 275kJ per 100mL</w:t>
      </w:r>
    </w:p>
    <w:p w14:paraId="2EDA0911" w14:textId="77777777" w:rsidR="00E66877" w:rsidRDefault="00E66877" w:rsidP="00E66877">
      <w:r>
        <w:t>Emily consumes, on average, 250mL of milk per day. She usually drinks full cream milk.</w:t>
      </w:r>
    </w:p>
    <w:p w14:paraId="7D9A9EF3" w14:textId="1E7C8A64" w:rsidR="00E66877" w:rsidRDefault="00E66877" w:rsidP="00E66877">
      <w:pPr>
        <w:pStyle w:val="ListParagraph"/>
        <w:numPr>
          <w:ilvl w:val="0"/>
          <w:numId w:val="16"/>
        </w:numPr>
      </w:pPr>
      <w:r>
        <w:t>How many kilojoules is she consuming</w:t>
      </w:r>
      <w:r w:rsidR="00AB0B1A">
        <w:t>?</w:t>
      </w:r>
    </w:p>
    <w:p w14:paraId="2FD0BEF3" w14:textId="77777777" w:rsidR="00E66877" w:rsidRDefault="00E66877" w:rsidP="00E66877">
      <w:pPr>
        <w:pStyle w:val="ListParagraph"/>
        <w:numPr>
          <w:ilvl w:val="0"/>
          <w:numId w:val="16"/>
        </w:numPr>
      </w:pPr>
      <w:r>
        <w:t>How many calories is this?</w:t>
      </w:r>
    </w:p>
    <w:p w14:paraId="763A2EB1" w14:textId="77777777" w:rsidR="00E66877" w:rsidRDefault="00E66877" w:rsidP="00E66877">
      <w:pPr>
        <w:pStyle w:val="ListParagraph"/>
        <w:numPr>
          <w:ilvl w:val="0"/>
          <w:numId w:val="16"/>
        </w:numPr>
      </w:pPr>
      <w:r>
        <w:t>What would the difference in her daily calorie intake be if she switched to Hi-Lo milk?</w:t>
      </w:r>
    </w:p>
    <w:p w14:paraId="01142A1A" w14:textId="77777777" w:rsidR="00CE1A13" w:rsidRDefault="00CE1A13" w:rsidP="00FF5C98"/>
    <w:p w14:paraId="31BE856D" w14:textId="679958B7" w:rsidR="00CE1A13" w:rsidRPr="00CE1A13" w:rsidRDefault="00FA67C7" w:rsidP="00CE1A13">
      <w:pPr>
        <w:pStyle w:val="ListParagraph"/>
        <w:numPr>
          <w:ilvl w:val="0"/>
          <w:numId w:val="2"/>
        </w:numPr>
        <w:rPr>
          <w:b/>
        </w:rPr>
      </w:pPr>
      <w:r>
        <w:rPr>
          <w:b/>
        </w:rPr>
        <w:t>(4 marks: 2, 1, 1</w:t>
      </w:r>
      <w:r w:rsidR="00CE1A13" w:rsidRPr="00CE1A13">
        <w:rPr>
          <w:b/>
        </w:rPr>
        <w:t>)</w:t>
      </w:r>
    </w:p>
    <w:p w14:paraId="7D9FC676" w14:textId="77777777" w:rsidR="00CE1A13" w:rsidRDefault="00CE1A13" w:rsidP="00CE1A13">
      <w:r>
        <w:t>A gym has 14 treadmills. On average each treadmill is used for 8 hours a day, 364 days a year. On average, members using a treadmill generate 110 watts of energy per hour</w:t>
      </w:r>
    </w:p>
    <w:p w14:paraId="55F4CBA2" w14:textId="19C59F37" w:rsidR="00CE1A13" w:rsidRDefault="00CE1A13" w:rsidP="00CE1A13">
      <w:pPr>
        <w:pStyle w:val="ListParagraph"/>
        <w:numPr>
          <w:ilvl w:val="0"/>
          <w:numId w:val="14"/>
        </w:numPr>
      </w:pPr>
      <w:r>
        <w:t>Calculate the total number of kilowatts generate</w:t>
      </w:r>
      <w:r w:rsidR="00DE4224">
        <w:t>d</w:t>
      </w:r>
      <w:r>
        <w:t xml:space="preserve"> by</w:t>
      </w:r>
      <w:r w:rsidR="00DE4224">
        <w:t xml:space="preserve"> the gym</w:t>
      </w:r>
      <w:r>
        <w:t xml:space="preserve"> members on the treadmills per day.</w:t>
      </w:r>
    </w:p>
    <w:p w14:paraId="364A0C5B" w14:textId="2E4EFCA0" w:rsidR="00CE1A13" w:rsidRDefault="00CE1A13" w:rsidP="00CE1A13">
      <w:pPr>
        <w:pStyle w:val="ListParagraph"/>
        <w:numPr>
          <w:ilvl w:val="0"/>
          <w:numId w:val="14"/>
        </w:numPr>
      </w:pPr>
      <w:r>
        <w:t>How many kilowatts of energy do members generate on the treadmills per year?</w:t>
      </w:r>
    </w:p>
    <w:p w14:paraId="4288FA4A" w14:textId="6897A543" w:rsidR="00E66877" w:rsidRDefault="00CE1A13" w:rsidP="00E66877">
      <w:pPr>
        <w:pStyle w:val="ListParagraph"/>
        <w:numPr>
          <w:ilvl w:val="0"/>
          <w:numId w:val="14"/>
        </w:numPr>
      </w:pPr>
      <w:r>
        <w:t>At 52c/ kilowatt calculate the annual value of the electricity that memb</w:t>
      </w:r>
      <w:r w:rsidR="00440ADB">
        <w:t>ers generate on the treadmills?</w:t>
      </w:r>
    </w:p>
    <w:p w14:paraId="00ED4BD0" w14:textId="77777777" w:rsidR="00FA67C7" w:rsidRDefault="00FA67C7" w:rsidP="00FA67C7">
      <w:pPr>
        <w:pStyle w:val="ListParagraph"/>
      </w:pPr>
    </w:p>
    <w:p w14:paraId="3B7F508A" w14:textId="7048A428" w:rsidR="00E66877" w:rsidRPr="00E66877" w:rsidRDefault="00E66877" w:rsidP="00E66877">
      <w:pPr>
        <w:pStyle w:val="ListParagraph"/>
        <w:numPr>
          <w:ilvl w:val="0"/>
          <w:numId w:val="2"/>
        </w:numPr>
        <w:rPr>
          <w:b/>
        </w:rPr>
      </w:pPr>
      <w:r w:rsidRPr="008D2C2A">
        <w:rPr>
          <w:b/>
        </w:rPr>
        <w:t>(2 marks)</w:t>
      </w:r>
    </w:p>
    <w:p w14:paraId="1ECC9DB3" w14:textId="77777777" w:rsidR="00E66877" w:rsidRDefault="00E66877" w:rsidP="00E66877">
      <w:r>
        <w:t>A machine worked for 5 hours and used 4 kilowatts of electricity. How much energy (in kilowatts) would be used if the machine worked for 7 hours?</w:t>
      </w:r>
    </w:p>
    <w:p w14:paraId="1863991B" w14:textId="77777777" w:rsidR="00FF5C98" w:rsidRDefault="00FF5C98" w:rsidP="00E66877"/>
    <w:p w14:paraId="176221C4" w14:textId="2427D82D" w:rsidR="00CE1A13" w:rsidRPr="00992875" w:rsidRDefault="00FF5C98" w:rsidP="00CE1A13">
      <w:pPr>
        <w:pStyle w:val="ListParagraph"/>
        <w:numPr>
          <w:ilvl w:val="0"/>
          <w:numId w:val="2"/>
        </w:numPr>
        <w:rPr>
          <w:b/>
        </w:rPr>
      </w:pPr>
      <w:r w:rsidRPr="00992875">
        <w:rPr>
          <w:b/>
        </w:rPr>
        <w:t xml:space="preserve"> </w:t>
      </w:r>
      <w:r w:rsidR="00FA67C7">
        <w:rPr>
          <w:b/>
        </w:rPr>
        <w:t>(5</w:t>
      </w:r>
      <w:r w:rsidR="00CE1A13" w:rsidRPr="00992875">
        <w:rPr>
          <w:b/>
        </w:rPr>
        <w:t xml:space="preserve"> marks</w:t>
      </w:r>
      <w:r w:rsidR="00FA67C7">
        <w:rPr>
          <w:b/>
        </w:rPr>
        <w:t>: 2, 3</w:t>
      </w:r>
      <w:r w:rsidR="00CE1A13" w:rsidRPr="00992875">
        <w:rPr>
          <w:b/>
        </w:rPr>
        <w:t>)</w:t>
      </w:r>
    </w:p>
    <w:p w14:paraId="12B231E5" w14:textId="1336A064" w:rsidR="00CE1A13" w:rsidRDefault="00280D5E" w:rsidP="00CE1A13">
      <w:r>
        <w:t>After exercising, Kim counted his pulse rate as 15 beats per 10 seconds.</w:t>
      </w:r>
    </w:p>
    <w:p w14:paraId="04E2FDFE" w14:textId="1FFBA809" w:rsidR="00280D5E" w:rsidRDefault="00280D5E" w:rsidP="00280D5E">
      <w:pPr>
        <w:pStyle w:val="ListParagraph"/>
        <w:numPr>
          <w:ilvl w:val="0"/>
          <w:numId w:val="17"/>
        </w:numPr>
      </w:pPr>
      <w:r>
        <w:t>What is Kim’s pulse rate in beats per minute?</w:t>
      </w:r>
    </w:p>
    <w:p w14:paraId="6468E06A" w14:textId="03F3656E" w:rsidR="00280D5E" w:rsidRDefault="00280D5E" w:rsidP="00280D5E">
      <w:pPr>
        <w:pStyle w:val="ListParagraph"/>
        <w:numPr>
          <w:ilvl w:val="0"/>
          <w:numId w:val="17"/>
        </w:numPr>
      </w:pPr>
      <w:r>
        <w:t xml:space="preserve">Kim was exercising with Michael who counted his pulse rate as 35 beats per 25 seconds. Who has the lower pulse rate? Show working. </w:t>
      </w:r>
    </w:p>
    <w:p w14:paraId="629E626C" w14:textId="77777777" w:rsidR="00280D5E" w:rsidRDefault="00280D5E" w:rsidP="00280D5E"/>
    <w:p w14:paraId="131F8D49" w14:textId="77777777" w:rsidR="00280D5E" w:rsidRDefault="00280D5E" w:rsidP="00280D5E"/>
    <w:sectPr w:rsidR="00280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4AD2"/>
    <w:multiLevelType w:val="hybridMultilevel"/>
    <w:tmpl w:val="26EA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3520A"/>
    <w:multiLevelType w:val="hybridMultilevel"/>
    <w:tmpl w:val="C1A6B6F8"/>
    <w:lvl w:ilvl="0" w:tplc="04090017">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866468"/>
    <w:multiLevelType w:val="hybridMultilevel"/>
    <w:tmpl w:val="6AF22C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74429B"/>
    <w:multiLevelType w:val="hybridMultilevel"/>
    <w:tmpl w:val="10AE657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121612C1"/>
    <w:multiLevelType w:val="hybridMultilevel"/>
    <w:tmpl w:val="84EA7B64"/>
    <w:lvl w:ilvl="0" w:tplc="2EEC8D5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694756"/>
    <w:multiLevelType w:val="hybridMultilevel"/>
    <w:tmpl w:val="046025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EC373F"/>
    <w:multiLevelType w:val="hybridMultilevel"/>
    <w:tmpl w:val="50FE76FC"/>
    <w:lvl w:ilvl="0" w:tplc="2C22679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256B9F"/>
    <w:multiLevelType w:val="hybridMultilevel"/>
    <w:tmpl w:val="5F4EBA8E"/>
    <w:lvl w:ilvl="0" w:tplc="B49EC6D4">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AF4C3D"/>
    <w:multiLevelType w:val="hybridMultilevel"/>
    <w:tmpl w:val="81CABA20"/>
    <w:lvl w:ilvl="0" w:tplc="F1144A6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0CB4112"/>
    <w:multiLevelType w:val="hybridMultilevel"/>
    <w:tmpl w:val="5A10B2F6"/>
    <w:lvl w:ilvl="0" w:tplc="010470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13612A"/>
    <w:multiLevelType w:val="hybridMultilevel"/>
    <w:tmpl w:val="7C8CA498"/>
    <w:lvl w:ilvl="0" w:tplc="EBAEFEC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14474A9"/>
    <w:multiLevelType w:val="hybridMultilevel"/>
    <w:tmpl w:val="C3029D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C057CB"/>
    <w:multiLevelType w:val="hybridMultilevel"/>
    <w:tmpl w:val="A8DCAD2E"/>
    <w:lvl w:ilvl="0" w:tplc="9E64E8F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DFC506A"/>
    <w:multiLevelType w:val="hybridMultilevel"/>
    <w:tmpl w:val="806C1FFC"/>
    <w:lvl w:ilvl="0" w:tplc="85CE995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29207E"/>
    <w:multiLevelType w:val="hybridMultilevel"/>
    <w:tmpl w:val="8AFC5A9A"/>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DD272A"/>
    <w:multiLevelType w:val="hybridMultilevel"/>
    <w:tmpl w:val="F2A417C2"/>
    <w:lvl w:ilvl="0" w:tplc="905475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0E304DD"/>
    <w:multiLevelType w:val="hybridMultilevel"/>
    <w:tmpl w:val="00728A7E"/>
    <w:lvl w:ilvl="0" w:tplc="99DAC65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F36478"/>
    <w:multiLevelType w:val="hybridMultilevel"/>
    <w:tmpl w:val="3606D5B8"/>
    <w:lvl w:ilvl="0" w:tplc="6DACED5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5"/>
  </w:num>
  <w:num w:numId="4">
    <w:abstractNumId w:val="7"/>
  </w:num>
  <w:num w:numId="5">
    <w:abstractNumId w:val="6"/>
  </w:num>
  <w:num w:numId="6">
    <w:abstractNumId w:val="12"/>
  </w:num>
  <w:num w:numId="7">
    <w:abstractNumId w:val="8"/>
  </w:num>
  <w:num w:numId="8">
    <w:abstractNumId w:val="10"/>
  </w:num>
  <w:num w:numId="9">
    <w:abstractNumId w:val="16"/>
  </w:num>
  <w:num w:numId="10">
    <w:abstractNumId w:val="4"/>
  </w:num>
  <w:num w:numId="11">
    <w:abstractNumId w:val="14"/>
  </w:num>
  <w:num w:numId="12">
    <w:abstractNumId w:val="2"/>
  </w:num>
  <w:num w:numId="13">
    <w:abstractNumId w:val="11"/>
  </w:num>
  <w:num w:numId="14">
    <w:abstractNumId w:val="17"/>
  </w:num>
  <w:num w:numId="15">
    <w:abstractNumId w:val="0"/>
  </w:num>
  <w:num w:numId="16">
    <w:abstractNumId w:val="1"/>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20C"/>
    <w:rsid w:val="000622F0"/>
    <w:rsid w:val="000F1300"/>
    <w:rsid w:val="00280D5E"/>
    <w:rsid w:val="00355A70"/>
    <w:rsid w:val="0039035A"/>
    <w:rsid w:val="003D220C"/>
    <w:rsid w:val="00403D08"/>
    <w:rsid w:val="00440ADB"/>
    <w:rsid w:val="00523D37"/>
    <w:rsid w:val="00670695"/>
    <w:rsid w:val="006A24B3"/>
    <w:rsid w:val="007E49B3"/>
    <w:rsid w:val="008B2989"/>
    <w:rsid w:val="008D2C2A"/>
    <w:rsid w:val="00915A76"/>
    <w:rsid w:val="00992875"/>
    <w:rsid w:val="009C67B4"/>
    <w:rsid w:val="00A00A0F"/>
    <w:rsid w:val="00A416E8"/>
    <w:rsid w:val="00AB0B1A"/>
    <w:rsid w:val="00B110F0"/>
    <w:rsid w:val="00B14F42"/>
    <w:rsid w:val="00C24D56"/>
    <w:rsid w:val="00CE1A13"/>
    <w:rsid w:val="00DE4224"/>
    <w:rsid w:val="00E66877"/>
    <w:rsid w:val="00EB1DBB"/>
    <w:rsid w:val="00FA67C7"/>
    <w:rsid w:val="00FF5C9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64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20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D220C"/>
    <w:pPr>
      <w:tabs>
        <w:tab w:val="center" w:pos="4153"/>
        <w:tab w:val="right" w:pos="8306"/>
      </w:tabs>
    </w:pPr>
  </w:style>
  <w:style w:type="character" w:customStyle="1" w:styleId="HeaderChar">
    <w:name w:val="Header Char"/>
    <w:basedOn w:val="DefaultParagraphFont"/>
    <w:link w:val="Header"/>
    <w:rsid w:val="003D220C"/>
    <w:rPr>
      <w:rFonts w:ascii="Times New Roman" w:eastAsia="Times New Roman" w:hAnsi="Times New Roman" w:cs="Times New Roman"/>
      <w:sz w:val="24"/>
      <w:szCs w:val="24"/>
    </w:rPr>
  </w:style>
  <w:style w:type="paragraph" w:styleId="ListParagraph">
    <w:name w:val="List Paragraph"/>
    <w:basedOn w:val="Normal"/>
    <w:uiPriority w:val="34"/>
    <w:qFormat/>
    <w:rsid w:val="003D220C"/>
    <w:pPr>
      <w:ind w:left="720"/>
      <w:contextualSpacing/>
    </w:pPr>
  </w:style>
  <w:style w:type="table" w:styleId="TableGrid">
    <w:name w:val="Table Grid"/>
    <w:basedOn w:val="TableNormal"/>
    <w:uiPriority w:val="59"/>
    <w:rsid w:val="00A416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20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D220C"/>
    <w:pPr>
      <w:tabs>
        <w:tab w:val="center" w:pos="4153"/>
        <w:tab w:val="right" w:pos="8306"/>
      </w:tabs>
    </w:pPr>
  </w:style>
  <w:style w:type="character" w:customStyle="1" w:styleId="HeaderChar">
    <w:name w:val="Header Char"/>
    <w:basedOn w:val="DefaultParagraphFont"/>
    <w:link w:val="Header"/>
    <w:rsid w:val="003D220C"/>
    <w:rPr>
      <w:rFonts w:ascii="Times New Roman" w:eastAsia="Times New Roman" w:hAnsi="Times New Roman" w:cs="Times New Roman"/>
      <w:sz w:val="24"/>
      <w:szCs w:val="24"/>
    </w:rPr>
  </w:style>
  <w:style w:type="paragraph" w:styleId="ListParagraph">
    <w:name w:val="List Paragraph"/>
    <w:basedOn w:val="Normal"/>
    <w:uiPriority w:val="34"/>
    <w:qFormat/>
    <w:rsid w:val="003D220C"/>
    <w:pPr>
      <w:ind w:left="720"/>
      <w:contextualSpacing/>
    </w:pPr>
  </w:style>
  <w:style w:type="table" w:styleId="TableGrid">
    <w:name w:val="Table Grid"/>
    <w:basedOn w:val="TableNormal"/>
    <w:uiPriority w:val="59"/>
    <w:rsid w:val="00A416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31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05A54-CA6F-4A3E-AAC4-82969519A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F61F8F43</Template>
  <TotalTime>0</TotalTime>
  <Pages>2</Pages>
  <Words>723</Words>
  <Characters>4122</Characters>
  <Application>Microsoft Office Word</Application>
  <DocSecurity>4</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BILNEY Val</dc:creator>
  <cp:lastModifiedBy>BILNEY Val</cp:lastModifiedBy>
  <cp:revision>2</cp:revision>
  <cp:lastPrinted>2015-03-15T11:52:00Z</cp:lastPrinted>
  <dcterms:created xsi:type="dcterms:W3CDTF">2015-03-16T23:28:00Z</dcterms:created>
  <dcterms:modified xsi:type="dcterms:W3CDTF">2015-03-16T23:28:00Z</dcterms:modified>
</cp:coreProperties>
</file>