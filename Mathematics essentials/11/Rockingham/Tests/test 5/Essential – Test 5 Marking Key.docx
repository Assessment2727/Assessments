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ECDE7" w14:textId="77777777" w:rsidR="00026AD5" w:rsidRPr="00E8067B" w:rsidRDefault="000D6B79" w:rsidP="000D6B79">
      <w:pPr>
        <w:jc w:val="center"/>
        <w:rPr>
          <w:b/>
        </w:rPr>
      </w:pPr>
      <w:bookmarkStart w:id="0" w:name="_GoBack"/>
      <w:bookmarkEnd w:id="0"/>
      <w:r w:rsidRPr="00E8067B">
        <w:rPr>
          <w:b/>
        </w:rPr>
        <w:t>Essential – Test 5 Marking Key</w:t>
      </w:r>
    </w:p>
    <w:tbl>
      <w:tblPr>
        <w:tblStyle w:val="TableGrid"/>
        <w:tblW w:w="8211" w:type="dxa"/>
        <w:tblLook w:val="04A0" w:firstRow="1" w:lastRow="0" w:firstColumn="1" w:lastColumn="0" w:noHBand="0" w:noVBand="1"/>
      </w:tblPr>
      <w:tblGrid>
        <w:gridCol w:w="675"/>
        <w:gridCol w:w="6804"/>
        <w:gridCol w:w="732"/>
      </w:tblGrid>
      <w:tr w:rsidR="000D6B79" w14:paraId="312E0868" w14:textId="77777777" w:rsidTr="000D6B79">
        <w:trPr>
          <w:trHeight w:val="317"/>
        </w:trPr>
        <w:tc>
          <w:tcPr>
            <w:tcW w:w="675" w:type="dxa"/>
          </w:tcPr>
          <w:p w14:paraId="416E11A7" w14:textId="77777777" w:rsidR="000D6B79" w:rsidRPr="000D6B79" w:rsidRDefault="000D6B79" w:rsidP="000D6B79">
            <w:pPr>
              <w:jc w:val="center"/>
              <w:rPr>
                <w:b/>
              </w:rPr>
            </w:pPr>
            <w:r w:rsidRPr="000D6B79">
              <w:rPr>
                <w:b/>
              </w:rPr>
              <w:t>1.</w:t>
            </w:r>
          </w:p>
        </w:tc>
        <w:tc>
          <w:tcPr>
            <w:tcW w:w="6804" w:type="dxa"/>
          </w:tcPr>
          <w:p w14:paraId="36A7FB60" w14:textId="10AD8885" w:rsidR="000D6B79" w:rsidRPr="000D6B79" w:rsidRDefault="00AC7B1D" w:rsidP="000D6B79">
            <w:pPr>
              <w:rPr>
                <w:b/>
              </w:rPr>
            </w:pPr>
            <w:r>
              <w:rPr>
                <w:b/>
              </w:rPr>
              <w:t>1</w:t>
            </w:r>
            <w:r w:rsidR="000D6B79" w:rsidRPr="000D6B79">
              <w:rPr>
                <w:b/>
              </w:rPr>
              <w:t xml:space="preserve"> mark</w:t>
            </w:r>
          </w:p>
        </w:tc>
        <w:tc>
          <w:tcPr>
            <w:tcW w:w="732" w:type="dxa"/>
          </w:tcPr>
          <w:p w14:paraId="65636531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50225490" w14:textId="77777777" w:rsidTr="000D6B79">
        <w:trPr>
          <w:trHeight w:val="317"/>
        </w:trPr>
        <w:tc>
          <w:tcPr>
            <w:tcW w:w="675" w:type="dxa"/>
          </w:tcPr>
          <w:p w14:paraId="4E053E12" w14:textId="77777777" w:rsidR="000D6B79" w:rsidRPr="000D6B79" w:rsidRDefault="000D6B79" w:rsidP="000D6B79">
            <w:pPr>
              <w:jc w:val="center"/>
              <w:rPr>
                <w:b/>
              </w:rPr>
            </w:pPr>
            <w:r w:rsidRPr="000D6B79">
              <w:rPr>
                <w:b/>
              </w:rPr>
              <w:t>a)</w:t>
            </w:r>
          </w:p>
        </w:tc>
        <w:tc>
          <w:tcPr>
            <w:tcW w:w="6804" w:type="dxa"/>
          </w:tcPr>
          <w:p w14:paraId="3A2B0C89" w14:textId="77777777" w:rsidR="000D6B79" w:rsidRDefault="000D6B79" w:rsidP="000D6B79">
            <w:r>
              <w:t>5 x 1000 = 5000 watts</w:t>
            </w:r>
          </w:p>
        </w:tc>
        <w:tc>
          <w:tcPr>
            <w:tcW w:w="732" w:type="dxa"/>
          </w:tcPr>
          <w:p w14:paraId="208CAF00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310917AC" w14:textId="77777777" w:rsidTr="000D6B79">
        <w:trPr>
          <w:trHeight w:val="317"/>
        </w:trPr>
        <w:tc>
          <w:tcPr>
            <w:tcW w:w="675" w:type="dxa"/>
          </w:tcPr>
          <w:p w14:paraId="5012EFAE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181B81D" w14:textId="77777777" w:rsidR="000D6B79" w:rsidRDefault="000D6B79" w:rsidP="000D6B79">
            <w:r>
              <w:t>multiplies to get the correct answer</w:t>
            </w:r>
          </w:p>
        </w:tc>
        <w:tc>
          <w:tcPr>
            <w:tcW w:w="732" w:type="dxa"/>
          </w:tcPr>
          <w:p w14:paraId="6880D21A" w14:textId="5F4A7038" w:rsidR="000D6B79" w:rsidRPr="000D6B79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0D6B79" w14:paraId="624EB82A" w14:textId="77777777" w:rsidTr="000D6B79">
        <w:trPr>
          <w:trHeight w:val="317"/>
        </w:trPr>
        <w:tc>
          <w:tcPr>
            <w:tcW w:w="675" w:type="dxa"/>
          </w:tcPr>
          <w:p w14:paraId="44DDF9D3" w14:textId="77777777" w:rsidR="000D6B79" w:rsidRPr="000D6B79" w:rsidRDefault="000D6B79" w:rsidP="000D6B79">
            <w:pPr>
              <w:jc w:val="center"/>
              <w:rPr>
                <w:b/>
              </w:rPr>
            </w:pPr>
            <w:r w:rsidRPr="000D6B79">
              <w:rPr>
                <w:b/>
              </w:rPr>
              <w:t>b)</w:t>
            </w:r>
          </w:p>
        </w:tc>
        <w:tc>
          <w:tcPr>
            <w:tcW w:w="6804" w:type="dxa"/>
          </w:tcPr>
          <w:p w14:paraId="12C5F36A" w14:textId="77777777" w:rsidR="000D6B79" w:rsidRDefault="000D6B79" w:rsidP="000D6B79">
            <w:r>
              <w:t>7.28 x 1000 = 7280 watts</w:t>
            </w:r>
          </w:p>
        </w:tc>
        <w:tc>
          <w:tcPr>
            <w:tcW w:w="732" w:type="dxa"/>
          </w:tcPr>
          <w:p w14:paraId="4F17E23A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17FAF138" w14:textId="77777777" w:rsidTr="000D6B79">
        <w:trPr>
          <w:trHeight w:val="317"/>
        </w:trPr>
        <w:tc>
          <w:tcPr>
            <w:tcW w:w="675" w:type="dxa"/>
          </w:tcPr>
          <w:p w14:paraId="00FC0F15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60DB5AB7" w14:textId="77777777" w:rsidR="000D6B79" w:rsidRDefault="000D6B79" w:rsidP="000D6B79">
            <w:r>
              <w:t>multiplies to get the correct answer</w:t>
            </w:r>
          </w:p>
        </w:tc>
        <w:tc>
          <w:tcPr>
            <w:tcW w:w="732" w:type="dxa"/>
          </w:tcPr>
          <w:p w14:paraId="5A340043" w14:textId="2589EA57" w:rsidR="000D6B79" w:rsidRPr="000D6B79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0D6B79" w14:paraId="14097C9C" w14:textId="77777777" w:rsidTr="000D6B79">
        <w:trPr>
          <w:trHeight w:val="302"/>
        </w:trPr>
        <w:tc>
          <w:tcPr>
            <w:tcW w:w="675" w:type="dxa"/>
          </w:tcPr>
          <w:p w14:paraId="1104B3E2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C75A3F7" w14:textId="77777777" w:rsidR="000D6B79" w:rsidRDefault="000D6B79" w:rsidP="000D6B79"/>
        </w:tc>
        <w:tc>
          <w:tcPr>
            <w:tcW w:w="732" w:type="dxa"/>
          </w:tcPr>
          <w:p w14:paraId="482023C8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35BEF4EA" w14:textId="77777777" w:rsidTr="000D6B79">
        <w:trPr>
          <w:trHeight w:val="317"/>
        </w:trPr>
        <w:tc>
          <w:tcPr>
            <w:tcW w:w="675" w:type="dxa"/>
          </w:tcPr>
          <w:p w14:paraId="4AFE350D" w14:textId="77777777" w:rsidR="000D6B79" w:rsidRPr="000D6B79" w:rsidRDefault="000D6B79" w:rsidP="000D6B79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6804" w:type="dxa"/>
          </w:tcPr>
          <w:p w14:paraId="15461F66" w14:textId="45C77008" w:rsidR="000D6B79" w:rsidRPr="000D6B79" w:rsidRDefault="00AC7B1D" w:rsidP="000D6B79">
            <w:pPr>
              <w:rPr>
                <w:b/>
              </w:rPr>
            </w:pPr>
            <w:r>
              <w:rPr>
                <w:b/>
              </w:rPr>
              <w:t>1</w:t>
            </w:r>
            <w:r w:rsidR="000D6B79" w:rsidRPr="000D6B79">
              <w:rPr>
                <w:b/>
              </w:rPr>
              <w:t xml:space="preserve"> mark</w:t>
            </w:r>
          </w:p>
        </w:tc>
        <w:tc>
          <w:tcPr>
            <w:tcW w:w="732" w:type="dxa"/>
          </w:tcPr>
          <w:p w14:paraId="3E2F4035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63CCDFF0" w14:textId="77777777" w:rsidTr="000D6B79">
        <w:trPr>
          <w:trHeight w:val="331"/>
        </w:trPr>
        <w:tc>
          <w:tcPr>
            <w:tcW w:w="675" w:type="dxa"/>
          </w:tcPr>
          <w:p w14:paraId="79C68FAB" w14:textId="77777777" w:rsidR="000D6B79" w:rsidRPr="000D6B79" w:rsidRDefault="000D6B79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51828B15" w14:textId="77777777" w:rsidR="000D6B79" w:rsidRPr="000D6B79" w:rsidRDefault="000D6B79" w:rsidP="000D6B79">
            <w:r>
              <w:t xml:space="preserve">1075 </w:t>
            </w:r>
            <w:r w:rsidRPr="00B53632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1000 = 1.075kW</w:t>
            </w:r>
          </w:p>
        </w:tc>
        <w:tc>
          <w:tcPr>
            <w:tcW w:w="732" w:type="dxa"/>
          </w:tcPr>
          <w:p w14:paraId="181E7721" w14:textId="77777777" w:rsidR="000D6B79" w:rsidRP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4CE18D44" w14:textId="77777777" w:rsidTr="000D6B79">
        <w:trPr>
          <w:trHeight w:val="331"/>
        </w:trPr>
        <w:tc>
          <w:tcPr>
            <w:tcW w:w="675" w:type="dxa"/>
          </w:tcPr>
          <w:p w14:paraId="45B7E7CF" w14:textId="77777777" w:rsidR="000D6B79" w:rsidRDefault="000D6B7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B44C013" w14:textId="77777777" w:rsidR="000D6B79" w:rsidRDefault="000D6B79" w:rsidP="000D6B79">
            <w:r>
              <w:t>divides to get the correct answer</w:t>
            </w:r>
          </w:p>
        </w:tc>
        <w:tc>
          <w:tcPr>
            <w:tcW w:w="732" w:type="dxa"/>
          </w:tcPr>
          <w:p w14:paraId="57896481" w14:textId="3683F836" w:rsidR="000D6B79" w:rsidRPr="000D6B79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0D6B79" w14:paraId="571D0EC1" w14:textId="77777777" w:rsidTr="000D6B79">
        <w:trPr>
          <w:trHeight w:val="331"/>
        </w:trPr>
        <w:tc>
          <w:tcPr>
            <w:tcW w:w="675" w:type="dxa"/>
          </w:tcPr>
          <w:p w14:paraId="03F552D5" w14:textId="77777777" w:rsidR="000D6B79" w:rsidRDefault="000D6B79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757762C8" w14:textId="77777777" w:rsidR="000D6B79" w:rsidRPr="000D6B79" w:rsidRDefault="000D6B79" w:rsidP="000D6B79">
            <w:r>
              <w:t xml:space="preserve">900 </w:t>
            </w:r>
            <w:r w:rsidRPr="00E20608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1000 = 0.9kW</w:t>
            </w:r>
          </w:p>
        </w:tc>
        <w:tc>
          <w:tcPr>
            <w:tcW w:w="732" w:type="dxa"/>
          </w:tcPr>
          <w:p w14:paraId="001595B6" w14:textId="77777777" w:rsid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22948898" w14:textId="77777777" w:rsidTr="000D6B79">
        <w:trPr>
          <w:trHeight w:val="331"/>
        </w:trPr>
        <w:tc>
          <w:tcPr>
            <w:tcW w:w="675" w:type="dxa"/>
          </w:tcPr>
          <w:p w14:paraId="10CBDF54" w14:textId="77777777" w:rsidR="000D6B79" w:rsidRDefault="000D6B7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8435920" w14:textId="77777777" w:rsidR="000D6B79" w:rsidRDefault="000D6B79" w:rsidP="000D6B79">
            <w:r>
              <w:t>divides to get the correct answer</w:t>
            </w:r>
          </w:p>
        </w:tc>
        <w:tc>
          <w:tcPr>
            <w:tcW w:w="732" w:type="dxa"/>
          </w:tcPr>
          <w:p w14:paraId="4ABF28FF" w14:textId="19214264" w:rsidR="000D6B79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0D6B79" w14:paraId="640B8612" w14:textId="77777777" w:rsidTr="000D6B79">
        <w:trPr>
          <w:trHeight w:val="331"/>
        </w:trPr>
        <w:tc>
          <w:tcPr>
            <w:tcW w:w="675" w:type="dxa"/>
          </w:tcPr>
          <w:p w14:paraId="3748ED69" w14:textId="77777777" w:rsidR="000D6B79" w:rsidRDefault="000D6B7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3C8A5D9" w14:textId="77777777" w:rsidR="000D6B79" w:rsidRDefault="000D6B79" w:rsidP="000D6B79"/>
        </w:tc>
        <w:tc>
          <w:tcPr>
            <w:tcW w:w="732" w:type="dxa"/>
          </w:tcPr>
          <w:p w14:paraId="438F1AFF" w14:textId="77777777" w:rsid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29A14C03" w14:textId="77777777" w:rsidTr="000D6B79">
        <w:trPr>
          <w:trHeight w:val="331"/>
        </w:trPr>
        <w:tc>
          <w:tcPr>
            <w:tcW w:w="675" w:type="dxa"/>
          </w:tcPr>
          <w:p w14:paraId="29234DC9" w14:textId="77777777" w:rsidR="000D6B79" w:rsidRDefault="000D6B79" w:rsidP="000D6B7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804" w:type="dxa"/>
          </w:tcPr>
          <w:p w14:paraId="4A6BEB6A" w14:textId="65E81214" w:rsidR="000D6B79" w:rsidRPr="000D6B79" w:rsidRDefault="00AC7B1D" w:rsidP="000D6B79">
            <w:pPr>
              <w:rPr>
                <w:b/>
              </w:rPr>
            </w:pPr>
            <w:r>
              <w:rPr>
                <w:b/>
              </w:rPr>
              <w:t>1</w:t>
            </w:r>
            <w:r w:rsidR="000D6B79" w:rsidRPr="000D6B79">
              <w:rPr>
                <w:b/>
              </w:rPr>
              <w:t xml:space="preserve"> mark</w:t>
            </w:r>
          </w:p>
        </w:tc>
        <w:tc>
          <w:tcPr>
            <w:tcW w:w="732" w:type="dxa"/>
          </w:tcPr>
          <w:p w14:paraId="293321B8" w14:textId="77777777" w:rsid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4333D972" w14:textId="77777777" w:rsidTr="000D6B79">
        <w:trPr>
          <w:trHeight w:val="331"/>
        </w:trPr>
        <w:tc>
          <w:tcPr>
            <w:tcW w:w="675" w:type="dxa"/>
          </w:tcPr>
          <w:p w14:paraId="2BEDE376" w14:textId="77777777" w:rsidR="000D6B79" w:rsidRDefault="000D6B79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603BED92" w14:textId="77777777" w:rsidR="000D6B79" w:rsidRPr="000D6B79" w:rsidRDefault="000D6B79" w:rsidP="000D6B79">
            <w:r>
              <w:t>600 x 4.2 = 2520kJ</w:t>
            </w:r>
          </w:p>
        </w:tc>
        <w:tc>
          <w:tcPr>
            <w:tcW w:w="732" w:type="dxa"/>
          </w:tcPr>
          <w:p w14:paraId="7615F3B8" w14:textId="77777777" w:rsidR="000D6B79" w:rsidRDefault="000D6B79" w:rsidP="000D6B79">
            <w:pPr>
              <w:jc w:val="center"/>
              <w:rPr>
                <w:b/>
              </w:rPr>
            </w:pPr>
          </w:p>
        </w:tc>
      </w:tr>
      <w:tr w:rsidR="000D6B79" w14:paraId="1029BBC0" w14:textId="77777777" w:rsidTr="000D6B79">
        <w:trPr>
          <w:trHeight w:val="331"/>
        </w:trPr>
        <w:tc>
          <w:tcPr>
            <w:tcW w:w="675" w:type="dxa"/>
          </w:tcPr>
          <w:p w14:paraId="3729D124" w14:textId="77777777" w:rsidR="000D6B79" w:rsidRDefault="000D6B7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A492D0A" w14:textId="77777777" w:rsidR="000D6B79" w:rsidRDefault="000D6B79" w:rsidP="000D6B79">
            <w:r>
              <w:t>multiplies to get the correct answer</w:t>
            </w:r>
          </w:p>
        </w:tc>
        <w:tc>
          <w:tcPr>
            <w:tcW w:w="732" w:type="dxa"/>
          </w:tcPr>
          <w:p w14:paraId="4451C61A" w14:textId="6C20045F" w:rsidR="000D6B79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022A96" w14:paraId="51F986CA" w14:textId="77777777" w:rsidTr="000D6B79">
        <w:trPr>
          <w:trHeight w:val="331"/>
        </w:trPr>
        <w:tc>
          <w:tcPr>
            <w:tcW w:w="675" w:type="dxa"/>
          </w:tcPr>
          <w:p w14:paraId="7F7695AF" w14:textId="47036A37" w:rsidR="00022A96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022A96">
              <w:rPr>
                <w:b/>
              </w:rPr>
              <w:t>)</w:t>
            </w:r>
          </w:p>
        </w:tc>
        <w:tc>
          <w:tcPr>
            <w:tcW w:w="6804" w:type="dxa"/>
          </w:tcPr>
          <w:p w14:paraId="0359444D" w14:textId="2565467D" w:rsidR="00022A96" w:rsidRPr="00022A96" w:rsidRDefault="00022A96" w:rsidP="000D6B79">
            <w:r>
              <w:t xml:space="preserve">1500 </w:t>
            </w:r>
            <w:r w:rsidRPr="00165050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4.2 = 357.14</w:t>
            </w:r>
            <w:r w:rsidR="00AC7B1D">
              <w:rPr>
                <w:rFonts w:eastAsia="MS Gothic"/>
                <w:color w:val="000000"/>
              </w:rPr>
              <w:t xml:space="preserve"> calories</w:t>
            </w:r>
          </w:p>
        </w:tc>
        <w:tc>
          <w:tcPr>
            <w:tcW w:w="732" w:type="dxa"/>
          </w:tcPr>
          <w:p w14:paraId="129DFCD7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62C6AA52" w14:textId="77777777" w:rsidTr="000D6B79">
        <w:trPr>
          <w:trHeight w:val="331"/>
        </w:trPr>
        <w:tc>
          <w:tcPr>
            <w:tcW w:w="675" w:type="dxa"/>
          </w:tcPr>
          <w:p w14:paraId="6CB4E68C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2FD69AA" w14:textId="77777777" w:rsidR="00022A96" w:rsidRDefault="00022A96" w:rsidP="000D6B79">
            <w:r>
              <w:t>divides to get the correct answer</w:t>
            </w:r>
          </w:p>
        </w:tc>
        <w:tc>
          <w:tcPr>
            <w:tcW w:w="732" w:type="dxa"/>
          </w:tcPr>
          <w:p w14:paraId="7ECB92AB" w14:textId="0F936A64" w:rsidR="00022A96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022A96" w14:paraId="723ED167" w14:textId="77777777" w:rsidTr="000D6B79">
        <w:trPr>
          <w:trHeight w:val="331"/>
        </w:trPr>
        <w:tc>
          <w:tcPr>
            <w:tcW w:w="675" w:type="dxa"/>
          </w:tcPr>
          <w:p w14:paraId="7A8103E5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27F6EEA" w14:textId="77777777" w:rsidR="00022A96" w:rsidRDefault="00022A96" w:rsidP="000D6B79"/>
        </w:tc>
        <w:tc>
          <w:tcPr>
            <w:tcW w:w="732" w:type="dxa"/>
          </w:tcPr>
          <w:p w14:paraId="2DCED143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3AB2671F" w14:textId="77777777" w:rsidTr="000D6B79">
        <w:trPr>
          <w:trHeight w:val="331"/>
        </w:trPr>
        <w:tc>
          <w:tcPr>
            <w:tcW w:w="675" w:type="dxa"/>
          </w:tcPr>
          <w:p w14:paraId="6EF442FE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804" w:type="dxa"/>
          </w:tcPr>
          <w:p w14:paraId="2BBAFDBD" w14:textId="77777777" w:rsidR="00022A96" w:rsidRPr="00022A96" w:rsidRDefault="00022A96" w:rsidP="000D6B79">
            <w:pPr>
              <w:rPr>
                <w:b/>
              </w:rPr>
            </w:pPr>
            <w:r w:rsidRPr="00022A96">
              <w:rPr>
                <w:b/>
              </w:rPr>
              <w:t>2 marks</w:t>
            </w:r>
          </w:p>
        </w:tc>
        <w:tc>
          <w:tcPr>
            <w:tcW w:w="732" w:type="dxa"/>
          </w:tcPr>
          <w:p w14:paraId="3FA5120E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1F9AD6D0" w14:textId="77777777" w:rsidTr="000D6B79">
        <w:trPr>
          <w:trHeight w:val="331"/>
        </w:trPr>
        <w:tc>
          <w:tcPr>
            <w:tcW w:w="675" w:type="dxa"/>
          </w:tcPr>
          <w:p w14:paraId="692AE767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2DFC3DC6" w14:textId="77777777" w:rsidR="00022A96" w:rsidRPr="00022A96" w:rsidRDefault="00022A96" w:rsidP="000D6B79">
            <w:r w:rsidRPr="00022A96">
              <w:t xml:space="preserve">25 x 4 = </w:t>
            </w:r>
            <w:r>
              <w:t>100km</w:t>
            </w:r>
          </w:p>
        </w:tc>
        <w:tc>
          <w:tcPr>
            <w:tcW w:w="732" w:type="dxa"/>
          </w:tcPr>
          <w:p w14:paraId="40DAA939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617F164E" w14:textId="77777777" w:rsidTr="000D6B79">
        <w:trPr>
          <w:trHeight w:val="331"/>
        </w:trPr>
        <w:tc>
          <w:tcPr>
            <w:tcW w:w="675" w:type="dxa"/>
          </w:tcPr>
          <w:p w14:paraId="122F9AA5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74C5E71" w14:textId="77777777" w:rsidR="00022A96" w:rsidRPr="00022A96" w:rsidRDefault="00022A96" w:rsidP="000D6B79">
            <w:r>
              <w:t>multiplies by 4 to get the correct answer</w:t>
            </w:r>
          </w:p>
        </w:tc>
        <w:tc>
          <w:tcPr>
            <w:tcW w:w="732" w:type="dxa"/>
          </w:tcPr>
          <w:p w14:paraId="57CFFF39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22A96" w14:paraId="465887B0" w14:textId="77777777" w:rsidTr="000D6B79">
        <w:trPr>
          <w:trHeight w:val="331"/>
        </w:trPr>
        <w:tc>
          <w:tcPr>
            <w:tcW w:w="675" w:type="dxa"/>
          </w:tcPr>
          <w:p w14:paraId="63879E0D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64C75241" w14:textId="77777777" w:rsidR="00022A96" w:rsidRPr="00022A96" w:rsidRDefault="00022A96" w:rsidP="000D6B79">
            <w:r>
              <w:t xml:space="preserve">100 </w:t>
            </w:r>
            <w:r w:rsidRPr="007C0447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2 = 50km/hr</w:t>
            </w:r>
          </w:p>
        </w:tc>
        <w:tc>
          <w:tcPr>
            <w:tcW w:w="732" w:type="dxa"/>
          </w:tcPr>
          <w:p w14:paraId="4DAB7947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407579A5" w14:textId="77777777" w:rsidTr="000D6B79">
        <w:trPr>
          <w:trHeight w:val="331"/>
        </w:trPr>
        <w:tc>
          <w:tcPr>
            <w:tcW w:w="675" w:type="dxa"/>
          </w:tcPr>
          <w:p w14:paraId="4D5A3E2F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1A106359" w14:textId="7C632396" w:rsidR="00022A96" w:rsidRDefault="00AC7B1D" w:rsidP="000D6B79">
            <w:r>
              <w:t>divides</w:t>
            </w:r>
            <w:r w:rsidR="00022A96">
              <w:t xml:space="preserve"> by 2 to get correct answer</w:t>
            </w:r>
          </w:p>
        </w:tc>
        <w:tc>
          <w:tcPr>
            <w:tcW w:w="732" w:type="dxa"/>
          </w:tcPr>
          <w:p w14:paraId="01C011BF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22A96" w14:paraId="4121A5CD" w14:textId="77777777" w:rsidTr="000D6B79">
        <w:trPr>
          <w:trHeight w:val="331"/>
        </w:trPr>
        <w:tc>
          <w:tcPr>
            <w:tcW w:w="675" w:type="dxa"/>
          </w:tcPr>
          <w:p w14:paraId="75C87DB1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78ADC79" w14:textId="77777777" w:rsidR="00022A96" w:rsidRDefault="00022A96" w:rsidP="000D6B79"/>
        </w:tc>
        <w:tc>
          <w:tcPr>
            <w:tcW w:w="732" w:type="dxa"/>
          </w:tcPr>
          <w:p w14:paraId="1538DA76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4ED1D784" w14:textId="77777777" w:rsidTr="000D6B79">
        <w:trPr>
          <w:trHeight w:val="331"/>
        </w:trPr>
        <w:tc>
          <w:tcPr>
            <w:tcW w:w="675" w:type="dxa"/>
          </w:tcPr>
          <w:p w14:paraId="42E28782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804" w:type="dxa"/>
          </w:tcPr>
          <w:p w14:paraId="07755E7F" w14:textId="77777777" w:rsidR="00022A96" w:rsidRPr="00022A96" w:rsidRDefault="00022A96" w:rsidP="000D6B79">
            <w:pPr>
              <w:rPr>
                <w:b/>
              </w:rPr>
            </w:pPr>
            <w:r w:rsidRPr="00022A96">
              <w:rPr>
                <w:b/>
              </w:rPr>
              <w:t>2 marks</w:t>
            </w:r>
          </w:p>
        </w:tc>
        <w:tc>
          <w:tcPr>
            <w:tcW w:w="732" w:type="dxa"/>
          </w:tcPr>
          <w:p w14:paraId="3CB6E090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207876AA" w14:textId="77777777" w:rsidTr="000D6B79">
        <w:trPr>
          <w:trHeight w:val="331"/>
        </w:trPr>
        <w:tc>
          <w:tcPr>
            <w:tcW w:w="675" w:type="dxa"/>
          </w:tcPr>
          <w:p w14:paraId="6345CFAC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083CE8D5" w14:textId="77777777" w:rsidR="00022A96" w:rsidRPr="00022A96" w:rsidRDefault="00022A96" w:rsidP="000D6B79">
            <w:pPr>
              <w:rPr>
                <w:b/>
              </w:rPr>
            </w:pPr>
            <w:r w:rsidRPr="00022A96">
              <w:t>96000</w:t>
            </w:r>
            <w:r>
              <w:rPr>
                <w:b/>
              </w:rPr>
              <w:t xml:space="preserve"> </w:t>
            </w:r>
            <w:r w:rsidRPr="00D32792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12 = $8 000</w:t>
            </w:r>
          </w:p>
        </w:tc>
        <w:tc>
          <w:tcPr>
            <w:tcW w:w="732" w:type="dxa"/>
          </w:tcPr>
          <w:p w14:paraId="23BCE3B6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4FD987AE" w14:textId="77777777" w:rsidTr="000D6B79">
        <w:trPr>
          <w:trHeight w:val="331"/>
        </w:trPr>
        <w:tc>
          <w:tcPr>
            <w:tcW w:w="675" w:type="dxa"/>
          </w:tcPr>
          <w:p w14:paraId="486D1E6A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1D34AD5D" w14:textId="77777777" w:rsidR="00022A96" w:rsidRPr="00022A96" w:rsidRDefault="00022A96" w:rsidP="000D6B79">
            <w:r>
              <w:t>divides by 12 to get correct answer</w:t>
            </w:r>
          </w:p>
        </w:tc>
        <w:tc>
          <w:tcPr>
            <w:tcW w:w="732" w:type="dxa"/>
          </w:tcPr>
          <w:p w14:paraId="08EB8EFF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22A96" w14:paraId="3B0689A5" w14:textId="77777777" w:rsidTr="000D6B79">
        <w:trPr>
          <w:trHeight w:val="331"/>
        </w:trPr>
        <w:tc>
          <w:tcPr>
            <w:tcW w:w="675" w:type="dxa"/>
          </w:tcPr>
          <w:p w14:paraId="6736FD25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439A539A" w14:textId="77777777" w:rsidR="00022A96" w:rsidRDefault="00022A96" w:rsidP="000D6B79">
            <w:r>
              <w:t>1200 x 26 = $31 200</w:t>
            </w:r>
          </w:p>
        </w:tc>
        <w:tc>
          <w:tcPr>
            <w:tcW w:w="732" w:type="dxa"/>
          </w:tcPr>
          <w:p w14:paraId="128608A6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53A8783E" w14:textId="77777777" w:rsidTr="000D6B79">
        <w:trPr>
          <w:trHeight w:val="331"/>
        </w:trPr>
        <w:tc>
          <w:tcPr>
            <w:tcW w:w="675" w:type="dxa"/>
          </w:tcPr>
          <w:p w14:paraId="04DB4168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6A68EAAD" w14:textId="77777777" w:rsidR="00022A96" w:rsidRDefault="00022A96" w:rsidP="000D6B79">
            <w:r>
              <w:t>multiplies by 26 to get correct answer</w:t>
            </w:r>
          </w:p>
        </w:tc>
        <w:tc>
          <w:tcPr>
            <w:tcW w:w="732" w:type="dxa"/>
          </w:tcPr>
          <w:p w14:paraId="55FFDC04" w14:textId="77777777" w:rsidR="00022A96" w:rsidRDefault="00022A96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22A96" w14:paraId="61397944" w14:textId="77777777" w:rsidTr="000D6B79">
        <w:trPr>
          <w:trHeight w:val="331"/>
        </w:trPr>
        <w:tc>
          <w:tcPr>
            <w:tcW w:w="675" w:type="dxa"/>
          </w:tcPr>
          <w:p w14:paraId="0119C6DB" w14:textId="77777777" w:rsidR="00022A96" w:rsidRDefault="00022A9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4EE7B5A" w14:textId="77777777" w:rsidR="00022A96" w:rsidRDefault="00022A96" w:rsidP="000D6B79"/>
        </w:tc>
        <w:tc>
          <w:tcPr>
            <w:tcW w:w="732" w:type="dxa"/>
          </w:tcPr>
          <w:p w14:paraId="5BFF0396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022A96" w14:paraId="653FA12E" w14:textId="77777777" w:rsidTr="000D6B79">
        <w:trPr>
          <w:trHeight w:val="331"/>
        </w:trPr>
        <w:tc>
          <w:tcPr>
            <w:tcW w:w="675" w:type="dxa"/>
          </w:tcPr>
          <w:p w14:paraId="4BE7C719" w14:textId="2F6792EE" w:rsidR="00022A96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2A96">
              <w:rPr>
                <w:b/>
              </w:rPr>
              <w:t>.</w:t>
            </w:r>
          </w:p>
        </w:tc>
        <w:tc>
          <w:tcPr>
            <w:tcW w:w="6804" w:type="dxa"/>
          </w:tcPr>
          <w:p w14:paraId="15CDF71B" w14:textId="097B8AE4" w:rsidR="00022A96" w:rsidRPr="00562BC9" w:rsidRDefault="00562BC9" w:rsidP="000D6B79">
            <w:pPr>
              <w:rPr>
                <w:b/>
              </w:rPr>
            </w:pPr>
            <w:r w:rsidRPr="00562BC9">
              <w:rPr>
                <w:b/>
              </w:rPr>
              <w:t>3 marks</w:t>
            </w:r>
          </w:p>
        </w:tc>
        <w:tc>
          <w:tcPr>
            <w:tcW w:w="732" w:type="dxa"/>
          </w:tcPr>
          <w:p w14:paraId="198D854D" w14:textId="77777777" w:rsidR="00022A96" w:rsidRDefault="00022A96" w:rsidP="000D6B79">
            <w:pPr>
              <w:jc w:val="center"/>
              <w:rPr>
                <w:b/>
              </w:rPr>
            </w:pPr>
          </w:p>
        </w:tc>
      </w:tr>
      <w:tr w:rsidR="00562BC9" w14:paraId="4E74052D" w14:textId="77777777" w:rsidTr="000D6B79">
        <w:trPr>
          <w:trHeight w:val="331"/>
        </w:trPr>
        <w:tc>
          <w:tcPr>
            <w:tcW w:w="675" w:type="dxa"/>
          </w:tcPr>
          <w:p w14:paraId="5793691B" w14:textId="53F77D31" w:rsidR="00562BC9" w:rsidRDefault="00562BC9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4D34094C" w14:textId="588AA594" w:rsidR="00562BC9" w:rsidRPr="00562BC9" w:rsidRDefault="00562BC9" w:rsidP="000D6B79">
            <w:r w:rsidRPr="00562BC9">
              <w:t>6 x 24 = 144 prawns</w:t>
            </w:r>
          </w:p>
        </w:tc>
        <w:tc>
          <w:tcPr>
            <w:tcW w:w="732" w:type="dxa"/>
          </w:tcPr>
          <w:p w14:paraId="6055964E" w14:textId="77777777" w:rsidR="00562BC9" w:rsidRDefault="00562BC9" w:rsidP="000D6B79">
            <w:pPr>
              <w:jc w:val="center"/>
              <w:rPr>
                <w:b/>
              </w:rPr>
            </w:pPr>
          </w:p>
        </w:tc>
      </w:tr>
      <w:tr w:rsidR="00562BC9" w14:paraId="47F817A2" w14:textId="77777777" w:rsidTr="000D6B79">
        <w:trPr>
          <w:trHeight w:val="331"/>
        </w:trPr>
        <w:tc>
          <w:tcPr>
            <w:tcW w:w="675" w:type="dxa"/>
          </w:tcPr>
          <w:p w14:paraId="7BEF5E75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907B72D" w14:textId="13AF740D" w:rsidR="00562BC9" w:rsidRPr="00562BC9" w:rsidRDefault="00562BC9" w:rsidP="000D6B79">
            <w:r>
              <w:t>multiplies to get correct answer</w:t>
            </w:r>
          </w:p>
        </w:tc>
        <w:tc>
          <w:tcPr>
            <w:tcW w:w="732" w:type="dxa"/>
          </w:tcPr>
          <w:p w14:paraId="280AF8D0" w14:textId="4D03D42A" w:rsidR="00562BC9" w:rsidRDefault="00562BC9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2BC9" w14:paraId="1A4A5784" w14:textId="77777777" w:rsidTr="000D6B79">
        <w:trPr>
          <w:trHeight w:val="331"/>
        </w:trPr>
        <w:tc>
          <w:tcPr>
            <w:tcW w:w="675" w:type="dxa"/>
          </w:tcPr>
          <w:p w14:paraId="2036CB6A" w14:textId="310C195A" w:rsidR="00562BC9" w:rsidRDefault="00562BC9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71265CC6" w14:textId="54978916" w:rsidR="00562BC9" w:rsidRPr="00562BC9" w:rsidRDefault="00562BC9" w:rsidP="000D6B79">
            <w:r>
              <w:t xml:space="preserve">48 </w:t>
            </w:r>
            <w:r w:rsidRPr="00AC6239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6 = 8 people</w:t>
            </w:r>
          </w:p>
        </w:tc>
        <w:tc>
          <w:tcPr>
            <w:tcW w:w="732" w:type="dxa"/>
          </w:tcPr>
          <w:p w14:paraId="67C20BC4" w14:textId="77777777" w:rsidR="00562BC9" w:rsidRDefault="00562BC9" w:rsidP="000D6B79">
            <w:pPr>
              <w:jc w:val="center"/>
              <w:rPr>
                <w:b/>
              </w:rPr>
            </w:pPr>
          </w:p>
        </w:tc>
      </w:tr>
      <w:tr w:rsidR="00562BC9" w14:paraId="2064768B" w14:textId="77777777" w:rsidTr="000D6B79">
        <w:trPr>
          <w:trHeight w:val="331"/>
        </w:trPr>
        <w:tc>
          <w:tcPr>
            <w:tcW w:w="675" w:type="dxa"/>
          </w:tcPr>
          <w:p w14:paraId="41F56803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EA3FFDF" w14:textId="49246B37" w:rsidR="00562BC9" w:rsidRDefault="00562BC9" w:rsidP="000D6B79">
            <w:r>
              <w:t>divides by 6</w:t>
            </w:r>
          </w:p>
        </w:tc>
        <w:tc>
          <w:tcPr>
            <w:tcW w:w="732" w:type="dxa"/>
          </w:tcPr>
          <w:p w14:paraId="749C0478" w14:textId="15320A14" w:rsidR="00562BC9" w:rsidRDefault="00562BC9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2BC9" w14:paraId="67F0D405" w14:textId="77777777" w:rsidTr="000D6B79">
        <w:trPr>
          <w:trHeight w:val="331"/>
        </w:trPr>
        <w:tc>
          <w:tcPr>
            <w:tcW w:w="675" w:type="dxa"/>
          </w:tcPr>
          <w:p w14:paraId="232583FA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144D85F" w14:textId="1D02A05B" w:rsidR="00562BC9" w:rsidRDefault="00562BC9" w:rsidP="000D6B79">
            <w:r>
              <w:t>correct answer</w:t>
            </w:r>
          </w:p>
        </w:tc>
        <w:tc>
          <w:tcPr>
            <w:tcW w:w="732" w:type="dxa"/>
          </w:tcPr>
          <w:p w14:paraId="792DAA72" w14:textId="08CE830D" w:rsidR="00562BC9" w:rsidRDefault="00562BC9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2BC9" w14:paraId="762DFBCD" w14:textId="77777777" w:rsidTr="000D6B79">
        <w:trPr>
          <w:trHeight w:val="331"/>
        </w:trPr>
        <w:tc>
          <w:tcPr>
            <w:tcW w:w="675" w:type="dxa"/>
          </w:tcPr>
          <w:p w14:paraId="2320B22B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85FF337" w14:textId="77777777" w:rsidR="00562BC9" w:rsidRDefault="00562BC9" w:rsidP="000D6B79"/>
        </w:tc>
        <w:tc>
          <w:tcPr>
            <w:tcW w:w="732" w:type="dxa"/>
          </w:tcPr>
          <w:p w14:paraId="5402456B" w14:textId="77777777" w:rsidR="00562BC9" w:rsidRDefault="00562BC9" w:rsidP="000D6B79">
            <w:pPr>
              <w:jc w:val="center"/>
              <w:rPr>
                <w:b/>
              </w:rPr>
            </w:pPr>
          </w:p>
        </w:tc>
      </w:tr>
      <w:tr w:rsidR="00562BC9" w14:paraId="7CEC6F52" w14:textId="77777777" w:rsidTr="000D6B79">
        <w:trPr>
          <w:trHeight w:val="331"/>
        </w:trPr>
        <w:tc>
          <w:tcPr>
            <w:tcW w:w="675" w:type="dxa"/>
          </w:tcPr>
          <w:p w14:paraId="230E3012" w14:textId="4D15A104" w:rsidR="00562BC9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2BC9">
              <w:rPr>
                <w:b/>
              </w:rPr>
              <w:t>.</w:t>
            </w:r>
          </w:p>
        </w:tc>
        <w:tc>
          <w:tcPr>
            <w:tcW w:w="6804" w:type="dxa"/>
          </w:tcPr>
          <w:p w14:paraId="7256D689" w14:textId="2880F170" w:rsidR="00562BC9" w:rsidRPr="00562BC9" w:rsidRDefault="00562BC9" w:rsidP="000D6B79">
            <w:pPr>
              <w:rPr>
                <w:b/>
              </w:rPr>
            </w:pPr>
            <w:r w:rsidRPr="00562BC9">
              <w:rPr>
                <w:b/>
              </w:rPr>
              <w:t>2 marks</w:t>
            </w:r>
          </w:p>
        </w:tc>
        <w:tc>
          <w:tcPr>
            <w:tcW w:w="732" w:type="dxa"/>
          </w:tcPr>
          <w:p w14:paraId="08714839" w14:textId="77777777" w:rsidR="00562BC9" w:rsidRDefault="00562BC9" w:rsidP="000D6B79">
            <w:pPr>
              <w:jc w:val="center"/>
              <w:rPr>
                <w:b/>
              </w:rPr>
            </w:pPr>
          </w:p>
        </w:tc>
      </w:tr>
      <w:tr w:rsidR="00562BC9" w14:paraId="294FE34B" w14:textId="77777777" w:rsidTr="000D6B79">
        <w:trPr>
          <w:trHeight w:val="331"/>
        </w:trPr>
        <w:tc>
          <w:tcPr>
            <w:tcW w:w="675" w:type="dxa"/>
          </w:tcPr>
          <w:p w14:paraId="2440A58D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E2DEC68" w14:textId="77777777" w:rsidR="00562BC9" w:rsidRDefault="00562BC9" w:rsidP="000D6B79">
            <w:pPr>
              <w:rPr>
                <w:rFonts w:eastAsia="MS Gothic"/>
                <w:color w:val="000000"/>
              </w:rPr>
            </w:pPr>
            <w:r w:rsidRPr="00562BC9">
              <w:t>38.40</w:t>
            </w:r>
            <w:r>
              <w:rPr>
                <w:b/>
              </w:rPr>
              <w:t xml:space="preserve"> </w:t>
            </w:r>
            <w:r w:rsidRPr="00B54FCA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4 = $9.60</w:t>
            </w:r>
          </w:p>
          <w:p w14:paraId="5F1BE2C5" w14:textId="4307D776" w:rsidR="00562BC9" w:rsidRPr="00562BC9" w:rsidRDefault="00562BC9" w:rsidP="000D6B79">
            <w:pPr>
              <w:rPr>
                <w:b/>
              </w:rPr>
            </w:pPr>
            <w:r>
              <w:rPr>
                <w:rFonts w:eastAsia="MS Gothic"/>
                <w:color w:val="000000"/>
              </w:rPr>
              <w:t>9.60 x 5 = $48.00</w:t>
            </w:r>
          </w:p>
        </w:tc>
        <w:tc>
          <w:tcPr>
            <w:tcW w:w="732" w:type="dxa"/>
          </w:tcPr>
          <w:p w14:paraId="4BD79A86" w14:textId="77777777" w:rsidR="00562BC9" w:rsidRDefault="00562BC9" w:rsidP="000D6B79">
            <w:pPr>
              <w:jc w:val="center"/>
              <w:rPr>
                <w:b/>
              </w:rPr>
            </w:pPr>
          </w:p>
        </w:tc>
      </w:tr>
      <w:tr w:rsidR="00562BC9" w14:paraId="45ADDD6D" w14:textId="77777777" w:rsidTr="000D6B79">
        <w:trPr>
          <w:trHeight w:val="331"/>
        </w:trPr>
        <w:tc>
          <w:tcPr>
            <w:tcW w:w="675" w:type="dxa"/>
          </w:tcPr>
          <w:p w14:paraId="53825145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974979D" w14:textId="3A14895F" w:rsidR="00562BC9" w:rsidRPr="00562BC9" w:rsidRDefault="00562BC9" w:rsidP="000D6B79">
            <w:r>
              <w:t>divided by 4 to get hourly rate</w:t>
            </w:r>
          </w:p>
        </w:tc>
        <w:tc>
          <w:tcPr>
            <w:tcW w:w="732" w:type="dxa"/>
          </w:tcPr>
          <w:p w14:paraId="18E93548" w14:textId="40E6D522" w:rsidR="00562BC9" w:rsidRDefault="00562BC9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2BC9" w14:paraId="38BD8FE9" w14:textId="77777777" w:rsidTr="000D6B79">
        <w:trPr>
          <w:trHeight w:val="331"/>
        </w:trPr>
        <w:tc>
          <w:tcPr>
            <w:tcW w:w="675" w:type="dxa"/>
          </w:tcPr>
          <w:p w14:paraId="612E854A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0BC41DF" w14:textId="5B46AC9E" w:rsidR="00562BC9" w:rsidRDefault="00562BC9" w:rsidP="000D6B79">
            <w:r>
              <w:t>multiplies by 5 to get correct answer</w:t>
            </w:r>
          </w:p>
        </w:tc>
        <w:tc>
          <w:tcPr>
            <w:tcW w:w="732" w:type="dxa"/>
          </w:tcPr>
          <w:p w14:paraId="6137E79E" w14:textId="41591479" w:rsidR="00562BC9" w:rsidRDefault="00562BC9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2BC9" w14:paraId="01D2A0CD" w14:textId="77777777" w:rsidTr="000D6B79">
        <w:trPr>
          <w:trHeight w:val="331"/>
        </w:trPr>
        <w:tc>
          <w:tcPr>
            <w:tcW w:w="675" w:type="dxa"/>
          </w:tcPr>
          <w:p w14:paraId="7CEEFD5D" w14:textId="77777777" w:rsidR="00562BC9" w:rsidRDefault="00562BC9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77ADCF5" w14:textId="77777777" w:rsidR="00562BC9" w:rsidRDefault="00562BC9" w:rsidP="000D6B79"/>
        </w:tc>
        <w:tc>
          <w:tcPr>
            <w:tcW w:w="732" w:type="dxa"/>
          </w:tcPr>
          <w:p w14:paraId="3F7B8CBA" w14:textId="77777777" w:rsidR="00562BC9" w:rsidRDefault="00562BC9" w:rsidP="000D6B79">
            <w:pPr>
              <w:jc w:val="center"/>
              <w:rPr>
                <w:b/>
              </w:rPr>
            </w:pPr>
          </w:p>
        </w:tc>
      </w:tr>
      <w:tr w:rsidR="000638B8" w14:paraId="1C7EBE40" w14:textId="77777777" w:rsidTr="000D6B79">
        <w:trPr>
          <w:trHeight w:val="331"/>
        </w:trPr>
        <w:tc>
          <w:tcPr>
            <w:tcW w:w="675" w:type="dxa"/>
          </w:tcPr>
          <w:p w14:paraId="78102472" w14:textId="0D46A381" w:rsidR="000638B8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638B8">
              <w:rPr>
                <w:b/>
              </w:rPr>
              <w:t>.</w:t>
            </w:r>
          </w:p>
        </w:tc>
        <w:tc>
          <w:tcPr>
            <w:tcW w:w="6804" w:type="dxa"/>
          </w:tcPr>
          <w:p w14:paraId="1E531636" w14:textId="46F33C59" w:rsidR="000638B8" w:rsidRPr="000638B8" w:rsidRDefault="000638B8" w:rsidP="000D6B79">
            <w:pPr>
              <w:rPr>
                <w:b/>
              </w:rPr>
            </w:pPr>
            <w:r>
              <w:rPr>
                <w:b/>
              </w:rPr>
              <w:t>9</w:t>
            </w:r>
            <w:r w:rsidRPr="000638B8">
              <w:rPr>
                <w:b/>
              </w:rPr>
              <w:t xml:space="preserve"> marks</w:t>
            </w:r>
          </w:p>
        </w:tc>
        <w:tc>
          <w:tcPr>
            <w:tcW w:w="732" w:type="dxa"/>
          </w:tcPr>
          <w:p w14:paraId="7487E590" w14:textId="77777777" w:rsidR="000638B8" w:rsidRDefault="000638B8" w:rsidP="000D6B79">
            <w:pPr>
              <w:jc w:val="center"/>
              <w:rPr>
                <w:b/>
              </w:rPr>
            </w:pPr>
          </w:p>
        </w:tc>
      </w:tr>
      <w:tr w:rsidR="000638B8" w14:paraId="43CEBA84" w14:textId="77777777" w:rsidTr="000D6B79">
        <w:trPr>
          <w:trHeight w:val="331"/>
        </w:trPr>
        <w:tc>
          <w:tcPr>
            <w:tcW w:w="675" w:type="dxa"/>
          </w:tcPr>
          <w:p w14:paraId="1E79B2DC" w14:textId="6CD6397C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71683A96" w14:textId="77777777" w:rsidR="000638B8" w:rsidRPr="000638B8" w:rsidRDefault="000638B8" w:rsidP="000D6B79">
            <w:r w:rsidRPr="000638B8">
              <w:t>4 x $3.20 = $12.80</w:t>
            </w:r>
          </w:p>
          <w:p w14:paraId="653AE81F" w14:textId="77777777" w:rsidR="000638B8" w:rsidRDefault="000638B8" w:rsidP="000D6B79">
            <w:r w:rsidRPr="000638B8">
              <w:t>3 x $3.99 = $11.97</w:t>
            </w:r>
          </w:p>
          <w:p w14:paraId="3DCF6834" w14:textId="1FE7E347" w:rsidR="000638B8" w:rsidRPr="000638B8" w:rsidRDefault="000638B8" w:rsidP="000D6B79">
            <w:pPr>
              <w:rPr>
                <w:b/>
              </w:rPr>
            </w:pPr>
            <w:r>
              <w:t>Cheapest option is to purchase three 150g share packs</w:t>
            </w:r>
          </w:p>
        </w:tc>
        <w:tc>
          <w:tcPr>
            <w:tcW w:w="732" w:type="dxa"/>
          </w:tcPr>
          <w:p w14:paraId="58DD7B44" w14:textId="77777777" w:rsidR="000638B8" w:rsidRDefault="000638B8" w:rsidP="000D6B79">
            <w:pPr>
              <w:jc w:val="center"/>
              <w:rPr>
                <w:b/>
              </w:rPr>
            </w:pPr>
          </w:p>
        </w:tc>
      </w:tr>
      <w:tr w:rsidR="000638B8" w14:paraId="746A839F" w14:textId="77777777" w:rsidTr="000D6B79">
        <w:trPr>
          <w:trHeight w:val="331"/>
        </w:trPr>
        <w:tc>
          <w:tcPr>
            <w:tcW w:w="675" w:type="dxa"/>
          </w:tcPr>
          <w:p w14:paraId="0A25A3AC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6104A4E5" w14:textId="7317C14A" w:rsidR="000638B8" w:rsidRPr="000638B8" w:rsidRDefault="000638B8" w:rsidP="000D6B79">
            <w:r>
              <w:t>multiplies by 4 to calculate correct amount</w:t>
            </w:r>
          </w:p>
        </w:tc>
        <w:tc>
          <w:tcPr>
            <w:tcW w:w="732" w:type="dxa"/>
          </w:tcPr>
          <w:p w14:paraId="0A36D3DD" w14:textId="3315B146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0326D3AA" w14:textId="77777777" w:rsidTr="000D6B79">
        <w:trPr>
          <w:trHeight w:val="331"/>
        </w:trPr>
        <w:tc>
          <w:tcPr>
            <w:tcW w:w="675" w:type="dxa"/>
          </w:tcPr>
          <w:p w14:paraId="5B6607D8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447DB82" w14:textId="0392D583" w:rsidR="000638B8" w:rsidRDefault="000638B8" w:rsidP="000D6B79">
            <w:r>
              <w:t>multiplies by 3 to get correct amount</w:t>
            </w:r>
          </w:p>
        </w:tc>
        <w:tc>
          <w:tcPr>
            <w:tcW w:w="732" w:type="dxa"/>
          </w:tcPr>
          <w:p w14:paraId="03BCF59A" w14:textId="623E9B1E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22004D75" w14:textId="77777777" w:rsidTr="000D6B79">
        <w:trPr>
          <w:trHeight w:val="331"/>
        </w:trPr>
        <w:tc>
          <w:tcPr>
            <w:tcW w:w="675" w:type="dxa"/>
          </w:tcPr>
          <w:p w14:paraId="2AC22F10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6944CF4" w14:textId="00A84132" w:rsidR="000638B8" w:rsidRDefault="000638B8" w:rsidP="000D6B79">
            <w:r>
              <w:t>recognises cheapest option</w:t>
            </w:r>
          </w:p>
        </w:tc>
        <w:tc>
          <w:tcPr>
            <w:tcW w:w="732" w:type="dxa"/>
          </w:tcPr>
          <w:p w14:paraId="32592C2B" w14:textId="51D9DDC6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5D0F2C03" w14:textId="77777777" w:rsidTr="000D6B79">
        <w:trPr>
          <w:trHeight w:val="331"/>
        </w:trPr>
        <w:tc>
          <w:tcPr>
            <w:tcW w:w="675" w:type="dxa"/>
          </w:tcPr>
          <w:p w14:paraId="3EC93866" w14:textId="2A18445C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0A6437D3" w14:textId="77777777" w:rsidR="000638B8" w:rsidRDefault="000638B8" w:rsidP="000D6B79">
            <w:pPr>
              <w:rPr>
                <w:rFonts w:eastAsia="MS Gothic"/>
                <w:color w:val="000000"/>
              </w:rPr>
            </w:pPr>
            <w:r>
              <w:t xml:space="preserve">7.90 </w:t>
            </w:r>
            <w:r w:rsidRPr="00881C9B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2 = $3.95 per L</w:t>
            </w:r>
          </w:p>
          <w:p w14:paraId="24F991CF" w14:textId="77777777" w:rsidR="000638B8" w:rsidRDefault="000638B8" w:rsidP="000D6B7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9.20 </w:t>
            </w:r>
            <w:r w:rsidRPr="00457A4B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3 = $3.07 per L</w:t>
            </w:r>
          </w:p>
          <w:p w14:paraId="48856CF5" w14:textId="155B7EEE" w:rsidR="000638B8" w:rsidRPr="000638B8" w:rsidRDefault="000638B8" w:rsidP="000D6B79">
            <w:r>
              <w:rPr>
                <w:rFonts w:eastAsia="MS Gothic"/>
                <w:color w:val="000000"/>
              </w:rPr>
              <w:t>Cheapest option is 3L for $9.20 as the cost per L is cheaper</w:t>
            </w:r>
          </w:p>
        </w:tc>
        <w:tc>
          <w:tcPr>
            <w:tcW w:w="732" w:type="dxa"/>
          </w:tcPr>
          <w:p w14:paraId="41B1CCEB" w14:textId="77777777" w:rsidR="000638B8" w:rsidRDefault="000638B8" w:rsidP="000D6B79">
            <w:pPr>
              <w:jc w:val="center"/>
              <w:rPr>
                <w:b/>
              </w:rPr>
            </w:pPr>
          </w:p>
        </w:tc>
      </w:tr>
      <w:tr w:rsidR="000638B8" w14:paraId="3A8089B3" w14:textId="77777777" w:rsidTr="000D6B79">
        <w:trPr>
          <w:trHeight w:val="331"/>
        </w:trPr>
        <w:tc>
          <w:tcPr>
            <w:tcW w:w="675" w:type="dxa"/>
          </w:tcPr>
          <w:p w14:paraId="53BC2F1A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567E949" w14:textId="702F6D25" w:rsidR="000638B8" w:rsidRDefault="000638B8" w:rsidP="000D6B79">
            <w:r>
              <w:t>divides by 2 to get correct answer</w:t>
            </w:r>
          </w:p>
        </w:tc>
        <w:tc>
          <w:tcPr>
            <w:tcW w:w="732" w:type="dxa"/>
          </w:tcPr>
          <w:p w14:paraId="2E6D847D" w14:textId="667B0B77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785AE414" w14:textId="77777777" w:rsidTr="000D6B79">
        <w:trPr>
          <w:trHeight w:val="331"/>
        </w:trPr>
        <w:tc>
          <w:tcPr>
            <w:tcW w:w="675" w:type="dxa"/>
          </w:tcPr>
          <w:p w14:paraId="05ED40A1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9D5148F" w14:textId="33542DDD" w:rsidR="000638B8" w:rsidRDefault="000638B8" w:rsidP="000D6B79">
            <w:r>
              <w:t>divides by 3 to get correct answer</w:t>
            </w:r>
          </w:p>
        </w:tc>
        <w:tc>
          <w:tcPr>
            <w:tcW w:w="732" w:type="dxa"/>
          </w:tcPr>
          <w:p w14:paraId="7E82BB5D" w14:textId="06486B08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78515155" w14:textId="77777777" w:rsidTr="000D6B79">
        <w:trPr>
          <w:trHeight w:val="331"/>
        </w:trPr>
        <w:tc>
          <w:tcPr>
            <w:tcW w:w="675" w:type="dxa"/>
          </w:tcPr>
          <w:p w14:paraId="37DB83BB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B597CFD" w14:textId="3F7053BF" w:rsidR="000638B8" w:rsidRDefault="000638B8" w:rsidP="000D6B79">
            <w:r>
              <w:t>recognises best buy and gives reason</w:t>
            </w:r>
          </w:p>
        </w:tc>
        <w:tc>
          <w:tcPr>
            <w:tcW w:w="732" w:type="dxa"/>
          </w:tcPr>
          <w:p w14:paraId="331CF0DE" w14:textId="5349A5C5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00F4347A" w14:textId="77777777" w:rsidTr="000D6B79">
        <w:trPr>
          <w:trHeight w:val="331"/>
        </w:trPr>
        <w:tc>
          <w:tcPr>
            <w:tcW w:w="675" w:type="dxa"/>
          </w:tcPr>
          <w:p w14:paraId="3DA5B55B" w14:textId="338DE5F1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04" w:type="dxa"/>
          </w:tcPr>
          <w:p w14:paraId="4FEA9874" w14:textId="77777777" w:rsidR="000638B8" w:rsidRDefault="000638B8" w:rsidP="000D6B79">
            <w:pPr>
              <w:rPr>
                <w:rFonts w:eastAsia="MS Gothic"/>
                <w:color w:val="000000"/>
              </w:rPr>
            </w:pPr>
            <w:r>
              <w:t xml:space="preserve">10 </w:t>
            </w:r>
            <w:r w:rsidRPr="00344418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200 = $0.05 per min</w:t>
            </w:r>
          </w:p>
          <w:p w14:paraId="1C8F79A7" w14:textId="77777777" w:rsidR="000638B8" w:rsidRDefault="000638B8" w:rsidP="000D6B7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12 </w:t>
            </w:r>
            <w:r w:rsidRPr="007E11F1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300 = $0.04 per min</w:t>
            </w:r>
          </w:p>
          <w:p w14:paraId="192B39C7" w14:textId="473AB2E4" w:rsidR="000638B8" w:rsidRPr="000638B8" w:rsidRDefault="000638B8" w:rsidP="000D6B79">
            <w:r>
              <w:rPr>
                <w:rFonts w:eastAsia="MS Gothic"/>
                <w:color w:val="000000"/>
              </w:rPr>
              <w:t>cheapest option is 300 min card for $12.00</w:t>
            </w:r>
          </w:p>
        </w:tc>
        <w:tc>
          <w:tcPr>
            <w:tcW w:w="732" w:type="dxa"/>
          </w:tcPr>
          <w:p w14:paraId="2A545957" w14:textId="77777777" w:rsidR="000638B8" w:rsidRDefault="000638B8" w:rsidP="000D6B79">
            <w:pPr>
              <w:jc w:val="center"/>
              <w:rPr>
                <w:b/>
              </w:rPr>
            </w:pPr>
          </w:p>
        </w:tc>
      </w:tr>
      <w:tr w:rsidR="000638B8" w14:paraId="765CBCAB" w14:textId="77777777" w:rsidTr="000D6B79">
        <w:trPr>
          <w:trHeight w:val="331"/>
        </w:trPr>
        <w:tc>
          <w:tcPr>
            <w:tcW w:w="675" w:type="dxa"/>
          </w:tcPr>
          <w:p w14:paraId="1E3F3F5B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B6E5794" w14:textId="5EBEE474" w:rsidR="000638B8" w:rsidRDefault="000638B8" w:rsidP="000D6B79">
            <w:r>
              <w:t>divides by 200 to get correct answer</w:t>
            </w:r>
          </w:p>
        </w:tc>
        <w:tc>
          <w:tcPr>
            <w:tcW w:w="732" w:type="dxa"/>
          </w:tcPr>
          <w:p w14:paraId="5322BA95" w14:textId="5C4F2B8D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696385B2" w14:textId="77777777" w:rsidTr="000D6B79">
        <w:trPr>
          <w:trHeight w:val="331"/>
        </w:trPr>
        <w:tc>
          <w:tcPr>
            <w:tcW w:w="675" w:type="dxa"/>
          </w:tcPr>
          <w:p w14:paraId="5863EF68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CE441F3" w14:textId="2A0CEEE2" w:rsidR="000638B8" w:rsidRDefault="000638B8" w:rsidP="000D6B79">
            <w:r>
              <w:t>divided by 300 to get correct answer</w:t>
            </w:r>
          </w:p>
        </w:tc>
        <w:tc>
          <w:tcPr>
            <w:tcW w:w="732" w:type="dxa"/>
          </w:tcPr>
          <w:p w14:paraId="2BC2C099" w14:textId="4D35192F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4E910968" w14:textId="77777777" w:rsidTr="000D6B79">
        <w:trPr>
          <w:trHeight w:val="331"/>
        </w:trPr>
        <w:tc>
          <w:tcPr>
            <w:tcW w:w="675" w:type="dxa"/>
          </w:tcPr>
          <w:p w14:paraId="30D1BE3E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97C142E" w14:textId="2D22BB24" w:rsidR="000638B8" w:rsidRDefault="000638B8" w:rsidP="000D6B79">
            <w:r>
              <w:t>recognises best buy</w:t>
            </w:r>
          </w:p>
        </w:tc>
        <w:tc>
          <w:tcPr>
            <w:tcW w:w="732" w:type="dxa"/>
          </w:tcPr>
          <w:p w14:paraId="281F29BD" w14:textId="28721E2F" w:rsidR="000638B8" w:rsidRDefault="000638B8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38B8" w14:paraId="11CE63F5" w14:textId="77777777" w:rsidTr="000D6B79">
        <w:trPr>
          <w:trHeight w:val="331"/>
        </w:trPr>
        <w:tc>
          <w:tcPr>
            <w:tcW w:w="675" w:type="dxa"/>
          </w:tcPr>
          <w:p w14:paraId="0C5CB3A2" w14:textId="77777777" w:rsidR="000638B8" w:rsidRDefault="000638B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B6406B9" w14:textId="77777777" w:rsidR="000638B8" w:rsidRDefault="000638B8" w:rsidP="000D6B79"/>
        </w:tc>
        <w:tc>
          <w:tcPr>
            <w:tcW w:w="732" w:type="dxa"/>
          </w:tcPr>
          <w:p w14:paraId="2762BBE1" w14:textId="77777777" w:rsidR="000638B8" w:rsidRDefault="000638B8" w:rsidP="000D6B79">
            <w:pPr>
              <w:jc w:val="center"/>
              <w:rPr>
                <w:b/>
              </w:rPr>
            </w:pPr>
          </w:p>
        </w:tc>
      </w:tr>
      <w:tr w:rsidR="000638B8" w14:paraId="099CD55F" w14:textId="77777777" w:rsidTr="000D6B79">
        <w:trPr>
          <w:trHeight w:val="331"/>
        </w:trPr>
        <w:tc>
          <w:tcPr>
            <w:tcW w:w="675" w:type="dxa"/>
          </w:tcPr>
          <w:p w14:paraId="18257493" w14:textId="67F5F00D" w:rsidR="000638B8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638B8">
              <w:rPr>
                <w:b/>
              </w:rPr>
              <w:t>.</w:t>
            </w:r>
          </w:p>
        </w:tc>
        <w:tc>
          <w:tcPr>
            <w:tcW w:w="6804" w:type="dxa"/>
          </w:tcPr>
          <w:p w14:paraId="6FF5D7C2" w14:textId="547F7726" w:rsidR="000638B8" w:rsidRPr="00013240" w:rsidRDefault="00E33EC1" w:rsidP="000D6B79">
            <w:pPr>
              <w:rPr>
                <w:b/>
              </w:rPr>
            </w:pPr>
            <w:r>
              <w:rPr>
                <w:b/>
              </w:rPr>
              <w:t>8</w:t>
            </w:r>
            <w:r w:rsidR="00013240" w:rsidRPr="00013240">
              <w:rPr>
                <w:b/>
              </w:rPr>
              <w:t xml:space="preserve"> marks</w:t>
            </w:r>
          </w:p>
        </w:tc>
        <w:tc>
          <w:tcPr>
            <w:tcW w:w="732" w:type="dxa"/>
          </w:tcPr>
          <w:p w14:paraId="456332B3" w14:textId="77777777" w:rsidR="000638B8" w:rsidRDefault="000638B8" w:rsidP="000D6B79">
            <w:pPr>
              <w:jc w:val="center"/>
              <w:rPr>
                <w:b/>
              </w:rPr>
            </w:pPr>
          </w:p>
        </w:tc>
      </w:tr>
      <w:tr w:rsidR="00013240" w14:paraId="2B89D5BE" w14:textId="77777777" w:rsidTr="000D6B79">
        <w:trPr>
          <w:trHeight w:val="331"/>
        </w:trPr>
        <w:tc>
          <w:tcPr>
            <w:tcW w:w="675" w:type="dxa"/>
          </w:tcPr>
          <w:p w14:paraId="63B931EB" w14:textId="74F4B92A" w:rsidR="00013240" w:rsidRDefault="00013240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52BCE0D6" w14:textId="61D9B62F" w:rsidR="00013240" w:rsidRPr="00013240" w:rsidRDefault="00013240" w:rsidP="000D6B79">
            <w:r w:rsidRPr="00013240">
              <w:t>20 x 17 = 340kJ</w:t>
            </w:r>
          </w:p>
        </w:tc>
        <w:tc>
          <w:tcPr>
            <w:tcW w:w="732" w:type="dxa"/>
          </w:tcPr>
          <w:p w14:paraId="330A41C4" w14:textId="77777777" w:rsidR="00013240" w:rsidRDefault="00013240" w:rsidP="000D6B79">
            <w:pPr>
              <w:jc w:val="center"/>
              <w:rPr>
                <w:b/>
              </w:rPr>
            </w:pPr>
          </w:p>
        </w:tc>
      </w:tr>
      <w:tr w:rsidR="00013240" w14:paraId="79B31226" w14:textId="77777777" w:rsidTr="000D6B79">
        <w:trPr>
          <w:trHeight w:val="331"/>
        </w:trPr>
        <w:tc>
          <w:tcPr>
            <w:tcW w:w="675" w:type="dxa"/>
          </w:tcPr>
          <w:p w14:paraId="0A082591" w14:textId="77777777" w:rsidR="00013240" w:rsidRDefault="0001324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595DEB3" w14:textId="65CC2E25" w:rsidR="00013240" w:rsidRPr="00013240" w:rsidRDefault="00013240" w:rsidP="000D6B79">
            <w:r>
              <w:t>multiplies to get correct answer</w:t>
            </w:r>
          </w:p>
        </w:tc>
        <w:tc>
          <w:tcPr>
            <w:tcW w:w="732" w:type="dxa"/>
          </w:tcPr>
          <w:p w14:paraId="118D6D9E" w14:textId="65132279" w:rsidR="00013240" w:rsidRDefault="0001324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13240" w14:paraId="5BCD7B01" w14:textId="77777777" w:rsidTr="000D6B79">
        <w:trPr>
          <w:trHeight w:val="331"/>
        </w:trPr>
        <w:tc>
          <w:tcPr>
            <w:tcW w:w="675" w:type="dxa"/>
          </w:tcPr>
          <w:p w14:paraId="1E384FE8" w14:textId="6B707E5C" w:rsidR="00013240" w:rsidRDefault="00013240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55AC843C" w14:textId="77777777" w:rsidR="00013240" w:rsidRDefault="00013240" w:rsidP="000D6B79">
            <w:r>
              <w:t>60 x 4 = 240 minutes</w:t>
            </w:r>
          </w:p>
          <w:p w14:paraId="715E2DAD" w14:textId="4EEE71FD" w:rsidR="00013240" w:rsidRDefault="00013240" w:rsidP="000D6B79">
            <w:r>
              <w:t>240 x 17 = 4080kJ</w:t>
            </w:r>
          </w:p>
        </w:tc>
        <w:tc>
          <w:tcPr>
            <w:tcW w:w="732" w:type="dxa"/>
          </w:tcPr>
          <w:p w14:paraId="450B411B" w14:textId="77777777" w:rsidR="00013240" w:rsidRDefault="00013240" w:rsidP="000D6B79">
            <w:pPr>
              <w:jc w:val="center"/>
              <w:rPr>
                <w:b/>
              </w:rPr>
            </w:pPr>
          </w:p>
        </w:tc>
      </w:tr>
      <w:tr w:rsidR="00013240" w14:paraId="4A62F356" w14:textId="77777777" w:rsidTr="000D6B79">
        <w:trPr>
          <w:trHeight w:val="331"/>
        </w:trPr>
        <w:tc>
          <w:tcPr>
            <w:tcW w:w="675" w:type="dxa"/>
          </w:tcPr>
          <w:p w14:paraId="10933A4E" w14:textId="77777777" w:rsidR="00013240" w:rsidRDefault="0001324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B30695F" w14:textId="511E0701" w:rsidR="00013240" w:rsidRDefault="00013240" w:rsidP="000D6B79">
            <w:r>
              <w:t>correctly calculates the number of minutes in 4 hours</w:t>
            </w:r>
          </w:p>
        </w:tc>
        <w:tc>
          <w:tcPr>
            <w:tcW w:w="732" w:type="dxa"/>
          </w:tcPr>
          <w:p w14:paraId="0B4753B5" w14:textId="07FF8643" w:rsidR="00013240" w:rsidRDefault="0001324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13240" w14:paraId="54FEBAE5" w14:textId="77777777" w:rsidTr="000D6B79">
        <w:trPr>
          <w:trHeight w:val="331"/>
        </w:trPr>
        <w:tc>
          <w:tcPr>
            <w:tcW w:w="675" w:type="dxa"/>
          </w:tcPr>
          <w:p w14:paraId="240239AC" w14:textId="77777777" w:rsidR="00013240" w:rsidRDefault="0001324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46B2E5D" w14:textId="4B54D4C8" w:rsidR="00013240" w:rsidRDefault="00013240" w:rsidP="000D6B79">
            <w:r>
              <w:t>multiplies to correctly calculate kJ</w:t>
            </w:r>
          </w:p>
        </w:tc>
        <w:tc>
          <w:tcPr>
            <w:tcW w:w="732" w:type="dxa"/>
          </w:tcPr>
          <w:p w14:paraId="1EDE6613" w14:textId="1073E496" w:rsidR="00013240" w:rsidRDefault="0001324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13240" w14:paraId="28AAB41C" w14:textId="77777777" w:rsidTr="000D6B79">
        <w:trPr>
          <w:trHeight w:val="331"/>
        </w:trPr>
        <w:tc>
          <w:tcPr>
            <w:tcW w:w="675" w:type="dxa"/>
          </w:tcPr>
          <w:p w14:paraId="7FB1AEC0" w14:textId="68ACB199" w:rsidR="00013240" w:rsidRDefault="00CB37C6" w:rsidP="000D6B79">
            <w:pPr>
              <w:jc w:val="center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04" w:type="dxa"/>
          </w:tcPr>
          <w:p w14:paraId="5E89EEFD" w14:textId="44262E92" w:rsidR="00013240" w:rsidRDefault="00CB37C6" w:rsidP="000D6B79">
            <w:r>
              <w:t>30 x 23 = 690kJ</w:t>
            </w:r>
          </w:p>
        </w:tc>
        <w:tc>
          <w:tcPr>
            <w:tcW w:w="732" w:type="dxa"/>
          </w:tcPr>
          <w:p w14:paraId="6CA247D5" w14:textId="77777777" w:rsidR="00013240" w:rsidRDefault="00013240" w:rsidP="000D6B79">
            <w:pPr>
              <w:jc w:val="center"/>
              <w:rPr>
                <w:b/>
              </w:rPr>
            </w:pPr>
          </w:p>
        </w:tc>
      </w:tr>
      <w:tr w:rsidR="00CB37C6" w14:paraId="07BC0383" w14:textId="77777777" w:rsidTr="000D6B79">
        <w:trPr>
          <w:trHeight w:val="331"/>
        </w:trPr>
        <w:tc>
          <w:tcPr>
            <w:tcW w:w="675" w:type="dxa"/>
          </w:tcPr>
          <w:p w14:paraId="02680AA7" w14:textId="77777777" w:rsidR="00CB37C6" w:rsidRDefault="00CB37C6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6C6D6356" w14:textId="1DDA04B3" w:rsidR="00CB37C6" w:rsidRDefault="00E33EC1" w:rsidP="000D6B79">
            <w:r>
              <w:t xml:space="preserve">recognises </w:t>
            </w:r>
            <w:r w:rsidR="00CB37C6">
              <w:t>30 minutes are half an hour</w:t>
            </w:r>
          </w:p>
        </w:tc>
        <w:tc>
          <w:tcPr>
            <w:tcW w:w="732" w:type="dxa"/>
          </w:tcPr>
          <w:p w14:paraId="3B88BCB3" w14:textId="4FF30F55" w:rsidR="00CB37C6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50B251AF" w14:textId="77777777" w:rsidTr="000D6B79">
        <w:trPr>
          <w:trHeight w:val="331"/>
        </w:trPr>
        <w:tc>
          <w:tcPr>
            <w:tcW w:w="675" w:type="dxa"/>
          </w:tcPr>
          <w:p w14:paraId="03C69999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4FF426B" w14:textId="63F4934B" w:rsidR="00E33EC1" w:rsidRDefault="00E33EC1" w:rsidP="000D6B79">
            <w:r>
              <w:t>multiplies to correctly calculate kJ</w:t>
            </w:r>
          </w:p>
        </w:tc>
        <w:tc>
          <w:tcPr>
            <w:tcW w:w="732" w:type="dxa"/>
          </w:tcPr>
          <w:p w14:paraId="7FA3F9C7" w14:textId="38C39397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0D780C17" w14:textId="77777777" w:rsidTr="000D6B79">
        <w:trPr>
          <w:trHeight w:val="331"/>
        </w:trPr>
        <w:tc>
          <w:tcPr>
            <w:tcW w:w="675" w:type="dxa"/>
          </w:tcPr>
          <w:p w14:paraId="6BBA8B8F" w14:textId="517489FF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804" w:type="dxa"/>
          </w:tcPr>
          <w:p w14:paraId="7EDEEBF3" w14:textId="77777777" w:rsidR="00E33EC1" w:rsidRDefault="00E33EC1" w:rsidP="000D6B79">
            <w:r>
              <w:t>1 hour = 60 minutes</w:t>
            </w:r>
          </w:p>
          <w:p w14:paraId="58EF5303" w14:textId="77777777" w:rsidR="00E33EC1" w:rsidRDefault="00E33EC1" w:rsidP="000D6B79">
            <w:r>
              <w:t>60 x 53 = 3180 per day</w:t>
            </w:r>
          </w:p>
          <w:p w14:paraId="6E88D985" w14:textId="596DE3C7" w:rsidR="00E33EC1" w:rsidRDefault="00E33EC1" w:rsidP="000D6B79">
            <w:r>
              <w:t>3180 x 7 = 22 260kJ</w:t>
            </w:r>
          </w:p>
        </w:tc>
        <w:tc>
          <w:tcPr>
            <w:tcW w:w="732" w:type="dxa"/>
          </w:tcPr>
          <w:p w14:paraId="130DA4CD" w14:textId="77777777" w:rsidR="00E33EC1" w:rsidRDefault="00E33EC1" w:rsidP="000D6B79">
            <w:pPr>
              <w:jc w:val="center"/>
              <w:rPr>
                <w:b/>
              </w:rPr>
            </w:pPr>
          </w:p>
        </w:tc>
      </w:tr>
      <w:tr w:rsidR="00E33EC1" w14:paraId="1376C046" w14:textId="77777777" w:rsidTr="000D6B79">
        <w:trPr>
          <w:trHeight w:val="331"/>
        </w:trPr>
        <w:tc>
          <w:tcPr>
            <w:tcW w:w="675" w:type="dxa"/>
          </w:tcPr>
          <w:p w14:paraId="400B1203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3BED117" w14:textId="4DBAEE6F" w:rsidR="00E33EC1" w:rsidRDefault="00E33EC1" w:rsidP="000D6B79">
            <w:r>
              <w:t>recognises 60 minutes in one hour</w:t>
            </w:r>
          </w:p>
        </w:tc>
        <w:tc>
          <w:tcPr>
            <w:tcW w:w="732" w:type="dxa"/>
          </w:tcPr>
          <w:p w14:paraId="4A680438" w14:textId="1759EA39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47321E3E" w14:textId="77777777" w:rsidTr="000D6B79">
        <w:trPr>
          <w:trHeight w:val="331"/>
        </w:trPr>
        <w:tc>
          <w:tcPr>
            <w:tcW w:w="675" w:type="dxa"/>
          </w:tcPr>
          <w:p w14:paraId="6CDB9BBE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FF2B3B2" w14:textId="2CE5BC57" w:rsidR="00E33EC1" w:rsidRDefault="00E33EC1" w:rsidP="00E33EC1">
            <w:r>
              <w:t>multiples to calculate daily kJ</w:t>
            </w:r>
          </w:p>
        </w:tc>
        <w:tc>
          <w:tcPr>
            <w:tcW w:w="732" w:type="dxa"/>
          </w:tcPr>
          <w:p w14:paraId="5CE48E40" w14:textId="037EE927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2F989216" w14:textId="77777777" w:rsidTr="000D6B79">
        <w:trPr>
          <w:trHeight w:val="331"/>
        </w:trPr>
        <w:tc>
          <w:tcPr>
            <w:tcW w:w="675" w:type="dxa"/>
          </w:tcPr>
          <w:p w14:paraId="5877594B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5A97466" w14:textId="04771D17" w:rsidR="00E33EC1" w:rsidRDefault="00E33EC1" w:rsidP="000D6B79">
            <w:r>
              <w:t>multiplies by 7 to calculate weekly kJ</w:t>
            </w:r>
          </w:p>
        </w:tc>
        <w:tc>
          <w:tcPr>
            <w:tcW w:w="732" w:type="dxa"/>
          </w:tcPr>
          <w:p w14:paraId="00E36B50" w14:textId="68A3B9C5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777BD872" w14:textId="77777777" w:rsidTr="000D6B79">
        <w:trPr>
          <w:trHeight w:val="331"/>
        </w:trPr>
        <w:tc>
          <w:tcPr>
            <w:tcW w:w="675" w:type="dxa"/>
          </w:tcPr>
          <w:p w14:paraId="27A711E0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F6595E4" w14:textId="77777777" w:rsidR="00E33EC1" w:rsidRDefault="00E33EC1" w:rsidP="000D6B79"/>
        </w:tc>
        <w:tc>
          <w:tcPr>
            <w:tcW w:w="732" w:type="dxa"/>
          </w:tcPr>
          <w:p w14:paraId="07342BAA" w14:textId="77777777" w:rsidR="00E33EC1" w:rsidRDefault="00E33EC1" w:rsidP="000D6B79">
            <w:pPr>
              <w:jc w:val="center"/>
              <w:rPr>
                <w:b/>
              </w:rPr>
            </w:pPr>
          </w:p>
        </w:tc>
      </w:tr>
      <w:tr w:rsidR="00E33EC1" w14:paraId="287FCFB4" w14:textId="77777777" w:rsidTr="000D6B79">
        <w:trPr>
          <w:trHeight w:val="331"/>
        </w:trPr>
        <w:tc>
          <w:tcPr>
            <w:tcW w:w="675" w:type="dxa"/>
          </w:tcPr>
          <w:p w14:paraId="67C1BAB8" w14:textId="6510E69A" w:rsidR="00E33EC1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33EC1">
              <w:rPr>
                <w:b/>
              </w:rPr>
              <w:t>.</w:t>
            </w:r>
          </w:p>
        </w:tc>
        <w:tc>
          <w:tcPr>
            <w:tcW w:w="6804" w:type="dxa"/>
          </w:tcPr>
          <w:p w14:paraId="0E250282" w14:textId="420D2D1B" w:rsidR="00E33EC1" w:rsidRPr="00E33EC1" w:rsidRDefault="009B474C" w:rsidP="000D6B79">
            <w:pPr>
              <w:rPr>
                <w:b/>
              </w:rPr>
            </w:pPr>
            <w:r>
              <w:rPr>
                <w:b/>
              </w:rPr>
              <w:t>9</w:t>
            </w:r>
            <w:r w:rsidR="00E33EC1" w:rsidRPr="00E33EC1">
              <w:rPr>
                <w:b/>
              </w:rPr>
              <w:t xml:space="preserve"> marks</w:t>
            </w:r>
          </w:p>
        </w:tc>
        <w:tc>
          <w:tcPr>
            <w:tcW w:w="732" w:type="dxa"/>
          </w:tcPr>
          <w:p w14:paraId="3CDDEAA7" w14:textId="77777777" w:rsidR="00E33EC1" w:rsidRDefault="00E33EC1" w:rsidP="000D6B79">
            <w:pPr>
              <w:jc w:val="center"/>
              <w:rPr>
                <w:b/>
              </w:rPr>
            </w:pPr>
          </w:p>
        </w:tc>
      </w:tr>
      <w:tr w:rsidR="00E33EC1" w14:paraId="1207E5BC" w14:textId="77777777" w:rsidTr="000D6B79">
        <w:trPr>
          <w:trHeight w:val="331"/>
        </w:trPr>
        <w:tc>
          <w:tcPr>
            <w:tcW w:w="675" w:type="dxa"/>
          </w:tcPr>
          <w:p w14:paraId="0ED1CA11" w14:textId="540513C5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2141A493" w14:textId="61D4486D" w:rsidR="00E33EC1" w:rsidRPr="00E33EC1" w:rsidRDefault="00E33EC1" w:rsidP="000D6B79">
            <w:r w:rsidRPr="00E33EC1">
              <w:t>75 x 3.7 x 8 = 2220kJ</w:t>
            </w:r>
          </w:p>
        </w:tc>
        <w:tc>
          <w:tcPr>
            <w:tcW w:w="732" w:type="dxa"/>
          </w:tcPr>
          <w:p w14:paraId="6E53704B" w14:textId="4139064B" w:rsidR="00E33EC1" w:rsidRDefault="00E33EC1" w:rsidP="000D6B79">
            <w:pPr>
              <w:jc w:val="center"/>
              <w:rPr>
                <w:b/>
              </w:rPr>
            </w:pPr>
          </w:p>
        </w:tc>
      </w:tr>
      <w:tr w:rsidR="00E33EC1" w14:paraId="33E7085F" w14:textId="77777777" w:rsidTr="000D6B79">
        <w:trPr>
          <w:trHeight w:val="331"/>
        </w:trPr>
        <w:tc>
          <w:tcPr>
            <w:tcW w:w="675" w:type="dxa"/>
          </w:tcPr>
          <w:p w14:paraId="380E91C3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1FAAC93" w14:textId="43B346A9" w:rsidR="00E33EC1" w:rsidRPr="00E33EC1" w:rsidRDefault="00E33EC1" w:rsidP="000D6B79">
            <w:r w:rsidRPr="00E33EC1">
              <w:t>multiplies correct amounts</w:t>
            </w:r>
          </w:p>
        </w:tc>
        <w:tc>
          <w:tcPr>
            <w:tcW w:w="732" w:type="dxa"/>
          </w:tcPr>
          <w:p w14:paraId="28BB48DD" w14:textId="4D28C659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733FD198" w14:textId="77777777" w:rsidTr="000D6B79">
        <w:trPr>
          <w:trHeight w:val="331"/>
        </w:trPr>
        <w:tc>
          <w:tcPr>
            <w:tcW w:w="675" w:type="dxa"/>
          </w:tcPr>
          <w:p w14:paraId="4F6D3A68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C668F69" w14:textId="7258A116" w:rsidR="00E33EC1" w:rsidRPr="00E33EC1" w:rsidRDefault="00E33EC1" w:rsidP="000D6B79">
            <w:r w:rsidRPr="00E33EC1">
              <w:t>gets correct answer</w:t>
            </w:r>
          </w:p>
        </w:tc>
        <w:tc>
          <w:tcPr>
            <w:tcW w:w="732" w:type="dxa"/>
          </w:tcPr>
          <w:p w14:paraId="75986AA2" w14:textId="304E19D4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7A64573C" w14:textId="77777777" w:rsidTr="000D6B79">
        <w:trPr>
          <w:trHeight w:val="331"/>
        </w:trPr>
        <w:tc>
          <w:tcPr>
            <w:tcW w:w="675" w:type="dxa"/>
          </w:tcPr>
          <w:p w14:paraId="794DD937" w14:textId="767387EA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1ED93EC0" w14:textId="77777777" w:rsidR="00E33EC1" w:rsidRDefault="00E33EC1" w:rsidP="000D6B79">
            <w:r>
              <w:t>60 x 29 x 1.5 = 2610kJ</w:t>
            </w:r>
          </w:p>
          <w:p w14:paraId="0F491422" w14:textId="77777777" w:rsidR="00E33EC1" w:rsidRDefault="00E33EC1" w:rsidP="000D6B79">
            <w:r>
              <w:t>75 x 29 x 1.5 = 3262.5kJ</w:t>
            </w:r>
          </w:p>
          <w:p w14:paraId="3A930B3E" w14:textId="3BFB4C8D" w:rsidR="00E33EC1" w:rsidRPr="00E33EC1" w:rsidRDefault="00E33EC1" w:rsidP="000D6B79">
            <w:r>
              <w:t>3262.5 – 2610 = 652.5kJ</w:t>
            </w:r>
          </w:p>
        </w:tc>
        <w:tc>
          <w:tcPr>
            <w:tcW w:w="732" w:type="dxa"/>
          </w:tcPr>
          <w:p w14:paraId="36231188" w14:textId="77777777" w:rsidR="00E33EC1" w:rsidRDefault="00E33EC1" w:rsidP="000D6B79">
            <w:pPr>
              <w:jc w:val="center"/>
              <w:rPr>
                <w:b/>
              </w:rPr>
            </w:pPr>
          </w:p>
        </w:tc>
      </w:tr>
      <w:tr w:rsidR="00E33EC1" w14:paraId="0BFED52B" w14:textId="77777777" w:rsidTr="000D6B79">
        <w:trPr>
          <w:trHeight w:val="331"/>
        </w:trPr>
        <w:tc>
          <w:tcPr>
            <w:tcW w:w="675" w:type="dxa"/>
          </w:tcPr>
          <w:p w14:paraId="33C1BF23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ACE6048" w14:textId="49603BF6" w:rsidR="00E33EC1" w:rsidRDefault="00E33EC1" w:rsidP="000D6B79">
            <w:r>
              <w:t>correctly calculates Sarah’s kJ</w:t>
            </w:r>
          </w:p>
        </w:tc>
        <w:tc>
          <w:tcPr>
            <w:tcW w:w="732" w:type="dxa"/>
          </w:tcPr>
          <w:p w14:paraId="4A507755" w14:textId="0BE933D9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3B7F9AC3" w14:textId="77777777" w:rsidTr="000D6B79">
        <w:trPr>
          <w:trHeight w:val="331"/>
        </w:trPr>
        <w:tc>
          <w:tcPr>
            <w:tcW w:w="675" w:type="dxa"/>
          </w:tcPr>
          <w:p w14:paraId="3784F020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1FCD10C" w14:textId="1C837601" w:rsidR="00E33EC1" w:rsidRDefault="00E33EC1" w:rsidP="000D6B79">
            <w:r>
              <w:t>correctly calculates Mark’s kJ</w:t>
            </w:r>
          </w:p>
        </w:tc>
        <w:tc>
          <w:tcPr>
            <w:tcW w:w="732" w:type="dxa"/>
          </w:tcPr>
          <w:p w14:paraId="5AEC6F88" w14:textId="7A52D4FC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09730AEE" w14:textId="77777777" w:rsidTr="000D6B79">
        <w:trPr>
          <w:trHeight w:val="331"/>
        </w:trPr>
        <w:tc>
          <w:tcPr>
            <w:tcW w:w="675" w:type="dxa"/>
          </w:tcPr>
          <w:p w14:paraId="54E192A7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6CC405EE" w14:textId="5EB34778" w:rsidR="00E33EC1" w:rsidRDefault="00E33EC1" w:rsidP="000D6B79">
            <w:r>
              <w:t>subtracts to find correct answer</w:t>
            </w:r>
          </w:p>
        </w:tc>
        <w:tc>
          <w:tcPr>
            <w:tcW w:w="732" w:type="dxa"/>
          </w:tcPr>
          <w:p w14:paraId="37245F91" w14:textId="7AD4F9E1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36C46821" w14:textId="77777777" w:rsidTr="000D6B79">
        <w:trPr>
          <w:trHeight w:val="331"/>
        </w:trPr>
        <w:tc>
          <w:tcPr>
            <w:tcW w:w="675" w:type="dxa"/>
          </w:tcPr>
          <w:p w14:paraId="27312068" w14:textId="27DB8824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04" w:type="dxa"/>
          </w:tcPr>
          <w:p w14:paraId="2C0291DD" w14:textId="77777777" w:rsidR="00E33EC1" w:rsidRDefault="00E33EC1" w:rsidP="000D6B79">
            <w:r>
              <w:t>80 x 18 x 0.25 = 360kJ</w:t>
            </w:r>
          </w:p>
          <w:p w14:paraId="3D8F0D37" w14:textId="77777777" w:rsidR="00E33EC1" w:rsidRDefault="00E33EC1" w:rsidP="000D6B79">
            <w:r>
              <w:t>360 x 2 = 720kJ</w:t>
            </w:r>
          </w:p>
          <w:p w14:paraId="7F41E47E" w14:textId="77777777" w:rsidR="00E33EC1" w:rsidRDefault="00E33EC1" w:rsidP="000D6B79">
            <w:r>
              <w:t>80 x 6.8 x 5 = 2720 kJ</w:t>
            </w:r>
          </w:p>
          <w:p w14:paraId="22B50043" w14:textId="7F517BCE" w:rsidR="00E33EC1" w:rsidRDefault="00E33EC1" w:rsidP="000D6B79">
            <w:r>
              <w:t>720 + 2720 = 3440kJ</w:t>
            </w:r>
          </w:p>
        </w:tc>
        <w:tc>
          <w:tcPr>
            <w:tcW w:w="732" w:type="dxa"/>
          </w:tcPr>
          <w:p w14:paraId="14D7D2F3" w14:textId="77777777" w:rsidR="00E33EC1" w:rsidRDefault="00E33EC1" w:rsidP="000D6B79">
            <w:pPr>
              <w:jc w:val="center"/>
              <w:rPr>
                <w:b/>
              </w:rPr>
            </w:pPr>
          </w:p>
        </w:tc>
      </w:tr>
      <w:tr w:rsidR="00E33EC1" w14:paraId="2C8E7069" w14:textId="77777777" w:rsidTr="000D6B79">
        <w:trPr>
          <w:trHeight w:val="331"/>
        </w:trPr>
        <w:tc>
          <w:tcPr>
            <w:tcW w:w="675" w:type="dxa"/>
          </w:tcPr>
          <w:p w14:paraId="316A050A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B50296C" w14:textId="6F7B351F" w:rsidR="00E33EC1" w:rsidRDefault="00E33EC1" w:rsidP="000D6B79">
            <w:r>
              <w:t>correctly calculates kJ for walking</w:t>
            </w:r>
          </w:p>
        </w:tc>
        <w:tc>
          <w:tcPr>
            <w:tcW w:w="732" w:type="dxa"/>
          </w:tcPr>
          <w:p w14:paraId="5D51F770" w14:textId="64B1E351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7AF57FC0" w14:textId="77777777" w:rsidTr="000D6B79">
        <w:trPr>
          <w:trHeight w:val="331"/>
        </w:trPr>
        <w:tc>
          <w:tcPr>
            <w:tcW w:w="675" w:type="dxa"/>
          </w:tcPr>
          <w:p w14:paraId="089451A2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D0C7258" w14:textId="3732EE0C" w:rsidR="00E33EC1" w:rsidRDefault="00E33EC1" w:rsidP="000D6B79">
            <w:r>
              <w:t>multiplies walking kJ by 2 to get total for the day</w:t>
            </w:r>
          </w:p>
        </w:tc>
        <w:tc>
          <w:tcPr>
            <w:tcW w:w="732" w:type="dxa"/>
          </w:tcPr>
          <w:p w14:paraId="218B602E" w14:textId="37E32198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547446F1" w14:textId="77777777" w:rsidTr="000D6B79">
        <w:trPr>
          <w:trHeight w:val="331"/>
        </w:trPr>
        <w:tc>
          <w:tcPr>
            <w:tcW w:w="675" w:type="dxa"/>
          </w:tcPr>
          <w:p w14:paraId="66336BE6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DBF558F" w14:textId="0BD27A26" w:rsidR="00E33EC1" w:rsidRDefault="00E33EC1" w:rsidP="000D6B79">
            <w:r>
              <w:t>correctly calculates kJ for school work</w:t>
            </w:r>
          </w:p>
        </w:tc>
        <w:tc>
          <w:tcPr>
            <w:tcW w:w="732" w:type="dxa"/>
          </w:tcPr>
          <w:p w14:paraId="10422439" w14:textId="24A4BB2E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3EC1" w14:paraId="1B374E0F" w14:textId="77777777" w:rsidTr="000D6B79">
        <w:trPr>
          <w:trHeight w:val="331"/>
        </w:trPr>
        <w:tc>
          <w:tcPr>
            <w:tcW w:w="675" w:type="dxa"/>
          </w:tcPr>
          <w:p w14:paraId="7637A7AA" w14:textId="77777777" w:rsidR="00E33EC1" w:rsidRDefault="00E33EC1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02819CC" w14:textId="33BA49FA" w:rsidR="00E33EC1" w:rsidRDefault="00E33EC1" w:rsidP="000D6B79">
            <w:r>
              <w:t>adds amount together to get total kJ</w:t>
            </w:r>
          </w:p>
        </w:tc>
        <w:tc>
          <w:tcPr>
            <w:tcW w:w="732" w:type="dxa"/>
          </w:tcPr>
          <w:p w14:paraId="2D727676" w14:textId="0CB4BBF6" w:rsidR="00E33EC1" w:rsidRDefault="00E33EC1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6CC2FBF3" w14:textId="77777777" w:rsidTr="000D6B79">
        <w:trPr>
          <w:trHeight w:val="331"/>
        </w:trPr>
        <w:tc>
          <w:tcPr>
            <w:tcW w:w="675" w:type="dxa"/>
          </w:tcPr>
          <w:p w14:paraId="1A54D70F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3CB0921" w14:textId="77777777" w:rsidR="009B474C" w:rsidRDefault="009B474C" w:rsidP="000D6B79"/>
        </w:tc>
        <w:tc>
          <w:tcPr>
            <w:tcW w:w="732" w:type="dxa"/>
          </w:tcPr>
          <w:p w14:paraId="5F2A170B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381D5B61" w14:textId="77777777" w:rsidTr="000D6B79">
        <w:trPr>
          <w:trHeight w:val="331"/>
        </w:trPr>
        <w:tc>
          <w:tcPr>
            <w:tcW w:w="675" w:type="dxa"/>
          </w:tcPr>
          <w:p w14:paraId="18E8EAA8" w14:textId="3D8C3C42" w:rsidR="009B474C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B474C">
              <w:rPr>
                <w:b/>
              </w:rPr>
              <w:t>.</w:t>
            </w:r>
          </w:p>
        </w:tc>
        <w:tc>
          <w:tcPr>
            <w:tcW w:w="6804" w:type="dxa"/>
          </w:tcPr>
          <w:p w14:paraId="3A7EF983" w14:textId="232FCF1D" w:rsidR="009B474C" w:rsidRPr="009B474C" w:rsidRDefault="009B474C" w:rsidP="000D6B79">
            <w:pPr>
              <w:rPr>
                <w:b/>
              </w:rPr>
            </w:pPr>
            <w:r w:rsidRPr="009B474C">
              <w:rPr>
                <w:b/>
              </w:rPr>
              <w:t>3 marks</w:t>
            </w:r>
          </w:p>
        </w:tc>
        <w:tc>
          <w:tcPr>
            <w:tcW w:w="732" w:type="dxa"/>
          </w:tcPr>
          <w:p w14:paraId="3436DF32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18953A6A" w14:textId="77777777" w:rsidTr="000D6B79">
        <w:trPr>
          <w:trHeight w:val="331"/>
        </w:trPr>
        <w:tc>
          <w:tcPr>
            <w:tcW w:w="675" w:type="dxa"/>
          </w:tcPr>
          <w:p w14:paraId="7B8E7C1D" w14:textId="2FEEB82B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243C541B" w14:textId="38E40884" w:rsidR="009B474C" w:rsidRPr="009B474C" w:rsidRDefault="009B474C" w:rsidP="000D6B79">
            <w:r>
              <w:t xml:space="preserve">35 700 </w:t>
            </w:r>
            <w:r w:rsidRPr="00A7462A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12 = 2975kJ</w:t>
            </w:r>
          </w:p>
        </w:tc>
        <w:tc>
          <w:tcPr>
            <w:tcW w:w="732" w:type="dxa"/>
          </w:tcPr>
          <w:p w14:paraId="3973551E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0E5A391C" w14:textId="77777777" w:rsidTr="000D6B79">
        <w:trPr>
          <w:trHeight w:val="331"/>
        </w:trPr>
        <w:tc>
          <w:tcPr>
            <w:tcW w:w="675" w:type="dxa"/>
          </w:tcPr>
          <w:p w14:paraId="01C0462C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850BF3B" w14:textId="364DA2D1" w:rsidR="009B474C" w:rsidRDefault="009B474C" w:rsidP="000D6B79">
            <w:r>
              <w:t>divides by 12 to get correct answer</w:t>
            </w:r>
          </w:p>
        </w:tc>
        <w:tc>
          <w:tcPr>
            <w:tcW w:w="732" w:type="dxa"/>
          </w:tcPr>
          <w:p w14:paraId="5CC50B95" w14:textId="5B6BF5E1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4C98EEC9" w14:textId="77777777" w:rsidTr="000D6B79">
        <w:trPr>
          <w:trHeight w:val="331"/>
        </w:trPr>
        <w:tc>
          <w:tcPr>
            <w:tcW w:w="675" w:type="dxa"/>
          </w:tcPr>
          <w:p w14:paraId="3724857D" w14:textId="220D778D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0F21D34C" w14:textId="35A2579C" w:rsidR="009B474C" w:rsidRPr="009B474C" w:rsidRDefault="009B474C" w:rsidP="000D6B79">
            <w:r>
              <w:t xml:space="preserve">2975 </w:t>
            </w:r>
            <w:r w:rsidRPr="00442CF4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35 = 85 minutes</w:t>
            </w:r>
          </w:p>
        </w:tc>
        <w:tc>
          <w:tcPr>
            <w:tcW w:w="732" w:type="dxa"/>
          </w:tcPr>
          <w:p w14:paraId="1FB3B7A5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404DE303" w14:textId="77777777" w:rsidTr="000D6B79">
        <w:trPr>
          <w:trHeight w:val="331"/>
        </w:trPr>
        <w:tc>
          <w:tcPr>
            <w:tcW w:w="675" w:type="dxa"/>
          </w:tcPr>
          <w:p w14:paraId="46D45F0C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C4F2D3E" w14:textId="070ACC8D" w:rsidR="009B474C" w:rsidRDefault="009B474C" w:rsidP="000D6B79">
            <w:r>
              <w:t>divides by 35</w:t>
            </w:r>
          </w:p>
        </w:tc>
        <w:tc>
          <w:tcPr>
            <w:tcW w:w="732" w:type="dxa"/>
          </w:tcPr>
          <w:p w14:paraId="64879437" w14:textId="4455E443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110B044B" w14:textId="77777777" w:rsidTr="000D6B79">
        <w:trPr>
          <w:trHeight w:val="331"/>
        </w:trPr>
        <w:tc>
          <w:tcPr>
            <w:tcW w:w="675" w:type="dxa"/>
          </w:tcPr>
          <w:p w14:paraId="69EA2E95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809F341" w14:textId="6EB058CE" w:rsidR="009B474C" w:rsidRDefault="009B474C" w:rsidP="000D6B79">
            <w:r>
              <w:t>correct answer</w:t>
            </w:r>
          </w:p>
        </w:tc>
        <w:tc>
          <w:tcPr>
            <w:tcW w:w="732" w:type="dxa"/>
          </w:tcPr>
          <w:p w14:paraId="10C5D863" w14:textId="7E4BD370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73A81E61" w14:textId="77777777" w:rsidTr="000D6B79">
        <w:trPr>
          <w:trHeight w:val="331"/>
        </w:trPr>
        <w:tc>
          <w:tcPr>
            <w:tcW w:w="675" w:type="dxa"/>
          </w:tcPr>
          <w:p w14:paraId="496E3C65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50FBD12" w14:textId="77777777" w:rsidR="009B474C" w:rsidRDefault="009B474C" w:rsidP="000D6B79"/>
        </w:tc>
        <w:tc>
          <w:tcPr>
            <w:tcW w:w="732" w:type="dxa"/>
          </w:tcPr>
          <w:p w14:paraId="67D50EDD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4BC50D53" w14:textId="77777777" w:rsidTr="000D6B79">
        <w:trPr>
          <w:trHeight w:val="331"/>
        </w:trPr>
        <w:tc>
          <w:tcPr>
            <w:tcW w:w="675" w:type="dxa"/>
          </w:tcPr>
          <w:p w14:paraId="0AD3AFCA" w14:textId="6F548615" w:rsidR="009B474C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B474C">
              <w:rPr>
                <w:b/>
              </w:rPr>
              <w:t xml:space="preserve">. </w:t>
            </w:r>
          </w:p>
        </w:tc>
        <w:tc>
          <w:tcPr>
            <w:tcW w:w="6804" w:type="dxa"/>
          </w:tcPr>
          <w:p w14:paraId="760B8F87" w14:textId="11801838" w:rsidR="009B474C" w:rsidRPr="009B474C" w:rsidRDefault="009B474C" w:rsidP="000D6B79">
            <w:pPr>
              <w:rPr>
                <w:b/>
              </w:rPr>
            </w:pPr>
            <w:r>
              <w:rPr>
                <w:b/>
              </w:rPr>
              <w:t>5</w:t>
            </w:r>
            <w:r w:rsidRPr="009B474C">
              <w:rPr>
                <w:b/>
              </w:rPr>
              <w:t xml:space="preserve"> marks</w:t>
            </w:r>
          </w:p>
        </w:tc>
        <w:tc>
          <w:tcPr>
            <w:tcW w:w="732" w:type="dxa"/>
          </w:tcPr>
          <w:p w14:paraId="348E2242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09A7128B" w14:textId="77777777" w:rsidTr="000D6B79">
        <w:trPr>
          <w:trHeight w:val="331"/>
        </w:trPr>
        <w:tc>
          <w:tcPr>
            <w:tcW w:w="675" w:type="dxa"/>
          </w:tcPr>
          <w:p w14:paraId="51AAF5E7" w14:textId="697F089B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26A87935" w14:textId="6843CA0B" w:rsidR="009B474C" w:rsidRPr="009B474C" w:rsidRDefault="009B474C" w:rsidP="000D6B79">
            <w:r w:rsidRPr="009B474C">
              <w:t>275 x 2.5</w:t>
            </w:r>
            <w:r>
              <w:t xml:space="preserve"> = 687.5kJ</w:t>
            </w:r>
          </w:p>
        </w:tc>
        <w:tc>
          <w:tcPr>
            <w:tcW w:w="732" w:type="dxa"/>
          </w:tcPr>
          <w:p w14:paraId="283EBB60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52F61BFB" w14:textId="77777777" w:rsidTr="000D6B79">
        <w:trPr>
          <w:trHeight w:val="331"/>
        </w:trPr>
        <w:tc>
          <w:tcPr>
            <w:tcW w:w="675" w:type="dxa"/>
          </w:tcPr>
          <w:p w14:paraId="61114641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6EC10E71" w14:textId="469C4F04" w:rsidR="009B474C" w:rsidRPr="009B474C" w:rsidRDefault="009B474C" w:rsidP="000D6B79">
            <w:r>
              <w:t>multiplies to get correct answer</w:t>
            </w:r>
          </w:p>
        </w:tc>
        <w:tc>
          <w:tcPr>
            <w:tcW w:w="732" w:type="dxa"/>
          </w:tcPr>
          <w:p w14:paraId="7F53F54A" w14:textId="75901654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77759895" w14:textId="77777777" w:rsidTr="000D6B79">
        <w:trPr>
          <w:trHeight w:val="331"/>
        </w:trPr>
        <w:tc>
          <w:tcPr>
            <w:tcW w:w="675" w:type="dxa"/>
          </w:tcPr>
          <w:p w14:paraId="7BBEF738" w14:textId="756B8296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681F2191" w14:textId="009A793F" w:rsidR="009B474C" w:rsidRPr="009B474C" w:rsidRDefault="009B474C" w:rsidP="000D6B79">
            <w:r>
              <w:t xml:space="preserve">687.5 </w:t>
            </w:r>
            <w:r w:rsidRPr="008C0E80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4.2 = 163.69 cal</w:t>
            </w:r>
          </w:p>
        </w:tc>
        <w:tc>
          <w:tcPr>
            <w:tcW w:w="732" w:type="dxa"/>
          </w:tcPr>
          <w:p w14:paraId="0D57AC31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1EE20021" w14:textId="77777777" w:rsidTr="000D6B79">
        <w:trPr>
          <w:trHeight w:val="331"/>
        </w:trPr>
        <w:tc>
          <w:tcPr>
            <w:tcW w:w="675" w:type="dxa"/>
          </w:tcPr>
          <w:p w14:paraId="015842DB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2097658" w14:textId="5F2BA367" w:rsidR="009B474C" w:rsidRDefault="009B474C" w:rsidP="000D6B79">
            <w:r>
              <w:t>divides to get correct answer</w:t>
            </w:r>
          </w:p>
        </w:tc>
        <w:tc>
          <w:tcPr>
            <w:tcW w:w="732" w:type="dxa"/>
          </w:tcPr>
          <w:p w14:paraId="300DDCF2" w14:textId="28288B76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194F56CC" w14:textId="77777777" w:rsidTr="000D6B79">
        <w:trPr>
          <w:trHeight w:val="331"/>
        </w:trPr>
        <w:tc>
          <w:tcPr>
            <w:tcW w:w="675" w:type="dxa"/>
          </w:tcPr>
          <w:p w14:paraId="2ED38059" w14:textId="13C18E61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04" w:type="dxa"/>
          </w:tcPr>
          <w:p w14:paraId="037FD08C" w14:textId="77777777" w:rsidR="009B474C" w:rsidRDefault="009B474C" w:rsidP="000D6B79">
            <w:r>
              <w:t>197x 2.5 = 492.5kJ</w:t>
            </w:r>
          </w:p>
          <w:p w14:paraId="2351A961" w14:textId="77777777" w:rsidR="009B474C" w:rsidRDefault="009B474C" w:rsidP="000D6B79">
            <w:pPr>
              <w:rPr>
                <w:rFonts w:eastAsia="MS Gothic"/>
                <w:color w:val="000000"/>
              </w:rPr>
            </w:pPr>
            <w:r>
              <w:t xml:space="preserve">492.5kJ </w:t>
            </w:r>
            <w:r w:rsidRPr="007A039E">
              <w:rPr>
                <w:rFonts w:ascii="MS Gothic" w:eastAsia="MS Gothic"/>
                <w:color w:val="000000"/>
              </w:rPr>
              <w:t>÷</w:t>
            </w:r>
            <w:r>
              <w:rPr>
                <w:rFonts w:eastAsia="MS Gothic"/>
                <w:color w:val="000000"/>
              </w:rPr>
              <w:t xml:space="preserve"> 4.2 = 117.26 cal</w:t>
            </w:r>
          </w:p>
          <w:p w14:paraId="02EFA862" w14:textId="723A7934" w:rsidR="009B474C" w:rsidRPr="009B474C" w:rsidRDefault="009B474C" w:rsidP="000D6B79">
            <w:r>
              <w:rPr>
                <w:rFonts w:eastAsia="MS Gothic"/>
                <w:color w:val="000000"/>
              </w:rPr>
              <w:t>163.69 – 117.26 = 46.43 cals</w:t>
            </w:r>
          </w:p>
        </w:tc>
        <w:tc>
          <w:tcPr>
            <w:tcW w:w="732" w:type="dxa"/>
          </w:tcPr>
          <w:p w14:paraId="3F1B671B" w14:textId="77777777" w:rsidR="009B474C" w:rsidRDefault="009B474C" w:rsidP="000D6B79">
            <w:pPr>
              <w:jc w:val="center"/>
              <w:rPr>
                <w:b/>
              </w:rPr>
            </w:pPr>
          </w:p>
        </w:tc>
      </w:tr>
      <w:tr w:rsidR="009B474C" w14:paraId="7881E0BA" w14:textId="77777777" w:rsidTr="000D6B79">
        <w:trPr>
          <w:trHeight w:val="331"/>
        </w:trPr>
        <w:tc>
          <w:tcPr>
            <w:tcW w:w="675" w:type="dxa"/>
          </w:tcPr>
          <w:p w14:paraId="0BAAD51F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3BECD4B" w14:textId="244C1C18" w:rsidR="009B474C" w:rsidRDefault="009B474C" w:rsidP="000D6B79">
            <w:r>
              <w:t>multiplies to get kJ in Hi-Lo milk</w:t>
            </w:r>
          </w:p>
        </w:tc>
        <w:tc>
          <w:tcPr>
            <w:tcW w:w="732" w:type="dxa"/>
          </w:tcPr>
          <w:p w14:paraId="39D69794" w14:textId="16DE88AE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07AD3A3E" w14:textId="77777777" w:rsidTr="000D6B79">
        <w:trPr>
          <w:trHeight w:val="331"/>
        </w:trPr>
        <w:tc>
          <w:tcPr>
            <w:tcW w:w="675" w:type="dxa"/>
          </w:tcPr>
          <w:p w14:paraId="4FCC82A4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3BCBC78" w14:textId="20451478" w:rsidR="009B474C" w:rsidRDefault="009B474C" w:rsidP="000D6B79">
            <w:r>
              <w:t>correctly converts kJ to cal</w:t>
            </w:r>
          </w:p>
        </w:tc>
        <w:tc>
          <w:tcPr>
            <w:tcW w:w="732" w:type="dxa"/>
          </w:tcPr>
          <w:p w14:paraId="2A974134" w14:textId="152F008F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B474C" w14:paraId="3418ABEF" w14:textId="77777777" w:rsidTr="000D6B79">
        <w:trPr>
          <w:trHeight w:val="331"/>
        </w:trPr>
        <w:tc>
          <w:tcPr>
            <w:tcW w:w="675" w:type="dxa"/>
          </w:tcPr>
          <w:p w14:paraId="13CC6CD1" w14:textId="77777777" w:rsidR="009B474C" w:rsidRDefault="009B474C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4773FE8" w14:textId="3188B68F" w:rsidR="009B474C" w:rsidRDefault="009B474C" w:rsidP="000D6B79">
            <w:r>
              <w:t>subtracts to get correct answer</w:t>
            </w:r>
          </w:p>
        </w:tc>
        <w:tc>
          <w:tcPr>
            <w:tcW w:w="732" w:type="dxa"/>
          </w:tcPr>
          <w:p w14:paraId="0DDB60AE" w14:textId="64D05168" w:rsidR="009B474C" w:rsidRDefault="009B474C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E6AC8" w14:paraId="2B4C13C6" w14:textId="77777777" w:rsidTr="000D6B79">
        <w:trPr>
          <w:trHeight w:val="331"/>
        </w:trPr>
        <w:tc>
          <w:tcPr>
            <w:tcW w:w="675" w:type="dxa"/>
          </w:tcPr>
          <w:p w14:paraId="7AB4D466" w14:textId="77777777" w:rsidR="00AE6AC8" w:rsidRDefault="00AE6AC8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6454BD6" w14:textId="77777777" w:rsidR="00AE6AC8" w:rsidRDefault="00AE6AC8" w:rsidP="000D6B79"/>
        </w:tc>
        <w:tc>
          <w:tcPr>
            <w:tcW w:w="732" w:type="dxa"/>
          </w:tcPr>
          <w:p w14:paraId="2B7B111B" w14:textId="77777777" w:rsidR="00AE6AC8" w:rsidRDefault="00AE6AC8" w:rsidP="000D6B79">
            <w:pPr>
              <w:jc w:val="center"/>
              <w:rPr>
                <w:b/>
              </w:rPr>
            </w:pPr>
          </w:p>
        </w:tc>
      </w:tr>
      <w:tr w:rsidR="00AE6AC8" w14:paraId="0C66E4A8" w14:textId="77777777" w:rsidTr="000D6B79">
        <w:trPr>
          <w:trHeight w:val="331"/>
        </w:trPr>
        <w:tc>
          <w:tcPr>
            <w:tcW w:w="675" w:type="dxa"/>
          </w:tcPr>
          <w:p w14:paraId="301CF0C2" w14:textId="1CD6C687" w:rsidR="00AE6AC8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6AC8">
              <w:rPr>
                <w:b/>
              </w:rPr>
              <w:t>.</w:t>
            </w:r>
          </w:p>
        </w:tc>
        <w:tc>
          <w:tcPr>
            <w:tcW w:w="6804" w:type="dxa"/>
          </w:tcPr>
          <w:p w14:paraId="614D0C6E" w14:textId="37E3B3B0" w:rsidR="00AE6AC8" w:rsidRPr="00AE6AC8" w:rsidRDefault="00AC7B1D" w:rsidP="000D6B79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AE6AC8" w:rsidRPr="00AE6AC8">
              <w:rPr>
                <w:b/>
              </w:rPr>
              <w:t>marks</w:t>
            </w:r>
          </w:p>
        </w:tc>
        <w:tc>
          <w:tcPr>
            <w:tcW w:w="732" w:type="dxa"/>
          </w:tcPr>
          <w:p w14:paraId="63E2BC83" w14:textId="77777777" w:rsidR="00AE6AC8" w:rsidRDefault="00AE6AC8" w:rsidP="000D6B79">
            <w:pPr>
              <w:jc w:val="center"/>
              <w:rPr>
                <w:b/>
              </w:rPr>
            </w:pPr>
          </w:p>
        </w:tc>
      </w:tr>
      <w:tr w:rsidR="00AE6AC8" w14:paraId="0C6B5E2B" w14:textId="77777777" w:rsidTr="000D6B79">
        <w:trPr>
          <w:trHeight w:val="331"/>
        </w:trPr>
        <w:tc>
          <w:tcPr>
            <w:tcW w:w="675" w:type="dxa"/>
          </w:tcPr>
          <w:p w14:paraId="29AB7E19" w14:textId="0E085C42" w:rsidR="00AE6AC8" w:rsidRDefault="00AE6AC8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1A38CB59" w14:textId="77777777" w:rsidR="00AE6AC8" w:rsidRDefault="00913F35" w:rsidP="000D6B79">
            <w:r>
              <w:t>110 x 8 x 14 = 12 320 watts</w:t>
            </w:r>
          </w:p>
          <w:p w14:paraId="33115555" w14:textId="542A7373" w:rsidR="00913F35" w:rsidRPr="00AC7B1D" w:rsidRDefault="00913F35" w:rsidP="000D6B79">
            <w:pPr>
              <w:rPr>
                <w:rFonts w:eastAsia="MS Gothic"/>
                <w:color w:val="000000"/>
              </w:rPr>
            </w:pPr>
            <w:r>
              <w:t xml:space="preserve">12320 </w:t>
            </w:r>
            <w:r w:rsidRPr="00737EC4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1000 = 12.32kW</w:t>
            </w:r>
          </w:p>
        </w:tc>
        <w:tc>
          <w:tcPr>
            <w:tcW w:w="732" w:type="dxa"/>
          </w:tcPr>
          <w:p w14:paraId="3B0365F6" w14:textId="77777777" w:rsidR="00AE6AC8" w:rsidRDefault="00AE6AC8" w:rsidP="000D6B79">
            <w:pPr>
              <w:jc w:val="center"/>
              <w:rPr>
                <w:b/>
              </w:rPr>
            </w:pPr>
          </w:p>
        </w:tc>
      </w:tr>
      <w:tr w:rsidR="00913F35" w14:paraId="367EA8D8" w14:textId="77777777" w:rsidTr="000D6B79">
        <w:trPr>
          <w:trHeight w:val="331"/>
        </w:trPr>
        <w:tc>
          <w:tcPr>
            <w:tcW w:w="675" w:type="dxa"/>
          </w:tcPr>
          <w:p w14:paraId="213374E3" w14:textId="77777777" w:rsidR="00913F35" w:rsidRDefault="00913F35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E17F6D7" w14:textId="3420481A" w:rsidR="00913F35" w:rsidRDefault="00913F35" w:rsidP="000D6B79">
            <w:r>
              <w:t>multiplies correct to calculate watts</w:t>
            </w:r>
          </w:p>
        </w:tc>
        <w:tc>
          <w:tcPr>
            <w:tcW w:w="732" w:type="dxa"/>
          </w:tcPr>
          <w:p w14:paraId="08656FCC" w14:textId="63DBBEFD" w:rsidR="00913F35" w:rsidRDefault="00913F35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3F35" w14:paraId="6151D4B4" w14:textId="77777777" w:rsidTr="000D6B79">
        <w:trPr>
          <w:trHeight w:val="331"/>
        </w:trPr>
        <w:tc>
          <w:tcPr>
            <w:tcW w:w="675" w:type="dxa"/>
          </w:tcPr>
          <w:p w14:paraId="73401691" w14:textId="77777777" w:rsidR="00913F35" w:rsidRDefault="00913F35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7CAEB068" w14:textId="1B59ECBD" w:rsidR="00913F35" w:rsidRDefault="00913F35" w:rsidP="000D6B79">
            <w:r>
              <w:t>divides by 1000 to correctly convert to kW</w:t>
            </w:r>
          </w:p>
        </w:tc>
        <w:tc>
          <w:tcPr>
            <w:tcW w:w="732" w:type="dxa"/>
          </w:tcPr>
          <w:p w14:paraId="54B2902C" w14:textId="003ACFD3" w:rsidR="00913F35" w:rsidRDefault="00913F35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C7B1D" w14:paraId="497B02C7" w14:textId="77777777" w:rsidTr="000D6B79">
        <w:trPr>
          <w:trHeight w:val="331"/>
        </w:trPr>
        <w:tc>
          <w:tcPr>
            <w:tcW w:w="675" w:type="dxa"/>
          </w:tcPr>
          <w:p w14:paraId="24C5628A" w14:textId="507F08A2" w:rsidR="00AC7B1D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436216BC" w14:textId="0F266F0D" w:rsidR="00AC7B1D" w:rsidRDefault="00AC7B1D" w:rsidP="000D6B79">
            <w:r>
              <w:rPr>
                <w:rFonts w:eastAsia="MS Gothic"/>
                <w:color w:val="000000"/>
              </w:rPr>
              <w:t>12.32 x 364 = 4484.48kW</w:t>
            </w:r>
          </w:p>
        </w:tc>
        <w:tc>
          <w:tcPr>
            <w:tcW w:w="732" w:type="dxa"/>
          </w:tcPr>
          <w:p w14:paraId="250EF288" w14:textId="77777777" w:rsidR="00AC7B1D" w:rsidRDefault="00AC7B1D" w:rsidP="000D6B79">
            <w:pPr>
              <w:jc w:val="center"/>
              <w:rPr>
                <w:b/>
              </w:rPr>
            </w:pPr>
          </w:p>
        </w:tc>
      </w:tr>
      <w:tr w:rsidR="00913F35" w14:paraId="5B9C37C6" w14:textId="77777777" w:rsidTr="000D6B79">
        <w:trPr>
          <w:trHeight w:val="331"/>
        </w:trPr>
        <w:tc>
          <w:tcPr>
            <w:tcW w:w="675" w:type="dxa"/>
          </w:tcPr>
          <w:p w14:paraId="2A8B5082" w14:textId="279E8FFC" w:rsidR="00913F35" w:rsidRDefault="00913F35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D9C522F" w14:textId="2B909477" w:rsidR="00913F35" w:rsidRDefault="00913F35" w:rsidP="000D6B79">
            <w:r>
              <w:t>multiplies by 364 to calculate yearly kW</w:t>
            </w:r>
          </w:p>
        </w:tc>
        <w:tc>
          <w:tcPr>
            <w:tcW w:w="732" w:type="dxa"/>
          </w:tcPr>
          <w:p w14:paraId="3109AF70" w14:textId="649C6D39" w:rsidR="00913F35" w:rsidRDefault="00913F35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3F35" w14:paraId="751A1C48" w14:textId="77777777" w:rsidTr="000D6B79">
        <w:trPr>
          <w:trHeight w:val="331"/>
        </w:trPr>
        <w:tc>
          <w:tcPr>
            <w:tcW w:w="675" w:type="dxa"/>
          </w:tcPr>
          <w:p w14:paraId="4C98DFC3" w14:textId="70371264" w:rsidR="00913F35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913F35">
              <w:rPr>
                <w:b/>
              </w:rPr>
              <w:t>)</w:t>
            </w:r>
          </w:p>
        </w:tc>
        <w:tc>
          <w:tcPr>
            <w:tcW w:w="6804" w:type="dxa"/>
          </w:tcPr>
          <w:p w14:paraId="1FCD11B6" w14:textId="17EF6D46" w:rsidR="00913F35" w:rsidRDefault="00913F35" w:rsidP="000D6B79">
            <w:r>
              <w:t>4484.48 x 0.52 = $2331.93</w:t>
            </w:r>
          </w:p>
        </w:tc>
        <w:tc>
          <w:tcPr>
            <w:tcW w:w="732" w:type="dxa"/>
          </w:tcPr>
          <w:p w14:paraId="192D2CBD" w14:textId="77777777" w:rsidR="00913F35" w:rsidRDefault="00913F35" w:rsidP="000D6B79">
            <w:pPr>
              <w:jc w:val="center"/>
              <w:rPr>
                <w:b/>
              </w:rPr>
            </w:pPr>
          </w:p>
        </w:tc>
      </w:tr>
      <w:tr w:rsidR="003F46D7" w14:paraId="6D254AFA" w14:textId="77777777" w:rsidTr="000D6B79">
        <w:trPr>
          <w:trHeight w:val="331"/>
        </w:trPr>
        <w:tc>
          <w:tcPr>
            <w:tcW w:w="675" w:type="dxa"/>
          </w:tcPr>
          <w:p w14:paraId="321B8BE8" w14:textId="77777777" w:rsidR="003F46D7" w:rsidRDefault="003F46D7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65D3007F" w14:textId="42D10F5D" w:rsidR="003F46D7" w:rsidRDefault="003F46D7" w:rsidP="000D6B79">
            <w:r>
              <w:t>multiplies to find cost</w:t>
            </w:r>
          </w:p>
        </w:tc>
        <w:tc>
          <w:tcPr>
            <w:tcW w:w="732" w:type="dxa"/>
          </w:tcPr>
          <w:p w14:paraId="6AC6F155" w14:textId="694740E5" w:rsidR="003F46D7" w:rsidRDefault="003F46D7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C1E60" w14:paraId="0090AFCE" w14:textId="77777777" w:rsidTr="000D6B79">
        <w:trPr>
          <w:trHeight w:val="331"/>
        </w:trPr>
        <w:tc>
          <w:tcPr>
            <w:tcW w:w="675" w:type="dxa"/>
          </w:tcPr>
          <w:p w14:paraId="210AB8AE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35BA668" w14:textId="77777777" w:rsidR="00DC1E60" w:rsidRDefault="00DC1E60" w:rsidP="000D6B79"/>
        </w:tc>
        <w:tc>
          <w:tcPr>
            <w:tcW w:w="732" w:type="dxa"/>
          </w:tcPr>
          <w:p w14:paraId="5E0BAA4A" w14:textId="77777777" w:rsidR="00DC1E60" w:rsidRDefault="00DC1E60" w:rsidP="000D6B79">
            <w:pPr>
              <w:jc w:val="center"/>
              <w:rPr>
                <w:b/>
              </w:rPr>
            </w:pPr>
          </w:p>
        </w:tc>
      </w:tr>
      <w:tr w:rsidR="00DC1E60" w14:paraId="11334D1D" w14:textId="77777777" w:rsidTr="000D6B79">
        <w:trPr>
          <w:trHeight w:val="331"/>
        </w:trPr>
        <w:tc>
          <w:tcPr>
            <w:tcW w:w="675" w:type="dxa"/>
          </w:tcPr>
          <w:p w14:paraId="5935A38E" w14:textId="4C81DAB7" w:rsidR="00DC1E60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C1E60">
              <w:rPr>
                <w:b/>
              </w:rPr>
              <w:t>.</w:t>
            </w:r>
          </w:p>
        </w:tc>
        <w:tc>
          <w:tcPr>
            <w:tcW w:w="6804" w:type="dxa"/>
          </w:tcPr>
          <w:p w14:paraId="79D05E31" w14:textId="4FC78BFD" w:rsidR="00DC1E60" w:rsidRPr="00DC1E60" w:rsidRDefault="00DC1E60" w:rsidP="000D6B79">
            <w:pPr>
              <w:rPr>
                <w:b/>
              </w:rPr>
            </w:pPr>
            <w:r w:rsidRPr="00DC1E60">
              <w:rPr>
                <w:b/>
              </w:rPr>
              <w:t>2 marks</w:t>
            </w:r>
          </w:p>
        </w:tc>
        <w:tc>
          <w:tcPr>
            <w:tcW w:w="732" w:type="dxa"/>
          </w:tcPr>
          <w:p w14:paraId="49BA7550" w14:textId="77777777" w:rsidR="00DC1E60" w:rsidRDefault="00DC1E60" w:rsidP="000D6B79">
            <w:pPr>
              <w:jc w:val="center"/>
              <w:rPr>
                <w:b/>
              </w:rPr>
            </w:pPr>
          </w:p>
        </w:tc>
      </w:tr>
      <w:tr w:rsidR="00DC1E60" w14:paraId="0300242B" w14:textId="77777777" w:rsidTr="000D6B79">
        <w:trPr>
          <w:trHeight w:val="331"/>
        </w:trPr>
        <w:tc>
          <w:tcPr>
            <w:tcW w:w="675" w:type="dxa"/>
          </w:tcPr>
          <w:p w14:paraId="17E587C5" w14:textId="3778399F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65F17D26" w14:textId="77777777" w:rsidR="00DC1E60" w:rsidRDefault="00DC1E60" w:rsidP="000D6B79">
            <w:pPr>
              <w:rPr>
                <w:rFonts w:eastAsia="MS Gothic"/>
                <w:color w:val="000000"/>
              </w:rPr>
            </w:pPr>
            <w:r>
              <w:t xml:space="preserve">4 </w:t>
            </w:r>
            <w:r w:rsidRPr="00F42E45">
              <w:rPr>
                <w:rFonts w:ascii="MS Gothic" w:eastAsia="MS Gothic"/>
                <w:color w:val="000000"/>
              </w:rPr>
              <w:t>÷</w:t>
            </w:r>
            <w:r>
              <w:rPr>
                <w:rFonts w:ascii="MS Gothic"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5 = 0.8</w:t>
            </w:r>
          </w:p>
          <w:p w14:paraId="5B963ECC" w14:textId="4ACF53F0" w:rsidR="00DC1E60" w:rsidRPr="00DC1E60" w:rsidRDefault="00DC1E60" w:rsidP="000D6B79">
            <w:r>
              <w:rPr>
                <w:rFonts w:eastAsia="MS Gothic"/>
                <w:color w:val="000000"/>
              </w:rPr>
              <w:t>0.8 x 7 = 5.6kW</w:t>
            </w:r>
          </w:p>
        </w:tc>
        <w:tc>
          <w:tcPr>
            <w:tcW w:w="732" w:type="dxa"/>
          </w:tcPr>
          <w:p w14:paraId="2DF3F4B9" w14:textId="77777777" w:rsidR="00DC1E60" w:rsidRDefault="00DC1E60" w:rsidP="000D6B79">
            <w:pPr>
              <w:jc w:val="center"/>
              <w:rPr>
                <w:b/>
              </w:rPr>
            </w:pPr>
          </w:p>
        </w:tc>
      </w:tr>
      <w:tr w:rsidR="00DC1E60" w14:paraId="4AFB4122" w14:textId="77777777" w:rsidTr="000D6B79">
        <w:trPr>
          <w:trHeight w:val="331"/>
        </w:trPr>
        <w:tc>
          <w:tcPr>
            <w:tcW w:w="675" w:type="dxa"/>
          </w:tcPr>
          <w:p w14:paraId="7BDB8BCF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08F7D49" w14:textId="2673C3F3" w:rsidR="00DC1E60" w:rsidRDefault="00DC1E60" w:rsidP="000D6B79">
            <w:r>
              <w:t>divides to calculate hourly rate</w:t>
            </w:r>
          </w:p>
        </w:tc>
        <w:tc>
          <w:tcPr>
            <w:tcW w:w="732" w:type="dxa"/>
          </w:tcPr>
          <w:p w14:paraId="0BC62161" w14:textId="7674EBBB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C1E60" w14:paraId="01C20C07" w14:textId="77777777" w:rsidTr="000D6B79">
        <w:trPr>
          <w:trHeight w:val="331"/>
        </w:trPr>
        <w:tc>
          <w:tcPr>
            <w:tcW w:w="675" w:type="dxa"/>
          </w:tcPr>
          <w:p w14:paraId="74A2F42B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2A7DFC0D" w14:textId="0C5424DD" w:rsidR="00DC1E60" w:rsidRDefault="00DC1E60" w:rsidP="000D6B79">
            <w:r>
              <w:t>multiplies to get correct answer</w:t>
            </w:r>
          </w:p>
        </w:tc>
        <w:tc>
          <w:tcPr>
            <w:tcW w:w="732" w:type="dxa"/>
          </w:tcPr>
          <w:p w14:paraId="3E3B3DE3" w14:textId="1316EE3C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C1E60" w14:paraId="57F32BB7" w14:textId="77777777" w:rsidTr="000D6B79">
        <w:trPr>
          <w:trHeight w:val="331"/>
        </w:trPr>
        <w:tc>
          <w:tcPr>
            <w:tcW w:w="675" w:type="dxa"/>
          </w:tcPr>
          <w:p w14:paraId="064570C2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1037308" w14:textId="77777777" w:rsidR="00DC1E60" w:rsidRDefault="00DC1E60" w:rsidP="000D6B79"/>
        </w:tc>
        <w:tc>
          <w:tcPr>
            <w:tcW w:w="732" w:type="dxa"/>
          </w:tcPr>
          <w:p w14:paraId="6C60C85B" w14:textId="77777777" w:rsidR="00DC1E60" w:rsidRDefault="00DC1E60" w:rsidP="000D6B79">
            <w:pPr>
              <w:jc w:val="center"/>
              <w:rPr>
                <w:b/>
              </w:rPr>
            </w:pPr>
          </w:p>
        </w:tc>
      </w:tr>
      <w:tr w:rsidR="00DC1E60" w14:paraId="07012697" w14:textId="77777777" w:rsidTr="000D6B79">
        <w:trPr>
          <w:trHeight w:val="331"/>
        </w:trPr>
        <w:tc>
          <w:tcPr>
            <w:tcW w:w="675" w:type="dxa"/>
          </w:tcPr>
          <w:p w14:paraId="43332775" w14:textId="0960AF53" w:rsidR="00DC1E60" w:rsidRDefault="00AC7B1D" w:rsidP="000D6B7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C1E60">
              <w:rPr>
                <w:b/>
              </w:rPr>
              <w:t>.</w:t>
            </w:r>
          </w:p>
        </w:tc>
        <w:tc>
          <w:tcPr>
            <w:tcW w:w="6804" w:type="dxa"/>
          </w:tcPr>
          <w:p w14:paraId="1C7D7D29" w14:textId="2C2A167B" w:rsidR="00DC1E60" w:rsidRPr="00DC1E60" w:rsidRDefault="00DC1E60" w:rsidP="000D6B79">
            <w:pPr>
              <w:rPr>
                <w:b/>
              </w:rPr>
            </w:pPr>
            <w:r>
              <w:rPr>
                <w:b/>
              </w:rPr>
              <w:t>5</w:t>
            </w:r>
            <w:r w:rsidRPr="00DC1E60">
              <w:rPr>
                <w:b/>
              </w:rPr>
              <w:t xml:space="preserve"> marks</w:t>
            </w:r>
          </w:p>
        </w:tc>
        <w:tc>
          <w:tcPr>
            <w:tcW w:w="732" w:type="dxa"/>
          </w:tcPr>
          <w:p w14:paraId="15375694" w14:textId="77777777" w:rsidR="00DC1E60" w:rsidRDefault="00DC1E60" w:rsidP="000D6B79">
            <w:pPr>
              <w:jc w:val="center"/>
              <w:rPr>
                <w:b/>
              </w:rPr>
            </w:pPr>
          </w:p>
        </w:tc>
      </w:tr>
      <w:tr w:rsidR="00DC1E60" w14:paraId="1285AC8B" w14:textId="77777777" w:rsidTr="000D6B79">
        <w:trPr>
          <w:trHeight w:val="331"/>
        </w:trPr>
        <w:tc>
          <w:tcPr>
            <w:tcW w:w="675" w:type="dxa"/>
          </w:tcPr>
          <w:p w14:paraId="05790471" w14:textId="2D3907DF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04" w:type="dxa"/>
          </w:tcPr>
          <w:p w14:paraId="0EAC11F6" w14:textId="299C02B2" w:rsidR="00DC1E60" w:rsidRPr="00DC1E60" w:rsidRDefault="00DC1E60" w:rsidP="000D6B79">
            <w:r w:rsidRPr="00DC1E60">
              <w:t xml:space="preserve">15 x 6 </w:t>
            </w:r>
            <w:r>
              <w:t>= 90b/ min</w:t>
            </w:r>
          </w:p>
        </w:tc>
        <w:tc>
          <w:tcPr>
            <w:tcW w:w="732" w:type="dxa"/>
          </w:tcPr>
          <w:p w14:paraId="7A39B29A" w14:textId="77777777" w:rsidR="00DC1E60" w:rsidRDefault="00DC1E60" w:rsidP="000D6B79">
            <w:pPr>
              <w:jc w:val="center"/>
              <w:rPr>
                <w:b/>
              </w:rPr>
            </w:pPr>
          </w:p>
        </w:tc>
      </w:tr>
      <w:tr w:rsidR="00DC1E60" w14:paraId="787E6621" w14:textId="77777777" w:rsidTr="000D6B79">
        <w:trPr>
          <w:trHeight w:val="331"/>
        </w:trPr>
        <w:tc>
          <w:tcPr>
            <w:tcW w:w="675" w:type="dxa"/>
          </w:tcPr>
          <w:p w14:paraId="697F13CB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B274F34" w14:textId="41E4E264" w:rsidR="00DC1E60" w:rsidRPr="00DC1E60" w:rsidRDefault="00DC1E60" w:rsidP="000D6B79">
            <w:r>
              <w:t>multiplies to find rate</w:t>
            </w:r>
          </w:p>
        </w:tc>
        <w:tc>
          <w:tcPr>
            <w:tcW w:w="732" w:type="dxa"/>
          </w:tcPr>
          <w:p w14:paraId="3E164C6A" w14:textId="04CDDE0A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C1E60" w14:paraId="56394EF2" w14:textId="77777777" w:rsidTr="000D6B79">
        <w:trPr>
          <w:trHeight w:val="331"/>
        </w:trPr>
        <w:tc>
          <w:tcPr>
            <w:tcW w:w="675" w:type="dxa"/>
          </w:tcPr>
          <w:p w14:paraId="46EB17A8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43F76132" w14:textId="6F968B21" w:rsidR="00DC1E60" w:rsidRDefault="00DC1E60" w:rsidP="000D6B79">
            <w:r>
              <w:t>correct answer</w:t>
            </w:r>
          </w:p>
        </w:tc>
        <w:tc>
          <w:tcPr>
            <w:tcW w:w="732" w:type="dxa"/>
          </w:tcPr>
          <w:p w14:paraId="04589ADA" w14:textId="7D645C6F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C1E60" w14:paraId="1A353CF2" w14:textId="77777777" w:rsidTr="000D6B79">
        <w:trPr>
          <w:trHeight w:val="331"/>
        </w:trPr>
        <w:tc>
          <w:tcPr>
            <w:tcW w:w="675" w:type="dxa"/>
          </w:tcPr>
          <w:p w14:paraId="08556FCA" w14:textId="076FC03F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04" w:type="dxa"/>
          </w:tcPr>
          <w:p w14:paraId="26532168" w14:textId="77777777" w:rsidR="00DC1E60" w:rsidRDefault="00DC1E60" w:rsidP="000D6B79">
            <w:r>
              <w:t>35 x 4 = 140 b/min</w:t>
            </w:r>
          </w:p>
          <w:p w14:paraId="50AE5539" w14:textId="56AFE214" w:rsidR="00DC1E60" w:rsidRDefault="00DC1E60" w:rsidP="000D6B79">
            <w:r>
              <w:t>Kim’s is lower</w:t>
            </w:r>
          </w:p>
        </w:tc>
        <w:tc>
          <w:tcPr>
            <w:tcW w:w="732" w:type="dxa"/>
          </w:tcPr>
          <w:p w14:paraId="4B08586D" w14:textId="77777777" w:rsidR="00DC1E60" w:rsidRDefault="00DC1E60" w:rsidP="000D6B79">
            <w:pPr>
              <w:jc w:val="center"/>
              <w:rPr>
                <w:b/>
              </w:rPr>
            </w:pPr>
          </w:p>
        </w:tc>
      </w:tr>
      <w:tr w:rsidR="00DC1E60" w14:paraId="7603A302" w14:textId="77777777" w:rsidTr="000D6B79">
        <w:trPr>
          <w:trHeight w:val="331"/>
        </w:trPr>
        <w:tc>
          <w:tcPr>
            <w:tcW w:w="675" w:type="dxa"/>
          </w:tcPr>
          <w:p w14:paraId="24824E97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60DB665" w14:textId="049167E9" w:rsidR="00DC1E60" w:rsidRDefault="00DC1E60" w:rsidP="000D6B79">
            <w:r>
              <w:t>multiplies to find rate</w:t>
            </w:r>
          </w:p>
        </w:tc>
        <w:tc>
          <w:tcPr>
            <w:tcW w:w="732" w:type="dxa"/>
          </w:tcPr>
          <w:p w14:paraId="471B1BBB" w14:textId="594C0393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C1E60" w14:paraId="7A1D68CE" w14:textId="77777777" w:rsidTr="000D6B79">
        <w:trPr>
          <w:trHeight w:val="331"/>
        </w:trPr>
        <w:tc>
          <w:tcPr>
            <w:tcW w:w="675" w:type="dxa"/>
          </w:tcPr>
          <w:p w14:paraId="4FF4F8B3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03F5D3A2" w14:textId="554AA6E3" w:rsidR="00DC1E60" w:rsidRDefault="00DC1E60" w:rsidP="000D6B79">
            <w:r>
              <w:t>correct answer</w:t>
            </w:r>
          </w:p>
        </w:tc>
        <w:tc>
          <w:tcPr>
            <w:tcW w:w="732" w:type="dxa"/>
          </w:tcPr>
          <w:p w14:paraId="08C49F3C" w14:textId="2BF13CA4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C1E60" w14:paraId="71BE230A" w14:textId="77777777" w:rsidTr="000D6B79">
        <w:trPr>
          <w:trHeight w:val="331"/>
        </w:trPr>
        <w:tc>
          <w:tcPr>
            <w:tcW w:w="675" w:type="dxa"/>
          </w:tcPr>
          <w:p w14:paraId="2EC442D2" w14:textId="77777777" w:rsidR="00DC1E60" w:rsidRDefault="00DC1E60" w:rsidP="000D6B79">
            <w:pPr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3A443AD2" w14:textId="77CFA125" w:rsidR="00DC1E60" w:rsidRDefault="00DC1E60" w:rsidP="000D6B79">
            <w:r>
              <w:t>identifies Kim’s pulse rate is lower</w:t>
            </w:r>
          </w:p>
        </w:tc>
        <w:tc>
          <w:tcPr>
            <w:tcW w:w="732" w:type="dxa"/>
          </w:tcPr>
          <w:p w14:paraId="66915D88" w14:textId="3480F940" w:rsidR="00DC1E60" w:rsidRDefault="00DC1E60" w:rsidP="000D6B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517431E" w14:textId="7C5B04AD" w:rsidR="000D6B79" w:rsidRDefault="000D6B79" w:rsidP="000D6B79"/>
    <w:sectPr w:rsidR="000D6B79" w:rsidSect="00026A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79"/>
    <w:rsid w:val="00013240"/>
    <w:rsid w:val="00022A96"/>
    <w:rsid w:val="00026AD5"/>
    <w:rsid w:val="000638B8"/>
    <w:rsid w:val="000D6B79"/>
    <w:rsid w:val="003F46D7"/>
    <w:rsid w:val="00562BC9"/>
    <w:rsid w:val="005F48A7"/>
    <w:rsid w:val="00913F35"/>
    <w:rsid w:val="009B474C"/>
    <w:rsid w:val="00AC7B1D"/>
    <w:rsid w:val="00AE6AC8"/>
    <w:rsid w:val="00CB37C6"/>
    <w:rsid w:val="00DC1E60"/>
    <w:rsid w:val="00E33EC1"/>
    <w:rsid w:val="00E8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2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B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B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33CC995D</Template>
  <TotalTime>0</TotalTime>
  <Pages>2</Pages>
  <Words>581</Words>
  <Characters>3314</Characters>
  <Application>Microsoft Office Word</Application>
  <DocSecurity>4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Jacinta Loreta</dc:creator>
  <cp:lastModifiedBy>BILNEY Val</cp:lastModifiedBy>
  <cp:revision>2</cp:revision>
  <cp:lastPrinted>2015-03-15T11:53:00Z</cp:lastPrinted>
  <dcterms:created xsi:type="dcterms:W3CDTF">2015-03-16T23:29:00Z</dcterms:created>
  <dcterms:modified xsi:type="dcterms:W3CDTF">2015-03-16T23:29:00Z</dcterms:modified>
</cp:coreProperties>
</file>