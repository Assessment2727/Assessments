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5" w:type="dxa"/>
        <w:tblLayout w:type="fixed"/>
        <w:tblLook w:val="01E0" w:firstRow="1" w:lastRow="1" w:firstColumn="1" w:lastColumn="1" w:noHBand="0" w:noVBand="0"/>
      </w:tblPr>
      <w:tblGrid>
        <w:gridCol w:w="1728"/>
        <w:gridCol w:w="5749"/>
        <w:gridCol w:w="909"/>
        <w:gridCol w:w="2159"/>
      </w:tblGrid>
      <w:tr w:rsidR="003D220C" w:rsidTr="003D220C">
        <w:tc>
          <w:tcPr>
            <w:tcW w:w="1728" w:type="dxa"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1905"/>
                  <wp:wrapNone/>
                  <wp:docPr id="2" name="Picture 2" descr="Description: 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</w:p>
        </w:tc>
        <w:tc>
          <w:tcPr>
            <w:tcW w:w="6660" w:type="dxa"/>
            <w:gridSpan w:val="2"/>
          </w:tcPr>
          <w:p w:rsidR="003D220C" w:rsidRDefault="003D220C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Mathematics Essential</w:t>
            </w:r>
          </w:p>
          <w:p w:rsidR="003D220C" w:rsidRDefault="003D220C">
            <w:pPr>
              <w:spacing w:line="276" w:lineRule="auto"/>
              <w:rPr>
                <w:sz w:val="28"/>
              </w:rPr>
            </w:pPr>
          </w:p>
          <w:p w:rsidR="003D220C" w:rsidRDefault="00146E33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Test 4</w:t>
            </w:r>
            <w:r w:rsidR="003D220C">
              <w:rPr>
                <w:b/>
                <w:sz w:val="36"/>
              </w:rPr>
              <w:t>, 2015</w:t>
            </w:r>
          </w:p>
          <w:p w:rsidR="003D220C" w:rsidRDefault="003D220C">
            <w:pPr>
              <w:spacing w:line="276" w:lineRule="auto"/>
              <w:rPr>
                <w:b/>
                <w:sz w:val="28"/>
              </w:rPr>
            </w:pPr>
          </w:p>
          <w:p w:rsidR="003D220C" w:rsidRDefault="00146E33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sz w:val="28"/>
              </w:rPr>
              <w:t>Topics - Graphs</w:t>
            </w: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2160" w:type="dxa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106680</wp:posOffset>
                      </wp:positionV>
                      <wp:extent cx="838200" cy="1201420"/>
                      <wp:effectExtent l="0" t="0" r="19050" b="1778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3015D" w:rsidRDefault="00C3015D" w:rsidP="003D220C"/>
                                <w:p w:rsidR="00C3015D" w:rsidRDefault="00C3015D" w:rsidP="003D220C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C3015D" w:rsidRDefault="004513F0" w:rsidP="003D220C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40</w:t>
                                  </w:r>
                                </w:p>
                                <w:p w:rsidR="00C3015D" w:rsidRDefault="00C3015D" w:rsidP="003D220C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:rsidR="00C3015D" w:rsidRDefault="00C3015D" w:rsidP="003D220C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t xml:space="preserve"> % </w:t>
                                  </w:r>
                                </w:p>
                                <w:p w:rsidR="00C3015D" w:rsidRDefault="00C3015D" w:rsidP="003D220C">
                                  <w:pPr>
                                    <w:jc w:val="center"/>
                                  </w:pPr>
                                </w:p>
                                <w:p w:rsidR="00C3015D" w:rsidRDefault="00C3015D" w:rsidP="003D22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8.55pt;margin-top:8.4pt;width:66pt;height:9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">
                      <v:textbox>
                        <w:txbxContent>
                          <w:p w:rsidR="00C3015D" w:rsidRDefault="00C3015D" w:rsidP="003D220C"/>
                          <w:p w:rsidR="00C3015D" w:rsidRDefault="00C3015D" w:rsidP="003D220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C3015D" w:rsidRDefault="004513F0" w:rsidP="003D220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40</w:t>
                            </w:r>
                          </w:p>
                          <w:p w:rsidR="00C3015D" w:rsidRDefault="00C3015D" w:rsidP="003D220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C3015D" w:rsidRDefault="00C3015D" w:rsidP="003D220C">
                            <w:pPr>
                              <w:jc w:val="center"/>
                            </w:pPr>
                            <w:r>
                              <w:t>=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% </w:t>
                            </w:r>
                          </w:p>
                          <w:p w:rsidR="00C3015D" w:rsidRDefault="00C3015D" w:rsidP="003D220C">
                            <w:pPr>
                              <w:jc w:val="center"/>
                            </w:pPr>
                          </w:p>
                          <w:p w:rsidR="00C3015D" w:rsidRDefault="00C3015D" w:rsidP="003D220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D220C" w:rsidTr="003D220C">
        <w:trPr>
          <w:trHeight w:val="397"/>
        </w:trPr>
        <w:tc>
          <w:tcPr>
            <w:tcW w:w="1728" w:type="dxa"/>
            <w:vAlign w:val="center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bCs/>
                <w:sz w:val="20"/>
              </w:rPr>
              <w:t>Total Time: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751" w:type="dxa"/>
            <w:vAlign w:val="center"/>
            <w:hideMark/>
          </w:tcPr>
          <w:p w:rsidR="003D220C" w:rsidRDefault="004513F0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i/>
                <w:sz w:val="28"/>
              </w:rPr>
              <w:t>45</w:t>
            </w:r>
            <w:r w:rsidR="003D220C">
              <w:rPr>
                <w:i/>
                <w:sz w:val="28"/>
              </w:rPr>
              <w:t xml:space="preserve"> </w:t>
            </w:r>
            <w:r w:rsidR="003D220C">
              <w:rPr>
                <w:i/>
                <w:sz w:val="20"/>
              </w:rPr>
              <w:t>minutes</w:t>
            </w:r>
          </w:p>
        </w:tc>
        <w:tc>
          <w:tcPr>
            <w:tcW w:w="3069" w:type="dxa"/>
            <w:gridSpan w:val="2"/>
            <w:vMerge w:val="restart"/>
            <w:vAlign w:val="center"/>
          </w:tcPr>
          <w:p w:rsidR="003D220C" w:rsidRDefault="003D220C">
            <w:pPr>
              <w:spacing w:line="276" w:lineRule="auto"/>
              <w:rPr>
                <w:sz w:val="20"/>
              </w:rPr>
            </w:pPr>
          </w:p>
        </w:tc>
      </w:tr>
      <w:tr w:rsidR="003D220C" w:rsidTr="003D220C">
        <w:trPr>
          <w:trHeight w:val="397"/>
        </w:trPr>
        <w:tc>
          <w:tcPr>
            <w:tcW w:w="1728" w:type="dxa"/>
            <w:vAlign w:val="center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Reading:</w:t>
            </w:r>
          </w:p>
        </w:tc>
        <w:tc>
          <w:tcPr>
            <w:tcW w:w="5751" w:type="dxa"/>
            <w:vAlign w:val="center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5</w:t>
            </w:r>
            <w:r>
              <w:rPr>
                <w:b/>
                <w:i/>
                <w:sz w:val="28"/>
              </w:rPr>
              <w:t xml:space="preserve"> </w:t>
            </w:r>
            <w:r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229" w:type="dxa"/>
            <w:gridSpan w:val="2"/>
            <w:vMerge/>
            <w:vAlign w:val="center"/>
            <w:hideMark/>
          </w:tcPr>
          <w:p w:rsidR="003D220C" w:rsidRDefault="003D220C">
            <w:pPr>
              <w:rPr>
                <w:sz w:val="20"/>
              </w:rPr>
            </w:pPr>
          </w:p>
        </w:tc>
      </w:tr>
      <w:tr w:rsidR="003D220C" w:rsidTr="003D220C">
        <w:trPr>
          <w:trHeight w:val="397"/>
        </w:trPr>
        <w:tc>
          <w:tcPr>
            <w:tcW w:w="1728" w:type="dxa"/>
            <w:vAlign w:val="center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Working:</w:t>
            </w:r>
          </w:p>
        </w:tc>
        <w:tc>
          <w:tcPr>
            <w:tcW w:w="5751" w:type="dxa"/>
            <w:vAlign w:val="center"/>
            <w:hideMark/>
          </w:tcPr>
          <w:p w:rsidR="003D220C" w:rsidRDefault="004513F0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40</w:t>
            </w:r>
            <w:bookmarkStart w:id="0" w:name="_GoBack"/>
            <w:bookmarkEnd w:id="0"/>
            <w:r w:rsidR="003D220C">
              <w:rPr>
                <w:b/>
                <w:i/>
                <w:sz w:val="28"/>
              </w:rPr>
              <w:t xml:space="preserve"> </w:t>
            </w:r>
            <w:r w:rsidR="003D220C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229" w:type="dxa"/>
            <w:gridSpan w:val="2"/>
            <w:vMerge/>
            <w:vAlign w:val="center"/>
            <w:hideMark/>
          </w:tcPr>
          <w:p w:rsidR="003D220C" w:rsidRDefault="003D220C">
            <w:pPr>
              <w:rPr>
                <w:sz w:val="20"/>
              </w:rPr>
            </w:pPr>
          </w:p>
        </w:tc>
      </w:tr>
      <w:tr w:rsidR="003D220C" w:rsidTr="003D220C">
        <w:trPr>
          <w:trHeight w:val="397"/>
        </w:trPr>
        <w:tc>
          <w:tcPr>
            <w:tcW w:w="1728" w:type="dxa"/>
            <w:vAlign w:val="center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sz w:val="20"/>
              </w:rPr>
              <w:t>Weighting:</w:t>
            </w: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5751" w:type="dxa"/>
            <w:vAlign w:val="center"/>
            <w:hideMark/>
          </w:tcPr>
          <w:p w:rsidR="003D220C" w:rsidRDefault="00C3015D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i/>
                <w:sz w:val="20"/>
              </w:rPr>
              <w:t>5</w:t>
            </w:r>
            <w:proofErr w:type="gramStart"/>
            <w:r w:rsidR="004513F0">
              <w:rPr>
                <w:i/>
                <w:sz w:val="20"/>
              </w:rPr>
              <w:t xml:space="preserve">% </w:t>
            </w:r>
            <w:r w:rsidR="003D220C">
              <w:rPr>
                <w:i/>
                <w:sz w:val="20"/>
              </w:rPr>
              <w:t xml:space="preserve"> of</w:t>
            </w:r>
            <w:proofErr w:type="gramEnd"/>
            <w:r w:rsidR="003D220C">
              <w:rPr>
                <w:i/>
                <w:sz w:val="20"/>
              </w:rPr>
              <w:t xml:space="preserve"> the year.</w:t>
            </w:r>
          </w:p>
        </w:tc>
        <w:tc>
          <w:tcPr>
            <w:tcW w:w="5229" w:type="dxa"/>
            <w:gridSpan w:val="2"/>
            <w:vMerge/>
            <w:vAlign w:val="center"/>
            <w:hideMark/>
          </w:tcPr>
          <w:p w:rsidR="003D220C" w:rsidRDefault="003D220C">
            <w:pPr>
              <w:rPr>
                <w:sz w:val="20"/>
              </w:rPr>
            </w:pPr>
          </w:p>
        </w:tc>
      </w:tr>
      <w:tr w:rsidR="003D220C" w:rsidTr="003D220C">
        <w:trPr>
          <w:trHeight w:val="397"/>
        </w:trPr>
        <w:tc>
          <w:tcPr>
            <w:tcW w:w="1728" w:type="dxa"/>
            <w:vAlign w:val="center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Equipment Allowed:</w:t>
            </w:r>
          </w:p>
        </w:tc>
        <w:tc>
          <w:tcPr>
            <w:tcW w:w="5751" w:type="dxa"/>
            <w:vAlign w:val="center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Calculator</w:t>
            </w:r>
          </w:p>
        </w:tc>
        <w:tc>
          <w:tcPr>
            <w:tcW w:w="5229" w:type="dxa"/>
            <w:gridSpan w:val="2"/>
            <w:vMerge/>
            <w:vAlign w:val="center"/>
            <w:hideMark/>
          </w:tcPr>
          <w:p w:rsidR="003D220C" w:rsidRDefault="003D220C">
            <w:pPr>
              <w:rPr>
                <w:sz w:val="20"/>
              </w:rPr>
            </w:pPr>
          </w:p>
        </w:tc>
      </w:tr>
      <w:tr w:rsidR="003D220C" w:rsidTr="003D220C">
        <w:trPr>
          <w:trHeight w:val="80"/>
        </w:trPr>
        <w:tc>
          <w:tcPr>
            <w:tcW w:w="10548" w:type="dxa"/>
            <w:gridSpan w:val="4"/>
            <w:vAlign w:val="center"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You must include all working out to receive full marks</w:t>
            </w: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</w:p>
        </w:tc>
      </w:tr>
      <w:tr w:rsidR="003D220C" w:rsidTr="003D220C">
        <w:trPr>
          <w:trHeight w:val="535"/>
        </w:trPr>
        <w:tc>
          <w:tcPr>
            <w:tcW w:w="10548" w:type="dxa"/>
            <w:gridSpan w:val="4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bCs/>
                <w:sz w:val="28"/>
              </w:rPr>
              <w:t>CALCULATOR ASSUMED</w:t>
            </w:r>
          </w:p>
        </w:tc>
      </w:tr>
    </w:tbl>
    <w:p w:rsidR="003D220C" w:rsidRDefault="00DC1EFB" w:rsidP="003D22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(5 marks:1, </w:t>
      </w:r>
      <w:r w:rsidR="003D220C">
        <w:rPr>
          <w:b/>
        </w:rPr>
        <w:t>1</w:t>
      </w:r>
      <w:r>
        <w:rPr>
          <w:b/>
        </w:rPr>
        <w:t>, 1, 2</w:t>
      </w:r>
      <w:r w:rsidR="003D220C">
        <w:rPr>
          <w:b/>
        </w:rPr>
        <w:t>)</w:t>
      </w:r>
    </w:p>
    <w:p w:rsidR="00915A76" w:rsidRDefault="00146E33">
      <w:r>
        <w:rPr>
          <w:noProof/>
          <w:lang w:eastAsia="en-AU"/>
        </w:rPr>
        <w:drawing>
          <wp:inline distT="0" distB="0" distL="0" distR="0">
            <wp:extent cx="5731510" cy="3237065"/>
            <wp:effectExtent l="0" t="0" r="2540" b="1905"/>
            <wp:docPr id="4" name="Picture 4" descr="http://www.communityhousing.com.au/wp-content/uploads/2012/09/Price-distribution-of-Perth-renta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ommunityhousing.com.au/wp-content/uploads/2012/09/Price-distribution-of-Perth-rental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EFB" w:rsidRDefault="00DC1EFB"/>
    <w:p w:rsidR="00DC1EFB" w:rsidRDefault="00DC1EFB" w:rsidP="00DC1EFB">
      <w:pPr>
        <w:pStyle w:val="ListParagraph"/>
        <w:numPr>
          <w:ilvl w:val="1"/>
          <w:numId w:val="1"/>
        </w:numPr>
      </w:pPr>
      <w:r>
        <w:t>From the above graph what is the lowest rent per week</w:t>
      </w:r>
      <w:proofErr w:type="gramStart"/>
      <w:r>
        <w:t>?_</w:t>
      </w:r>
      <w:proofErr w:type="gramEnd"/>
      <w:r>
        <w:t>_______________</w:t>
      </w:r>
    </w:p>
    <w:p w:rsidR="00DC1EFB" w:rsidRDefault="00DC1EFB" w:rsidP="00DC1EFB">
      <w:pPr>
        <w:pStyle w:val="ListParagraph"/>
        <w:numPr>
          <w:ilvl w:val="1"/>
          <w:numId w:val="1"/>
        </w:numPr>
      </w:pPr>
      <w:r>
        <w:t xml:space="preserve"> What is the highest rent per week</w:t>
      </w:r>
      <w:proofErr w:type="gramStart"/>
      <w:r>
        <w:t>?_</w:t>
      </w:r>
      <w:proofErr w:type="gramEnd"/>
      <w:r>
        <w:t>________________________________</w:t>
      </w:r>
    </w:p>
    <w:p w:rsidR="00DC1EFB" w:rsidRDefault="00DC1EFB" w:rsidP="00DC1EFB">
      <w:pPr>
        <w:pStyle w:val="ListParagraph"/>
        <w:numPr>
          <w:ilvl w:val="1"/>
          <w:numId w:val="1"/>
        </w:numPr>
      </w:pPr>
      <w:r>
        <w:t>Which rent bracket has the most number of rentals</w:t>
      </w:r>
      <w:proofErr w:type="gramStart"/>
      <w:r>
        <w:t>?_</w:t>
      </w:r>
      <w:proofErr w:type="gramEnd"/>
      <w:r>
        <w:t>___________________</w:t>
      </w:r>
    </w:p>
    <w:p w:rsidR="00DC1EFB" w:rsidRDefault="00DC1EFB" w:rsidP="00DC1EFB">
      <w:pPr>
        <w:pStyle w:val="ListParagraph"/>
        <w:numPr>
          <w:ilvl w:val="1"/>
          <w:numId w:val="1"/>
        </w:numPr>
      </w:pPr>
      <w:r>
        <w:t>Explain why the $1001 + rent p/w column has a sharp increase compared to the previous columns.___________________________________________</w:t>
      </w:r>
    </w:p>
    <w:p w:rsidR="00DC1EFB" w:rsidRDefault="00DC1EFB" w:rsidP="00DC1EFB">
      <w:pPr>
        <w:ind w:left="1080"/>
      </w:pPr>
      <w:r>
        <w:t>_______________________________________________________________</w:t>
      </w:r>
    </w:p>
    <w:p w:rsidR="00DC1EFB" w:rsidRDefault="00DC1EFB" w:rsidP="00DC1EFB">
      <w:pPr>
        <w:ind w:left="360" w:firstLine="720"/>
      </w:pPr>
      <w:r>
        <w:t>_______________________________________________________________</w:t>
      </w:r>
    </w:p>
    <w:p w:rsidR="00DC1EFB" w:rsidRDefault="00D94097" w:rsidP="00DC1E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(</w:t>
      </w:r>
      <w:r w:rsidR="004513F0">
        <w:rPr>
          <w:b/>
        </w:rPr>
        <w:t>8</w:t>
      </w:r>
      <w:r w:rsidR="00DC1EFB">
        <w:rPr>
          <w:b/>
        </w:rPr>
        <w:t xml:space="preserve"> marks:1, 1</w:t>
      </w:r>
      <w:r>
        <w:rPr>
          <w:b/>
        </w:rPr>
        <w:t>, 2</w:t>
      </w:r>
      <w:r w:rsidR="00DC1EFB">
        <w:rPr>
          <w:b/>
        </w:rPr>
        <w:t>, 2</w:t>
      </w:r>
      <w:r>
        <w:rPr>
          <w:b/>
        </w:rPr>
        <w:t xml:space="preserve">, </w:t>
      </w:r>
      <w:r w:rsidR="004513F0">
        <w:rPr>
          <w:b/>
        </w:rPr>
        <w:t>2</w:t>
      </w:r>
      <w:r w:rsidR="00DC1EFB">
        <w:rPr>
          <w:b/>
        </w:rPr>
        <w:t>)</w:t>
      </w:r>
    </w:p>
    <w:p w:rsidR="00DC1EFB" w:rsidRDefault="00DC1EFB" w:rsidP="00DC1EFB">
      <w:pPr>
        <w:rPr>
          <w:b/>
        </w:rPr>
      </w:pPr>
    </w:p>
    <w:p w:rsidR="00DC1EFB" w:rsidRDefault="00DC1EFB" w:rsidP="00DC1EFB">
      <w:pPr>
        <w:rPr>
          <w:b/>
        </w:rPr>
      </w:pPr>
    </w:p>
    <w:p w:rsidR="00DC1EFB" w:rsidRDefault="00DC1EFB" w:rsidP="00DC1EFB">
      <w:pPr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5267325" cy="2381250"/>
            <wp:effectExtent l="0" t="0" r="9525" b="0"/>
            <wp:docPr id="6" name="Picture 6" descr="http://welcometoaustraliamiggzz.weebly.com/uploads/1/8/6/8/18683988/1919877.gif?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lcometoaustraliamiggzz.weebly.com/uploads/1/8/6/8/18683988/1919877.gif?5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97" w:rsidRPr="00D94097" w:rsidRDefault="00D94097" w:rsidP="00D94097">
      <w:pPr>
        <w:pStyle w:val="ListParagraph"/>
        <w:numPr>
          <w:ilvl w:val="1"/>
          <w:numId w:val="1"/>
        </w:numPr>
      </w:pPr>
      <w:r w:rsidRPr="00D94097">
        <w:t>What is the mean maximum temperature in September</w:t>
      </w:r>
      <w:proofErr w:type="gramStart"/>
      <w:r w:rsidRPr="00D94097">
        <w:t>?</w:t>
      </w:r>
      <w:r>
        <w:t>_</w:t>
      </w:r>
      <w:proofErr w:type="gramEnd"/>
      <w:r>
        <w:t>_________________</w:t>
      </w:r>
    </w:p>
    <w:p w:rsidR="00D94097" w:rsidRDefault="00D94097" w:rsidP="00D94097">
      <w:pPr>
        <w:pStyle w:val="ListParagraph"/>
        <w:numPr>
          <w:ilvl w:val="1"/>
          <w:numId w:val="1"/>
        </w:numPr>
        <w:rPr>
          <w:b/>
        </w:rPr>
      </w:pPr>
      <w:r w:rsidRPr="00D94097">
        <w:t>Which month has the coldest mean minimum temperature</w:t>
      </w:r>
      <w:proofErr w:type="gramStart"/>
      <w:r>
        <w:rPr>
          <w:b/>
        </w:rPr>
        <w:t>?_</w:t>
      </w:r>
      <w:proofErr w:type="gramEnd"/>
      <w:r>
        <w:rPr>
          <w:b/>
        </w:rPr>
        <w:t>______________</w:t>
      </w:r>
    </w:p>
    <w:p w:rsidR="00D94097" w:rsidRPr="00D94097" w:rsidRDefault="00D94097" w:rsidP="00D94097">
      <w:pPr>
        <w:pStyle w:val="ListParagraph"/>
        <w:numPr>
          <w:ilvl w:val="1"/>
          <w:numId w:val="1"/>
        </w:numPr>
      </w:pPr>
      <w:r w:rsidRPr="00D94097">
        <w:t>What is the difference between the mean maximum and mean minimum temperatures in May</w:t>
      </w:r>
      <w:proofErr w:type="gramStart"/>
      <w:r w:rsidRPr="00D94097">
        <w:t>?</w:t>
      </w:r>
      <w:r>
        <w:t>_</w:t>
      </w:r>
      <w:proofErr w:type="gramEnd"/>
      <w:r>
        <w:t>____________________________________________</w:t>
      </w:r>
    </w:p>
    <w:p w:rsidR="00D94097" w:rsidRPr="00D94097" w:rsidRDefault="00D94097" w:rsidP="00D94097">
      <w:pPr>
        <w:pStyle w:val="ListParagraph"/>
        <w:numPr>
          <w:ilvl w:val="1"/>
          <w:numId w:val="1"/>
        </w:numPr>
      </w:pPr>
      <w:r w:rsidRPr="00D94097">
        <w:t>How much more rain falls in June than December</w:t>
      </w:r>
      <w:proofErr w:type="gramStart"/>
      <w:r w:rsidRPr="00D94097">
        <w:t>?</w:t>
      </w:r>
      <w:r>
        <w:t>_</w:t>
      </w:r>
      <w:proofErr w:type="gramEnd"/>
      <w:r>
        <w:t>_____________________</w:t>
      </w:r>
    </w:p>
    <w:p w:rsidR="00D94097" w:rsidRDefault="00D94097" w:rsidP="00D94097">
      <w:pPr>
        <w:pStyle w:val="ListParagraph"/>
        <w:numPr>
          <w:ilvl w:val="1"/>
          <w:numId w:val="1"/>
        </w:numPr>
      </w:pPr>
      <w:r w:rsidRPr="00D94097">
        <w:t>Describe the annual rainfall pattern</w:t>
      </w:r>
      <w:proofErr w:type="gramStart"/>
      <w:r w:rsidRPr="00D94097">
        <w:t>?</w:t>
      </w:r>
      <w:r>
        <w:t>_</w:t>
      </w:r>
      <w:proofErr w:type="gramEnd"/>
      <w:r>
        <w:t>________________________________</w:t>
      </w:r>
    </w:p>
    <w:p w:rsidR="00D94097" w:rsidRPr="00D94097" w:rsidRDefault="00D94097" w:rsidP="00D94097">
      <w:pPr>
        <w:pStyle w:val="ListParagraph"/>
        <w:ind w:left="1440"/>
      </w:pPr>
      <w:r>
        <w:t>_____________________________________________________________________________________________________________________________________________________________________________________________</w:t>
      </w:r>
    </w:p>
    <w:p w:rsidR="00DC1EFB" w:rsidRDefault="00DC1EFB" w:rsidP="00DC1EFB">
      <w:pPr>
        <w:rPr>
          <w:b/>
        </w:rPr>
      </w:pPr>
    </w:p>
    <w:p w:rsidR="00DC1EFB" w:rsidRDefault="00DC1EFB" w:rsidP="00DC1EFB">
      <w:pPr>
        <w:rPr>
          <w:b/>
        </w:rPr>
      </w:pPr>
    </w:p>
    <w:p w:rsidR="00DC1EFB" w:rsidRPr="00DC1EFB" w:rsidRDefault="00DC1EFB" w:rsidP="00DC1EFB">
      <w:pPr>
        <w:rPr>
          <w:b/>
        </w:rPr>
      </w:pPr>
    </w:p>
    <w:p w:rsidR="00A92C79" w:rsidRDefault="00A92C79" w:rsidP="00A92C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(</w:t>
      </w:r>
      <w:r w:rsidR="008F160A">
        <w:rPr>
          <w:b/>
        </w:rPr>
        <w:t>10</w:t>
      </w:r>
      <w:r>
        <w:rPr>
          <w:b/>
        </w:rPr>
        <w:t xml:space="preserve"> marks</w:t>
      </w:r>
      <w:r w:rsidR="008F160A">
        <w:rPr>
          <w:b/>
        </w:rPr>
        <w:t>;7,1,1,1</w:t>
      </w:r>
      <w:r>
        <w:rPr>
          <w:b/>
        </w:rPr>
        <w:t>)</w:t>
      </w:r>
    </w:p>
    <w:p w:rsidR="00D94097" w:rsidRPr="00D94097" w:rsidRDefault="00D94097" w:rsidP="00D94097"/>
    <w:p w:rsidR="00D94097" w:rsidRDefault="008F160A" w:rsidP="00D94097">
      <w:r>
        <w:t xml:space="preserve">56 </w:t>
      </w:r>
      <w:r w:rsidR="00A92C79">
        <w:t xml:space="preserve">children were asked which of the following hobbies they prefer. Their results are recorded in the table below. </w:t>
      </w:r>
    </w:p>
    <w:p w:rsidR="00D94097" w:rsidRDefault="00D94097" w:rsidP="00D94097"/>
    <w:p w:rsidR="00DC1EFB" w:rsidRDefault="00DC1EFB" w:rsidP="00DC1EFB">
      <w:pPr>
        <w:ind w:left="360" w:firstLine="72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8"/>
        <w:gridCol w:w="1800"/>
        <w:gridCol w:w="1777"/>
        <w:gridCol w:w="1768"/>
        <w:gridCol w:w="1769"/>
      </w:tblGrid>
      <w:tr w:rsidR="00A92C79" w:rsidTr="00A92C79">
        <w:tc>
          <w:tcPr>
            <w:tcW w:w="1848" w:type="dxa"/>
          </w:tcPr>
          <w:p w:rsidR="00A92C79" w:rsidRDefault="00A92C79" w:rsidP="00DC1EFB"/>
        </w:tc>
        <w:tc>
          <w:tcPr>
            <w:tcW w:w="1848" w:type="dxa"/>
          </w:tcPr>
          <w:p w:rsidR="00A92C79" w:rsidRDefault="00A92C79" w:rsidP="00DC1EFB">
            <w:r>
              <w:t>Computer games</w:t>
            </w:r>
          </w:p>
        </w:tc>
        <w:tc>
          <w:tcPr>
            <w:tcW w:w="1848" w:type="dxa"/>
          </w:tcPr>
          <w:p w:rsidR="00A92C79" w:rsidRDefault="00A92C79" w:rsidP="00DC1EFB">
            <w:r>
              <w:t>Watch Films</w:t>
            </w:r>
          </w:p>
        </w:tc>
        <w:tc>
          <w:tcPr>
            <w:tcW w:w="1849" w:type="dxa"/>
          </w:tcPr>
          <w:p w:rsidR="00A92C79" w:rsidRDefault="00A92C79" w:rsidP="00DC1EFB">
            <w:r>
              <w:t>Read</w:t>
            </w:r>
          </w:p>
        </w:tc>
        <w:tc>
          <w:tcPr>
            <w:tcW w:w="1849" w:type="dxa"/>
          </w:tcPr>
          <w:p w:rsidR="00A92C79" w:rsidRDefault="00A92C79" w:rsidP="00DC1EFB">
            <w:r>
              <w:t>Total</w:t>
            </w:r>
          </w:p>
        </w:tc>
      </w:tr>
      <w:tr w:rsidR="00A92C79" w:rsidTr="00A92C79">
        <w:tc>
          <w:tcPr>
            <w:tcW w:w="1848" w:type="dxa"/>
          </w:tcPr>
          <w:p w:rsidR="00A92C79" w:rsidRDefault="00A92C79" w:rsidP="00DC1EFB">
            <w:r>
              <w:t>Girls</w:t>
            </w:r>
          </w:p>
        </w:tc>
        <w:tc>
          <w:tcPr>
            <w:tcW w:w="1848" w:type="dxa"/>
          </w:tcPr>
          <w:p w:rsidR="00A92C79" w:rsidRDefault="00A92C79" w:rsidP="00A92C79">
            <w:pPr>
              <w:jc w:val="center"/>
            </w:pPr>
            <w:r>
              <w:t>5</w:t>
            </w:r>
          </w:p>
        </w:tc>
        <w:tc>
          <w:tcPr>
            <w:tcW w:w="1848" w:type="dxa"/>
          </w:tcPr>
          <w:p w:rsidR="00A92C79" w:rsidRDefault="00A92C79" w:rsidP="00A92C79">
            <w:pPr>
              <w:jc w:val="center"/>
            </w:pPr>
          </w:p>
        </w:tc>
        <w:tc>
          <w:tcPr>
            <w:tcW w:w="1849" w:type="dxa"/>
          </w:tcPr>
          <w:p w:rsidR="00A92C79" w:rsidRDefault="00A92C79" w:rsidP="00A92C79">
            <w:pPr>
              <w:jc w:val="center"/>
            </w:pPr>
          </w:p>
        </w:tc>
        <w:tc>
          <w:tcPr>
            <w:tcW w:w="1849" w:type="dxa"/>
          </w:tcPr>
          <w:p w:rsidR="00A92C79" w:rsidRDefault="00A92C79" w:rsidP="00A92C79">
            <w:pPr>
              <w:jc w:val="center"/>
            </w:pPr>
            <w:r>
              <w:t>22</w:t>
            </w:r>
          </w:p>
        </w:tc>
      </w:tr>
      <w:tr w:rsidR="00A92C79" w:rsidTr="00A92C79">
        <w:tc>
          <w:tcPr>
            <w:tcW w:w="1848" w:type="dxa"/>
            <w:tcBorders>
              <w:bottom w:val="double" w:sz="4" w:space="0" w:color="auto"/>
            </w:tcBorders>
          </w:tcPr>
          <w:p w:rsidR="00A92C79" w:rsidRDefault="00A92C79" w:rsidP="00DC1EFB">
            <w:r>
              <w:t>Boys</w:t>
            </w:r>
          </w:p>
        </w:tc>
        <w:tc>
          <w:tcPr>
            <w:tcW w:w="1848" w:type="dxa"/>
            <w:tcBorders>
              <w:bottom w:val="double" w:sz="4" w:space="0" w:color="auto"/>
            </w:tcBorders>
          </w:tcPr>
          <w:p w:rsidR="00A92C79" w:rsidRDefault="00A92C79" w:rsidP="00A92C79">
            <w:pPr>
              <w:jc w:val="center"/>
            </w:pPr>
          </w:p>
        </w:tc>
        <w:tc>
          <w:tcPr>
            <w:tcW w:w="1848" w:type="dxa"/>
            <w:tcBorders>
              <w:bottom w:val="double" w:sz="4" w:space="0" w:color="auto"/>
            </w:tcBorders>
          </w:tcPr>
          <w:p w:rsidR="00A92C79" w:rsidRDefault="00A92C79" w:rsidP="00A92C79">
            <w:pPr>
              <w:jc w:val="center"/>
            </w:pPr>
            <w:r>
              <w:t>11</w:t>
            </w:r>
          </w:p>
        </w:tc>
        <w:tc>
          <w:tcPr>
            <w:tcW w:w="1849" w:type="dxa"/>
            <w:tcBorders>
              <w:bottom w:val="double" w:sz="4" w:space="0" w:color="auto"/>
            </w:tcBorders>
          </w:tcPr>
          <w:p w:rsidR="00A92C79" w:rsidRDefault="00A92C79" w:rsidP="00A92C79">
            <w:pPr>
              <w:jc w:val="center"/>
            </w:pPr>
          </w:p>
        </w:tc>
        <w:tc>
          <w:tcPr>
            <w:tcW w:w="1849" w:type="dxa"/>
            <w:tcBorders>
              <w:bottom w:val="double" w:sz="4" w:space="0" w:color="auto"/>
            </w:tcBorders>
          </w:tcPr>
          <w:p w:rsidR="00A92C79" w:rsidRDefault="00A92C79" w:rsidP="00A92C79">
            <w:pPr>
              <w:jc w:val="center"/>
            </w:pPr>
          </w:p>
        </w:tc>
      </w:tr>
      <w:tr w:rsidR="00A92C79" w:rsidTr="00A92C79">
        <w:tc>
          <w:tcPr>
            <w:tcW w:w="1848" w:type="dxa"/>
            <w:tcBorders>
              <w:top w:val="double" w:sz="4" w:space="0" w:color="auto"/>
              <w:bottom w:val="double" w:sz="4" w:space="0" w:color="auto"/>
            </w:tcBorders>
          </w:tcPr>
          <w:p w:rsidR="00A92C79" w:rsidRDefault="00A92C79" w:rsidP="00DC1EFB">
            <w:r>
              <w:t>Total</w:t>
            </w:r>
          </w:p>
        </w:tc>
        <w:tc>
          <w:tcPr>
            <w:tcW w:w="1848" w:type="dxa"/>
            <w:tcBorders>
              <w:top w:val="double" w:sz="4" w:space="0" w:color="auto"/>
              <w:bottom w:val="double" w:sz="4" w:space="0" w:color="auto"/>
            </w:tcBorders>
          </w:tcPr>
          <w:p w:rsidR="00A92C79" w:rsidRDefault="00A92C79" w:rsidP="00A92C79">
            <w:pPr>
              <w:jc w:val="center"/>
            </w:pPr>
            <w:r>
              <w:t>24</w:t>
            </w:r>
          </w:p>
        </w:tc>
        <w:tc>
          <w:tcPr>
            <w:tcW w:w="1848" w:type="dxa"/>
            <w:tcBorders>
              <w:top w:val="double" w:sz="4" w:space="0" w:color="auto"/>
              <w:bottom w:val="double" w:sz="4" w:space="0" w:color="auto"/>
            </w:tcBorders>
          </w:tcPr>
          <w:p w:rsidR="00A92C79" w:rsidRDefault="00A92C79" w:rsidP="00A92C79">
            <w:pPr>
              <w:jc w:val="center"/>
            </w:pPr>
          </w:p>
        </w:tc>
        <w:tc>
          <w:tcPr>
            <w:tcW w:w="1849" w:type="dxa"/>
            <w:tcBorders>
              <w:top w:val="double" w:sz="4" w:space="0" w:color="auto"/>
              <w:bottom w:val="double" w:sz="4" w:space="0" w:color="auto"/>
            </w:tcBorders>
          </w:tcPr>
          <w:p w:rsidR="00A92C79" w:rsidRDefault="00A92C79" w:rsidP="00A92C79">
            <w:pPr>
              <w:jc w:val="center"/>
            </w:pPr>
            <w:r>
              <w:t>10</w:t>
            </w:r>
          </w:p>
        </w:tc>
        <w:tc>
          <w:tcPr>
            <w:tcW w:w="1849" w:type="dxa"/>
            <w:tcBorders>
              <w:top w:val="double" w:sz="4" w:space="0" w:color="auto"/>
              <w:bottom w:val="double" w:sz="4" w:space="0" w:color="auto"/>
            </w:tcBorders>
          </w:tcPr>
          <w:p w:rsidR="00A92C79" w:rsidRDefault="00A92C79" w:rsidP="00A92C79">
            <w:pPr>
              <w:jc w:val="center"/>
            </w:pPr>
          </w:p>
        </w:tc>
      </w:tr>
    </w:tbl>
    <w:p w:rsidR="00DC1EFB" w:rsidRDefault="00DC1EFB" w:rsidP="00DC1EFB">
      <w:pPr>
        <w:ind w:left="360" w:firstLine="720"/>
      </w:pPr>
    </w:p>
    <w:p w:rsidR="00A92C79" w:rsidRDefault="00A92C79" w:rsidP="00A92C79"/>
    <w:p w:rsidR="008F160A" w:rsidRDefault="008F160A" w:rsidP="008F160A">
      <w:pPr>
        <w:pStyle w:val="ListParagraph"/>
        <w:numPr>
          <w:ilvl w:val="0"/>
          <w:numId w:val="8"/>
        </w:numPr>
      </w:pPr>
      <w:r>
        <w:t>Complete the missing values</w:t>
      </w:r>
    </w:p>
    <w:p w:rsidR="00C3015D" w:rsidRDefault="00C3015D" w:rsidP="00C3015D">
      <w:pPr>
        <w:pStyle w:val="ListParagraph"/>
      </w:pPr>
    </w:p>
    <w:p w:rsidR="008F160A" w:rsidRDefault="008F160A" w:rsidP="008F160A">
      <w:pPr>
        <w:pStyle w:val="ListParagraph"/>
        <w:numPr>
          <w:ilvl w:val="0"/>
          <w:numId w:val="8"/>
        </w:numPr>
      </w:pPr>
      <w:r>
        <w:t>How many boys prefer computer games?</w:t>
      </w:r>
    </w:p>
    <w:p w:rsidR="00C3015D" w:rsidRDefault="00C3015D" w:rsidP="00C3015D"/>
    <w:p w:rsidR="008F160A" w:rsidRDefault="008F160A" w:rsidP="008F160A">
      <w:pPr>
        <w:pStyle w:val="ListParagraph"/>
        <w:numPr>
          <w:ilvl w:val="0"/>
          <w:numId w:val="8"/>
        </w:numPr>
      </w:pPr>
      <w:r>
        <w:t>What percentage of children watched films?</w:t>
      </w:r>
    </w:p>
    <w:p w:rsidR="00C3015D" w:rsidRDefault="00C3015D" w:rsidP="00C3015D"/>
    <w:p w:rsidR="00C3015D" w:rsidRDefault="008F160A" w:rsidP="00A92C79">
      <w:pPr>
        <w:pStyle w:val="ListParagraph"/>
        <w:numPr>
          <w:ilvl w:val="0"/>
          <w:numId w:val="8"/>
        </w:numPr>
      </w:pPr>
      <w:r>
        <w:t>What percentage of girls read books?</w:t>
      </w:r>
    </w:p>
    <w:p w:rsidR="00A92C79" w:rsidRDefault="00A92C79" w:rsidP="00A92C79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  <w:lang w:eastAsia="en-AU"/>
        </w:rPr>
        <w:lastRenderedPageBreak/>
        <mc:AlternateContent>
          <mc:Choice Requires="wps">
            <w:drawing>
              <wp:inline distT="0" distB="0" distL="0" distR="0" wp14:anchorId="4517D280" wp14:editId="3DF35B42">
                <wp:extent cx="304800" cy="304800"/>
                <wp:effectExtent l="0" t="0" r="0" b="0"/>
                <wp:docPr id="3" name="Rectangle 3" descr="https://s3.amazonaws.com/wikispaces.resources.thumbnails/b23f5d5ed7ac9d0072072134b8d65de33cdc82db/viewer/page-1.svg?AWSAccessKeyId=AKIAI3NFF4FKKXRZ5IEA&amp;Expires=1429166220&amp;Signature=hxUK%2BUTcgKATEj9ZCs3aX2aG10Q%3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s3.amazonaws.com/wikispaces.resources.thumbnails/b23f5d5ed7ac9d0072072134b8d65de33cdc82db/viewer/page-1.svg?AWSAccessKeyId=AKIAI3NFF4FKKXRZ5IEA&amp;Expires=1429166220&amp;Signature=hxUK%2BUTcgKATEj9ZCs3aX2aG10Q%3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kWTDloAwAA&#10;nQYAAA4AAAAAAAAAAAAAAAAALgIAAGRycy9lMm9Eb2MueG1sUEsBAi0AFAAGAAgAAAAhAEyg6SzY&#10;AAAAAwEAAA8AAAAAAAAAAAAAAAAAwgUAAGRycy9kb3ducmV2LnhtbFBLBQYAAAAABAAEAPMAAADH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</w:rPr>
        <w:t>(</w:t>
      </w:r>
      <w:r w:rsidR="004513F0">
        <w:rPr>
          <w:b/>
        </w:rPr>
        <w:t>6</w:t>
      </w:r>
      <w:r w:rsidR="00467AC8">
        <w:rPr>
          <w:b/>
        </w:rPr>
        <w:t xml:space="preserve"> marks</w:t>
      </w:r>
      <w:r>
        <w:rPr>
          <w:b/>
        </w:rPr>
        <w:t>)</w:t>
      </w:r>
    </w:p>
    <w:p w:rsidR="008F160A" w:rsidRPr="008F160A" w:rsidRDefault="008F160A" w:rsidP="008F160A">
      <w:r w:rsidRPr="008F160A">
        <w:t>The following data set shows the temperatures over 1 day.</w:t>
      </w:r>
    </w:p>
    <w:p w:rsidR="008F160A" w:rsidRDefault="008F160A" w:rsidP="008F160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849"/>
        <w:gridCol w:w="805"/>
        <w:gridCol w:w="805"/>
        <w:gridCol w:w="805"/>
        <w:gridCol w:w="1177"/>
        <w:gridCol w:w="798"/>
        <w:gridCol w:w="798"/>
        <w:gridCol w:w="799"/>
        <w:gridCol w:w="830"/>
      </w:tblGrid>
      <w:tr w:rsidR="008F160A" w:rsidTr="008F160A"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Noon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3pm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6pm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9pm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Midnight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3am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6am</w:t>
            </w:r>
          </w:p>
        </w:tc>
        <w:tc>
          <w:tcPr>
            <w:tcW w:w="925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9am</w:t>
            </w:r>
          </w:p>
        </w:tc>
        <w:tc>
          <w:tcPr>
            <w:tcW w:w="925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noon</w:t>
            </w:r>
          </w:p>
        </w:tc>
      </w:tr>
      <w:tr w:rsidR="008F160A" w:rsidTr="008F160A"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30C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33C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30C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29C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25C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23C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22C</w:t>
            </w:r>
          </w:p>
        </w:tc>
        <w:tc>
          <w:tcPr>
            <w:tcW w:w="925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28C</w:t>
            </w:r>
          </w:p>
        </w:tc>
        <w:tc>
          <w:tcPr>
            <w:tcW w:w="925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32C</w:t>
            </w:r>
          </w:p>
        </w:tc>
      </w:tr>
    </w:tbl>
    <w:p w:rsidR="008F160A" w:rsidRPr="008F160A" w:rsidRDefault="008F160A" w:rsidP="008F160A">
      <w:pPr>
        <w:rPr>
          <w:b/>
        </w:rPr>
      </w:pPr>
    </w:p>
    <w:p w:rsidR="00A92C79" w:rsidRPr="008F160A" w:rsidRDefault="00467AC8" w:rsidP="00A92C79">
      <w:r>
        <w:t>Draw an appropriate</w:t>
      </w:r>
      <w:r w:rsidR="008F160A" w:rsidRPr="008F160A">
        <w:t xml:space="preserve"> graph for this data</w:t>
      </w:r>
    </w:p>
    <w:p w:rsidR="00A92C79" w:rsidRDefault="00A92C79" w:rsidP="00A92C79">
      <w:pPr>
        <w:rPr>
          <w:b/>
        </w:rPr>
      </w:pPr>
    </w:p>
    <w:p w:rsidR="00A92C79" w:rsidRDefault="00A92C79" w:rsidP="00A92C7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3"/>
        <w:gridCol w:w="463"/>
      </w:tblGrid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</w:tbl>
    <w:p w:rsidR="00A92C79" w:rsidRDefault="00A92C79" w:rsidP="00A92C79">
      <w:pPr>
        <w:rPr>
          <w:b/>
        </w:rPr>
      </w:pPr>
    </w:p>
    <w:p w:rsidR="00A92C79" w:rsidRDefault="00A92C79" w:rsidP="00A92C79">
      <w:pPr>
        <w:rPr>
          <w:b/>
        </w:rPr>
      </w:pPr>
    </w:p>
    <w:p w:rsidR="00A92C79" w:rsidRPr="00C3015D" w:rsidRDefault="00C3015D" w:rsidP="00C301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(4 marks)</w:t>
      </w:r>
    </w:p>
    <w:p w:rsidR="00A92C79" w:rsidRPr="00467AC8" w:rsidRDefault="00A92C79" w:rsidP="00467AC8">
      <w:pPr>
        <w:rPr>
          <w:b/>
        </w:rPr>
      </w:pPr>
    </w:p>
    <w:p w:rsidR="00C3015D" w:rsidRDefault="00C3015D" w:rsidP="00C3015D">
      <w:r>
        <w:t>Police recorded the average number of people caught drink driving on the same section of road on different nights of week.</w:t>
      </w:r>
    </w:p>
    <w:p w:rsidR="00C3015D" w:rsidRDefault="00C3015D" w:rsidP="00C3015D"/>
    <w:tbl>
      <w:tblPr>
        <w:tblpPr w:leftFromText="180" w:rightFromText="180" w:vertAnchor="text" w:horzAnchor="margin" w:tblpXSpec="center" w:tblpY="375"/>
        <w:tblOverlap w:val="never"/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567"/>
        <w:gridCol w:w="1418"/>
        <w:gridCol w:w="708"/>
        <w:gridCol w:w="1389"/>
        <w:gridCol w:w="514"/>
        <w:gridCol w:w="1216"/>
        <w:gridCol w:w="709"/>
      </w:tblGrid>
      <w:tr w:rsidR="00C3015D" w:rsidTr="00C3015D">
        <w:trPr>
          <w:trHeight w:val="225"/>
        </w:trPr>
        <w:tc>
          <w:tcPr>
            <w:tcW w:w="1271" w:type="dxa"/>
            <w:shd w:val="clear" w:color="auto" w:fill="auto"/>
          </w:tcPr>
          <w:p w:rsidR="00C3015D" w:rsidRDefault="00C3015D" w:rsidP="00C3015D">
            <w:r>
              <w:t>Monday</w:t>
            </w:r>
          </w:p>
        </w:tc>
        <w:tc>
          <w:tcPr>
            <w:tcW w:w="567" w:type="dxa"/>
            <w:shd w:val="clear" w:color="auto" w:fill="auto"/>
          </w:tcPr>
          <w:p w:rsidR="00C3015D" w:rsidRDefault="00C3015D" w:rsidP="00C3015D">
            <w:r>
              <w:t>5</w:t>
            </w:r>
          </w:p>
        </w:tc>
        <w:tc>
          <w:tcPr>
            <w:tcW w:w="1418" w:type="dxa"/>
            <w:shd w:val="clear" w:color="auto" w:fill="auto"/>
          </w:tcPr>
          <w:p w:rsidR="00C3015D" w:rsidRDefault="00C3015D" w:rsidP="00C3015D">
            <w:r>
              <w:t>Tuesday</w:t>
            </w:r>
          </w:p>
        </w:tc>
        <w:tc>
          <w:tcPr>
            <w:tcW w:w="708" w:type="dxa"/>
            <w:shd w:val="clear" w:color="auto" w:fill="auto"/>
          </w:tcPr>
          <w:p w:rsidR="00C3015D" w:rsidRDefault="00C3015D" w:rsidP="00C3015D">
            <w:r>
              <w:t>6</w:t>
            </w:r>
          </w:p>
        </w:tc>
        <w:tc>
          <w:tcPr>
            <w:tcW w:w="1389" w:type="dxa"/>
            <w:shd w:val="clear" w:color="auto" w:fill="auto"/>
          </w:tcPr>
          <w:p w:rsidR="00C3015D" w:rsidRDefault="00C3015D" w:rsidP="00C3015D">
            <w:r>
              <w:t>Wednesday</w:t>
            </w:r>
          </w:p>
        </w:tc>
        <w:tc>
          <w:tcPr>
            <w:tcW w:w="514" w:type="dxa"/>
            <w:shd w:val="clear" w:color="auto" w:fill="auto"/>
          </w:tcPr>
          <w:p w:rsidR="00C3015D" w:rsidRDefault="00C3015D" w:rsidP="00C3015D">
            <w:r>
              <w:t>4</w:t>
            </w:r>
          </w:p>
        </w:tc>
        <w:tc>
          <w:tcPr>
            <w:tcW w:w="1216" w:type="dxa"/>
            <w:shd w:val="clear" w:color="auto" w:fill="auto"/>
          </w:tcPr>
          <w:p w:rsidR="00C3015D" w:rsidRDefault="00C3015D" w:rsidP="00C3015D">
            <w:r>
              <w:t>Thursday</w:t>
            </w:r>
          </w:p>
        </w:tc>
        <w:tc>
          <w:tcPr>
            <w:tcW w:w="709" w:type="dxa"/>
            <w:shd w:val="clear" w:color="auto" w:fill="auto"/>
          </w:tcPr>
          <w:p w:rsidR="00C3015D" w:rsidRDefault="00C3015D" w:rsidP="00C3015D">
            <w:r>
              <w:t>10</w:t>
            </w:r>
          </w:p>
        </w:tc>
      </w:tr>
      <w:tr w:rsidR="00C3015D" w:rsidTr="00C3015D">
        <w:trPr>
          <w:trHeight w:val="464"/>
        </w:trPr>
        <w:tc>
          <w:tcPr>
            <w:tcW w:w="1271" w:type="dxa"/>
            <w:shd w:val="clear" w:color="auto" w:fill="auto"/>
          </w:tcPr>
          <w:p w:rsidR="00C3015D" w:rsidRDefault="00C3015D" w:rsidP="00C3015D">
            <w:r>
              <w:t>Friday</w:t>
            </w:r>
          </w:p>
        </w:tc>
        <w:tc>
          <w:tcPr>
            <w:tcW w:w="567" w:type="dxa"/>
            <w:shd w:val="clear" w:color="auto" w:fill="auto"/>
          </w:tcPr>
          <w:p w:rsidR="00C3015D" w:rsidRDefault="00C3015D" w:rsidP="00C3015D">
            <w:r>
              <w:t>12</w:t>
            </w:r>
          </w:p>
        </w:tc>
        <w:tc>
          <w:tcPr>
            <w:tcW w:w="1418" w:type="dxa"/>
            <w:shd w:val="clear" w:color="auto" w:fill="auto"/>
          </w:tcPr>
          <w:p w:rsidR="00C3015D" w:rsidRDefault="00C3015D" w:rsidP="00C3015D">
            <w:r>
              <w:t>Saturday</w:t>
            </w:r>
          </w:p>
        </w:tc>
        <w:tc>
          <w:tcPr>
            <w:tcW w:w="708" w:type="dxa"/>
            <w:shd w:val="clear" w:color="auto" w:fill="auto"/>
          </w:tcPr>
          <w:p w:rsidR="00C3015D" w:rsidRDefault="00C3015D" w:rsidP="00C3015D">
            <w:r>
              <w:t>17</w:t>
            </w:r>
          </w:p>
        </w:tc>
        <w:tc>
          <w:tcPr>
            <w:tcW w:w="1389" w:type="dxa"/>
            <w:shd w:val="clear" w:color="auto" w:fill="auto"/>
          </w:tcPr>
          <w:p w:rsidR="00C3015D" w:rsidRDefault="00C3015D" w:rsidP="00C3015D">
            <w:r>
              <w:t>Sunday</w:t>
            </w:r>
          </w:p>
        </w:tc>
        <w:tc>
          <w:tcPr>
            <w:tcW w:w="514" w:type="dxa"/>
            <w:shd w:val="clear" w:color="auto" w:fill="auto"/>
          </w:tcPr>
          <w:p w:rsidR="00C3015D" w:rsidRDefault="00C3015D" w:rsidP="00C3015D">
            <w:r>
              <w:t>8</w:t>
            </w:r>
          </w:p>
        </w:tc>
        <w:tc>
          <w:tcPr>
            <w:tcW w:w="1216" w:type="dxa"/>
            <w:shd w:val="clear" w:color="auto" w:fill="auto"/>
          </w:tcPr>
          <w:p w:rsidR="00C3015D" w:rsidRDefault="00C3015D" w:rsidP="00C3015D"/>
        </w:tc>
        <w:tc>
          <w:tcPr>
            <w:tcW w:w="709" w:type="dxa"/>
            <w:shd w:val="clear" w:color="auto" w:fill="auto"/>
          </w:tcPr>
          <w:p w:rsidR="00C3015D" w:rsidRDefault="00C3015D" w:rsidP="00C3015D"/>
        </w:tc>
      </w:tr>
    </w:tbl>
    <w:p w:rsidR="00C3015D" w:rsidRDefault="00C3015D" w:rsidP="00C3015D"/>
    <w:p w:rsidR="00C3015D" w:rsidRDefault="00C3015D" w:rsidP="00C3015D"/>
    <w:p w:rsidR="00C3015D" w:rsidRDefault="00C3015D" w:rsidP="00C3015D"/>
    <w:p w:rsidR="00C3015D" w:rsidRDefault="00C3015D" w:rsidP="00C3015D">
      <w:r>
        <w:t>Represent the above information as a pictograph. Use a bottle to represent two people.</w:t>
      </w:r>
    </w:p>
    <w:p w:rsidR="00A92C79" w:rsidRDefault="00A92C79" w:rsidP="00A92C79"/>
    <w:p w:rsidR="00A92C79" w:rsidRDefault="00A92C79" w:rsidP="00A92C79"/>
    <w:p w:rsidR="00C3015D" w:rsidRDefault="00C3015D" w:rsidP="00A92C79"/>
    <w:p w:rsidR="00C3015D" w:rsidRDefault="00C3015D" w:rsidP="00A92C79"/>
    <w:p w:rsidR="00C3015D" w:rsidRDefault="00C3015D" w:rsidP="00A92C79"/>
    <w:p w:rsidR="00C3015D" w:rsidRDefault="00C3015D" w:rsidP="00A92C79"/>
    <w:p w:rsidR="00C3015D" w:rsidRPr="004513F0" w:rsidRDefault="00C3015D" w:rsidP="00C3015D">
      <w:pPr>
        <w:pStyle w:val="ListParagraph"/>
        <w:numPr>
          <w:ilvl w:val="0"/>
          <w:numId w:val="1"/>
        </w:numPr>
        <w:rPr>
          <w:b/>
        </w:rPr>
      </w:pPr>
      <w:r w:rsidRPr="004513F0">
        <w:rPr>
          <w:b/>
        </w:rPr>
        <w:lastRenderedPageBreak/>
        <w:t>(</w:t>
      </w:r>
      <w:r w:rsidR="004513F0" w:rsidRPr="004513F0">
        <w:rPr>
          <w:b/>
        </w:rPr>
        <w:t>4 marks: 1, 1, 2</w:t>
      </w:r>
      <w:r w:rsidRPr="004513F0">
        <w:rPr>
          <w:b/>
        </w:rPr>
        <w:t>)</w:t>
      </w:r>
    </w:p>
    <w:p w:rsidR="00C3015D" w:rsidRDefault="00C3015D" w:rsidP="00C3015D">
      <w:pPr>
        <w:pStyle w:val="ListParagraph"/>
      </w:pPr>
    </w:p>
    <w:p w:rsidR="004513F0" w:rsidRDefault="004513F0" w:rsidP="00C3015D">
      <w:pPr>
        <w:pStyle w:val="ListParagraph"/>
      </w:pPr>
      <w:r>
        <w:t>This stem and leaf plot shows the scores of students in a class.</w:t>
      </w:r>
    </w:p>
    <w:p w:rsidR="00C3015D" w:rsidRDefault="004513F0" w:rsidP="00C3015D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2457450" cy="146186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6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3F0" w:rsidRDefault="004513F0" w:rsidP="004513F0">
      <w:pPr>
        <w:pStyle w:val="ListParagraph"/>
        <w:numPr>
          <w:ilvl w:val="0"/>
          <w:numId w:val="9"/>
        </w:numPr>
      </w:pPr>
      <w:r>
        <w:t>How many students took the test?</w:t>
      </w:r>
    </w:p>
    <w:p w:rsidR="004513F0" w:rsidRDefault="004513F0" w:rsidP="004513F0">
      <w:pPr>
        <w:pStyle w:val="ListParagraph"/>
        <w:ind w:left="1080"/>
      </w:pPr>
    </w:p>
    <w:p w:rsidR="004513F0" w:rsidRDefault="004513F0" w:rsidP="004513F0">
      <w:pPr>
        <w:pStyle w:val="ListParagraph"/>
        <w:numPr>
          <w:ilvl w:val="0"/>
          <w:numId w:val="9"/>
        </w:numPr>
      </w:pPr>
      <w:r>
        <w:t>How many students got a score of 60?</w:t>
      </w:r>
    </w:p>
    <w:p w:rsidR="004513F0" w:rsidRDefault="004513F0" w:rsidP="004513F0">
      <w:pPr>
        <w:pStyle w:val="ListParagraph"/>
      </w:pPr>
    </w:p>
    <w:p w:rsidR="004513F0" w:rsidRDefault="004513F0" w:rsidP="004513F0">
      <w:pPr>
        <w:pStyle w:val="ListParagraph"/>
        <w:numPr>
          <w:ilvl w:val="0"/>
          <w:numId w:val="9"/>
        </w:numPr>
      </w:pPr>
      <w:r>
        <w:t>How many students got a score less than 50?</w:t>
      </w:r>
    </w:p>
    <w:p w:rsidR="004513F0" w:rsidRDefault="004513F0" w:rsidP="004513F0">
      <w:pPr>
        <w:pStyle w:val="ListParagraph"/>
      </w:pPr>
    </w:p>
    <w:p w:rsidR="004513F0" w:rsidRPr="004513F0" w:rsidRDefault="004513F0" w:rsidP="004513F0">
      <w:pPr>
        <w:pStyle w:val="ListParagraph"/>
        <w:numPr>
          <w:ilvl w:val="0"/>
          <w:numId w:val="1"/>
        </w:numPr>
        <w:rPr>
          <w:b/>
        </w:rPr>
      </w:pPr>
      <w:r w:rsidRPr="004513F0">
        <w:rPr>
          <w:b/>
        </w:rPr>
        <w:t>(3 marks)</w:t>
      </w:r>
    </w:p>
    <w:p w:rsidR="004513F0" w:rsidRDefault="004513F0" w:rsidP="004513F0">
      <w:pPr>
        <w:pStyle w:val="ListParagraph"/>
      </w:pPr>
    </w:p>
    <w:p w:rsidR="004513F0" w:rsidRDefault="004513F0" w:rsidP="004513F0">
      <w:pPr>
        <w:pStyle w:val="ListParagraph"/>
      </w:pPr>
      <w:r>
        <w:t>Construct a stem and leaf plot to show the following.</w:t>
      </w:r>
    </w:p>
    <w:p w:rsidR="004513F0" w:rsidRDefault="004513F0" w:rsidP="004513F0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2838450" cy="2812528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1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551"/>
    <w:multiLevelType w:val="hybridMultilevel"/>
    <w:tmpl w:val="50CE46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4429B"/>
    <w:multiLevelType w:val="hybridMultilevel"/>
    <w:tmpl w:val="D4B24F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53771"/>
    <w:multiLevelType w:val="hybridMultilevel"/>
    <w:tmpl w:val="3D02CA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83351"/>
    <w:multiLevelType w:val="hybridMultilevel"/>
    <w:tmpl w:val="D496241E"/>
    <w:lvl w:ilvl="0" w:tplc="F6D03F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F04E45"/>
    <w:multiLevelType w:val="hybridMultilevel"/>
    <w:tmpl w:val="3D02CA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60A48"/>
    <w:multiLevelType w:val="hybridMultilevel"/>
    <w:tmpl w:val="DA6A8EB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187B62"/>
    <w:multiLevelType w:val="hybridMultilevel"/>
    <w:tmpl w:val="1CE4B6B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1B0284"/>
    <w:multiLevelType w:val="hybridMultilevel"/>
    <w:tmpl w:val="3D02CA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20C"/>
    <w:rsid w:val="00146E33"/>
    <w:rsid w:val="003D220C"/>
    <w:rsid w:val="004513F0"/>
    <w:rsid w:val="00467AC8"/>
    <w:rsid w:val="008F160A"/>
    <w:rsid w:val="00915A76"/>
    <w:rsid w:val="009F0187"/>
    <w:rsid w:val="00A92C79"/>
    <w:rsid w:val="00C3015D"/>
    <w:rsid w:val="00D94097"/>
    <w:rsid w:val="00DC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2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220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D220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2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E3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2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220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D220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2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E3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3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3DE6A-FDF8-4B2A-AD76-1BCBE42C7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6E6F784C</Template>
  <TotalTime>0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BILNEY Val</dc:creator>
  <cp:lastModifiedBy>BILNEY Val</cp:lastModifiedBy>
  <cp:revision>2</cp:revision>
  <dcterms:created xsi:type="dcterms:W3CDTF">2015-04-23T01:36:00Z</dcterms:created>
  <dcterms:modified xsi:type="dcterms:W3CDTF">2015-04-23T01:36:00Z</dcterms:modified>
</cp:coreProperties>
</file>