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horzAnchor="margin" w:tblpXSpec="center" w:tblpY="-360"/>
        <w:tblW w:w="10905" w:type="dxa"/>
        <w:tblLayout w:type="fixed"/>
        <w:tblLook w:val="01E0" w:firstRow="1" w:lastRow="1" w:firstColumn="1" w:lastColumn="1" w:noHBand="0" w:noVBand="0"/>
      </w:tblPr>
      <w:tblGrid>
        <w:gridCol w:w="2092"/>
        <w:gridCol w:w="5746"/>
        <w:gridCol w:w="909"/>
        <w:gridCol w:w="2158"/>
      </w:tblGrid>
      <w:tr w:rsidR="00640EEF" w:rsidTr="00640EEF">
        <w:tc>
          <w:tcPr>
            <w:tcW w:w="2093" w:type="dxa"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Description: 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</w:p>
        </w:tc>
        <w:tc>
          <w:tcPr>
            <w:tcW w:w="6658" w:type="dxa"/>
            <w:gridSpan w:val="2"/>
          </w:tcPr>
          <w:p w:rsidR="00640EEF" w:rsidRDefault="00640EEF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Name: ________________________</w:t>
            </w:r>
          </w:p>
          <w:p w:rsidR="00640EEF" w:rsidRDefault="00640EEF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:rsidR="00640EEF" w:rsidRDefault="00640EEF">
            <w:pPr>
              <w:spacing w:line="276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Test 8, 2015</w:t>
            </w: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8"/>
              </w:rPr>
              <w:t>Topics – Percentage</w:t>
            </w: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159" w:type="dxa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-1905</wp:posOffset>
                      </wp:positionV>
                      <wp:extent cx="838200" cy="1272540"/>
                      <wp:effectExtent l="0" t="0" r="19050" b="2286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0B19" w:rsidRDefault="003B0B19" w:rsidP="00640EEF"/>
                                <w:p w:rsidR="003B0B19" w:rsidRDefault="003B0B19" w:rsidP="00640EE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3B0B19" w:rsidRDefault="000B35C1" w:rsidP="00640EEF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54</w:t>
                                  </w:r>
                                </w:p>
                                <w:p w:rsidR="003B0B19" w:rsidRDefault="003B0B19" w:rsidP="00640EEF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3B0B19" w:rsidRDefault="003B0B19" w:rsidP="00640EE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2.1pt;margin-top:-.15pt;width:66pt;height:10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">
                      <v:textbox>
                        <w:txbxContent>
                          <w:p w:rsidR="003B0B19" w:rsidRDefault="003B0B19" w:rsidP="00640EEF"/>
                          <w:p w:rsidR="003B0B19" w:rsidRDefault="003B0B19" w:rsidP="00640EE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3B0B19" w:rsidRDefault="000B35C1" w:rsidP="00640EE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54</w:t>
                            </w:r>
                          </w:p>
                          <w:p w:rsidR="003B0B19" w:rsidRDefault="003B0B19" w:rsidP="00640EE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3B0B19" w:rsidRDefault="003B0B19" w:rsidP="00640E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40EEF" w:rsidTr="00640EEF">
        <w:trPr>
          <w:trHeight w:val="397"/>
        </w:trPr>
        <w:tc>
          <w:tcPr>
            <w:tcW w:w="2093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i/>
                <w:sz w:val="28"/>
              </w:rPr>
              <w:t>60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0"/>
              </w:rPr>
              <w:t>minutes</w:t>
            </w:r>
          </w:p>
        </w:tc>
        <w:tc>
          <w:tcPr>
            <w:tcW w:w="3068" w:type="dxa"/>
            <w:gridSpan w:val="2"/>
            <w:vMerge w:val="restart"/>
            <w:vAlign w:val="center"/>
          </w:tcPr>
          <w:p w:rsidR="00640EEF" w:rsidRDefault="00640EEF">
            <w:pPr>
              <w:spacing w:line="276" w:lineRule="auto"/>
              <w:rPr>
                <w:sz w:val="20"/>
              </w:rPr>
            </w:pPr>
          </w:p>
        </w:tc>
      </w:tr>
      <w:tr w:rsidR="00640EEF" w:rsidTr="00640EEF">
        <w:trPr>
          <w:trHeight w:val="397"/>
        </w:trPr>
        <w:tc>
          <w:tcPr>
            <w:tcW w:w="2093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49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bookmarkStart w:id="0" w:name="_GoBack"/>
            <w:bookmarkEnd w:id="0"/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7" w:type="dxa"/>
            <w:gridSpan w:val="2"/>
            <w:vMerge/>
            <w:vAlign w:val="center"/>
            <w:hideMark/>
          </w:tcPr>
          <w:p w:rsidR="00640EEF" w:rsidRDefault="00640EEF">
            <w:pPr>
              <w:rPr>
                <w:sz w:val="20"/>
              </w:rPr>
            </w:pPr>
          </w:p>
        </w:tc>
      </w:tr>
      <w:tr w:rsidR="00640EEF" w:rsidTr="00640EEF">
        <w:trPr>
          <w:trHeight w:val="397"/>
        </w:trPr>
        <w:tc>
          <w:tcPr>
            <w:tcW w:w="2093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49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7" w:type="dxa"/>
            <w:gridSpan w:val="2"/>
            <w:vMerge/>
            <w:vAlign w:val="center"/>
            <w:hideMark/>
          </w:tcPr>
          <w:p w:rsidR="00640EEF" w:rsidRDefault="00640EEF">
            <w:pPr>
              <w:rPr>
                <w:sz w:val="20"/>
              </w:rPr>
            </w:pPr>
          </w:p>
        </w:tc>
      </w:tr>
      <w:tr w:rsidR="00640EEF" w:rsidTr="00640EEF">
        <w:trPr>
          <w:trHeight w:val="397"/>
        </w:trPr>
        <w:tc>
          <w:tcPr>
            <w:tcW w:w="2093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49" w:type="dxa"/>
            <w:vAlign w:val="center"/>
            <w:hideMark/>
          </w:tcPr>
          <w:p w:rsidR="00640EEF" w:rsidRDefault="003B0B19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i/>
                <w:sz w:val="20"/>
              </w:rPr>
              <w:t>4</w:t>
            </w:r>
            <w:r w:rsidR="00640EEF">
              <w:rPr>
                <w:i/>
                <w:sz w:val="20"/>
              </w:rPr>
              <w:t>% of the year.</w:t>
            </w:r>
          </w:p>
        </w:tc>
        <w:tc>
          <w:tcPr>
            <w:tcW w:w="5227" w:type="dxa"/>
            <w:gridSpan w:val="2"/>
            <w:vMerge/>
            <w:vAlign w:val="center"/>
            <w:hideMark/>
          </w:tcPr>
          <w:p w:rsidR="00640EEF" w:rsidRDefault="00640EEF">
            <w:pPr>
              <w:rPr>
                <w:sz w:val="20"/>
              </w:rPr>
            </w:pPr>
          </w:p>
        </w:tc>
      </w:tr>
      <w:tr w:rsidR="00640EEF" w:rsidTr="00640EEF">
        <w:trPr>
          <w:trHeight w:val="397"/>
        </w:trPr>
        <w:tc>
          <w:tcPr>
            <w:tcW w:w="2093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49" w:type="dxa"/>
            <w:vAlign w:val="center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Calculator, 1 page of A4 notes.</w:t>
            </w:r>
          </w:p>
        </w:tc>
        <w:tc>
          <w:tcPr>
            <w:tcW w:w="5227" w:type="dxa"/>
            <w:gridSpan w:val="2"/>
            <w:vMerge/>
            <w:vAlign w:val="center"/>
            <w:hideMark/>
          </w:tcPr>
          <w:p w:rsidR="00640EEF" w:rsidRDefault="00640EEF">
            <w:pPr>
              <w:rPr>
                <w:sz w:val="20"/>
              </w:rPr>
            </w:pPr>
          </w:p>
        </w:tc>
      </w:tr>
      <w:tr w:rsidR="00640EEF" w:rsidTr="00640EEF">
        <w:trPr>
          <w:trHeight w:val="80"/>
        </w:trPr>
        <w:tc>
          <w:tcPr>
            <w:tcW w:w="10910" w:type="dxa"/>
            <w:gridSpan w:val="4"/>
            <w:vAlign w:val="center"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You must include all working out to receive full marks</w:t>
            </w:r>
          </w:p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  <w:jc w:val="center"/>
              <w:rPr>
                <w:b/>
                <w:i/>
              </w:rPr>
            </w:pPr>
          </w:p>
        </w:tc>
      </w:tr>
      <w:tr w:rsidR="00640EEF" w:rsidTr="00640EEF">
        <w:trPr>
          <w:trHeight w:val="535"/>
        </w:trPr>
        <w:tc>
          <w:tcPr>
            <w:tcW w:w="10910" w:type="dxa"/>
            <w:gridSpan w:val="4"/>
            <w:hideMark/>
          </w:tcPr>
          <w:p w:rsidR="00640EEF" w:rsidRDefault="00640EEF">
            <w:pPr>
              <w:pStyle w:val="Header"/>
              <w:tabs>
                <w:tab w:val="center" w:pos="-1980"/>
              </w:tabs>
              <w:spacing w:line="276" w:lineRule="auto"/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:rsidR="00BA6A35" w:rsidRPr="00640EEF" w:rsidRDefault="00640EEF" w:rsidP="00640EEF">
      <w:pPr>
        <w:pStyle w:val="ListParagraph"/>
        <w:numPr>
          <w:ilvl w:val="0"/>
          <w:numId w:val="1"/>
        </w:numPr>
        <w:rPr>
          <w:b/>
        </w:rPr>
      </w:pPr>
      <w:r w:rsidRPr="00640EEF">
        <w:rPr>
          <w:b/>
        </w:rPr>
        <w:t>(4 marks: 1, 1, 1, 1)</w:t>
      </w:r>
    </w:p>
    <w:p w:rsidR="00640EEF" w:rsidRDefault="00640EEF" w:rsidP="00640EEF">
      <w:pPr>
        <w:pStyle w:val="ListParagraph"/>
      </w:pPr>
    </w:p>
    <w:p w:rsidR="00640EEF" w:rsidRDefault="00640EEF" w:rsidP="00640EEF">
      <w:pPr>
        <w:pStyle w:val="ListParagraph"/>
      </w:pPr>
      <w:r>
        <w:t>Find:</w:t>
      </w:r>
    </w:p>
    <w:p w:rsidR="00640EEF" w:rsidRDefault="00640EEF" w:rsidP="00640EEF">
      <w:pPr>
        <w:pStyle w:val="ListParagraph"/>
        <w:numPr>
          <w:ilvl w:val="0"/>
          <w:numId w:val="2"/>
        </w:numPr>
      </w:pPr>
      <w:r>
        <w:t xml:space="preserve">10% of $540                                              </w:t>
      </w:r>
      <w:r w:rsidRPr="00640EEF">
        <w:rPr>
          <w:b/>
        </w:rPr>
        <w:t>b)</w:t>
      </w:r>
      <w:r>
        <w:t xml:space="preserve">  12% of 490 books</w:t>
      </w:r>
    </w:p>
    <w:p w:rsidR="00640EEF" w:rsidRDefault="00640EEF" w:rsidP="00640EEF">
      <w:pPr>
        <w:pStyle w:val="ListParagraph"/>
        <w:ind w:left="1080"/>
      </w:pPr>
    </w:p>
    <w:p w:rsidR="00640EEF" w:rsidRDefault="00640EEF" w:rsidP="00640EEF"/>
    <w:p w:rsidR="003B0B19" w:rsidRDefault="003B0B19" w:rsidP="00640EEF"/>
    <w:p w:rsidR="00640EEF" w:rsidRDefault="00640EEF" w:rsidP="00640EEF"/>
    <w:p w:rsidR="00640EEF" w:rsidRDefault="00640EEF" w:rsidP="00640EEF">
      <w:pPr>
        <w:pStyle w:val="ListParagraph"/>
        <w:numPr>
          <w:ilvl w:val="0"/>
          <w:numId w:val="3"/>
        </w:numPr>
      </w:pPr>
      <w:r>
        <w:t xml:space="preserve">55% of 15 kg                                             </w:t>
      </w:r>
      <w:r w:rsidRPr="00640EEF">
        <w:rPr>
          <w:b/>
        </w:rPr>
        <w:t>d)</w:t>
      </w:r>
      <w:r>
        <w:t xml:space="preserve">  0.15%  of $690</w:t>
      </w:r>
    </w:p>
    <w:p w:rsidR="00640EEF" w:rsidRDefault="00640EEF" w:rsidP="00640EEF"/>
    <w:p w:rsidR="00640EEF" w:rsidRDefault="00640EEF" w:rsidP="00640EEF"/>
    <w:p w:rsidR="00640EEF" w:rsidRDefault="00640EEF" w:rsidP="00640EEF"/>
    <w:p w:rsidR="003B0B19" w:rsidRDefault="003B0B19" w:rsidP="00640EEF"/>
    <w:p w:rsidR="003B0B19" w:rsidRDefault="003B0B19" w:rsidP="00640EEF"/>
    <w:p w:rsidR="003B0B19" w:rsidRDefault="003B0B19" w:rsidP="00640EEF"/>
    <w:p w:rsidR="003B0B19" w:rsidRPr="003B0B19" w:rsidRDefault="003B0B19" w:rsidP="003B0B19">
      <w:pPr>
        <w:pStyle w:val="ListParagraph"/>
        <w:numPr>
          <w:ilvl w:val="0"/>
          <w:numId w:val="1"/>
        </w:numPr>
        <w:rPr>
          <w:b/>
        </w:rPr>
      </w:pPr>
      <w:r w:rsidRPr="003B0B19">
        <w:rPr>
          <w:b/>
        </w:rPr>
        <w:t>(3 marks: 1, 1, 1)</w:t>
      </w:r>
    </w:p>
    <w:p w:rsidR="003B0B19" w:rsidRDefault="003B0B19" w:rsidP="003B0B19">
      <w:pPr>
        <w:pStyle w:val="ListParagraph"/>
      </w:pPr>
    </w:p>
    <w:p w:rsidR="003B0B19" w:rsidRDefault="003B0B19" w:rsidP="003B0B19">
      <w:pPr>
        <w:pStyle w:val="ListParagraph"/>
        <w:rPr>
          <w:i/>
        </w:rPr>
      </w:pPr>
      <w:r>
        <w:t xml:space="preserve">The formula for Simple Interest is </w:t>
      </w:r>
      <w:r w:rsidRPr="003B0B19">
        <w:rPr>
          <w:i/>
        </w:rPr>
        <w:t>SI = P x r x t</w:t>
      </w:r>
    </w:p>
    <w:p w:rsidR="003B0B19" w:rsidRDefault="003B0B19" w:rsidP="003B0B19">
      <w:pPr>
        <w:pStyle w:val="ListParagraph"/>
        <w:rPr>
          <w:i/>
        </w:rPr>
      </w:pPr>
    </w:p>
    <w:p w:rsidR="003B0B19" w:rsidRDefault="003B0B19" w:rsidP="003B0B19">
      <w:pPr>
        <w:pStyle w:val="ListParagraph"/>
        <w:numPr>
          <w:ilvl w:val="0"/>
          <w:numId w:val="12"/>
        </w:numPr>
      </w:pPr>
      <w:r>
        <w:t>What does the P stand for?</w:t>
      </w:r>
    </w:p>
    <w:p w:rsidR="003B0B19" w:rsidRDefault="003B0B19" w:rsidP="003B0B19">
      <w:pPr>
        <w:pStyle w:val="ListParagraph"/>
        <w:ind w:left="1080"/>
      </w:pPr>
    </w:p>
    <w:p w:rsidR="003B0B19" w:rsidRDefault="003B0B19" w:rsidP="003B0B19">
      <w:pPr>
        <w:pStyle w:val="ListParagraph"/>
        <w:numPr>
          <w:ilvl w:val="0"/>
          <w:numId w:val="12"/>
        </w:numPr>
      </w:pPr>
      <w:r>
        <w:t>What does the r stand for?</w:t>
      </w:r>
    </w:p>
    <w:p w:rsidR="003B0B19" w:rsidRDefault="003B0B19" w:rsidP="003B0B19">
      <w:pPr>
        <w:pStyle w:val="ListParagraph"/>
      </w:pPr>
    </w:p>
    <w:p w:rsidR="003B0B19" w:rsidRDefault="003B0B19" w:rsidP="003B0B19">
      <w:pPr>
        <w:pStyle w:val="ListParagraph"/>
        <w:numPr>
          <w:ilvl w:val="0"/>
          <w:numId w:val="12"/>
        </w:numPr>
      </w:pPr>
      <w:r>
        <w:t>What does the t stand for?</w:t>
      </w:r>
    </w:p>
    <w:p w:rsidR="003B0B19" w:rsidRDefault="003B0B19" w:rsidP="003B0B19">
      <w:pPr>
        <w:pStyle w:val="ListParagraph"/>
      </w:pPr>
    </w:p>
    <w:p w:rsidR="003B0B19" w:rsidRDefault="003B0B19" w:rsidP="003B0B19"/>
    <w:p w:rsidR="00640EEF" w:rsidRDefault="00640EEF" w:rsidP="00640EEF"/>
    <w:p w:rsidR="003B0B19" w:rsidRDefault="003B0B19" w:rsidP="00640EEF"/>
    <w:p w:rsidR="003B0B19" w:rsidRDefault="003B0B19" w:rsidP="00640EEF"/>
    <w:p w:rsidR="003B0B19" w:rsidRDefault="003B0B19" w:rsidP="00640EEF"/>
    <w:p w:rsidR="003B0B19" w:rsidRDefault="003B0B19" w:rsidP="00640EEF"/>
    <w:p w:rsidR="00AA2293" w:rsidRPr="00AA2293" w:rsidRDefault="00AA2293" w:rsidP="00AA2293">
      <w:pPr>
        <w:pStyle w:val="ListParagraph"/>
        <w:numPr>
          <w:ilvl w:val="0"/>
          <w:numId w:val="1"/>
        </w:numPr>
        <w:rPr>
          <w:b/>
        </w:rPr>
      </w:pPr>
      <w:r w:rsidRPr="00AA2293">
        <w:rPr>
          <w:b/>
        </w:rPr>
        <w:t>(6 marks: 2, 2, 2)</w:t>
      </w:r>
    </w:p>
    <w:p w:rsidR="00AA2293" w:rsidRDefault="00AA2293" w:rsidP="00AA2293">
      <w:pPr>
        <w:pStyle w:val="ListParagraph"/>
      </w:pPr>
    </w:p>
    <w:p w:rsidR="00AA2293" w:rsidRDefault="00AA2293" w:rsidP="00AA2293">
      <w:pPr>
        <w:pStyle w:val="ListParagraph"/>
      </w:pPr>
      <w:r>
        <w:t>Complete the table below:</w:t>
      </w:r>
    </w:p>
    <w:p w:rsidR="00AA2293" w:rsidRDefault="00AA2293" w:rsidP="00AA2293">
      <w:pPr>
        <w:pStyle w:val="ListParagraph"/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177"/>
        <w:gridCol w:w="2076"/>
        <w:gridCol w:w="2126"/>
      </w:tblGrid>
      <w:tr w:rsidR="00AA2293" w:rsidRPr="00AA2293" w:rsidTr="00AA2293">
        <w:tc>
          <w:tcPr>
            <w:tcW w:w="2177" w:type="dxa"/>
          </w:tcPr>
          <w:p w:rsidR="00AA2293" w:rsidRPr="00AA2293" w:rsidRDefault="00AA2293" w:rsidP="00AA2293">
            <w:pPr>
              <w:pStyle w:val="ListParagraph"/>
              <w:ind w:left="0"/>
              <w:jc w:val="center"/>
              <w:rPr>
                <w:b/>
              </w:rPr>
            </w:pPr>
            <w:r w:rsidRPr="00AA2293">
              <w:rPr>
                <w:b/>
              </w:rPr>
              <w:t>Decimal</w:t>
            </w:r>
          </w:p>
        </w:tc>
        <w:tc>
          <w:tcPr>
            <w:tcW w:w="2076" w:type="dxa"/>
          </w:tcPr>
          <w:p w:rsidR="00AA2293" w:rsidRPr="00AA2293" w:rsidRDefault="00AA2293" w:rsidP="00AA2293">
            <w:pPr>
              <w:pStyle w:val="ListParagraph"/>
              <w:ind w:left="0"/>
              <w:jc w:val="center"/>
              <w:rPr>
                <w:b/>
              </w:rPr>
            </w:pPr>
            <w:r w:rsidRPr="00AA2293">
              <w:rPr>
                <w:b/>
              </w:rPr>
              <w:t>Fraction</w:t>
            </w:r>
          </w:p>
        </w:tc>
        <w:tc>
          <w:tcPr>
            <w:tcW w:w="2126" w:type="dxa"/>
          </w:tcPr>
          <w:p w:rsidR="00AA2293" w:rsidRPr="00AA2293" w:rsidRDefault="00AA2293" w:rsidP="00AA229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AA2293">
              <w:rPr>
                <w:b/>
              </w:rPr>
              <w:t>Percent</w:t>
            </w:r>
            <w:proofErr w:type="spellEnd"/>
          </w:p>
        </w:tc>
      </w:tr>
      <w:tr w:rsidR="00AA2293" w:rsidTr="00AA2293">
        <w:tc>
          <w:tcPr>
            <w:tcW w:w="2177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  <w:r>
              <w:t>0.25</w:t>
            </w:r>
          </w:p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  <w:tc>
          <w:tcPr>
            <w:tcW w:w="2076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</w:tr>
      <w:tr w:rsidR="00AA2293" w:rsidTr="00AA2293">
        <w:tc>
          <w:tcPr>
            <w:tcW w:w="2177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  <w:tc>
          <w:tcPr>
            <w:tcW w:w="2076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  <w:r>
              <w:t>2/10</w:t>
            </w:r>
          </w:p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</w:tr>
      <w:tr w:rsidR="00AA2293" w:rsidTr="00AA2293">
        <w:tc>
          <w:tcPr>
            <w:tcW w:w="2177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  <w:tc>
          <w:tcPr>
            <w:tcW w:w="2076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:rsidR="00AA2293" w:rsidRDefault="00AA2293" w:rsidP="00AA2293">
            <w:pPr>
              <w:pStyle w:val="ListParagraph"/>
              <w:ind w:left="0"/>
              <w:jc w:val="center"/>
            </w:pPr>
            <w:r>
              <w:t>35%</w:t>
            </w:r>
          </w:p>
          <w:p w:rsidR="00AA2293" w:rsidRDefault="00AA2293" w:rsidP="00AA2293">
            <w:pPr>
              <w:pStyle w:val="ListParagraph"/>
              <w:ind w:left="0"/>
              <w:jc w:val="center"/>
            </w:pPr>
          </w:p>
        </w:tc>
      </w:tr>
    </w:tbl>
    <w:p w:rsidR="00AA2293" w:rsidRDefault="00AA2293" w:rsidP="00AA2293"/>
    <w:p w:rsidR="00AA2293" w:rsidRDefault="00AA2293" w:rsidP="00AA2293"/>
    <w:p w:rsidR="00AA2293" w:rsidRPr="00404FCC" w:rsidRDefault="00AA2293" w:rsidP="00AA2293">
      <w:pPr>
        <w:pStyle w:val="ListParagraph"/>
        <w:numPr>
          <w:ilvl w:val="0"/>
          <w:numId w:val="1"/>
        </w:numPr>
        <w:rPr>
          <w:b/>
        </w:rPr>
      </w:pPr>
      <w:r w:rsidRPr="00404FCC">
        <w:rPr>
          <w:b/>
        </w:rPr>
        <w:t>(</w:t>
      </w:r>
      <w:r w:rsidR="00404FCC">
        <w:rPr>
          <w:b/>
        </w:rPr>
        <w:t>2 marks: 1, 1</w:t>
      </w:r>
      <w:r w:rsidRPr="00404FCC">
        <w:rPr>
          <w:b/>
        </w:rPr>
        <w:t>)</w:t>
      </w:r>
    </w:p>
    <w:p w:rsidR="00AA2293" w:rsidRDefault="00AA2293" w:rsidP="00AA2293">
      <w:pPr>
        <w:pStyle w:val="ListParagraph"/>
      </w:pPr>
    </w:p>
    <w:p w:rsidR="00AA2293" w:rsidRDefault="00AA2293" w:rsidP="00AA2293">
      <w:pPr>
        <w:pStyle w:val="ListParagraph"/>
      </w:pPr>
      <w:r>
        <w:t>Express the following as a percentage:</w:t>
      </w:r>
    </w:p>
    <w:p w:rsidR="00AA2293" w:rsidRDefault="00AA2293" w:rsidP="00AA2293">
      <w:pPr>
        <w:pStyle w:val="ListParagraph"/>
      </w:pPr>
    </w:p>
    <w:p w:rsidR="00AA2293" w:rsidRDefault="00AA2293" w:rsidP="00AA2293">
      <w:pPr>
        <w:pStyle w:val="ListParagraph"/>
        <w:numPr>
          <w:ilvl w:val="0"/>
          <w:numId w:val="5"/>
        </w:numPr>
      </w:pPr>
      <w:r>
        <w:t xml:space="preserve">  </w:t>
      </w:r>
      <w:r w:rsidR="00404FCC">
        <w:t>15 out of 20                                         b)  16 metres out of 400 metres</w:t>
      </w:r>
    </w:p>
    <w:p w:rsidR="00640EEF" w:rsidRDefault="00640EEF" w:rsidP="00640EEF">
      <w:pPr>
        <w:rPr>
          <w:b/>
        </w:rPr>
      </w:pPr>
    </w:p>
    <w:p w:rsidR="000B35C1" w:rsidRDefault="000B35C1" w:rsidP="00640EEF">
      <w:pPr>
        <w:rPr>
          <w:b/>
        </w:rPr>
      </w:pPr>
    </w:p>
    <w:p w:rsidR="000B35C1" w:rsidRDefault="000B35C1" w:rsidP="00640EEF">
      <w:pPr>
        <w:rPr>
          <w:b/>
        </w:rPr>
      </w:pPr>
    </w:p>
    <w:p w:rsidR="000B35C1" w:rsidRPr="00640EEF" w:rsidRDefault="000B35C1" w:rsidP="00640EEF">
      <w:pPr>
        <w:rPr>
          <w:b/>
        </w:rPr>
      </w:pPr>
    </w:p>
    <w:p w:rsidR="00640EEF" w:rsidRPr="00640EEF" w:rsidRDefault="00640EEF" w:rsidP="00640EEF">
      <w:pPr>
        <w:pStyle w:val="ListParagraph"/>
        <w:numPr>
          <w:ilvl w:val="0"/>
          <w:numId w:val="1"/>
        </w:numPr>
        <w:rPr>
          <w:b/>
        </w:rPr>
      </w:pPr>
      <w:r w:rsidRPr="00640EEF">
        <w:rPr>
          <w:b/>
        </w:rPr>
        <w:lastRenderedPageBreak/>
        <w:t>(</w:t>
      </w:r>
      <w:r w:rsidR="00AA2293">
        <w:rPr>
          <w:b/>
        </w:rPr>
        <w:t>8</w:t>
      </w:r>
      <w:r w:rsidRPr="00640EEF">
        <w:rPr>
          <w:b/>
        </w:rPr>
        <w:t xml:space="preserve"> marks</w:t>
      </w:r>
      <w:r>
        <w:rPr>
          <w:b/>
        </w:rPr>
        <w:t>: 2, 2, 2</w:t>
      </w:r>
      <w:r w:rsidR="00AA2293">
        <w:rPr>
          <w:b/>
        </w:rPr>
        <w:t>, 2</w:t>
      </w:r>
      <w:r w:rsidRPr="00640EEF">
        <w:rPr>
          <w:b/>
        </w:rPr>
        <w:t>)</w:t>
      </w:r>
    </w:p>
    <w:p w:rsidR="00640EEF" w:rsidRDefault="00640EEF" w:rsidP="00640EEF">
      <w:pPr>
        <w:pStyle w:val="ListParagraph"/>
      </w:pPr>
    </w:p>
    <w:p w:rsidR="00640EEF" w:rsidRDefault="00640EEF" w:rsidP="00640EEF">
      <w:pPr>
        <w:pStyle w:val="ListParagraph"/>
        <w:numPr>
          <w:ilvl w:val="0"/>
          <w:numId w:val="4"/>
        </w:numPr>
      </w:pPr>
      <w:r>
        <w:t>There are 940 students at Peel Senior High School. 55% of these students are girls. How many boys attend Peel Senior High School?</w:t>
      </w:r>
    </w:p>
    <w:p w:rsidR="00640EEF" w:rsidRDefault="00640EEF" w:rsidP="00640EEF"/>
    <w:p w:rsidR="00640EEF" w:rsidRDefault="00640EEF" w:rsidP="00640EEF"/>
    <w:p w:rsidR="00640EEF" w:rsidRDefault="00640EEF" w:rsidP="00640EEF"/>
    <w:p w:rsidR="00640EEF" w:rsidRDefault="00640EEF" w:rsidP="00640EEF"/>
    <w:p w:rsidR="00640EEF" w:rsidRDefault="00640EEF" w:rsidP="00640EEF"/>
    <w:p w:rsidR="00640EEF" w:rsidRDefault="00640EEF" w:rsidP="00640EEF"/>
    <w:p w:rsidR="00640EEF" w:rsidRDefault="00640EEF" w:rsidP="00640EEF">
      <w:pPr>
        <w:pStyle w:val="ListParagraph"/>
        <w:numPr>
          <w:ilvl w:val="0"/>
          <w:numId w:val="4"/>
        </w:numPr>
      </w:pPr>
      <w:r>
        <w:t>The local clothing shop offers 15% off all shirts. What would you pay for a shirt that normally costs $32?</w:t>
      </w:r>
    </w:p>
    <w:p w:rsidR="00640EEF" w:rsidRDefault="00640EEF" w:rsidP="00640EEF">
      <w:pPr>
        <w:pStyle w:val="ListParagraph"/>
        <w:ind w:left="1080"/>
      </w:pPr>
    </w:p>
    <w:p w:rsidR="00640EEF" w:rsidRDefault="00640EEF" w:rsidP="00640EEF">
      <w:pPr>
        <w:pStyle w:val="ListParagraph"/>
        <w:ind w:left="1080"/>
      </w:pPr>
    </w:p>
    <w:p w:rsidR="00640EEF" w:rsidRDefault="00640EEF" w:rsidP="00640EEF">
      <w:pPr>
        <w:pStyle w:val="ListParagraph"/>
        <w:ind w:left="1080"/>
      </w:pPr>
    </w:p>
    <w:p w:rsidR="00640EEF" w:rsidRDefault="00640EEF" w:rsidP="00640EEF">
      <w:pPr>
        <w:pStyle w:val="ListParagraph"/>
        <w:ind w:left="1080"/>
      </w:pPr>
    </w:p>
    <w:p w:rsidR="00640EEF" w:rsidRDefault="00640EEF" w:rsidP="00640EEF">
      <w:pPr>
        <w:pStyle w:val="ListParagraph"/>
        <w:ind w:left="1080"/>
      </w:pPr>
    </w:p>
    <w:p w:rsidR="00640EEF" w:rsidRDefault="00640EEF" w:rsidP="00640EEF">
      <w:pPr>
        <w:pStyle w:val="ListParagraph"/>
        <w:numPr>
          <w:ilvl w:val="0"/>
          <w:numId w:val="4"/>
        </w:numPr>
      </w:pPr>
      <w:r>
        <w:t>Sue pays $440 a week in rent. The landlord decides to increase the rent by 3%. How much does Sue now pay each week?</w:t>
      </w:r>
    </w:p>
    <w:p w:rsidR="00640EEF" w:rsidRDefault="00640EEF" w:rsidP="00640EEF">
      <w:pPr>
        <w:pStyle w:val="ListParagraph"/>
        <w:ind w:left="1080"/>
      </w:pPr>
    </w:p>
    <w:p w:rsidR="00640EEF" w:rsidRDefault="00640EEF" w:rsidP="00640EEF">
      <w:pPr>
        <w:pStyle w:val="ListParagraph"/>
        <w:ind w:left="1080"/>
      </w:pPr>
    </w:p>
    <w:p w:rsidR="00640EEF" w:rsidRDefault="00640EEF" w:rsidP="00640EEF">
      <w:pPr>
        <w:pStyle w:val="ListParagraph"/>
        <w:ind w:left="1080"/>
      </w:pPr>
    </w:p>
    <w:p w:rsidR="00AA2293" w:rsidRDefault="00AA2293" w:rsidP="00640EEF">
      <w:pPr>
        <w:pStyle w:val="ListParagraph"/>
        <w:ind w:left="1080"/>
      </w:pPr>
    </w:p>
    <w:p w:rsidR="00640EEF" w:rsidRDefault="00640EEF" w:rsidP="00640EEF">
      <w:pPr>
        <w:pStyle w:val="ListParagraph"/>
        <w:ind w:left="1080"/>
      </w:pPr>
    </w:p>
    <w:p w:rsidR="00640EEF" w:rsidRDefault="00AA2293" w:rsidP="00640EEF">
      <w:pPr>
        <w:pStyle w:val="ListParagraph"/>
        <w:numPr>
          <w:ilvl w:val="0"/>
          <w:numId w:val="4"/>
        </w:numPr>
      </w:pPr>
      <w:r>
        <w:t>92% of the 1200 students at Peel Senior High School have mobile phones. How many students have mobile phones?</w:t>
      </w:r>
    </w:p>
    <w:p w:rsidR="00404FCC" w:rsidRDefault="00404FCC" w:rsidP="00404FCC"/>
    <w:p w:rsidR="00404FCC" w:rsidRDefault="00404FCC" w:rsidP="00404FCC"/>
    <w:p w:rsidR="00404FCC" w:rsidRPr="00404FCC" w:rsidRDefault="00404FCC" w:rsidP="00404FCC">
      <w:pPr>
        <w:pStyle w:val="ListParagraph"/>
        <w:numPr>
          <w:ilvl w:val="0"/>
          <w:numId w:val="1"/>
        </w:numPr>
        <w:rPr>
          <w:b/>
        </w:rPr>
      </w:pPr>
      <w:r w:rsidRPr="00404FCC">
        <w:rPr>
          <w:b/>
        </w:rPr>
        <w:t>(5 marks: 4, 1)</w:t>
      </w:r>
    </w:p>
    <w:p w:rsidR="00404FCC" w:rsidRDefault="00404FCC" w:rsidP="00404FCC">
      <w:pPr>
        <w:pStyle w:val="ListParagraph"/>
      </w:pPr>
    </w:p>
    <w:p w:rsidR="00404FCC" w:rsidRDefault="00404FCC" w:rsidP="00404FCC">
      <w:pPr>
        <w:pStyle w:val="ListParagraph"/>
      </w:pPr>
      <w:r>
        <w:t>Tim had the following test results.</w:t>
      </w:r>
    </w:p>
    <w:p w:rsidR="00404FCC" w:rsidRDefault="00404FCC" w:rsidP="00404FCC">
      <w:pPr>
        <w:pStyle w:val="ListParagraph"/>
      </w:pPr>
      <w:r>
        <w:t>Mathematics 64 out of 70                                       English 79 out of 82</w:t>
      </w:r>
    </w:p>
    <w:p w:rsidR="00404FCC" w:rsidRDefault="00404FCC" w:rsidP="00404FCC">
      <w:pPr>
        <w:pStyle w:val="ListParagraph"/>
      </w:pPr>
      <w:r>
        <w:t>Science 34 out of 40                                               HASS 53 out of 65</w:t>
      </w:r>
    </w:p>
    <w:p w:rsidR="00404FCC" w:rsidRDefault="00404FCC" w:rsidP="00404FCC">
      <w:pPr>
        <w:pStyle w:val="ListParagraph"/>
      </w:pPr>
    </w:p>
    <w:p w:rsidR="00404FCC" w:rsidRDefault="00404FCC" w:rsidP="00404FCC">
      <w:pPr>
        <w:pStyle w:val="ListParagraph"/>
        <w:numPr>
          <w:ilvl w:val="0"/>
          <w:numId w:val="6"/>
        </w:numPr>
      </w:pPr>
      <w:r>
        <w:t>Calculate each test result as a percentage.</w:t>
      </w: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ind w:left="1080"/>
      </w:pPr>
    </w:p>
    <w:p w:rsidR="00404FCC" w:rsidRDefault="00404FCC" w:rsidP="00404FCC">
      <w:pPr>
        <w:pStyle w:val="ListParagraph"/>
        <w:numPr>
          <w:ilvl w:val="0"/>
          <w:numId w:val="6"/>
        </w:numPr>
      </w:pPr>
      <w:r>
        <w:t>Order the subjects from lowest to highest percentage.</w:t>
      </w:r>
    </w:p>
    <w:p w:rsidR="00404FCC" w:rsidRDefault="00404FCC" w:rsidP="00404FCC"/>
    <w:p w:rsidR="00404FCC" w:rsidRDefault="00404FCC" w:rsidP="00404FCC"/>
    <w:p w:rsidR="00404FCC" w:rsidRDefault="00404FCC" w:rsidP="00404FCC"/>
    <w:p w:rsidR="00404FCC" w:rsidRPr="006C0758" w:rsidRDefault="00404FCC" w:rsidP="00404FCC">
      <w:pPr>
        <w:pStyle w:val="ListParagraph"/>
        <w:numPr>
          <w:ilvl w:val="0"/>
          <w:numId w:val="1"/>
        </w:numPr>
        <w:rPr>
          <w:b/>
        </w:rPr>
      </w:pPr>
      <w:r w:rsidRPr="006C0758">
        <w:rPr>
          <w:b/>
        </w:rPr>
        <w:lastRenderedPageBreak/>
        <w:t>(4 marks: 2, 2)</w:t>
      </w:r>
    </w:p>
    <w:p w:rsidR="00404FCC" w:rsidRDefault="00404FCC" w:rsidP="00404FCC">
      <w:pPr>
        <w:pStyle w:val="ListParagraph"/>
      </w:pPr>
    </w:p>
    <w:p w:rsidR="00404FCC" w:rsidRDefault="00404FCC" w:rsidP="00404FCC">
      <w:pPr>
        <w:pStyle w:val="ListParagraph"/>
      </w:pPr>
      <w:r>
        <w:t>Jason invests $2500 with the Commonwealth bank at simple interest of 6% p.a. Find the interest if he invests his money for:</w:t>
      </w:r>
    </w:p>
    <w:p w:rsidR="00404FCC" w:rsidRDefault="00404FCC" w:rsidP="00404FCC">
      <w:pPr>
        <w:pStyle w:val="ListParagraph"/>
      </w:pPr>
    </w:p>
    <w:p w:rsidR="00404FCC" w:rsidRDefault="00404FCC" w:rsidP="00404FCC">
      <w:pPr>
        <w:pStyle w:val="ListParagraph"/>
        <w:numPr>
          <w:ilvl w:val="0"/>
          <w:numId w:val="7"/>
        </w:numPr>
      </w:pPr>
      <w:r>
        <w:t xml:space="preserve">3 years                                                 </w:t>
      </w:r>
      <w:r w:rsidRPr="00404FCC">
        <w:rPr>
          <w:b/>
        </w:rPr>
        <w:t>b)</w:t>
      </w:r>
      <w:r>
        <w:t xml:space="preserve"> 10 years</w:t>
      </w:r>
    </w:p>
    <w:p w:rsidR="00404FCC" w:rsidRDefault="00404FCC" w:rsidP="00404FCC"/>
    <w:p w:rsidR="00404FCC" w:rsidRDefault="00404FCC" w:rsidP="00404FCC"/>
    <w:p w:rsidR="00404FCC" w:rsidRDefault="00404FCC" w:rsidP="00404FCC"/>
    <w:p w:rsidR="00404FCC" w:rsidRDefault="00404FCC" w:rsidP="00404FCC"/>
    <w:p w:rsidR="00404FCC" w:rsidRDefault="00404FCC" w:rsidP="00404FCC"/>
    <w:p w:rsidR="00404FCC" w:rsidRPr="006C0758" w:rsidRDefault="00404FCC" w:rsidP="00404FCC">
      <w:pPr>
        <w:pStyle w:val="ListParagraph"/>
        <w:numPr>
          <w:ilvl w:val="0"/>
          <w:numId w:val="1"/>
        </w:numPr>
        <w:rPr>
          <w:b/>
        </w:rPr>
      </w:pPr>
      <w:r w:rsidRPr="006C0758">
        <w:rPr>
          <w:b/>
        </w:rPr>
        <w:t>(</w:t>
      </w:r>
      <w:r w:rsidR="006C0758" w:rsidRPr="006C0758">
        <w:rPr>
          <w:b/>
        </w:rPr>
        <w:t>6 marks: 2, 2, 2</w:t>
      </w:r>
      <w:r w:rsidRPr="006C0758">
        <w:rPr>
          <w:b/>
        </w:rPr>
        <w:t>)</w:t>
      </w:r>
    </w:p>
    <w:p w:rsidR="00404FCC" w:rsidRDefault="00404FCC" w:rsidP="006C0758">
      <w:pPr>
        <w:ind w:left="360"/>
      </w:pPr>
    </w:p>
    <w:p w:rsidR="00404FCC" w:rsidRDefault="006C0758" w:rsidP="00404FCC">
      <w:pPr>
        <w:pStyle w:val="ListParagraph"/>
      </w:pPr>
      <w:r>
        <w:t>Jane borrowed $22,000 for 4 years from a vehicle finance company when she purchased her car. The interest rate was a flat 8.7% p.a.</w:t>
      </w:r>
    </w:p>
    <w:p w:rsidR="006C0758" w:rsidRDefault="006C0758" w:rsidP="00404FCC">
      <w:pPr>
        <w:pStyle w:val="ListParagraph"/>
      </w:pPr>
    </w:p>
    <w:p w:rsidR="006C0758" w:rsidRDefault="006C0758" w:rsidP="006C0758">
      <w:pPr>
        <w:pStyle w:val="ListParagraph"/>
        <w:numPr>
          <w:ilvl w:val="0"/>
          <w:numId w:val="8"/>
        </w:numPr>
      </w:pPr>
      <w:r>
        <w:t>How much interest will Jane pay over the length of the loan?</w:t>
      </w:r>
    </w:p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>
      <w:pPr>
        <w:pStyle w:val="ListParagraph"/>
        <w:numPr>
          <w:ilvl w:val="0"/>
          <w:numId w:val="8"/>
        </w:numPr>
      </w:pPr>
      <w:r>
        <w:t>How much will Jane end up paying for her new car?</w:t>
      </w:r>
    </w:p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Pr="003B0B19" w:rsidRDefault="006C0758" w:rsidP="006C0758">
      <w:pPr>
        <w:pStyle w:val="ListParagraph"/>
        <w:numPr>
          <w:ilvl w:val="0"/>
          <w:numId w:val="8"/>
        </w:numPr>
      </w:pPr>
      <w:r>
        <w:t>Jane needs to make monthly payments on the car. How much will she need to pay each month in order to have the loan paid off in the 4 years?</w:t>
      </w:r>
    </w:p>
    <w:p w:rsidR="006C0758" w:rsidRPr="006C0758" w:rsidRDefault="006C0758" w:rsidP="006C0758">
      <w:pPr>
        <w:pStyle w:val="ListParagraph"/>
        <w:numPr>
          <w:ilvl w:val="0"/>
          <w:numId w:val="1"/>
        </w:numPr>
        <w:rPr>
          <w:b/>
        </w:rPr>
      </w:pPr>
      <w:r w:rsidRPr="006C0758">
        <w:rPr>
          <w:b/>
        </w:rPr>
        <w:t>(</w:t>
      </w:r>
      <w:r w:rsidR="00007E81">
        <w:rPr>
          <w:b/>
        </w:rPr>
        <w:t>7</w:t>
      </w:r>
      <w:r w:rsidRPr="006C0758">
        <w:rPr>
          <w:b/>
        </w:rPr>
        <w:t xml:space="preserve"> marks: 3, 2</w:t>
      </w:r>
      <w:r w:rsidR="00007E81">
        <w:rPr>
          <w:b/>
        </w:rPr>
        <w:t>, 2</w:t>
      </w:r>
      <w:r w:rsidRPr="006C0758">
        <w:rPr>
          <w:b/>
        </w:rPr>
        <w:t>)</w:t>
      </w:r>
    </w:p>
    <w:p w:rsidR="006C0758" w:rsidRDefault="006C0758" w:rsidP="006C0758">
      <w:pPr>
        <w:pStyle w:val="ListParagraph"/>
      </w:pPr>
    </w:p>
    <w:p w:rsidR="006C0758" w:rsidRDefault="006C0758" w:rsidP="006C0758">
      <w:pPr>
        <w:pStyle w:val="ListParagraph"/>
      </w:pPr>
      <w:r>
        <w:t>The local appliance store is having an end of season sale, offering 30% off normal prices and a further 15% discount for cash payments.</w:t>
      </w:r>
    </w:p>
    <w:p w:rsidR="006C0758" w:rsidRDefault="006C0758" w:rsidP="006C0758">
      <w:pPr>
        <w:pStyle w:val="ListParagraph"/>
      </w:pPr>
    </w:p>
    <w:p w:rsidR="006C0758" w:rsidRDefault="006C0758" w:rsidP="006C0758">
      <w:pPr>
        <w:pStyle w:val="ListParagraph"/>
        <w:numPr>
          <w:ilvl w:val="0"/>
          <w:numId w:val="9"/>
        </w:numPr>
      </w:pPr>
      <w:r>
        <w:t>John plans on paying cash for a new washing machine that is normally priced at $945. How much will he pay during the sale?</w:t>
      </w:r>
    </w:p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>
      <w:pPr>
        <w:pStyle w:val="ListParagraph"/>
        <w:numPr>
          <w:ilvl w:val="0"/>
          <w:numId w:val="9"/>
        </w:numPr>
      </w:pPr>
      <w:r>
        <w:lastRenderedPageBreak/>
        <w:t>How much in total will John save?</w:t>
      </w:r>
    </w:p>
    <w:p w:rsidR="00007E81" w:rsidRDefault="00007E81" w:rsidP="00007E81"/>
    <w:p w:rsidR="00007E81" w:rsidRDefault="00007E81" w:rsidP="00007E81"/>
    <w:p w:rsidR="00007E81" w:rsidRDefault="00007E81" w:rsidP="00007E81"/>
    <w:p w:rsidR="00007E81" w:rsidRDefault="00007E81" w:rsidP="00007E81"/>
    <w:p w:rsidR="00007E81" w:rsidRDefault="00007E81" w:rsidP="006C0758">
      <w:pPr>
        <w:pStyle w:val="ListParagraph"/>
        <w:numPr>
          <w:ilvl w:val="0"/>
          <w:numId w:val="9"/>
        </w:numPr>
      </w:pPr>
      <w:r>
        <w:t>What single percentage would give the same discount on the washing machine?</w:t>
      </w:r>
    </w:p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Default="006C0758" w:rsidP="006C0758"/>
    <w:p w:rsidR="006C0758" w:rsidRPr="003B0B19" w:rsidRDefault="006C0758" w:rsidP="006C0758">
      <w:pPr>
        <w:pStyle w:val="ListParagraph"/>
        <w:numPr>
          <w:ilvl w:val="0"/>
          <w:numId w:val="1"/>
        </w:numPr>
        <w:rPr>
          <w:b/>
        </w:rPr>
      </w:pPr>
      <w:r w:rsidRPr="003B0B19">
        <w:rPr>
          <w:b/>
        </w:rPr>
        <w:t>(</w:t>
      </w:r>
      <w:r w:rsidR="003B0B19" w:rsidRPr="003B0B19">
        <w:rPr>
          <w:b/>
        </w:rPr>
        <w:t>6 marks: 2, 3, 1</w:t>
      </w:r>
      <w:r w:rsidRPr="003B0B19">
        <w:rPr>
          <w:b/>
        </w:rPr>
        <w:t>)</w:t>
      </w:r>
    </w:p>
    <w:p w:rsidR="006C0758" w:rsidRDefault="006C0758" w:rsidP="006C0758">
      <w:pPr>
        <w:pStyle w:val="ListParagraph"/>
      </w:pPr>
    </w:p>
    <w:p w:rsidR="006C0758" w:rsidRDefault="00007E81" w:rsidP="006C0758">
      <w:pPr>
        <w:pStyle w:val="ListParagraph"/>
      </w:pPr>
      <w:r>
        <w:t>Mat is a salesperson at a sports store. He earns $22.50 per hour for an eight hour day.</w:t>
      </w:r>
    </w:p>
    <w:p w:rsidR="00007E81" w:rsidRDefault="00007E81" w:rsidP="006C0758">
      <w:pPr>
        <w:pStyle w:val="ListParagraph"/>
      </w:pPr>
      <w:r>
        <w:t>Lucy works at the same store but earns $20.20 per hour and receives a commission of 1.8% of the total value of goods that she sells.</w:t>
      </w:r>
    </w:p>
    <w:p w:rsidR="00007E81" w:rsidRDefault="00007E81" w:rsidP="006C0758">
      <w:pPr>
        <w:pStyle w:val="ListParagraph"/>
      </w:pPr>
    </w:p>
    <w:p w:rsidR="00007E81" w:rsidRDefault="00007E81" w:rsidP="006C0758">
      <w:pPr>
        <w:pStyle w:val="ListParagraph"/>
      </w:pPr>
      <w:r>
        <w:t>Last Friday Lucy sold $2950 worth of goods.</w:t>
      </w:r>
    </w:p>
    <w:p w:rsidR="00007E81" w:rsidRDefault="00007E81" w:rsidP="006C0758">
      <w:pPr>
        <w:pStyle w:val="ListParagraph"/>
      </w:pPr>
    </w:p>
    <w:p w:rsidR="00007E81" w:rsidRDefault="00007E81" w:rsidP="00007E81">
      <w:pPr>
        <w:pStyle w:val="ListParagraph"/>
        <w:numPr>
          <w:ilvl w:val="0"/>
          <w:numId w:val="10"/>
        </w:numPr>
      </w:pPr>
      <w:r>
        <w:t>How much did Mat earn on Friday?</w:t>
      </w:r>
    </w:p>
    <w:p w:rsidR="00007E81" w:rsidRDefault="00007E81" w:rsidP="00007E81"/>
    <w:p w:rsidR="00007E81" w:rsidRDefault="00007E81" w:rsidP="00007E81"/>
    <w:p w:rsidR="00007E81" w:rsidRDefault="00007E81" w:rsidP="00007E81"/>
    <w:p w:rsidR="00007E81" w:rsidRDefault="00007E81" w:rsidP="00007E81">
      <w:pPr>
        <w:pStyle w:val="ListParagraph"/>
        <w:numPr>
          <w:ilvl w:val="0"/>
          <w:numId w:val="10"/>
        </w:numPr>
      </w:pPr>
      <w:r>
        <w:t>How much did Lucy earn on Friday?</w:t>
      </w:r>
    </w:p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007E81">
      <w:pPr>
        <w:pStyle w:val="ListParagraph"/>
        <w:numPr>
          <w:ilvl w:val="0"/>
          <w:numId w:val="10"/>
        </w:numPr>
      </w:pPr>
      <w:r>
        <w:t>What was the difference in the amount of money earned?</w:t>
      </w:r>
    </w:p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3B0B19"/>
    <w:p w:rsidR="000B35C1" w:rsidRDefault="000B35C1" w:rsidP="003B0B19"/>
    <w:p w:rsidR="003B0B19" w:rsidRPr="003B0B19" w:rsidRDefault="003B0B19" w:rsidP="003B0B19">
      <w:pPr>
        <w:rPr>
          <w:b/>
        </w:rPr>
      </w:pPr>
      <w:r w:rsidRPr="003B0B19">
        <w:rPr>
          <w:b/>
        </w:rPr>
        <w:t>10</w:t>
      </w:r>
      <w:r>
        <w:rPr>
          <w:b/>
        </w:rPr>
        <w:t>.</w:t>
      </w:r>
      <w:r w:rsidRPr="003B0B19">
        <w:rPr>
          <w:b/>
        </w:rPr>
        <w:tab/>
        <w:t>(3 marks:</w:t>
      </w:r>
      <w:r w:rsidR="000B35C1">
        <w:rPr>
          <w:b/>
        </w:rPr>
        <w:t xml:space="preserve"> </w:t>
      </w:r>
      <w:r w:rsidRPr="003B0B19">
        <w:rPr>
          <w:b/>
        </w:rPr>
        <w:t>1, 2)</w:t>
      </w:r>
    </w:p>
    <w:p w:rsidR="003B0B19" w:rsidRDefault="003B0B19" w:rsidP="003B0B19"/>
    <w:p w:rsidR="003B0B19" w:rsidRDefault="003B0B19" w:rsidP="003B0B19">
      <w:r>
        <w:t>A doctor charges James $68.00 for a routine visit. The Medicare rebate on this charge is $35.80.</w:t>
      </w:r>
    </w:p>
    <w:p w:rsidR="003B0B19" w:rsidRDefault="003B0B19" w:rsidP="003B0B19"/>
    <w:p w:rsidR="003B0B19" w:rsidRDefault="003B0B19" w:rsidP="003B0B19">
      <w:pPr>
        <w:pStyle w:val="ListParagraph"/>
        <w:numPr>
          <w:ilvl w:val="0"/>
          <w:numId w:val="11"/>
        </w:numPr>
      </w:pPr>
      <w:r>
        <w:t>How much of the $68.00 will not be covered by Medicare?</w:t>
      </w:r>
    </w:p>
    <w:p w:rsidR="003B0B19" w:rsidRDefault="003B0B19" w:rsidP="003B0B19"/>
    <w:p w:rsidR="003B0B19" w:rsidRDefault="003B0B19" w:rsidP="003B0B19"/>
    <w:p w:rsidR="003B0B19" w:rsidRDefault="003B0B19" w:rsidP="003B0B19"/>
    <w:p w:rsidR="003B0B19" w:rsidRDefault="003B0B19" w:rsidP="003B0B19">
      <w:pPr>
        <w:pStyle w:val="ListParagraph"/>
        <w:numPr>
          <w:ilvl w:val="0"/>
          <w:numId w:val="11"/>
        </w:numPr>
      </w:pPr>
      <w:r>
        <w:t>What percentage of the cost is this?</w:t>
      </w:r>
    </w:p>
    <w:p w:rsidR="003B0B19" w:rsidRDefault="003B0B19" w:rsidP="003B0B19"/>
    <w:p w:rsidR="003B0B19" w:rsidRDefault="003B0B19" w:rsidP="003B0B19"/>
    <w:sectPr w:rsidR="003B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43F"/>
    <w:multiLevelType w:val="hybridMultilevel"/>
    <w:tmpl w:val="33A4917E"/>
    <w:lvl w:ilvl="0" w:tplc="16424BDA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047297C"/>
    <w:multiLevelType w:val="hybridMultilevel"/>
    <w:tmpl w:val="B1AEED74"/>
    <w:lvl w:ilvl="0" w:tplc="3A02D10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94D21"/>
    <w:multiLevelType w:val="hybridMultilevel"/>
    <w:tmpl w:val="FF96D4F6"/>
    <w:lvl w:ilvl="0" w:tplc="C6FC5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D224A"/>
    <w:multiLevelType w:val="hybridMultilevel"/>
    <w:tmpl w:val="20A4B420"/>
    <w:lvl w:ilvl="0" w:tplc="9F9CBD9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AC27BD"/>
    <w:multiLevelType w:val="hybridMultilevel"/>
    <w:tmpl w:val="E8E09D34"/>
    <w:lvl w:ilvl="0" w:tplc="43BE2F02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3C6529FD"/>
    <w:multiLevelType w:val="hybridMultilevel"/>
    <w:tmpl w:val="4FF4B194"/>
    <w:lvl w:ilvl="0" w:tplc="24507D0A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C6D6291"/>
    <w:multiLevelType w:val="hybridMultilevel"/>
    <w:tmpl w:val="0BD43F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34692"/>
    <w:multiLevelType w:val="hybridMultilevel"/>
    <w:tmpl w:val="CD664D3C"/>
    <w:lvl w:ilvl="0" w:tplc="6D6E93B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8067D3"/>
    <w:multiLevelType w:val="hybridMultilevel"/>
    <w:tmpl w:val="693A2D4E"/>
    <w:lvl w:ilvl="0" w:tplc="7848E5F6">
      <w:start w:val="3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5D4C55"/>
    <w:multiLevelType w:val="hybridMultilevel"/>
    <w:tmpl w:val="9152682A"/>
    <w:lvl w:ilvl="0" w:tplc="89D2CC7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A9775B"/>
    <w:multiLevelType w:val="hybridMultilevel"/>
    <w:tmpl w:val="B2E20C86"/>
    <w:lvl w:ilvl="0" w:tplc="EFC297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C5BA8"/>
    <w:multiLevelType w:val="hybridMultilevel"/>
    <w:tmpl w:val="D1146C56"/>
    <w:lvl w:ilvl="0" w:tplc="B8A66D6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EF"/>
    <w:rsid w:val="00007E81"/>
    <w:rsid w:val="000B35C1"/>
    <w:rsid w:val="003B0B19"/>
    <w:rsid w:val="00404FCC"/>
    <w:rsid w:val="00640EEF"/>
    <w:rsid w:val="006C0758"/>
    <w:rsid w:val="00AA2293"/>
    <w:rsid w:val="00B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EEF"/>
    <w:pPr>
      <w:ind w:left="720"/>
      <w:contextualSpacing/>
    </w:pPr>
  </w:style>
  <w:style w:type="table" w:styleId="TableGrid">
    <w:name w:val="Table Grid"/>
    <w:basedOn w:val="TableNormal"/>
    <w:uiPriority w:val="59"/>
    <w:rsid w:val="00AA2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E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0EEF"/>
    <w:pPr>
      <w:ind w:left="720"/>
      <w:contextualSpacing/>
    </w:pPr>
  </w:style>
  <w:style w:type="table" w:styleId="TableGrid">
    <w:name w:val="Table Grid"/>
    <w:basedOn w:val="TableNormal"/>
    <w:uiPriority w:val="59"/>
    <w:rsid w:val="00AA2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564CCD6</Template>
  <TotalTime>216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BILNEY Val</cp:lastModifiedBy>
  <cp:revision>2</cp:revision>
  <cp:lastPrinted>2015-07-27T00:29:00Z</cp:lastPrinted>
  <dcterms:created xsi:type="dcterms:W3CDTF">2015-07-26T23:39:00Z</dcterms:created>
  <dcterms:modified xsi:type="dcterms:W3CDTF">2015-07-27T03:15:00Z</dcterms:modified>
</cp:coreProperties>
</file>