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5" w:type="dxa"/>
        <w:tblLayout w:type="fixed"/>
        <w:tblLook w:val="01E0" w:firstRow="1" w:lastRow="1" w:firstColumn="1" w:lastColumn="1" w:noHBand="0" w:noVBand="0"/>
      </w:tblPr>
      <w:tblGrid>
        <w:gridCol w:w="1728"/>
        <w:gridCol w:w="5749"/>
        <w:gridCol w:w="909"/>
        <w:gridCol w:w="2159"/>
      </w:tblGrid>
      <w:tr w:rsidR="004D7261" w:rsidTr="004D7261">
        <w:trPr>
          <w:trHeight w:val="540"/>
        </w:trPr>
        <w:tc>
          <w:tcPr>
            <w:tcW w:w="1728" w:type="dxa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  <w:r>
              <w:t xml:space="preserve">Name: </w:t>
            </w:r>
          </w:p>
        </w:tc>
        <w:tc>
          <w:tcPr>
            <w:tcW w:w="6660" w:type="dxa"/>
            <w:gridSpan w:val="2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  <w:r>
              <w:t>___________________________________________________</w:t>
            </w:r>
          </w:p>
        </w:tc>
        <w:tc>
          <w:tcPr>
            <w:tcW w:w="2160" w:type="dxa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  <w:r>
              <w:t xml:space="preserve">Date: </w:t>
            </w:r>
            <w:r>
              <w:rPr>
                <w:i/>
              </w:rPr>
              <w:t>___________</w:t>
            </w:r>
          </w:p>
        </w:tc>
      </w:tr>
      <w:tr w:rsidR="004D7261" w:rsidTr="004D7261">
        <w:tc>
          <w:tcPr>
            <w:tcW w:w="1728" w:type="dxa"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2" name="Picture 2" descr="Description: 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</w:p>
        </w:tc>
        <w:tc>
          <w:tcPr>
            <w:tcW w:w="6660" w:type="dxa"/>
            <w:gridSpan w:val="2"/>
          </w:tcPr>
          <w:p w:rsidR="004D7261" w:rsidRDefault="004D7261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Mathematics Essential</w:t>
            </w:r>
          </w:p>
          <w:p w:rsidR="004D7261" w:rsidRDefault="004D7261">
            <w:pPr>
              <w:spacing w:line="276" w:lineRule="auto"/>
              <w:rPr>
                <w:sz w:val="28"/>
              </w:rPr>
            </w:pPr>
          </w:p>
          <w:p w:rsidR="004D7261" w:rsidRDefault="004D7261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Test </w:t>
            </w:r>
            <w:r>
              <w:rPr>
                <w:b/>
                <w:sz w:val="36"/>
              </w:rPr>
              <w:t>2</w:t>
            </w:r>
            <w:r>
              <w:rPr>
                <w:b/>
                <w:sz w:val="36"/>
              </w:rPr>
              <w:t>, 2015</w:t>
            </w:r>
          </w:p>
          <w:p w:rsidR="004D7261" w:rsidRDefault="004D7261">
            <w:pPr>
              <w:spacing w:line="276" w:lineRule="auto"/>
              <w:rPr>
                <w:b/>
                <w:sz w:val="28"/>
              </w:rPr>
            </w:pPr>
          </w:p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8"/>
              </w:rPr>
              <w:t xml:space="preserve">Topics </w:t>
            </w:r>
            <w:r>
              <w:rPr>
                <w:b/>
                <w:sz w:val="28"/>
              </w:rPr>
              <w:t>–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Linear measurement &amp; Area</w:t>
            </w:r>
          </w:p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0" t="0" r="19050" b="1778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7261" w:rsidRDefault="004D7261" w:rsidP="004D7261"/>
                                <w:p w:rsidR="004D7261" w:rsidRDefault="004D7261" w:rsidP="004D7261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4D7261" w:rsidRDefault="004D7261" w:rsidP="004D7261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55</w:t>
                                  </w:r>
                                </w:p>
                                <w:p w:rsidR="004D7261" w:rsidRDefault="004D7261" w:rsidP="004D7261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4D7261" w:rsidRDefault="004D7261" w:rsidP="004D7261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t xml:space="preserve"> % </w:t>
                                  </w:r>
                                </w:p>
                                <w:p w:rsidR="004D7261" w:rsidRDefault="004D7261" w:rsidP="004D7261">
                                  <w:pPr>
                                    <w:jc w:val="center"/>
                                  </w:pPr>
                                </w:p>
                                <w:p w:rsidR="004D7261" w:rsidRDefault="004D7261" w:rsidP="004D726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8.55pt;margin-top:8.4pt;width:66pt;height:9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">
                      <v:textbox>
                        <w:txbxContent>
                          <w:p w:rsidR="004D7261" w:rsidRDefault="004D7261" w:rsidP="004D7261"/>
                          <w:p w:rsidR="004D7261" w:rsidRDefault="004D7261" w:rsidP="004D726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4D7261" w:rsidRDefault="004D7261" w:rsidP="004D726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</w:p>
                          <w:p w:rsidR="004D7261" w:rsidRDefault="004D7261" w:rsidP="004D726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4D7261" w:rsidRDefault="004D7261" w:rsidP="004D7261">
                            <w:pPr>
                              <w:jc w:val="center"/>
                            </w:pPr>
                            <w:r>
                              <w:t>=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% </w:t>
                            </w:r>
                          </w:p>
                          <w:p w:rsidR="004D7261" w:rsidRDefault="004D7261" w:rsidP="004D7261">
                            <w:pPr>
                              <w:jc w:val="center"/>
                            </w:pPr>
                          </w:p>
                          <w:p w:rsidR="004D7261" w:rsidRDefault="004D7261" w:rsidP="004D726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D7261" w:rsidTr="004D7261">
        <w:trPr>
          <w:trHeight w:val="397"/>
        </w:trPr>
        <w:tc>
          <w:tcPr>
            <w:tcW w:w="1728" w:type="dxa"/>
            <w:vAlign w:val="center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0"/>
              </w:rPr>
              <w:t>Total Time: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51" w:type="dxa"/>
            <w:vAlign w:val="center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i/>
                <w:sz w:val="28"/>
              </w:rPr>
              <w:t>60</w:t>
            </w:r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0"/>
              </w:rPr>
              <w:t>minutes</w:t>
            </w:r>
          </w:p>
        </w:tc>
        <w:tc>
          <w:tcPr>
            <w:tcW w:w="3069" w:type="dxa"/>
            <w:gridSpan w:val="2"/>
            <w:vMerge w:val="restart"/>
            <w:vAlign w:val="center"/>
          </w:tcPr>
          <w:p w:rsidR="004D7261" w:rsidRDefault="004D7261">
            <w:pPr>
              <w:spacing w:line="276" w:lineRule="auto"/>
              <w:rPr>
                <w:sz w:val="20"/>
              </w:rPr>
            </w:pPr>
          </w:p>
        </w:tc>
      </w:tr>
      <w:tr w:rsidR="004D7261" w:rsidTr="004D7261">
        <w:trPr>
          <w:trHeight w:val="397"/>
        </w:trPr>
        <w:tc>
          <w:tcPr>
            <w:tcW w:w="1728" w:type="dxa"/>
            <w:vAlign w:val="center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Reading:</w:t>
            </w:r>
          </w:p>
        </w:tc>
        <w:tc>
          <w:tcPr>
            <w:tcW w:w="5751" w:type="dxa"/>
            <w:vAlign w:val="center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4D7261" w:rsidRDefault="004D7261">
            <w:pPr>
              <w:rPr>
                <w:sz w:val="20"/>
              </w:rPr>
            </w:pPr>
          </w:p>
        </w:tc>
      </w:tr>
      <w:tr w:rsidR="004D7261" w:rsidTr="004D7261">
        <w:trPr>
          <w:trHeight w:val="397"/>
        </w:trPr>
        <w:tc>
          <w:tcPr>
            <w:tcW w:w="1728" w:type="dxa"/>
            <w:vAlign w:val="center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Working:</w:t>
            </w:r>
          </w:p>
        </w:tc>
        <w:tc>
          <w:tcPr>
            <w:tcW w:w="5751" w:type="dxa"/>
            <w:vAlign w:val="center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4D7261" w:rsidRDefault="004D7261">
            <w:pPr>
              <w:rPr>
                <w:sz w:val="20"/>
              </w:rPr>
            </w:pPr>
          </w:p>
        </w:tc>
      </w:tr>
      <w:tr w:rsidR="004D7261" w:rsidTr="004D7261">
        <w:trPr>
          <w:trHeight w:val="397"/>
        </w:trPr>
        <w:tc>
          <w:tcPr>
            <w:tcW w:w="1728" w:type="dxa"/>
            <w:vAlign w:val="center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0"/>
              </w:rPr>
              <w:t>Weighting: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5751" w:type="dxa"/>
            <w:vAlign w:val="center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i/>
                <w:sz w:val="20"/>
              </w:rPr>
              <w:t>5% of the year.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4D7261" w:rsidRDefault="004D7261">
            <w:pPr>
              <w:rPr>
                <w:sz w:val="20"/>
              </w:rPr>
            </w:pPr>
          </w:p>
        </w:tc>
      </w:tr>
      <w:tr w:rsidR="004D7261" w:rsidTr="004D7261">
        <w:trPr>
          <w:trHeight w:val="397"/>
        </w:trPr>
        <w:tc>
          <w:tcPr>
            <w:tcW w:w="1728" w:type="dxa"/>
            <w:vAlign w:val="center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5751" w:type="dxa"/>
            <w:vAlign w:val="center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Calculator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4D7261" w:rsidRDefault="004D7261">
            <w:pPr>
              <w:rPr>
                <w:sz w:val="20"/>
              </w:rPr>
            </w:pPr>
          </w:p>
        </w:tc>
      </w:tr>
      <w:tr w:rsidR="004D7261" w:rsidTr="004D7261">
        <w:trPr>
          <w:trHeight w:val="80"/>
        </w:trPr>
        <w:tc>
          <w:tcPr>
            <w:tcW w:w="10548" w:type="dxa"/>
            <w:gridSpan w:val="4"/>
            <w:vAlign w:val="center"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You must include all working out to receive full marks</w:t>
            </w:r>
          </w:p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</w:tc>
      </w:tr>
      <w:tr w:rsidR="004D7261" w:rsidTr="004D7261">
        <w:trPr>
          <w:trHeight w:val="535"/>
        </w:trPr>
        <w:tc>
          <w:tcPr>
            <w:tcW w:w="10548" w:type="dxa"/>
            <w:gridSpan w:val="4"/>
            <w:hideMark/>
          </w:tcPr>
          <w:p w:rsidR="004D7261" w:rsidRDefault="004D7261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8"/>
              </w:rPr>
              <w:t>CALCULATOR ASSUMED</w:t>
            </w:r>
          </w:p>
        </w:tc>
      </w:tr>
    </w:tbl>
    <w:p w:rsidR="000309D6" w:rsidRPr="00F123AF" w:rsidRDefault="004D7261" w:rsidP="004D7261">
      <w:pPr>
        <w:pStyle w:val="ListParagraph"/>
        <w:numPr>
          <w:ilvl w:val="0"/>
          <w:numId w:val="1"/>
        </w:numPr>
        <w:rPr>
          <w:b/>
        </w:rPr>
      </w:pPr>
      <w:r w:rsidRPr="00F123AF">
        <w:rPr>
          <w:b/>
        </w:rPr>
        <w:t>(</w:t>
      </w:r>
      <w:r w:rsidR="00F123AF">
        <w:rPr>
          <w:b/>
        </w:rPr>
        <w:t>4 marks: 1, 1, 1, 1</w:t>
      </w:r>
      <w:r w:rsidRPr="00F123AF">
        <w:rPr>
          <w:b/>
        </w:rPr>
        <w:t>)</w:t>
      </w:r>
    </w:p>
    <w:p w:rsidR="004D7261" w:rsidRDefault="004D7261" w:rsidP="004D7261">
      <w:pPr>
        <w:pStyle w:val="ListParagraph"/>
      </w:pPr>
    </w:p>
    <w:p w:rsidR="004D7261" w:rsidRDefault="004D7261" w:rsidP="004D7261">
      <w:pPr>
        <w:pStyle w:val="ListParagraph"/>
      </w:pPr>
      <w:r>
        <w:t>Convert the following linear measurements.</w:t>
      </w:r>
    </w:p>
    <w:p w:rsidR="004D7261" w:rsidRDefault="004D7261" w:rsidP="004D7261">
      <w:pPr>
        <w:pStyle w:val="ListParagraph"/>
      </w:pPr>
    </w:p>
    <w:p w:rsidR="004D7261" w:rsidRDefault="004D7261" w:rsidP="004D7261">
      <w:pPr>
        <w:pStyle w:val="ListParagraph"/>
        <w:numPr>
          <w:ilvl w:val="0"/>
          <w:numId w:val="2"/>
        </w:numPr>
      </w:pPr>
      <w:r>
        <w:t xml:space="preserve"> 58.6 cm to mm                                         </w:t>
      </w:r>
      <w:r w:rsidRPr="00F123AF">
        <w:rPr>
          <w:b/>
        </w:rPr>
        <w:t>b)</w:t>
      </w:r>
      <w:r>
        <w:t xml:space="preserve">   87.2 mm to cm</w:t>
      </w:r>
    </w:p>
    <w:p w:rsidR="004D7261" w:rsidRDefault="004D7261" w:rsidP="004D7261">
      <w:pPr>
        <w:ind w:left="720"/>
      </w:pPr>
    </w:p>
    <w:p w:rsidR="004D7261" w:rsidRDefault="004D7261" w:rsidP="004D7261">
      <w:pPr>
        <w:ind w:left="720"/>
      </w:pPr>
    </w:p>
    <w:p w:rsidR="004D7261" w:rsidRDefault="004D7261" w:rsidP="004D7261">
      <w:pPr>
        <w:pStyle w:val="ListParagraph"/>
        <w:numPr>
          <w:ilvl w:val="0"/>
          <w:numId w:val="3"/>
        </w:numPr>
      </w:pPr>
      <w:r>
        <w:t xml:space="preserve"> 10.2 km to m                                            </w:t>
      </w:r>
      <w:r w:rsidRPr="00F123AF">
        <w:rPr>
          <w:b/>
        </w:rPr>
        <w:t xml:space="preserve">d)   </w:t>
      </w:r>
      <w:r>
        <w:t>76.4 cm to m</w:t>
      </w:r>
    </w:p>
    <w:p w:rsidR="004D7261" w:rsidRDefault="004D7261" w:rsidP="004D7261">
      <w:pPr>
        <w:ind w:left="720"/>
      </w:pPr>
    </w:p>
    <w:p w:rsidR="004D7261" w:rsidRDefault="004D7261" w:rsidP="00F123AF"/>
    <w:p w:rsidR="00F123AF" w:rsidRDefault="00F123AF" w:rsidP="00F123AF"/>
    <w:p w:rsidR="00F123AF" w:rsidRPr="0029493D" w:rsidRDefault="00F123AF" w:rsidP="00F123AF">
      <w:pPr>
        <w:pStyle w:val="ListParagraph"/>
        <w:numPr>
          <w:ilvl w:val="0"/>
          <w:numId w:val="1"/>
        </w:numPr>
        <w:rPr>
          <w:b/>
        </w:rPr>
      </w:pPr>
      <w:r w:rsidRPr="0029493D">
        <w:rPr>
          <w:b/>
        </w:rPr>
        <w:t>(</w:t>
      </w:r>
      <w:r w:rsidR="0029493D" w:rsidRPr="0029493D">
        <w:rPr>
          <w:b/>
        </w:rPr>
        <w:t>3 marks: 1, 1, 1</w:t>
      </w:r>
      <w:r w:rsidRPr="0029493D">
        <w:rPr>
          <w:b/>
        </w:rPr>
        <w:t>)</w:t>
      </w:r>
    </w:p>
    <w:p w:rsidR="00F123AF" w:rsidRDefault="00F123AF" w:rsidP="00F123AF">
      <w:pPr>
        <w:pStyle w:val="ListParagraph"/>
      </w:pPr>
    </w:p>
    <w:p w:rsidR="00F123AF" w:rsidRDefault="0029493D" w:rsidP="0029493D">
      <w:pPr>
        <w:pStyle w:val="ListParagraph"/>
        <w:numPr>
          <w:ilvl w:val="0"/>
          <w:numId w:val="4"/>
        </w:numPr>
      </w:pPr>
      <w:r>
        <w:t>Estimate the height of the classroom door.</w:t>
      </w:r>
    </w:p>
    <w:p w:rsidR="0029493D" w:rsidRDefault="0029493D" w:rsidP="0029493D"/>
    <w:p w:rsidR="0029493D" w:rsidRDefault="0029493D" w:rsidP="0029493D">
      <w:pPr>
        <w:pStyle w:val="ListParagraph"/>
        <w:numPr>
          <w:ilvl w:val="0"/>
          <w:numId w:val="4"/>
        </w:numPr>
      </w:pPr>
      <w:r>
        <w:t>What unit of measurement would you use to find the length of your desk?</w:t>
      </w:r>
    </w:p>
    <w:p w:rsidR="0029493D" w:rsidRDefault="0029493D" w:rsidP="0029493D">
      <w:pPr>
        <w:pStyle w:val="ListParagraph"/>
      </w:pPr>
    </w:p>
    <w:p w:rsidR="0029493D" w:rsidRDefault="0029493D" w:rsidP="0029493D">
      <w:pPr>
        <w:pStyle w:val="ListParagraph"/>
        <w:numPr>
          <w:ilvl w:val="0"/>
          <w:numId w:val="4"/>
        </w:numPr>
      </w:pPr>
      <w:r>
        <w:t>What unit of measurement would you use to find the</w:t>
      </w:r>
      <w:r>
        <w:t xml:space="preserve"> length of the school oval?</w:t>
      </w:r>
    </w:p>
    <w:p w:rsidR="0029493D" w:rsidRDefault="0029493D" w:rsidP="0029493D"/>
    <w:p w:rsidR="0029493D" w:rsidRDefault="0029493D" w:rsidP="0029493D"/>
    <w:p w:rsidR="0029493D" w:rsidRPr="0029493D" w:rsidRDefault="0029493D" w:rsidP="0029493D">
      <w:pPr>
        <w:pStyle w:val="ListParagraph"/>
        <w:numPr>
          <w:ilvl w:val="0"/>
          <w:numId w:val="1"/>
        </w:numPr>
        <w:rPr>
          <w:b/>
        </w:rPr>
      </w:pPr>
      <w:r w:rsidRPr="0029493D">
        <w:rPr>
          <w:b/>
        </w:rPr>
        <w:t>(</w:t>
      </w:r>
      <w:r>
        <w:rPr>
          <w:b/>
        </w:rPr>
        <w:t>2</w:t>
      </w:r>
      <w:r w:rsidRPr="0029493D">
        <w:rPr>
          <w:b/>
        </w:rPr>
        <w:t xml:space="preserve"> marks)</w:t>
      </w:r>
    </w:p>
    <w:p w:rsidR="0029493D" w:rsidRDefault="0029493D" w:rsidP="0029493D">
      <w:pPr>
        <w:pStyle w:val="ListParagraph"/>
      </w:pPr>
    </w:p>
    <w:p w:rsidR="0029493D" w:rsidRDefault="0029493D" w:rsidP="0029493D">
      <w:pPr>
        <w:pStyle w:val="ListParagraph"/>
      </w:pPr>
      <w:r>
        <w:t>Convert these lengths to metres and then state which is longest.</w:t>
      </w:r>
    </w:p>
    <w:p w:rsidR="0029493D" w:rsidRDefault="0029493D" w:rsidP="0029493D">
      <w:pPr>
        <w:pStyle w:val="ListParagraph"/>
      </w:pPr>
    </w:p>
    <w:p w:rsidR="0029493D" w:rsidRDefault="0029493D" w:rsidP="0029493D">
      <w:pPr>
        <w:pStyle w:val="ListParagraph"/>
      </w:pPr>
      <w:r>
        <w:t>0.005 km         6.5 m            550 cm          7880 mm</w:t>
      </w:r>
    </w:p>
    <w:p w:rsidR="0029493D" w:rsidRDefault="0029493D" w:rsidP="0029493D"/>
    <w:p w:rsidR="0029493D" w:rsidRPr="00E83F8C" w:rsidRDefault="0029493D" w:rsidP="0029493D">
      <w:pPr>
        <w:pStyle w:val="ListParagraph"/>
        <w:numPr>
          <w:ilvl w:val="0"/>
          <w:numId w:val="1"/>
        </w:numPr>
        <w:rPr>
          <w:b/>
        </w:rPr>
      </w:pPr>
      <w:r w:rsidRPr="00E83F8C">
        <w:rPr>
          <w:b/>
        </w:rPr>
        <w:lastRenderedPageBreak/>
        <w:t>(</w:t>
      </w:r>
      <w:r w:rsidR="00E83F8C">
        <w:rPr>
          <w:b/>
        </w:rPr>
        <w:t>4</w:t>
      </w:r>
      <w:r w:rsidR="00E83F8C" w:rsidRPr="00E83F8C">
        <w:rPr>
          <w:b/>
        </w:rPr>
        <w:t xml:space="preserve"> marks</w:t>
      </w:r>
      <w:r w:rsidR="00E83F8C">
        <w:rPr>
          <w:b/>
        </w:rPr>
        <w:t>: 2, 2</w:t>
      </w:r>
      <w:r w:rsidRPr="00E83F8C">
        <w:rPr>
          <w:b/>
        </w:rPr>
        <w:t>)</w:t>
      </w:r>
    </w:p>
    <w:p w:rsidR="0029493D" w:rsidRDefault="0029493D" w:rsidP="0029493D">
      <w:pPr>
        <w:pStyle w:val="ListParagraph"/>
      </w:pPr>
    </w:p>
    <w:p w:rsidR="0029493D" w:rsidRDefault="00E83F8C" w:rsidP="00E83F8C">
      <w:pPr>
        <w:pStyle w:val="ListParagraph"/>
        <w:numPr>
          <w:ilvl w:val="0"/>
          <w:numId w:val="5"/>
        </w:numPr>
      </w:pPr>
      <w:r>
        <w:t>Peter has a 2.5 m length of wood that he cuts into five equal lengths. State the length of each piece in cm.</w:t>
      </w:r>
    </w:p>
    <w:p w:rsidR="00E83F8C" w:rsidRDefault="00E83F8C" w:rsidP="00E83F8C"/>
    <w:p w:rsidR="00E83F8C" w:rsidRDefault="00E83F8C" w:rsidP="00E83F8C"/>
    <w:p w:rsidR="00E83F8C" w:rsidRDefault="00E83F8C" w:rsidP="00E83F8C">
      <w:pPr>
        <w:pStyle w:val="ListParagraph"/>
        <w:numPr>
          <w:ilvl w:val="0"/>
          <w:numId w:val="5"/>
        </w:numPr>
      </w:pPr>
      <w:r>
        <w:t>If a length of timber is 1.2 m how many pieces of timber are needed to build a square frame that has a perimeter of 6 m?</w:t>
      </w:r>
    </w:p>
    <w:p w:rsidR="00E83F8C" w:rsidRDefault="00E83F8C" w:rsidP="00E83F8C"/>
    <w:p w:rsidR="00E83F8C" w:rsidRDefault="00E83F8C" w:rsidP="00E83F8C"/>
    <w:p w:rsidR="00E83F8C" w:rsidRPr="00E83F8C" w:rsidRDefault="00E83F8C" w:rsidP="00E83F8C">
      <w:pPr>
        <w:pStyle w:val="ListParagraph"/>
        <w:numPr>
          <w:ilvl w:val="0"/>
          <w:numId w:val="1"/>
        </w:numPr>
        <w:rPr>
          <w:b/>
        </w:rPr>
      </w:pPr>
      <w:r w:rsidRPr="00E83F8C">
        <w:rPr>
          <w:b/>
        </w:rPr>
        <w:t>(</w:t>
      </w:r>
      <w:r w:rsidR="00C45B96">
        <w:rPr>
          <w:b/>
        </w:rPr>
        <w:t>6 marks: 1, 2, 1, 2</w:t>
      </w:r>
      <w:r w:rsidRPr="00E83F8C">
        <w:rPr>
          <w:b/>
        </w:rPr>
        <w:t>)</w:t>
      </w:r>
    </w:p>
    <w:p w:rsidR="00E83F8C" w:rsidRDefault="00E83F8C" w:rsidP="00E83F8C">
      <w:pPr>
        <w:pStyle w:val="ListParagraph"/>
      </w:pPr>
    </w:p>
    <w:p w:rsidR="00E83F8C" w:rsidRPr="00C45B96" w:rsidRDefault="00E83F8C" w:rsidP="00E83F8C">
      <w:pPr>
        <w:pStyle w:val="ListParagraph"/>
        <w:ind w:left="1080"/>
        <w:rPr>
          <w:b/>
          <w:i/>
        </w:rPr>
      </w:pPr>
      <w:r w:rsidRPr="00C45B96">
        <w:rPr>
          <w:b/>
          <w:i/>
        </w:rPr>
        <w:t xml:space="preserve">1 inch is equal to 25mm. </w:t>
      </w:r>
    </w:p>
    <w:p w:rsidR="00E83F8C" w:rsidRDefault="00E83F8C" w:rsidP="00E83F8C">
      <w:pPr>
        <w:pStyle w:val="ListParagraph"/>
        <w:numPr>
          <w:ilvl w:val="0"/>
          <w:numId w:val="6"/>
        </w:numPr>
      </w:pPr>
      <w:r>
        <w:t>How many mm are there in 6 inches?</w:t>
      </w:r>
    </w:p>
    <w:p w:rsidR="00E83F8C" w:rsidRDefault="00E83F8C" w:rsidP="00E83F8C">
      <w:pPr>
        <w:pStyle w:val="ListParagraph"/>
        <w:ind w:left="1080"/>
      </w:pPr>
    </w:p>
    <w:p w:rsidR="00E83F8C" w:rsidRDefault="00E83F8C" w:rsidP="00E83F8C">
      <w:pPr>
        <w:pStyle w:val="ListParagraph"/>
        <w:ind w:left="1080"/>
      </w:pPr>
    </w:p>
    <w:p w:rsidR="00E83F8C" w:rsidRDefault="00E83F8C" w:rsidP="00E83F8C">
      <w:pPr>
        <w:pStyle w:val="ListParagraph"/>
        <w:numPr>
          <w:ilvl w:val="0"/>
          <w:numId w:val="6"/>
        </w:numPr>
      </w:pPr>
      <w:r>
        <w:t>Yesterday 550 mm of rain fell. How many inches of rain is this?</w:t>
      </w:r>
    </w:p>
    <w:p w:rsidR="00E83F8C" w:rsidRDefault="00E83F8C" w:rsidP="00E83F8C">
      <w:pPr>
        <w:pStyle w:val="ListParagraph"/>
      </w:pPr>
    </w:p>
    <w:p w:rsidR="00E83F8C" w:rsidRDefault="00E83F8C" w:rsidP="00E83F8C">
      <w:pPr>
        <w:ind w:left="720"/>
      </w:pPr>
      <w:r>
        <w:t xml:space="preserve"> </w:t>
      </w:r>
    </w:p>
    <w:p w:rsidR="00E83F8C" w:rsidRPr="00C45B96" w:rsidRDefault="00C45B96" w:rsidP="00E83F8C">
      <w:pPr>
        <w:ind w:left="720"/>
        <w:rPr>
          <w:b/>
        </w:rPr>
      </w:pPr>
      <w:r>
        <w:rPr>
          <w:b/>
          <w:i/>
        </w:rPr>
        <w:t xml:space="preserve">     </w:t>
      </w:r>
      <w:r w:rsidR="00E83F8C" w:rsidRPr="00C45B96">
        <w:rPr>
          <w:b/>
          <w:i/>
        </w:rPr>
        <w:t>1 mi</w:t>
      </w:r>
      <w:r w:rsidRPr="00C45B96">
        <w:rPr>
          <w:b/>
          <w:i/>
        </w:rPr>
        <w:t>le is equal to 1600m</w:t>
      </w:r>
      <w:r w:rsidRPr="00C45B96">
        <w:rPr>
          <w:b/>
        </w:rPr>
        <w:t>.</w:t>
      </w:r>
    </w:p>
    <w:p w:rsidR="00C45B96" w:rsidRDefault="00C45B96" w:rsidP="00C45B96">
      <w:pPr>
        <w:pStyle w:val="ListParagraph"/>
        <w:numPr>
          <w:ilvl w:val="0"/>
          <w:numId w:val="6"/>
        </w:numPr>
      </w:pPr>
      <w:r>
        <w:t>A mile can be divided into 8 furlongs. How many metres is a furlong?</w:t>
      </w:r>
    </w:p>
    <w:p w:rsidR="00C45B96" w:rsidRDefault="00C45B96" w:rsidP="00C45B96"/>
    <w:p w:rsidR="00C45B96" w:rsidRDefault="00C45B96" w:rsidP="00C45B96"/>
    <w:p w:rsidR="00C45B96" w:rsidRDefault="00C45B96" w:rsidP="00C45B96">
      <w:pPr>
        <w:pStyle w:val="ListParagraph"/>
        <w:numPr>
          <w:ilvl w:val="0"/>
          <w:numId w:val="6"/>
        </w:numPr>
      </w:pPr>
      <w:r>
        <w:t xml:space="preserve"> How many furlongs in 4800 m?</w:t>
      </w:r>
    </w:p>
    <w:p w:rsidR="00C45B96" w:rsidRDefault="00C45B96" w:rsidP="00C45B96"/>
    <w:p w:rsidR="00C45B96" w:rsidRDefault="00C45B96" w:rsidP="00C45B96"/>
    <w:p w:rsidR="00C45B96" w:rsidRDefault="00C45B96" w:rsidP="00C45B96"/>
    <w:p w:rsidR="00C45B96" w:rsidRPr="00C45B96" w:rsidRDefault="00C45B96" w:rsidP="00C45B96">
      <w:pPr>
        <w:pStyle w:val="ListParagraph"/>
        <w:numPr>
          <w:ilvl w:val="0"/>
          <w:numId w:val="1"/>
        </w:numPr>
        <w:rPr>
          <w:b/>
        </w:rPr>
      </w:pPr>
      <w:r w:rsidRPr="00C45B96">
        <w:rPr>
          <w:b/>
        </w:rPr>
        <w:t>(4 marks: 1, 1, 2)</w:t>
      </w:r>
    </w:p>
    <w:p w:rsidR="00C45B96" w:rsidRDefault="00C45B96" w:rsidP="00C45B96">
      <w:pPr>
        <w:pStyle w:val="ListParagraph"/>
      </w:pPr>
    </w:p>
    <w:p w:rsidR="00C45B96" w:rsidRPr="00C45B96" w:rsidRDefault="00C45B96" w:rsidP="00C45B96">
      <w:pPr>
        <w:pStyle w:val="ListParagraph"/>
        <w:rPr>
          <w:b/>
          <w:i/>
        </w:rPr>
      </w:pPr>
      <w:r w:rsidRPr="00C45B96">
        <w:rPr>
          <w:b/>
          <w:i/>
        </w:rPr>
        <w:t>In the old system of measurement: 12 inches = 1 foot and 3 feet = 1 yard</w:t>
      </w:r>
    </w:p>
    <w:p w:rsidR="00C45B96" w:rsidRDefault="00C45B96" w:rsidP="00C45B96">
      <w:pPr>
        <w:pStyle w:val="ListParagraph"/>
        <w:numPr>
          <w:ilvl w:val="0"/>
          <w:numId w:val="7"/>
        </w:numPr>
      </w:pPr>
      <w:r>
        <w:t>Convert 160 inches to feet.</w:t>
      </w:r>
    </w:p>
    <w:p w:rsidR="00C45B96" w:rsidRDefault="00C45B96" w:rsidP="00C45B96"/>
    <w:p w:rsidR="00C45B96" w:rsidRDefault="00C45B96" w:rsidP="00C45B96"/>
    <w:p w:rsidR="00C45B96" w:rsidRDefault="00C45B96" w:rsidP="00C45B96">
      <w:pPr>
        <w:pStyle w:val="ListParagraph"/>
        <w:numPr>
          <w:ilvl w:val="0"/>
          <w:numId w:val="7"/>
        </w:numPr>
      </w:pPr>
      <w:r>
        <w:t>Convert 27 feet into yards.</w:t>
      </w:r>
    </w:p>
    <w:p w:rsidR="00C45B96" w:rsidRDefault="00C45B96" w:rsidP="00C45B96"/>
    <w:p w:rsidR="00C45B96" w:rsidRDefault="00C45B96" w:rsidP="00C45B96"/>
    <w:p w:rsidR="00C45B96" w:rsidRDefault="00C45B96" w:rsidP="00C45B96">
      <w:pPr>
        <w:pStyle w:val="ListParagraph"/>
        <w:numPr>
          <w:ilvl w:val="0"/>
          <w:numId w:val="7"/>
        </w:numPr>
      </w:pPr>
      <w:r>
        <w:t>How many feet and inches in 2.5 yards?</w:t>
      </w:r>
    </w:p>
    <w:p w:rsidR="00C45B96" w:rsidRDefault="00C45B96" w:rsidP="00C45B96"/>
    <w:p w:rsidR="00C45B96" w:rsidRDefault="00C45B96" w:rsidP="00C45B96"/>
    <w:p w:rsidR="00C45B96" w:rsidRDefault="00C45B96" w:rsidP="00C45B96"/>
    <w:p w:rsidR="00C45B96" w:rsidRPr="00D244B0" w:rsidRDefault="00C45B96" w:rsidP="00C45B96">
      <w:pPr>
        <w:pStyle w:val="ListParagraph"/>
        <w:numPr>
          <w:ilvl w:val="0"/>
          <w:numId w:val="1"/>
        </w:numPr>
        <w:rPr>
          <w:b/>
        </w:rPr>
      </w:pPr>
      <w:r w:rsidRPr="00D244B0">
        <w:rPr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3A6322" wp14:editId="77F9E1FF">
                <wp:simplePos x="0" y="0"/>
                <wp:positionH relativeFrom="column">
                  <wp:posOffset>1257300</wp:posOffset>
                </wp:positionH>
                <wp:positionV relativeFrom="paragraph">
                  <wp:posOffset>3171190</wp:posOffset>
                </wp:positionV>
                <wp:extent cx="4625340" cy="800100"/>
                <wp:effectExtent l="0" t="2540" r="381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5340" cy="800100"/>
                          <a:chOff x="1980" y="5040"/>
                          <a:chExt cx="7284" cy="1260"/>
                        </a:xfrm>
                      </wpg:grpSpPr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5189"/>
                            <a:ext cx="2640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B96" w:rsidRDefault="00C45B96" w:rsidP="00736CEF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 xml:space="preserve">Area = length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sym w:font="Symbol" w:char="F0B4"/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 xml:space="preserve"> width</w:t>
                              </w:r>
                            </w:p>
                            <w:p w:rsidR="00C45B96" w:rsidRDefault="00C45B96" w:rsidP="00736CEF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 xml:space="preserve">Area = 5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sym w:font="Symbol" w:char="F0B4"/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 xml:space="preserve"> 56</w:t>
                              </w:r>
                            </w:p>
                            <w:p w:rsidR="00C45B96" w:rsidRDefault="00C45B96" w:rsidP="00736CEF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Area = 280 m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980" y="5040"/>
                            <a:ext cx="3336" cy="1260"/>
                            <a:chOff x="1980" y="5040"/>
                            <a:chExt cx="3336" cy="1260"/>
                          </a:xfrm>
                        </wpg:grpSpPr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1" y="5400"/>
                              <a:ext cx="2835" cy="5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5444"/>
                              <a:ext cx="720" cy="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B96" w:rsidRDefault="00C45B96" w:rsidP="00736CEF">
                                <w:pPr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5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8" y="5040"/>
                              <a:ext cx="780" cy="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B96" w:rsidRDefault="00C45B96" w:rsidP="00736CEF">
                                <w:pPr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56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8" y="5930"/>
                              <a:ext cx="780" cy="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B96" w:rsidRDefault="00C45B96" w:rsidP="00736CEF">
                                <w:pPr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56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5400"/>
                              <a:ext cx="1728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5B96" w:rsidRDefault="00C45B96" w:rsidP="00361113">
                                <w:pPr>
                                  <w:spacing w:before="120"/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Area = 280 m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  <w:vertAlign w:val="super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99pt;margin-top:249.7pt;width:364.2pt;height:63pt;z-index:251659264" coordorigin="1980,5040" coordsize="7284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">
                <v:shape id="Text Box 5" o:spid="_x0000_s1028" type="#_x0000_t202" style="position:absolute;left:6624;top:5189;width:2640;height: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C45B96" w:rsidRDefault="00C45B96" w:rsidP="00736CEF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 xml:space="preserve">Area = length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sym w:font="Symbol" w:char="F0B4"/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 xml:space="preserve"> width</w:t>
                        </w:r>
                      </w:p>
                      <w:p w:rsidR="00C45B96" w:rsidRDefault="00C45B96" w:rsidP="00736CEF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 xml:space="preserve">Area = 5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sym w:font="Symbol" w:char="F0B4"/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 xml:space="preserve"> 56</w:t>
                        </w:r>
                      </w:p>
                      <w:p w:rsidR="00C45B96" w:rsidRDefault="00C45B96" w:rsidP="00736CEF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Area = 280 m</w:t>
                        </w:r>
                        <w:r>
                          <w:rPr>
                            <w:rFonts w:ascii="Arial" w:hAnsi="Arial"/>
                            <w:sz w:val="18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group id="Group 6" o:spid="_x0000_s1029" style="position:absolute;left:1980;top:5040;width:3336;height:1260" coordorigin="1980,5040" coordsize="3336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7" o:spid="_x0000_s1030" style="position:absolute;left:2481;top:5400;width:2835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5YsMA&#10;AADaAAAADwAAAGRycy9kb3ducmV2LnhtbESPT4vCMBTE74LfIbyFvciauoJINcriHxAPglpYj4/m&#10;2Rabl5JErX76zYLgcZiZ3zDTeWtqcSPnK8sKBv0EBHFudcWFguy4/hqD8AFZY22ZFDzIw3zW7Uwx&#10;1fbOe7odQiEihH2KCsoQmlRKn5dk0PdtQxy9s3UGQ5SukNrhPcJNLb+TZCQNVhwXSmxoUVJ+OVyN&#10;guZ3gWa1k2HrHsPn6Zrtlsukp9TnR/szARGoDe/wq73RCkbwfyXe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25YsMAAADaAAAADwAAAAAAAAAAAAAAAACYAgAAZHJzL2Rv&#10;d25yZXYueG1sUEsFBgAAAAAEAAQA9QAAAIgDAAAAAA==&#10;" strokeweight="1.5pt"/>
                  <v:shape id="Text Box 8" o:spid="_x0000_s1031" type="#_x0000_t202" style="position:absolute;left:1980;top:5444;width:72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C45B96" w:rsidRDefault="00C45B96" w:rsidP="00736CEF">
                          <w:pPr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5 m</w:t>
                          </w:r>
                        </w:p>
                      </w:txbxContent>
                    </v:textbox>
                  </v:shape>
                  <v:shape id="Text Box 9" o:spid="_x0000_s1032" type="#_x0000_t202" style="position:absolute;left:3508;top:5040;width:78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C45B96" w:rsidRDefault="00C45B96" w:rsidP="00736CEF">
                          <w:pPr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56 m</w:t>
                          </w:r>
                        </w:p>
                      </w:txbxContent>
                    </v:textbox>
                  </v:shape>
                  <v:shape id="Text Box 10" o:spid="_x0000_s1033" type="#_x0000_t202" style="position:absolute;left:3508;top:5930;width:78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C45B96" w:rsidRDefault="00C45B96" w:rsidP="00736CEF">
                          <w:pPr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56 m</w:t>
                          </w:r>
                        </w:p>
                      </w:txbxContent>
                    </v:textbox>
                  </v:shape>
                  <v:shape id="Text Box 11" o:spid="_x0000_s1034" type="#_x0000_t202" style="position:absolute;left:3240;top:5400;width:172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C45B96" w:rsidRDefault="00C45B96" w:rsidP="00361113">
                          <w:pPr>
                            <w:spacing w:before="120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Area = 280 m</w:t>
                          </w:r>
                          <w:r>
                            <w:rPr>
                              <w:rFonts w:ascii="Arial" w:hAnsi="Arial"/>
                              <w:sz w:val="18"/>
                              <w:vertAlign w:val="super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D244B0">
        <w:rPr>
          <w:b/>
        </w:rPr>
        <w:t>(</w:t>
      </w:r>
      <w:r w:rsidR="00F819A3">
        <w:rPr>
          <w:b/>
        </w:rPr>
        <w:t>10</w:t>
      </w:r>
      <w:r w:rsidR="00D244B0" w:rsidRPr="00D244B0">
        <w:rPr>
          <w:b/>
        </w:rPr>
        <w:t xml:space="preserve"> marks: </w:t>
      </w:r>
      <w:r w:rsidR="00F819A3">
        <w:rPr>
          <w:b/>
        </w:rPr>
        <w:t>2</w:t>
      </w:r>
      <w:r w:rsidR="00D244B0" w:rsidRPr="00D244B0">
        <w:rPr>
          <w:b/>
        </w:rPr>
        <w:t xml:space="preserve">, </w:t>
      </w:r>
      <w:r w:rsidR="00F819A3">
        <w:rPr>
          <w:b/>
        </w:rPr>
        <w:t>2</w:t>
      </w:r>
      <w:r w:rsidR="00D244B0" w:rsidRPr="00D244B0">
        <w:rPr>
          <w:b/>
        </w:rPr>
        <w:t xml:space="preserve">, </w:t>
      </w:r>
      <w:r w:rsidR="00F819A3">
        <w:rPr>
          <w:b/>
        </w:rPr>
        <w:t>4</w:t>
      </w:r>
      <w:r w:rsidR="00D244B0">
        <w:rPr>
          <w:b/>
        </w:rPr>
        <w:t xml:space="preserve">, </w:t>
      </w:r>
      <w:r w:rsidR="00F819A3">
        <w:rPr>
          <w:b/>
        </w:rPr>
        <w:t>2</w:t>
      </w:r>
      <w:r w:rsidRPr="00D244B0">
        <w:rPr>
          <w:b/>
        </w:rPr>
        <w:t>)</w:t>
      </w:r>
    </w:p>
    <w:p w:rsidR="00C45B96" w:rsidRDefault="00C45B96" w:rsidP="00C45B96">
      <w:pPr>
        <w:pStyle w:val="ListParagraph"/>
      </w:pPr>
    </w:p>
    <w:p w:rsidR="00C45B96" w:rsidRDefault="00D244B0" w:rsidP="00D244B0">
      <w:pPr>
        <w:ind w:left="720"/>
      </w:pPr>
      <w:r>
        <w:t>Find the perimeter and area of the shapes below</w:t>
      </w:r>
      <w:r w:rsidR="00F819A3">
        <w:t>:</w:t>
      </w:r>
    </w:p>
    <w:p w:rsidR="00D244B0" w:rsidRDefault="00D244B0" w:rsidP="00D244B0">
      <w:pPr>
        <w:ind w:left="720"/>
      </w:pPr>
    </w:p>
    <w:p w:rsidR="00D244B0" w:rsidRDefault="00D244B0" w:rsidP="00D244B0">
      <w:pPr>
        <w:pStyle w:val="ListParagraph"/>
        <w:numPr>
          <w:ilvl w:val="0"/>
          <w:numId w:val="9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90170</wp:posOffset>
                </wp:positionV>
                <wp:extent cx="1133475" cy="590550"/>
                <wp:effectExtent l="0" t="0" r="28575" b="19050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306pt;margin-top:7.1pt;width:89.2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" fillcolor="#4f81bd [3204]" strokecolor="#243f60 [1604]" strokeweight="2pt"/>
            </w:pict>
          </mc:Fallback>
        </mc:AlternateContent>
      </w:r>
      <w:r>
        <w:t xml:space="preserve">                6.5 cm                                          </w:t>
      </w:r>
      <w:r w:rsidRPr="00D244B0">
        <w:rPr>
          <w:b/>
        </w:rPr>
        <w:t>b)</w:t>
      </w:r>
      <w:r>
        <w:t xml:space="preserve">   </w:t>
      </w:r>
    </w:p>
    <w:p w:rsidR="00D244B0" w:rsidRDefault="00D244B0" w:rsidP="00D244B0">
      <w:pPr>
        <w:pStyle w:val="ListParagraph"/>
        <w:ind w:left="108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09B53" wp14:editId="08A38DC1">
                <wp:simplePos x="0" y="0"/>
                <wp:positionH relativeFrom="column">
                  <wp:posOffset>847725</wp:posOffset>
                </wp:positionH>
                <wp:positionV relativeFrom="paragraph">
                  <wp:posOffset>76835</wp:posOffset>
                </wp:positionV>
                <wp:extent cx="1114425" cy="495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66.75pt;margin-top:6.05pt;width:87.7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t xml:space="preserve">                                                                                                   7.8 mm</w:t>
      </w:r>
    </w:p>
    <w:p w:rsidR="00D244B0" w:rsidRDefault="00D244B0" w:rsidP="00D244B0">
      <w:pPr>
        <w:pStyle w:val="ListParagraph"/>
        <w:ind w:left="1080"/>
      </w:pPr>
      <w:r>
        <w:t xml:space="preserve">                                                                       3.3</w:t>
      </w:r>
      <w:proofErr w:type="gramStart"/>
      <w:r>
        <w:t>.mm</w:t>
      </w:r>
      <w:proofErr w:type="gramEnd"/>
    </w:p>
    <w:p w:rsidR="00D244B0" w:rsidRDefault="00D244B0" w:rsidP="00D244B0">
      <w:pPr>
        <w:pStyle w:val="ListParagraph"/>
        <w:ind w:left="1080"/>
      </w:pPr>
      <w:r>
        <w:t xml:space="preserve">                                    4.2 cm</w:t>
      </w:r>
    </w:p>
    <w:p w:rsidR="00D244B0" w:rsidRDefault="00D244B0" w:rsidP="00D244B0">
      <w:pPr>
        <w:pStyle w:val="ListParagraph"/>
        <w:ind w:left="1080"/>
      </w:pPr>
    </w:p>
    <w:p w:rsidR="00D244B0" w:rsidRDefault="00D244B0" w:rsidP="00D244B0">
      <w:pPr>
        <w:pStyle w:val="ListParagraph"/>
        <w:ind w:left="1080"/>
      </w:pPr>
      <w:r>
        <w:t xml:space="preserve">                                                                                               6.9 mm</w:t>
      </w:r>
    </w:p>
    <w:p w:rsidR="00D244B0" w:rsidRPr="00D244B0" w:rsidRDefault="00D244B0" w:rsidP="00D244B0">
      <w:pPr>
        <w:pStyle w:val="ListParagraph"/>
        <w:ind w:left="1080"/>
      </w:pPr>
      <w:r w:rsidRPr="00D244B0">
        <w:rPr>
          <w:b/>
        </w:rPr>
        <w:lastRenderedPageBreak/>
        <w:t xml:space="preserve">c)  </w:t>
      </w:r>
      <w:r>
        <w:rPr>
          <w:b/>
        </w:rPr>
        <w:t xml:space="preserve">                                                                  </w:t>
      </w:r>
      <w:proofErr w:type="gramStart"/>
      <w:r>
        <w:rPr>
          <w:b/>
        </w:rPr>
        <w:t>d</w:t>
      </w:r>
      <w:proofErr w:type="gramEnd"/>
      <w:r>
        <w:rPr>
          <w:b/>
        </w:rPr>
        <w:t xml:space="preserve">)   </w:t>
      </w:r>
      <w:r w:rsidRPr="00D244B0">
        <w:t>A 4cm square.</w:t>
      </w:r>
    </w:p>
    <w:p w:rsidR="00D244B0" w:rsidRDefault="00D244B0" w:rsidP="00D244B0">
      <w:pPr>
        <w:pStyle w:val="ListParagraph"/>
        <w:ind w:left="108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E821C" wp14:editId="4DA244ED">
                <wp:simplePos x="0" y="0"/>
                <wp:positionH relativeFrom="column">
                  <wp:posOffset>1076325</wp:posOffset>
                </wp:positionH>
                <wp:positionV relativeFrom="paragraph">
                  <wp:posOffset>20955</wp:posOffset>
                </wp:positionV>
                <wp:extent cx="1247775" cy="657225"/>
                <wp:effectExtent l="0" t="0" r="28575" b="28575"/>
                <wp:wrapNone/>
                <wp:docPr id="13" name="L-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-Shape 13" o:spid="_x0000_s1026" style="position:absolute;margin-left:84.75pt;margin-top:1.65pt;width:98.2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775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" path="m,l328613,r,328613l1247775,328613r,328612l,657225,,xe" fillcolor="#4f81bd [3204]" strokecolor="#243f60 [1604]" strokeweight="2pt">
                <v:path arrowok="t" o:connecttype="custom" o:connectlocs="0,0;328613,0;328613,328613;1247775,328613;1247775,657225;0,657225;0,0" o:connectangles="0,0,0,0,0,0,0"/>
              </v:shape>
            </w:pict>
          </mc:Fallback>
        </mc:AlternateContent>
      </w:r>
      <w:r>
        <w:t xml:space="preserve">4.5 m                                   </w:t>
      </w:r>
    </w:p>
    <w:p w:rsidR="00D244B0" w:rsidRDefault="00D244B0" w:rsidP="00D244B0">
      <w:pPr>
        <w:pStyle w:val="ListParagraph"/>
        <w:ind w:left="1080"/>
      </w:pPr>
      <w:r>
        <w:t xml:space="preserve">                          7.8m                          </w:t>
      </w:r>
    </w:p>
    <w:p w:rsidR="00D244B0" w:rsidRDefault="00D244B0" w:rsidP="00D244B0">
      <w:pPr>
        <w:pStyle w:val="ListParagraph"/>
        <w:ind w:left="1080"/>
      </w:pPr>
      <w:r>
        <w:t xml:space="preserve">                                             2.1 m</w:t>
      </w:r>
    </w:p>
    <w:p w:rsidR="00D244B0" w:rsidRDefault="00D244B0" w:rsidP="00D244B0">
      <w:pPr>
        <w:pStyle w:val="ListParagraph"/>
        <w:ind w:left="1080"/>
      </w:pPr>
    </w:p>
    <w:p w:rsidR="00D244B0" w:rsidRDefault="00D244B0" w:rsidP="00D244B0">
      <w:pPr>
        <w:pStyle w:val="ListParagraph"/>
        <w:ind w:left="1080"/>
      </w:pPr>
      <w:r>
        <w:t xml:space="preserve">                   8.5 m</w:t>
      </w:r>
    </w:p>
    <w:p w:rsidR="00D244B0" w:rsidRDefault="00D244B0" w:rsidP="00D244B0"/>
    <w:p w:rsidR="00D244B0" w:rsidRDefault="00D244B0" w:rsidP="00D244B0"/>
    <w:p w:rsidR="00D244B0" w:rsidRDefault="00D244B0" w:rsidP="00D244B0"/>
    <w:p w:rsidR="00D244B0" w:rsidRPr="00F819A3" w:rsidRDefault="00D244B0" w:rsidP="00D244B0">
      <w:pPr>
        <w:pStyle w:val="ListParagraph"/>
        <w:numPr>
          <w:ilvl w:val="0"/>
          <w:numId w:val="1"/>
        </w:numPr>
        <w:rPr>
          <w:b/>
        </w:rPr>
      </w:pPr>
      <w:r w:rsidRPr="00F819A3">
        <w:rPr>
          <w:b/>
        </w:rPr>
        <w:t>(</w:t>
      </w:r>
      <w:r w:rsidR="00F819A3" w:rsidRPr="00F819A3">
        <w:rPr>
          <w:b/>
        </w:rPr>
        <w:t>5 marks: 1, 1, 1, 2</w:t>
      </w:r>
      <w:r w:rsidRPr="00F819A3">
        <w:rPr>
          <w:b/>
        </w:rPr>
        <w:t>)</w:t>
      </w:r>
    </w:p>
    <w:p w:rsidR="00D244B0" w:rsidRDefault="00D244B0" w:rsidP="00D244B0">
      <w:pPr>
        <w:pStyle w:val="ListParagraph"/>
      </w:pPr>
    </w:p>
    <w:p w:rsidR="00F819A3" w:rsidRDefault="00F819A3" w:rsidP="00D244B0">
      <w:pPr>
        <w:pStyle w:val="ListParagraph"/>
      </w:pPr>
      <w:r>
        <w:t>Convert the following to the units indicated</w:t>
      </w:r>
    </w:p>
    <w:p w:rsidR="00F819A3" w:rsidRDefault="00F819A3" w:rsidP="00D244B0">
      <w:pPr>
        <w:pStyle w:val="ListParagraph"/>
      </w:pPr>
    </w:p>
    <w:p w:rsidR="00F819A3" w:rsidRDefault="00F819A3" w:rsidP="00F819A3">
      <w:pPr>
        <w:pStyle w:val="ListParagraph"/>
        <w:numPr>
          <w:ilvl w:val="0"/>
          <w:numId w:val="10"/>
        </w:numPr>
      </w:pPr>
      <w:r>
        <w:t xml:space="preserve">16 cm² to mm²                                           </w:t>
      </w:r>
      <w:r w:rsidRPr="00F819A3">
        <w:rPr>
          <w:b/>
        </w:rPr>
        <w:t>b)</w:t>
      </w:r>
      <w:r>
        <w:t xml:space="preserve">    12 m² to cm²</w:t>
      </w:r>
    </w:p>
    <w:p w:rsidR="00F819A3" w:rsidRDefault="00F819A3" w:rsidP="00F819A3">
      <w:pPr>
        <w:ind w:left="720"/>
      </w:pPr>
    </w:p>
    <w:p w:rsidR="00F819A3" w:rsidRDefault="00F819A3" w:rsidP="00F819A3">
      <w:pPr>
        <w:ind w:left="720"/>
      </w:pPr>
    </w:p>
    <w:p w:rsidR="00F819A3" w:rsidRDefault="00F819A3" w:rsidP="00F819A3">
      <w:pPr>
        <w:pStyle w:val="ListParagraph"/>
        <w:numPr>
          <w:ilvl w:val="0"/>
          <w:numId w:val="10"/>
        </w:numPr>
      </w:pPr>
      <w:r>
        <w:t xml:space="preserve"> 176000 m² to km²                                     </w:t>
      </w:r>
      <w:r w:rsidRPr="00F819A3">
        <w:rPr>
          <w:b/>
        </w:rPr>
        <w:t>d)</w:t>
      </w:r>
      <w:r>
        <w:t xml:space="preserve">    970 cm² to km²</w:t>
      </w:r>
    </w:p>
    <w:p w:rsidR="00F819A3" w:rsidRDefault="00F819A3" w:rsidP="00F819A3"/>
    <w:p w:rsidR="00F819A3" w:rsidRDefault="00F819A3" w:rsidP="00F819A3"/>
    <w:p w:rsidR="003D23B7" w:rsidRPr="003D23B7" w:rsidRDefault="003D23B7" w:rsidP="003D23B7">
      <w:pPr>
        <w:pStyle w:val="ListParagraph"/>
        <w:numPr>
          <w:ilvl w:val="0"/>
          <w:numId w:val="1"/>
        </w:numPr>
        <w:rPr>
          <w:b/>
        </w:rPr>
      </w:pPr>
      <w:r w:rsidRPr="003D23B7">
        <w:rPr>
          <w:b/>
        </w:rPr>
        <w:t>(3 marks</w:t>
      </w:r>
      <w:r>
        <w:rPr>
          <w:b/>
        </w:rPr>
        <w:t>: 1, 1, 1</w:t>
      </w:r>
      <w:r w:rsidRPr="003D23B7">
        <w:rPr>
          <w:b/>
        </w:rPr>
        <w:t>)</w:t>
      </w:r>
    </w:p>
    <w:p w:rsidR="003D23B7" w:rsidRDefault="003D23B7" w:rsidP="003D23B7">
      <w:pPr>
        <w:pStyle w:val="ListParagraph"/>
      </w:pPr>
    </w:p>
    <w:p w:rsidR="003D23B7" w:rsidRDefault="003D23B7" w:rsidP="003D23B7">
      <w:pPr>
        <w:pStyle w:val="ListParagraph"/>
      </w:pPr>
      <w:r>
        <w:t xml:space="preserve">Sue wishes to paint a wall that measures 4.3m by 7.1 m. </w:t>
      </w:r>
    </w:p>
    <w:p w:rsidR="003D23B7" w:rsidRDefault="003D23B7" w:rsidP="003D23B7">
      <w:pPr>
        <w:pStyle w:val="ListParagraph"/>
      </w:pPr>
    </w:p>
    <w:p w:rsidR="003D23B7" w:rsidRDefault="003D23B7" w:rsidP="003D23B7">
      <w:pPr>
        <w:pStyle w:val="ListParagraph"/>
        <w:numPr>
          <w:ilvl w:val="0"/>
          <w:numId w:val="13"/>
        </w:numPr>
      </w:pPr>
      <w:r>
        <w:t>What area is to be painted?</w:t>
      </w:r>
    </w:p>
    <w:p w:rsidR="003D23B7" w:rsidRDefault="003D23B7" w:rsidP="003D23B7"/>
    <w:p w:rsidR="003D23B7" w:rsidRDefault="003D23B7" w:rsidP="003D23B7"/>
    <w:p w:rsidR="003D23B7" w:rsidRDefault="003D23B7" w:rsidP="003D23B7">
      <w:pPr>
        <w:pStyle w:val="ListParagraph"/>
        <w:numPr>
          <w:ilvl w:val="0"/>
          <w:numId w:val="13"/>
        </w:numPr>
      </w:pPr>
      <w:r>
        <w:t>1 litre of paint covers 4 m². How much paint will she need?</w:t>
      </w:r>
    </w:p>
    <w:p w:rsidR="003D23B7" w:rsidRDefault="003D23B7" w:rsidP="003D23B7"/>
    <w:p w:rsidR="003D23B7" w:rsidRDefault="003D23B7" w:rsidP="003D23B7"/>
    <w:p w:rsidR="003D23B7" w:rsidRDefault="003D23B7" w:rsidP="003D23B7">
      <w:pPr>
        <w:pStyle w:val="ListParagraph"/>
        <w:numPr>
          <w:ilvl w:val="0"/>
          <w:numId w:val="13"/>
        </w:numPr>
      </w:pPr>
      <w:r>
        <w:t>Paint costs $32.90 per metre. How much will the paint cost?</w:t>
      </w:r>
    </w:p>
    <w:p w:rsidR="003D23B7" w:rsidRDefault="003D23B7" w:rsidP="003D23B7"/>
    <w:p w:rsidR="003D23B7" w:rsidRDefault="003D23B7" w:rsidP="003D23B7"/>
    <w:p w:rsidR="003D23B7" w:rsidRDefault="003D23B7" w:rsidP="003D23B7"/>
    <w:p w:rsidR="003D23B7" w:rsidRDefault="003D23B7" w:rsidP="003D23B7"/>
    <w:p w:rsidR="003D23B7" w:rsidRDefault="003D23B7" w:rsidP="003D23B7"/>
    <w:p w:rsidR="003D23B7" w:rsidRPr="003D23B7" w:rsidRDefault="003D23B7" w:rsidP="003D23B7">
      <w:pPr>
        <w:pStyle w:val="ListParagraph"/>
        <w:numPr>
          <w:ilvl w:val="0"/>
          <w:numId w:val="1"/>
        </w:numPr>
        <w:rPr>
          <w:b/>
        </w:rPr>
      </w:pPr>
      <w:r w:rsidRPr="003D23B7">
        <w:rPr>
          <w:b/>
        </w:rPr>
        <w:t>(6 marks:</w:t>
      </w:r>
      <w:r>
        <w:rPr>
          <w:b/>
        </w:rPr>
        <w:t xml:space="preserve"> </w:t>
      </w:r>
      <w:r w:rsidRPr="003D23B7">
        <w:rPr>
          <w:b/>
        </w:rPr>
        <w:t>3, 3)</w:t>
      </w:r>
    </w:p>
    <w:p w:rsidR="003D23B7" w:rsidRDefault="003D23B7" w:rsidP="003D23B7">
      <w:pPr>
        <w:pStyle w:val="ListParagraph"/>
      </w:pPr>
    </w:p>
    <w:p w:rsidR="003D23B7" w:rsidRDefault="003D23B7" w:rsidP="003D23B7">
      <w:pPr>
        <w:pStyle w:val="ListParagraph"/>
      </w:pPr>
      <w:r>
        <w:t xml:space="preserve">Areas of land are often measured in hectares. A hectare is 100m by 100m. </w:t>
      </w:r>
    </w:p>
    <w:p w:rsidR="003D23B7" w:rsidRDefault="003D23B7" w:rsidP="003D23B7">
      <w:pPr>
        <w:pStyle w:val="ListParagraph"/>
      </w:pPr>
      <w:proofErr w:type="gramStart"/>
      <w:r>
        <w:t>1 acre = 4.047 m².</w:t>
      </w:r>
      <w:proofErr w:type="gramEnd"/>
    </w:p>
    <w:p w:rsidR="003D23B7" w:rsidRDefault="003D23B7" w:rsidP="003D23B7">
      <w:pPr>
        <w:pStyle w:val="ListParagraph"/>
      </w:pPr>
    </w:p>
    <w:p w:rsidR="003D23B7" w:rsidRDefault="003D23B7" w:rsidP="003D23B7">
      <w:pPr>
        <w:pStyle w:val="ListParagraph"/>
        <w:numPr>
          <w:ilvl w:val="0"/>
          <w:numId w:val="12"/>
        </w:numPr>
      </w:pPr>
      <w:r>
        <w:t xml:space="preserve">  How many acres are in 3 hectares?</w:t>
      </w:r>
    </w:p>
    <w:p w:rsidR="003D23B7" w:rsidRDefault="003D23B7" w:rsidP="003D23B7"/>
    <w:p w:rsidR="003D23B7" w:rsidRDefault="003D23B7" w:rsidP="003D23B7"/>
    <w:p w:rsidR="003D23B7" w:rsidRDefault="003D23B7" w:rsidP="003D23B7"/>
    <w:p w:rsidR="003D23B7" w:rsidRDefault="003D23B7" w:rsidP="003D23B7"/>
    <w:p w:rsidR="003D23B7" w:rsidRDefault="003D23B7" w:rsidP="003D23B7">
      <w:pPr>
        <w:pStyle w:val="ListParagraph"/>
        <w:numPr>
          <w:ilvl w:val="0"/>
          <w:numId w:val="12"/>
        </w:numPr>
      </w:pPr>
      <w:r>
        <w:t>How many hectares are in 30 acres?</w:t>
      </w:r>
    </w:p>
    <w:p w:rsidR="00F819A3" w:rsidRDefault="00F819A3" w:rsidP="00F819A3"/>
    <w:p w:rsidR="003D23B7" w:rsidRDefault="003D23B7" w:rsidP="00F819A3"/>
    <w:p w:rsidR="003D23B7" w:rsidRDefault="003D23B7" w:rsidP="00F819A3">
      <w:bookmarkStart w:id="0" w:name="_GoBack"/>
      <w:bookmarkEnd w:id="0"/>
    </w:p>
    <w:p w:rsidR="003D23B7" w:rsidRDefault="003D23B7" w:rsidP="00F819A3"/>
    <w:p w:rsidR="00F819A3" w:rsidRPr="00F819A3" w:rsidRDefault="00F819A3" w:rsidP="00F819A3">
      <w:pPr>
        <w:pStyle w:val="ListParagraph"/>
        <w:numPr>
          <w:ilvl w:val="0"/>
          <w:numId w:val="1"/>
        </w:numPr>
        <w:rPr>
          <w:b/>
        </w:rPr>
      </w:pPr>
      <w:r w:rsidRPr="00F819A3">
        <w:rPr>
          <w:b/>
        </w:rPr>
        <w:lastRenderedPageBreak/>
        <w:t>(8 marks: 4, 2, 2)</w:t>
      </w:r>
    </w:p>
    <w:p w:rsidR="00F819A3" w:rsidRDefault="00F819A3" w:rsidP="00F819A3">
      <w:pPr>
        <w:pStyle w:val="ListParagraph"/>
      </w:pPr>
    </w:p>
    <w:p w:rsidR="00F819A3" w:rsidRDefault="00F819A3" w:rsidP="00F819A3">
      <w:pPr>
        <w:pStyle w:val="ListParagraph"/>
        <w:numPr>
          <w:ilvl w:val="0"/>
          <w:numId w:val="11"/>
        </w:numPr>
      </w:pPr>
      <w:r>
        <w:t>Peter owns two blocks of land. One is 126 m by 92 m and the other is 177 m by 56 m. Which is the bigger block of land?</w:t>
      </w:r>
    </w:p>
    <w:p w:rsidR="00F819A3" w:rsidRDefault="00F819A3" w:rsidP="00F819A3"/>
    <w:p w:rsidR="00F819A3" w:rsidRDefault="00F819A3" w:rsidP="00F819A3"/>
    <w:p w:rsidR="00F819A3" w:rsidRDefault="00F819A3" w:rsidP="00F819A3"/>
    <w:p w:rsidR="00F819A3" w:rsidRDefault="00F819A3" w:rsidP="00F819A3"/>
    <w:p w:rsidR="00F819A3" w:rsidRDefault="00F819A3" w:rsidP="00F819A3">
      <w:pPr>
        <w:pStyle w:val="ListParagraph"/>
        <w:numPr>
          <w:ilvl w:val="0"/>
          <w:numId w:val="11"/>
        </w:numPr>
      </w:pPr>
      <w:r>
        <w:t>He decides to fence the bigger block of land. How many metres of fence will there be?</w:t>
      </w:r>
    </w:p>
    <w:p w:rsidR="00F819A3" w:rsidRDefault="00F819A3" w:rsidP="00F819A3"/>
    <w:p w:rsidR="00F819A3" w:rsidRDefault="00F819A3" w:rsidP="00F819A3"/>
    <w:p w:rsidR="00F819A3" w:rsidRDefault="00F819A3" w:rsidP="00F819A3"/>
    <w:p w:rsidR="00F819A3" w:rsidRDefault="00F819A3" w:rsidP="00F819A3"/>
    <w:p w:rsidR="00F819A3" w:rsidRDefault="00F819A3" w:rsidP="00F819A3">
      <w:pPr>
        <w:pStyle w:val="ListParagraph"/>
        <w:numPr>
          <w:ilvl w:val="0"/>
          <w:numId w:val="11"/>
        </w:numPr>
      </w:pPr>
      <w:r>
        <w:t>If fencing costs $12.50 per meter how much will it cost him to fence the bock?</w:t>
      </w:r>
    </w:p>
    <w:p w:rsidR="00F819A3" w:rsidRDefault="00F819A3" w:rsidP="00F819A3"/>
    <w:p w:rsidR="00F819A3" w:rsidRDefault="00F819A3" w:rsidP="00F819A3"/>
    <w:p w:rsidR="00F819A3" w:rsidRDefault="00F819A3" w:rsidP="00F819A3"/>
    <w:p w:rsidR="00F819A3" w:rsidRDefault="00F819A3" w:rsidP="00F819A3"/>
    <w:p w:rsidR="00F819A3" w:rsidRDefault="00F819A3" w:rsidP="00F819A3"/>
    <w:sectPr w:rsidR="00F8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3E84"/>
    <w:multiLevelType w:val="hybridMultilevel"/>
    <w:tmpl w:val="440CF4DA"/>
    <w:lvl w:ilvl="0" w:tplc="F760B3B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8483F"/>
    <w:multiLevelType w:val="hybridMultilevel"/>
    <w:tmpl w:val="4DC4E4D6"/>
    <w:lvl w:ilvl="0" w:tplc="7BCCDD40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BCA596F"/>
    <w:multiLevelType w:val="hybridMultilevel"/>
    <w:tmpl w:val="EC309F56"/>
    <w:lvl w:ilvl="0" w:tplc="605865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0C292C"/>
    <w:multiLevelType w:val="hybridMultilevel"/>
    <w:tmpl w:val="2C145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C76"/>
    <w:multiLevelType w:val="hybridMultilevel"/>
    <w:tmpl w:val="FD2AF8E4"/>
    <w:lvl w:ilvl="0" w:tplc="046279B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130E95"/>
    <w:multiLevelType w:val="hybridMultilevel"/>
    <w:tmpl w:val="A4E44C00"/>
    <w:lvl w:ilvl="0" w:tplc="1C6222E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2502A6"/>
    <w:multiLevelType w:val="hybridMultilevel"/>
    <w:tmpl w:val="04187418"/>
    <w:lvl w:ilvl="0" w:tplc="F08CB1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E3294A"/>
    <w:multiLevelType w:val="hybridMultilevel"/>
    <w:tmpl w:val="5B729AFA"/>
    <w:lvl w:ilvl="0" w:tplc="13A27AF8">
      <w:start w:val="3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40888"/>
    <w:multiLevelType w:val="hybridMultilevel"/>
    <w:tmpl w:val="90BE40B8"/>
    <w:lvl w:ilvl="0" w:tplc="5E0EAE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D54CD8"/>
    <w:multiLevelType w:val="hybridMultilevel"/>
    <w:tmpl w:val="BA2E1EB2"/>
    <w:lvl w:ilvl="0" w:tplc="D8EA055E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64962442"/>
    <w:multiLevelType w:val="hybridMultilevel"/>
    <w:tmpl w:val="F3E2D398"/>
    <w:lvl w:ilvl="0" w:tplc="CD7A3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721F0D"/>
    <w:multiLevelType w:val="hybridMultilevel"/>
    <w:tmpl w:val="E8024A1A"/>
    <w:lvl w:ilvl="0" w:tplc="2E049F1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F17FB4"/>
    <w:multiLevelType w:val="hybridMultilevel"/>
    <w:tmpl w:val="ADC6146E"/>
    <w:lvl w:ilvl="0" w:tplc="100AA95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61"/>
    <w:rsid w:val="000309D6"/>
    <w:rsid w:val="0011495D"/>
    <w:rsid w:val="0029493D"/>
    <w:rsid w:val="003D23B7"/>
    <w:rsid w:val="004D7261"/>
    <w:rsid w:val="00C45B96"/>
    <w:rsid w:val="00D244B0"/>
    <w:rsid w:val="00E83F8C"/>
    <w:rsid w:val="00F123AF"/>
    <w:rsid w:val="00F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726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D726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726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D726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8AF7D724</Template>
  <TotalTime>320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BILNEY Val</dc:creator>
  <cp:lastModifiedBy>BILNEY Val</cp:lastModifiedBy>
  <cp:revision>1</cp:revision>
  <dcterms:created xsi:type="dcterms:W3CDTF">2015-03-10T23:50:00Z</dcterms:created>
  <dcterms:modified xsi:type="dcterms:W3CDTF">2015-03-11T05:13:00Z</dcterms:modified>
</cp:coreProperties>
</file>