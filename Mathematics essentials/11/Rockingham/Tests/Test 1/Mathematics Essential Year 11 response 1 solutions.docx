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7E" w:rsidRDefault="0013367E" w:rsidP="0013367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Mathematics Essential Year 11</w:t>
      </w:r>
    </w:p>
    <w:p w:rsidR="0013367E" w:rsidRDefault="0013367E" w:rsidP="0013367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Marking key for assessment task response 1, 2015</w:t>
      </w:r>
    </w:p>
    <w:p w:rsidR="0013367E" w:rsidRDefault="0013367E" w:rsidP="0013367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Topic -Numbers</w:t>
      </w:r>
    </w:p>
    <w:p w:rsidR="0013367E" w:rsidRDefault="0013367E" w:rsidP="0013367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Marks: 55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1"/>
        <w:gridCol w:w="6812"/>
        <w:gridCol w:w="911"/>
      </w:tblGrid>
      <w:tr w:rsidR="0013367E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336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Question 1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13367E">
              <w:rPr>
                <w:rFonts w:asciiTheme="majorHAnsi" w:hAnsiTheme="majorHAnsi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3367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</w:tr>
      <w:tr w:rsidR="0013367E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336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67E" w:rsidRDefault="008511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12 + </w:t>
            </w:r>
            <w:r w:rsidR="001411B7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8 = 30</w:t>
            </w:r>
          </w:p>
          <w:p w:rsidR="0013367E" w:rsidRDefault="0013367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67E" w:rsidRDefault="0013367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367E" w:rsidTr="0013367E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3367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3367E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67E" w:rsidRDefault="0013367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411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before adding</w:t>
            </w:r>
            <w:r w:rsidR="0085116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3367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3367E" w:rsidTr="0013367E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367E" w:rsidRDefault="0013367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3367E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336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67E" w:rsidRDefault="001411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 x 12 = 72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67E" w:rsidRDefault="0013367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11B7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1B7" w:rsidRDefault="001411B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inside of brackets first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411B7" w:rsidTr="001411B7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11B7" w:rsidRDefault="001411B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Pr="001411B7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63.53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11B7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1B7" w:rsidRDefault="001411B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411B7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Rounds correctly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411B7" w:rsidTr="001411B7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11B7" w:rsidRDefault="001411B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453.70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11B7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1B7" w:rsidRDefault="001411B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411B7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Rounds correctly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411B7" w:rsidTr="001411B7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11B7" w:rsidRDefault="001411B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Pr="001411B7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411B7">
              <w:rPr>
                <w:rFonts w:asciiTheme="majorHAnsi" w:hAnsiTheme="majorHAnsi"/>
                <w:b/>
                <w:sz w:val="24"/>
                <w:szCs w:val="24"/>
              </w:rPr>
              <w:t>4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411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47 – 12 = 35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11B7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1B7" w:rsidRDefault="001411B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411B7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Subtracts to determine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B7" w:rsidRDefault="001411B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970585" w:rsidTr="00C5134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0585" w:rsidRDefault="0097058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9705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9705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1099 + 26 = 1125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70585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85" w:rsidRDefault="00970585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970585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85" w:rsidRDefault="00970585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85" w:rsidRDefault="001A1B5F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970585">
              <w:rPr>
                <w:rFonts w:asciiTheme="majorHAnsi" w:hAnsiTheme="majorHAnsi"/>
                <w:sz w:val="24"/>
                <w:szCs w:val="24"/>
              </w:rPr>
              <w:t>dds to determine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85" w:rsidRDefault="00970585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970585" w:rsidTr="00970585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0585" w:rsidRDefault="0097058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9705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$7.50 x 3 = $22.50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A1B5F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to determine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A1B5F" w:rsidTr="00DC52FA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$54 x 256 = $13824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A1B5F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to determine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A1B5F" w:rsidTr="001A1B5F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Pr="001A1B5F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A1B5F">
              <w:rPr>
                <w:rFonts w:asciiTheme="majorHAnsi" w:hAnsiTheme="majorHAnsi"/>
                <w:b/>
                <w:sz w:val="24"/>
                <w:szCs w:val="24"/>
              </w:rPr>
              <w:t>4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51160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$24.30 x 35 = $850.50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160" w:rsidRDefault="008511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A1B5F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to determine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answer correctly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A1B5F" w:rsidTr="001A1B5F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x 24.30 x 3/2 = $72.90</w:t>
            </w:r>
          </w:p>
          <w:p w:rsidR="004B61BF" w:rsidRDefault="004B61B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850.50 + 72.90 = $923.40</w:t>
            </w:r>
            <w:bookmarkStart w:id="0" w:name="_GoBack"/>
            <w:bookmarkEnd w:id="0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A1B5F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by 1.5 to determine time-and-a half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A1B5F" w:rsidTr="0007376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Pr="001A1B5F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A1B5F">
              <w:rPr>
                <w:rFonts w:asciiTheme="majorHAnsi" w:hAnsiTheme="majorHAnsi"/>
                <w:b/>
                <w:sz w:val="24"/>
                <w:szCs w:val="24"/>
              </w:rPr>
              <w:t>2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 x 6 = $48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A1B5F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Rounds $7.99 to $8 and multiplies to get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92797" w:rsidTr="00085AC3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 x 12 = 132 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797" w:rsidRDefault="0019279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92797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1927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Rounds 10.7 to 12 and multiplies to get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92797" w:rsidTr="00066493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Pr="00192797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92797">
              <w:rPr>
                <w:rFonts w:asciiTheme="majorHAnsi" w:hAnsiTheme="majorHAnsi"/>
                <w:b/>
                <w:sz w:val="24"/>
                <w:szCs w:val="24"/>
              </w:rPr>
              <w:t>4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Rounds correctly to 10.3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92797" w:rsidTr="00192797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Rounds correctly to 55.1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92797" w:rsidTr="00192797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A1B5F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7.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Pr="00192797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92797">
              <w:rPr>
                <w:rFonts w:asciiTheme="majorHAnsi" w:hAnsiTheme="majorHAnsi"/>
                <w:b/>
                <w:sz w:val="24"/>
                <w:szCs w:val="24"/>
              </w:rPr>
              <w:t>10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5F" w:rsidRDefault="001A1B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 x 20 = 10000 bags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797" w:rsidRDefault="0019279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192797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1927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to determine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92797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192797" w:rsidTr="00192797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2797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2797" w:rsidRDefault="0019279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4500 ÷ 500 = 9 packs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Divides to determine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4C4E84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500, 100, 1500, 2000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Recognises that multiples have a constant difference of 500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Recognises that first multiple is 500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CA583E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4500 is the ninth multiple of 500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Recognises 4500 needs to be divided by 500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Has correct multiple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D90A3D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1230 ÷ 500 = 2.46 3 packs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Divides by 500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Rounds up to 3 packs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11555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Pr="004C4E84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C4E84">
              <w:rPr>
                <w:rFonts w:asciiTheme="majorHAnsi" w:hAnsiTheme="majorHAnsi"/>
                <w:b/>
                <w:sz w:val="24"/>
                <w:szCs w:val="24"/>
              </w:rPr>
              <w:t>6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92797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$27.50 x 6 = $165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97" w:rsidRDefault="0019279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to find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98719D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$27.50 x 15.5 = $426.25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to find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C4E84" w:rsidTr="00742234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$687.50 ÷</w:t>
            </w:r>
            <w:r w:rsidR="007B4EA1">
              <w:rPr>
                <w:rFonts w:asciiTheme="majorHAnsi" w:hAnsiTheme="majorHAnsi"/>
                <w:sz w:val="24"/>
                <w:szCs w:val="24"/>
              </w:rPr>
              <w:t xml:space="preserve"> $27.50 =  25 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B4EA1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EA1" w:rsidRDefault="007B4EA1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B4EA1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A1" w:rsidRDefault="007B4EA1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A1" w:rsidRDefault="007B4EA1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Divides to find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A1" w:rsidRDefault="007B4EA1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B4EA1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A1" w:rsidRDefault="007B4EA1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A1" w:rsidRDefault="007B4EA1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A1" w:rsidRDefault="007B4EA1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B4EA1" w:rsidTr="0012611F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B4EA1" w:rsidRDefault="007B4E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B4EA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9.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Pr="007B4EA1" w:rsidRDefault="007B4EA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B4EA1">
              <w:rPr>
                <w:rFonts w:asciiTheme="majorHAnsi" w:hAnsiTheme="majorHAnsi"/>
                <w:b/>
                <w:sz w:val="24"/>
                <w:szCs w:val="24"/>
              </w:rPr>
              <w:t>6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B4EA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B4EA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years 3 months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 that .25 is a 1/4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 that ¼ of 12 months is 3 months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5691D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 w:rsidP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 that 0.37 m is 37 cm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970951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 that $0.26 is 26 cents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5691D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26.25 x 12 = 315 months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 by 12 to convert years to months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C81191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10.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P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5691D">
              <w:rPr>
                <w:rFonts w:asciiTheme="majorHAnsi" w:hAnsiTheme="majorHAnsi"/>
                <w:b/>
                <w:sz w:val="24"/>
                <w:szCs w:val="24"/>
              </w:rPr>
              <w:t>10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$79500 ÷ 4 = $19875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Recognise that ¼ means to divide by 4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F84C9D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C4E84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$95 x 52 = $4940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84" w:rsidRDefault="004C4E8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Multiply by 52 to find cost for year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5691D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$350 x 4 = $1400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Multiply to find cost for year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9B4FF2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$64.90 x 4 = $259.60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Multiply to find cost of 4 tyres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6F18FC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$19875 + $4940 + $1400 + $259.60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 to find deductions for year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5691D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P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5691D">
              <w:rPr>
                <w:rFonts w:asciiTheme="majorHAnsi" w:hAnsiTheme="majorHAnsi"/>
                <w:b/>
                <w:sz w:val="24"/>
                <w:szCs w:val="24"/>
              </w:rPr>
              <w:t>5 marks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$21.50 + $10.50 = $32</w:t>
            </w:r>
          </w:p>
          <w:p w:rsidR="0075691D" w:rsidRDefault="00756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$32 x 48 = $1536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 to find cost per head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Multiply to find </w:t>
            </w:r>
            <w:r w:rsidR="00427336">
              <w:rPr>
                <w:rFonts w:asciiTheme="majorHAnsi" w:hAnsiTheme="majorHAnsi"/>
                <w:sz w:val="24"/>
                <w:szCs w:val="24"/>
              </w:rPr>
              <w:t>total cost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75691D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4273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42733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7336" w:rsidTr="00427336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27336" w:rsidRDefault="0042733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691D" w:rsidTr="0013367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4273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4273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$1920 ÷ $32 = 60 people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1D" w:rsidRDefault="0075691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7336" w:rsidTr="007C3ACB">
        <w:tc>
          <w:tcPr>
            <w:tcW w:w="9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336" w:rsidRDefault="00427336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27336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36" w:rsidRDefault="00427336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36" w:rsidRDefault="00427336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 to find total cost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36" w:rsidRDefault="00427336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7336" w:rsidTr="007C3AC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36" w:rsidRDefault="00427336" w:rsidP="007C3A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36" w:rsidRDefault="00427336" w:rsidP="007C3A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correct answer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36" w:rsidRDefault="00427336" w:rsidP="007C3AC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</w:tbl>
    <w:p w:rsidR="00E20BC4" w:rsidRDefault="00E20BC4"/>
    <w:sectPr w:rsidR="00E2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7E"/>
    <w:rsid w:val="0013367E"/>
    <w:rsid w:val="001411B7"/>
    <w:rsid w:val="00192797"/>
    <w:rsid w:val="001A1B5F"/>
    <w:rsid w:val="00427336"/>
    <w:rsid w:val="004B61BF"/>
    <w:rsid w:val="004C4E84"/>
    <w:rsid w:val="0075691D"/>
    <w:rsid w:val="007B4EA1"/>
    <w:rsid w:val="00851160"/>
    <w:rsid w:val="00970585"/>
    <w:rsid w:val="00E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31D86B65.dotm</Template>
  <TotalTime>0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NURSE Tamara</cp:lastModifiedBy>
  <cp:revision>2</cp:revision>
  <dcterms:created xsi:type="dcterms:W3CDTF">2015-02-17T08:37:00Z</dcterms:created>
  <dcterms:modified xsi:type="dcterms:W3CDTF">2015-02-17T08:37:00Z</dcterms:modified>
</cp:coreProperties>
</file>