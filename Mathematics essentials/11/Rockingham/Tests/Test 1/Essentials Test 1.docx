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5" w:type="dxa"/>
        <w:tblLayout w:type="fixed"/>
        <w:tblLook w:val="01E0" w:firstRow="1" w:lastRow="1" w:firstColumn="1" w:lastColumn="1" w:noHBand="0" w:noVBand="0"/>
      </w:tblPr>
      <w:tblGrid>
        <w:gridCol w:w="1728"/>
        <w:gridCol w:w="5749"/>
        <w:gridCol w:w="909"/>
        <w:gridCol w:w="2159"/>
      </w:tblGrid>
      <w:tr w:rsidR="00460310" w:rsidTr="00460310">
        <w:trPr>
          <w:trHeight w:val="540"/>
        </w:trPr>
        <w:tc>
          <w:tcPr>
            <w:tcW w:w="1728" w:type="dxa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2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</w:pPr>
            <w:r>
              <w:t xml:space="preserve">Date: </w:t>
            </w:r>
            <w:r>
              <w:rPr>
                <w:i/>
              </w:rPr>
              <w:t>___________</w:t>
            </w:r>
          </w:p>
        </w:tc>
      </w:tr>
      <w:tr w:rsidR="00460310" w:rsidTr="00460310">
        <w:tc>
          <w:tcPr>
            <w:tcW w:w="1728" w:type="dxa"/>
          </w:tcPr>
          <w:p w:rsidR="00460310" w:rsidRDefault="00460310">
            <w:pPr>
              <w:pStyle w:val="Header"/>
              <w:tabs>
                <w:tab w:val="center" w:pos="-1980"/>
              </w:tabs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-4445</wp:posOffset>
                  </wp:positionV>
                  <wp:extent cx="1295400" cy="988695"/>
                  <wp:effectExtent l="0" t="0" r="0" b="1905"/>
                  <wp:wrapNone/>
                  <wp:docPr id="2" name="Picture 2" descr="pact 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t jp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98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60310" w:rsidRDefault="00460310">
            <w:pPr>
              <w:pStyle w:val="Header"/>
              <w:tabs>
                <w:tab w:val="center" w:pos="-1980"/>
              </w:tabs>
            </w:pPr>
          </w:p>
          <w:p w:rsidR="00460310" w:rsidRDefault="00460310">
            <w:pPr>
              <w:pStyle w:val="Header"/>
              <w:tabs>
                <w:tab w:val="center" w:pos="-1980"/>
              </w:tabs>
            </w:pPr>
          </w:p>
          <w:p w:rsidR="00460310" w:rsidRDefault="00460310">
            <w:pPr>
              <w:pStyle w:val="Header"/>
              <w:tabs>
                <w:tab w:val="center" w:pos="-1980"/>
              </w:tabs>
            </w:pPr>
          </w:p>
          <w:p w:rsidR="00460310" w:rsidRDefault="00460310">
            <w:pPr>
              <w:pStyle w:val="Header"/>
              <w:tabs>
                <w:tab w:val="center" w:pos="-1980"/>
              </w:tabs>
            </w:pPr>
          </w:p>
          <w:p w:rsidR="00460310" w:rsidRDefault="00460310">
            <w:pPr>
              <w:pStyle w:val="Header"/>
              <w:tabs>
                <w:tab w:val="center" w:pos="-1980"/>
              </w:tabs>
            </w:pPr>
          </w:p>
          <w:p w:rsidR="00460310" w:rsidRDefault="00460310">
            <w:pPr>
              <w:pStyle w:val="Header"/>
              <w:tabs>
                <w:tab w:val="center" w:pos="-1980"/>
              </w:tabs>
            </w:pPr>
          </w:p>
          <w:p w:rsidR="00460310" w:rsidRDefault="00460310">
            <w:pPr>
              <w:pStyle w:val="Header"/>
              <w:tabs>
                <w:tab w:val="center" w:pos="-1980"/>
              </w:tabs>
            </w:pPr>
          </w:p>
        </w:tc>
        <w:tc>
          <w:tcPr>
            <w:tcW w:w="6660" w:type="dxa"/>
            <w:gridSpan w:val="2"/>
          </w:tcPr>
          <w:p w:rsidR="00460310" w:rsidRDefault="00460310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Mathematics Essential</w:t>
            </w:r>
          </w:p>
          <w:p w:rsidR="00460310" w:rsidRDefault="00460310">
            <w:pPr>
              <w:rPr>
                <w:sz w:val="28"/>
              </w:rPr>
            </w:pPr>
          </w:p>
          <w:p w:rsidR="00460310" w:rsidRDefault="00460310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Test 1, 2015</w:t>
            </w:r>
          </w:p>
          <w:p w:rsidR="00460310" w:rsidRDefault="00460310">
            <w:pPr>
              <w:rPr>
                <w:b/>
                <w:sz w:val="28"/>
              </w:rPr>
            </w:pPr>
          </w:p>
          <w:p w:rsidR="00460310" w:rsidRDefault="00460310">
            <w:pPr>
              <w:pStyle w:val="Header"/>
              <w:tabs>
                <w:tab w:val="center" w:pos="-1980"/>
              </w:tabs>
            </w:pPr>
            <w:r>
              <w:rPr>
                <w:b/>
                <w:sz w:val="28"/>
              </w:rPr>
              <w:t>Topics - Numbers</w:t>
            </w:r>
          </w:p>
          <w:p w:rsidR="00460310" w:rsidRDefault="00460310">
            <w:pPr>
              <w:pStyle w:val="Header"/>
              <w:tabs>
                <w:tab w:val="center" w:pos="-19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106680</wp:posOffset>
                      </wp:positionV>
                      <wp:extent cx="838200" cy="1201420"/>
                      <wp:effectExtent l="13335" t="11430" r="5715" b="635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201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60310" w:rsidRDefault="00460310" w:rsidP="00460310"/>
                                <w:p w:rsidR="00460310" w:rsidRDefault="00460310" w:rsidP="00460310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:rsidR="00460310" w:rsidRDefault="00460310" w:rsidP="00460310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</w:t>
                                  </w:r>
                                  <w:r w:rsidR="00F006AF">
                                    <w:rPr>
                                      <w:sz w:val="32"/>
                                    </w:rPr>
                                    <w:t>5</w:t>
                                  </w:r>
                                </w:p>
                                <w:p w:rsidR="00460310" w:rsidRDefault="00460310" w:rsidP="00460310">
                                  <w:pPr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460310" w:rsidRDefault="00460310" w:rsidP="00460310">
                                  <w:pPr>
                                    <w:jc w:val="center"/>
                                  </w:pPr>
                                  <w:r>
                                    <w:t>=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t xml:space="preserve"> % </w:t>
                                  </w:r>
                                </w:p>
                                <w:p w:rsidR="00460310" w:rsidRDefault="00460310" w:rsidP="00460310">
                                  <w:pPr>
                                    <w:jc w:val="center"/>
                                  </w:pPr>
                                </w:p>
                                <w:p w:rsidR="00460310" w:rsidRDefault="00460310" w:rsidP="0046031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8.55pt;margin-top:8.4pt;width:66pt;height:9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">
                      <v:textbox>
                        <w:txbxContent>
                          <w:p w:rsidR="00460310" w:rsidRDefault="00460310" w:rsidP="00460310"/>
                          <w:p w:rsidR="00460310" w:rsidRDefault="00460310" w:rsidP="004603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460310" w:rsidRDefault="00460310" w:rsidP="0046031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</w:t>
                            </w:r>
                            <w:r w:rsidR="00F006AF">
                              <w:rPr>
                                <w:sz w:val="32"/>
                              </w:rPr>
                              <w:t>5</w:t>
                            </w:r>
                          </w:p>
                          <w:p w:rsidR="00460310" w:rsidRDefault="00460310" w:rsidP="0046031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460310" w:rsidRDefault="00460310" w:rsidP="00460310">
                            <w:pPr>
                              <w:jc w:val="center"/>
                            </w:pPr>
                            <w:r>
                              <w:t>=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% </w:t>
                            </w:r>
                          </w:p>
                          <w:p w:rsidR="00460310" w:rsidRDefault="00460310" w:rsidP="00460310">
                            <w:pPr>
                              <w:jc w:val="center"/>
                            </w:pPr>
                          </w:p>
                          <w:p w:rsidR="00460310" w:rsidRDefault="00460310" w:rsidP="0046031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60310" w:rsidTr="00460310">
        <w:trPr>
          <w:trHeight w:val="397"/>
        </w:trPr>
        <w:tc>
          <w:tcPr>
            <w:tcW w:w="1728" w:type="dxa"/>
            <w:vAlign w:val="center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</w:pPr>
            <w:r>
              <w:rPr>
                <w:b/>
                <w:bCs/>
                <w:sz w:val="20"/>
              </w:rPr>
              <w:t>Total Time: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5751" w:type="dxa"/>
            <w:vAlign w:val="center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</w:pPr>
            <w:r>
              <w:rPr>
                <w:b/>
                <w:i/>
                <w:sz w:val="28"/>
              </w:rPr>
              <w:t>60</w:t>
            </w:r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0"/>
              </w:rPr>
              <w:t>minutes</w:t>
            </w:r>
          </w:p>
        </w:tc>
        <w:tc>
          <w:tcPr>
            <w:tcW w:w="3069" w:type="dxa"/>
            <w:gridSpan w:val="2"/>
            <w:vMerge w:val="restart"/>
            <w:vAlign w:val="center"/>
          </w:tcPr>
          <w:p w:rsidR="00460310" w:rsidRDefault="00460310">
            <w:pPr>
              <w:rPr>
                <w:sz w:val="20"/>
              </w:rPr>
            </w:pPr>
          </w:p>
        </w:tc>
      </w:tr>
      <w:tr w:rsidR="00460310" w:rsidTr="00460310">
        <w:trPr>
          <w:trHeight w:val="397"/>
        </w:trPr>
        <w:tc>
          <w:tcPr>
            <w:tcW w:w="1728" w:type="dxa"/>
            <w:vAlign w:val="center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Reading:</w:t>
            </w:r>
          </w:p>
        </w:tc>
        <w:tc>
          <w:tcPr>
            <w:tcW w:w="5751" w:type="dxa"/>
            <w:vAlign w:val="center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460310" w:rsidRDefault="00460310">
            <w:pPr>
              <w:rPr>
                <w:sz w:val="20"/>
              </w:rPr>
            </w:pPr>
          </w:p>
        </w:tc>
      </w:tr>
      <w:tr w:rsidR="00460310" w:rsidTr="00460310">
        <w:trPr>
          <w:trHeight w:val="397"/>
        </w:trPr>
        <w:tc>
          <w:tcPr>
            <w:tcW w:w="1728" w:type="dxa"/>
            <w:vAlign w:val="center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Working:</w:t>
            </w:r>
          </w:p>
        </w:tc>
        <w:tc>
          <w:tcPr>
            <w:tcW w:w="5751" w:type="dxa"/>
            <w:vAlign w:val="center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55</w:t>
            </w:r>
            <w:r>
              <w:rPr>
                <w:b/>
                <w:i/>
                <w:sz w:val="28"/>
              </w:rPr>
              <w:t xml:space="preserve"> </w:t>
            </w:r>
            <w:r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460310" w:rsidRDefault="00460310">
            <w:pPr>
              <w:rPr>
                <w:sz w:val="20"/>
              </w:rPr>
            </w:pPr>
          </w:p>
        </w:tc>
      </w:tr>
      <w:tr w:rsidR="00460310" w:rsidTr="00460310">
        <w:trPr>
          <w:trHeight w:val="397"/>
        </w:trPr>
        <w:tc>
          <w:tcPr>
            <w:tcW w:w="1728" w:type="dxa"/>
            <w:vAlign w:val="center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</w:pPr>
            <w:r>
              <w:rPr>
                <w:b/>
                <w:sz w:val="20"/>
              </w:rPr>
              <w:t>Weighting:</w:t>
            </w: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5751" w:type="dxa"/>
            <w:vAlign w:val="center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</w:pPr>
            <w:r>
              <w:rPr>
                <w:i/>
                <w:sz w:val="20"/>
              </w:rPr>
              <w:t>5% of the year.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460310" w:rsidRDefault="00460310">
            <w:pPr>
              <w:rPr>
                <w:sz w:val="20"/>
              </w:rPr>
            </w:pPr>
          </w:p>
        </w:tc>
      </w:tr>
      <w:tr w:rsidR="00460310" w:rsidTr="00460310">
        <w:trPr>
          <w:trHeight w:val="397"/>
        </w:trPr>
        <w:tc>
          <w:tcPr>
            <w:tcW w:w="1728" w:type="dxa"/>
            <w:vAlign w:val="center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5751" w:type="dxa"/>
            <w:vAlign w:val="center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>Calculator</w:t>
            </w:r>
          </w:p>
        </w:tc>
        <w:tc>
          <w:tcPr>
            <w:tcW w:w="5229" w:type="dxa"/>
            <w:gridSpan w:val="2"/>
            <w:vMerge/>
            <w:vAlign w:val="center"/>
            <w:hideMark/>
          </w:tcPr>
          <w:p w:rsidR="00460310" w:rsidRDefault="00460310">
            <w:pPr>
              <w:rPr>
                <w:sz w:val="20"/>
              </w:rPr>
            </w:pPr>
          </w:p>
        </w:tc>
      </w:tr>
      <w:tr w:rsidR="00460310" w:rsidRPr="00F3346A" w:rsidTr="00460310">
        <w:trPr>
          <w:trHeight w:val="80"/>
        </w:trPr>
        <w:tc>
          <w:tcPr>
            <w:tcW w:w="10548" w:type="dxa"/>
            <w:gridSpan w:val="4"/>
            <w:vAlign w:val="center"/>
          </w:tcPr>
          <w:p w:rsidR="00460310" w:rsidRPr="00F3346A" w:rsidRDefault="00460310" w:rsidP="00F3346A">
            <w:pPr>
              <w:pStyle w:val="Header"/>
              <w:tabs>
                <w:tab w:val="center" w:pos="-1980"/>
              </w:tabs>
              <w:jc w:val="center"/>
              <w:rPr>
                <w:b/>
                <w:i/>
              </w:rPr>
            </w:pPr>
          </w:p>
          <w:p w:rsidR="00F3346A" w:rsidRPr="00F3346A" w:rsidRDefault="00F3346A" w:rsidP="00F3346A">
            <w:pPr>
              <w:pStyle w:val="Header"/>
              <w:tabs>
                <w:tab w:val="center" w:pos="-1980"/>
              </w:tabs>
              <w:jc w:val="center"/>
              <w:rPr>
                <w:b/>
                <w:i/>
              </w:rPr>
            </w:pPr>
            <w:r w:rsidRPr="00F3346A">
              <w:rPr>
                <w:b/>
                <w:i/>
              </w:rPr>
              <w:t>You must include all working out to receive full marks</w:t>
            </w:r>
          </w:p>
          <w:p w:rsidR="00F3346A" w:rsidRPr="00F3346A" w:rsidRDefault="00F3346A" w:rsidP="00F3346A">
            <w:pPr>
              <w:pStyle w:val="Header"/>
              <w:tabs>
                <w:tab w:val="center" w:pos="-1980"/>
              </w:tabs>
              <w:jc w:val="center"/>
              <w:rPr>
                <w:b/>
                <w:i/>
              </w:rPr>
            </w:pPr>
          </w:p>
        </w:tc>
      </w:tr>
      <w:tr w:rsidR="00460310" w:rsidTr="00460310">
        <w:trPr>
          <w:trHeight w:val="535"/>
        </w:trPr>
        <w:tc>
          <w:tcPr>
            <w:tcW w:w="10548" w:type="dxa"/>
            <w:gridSpan w:val="4"/>
            <w:hideMark/>
          </w:tcPr>
          <w:p w:rsidR="00460310" w:rsidRDefault="00460310">
            <w:pPr>
              <w:pStyle w:val="Header"/>
              <w:tabs>
                <w:tab w:val="center" w:pos="-1980"/>
              </w:tabs>
            </w:pPr>
            <w:r>
              <w:rPr>
                <w:b/>
                <w:bCs/>
                <w:sz w:val="28"/>
              </w:rPr>
              <w:t>CALCULATOR ASSUMED</w:t>
            </w:r>
          </w:p>
        </w:tc>
      </w:tr>
    </w:tbl>
    <w:p w:rsidR="00460310" w:rsidRPr="00460310" w:rsidRDefault="00460310" w:rsidP="00460310">
      <w:pPr>
        <w:pStyle w:val="ListParagraph"/>
        <w:numPr>
          <w:ilvl w:val="0"/>
          <w:numId w:val="1"/>
        </w:numPr>
        <w:rPr>
          <w:b/>
        </w:rPr>
      </w:pPr>
      <w:r w:rsidRPr="00460310">
        <w:rPr>
          <w:b/>
        </w:rPr>
        <w:t>(2 marks</w:t>
      </w:r>
      <w:r w:rsidR="00471DC1">
        <w:rPr>
          <w:b/>
        </w:rPr>
        <w:t>:1, 1</w:t>
      </w:r>
      <w:r w:rsidRPr="00460310">
        <w:rPr>
          <w:b/>
        </w:rPr>
        <w:t>)</w:t>
      </w:r>
    </w:p>
    <w:p w:rsidR="00460310" w:rsidRDefault="00460310" w:rsidP="00460310">
      <w:pPr>
        <w:pStyle w:val="ListParagraph"/>
      </w:pPr>
    </w:p>
    <w:p w:rsidR="00460310" w:rsidRDefault="00460310" w:rsidP="00460310">
      <w:pPr>
        <w:ind w:firstLine="720"/>
      </w:pPr>
      <w:r>
        <w:t>Calculate the value of each expression.</w:t>
      </w:r>
    </w:p>
    <w:p w:rsidR="00460310" w:rsidRDefault="00460310" w:rsidP="00460310">
      <w:pPr>
        <w:ind w:firstLine="720"/>
      </w:pPr>
    </w:p>
    <w:p w:rsidR="00460310" w:rsidRDefault="00460310" w:rsidP="00460310">
      <w:pPr>
        <w:pStyle w:val="ListParagraph"/>
        <w:numPr>
          <w:ilvl w:val="0"/>
          <w:numId w:val="3"/>
        </w:numPr>
      </w:pPr>
      <w:r>
        <w:t xml:space="preserve">12 + 6 x 3                                                </w:t>
      </w:r>
      <w:r w:rsidRPr="00460310">
        <w:rPr>
          <w:b/>
        </w:rPr>
        <w:t>b)</w:t>
      </w:r>
      <w:r>
        <w:t xml:space="preserve">  6 x (4² - 1 x 4)</w:t>
      </w:r>
    </w:p>
    <w:p w:rsidR="00460310" w:rsidRDefault="00460310" w:rsidP="00460310"/>
    <w:p w:rsidR="00471DC1" w:rsidRDefault="00471DC1" w:rsidP="00460310"/>
    <w:p w:rsidR="00460310" w:rsidRDefault="00460310" w:rsidP="00460310"/>
    <w:p w:rsidR="00460310" w:rsidRPr="00471DC1" w:rsidRDefault="00460310" w:rsidP="00460310">
      <w:pPr>
        <w:pStyle w:val="ListParagraph"/>
        <w:numPr>
          <w:ilvl w:val="0"/>
          <w:numId w:val="1"/>
        </w:numPr>
        <w:rPr>
          <w:b/>
        </w:rPr>
      </w:pPr>
      <w:r w:rsidRPr="00471DC1">
        <w:rPr>
          <w:b/>
        </w:rPr>
        <w:t>(</w:t>
      </w:r>
      <w:r w:rsidR="00471DC1" w:rsidRPr="00471DC1">
        <w:rPr>
          <w:b/>
        </w:rPr>
        <w:t>2 marks</w:t>
      </w:r>
      <w:r w:rsidR="00471DC1">
        <w:rPr>
          <w:b/>
        </w:rPr>
        <w:t>:1, 1</w:t>
      </w:r>
      <w:r w:rsidR="00471DC1" w:rsidRPr="00471DC1">
        <w:rPr>
          <w:b/>
        </w:rPr>
        <w:t>)</w:t>
      </w:r>
    </w:p>
    <w:p w:rsidR="00471DC1" w:rsidRDefault="00471DC1" w:rsidP="00471DC1">
      <w:pPr>
        <w:pStyle w:val="ListParagraph"/>
      </w:pPr>
    </w:p>
    <w:p w:rsidR="00471DC1" w:rsidRDefault="00471DC1" w:rsidP="00471DC1">
      <w:pPr>
        <w:pStyle w:val="ListParagraph"/>
      </w:pPr>
      <w:r>
        <w:t xml:space="preserve">Find the value of </w:t>
      </w:r>
      <w:r w:rsidR="00806044">
        <w:t xml:space="preserve">the following, </w:t>
      </w:r>
      <w:bookmarkStart w:id="0" w:name="_GoBack"/>
      <w:bookmarkEnd w:id="0"/>
      <w:r>
        <w:t>to 2dp</w:t>
      </w:r>
    </w:p>
    <w:p w:rsidR="00471DC1" w:rsidRDefault="00471DC1" w:rsidP="00471DC1">
      <w:pPr>
        <w:pStyle w:val="ListParagraph"/>
      </w:pPr>
    </w:p>
    <w:p w:rsidR="00471DC1" w:rsidRDefault="00471DC1" w:rsidP="00471DC1">
      <w:pPr>
        <w:pStyle w:val="ListParagraph"/>
        <w:numPr>
          <w:ilvl w:val="0"/>
          <w:numId w:val="4"/>
        </w:numPr>
      </w:pPr>
      <w:r>
        <w:t xml:space="preserve">5.07 x 12.53                                            </w:t>
      </w:r>
      <w:r w:rsidRPr="00471DC1">
        <w:rPr>
          <w:b/>
        </w:rPr>
        <w:t>b)</w:t>
      </w:r>
      <w:r>
        <w:t xml:space="preserve">   (3.43 x 6.21)²</w:t>
      </w:r>
    </w:p>
    <w:p w:rsidR="00471DC1" w:rsidRDefault="00471DC1" w:rsidP="00471DC1"/>
    <w:p w:rsidR="00471DC1" w:rsidRDefault="00471DC1" w:rsidP="00471DC1"/>
    <w:p w:rsidR="00471DC1" w:rsidRDefault="00471DC1" w:rsidP="00471DC1"/>
    <w:p w:rsidR="00471DC1" w:rsidRPr="00471DC1" w:rsidRDefault="00471DC1" w:rsidP="00471DC1">
      <w:pPr>
        <w:pStyle w:val="ListParagraph"/>
        <w:numPr>
          <w:ilvl w:val="0"/>
          <w:numId w:val="1"/>
        </w:numPr>
        <w:rPr>
          <w:b/>
        </w:rPr>
      </w:pPr>
      <w:r w:rsidRPr="00471DC1">
        <w:rPr>
          <w:b/>
        </w:rPr>
        <w:t>(4 marks: 1, 1,1, 1)</w:t>
      </w:r>
    </w:p>
    <w:p w:rsidR="00471DC1" w:rsidRDefault="00471DC1" w:rsidP="00471DC1">
      <w:pPr>
        <w:pStyle w:val="ListParagraph"/>
      </w:pPr>
    </w:p>
    <w:p w:rsidR="00471DC1" w:rsidRDefault="00471DC1" w:rsidP="00471DC1">
      <w:pPr>
        <w:pStyle w:val="ListParagraph"/>
        <w:numPr>
          <w:ilvl w:val="0"/>
          <w:numId w:val="5"/>
        </w:numPr>
      </w:pPr>
      <w:r>
        <w:t>John runs 12 km in a 47 km journey. How much further does he have to go?</w:t>
      </w:r>
    </w:p>
    <w:p w:rsidR="00471DC1" w:rsidRDefault="00471DC1" w:rsidP="00471DC1"/>
    <w:p w:rsidR="00471DC1" w:rsidRDefault="00471DC1" w:rsidP="00471DC1"/>
    <w:p w:rsidR="00471DC1" w:rsidRDefault="00471DC1" w:rsidP="00471DC1">
      <w:pPr>
        <w:pStyle w:val="ListParagraph"/>
        <w:numPr>
          <w:ilvl w:val="0"/>
          <w:numId w:val="5"/>
        </w:numPr>
      </w:pPr>
      <w:r>
        <w:t xml:space="preserve">What number </w:t>
      </w:r>
      <w:proofErr w:type="gramStart"/>
      <w:r>
        <w:t>is</w:t>
      </w:r>
      <w:proofErr w:type="gramEnd"/>
      <w:r>
        <w:t xml:space="preserve"> 26 more than 1099?</w:t>
      </w:r>
    </w:p>
    <w:p w:rsidR="00471DC1" w:rsidRDefault="00471DC1" w:rsidP="00471DC1"/>
    <w:p w:rsidR="00471DC1" w:rsidRDefault="00471DC1" w:rsidP="00471DC1"/>
    <w:p w:rsidR="00471DC1" w:rsidRDefault="00471DC1" w:rsidP="00471DC1">
      <w:pPr>
        <w:pStyle w:val="ListParagraph"/>
        <w:numPr>
          <w:ilvl w:val="0"/>
          <w:numId w:val="5"/>
        </w:numPr>
      </w:pPr>
      <w:r>
        <w:t>Sue has 3 children. She gives each child a weekly allowance of $7.50. How much does she give as allowance in total?</w:t>
      </w:r>
    </w:p>
    <w:p w:rsidR="00471DC1" w:rsidRDefault="00471DC1" w:rsidP="00471DC1"/>
    <w:p w:rsidR="00471DC1" w:rsidRDefault="00471DC1" w:rsidP="00471DC1"/>
    <w:p w:rsidR="00460310" w:rsidRDefault="00471DC1" w:rsidP="00460310">
      <w:pPr>
        <w:pStyle w:val="ListParagraph"/>
        <w:numPr>
          <w:ilvl w:val="0"/>
          <w:numId w:val="5"/>
        </w:numPr>
      </w:pPr>
      <w:r>
        <w:lastRenderedPageBreak/>
        <w:t>A high school has 256 students. School fees are $54 per student. If all students pay the full fee how much will the school receive?</w:t>
      </w:r>
    </w:p>
    <w:p w:rsidR="00F3346A" w:rsidRDefault="00F3346A" w:rsidP="00F3346A">
      <w:pPr>
        <w:pStyle w:val="ListParagraph"/>
        <w:ind w:left="1080"/>
      </w:pPr>
    </w:p>
    <w:p w:rsidR="00F3346A" w:rsidRDefault="00F3346A" w:rsidP="00F3346A">
      <w:pPr>
        <w:pStyle w:val="ListParagraph"/>
        <w:ind w:left="1080"/>
      </w:pPr>
    </w:p>
    <w:p w:rsidR="00F3346A" w:rsidRDefault="00F3346A" w:rsidP="00F3346A">
      <w:pPr>
        <w:pStyle w:val="ListParagraph"/>
        <w:ind w:left="1080"/>
      </w:pPr>
    </w:p>
    <w:p w:rsidR="00471DC1" w:rsidRPr="00F3346A" w:rsidRDefault="00471DC1" w:rsidP="00471DC1">
      <w:pPr>
        <w:pStyle w:val="ListParagraph"/>
        <w:numPr>
          <w:ilvl w:val="0"/>
          <w:numId w:val="1"/>
        </w:numPr>
        <w:rPr>
          <w:b/>
        </w:rPr>
      </w:pPr>
      <w:r w:rsidRPr="00F3346A">
        <w:rPr>
          <w:b/>
        </w:rPr>
        <w:t>(</w:t>
      </w:r>
      <w:r w:rsidR="00F3346A">
        <w:rPr>
          <w:b/>
        </w:rPr>
        <w:t xml:space="preserve">4 marks:2, </w:t>
      </w:r>
      <w:r w:rsidR="00F3346A" w:rsidRPr="00F3346A">
        <w:rPr>
          <w:b/>
        </w:rPr>
        <w:t>2)</w:t>
      </w:r>
    </w:p>
    <w:p w:rsidR="00471DC1" w:rsidRDefault="00471DC1" w:rsidP="00471DC1">
      <w:pPr>
        <w:pStyle w:val="ListParagraph"/>
      </w:pPr>
    </w:p>
    <w:p w:rsidR="00471DC1" w:rsidRDefault="00471DC1" w:rsidP="00471DC1">
      <w:pPr>
        <w:pStyle w:val="ListParagraph"/>
        <w:numPr>
          <w:ilvl w:val="0"/>
          <w:numId w:val="6"/>
        </w:numPr>
      </w:pPr>
      <w:r>
        <w:t>Terry earns $24.30 an hour. He would normally work a 35 hour week. How much does Terry earn each week?</w:t>
      </w:r>
    </w:p>
    <w:p w:rsidR="00471DC1" w:rsidRDefault="00471DC1" w:rsidP="00471DC1"/>
    <w:p w:rsidR="00471DC1" w:rsidRDefault="00471DC1" w:rsidP="00471DC1"/>
    <w:p w:rsidR="00471DC1" w:rsidRDefault="00471DC1" w:rsidP="00471DC1">
      <w:pPr>
        <w:pStyle w:val="ListParagraph"/>
        <w:numPr>
          <w:ilvl w:val="0"/>
          <w:numId w:val="6"/>
        </w:numPr>
      </w:pPr>
      <w:r>
        <w:t xml:space="preserve">Terry receives </w:t>
      </w:r>
      <w:r w:rsidR="00F3346A">
        <w:t>time-and-a-half for every hour he works over the 35 hours. If he works 37 hours one week how much does he earn?</w:t>
      </w:r>
    </w:p>
    <w:p w:rsidR="00F3346A" w:rsidRDefault="00F3346A" w:rsidP="00F3346A"/>
    <w:p w:rsidR="00F3346A" w:rsidRDefault="00F3346A" w:rsidP="00F3346A"/>
    <w:p w:rsidR="00F3346A" w:rsidRDefault="00F3346A" w:rsidP="00F3346A"/>
    <w:p w:rsidR="00F3346A" w:rsidRPr="00F3346A" w:rsidRDefault="00F3346A" w:rsidP="00F3346A">
      <w:pPr>
        <w:pStyle w:val="ListParagraph"/>
        <w:numPr>
          <w:ilvl w:val="0"/>
          <w:numId w:val="1"/>
        </w:numPr>
        <w:rPr>
          <w:b/>
        </w:rPr>
      </w:pPr>
      <w:r w:rsidRPr="00F3346A">
        <w:rPr>
          <w:b/>
        </w:rPr>
        <w:t>(2 marks: 1, 1)</w:t>
      </w:r>
    </w:p>
    <w:p w:rsidR="00F3346A" w:rsidRDefault="00F3346A" w:rsidP="00F3346A">
      <w:pPr>
        <w:pStyle w:val="ListParagraph"/>
      </w:pPr>
    </w:p>
    <w:p w:rsidR="00F3346A" w:rsidRDefault="00F3346A" w:rsidP="00F3346A">
      <w:pPr>
        <w:pStyle w:val="ListParagraph"/>
      </w:pPr>
      <w:r>
        <w:t>Answer the following questions by estimating. Do not use a calculator.</w:t>
      </w:r>
    </w:p>
    <w:p w:rsidR="00F3346A" w:rsidRDefault="00F3346A" w:rsidP="00F3346A">
      <w:pPr>
        <w:pStyle w:val="ListParagraph"/>
      </w:pPr>
    </w:p>
    <w:p w:rsidR="00F3346A" w:rsidRDefault="00F3346A" w:rsidP="00F3346A">
      <w:pPr>
        <w:pStyle w:val="ListParagraph"/>
        <w:numPr>
          <w:ilvl w:val="0"/>
          <w:numId w:val="7"/>
        </w:numPr>
      </w:pPr>
      <w:r>
        <w:t xml:space="preserve">$7.99 x 6                                             </w:t>
      </w:r>
      <w:r w:rsidRPr="00F3346A">
        <w:rPr>
          <w:b/>
        </w:rPr>
        <w:t>b)</w:t>
      </w:r>
      <w:r>
        <w:t xml:space="preserve">   10.7m x 12m </w:t>
      </w:r>
    </w:p>
    <w:p w:rsidR="00F3346A" w:rsidRDefault="00F3346A" w:rsidP="00F3346A"/>
    <w:p w:rsidR="00F3346A" w:rsidRDefault="00F3346A" w:rsidP="00F3346A"/>
    <w:p w:rsidR="00F3346A" w:rsidRPr="00666A14" w:rsidRDefault="00F3346A" w:rsidP="00F3346A">
      <w:pPr>
        <w:pStyle w:val="ListParagraph"/>
        <w:numPr>
          <w:ilvl w:val="0"/>
          <w:numId w:val="1"/>
        </w:numPr>
        <w:rPr>
          <w:b/>
        </w:rPr>
      </w:pPr>
      <w:r w:rsidRPr="00666A14">
        <w:rPr>
          <w:b/>
        </w:rPr>
        <w:t>(</w:t>
      </w:r>
      <w:r w:rsidR="00666A14" w:rsidRPr="00666A14">
        <w:rPr>
          <w:b/>
        </w:rPr>
        <w:t>4 marks: 1, 1, 1, 1)</w:t>
      </w:r>
    </w:p>
    <w:p w:rsidR="00F3346A" w:rsidRDefault="00F3346A" w:rsidP="00F3346A">
      <w:pPr>
        <w:pStyle w:val="ListParagraph"/>
      </w:pPr>
    </w:p>
    <w:p w:rsidR="00F3346A" w:rsidRDefault="00F3346A" w:rsidP="00F3346A">
      <w:pPr>
        <w:pStyle w:val="ListParagraph"/>
      </w:pPr>
      <w:r>
        <w:t>Express the following to 2 decimal places.</w:t>
      </w:r>
    </w:p>
    <w:p w:rsidR="00F3346A" w:rsidRDefault="00F3346A" w:rsidP="00F3346A">
      <w:pPr>
        <w:pStyle w:val="ListParagraph"/>
      </w:pPr>
    </w:p>
    <w:p w:rsidR="00F3346A" w:rsidRDefault="00F3346A" w:rsidP="00F3346A">
      <w:pPr>
        <w:pStyle w:val="ListParagraph"/>
        <w:numPr>
          <w:ilvl w:val="0"/>
          <w:numId w:val="8"/>
        </w:numPr>
      </w:pPr>
      <w:r>
        <w:t xml:space="preserve">127.673                                                </w:t>
      </w:r>
      <w:r w:rsidRPr="00666A14">
        <w:rPr>
          <w:b/>
        </w:rPr>
        <w:t>b)</w:t>
      </w:r>
      <w:r>
        <w:t xml:space="preserve">    75.2355</w:t>
      </w:r>
    </w:p>
    <w:p w:rsidR="00F3346A" w:rsidRDefault="00F3346A" w:rsidP="00F3346A">
      <w:pPr>
        <w:ind w:left="720"/>
      </w:pPr>
    </w:p>
    <w:p w:rsidR="00F3346A" w:rsidRDefault="00F3346A" w:rsidP="00F3346A">
      <w:pPr>
        <w:ind w:left="720"/>
      </w:pPr>
    </w:p>
    <w:p w:rsidR="00F3346A" w:rsidRDefault="00F3346A" w:rsidP="00F3346A">
      <w:pPr>
        <w:ind w:left="720"/>
      </w:pPr>
      <w:proofErr w:type="gramStart"/>
      <w:r>
        <w:t>Round the following to 1 decimal place.</w:t>
      </w:r>
      <w:proofErr w:type="gramEnd"/>
    </w:p>
    <w:p w:rsidR="00F3346A" w:rsidRDefault="00F3346A" w:rsidP="00F3346A">
      <w:pPr>
        <w:ind w:left="720"/>
      </w:pPr>
    </w:p>
    <w:p w:rsidR="00F3346A" w:rsidRDefault="00666A14" w:rsidP="00666A14">
      <w:r>
        <w:t xml:space="preserve">            </w:t>
      </w:r>
      <w:r w:rsidRPr="00666A14">
        <w:rPr>
          <w:b/>
        </w:rPr>
        <w:t>c)</w:t>
      </w:r>
      <w:r>
        <w:t xml:space="preserve">    </w:t>
      </w:r>
      <w:r w:rsidR="00F3346A">
        <w:t>7.41 + 6.25 – 3.4</w:t>
      </w:r>
      <w:r>
        <w:t xml:space="preserve">                                </w:t>
      </w:r>
      <w:r w:rsidRPr="00666A14">
        <w:rPr>
          <w:b/>
        </w:rPr>
        <w:t>d)</w:t>
      </w:r>
      <w:r>
        <w:t xml:space="preserve">    47.64 ÷ 2.7 x 3.12</w:t>
      </w:r>
    </w:p>
    <w:p w:rsidR="00666A14" w:rsidRDefault="00666A14" w:rsidP="00666A14"/>
    <w:p w:rsidR="00666A14" w:rsidRDefault="00666A14" w:rsidP="00666A14"/>
    <w:p w:rsidR="00666A14" w:rsidRDefault="00666A14" w:rsidP="00666A14"/>
    <w:p w:rsidR="00666A14" w:rsidRPr="00666A14" w:rsidRDefault="00666A14" w:rsidP="00666A14">
      <w:pPr>
        <w:pStyle w:val="ListParagraph"/>
        <w:numPr>
          <w:ilvl w:val="0"/>
          <w:numId w:val="1"/>
        </w:numPr>
        <w:rPr>
          <w:b/>
        </w:rPr>
      </w:pPr>
      <w:r w:rsidRPr="00666A14">
        <w:rPr>
          <w:b/>
        </w:rPr>
        <w:t>(10 marks: 2, 2, 2, 2, 2)</w:t>
      </w:r>
    </w:p>
    <w:p w:rsidR="00666A14" w:rsidRDefault="00666A14" w:rsidP="00666A14">
      <w:pPr>
        <w:pStyle w:val="ListParagraph"/>
      </w:pPr>
    </w:p>
    <w:p w:rsidR="00666A14" w:rsidRDefault="00666A14" w:rsidP="00666A14">
      <w:pPr>
        <w:pStyle w:val="ListParagraph"/>
      </w:pPr>
      <w:r>
        <w:t>Plastic bags come in packs of 500.</w:t>
      </w:r>
    </w:p>
    <w:p w:rsidR="00666A14" w:rsidRDefault="00666A14" w:rsidP="00666A14"/>
    <w:p w:rsidR="00666A14" w:rsidRDefault="00666A14" w:rsidP="00666A14">
      <w:pPr>
        <w:pStyle w:val="ListParagraph"/>
        <w:numPr>
          <w:ilvl w:val="0"/>
          <w:numId w:val="9"/>
        </w:numPr>
      </w:pPr>
      <w:r>
        <w:t>Seth buys 20 packs of bags. How many bags did he purchase?</w:t>
      </w:r>
    </w:p>
    <w:p w:rsidR="00666A14" w:rsidRDefault="00666A14" w:rsidP="00666A14"/>
    <w:p w:rsidR="00666A14" w:rsidRDefault="00666A14" w:rsidP="00666A14"/>
    <w:p w:rsidR="00666A14" w:rsidRDefault="00666A14" w:rsidP="00666A14">
      <w:pPr>
        <w:pStyle w:val="ListParagraph"/>
        <w:numPr>
          <w:ilvl w:val="0"/>
          <w:numId w:val="9"/>
        </w:numPr>
      </w:pPr>
      <w:r>
        <w:t>He needs 4500 bags to package his current orders. How many packs of bags will he need?</w:t>
      </w:r>
    </w:p>
    <w:p w:rsidR="00666A14" w:rsidRDefault="00666A14" w:rsidP="00666A14"/>
    <w:p w:rsidR="00666A14" w:rsidRDefault="00666A14" w:rsidP="00666A14">
      <w:pPr>
        <w:pStyle w:val="ListParagraph"/>
        <w:numPr>
          <w:ilvl w:val="0"/>
          <w:numId w:val="9"/>
        </w:numPr>
      </w:pPr>
      <w:r>
        <w:t>What are the first 4 multiples of 500?</w:t>
      </w:r>
    </w:p>
    <w:p w:rsidR="00666A14" w:rsidRDefault="00666A14" w:rsidP="00666A14"/>
    <w:p w:rsidR="00666A14" w:rsidRDefault="00666A14" w:rsidP="00666A14"/>
    <w:p w:rsidR="00666A14" w:rsidRDefault="00666A14" w:rsidP="00666A14">
      <w:pPr>
        <w:pStyle w:val="ListParagraph"/>
        <w:numPr>
          <w:ilvl w:val="0"/>
          <w:numId w:val="9"/>
        </w:numPr>
      </w:pPr>
      <w:r>
        <w:lastRenderedPageBreak/>
        <w:t>How are the multiples of 500 related to the number of packs Seth needs for his current orders?</w:t>
      </w:r>
    </w:p>
    <w:p w:rsidR="00666A14" w:rsidRDefault="00666A14" w:rsidP="00666A14"/>
    <w:p w:rsidR="00666A14" w:rsidRDefault="00666A14" w:rsidP="00666A14"/>
    <w:p w:rsidR="00666A14" w:rsidRDefault="00666A14" w:rsidP="00666A14">
      <w:pPr>
        <w:pStyle w:val="ListParagraph"/>
        <w:numPr>
          <w:ilvl w:val="0"/>
          <w:numId w:val="9"/>
        </w:numPr>
      </w:pPr>
      <w:r>
        <w:t xml:space="preserve">If Seth needed 1230 bags how many packs would he </w:t>
      </w:r>
      <w:proofErr w:type="gramStart"/>
      <w:r>
        <w:t>need</w:t>
      </w:r>
      <w:proofErr w:type="gramEnd"/>
      <w:r>
        <w:t xml:space="preserve"> to order?</w:t>
      </w:r>
    </w:p>
    <w:p w:rsidR="00666A14" w:rsidRDefault="00666A14" w:rsidP="00666A14"/>
    <w:p w:rsidR="00666A14" w:rsidRDefault="00666A14" w:rsidP="00666A14"/>
    <w:p w:rsidR="00666A14" w:rsidRDefault="00666A14" w:rsidP="00666A14"/>
    <w:p w:rsidR="00666A14" w:rsidRPr="003B542D" w:rsidRDefault="003B542D" w:rsidP="003B542D">
      <w:pPr>
        <w:pStyle w:val="ListParagraph"/>
        <w:numPr>
          <w:ilvl w:val="0"/>
          <w:numId w:val="1"/>
        </w:numPr>
        <w:rPr>
          <w:b/>
        </w:rPr>
      </w:pPr>
      <w:r w:rsidRPr="003B542D">
        <w:rPr>
          <w:b/>
        </w:rPr>
        <w:t>(6 marks: 2, 2, 2)</w:t>
      </w:r>
    </w:p>
    <w:p w:rsidR="003B542D" w:rsidRDefault="003B542D" w:rsidP="003B542D">
      <w:pPr>
        <w:pStyle w:val="ListParagraph"/>
      </w:pPr>
    </w:p>
    <w:p w:rsidR="00666A14" w:rsidRDefault="003B542D" w:rsidP="003B542D">
      <w:pPr>
        <w:ind w:firstLine="720"/>
      </w:pPr>
      <w:r>
        <w:t>Curtain fabric is priced at $27.50 per metre.</w:t>
      </w:r>
    </w:p>
    <w:p w:rsidR="003B542D" w:rsidRDefault="003B542D" w:rsidP="003B542D">
      <w:pPr>
        <w:ind w:firstLine="720"/>
      </w:pPr>
    </w:p>
    <w:p w:rsidR="003B542D" w:rsidRDefault="003B542D" w:rsidP="003B542D">
      <w:pPr>
        <w:pStyle w:val="ListParagraph"/>
        <w:numPr>
          <w:ilvl w:val="0"/>
          <w:numId w:val="11"/>
        </w:numPr>
      </w:pPr>
      <w:r>
        <w:t>How much would 6 metres of fabric cost?</w:t>
      </w:r>
    </w:p>
    <w:p w:rsidR="003B542D" w:rsidRDefault="003B542D" w:rsidP="003B542D"/>
    <w:p w:rsidR="003B542D" w:rsidRDefault="003B542D" w:rsidP="003B542D"/>
    <w:p w:rsidR="003B542D" w:rsidRDefault="003B542D" w:rsidP="003B542D">
      <w:pPr>
        <w:pStyle w:val="ListParagraph"/>
        <w:numPr>
          <w:ilvl w:val="0"/>
          <w:numId w:val="11"/>
        </w:numPr>
      </w:pPr>
      <w:r>
        <w:t>How much would 15.5 metres cost?</w:t>
      </w:r>
    </w:p>
    <w:p w:rsidR="003B542D" w:rsidRDefault="003B542D" w:rsidP="003B542D"/>
    <w:p w:rsidR="003B542D" w:rsidRDefault="003B542D" w:rsidP="003B542D"/>
    <w:p w:rsidR="003B542D" w:rsidRDefault="002B5435" w:rsidP="003B542D">
      <w:pPr>
        <w:pStyle w:val="ListParagraph"/>
        <w:numPr>
          <w:ilvl w:val="0"/>
          <w:numId w:val="11"/>
        </w:numPr>
      </w:pPr>
      <w:r>
        <w:t>You purchased the entire roll and it cost you $687.50. How many metres were on the roll?</w:t>
      </w:r>
    </w:p>
    <w:p w:rsidR="003B542D" w:rsidRDefault="003B542D" w:rsidP="003B542D">
      <w:pPr>
        <w:ind w:left="720"/>
      </w:pPr>
    </w:p>
    <w:p w:rsidR="00471DC1" w:rsidRDefault="00471DC1" w:rsidP="003B542D"/>
    <w:p w:rsidR="003B542D" w:rsidRDefault="003B542D" w:rsidP="003B542D"/>
    <w:p w:rsidR="003B542D" w:rsidRDefault="003B542D" w:rsidP="003B542D"/>
    <w:p w:rsidR="003B542D" w:rsidRPr="00DE2CA9" w:rsidRDefault="003B542D" w:rsidP="003B542D">
      <w:pPr>
        <w:pStyle w:val="ListParagraph"/>
        <w:numPr>
          <w:ilvl w:val="0"/>
          <w:numId w:val="1"/>
        </w:numPr>
        <w:rPr>
          <w:b/>
        </w:rPr>
      </w:pPr>
      <w:r w:rsidRPr="00DE2CA9">
        <w:rPr>
          <w:b/>
        </w:rPr>
        <w:t>(</w:t>
      </w:r>
      <w:r w:rsidR="00DE2CA9" w:rsidRPr="00DE2CA9">
        <w:rPr>
          <w:b/>
        </w:rPr>
        <w:t>6 marks: 2, 1, 1, 2)</w:t>
      </w:r>
    </w:p>
    <w:p w:rsidR="00461785" w:rsidRDefault="00461785" w:rsidP="00461785">
      <w:pPr>
        <w:pStyle w:val="ListParagraph"/>
      </w:pPr>
    </w:p>
    <w:p w:rsidR="00461785" w:rsidRDefault="00461785" w:rsidP="00461785">
      <w:pPr>
        <w:pStyle w:val="ListParagraph"/>
        <w:numPr>
          <w:ilvl w:val="0"/>
          <w:numId w:val="12"/>
        </w:numPr>
      </w:pPr>
      <w:r>
        <w:t>Convert 3.25 years into years and months.</w:t>
      </w:r>
    </w:p>
    <w:p w:rsidR="00461785" w:rsidRDefault="00461785" w:rsidP="00461785"/>
    <w:p w:rsidR="00461785" w:rsidRDefault="00461785" w:rsidP="00461785"/>
    <w:p w:rsidR="00461785" w:rsidRDefault="00461785" w:rsidP="00461785">
      <w:pPr>
        <w:pStyle w:val="ListParagraph"/>
        <w:numPr>
          <w:ilvl w:val="0"/>
          <w:numId w:val="12"/>
        </w:numPr>
      </w:pPr>
      <w:r>
        <w:t>What does the 37 in 5.37 metres represent?</w:t>
      </w:r>
    </w:p>
    <w:p w:rsidR="00461785" w:rsidRDefault="00461785" w:rsidP="00461785">
      <w:pPr>
        <w:pStyle w:val="ListParagraph"/>
        <w:ind w:left="1080"/>
      </w:pPr>
    </w:p>
    <w:p w:rsidR="00461785" w:rsidRDefault="00461785" w:rsidP="00461785">
      <w:pPr>
        <w:pStyle w:val="ListParagraph"/>
        <w:ind w:left="1080"/>
      </w:pPr>
    </w:p>
    <w:p w:rsidR="00461785" w:rsidRDefault="00461785" w:rsidP="00461785">
      <w:pPr>
        <w:pStyle w:val="ListParagraph"/>
        <w:numPr>
          <w:ilvl w:val="0"/>
          <w:numId w:val="12"/>
        </w:numPr>
      </w:pPr>
      <w:r>
        <w:t>What does the 26 in $421.26 represent?</w:t>
      </w:r>
    </w:p>
    <w:p w:rsidR="00461785" w:rsidRDefault="00461785" w:rsidP="00461785"/>
    <w:p w:rsidR="00461785" w:rsidRDefault="00461785" w:rsidP="00461785"/>
    <w:p w:rsidR="00461785" w:rsidRDefault="00DE2CA9" w:rsidP="00461785">
      <w:pPr>
        <w:pStyle w:val="ListParagraph"/>
        <w:numPr>
          <w:ilvl w:val="0"/>
          <w:numId w:val="12"/>
        </w:numPr>
      </w:pPr>
      <w:r>
        <w:t>How many months are there in 26.25 years?</w:t>
      </w:r>
    </w:p>
    <w:p w:rsidR="003B542D" w:rsidRDefault="003B542D" w:rsidP="003B542D">
      <w:pPr>
        <w:pStyle w:val="ListParagraph"/>
      </w:pPr>
    </w:p>
    <w:p w:rsidR="003B542D" w:rsidRDefault="003B542D" w:rsidP="00DE2CA9"/>
    <w:p w:rsidR="00DE2CA9" w:rsidRDefault="00DE2CA9" w:rsidP="00DE2CA9"/>
    <w:p w:rsidR="00DE2CA9" w:rsidRDefault="00DE2CA9" w:rsidP="00DE2CA9"/>
    <w:p w:rsidR="00DE2CA9" w:rsidRPr="00DE2CA9" w:rsidRDefault="00DE2CA9" w:rsidP="00DE2CA9">
      <w:pPr>
        <w:pStyle w:val="ListParagraph"/>
        <w:numPr>
          <w:ilvl w:val="0"/>
          <w:numId w:val="1"/>
        </w:numPr>
        <w:rPr>
          <w:b/>
        </w:rPr>
      </w:pPr>
      <w:r w:rsidRPr="00DE2CA9">
        <w:rPr>
          <w:b/>
        </w:rPr>
        <w:t>(10 marks: 2, 2, 2, 2, 2)</w:t>
      </w:r>
    </w:p>
    <w:p w:rsidR="00DE2CA9" w:rsidRDefault="00DE2CA9" w:rsidP="00DE2CA9">
      <w:pPr>
        <w:pStyle w:val="ListParagraph"/>
      </w:pPr>
    </w:p>
    <w:p w:rsidR="00DE2CA9" w:rsidRDefault="00DE2CA9" w:rsidP="00DE2CA9">
      <w:pPr>
        <w:pStyle w:val="ListParagraph"/>
        <w:numPr>
          <w:ilvl w:val="0"/>
          <w:numId w:val="13"/>
        </w:numPr>
      </w:pPr>
      <w:r>
        <w:t xml:space="preserve">Sam paid $79500 for his work vehicle. He allows one quarter of the purchase price for depreciation each year. How much does Sam’s work vehicle depreciate each year? </w:t>
      </w:r>
    </w:p>
    <w:p w:rsidR="00DE2CA9" w:rsidRDefault="00DE2CA9" w:rsidP="00DE2CA9"/>
    <w:p w:rsidR="00DE2CA9" w:rsidRDefault="00DE2CA9" w:rsidP="00DE2CA9"/>
    <w:p w:rsidR="00DE2CA9" w:rsidRDefault="00DE2CA9" w:rsidP="00DE2CA9"/>
    <w:p w:rsidR="00DE2CA9" w:rsidRDefault="00DE2CA9" w:rsidP="00DE2CA9">
      <w:pPr>
        <w:pStyle w:val="ListParagraph"/>
        <w:numPr>
          <w:ilvl w:val="0"/>
          <w:numId w:val="13"/>
        </w:numPr>
      </w:pPr>
      <w:r>
        <w:t>Each week Sam spends $95 on fuel. How much does he pay each year for fuel?</w:t>
      </w:r>
    </w:p>
    <w:p w:rsidR="00DE2CA9" w:rsidRDefault="00DE2CA9" w:rsidP="00DE2CA9"/>
    <w:p w:rsidR="00DE2CA9" w:rsidRDefault="00DE2CA9" w:rsidP="00DE2CA9"/>
    <w:p w:rsidR="00DE2CA9" w:rsidRDefault="00DE2CA9" w:rsidP="00DE2CA9">
      <w:pPr>
        <w:pStyle w:val="ListParagraph"/>
        <w:numPr>
          <w:ilvl w:val="0"/>
          <w:numId w:val="13"/>
        </w:numPr>
      </w:pPr>
      <w:r>
        <w:t>Sam pays $350 insurance for his vehicle every quarter. How much insurance does he pay each year?</w:t>
      </w:r>
    </w:p>
    <w:p w:rsidR="00DE2CA9" w:rsidRDefault="00DE2CA9" w:rsidP="00DE2CA9"/>
    <w:p w:rsidR="00DE2CA9" w:rsidRDefault="00DE2CA9" w:rsidP="00DE2CA9"/>
    <w:p w:rsidR="00DE2CA9" w:rsidRDefault="00DE2CA9" w:rsidP="00DE2CA9"/>
    <w:p w:rsidR="00DE2CA9" w:rsidRDefault="00DE2CA9" w:rsidP="00DE2CA9">
      <w:pPr>
        <w:pStyle w:val="ListParagraph"/>
        <w:numPr>
          <w:ilvl w:val="0"/>
          <w:numId w:val="13"/>
        </w:numPr>
      </w:pPr>
      <w:r>
        <w:t>Every year he must replace the tyres on his work vehicle. Each tyre retails for $64.90. How much do tyres cost Sam each year?</w:t>
      </w:r>
    </w:p>
    <w:p w:rsidR="00DE2CA9" w:rsidRDefault="00DE2CA9" w:rsidP="00DE2CA9"/>
    <w:p w:rsidR="00DE2CA9" w:rsidRDefault="00DE2CA9" w:rsidP="00DE2CA9"/>
    <w:p w:rsidR="00DE2CA9" w:rsidRDefault="00DE2CA9" w:rsidP="00DE2CA9"/>
    <w:p w:rsidR="00DE2CA9" w:rsidRDefault="00DE2CA9" w:rsidP="00DE2CA9">
      <w:pPr>
        <w:pStyle w:val="ListParagraph"/>
        <w:numPr>
          <w:ilvl w:val="0"/>
          <w:numId w:val="13"/>
        </w:numPr>
      </w:pPr>
      <w:r>
        <w:t>If Sam is able to claim all of the above expenses on his tax how much can he claim over a one year period?</w:t>
      </w:r>
    </w:p>
    <w:p w:rsidR="00DE2CA9" w:rsidRDefault="00DE2CA9" w:rsidP="00F006AF"/>
    <w:p w:rsidR="00F006AF" w:rsidRDefault="00F006AF" w:rsidP="00F006AF"/>
    <w:p w:rsidR="00F006AF" w:rsidRDefault="00F006AF" w:rsidP="00F006AF"/>
    <w:p w:rsidR="00F006AF" w:rsidRPr="00F006AF" w:rsidRDefault="00F006AF" w:rsidP="00F006AF">
      <w:pPr>
        <w:pStyle w:val="ListParagraph"/>
        <w:numPr>
          <w:ilvl w:val="0"/>
          <w:numId w:val="1"/>
        </w:numPr>
        <w:rPr>
          <w:b/>
        </w:rPr>
      </w:pPr>
      <w:r w:rsidRPr="00F006AF">
        <w:rPr>
          <w:b/>
        </w:rPr>
        <w:t>(5 marks)</w:t>
      </w:r>
    </w:p>
    <w:p w:rsidR="00F006AF" w:rsidRDefault="00F006AF" w:rsidP="00F006AF">
      <w:pPr>
        <w:pStyle w:val="ListParagraph"/>
      </w:pPr>
    </w:p>
    <w:p w:rsidR="00F006AF" w:rsidRDefault="00F006AF" w:rsidP="00F006AF">
      <w:pPr>
        <w:pStyle w:val="ListParagraph"/>
      </w:pPr>
      <w:r>
        <w:t>A catering company charges $21.50 per person for finger food and $10.50 per person for drinks.</w:t>
      </w:r>
    </w:p>
    <w:p w:rsidR="00F006AF" w:rsidRDefault="00F006AF" w:rsidP="00F006AF">
      <w:pPr>
        <w:pStyle w:val="ListParagraph"/>
      </w:pPr>
    </w:p>
    <w:p w:rsidR="00F006AF" w:rsidRDefault="00F006AF" w:rsidP="00630AB9">
      <w:pPr>
        <w:pStyle w:val="ListParagraph"/>
        <w:numPr>
          <w:ilvl w:val="0"/>
          <w:numId w:val="15"/>
        </w:numPr>
      </w:pPr>
      <w:r>
        <w:t>In total how much would it cost Tanya if she had 48 guests at her party?</w:t>
      </w:r>
    </w:p>
    <w:p w:rsidR="00630AB9" w:rsidRDefault="00630AB9" w:rsidP="00630AB9"/>
    <w:p w:rsidR="00630AB9" w:rsidRDefault="00630AB9" w:rsidP="00630AB9">
      <w:pPr>
        <w:pStyle w:val="ListParagraph"/>
        <w:numPr>
          <w:ilvl w:val="0"/>
          <w:numId w:val="15"/>
        </w:numPr>
      </w:pPr>
      <w:r>
        <w:t>Mary used the same company and she paid $1920. How many people attended her party?</w:t>
      </w:r>
    </w:p>
    <w:p w:rsidR="00630AB9" w:rsidRDefault="00630AB9" w:rsidP="00630AB9">
      <w:pPr>
        <w:pStyle w:val="ListParagraph"/>
        <w:ind w:left="1080"/>
      </w:pPr>
    </w:p>
    <w:sectPr w:rsidR="0063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8F9"/>
    <w:multiLevelType w:val="hybridMultilevel"/>
    <w:tmpl w:val="327AE00A"/>
    <w:lvl w:ilvl="0" w:tplc="96F268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4429B"/>
    <w:multiLevelType w:val="hybridMultilevel"/>
    <w:tmpl w:val="10AE65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5362F"/>
    <w:multiLevelType w:val="hybridMultilevel"/>
    <w:tmpl w:val="BD60C408"/>
    <w:lvl w:ilvl="0" w:tplc="948C6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5716C7"/>
    <w:multiLevelType w:val="hybridMultilevel"/>
    <w:tmpl w:val="8B0A6C8E"/>
    <w:lvl w:ilvl="0" w:tplc="F354799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BCB6E49"/>
    <w:multiLevelType w:val="hybridMultilevel"/>
    <w:tmpl w:val="E5488D96"/>
    <w:lvl w:ilvl="0" w:tplc="3E2EC8E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BF73BE"/>
    <w:multiLevelType w:val="hybridMultilevel"/>
    <w:tmpl w:val="0D30607E"/>
    <w:lvl w:ilvl="0" w:tplc="12581C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2B66D9"/>
    <w:multiLevelType w:val="hybridMultilevel"/>
    <w:tmpl w:val="25EE8EAC"/>
    <w:lvl w:ilvl="0" w:tplc="FB4EA6F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B45683"/>
    <w:multiLevelType w:val="hybridMultilevel"/>
    <w:tmpl w:val="DBB06724"/>
    <w:lvl w:ilvl="0" w:tplc="6908D09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FD7134"/>
    <w:multiLevelType w:val="hybridMultilevel"/>
    <w:tmpl w:val="F68AD4B0"/>
    <w:lvl w:ilvl="0" w:tplc="F4620B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4729A0"/>
    <w:multiLevelType w:val="hybridMultilevel"/>
    <w:tmpl w:val="B87E4234"/>
    <w:lvl w:ilvl="0" w:tplc="13B2F18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0E2511"/>
    <w:multiLevelType w:val="hybridMultilevel"/>
    <w:tmpl w:val="1F4AE136"/>
    <w:lvl w:ilvl="0" w:tplc="58C0152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157000"/>
    <w:multiLevelType w:val="hybridMultilevel"/>
    <w:tmpl w:val="F926E184"/>
    <w:lvl w:ilvl="0" w:tplc="286C2F2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9E6FA8"/>
    <w:multiLevelType w:val="hybridMultilevel"/>
    <w:tmpl w:val="714CED32"/>
    <w:lvl w:ilvl="0" w:tplc="2820D7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D52A3A"/>
    <w:multiLevelType w:val="hybridMultilevel"/>
    <w:tmpl w:val="39B41CC2"/>
    <w:lvl w:ilvl="0" w:tplc="C5140DF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371A53"/>
    <w:multiLevelType w:val="hybridMultilevel"/>
    <w:tmpl w:val="C4D806E8"/>
    <w:lvl w:ilvl="0" w:tplc="497EBBA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13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  <w:num w:numId="13">
    <w:abstractNumId w:val="7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10"/>
    <w:rsid w:val="001A799C"/>
    <w:rsid w:val="002B5435"/>
    <w:rsid w:val="003B542D"/>
    <w:rsid w:val="003D2375"/>
    <w:rsid w:val="00460310"/>
    <w:rsid w:val="00461785"/>
    <w:rsid w:val="00471DC1"/>
    <w:rsid w:val="00630AB9"/>
    <w:rsid w:val="00666A14"/>
    <w:rsid w:val="00806044"/>
    <w:rsid w:val="00DE2CA9"/>
    <w:rsid w:val="00F006AF"/>
    <w:rsid w:val="00F3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6031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6031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6031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6031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773CF857.dotm</Template>
  <TotalTime>0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BILNEY Val</dc:creator>
  <cp:lastModifiedBy>NURSE Tamara</cp:lastModifiedBy>
  <cp:revision>2</cp:revision>
  <dcterms:created xsi:type="dcterms:W3CDTF">2015-02-17T08:36:00Z</dcterms:created>
  <dcterms:modified xsi:type="dcterms:W3CDTF">2015-02-17T08:36:00Z</dcterms:modified>
</cp:coreProperties>
</file>