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45" w:type="dxa"/>
        <w:tblLayout w:type="fixed"/>
        <w:tblLook w:val="01E0" w:firstRow="1" w:lastRow="1" w:firstColumn="1" w:lastColumn="1" w:noHBand="0" w:noVBand="0"/>
      </w:tblPr>
      <w:tblGrid>
        <w:gridCol w:w="1728"/>
        <w:gridCol w:w="5749"/>
        <w:gridCol w:w="909"/>
        <w:gridCol w:w="2159"/>
      </w:tblGrid>
      <w:tr w:rsidR="003D220C" w:rsidTr="003D220C">
        <w:tc>
          <w:tcPr>
            <w:tcW w:w="1728" w:type="dxa"/>
          </w:tcPr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-228600</wp:posOffset>
                  </wp:positionH>
                  <wp:positionV relativeFrom="paragraph">
                    <wp:posOffset>-4445</wp:posOffset>
                  </wp:positionV>
                  <wp:extent cx="1295400" cy="988695"/>
                  <wp:effectExtent l="0" t="0" r="0" b="1905"/>
                  <wp:wrapNone/>
                  <wp:docPr id="2" name="Picture 2" descr="Description: pact jp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pact jp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98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</w:pPr>
          </w:p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</w:pPr>
          </w:p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</w:pPr>
          </w:p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</w:pPr>
          </w:p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</w:pPr>
          </w:p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</w:pPr>
          </w:p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</w:pPr>
          </w:p>
        </w:tc>
        <w:tc>
          <w:tcPr>
            <w:tcW w:w="6660" w:type="dxa"/>
            <w:gridSpan w:val="2"/>
          </w:tcPr>
          <w:p w:rsidR="003D220C" w:rsidRDefault="003D220C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Mathematics Essential</w:t>
            </w:r>
          </w:p>
          <w:p w:rsidR="003D220C" w:rsidRDefault="003D220C">
            <w:pPr>
              <w:spacing w:line="276" w:lineRule="auto"/>
              <w:rPr>
                <w:sz w:val="28"/>
              </w:rPr>
            </w:pPr>
          </w:p>
          <w:p w:rsidR="003D220C" w:rsidRDefault="00322C54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Test 9</w:t>
            </w:r>
            <w:r w:rsidR="003D220C">
              <w:rPr>
                <w:b/>
                <w:sz w:val="36"/>
              </w:rPr>
              <w:t>, 2015</w:t>
            </w:r>
          </w:p>
          <w:p w:rsidR="003D220C" w:rsidRDefault="003D220C">
            <w:pPr>
              <w:spacing w:line="276" w:lineRule="auto"/>
              <w:rPr>
                <w:b/>
                <w:sz w:val="28"/>
              </w:rPr>
            </w:pPr>
          </w:p>
          <w:p w:rsidR="003D220C" w:rsidRDefault="00146E33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sz w:val="28"/>
              </w:rPr>
              <w:t xml:space="preserve">Topics </w:t>
            </w:r>
            <w:r w:rsidR="0093709A">
              <w:rPr>
                <w:b/>
                <w:sz w:val="28"/>
              </w:rPr>
              <w:t>– Statistics</w:t>
            </w:r>
          </w:p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2160" w:type="dxa"/>
            <w:hideMark/>
          </w:tcPr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106680</wp:posOffset>
                      </wp:positionV>
                      <wp:extent cx="838200" cy="1201420"/>
                      <wp:effectExtent l="0" t="0" r="19050" b="1778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201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D59C1" w:rsidRDefault="002D59C1" w:rsidP="003D220C"/>
                                <w:p w:rsidR="002D59C1" w:rsidRDefault="002D59C1" w:rsidP="003D220C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</w:p>
                                <w:p w:rsidR="002D59C1" w:rsidRDefault="00322C54" w:rsidP="003D220C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4</w:t>
                                  </w:r>
                                  <w:r w:rsidR="00F72BBE">
                                    <w:rPr>
                                      <w:sz w:val="32"/>
                                    </w:rPr>
                                    <w:t>7</w:t>
                                  </w:r>
                                </w:p>
                                <w:p w:rsidR="002D59C1" w:rsidRDefault="002D59C1" w:rsidP="003D220C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</w:p>
                                <w:p w:rsidR="002D59C1" w:rsidRDefault="002D59C1" w:rsidP="003D220C">
                                  <w:pPr>
                                    <w:jc w:val="center"/>
                                  </w:pPr>
                                  <w:r>
                                    <w:t>=</w:t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  <w:r>
                                    <w:t xml:space="preserve"> % </w:t>
                                  </w:r>
                                </w:p>
                                <w:p w:rsidR="002D59C1" w:rsidRDefault="002D59C1" w:rsidP="003D220C">
                                  <w:pPr>
                                    <w:jc w:val="center"/>
                                  </w:pPr>
                                </w:p>
                                <w:p w:rsidR="002D59C1" w:rsidRDefault="002D59C1" w:rsidP="003D22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8.55pt;margin-top:8.4pt;width:66pt;height:9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">
                      <v:textbox>
                        <w:txbxContent>
                          <w:p w:rsidR="002D59C1" w:rsidRDefault="002D59C1" w:rsidP="003D220C"/>
                          <w:p w:rsidR="002D59C1" w:rsidRDefault="002D59C1" w:rsidP="003D220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2D59C1" w:rsidRDefault="00322C54" w:rsidP="003D220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</w:t>
                            </w:r>
                            <w:r w:rsidR="00F72BBE">
                              <w:rPr>
                                <w:sz w:val="32"/>
                              </w:rPr>
                              <w:t>7</w:t>
                            </w:r>
                          </w:p>
                          <w:p w:rsidR="002D59C1" w:rsidRDefault="002D59C1" w:rsidP="003D220C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:rsidR="002D59C1" w:rsidRDefault="002D59C1" w:rsidP="003D220C">
                            <w:pPr>
                              <w:jc w:val="center"/>
                            </w:pPr>
                            <w:r>
                              <w:t>=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% </w:t>
                            </w:r>
                          </w:p>
                          <w:p w:rsidR="002D59C1" w:rsidRDefault="002D59C1" w:rsidP="003D220C">
                            <w:pPr>
                              <w:jc w:val="center"/>
                            </w:pPr>
                          </w:p>
                          <w:p w:rsidR="002D59C1" w:rsidRDefault="002D59C1" w:rsidP="003D220C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D220C" w:rsidTr="003D220C">
        <w:trPr>
          <w:trHeight w:val="397"/>
        </w:trPr>
        <w:tc>
          <w:tcPr>
            <w:tcW w:w="1728" w:type="dxa"/>
            <w:vAlign w:val="center"/>
            <w:hideMark/>
          </w:tcPr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bCs/>
                <w:sz w:val="20"/>
              </w:rPr>
              <w:t>Total Time: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751" w:type="dxa"/>
            <w:vAlign w:val="center"/>
            <w:hideMark/>
          </w:tcPr>
          <w:p w:rsidR="003D220C" w:rsidRDefault="00322C54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i/>
                <w:sz w:val="28"/>
              </w:rPr>
              <w:t>45</w:t>
            </w:r>
            <w:r w:rsidR="003D220C">
              <w:rPr>
                <w:i/>
                <w:sz w:val="28"/>
              </w:rPr>
              <w:t xml:space="preserve"> </w:t>
            </w:r>
            <w:r w:rsidR="003D220C">
              <w:rPr>
                <w:i/>
                <w:sz w:val="20"/>
              </w:rPr>
              <w:t>minutes</w:t>
            </w:r>
          </w:p>
        </w:tc>
        <w:tc>
          <w:tcPr>
            <w:tcW w:w="3069" w:type="dxa"/>
            <w:gridSpan w:val="2"/>
            <w:vMerge w:val="restart"/>
            <w:vAlign w:val="center"/>
          </w:tcPr>
          <w:p w:rsidR="003D220C" w:rsidRDefault="003D220C">
            <w:pPr>
              <w:spacing w:line="276" w:lineRule="auto"/>
              <w:rPr>
                <w:sz w:val="20"/>
              </w:rPr>
            </w:pPr>
          </w:p>
        </w:tc>
      </w:tr>
      <w:tr w:rsidR="003D220C" w:rsidTr="003D220C">
        <w:trPr>
          <w:trHeight w:val="397"/>
        </w:trPr>
        <w:tc>
          <w:tcPr>
            <w:tcW w:w="1728" w:type="dxa"/>
            <w:vAlign w:val="center"/>
            <w:hideMark/>
          </w:tcPr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Total Reading:</w:t>
            </w:r>
          </w:p>
        </w:tc>
        <w:tc>
          <w:tcPr>
            <w:tcW w:w="5751" w:type="dxa"/>
            <w:vAlign w:val="center"/>
            <w:hideMark/>
          </w:tcPr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5</w:t>
            </w:r>
            <w:r>
              <w:rPr>
                <w:b/>
                <w:i/>
                <w:sz w:val="28"/>
              </w:rPr>
              <w:t xml:space="preserve"> </w:t>
            </w:r>
            <w:r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5229" w:type="dxa"/>
            <w:gridSpan w:val="2"/>
            <w:vMerge/>
            <w:vAlign w:val="center"/>
            <w:hideMark/>
          </w:tcPr>
          <w:p w:rsidR="003D220C" w:rsidRDefault="003D220C">
            <w:pPr>
              <w:rPr>
                <w:sz w:val="20"/>
              </w:rPr>
            </w:pPr>
          </w:p>
        </w:tc>
      </w:tr>
      <w:tr w:rsidR="003D220C" w:rsidTr="003D220C">
        <w:trPr>
          <w:trHeight w:val="397"/>
        </w:trPr>
        <w:tc>
          <w:tcPr>
            <w:tcW w:w="1728" w:type="dxa"/>
            <w:vAlign w:val="center"/>
            <w:hideMark/>
          </w:tcPr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Total Working:</w:t>
            </w:r>
          </w:p>
        </w:tc>
        <w:tc>
          <w:tcPr>
            <w:tcW w:w="5751" w:type="dxa"/>
            <w:vAlign w:val="center"/>
            <w:hideMark/>
          </w:tcPr>
          <w:p w:rsidR="003D220C" w:rsidRDefault="00467AC8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25</w:t>
            </w:r>
            <w:r w:rsidR="003D220C">
              <w:rPr>
                <w:b/>
                <w:i/>
                <w:sz w:val="28"/>
              </w:rPr>
              <w:t xml:space="preserve"> </w:t>
            </w:r>
            <w:r w:rsidR="003D220C"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5229" w:type="dxa"/>
            <w:gridSpan w:val="2"/>
            <w:vMerge/>
            <w:vAlign w:val="center"/>
            <w:hideMark/>
          </w:tcPr>
          <w:p w:rsidR="003D220C" w:rsidRDefault="003D220C">
            <w:pPr>
              <w:rPr>
                <w:sz w:val="20"/>
              </w:rPr>
            </w:pPr>
          </w:p>
        </w:tc>
      </w:tr>
      <w:tr w:rsidR="003D220C" w:rsidTr="003D220C">
        <w:trPr>
          <w:trHeight w:val="397"/>
        </w:trPr>
        <w:tc>
          <w:tcPr>
            <w:tcW w:w="1728" w:type="dxa"/>
            <w:vAlign w:val="center"/>
            <w:hideMark/>
          </w:tcPr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sz w:val="20"/>
              </w:rPr>
              <w:t>Weighting:</w:t>
            </w:r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5751" w:type="dxa"/>
            <w:vAlign w:val="center"/>
            <w:hideMark/>
          </w:tcPr>
          <w:p w:rsidR="003D220C" w:rsidRDefault="00AB54B9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i/>
                <w:sz w:val="20"/>
              </w:rPr>
              <w:t>4</w:t>
            </w:r>
            <w:r w:rsidR="003D220C">
              <w:rPr>
                <w:i/>
                <w:sz w:val="20"/>
              </w:rPr>
              <w:t xml:space="preserve"> of the year.</w:t>
            </w:r>
          </w:p>
        </w:tc>
        <w:tc>
          <w:tcPr>
            <w:tcW w:w="5229" w:type="dxa"/>
            <w:gridSpan w:val="2"/>
            <w:vMerge/>
            <w:vAlign w:val="center"/>
            <w:hideMark/>
          </w:tcPr>
          <w:p w:rsidR="003D220C" w:rsidRDefault="003D220C">
            <w:pPr>
              <w:rPr>
                <w:sz w:val="20"/>
              </w:rPr>
            </w:pPr>
          </w:p>
        </w:tc>
      </w:tr>
      <w:tr w:rsidR="003D220C" w:rsidTr="003D220C">
        <w:trPr>
          <w:trHeight w:val="397"/>
        </w:trPr>
        <w:tc>
          <w:tcPr>
            <w:tcW w:w="1728" w:type="dxa"/>
            <w:vAlign w:val="center"/>
            <w:hideMark/>
          </w:tcPr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Equipment Allowed:</w:t>
            </w:r>
          </w:p>
        </w:tc>
        <w:tc>
          <w:tcPr>
            <w:tcW w:w="5751" w:type="dxa"/>
            <w:vAlign w:val="center"/>
            <w:hideMark/>
          </w:tcPr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Calculator</w:t>
            </w:r>
          </w:p>
        </w:tc>
        <w:tc>
          <w:tcPr>
            <w:tcW w:w="5229" w:type="dxa"/>
            <w:gridSpan w:val="2"/>
            <w:vMerge/>
            <w:vAlign w:val="center"/>
            <w:hideMark/>
          </w:tcPr>
          <w:p w:rsidR="003D220C" w:rsidRDefault="003D220C">
            <w:pPr>
              <w:rPr>
                <w:sz w:val="20"/>
              </w:rPr>
            </w:pPr>
          </w:p>
        </w:tc>
      </w:tr>
      <w:tr w:rsidR="003D220C" w:rsidTr="003D220C">
        <w:trPr>
          <w:trHeight w:val="80"/>
        </w:trPr>
        <w:tc>
          <w:tcPr>
            <w:tcW w:w="10548" w:type="dxa"/>
            <w:gridSpan w:val="4"/>
            <w:vAlign w:val="center"/>
          </w:tcPr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  <w:jc w:val="center"/>
              <w:rPr>
                <w:b/>
                <w:i/>
              </w:rPr>
            </w:pPr>
          </w:p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You must include all working out to receive full marks</w:t>
            </w:r>
          </w:p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  <w:jc w:val="center"/>
              <w:rPr>
                <w:b/>
                <w:i/>
              </w:rPr>
            </w:pPr>
          </w:p>
        </w:tc>
      </w:tr>
      <w:tr w:rsidR="003D220C" w:rsidTr="003D220C">
        <w:trPr>
          <w:trHeight w:val="535"/>
        </w:trPr>
        <w:tc>
          <w:tcPr>
            <w:tcW w:w="10548" w:type="dxa"/>
            <w:gridSpan w:val="4"/>
            <w:hideMark/>
          </w:tcPr>
          <w:p w:rsidR="003D220C" w:rsidRDefault="003D220C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bCs/>
                <w:sz w:val="28"/>
              </w:rPr>
              <w:t>CALCULATOR ASSUMED</w:t>
            </w:r>
          </w:p>
        </w:tc>
      </w:tr>
    </w:tbl>
    <w:p w:rsidR="003D220C" w:rsidRDefault="00C96EE8" w:rsidP="003D220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(6 marks</w:t>
      </w:r>
      <w:proofErr w:type="gramStart"/>
      <w:r>
        <w:rPr>
          <w:b/>
        </w:rPr>
        <w:t>:1</w:t>
      </w:r>
      <w:proofErr w:type="gramEnd"/>
      <w:r>
        <w:rPr>
          <w:b/>
        </w:rPr>
        <w:t>, 1, 1, 1, 1, 1.</w:t>
      </w:r>
      <w:r w:rsidR="003D220C">
        <w:rPr>
          <w:b/>
        </w:rPr>
        <w:t>)</w:t>
      </w:r>
    </w:p>
    <w:p w:rsidR="006A307F" w:rsidRPr="006A307F" w:rsidRDefault="006A307F" w:rsidP="006A307F">
      <w:pPr>
        <w:pStyle w:val="ListParagraph"/>
      </w:pPr>
      <w:r w:rsidRPr="006A307F">
        <w:t>Using the following words complete the sentences below</w:t>
      </w:r>
      <w:r>
        <w:t>:</w:t>
      </w:r>
    </w:p>
    <w:p w:rsidR="006A307F" w:rsidRDefault="006A307F" w:rsidP="006A307F">
      <w:pPr>
        <w:pStyle w:val="ListParagraph"/>
        <w:rPr>
          <w:b/>
        </w:rPr>
      </w:pPr>
    </w:p>
    <w:p w:rsidR="006A307F" w:rsidRDefault="006A307F" w:rsidP="006A307F">
      <w:pPr>
        <w:jc w:val="both"/>
        <w:rPr>
          <w:b/>
          <w:i/>
        </w:rPr>
      </w:pPr>
      <w:r w:rsidRPr="006A307F">
        <w:rPr>
          <w:b/>
          <w:i/>
        </w:rPr>
        <w:t xml:space="preserve">Mean </w:t>
      </w:r>
      <w:r>
        <w:rPr>
          <w:b/>
          <w:i/>
        </w:rPr>
        <w:t xml:space="preserve">    </w:t>
      </w:r>
      <w:r w:rsidRPr="006A307F">
        <w:rPr>
          <w:b/>
          <w:i/>
        </w:rPr>
        <w:t xml:space="preserve">Median </w:t>
      </w:r>
      <w:r>
        <w:rPr>
          <w:b/>
          <w:i/>
        </w:rPr>
        <w:t xml:space="preserve">   </w:t>
      </w:r>
      <w:r w:rsidRPr="006A307F">
        <w:rPr>
          <w:b/>
          <w:i/>
        </w:rPr>
        <w:t xml:space="preserve">Mode </w:t>
      </w:r>
      <w:r>
        <w:rPr>
          <w:b/>
          <w:i/>
        </w:rPr>
        <w:t xml:space="preserve">   </w:t>
      </w:r>
      <w:r w:rsidRPr="006A307F">
        <w:rPr>
          <w:b/>
          <w:i/>
        </w:rPr>
        <w:t xml:space="preserve">Range </w:t>
      </w:r>
      <w:r>
        <w:rPr>
          <w:b/>
          <w:i/>
        </w:rPr>
        <w:t xml:space="preserve">    </w:t>
      </w:r>
      <w:r w:rsidRPr="006A307F">
        <w:rPr>
          <w:b/>
          <w:i/>
        </w:rPr>
        <w:t xml:space="preserve">Outlier </w:t>
      </w:r>
      <w:r>
        <w:rPr>
          <w:b/>
          <w:i/>
        </w:rPr>
        <w:t xml:space="preserve">    </w:t>
      </w:r>
      <w:r w:rsidRPr="006A307F">
        <w:rPr>
          <w:b/>
          <w:i/>
        </w:rPr>
        <w:t xml:space="preserve">Quartile </w:t>
      </w:r>
      <w:r>
        <w:rPr>
          <w:b/>
          <w:i/>
        </w:rPr>
        <w:t xml:space="preserve">    </w:t>
      </w:r>
      <w:r w:rsidRPr="006A307F">
        <w:rPr>
          <w:b/>
          <w:i/>
        </w:rPr>
        <w:t xml:space="preserve">Percentile </w:t>
      </w:r>
      <w:r>
        <w:rPr>
          <w:b/>
          <w:i/>
        </w:rPr>
        <w:t xml:space="preserve">    </w:t>
      </w:r>
      <w:r w:rsidRPr="006A307F">
        <w:rPr>
          <w:b/>
          <w:i/>
        </w:rPr>
        <w:t>Standard Deviation</w:t>
      </w:r>
    </w:p>
    <w:p w:rsidR="006A307F" w:rsidRDefault="006A307F" w:rsidP="006A307F">
      <w:pPr>
        <w:jc w:val="both"/>
        <w:rPr>
          <w:b/>
          <w:i/>
        </w:rPr>
      </w:pPr>
    </w:p>
    <w:p w:rsidR="006A307F" w:rsidRDefault="006A307F" w:rsidP="00C96EE8">
      <w:pPr>
        <w:spacing w:line="360" w:lineRule="auto"/>
        <w:jc w:val="both"/>
      </w:pPr>
      <w:proofErr w:type="gramStart"/>
      <w:r w:rsidRPr="006A307F">
        <w:t>a</w:t>
      </w:r>
      <w:proofErr w:type="gramEnd"/>
      <w:r w:rsidRPr="006A307F">
        <w:t>.______________________________ is a measure of spread that describes how far scores are from the mean.</w:t>
      </w:r>
    </w:p>
    <w:p w:rsidR="006A307F" w:rsidRDefault="006A307F" w:rsidP="00C96EE8">
      <w:pPr>
        <w:spacing w:line="360" w:lineRule="auto"/>
        <w:jc w:val="both"/>
      </w:pPr>
      <w:r>
        <w:t xml:space="preserve">b. </w:t>
      </w:r>
      <w:r w:rsidR="00C96EE8">
        <w:t>The ________________ is the most common or frequent score.</w:t>
      </w:r>
    </w:p>
    <w:p w:rsidR="00C96EE8" w:rsidRDefault="00C96EE8" w:rsidP="00C96EE8">
      <w:pPr>
        <w:spacing w:line="360" w:lineRule="auto"/>
        <w:jc w:val="both"/>
      </w:pPr>
      <w:proofErr w:type="gramStart"/>
      <w:r>
        <w:t>c. An</w:t>
      </w:r>
      <w:proofErr w:type="gramEnd"/>
      <w:r>
        <w:t xml:space="preserve"> _________________ is a score that is very different from the rest of the data. It can be either much bigger or much smaller than the other scores. </w:t>
      </w:r>
    </w:p>
    <w:p w:rsidR="00C96EE8" w:rsidRDefault="00C96EE8" w:rsidP="00C96EE8">
      <w:pPr>
        <w:spacing w:line="360" w:lineRule="auto"/>
        <w:jc w:val="both"/>
      </w:pPr>
      <w:r>
        <w:t>d. The ________________________ is the middle score when the scores are placed in order from smallest to largest.</w:t>
      </w:r>
    </w:p>
    <w:p w:rsidR="00C96EE8" w:rsidRDefault="00C96EE8" w:rsidP="00C96EE8">
      <w:pPr>
        <w:spacing w:line="360" w:lineRule="auto"/>
        <w:jc w:val="both"/>
      </w:pPr>
      <w:r>
        <w:t>e. The ____________________ describes the spread of data.</w:t>
      </w:r>
    </w:p>
    <w:p w:rsidR="00915A76" w:rsidRDefault="00C96EE8" w:rsidP="00AB54B9">
      <w:pPr>
        <w:spacing w:line="360" w:lineRule="auto"/>
        <w:jc w:val="both"/>
      </w:pPr>
      <w:r>
        <w:t>f. The ________________________ is calculated by adding all the scores and diving by the number of scores. It is what most people call the ‘average’.</w:t>
      </w:r>
    </w:p>
    <w:p w:rsidR="00DC1EFB" w:rsidRDefault="00DC1EFB"/>
    <w:p w:rsidR="00DC1EFB" w:rsidRDefault="00624C19" w:rsidP="00DC1E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  <w:r w:rsidR="00F55C43">
        <w:rPr>
          <w:b/>
        </w:rPr>
        <w:t>(</w:t>
      </w:r>
      <w:r w:rsidR="00F72BBE">
        <w:rPr>
          <w:b/>
        </w:rPr>
        <w:t>10</w:t>
      </w:r>
      <w:r w:rsidR="00F55C43">
        <w:rPr>
          <w:b/>
        </w:rPr>
        <w:t xml:space="preserve"> marks</w:t>
      </w:r>
      <w:r w:rsidR="00F72BBE">
        <w:rPr>
          <w:b/>
        </w:rPr>
        <w:t>: 5, 5</w:t>
      </w:r>
      <w:r w:rsidR="00F55C43">
        <w:rPr>
          <w:b/>
        </w:rPr>
        <w:t>)</w:t>
      </w:r>
    </w:p>
    <w:p w:rsidR="00F55C43" w:rsidRPr="00F55C43" w:rsidRDefault="00F55C43" w:rsidP="00F55C43">
      <w:r w:rsidRPr="00F55C43">
        <w:t>Calculate the mean, median, mode and range of the following:</w:t>
      </w:r>
    </w:p>
    <w:p w:rsidR="00F55C43" w:rsidRDefault="00F55C43" w:rsidP="00F55C43">
      <w:pPr>
        <w:rPr>
          <w:b/>
        </w:rPr>
      </w:pPr>
    </w:p>
    <w:p w:rsidR="00F55C43" w:rsidRPr="00F55C43" w:rsidRDefault="00F55C43" w:rsidP="00F55C43">
      <w:pPr>
        <w:pStyle w:val="ListParagraph"/>
        <w:numPr>
          <w:ilvl w:val="0"/>
          <w:numId w:val="13"/>
        </w:numPr>
        <w:spacing w:after="120"/>
      </w:pPr>
      <w:r w:rsidRPr="00F55C43">
        <w:t>Height in cm; 162, 165, 150, 148, 188, 183, 166, 164, 172.</w:t>
      </w:r>
    </w:p>
    <w:p w:rsidR="00F55C43" w:rsidRPr="00F55C43" w:rsidRDefault="00F55C43" w:rsidP="00F55C43">
      <w:pPr>
        <w:spacing w:after="120"/>
      </w:pPr>
      <w:r w:rsidRPr="00F55C43">
        <w:t>Mean______________________________________________</w:t>
      </w:r>
    </w:p>
    <w:p w:rsidR="00F55C43" w:rsidRPr="00F55C43" w:rsidRDefault="00F55C43" w:rsidP="00F55C43">
      <w:pPr>
        <w:spacing w:after="120"/>
      </w:pPr>
      <w:r w:rsidRPr="00F55C43">
        <w:t>Median____________________________________________</w:t>
      </w:r>
    </w:p>
    <w:p w:rsidR="00F55C43" w:rsidRPr="00F55C43" w:rsidRDefault="00F55C43" w:rsidP="00F55C43">
      <w:pPr>
        <w:spacing w:after="120"/>
      </w:pPr>
      <w:r w:rsidRPr="00F55C43">
        <w:lastRenderedPageBreak/>
        <w:t>Mode______________________________________________</w:t>
      </w:r>
    </w:p>
    <w:p w:rsidR="00F55C43" w:rsidRPr="00F55C43" w:rsidRDefault="00F55C43" w:rsidP="00F55C43">
      <w:pPr>
        <w:spacing w:after="120"/>
      </w:pPr>
      <w:r w:rsidRPr="00F55C43">
        <w:t>Range_____________________________________________</w:t>
      </w:r>
    </w:p>
    <w:p w:rsidR="00F55C43" w:rsidRDefault="00F55C43" w:rsidP="00F55C43">
      <w:pPr>
        <w:rPr>
          <w:b/>
        </w:rPr>
      </w:pPr>
    </w:p>
    <w:p w:rsidR="00F55C43" w:rsidRPr="00F55C43" w:rsidRDefault="00F55C43" w:rsidP="00F55C43">
      <w:pPr>
        <w:rPr>
          <w:b/>
        </w:rPr>
      </w:pPr>
    </w:p>
    <w:p w:rsidR="00F55C43" w:rsidRPr="00F55C43" w:rsidRDefault="00F55C43" w:rsidP="00F55C43">
      <w:pPr>
        <w:pStyle w:val="ListParagraph"/>
        <w:numPr>
          <w:ilvl w:val="0"/>
          <w:numId w:val="13"/>
        </w:numPr>
      </w:pPr>
      <w:r w:rsidRPr="00F55C43">
        <w:t>Cars per household; 1, 1, 2, 3, 5, 0, 0, 2, 2, 1, 2.</w:t>
      </w:r>
    </w:p>
    <w:p w:rsidR="00F55C43" w:rsidRDefault="00F55C43" w:rsidP="00F55C43">
      <w:pPr>
        <w:rPr>
          <w:b/>
        </w:rPr>
      </w:pPr>
    </w:p>
    <w:p w:rsidR="00F55C43" w:rsidRPr="00F55C43" w:rsidRDefault="00F55C43" w:rsidP="00F55C43">
      <w:pPr>
        <w:spacing w:after="120"/>
      </w:pPr>
      <w:r w:rsidRPr="00F55C43">
        <w:t>Mean______________________________________________</w:t>
      </w:r>
    </w:p>
    <w:p w:rsidR="00F55C43" w:rsidRPr="00F55C43" w:rsidRDefault="00F55C43" w:rsidP="00F55C43">
      <w:pPr>
        <w:spacing w:after="120"/>
      </w:pPr>
      <w:r w:rsidRPr="00F55C43">
        <w:t>Median____________________________________________</w:t>
      </w:r>
    </w:p>
    <w:p w:rsidR="00F55C43" w:rsidRPr="00F55C43" w:rsidRDefault="00F55C43" w:rsidP="00F55C43">
      <w:pPr>
        <w:spacing w:after="120"/>
      </w:pPr>
      <w:r w:rsidRPr="00F55C43">
        <w:t>Mode______________________________________________</w:t>
      </w:r>
    </w:p>
    <w:p w:rsidR="00F55C43" w:rsidRPr="00F55C43" w:rsidRDefault="00F55C43" w:rsidP="00F55C43">
      <w:pPr>
        <w:spacing w:after="120"/>
      </w:pPr>
      <w:r w:rsidRPr="00F55C43">
        <w:t>Range_____________________________________________</w:t>
      </w:r>
    </w:p>
    <w:p w:rsidR="00F55C43" w:rsidRPr="00F55C43" w:rsidRDefault="00F55C43" w:rsidP="00F55C43">
      <w:pPr>
        <w:rPr>
          <w:b/>
        </w:rPr>
      </w:pPr>
    </w:p>
    <w:p w:rsidR="00F55C43" w:rsidRDefault="00F55C43" w:rsidP="00F55C43">
      <w:pPr>
        <w:rPr>
          <w:b/>
        </w:rPr>
      </w:pPr>
    </w:p>
    <w:p w:rsidR="00F55C43" w:rsidRPr="00F55C43" w:rsidRDefault="00F55C43" w:rsidP="00F55C43">
      <w:pPr>
        <w:rPr>
          <w:b/>
        </w:rPr>
      </w:pPr>
    </w:p>
    <w:p w:rsidR="00F55C43" w:rsidRDefault="00F55C43" w:rsidP="00DC1E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(</w:t>
      </w:r>
      <w:r w:rsidR="00F72BBE">
        <w:rPr>
          <w:b/>
        </w:rPr>
        <w:t>8</w:t>
      </w:r>
      <w:r>
        <w:rPr>
          <w:b/>
        </w:rPr>
        <w:t xml:space="preserve"> marks:1, 1, 1</w:t>
      </w:r>
      <w:r w:rsidR="00F72BBE">
        <w:rPr>
          <w:b/>
        </w:rPr>
        <w:t>, 1, 1,</w:t>
      </w:r>
      <w:r>
        <w:rPr>
          <w:b/>
        </w:rPr>
        <w:t xml:space="preserve"> 3)</w:t>
      </w:r>
    </w:p>
    <w:p w:rsidR="006F23D0" w:rsidRDefault="006F23D0" w:rsidP="006F23D0">
      <w:pPr>
        <w:pStyle w:val="ListParagraph"/>
        <w:rPr>
          <w:b/>
        </w:rPr>
      </w:pPr>
    </w:p>
    <w:p w:rsidR="006F23D0" w:rsidRPr="006F23D0" w:rsidRDefault="006F23D0" w:rsidP="006F23D0">
      <w:pPr>
        <w:ind w:left="360"/>
      </w:pPr>
      <w:r w:rsidRPr="006F23D0">
        <w:t>The following stem and leaf plot shows the price of petrol</w:t>
      </w:r>
      <w:r>
        <w:t xml:space="preserve"> </w:t>
      </w:r>
      <w:r w:rsidRPr="006F23D0">
        <w:t>(in cents per litre) at a random selection of metropolitan petrol stations on a Friday.</w:t>
      </w:r>
    </w:p>
    <w:p w:rsidR="006F23D0" w:rsidRDefault="006F23D0" w:rsidP="006F23D0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708"/>
      </w:tblGrid>
      <w:tr w:rsidR="006F23D0" w:rsidRPr="009364DD" w:rsidTr="009364DD">
        <w:tc>
          <w:tcPr>
            <w:tcW w:w="534" w:type="dxa"/>
          </w:tcPr>
          <w:p w:rsidR="006F23D0" w:rsidRPr="009364DD" w:rsidRDefault="006F23D0" w:rsidP="002D59C1">
            <w:r w:rsidRPr="009364DD">
              <w:t>14</w:t>
            </w:r>
          </w:p>
        </w:tc>
        <w:tc>
          <w:tcPr>
            <w:tcW w:w="8708" w:type="dxa"/>
          </w:tcPr>
          <w:p w:rsidR="006F23D0" w:rsidRPr="009364DD" w:rsidRDefault="009364DD" w:rsidP="002D59C1">
            <w:r w:rsidRPr="009364DD">
              <w:t>3 9 9</w:t>
            </w:r>
          </w:p>
        </w:tc>
      </w:tr>
      <w:tr w:rsidR="006F23D0" w:rsidRPr="009364DD" w:rsidTr="009364DD">
        <w:tc>
          <w:tcPr>
            <w:tcW w:w="534" w:type="dxa"/>
          </w:tcPr>
          <w:p w:rsidR="006F23D0" w:rsidRPr="009364DD" w:rsidRDefault="006F23D0" w:rsidP="002D59C1">
            <w:r w:rsidRPr="009364DD">
              <w:t>15</w:t>
            </w:r>
          </w:p>
        </w:tc>
        <w:tc>
          <w:tcPr>
            <w:tcW w:w="8708" w:type="dxa"/>
          </w:tcPr>
          <w:p w:rsidR="006F23D0" w:rsidRPr="009364DD" w:rsidRDefault="009364DD" w:rsidP="002D59C1">
            <w:r w:rsidRPr="009364DD">
              <w:t>1 2 2 3 5</w:t>
            </w:r>
          </w:p>
        </w:tc>
      </w:tr>
      <w:tr w:rsidR="006F23D0" w:rsidRPr="009364DD" w:rsidTr="009364DD">
        <w:tc>
          <w:tcPr>
            <w:tcW w:w="534" w:type="dxa"/>
          </w:tcPr>
          <w:p w:rsidR="006F23D0" w:rsidRPr="009364DD" w:rsidRDefault="006F23D0" w:rsidP="002D59C1">
            <w:r w:rsidRPr="009364DD">
              <w:t>16</w:t>
            </w:r>
          </w:p>
        </w:tc>
        <w:tc>
          <w:tcPr>
            <w:tcW w:w="8708" w:type="dxa"/>
          </w:tcPr>
          <w:p w:rsidR="006F23D0" w:rsidRPr="009364DD" w:rsidRDefault="009364DD" w:rsidP="002D59C1">
            <w:r w:rsidRPr="009364DD">
              <w:t>5 5 5 9 9</w:t>
            </w:r>
          </w:p>
        </w:tc>
      </w:tr>
      <w:tr w:rsidR="006F23D0" w:rsidRPr="009364DD" w:rsidTr="009364DD">
        <w:tc>
          <w:tcPr>
            <w:tcW w:w="534" w:type="dxa"/>
          </w:tcPr>
          <w:p w:rsidR="006F23D0" w:rsidRPr="009364DD" w:rsidRDefault="006F23D0" w:rsidP="002D59C1">
            <w:r w:rsidRPr="009364DD">
              <w:t>17</w:t>
            </w:r>
          </w:p>
        </w:tc>
        <w:tc>
          <w:tcPr>
            <w:tcW w:w="8708" w:type="dxa"/>
          </w:tcPr>
          <w:p w:rsidR="009364DD" w:rsidRPr="009364DD" w:rsidRDefault="009364DD" w:rsidP="002D59C1">
            <w:r w:rsidRPr="009364DD">
              <w:t>2 3 5</w:t>
            </w:r>
          </w:p>
        </w:tc>
      </w:tr>
    </w:tbl>
    <w:p w:rsidR="00DC1EFB" w:rsidRPr="009364DD" w:rsidRDefault="00DC1EFB" w:rsidP="00DC1EFB"/>
    <w:p w:rsidR="00DC1EFB" w:rsidRDefault="009364DD" w:rsidP="009364DD">
      <w:pPr>
        <w:pStyle w:val="ListParagraph"/>
        <w:numPr>
          <w:ilvl w:val="0"/>
          <w:numId w:val="9"/>
        </w:numPr>
      </w:pPr>
      <w:r w:rsidRPr="009364DD">
        <w:t>How many petrol stations were in the sample?</w:t>
      </w:r>
    </w:p>
    <w:p w:rsidR="00AB54B9" w:rsidRPr="009364DD" w:rsidRDefault="00AB54B9" w:rsidP="00AB54B9">
      <w:pPr>
        <w:pStyle w:val="ListParagraph"/>
      </w:pPr>
    </w:p>
    <w:p w:rsidR="009364DD" w:rsidRDefault="009364DD" w:rsidP="009364DD">
      <w:pPr>
        <w:pStyle w:val="ListParagraph"/>
        <w:numPr>
          <w:ilvl w:val="0"/>
          <w:numId w:val="9"/>
        </w:numPr>
      </w:pPr>
      <w:r w:rsidRPr="009364DD">
        <w:t>What is the highest price for petrol?</w:t>
      </w:r>
    </w:p>
    <w:p w:rsidR="00AB54B9" w:rsidRDefault="00AB54B9" w:rsidP="00AB54B9">
      <w:pPr>
        <w:pStyle w:val="ListParagraph"/>
      </w:pPr>
    </w:p>
    <w:p w:rsidR="00AB54B9" w:rsidRPr="009364DD" w:rsidRDefault="00AB54B9" w:rsidP="00AB54B9">
      <w:pPr>
        <w:pStyle w:val="ListParagraph"/>
      </w:pPr>
    </w:p>
    <w:p w:rsidR="009364DD" w:rsidRDefault="009364DD" w:rsidP="009364DD">
      <w:pPr>
        <w:pStyle w:val="ListParagraph"/>
        <w:numPr>
          <w:ilvl w:val="0"/>
          <w:numId w:val="9"/>
        </w:numPr>
      </w:pPr>
      <w:r w:rsidRPr="009364DD">
        <w:t>What is the spread of the prices for petrol?</w:t>
      </w:r>
    </w:p>
    <w:p w:rsidR="00AB54B9" w:rsidRPr="009364DD" w:rsidRDefault="00AB54B9" w:rsidP="00AB54B9">
      <w:pPr>
        <w:pStyle w:val="ListParagraph"/>
      </w:pPr>
    </w:p>
    <w:p w:rsidR="009364DD" w:rsidRDefault="009364DD" w:rsidP="009364DD">
      <w:pPr>
        <w:pStyle w:val="ListParagraph"/>
        <w:numPr>
          <w:ilvl w:val="0"/>
          <w:numId w:val="9"/>
        </w:numPr>
      </w:pPr>
      <w:r w:rsidRPr="009364DD">
        <w:t>What is the median price of petrol?</w:t>
      </w:r>
    </w:p>
    <w:p w:rsidR="00AB54B9" w:rsidRDefault="00AB54B9" w:rsidP="00AB54B9">
      <w:pPr>
        <w:pStyle w:val="ListParagraph"/>
      </w:pPr>
    </w:p>
    <w:p w:rsidR="00AB54B9" w:rsidRPr="009364DD" w:rsidRDefault="00AB54B9" w:rsidP="00AB54B9">
      <w:pPr>
        <w:pStyle w:val="ListParagraph"/>
      </w:pPr>
    </w:p>
    <w:p w:rsidR="009364DD" w:rsidRDefault="009364DD" w:rsidP="009364DD">
      <w:pPr>
        <w:pStyle w:val="ListParagraph"/>
        <w:numPr>
          <w:ilvl w:val="0"/>
          <w:numId w:val="9"/>
        </w:numPr>
      </w:pPr>
      <w:r w:rsidRPr="009364DD">
        <w:t>Is there a mode? If so</w:t>
      </w:r>
      <w:r w:rsidR="00DA3346">
        <w:t>,</w:t>
      </w:r>
      <w:r w:rsidRPr="009364DD">
        <w:t xml:space="preserve"> what is the mode price of petrol?</w:t>
      </w:r>
    </w:p>
    <w:p w:rsidR="00AB54B9" w:rsidRDefault="00AB54B9" w:rsidP="00AB54B9">
      <w:pPr>
        <w:pStyle w:val="ListParagraph"/>
      </w:pPr>
    </w:p>
    <w:p w:rsidR="00AB54B9" w:rsidRPr="009364DD" w:rsidRDefault="00AB54B9" w:rsidP="00AB54B9">
      <w:pPr>
        <w:pStyle w:val="ListParagraph"/>
      </w:pPr>
    </w:p>
    <w:p w:rsidR="009364DD" w:rsidRDefault="009364DD" w:rsidP="009364DD">
      <w:pPr>
        <w:pStyle w:val="ListParagraph"/>
        <w:numPr>
          <w:ilvl w:val="0"/>
          <w:numId w:val="9"/>
        </w:numPr>
      </w:pPr>
      <w:r w:rsidRPr="009364DD">
        <w:t>Calculate the mean price of petrol?</w:t>
      </w:r>
    </w:p>
    <w:p w:rsidR="00DC1EFB" w:rsidRDefault="00DC1EFB" w:rsidP="00DC1EFB">
      <w:pPr>
        <w:rPr>
          <w:b/>
        </w:rPr>
      </w:pPr>
    </w:p>
    <w:p w:rsidR="00DC1EFB" w:rsidRDefault="00DC1EFB" w:rsidP="00DC1EFB">
      <w:pPr>
        <w:rPr>
          <w:b/>
        </w:rPr>
      </w:pPr>
    </w:p>
    <w:p w:rsidR="00DC1EFB" w:rsidRPr="00DC1EFB" w:rsidRDefault="00DC1EFB" w:rsidP="00DC1EFB">
      <w:pPr>
        <w:rPr>
          <w:b/>
        </w:rPr>
      </w:pPr>
    </w:p>
    <w:p w:rsidR="00AB54B9" w:rsidRDefault="00AB54B9" w:rsidP="009364DD">
      <w:pPr>
        <w:tabs>
          <w:tab w:val="left" w:pos="1515"/>
        </w:tabs>
      </w:pPr>
    </w:p>
    <w:p w:rsidR="00AB54B9" w:rsidRDefault="00AB54B9" w:rsidP="009364DD">
      <w:pPr>
        <w:tabs>
          <w:tab w:val="left" w:pos="1515"/>
        </w:tabs>
      </w:pPr>
    </w:p>
    <w:p w:rsidR="00AB54B9" w:rsidRDefault="00AB54B9" w:rsidP="009364DD">
      <w:pPr>
        <w:tabs>
          <w:tab w:val="left" w:pos="1515"/>
        </w:tabs>
      </w:pPr>
    </w:p>
    <w:p w:rsidR="00AB54B9" w:rsidRDefault="00AB54B9" w:rsidP="009364DD">
      <w:pPr>
        <w:tabs>
          <w:tab w:val="left" w:pos="1515"/>
        </w:tabs>
      </w:pPr>
    </w:p>
    <w:p w:rsidR="00AB54B9" w:rsidRDefault="00AB54B9" w:rsidP="009364DD">
      <w:pPr>
        <w:tabs>
          <w:tab w:val="left" w:pos="1515"/>
        </w:tabs>
      </w:pPr>
    </w:p>
    <w:p w:rsidR="00AB54B9" w:rsidRDefault="00AB54B9" w:rsidP="009364DD">
      <w:pPr>
        <w:tabs>
          <w:tab w:val="left" w:pos="1515"/>
        </w:tabs>
      </w:pPr>
    </w:p>
    <w:p w:rsidR="00AB54B9" w:rsidRDefault="00AB54B9" w:rsidP="009364DD">
      <w:pPr>
        <w:tabs>
          <w:tab w:val="left" w:pos="1515"/>
        </w:tabs>
      </w:pPr>
    </w:p>
    <w:p w:rsidR="008F160A" w:rsidRDefault="009364DD" w:rsidP="009364DD">
      <w:pPr>
        <w:tabs>
          <w:tab w:val="left" w:pos="1515"/>
        </w:tabs>
      </w:pPr>
      <w:r>
        <w:lastRenderedPageBreak/>
        <w:tab/>
      </w:r>
    </w:p>
    <w:p w:rsidR="00A92C79" w:rsidRDefault="00A92C79" w:rsidP="00A92C79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  <w:lang w:eastAsia="en-AU"/>
        </w:rPr>
        <mc:AlternateContent>
          <mc:Choice Requires="wps">
            <w:drawing>
              <wp:inline distT="0" distB="0" distL="0" distR="0" wp14:anchorId="4517D280" wp14:editId="3DF35B42">
                <wp:extent cx="304800" cy="304800"/>
                <wp:effectExtent l="0" t="0" r="0" b="0"/>
                <wp:docPr id="3" name="Rectangle 3" descr="https://s3.amazonaws.com/wikispaces.resources.thumbnails/b23f5d5ed7ac9d0072072134b8d65de33cdc82db/viewer/page-1.svg?AWSAccessKeyId=AKIAI3NFF4FKKXRZ5IEA&amp;Expires=1429166220&amp;Signature=hxUK%2BUTcgKATEj9ZCs3aX2aG10Q%3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s://s3.amazonaws.com/wikispaces.resources.thumbnails/b23f5d5ed7ac9d0072072134b8d65de33cdc82db/viewer/page-1.svg?AWSAccessKeyId=AKIAI3NFF4FKKXRZ5IEA&amp;Expires=1429166220&amp;Signature=hxUK%2BUTcgKATEj9ZCs3aX2aG10Q%3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LkWTDloAwAA&#10;nQYAAA4AAAAAAAAAAAAAAAAALgIAAGRycy9lMm9Eb2MueG1sUEsBAi0AFAAGAAgAAAAhAEyg6SzY&#10;AAAAAwEAAA8AAAAAAAAAAAAAAAAAwgUAAGRycy9kb3ducmV2LnhtbFBLBQYAAAAABAAEAPMAAADH&#10;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</w:rPr>
        <w:t>(</w:t>
      </w:r>
      <w:r w:rsidR="00F72BBE">
        <w:rPr>
          <w:b/>
        </w:rPr>
        <w:t>10</w:t>
      </w:r>
      <w:r w:rsidR="00467AC8">
        <w:rPr>
          <w:b/>
        </w:rPr>
        <w:t xml:space="preserve"> marks</w:t>
      </w:r>
      <w:r w:rsidR="006A307F">
        <w:rPr>
          <w:b/>
        </w:rPr>
        <w:t>: 6,</w:t>
      </w:r>
      <w:r w:rsidR="00F72BBE">
        <w:rPr>
          <w:b/>
        </w:rPr>
        <w:t xml:space="preserve"> </w:t>
      </w:r>
      <w:r w:rsidR="006A307F">
        <w:rPr>
          <w:b/>
        </w:rPr>
        <w:t>4</w:t>
      </w:r>
      <w:r>
        <w:rPr>
          <w:b/>
        </w:rPr>
        <w:t>)</w:t>
      </w:r>
    </w:p>
    <w:p w:rsidR="007E6D31" w:rsidRDefault="007E6D31" w:rsidP="007E6D31">
      <w:pPr>
        <w:rPr>
          <w:b/>
        </w:rPr>
      </w:pPr>
    </w:p>
    <w:p w:rsidR="007E6D31" w:rsidRPr="006A307F" w:rsidRDefault="007E6D31" w:rsidP="007E6D31">
      <w:r w:rsidRPr="006A307F">
        <w:t>The following boxplot shows test re</w:t>
      </w:r>
      <w:r w:rsidR="006A307F" w:rsidRPr="006A307F">
        <w:t>sults for a class</w:t>
      </w:r>
      <w:r w:rsidRPr="006A307F">
        <w:t>:</w:t>
      </w:r>
    </w:p>
    <w:p w:rsidR="00A92C79" w:rsidRPr="006A307F" w:rsidRDefault="007E6D31" w:rsidP="00A92C79">
      <w:r w:rsidRPr="006A307F">
        <w:rPr>
          <w:noProof/>
          <w:lang w:eastAsia="en-AU"/>
        </w:rPr>
        <w:drawing>
          <wp:inline distT="0" distB="0" distL="0" distR="0" wp14:anchorId="41638487" wp14:editId="21DFFA46">
            <wp:extent cx="4267200" cy="1640652"/>
            <wp:effectExtent l="0" t="0" r="0" b="0"/>
            <wp:docPr id="4" name="Picture 4" descr="http://www.montereyinstitute.org/courses/DevelopmentalMath/COURSE_TEXT2_RESOURCE/U08_L2_T1_text_final_4_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montereyinstitute.org/courses/DevelopmentalMath/COURSE_TEXT2_RESOURCE/U08_L2_T1_text_final_4_files/image01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4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C79" w:rsidRPr="006A307F" w:rsidRDefault="00A92C79" w:rsidP="00A92C79"/>
    <w:p w:rsidR="00A92C79" w:rsidRPr="006A307F" w:rsidRDefault="007E6D31" w:rsidP="00A92C79">
      <w:r w:rsidRPr="006A307F">
        <w:t>State whether the following questions are true or false:</w:t>
      </w:r>
    </w:p>
    <w:p w:rsidR="007E6D31" w:rsidRPr="006A307F" w:rsidRDefault="007E6D31" w:rsidP="00A92C79"/>
    <w:p w:rsidR="007E6D31" w:rsidRPr="006A307F" w:rsidRDefault="007E6D31" w:rsidP="006A307F">
      <w:pPr>
        <w:pStyle w:val="ListParagraph"/>
        <w:numPr>
          <w:ilvl w:val="0"/>
          <w:numId w:val="10"/>
        </w:numPr>
        <w:spacing w:line="360" w:lineRule="auto"/>
      </w:pPr>
      <w:r w:rsidRPr="006A307F">
        <w:t>The range of the data is 15</w:t>
      </w:r>
      <w:r w:rsidR="006A307F" w:rsidRPr="006A307F">
        <w:t>__________________________________________</w:t>
      </w:r>
    </w:p>
    <w:p w:rsidR="007E6D31" w:rsidRPr="006A307F" w:rsidRDefault="007E6D31" w:rsidP="006A307F">
      <w:pPr>
        <w:pStyle w:val="ListParagraph"/>
        <w:numPr>
          <w:ilvl w:val="0"/>
          <w:numId w:val="10"/>
        </w:numPr>
        <w:spacing w:line="360" w:lineRule="auto"/>
      </w:pPr>
      <w:r w:rsidRPr="006A307F">
        <w:t>The interquartile range is 9</w:t>
      </w:r>
      <w:r w:rsidR="006A307F" w:rsidRPr="006A307F">
        <w:t>_________________________________________</w:t>
      </w:r>
    </w:p>
    <w:p w:rsidR="007E6D31" w:rsidRPr="006A307F" w:rsidRDefault="007E6D31" w:rsidP="006A307F">
      <w:pPr>
        <w:pStyle w:val="ListParagraph"/>
        <w:numPr>
          <w:ilvl w:val="0"/>
          <w:numId w:val="10"/>
        </w:numPr>
        <w:spacing w:line="360" w:lineRule="auto"/>
      </w:pPr>
      <w:r w:rsidRPr="006A307F">
        <w:t>About 50% of the scores lie between 6 and 15</w:t>
      </w:r>
      <w:r w:rsidR="006A307F" w:rsidRPr="006A307F">
        <w:t>__________________________</w:t>
      </w:r>
    </w:p>
    <w:p w:rsidR="007E6D31" w:rsidRPr="006A307F" w:rsidRDefault="006A307F" w:rsidP="006A307F">
      <w:pPr>
        <w:pStyle w:val="ListParagraph"/>
        <w:numPr>
          <w:ilvl w:val="0"/>
          <w:numId w:val="10"/>
        </w:numPr>
        <w:spacing w:line="360" w:lineRule="auto"/>
      </w:pPr>
      <w:r w:rsidRPr="006A307F">
        <w:t xml:space="preserve">Fifty </w:t>
      </w:r>
      <w:proofErr w:type="spellStart"/>
      <w:r w:rsidRPr="006A307F">
        <w:t>percent</w:t>
      </w:r>
      <w:proofErr w:type="spellEnd"/>
      <w:r w:rsidRPr="006A307F">
        <w:t xml:space="preserve"> of the scores are less than 10_____________________________</w:t>
      </w:r>
    </w:p>
    <w:p w:rsidR="006A307F" w:rsidRPr="006A307F" w:rsidRDefault="006A307F" w:rsidP="006A307F">
      <w:pPr>
        <w:pStyle w:val="ListParagraph"/>
        <w:numPr>
          <w:ilvl w:val="0"/>
          <w:numId w:val="10"/>
        </w:numPr>
        <w:spacing w:line="360" w:lineRule="auto"/>
      </w:pPr>
      <w:r w:rsidRPr="006A307F">
        <w:t xml:space="preserve">About seventy five </w:t>
      </w:r>
      <w:proofErr w:type="spellStart"/>
      <w:r w:rsidRPr="006A307F">
        <w:t>percent</w:t>
      </w:r>
      <w:proofErr w:type="spellEnd"/>
      <w:r w:rsidRPr="006A307F">
        <w:t xml:space="preserve"> of the scores are greater than 11______________</w:t>
      </w:r>
    </w:p>
    <w:p w:rsidR="006A307F" w:rsidRPr="006A307F" w:rsidRDefault="006A307F" w:rsidP="006A307F">
      <w:pPr>
        <w:pStyle w:val="ListParagraph"/>
        <w:numPr>
          <w:ilvl w:val="0"/>
          <w:numId w:val="10"/>
        </w:numPr>
        <w:spacing w:line="360" w:lineRule="auto"/>
      </w:pPr>
      <w:r w:rsidRPr="006A307F">
        <w:t xml:space="preserve">About twenty five </w:t>
      </w:r>
      <w:proofErr w:type="spellStart"/>
      <w:r w:rsidRPr="006A307F">
        <w:t>percent</w:t>
      </w:r>
      <w:proofErr w:type="spellEnd"/>
      <w:r w:rsidRPr="006A307F">
        <w:t xml:space="preserve"> of the scores are greater than 15_______________</w:t>
      </w:r>
    </w:p>
    <w:p w:rsidR="006A307F" w:rsidRPr="006A307F" w:rsidRDefault="006A307F" w:rsidP="006A307F">
      <w:pPr>
        <w:pStyle w:val="ListParagraph"/>
        <w:spacing w:line="360" w:lineRule="auto"/>
      </w:pPr>
    </w:p>
    <w:p w:rsidR="006A307F" w:rsidRPr="006A307F" w:rsidRDefault="006A307F" w:rsidP="006A307F">
      <w:pPr>
        <w:spacing w:line="360" w:lineRule="auto"/>
      </w:pPr>
      <w:r w:rsidRPr="006A307F">
        <w:t>There were 30 students who sat the test.</w:t>
      </w:r>
    </w:p>
    <w:p w:rsidR="006A307F" w:rsidRPr="006A307F" w:rsidRDefault="006A307F" w:rsidP="006A307F">
      <w:pPr>
        <w:pStyle w:val="ListParagraph"/>
        <w:numPr>
          <w:ilvl w:val="0"/>
          <w:numId w:val="11"/>
        </w:numPr>
        <w:spacing w:line="360" w:lineRule="auto"/>
      </w:pPr>
      <w:r w:rsidRPr="006A307F">
        <w:t>What was the highest mark</w:t>
      </w:r>
      <w:proofErr w:type="gramStart"/>
      <w:r w:rsidRPr="006A307F">
        <w:t>?_</w:t>
      </w:r>
      <w:proofErr w:type="gramEnd"/>
      <w:r w:rsidRPr="006A307F">
        <w:t>________________________________________</w:t>
      </w:r>
    </w:p>
    <w:p w:rsidR="006A307F" w:rsidRPr="006A307F" w:rsidRDefault="006A307F" w:rsidP="006A307F">
      <w:pPr>
        <w:pStyle w:val="ListParagraph"/>
        <w:numPr>
          <w:ilvl w:val="0"/>
          <w:numId w:val="11"/>
        </w:numPr>
        <w:spacing w:line="360" w:lineRule="auto"/>
      </w:pPr>
      <w:r w:rsidRPr="006A307F">
        <w:t>What was the lowest mark</w:t>
      </w:r>
      <w:proofErr w:type="gramStart"/>
      <w:r w:rsidRPr="006A307F">
        <w:t>?_</w:t>
      </w:r>
      <w:proofErr w:type="gramEnd"/>
      <w:r w:rsidRPr="006A307F">
        <w:t>_________________________________________</w:t>
      </w:r>
    </w:p>
    <w:p w:rsidR="006A307F" w:rsidRPr="006A307F" w:rsidRDefault="006A307F" w:rsidP="006A307F">
      <w:pPr>
        <w:pStyle w:val="ListParagraph"/>
        <w:numPr>
          <w:ilvl w:val="0"/>
          <w:numId w:val="11"/>
        </w:numPr>
        <w:spacing w:line="360" w:lineRule="auto"/>
      </w:pPr>
      <w:r w:rsidRPr="006A307F">
        <w:t>Approximately how many students score less than 11 out of 20</w:t>
      </w:r>
      <w:proofErr w:type="gramStart"/>
      <w:r w:rsidRPr="006A307F">
        <w:t>?_</w:t>
      </w:r>
      <w:proofErr w:type="gramEnd"/>
      <w:r w:rsidRPr="006A307F">
        <w:t>___________</w:t>
      </w:r>
    </w:p>
    <w:p w:rsidR="006A307F" w:rsidRPr="006A307F" w:rsidRDefault="006A307F" w:rsidP="006A307F">
      <w:pPr>
        <w:pStyle w:val="ListParagraph"/>
        <w:numPr>
          <w:ilvl w:val="0"/>
          <w:numId w:val="11"/>
        </w:numPr>
        <w:spacing w:line="360" w:lineRule="auto"/>
      </w:pPr>
      <w:r w:rsidRPr="006A307F">
        <w:t>Estimate the number of students who scored 13 out of 20._________________</w:t>
      </w:r>
    </w:p>
    <w:p w:rsidR="00A92C79" w:rsidRPr="00467AC8" w:rsidRDefault="00A92C79" w:rsidP="00467AC8">
      <w:pPr>
        <w:rPr>
          <w:b/>
        </w:rPr>
      </w:pPr>
    </w:p>
    <w:p w:rsidR="00A92C79" w:rsidRDefault="00A92C79" w:rsidP="00A92C79"/>
    <w:p w:rsidR="006A307F" w:rsidRDefault="006A307F" w:rsidP="006A307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(5 </w:t>
      </w:r>
      <w:r w:rsidR="00D71154">
        <w:rPr>
          <w:b/>
        </w:rPr>
        <w:t>marks</w:t>
      </w:r>
      <w:r>
        <w:rPr>
          <w:b/>
        </w:rPr>
        <w:t>)</w:t>
      </w:r>
    </w:p>
    <w:p w:rsidR="006A307F" w:rsidRPr="00D94097" w:rsidRDefault="006A307F" w:rsidP="006A307F"/>
    <w:p w:rsidR="006A307F" w:rsidRDefault="006A307F" w:rsidP="006A307F">
      <w:r>
        <w:t>Using the following information construct a boxplot</w:t>
      </w:r>
    </w:p>
    <w:p w:rsidR="006A307F" w:rsidRDefault="006A307F" w:rsidP="006A307F"/>
    <w:p w:rsidR="006A307F" w:rsidRDefault="006A307F" w:rsidP="006A307F">
      <w:r>
        <w:t>Lowest score = 5, highest score = 19, median = 10, Q</w:t>
      </w:r>
      <w:r w:rsidRPr="009364DD">
        <w:rPr>
          <w:vertAlign w:val="subscript"/>
        </w:rPr>
        <w:t>1</w:t>
      </w:r>
      <w:r>
        <w:t>=8, Q</w:t>
      </w:r>
      <w:r w:rsidRPr="009364DD">
        <w:rPr>
          <w:vertAlign w:val="subscript"/>
        </w:rPr>
        <w:t>3</w:t>
      </w:r>
      <w:r>
        <w:t>=15</w:t>
      </w:r>
    </w:p>
    <w:p w:rsidR="00322C54" w:rsidRDefault="00322C54" w:rsidP="006A307F"/>
    <w:p w:rsidR="00C96EE8" w:rsidRDefault="00C96EE8" w:rsidP="006A307F"/>
    <w:p w:rsidR="00AB54B9" w:rsidRDefault="00AB54B9" w:rsidP="006A307F"/>
    <w:p w:rsidR="00AB54B9" w:rsidRDefault="00AB54B9" w:rsidP="006A307F"/>
    <w:p w:rsidR="00AB54B9" w:rsidRDefault="00AB54B9" w:rsidP="006A307F"/>
    <w:p w:rsidR="00AB54B9" w:rsidRDefault="00AB54B9" w:rsidP="006A307F"/>
    <w:p w:rsidR="00AB54B9" w:rsidRDefault="00AB54B9" w:rsidP="006A307F"/>
    <w:p w:rsidR="00AB54B9" w:rsidRDefault="00AB54B9" w:rsidP="006A307F"/>
    <w:p w:rsidR="00AB54B9" w:rsidRDefault="00AB54B9" w:rsidP="006A307F"/>
    <w:p w:rsidR="00322C54" w:rsidRDefault="00322C54" w:rsidP="00322C5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(</w:t>
      </w:r>
      <w:r w:rsidR="00F72BBE">
        <w:rPr>
          <w:b/>
        </w:rPr>
        <w:t>8</w:t>
      </w:r>
      <w:r>
        <w:rPr>
          <w:b/>
        </w:rPr>
        <w:t xml:space="preserve"> marks</w:t>
      </w:r>
      <w:bookmarkStart w:id="0" w:name="_GoBack"/>
      <w:bookmarkEnd w:id="0"/>
      <w:r>
        <w:rPr>
          <w:b/>
        </w:rPr>
        <w:t>)</w:t>
      </w:r>
    </w:p>
    <w:p w:rsidR="00322C54" w:rsidRDefault="00322C54" w:rsidP="00322C54">
      <w:pPr>
        <w:pStyle w:val="ListParagraph"/>
        <w:rPr>
          <w:b/>
        </w:rPr>
      </w:pPr>
    </w:p>
    <w:p w:rsidR="00C96EE8" w:rsidRDefault="00322C54" w:rsidP="006A307F">
      <w:r>
        <w:t>Draw a box and whisker plot for the following data set:</w:t>
      </w:r>
    </w:p>
    <w:p w:rsidR="00322C54" w:rsidRDefault="00322C54" w:rsidP="006A307F">
      <w:r>
        <w:t>5, 1, 7, 8, 3, 6, 3, 6, 8, 4</w:t>
      </w:r>
    </w:p>
    <w:p w:rsidR="002D59C1" w:rsidRDefault="002D59C1" w:rsidP="006A307F"/>
    <w:p w:rsidR="002D59C1" w:rsidRDefault="002D59C1" w:rsidP="006A307F"/>
    <w:p w:rsidR="002D59C1" w:rsidRDefault="002D59C1" w:rsidP="006A307F"/>
    <w:p w:rsidR="002D59C1" w:rsidRDefault="002D59C1" w:rsidP="006A307F"/>
    <w:p w:rsidR="002D59C1" w:rsidRDefault="002D59C1" w:rsidP="006A307F"/>
    <w:p w:rsidR="002D59C1" w:rsidRDefault="002D59C1" w:rsidP="006A307F"/>
    <w:p w:rsidR="002D59C1" w:rsidRDefault="002D59C1" w:rsidP="006A307F"/>
    <w:p w:rsidR="00C96EE8" w:rsidRDefault="00C96EE8" w:rsidP="006A307F"/>
    <w:p w:rsidR="00DA3346" w:rsidRPr="00DA3346" w:rsidRDefault="00DA3346" w:rsidP="00DA3346">
      <w:pPr>
        <w:rPr>
          <w:b/>
        </w:rPr>
      </w:pPr>
    </w:p>
    <w:p w:rsidR="00D71154" w:rsidRDefault="00D71154" w:rsidP="00D71154">
      <w:pPr>
        <w:rPr>
          <w:b/>
        </w:rPr>
      </w:pPr>
    </w:p>
    <w:p w:rsidR="00D71154" w:rsidRPr="00D71154" w:rsidRDefault="00D71154" w:rsidP="00D71154">
      <w:pPr>
        <w:rPr>
          <w:b/>
        </w:rPr>
      </w:pPr>
    </w:p>
    <w:p w:rsidR="00A92C79" w:rsidRDefault="00A92C79" w:rsidP="00A92C79"/>
    <w:sectPr w:rsidR="00A92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6551"/>
    <w:multiLevelType w:val="hybridMultilevel"/>
    <w:tmpl w:val="50CE46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4429B"/>
    <w:multiLevelType w:val="hybridMultilevel"/>
    <w:tmpl w:val="8FF650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53771"/>
    <w:multiLevelType w:val="hybridMultilevel"/>
    <w:tmpl w:val="3D02CA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525C5F"/>
    <w:multiLevelType w:val="hybridMultilevel"/>
    <w:tmpl w:val="D4B24F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5C561D"/>
    <w:multiLevelType w:val="hybridMultilevel"/>
    <w:tmpl w:val="B69C034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6149C5"/>
    <w:multiLevelType w:val="hybridMultilevel"/>
    <w:tmpl w:val="28689B6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5F64D4"/>
    <w:multiLevelType w:val="hybridMultilevel"/>
    <w:tmpl w:val="3266C1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F04E45"/>
    <w:multiLevelType w:val="hybridMultilevel"/>
    <w:tmpl w:val="3D02CA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060A48"/>
    <w:multiLevelType w:val="hybridMultilevel"/>
    <w:tmpl w:val="DA6A8EB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187B62"/>
    <w:multiLevelType w:val="hybridMultilevel"/>
    <w:tmpl w:val="1CE4B6B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102804"/>
    <w:multiLevelType w:val="hybridMultilevel"/>
    <w:tmpl w:val="A11C332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1E68D3"/>
    <w:multiLevelType w:val="hybridMultilevel"/>
    <w:tmpl w:val="80CEF56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1B0284"/>
    <w:multiLevelType w:val="hybridMultilevel"/>
    <w:tmpl w:val="3D02CA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8"/>
  </w:num>
  <w:num w:numId="4">
    <w:abstractNumId w:val="7"/>
  </w:num>
  <w:num w:numId="5">
    <w:abstractNumId w:val="12"/>
  </w:num>
  <w:num w:numId="6">
    <w:abstractNumId w:val="2"/>
  </w:num>
  <w:num w:numId="7">
    <w:abstractNumId w:val="0"/>
  </w:num>
  <w:num w:numId="8">
    <w:abstractNumId w:val="9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20C"/>
    <w:rsid w:val="00146E33"/>
    <w:rsid w:val="002D59C1"/>
    <w:rsid w:val="00322C54"/>
    <w:rsid w:val="003D220C"/>
    <w:rsid w:val="00467AC8"/>
    <w:rsid w:val="00624C19"/>
    <w:rsid w:val="006A307F"/>
    <w:rsid w:val="006F23D0"/>
    <w:rsid w:val="007E6D31"/>
    <w:rsid w:val="0081183E"/>
    <w:rsid w:val="008F160A"/>
    <w:rsid w:val="00915A76"/>
    <w:rsid w:val="009364DD"/>
    <w:rsid w:val="0093709A"/>
    <w:rsid w:val="009B2237"/>
    <w:rsid w:val="009F0187"/>
    <w:rsid w:val="00A50F6F"/>
    <w:rsid w:val="00A92C79"/>
    <w:rsid w:val="00AB54B9"/>
    <w:rsid w:val="00C96EE8"/>
    <w:rsid w:val="00D71154"/>
    <w:rsid w:val="00D94097"/>
    <w:rsid w:val="00DA3346"/>
    <w:rsid w:val="00DC1EFB"/>
    <w:rsid w:val="00F55C43"/>
    <w:rsid w:val="00F7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2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220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D220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D22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E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E3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2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2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220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D220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D22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E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E3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2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3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9BEFE-7BD6-4AAA-A93D-06823D67A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4B7E2454</Template>
  <TotalTime>6</TotalTime>
  <Pages>4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BILNEY Val</dc:creator>
  <cp:lastModifiedBy>BILNEY Val</cp:lastModifiedBy>
  <cp:revision>4</cp:revision>
  <dcterms:created xsi:type="dcterms:W3CDTF">2015-08-13T06:59:00Z</dcterms:created>
  <dcterms:modified xsi:type="dcterms:W3CDTF">2015-08-14T02:34:00Z</dcterms:modified>
</cp:coreProperties>
</file>