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>
        <w:rPr>
          <w:rFonts w:ascii="Comic Sans MS" w:hAnsi="Comic Sans MS"/>
          <w:noProof/>
          <w:color w:val="FF0000"/>
          <w:lang w:val="en-AU" w:eastAsia="en-A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-180975</wp:posOffset>
                </wp:positionV>
                <wp:extent cx="3329940" cy="6153150"/>
                <wp:effectExtent l="11430" t="5715" r="11430" b="13335"/>
                <wp:wrapSquare wrapText="bothSides"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9940" cy="6153150"/>
                          <a:chOff x="3357" y="2217"/>
                          <a:chExt cx="5244" cy="9690"/>
                        </a:xfrm>
                      </wpg:grpSpPr>
                      <wpg:grpSp>
                        <wpg:cNvPr id="23" name="Group 24"/>
                        <wpg:cNvGrpSpPr>
                          <a:grpSpLocks/>
                        </wpg:cNvGrpSpPr>
                        <wpg:grpSpPr bwMode="auto">
                          <a:xfrm>
                            <a:off x="3357" y="2217"/>
                            <a:ext cx="114" cy="9690"/>
                            <a:chOff x="3357" y="2217"/>
                            <a:chExt cx="114" cy="9690"/>
                          </a:xfrm>
                        </wpg:grpSpPr>
                        <wps:wsp>
                          <wps:cNvPr id="24" name="Line 25"/>
                          <wps:cNvCnPr/>
                          <wps:spPr bwMode="auto">
                            <a:xfrm>
                              <a:off x="3357" y="2217"/>
                              <a:ext cx="0" cy="96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6"/>
                          <wps:cNvCnPr/>
                          <wps:spPr bwMode="auto">
                            <a:xfrm>
                              <a:off x="3471" y="2217"/>
                              <a:ext cx="0" cy="96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8487" y="2217"/>
                            <a:ext cx="114" cy="9690"/>
                            <a:chOff x="8487" y="2217"/>
                            <a:chExt cx="114" cy="9690"/>
                          </a:xfrm>
                        </wpg:grpSpPr>
                        <wps:wsp>
                          <wps:cNvPr id="27" name="Line 28"/>
                          <wps:cNvCnPr/>
                          <wps:spPr bwMode="auto">
                            <a:xfrm>
                              <a:off x="8487" y="2217"/>
                              <a:ext cx="0" cy="96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9"/>
                          <wps:cNvCnPr/>
                          <wps:spPr bwMode="auto">
                            <a:xfrm>
                              <a:off x="8601" y="2217"/>
                              <a:ext cx="0" cy="96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" name="Group 30"/>
                        <wpg:cNvGrpSpPr>
                          <a:grpSpLocks/>
                        </wpg:cNvGrpSpPr>
                        <wpg:grpSpPr bwMode="auto">
                          <a:xfrm>
                            <a:off x="3357" y="11793"/>
                            <a:ext cx="5244" cy="114"/>
                            <a:chOff x="3357" y="11793"/>
                            <a:chExt cx="5244" cy="114"/>
                          </a:xfrm>
                        </wpg:grpSpPr>
                        <wps:wsp>
                          <wps:cNvPr id="30" name="Line 31"/>
                          <wps:cNvCnPr/>
                          <wps:spPr bwMode="auto">
                            <a:xfrm flipH="1">
                              <a:off x="3471" y="11793"/>
                              <a:ext cx="50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32"/>
                          <wps:cNvCnPr/>
                          <wps:spPr bwMode="auto">
                            <a:xfrm flipH="1">
                              <a:off x="3357" y="11907"/>
                              <a:ext cx="52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" name="Group 33"/>
                        <wpg:cNvGrpSpPr>
                          <a:grpSpLocks/>
                        </wpg:cNvGrpSpPr>
                        <wpg:grpSpPr bwMode="auto">
                          <a:xfrm>
                            <a:off x="3471" y="5694"/>
                            <a:ext cx="5016" cy="114"/>
                            <a:chOff x="3471" y="3756"/>
                            <a:chExt cx="5016" cy="114"/>
                          </a:xfrm>
                        </wpg:grpSpPr>
                        <wps:wsp>
                          <wps:cNvPr id="33" name="Line 34"/>
                          <wps:cNvCnPr/>
                          <wps:spPr bwMode="auto">
                            <a:xfrm flipH="1">
                              <a:off x="3471" y="3756"/>
                              <a:ext cx="50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5"/>
                          <wps:cNvCnPr/>
                          <wps:spPr bwMode="auto">
                            <a:xfrm flipH="1">
                              <a:off x="3471" y="3870"/>
                              <a:ext cx="50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5" name="Group 36"/>
                        <wpg:cNvGrpSpPr>
                          <a:grpSpLocks/>
                        </wpg:cNvGrpSpPr>
                        <wpg:grpSpPr bwMode="auto">
                          <a:xfrm>
                            <a:off x="3471" y="7461"/>
                            <a:ext cx="5016" cy="114"/>
                            <a:chOff x="3471" y="3756"/>
                            <a:chExt cx="5016" cy="114"/>
                          </a:xfrm>
                        </wpg:grpSpPr>
                        <wps:wsp>
                          <wps:cNvPr id="36" name="Line 37"/>
                          <wps:cNvCnPr/>
                          <wps:spPr bwMode="auto">
                            <a:xfrm flipH="1">
                              <a:off x="3471" y="3756"/>
                              <a:ext cx="50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38"/>
                          <wps:cNvCnPr/>
                          <wps:spPr bwMode="auto">
                            <a:xfrm flipH="1">
                              <a:off x="3471" y="3870"/>
                              <a:ext cx="50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8" name="Group 39"/>
                        <wpg:cNvGrpSpPr>
                          <a:grpSpLocks/>
                        </wpg:cNvGrpSpPr>
                        <wpg:grpSpPr bwMode="auto">
                          <a:xfrm>
                            <a:off x="3471" y="9627"/>
                            <a:ext cx="5016" cy="114"/>
                            <a:chOff x="3471" y="9627"/>
                            <a:chExt cx="5016" cy="114"/>
                          </a:xfrm>
                        </wpg:grpSpPr>
                        <wps:wsp>
                          <wps:cNvPr id="39" name="Line 40"/>
                          <wps:cNvCnPr/>
                          <wps:spPr bwMode="auto">
                            <a:xfrm flipH="1">
                              <a:off x="3471" y="9627"/>
                              <a:ext cx="50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/>
                          <wps:spPr bwMode="auto">
                            <a:xfrm flipH="1">
                              <a:off x="3471" y="9741"/>
                              <a:ext cx="50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42"/>
                        <wpg:cNvGrpSpPr>
                          <a:grpSpLocks/>
                        </wpg:cNvGrpSpPr>
                        <wpg:grpSpPr bwMode="auto">
                          <a:xfrm>
                            <a:off x="3357" y="2217"/>
                            <a:ext cx="5235" cy="114"/>
                            <a:chOff x="3357" y="2217"/>
                            <a:chExt cx="5235" cy="114"/>
                          </a:xfrm>
                        </wpg:grpSpPr>
                        <wps:wsp>
                          <wps:cNvPr id="42" name="Line 43"/>
                          <wps:cNvCnPr/>
                          <wps:spPr bwMode="auto">
                            <a:xfrm flipH="1">
                              <a:off x="3357" y="2217"/>
                              <a:ext cx="523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44"/>
                          <wps:cNvCnPr/>
                          <wps:spPr bwMode="auto">
                            <a:xfrm flipH="1">
                              <a:off x="3471" y="2331"/>
                              <a:ext cx="50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4" name="Group 45"/>
                        <wpg:cNvGrpSpPr>
                          <a:grpSpLocks/>
                        </wpg:cNvGrpSpPr>
                        <wpg:grpSpPr bwMode="auto">
                          <a:xfrm>
                            <a:off x="3471" y="3984"/>
                            <a:ext cx="5016" cy="114"/>
                            <a:chOff x="3471" y="3756"/>
                            <a:chExt cx="5016" cy="114"/>
                          </a:xfrm>
                        </wpg:grpSpPr>
                        <wps:wsp>
                          <wps:cNvPr id="45" name="Line 46"/>
                          <wps:cNvCnPr/>
                          <wps:spPr bwMode="auto">
                            <a:xfrm flipH="1">
                              <a:off x="3471" y="3756"/>
                              <a:ext cx="50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47"/>
                          <wps:cNvCnPr/>
                          <wps:spPr bwMode="auto">
                            <a:xfrm flipH="1">
                              <a:off x="3471" y="3870"/>
                              <a:ext cx="50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176.7pt;margin-top:-14.25pt;width:262.2pt;height:484.5pt;z-index:251668480" coordorigin="3357,2217" coordsize="5244,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">
                <v:group id="Group 24" o:spid="_x0000_s1027" style="position:absolute;left:3357;top:2217;width:114;height:9690" coordorigin="3357,2217" coordsize="114,9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line id="Line 25" o:spid="_x0000_s1028" style="position:absolute;visibility:visible;mso-wrap-style:square" from="3357,2217" to="3357,1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DlTcQAAADbAAAADwAAAGRycy9kb3ducmV2LnhtbESPQWvCQBSE7wX/w/IEb80mUkqJWUUC&#10;QsmlNirt8ZF9JtHs25Ddxvjv3UKhx2FmvmGyzWQ6MdLgWssKkigGQVxZ3XKt4HjYPb+BcB5ZY2eZ&#10;FNzJwWY9e8ow1fbGnzSWvhYBwi5FBY33fSqlqxoy6CLbEwfvbAeDPsihlnrAW4CbTi7j+FUabDks&#10;NNhT3lB1LX+Mgu/DpfjKy7E4xr10pi2Sj/14Umoxn7YrEJ4m/x/+a79rBcsX+P0SfoB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8OVNxAAAANsAAAAPAAAAAAAAAAAA&#10;AAAAAKECAABkcnMvZG93bnJldi54bWxQSwUGAAAAAAQABAD5AAAAkgMAAAAA&#10;" strokecolor="red"/>
                  <v:line id="Line 26" o:spid="_x0000_s1029" style="position:absolute;visibility:visible;mso-wrap-style:square" from="3471,2217" to="3471,1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xA1sQAAADbAAAADwAAAGRycy9kb3ducmV2LnhtbESPQWvCQBSE7wX/w/IEb80mQkuJWUUC&#10;QsmlNirt8ZF9JtHs25Ddxvjv3UKhx2FmvmGyzWQ6MdLgWssKkigGQVxZ3XKt4HjYPb+BcB5ZY2eZ&#10;FNzJwWY9e8ow1fbGnzSWvhYBwi5FBY33fSqlqxoy6CLbEwfvbAeDPsihlnrAW4CbTi7j+FUabDks&#10;NNhT3lB1LX+Mgu/DpfjKy7E4xr10pi2Sj/14Umoxn7YrEJ4m/x/+a79rBcsX+P0SfoB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vEDWxAAAANsAAAAPAAAAAAAAAAAA&#10;AAAAAKECAABkcnMvZG93bnJldi54bWxQSwUGAAAAAAQABAD5AAAAkgMAAAAA&#10;" strokecolor="red"/>
                </v:group>
                <v:group id="Group 27" o:spid="_x0000_s1030" style="position:absolute;left:8487;top:2217;width:114;height:9690" coordorigin="8487,2217" coordsize="114,9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line id="Line 28" o:spid="_x0000_s1031" style="position:absolute;visibility:visible;mso-wrap-style:square" from="8487,2217" to="8487,1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J7OsQAAADbAAAADwAAAGRycy9kb3ducmV2LnhtbESPQWvCQBSE7wX/w/IEb80mHtoSs4oE&#10;hJJLbVTa4yP7TKLZtyG7jfHfu4VCj8PMfMNkm8l0YqTBtZYVJFEMgriyuuVawfGwe34D4Tyyxs4y&#10;KbiTg8169pRhqu2NP2ksfS0ChF2KChrv+1RKVzVk0EW2Jw7e2Q4GfZBDLfWAtwA3nVzG8Ys02HJY&#10;aLCnvKHqWv4YBd+HS/GVl2NxjHvpTFskH/vxpNRiPm1XIDxN/j/8137XCpav8Psl/AC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Ins6xAAAANsAAAAPAAAAAAAAAAAA&#10;AAAAAKECAABkcnMvZG93bnJldi54bWxQSwUGAAAAAAQABAD5AAAAkgMAAAAA&#10;" strokecolor="red"/>
                  <v:line id="Line 29" o:spid="_x0000_s1032" style="position:absolute;visibility:visible;mso-wrap-style:square" from="8601,2217" to="8601,1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3vSMEAAADbAAAADwAAAGRycy9kb3ducmV2LnhtbERPTWuDQBC9F/oflinkVtfkEIrNKkEI&#10;BC9JNaE9Du5UTdxZcTdq/333UOjx8b532WJ6MdHoOssK1lEMgri2uuNGwaU6vL6BcB5ZY2+ZFPyQ&#10;gyx9ftphou3MHzSVvhEhhF2CClrvh0RKV7dk0EV2IA7ctx0N+gDHRuoR5xBuermJ46002HFoaHGg&#10;vKX6Xj6Mgq/qVnzm5VRc4kE60xXr03m6KrV6WfbvIDwt/l/85z5qBZswNnwJP0Cm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ve9IwQAAANsAAAAPAAAAAAAAAAAAAAAA&#10;AKECAABkcnMvZG93bnJldi54bWxQSwUGAAAAAAQABAD5AAAAjwMAAAAA&#10;" strokecolor="red"/>
                </v:group>
                <v:group id="Group 30" o:spid="_x0000_s1033" style="position:absolute;left:3357;top:11793;width:5244;height:114" coordorigin="3357,11793" coordsize="5244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line id="Line 31" o:spid="_x0000_s1034" style="position:absolute;flip:x;visibility:visible;mso-wrap-style:square" from="3471,11793" to="8487,11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fjh8EAAADbAAAADwAAAGRycy9kb3ducmV2LnhtbERPTYvCMBC9C/6HMMLeNLW6ItUoKgjL&#10;HoRVEb0NzdgWm0lNslr//eaw4PHxvufL1tTiQc5XlhUMBwkI4tzqigsFx8O2PwXhA7LG2jIpeJGH&#10;5aLbmWOm7ZN/6LEPhYgh7DNUUIbQZFL6vCSDfmAb4shdrTMYInSF1A6fMdzUMk2SiTRYcWwosaFN&#10;Sflt/2sUnKvd8dO43fpy/07Ph3GaJtfmpNRHr13NQARqw1v87/7SCkZxffwSf4B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d+OHwQAAANsAAAAPAAAAAAAAAAAAAAAA&#10;AKECAABkcnMvZG93bnJldi54bWxQSwUGAAAAAAQABAD5AAAAjwMAAAAA&#10;" strokecolor="red"/>
                  <v:line id="Line 32" o:spid="_x0000_s1035" style="position:absolute;flip:x;visibility:visible;mso-wrap-style:square" from="3357,11907" to="8601,1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tGHMUAAADbAAAADwAAAGRycy9kb3ducmV2LnhtbESPT4vCMBTE78J+h/AWvGlq/cNSjbIr&#10;COJBWJVFb4/m2ZZtXrpJ1PrtzYLgcZiZ3zCzRWtqcSXnK8sKBv0EBHFudcWFgsN+1fsA4QOyxtoy&#10;KbiTh8X8rTPDTNsbf9N1FwoRIewzVFCG0GRS+rwkg75vG+Lona0zGKJ0hdQObxFuapkmyUQarDgu&#10;lNjQsqT8d3cxCo7V9jA2bvt1+tukx/0oTZNz86NU9739nIII1IZX+NleawXDAfx/iT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TtGHMUAAADbAAAADwAAAAAAAAAA&#10;AAAAAAChAgAAZHJzL2Rvd25yZXYueG1sUEsFBgAAAAAEAAQA+QAAAJMDAAAAAA==&#10;" strokecolor="red"/>
                </v:group>
                <v:group id="Group 33" o:spid="_x0000_s1036" style="position:absolute;left:3471;top:5694;width:5016;height:114" coordorigin="3471,3756" coordsize="5016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line id="Line 34" o:spid="_x0000_s1037" style="position:absolute;flip:x;visibility:visible;mso-wrap-style:square" from="3471,3756" to="8487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V98MUAAADbAAAADwAAAGRycy9kb3ducmV2LnhtbESPT4vCMBTE74LfITzBm6bW3UWqUXRB&#10;kD0I/kH09miebbF56SZRu99+IyzscZiZ3zCzRWtq8SDnK8sKRsMEBHFudcWFguNhPZiA8AFZY22Z&#10;FPyQh8W825lhpu2Td/TYh0JECPsMFZQhNJmUPi/JoB/ahjh6V+sMhihdIbXDZ4SbWqZJ8iENVhwX&#10;Smzos6T8tr8bBedqe3w3bru6fH+l58NbmibX5qRUv9cupyACteE//NfeaAXjMby+xB8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qV98MUAAADbAAAADwAAAAAAAAAA&#10;AAAAAAChAgAAZHJzL2Rvd25yZXYueG1sUEsFBgAAAAAEAAQA+QAAAJMDAAAAAA==&#10;" strokecolor="red"/>
                  <v:line id="Line 35" o:spid="_x0000_s1038" style="position:absolute;flip:x;visibility:visible;mso-wrap-style:square" from="3471,3870" to="8487,3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zlhMUAAADbAAAADwAAAGRycy9kb3ducmV2LnhtbESPQWvCQBSE74L/YXlCb7ppqlKiq6hQ&#10;KD0IGil6e2SfSWj2bdzdavrvu4LgcZiZb5j5sjONuJLztWUFr6MEBHFhdc2lgkP+MXwH4QOyxsYy&#10;KfgjD8tFvzfHTNsb7+i6D6WIEPYZKqhCaDMpfVGRQT+yLXH0ztYZDFG6UmqHtwg3jUyTZCoN1hwX&#10;KmxpU1Hxs/81Co719jAxbrs+Xb7SYz5O0+Tcfiv1MuhWMxCBuvAMP9qfWsHbGO5f4g+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zlhMUAAADbAAAADwAAAAAAAAAA&#10;AAAAAAChAgAAZHJzL2Rvd25yZXYueG1sUEsFBgAAAAAEAAQA+QAAAJMDAAAAAA==&#10;" strokecolor="red"/>
                </v:group>
                <v:group id="Group 36" o:spid="_x0000_s1039" style="position:absolute;left:3471;top:7461;width:5016;height:114" coordorigin="3471,3756" coordsize="5016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line id="Line 37" o:spid="_x0000_s1040" style="position:absolute;flip:x;visibility:visible;mso-wrap-style:square" from="3471,3756" to="8487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LeaMYAAADbAAAADwAAAGRycy9kb3ducmV2LnhtbESPT2sCMRTE74V+h/AK3mrWtRVZzUpb&#10;EEoPQl0RvT02b//g5mWbRN1++6YgeBxm5jfMcjWYTlzI+daygsk4AUFcWt1yrWBXrJ/nIHxA1thZ&#10;JgW/5GGVPz4sMdP2yt902YZaRAj7DBU0IfSZlL5syKAf2544epV1BkOUrpba4TXCTSfTJJlJgy3H&#10;hQZ7+mioPG3PRsGh3exejdu8H3++0kPxkqZJ1e+VGj0NbwsQgYZwD9/an1rBdAb/X+IPk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S3mjGAAAA2wAAAA8AAAAAAAAA&#10;AAAAAAAAoQIAAGRycy9kb3ducmV2LnhtbFBLBQYAAAAABAAEAPkAAACUAwAAAAA=&#10;" strokecolor="red"/>
                  <v:line id="Line 38" o:spid="_x0000_s1041" style="position:absolute;flip:x;visibility:visible;mso-wrap-style:square" from="3471,3870" to="8487,3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5788UAAADbAAAADwAAAGRycy9kb3ducmV2LnhtbESPW4vCMBSE34X9D+Es+KapdS9SjbIK&#10;wuKD4AXRt0NzbIvNSTeJWv/9ZmHBx2FmvmEms9bU4kbOV5YVDPoJCOLc6ooLBfvdsjcC4QOyxtoy&#10;KXiQh9n0pTPBTNs7b+i2DYWIEPYZKihDaDIpfV6SQd+3DXH0ztYZDFG6QmqH9wg3tUyT5EMarDgu&#10;lNjQoqT8sr0aBcdqvX83bj0//azS4+4tTZNzc1Cq+9p+jUEEasMz/N/+1gqGn/D3Jf4AO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5788UAAADbAAAADwAAAAAAAAAA&#10;AAAAAAChAgAAZHJzL2Rvd25yZXYueG1sUEsFBgAAAAAEAAQA+QAAAJMDAAAAAA==&#10;" strokecolor="red"/>
                </v:group>
                <v:group id="Group 39" o:spid="_x0000_s1042" style="position:absolute;left:3471;top:9627;width:5016;height:114" coordorigin="3471,9627" coordsize="5016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line id="Line 40" o:spid="_x0000_s1043" style="position:absolute;flip:x;visibility:visible;mso-wrap-style:square" from="3471,9627" to="8487,9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1KGsUAAADbAAAADwAAAGRycy9kb3ducmV2LnhtbESPT2sCMRTE70K/Q3gFb5p1bUtdjVIF&#10;oXgQ/IPo7bF57i5uXrZJ1PXbN4WCx2FmfsNMZq2pxY2crywrGPQTEMS51RUXCva7Ze8ThA/IGmvL&#10;pOBBHmbTl84EM23vvKHbNhQiQthnqKAMocmk9HlJBn3fNsTRO1tnMETpCqkd3iPc1DJNkg9psOK4&#10;UGJDi5Lyy/ZqFByr9f7duPX89LNKj7u3NE3OzUGp7mv7NQYRqA3P8H/7WysYjuDvS/wBcv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01KGsUAAADbAAAADwAAAAAAAAAA&#10;AAAAAAChAgAAZHJzL2Rvd25yZXYueG1sUEsFBgAAAAAEAAQA+QAAAJMDAAAAAA==&#10;" strokecolor="red"/>
                  <v:line id="Line 41" o:spid="_x0000_s1044" style="position:absolute;flip:x;visibility:visible;mso-wrap-style:square" from="3471,9741" to="8487,9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GQ+sIAAADbAAAADwAAAGRycy9kb3ducmV2LnhtbERPz2vCMBS+C/4P4Qm7aWpxMqpRdDAY&#10;OxRWy6i3R/Nsi81Ll2Ta/ffLYeDx4/u93Y+mFzdyvrOsYLlIQBDXVnfcKChPb/MXED4ga+wtk4Jf&#10;8rDfTSdbzLS98yfditCIGMI+QwVtCEMmpa9bMugXdiCO3MU6gyFC10jt8B7DTS/TJFlLgx3HhhYH&#10;em2pvhY/RkHV5eWzcfnx/P2RVqdVmiaX4Uupp9l42IAINIaH+N/9rhWs4vr4Jf4Au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GQ+sIAAADbAAAADwAAAAAAAAAAAAAA&#10;AAChAgAAZHJzL2Rvd25yZXYueG1sUEsFBgAAAAAEAAQA+QAAAJADAAAAAA==&#10;" strokecolor="red"/>
                </v:group>
                <v:group id="Group 42" o:spid="_x0000_s1045" style="position:absolute;left:3357;top:2217;width:5235;height:114" coordorigin="3357,2217" coordsize="5235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line id="Line 43" o:spid="_x0000_s1046" style="position:absolute;flip:x;visibility:visible;mso-wrap-style:square" from="3357,2217" to="8592,2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rFsQAAADbAAAADwAAAGRycy9kb3ducmV2LnhtbESPT2sCMRTE70K/Q3hCb5o1aJGtUWyh&#10;UDwI/kHs7bF57i5uXrZJquu3N0LB4zAzv2Fmi8424kI+1I41jIYZCOLCmZpLDfvd12AKIkRkg41j&#10;0nCjAIv5S2+GuXFX3tBlG0uRIBxy1FDF2OZShqIii2HoWuLknZy3GJP0pTQerwluG6my7E1arDkt&#10;VNjSZ0XFeftnNRzr9X5i/frj53eljruxUtmpPWj92u+W7yAidfEZ/m9/Gw1jBY8v6Qf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76sWxAAAANsAAAAPAAAAAAAAAAAA&#10;AAAAAKECAABkcnMvZG93bnJldi54bWxQSwUGAAAAAAQABAD5AAAAkgMAAAAA&#10;" strokecolor="red"/>
                  <v:line id="Line 44" o:spid="_x0000_s1047" style="position:absolute;flip:x;visibility:visible;mso-wrap-style:square" from="3471,2331" to="8487,2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MOjcUAAADbAAAADwAAAGRycy9kb3ducmV2LnhtbESPQWvCQBSE74L/YXlCb7ppqlKiq6hQ&#10;KD0IGil6e2SfSWj2bdzdavrvu4LgcZiZb5j5sjONuJLztWUFr6MEBHFhdc2lgkP+MXwH4QOyxsYy&#10;KfgjD8tFvzfHTNsb7+i6D6WIEPYZKqhCaDMpfVGRQT+yLXH0ztYZDFG6UmqHtwg3jUyTZCoN1hwX&#10;KmxpU1Hxs/81Co719jAxbrs+Xb7SYz5O0+Tcfiv1MuhWMxCBuvAMP9qfWsH4De5f4g+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MOjcUAAADbAAAADwAAAAAAAAAA&#10;AAAAAAChAgAAZHJzL2Rvd25yZXYueG1sUEsFBgAAAAAEAAQA+QAAAJMDAAAAAA==&#10;" strokecolor="red"/>
                </v:group>
                <v:group id="Group 45" o:spid="_x0000_s1048" style="position:absolute;left:3471;top:3984;width:5016;height:114" coordorigin="3471,3756" coordsize="5016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line id="Line 46" o:spid="_x0000_s1049" style="position:absolute;flip:x;visibility:visible;mso-wrap-style:square" from="3471,3756" to="8487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YzYsYAAADbAAAADwAAAGRycy9kb3ducmV2LnhtbESPzWrDMBCE74G+g9hCbolcY4fiRAlt&#10;oVByMOSHkt4Wa2ObWCtXUmP37atAoMdhZr5hVpvRdOJKzreWFTzNExDEldUt1wqOh/fZMwgfkDV2&#10;lknBL3nYrB8mKyy0HXhH132oRYSwL1BBE0JfSOmrhgz6ue2Jo3e2zmCI0tVSOxwi3HQyTZKFNNhy&#10;XGiwp7eGqsv+xyg4teUxN658/frepqdDlqbJuf9Uavo4vixBBBrDf/je/tAKshxuX+IP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GM2LGAAAA2wAAAA8AAAAAAAAA&#10;AAAAAAAAoQIAAGRycy9kb3ducmV2LnhtbFBLBQYAAAAABAAEAPkAAACUAwAAAAA=&#10;" strokecolor="red"/>
                  <v:line id="Line 47" o:spid="_x0000_s1050" style="position:absolute;flip:x;visibility:visible;mso-wrap-style:square" from="3471,3870" to="8487,3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StFcQAAADbAAAADwAAAGRycy9kb3ducmV2LnhtbESPQYvCMBSE7wv+h/AEb2tqUVmqUVQQ&#10;xIOwKqK3R/Nsi81LTaLWf79ZWNjjMDPfMNN5a2rxJOcrywoG/QQEcW51xYWC42H9+QXCB2SNtWVS&#10;8CYP81nnY4qZti/+puc+FCJC2GeooAyhyaT0eUkGfd82xNG7WmcwROkKqR2+ItzUMk2SsTRYcVwo&#10;saFVSflt/zAKztXuODJut7zct+n5MEzT5NqclOp128UERKA2/If/2hutYDiG3y/x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1K0VxAAAANsAAAAPAAAAAAAAAAAA&#10;AAAAAKECAABkcnMvZG93bnJldi54bWxQSwUGAAAAAAQABAD5AAAAkgMAAAAA&#10;" strokecolor="red"/>
                </v:group>
                <w10:wrap type="square"/>
              </v:group>
            </w:pict>
          </mc:Fallback>
        </mc:AlternateContent>
      </w:r>
      <w:r w:rsidRPr="00DF2585">
        <w:rPr>
          <w:rFonts w:ascii="Comic Sans MS" w:hAnsi="Comic Sans MS"/>
          <w:color w:val="FF0000"/>
          <w:lang w:val="en-AU" w:eastAsia="en-AU"/>
        </w:rPr>
        <w:t>Marking Key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>1. a)</w:t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Scale </w:t>
      </w:r>
      <w:smartTag w:uri="urn:schemas-microsoft-com:office:smarttags" w:element="time">
        <w:smartTagPr>
          <w:attr w:name="Minute" w:val="10"/>
          <w:attr w:name="Hour" w:val="13"/>
        </w:smartTagPr>
        <w:r w:rsidRPr="00DF2585">
          <w:rPr>
            <w:rFonts w:ascii="Comic Sans MS" w:hAnsi="Comic Sans MS"/>
            <w:color w:val="FF0000"/>
            <w:lang w:val="en-AU" w:eastAsia="en-AU"/>
          </w:rPr>
          <w:t>1:10</w:t>
        </w:r>
      </w:smartTag>
      <w:r w:rsidRPr="00DF2585">
        <w:rPr>
          <w:rFonts w:ascii="Comic Sans MS" w:hAnsi="Comic Sans MS"/>
          <w:color w:val="FF0000"/>
          <w:lang w:val="en-AU" w:eastAsia="en-AU"/>
        </w:rPr>
        <w:t xml:space="preserve">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  <w:t xml:space="preserve">Drawing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  <w:t>(4 Marks)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bookmarkStart w:id="0" w:name="_GoBack"/>
      <w:bookmarkEnd w:id="0"/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>
        <w:rPr>
          <w:rFonts w:ascii="Comic Sans MS" w:hAnsi="Comic Sans MS"/>
          <w:noProof/>
          <w:color w:val="FF0000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139065</wp:posOffset>
                </wp:positionV>
                <wp:extent cx="434340" cy="2895600"/>
                <wp:effectExtent l="11430" t="7620" r="11430" b="11430"/>
                <wp:wrapNone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1.2pt;margin-top:10.95pt;width:34.2pt;height:2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" strokecolor="red"/>
            </w:pict>
          </mc:Fallback>
        </mc:AlternateContent>
      </w:r>
      <w:r>
        <w:rPr>
          <w:rFonts w:ascii="Comic Sans MS" w:hAnsi="Comic Sans MS"/>
          <w:noProof/>
          <w:color w:val="FF0000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139065</wp:posOffset>
                </wp:positionV>
                <wp:extent cx="1556385" cy="2895600"/>
                <wp:effectExtent l="9525" t="7620" r="5715" b="1143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79.55pt;margin-top:10.95pt;width:122.55pt;height:2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" strokecolor="red"/>
            </w:pict>
          </mc:Fallback>
        </mc:AlternateContent>
      </w:r>
      <w:r w:rsidRPr="00DF2585">
        <w:rPr>
          <w:rFonts w:ascii="Comic Sans MS" w:hAnsi="Comic Sans MS"/>
          <w:color w:val="FF0000"/>
          <w:lang w:val="en-AU" w:eastAsia="en-AU"/>
        </w:rPr>
        <w:t>1. b)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      1 x back 3 ply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 xml:space="preserve">    2 x sides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      1830 x 920 x 3mm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 xml:space="preserve">      Pine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Shape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 xml:space="preserve">  1830 x 300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 xml:space="preserve">   x 20 mm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  <w:t xml:space="preserve">Shape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>
        <w:rPr>
          <w:rFonts w:ascii="Comic Sans MS" w:hAnsi="Comic Sans MS"/>
          <w:noProof/>
          <w:color w:val="FF0000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64135</wp:posOffset>
                </wp:positionV>
                <wp:extent cx="434340" cy="1447800"/>
                <wp:effectExtent l="7620" t="9525" r="5715" b="9525"/>
                <wp:wrapNone/>
                <wp:docPr id="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53.4pt;margin-top:5.05pt;width:34.2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" strokecolor="red"/>
            </w:pict>
          </mc:Fallback>
        </mc:AlternateConten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6 x shelves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    pine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880 x 300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 x 20mm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  Shape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  (9 Marks)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br w:type="page"/>
      </w:r>
      <w:r w:rsidRPr="00DF2585">
        <w:rPr>
          <w:rFonts w:ascii="Comic Sans MS" w:hAnsi="Comic Sans MS"/>
          <w:color w:val="FF0000"/>
          <w:lang w:val="en-AU" w:eastAsia="en-AU"/>
        </w:rPr>
        <w:lastRenderedPageBreak/>
        <w:t xml:space="preserve">2. a) 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2 x 1830   +   6 x 880 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= 3660      +    5280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= 8940mm of Pine 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(or 8.94m)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 xml:space="preserve">   b)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1830 x 920    =    1683600mm</w:t>
      </w:r>
      <w:r w:rsidRPr="00DF2585">
        <w:rPr>
          <w:rFonts w:ascii="Comic Sans MS" w:hAnsi="Comic Sans MS"/>
          <w:color w:val="FF0000"/>
          <w:vertAlign w:val="superscript"/>
          <w:lang w:val="en-AU" w:eastAsia="en-AU"/>
        </w:rPr>
        <w:t>2</w:t>
      </w:r>
      <w:r w:rsidRPr="00DF2585">
        <w:rPr>
          <w:rFonts w:ascii="Comic Sans MS" w:hAnsi="Comic Sans MS"/>
          <w:color w:val="FF0000"/>
          <w:lang w:val="en-AU" w:eastAsia="en-AU"/>
        </w:rPr>
        <w:t xml:space="preserve"> of 3 ply</w:t>
      </w:r>
      <w:r w:rsidRPr="00DF2585">
        <w:rPr>
          <w:rFonts w:ascii="Comic Sans MS" w:hAnsi="Comic Sans MS"/>
          <w:color w:val="FF0000"/>
          <w:lang w:val="en-AU" w:eastAsia="en-AU"/>
        </w:rPr>
        <w:tab/>
        <w:t>(or 1.6836m</w:t>
      </w:r>
      <w:r w:rsidRPr="00DF2585">
        <w:rPr>
          <w:rFonts w:ascii="Comic Sans MS" w:hAnsi="Comic Sans MS"/>
          <w:color w:val="FF0000"/>
          <w:vertAlign w:val="superscript"/>
          <w:lang w:val="en-AU" w:eastAsia="en-AU"/>
        </w:rPr>
        <w:t>2</w:t>
      </w:r>
      <w:r w:rsidRPr="00DF2585">
        <w:rPr>
          <w:rFonts w:ascii="Comic Sans MS" w:hAnsi="Comic Sans MS"/>
          <w:color w:val="FF0000"/>
          <w:lang w:val="en-AU" w:eastAsia="en-AU"/>
        </w:rPr>
        <w:t xml:space="preserve">) 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(6 Marks)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>3.</w:t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Cutting  </w:t>
      </w:r>
      <w:r w:rsidRPr="00DF2585">
        <w:rPr>
          <w:rFonts w:ascii="Comic Sans MS" w:hAnsi="Comic Sans MS"/>
          <w:color w:val="FF0000"/>
          <w:lang w:val="en-AU" w:eastAsia="en-AU"/>
        </w:rPr>
        <w:sym w:font="Symbol" w:char="F0AE"/>
      </w:r>
      <w:r w:rsidRPr="00DF2585">
        <w:rPr>
          <w:rFonts w:ascii="Comic Sans MS" w:hAnsi="Comic Sans MS"/>
          <w:color w:val="FF0000"/>
          <w:lang w:val="en-AU" w:eastAsia="en-AU"/>
        </w:rPr>
        <w:t xml:space="preserve">  Gluing  </w:t>
      </w:r>
      <w:r w:rsidRPr="00DF2585">
        <w:rPr>
          <w:rFonts w:ascii="Comic Sans MS" w:hAnsi="Comic Sans MS"/>
          <w:color w:val="FF0000"/>
          <w:lang w:val="en-AU" w:eastAsia="en-AU"/>
        </w:rPr>
        <w:sym w:font="Symbol" w:char="F0AE"/>
      </w:r>
      <w:r w:rsidRPr="00DF2585">
        <w:rPr>
          <w:rFonts w:ascii="Comic Sans MS" w:hAnsi="Comic Sans MS"/>
          <w:color w:val="FF0000"/>
          <w:lang w:val="en-AU" w:eastAsia="en-AU"/>
        </w:rPr>
        <w:t xml:space="preserve">  Screwing  </w:t>
      </w:r>
      <w:r w:rsidRPr="00DF2585">
        <w:rPr>
          <w:rFonts w:ascii="Comic Sans MS" w:hAnsi="Comic Sans MS"/>
          <w:color w:val="FF0000"/>
          <w:lang w:val="en-AU" w:eastAsia="en-AU"/>
        </w:rPr>
        <w:sym w:font="Symbol" w:char="F0AE"/>
      </w:r>
      <w:r w:rsidRPr="00DF2585">
        <w:rPr>
          <w:rFonts w:ascii="Comic Sans MS" w:hAnsi="Comic Sans MS"/>
          <w:color w:val="FF0000"/>
          <w:lang w:val="en-AU" w:eastAsia="en-AU"/>
        </w:rPr>
        <w:t xml:space="preserve">  Tacking the Back  </w:t>
      </w:r>
      <w:r w:rsidRPr="00DF2585">
        <w:rPr>
          <w:rFonts w:ascii="Comic Sans MS" w:hAnsi="Comic Sans MS"/>
          <w:color w:val="FF0000"/>
          <w:lang w:val="en-AU" w:eastAsia="en-AU"/>
        </w:rPr>
        <w:sym w:font="Symbol" w:char="F0AE"/>
      </w:r>
      <w:r w:rsidRPr="00DF2585">
        <w:rPr>
          <w:rFonts w:ascii="Comic Sans MS" w:hAnsi="Comic Sans MS"/>
          <w:color w:val="FF0000"/>
          <w:lang w:val="en-AU" w:eastAsia="en-AU"/>
        </w:rPr>
        <w:t xml:space="preserve">  Spray  </w:t>
      </w:r>
      <w:r w:rsidRPr="00DF2585">
        <w:rPr>
          <w:rFonts w:ascii="Comic Sans MS" w:hAnsi="Comic Sans MS"/>
          <w:color w:val="FF0000"/>
          <w:lang w:val="en-AU" w:eastAsia="en-AU"/>
        </w:rPr>
        <w:sym w:font="Symbol" w:char="F0AE"/>
      </w:r>
      <w:r w:rsidRPr="00DF2585">
        <w:rPr>
          <w:rFonts w:ascii="Comic Sans MS" w:hAnsi="Comic Sans MS"/>
          <w:color w:val="FF0000"/>
          <w:lang w:val="en-AU" w:eastAsia="en-AU"/>
        </w:rPr>
        <w:t xml:space="preserve">  Dry  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sym w:font="Symbol" w:char="F0AE"/>
      </w:r>
      <w:r w:rsidRPr="00DF2585">
        <w:rPr>
          <w:rFonts w:ascii="Comic Sans MS" w:hAnsi="Comic Sans MS"/>
          <w:color w:val="FF0000"/>
          <w:lang w:val="en-AU" w:eastAsia="en-AU"/>
        </w:rPr>
        <w:t xml:space="preserve">  Spray  </w:t>
      </w:r>
      <w:r w:rsidRPr="00DF2585">
        <w:rPr>
          <w:rFonts w:ascii="Comic Sans MS" w:hAnsi="Comic Sans MS"/>
          <w:color w:val="FF0000"/>
          <w:lang w:val="en-AU" w:eastAsia="en-AU"/>
        </w:rPr>
        <w:sym w:font="Symbol" w:char="F0AE"/>
      </w:r>
      <w:r w:rsidRPr="00DF2585">
        <w:rPr>
          <w:rFonts w:ascii="Comic Sans MS" w:hAnsi="Comic Sans MS"/>
          <w:color w:val="FF0000"/>
          <w:lang w:val="en-AU" w:eastAsia="en-AU"/>
        </w:rPr>
        <w:t xml:space="preserve">  Dry  </w:t>
      </w:r>
      <w:r w:rsidRPr="00DF2585">
        <w:rPr>
          <w:rFonts w:ascii="Comic Sans MS" w:hAnsi="Comic Sans MS"/>
          <w:color w:val="FF0000"/>
          <w:lang w:val="en-AU" w:eastAsia="en-AU"/>
        </w:rPr>
        <w:sym w:font="Symbol" w:char="F0AE"/>
      </w:r>
      <w:r w:rsidRPr="00DF2585">
        <w:rPr>
          <w:rFonts w:ascii="Comic Sans MS" w:hAnsi="Comic Sans MS"/>
          <w:color w:val="FF0000"/>
          <w:lang w:val="en-AU" w:eastAsia="en-AU"/>
        </w:rPr>
        <w:t xml:space="preserve">  Spray  </w:t>
      </w:r>
      <w:r w:rsidRPr="00DF2585">
        <w:rPr>
          <w:rFonts w:ascii="Comic Sans MS" w:hAnsi="Comic Sans MS"/>
          <w:color w:val="FF0000"/>
          <w:lang w:val="en-AU" w:eastAsia="en-AU"/>
        </w:rPr>
        <w:sym w:font="Symbol" w:char="F0AE"/>
      </w:r>
      <w:r w:rsidRPr="00DF2585">
        <w:rPr>
          <w:rFonts w:ascii="Comic Sans MS" w:hAnsi="Comic Sans MS"/>
          <w:color w:val="FF0000"/>
          <w:lang w:val="en-AU" w:eastAsia="en-AU"/>
        </w:rPr>
        <w:t xml:space="preserve">  Dry  </w:t>
      </w:r>
      <w:r w:rsidRPr="00DF2585">
        <w:rPr>
          <w:rFonts w:ascii="Comic Sans MS" w:hAnsi="Comic Sans MS"/>
          <w:color w:val="FF0000"/>
          <w:lang w:val="en-AU" w:eastAsia="en-AU"/>
        </w:rPr>
        <w:sym w:font="Symbol" w:char="F0AE"/>
      </w:r>
      <w:r w:rsidRPr="00DF2585">
        <w:rPr>
          <w:rFonts w:ascii="Comic Sans MS" w:hAnsi="Comic Sans MS"/>
          <w:color w:val="FF0000"/>
          <w:lang w:val="en-AU" w:eastAsia="en-AU"/>
        </w:rPr>
        <w:t xml:space="preserve">  Finish.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(3 Marks)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>
        <w:rPr>
          <w:rFonts w:ascii="Comic Sans MS" w:hAnsi="Comic Sans MS"/>
          <w:noProof/>
          <w:color w:val="FF0000"/>
          <w:lang w:val="en-AU" w:eastAsia="en-A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5752465</wp:posOffset>
                </wp:positionH>
                <wp:positionV relativeFrom="paragraph">
                  <wp:posOffset>160655</wp:posOffset>
                </wp:positionV>
                <wp:extent cx="322580" cy="2895600"/>
                <wp:effectExtent l="5080" t="9525" r="5715" b="9525"/>
                <wp:wrapNone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580" cy="2895600"/>
                          <a:chOff x="10193" y="5400"/>
                          <a:chExt cx="508" cy="4560"/>
                        </a:xfrm>
                      </wpg:grpSpPr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193" y="5400"/>
                            <a:ext cx="496" cy="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5"/>
                        <wps:cNvCnPr/>
                        <wps:spPr bwMode="auto">
                          <a:xfrm>
                            <a:off x="10196" y="6548"/>
                            <a:ext cx="5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452.95pt;margin-top:12.65pt;width:25.4pt;height:228pt;z-index:251664384" coordorigin="10193,5400" coordsize="508,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">
                <v:rect id="Rectangle 14" o:spid="_x0000_s1027" style="position:absolute;left:10193;top:5400;width:496;height:4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7QDsMA&#10;AADbAAAADwAAAGRycy9kb3ducmV2LnhtbERPS2sCMRC+F/ofwhS8FM3aQyurUaRQH3goPg4ex824&#10;CW4myybdXf99Uyh4m4/vObNF7yrRUhOsZwXjUQaCuPDacqngdPwaTkCEiKyx8kwK7hRgMX9+mmGu&#10;fcd7ag+xFCmEQ44KTIx1LmUoDDkMI18TJ+7qG4cxwaaUusEuhbtKvmXZu3RoOTUYrOnTUHE7/DgF&#10;4Xt13h3327a0611n1pau9eVVqcFLv5yCiNTHh/jfvdFp/gf8/ZIO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7QDsMAAADbAAAADwAAAAAAAAAAAAAAAACYAgAAZHJzL2Rv&#10;d25yZXYueG1sUEsFBgAAAAAEAAQA9QAAAIgDAAAAAA==&#10;" filled="f" strokecolor="red"/>
                <v:line id="Line 15" o:spid="_x0000_s1028" style="position:absolute;visibility:visible;mso-wrap-style:square" from="10196,6548" to="10701,6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l9cQAAADbAAAADwAAAGRycy9kb3ducmV2LnhtbESPQWvCQBCF7wX/wzKCt7qxBynRNZSA&#10;ILmo0VKPQ3aapM3Ohuw2xn/fORR6m+G9ee+bbTa5To00hNazgdUyAUVcedtybeB62T+/ggoR2WLn&#10;mQw8KEC2mz1tMbX+zmcay1grCeGQooEmxj7VOlQNOQxL3xOL9ukHh1HWodZ2wLuEu06/JMlaO2xZ&#10;GhrsKW+o+i5/nIHb5av4yMuxuCa9Dq4tVsfT+G7MYj69bUBFmuK/+e/6YAVfYOUXGUD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0SX1xAAAANsAAAAPAAAAAAAAAAAA&#10;AAAAAKECAABkcnMvZG93bnJldi54bWxQSwUGAAAAAAQABAD5AAAAkgMAAAAA&#10;" strokecolor="red"/>
              </v:group>
            </w:pict>
          </mc:Fallback>
        </mc:AlternateContent>
      </w:r>
      <w:r>
        <w:rPr>
          <w:rFonts w:ascii="Comic Sans MS" w:hAnsi="Comic Sans MS"/>
          <w:noProof/>
          <w:color w:val="FF0000"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5141595</wp:posOffset>
                </wp:positionH>
                <wp:positionV relativeFrom="paragraph">
                  <wp:posOffset>170815</wp:posOffset>
                </wp:positionV>
                <wp:extent cx="325120" cy="2895600"/>
                <wp:effectExtent l="13335" t="10160" r="13970" b="8890"/>
                <wp:wrapNone/>
                <wp:docPr id="1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120" cy="2895600"/>
                          <a:chOff x="9231" y="5416"/>
                          <a:chExt cx="512" cy="4560"/>
                        </a:xfrm>
                      </wpg:grpSpPr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36" y="5416"/>
                            <a:ext cx="496" cy="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8"/>
                        <wps:cNvCnPr/>
                        <wps:spPr bwMode="auto">
                          <a:xfrm>
                            <a:off x="9231" y="6558"/>
                            <a:ext cx="5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9"/>
                        <wps:cNvCnPr/>
                        <wps:spPr bwMode="auto">
                          <a:xfrm>
                            <a:off x="9238" y="9201"/>
                            <a:ext cx="5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0"/>
                        <wps:cNvCnPr/>
                        <wps:spPr bwMode="auto">
                          <a:xfrm>
                            <a:off x="9235" y="7796"/>
                            <a:ext cx="5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404.85pt;margin-top:13.45pt;width:25.6pt;height:228pt;z-index:251665408" coordorigin="9231,5416" coordsize="512,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">
                <v:rect id="Rectangle 17" o:spid="_x0000_s1027" style="position:absolute;left:9236;top:5416;width:496;height:4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lzlsIA&#10;AADbAAAADwAAAGRycy9kb3ducmV2LnhtbERPS2sCMRC+F/wPYQQvRbP1UMpqFBGsiofi4+Bx3Iyb&#10;4GaybOLu9t83hUJv8/E9Z77sXSVaaoL1rOBtkoEgLry2XCq4nDfjDxAhImusPJOCbwqwXAxe5phr&#10;3/GR2lMsRQrhkKMCE2OdSxkKQw7DxNfEibv7xmFMsCmlbrBL4a6S0yx7lw4tpwaDNa0NFY/T0ykI&#10;X5/Xw/m4b0u7PXRma+le316VGg371QxEpD7+i//cO53mT+H3l3SAX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XOWwgAAANsAAAAPAAAAAAAAAAAAAAAAAJgCAABkcnMvZG93&#10;bnJldi54bWxQSwUGAAAAAAQABAD1AAAAhwMAAAAA&#10;" filled="f" strokecolor="red"/>
                <v:line id="Line 18" o:spid="_x0000_s1028" style="position:absolute;visibility:visible;mso-wrap-style:square" from="9231,6558" to="9736,6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W3hMAAAADbAAAADwAAAGRycy9kb3ducmV2LnhtbERPTYvCMBC9C/6HMMLeNHWFRapRRBCk&#10;F3drRY9DM7bVZlKabK3/3iwseJvH+5zluje16Kh1lWUF00kEgji3uuJCQXbcjecgnEfWWFsmBU9y&#10;sF4NB0uMtX3wD3WpL0QIYRejgtL7JpbS5SUZdBPbEAfualuDPsC2kLrFRwg3tfyMoi9psOLQUGJD&#10;25Lye/prFFyOt+S8TbskixrpTJVMD9/dSamPUb9ZgPDU+7f4373XYf4M/n4J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1t4TAAAAA2wAAAA8AAAAAAAAAAAAAAAAA&#10;oQIAAGRycy9kb3ducmV2LnhtbFBLBQYAAAAABAAEAPkAAACOAwAAAAA=&#10;" strokecolor="red"/>
                <v:line id="Line 19" o:spid="_x0000_s1029" style="position:absolute;visibility:visible;mso-wrap-style:square" from="9238,9201" to="9743,9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wv8MAAAADbAAAADwAAAGRycy9kb3ducmV2LnhtbERPTYvCMBC9C/6HMMLeNHWRRapRRBCk&#10;F3drRY9DM7bVZlKabK3/3iwseJvH+5zluje16Kh1lWUF00kEgji3uuJCQXbcjecgnEfWWFsmBU9y&#10;sF4NB0uMtX3wD3WpL0QIYRejgtL7JpbS5SUZdBPbEAfualuDPsC2kLrFRwg3tfyMoi9psOLQUGJD&#10;25Lye/prFFyOt+S8TbskixrpTJVMD9/dSamPUb9ZgPDU+7f4373XYf4M/n4J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cL/DAAAAA2wAAAA8AAAAAAAAAAAAAAAAA&#10;oQIAAGRycy9kb3ducmV2LnhtbFBLBQYAAAAABAAEAPkAAACOAwAAAAA=&#10;" strokecolor="red"/>
                <v:line id="Line 20" o:spid="_x0000_s1030" style="position:absolute;visibility:visible;mso-wrap-style:square" from="9235,7796" to="9740,7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CKa8AAAADbAAAADwAAAGRycy9kb3ducmV2LnhtbERPTYvCMBC9C/6HMMLeNHXBRapRRBCk&#10;F3drRY9DM7bVZlKabK3/3iwseJvH+5zluje16Kh1lWUF00kEgji3uuJCQXbcjecgnEfWWFsmBU9y&#10;sF4NB0uMtX3wD3WpL0QIYRejgtL7JpbS5SUZdBPbEAfualuDPsC2kLrFRwg3tfyMoi9psOLQUGJD&#10;25Lye/prFFyOt+S8TbskixrpTJVMD9/dSamPUb9ZgPDU+7f4373XYf4M/n4J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QimvAAAAA2wAAAA8AAAAAAAAAAAAAAAAA&#10;oQIAAGRycy9kb3ducmV2LnhtbFBLBQYAAAAABAAEAPkAAACOAwAAAAA=&#10;" strokecolor="red"/>
              </v:group>
            </w:pict>
          </mc:Fallback>
        </mc:AlternateContent>
      </w:r>
      <w:r>
        <w:rPr>
          <w:rFonts w:ascii="Comic Sans MS" w:hAnsi="Comic Sans MS"/>
          <w:noProof/>
          <w:color w:val="FF0000"/>
          <w:lang w:val="en-AU" w:eastAsia="en-A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156845</wp:posOffset>
                </wp:positionV>
                <wp:extent cx="323215" cy="2895600"/>
                <wp:effectExtent l="11430" t="5715" r="8255" b="13335"/>
                <wp:wrapNone/>
                <wp:docPr id="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215" cy="2895600"/>
                          <a:chOff x="8253" y="5394"/>
                          <a:chExt cx="509" cy="4560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261" y="5394"/>
                            <a:ext cx="496" cy="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1"/>
                        <wps:cNvCnPr/>
                        <wps:spPr bwMode="auto">
                          <a:xfrm>
                            <a:off x="8257" y="7901"/>
                            <a:ext cx="5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/>
                        <wps:spPr bwMode="auto">
                          <a:xfrm>
                            <a:off x="8253" y="9394"/>
                            <a:ext cx="5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55.95pt;margin-top:12.35pt;width:25.45pt;height:228pt;z-index:251663360" coordorigin="8253,5394" coordsize="509,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">
                <v:rect id="Rectangle 10" o:spid="_x0000_s1027" style="position:absolute;left:8261;top:5394;width:496;height:4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4YjMAA&#10;AADaAAAADwAAAGRycy9kb3ducmV2LnhtbERPz2vCMBS+D/Y/hDfYZWi6HUQ6o8hgU/EgVg87Pptn&#10;E2xeShPb+t+bg+Dx4/s9WwyuFh21wXpW8DnOQBCXXluuFBwPv6MpiBCRNdaeScGNAizmry8zzLXv&#10;eU9dESuRQjjkqMDE2ORShtKQwzD2DXHizr51GBNsK6lb7FO4q+VXlk2kQ8upwWBDP4bKS3F1CsLu&#10;73972G+6yq62vVlZOjenD6Xe34blN4hIQ3yKH+61VpC2pivpBsj5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4YjMAAAADaAAAADwAAAAAAAAAAAAAAAACYAgAAZHJzL2Rvd25y&#10;ZXYueG1sUEsFBgAAAAAEAAQA9QAAAIUDAAAAAA==&#10;" filled="f" strokecolor="red"/>
                <v:line id="Line 11" o:spid="_x0000_s1028" style="position:absolute;visibility:visible;mso-wrap-style:square" from="8257,7901" to="8762,7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q2pcIAAADaAAAADwAAAGRycy9kb3ducmV2LnhtbESPQYvCMBSE74L/ITxhb5q6B1mrUUQQ&#10;pBd3a0WPj+bZVpuX0mRr/fdmYcHjMDPfMMt1b2rRUesqywqmkwgEcW51xYWC7Lgbf4FwHlljbZkU&#10;PMnBejUcLDHW9sE/1KW+EAHCLkYFpfdNLKXLSzLoJrYhDt7VtgZ9kG0hdYuPADe1/IyimTRYcVgo&#10;saFtSfk9/TUKLsdbct6mXZJFjXSmSqaH7+6k1Meo3yxAeOr9O/zf3msFc/i7Em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q2pcIAAADaAAAADwAAAAAAAAAAAAAA&#10;AAChAgAAZHJzL2Rvd25yZXYueG1sUEsFBgAAAAAEAAQA+QAAAJADAAAAAA==&#10;" strokecolor="red"/>
                <v:line id="Line 12" o:spid="_x0000_s1029" style="position:absolute;visibility:visible;mso-wrap-style:square" from="8253,9394" to="8758,9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cp88QAAADbAAAADwAAAGRycy9kb3ducmV2LnhtbESPQWvCQBCF7wX/wzKCt7qxBynRNZSA&#10;ILmo0VKPQ3aapM3Ohuw2xn/fORR6m+G9ee+bbTa5To00hNazgdUyAUVcedtybeB62T+/ggoR2WLn&#10;mQw8KEC2mz1tMbX+zmcay1grCeGQooEmxj7VOlQNOQxL3xOL9ukHh1HWodZ2wLuEu06/JMlaO2xZ&#10;GhrsKW+o+i5/nIHb5av4yMuxuCa9Dq4tVsfT+G7MYj69bUBFmuK/+e/6YAVf6OUXGUD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pynzxAAAANsAAAAPAAAAAAAAAAAA&#10;AAAAAKECAABkcnMvZG93bnJldi54bWxQSwUGAAAAAAQABAD5AAAAkgMAAAAA&#10;" strokecolor="red"/>
              </v:group>
            </w:pict>
          </mc:Fallback>
        </mc:AlternateContent>
      </w:r>
      <w:r>
        <w:rPr>
          <w:rFonts w:ascii="Comic Sans MS" w:hAnsi="Comic Sans MS"/>
          <w:noProof/>
          <w:color w:val="FF0000"/>
          <w:lang w:val="en-AU" w:eastAsia="en-A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3957955</wp:posOffset>
                </wp:positionH>
                <wp:positionV relativeFrom="paragraph">
                  <wp:posOffset>154940</wp:posOffset>
                </wp:positionV>
                <wp:extent cx="331470" cy="2895600"/>
                <wp:effectExtent l="10795" t="13335" r="10160" b="5715"/>
                <wp:wrapNone/>
                <wp:docPr id="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2895600"/>
                          <a:chOff x="7367" y="5391"/>
                          <a:chExt cx="522" cy="4560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379" y="5391"/>
                            <a:ext cx="496" cy="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7"/>
                        <wps:cNvCnPr/>
                        <wps:spPr bwMode="auto">
                          <a:xfrm>
                            <a:off x="7367" y="7911"/>
                            <a:ext cx="5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/>
                        <wps:spPr bwMode="auto">
                          <a:xfrm>
                            <a:off x="7384" y="9404"/>
                            <a:ext cx="5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311.65pt;margin-top:12.2pt;width:26.1pt;height:228pt;z-index:251662336" coordorigin="7367,5391" coordsize="522,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">
                <v:rect id="Rectangle 6" o:spid="_x0000_s1027" style="position:absolute;left:7379;top:5391;width:496;height:4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MSicQA&#10;AADaAAAADwAAAGRycy9kb3ducmV2LnhtbESPQWsCMRSE74X+h/AKvRTNtoiU1ShSaG3xIK49eHxu&#10;npvg5mXZpLvbf28EweMwM98w8+XgatFRG6xnBa/jDARx6bXlSsHv/nP0DiJEZI21Z1LwTwGWi8eH&#10;Oeba97yjroiVSBAOOSowMTa5lKE05DCMfUOcvJNvHcYk20rqFvsEd7V8y7KpdGg5LRhs6MNQeS7+&#10;nIKw/Tps9rufrrLrTW/Wlk7N8UWp56dhNQMRaYj38K39rRVM4Hol3QC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jEonEAAAA2gAAAA8AAAAAAAAAAAAAAAAAmAIAAGRycy9k&#10;b3ducmV2LnhtbFBLBQYAAAAABAAEAPUAAACJAwAAAAA=&#10;" filled="f" strokecolor="red"/>
                <v:line id="Line 7" o:spid="_x0000_s1028" style="position:absolute;visibility:visible;mso-wrap-style:square" from="7367,7911" to="7872,7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e8oMIAAADaAAAADwAAAGRycy9kb3ducmV2LnhtbESPQYvCMBSE74L/ITxhb5q64CLVKCII&#10;0ou7taLHR/Nsq81LabK1/nuzsOBxmJlvmOW6N7XoqHWVZQXTSQSCOLe64kJBdtyN5yCcR9ZYWyYF&#10;T3KwXg0HS4y1ffAPdakvRICwi1FB6X0TS+nykgy6iW2Ig3e1rUEfZFtI3eIjwE0tP6PoSxqsOCyU&#10;2NC2pPye/hoFl+MtOW/TLsmiRjpTJdPDd3dS6mPUbxYgPPX+Hf5v77WCGfxdCT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e8oMIAAADaAAAADwAAAAAAAAAAAAAA&#10;AAChAgAAZHJzL2Rvd25yZXYueG1sUEsFBgAAAAAEAAQA+QAAAJADAAAAAA==&#10;" strokecolor="red"/>
                <v:line id="Line 8" o:spid="_x0000_s1029" style="position:absolute;visibility:visible;mso-wrap-style:square" from="7384,9404" to="7889,9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Ui18MAAADaAAAADwAAAGRycy9kb3ducmV2LnhtbESPQWuDQBSE74X8h+UFeqtrcpBi3YQQ&#10;CAQvbdWQHh/uq9q4b8XdqP333UKhx2FmvmGy/WJ6MdHoOssKNlEMgri2uuNGQVWenp5BOI+ssbdM&#10;Cr7JwX63esgw1Xbmd5oK34gAYZeigtb7IZXS1S0ZdJEdiIP3aUeDPsixkXrEOcBNL7dxnEiDHYeF&#10;Fgc6tlTfirtR8FF+5ddjMeVVPEhnunzz+jZdlHpcL4cXEJ4W/x/+a5+1ggR+r4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ItfDAAAA2gAAAA8AAAAAAAAAAAAA&#10;AAAAoQIAAGRycy9kb3ducmV2LnhtbFBLBQYAAAAABAAEAPkAAACRAwAAAAA=&#10;" strokecolor="red"/>
              </v:group>
            </w:pict>
          </mc:Fallback>
        </mc:AlternateConten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>4. a)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3</w:t>
      </w:r>
      <w:r w:rsidRPr="00DF2585">
        <w:rPr>
          <w:rFonts w:ascii="Arial" w:hAnsi="Arial" w:cs="Arial"/>
          <w:color w:val="FF0000"/>
          <w:lang w:val="en-AU" w:eastAsia="en-AU"/>
        </w:rPr>
        <w:t>⅓</w:t>
      </w:r>
      <w:r w:rsidRPr="00DF2585">
        <w:rPr>
          <w:rFonts w:ascii="Comic Sans MS" w:hAnsi="Comic Sans MS"/>
          <w:color w:val="FF0000"/>
          <w:lang w:val="en-AU" w:eastAsia="en-AU"/>
        </w:rPr>
        <w:t xml:space="preserve"> lengths per unit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or 10 lengths for 3 units 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       880mm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1830mm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 xml:space="preserve">    b)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Total waste for 3 units 3180mm 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880mm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>
        <w:rPr>
          <w:rFonts w:ascii="Comic Sans MS" w:hAnsi="Comic Sans MS"/>
          <w:noProof/>
          <w:color w:val="FF0000"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-1323340</wp:posOffset>
                </wp:positionV>
                <wp:extent cx="0" cy="1306195"/>
                <wp:effectExtent l="52705" t="22225" r="61595" b="5080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061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95pt,-104.2pt" to="293.9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" strokecolor="red">
                <v:stroke endarrow="block"/>
              </v:line>
            </w:pict>
          </mc:Fallback>
        </mc:AlternateConten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3m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>
        <w:rPr>
          <w:rFonts w:ascii="Comic Sans MS" w:hAnsi="Comic Sans MS"/>
          <w:noProof/>
          <w:color w:val="FF0000"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8255</wp:posOffset>
                </wp:positionV>
                <wp:extent cx="0" cy="1341755"/>
                <wp:effectExtent l="52705" t="13335" r="61595" b="16510"/>
                <wp:wrapNone/>
                <wp:docPr id="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41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95pt,.65pt" to="293.9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" strokecolor="red">
                <v:stroke endarrow="block"/>
              </v:line>
            </w:pict>
          </mc:Fallback>
        </mc:AlternateContent>
      </w:r>
      <w:r w:rsidRPr="00DF2585">
        <w:rPr>
          <w:rFonts w:ascii="Comic Sans MS" w:hAnsi="Comic Sans MS"/>
          <w:color w:val="FF0000"/>
          <w:lang w:val="en-AU" w:eastAsia="en-AU"/>
        </w:rPr>
        <w:t xml:space="preserve">    c)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Cost for 3 units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=  10 x $42.90 = $429.00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Cost for 1 unit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 880mm</w:t>
      </w:r>
      <w:r w:rsidRPr="00DF2585">
        <w:rPr>
          <w:rFonts w:ascii="Comic Sans MS" w:hAnsi="Comic Sans MS"/>
          <w:color w:val="FF0000"/>
          <w:lang w:val="en-AU" w:eastAsia="en-AU"/>
        </w:rPr>
        <w:tab/>
        <w:t>880mm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=  $429 ÷ 3 = $143.00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 290mm</w:t>
      </w:r>
      <w:r w:rsidRPr="00DF2585">
        <w:rPr>
          <w:rFonts w:ascii="Comic Sans MS" w:hAnsi="Comic Sans MS"/>
          <w:color w:val="FF0000"/>
          <w:lang w:val="en-AU" w:eastAsia="en-AU"/>
        </w:rPr>
        <w:tab/>
        <w:t>360mm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(7 Marks)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>5.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Total cost for 1 unit.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Pine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=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= $143.00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3 ply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=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=    $11.45 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Paint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=  250ml ie </w:t>
      </w:r>
      <w:r w:rsidRPr="00DF2585">
        <w:rPr>
          <w:rFonts w:ascii="Comic Sans MS" w:hAnsi="Comic Sans MS" w:cs="Arial"/>
          <w:color w:val="FF0000"/>
          <w:lang w:val="en-AU" w:eastAsia="en-AU"/>
        </w:rPr>
        <w:t>¼</w:t>
      </w:r>
      <w:r w:rsidRPr="00DF2585">
        <w:rPr>
          <w:rFonts w:ascii="Comic Sans MS" w:hAnsi="Comic Sans MS"/>
          <w:color w:val="FF0000"/>
          <w:lang w:val="en-AU" w:eastAsia="en-AU"/>
        </w:rPr>
        <w:t xml:space="preserve">l @ $30/l  =  </w:t>
      </w:r>
      <w:r w:rsidRPr="00DF2585">
        <w:rPr>
          <w:rFonts w:ascii="Comic Sans MS" w:hAnsi="Comic Sans MS" w:cs="Arial"/>
          <w:color w:val="FF0000"/>
          <w:lang w:val="en-AU" w:eastAsia="en-AU"/>
        </w:rPr>
        <w:t>¼</w:t>
      </w:r>
      <w:r w:rsidRPr="00DF2585">
        <w:rPr>
          <w:rFonts w:ascii="Comic Sans MS" w:hAnsi="Comic Sans MS"/>
          <w:color w:val="FF0000"/>
          <w:lang w:val="en-AU" w:eastAsia="en-AU"/>
        </w:rPr>
        <w:t xml:space="preserve"> x $30</w:t>
      </w:r>
      <w:r w:rsidRPr="00DF2585">
        <w:rPr>
          <w:rFonts w:ascii="Comic Sans MS" w:hAnsi="Comic Sans MS"/>
          <w:color w:val="FF0000"/>
          <w:lang w:val="en-AU" w:eastAsia="en-AU"/>
        </w:rPr>
        <w:tab/>
        <w:t>=    $7.50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Thinners</w:t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=  250ml ie </w:t>
      </w:r>
      <w:r w:rsidRPr="00DF2585">
        <w:rPr>
          <w:rFonts w:ascii="Comic Sans MS" w:hAnsi="Comic Sans MS" w:cs="Arial"/>
          <w:color w:val="FF0000"/>
          <w:lang w:val="en-AU" w:eastAsia="en-AU"/>
        </w:rPr>
        <w:t>¼l @ $17/l  =  ¼ x $17</w:t>
      </w:r>
      <w:r w:rsidRPr="00DF2585">
        <w:rPr>
          <w:rFonts w:ascii="Comic Sans MS" w:hAnsi="Comic Sans MS" w:cs="Arial"/>
          <w:color w:val="FF0000"/>
          <w:lang w:val="en-AU" w:eastAsia="en-AU"/>
        </w:rPr>
        <w:tab/>
        <w:t xml:space="preserve">=    $4.25  </w:t>
      </w:r>
      <w:r w:rsidRPr="00DF2585">
        <w:rPr>
          <w:rFonts w:ascii="Comic Sans MS" w:hAnsi="Comic Sans MS" w:cs="Arial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Woodglue</w:t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=  200ml ie </w:t>
      </w:r>
      <w:r w:rsidRPr="00DF2585">
        <w:rPr>
          <w:rFonts w:ascii="Comic Sans MS" w:hAnsi="Comic Sans MS"/>
          <w:color w:val="FF0000"/>
          <w:vertAlign w:val="superscript"/>
          <w:lang w:val="en-AU" w:eastAsia="en-AU"/>
        </w:rPr>
        <w:t>1</w:t>
      </w:r>
      <w:r w:rsidRPr="00DF2585">
        <w:rPr>
          <w:rFonts w:ascii="Comic Sans MS" w:hAnsi="Comic Sans MS"/>
          <w:color w:val="FF0000"/>
          <w:lang w:val="en-AU" w:eastAsia="en-AU"/>
        </w:rPr>
        <w:t>/</w:t>
      </w:r>
      <w:r w:rsidRPr="00DF2585">
        <w:rPr>
          <w:rFonts w:ascii="Comic Sans MS" w:hAnsi="Comic Sans MS"/>
          <w:color w:val="FF0000"/>
          <w:vertAlign w:val="subscript"/>
          <w:lang w:val="en-AU" w:eastAsia="en-AU"/>
        </w:rPr>
        <w:t>5</w:t>
      </w:r>
      <w:r w:rsidRPr="00DF2585">
        <w:rPr>
          <w:rFonts w:ascii="Comic Sans MS" w:hAnsi="Comic Sans MS"/>
          <w:color w:val="FF0000"/>
          <w:lang w:val="en-AU" w:eastAsia="en-AU"/>
        </w:rPr>
        <w:t xml:space="preserve">l @ $15/l  =  </w:t>
      </w:r>
      <w:r w:rsidRPr="00DF2585">
        <w:rPr>
          <w:rFonts w:ascii="Comic Sans MS" w:hAnsi="Comic Sans MS"/>
          <w:color w:val="FF0000"/>
          <w:vertAlign w:val="superscript"/>
          <w:lang w:val="en-AU" w:eastAsia="en-AU"/>
        </w:rPr>
        <w:t>1</w:t>
      </w:r>
      <w:r w:rsidRPr="00DF2585">
        <w:rPr>
          <w:rFonts w:ascii="Comic Sans MS" w:hAnsi="Comic Sans MS"/>
          <w:color w:val="FF0000"/>
          <w:lang w:val="en-AU" w:eastAsia="en-AU"/>
        </w:rPr>
        <w:t>/</w:t>
      </w:r>
      <w:r w:rsidRPr="00DF2585">
        <w:rPr>
          <w:rFonts w:ascii="Comic Sans MS" w:hAnsi="Comic Sans MS"/>
          <w:color w:val="FF0000"/>
          <w:vertAlign w:val="subscript"/>
          <w:lang w:val="en-AU" w:eastAsia="en-AU"/>
        </w:rPr>
        <w:t>5</w:t>
      </w:r>
      <w:r w:rsidRPr="00DF2585">
        <w:rPr>
          <w:rFonts w:ascii="Comic Sans MS" w:hAnsi="Comic Sans MS"/>
          <w:color w:val="FF0000"/>
          <w:lang w:val="en-AU" w:eastAsia="en-AU"/>
        </w:rPr>
        <w:t xml:space="preserve"> x $15</w:t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=    $3.00 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  <w:t xml:space="preserve">        Wood screws</w:t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=  </w:t>
      </w:r>
      <w:r w:rsidRPr="00DF2585">
        <w:rPr>
          <w:rFonts w:ascii="Comic Sans MS" w:hAnsi="Comic Sans MS"/>
          <w:color w:val="FF0000"/>
          <w:vertAlign w:val="superscript"/>
          <w:lang w:val="en-AU" w:eastAsia="en-AU"/>
        </w:rPr>
        <w:t>24</w:t>
      </w:r>
      <w:r w:rsidRPr="00DF2585">
        <w:rPr>
          <w:rFonts w:ascii="Comic Sans MS" w:hAnsi="Comic Sans MS"/>
          <w:color w:val="FF0000"/>
          <w:lang w:val="en-AU" w:eastAsia="en-AU"/>
        </w:rPr>
        <w:t>/</w:t>
      </w:r>
      <w:r w:rsidRPr="00DF2585">
        <w:rPr>
          <w:rFonts w:ascii="Comic Sans MS" w:hAnsi="Comic Sans MS"/>
          <w:color w:val="FF0000"/>
          <w:vertAlign w:val="subscript"/>
          <w:lang w:val="en-AU" w:eastAsia="en-AU"/>
        </w:rPr>
        <w:t>100</w:t>
      </w:r>
      <w:r w:rsidRPr="00DF2585">
        <w:rPr>
          <w:rFonts w:ascii="Comic Sans MS" w:hAnsi="Comic Sans MS"/>
          <w:color w:val="FF0000"/>
          <w:lang w:val="en-AU" w:eastAsia="en-AU"/>
        </w:rPr>
        <w:t xml:space="preserve"> x $4.50 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=     $1.08 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u w:val="single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Tacks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=  </w:t>
      </w:r>
      <w:r w:rsidRPr="00DF2585">
        <w:rPr>
          <w:rFonts w:ascii="Comic Sans MS" w:hAnsi="Comic Sans MS"/>
          <w:color w:val="FF0000"/>
          <w:vertAlign w:val="superscript"/>
          <w:lang w:val="en-AU" w:eastAsia="en-AU"/>
        </w:rPr>
        <w:t>24</w:t>
      </w:r>
      <w:r w:rsidRPr="00DF2585">
        <w:rPr>
          <w:rFonts w:ascii="Comic Sans MS" w:hAnsi="Comic Sans MS"/>
          <w:color w:val="FF0000"/>
          <w:lang w:val="en-AU" w:eastAsia="en-AU"/>
        </w:rPr>
        <w:t>/</w:t>
      </w:r>
      <w:r w:rsidRPr="00DF2585">
        <w:rPr>
          <w:rFonts w:ascii="Comic Sans MS" w:hAnsi="Comic Sans MS"/>
          <w:color w:val="FF0000"/>
          <w:vertAlign w:val="subscript"/>
          <w:lang w:val="en-AU" w:eastAsia="en-AU"/>
        </w:rPr>
        <w:t>1000</w:t>
      </w:r>
      <w:r w:rsidRPr="00DF2585">
        <w:rPr>
          <w:rFonts w:ascii="Comic Sans MS" w:hAnsi="Comic Sans MS"/>
          <w:color w:val="FF0000"/>
          <w:lang w:val="en-AU" w:eastAsia="en-AU"/>
        </w:rPr>
        <w:t xml:space="preserve"> x $12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u w:val="single"/>
          <w:lang w:val="en-AU" w:eastAsia="en-AU"/>
        </w:rPr>
        <w:t>=    $0.29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Total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= $170.57 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(5 Marks)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br w:type="page"/>
      </w:r>
      <w:r w:rsidRPr="00DF2585">
        <w:rPr>
          <w:rFonts w:ascii="Comic Sans MS" w:hAnsi="Comic Sans MS"/>
          <w:color w:val="FF0000"/>
          <w:lang w:val="en-AU" w:eastAsia="en-AU"/>
        </w:rPr>
        <w:lastRenderedPageBreak/>
        <w:t>6.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Total time for 1 unit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Mark and cut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= 1 hr ÷ 3</w:t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=  20 min 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Glue, screw together &amp; tack back</w:t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=  70 min 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Spraying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= 3 hrs ÷ 4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u w:val="single"/>
          <w:lang w:val="en-AU" w:eastAsia="en-AU"/>
        </w:rPr>
        <w:t xml:space="preserve">=  45 min  </w:t>
      </w:r>
      <w:r w:rsidRPr="00DF2585">
        <w:rPr>
          <w:rFonts w:ascii="Comic Sans MS" w:hAnsi="Comic Sans MS"/>
          <w:color w:val="FF0000"/>
          <w:u w:val="single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Total time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u w:val="single"/>
          <w:lang w:val="en-AU" w:eastAsia="en-AU"/>
        </w:rPr>
        <w:t xml:space="preserve">= 135 min  </w:t>
      </w:r>
      <w:r w:rsidRPr="00DF2585">
        <w:rPr>
          <w:rFonts w:ascii="Comic Sans MS" w:hAnsi="Comic Sans MS"/>
          <w:color w:val="FF0000"/>
          <w:u w:val="single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= 2hrs 15 min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(4 Marks)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 w:cs="Arial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>7.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Labour cost 2</w:t>
      </w:r>
      <w:r w:rsidRPr="00DF2585">
        <w:rPr>
          <w:rFonts w:ascii="Comic Sans MS" w:hAnsi="Comic Sans MS" w:cs="Arial"/>
          <w:color w:val="FF0000"/>
          <w:lang w:val="en-AU" w:eastAsia="en-AU"/>
        </w:rPr>
        <w:t xml:space="preserve">¼ hrs x $50  </w:t>
      </w:r>
      <w:r w:rsidRPr="00DF2585">
        <w:rPr>
          <w:rFonts w:ascii="Comic Sans MS" w:hAnsi="Comic Sans MS" w:cs="Arial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=  $112.50 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(2 Marks)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>8.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Total Cost is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$112.50  +  $170.57   =  $$283.07 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Charge per Bookcase</w:t>
      </w:r>
      <w:r w:rsidRPr="00DF2585">
        <w:rPr>
          <w:rFonts w:ascii="Comic Sans MS" w:hAnsi="Comic Sans MS"/>
          <w:color w:val="FF0000"/>
          <w:lang w:val="en-AU" w:eastAsia="en-AU"/>
        </w:rPr>
        <w:tab/>
        <w:t>=  $283.07  +  15%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=  $283.07  +  $42.46 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=  $325.53  </w:t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≈  $326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(3 Marks)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>9.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smartTag w:uri="urn:schemas-microsoft-com:office:smarttags" w:element="time">
        <w:smartTagPr>
          <w:attr w:name="Minute" w:val="30"/>
          <w:attr w:name="Hour" w:val="19"/>
        </w:smartTagPr>
        <w:r w:rsidRPr="00DF2585">
          <w:rPr>
            <w:rFonts w:ascii="Comic Sans MS" w:hAnsi="Comic Sans MS"/>
            <w:color w:val="FF0000"/>
            <w:lang w:val="en-AU" w:eastAsia="en-AU"/>
          </w:rPr>
          <w:t xml:space="preserve">7.30pm </w:t>
        </w:r>
        <w:r w:rsidRPr="00DF2585">
          <w:rPr>
            <w:rFonts w:ascii="Comic Sans MS" w:hAnsi="Comic Sans MS"/>
            <w:color w:val="FF0000"/>
            <w:lang w:val="en-AU" w:eastAsia="en-AU"/>
          </w:rPr>
          <w:sym w:font="Symbol" w:char="F0AE"/>
        </w:r>
        <w:r w:rsidRPr="00DF2585">
          <w:rPr>
            <w:rFonts w:ascii="Comic Sans MS" w:hAnsi="Comic Sans MS"/>
            <w:color w:val="FF0000"/>
            <w:lang w:val="en-AU" w:eastAsia="en-AU"/>
          </w:rPr>
          <w:t xml:space="preserve"> 4pm</w:t>
        </w:r>
      </w:smartTag>
      <w:r w:rsidRPr="00DF2585">
        <w:rPr>
          <w:rFonts w:ascii="Comic Sans MS" w:hAnsi="Comic Sans MS"/>
          <w:color w:val="FF0000"/>
          <w:lang w:val="en-AU" w:eastAsia="en-AU"/>
        </w:rPr>
        <w:t xml:space="preserve">   =   8½ hrs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less:  25 min, 45 min &amp; 20 min</w:t>
      </w:r>
      <w:r w:rsidRPr="00DF2585">
        <w:rPr>
          <w:rFonts w:ascii="Comic Sans MS" w:hAnsi="Comic Sans MS"/>
          <w:color w:val="FF0000"/>
          <w:lang w:val="en-AU" w:eastAsia="en-AU"/>
        </w:rPr>
        <w:tab/>
        <w:t>=  1½ hrs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Total hours worked per day</w:t>
      </w:r>
      <w:r w:rsidRPr="00DF2585">
        <w:rPr>
          <w:rFonts w:ascii="Comic Sans MS" w:hAnsi="Comic Sans MS"/>
          <w:color w:val="FF0000"/>
          <w:lang w:val="en-AU" w:eastAsia="en-AU"/>
        </w:rPr>
        <w:tab/>
        <w:t>=  8½ - 1½</w:t>
      </w:r>
      <w:r w:rsidRPr="00DF2585">
        <w:rPr>
          <w:rFonts w:ascii="Comic Sans MS" w:hAnsi="Comic Sans MS"/>
          <w:color w:val="FF0000"/>
          <w:lang w:val="en-AU" w:eastAsia="en-AU"/>
        </w:rPr>
        <w:tab/>
        <w:t>=  7 hrs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Time worked in 12 days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=  12 x 7 </w:t>
      </w:r>
      <w:r w:rsidRPr="00DF2585">
        <w:rPr>
          <w:rFonts w:ascii="Comic Sans MS" w:hAnsi="Comic Sans MS"/>
          <w:color w:val="FF0000"/>
          <w:lang w:val="en-AU" w:eastAsia="en-AU"/>
        </w:rPr>
        <w:tab/>
        <w:t>=  84 hrs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 w:cs="Arial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Time required to make 40</w:t>
      </w:r>
      <w:r w:rsidRPr="00DF2585">
        <w:rPr>
          <w:rFonts w:ascii="Comic Sans MS" w:hAnsi="Comic Sans MS"/>
          <w:color w:val="FF0000"/>
          <w:lang w:val="en-AU" w:eastAsia="en-AU"/>
        </w:rPr>
        <w:tab/>
        <w:t>=  40 x 2</w:t>
      </w:r>
      <w:r w:rsidRPr="00DF2585">
        <w:rPr>
          <w:rFonts w:ascii="Comic Sans MS" w:hAnsi="Comic Sans MS" w:cs="Arial"/>
          <w:color w:val="FF0000"/>
          <w:lang w:val="en-AU" w:eastAsia="en-AU"/>
        </w:rPr>
        <w:t>¼</w:t>
      </w:r>
      <w:r w:rsidRPr="00DF2585">
        <w:rPr>
          <w:rFonts w:ascii="Comic Sans MS" w:hAnsi="Comic Sans MS" w:cs="Arial"/>
          <w:color w:val="FF0000"/>
          <w:lang w:val="en-AU" w:eastAsia="en-AU"/>
        </w:rPr>
        <w:tab/>
        <w:t xml:space="preserve">=  </w:t>
      </w:r>
      <w:r w:rsidRPr="00DF2585">
        <w:rPr>
          <w:rFonts w:ascii="Comic Sans MS" w:hAnsi="Comic Sans MS" w:cs="Arial"/>
          <w:color w:val="FF0000"/>
          <w:u w:val="single"/>
          <w:lang w:val="en-AU" w:eastAsia="en-AU"/>
        </w:rPr>
        <w:t>90 hrs</w:t>
      </w:r>
      <w:r w:rsidRPr="00DF2585">
        <w:rPr>
          <w:rFonts w:ascii="Comic Sans MS" w:hAnsi="Comic Sans MS" w:cs="Arial"/>
          <w:color w:val="FF0000"/>
          <w:lang w:val="en-AU" w:eastAsia="en-AU"/>
        </w:rPr>
        <w:tab/>
      </w:r>
      <w:r w:rsidRPr="00DF2585">
        <w:rPr>
          <w:rFonts w:ascii="Comic Sans MS" w:hAnsi="Comic Sans MS" w:cs="Arial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 w:cs="Arial"/>
          <w:color w:val="FF0000"/>
          <w:lang w:val="en-AU" w:eastAsia="en-AU"/>
        </w:rPr>
      </w:pPr>
      <w:r w:rsidRPr="00DF2585">
        <w:rPr>
          <w:rFonts w:ascii="Comic Sans MS" w:hAnsi="Comic Sans MS" w:cs="Arial"/>
          <w:color w:val="FF0000"/>
          <w:lang w:val="en-AU" w:eastAsia="en-AU"/>
        </w:rPr>
        <w:tab/>
      </w:r>
      <w:r w:rsidRPr="00DF2585">
        <w:rPr>
          <w:rFonts w:ascii="Comic Sans MS" w:hAnsi="Comic Sans MS" w:cs="Arial"/>
          <w:color w:val="FF0000"/>
          <w:lang w:val="en-AU" w:eastAsia="en-AU"/>
        </w:rPr>
        <w:tab/>
      </w:r>
      <w:r w:rsidRPr="00DF2585">
        <w:rPr>
          <w:rFonts w:ascii="Comic Sans MS" w:hAnsi="Comic Sans MS" w:cs="Arial"/>
          <w:color w:val="FF0000"/>
          <w:lang w:val="en-AU" w:eastAsia="en-AU"/>
        </w:rPr>
        <w:tab/>
        <w:t>Overtime Roemi needs to do</w:t>
      </w:r>
      <w:r w:rsidRPr="00DF2585">
        <w:rPr>
          <w:rFonts w:ascii="Comic Sans MS" w:hAnsi="Comic Sans MS" w:cs="Arial"/>
          <w:color w:val="FF0000"/>
          <w:lang w:val="en-AU" w:eastAsia="en-AU"/>
        </w:rPr>
        <w:tab/>
        <w:t>=  90 – 84</w:t>
      </w:r>
      <w:r w:rsidRPr="00DF2585">
        <w:rPr>
          <w:rFonts w:ascii="Comic Sans MS" w:hAnsi="Comic Sans MS" w:cs="Arial"/>
          <w:color w:val="FF0000"/>
          <w:lang w:val="en-AU" w:eastAsia="en-AU"/>
        </w:rPr>
        <w:tab/>
        <w:t xml:space="preserve">=  </w:t>
      </w:r>
      <w:r w:rsidRPr="00DF2585">
        <w:rPr>
          <w:rFonts w:ascii="Comic Sans MS" w:hAnsi="Comic Sans MS" w:cs="Arial"/>
          <w:color w:val="FF0000"/>
          <w:u w:val="single"/>
          <w:lang w:val="en-AU" w:eastAsia="en-AU"/>
        </w:rPr>
        <w:t>6hrs</w:t>
      </w:r>
      <w:r w:rsidRPr="00DF2585">
        <w:rPr>
          <w:rFonts w:ascii="Comic Sans MS" w:hAnsi="Comic Sans MS" w:cs="Arial"/>
          <w:color w:val="FF0000"/>
          <w:lang w:val="en-AU" w:eastAsia="en-AU"/>
        </w:rPr>
        <w:tab/>
      </w:r>
      <w:r w:rsidRPr="00DF2585">
        <w:rPr>
          <w:rFonts w:ascii="Comic Sans MS" w:hAnsi="Comic Sans MS" w:cs="Arial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 w:cs="Arial"/>
          <w:color w:val="FF0000"/>
          <w:lang w:val="en-AU" w:eastAsia="en-AU"/>
        </w:rPr>
      </w:pPr>
      <w:r w:rsidRPr="00DF2585">
        <w:rPr>
          <w:rFonts w:ascii="Comic Sans MS" w:hAnsi="Comic Sans MS" w:cs="Arial"/>
          <w:color w:val="FF0000"/>
          <w:lang w:val="en-AU" w:eastAsia="en-AU"/>
        </w:rPr>
        <w:tab/>
      </w:r>
      <w:r w:rsidRPr="00DF2585">
        <w:rPr>
          <w:rFonts w:ascii="Comic Sans MS" w:hAnsi="Comic Sans MS" w:cs="Arial"/>
          <w:color w:val="FF0000"/>
          <w:lang w:val="en-AU" w:eastAsia="en-AU"/>
        </w:rPr>
        <w:tab/>
      </w:r>
      <w:r w:rsidRPr="00DF2585">
        <w:rPr>
          <w:rFonts w:ascii="Comic Sans MS" w:hAnsi="Comic Sans MS" w:cs="Arial"/>
          <w:color w:val="FF0000"/>
          <w:lang w:val="en-AU" w:eastAsia="en-AU"/>
        </w:rPr>
        <w:tab/>
      </w:r>
      <w:r w:rsidRPr="00DF2585">
        <w:rPr>
          <w:rFonts w:ascii="Comic Sans MS" w:hAnsi="Comic Sans MS" w:cs="Arial"/>
          <w:color w:val="FF0000"/>
          <w:lang w:val="en-AU" w:eastAsia="en-AU"/>
        </w:rPr>
        <w:tab/>
      </w:r>
      <w:r w:rsidRPr="00DF2585">
        <w:rPr>
          <w:rFonts w:ascii="Comic Sans MS" w:hAnsi="Comic Sans MS" w:cs="Arial"/>
          <w:color w:val="FF0000"/>
          <w:lang w:val="en-AU" w:eastAsia="en-AU"/>
        </w:rPr>
        <w:tab/>
      </w:r>
      <w:r w:rsidRPr="00DF2585">
        <w:rPr>
          <w:rFonts w:ascii="Comic Sans MS" w:hAnsi="Comic Sans MS" w:cs="Arial"/>
          <w:color w:val="FF0000"/>
          <w:lang w:val="en-AU" w:eastAsia="en-AU"/>
        </w:rPr>
        <w:tab/>
      </w:r>
      <w:r w:rsidRPr="00DF2585">
        <w:rPr>
          <w:rFonts w:ascii="Comic Sans MS" w:hAnsi="Comic Sans MS" w:cs="Arial"/>
          <w:color w:val="FF0000"/>
          <w:lang w:val="en-AU" w:eastAsia="en-AU"/>
        </w:rPr>
        <w:tab/>
      </w:r>
      <w:r w:rsidRPr="00DF2585">
        <w:rPr>
          <w:rFonts w:ascii="Comic Sans MS" w:hAnsi="Comic Sans MS" w:cs="Arial"/>
          <w:color w:val="FF0000"/>
          <w:lang w:val="en-AU" w:eastAsia="en-AU"/>
        </w:rPr>
        <w:tab/>
      </w:r>
      <w:r w:rsidRPr="00DF2585">
        <w:rPr>
          <w:rFonts w:ascii="Comic Sans MS" w:hAnsi="Comic Sans MS" w:cs="Arial"/>
          <w:color w:val="FF0000"/>
          <w:lang w:val="en-AU" w:eastAsia="en-AU"/>
        </w:rPr>
        <w:tab/>
      </w:r>
      <w:r w:rsidRPr="00DF2585">
        <w:rPr>
          <w:rFonts w:ascii="Comic Sans MS" w:hAnsi="Comic Sans MS" w:cs="Arial"/>
          <w:color w:val="FF0000"/>
          <w:lang w:val="en-AU" w:eastAsia="en-AU"/>
        </w:rPr>
        <w:tab/>
      </w:r>
      <w:r w:rsidRPr="00DF2585">
        <w:rPr>
          <w:rFonts w:ascii="Comic Sans MS" w:hAnsi="Comic Sans MS" w:cs="Arial"/>
          <w:color w:val="FF0000"/>
          <w:lang w:val="en-AU" w:eastAsia="en-AU"/>
        </w:rPr>
        <w:tab/>
        <w:t>(5 Marks)</w:t>
      </w:r>
    </w:p>
    <w:p w:rsidR="00DF2585" w:rsidRPr="00DF2585" w:rsidRDefault="00DF2585" w:rsidP="00DF2585">
      <w:pPr>
        <w:rPr>
          <w:rFonts w:ascii="Comic Sans MS" w:hAnsi="Comic Sans MS" w:cs="Arial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>10.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Profit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=  ( $326  -  $283.07 ) x 40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=     $42.93 x 40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 xml:space="preserve">=     </w:t>
      </w:r>
      <w:r w:rsidRPr="00DF2585">
        <w:rPr>
          <w:rFonts w:ascii="Comic Sans MS" w:hAnsi="Comic Sans MS"/>
          <w:color w:val="FF0000"/>
          <w:u w:val="single"/>
          <w:lang w:val="en-AU" w:eastAsia="en-AU"/>
        </w:rPr>
        <w:t>$1717.20</w:t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sym w:font="Wingdings" w:char="F0FC"/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</w:r>
      <w:r w:rsidRPr="00DF2585">
        <w:rPr>
          <w:rFonts w:ascii="Comic Sans MS" w:hAnsi="Comic Sans MS"/>
          <w:color w:val="FF0000"/>
          <w:lang w:val="en-AU" w:eastAsia="en-AU"/>
        </w:rPr>
        <w:tab/>
        <w:t>(2 Marks)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DF2585" w:rsidRPr="00DF2585" w:rsidRDefault="00DF2585" w:rsidP="00DF2585">
      <w:pPr>
        <w:jc w:val="right"/>
        <w:rPr>
          <w:rFonts w:ascii="Comic Sans MS" w:hAnsi="Comic Sans MS"/>
          <w:color w:val="FF0000"/>
          <w:lang w:val="en-AU" w:eastAsia="en-AU"/>
        </w:rPr>
      </w:pPr>
      <w:r w:rsidRPr="00DF2585">
        <w:rPr>
          <w:rFonts w:ascii="Comic Sans MS" w:hAnsi="Comic Sans MS"/>
          <w:color w:val="FF0000"/>
          <w:u w:val="single"/>
          <w:lang w:val="en-AU" w:eastAsia="en-AU"/>
        </w:rPr>
        <w:t>Total Marks</w:t>
      </w:r>
      <w:r w:rsidRPr="00DF2585">
        <w:rPr>
          <w:rFonts w:ascii="Comic Sans MS" w:hAnsi="Comic Sans MS"/>
          <w:color w:val="FF0000"/>
          <w:u w:val="single"/>
          <w:lang w:val="en-AU" w:eastAsia="en-AU"/>
        </w:rPr>
        <w:tab/>
      </w:r>
      <w:r w:rsidRPr="00DF2585">
        <w:rPr>
          <w:rFonts w:ascii="Comic Sans MS" w:hAnsi="Comic Sans MS"/>
          <w:color w:val="FF0000"/>
          <w:u w:val="single"/>
          <w:lang w:val="en-AU" w:eastAsia="en-AU"/>
        </w:rPr>
        <w:tab/>
        <w:t>(50 Marks)</w:t>
      </w:r>
    </w:p>
    <w:p w:rsidR="00DF2585" w:rsidRPr="00DF2585" w:rsidRDefault="00DF2585" w:rsidP="00DF2585">
      <w:pPr>
        <w:rPr>
          <w:rFonts w:ascii="Comic Sans MS" w:hAnsi="Comic Sans MS"/>
          <w:color w:val="FF0000"/>
          <w:lang w:val="en-AU" w:eastAsia="en-AU"/>
        </w:rPr>
      </w:pPr>
    </w:p>
    <w:p w:rsidR="001F1F61" w:rsidRDefault="001F1F61"/>
    <w:sectPr w:rsidR="001F1F61" w:rsidSect="00973446">
      <w:headerReference w:type="default" r:id="rId5"/>
      <w:footerReference w:type="default" r:id="rId6"/>
      <w:pgSz w:w="11906" w:h="16838" w:code="9"/>
      <w:pgMar w:top="1134" w:right="1134" w:bottom="993" w:left="1134" w:header="567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2A9" w:rsidRPr="00973446" w:rsidRDefault="00DF2585" w:rsidP="00973446">
    <w:pPr>
      <w:pStyle w:val="Footer"/>
      <w:pBdr>
        <w:top w:val="thinThickSmallGap" w:sz="24" w:space="1" w:color="622423"/>
      </w:pBdr>
      <w:tabs>
        <w:tab w:val="right" w:pos="9638"/>
      </w:tabs>
      <w:rPr>
        <w:rFonts w:ascii="Arial" w:hAnsi="Arial" w:cs="Arial"/>
        <w:sz w:val="16"/>
        <w:szCs w:val="16"/>
      </w:rPr>
    </w:pPr>
    <w:r w:rsidRPr="002E125F">
      <w:rPr>
        <w:rFonts w:ascii="Arial" w:hAnsi="Arial" w:cs="Arial"/>
        <w:sz w:val="16"/>
        <w:szCs w:val="16"/>
      </w:rPr>
      <w:t>Rob McAllister</w:t>
    </w:r>
    <w:r w:rsidRPr="002E125F">
      <w:rPr>
        <w:rFonts w:ascii="Arial" w:hAnsi="Arial" w:cs="Arial"/>
        <w:sz w:val="16"/>
        <w:szCs w:val="16"/>
      </w:rPr>
      <w:tab/>
      <w:t xml:space="preserve">Page </w:t>
    </w:r>
    <w:r w:rsidRPr="002E125F">
      <w:rPr>
        <w:rFonts w:ascii="Arial" w:hAnsi="Arial" w:cs="Arial"/>
        <w:sz w:val="16"/>
        <w:szCs w:val="16"/>
      </w:rPr>
      <w:fldChar w:fldCharType="begin"/>
    </w:r>
    <w:r w:rsidRPr="002E125F">
      <w:rPr>
        <w:rFonts w:ascii="Arial" w:hAnsi="Arial" w:cs="Arial"/>
        <w:sz w:val="16"/>
        <w:szCs w:val="16"/>
      </w:rPr>
      <w:instrText xml:space="preserve"> PAGE   \* MERGEFORMAT </w:instrText>
    </w:r>
    <w:r w:rsidRPr="002E125F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1</w:t>
    </w:r>
    <w:r w:rsidRPr="002E125F">
      <w:rPr>
        <w:rFonts w:ascii="Arial" w:hAnsi="Arial" w:cs="Arial"/>
        <w:noProof/>
        <w:sz w:val="16"/>
        <w:szCs w:val="1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2A9" w:rsidRPr="002E125F" w:rsidRDefault="00DF2585" w:rsidP="002E125F">
    <w:pPr>
      <w:pStyle w:val="Header"/>
    </w:pPr>
    <w:r w:rsidRPr="002E125F">
      <w:rPr>
        <w:rFonts w:ascii="Comic Sans MS" w:hAnsi="Comic Sans MS"/>
        <w:sz w:val="16"/>
        <w:szCs w:val="16"/>
      </w:rPr>
      <w:t>E</w:t>
    </w:r>
    <w:r>
      <w:rPr>
        <w:rFonts w:ascii="Comic Sans MS" w:hAnsi="Comic Sans MS"/>
        <w:sz w:val="16"/>
        <w:szCs w:val="16"/>
      </w:rPr>
      <w:t xml:space="preserve">ss Mat </w:t>
    </w:r>
    <w:r>
      <w:rPr>
        <w:rFonts w:ascii="Comic Sans MS" w:hAnsi="Comic Sans MS"/>
        <w:sz w:val="16"/>
        <w:szCs w:val="16"/>
      </w:rPr>
      <w:t>Task 3</w:t>
    </w:r>
    <w:r>
      <w:rPr>
        <w:rFonts w:ascii="Comic Sans MS" w:hAnsi="Comic Sans MS"/>
        <w:sz w:val="16"/>
        <w:szCs w:val="16"/>
      </w:rPr>
      <w:t xml:space="preserve"> – </w:t>
    </w:r>
    <w:r w:rsidRPr="002E125F">
      <w:rPr>
        <w:rFonts w:ascii="Comic Sans MS" w:hAnsi="Comic Sans MS"/>
        <w:sz w:val="16"/>
        <w:szCs w:val="16"/>
      </w:rPr>
      <w:t xml:space="preserve"> Charlie Splinter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585"/>
    <w:rsid w:val="001F1F61"/>
    <w:rsid w:val="002C708A"/>
    <w:rsid w:val="0044495D"/>
    <w:rsid w:val="00504B54"/>
    <w:rsid w:val="00DF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25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258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F25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2585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25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258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F25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258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72213DD4</Template>
  <TotalTime>1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Teneal</dc:creator>
  <cp:lastModifiedBy>RUSSELL Teneal</cp:lastModifiedBy>
  <cp:revision>1</cp:revision>
  <dcterms:created xsi:type="dcterms:W3CDTF">2015-05-11T00:00:00Z</dcterms:created>
  <dcterms:modified xsi:type="dcterms:W3CDTF">2015-05-11T00:01:00Z</dcterms:modified>
</cp:coreProperties>
</file>