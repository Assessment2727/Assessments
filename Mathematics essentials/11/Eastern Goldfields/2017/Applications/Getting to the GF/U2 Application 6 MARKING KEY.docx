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:rsidTr="00F81C26">
        <w:tc>
          <w:tcPr>
            <w:tcW w:w="2445" w:type="dxa"/>
          </w:tcPr>
          <w:p w:rsidR="00AF1D36" w:rsidRDefault="00AF1D36" w:rsidP="00F81C26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104A0CDB" wp14:editId="03DBF797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:rsidR="00AF1D36" w:rsidRDefault="00AF1D36" w:rsidP="00F81C2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AF1D36" w:rsidRDefault="00AF1D36" w:rsidP="00F81C2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:rsidR="00AF1D36" w:rsidRDefault="00AF1D36" w:rsidP="00F81C26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AF1D36" w:rsidRDefault="00AF1D36" w:rsidP="00F81C26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 w:val="32"/>
                    <w:szCs w:val="32"/>
                  </w:rPr>
                  <w:t>Goldfields</w:t>
                </w:r>
              </w:smartTag>
              <w:r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AF1D36" w:rsidRDefault="009B2063" w:rsidP="00F81C26">
            <w:pPr>
              <w:pStyle w:val="TestStyle1"/>
              <w:spacing w:after="0"/>
            </w:pPr>
            <w:r>
              <w:t>Mathematics Essentials 2017</w:t>
            </w:r>
            <w:r w:rsidR="00AF1D36">
              <w:t xml:space="preserve">     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:rsidR="00AF1D36" w:rsidRDefault="00AF1D36" w:rsidP="00F81C26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:rsidR="00AF1D36" w:rsidRDefault="00AF1D36" w:rsidP="00182DE1">
      <w:pPr>
        <w:spacing w:after="0" w:line="240" w:lineRule="auto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90 min</w:t>
      </w:r>
      <w:r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9B2063">
        <w:rPr>
          <w:sz w:val="22"/>
        </w:rPr>
        <w:t>3</w:t>
      </w:r>
    </w:p>
    <w:p w:rsidR="00AF1D36" w:rsidRPr="00C83362" w:rsidRDefault="00FB6C55" w:rsidP="00182DE1">
      <w:pPr>
        <w:spacing w:after="0" w:line="240" w:lineRule="auto"/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investigation is </w:t>
      </w:r>
      <w:r w:rsidR="00AF1D36" w:rsidRPr="00C83362">
        <w:rPr>
          <w:sz w:val="22"/>
          <w:szCs w:val="24"/>
        </w:rPr>
        <w:t xml:space="preserve">worth </w:t>
      </w:r>
      <w:r w:rsidR="009B2063">
        <w:rPr>
          <w:sz w:val="22"/>
          <w:szCs w:val="24"/>
        </w:rPr>
        <w:t>7.5</w:t>
      </w:r>
      <w:r w:rsidR="00AF1D36" w:rsidRPr="00C83362">
        <w:rPr>
          <w:sz w:val="22"/>
          <w:szCs w:val="24"/>
        </w:rPr>
        <w:t>% of your semester mark.</w:t>
      </w:r>
    </w:p>
    <w:p w:rsidR="00AA3EAE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proofErr w:type="gramStart"/>
      <w:r w:rsidR="000A53BE">
        <w:rPr>
          <w:rFonts w:cs="Arial"/>
          <w:sz w:val="22"/>
        </w:rPr>
        <w:t>plain</w:t>
      </w:r>
      <w:proofErr w:type="gramEnd"/>
      <w:r w:rsidR="000A53BE">
        <w:rPr>
          <w:rFonts w:cs="Arial"/>
          <w:sz w:val="22"/>
        </w:rPr>
        <w:t xml:space="preserve"> paper for working. </w:t>
      </w:r>
    </w:p>
    <w:p w:rsidR="00D02615" w:rsidRPr="00266C92" w:rsidRDefault="000A53BE" w:rsidP="00C83362">
      <w:pPr>
        <w:rPr>
          <w:rFonts w:cs="Arial"/>
          <w:sz w:val="22"/>
        </w:rPr>
      </w:pPr>
      <w:r>
        <w:rPr>
          <w:rFonts w:cs="Arial"/>
          <w:sz w:val="22"/>
        </w:rPr>
        <w:br/>
      </w:r>
      <w:proofErr w:type="gramStart"/>
      <w:r w:rsidR="00D02615" w:rsidRPr="00266C92">
        <w:rPr>
          <w:rFonts w:cs="Arial"/>
          <w:sz w:val="22"/>
        </w:rPr>
        <w:t>Your AFL football team, finished in the top 4 this season.</w:t>
      </w:r>
      <w:proofErr w:type="gramEnd"/>
      <w:r w:rsidR="00D02615" w:rsidRPr="00266C92">
        <w:rPr>
          <w:rFonts w:cs="Arial"/>
          <w:sz w:val="22"/>
        </w:rPr>
        <w:t xml:space="preserve"> You decide that you and a friend want to get to Melbourne and the MCG to watch the Grand Final next year on </w:t>
      </w:r>
      <w:r w:rsidR="00D02615" w:rsidRPr="006E619A">
        <w:rPr>
          <w:rFonts w:cs="Arial"/>
          <w:sz w:val="22"/>
        </w:rPr>
        <w:t xml:space="preserve">Saturday, October </w:t>
      </w:r>
      <w:r w:rsidR="0049248F" w:rsidRPr="006E619A">
        <w:rPr>
          <w:rFonts w:cs="Arial"/>
          <w:sz w:val="22"/>
        </w:rPr>
        <w:t>2</w:t>
      </w:r>
      <w:r w:rsidR="00D02615" w:rsidRPr="006E619A">
        <w:rPr>
          <w:rFonts w:cs="Arial"/>
          <w:sz w:val="22"/>
        </w:rPr>
        <w:t>, 2016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4B45DE">
        <w:rPr>
          <w:rFonts w:cs="Arial"/>
          <w:sz w:val="22"/>
        </w:rPr>
        <w:t>4 500</w:t>
      </w:r>
      <w:r w:rsidR="00D02615" w:rsidRPr="00266C92">
        <w:rPr>
          <w:rFonts w:cs="Arial"/>
          <w:sz w:val="22"/>
        </w:rPr>
        <w:t xml:space="preserve"> per person. You </w:t>
      </w:r>
      <w:r w:rsidR="00D02615" w:rsidRPr="0088223F">
        <w:rPr>
          <w:rFonts w:cs="Arial"/>
          <w:color w:val="FF0000"/>
          <w:sz w:val="22"/>
        </w:rPr>
        <w:t xml:space="preserve">plan to fly Friday </w:t>
      </w:r>
      <w:r w:rsidR="00D02615" w:rsidRPr="009B2063">
        <w:rPr>
          <w:rFonts w:cs="Arial"/>
          <w:b/>
          <w:color w:val="FF0000"/>
          <w:sz w:val="22"/>
        </w:rPr>
        <w:t>morning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49248F" w:rsidRPr="006E619A">
        <w:rPr>
          <w:rFonts w:cs="Arial"/>
          <w:sz w:val="22"/>
        </w:rPr>
        <w:t>1</w:t>
      </w:r>
      <w:r w:rsidR="00D02615" w:rsidRPr="006E619A">
        <w:rPr>
          <w:rFonts w:cs="Arial"/>
          <w:sz w:val="22"/>
        </w:rPr>
        <w:t xml:space="preserve">, 2016 </w:t>
      </w:r>
      <w:r w:rsidR="00D02615" w:rsidRPr="00266C92">
        <w:rPr>
          <w:rFonts w:cs="Arial"/>
          <w:sz w:val="22"/>
        </w:rPr>
        <w:t xml:space="preserve">and </w:t>
      </w:r>
      <w:r w:rsidR="00D02615" w:rsidRPr="0088223F">
        <w:rPr>
          <w:rFonts w:cs="Arial"/>
          <w:color w:val="FF0000"/>
          <w:sz w:val="22"/>
        </w:rPr>
        <w:t>return on Sunday afternoon</w:t>
      </w:r>
      <w:r w:rsidR="00D02615" w:rsidRPr="00266C92">
        <w:rPr>
          <w:rFonts w:cs="Arial"/>
          <w:sz w:val="22"/>
        </w:rPr>
        <w:t xml:space="preserve">, </w:t>
      </w:r>
      <w:r w:rsidR="00D02615" w:rsidRPr="006E619A">
        <w:rPr>
          <w:rFonts w:cs="Arial"/>
          <w:sz w:val="22"/>
        </w:rPr>
        <w:t xml:space="preserve">October </w:t>
      </w:r>
      <w:r w:rsidR="00196959" w:rsidRPr="006E619A">
        <w:rPr>
          <w:rFonts w:cs="Arial"/>
          <w:sz w:val="22"/>
        </w:rPr>
        <w:t>3</w:t>
      </w:r>
      <w:r w:rsidR="00D02615" w:rsidRPr="006E619A">
        <w:rPr>
          <w:rFonts w:cs="Arial"/>
          <w:sz w:val="22"/>
        </w:rPr>
        <w:t xml:space="preserve">, 2016.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>rganisation and choices to be made before bookings can be completed.</w:t>
      </w:r>
    </w:p>
    <w:p w:rsidR="001C587B" w:rsidRDefault="000A53BE" w:rsidP="001C587B">
      <w:r>
        <w:rPr>
          <w:b/>
          <w:u w:val="single"/>
        </w:rPr>
        <w:t>FLIGHTS</w:t>
      </w:r>
      <w:r w:rsidR="0088042F">
        <w:rPr>
          <w:b/>
        </w:rPr>
        <w:br/>
      </w:r>
      <w:r w:rsidR="001C587B">
        <w:rPr>
          <w:b/>
        </w:rPr>
        <w:t>Question 1 (</w:t>
      </w:r>
      <w:r w:rsidR="009B2063">
        <w:rPr>
          <w:b/>
        </w:rPr>
        <w:t>25</w:t>
      </w:r>
      <w:r w:rsidR="001C587B">
        <w:rPr>
          <w:b/>
        </w:rPr>
        <w:t xml:space="preserve"> Marks</w:t>
      </w:r>
      <w:r w:rsidR="00196959">
        <w:rPr>
          <w:b/>
        </w:rPr>
        <w:t xml:space="preserve">: </w:t>
      </w:r>
      <w:r w:rsidR="009B2063">
        <w:rPr>
          <w:b/>
        </w:rPr>
        <w:t>12</w:t>
      </w:r>
      <w:r w:rsidR="004A6BFA">
        <w:rPr>
          <w:b/>
        </w:rPr>
        <w:t>,</w:t>
      </w:r>
      <w:r w:rsidR="009B2063">
        <w:rPr>
          <w:b/>
        </w:rPr>
        <w:t xml:space="preserve"> 10</w:t>
      </w:r>
      <w:r w:rsidR="00AF002B">
        <w:rPr>
          <w:b/>
        </w:rPr>
        <w:t>,</w:t>
      </w:r>
      <w:r w:rsidR="004A6BFA">
        <w:rPr>
          <w:b/>
        </w:rPr>
        <w:t xml:space="preserve"> </w:t>
      </w:r>
      <w:proofErr w:type="gramStart"/>
      <w:r w:rsidR="00A46C70">
        <w:rPr>
          <w:b/>
        </w:rPr>
        <w:t>3</w:t>
      </w:r>
      <w:proofErr w:type="gramEnd"/>
      <w:r w:rsidR="001C587B">
        <w:rPr>
          <w:b/>
        </w:rPr>
        <w:t>)</w:t>
      </w:r>
    </w:p>
    <w:p w:rsidR="00266C92" w:rsidRPr="00AF002B" w:rsidRDefault="00C14E00" w:rsidP="00AF002B">
      <w:pPr>
        <w:rPr>
          <w:rFonts w:cs="Arial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82BF27" wp14:editId="3EEC22DE">
                <wp:simplePos x="0" y="0"/>
                <wp:positionH relativeFrom="column">
                  <wp:posOffset>5275006</wp:posOffset>
                </wp:positionH>
                <wp:positionV relativeFrom="paragraph">
                  <wp:posOffset>403101</wp:posOffset>
                </wp:positionV>
                <wp:extent cx="1533833" cy="737419"/>
                <wp:effectExtent l="0" t="0" r="28575" b="2476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833" cy="7374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B2063" w:rsidRPr="00C14E00" w:rsidRDefault="009B2063" w:rsidP="00C14E0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COST – accept cost for 2 if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clarified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margin-left:415.35pt;margin-top:31.75pt;width:120.75pt;height:58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" fillcolor="window" strokecolor="#c0504d" strokeweight="2pt">
                <v:textbox>
                  <w:txbxContent>
                    <w:p w:rsidR="009B2063" w:rsidRPr="00C14E00" w:rsidRDefault="009B2063" w:rsidP="00C14E0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COST – accept cost for 2 if </w:t>
                      </w:r>
                      <w:r>
                        <w:rPr>
                          <w:b/>
                          <w:color w:val="FF0000"/>
                        </w:rPr>
                        <w:t>clarified</w:t>
                      </w:r>
                    </w:p>
                  </w:txbxContent>
                </v:textbox>
              </v:shape>
            </w:pict>
          </mc:Fallback>
        </mc:AlternateContent>
      </w:r>
      <w:r w:rsidR="00196959" w:rsidRPr="00AF002B">
        <w:rPr>
          <w:sz w:val="22"/>
        </w:rPr>
        <w:t xml:space="preserve">Review the return flight options available on the information </w:t>
      </w:r>
      <w:r w:rsidR="00266C92" w:rsidRPr="00AF002B">
        <w:rPr>
          <w:sz w:val="22"/>
        </w:rPr>
        <w:t>package</w:t>
      </w:r>
      <w:r w:rsidR="00196959" w:rsidRPr="00AF002B">
        <w:rPr>
          <w:sz w:val="22"/>
        </w:rPr>
        <w:t xml:space="preserve"> provided. There are 2 Qantas and 2 Virgin options. </w:t>
      </w:r>
    </w:p>
    <w:p w:rsidR="001C587B" w:rsidRPr="00266C92" w:rsidRDefault="001C587B" w:rsidP="00266C92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</w:t>
      </w:r>
      <w:r w:rsidR="00196959" w:rsidRPr="00266C92">
        <w:rPr>
          <w:rFonts w:cs="Arial"/>
          <w:sz w:val="22"/>
        </w:rPr>
        <w:t xml:space="preserve">listed on the flights </w:t>
      </w:r>
      <w:r w:rsidRPr="00266C92">
        <w:rPr>
          <w:rFonts w:cs="Arial"/>
          <w:sz w:val="22"/>
        </w:rPr>
        <w:t xml:space="preserve">are Western Australia Times. </w:t>
      </w:r>
    </w:p>
    <w:p w:rsidR="00196959" w:rsidRPr="00266C92" w:rsidRDefault="00372860" w:rsidP="00266C92">
      <w:pPr>
        <w:ind w:left="426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4D46C33" wp14:editId="2447BE27">
                <wp:simplePos x="0" y="0"/>
                <wp:positionH relativeFrom="column">
                  <wp:posOffset>3577610</wp:posOffset>
                </wp:positionH>
                <wp:positionV relativeFrom="paragraph">
                  <wp:posOffset>56515</wp:posOffset>
                </wp:positionV>
                <wp:extent cx="1644650" cy="717550"/>
                <wp:effectExtent l="0" t="0" r="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717550"/>
                          <a:chOff x="0" y="0"/>
                          <a:chExt cx="1644737" cy="717550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717637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58994"/>
                            <a:ext cx="993058" cy="5506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063" w:rsidRPr="00372860" w:rsidRDefault="009B206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Data 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Entry</w:t>
                              </w:r>
                              <w:proofErr w:type="gramEnd"/>
                              <w:r>
                                <w:rPr>
                                  <w:color w:val="FF0000"/>
                                </w:rPr>
                                <w:br/>
                                <w:t>(all correct)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8" style="position:absolute;left:0;text-align:left;margin-left:281.7pt;margin-top:4.45pt;width:129.5pt;height:56.5pt;z-index:251675648" coordsize="16447,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">
                <v:shape id="Text Box 18" o:spid="_x0000_s1029" type="#_x0000_t202" style="position:absolute;left:7176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  <v:shape id="Text Box 22" o:spid="_x0000_s1030" type="#_x0000_t202" style="position:absolute;top:589;width:9930;height:5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9B2063" w:rsidRPr="00372860" w:rsidRDefault="009B206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Data </w:t>
                        </w:r>
                        <w:proofErr w:type="gramStart"/>
                        <w:r>
                          <w:rPr>
                            <w:color w:val="FF0000"/>
                          </w:rPr>
                          <w:t>Entry</w:t>
                        </w:r>
                        <w:proofErr w:type="gramEnd"/>
                        <w:r>
                          <w:rPr>
                            <w:color w:val="FF0000"/>
                          </w:rPr>
                          <w:br/>
                          <w:t>(all correct)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6959" w:rsidRPr="00266C92">
        <w:rPr>
          <w:sz w:val="22"/>
        </w:rPr>
        <w:t>Choo</w:t>
      </w:r>
      <w:r w:rsidR="009B2063">
        <w:rPr>
          <w:sz w:val="22"/>
        </w:rPr>
        <w:t>se 2 possible</w:t>
      </w:r>
      <w:r w:rsidR="00196959" w:rsidRPr="00266C92">
        <w:rPr>
          <w:sz w:val="22"/>
        </w:rPr>
        <w:t xml:space="preserve"> flight options from the 4 provided</w:t>
      </w:r>
      <w:r w:rsidR="009B2063">
        <w:rPr>
          <w:sz w:val="22"/>
        </w:rPr>
        <w:t xml:space="preserve"> on the information sheet</w:t>
      </w:r>
      <w:r w:rsidR="00196959" w:rsidRPr="00266C92">
        <w:rPr>
          <w:sz w:val="22"/>
        </w:rPr>
        <w:t xml:space="preserve">. </w:t>
      </w:r>
    </w:p>
    <w:p w:rsidR="00196959" w:rsidRPr="00266C92" w:rsidRDefault="00C14E00" w:rsidP="0045478F">
      <w:r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644013</wp:posOffset>
                </wp:positionH>
                <wp:positionV relativeFrom="paragraph">
                  <wp:posOffset>20381</wp:posOffset>
                </wp:positionV>
                <wp:extent cx="5653548" cy="1052052"/>
                <wp:effectExtent l="38100" t="0" r="23495" b="5334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548" cy="1052052"/>
                          <a:chOff x="0" y="0"/>
                          <a:chExt cx="5653548" cy="1052052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H="1">
                            <a:off x="0" y="0"/>
                            <a:ext cx="3038168" cy="57027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511277" y="0"/>
                            <a:ext cx="2526563" cy="76597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317522" y="0"/>
                            <a:ext cx="1720154" cy="845575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871019" y="0"/>
                            <a:ext cx="166023" cy="105205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3038168" y="0"/>
                            <a:ext cx="414716" cy="105156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3038168" y="0"/>
                            <a:ext cx="2615380" cy="76660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26" style="position:absolute;margin-left:50.7pt;margin-top:1.6pt;width:445.15pt;height:82.85pt;z-index:251772928" coordsize="56535,1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width:30381;height:57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VyBsQAAADaAAAADwAAAGRycy9kb3ducmV2LnhtbESP0WoCMRRE3wv+Q7hCX4pmbbHq1igi&#10;SPtU6eoHXDfXzdbNzZqkuv59IxT6OMzMGWa+7GwjLuRD7VjBaJiBIC6drrlSsN9tBlMQISJrbByT&#10;ghsFWC56D3PMtbvyF12KWIkE4ZCjAhNjm0sZSkMWw9C1xMk7Om8xJukrqT1eE9w28jnLXqXFmtOC&#10;wZbWhspT8WMVfO4n78F/nw+bp+06mxUvN3PwhVKP/W71BiJSF//Df+0PrWAM9yvpBs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XIGxAAAANoAAAAPAAAAAAAAAAAA&#10;AAAAAKECAABkcnMvZG93bnJldi54bWxQSwUGAAAAAAQABAD5AAAAkgMAAAAA&#10;" strokecolor="#bc4542 [3045]" strokeweight="1.5pt">
                  <v:stroke endarrow="open"/>
                </v:shape>
                <v:shape id="Straight Arrow Connector 15" o:spid="_x0000_s1028" type="#_x0000_t32" style="position:absolute;left:5112;width:25266;height:76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VI/8IAAADbAAAADwAAAGRycy9kb3ducmV2LnhtbERPzWoCMRC+F3yHMEIvRbO2WHVrFBGk&#10;PVW6+gDjZtxs3UzWJNX17Ruh0Nt8fL8zX3a2ERfyoXasYDTMQBCXTtdcKdjvNoMpiBCRNTaOScGN&#10;AiwXvYc55tpd+YsuRaxECuGQowITY5tLGUpDFsPQtcSJOzpvMSboK6k9XlO4beRzlr1KizWnBoMt&#10;rQ2Vp+LHKvjcT96D/z4fNk/bdTYrXm7m4AulHvvd6g1EpC7+i//cHzrNH8P9l3S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VI/8IAAADbAAAADwAAAAAAAAAAAAAA&#10;AAChAgAAZHJzL2Rvd25yZXYueG1sUEsFBgAAAAAEAAQA+QAAAJADAAAAAA==&#10;" strokecolor="#bc4542 [3045]" strokeweight="1.5pt">
                  <v:stroke endarrow="open"/>
                </v:shape>
                <v:shape id="Straight Arrow Connector 16" o:spid="_x0000_s1029" type="#_x0000_t32" style="position:absolute;left:13175;width:17201;height:84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WiMIAAADbAAAADwAAAGRycy9kb3ducmV2LnhtbERPzWoCMRC+C32HMEIvotlWsLoapQhS&#10;Ty1ufYBxM25WN5Ntkur69k1B8DYf3+8sVp1txIV8qB0reBllIIhLp2uuFOy/N8MpiBCRNTaOScGN&#10;AqyWT70F5tpdeUeXIlYihXDIUYGJsc2lDKUhi2HkWuLEHZ23GBP0ldQeryncNvI1yybSYs2pwWBL&#10;a0Plufi1Cj73bx/Bn34Om8HXOpsV45s5+EKp5373PgcRqYsP8d291Wn+BP5/SQ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fWiMIAAADbAAAADwAAAAAAAAAAAAAA&#10;AAChAgAAZHJzL2Rvd25yZXYueG1sUEsFBgAAAAAEAAQA+QAAAJADAAAAAA==&#10;" strokecolor="#bc4542 [3045]" strokeweight="1.5pt">
                  <v:stroke endarrow="open"/>
                </v:shape>
                <v:shape id="Straight Arrow Connector 19" o:spid="_x0000_s1030" type="#_x0000_t32" style="position:absolute;left:28710;width:1660;height:10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hC+sIAAADbAAAADwAAAGRycy9kb3ducmV2LnhtbERP22oCMRB9L/gPYYS+FM22gpfVKEUQ&#10;faq4+gHjZtxsu5lsk1TXvzeFQt/mcK6zWHW2EVfyoXas4HWYgSAuna65UnA6bgZTECEia2wck4I7&#10;BVgte08LzLW78YGuRaxECuGQowITY5tLGUpDFsPQtcSJuzhvMSboK6k93lK4beRblo2lxZpTg8GW&#10;1obKr+LHKvg4TbbBf36fNy/7dTYrRndz9oVSz/3ufQ4iUhf/xX/unU7zZ/D7Szp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hC+sIAAADbAAAADwAAAAAAAAAAAAAA&#10;AAChAgAAZHJzL2Rvd25yZXYueG1sUEsFBgAAAAAEAAQA+QAAAJADAAAAAA==&#10;" strokecolor="#bc4542 [3045]" strokeweight="1.5pt">
                  <v:stroke endarrow="open"/>
                </v:shape>
                <v:shape id="Straight Arrow Connector 21" o:spid="_x0000_s1031" type="#_x0000_t32" style="position:absolute;left:30381;width:4147;height:10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OKlsUAAADbAAAADwAAAGRycy9kb3ducmV2LnhtbESPT2vCQBTE7wW/w/KE3uomSoqkriKR&#10;gIdSqH/Q42v2mQSzb0N21aSfvlso9DjMzG+Yxao3jbhT52rLCuJJBIK4sLrmUsFhn7/MQTiPrLGx&#10;TAoGcrBajp4WmGr74E+673wpAoRdigoq79tUSldUZNBNbEscvIvtDPogu1LqDh8Bbho5jaJXabDm&#10;sFBhS1lFxXV3Mwo2F5Mzfp2y5PuY5APP5h/n4l2p53G/fgPhqff/4b/2ViuYxvD7Jfw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OKlsUAAADbAAAADwAAAAAAAAAA&#10;AAAAAAChAgAAZHJzL2Rvd25yZXYueG1sUEsFBgAAAAAEAAQA+QAAAJMDAAAAAA==&#10;" strokecolor="#bc4542 [3045]" strokeweight="1.5pt">
                  <v:stroke endarrow="open"/>
                </v:shape>
                <v:shape id="Straight Arrow Connector 64" o:spid="_x0000_s1032" type="#_x0000_t32" style="position:absolute;left:30381;width:26154;height:7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6QzsQAAADbAAAADwAAAGRycy9kb3ducmV2LnhtbESPT4vCMBTE74LfITzBm6buqkg1yuJS&#10;2MMirH/Q47N5tsXmpTRRq59+Iwgeh5n5DTNbNKYUV6pdYVnBoB+BIE6tLjhTsN0kvQkI55E1lpZJ&#10;wZ0cLObt1gxjbW/8R9e1z0SAsItRQe59FUvp0pwMur6tiIN3srVBH2SdSV3jLcBNKT+iaCwNFhwW&#10;cqxomVN6Xl+Mgu+TSRiP++XosRsld/6crA7pr1LdTvM1BeGp8e/wq/2jFYyH8PwSfo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pDOxAAAANsAAAAPAAAAAAAAAAAA&#10;AAAAAKECAABkcnMvZG93bnJldi54bWxQSwUGAAAAAAQABAD5AAAAkgMAAAAA&#10;" strokecolor="#bc4542 [3045]" strokeweight="1.5pt">
                  <v:stroke endarrow="open"/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1547FFD" wp14:editId="21BEB1A1">
                <wp:simplePos x="0" y="0"/>
                <wp:positionH relativeFrom="column">
                  <wp:posOffset>5230259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1" style="position:absolute;margin-left:411.85pt;margin-top:5.85pt;width:117.1pt;height:167.25pt;z-index:251667456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">
                <v:oval id="Oval 13" o:spid="_x0000_s1032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1BcMA&#10;AADbAAAADwAAAGRycy9kb3ducmV2LnhtbESPS4vCQBCE78L+h6EX9qYTsyoSM8oqLKx68oHnJtN5&#10;YKYnZGY1+usdQfDWTVXXV50uOlOLC7WusqxgOIhAEGdWV1woOB5++1MQziNrrC2Tghs5WMw/eikm&#10;2l55R5e9L0QIYZeggtL7JpHSZSUZdAPbEActt61BH9a2kLrFawg3tYyjaCINVhwIJTa0Kik77/9N&#10;4G6Xozg+xcvxub6vNpiPG23XSn19dj8zEJ46/za/rv90qP8Nz1/CAH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f1BcMAAADbAAAADwAAAAAAAAAAAAAAAACYAgAAZHJzL2Rv&#10;d25yZXYueG1sUEsFBgAAAAAEAAQA9QAAAIgDAAAAAA==&#10;" filled="f" strokecolor="red" strokeweight="2pt"/>
                <v:shape id="Text Box 14" o:spid="_x0000_s1033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B1211E" wp14:editId="455040A5">
                <wp:simplePos x="0" y="0"/>
                <wp:positionH relativeFrom="column">
                  <wp:posOffset>4443832</wp:posOffset>
                </wp:positionH>
                <wp:positionV relativeFrom="paragraph">
                  <wp:posOffset>74131</wp:posOffset>
                </wp:positionV>
                <wp:extent cx="1487275" cy="2123767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275" cy="2123767"/>
                          <a:chOff x="0" y="0"/>
                          <a:chExt cx="1487275" cy="2123767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4" style="position:absolute;margin-left:349.9pt;margin-top:5.85pt;width:117.1pt;height:167.25pt;z-index:251665408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">
                <v:oval id="Oval 10" o:spid="_x0000_s1035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rcsMA&#10;AADbAAAADwAAAGRycy9kb3ducmV2LnhtbESPTWvCQBCG70L/wzKF3nTT0EiJrsEIgm1P2tLzkB2T&#10;YHY2ZLcm9dc7h0JvM8z78cy6mFynrjSE1rOB50UCirjytuXawNfnfv4KKkRki51nMvBLAYrNw2yN&#10;ufUjH+l6irWSEA45Gmhi7HOtQ9WQw7DwPbHczn5wGGUdam0HHCXcdTpNkqV22LI0NNjTrqHqcvpx&#10;0vtRvqTpd1pml+62e8dz1lv/ZszT47RdgYo0xX/xn/tgBV/o5RcZQG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VrcsMAAADbAAAADwAAAAAAAAAAAAAAAACYAgAAZHJzL2Rv&#10;d25yZXYueG1sUEsFBgAAAAAEAAQA9QAAAIgDAAAAAA==&#10;" filled="f" strokecolor="red" strokeweight="2pt"/>
                <v:shape id="Text Box 11" o:spid="_x0000_s1036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C26">
        <w:rPr>
          <w:i/>
          <w:noProof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CCD9BD" wp14:editId="77C9F715">
                <wp:simplePos x="0" y="0"/>
                <wp:positionH relativeFrom="column">
                  <wp:posOffset>2256503</wp:posOffset>
                </wp:positionH>
                <wp:positionV relativeFrom="paragraph">
                  <wp:posOffset>69543</wp:posOffset>
                </wp:positionV>
                <wp:extent cx="1550674" cy="2123767"/>
                <wp:effectExtent l="0" t="0" r="0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4" cy="2123767"/>
                          <a:chOff x="0" y="0"/>
                          <a:chExt cx="1550674" cy="2123767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F81C26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7" style="position:absolute;margin-left:177.7pt;margin-top:5.5pt;width:122.1pt;height:167.25pt;z-index:251663360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">
                <v:oval id="Oval 6" o:spid="_x0000_s1038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  <v:shape id="Text Box 7" o:spid="_x0000_s1039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9B2063" w:rsidRPr="00F81C26" w:rsidRDefault="009B2063" w:rsidP="00F81C26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>
        <w:rPr>
          <w:i/>
          <w:u w:val="single"/>
        </w:rPr>
        <w:t xml:space="preserve">a) </w:t>
      </w:r>
      <w:r w:rsidR="00196959" w:rsidRPr="00266C92">
        <w:rPr>
          <w:i/>
          <w:u w:val="single"/>
        </w:rPr>
        <w:t>Travelling from Kalgoorlie to Melbourne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="004A6BFA" w:rsidRPr="00266C92">
        <w:rPr>
          <w:b/>
          <w:sz w:val="22"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4A6BFA" w:rsidTr="0088223F">
        <w:trPr>
          <w:jc w:val="center"/>
        </w:trPr>
        <w:tc>
          <w:tcPr>
            <w:tcW w:w="125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4A6BFA" w:rsidRPr="00266C92" w:rsidRDefault="004A6BFA" w:rsidP="004A6BFA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4A6BFA" w:rsidRPr="00266C92" w:rsidRDefault="004A6BFA" w:rsidP="00F0280B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88223F">
        <w:trPr>
          <w:trHeight w:val="718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QF1607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8:55am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10:10am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1010</w:t>
            </w:r>
          </w:p>
        </w:tc>
        <w:tc>
          <w:tcPr>
            <w:tcW w:w="1168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4" w:type="dxa"/>
            <w:vMerge w:val="restart"/>
            <w:vAlign w:val="center"/>
          </w:tcPr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QF476</w:t>
            </w:r>
          </w:p>
        </w:tc>
        <w:tc>
          <w:tcPr>
            <w:tcW w:w="1277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1:55pm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1355</w:t>
            </w:r>
          </w:p>
        </w:tc>
        <w:tc>
          <w:tcPr>
            <w:tcW w:w="1166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7:25pm</w:t>
            </w:r>
          </w:p>
        </w:tc>
        <w:tc>
          <w:tcPr>
            <w:tcW w:w="1160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1925</w:t>
            </w:r>
          </w:p>
        </w:tc>
        <w:tc>
          <w:tcPr>
            <w:tcW w:w="1168" w:type="dxa"/>
            <w:vMerge/>
          </w:tcPr>
          <w:p w:rsidR="0088223F" w:rsidRDefault="0088223F" w:rsidP="00F0280B">
            <w:pPr>
              <w:jc w:val="center"/>
            </w:pPr>
          </w:p>
        </w:tc>
        <w:tc>
          <w:tcPr>
            <w:tcW w:w="1164" w:type="dxa"/>
            <w:vMerge/>
          </w:tcPr>
          <w:p w:rsidR="0088223F" w:rsidRDefault="0088223F" w:rsidP="00F0280B">
            <w:pPr>
              <w:jc w:val="center"/>
            </w:pPr>
          </w:p>
        </w:tc>
      </w:tr>
    </w:tbl>
    <w:p w:rsidR="006E619A" w:rsidRDefault="00F81C26" w:rsidP="0045478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4AA7D" wp14:editId="10CD2FB1">
                <wp:simplePos x="0" y="0"/>
                <wp:positionH relativeFrom="column">
                  <wp:posOffset>5666740</wp:posOffset>
                </wp:positionH>
                <wp:positionV relativeFrom="paragraph">
                  <wp:posOffset>334974</wp:posOffset>
                </wp:positionV>
                <wp:extent cx="532765" cy="716915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182DE1" w:rsidRDefault="009B2063" w:rsidP="00F81C2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82DE1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182DE1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0" type="#_x0000_t202" style="position:absolute;margin-left:446.2pt;margin-top:26.4pt;width:41.95pt;height:56.4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" filled="f" stroked="f">
                <v:textbox style="mso-fit-shape-to-text:t">
                  <w:txbxContent>
                    <w:p w:rsidR="009B2063" w:rsidRPr="00182DE1" w:rsidRDefault="009B2063" w:rsidP="00F81C2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182DE1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182DE1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A6BFA">
        <w:br/>
      </w:r>
      <w:r w:rsidR="006E619A">
        <w:rPr>
          <w:sz w:val="22"/>
        </w:rPr>
        <w:t xml:space="preserve">Was there a stop-over for this flight? See you information package for stop-over information. </w:t>
      </w:r>
      <w:r w:rsidR="006E619A">
        <w:rPr>
          <w:sz w:val="22"/>
        </w:rPr>
        <w:tab/>
        <w:t xml:space="preserve"> </w:t>
      </w:r>
      <w:r w:rsidR="006E619A" w:rsidRPr="0088223F">
        <w:rPr>
          <w:color w:val="FF0000"/>
          <w:sz w:val="22"/>
        </w:rPr>
        <w:t>Yes</w:t>
      </w:r>
      <w:r w:rsidR="006E619A">
        <w:rPr>
          <w:sz w:val="22"/>
        </w:rPr>
        <w:t xml:space="preserve"> / </w:t>
      </w:r>
      <w:r w:rsidR="006E619A" w:rsidRPr="0088223F">
        <w:rPr>
          <w:strike/>
          <w:sz w:val="22"/>
        </w:rPr>
        <w:t>No</w:t>
      </w:r>
      <w:r w:rsidR="006E619A">
        <w:rPr>
          <w:sz w:val="22"/>
        </w:rPr>
        <w:t xml:space="preserve"> </w:t>
      </w:r>
    </w:p>
    <w:p w:rsidR="006E619A" w:rsidRDefault="006E619A" w:rsidP="0045478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 w:rsidR="0088223F">
        <w:rPr>
          <w:color w:val="FF0000"/>
          <w:sz w:val="22"/>
        </w:rPr>
        <w:t>3h 45min</w:t>
      </w:r>
      <w:r>
        <w:rPr>
          <w:sz w:val="22"/>
        </w:rPr>
        <w:t>______</w:t>
      </w:r>
    </w:p>
    <w:p w:rsidR="004A6BFA" w:rsidRPr="00266C92" w:rsidRDefault="004A6BFA" w:rsidP="0045478F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6E619A">
        <w:rPr>
          <w:sz w:val="22"/>
        </w:rPr>
        <w:tab/>
        <w:t>___</w:t>
      </w:r>
      <w:r w:rsidR="0088223F">
        <w:rPr>
          <w:color w:val="FF0000"/>
          <w:sz w:val="22"/>
        </w:rPr>
        <w:t xml:space="preserve">10h 30 min </w:t>
      </w:r>
      <w:r w:rsidR="006E619A">
        <w:rPr>
          <w:sz w:val="22"/>
        </w:rPr>
        <w:t>___</w:t>
      </w:r>
      <w:r w:rsidR="009B2063" w:rsidRPr="00182DE1">
        <w:rPr>
          <w:rFonts w:ascii="Wingdings 2" w:hAnsi="Wingdings 2"/>
          <w:b/>
          <w:noProof/>
          <w:sz w:val="36"/>
          <w:szCs w:val="36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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88223F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88223F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QF1609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2:25pm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1425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3:40am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1540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</w:p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6h 45m</w:t>
            </w:r>
          </w:p>
        </w:tc>
        <w:tc>
          <w:tcPr>
            <w:tcW w:w="1166" w:type="dxa"/>
            <w:vMerge w:val="restart"/>
            <w:vAlign w:val="center"/>
          </w:tcPr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:rsid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88223F" w:rsidTr="0088223F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88223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QF768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 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10:30pm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2230</w:t>
            </w: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182DE1" w:rsidRDefault="00182DE1" w:rsidP="000A53BE">
      <w:pPr>
        <w:rPr>
          <w:sz w:val="22"/>
        </w:rPr>
      </w:pPr>
    </w:p>
    <w:p w:rsidR="000A53BE" w:rsidRDefault="00141719" w:rsidP="000A53BE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5795295</wp:posOffset>
                </wp:positionH>
                <wp:positionV relativeFrom="paragraph">
                  <wp:posOffset>-246994</wp:posOffset>
                </wp:positionV>
                <wp:extent cx="1052052" cy="609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052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141719" w:rsidRDefault="009B206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1" type="#_x0000_t202" style="position:absolute;margin-left:456.3pt;margin-top:-19.45pt;width:82.85pt;height:4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" fillcolor="white [3201]" strokecolor="#c0504d [3205]" strokeweight="2pt">
                <v:textbox>
                  <w:txbxContent>
                    <w:p w:rsidR="009B2063" w:rsidRPr="00141719" w:rsidRDefault="009B206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88223F" w:rsidRPr="0088223F">
        <w:rPr>
          <w:color w:val="FF0000"/>
          <w:sz w:val="22"/>
        </w:rPr>
        <w:t>Yes</w:t>
      </w:r>
      <w:r w:rsidR="0088223F">
        <w:rPr>
          <w:sz w:val="22"/>
        </w:rPr>
        <w:t xml:space="preserve"> / </w:t>
      </w:r>
      <w:r w:rsidR="0088223F" w:rsidRPr="0088223F">
        <w:rPr>
          <w:strike/>
          <w:sz w:val="22"/>
        </w:rPr>
        <w:t>No</w:t>
      </w:r>
    </w:p>
    <w:p w:rsidR="00182DE1" w:rsidRDefault="000A53BE" w:rsidP="000A53BE">
      <w:pPr>
        <w:rPr>
          <w:rFonts w:ascii="Wingdings 2" w:hAnsi="Wingdings 2"/>
          <w:b/>
          <w:noProof/>
          <w:sz w:val="72"/>
          <w:szCs w:val="72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88223F">
        <w:rPr>
          <w:color w:val="FF0000"/>
          <w:sz w:val="22"/>
        </w:rPr>
        <w:t>1h 20min</w:t>
      </w:r>
      <w:r>
        <w:rPr>
          <w:sz w:val="22"/>
        </w:rPr>
        <w:t>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88223F">
        <w:rPr>
          <w:color w:val="FF0000"/>
          <w:sz w:val="22"/>
        </w:rPr>
        <w:t>8h 5 min</w:t>
      </w:r>
      <w:r>
        <w:rPr>
          <w:sz w:val="22"/>
        </w:rPr>
        <w:t>______</w:t>
      </w:r>
    </w:p>
    <w:p w:rsidR="0088223F" w:rsidRPr="00266C92" w:rsidRDefault="0088223F" w:rsidP="0088223F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88223F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</w:tr>
      <w:tr w:rsidR="0088223F" w:rsidTr="00F81C26">
        <w:trPr>
          <w:jc w:val="center"/>
        </w:trPr>
        <w:tc>
          <w:tcPr>
            <w:tcW w:w="125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88223F" w:rsidRPr="00266C92" w:rsidRDefault="0088223F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88223F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VA1851</w:t>
            </w: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4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12:55pm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1255</w:t>
            </w:r>
          </w:p>
        </w:tc>
        <w:tc>
          <w:tcPr>
            <w:tcW w:w="1165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4:05p</w:t>
            </w:r>
            <w:r w:rsidR="0088223F">
              <w:rPr>
                <w:color w:val="FF0000"/>
              </w:rPr>
              <w:t>m</w:t>
            </w:r>
          </w:p>
        </w:tc>
        <w:tc>
          <w:tcPr>
            <w:tcW w:w="1163" w:type="dxa"/>
            <w:vAlign w:val="center"/>
          </w:tcPr>
          <w:p w:rsidR="0088223F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1605</w:t>
            </w:r>
          </w:p>
        </w:tc>
        <w:tc>
          <w:tcPr>
            <w:tcW w:w="1169" w:type="dxa"/>
            <w:vMerge w:val="restart"/>
            <w:vAlign w:val="center"/>
          </w:tcPr>
          <w:p w:rsid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</w:t>
            </w:r>
            <w:r w:rsidR="00F83AF3">
              <w:rPr>
                <w:color w:val="FF0000"/>
              </w:rPr>
              <w:t>0</w:t>
            </w:r>
            <w:r>
              <w:rPr>
                <w:color w:val="FF0000"/>
              </w:rPr>
              <w:t>m</w:t>
            </w:r>
          </w:p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 w:rsidRPr="00C14E00">
              <w:rPr>
                <w:color w:val="FF0000"/>
                <w:sz w:val="22"/>
              </w:rPr>
              <w:t>355 OR $</w:t>
            </w:r>
            <w:r w:rsidRPr="00C14E00">
              <w:rPr>
                <w:color w:val="FF0000"/>
                <w:sz w:val="22"/>
              </w:rPr>
              <w:t>6</w:t>
            </w:r>
            <w:r w:rsidR="00141719" w:rsidRPr="00C14E00">
              <w:rPr>
                <w:color w:val="FF0000"/>
                <w:sz w:val="22"/>
              </w:rPr>
              <w:t>19</w:t>
            </w:r>
          </w:p>
          <w:p w:rsidR="0088223F" w:rsidRPr="00C14E00" w:rsidRDefault="0088223F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88223F" w:rsidRPr="0088223F" w:rsidRDefault="0088223F" w:rsidP="00141719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141719" w:rsidRPr="00C14E00">
              <w:rPr>
                <w:color w:val="FF0000"/>
                <w:sz w:val="22"/>
              </w:rPr>
              <w:t>692</w:t>
            </w:r>
          </w:p>
        </w:tc>
      </w:tr>
      <w:tr w:rsidR="0088223F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88223F" w:rsidRPr="0088223F" w:rsidRDefault="0088223F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88223F" w:rsidRDefault="0088223F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88223F" w:rsidRDefault="0088223F" w:rsidP="00F81C26">
            <w:pPr>
              <w:jc w:val="center"/>
            </w:pPr>
          </w:p>
        </w:tc>
      </w:tr>
    </w:tbl>
    <w:p w:rsidR="0088223F" w:rsidRDefault="00141719" w:rsidP="0088223F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E7636" wp14:editId="22C9C472">
                <wp:simplePos x="0" y="0"/>
                <wp:positionH relativeFrom="column">
                  <wp:posOffset>5614035</wp:posOffset>
                </wp:positionH>
                <wp:positionV relativeFrom="paragraph">
                  <wp:posOffset>89535</wp:posOffset>
                </wp:positionV>
                <wp:extent cx="1051560" cy="6096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B2063" w:rsidRPr="00141719" w:rsidRDefault="009B2063" w:rsidP="0014171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as not an am 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2" type="#_x0000_t202" style="position:absolute;margin-left:442.05pt;margin-top:7.05pt;width:82.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" fillcolor="window" strokecolor="#c0504d" strokeweight="2pt">
                <v:textbox>
                  <w:txbxContent>
                    <w:p w:rsidR="009B2063" w:rsidRPr="00141719" w:rsidRDefault="009B2063" w:rsidP="0014171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-1 as not an am flight</w:t>
                      </w:r>
                    </w:p>
                  </w:txbxContent>
                </v:textbox>
              </v:shape>
            </w:pict>
          </mc:Fallback>
        </mc:AlternateContent>
      </w:r>
      <w:r w:rsidR="0088223F">
        <w:rPr>
          <w:sz w:val="22"/>
        </w:rPr>
        <w:t xml:space="preserve">Was there a stop-over for this flight? </w:t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</w:r>
      <w:r w:rsidR="0088223F">
        <w:rPr>
          <w:sz w:val="22"/>
        </w:rPr>
        <w:tab/>
        <w:t xml:space="preserve"> </w:t>
      </w:r>
      <w:r w:rsidR="0088223F" w:rsidRPr="00141719">
        <w:rPr>
          <w:strike/>
          <w:color w:val="000000" w:themeColor="text1"/>
          <w:sz w:val="22"/>
        </w:rPr>
        <w:t>Yes</w:t>
      </w:r>
      <w:r w:rsidR="0088223F">
        <w:rPr>
          <w:sz w:val="22"/>
        </w:rPr>
        <w:t xml:space="preserve"> / </w:t>
      </w:r>
      <w:r w:rsidR="0088223F" w:rsidRPr="00141719">
        <w:rPr>
          <w:color w:val="C00000"/>
          <w:sz w:val="22"/>
        </w:rPr>
        <w:t>No</w:t>
      </w:r>
    </w:p>
    <w:p w:rsidR="0088223F" w:rsidRDefault="0088223F" w:rsidP="0088223F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141719">
        <w:rPr>
          <w:color w:val="FF0000"/>
          <w:sz w:val="22"/>
        </w:rPr>
        <w:t>0</w:t>
      </w:r>
      <w:r>
        <w:rPr>
          <w:sz w:val="22"/>
        </w:rPr>
        <w:t>____</w:t>
      </w:r>
    </w:p>
    <w:p w:rsidR="0088223F" w:rsidRPr="00141719" w:rsidRDefault="0088223F" w:rsidP="0088223F">
      <w:pPr>
        <w:rPr>
          <w:color w:val="FF0000"/>
        </w:rPr>
      </w:pPr>
      <w:r w:rsidRPr="00266C92">
        <w:rPr>
          <w:sz w:val="22"/>
        </w:rPr>
        <w:t>What is the total length of journey in hours and minutes?</w:t>
      </w:r>
      <w:r w:rsidR="00141719">
        <w:rPr>
          <w:sz w:val="22"/>
        </w:rPr>
        <w:tab/>
      </w:r>
      <w:r w:rsidR="00141719">
        <w:rPr>
          <w:sz w:val="22"/>
        </w:rPr>
        <w:tab/>
      </w:r>
      <w:r>
        <w:rPr>
          <w:sz w:val="22"/>
        </w:rPr>
        <w:t>____</w:t>
      </w:r>
      <w:r w:rsidR="00F83AF3">
        <w:rPr>
          <w:color w:val="FF0000"/>
        </w:rPr>
        <w:t>3h10</w:t>
      </w:r>
      <w:r w:rsidR="00141719">
        <w:rPr>
          <w:color w:val="FF0000"/>
        </w:rPr>
        <w:t>m</w:t>
      </w:r>
      <w:r>
        <w:rPr>
          <w:sz w:val="22"/>
        </w:rPr>
        <w:t>_</w:t>
      </w:r>
      <w:r w:rsidR="00182DE1">
        <w:rPr>
          <w:sz w:val="22"/>
        </w:rPr>
        <w:t xml:space="preserve">  </w:t>
      </w:r>
    </w:p>
    <w:p w:rsidR="00141719" w:rsidRPr="00266C92" w:rsidRDefault="00141719" w:rsidP="00141719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141719" w:rsidTr="00F81C26">
        <w:trPr>
          <w:jc w:val="center"/>
        </w:trPr>
        <w:tc>
          <w:tcPr>
            <w:tcW w:w="125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</w:tr>
      <w:tr w:rsidR="00141719" w:rsidTr="00F81C26">
        <w:trPr>
          <w:jc w:val="center"/>
        </w:trPr>
        <w:tc>
          <w:tcPr>
            <w:tcW w:w="125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:rsidR="00141719" w:rsidRPr="00266C92" w:rsidRDefault="00141719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VA1852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0" w:type="dxa"/>
            <w:vAlign w:val="center"/>
          </w:tcPr>
          <w:p w:rsidR="00141719" w:rsidRPr="0088223F" w:rsidRDefault="003D50AD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10:05am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1005</w:t>
            </w:r>
          </w:p>
        </w:tc>
        <w:tc>
          <w:tcPr>
            <w:tcW w:w="1168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1h15m+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4h20m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35m</w:t>
            </w:r>
          </w:p>
        </w:tc>
        <w:tc>
          <w:tcPr>
            <w:tcW w:w="1164" w:type="dxa"/>
            <w:vMerge w:val="restart"/>
            <w:vAlign w:val="center"/>
          </w:tcPr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 w:rsidR="00C14E00">
              <w:rPr>
                <w:color w:val="FF0000"/>
                <w:sz w:val="22"/>
              </w:rPr>
              <w:t>439 or $</w:t>
            </w:r>
            <w:r w:rsidRPr="00C14E00">
              <w:rPr>
                <w:color w:val="FF0000"/>
                <w:sz w:val="22"/>
              </w:rPr>
              <w:t>6</w:t>
            </w:r>
            <w:r w:rsidR="00770F75" w:rsidRPr="00C14E00">
              <w:rPr>
                <w:color w:val="FF0000"/>
                <w:sz w:val="22"/>
              </w:rPr>
              <w:t>79</w:t>
            </w:r>
          </w:p>
          <w:p w:rsidR="00141719" w:rsidRPr="00C14E00" w:rsidRDefault="00141719" w:rsidP="00F81C26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</w:t>
            </w:r>
            <w:r w:rsidR="00770F75" w:rsidRPr="00C14E00">
              <w:rPr>
                <w:color w:val="FF0000"/>
                <w:sz w:val="22"/>
              </w:rPr>
              <w:t>749</w:t>
            </w:r>
          </w:p>
        </w:tc>
      </w:tr>
      <w:tr w:rsidR="00141719" w:rsidTr="00F81C26">
        <w:trPr>
          <w:trHeight w:val="707"/>
          <w:jc w:val="center"/>
        </w:trPr>
        <w:tc>
          <w:tcPr>
            <w:tcW w:w="125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VA690</w:t>
            </w:r>
          </w:p>
        </w:tc>
        <w:tc>
          <w:tcPr>
            <w:tcW w:w="1277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1:30pm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1330</w:t>
            </w:r>
          </w:p>
        </w:tc>
        <w:tc>
          <w:tcPr>
            <w:tcW w:w="1166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5:50pm</w:t>
            </w:r>
          </w:p>
        </w:tc>
        <w:tc>
          <w:tcPr>
            <w:tcW w:w="1160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1750</w:t>
            </w:r>
          </w:p>
        </w:tc>
        <w:tc>
          <w:tcPr>
            <w:tcW w:w="1168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4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141719" w:rsidRDefault="00141719" w:rsidP="00141719">
      <w:pPr>
        <w:rPr>
          <w:sz w:val="22"/>
        </w:rPr>
      </w:pPr>
      <w:r>
        <w:br/>
      </w:r>
      <w:r>
        <w:rPr>
          <w:sz w:val="22"/>
        </w:rPr>
        <w:t xml:space="preserve">Was there a stop-over for this flight? See you information package for stop-over information. </w:t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  <w:r>
        <w:rPr>
          <w:sz w:val="22"/>
        </w:rPr>
        <w:t xml:space="preserve"> </w:t>
      </w:r>
    </w:p>
    <w:p w:rsidR="00141719" w:rsidRDefault="00141719" w:rsidP="00141719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>
        <w:rPr>
          <w:color w:val="FF0000"/>
          <w:sz w:val="22"/>
        </w:rPr>
        <w:t>3h 25min</w:t>
      </w:r>
      <w:r>
        <w:rPr>
          <w:sz w:val="22"/>
        </w:rPr>
        <w:t>______</w:t>
      </w:r>
    </w:p>
    <w:p w:rsidR="00141719" w:rsidRPr="00266C92" w:rsidRDefault="00141719" w:rsidP="00141719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3AF3">
        <w:rPr>
          <w:color w:val="FF0000"/>
          <w:sz w:val="22"/>
        </w:rPr>
        <w:t>9h</w:t>
      </w:r>
      <w:r>
        <w:rPr>
          <w:color w:val="FF0000"/>
          <w:sz w:val="22"/>
        </w:rPr>
        <w:t xml:space="preserve"> </w:t>
      </w:r>
      <w:r>
        <w:rPr>
          <w:sz w:val="22"/>
        </w:rPr>
        <w:t>___</w:t>
      </w:r>
    </w:p>
    <w:p w:rsidR="004A6BFA" w:rsidRPr="00C14E00" w:rsidRDefault="00F83AF3" w:rsidP="003A357C">
      <w:pPr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33E99728" wp14:editId="2358A1FD">
                <wp:simplePos x="0" y="0"/>
                <wp:positionH relativeFrom="column">
                  <wp:posOffset>3534697</wp:posOffset>
                </wp:positionH>
                <wp:positionV relativeFrom="paragraph">
                  <wp:posOffset>241054</wp:posOffset>
                </wp:positionV>
                <wp:extent cx="3129157" cy="491572"/>
                <wp:effectExtent l="0" t="0" r="14605" b="2286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157" cy="491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style="position:absolute;margin-left:278.3pt;margin-top:19pt;width:246.4pt;height:38.7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" filled="f" strokecolor="#c0504d [3205]" strokeweight="2pt"/>
            </w:pict>
          </mc:Fallback>
        </mc:AlternateContent>
      </w:r>
      <w:r w:rsidR="00372860"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F1203D7" wp14:editId="712A403F">
                <wp:simplePos x="0" y="0"/>
                <wp:positionH relativeFrom="column">
                  <wp:posOffset>5172710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3" style="position:absolute;margin-left:407.3pt;margin-top:11.6pt;width:117.1pt;height:167.2pt;z-index:251679744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">
                <v:oval id="Oval 31" o:spid="_x0000_s1044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ySicEA&#10;AADbAAAADwAAAGRycy9kb3ducmV2LnhtbESPS4vCMBSF94L/IVzB3ZhaH0g1igqCOisfuL4017bY&#10;3JQmavXXm4EBl4fz+DizRWNK8aDaFZYV9HsRCOLU6oIzBefT5mcCwnlkjaVlUvAiB4t5uzXDRNsn&#10;H+hx9JkII+wSVJB7XyVSujQng65nK+LgXW1t0AdZZ1LX+AzjppRxFI2lwYIDIceK1jmlt+PdBO7v&#10;ahjHl3g1upXv9R6vo0rbnVLdTrOcgvDU+G/4v73VCgZ9+PsSf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konBAAAA2wAAAA8AAAAAAAAAAAAAAAAAmAIAAGRycy9kb3du&#10;cmV2LnhtbFBLBQYAAAAABAAEAPUAAACGAwAAAAA=&#10;" filled="f" strokecolor="red" strokeweight="2pt"/>
                <v:shape id="Text Box 32" o:spid="_x0000_s1045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V8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bM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nVfEAAAA2wAAAA8AAAAAAAAAAAAAAAAAmAIAAGRycy9k&#10;b3ducmV2LnhtbFBLBQYAAAAABAAEAPUAAACJAwAAAAA=&#10;" filled="f" stroked="f">
                  <v:textbox style="mso-fit-shape-to-text:t">
                    <w:txbxContent>
                      <w:p w:rsidR="009B2063" w:rsidRPr="00F81C26" w:rsidRDefault="009B2063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860"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CEF9583" wp14:editId="0E47C0B3">
                <wp:simplePos x="0" y="0"/>
                <wp:positionH relativeFrom="column">
                  <wp:posOffset>4386580</wp:posOffset>
                </wp:positionH>
                <wp:positionV relativeFrom="paragraph">
                  <wp:posOffset>147320</wp:posOffset>
                </wp:positionV>
                <wp:extent cx="1487170" cy="2123440"/>
                <wp:effectExtent l="0" t="0" r="0" b="1016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170" cy="2123440"/>
                          <a:chOff x="0" y="0"/>
                          <a:chExt cx="1487275" cy="2123767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560175" y="0"/>
                            <a:ext cx="9271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372860">
                              <w:pPr>
                                <w:spacing w:after="0"/>
                                <w:jc w:val="center"/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6" style="position:absolute;margin-left:345.4pt;margin-top:11.6pt;width:117.1pt;height:167.2pt;z-index:251678720" coordsize="14872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">
                <v:oval id="Oval 28" o:spid="_x0000_s1047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+tycAA&#10;AADbAAAADwAAAGRycy9kb3ducmV2LnhtbERPTWvCQBC9F/wPyxS81U0XlRLdiAqCbU/a0vOQHZOQ&#10;7GzIrpr213cOhR4f73u9GX2nbjTEJrCF51kGirgMruHKwufH4ekFVEzIDrvAZOGbImyKycMacxfu&#10;fKLbOVVKQjjmaKFOqc+1jmVNHuMs9MTCXcLgMQkcKu0GvEu477TJsqX22LA01NjTvqayPV+99L7v&#10;5sZ8md2i7X72b3hZ9C68Wjt9HLcrUInG9C/+cx+dBSNj5Yv8AF3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+tycAAAADbAAAADwAAAAAAAAAAAAAAAACYAgAAZHJzL2Rvd25y&#10;ZXYueG1sUEsFBgAAAAAEAAQA9QAAAIUDAAAAAA==&#10;" filled="f" strokecolor="red" strokeweight="2pt"/>
                <v:shape id="Text Box 29" o:spid="_x0000_s1048" type="#_x0000_t202" style="position:absolute;left:5601;width:9271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<v:textbox style="mso-fit-shape-to-text:t">
                    <w:txbxContent>
                      <w:p w:rsidR="009B2063" w:rsidRPr="00F81C26" w:rsidRDefault="009B2063" w:rsidP="00372860">
                        <w:pPr>
                          <w:spacing w:after="0"/>
                          <w:jc w:val="center"/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2860" w:rsidRPr="00C14E00"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B83B1C" wp14:editId="43C0A831">
                <wp:simplePos x="0" y="0"/>
                <wp:positionH relativeFrom="column">
                  <wp:posOffset>2199005</wp:posOffset>
                </wp:positionH>
                <wp:positionV relativeFrom="paragraph">
                  <wp:posOffset>142875</wp:posOffset>
                </wp:positionV>
                <wp:extent cx="1550670" cy="2123440"/>
                <wp:effectExtent l="0" t="0" r="0" b="1016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670" cy="2123440"/>
                          <a:chOff x="0" y="0"/>
                          <a:chExt cx="1550674" cy="2123767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265471"/>
                            <a:ext cx="786581" cy="185829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60074" y="0"/>
                            <a:ext cx="99060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B2063" w:rsidRPr="00F81C26" w:rsidRDefault="009B2063" w:rsidP="00372860">
                              <w:pPr>
                                <w:spacing w:after="0"/>
                                <w:jc w:val="center"/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Wingdings 2" w:hAnsi="Wingdings 2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</w:t>
                              </w:r>
                              <w:r>
                                <w:rPr>
                                  <w:rFonts w:cs="Arial"/>
                                  <w:b/>
                                  <w:noProof/>
                                  <w:sz w:val="72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 xml:space="preserve"> </w:t>
                              </w:r>
                              <w:r w:rsidRPr="00F81C26">
                                <w:rPr>
                                  <w:rFonts w:cs="Arial"/>
                                  <w:b/>
                                  <w:noProof/>
                                  <w:sz w:val="36"/>
                                  <w:szCs w:val="72"/>
                                  <w14:shadow w14:blurRad="50800" w14:dist="39001" w14:dir="5460000" w14:sx="100000" w14:sy="100000" w14:kx="0" w14:ky="0" w14:algn="tl">
                                    <w14:srgbClr w14:val="000000">
                                      <w14:alpha w14:val="62000"/>
                                    </w14:srgbClr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tint w14:val="70000"/>
                                            <w14:satMod w14:val="245000"/>
                                          </w14:schemeClr>
                                        </w14:gs>
                                        <w14:gs w14:pos="75000">
                                          <w14:schemeClr w14:val="accent2">
                                            <w14:tint w14:val="90000"/>
                                            <w14:shade w14:val="60000"/>
                                            <w14:satMod w14:val="240000"/>
                                          </w14:schemeClr>
                                        </w14:gs>
                                        <w14:gs w14:pos="100000">
                                          <w14:schemeClr w14:val="accent2">
                                            <w14:tint w14:val="100000"/>
                                            <w14:shade w14:val="50000"/>
                                            <w14:satMod w14:val="2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25400" w14:contourW="8890" w14:prstMaterial="warmMatte">
                                    <w14:bevelT w14:w="38100" w14:h="31750" w14:prst="circle"/>
                                    <w14:contourClr>
                                      <w14:schemeClr w14:val="accent2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r/w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  <a:scene3d>
                            <a:camera prst="orthographicFront"/>
                            <a:lightRig rig="flat" dir="tl">
                              <a:rot lat="0" lon="0" rev="6600000"/>
                            </a:lightRig>
                          </a:scene3d>
                          <a:sp3d extrusionH="25400" contourW="8890">
                            <a:bevelT w="38100" h="31750"/>
                            <a:contourClr>
                              <a:schemeClr val="accent2">
                                <a:shade val="75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9" style="position:absolute;margin-left:173.15pt;margin-top:11.25pt;width:122.1pt;height:167.2pt;z-index:251677696" coordsize="15506,21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">
                <v:oval id="Oval 25" o:spid="_x0000_s1050" style="position:absolute;top:2654;width:7865;height:18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V8MA&#10;AADbAAAADwAAAGRycy9kb3ducmV2LnhtbESPX2vCMBTF34V9h3AHe7OpYZXRGYsVBpt7so49X5pr&#10;W2xuSpNpt09vBoKPh/Pnx1kVk+3FmUbfOdawSFIQxLUzHTcavg5v8xcQPiAb7B2Thl/yUKwfZivM&#10;jbvwns5VaEQcYZ+jhjaEIZfS1y1Z9IkbiKN3dKPFEOXYSDPiJY7bXqo0XUqLHUdCiwNtW6pP1Y+N&#10;3M/yWalvVWan/m+7w2M2GPeh9dPjtHkFEWgK9/Ct/W40qAz+v8Qf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4CV8MAAADbAAAADwAAAAAAAAAAAAAAAACYAgAAZHJzL2Rv&#10;d25yZXYueG1sUEsFBgAAAAAEAAQA9QAAAIgDAAAAAA==&#10;" filled="f" strokecolor="red" strokeweight="2pt"/>
                <v:shape id="Text Box 26" o:spid="_x0000_s1051" type="#_x0000_t202" style="position:absolute;left:5600;width:9906;height:71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9B2063" w:rsidRPr="00F81C26" w:rsidRDefault="009B2063" w:rsidP="00372860">
                        <w:pPr>
                          <w:spacing w:after="0"/>
                          <w:jc w:val="center"/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>
                          <w:rPr>
                            <w:rFonts w:ascii="Wingdings 2" w:hAnsi="Wingdings 2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</w:t>
                        </w:r>
                        <w:r>
                          <w:rPr>
                            <w:rFonts w:cs="Arial"/>
                            <w:b/>
                            <w:noProof/>
                            <w:sz w:val="72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 xml:space="preserve"> </w:t>
                        </w:r>
                        <w:r w:rsidRPr="00F81C26">
                          <w:rPr>
                            <w:rFonts w:cs="Arial"/>
                            <w:b/>
                            <w:noProof/>
                            <w:sz w:val="36"/>
                            <w:szCs w:val="72"/>
                            <w14:shadow w14:blurRad="50800" w14:dist="39001" w14:dir="5460000" w14:sx="100000" w14:sy="100000" w14:kx="0" w14:ky="0" w14:algn="tl">
                              <w14:srgbClr w14:val="000000">
                                <w14:alpha w14:val="62000"/>
                              </w14:srgbClr>
                            </w14:shadow>
                            <w14:textOutline w14:w="5715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tint w14:val="70000"/>
                                      <w14:satMod w14:val="245000"/>
                                    </w14:schemeClr>
                                  </w14:gs>
                                  <w14:gs w14:pos="75000">
                                    <w14:schemeClr w14:val="accent2">
                                      <w14:tint w14:val="90000"/>
                                      <w14:shade w14:val="60000"/>
                                      <w14:satMod w14:val="240000"/>
                                    </w14:schemeClr>
                                  </w14:gs>
                                  <w14:gs w14:pos="100000">
                                    <w14:schemeClr w14:val="accent2">
                                      <w14:tint w14:val="100000"/>
                                      <w14:shade w14:val="50000"/>
                                      <w14:satMod w14:val="2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  <w14:props3d w14:extrusionH="25400" w14:contourW="8890" w14:prstMaterial="warmMatte">
                              <w14:bevelT w14:w="38100" w14:h="31750" w14:prst="circle"/>
                              <w14:contourClr>
                                <w14:schemeClr w14:val="accent2">
                                  <w14:shade w14:val="75000"/>
                                </w14:schemeClr>
                              </w14:contourClr>
                            </w14:props3d>
                          </w:rPr>
                          <w:t>r/w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002B" w:rsidRPr="00C14E00">
        <w:rPr>
          <w:b/>
          <w:i/>
          <w:u w:val="single"/>
        </w:rPr>
        <w:t xml:space="preserve">b) </w:t>
      </w:r>
      <w:r w:rsidR="004A6BFA" w:rsidRPr="00C14E00">
        <w:rPr>
          <w:b/>
          <w:i/>
          <w:u w:val="single"/>
        </w:rPr>
        <w:t xml:space="preserve">Travelling from Melbourne to </w:t>
      </w:r>
      <w:r w:rsidR="00C14E00">
        <w:rPr>
          <w:i/>
          <w:u w:val="single"/>
        </w:rPr>
        <w:t>Kalgoorlie</w:t>
      </w:r>
      <w:r w:rsidR="00C14E00">
        <w:rPr>
          <w:b/>
          <w:i/>
        </w:rPr>
        <w:tab/>
      </w:r>
      <w:r w:rsidR="00C14E00">
        <w:rPr>
          <w:b/>
          <w:color w:val="FF0000"/>
        </w:rPr>
        <w:tab/>
        <w:t xml:space="preserve">No Mark for Data Entry, but -1 if data </w:t>
      </w:r>
      <w:r w:rsidR="00C14E00">
        <w:rPr>
          <w:b/>
          <w:color w:val="FF0000"/>
        </w:rPr>
        <w:br/>
        <w:t xml:space="preserve">           entered incorrectly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141719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141719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141719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Merge w:val="restart"/>
            <w:vAlign w:val="center"/>
          </w:tcPr>
          <w:p w:rsidR="00141719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141719">
              <w:rPr>
                <w:color w:val="FF0000"/>
              </w:rPr>
              <w:t>h</w:t>
            </w:r>
            <w:r>
              <w:rPr>
                <w:color w:val="FF0000"/>
              </w:rPr>
              <w:t>15</w:t>
            </w:r>
            <w:r w:rsidR="00141719">
              <w:rPr>
                <w:color w:val="FF0000"/>
              </w:rPr>
              <w:t>m</w:t>
            </w:r>
            <w:r>
              <w:rPr>
                <w:color w:val="FF0000"/>
              </w:rPr>
              <w:t>+</w:t>
            </w:r>
            <w:r>
              <w:rPr>
                <w:color w:val="FF0000"/>
              </w:rPr>
              <w:br/>
              <w:t>1h 5m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</w:p>
          <w:p w:rsidR="00141719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141719">
              <w:rPr>
                <w:color w:val="FF0000"/>
              </w:rPr>
              <w:t xml:space="preserve">h </w:t>
            </w:r>
            <w:r>
              <w:rPr>
                <w:color w:val="FF0000"/>
              </w:rPr>
              <w:t>20</w:t>
            </w:r>
            <w:r w:rsidR="00141719">
              <w:rPr>
                <w:color w:val="FF0000"/>
              </w:rPr>
              <w:t>m</w:t>
            </w:r>
          </w:p>
        </w:tc>
        <w:tc>
          <w:tcPr>
            <w:tcW w:w="1166" w:type="dxa"/>
            <w:vMerge w:val="restart"/>
            <w:vAlign w:val="center"/>
          </w:tcPr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811</w:t>
            </w:r>
          </w:p>
          <w:p w:rsidR="00141719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770F75">
              <w:rPr>
                <w:color w:val="FF0000"/>
              </w:rPr>
              <w:t>2176</w:t>
            </w:r>
          </w:p>
        </w:tc>
      </w:tr>
      <w:tr w:rsidR="00141719" w:rsidTr="00141719">
        <w:trPr>
          <w:trHeight w:val="707"/>
          <w:jc w:val="center"/>
        </w:trPr>
        <w:tc>
          <w:tcPr>
            <w:tcW w:w="1255" w:type="dxa"/>
            <w:vAlign w:val="center"/>
          </w:tcPr>
          <w:p w:rsidR="00141719" w:rsidRPr="0088223F" w:rsidRDefault="00141719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</w:t>
            </w:r>
            <w:r w:rsidR="00770F75">
              <w:rPr>
                <w:color w:val="FF0000"/>
              </w:rPr>
              <w:t>1890</w:t>
            </w:r>
          </w:p>
        </w:tc>
        <w:tc>
          <w:tcPr>
            <w:tcW w:w="1274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141719" w:rsidRPr="0088223F" w:rsidRDefault="00141719" w:rsidP="00141719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141719" w:rsidRPr="0088223F" w:rsidRDefault="00141719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141719" w:rsidRDefault="00141719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141719" w:rsidRDefault="00141719" w:rsidP="00F81C26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372860" w:rsidP="000A53BE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E11726" wp14:editId="6B41CC7E">
                <wp:simplePos x="0" y="0"/>
                <wp:positionH relativeFrom="column">
                  <wp:posOffset>5730240</wp:posOffset>
                </wp:positionH>
                <wp:positionV relativeFrom="paragraph">
                  <wp:posOffset>146050</wp:posOffset>
                </wp:positionV>
                <wp:extent cx="532765" cy="716915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3A357C" w:rsidRDefault="009B206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57C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="003A357C" w:rsidRPr="003A357C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2" type="#_x0000_t202" style="position:absolute;margin-left:451.2pt;margin-top:11.5pt;width:41.95pt;height:56.4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3s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lOiWA2MtqLx5LNuCFToz8m4JdyeDRx9Az1w7vUOylB2U9g6/FEQgR2dfj13N0TjUE5Gw9l0QgmH&#10;aZZOF+kkREneDhvr/BehaxKEjFqAF3vKjvfOt669S7hL6U0lZQRQqt8UiNlqRGRAdzrU0eYbJN/s&#10;mlh3Ouq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" filled="f" stroked="f">
                <v:textbox style="mso-fit-shape-to-text:t">
                  <w:txbxContent>
                    <w:p w:rsidR="009B2063" w:rsidRPr="003A357C" w:rsidRDefault="009B206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A357C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="003A357C" w:rsidRPr="003A357C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Was there a stop-over for this flight? </w:t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</w:r>
      <w:r w:rsidR="000A53BE">
        <w:rPr>
          <w:sz w:val="22"/>
        </w:rPr>
        <w:tab/>
        <w:t xml:space="preserve"> </w:t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40 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 w:rsidR="00770F75">
        <w:rPr>
          <w:color w:val="FF0000"/>
          <w:sz w:val="22"/>
        </w:rPr>
        <w:t>6 h</w:t>
      </w:r>
      <w:r>
        <w:rPr>
          <w:sz w:val="22"/>
        </w:rPr>
        <w:t>_______</w:t>
      </w:r>
      <w:r w:rsidR="003A357C" w:rsidRPr="00182DE1">
        <w:rPr>
          <w:rFonts w:ascii="Wingdings 2" w:hAnsi="Wingdings 2"/>
          <w:b/>
          <w:noProof/>
          <w:sz w:val="32"/>
          <w:szCs w:val="32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  <w:t></w:t>
      </w:r>
    </w:p>
    <w:p w:rsidR="004A6BFA" w:rsidRPr="00266C92" w:rsidRDefault="002628EF" w:rsidP="00266C92">
      <w:pPr>
        <w:spacing w:after="0"/>
        <w:rPr>
          <w:b/>
          <w:sz w:val="22"/>
        </w:rPr>
      </w:pPr>
      <w:r>
        <w:rPr>
          <w:b/>
          <w:sz w:val="22"/>
        </w:rPr>
        <w:lastRenderedPageBreak/>
        <w:t>CHOICE</w:t>
      </w:r>
      <w:r w:rsidRPr="00266C92">
        <w:rPr>
          <w:b/>
          <w:sz w:val="22"/>
        </w:rPr>
        <w:t xml:space="preserve"> </w:t>
      </w:r>
      <w:r w:rsidR="004A6BFA" w:rsidRPr="00266C92">
        <w:rPr>
          <w:b/>
          <w:sz w:val="22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4A6BFA" w:rsidTr="00770F75">
        <w:trPr>
          <w:jc w:val="center"/>
        </w:trPr>
        <w:tc>
          <w:tcPr>
            <w:tcW w:w="125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 w:rsidR="006E619A"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</w:tr>
      <w:tr w:rsidR="004A6BFA" w:rsidTr="00770F75">
        <w:trPr>
          <w:jc w:val="center"/>
        </w:trPr>
        <w:tc>
          <w:tcPr>
            <w:tcW w:w="125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4A6BFA" w:rsidRPr="00266C92" w:rsidRDefault="004A6BFA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QF475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0725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11:40am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1140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4h15m+</w:t>
            </w:r>
            <w:r>
              <w:rPr>
                <w:color w:val="FF0000"/>
              </w:rPr>
              <w:br/>
              <w:t>1h 5m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 20m</w:t>
            </w:r>
          </w:p>
        </w:tc>
        <w:tc>
          <w:tcPr>
            <w:tcW w:w="1166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770F75" w:rsidTr="00770F75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4A6BFA" w:rsidRDefault="004A6BFA" w:rsidP="00266C92">
      <w:pPr>
        <w:spacing w:after="0"/>
      </w:pP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70F75" w:rsidRPr="0088223F">
        <w:rPr>
          <w:color w:val="FF0000"/>
          <w:sz w:val="22"/>
        </w:rPr>
        <w:t>Yes</w:t>
      </w:r>
      <w:r w:rsidR="00770F75">
        <w:rPr>
          <w:sz w:val="22"/>
        </w:rPr>
        <w:t xml:space="preserve"> / </w:t>
      </w:r>
      <w:r w:rsidR="00770F75" w:rsidRPr="0088223F">
        <w:rPr>
          <w:strike/>
          <w:sz w:val="22"/>
        </w:rPr>
        <w:t>No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5h 20min</w:t>
      </w:r>
      <w:r>
        <w:rPr>
          <w:sz w:val="22"/>
        </w:rPr>
        <w:t>_______</w:t>
      </w:r>
    </w:p>
    <w:p w:rsidR="000A53BE" w:rsidRPr="00266C92" w:rsidRDefault="000A53BE" w:rsidP="000A53BE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770F75">
        <w:rPr>
          <w:color w:val="FF0000"/>
          <w:sz w:val="22"/>
        </w:rPr>
        <w:t>10h 40min</w:t>
      </w:r>
      <w:r>
        <w:rPr>
          <w:sz w:val="22"/>
        </w:rPr>
        <w:t>_____</w:t>
      </w:r>
    </w:p>
    <w:p w:rsidR="004A6BFA" w:rsidRDefault="004A6BFA" w:rsidP="004A6BFA"/>
    <w:p w:rsidR="00770F75" w:rsidRPr="00266C92" w:rsidRDefault="00770F75" w:rsidP="00770F75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770F75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</w:tr>
      <w:tr w:rsidR="00770F75" w:rsidTr="00F81C26">
        <w:trPr>
          <w:jc w:val="center"/>
        </w:trPr>
        <w:tc>
          <w:tcPr>
            <w:tcW w:w="125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770F75" w:rsidRPr="00266C92" w:rsidRDefault="00770F75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770F75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770F7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Merge w:val="restart"/>
            <w:vAlign w:val="center"/>
          </w:tcPr>
          <w:p w:rsidR="00770F75" w:rsidRDefault="00770F75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:rsidR="00770F75" w:rsidRPr="003915D0" w:rsidRDefault="00770F75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770F75" w:rsidRPr="0088223F" w:rsidRDefault="00770F75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770F75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:rsidR="00770F75" w:rsidRPr="0088223F" w:rsidRDefault="00770F75" w:rsidP="00F81C26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  <w:vMerge/>
          </w:tcPr>
          <w:p w:rsidR="00770F75" w:rsidRDefault="00770F75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770F75" w:rsidRDefault="00770F75" w:rsidP="00F81C26">
            <w:pPr>
              <w:jc w:val="center"/>
            </w:pPr>
          </w:p>
        </w:tc>
      </w:tr>
    </w:tbl>
    <w:p w:rsidR="00770F75" w:rsidRDefault="00770F75" w:rsidP="00770F75">
      <w:pPr>
        <w:spacing w:after="0"/>
      </w:pPr>
    </w:p>
    <w:p w:rsidR="00F81C26" w:rsidRDefault="00770F75" w:rsidP="00770F75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81C26" w:rsidRPr="00141719">
        <w:rPr>
          <w:strike/>
          <w:color w:val="000000" w:themeColor="text1"/>
          <w:sz w:val="22"/>
        </w:rPr>
        <w:t>Yes</w:t>
      </w:r>
      <w:r w:rsidR="00F81C26">
        <w:rPr>
          <w:sz w:val="22"/>
        </w:rPr>
        <w:t xml:space="preserve"> / </w:t>
      </w:r>
      <w:r w:rsidR="00F81C26" w:rsidRPr="00141719">
        <w:rPr>
          <w:color w:val="C00000"/>
          <w:sz w:val="22"/>
        </w:rPr>
        <w:t>No</w:t>
      </w:r>
      <w:r w:rsidR="00F81C26">
        <w:rPr>
          <w:sz w:val="22"/>
        </w:rPr>
        <w:t xml:space="preserve"> </w:t>
      </w:r>
    </w:p>
    <w:p w:rsidR="00770F75" w:rsidRDefault="00770F75" w:rsidP="00770F75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0</w:t>
      </w:r>
      <w:r>
        <w:rPr>
          <w:sz w:val="22"/>
        </w:rPr>
        <w:t>_______</w:t>
      </w:r>
    </w:p>
    <w:p w:rsidR="00770F75" w:rsidRPr="00266C92" w:rsidRDefault="00770F75" w:rsidP="00770F75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1C26">
        <w:rPr>
          <w:color w:val="FF0000"/>
          <w:sz w:val="22"/>
        </w:rPr>
        <w:t>3h 15min</w:t>
      </w:r>
      <w:r>
        <w:rPr>
          <w:sz w:val="22"/>
        </w:rPr>
        <w:t>_____</w:t>
      </w:r>
    </w:p>
    <w:p w:rsidR="00770F75" w:rsidRDefault="00770F75" w:rsidP="004A6BFA"/>
    <w:p w:rsidR="00F81C26" w:rsidRPr="00266C92" w:rsidRDefault="00F81C26" w:rsidP="00F81C26">
      <w:pPr>
        <w:spacing w:after="0"/>
        <w:rPr>
          <w:b/>
          <w:sz w:val="22"/>
        </w:rPr>
      </w:pPr>
      <w:r>
        <w:rPr>
          <w:b/>
          <w:sz w:val="22"/>
        </w:rPr>
        <w:t>CHOICE</w:t>
      </w:r>
      <w:r w:rsidRPr="00266C92">
        <w:rPr>
          <w:b/>
          <w:sz w:val="22"/>
        </w:rPr>
        <w:t xml:space="preserve"> </w:t>
      </w:r>
      <w:r>
        <w:rPr>
          <w:b/>
          <w:sz w:val="22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F81C26" w:rsidTr="00F81C26">
        <w:trPr>
          <w:jc w:val="center"/>
        </w:trPr>
        <w:tc>
          <w:tcPr>
            <w:tcW w:w="125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</w:tr>
      <w:tr w:rsidR="00F81C26" w:rsidTr="00F81C26">
        <w:trPr>
          <w:jc w:val="center"/>
        </w:trPr>
        <w:tc>
          <w:tcPr>
            <w:tcW w:w="125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:rsidR="00F81C26" w:rsidRPr="00266C92" w:rsidRDefault="00F81C26" w:rsidP="00F81C26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F81C26" w:rsidTr="00F81C26">
        <w:trPr>
          <w:trHeight w:val="718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VA679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1210</w:t>
            </w:r>
          </w:p>
        </w:tc>
        <w:tc>
          <w:tcPr>
            <w:tcW w:w="1169" w:type="dxa"/>
            <w:vMerge w:val="restart"/>
            <w:vAlign w:val="center"/>
          </w:tcPr>
          <w:p w:rsidR="00F81C26" w:rsidRDefault="002A5194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F81C26">
              <w:rPr>
                <w:color w:val="FF0000"/>
              </w:rPr>
              <w:t>h20m+</w:t>
            </w:r>
            <w:r w:rsidR="00F81C26">
              <w:rPr>
                <w:color w:val="FF0000"/>
              </w:rPr>
              <w:br/>
              <w:t>1h 5m</w:t>
            </w:r>
          </w:p>
          <w:p w:rsidR="00F81C26" w:rsidRDefault="00F81C26" w:rsidP="00F81C26">
            <w:pPr>
              <w:jc w:val="center"/>
              <w:rPr>
                <w:color w:val="FF0000"/>
              </w:rPr>
            </w:pPr>
          </w:p>
          <w:p w:rsidR="00F81C26" w:rsidRPr="0088223F" w:rsidRDefault="002A5194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bookmarkStart w:id="1" w:name="_GoBack"/>
            <w:bookmarkEnd w:id="1"/>
            <w:r w:rsidR="00F81C26">
              <w:rPr>
                <w:color w:val="FF0000"/>
              </w:rPr>
              <w:t>h 25m</w:t>
            </w:r>
          </w:p>
        </w:tc>
        <w:tc>
          <w:tcPr>
            <w:tcW w:w="1166" w:type="dxa"/>
            <w:vMerge w:val="restart"/>
            <w:vAlign w:val="center"/>
          </w:tcPr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 w:rsidR="003915D0">
              <w:rPr>
                <w:color w:val="FF0000"/>
                <w:sz w:val="22"/>
              </w:rPr>
              <w:t>432 or $</w:t>
            </w:r>
            <w:r w:rsidRPr="003915D0">
              <w:rPr>
                <w:color w:val="FF0000"/>
                <w:sz w:val="22"/>
              </w:rPr>
              <w:t>672</w:t>
            </w:r>
          </w:p>
          <w:p w:rsidR="00F81C26" w:rsidRPr="003915D0" w:rsidRDefault="00F81C26" w:rsidP="00F81C26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$1742</w:t>
            </w:r>
          </w:p>
        </w:tc>
      </w:tr>
      <w:tr w:rsidR="00F81C26" w:rsidTr="00F81C26">
        <w:trPr>
          <w:trHeight w:val="707"/>
          <w:jc w:val="center"/>
        </w:trPr>
        <w:tc>
          <w:tcPr>
            <w:tcW w:w="125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VA1855</w:t>
            </w:r>
          </w:p>
        </w:tc>
        <w:tc>
          <w:tcPr>
            <w:tcW w:w="127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5:05pm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1705</w:t>
            </w:r>
          </w:p>
        </w:tc>
        <w:tc>
          <w:tcPr>
            <w:tcW w:w="1165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Kal</w:t>
            </w:r>
            <w:proofErr w:type="spellEnd"/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6:10pm</w:t>
            </w:r>
          </w:p>
        </w:tc>
        <w:tc>
          <w:tcPr>
            <w:tcW w:w="1163" w:type="dxa"/>
            <w:vAlign w:val="center"/>
          </w:tcPr>
          <w:p w:rsidR="00F81C26" w:rsidRPr="0088223F" w:rsidRDefault="00F81C26" w:rsidP="00F81C2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1810</w:t>
            </w:r>
          </w:p>
        </w:tc>
        <w:tc>
          <w:tcPr>
            <w:tcW w:w="1169" w:type="dxa"/>
            <w:vMerge/>
          </w:tcPr>
          <w:p w:rsidR="00F81C26" w:rsidRDefault="00F81C26" w:rsidP="00F81C26">
            <w:pPr>
              <w:jc w:val="center"/>
            </w:pPr>
          </w:p>
        </w:tc>
        <w:tc>
          <w:tcPr>
            <w:tcW w:w="1166" w:type="dxa"/>
            <w:vMerge/>
          </w:tcPr>
          <w:p w:rsidR="00F81C26" w:rsidRDefault="00F81C26" w:rsidP="00F81C26">
            <w:pPr>
              <w:jc w:val="center"/>
            </w:pPr>
          </w:p>
        </w:tc>
      </w:tr>
    </w:tbl>
    <w:p w:rsidR="00F81C26" w:rsidRDefault="00F81C26" w:rsidP="00F81C26">
      <w:pPr>
        <w:spacing w:after="0"/>
      </w:pP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:rsidR="00F81C26" w:rsidRDefault="00F81C26" w:rsidP="00F81C2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4h 55min</w:t>
      </w:r>
      <w:r>
        <w:rPr>
          <w:sz w:val="22"/>
        </w:rPr>
        <w:t>_______</w:t>
      </w:r>
    </w:p>
    <w:p w:rsidR="00F81C26" w:rsidRPr="00266C92" w:rsidRDefault="00F81C26" w:rsidP="00F81C2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 w:rsidR="00F82FD2">
        <w:rPr>
          <w:sz w:val="22"/>
        </w:rPr>
        <w:t>9</w:t>
      </w:r>
      <w:r>
        <w:rPr>
          <w:color w:val="FF0000"/>
          <w:sz w:val="22"/>
        </w:rPr>
        <w:t>h 20min</w:t>
      </w:r>
      <w:r>
        <w:rPr>
          <w:sz w:val="22"/>
        </w:rPr>
        <w:t>_____</w:t>
      </w:r>
    </w:p>
    <w:p w:rsidR="00F81C26" w:rsidRDefault="00F81C26" w:rsidP="004A6BFA"/>
    <w:p w:rsidR="00F83AF3" w:rsidRDefault="00F83AF3" w:rsidP="004A6BFA"/>
    <w:p w:rsidR="00F83AF3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lastRenderedPageBreak/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proofErr w:type="gramStart"/>
      <w:r w:rsidR="004A6BFA" w:rsidRPr="00AF002B">
        <w:rPr>
          <w:sz w:val="22"/>
        </w:rPr>
        <w:t>Melbourne</w:t>
      </w:r>
      <w:r w:rsidRPr="00AF002B">
        <w:rPr>
          <w:sz w:val="22"/>
        </w:rPr>
        <w:t>.</w:t>
      </w:r>
      <w:proofErr w:type="gramEnd"/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Pr="00AF002B">
        <w:rPr>
          <w:sz w:val="22"/>
        </w:rPr>
        <w:t>.</w:t>
      </w:r>
      <w:r w:rsidRPr="00AF002B">
        <w:rPr>
          <w:sz w:val="22"/>
        </w:rPr>
        <w:br/>
      </w:r>
    </w:p>
    <w:p w:rsidR="00F83AF3" w:rsidRDefault="00F83AF3" w:rsidP="00F83AF3">
      <w:pPr>
        <w:pStyle w:val="ListParagraph"/>
        <w:ind w:left="600"/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1-</w:t>
      </w:r>
      <w:r w:rsidRPr="00F83AF3">
        <w:rPr>
          <w:b/>
          <w:color w:val="FF0000"/>
          <w:sz w:val="22"/>
          <w:u w:val="single"/>
        </w:rPr>
        <w:t>Mark – flight chosen</w:t>
      </w:r>
    </w:p>
    <w:p w:rsidR="00F83AF3" w:rsidRDefault="00F83AF3" w:rsidP="00F83AF3">
      <w:pPr>
        <w:pStyle w:val="ListParagraph"/>
        <w:ind w:left="600"/>
        <w:rPr>
          <w:color w:val="FF0000"/>
          <w:sz w:val="22"/>
        </w:rPr>
      </w:pPr>
      <w:r>
        <w:rPr>
          <w:color w:val="FF0000"/>
          <w:sz w:val="22"/>
        </w:rPr>
        <w:t>+</w:t>
      </w:r>
    </w:p>
    <w:p w:rsidR="004A6BFA" w:rsidRPr="00F83AF3" w:rsidRDefault="00F83AF3" w:rsidP="00F83AF3">
      <w:pPr>
        <w:pStyle w:val="ListParagraph"/>
        <w:ind w:left="600"/>
        <w:rPr>
          <w:sz w:val="22"/>
        </w:rPr>
      </w:pPr>
      <w:proofErr w:type="gramStart"/>
      <w:r>
        <w:rPr>
          <w:b/>
          <w:color w:val="FF0000"/>
          <w:sz w:val="22"/>
        </w:rPr>
        <w:t>1 mark per each valid reason – to a max 2 marks.</w:t>
      </w:r>
      <w:proofErr w:type="gramEnd"/>
      <w:r>
        <w:rPr>
          <w:b/>
          <w:color w:val="FF0000"/>
          <w:sz w:val="22"/>
        </w:rPr>
        <w:t xml:space="preserve">   3 in marks total for question. </w:t>
      </w:r>
      <w:r w:rsidR="00266C92" w:rsidRPr="00F83AF3">
        <w:rPr>
          <w:sz w:val="22"/>
        </w:rPr>
        <w:br/>
      </w:r>
      <w:r w:rsidR="00F81C26" w:rsidRPr="00F83AF3">
        <w:rPr>
          <w:color w:val="FF0000"/>
          <w:sz w:val="22"/>
        </w:rPr>
        <w:t xml:space="preserve">Any valid 2 reasons that </w:t>
      </w:r>
      <w:proofErr w:type="gramStart"/>
      <w:r w:rsidRPr="00F83AF3">
        <w:rPr>
          <w:color w:val="FF0000"/>
          <w:sz w:val="22"/>
        </w:rPr>
        <w:t>either :</w:t>
      </w:r>
      <w:proofErr w:type="gramEnd"/>
      <w:r w:rsidRPr="00F83AF3">
        <w:rPr>
          <w:color w:val="FF0000"/>
          <w:sz w:val="22"/>
        </w:rPr>
        <w:t xml:space="preserve"> suit the options they provided</w:t>
      </w:r>
      <w:r w:rsidRPr="00F83AF3">
        <w:rPr>
          <w:b/>
          <w:color w:val="FF0000"/>
          <w:sz w:val="22"/>
          <w:u w:val="single"/>
        </w:rPr>
        <w:t>; OR</w:t>
      </w:r>
      <w:r w:rsidRPr="00F83AF3">
        <w:rPr>
          <w:color w:val="FF0000"/>
          <w:sz w:val="22"/>
        </w:rPr>
        <w:t xml:space="preserve"> all 4 options  </w:t>
      </w:r>
    </w:p>
    <w:p w:rsidR="00F81C26" w:rsidRDefault="00F81C26" w:rsidP="00F81C26">
      <w:pPr>
        <w:pStyle w:val="ListParagraph"/>
        <w:ind w:left="426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Eg</w:t>
      </w:r>
      <w:proofErr w:type="spellEnd"/>
      <w:r>
        <w:rPr>
          <w:color w:val="FF0000"/>
          <w:sz w:val="22"/>
        </w:rPr>
        <w:t>: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Total length of journey</w:t>
      </w:r>
      <w:r w:rsidR="00372860">
        <w:rPr>
          <w:color w:val="FF0000"/>
          <w:sz w:val="22"/>
        </w:rPr>
        <w:t xml:space="preserve"> – i.e. shorter</w:t>
      </w:r>
    </w:p>
    <w:p w:rsidR="00F81C26" w:rsidRPr="00F81C26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Departure / arrival times</w:t>
      </w:r>
      <w:r w:rsidR="00372860">
        <w:rPr>
          <w:color w:val="FF0000"/>
          <w:sz w:val="22"/>
        </w:rPr>
        <w:t xml:space="preserve"> i.e. leaves in the am as planned OR arrives at a reasonable hour</w:t>
      </w:r>
    </w:p>
    <w:p w:rsidR="00F81C26" w:rsidRPr="00F83AF3" w:rsidRDefault="00F81C26" w:rsidP="00F81C26">
      <w:pPr>
        <w:pStyle w:val="ListParagraph"/>
        <w:numPr>
          <w:ilvl w:val="0"/>
          <w:numId w:val="29"/>
        </w:numPr>
        <w:rPr>
          <w:sz w:val="22"/>
        </w:rPr>
      </w:pPr>
      <w:r>
        <w:rPr>
          <w:color w:val="FF0000"/>
          <w:sz w:val="22"/>
        </w:rPr>
        <w:t>Cost</w:t>
      </w:r>
      <w:r w:rsidR="00372860">
        <w:rPr>
          <w:color w:val="FF0000"/>
          <w:sz w:val="22"/>
        </w:rPr>
        <w:t xml:space="preserve"> i.e. cheaper</w:t>
      </w:r>
    </w:p>
    <w:p w:rsidR="00F83AF3" w:rsidRDefault="00F83AF3" w:rsidP="00F83AF3">
      <w:pPr>
        <w:rPr>
          <w:color w:val="FF0000"/>
          <w:sz w:val="22"/>
        </w:rPr>
      </w:pPr>
      <w:r>
        <w:rPr>
          <w:sz w:val="22"/>
        </w:rPr>
        <w:t xml:space="preserve">    </w:t>
      </w:r>
      <w:r w:rsidRPr="00F83AF3">
        <w:rPr>
          <w:color w:val="FF0000"/>
          <w:sz w:val="22"/>
        </w:rPr>
        <w:t>FT</w:t>
      </w:r>
      <w:r>
        <w:rPr>
          <w:color w:val="FF0000"/>
          <w:sz w:val="22"/>
        </w:rPr>
        <w:t xml:space="preserve"> – if errors in their tables</w:t>
      </w:r>
    </w:p>
    <w:p w:rsidR="00F83AF3" w:rsidRPr="00F83AF3" w:rsidRDefault="00F83AF3" w:rsidP="00F83AF3">
      <w:pPr>
        <w:rPr>
          <w:sz w:val="22"/>
        </w:rPr>
      </w:pPr>
      <w:r>
        <w:rPr>
          <w:color w:val="FF0000"/>
          <w:sz w:val="22"/>
        </w:rPr>
        <w:t xml:space="preserve">   </w:t>
      </w:r>
      <w:r>
        <w:rPr>
          <w:b/>
          <w:i/>
          <w:color w:val="FF0000"/>
          <w:sz w:val="22"/>
        </w:rPr>
        <w:t xml:space="preserve">1mark only - </w:t>
      </w:r>
      <w:r>
        <w:rPr>
          <w:color w:val="FF0000"/>
          <w:sz w:val="22"/>
        </w:rPr>
        <w:t xml:space="preserve">If students chose a </w:t>
      </w:r>
      <w:proofErr w:type="spellStart"/>
      <w:r>
        <w:rPr>
          <w:color w:val="FF0000"/>
          <w:sz w:val="22"/>
        </w:rPr>
        <w:t>Melboure</w:t>
      </w:r>
      <w:proofErr w:type="spellEnd"/>
      <w:r>
        <w:rPr>
          <w:color w:val="FF0000"/>
          <w:sz w:val="22"/>
        </w:rPr>
        <w:t xml:space="preserve"> to Kalgoorlie flight – this is incorrect. However, if Flight Chosen </w:t>
      </w:r>
      <w:r w:rsidRPr="00F83AF3">
        <w:rPr>
          <w:b/>
          <w:color w:val="FF0000"/>
          <w:sz w:val="22"/>
        </w:rPr>
        <w:t>PLUS</w:t>
      </w:r>
      <w:r>
        <w:rPr>
          <w:color w:val="FF0000"/>
          <w:sz w:val="22"/>
        </w:rPr>
        <w:t xml:space="preserve"> reason is correct then pay </w:t>
      </w:r>
      <w:r w:rsidRPr="00F83AF3">
        <w:rPr>
          <w:b/>
          <w:color w:val="FF0000"/>
          <w:sz w:val="22"/>
        </w:rPr>
        <w:t>1 mark only</w:t>
      </w:r>
      <w:r>
        <w:rPr>
          <w:color w:val="FF0000"/>
          <w:sz w:val="22"/>
        </w:rPr>
        <w:t>.</w:t>
      </w:r>
    </w:p>
    <w:p w:rsidR="00AF002B" w:rsidRDefault="00AF002B" w:rsidP="004A6BFA"/>
    <w:p w:rsidR="000A53BE" w:rsidRDefault="000A53BE" w:rsidP="000A53BE">
      <w:pPr>
        <w:spacing w:after="0"/>
      </w:pPr>
      <w:r>
        <w:rPr>
          <w:b/>
          <w:u w:val="single"/>
        </w:rPr>
        <w:t>ACCOMMODATION</w:t>
      </w:r>
    </w:p>
    <w:p w:rsidR="0088042F" w:rsidRPr="0088042F" w:rsidRDefault="0088042F" w:rsidP="0045478F">
      <w:pPr>
        <w:rPr>
          <w:b/>
        </w:rPr>
      </w:pPr>
      <w:r w:rsidRPr="0088042F">
        <w:rPr>
          <w:b/>
        </w:rPr>
        <w:t>Question 2</w:t>
      </w:r>
      <w:r>
        <w:rPr>
          <w:b/>
        </w:rPr>
        <w:t xml:space="preserve"> (</w:t>
      </w:r>
      <w:r w:rsidR="001D6D80">
        <w:rPr>
          <w:b/>
        </w:rPr>
        <w:t>17</w:t>
      </w:r>
      <w:r>
        <w:rPr>
          <w:b/>
        </w:rPr>
        <w:t xml:space="preserve"> marks</w:t>
      </w:r>
      <w:r w:rsidR="00396F8C">
        <w:rPr>
          <w:b/>
        </w:rPr>
        <w:t xml:space="preserve">: </w:t>
      </w:r>
      <w:r w:rsidR="00CC0F45">
        <w:rPr>
          <w:b/>
        </w:rPr>
        <w:t>1</w:t>
      </w:r>
      <w:r w:rsidR="00396F8C">
        <w:rPr>
          <w:b/>
        </w:rPr>
        <w:t xml:space="preserve">, </w:t>
      </w:r>
      <w:r w:rsidR="001D6D80">
        <w:rPr>
          <w:b/>
        </w:rPr>
        <w:t>5</w:t>
      </w:r>
      <w:r w:rsidR="000A53BE">
        <w:rPr>
          <w:b/>
        </w:rPr>
        <w:t>, 4, 2, 3</w:t>
      </w:r>
      <w:r w:rsidR="00E827A9">
        <w:rPr>
          <w:b/>
        </w:rPr>
        <w:t xml:space="preserve">, </w:t>
      </w:r>
      <w:proofErr w:type="gramStart"/>
      <w:r w:rsidR="00E827A9">
        <w:rPr>
          <w:b/>
        </w:rPr>
        <w:t>2</w:t>
      </w:r>
      <w:proofErr w:type="gramEnd"/>
      <w:r>
        <w:rPr>
          <w:b/>
        </w:rPr>
        <w:t>)</w:t>
      </w:r>
    </w:p>
    <w:p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friend will share a hotel room. Whichever hotel and room option you choose, you will be able to request either a bed to share, or 2 singles. You have a choice of 2 hotels </w:t>
      </w:r>
      <w:r w:rsidR="00F16A75" w:rsidRPr="00266C92">
        <w:rPr>
          <w:sz w:val="22"/>
        </w:rPr>
        <w:t xml:space="preserve">in Melbourne, they are. 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proofErr w:type="spellStart"/>
      <w:r w:rsidRPr="0088042F">
        <w:rPr>
          <w:b/>
          <w:sz w:val="22"/>
        </w:rPr>
        <w:t>Rydges</w:t>
      </w:r>
      <w:proofErr w:type="spellEnd"/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:rsidR="0088042F" w:rsidRPr="002133E8" w:rsidRDefault="0088042F" w:rsidP="002133E8">
      <w:pPr>
        <w:pStyle w:val="ListParagraph"/>
        <w:numPr>
          <w:ilvl w:val="0"/>
          <w:numId w:val="9"/>
        </w:numPr>
        <w:rPr>
          <w:sz w:val="22"/>
        </w:rPr>
      </w:pPr>
      <w:r w:rsidRPr="002133E8">
        <w:rPr>
          <w:sz w:val="22"/>
        </w:rPr>
        <w:t xml:space="preserve">Use the key and the addresses listed above to assist you in locating the two hotels on the map provided. </w:t>
      </w:r>
      <w:r w:rsidRPr="002133E8">
        <w:rPr>
          <w:sz w:val="22"/>
        </w:rPr>
        <w:br/>
      </w: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CC0F45">
        <w:rPr>
          <w:sz w:val="22"/>
        </w:rPr>
        <w:t xml:space="preserve"> </w:t>
      </w:r>
      <w:r w:rsidR="00F81C26">
        <w:rPr>
          <w:color w:val="FF0000"/>
          <w:sz w:val="22"/>
        </w:rPr>
        <w:t>M7</w:t>
      </w:r>
      <w:r w:rsidR="00CC0F45">
        <w:rPr>
          <w:color w:val="FF0000"/>
          <w:sz w:val="22"/>
        </w:rPr>
        <w:t xml:space="preserve">/M6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C0F45">
        <w:rPr>
          <w:sz w:val="28"/>
          <w:szCs w:val="28"/>
        </w:rPr>
        <w:t xml:space="preserve"> </w:t>
      </w:r>
      <w:r w:rsidR="00CC0F45">
        <w:rPr>
          <w:sz w:val="22"/>
        </w:rPr>
        <w:t>mark</w:t>
      </w:r>
    </w:p>
    <w:p w:rsidR="0088042F" w:rsidRDefault="0088042F" w:rsidP="0088042F">
      <w:pPr>
        <w:pStyle w:val="ListParagraph"/>
        <w:ind w:left="1080"/>
        <w:rPr>
          <w:sz w:val="22"/>
        </w:rPr>
      </w:pPr>
    </w:p>
    <w:p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 w:rsidR="00CC0F45">
        <w:rPr>
          <w:sz w:val="22"/>
        </w:rPr>
        <w:t xml:space="preserve"> </w:t>
      </w:r>
      <w:r w:rsidR="00F81C26" w:rsidRPr="00F81C26">
        <w:rPr>
          <w:color w:val="FF0000"/>
          <w:sz w:val="22"/>
        </w:rPr>
        <w:t>G15</w:t>
      </w:r>
      <w:r w:rsidR="00CC0F45">
        <w:rPr>
          <w:sz w:val="22"/>
        </w:rPr>
        <w:t xml:space="preserve">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CC0F45">
        <w:rPr>
          <w:sz w:val="28"/>
          <w:szCs w:val="28"/>
        </w:rPr>
        <w:t xml:space="preserve"> </w:t>
      </w:r>
      <w:r w:rsidR="00CC0F45">
        <w:rPr>
          <w:sz w:val="22"/>
        </w:rPr>
        <w:t>mark</w:t>
      </w:r>
    </w:p>
    <w:p w:rsidR="002133E8" w:rsidRPr="002133E8" w:rsidRDefault="002133E8" w:rsidP="002133E8">
      <w:pPr>
        <w:pStyle w:val="ListParagraph"/>
        <w:rPr>
          <w:sz w:val="22"/>
        </w:rPr>
      </w:pPr>
    </w:p>
    <w:p w:rsidR="002133E8" w:rsidRDefault="002133E8" w:rsidP="002133E8">
      <w:pPr>
        <w:pStyle w:val="ListParagraph"/>
        <w:ind w:left="1440"/>
        <w:rPr>
          <w:sz w:val="22"/>
        </w:rPr>
      </w:pPr>
    </w:p>
    <w:p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 xml:space="preserve">For each hotel, decide the path you could walk and the distance. </w:t>
      </w:r>
      <w:r w:rsidR="007B37F9">
        <w:rPr>
          <w:sz w:val="22"/>
        </w:rPr>
        <w:t xml:space="preserve">Measure to the South West entrance of the MCG, located near the end of the bridge over </w:t>
      </w:r>
      <w:proofErr w:type="spellStart"/>
      <w:r w:rsidR="007B37F9">
        <w:rPr>
          <w:sz w:val="22"/>
        </w:rPr>
        <w:t>Brunton</w:t>
      </w:r>
      <w:proofErr w:type="spellEnd"/>
      <w:r w:rsidR="007B37F9">
        <w:rPr>
          <w:sz w:val="22"/>
        </w:rPr>
        <w:t xml:space="preserve"> Ave.</w:t>
      </w:r>
    </w:p>
    <w:p w:rsidR="00396F8C" w:rsidRDefault="00372860" w:rsidP="00396F8C">
      <w:pPr>
        <w:pStyle w:val="ListParagrap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52235" wp14:editId="333E2ACA">
                <wp:simplePos x="0" y="0"/>
                <wp:positionH relativeFrom="column">
                  <wp:posOffset>4912995</wp:posOffset>
                </wp:positionH>
                <wp:positionV relativeFrom="paragraph">
                  <wp:posOffset>142875</wp:posOffset>
                </wp:positionV>
                <wp:extent cx="532765" cy="716915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1D6D80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="009B2063"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3" type="#_x0000_t202" style="position:absolute;left:0;text-align:left;margin-left:386.85pt;margin-top:11.25pt;width:41.95pt;height:56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oS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lKK1cBoKxpPPuuGQIX+nIxbwu3ZwNE30APnXu+gDGU3ha3DHwUR2NHp13N3QzQO5WQ0nE0nlHCY&#10;Zul0kU5ClOTtsLHOfxG6JkHIqAV4safseO9869q7hLuU3lRSRgCl+k2BmK1GRAZ0p0Mdbb5B8s2u&#10;iXWn0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" filled="f" stroked="f">
                <v:textbox style="mso-fit-shape-to-text:t">
                  <w:txbxContent>
                    <w:p w:rsidR="009B2063" w:rsidRPr="00F81C26" w:rsidRDefault="001D6D80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="009B2063"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4519A" wp14:editId="3F2B414F">
                <wp:simplePos x="0" y="0"/>
                <wp:positionH relativeFrom="column">
                  <wp:posOffset>5524500</wp:posOffset>
                </wp:positionH>
                <wp:positionV relativeFrom="paragraph">
                  <wp:posOffset>231140</wp:posOffset>
                </wp:positionV>
                <wp:extent cx="1474470" cy="55054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54" type="#_x0000_t202" style="position:absolute;left:0;text-align:left;margin-left:435pt;margin-top:18.2pt;width:116.1pt;height:43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proofErr w:type="spellStart"/>
      <w:r>
        <w:rPr>
          <w:b/>
          <w:sz w:val="22"/>
        </w:rPr>
        <w:t>Rydges</w:t>
      </w:r>
      <w:proofErr w:type="spellEnd"/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Path:</w:t>
      </w:r>
    </w:p>
    <w:p w:rsidR="00396F8C" w:rsidRPr="00F81C26" w:rsidRDefault="00F83AF3" w:rsidP="00396F8C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09091C" wp14:editId="63AF5B80">
                <wp:simplePos x="0" y="0"/>
                <wp:positionH relativeFrom="column">
                  <wp:posOffset>3298190</wp:posOffset>
                </wp:positionH>
                <wp:positionV relativeFrom="paragraph">
                  <wp:posOffset>503555</wp:posOffset>
                </wp:positionV>
                <wp:extent cx="1336040" cy="264795"/>
                <wp:effectExtent l="38100" t="19050" r="16510" b="9715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6040" cy="26479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259.7pt;margin-top:39.65pt;width:105.2pt;height:20.85pt;flip:x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" strokecolor="#bc4542 [3045]" strokeweight="2.25pt">
                <v:stroke endarrow="open"/>
              </v:shape>
            </w:pict>
          </mc:Fallback>
        </mc:AlternateContent>
      </w: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561FA8" wp14:editId="580947EC">
                <wp:simplePos x="0" y="0"/>
                <wp:positionH relativeFrom="column">
                  <wp:posOffset>4287295</wp:posOffset>
                </wp:positionH>
                <wp:positionV relativeFrom="paragraph">
                  <wp:posOffset>227944</wp:posOffset>
                </wp:positionV>
                <wp:extent cx="532765" cy="716915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5" type="#_x0000_t202" style="position:absolute;left:0;text-align:left;margin-left:337.6pt;margin-top:17.95pt;width:41.95pt;height:56.4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Fb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K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" filled="f" stroked="f">
                <v:textbox style="mso-fit-shape-to-text:t">
                  <w:txbxContent>
                    <w:p w:rsidR="009B2063" w:rsidRPr="00F81C26" w:rsidRDefault="009B206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19050B" wp14:editId="15E36ECF">
                <wp:simplePos x="0" y="0"/>
                <wp:positionH relativeFrom="column">
                  <wp:posOffset>4539615</wp:posOffset>
                </wp:positionH>
                <wp:positionV relativeFrom="paragraph">
                  <wp:posOffset>372049</wp:posOffset>
                </wp:positionV>
                <wp:extent cx="1917065" cy="6286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56" type="#_x0000_t202" style="position:absolute;left:0;text-align:left;margin-left:357.45pt;margin-top:29.3pt;width:150.9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//gQIAAGwFAAAOAAAAZHJzL2Uyb0RvYy54bWysVE1PGzEQvVfqf7B8L5ukIUD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F81C26">
        <w:rPr>
          <w:color w:val="FF0000"/>
          <w:sz w:val="22"/>
        </w:rPr>
        <w:t>Any valid path</w:t>
      </w:r>
      <w:r w:rsidR="00372860">
        <w:rPr>
          <w:color w:val="FF0000"/>
          <w:sz w:val="22"/>
        </w:rPr>
        <w:t>, that YOU can follow</w:t>
      </w:r>
      <w:r>
        <w:rPr>
          <w:color w:val="FF0000"/>
          <w:sz w:val="22"/>
        </w:rPr>
        <w:t xml:space="preserve"> IF you WALKED the streets with these directions &amp; no map;</w:t>
      </w:r>
      <w:r w:rsidR="00372860">
        <w:rPr>
          <w:color w:val="FF0000"/>
          <w:sz w:val="22"/>
        </w:rPr>
        <w:t xml:space="preserve"> AND directions are correct i.e. Turn Left / Easterly</w:t>
      </w:r>
      <w:proofErr w:type="gramStart"/>
      <w:r w:rsidR="00372860">
        <w:rPr>
          <w:color w:val="FF0000"/>
          <w:sz w:val="22"/>
        </w:rPr>
        <w:t>;  Turn</w:t>
      </w:r>
      <w:proofErr w:type="gramEnd"/>
      <w:r w:rsidR="00372860">
        <w:rPr>
          <w:color w:val="FF0000"/>
          <w:sz w:val="22"/>
        </w:rPr>
        <w:t xml:space="preserve"> right / westerly; down / south; up / north  until you hit/reach Xyz street. Etc. </w:t>
      </w:r>
    </w:p>
    <w:p w:rsidR="00396F8C" w:rsidRDefault="00396F8C" w:rsidP="00396F8C">
      <w:pPr>
        <w:pStyle w:val="ListParagraph"/>
        <w:rPr>
          <w:sz w:val="22"/>
        </w:rPr>
      </w:pPr>
    </w:p>
    <w:p w:rsidR="00396F8C" w:rsidRPr="00372860" w:rsidRDefault="00372860" w:rsidP="00396F8C">
      <w:pPr>
        <w:pStyle w:val="ListParagraph"/>
        <w:rPr>
          <w:color w:val="FF0000"/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1EBFC2" wp14:editId="23AF5709">
                <wp:simplePos x="0" y="0"/>
                <wp:positionH relativeFrom="column">
                  <wp:posOffset>3429635</wp:posOffset>
                </wp:positionH>
                <wp:positionV relativeFrom="paragraph">
                  <wp:posOffset>26035</wp:posOffset>
                </wp:positionV>
                <wp:extent cx="532765" cy="716915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372860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57" type="#_x0000_t202" style="position:absolute;left:0;text-align:left;margin-left:270.05pt;margin-top:2.05pt;width:41.95pt;height:56.45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RV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HlGiWA2MtqLx5LNuCFToz8m4JdyeDRx9Az1w7vUOylB2U9g6/FEQgR2dfj13N0TjUE5Gw9l0QgmH&#10;aZZOF+kkREneDhvr/BehaxKEjFqAF3vKjvfOt669S7hL6U0lZQRQqt8UiNlqRGRAdzrU0eYbJN/s&#10;mlh3Ou+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372860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0019">
        <w:rPr>
          <w:sz w:val="22"/>
        </w:rPr>
        <w:t xml:space="preserve">Walking </w:t>
      </w:r>
      <w:r w:rsidR="00396F8C">
        <w:rPr>
          <w:sz w:val="22"/>
        </w:rPr>
        <w:t>Distance:</w:t>
      </w:r>
      <w:r>
        <w:rPr>
          <w:sz w:val="22"/>
        </w:rPr>
        <w:t xml:space="preserve">  </w:t>
      </w:r>
      <w:r>
        <w:rPr>
          <w:color w:val="FF0000"/>
          <w:sz w:val="22"/>
        </w:rPr>
        <w:t xml:space="preserve">Measure their route and </w:t>
      </w:r>
      <w:proofErr w:type="spellStart"/>
      <w:r>
        <w:rPr>
          <w:color w:val="FF0000"/>
          <w:sz w:val="22"/>
        </w:rPr>
        <w:t>x.y</w:t>
      </w:r>
      <w:proofErr w:type="spellEnd"/>
      <w:r>
        <w:rPr>
          <w:color w:val="FF0000"/>
          <w:sz w:val="22"/>
        </w:rPr>
        <w:t xml:space="preserve"> cm X 90 = m </w:t>
      </w:r>
    </w:p>
    <w:p w:rsidR="00396F8C" w:rsidRDefault="00372860" w:rsidP="00396F8C">
      <w:pPr>
        <w:pStyle w:val="ListParagraph"/>
        <w:rPr>
          <w:sz w:val="22"/>
        </w:rPr>
      </w:pPr>
      <w:r w:rsidRPr="00372860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AABAC8" wp14:editId="68CC3B35">
                <wp:simplePos x="0" y="0"/>
                <wp:positionH relativeFrom="column">
                  <wp:posOffset>3688715</wp:posOffset>
                </wp:positionH>
                <wp:positionV relativeFrom="paragraph">
                  <wp:posOffset>1270</wp:posOffset>
                </wp:positionV>
                <wp:extent cx="1917065" cy="628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left:0;text-align:left;margin-left:290.45pt;margin-top:.1pt;width:150.95pt;height:4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1ACA5B" wp14:editId="5ED1E710">
                <wp:simplePos x="0" y="0"/>
                <wp:positionH relativeFrom="column">
                  <wp:posOffset>5078095</wp:posOffset>
                </wp:positionH>
                <wp:positionV relativeFrom="paragraph">
                  <wp:posOffset>259715</wp:posOffset>
                </wp:positionV>
                <wp:extent cx="1474470" cy="5505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37286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59" type="#_x0000_t202" style="position:absolute;left:0;text-align:left;margin-left:399.85pt;margin-top:20.45pt;width:116.1pt;height:43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" filled="f" stroked="f" strokeweight=".5pt">
                <v:textbox>
                  <w:txbxContent>
                    <w:p w:rsidR="009B2063" w:rsidRPr="00372860" w:rsidRDefault="009B2063" w:rsidP="0037286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F45" w:rsidRPr="00C45224" w:rsidRDefault="005C4323" w:rsidP="00396F8C">
      <w:pPr>
        <w:pStyle w:val="ListParagraph"/>
        <w:rPr>
          <w:sz w:val="22"/>
        </w:rPr>
      </w:pPr>
      <w:proofErr w:type="spellStart"/>
      <w:r w:rsidRPr="005C4323">
        <w:rPr>
          <w:sz w:val="22"/>
        </w:rPr>
        <w:t>Approx</w:t>
      </w:r>
      <w:proofErr w:type="spellEnd"/>
      <w:r w:rsidR="001D6D80">
        <w:rPr>
          <w:b/>
          <w:sz w:val="22"/>
        </w:rPr>
        <w:tab/>
      </w:r>
      <w:r>
        <w:rPr>
          <w:b/>
          <w:sz w:val="22"/>
        </w:rPr>
        <w:t xml:space="preserve"> </w:t>
      </w:r>
      <w:r w:rsidRPr="005C4323">
        <w:rPr>
          <w:sz w:val="22"/>
        </w:rPr>
        <w:t>14.6 cm</w:t>
      </w:r>
      <w:r>
        <w:rPr>
          <w:sz w:val="22"/>
        </w:rPr>
        <w:t xml:space="preserve"> (1.3 km)</w:t>
      </w:r>
      <w:r w:rsidR="001D6D80">
        <w:rPr>
          <w:b/>
          <w:sz w:val="22"/>
        </w:rPr>
        <w:tab/>
      </w:r>
      <w:r w:rsidR="001D6D80">
        <w:rPr>
          <w:b/>
          <w:sz w:val="22"/>
        </w:rPr>
        <w:tab/>
      </w:r>
      <w:r w:rsidR="001D6D80">
        <w:rPr>
          <w:b/>
          <w:sz w:val="22"/>
        </w:rPr>
        <w:tab/>
      </w:r>
      <w:r w:rsidR="001D6D80">
        <w:rPr>
          <w:b/>
          <w:sz w:val="22"/>
        </w:rPr>
        <w:tab/>
      </w:r>
      <w:r w:rsidR="001D6D80" w:rsidRPr="00C45224">
        <w:rPr>
          <w:sz w:val="22"/>
        </w:rPr>
        <w:t>Conversion</w:t>
      </w:r>
    </w:p>
    <w:p w:rsidR="001D6D80" w:rsidRDefault="001D6D80" w:rsidP="00396F8C">
      <w:pPr>
        <w:pStyle w:val="ListParagraph"/>
        <w:rPr>
          <w:b/>
          <w:sz w:val="22"/>
        </w:rPr>
      </w:pPr>
      <w:r w:rsidRPr="00C0191F">
        <w:rPr>
          <w:noProof/>
          <w:color w:val="FF000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0416F5" wp14:editId="0CF18DCC">
                <wp:simplePos x="0" y="0"/>
                <wp:positionH relativeFrom="column">
                  <wp:posOffset>5370195</wp:posOffset>
                </wp:positionH>
                <wp:positionV relativeFrom="paragraph">
                  <wp:posOffset>-98425</wp:posOffset>
                </wp:positionV>
                <wp:extent cx="532765" cy="6483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648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C45224">
                            <w:pPr>
                              <w:spacing w:after="0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60" type="#_x0000_t202" style="position:absolute;left:0;text-align:left;margin-left:422.85pt;margin-top:-7.75pt;width:41.95pt;height:51.0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DpyA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" filled="f" stroked="f">
                <v:textbox>
                  <w:txbxContent>
                    <w:p w:rsidR="009B2063" w:rsidRPr="00F81C26" w:rsidRDefault="009B2063" w:rsidP="00C45224">
                      <w:pPr>
                        <w:spacing w:after="0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>
        <w:rPr>
          <w:b/>
          <w:sz w:val="22"/>
        </w:rPr>
        <w:tab/>
      </w:r>
      <w:r w:rsidR="00C45224" w:rsidRPr="00C45224">
        <w:rPr>
          <w:sz w:val="22"/>
        </w:rPr>
        <w:t>Path</w:t>
      </w:r>
    </w:p>
    <w:p w:rsidR="00396F8C" w:rsidRDefault="00396F8C" w:rsidP="00396F8C">
      <w:pPr>
        <w:pStyle w:val="ListParagraph"/>
        <w:rPr>
          <w:sz w:val="22"/>
        </w:rPr>
      </w:pPr>
      <w:r>
        <w:rPr>
          <w:sz w:val="22"/>
        </w:rPr>
        <w:t>Path</w:t>
      </w:r>
      <w:r w:rsidR="00F955C8">
        <w:rPr>
          <w:sz w:val="22"/>
        </w:rPr>
        <w:t xml:space="preserve"> (Hint: use the Flinders Walk, walkway)</w:t>
      </w:r>
      <w:r>
        <w:rPr>
          <w:sz w:val="22"/>
        </w:rPr>
        <w:t>:</w:t>
      </w:r>
    </w:p>
    <w:p w:rsidR="00372860" w:rsidRDefault="00DB629A" w:rsidP="00372860">
      <w:pPr>
        <w:pStyle w:val="ListParagraph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9ED241" wp14:editId="43F4ADC0">
                <wp:simplePos x="0" y="0"/>
                <wp:positionH relativeFrom="column">
                  <wp:posOffset>4327525</wp:posOffset>
                </wp:positionH>
                <wp:positionV relativeFrom="paragraph">
                  <wp:posOffset>549090</wp:posOffset>
                </wp:positionV>
                <wp:extent cx="1917065" cy="6286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Measured correctly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(allow 1 cm error either side of what you measured)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1" type="#_x0000_t202" style="position:absolute;left:0;text-align:left;margin-left:340.75pt;margin-top:43.25pt;width:150.9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1O/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j7h&#10;zIoGNXpUbWSfqGVgIT8bF6aAPTgAYws+6tzzA5gp7Fb7Jt0IiEGOTG/32U3WZFI6G54MJsecScgm&#10;o9PJcU5/8aLtfIifFTUsESX3qF5OqljfhAhPAO0h6TNL17UxuYLGsg2MfoTJ3yTQMDZxVO6FnZkU&#10;Ued5puLWqIQx9qvSyEUOIDFyF6pL49laoH+ElMrGHHu2C3RCaTjxFsUd/sWrtyh3cfQ/k4175aa2&#10;5HP0r9yuvvcu6w6PRB7EncjYLtrcBKNx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" filled="f" stroked="f" strokeweight=".5pt">
                <v:textbox>
                  <w:txbxContent>
                    <w:p w:rsidR="009B2063" w:rsidRPr="00372860" w:rsidRDefault="009B2063" w:rsidP="00C0191F">
                      <w:pPr>
                        <w:rPr>
                          <w:color w:val="FF0000"/>
                          <w:sz w:val="18"/>
                        </w:rPr>
                      </w:pPr>
                      <w:r w:rsidRPr="00372860">
                        <w:rPr>
                          <w:color w:val="FF0000"/>
                          <w:sz w:val="20"/>
                        </w:rPr>
                        <w:t xml:space="preserve">Measured correctly </w:t>
                      </w:r>
                      <w:r w:rsidRPr="00372860">
                        <w:rPr>
                          <w:color w:val="FF0000"/>
                          <w:sz w:val="16"/>
                        </w:rPr>
                        <w:t>(allow 1 cm error either side of what you measured)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>If used hint:    North/up on George/market street crossover street at Southbank Promenade and go onto Flinders walk and follow it all the way to the end at MCG.</w:t>
      </w:r>
      <w:r w:rsidR="00372860">
        <w:rPr>
          <w:color w:val="FF0000"/>
          <w:sz w:val="22"/>
        </w:rPr>
        <w:t xml:space="preserve"> </w:t>
      </w:r>
      <w:r>
        <w:rPr>
          <w:color w:val="FF0000"/>
          <w:sz w:val="22"/>
        </w:rPr>
        <w:br/>
      </w:r>
    </w:p>
    <w:p w:rsidR="00DB629A" w:rsidRPr="00DB629A" w:rsidRDefault="00DB629A" w:rsidP="00372860">
      <w:pPr>
        <w:pStyle w:val="ListParagraph"/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BA8A0D" wp14:editId="3B4ECC65">
                <wp:simplePos x="0" y="0"/>
                <wp:positionH relativeFrom="column">
                  <wp:posOffset>1961535</wp:posOffset>
                </wp:positionH>
                <wp:positionV relativeFrom="paragraph">
                  <wp:posOffset>138819</wp:posOffset>
                </wp:positionV>
                <wp:extent cx="2430597" cy="432620"/>
                <wp:effectExtent l="38100" t="19050" r="8255" b="1009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597" cy="4326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154.45pt;margin-top:10.95pt;width:191.4pt;height:34.0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" strokecolor="#bc4542 [3045]" strokeweight="2.25pt">
                <v:stroke endarrow="open"/>
              </v:shape>
            </w:pict>
          </mc:Fallback>
        </mc:AlternateContent>
      </w:r>
      <w:r>
        <w:rPr>
          <w:color w:val="FF0000"/>
          <w:sz w:val="22"/>
        </w:rPr>
        <w:t xml:space="preserve">CANNOT just state </w:t>
      </w:r>
      <w:r>
        <w:rPr>
          <w:i/>
          <w:color w:val="FF0000"/>
          <w:sz w:val="22"/>
        </w:rPr>
        <w:t xml:space="preserve">use Flinders </w:t>
      </w:r>
      <w:proofErr w:type="gramStart"/>
      <w:r>
        <w:rPr>
          <w:i/>
          <w:color w:val="FF0000"/>
          <w:sz w:val="22"/>
        </w:rPr>
        <w:t>Walkway</w:t>
      </w:r>
      <w:r>
        <w:rPr>
          <w:color w:val="FF0000"/>
          <w:sz w:val="22"/>
        </w:rPr>
        <w:t xml:space="preserve">  must</w:t>
      </w:r>
      <w:proofErr w:type="gramEnd"/>
      <w:r>
        <w:rPr>
          <w:color w:val="FF0000"/>
          <w:sz w:val="22"/>
        </w:rPr>
        <w:t xml:space="preserve"> specify</w:t>
      </w:r>
      <w:r>
        <w:rPr>
          <w:color w:val="FF0000"/>
          <w:sz w:val="22"/>
        </w:rPr>
        <w:br/>
        <w:t>with detail.</w:t>
      </w:r>
    </w:p>
    <w:p w:rsidR="00372860" w:rsidRDefault="00372860" w:rsidP="00372860">
      <w:pPr>
        <w:pStyle w:val="ListParagraph"/>
        <w:rPr>
          <w:sz w:val="22"/>
        </w:rPr>
      </w:pPr>
    </w:p>
    <w:p w:rsidR="00372860" w:rsidRPr="00372860" w:rsidRDefault="00C0191F" w:rsidP="00372860">
      <w:pPr>
        <w:pStyle w:val="ListParagraph"/>
        <w:rPr>
          <w:color w:val="FF0000"/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F3F698" wp14:editId="0447F386">
                <wp:simplePos x="0" y="0"/>
                <wp:positionH relativeFrom="column">
                  <wp:posOffset>2588260</wp:posOffset>
                </wp:positionH>
                <wp:positionV relativeFrom="paragraph">
                  <wp:posOffset>15240</wp:posOffset>
                </wp:positionV>
                <wp:extent cx="532765" cy="716915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62" type="#_x0000_t202" style="position:absolute;left:0;text-align:left;margin-left:203.8pt;margin-top:1.2pt;width:41.95pt;height:56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60oyg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72860">
        <w:rPr>
          <w:sz w:val="22"/>
        </w:rPr>
        <w:t xml:space="preserve">Walking Distance:  </w:t>
      </w:r>
      <w:r>
        <w:rPr>
          <w:color w:val="FF0000"/>
          <w:sz w:val="22"/>
        </w:rPr>
        <w:t>17.4</w:t>
      </w:r>
      <w:r w:rsidR="00372860">
        <w:rPr>
          <w:color w:val="FF0000"/>
          <w:sz w:val="22"/>
        </w:rPr>
        <w:t xml:space="preserve"> cm X 90 = </w:t>
      </w:r>
      <w:r>
        <w:rPr>
          <w:color w:val="FF0000"/>
          <w:sz w:val="22"/>
        </w:rPr>
        <w:t>1566m = 1.566 km</w:t>
      </w:r>
      <w:r w:rsidR="00372860">
        <w:rPr>
          <w:color w:val="FF0000"/>
          <w:sz w:val="22"/>
        </w:rPr>
        <w:t xml:space="preserve"> </w:t>
      </w:r>
    </w:p>
    <w:p w:rsidR="00C45224" w:rsidRDefault="00C0191F" w:rsidP="00396F8C">
      <w:pPr>
        <w:pStyle w:val="ListParagraph"/>
        <w:rPr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560809" wp14:editId="1A7F2F7E">
                <wp:simplePos x="0" y="0"/>
                <wp:positionH relativeFrom="column">
                  <wp:posOffset>2680335</wp:posOffset>
                </wp:positionH>
                <wp:positionV relativeFrom="paragraph">
                  <wp:posOffset>167209</wp:posOffset>
                </wp:positionV>
                <wp:extent cx="1917065" cy="6286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C0191F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Answer </w:t>
                            </w:r>
                            <w:r w:rsidRPr="00372860"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</w:rPr>
                              <w:t>follow through error</w:t>
                            </w:r>
                            <w:r w:rsidRPr="00372860">
                              <w:rPr>
                                <w:color w:val="FF000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3" type="#_x0000_t202" style="position:absolute;left:0;text-align:left;margin-left:211.05pt;margin-top:13.15pt;width:150.9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" filled="f" stroked="f" strokeweight=".5pt">
                <v:textbox>
                  <w:txbxContent>
                    <w:p w:rsidR="009B2063" w:rsidRPr="00372860" w:rsidRDefault="009B2063" w:rsidP="00C0191F">
                      <w:pPr>
                        <w:rPr>
                          <w:color w:val="FF0000"/>
                          <w:sz w:val="18"/>
                        </w:rPr>
                      </w:pPr>
                      <w:proofErr w:type="gramStart"/>
                      <w:r>
                        <w:rPr>
                          <w:color w:val="FF0000"/>
                          <w:sz w:val="20"/>
                        </w:rPr>
                        <w:t xml:space="preserve">Answer </w:t>
                      </w:r>
                      <w:r w:rsidRPr="00372860">
                        <w:rPr>
                          <w:color w:val="FF0000"/>
                          <w:sz w:val="20"/>
                        </w:rPr>
                        <w:t xml:space="preserve"> </w:t>
                      </w:r>
                      <w:r w:rsidRPr="00372860">
                        <w:rPr>
                          <w:color w:val="FF0000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color w:val="FF0000"/>
                          <w:sz w:val="16"/>
                        </w:rPr>
                        <w:t>follow through error</w:t>
                      </w:r>
                      <w:r w:rsidRPr="00372860">
                        <w:rPr>
                          <w:color w:val="FF0000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45224">
        <w:rPr>
          <w:sz w:val="22"/>
        </w:rPr>
        <w:tab/>
      </w:r>
      <w:r w:rsidR="00C45224">
        <w:rPr>
          <w:sz w:val="22"/>
        </w:rPr>
        <w:tab/>
      </w:r>
      <w:r w:rsidR="00C45224">
        <w:rPr>
          <w:sz w:val="22"/>
        </w:rPr>
        <w:tab/>
      </w:r>
    </w:p>
    <w:p w:rsidR="00396F8C" w:rsidRDefault="00C45224" w:rsidP="00C45224">
      <w:pPr>
        <w:pStyle w:val="ListParagraph"/>
        <w:ind w:left="2160" w:firstLine="720"/>
        <w:rPr>
          <w:sz w:val="22"/>
        </w:rPr>
      </w:pPr>
      <w:r>
        <w:rPr>
          <w:sz w:val="22"/>
        </w:rPr>
        <w:t>Conversion</w:t>
      </w:r>
    </w:p>
    <w:p w:rsidR="00372860" w:rsidRDefault="00372860" w:rsidP="00396F8C">
      <w:pPr>
        <w:pStyle w:val="ListParagraph"/>
        <w:rPr>
          <w:sz w:val="22"/>
        </w:rPr>
      </w:pPr>
    </w:p>
    <w:p w:rsidR="00372860" w:rsidRDefault="00372860" w:rsidP="00396F8C">
      <w:pPr>
        <w:pStyle w:val="ListParagraph"/>
        <w:rPr>
          <w:sz w:val="22"/>
        </w:rPr>
      </w:pPr>
    </w:p>
    <w:p w:rsidR="00396F8C" w:rsidRDefault="00396F8C" w:rsidP="00396F8C">
      <w:pPr>
        <w:pStyle w:val="ListParagraph"/>
        <w:rPr>
          <w:sz w:val="22"/>
        </w:rPr>
      </w:pPr>
    </w:p>
    <w:p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The average person walks at 5 km / h. Using the average walking speed, calculate the time it would take the average person to walk:</w:t>
      </w:r>
    </w:p>
    <w:p w:rsidR="006E619A" w:rsidRDefault="006E619A" w:rsidP="006E619A">
      <w:pPr>
        <w:pStyle w:val="ListParagraph"/>
        <w:rPr>
          <w:sz w:val="22"/>
        </w:rPr>
      </w:pPr>
    </w:p>
    <w:p w:rsidR="006E619A" w:rsidRDefault="00C0191F" w:rsidP="006E619A">
      <w:pPr>
        <w:pStyle w:val="ListParagraph"/>
        <w:numPr>
          <w:ilvl w:val="0"/>
          <w:numId w:val="23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4DAFAB" wp14:editId="6B59041E">
                <wp:simplePos x="0" y="0"/>
                <wp:positionH relativeFrom="column">
                  <wp:posOffset>3861435</wp:posOffset>
                </wp:positionH>
                <wp:positionV relativeFrom="paragraph">
                  <wp:posOffset>140335</wp:posOffset>
                </wp:positionV>
                <wp:extent cx="532765" cy="716915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C0191F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64" type="#_x0000_t202" style="position:absolute;left:0;text-align:left;margin-left:304.05pt;margin-top:11.05pt;width:41.95pt;height:56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58tyQ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" filled="f" stroked="f">
                <v:textbox style="mso-fit-shape-to-text:t">
                  <w:txbxContent>
                    <w:p w:rsidR="009B2063" w:rsidRPr="00F81C26" w:rsidRDefault="009B2063" w:rsidP="00C0191F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 xml:space="preserve">From </w:t>
      </w:r>
      <w:proofErr w:type="spellStart"/>
      <w:r w:rsidR="006E619A">
        <w:rPr>
          <w:sz w:val="22"/>
        </w:rPr>
        <w:t>Rydges</w:t>
      </w:r>
      <w:proofErr w:type="spellEnd"/>
      <w:r w:rsidR="006E619A">
        <w:rPr>
          <w:sz w:val="22"/>
        </w:rPr>
        <w:t xml:space="preserve"> to the MCG (show working)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9A3F06" w:rsidP="006E619A">
      <w:pPr>
        <w:pStyle w:val="ListParagraph"/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FFDA4C" wp14:editId="026688EE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532765" cy="716915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65" type="#_x0000_t202" style="position:absolute;left:0;text-align:left;margin-left:364.05pt;margin-top:7.95pt;width:41.95pt;height:56.45pt;z-index:251715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epcyw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Their answer </w:t>
      </w:r>
      <w:proofErr w:type="gramStart"/>
      <w:r w:rsidR="00C0191F">
        <w:rPr>
          <w:color w:val="FF0000"/>
          <w:sz w:val="22"/>
        </w:rPr>
        <w:t xml:space="preserve">above  </w:t>
      </w:r>
      <w:r>
        <w:rPr>
          <w:color w:val="FF0000"/>
          <w:sz w:val="22"/>
        </w:rPr>
        <w:t>converted</w:t>
      </w:r>
      <w:proofErr w:type="gramEnd"/>
      <w:r>
        <w:rPr>
          <w:color w:val="FF0000"/>
          <w:sz w:val="22"/>
        </w:rPr>
        <w:t xml:space="preserve"> to km </w:t>
      </w:r>
      <w:r>
        <w:rPr>
          <w:rFonts w:cs="Arial"/>
          <w:color w:val="FF0000"/>
          <w:sz w:val="22"/>
        </w:rPr>
        <w:t>÷</w:t>
      </w:r>
      <w:r>
        <w:rPr>
          <w:color w:val="FF0000"/>
          <w:sz w:val="22"/>
        </w:rPr>
        <w:t xml:space="preserve"> 5 =</w:t>
      </w:r>
    </w:p>
    <w:p w:rsidR="009A3F06" w:rsidRDefault="009A3F06" w:rsidP="006E619A">
      <w:pPr>
        <w:pStyle w:val="ListParagraph"/>
        <w:ind w:left="1440"/>
        <w:rPr>
          <w:color w:val="FF0000"/>
          <w:sz w:val="22"/>
        </w:rPr>
      </w:pPr>
    </w:p>
    <w:p w:rsidR="009A3F06" w:rsidRPr="00C0191F" w:rsidRDefault="009A3F06" w:rsidP="006E619A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X result by 60 min = answer</w:t>
      </w:r>
      <w:r w:rsidR="00DB629A">
        <w:rPr>
          <w:color w:val="FF0000"/>
          <w:sz w:val="22"/>
        </w:rPr>
        <w:tab/>
      </w:r>
      <w:r w:rsidR="00DB629A">
        <w:rPr>
          <w:color w:val="FF0000"/>
          <w:sz w:val="22"/>
        </w:rPr>
        <w:tab/>
        <w:t>F.T.</w:t>
      </w:r>
    </w:p>
    <w:p w:rsidR="006E619A" w:rsidRDefault="006E619A" w:rsidP="006E619A">
      <w:pPr>
        <w:pStyle w:val="ListParagraph"/>
        <w:ind w:left="1440"/>
        <w:rPr>
          <w:sz w:val="22"/>
        </w:rPr>
      </w:pPr>
    </w:p>
    <w:p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:rsidR="00906C34" w:rsidRDefault="00DB629A" w:rsidP="00C0191F">
      <w:pPr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FE25B" wp14:editId="06EB67D9">
                <wp:simplePos x="0" y="0"/>
                <wp:positionH relativeFrom="column">
                  <wp:posOffset>-132736</wp:posOffset>
                </wp:positionH>
                <wp:positionV relativeFrom="paragraph">
                  <wp:posOffset>237019</wp:posOffset>
                </wp:positionV>
                <wp:extent cx="1877961" cy="294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Use their answer from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6" type="#_x0000_t202" style="position:absolute;left:0;text-align:left;margin-left:-10.45pt;margin-top:18.65pt;width:147.85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" filled="f" stroked="f" strokeweight=".5pt">
                <v:textbox>
                  <w:txbxContent>
                    <w:p w:rsidR="009B2063" w:rsidRPr="00372860" w:rsidRDefault="009B2063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Use their answer from 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DA0C56" wp14:editId="52180347">
                <wp:simplePos x="0" y="0"/>
                <wp:positionH relativeFrom="column">
                  <wp:posOffset>309716</wp:posOffset>
                </wp:positionH>
                <wp:positionV relativeFrom="paragraph">
                  <wp:posOffset>99367</wp:posOffset>
                </wp:positionV>
                <wp:extent cx="570271" cy="137570"/>
                <wp:effectExtent l="19050" t="95250" r="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71" cy="1375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24.4pt;margin-top:7.8pt;width:44.9pt;height:10.8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" strokecolor="#bc4542 [3045]" strokeweight="2.25pt">
                <v:stroke endarrow="open"/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4291EE" wp14:editId="5AE5612E">
                <wp:simplePos x="0" y="0"/>
                <wp:positionH relativeFrom="column">
                  <wp:posOffset>1958340</wp:posOffset>
                </wp:positionH>
                <wp:positionV relativeFrom="paragraph">
                  <wp:posOffset>97790</wp:posOffset>
                </wp:positionV>
                <wp:extent cx="532765" cy="716915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67" type="#_x0000_t202" style="position:absolute;left:0;text-align:left;margin-left:154.2pt;margin-top:7.7pt;width:41.95pt;height:56.45pt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bLRyQ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A3F06"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DF602" wp14:editId="74636B76">
                <wp:simplePos x="0" y="0"/>
                <wp:positionH relativeFrom="column">
                  <wp:posOffset>3383915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8" type="#_x0000_t202" style="position:absolute;left:0;text-align:left;margin-left:266.45pt;margin-top:.7pt;width:41.95pt;height:56.45pt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AH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SlRrAZGW9F48lk3BCr052TcEm7PBo6+gR4493oHZSi7KWwd/iiIwI5Ov567G6JxKCej4Ww6oYTD&#10;NEuni3QSoiRvh411/ovQNQlCRi3Aiz1lx3vnW9feJdyl9KaSMgIo1W8KxGw1IjKgOx3qaPMNkm92&#10;Tax7NOy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191F">
        <w:rPr>
          <w:color w:val="FF0000"/>
          <w:sz w:val="22"/>
        </w:rPr>
        <w:t xml:space="preserve">1.566 km </w:t>
      </w:r>
      <w:r w:rsidR="00C0191F">
        <w:rPr>
          <w:rFonts w:cs="Arial"/>
          <w:color w:val="FF0000"/>
          <w:sz w:val="22"/>
        </w:rPr>
        <w:t>÷</w:t>
      </w:r>
      <w:r w:rsidR="00C0191F">
        <w:rPr>
          <w:color w:val="FF0000"/>
          <w:sz w:val="22"/>
        </w:rPr>
        <w:t xml:space="preserve"> 5 = 0.3132   </w:t>
      </w:r>
      <w:proofErr w:type="gramStart"/>
      <w:r w:rsidR="00C0191F">
        <w:rPr>
          <w:color w:val="FF0000"/>
          <w:sz w:val="22"/>
        </w:rPr>
        <w:t>X  60min</w:t>
      </w:r>
      <w:proofErr w:type="gramEnd"/>
      <w:r w:rsidR="00C0191F">
        <w:rPr>
          <w:color w:val="FF0000"/>
          <w:sz w:val="22"/>
        </w:rPr>
        <w:t xml:space="preserve">   = 18.792 min </w:t>
      </w:r>
      <w:r w:rsidR="00C0191F">
        <w:rPr>
          <w:rFonts w:cs="Arial"/>
          <w:color w:val="FF0000"/>
          <w:sz w:val="22"/>
        </w:rPr>
        <w:t>≈</w:t>
      </w:r>
      <w:r w:rsidR="00C0191F">
        <w:rPr>
          <w:color w:val="FF0000"/>
          <w:sz w:val="22"/>
        </w:rPr>
        <w:t xml:space="preserve"> 19 min</w:t>
      </w:r>
    </w:p>
    <w:p w:rsidR="009A3F06" w:rsidRPr="00C0191F" w:rsidRDefault="00DB629A" w:rsidP="00C0191F">
      <w:pPr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gramStart"/>
      <w:r>
        <w:rPr>
          <w:color w:val="FF0000"/>
          <w:sz w:val="22"/>
        </w:rPr>
        <w:t>F.T.</w:t>
      </w:r>
      <w:proofErr w:type="gramEnd"/>
      <w:r>
        <w:rPr>
          <w:color w:val="FF0000"/>
          <w:sz w:val="22"/>
        </w:rPr>
        <w:t xml:space="preserve"> </w:t>
      </w:r>
    </w:p>
    <w:p w:rsidR="009A3F06" w:rsidRPr="009A3F06" w:rsidRDefault="009A3F06" w:rsidP="006E619A">
      <w:pPr>
        <w:pStyle w:val="ListParagraph"/>
        <w:numPr>
          <w:ilvl w:val="0"/>
          <w:numId w:val="9"/>
        </w:numPr>
        <w:rPr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1E8BAC" wp14:editId="1FE11E6D">
                <wp:simplePos x="0" y="0"/>
                <wp:positionH relativeFrom="column">
                  <wp:posOffset>2778760</wp:posOffset>
                </wp:positionH>
                <wp:positionV relativeFrom="paragraph">
                  <wp:posOffset>344170</wp:posOffset>
                </wp:positionV>
                <wp:extent cx="532765" cy="716915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69" type="#_x0000_t202" style="position:absolute;left:0;text-align:left;margin-left:218.8pt;margin-top:27.1pt;width:41.95pt;height:56.45pt;z-index:251719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J6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VOiWA2MtqLx5LNuCFToz8m4JdyeDRx9Az1w7vUOylB2U9g6/FEQgR2dfj13N0TjUE5Gw9l0QgmH&#10;aZZOF+kkREneDhvr/BehaxKEjFqAF3vKjvfOt669S7hL6U0lZQRQqt8UiNlqRGRAdzrU0eYbJN/s&#10;mlj3aNQ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590661" wp14:editId="6456755A">
                <wp:simplePos x="0" y="0"/>
                <wp:positionH relativeFrom="column">
                  <wp:posOffset>1048385</wp:posOffset>
                </wp:positionH>
                <wp:positionV relativeFrom="paragraph">
                  <wp:posOffset>412750</wp:posOffset>
                </wp:positionV>
                <wp:extent cx="532765" cy="716915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9A3F0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70" type="#_x0000_t202" style="position:absolute;left:0;text-align:left;margin-left:82.55pt;margin-top:32.5pt;width:41.95pt;height:56.45pt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Rx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VGiWA2MtqLx5LNuCFToz8m4JdyeDRx9Az1w7vUOylB2U9g6/FEQgR2dfj13N0TjUE5Gw9l0QgmH&#10;aZZOF+kkREneDhvr/BehaxKEjFqAF3vKjvfOt669S7hL6U0lZQRQqt8UiNlqRGRAdzrU0eYbJN/s&#10;mlj3aNw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" filled="f" stroked="f">
                <v:textbox style="mso-fit-shape-to-text:t">
                  <w:txbxContent>
                    <w:p w:rsidR="009B2063" w:rsidRPr="00F81C26" w:rsidRDefault="009B2063" w:rsidP="009A3F0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E619A">
        <w:rPr>
          <w:sz w:val="22"/>
        </w:rPr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>will book and explain the reason for your choice.</w:t>
      </w:r>
      <w:r w:rsidR="000A53BE">
        <w:rPr>
          <w:sz w:val="22"/>
        </w:rPr>
        <w:br/>
      </w:r>
      <w:r w:rsidR="000A53BE">
        <w:rPr>
          <w:sz w:val="22"/>
        </w:rPr>
        <w:br/>
      </w:r>
      <w:r>
        <w:rPr>
          <w:sz w:val="22"/>
        </w:rPr>
        <w:t xml:space="preserve">                             </w:t>
      </w:r>
      <w:r>
        <w:rPr>
          <w:color w:val="FF0000"/>
          <w:sz w:val="22"/>
        </w:rPr>
        <w:t xml:space="preserve">hotel choice                       valid reason </w:t>
      </w:r>
      <w:proofErr w:type="spellStart"/>
      <w:r>
        <w:rPr>
          <w:color w:val="FF0000"/>
          <w:sz w:val="22"/>
        </w:rPr>
        <w:t>e.g</w:t>
      </w:r>
      <w:proofErr w:type="spellEnd"/>
      <w:r>
        <w:rPr>
          <w:color w:val="FF0000"/>
          <w:sz w:val="22"/>
        </w:rPr>
        <w:t xml:space="preserve">: look nicer, cheaper in cost, closer </w:t>
      </w:r>
      <w:r>
        <w:rPr>
          <w:color w:val="FF0000"/>
          <w:sz w:val="22"/>
        </w:rPr>
        <w:br/>
        <w:t xml:space="preserve">  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 xml:space="preserve">(less distance to walk), close to casino, </w:t>
      </w:r>
    </w:p>
    <w:p w:rsidR="00396F8C" w:rsidRDefault="000C2AC4" w:rsidP="009A3F06">
      <w:pPr>
        <w:pStyle w:val="ListParagraph"/>
        <w:ind w:left="648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0EDC9" wp14:editId="470F2E08">
                <wp:simplePos x="0" y="0"/>
                <wp:positionH relativeFrom="column">
                  <wp:posOffset>4962525</wp:posOffset>
                </wp:positionH>
                <wp:positionV relativeFrom="paragraph">
                  <wp:posOffset>410210</wp:posOffset>
                </wp:positionV>
                <wp:extent cx="532765" cy="716915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71" type="#_x0000_t202" style="position:absolute;left:0;text-align:left;margin-left:390.75pt;margin-top:32.3pt;width:41.95pt;height:56.45pt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A3F06">
        <w:rPr>
          <w:color w:val="FF0000"/>
          <w:sz w:val="22"/>
        </w:rPr>
        <w:t>Closer to city centre &amp; shopping, etc.</w:t>
      </w:r>
      <w:proofErr w:type="gramEnd"/>
      <w:r w:rsidR="009A3F06">
        <w:rPr>
          <w:sz w:val="22"/>
        </w:rPr>
        <w:t xml:space="preserve"> </w:t>
      </w:r>
      <w:r w:rsidR="009A3F06">
        <w:rPr>
          <w:sz w:val="22"/>
        </w:rPr>
        <w:br/>
      </w:r>
      <w:r w:rsidR="000A53BE">
        <w:rPr>
          <w:sz w:val="22"/>
        </w:rPr>
        <w:br/>
      </w:r>
    </w:p>
    <w:p w:rsidR="000A53BE" w:rsidRDefault="000A53BE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:rsidR="000A53BE" w:rsidRDefault="000A53BE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</w:t>
      </w:r>
      <w:r w:rsidR="009A3F06">
        <w:rPr>
          <w:color w:val="FF0000"/>
          <w:sz w:val="22"/>
        </w:rPr>
        <w:t>2</w:t>
      </w:r>
      <w:r>
        <w:rPr>
          <w:sz w:val="22"/>
        </w:rPr>
        <w:t>_______</w:t>
      </w:r>
      <w:r>
        <w:rPr>
          <w:sz w:val="22"/>
        </w:rPr>
        <w:br/>
      </w:r>
    </w:p>
    <w:p w:rsidR="009A3F06" w:rsidRPr="00731301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5C5F8" wp14:editId="5768857F">
                <wp:simplePos x="0" y="0"/>
                <wp:positionH relativeFrom="column">
                  <wp:posOffset>5808345</wp:posOffset>
                </wp:positionH>
                <wp:positionV relativeFrom="paragraph">
                  <wp:posOffset>107950</wp:posOffset>
                </wp:positionV>
                <wp:extent cx="532765" cy="716915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72" type="#_x0000_t202" style="position:absolute;left:0;text-align:left;margin-left:457.35pt;margin-top:8.5pt;width:41.95pt;height:56.4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UHU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TClR&#10;rMaMtqL15LNuCUToT2PcEmbPBoa+hRxzPskdhKHstrB1+KMgAj06/XrubojGIZyMhrPphBIO1Syd&#10;LtJJiJK8ORvr/BehaxKIjFoML/aUHe+d70xPJuEupTeVlHGAUv0mQMxOIiICeu9QR5dvoHy7a2Pd&#10;o3OR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>Describe the package you have chosen.</w:t>
      </w:r>
      <w:r w:rsidR="000A53BE">
        <w:rPr>
          <w:sz w:val="22"/>
        </w:rPr>
        <w:br/>
      </w:r>
      <w:proofErr w:type="spellStart"/>
      <w:r w:rsidR="00731301">
        <w:rPr>
          <w:color w:val="FF0000"/>
          <w:sz w:val="22"/>
        </w:rPr>
        <w:t>Rydges</w:t>
      </w:r>
      <w:proofErr w:type="spellEnd"/>
      <w:r w:rsidR="009A3F06">
        <w:rPr>
          <w:color w:val="FF0000"/>
          <w:sz w:val="22"/>
        </w:rPr>
        <w:t>:</w:t>
      </w:r>
      <w:r w:rsidR="00731301">
        <w:rPr>
          <w:color w:val="FF0000"/>
          <w:sz w:val="22"/>
        </w:rPr>
        <w:t xml:space="preserve">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Best flexible Rate $399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$359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Best &amp; Breakfast $443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$395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Dinner &amp; Breakfast package $529 per night for 2 </w:t>
      </w:r>
      <w:proofErr w:type="spellStart"/>
      <w:r>
        <w:rPr>
          <w:color w:val="FF0000"/>
          <w:sz w:val="22"/>
        </w:rPr>
        <w:t>ppl</w:t>
      </w:r>
      <w:proofErr w:type="spellEnd"/>
      <w:r>
        <w:rPr>
          <w:color w:val="FF0000"/>
          <w:sz w:val="22"/>
        </w:rPr>
        <w:t xml:space="preserve">.   </w:t>
      </w:r>
      <w:proofErr w:type="gramStart"/>
      <w:r>
        <w:rPr>
          <w:color w:val="FF0000"/>
          <w:sz w:val="22"/>
        </w:rPr>
        <w:t>OR  I</w:t>
      </w:r>
      <w:proofErr w:type="gramEnd"/>
      <w:r>
        <w:rPr>
          <w:color w:val="FF0000"/>
          <w:sz w:val="22"/>
        </w:rPr>
        <w:t xml:space="preserve"> am a member, so $476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</w:p>
    <w:p w:rsidR="00731301" w:rsidRDefault="00731301" w:rsidP="009A3F06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DB629A" w:rsidP="009A3F06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627C915" wp14:editId="0F59F6D6">
                <wp:simplePos x="0" y="0"/>
                <wp:positionH relativeFrom="column">
                  <wp:posOffset>3475703</wp:posOffset>
                </wp:positionH>
                <wp:positionV relativeFrom="paragraph">
                  <wp:posOffset>530471</wp:posOffset>
                </wp:positionV>
                <wp:extent cx="540774" cy="295459"/>
                <wp:effectExtent l="38100" t="19050" r="120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4" cy="295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273.7pt;margin-top:41.75pt;width:42.6pt;height:23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1E1A02E" wp14:editId="47CAAF58">
                <wp:simplePos x="0" y="0"/>
                <wp:positionH relativeFrom="column">
                  <wp:posOffset>3957484</wp:posOffset>
                </wp:positionH>
                <wp:positionV relativeFrom="paragraph">
                  <wp:posOffset>344149</wp:posOffset>
                </wp:positionV>
                <wp:extent cx="1877695" cy="373625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DB629A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number of nights incorrect above,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3" type="#_x0000_t202" style="position:absolute;left:0;text-align:left;margin-left:311.6pt;margin-top:27.1pt;width:147.85pt;height:29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" filled="f" stroked="f" strokeweight=".5pt">
                <v:textbox>
                  <w:txbxContent>
                    <w:p w:rsidR="009B2063" w:rsidRPr="00372860" w:rsidRDefault="009B2063" w:rsidP="00DB629A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If number of nights incorrect above, F.T. error</w:t>
                      </w:r>
                    </w:p>
                  </w:txbxContent>
                </v:textbox>
              </v:shape>
            </w:pict>
          </mc:Fallback>
        </mc:AlternateContent>
      </w:r>
      <w:r w:rsidR="00731301">
        <w:rPr>
          <w:color w:val="FF0000"/>
          <w:sz w:val="22"/>
        </w:rPr>
        <w:tab/>
        <w:t xml:space="preserve">Web Rate for 2 </w:t>
      </w:r>
      <w:proofErr w:type="spellStart"/>
      <w:r w:rsidR="00731301">
        <w:rPr>
          <w:color w:val="FF0000"/>
          <w:sz w:val="22"/>
        </w:rPr>
        <w:t>ppl</w:t>
      </w:r>
      <w:proofErr w:type="spellEnd"/>
      <w:r w:rsidR="00731301">
        <w:rPr>
          <w:color w:val="FF0000"/>
          <w:sz w:val="22"/>
        </w:rPr>
        <w:t xml:space="preserve"> for 2 nights - $848</w:t>
      </w:r>
      <w:r w:rsidR="000A53BE">
        <w:rPr>
          <w:sz w:val="22"/>
        </w:rPr>
        <w:br/>
      </w:r>
      <w:r w:rsidR="000A53BE">
        <w:rPr>
          <w:sz w:val="22"/>
        </w:rPr>
        <w:br/>
      </w:r>
    </w:p>
    <w:p w:rsidR="000A53BE" w:rsidRDefault="000C2AC4" w:rsidP="000A53BE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34D1B6" wp14:editId="225E0012">
                <wp:simplePos x="0" y="0"/>
                <wp:positionH relativeFrom="column">
                  <wp:posOffset>4204970</wp:posOffset>
                </wp:positionH>
                <wp:positionV relativeFrom="paragraph">
                  <wp:posOffset>163195</wp:posOffset>
                </wp:positionV>
                <wp:extent cx="532765" cy="716915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74" type="#_x0000_t202" style="position:absolute;left:0;text-align:left;margin-left:331.1pt;margin-top:12.85pt;width:41.95pt;height:56.4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2c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GiWA2MtqLx5LNuCFToz8m4JdyeDRx9Az1w7vUOylB2U9g6/FEQgR2dfj13N0TjUE5Gw9l0QgmH&#10;aZZOF+kkREneDhvr/BehaxKEjFqAF3vKjvfOt669S7hL6U0lZQRQqt8UiNlqRGRAdzrU0eYbJN/s&#10;mlj3aN4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0A53BE">
        <w:rPr>
          <w:sz w:val="22"/>
        </w:rPr>
        <w:t xml:space="preserve">What is the total </w:t>
      </w:r>
      <w:r w:rsidR="00950019">
        <w:rPr>
          <w:sz w:val="22"/>
        </w:rPr>
        <w:t>cost of staying at this hotel?</w:t>
      </w:r>
    </w:p>
    <w:p w:rsidR="00731301" w:rsidRPr="00731301" w:rsidRDefault="00731301" w:rsidP="00731301">
      <w:pPr>
        <w:pStyle w:val="ListParagraph"/>
        <w:ind w:left="1440"/>
        <w:rPr>
          <w:sz w:val="22"/>
        </w:rPr>
      </w:pPr>
      <w:proofErr w:type="spellStart"/>
      <w:r>
        <w:rPr>
          <w:color w:val="FF0000"/>
          <w:sz w:val="22"/>
        </w:rPr>
        <w:t>Rydges</w:t>
      </w:r>
      <w:proofErr w:type="spellEnd"/>
      <w:r>
        <w:rPr>
          <w:color w:val="FF0000"/>
          <w:sz w:val="22"/>
        </w:rPr>
        <w:t xml:space="preserve">: </w:t>
      </w:r>
    </w:p>
    <w:p w:rsidR="00731301" w:rsidRPr="009A3F06" w:rsidRDefault="00731301" w:rsidP="00731301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 xml:space="preserve">2 x $399 = $798.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$359 = $718</w:t>
      </w:r>
      <w:r>
        <w:rPr>
          <w:color w:val="FF0000"/>
          <w:sz w:val="22"/>
        </w:rPr>
        <w:br/>
        <w:t>OR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 xml:space="preserve">2 x $443 = $886  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$395 = $790</w:t>
      </w:r>
    </w:p>
    <w:p w:rsidR="00731301" w:rsidRDefault="00731301" w:rsidP="00731301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:rsidR="000A53BE" w:rsidRDefault="00731301" w:rsidP="00731301">
      <w:pPr>
        <w:pStyle w:val="ListParagraph"/>
        <w:ind w:left="1440" w:firstLine="720"/>
        <w:rPr>
          <w:sz w:val="22"/>
        </w:rPr>
      </w:pPr>
      <w:r>
        <w:rPr>
          <w:color w:val="FF0000"/>
          <w:sz w:val="22"/>
        </w:rPr>
        <w:t xml:space="preserve">2 x $529 = $1058   </w:t>
      </w:r>
      <w:proofErr w:type="gramStart"/>
      <w:r>
        <w:rPr>
          <w:color w:val="FF0000"/>
          <w:sz w:val="22"/>
        </w:rPr>
        <w:t>OR  2</w:t>
      </w:r>
      <w:proofErr w:type="gramEnd"/>
      <w:r>
        <w:rPr>
          <w:color w:val="FF0000"/>
          <w:sz w:val="22"/>
        </w:rPr>
        <w:t xml:space="preserve"> x $476 = $952</w:t>
      </w: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:rsidR="000A53BE" w:rsidRDefault="00731301" w:rsidP="00731301">
      <w:pPr>
        <w:pStyle w:val="ListParagraph"/>
        <w:ind w:left="1440" w:firstLine="720"/>
        <w:rPr>
          <w:color w:val="FF0000"/>
          <w:sz w:val="22"/>
        </w:rPr>
      </w:pPr>
      <w:r>
        <w:rPr>
          <w:color w:val="FF0000"/>
          <w:sz w:val="22"/>
        </w:rPr>
        <w:t>$848</w:t>
      </w: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731301" w:rsidRPr="00731301" w:rsidRDefault="00731301" w:rsidP="00731301">
      <w:pPr>
        <w:pStyle w:val="ListParagraph"/>
        <w:ind w:left="1440" w:firstLine="720"/>
        <w:rPr>
          <w:color w:val="FF0000"/>
          <w:sz w:val="22"/>
        </w:rPr>
      </w:pPr>
    </w:p>
    <w:p w:rsidR="00F16A75" w:rsidRDefault="000C2AC4" w:rsidP="00906C34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1031CD" wp14:editId="6C5344DC">
                <wp:simplePos x="0" y="0"/>
                <wp:positionH relativeFrom="column">
                  <wp:posOffset>4244340</wp:posOffset>
                </wp:positionH>
                <wp:positionV relativeFrom="paragraph">
                  <wp:posOffset>548005</wp:posOffset>
                </wp:positionV>
                <wp:extent cx="532765" cy="716915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75" type="#_x0000_t202" style="position:absolute;left:0;text-align:left;margin-left:334.2pt;margin-top:43.15pt;width:41.95pt;height:56.4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6K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906C34">
        <w:rPr>
          <w:sz w:val="22"/>
        </w:rPr>
        <w:t xml:space="preserve">The AFL Grand Final is set to start at approximately 2:20 pm. You want to arrive 1 hour and 15 min before the game to enjoy the pre-game activities. </w:t>
      </w:r>
      <w:r w:rsidR="00906C34">
        <w:rPr>
          <w:sz w:val="22"/>
        </w:rPr>
        <w:br/>
      </w:r>
    </w:p>
    <w:p w:rsidR="00906C34" w:rsidRDefault="00906C3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:rsidR="00906C34" w:rsidRPr="000C2AC4" w:rsidRDefault="000C2AC4" w:rsidP="00906C3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 pm   OR   1305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906C34" w:rsidRPr="000C2AC4" w:rsidRDefault="000C2AC4" w:rsidP="00906C34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FA2710" wp14:editId="21B9408B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532765" cy="716915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76" type="#_x0000_t202" style="position:absolute;left:0;text-align:left;margin-left:327.6pt;margin-top:14.5pt;width:41.95pt;height:56.4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Vmxg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" filled="f" stroked="f">
                <v:textbox style="mso-fit-shape-to-text:t"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>Using your answer from part c) w</w:t>
      </w:r>
      <w:r w:rsidR="00906C34">
        <w:rPr>
          <w:sz w:val="22"/>
        </w:rPr>
        <w:t>hat time do you need to leave your hotel to arrive at this time?</w:t>
      </w:r>
      <w:r w:rsidR="002E2B2C">
        <w:rPr>
          <w:sz w:val="22"/>
        </w:rPr>
        <w:t xml:space="preserve"> </w:t>
      </w:r>
      <w:r w:rsidR="00906C34">
        <w:rPr>
          <w:sz w:val="22"/>
        </w:rPr>
        <w:br/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Use their answer from part 2(c)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1:05pm – their answer (e.g. 19min</w:t>
      </w:r>
      <w:proofErr w:type="gramStart"/>
      <w:r>
        <w:rPr>
          <w:color w:val="FF0000"/>
          <w:sz w:val="22"/>
        </w:rPr>
        <w:t>)  =</w:t>
      </w:r>
      <w:proofErr w:type="gramEnd"/>
      <w:r>
        <w:rPr>
          <w:color w:val="FF0000"/>
          <w:sz w:val="22"/>
        </w:rPr>
        <w:t xml:space="preserve"> 12:46 pm    </w:t>
      </w: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</w:p>
    <w:p w:rsidR="000C2AC4" w:rsidRDefault="000C2AC4" w:rsidP="000C2AC4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If 12:46pm is their correct answer and they then state </w:t>
      </w:r>
      <w:r>
        <w:rPr>
          <w:i/>
          <w:color w:val="FF0000"/>
          <w:sz w:val="22"/>
        </w:rPr>
        <w:t xml:space="preserve">So, I would leave at 12:45 just in case I walk a bit slow or crowd, etc. As long as it is valid mathematically reasoning. </w:t>
      </w:r>
      <w:r w:rsidR="005C4301">
        <w:rPr>
          <w:color w:val="FF0000"/>
          <w:sz w:val="22"/>
        </w:rPr>
        <w:br/>
        <w:t xml:space="preserve">OR student states   </w:t>
      </w:r>
      <w:r w:rsidR="005C4301">
        <w:rPr>
          <w:i/>
          <w:color w:val="FF0000"/>
          <w:sz w:val="22"/>
        </w:rPr>
        <w:t xml:space="preserve"> </w:t>
      </w:r>
      <w:proofErr w:type="spellStart"/>
      <w:r w:rsidR="005C4301">
        <w:rPr>
          <w:i/>
          <w:color w:val="FF0000"/>
          <w:sz w:val="22"/>
        </w:rPr>
        <w:t>approx</w:t>
      </w:r>
      <w:proofErr w:type="spellEnd"/>
      <w:r w:rsidR="005C4301">
        <w:rPr>
          <w:i/>
          <w:color w:val="FF0000"/>
          <w:sz w:val="22"/>
        </w:rPr>
        <w:t xml:space="preserve"> </w:t>
      </w:r>
      <w:proofErr w:type="gramStart"/>
      <w:r w:rsidR="005C4301">
        <w:rPr>
          <w:i/>
          <w:color w:val="FF0000"/>
          <w:sz w:val="22"/>
        </w:rPr>
        <w:t>–(</w:t>
      </w:r>
      <w:proofErr w:type="gramEnd"/>
      <w:r w:rsidR="005C4301">
        <w:rPr>
          <w:i/>
          <w:color w:val="FF0000"/>
          <w:sz w:val="22"/>
        </w:rPr>
        <w:t xml:space="preserve">time)-  and time is before min leaving time </w:t>
      </w:r>
      <w:r w:rsidR="005C4301">
        <w:rPr>
          <w:color w:val="FF0000"/>
          <w:sz w:val="22"/>
        </w:rPr>
        <w:t xml:space="preserve">– pay as correct   </w:t>
      </w:r>
    </w:p>
    <w:p w:rsidR="005C4301" w:rsidRPr="005C4301" w:rsidRDefault="005C4301" w:rsidP="000C2AC4">
      <w:pPr>
        <w:pStyle w:val="ListParagraph"/>
        <w:ind w:left="1440"/>
      </w:pPr>
      <w:r>
        <w:rPr>
          <w:color w:val="FF0000"/>
          <w:sz w:val="22"/>
        </w:rPr>
        <w:t xml:space="preserve">OR student states   </w:t>
      </w:r>
      <w:r>
        <w:rPr>
          <w:i/>
          <w:color w:val="FF0000"/>
          <w:sz w:val="22"/>
        </w:rPr>
        <w:t xml:space="preserve"> about/</w:t>
      </w:r>
      <w:proofErr w:type="spellStart"/>
      <w:r>
        <w:rPr>
          <w:i/>
          <w:color w:val="FF0000"/>
          <w:sz w:val="22"/>
        </w:rPr>
        <w:t>rougly</w:t>
      </w:r>
      <w:proofErr w:type="spellEnd"/>
      <w:r>
        <w:rPr>
          <w:i/>
          <w:color w:val="FF0000"/>
          <w:sz w:val="22"/>
        </w:rPr>
        <w:t>/</w:t>
      </w:r>
      <w:proofErr w:type="spellStart"/>
      <w:r>
        <w:rPr>
          <w:i/>
          <w:color w:val="FF0000"/>
          <w:sz w:val="22"/>
        </w:rPr>
        <w:t>etc</w:t>
      </w:r>
      <w:proofErr w:type="spellEnd"/>
      <w:r>
        <w:rPr>
          <w:i/>
          <w:color w:val="FF0000"/>
          <w:sz w:val="22"/>
        </w:rPr>
        <w:t xml:space="preserve"> </w:t>
      </w:r>
      <w:proofErr w:type="gramStart"/>
      <w:r>
        <w:rPr>
          <w:i/>
          <w:color w:val="FF0000"/>
          <w:sz w:val="22"/>
        </w:rPr>
        <w:t>–(</w:t>
      </w:r>
      <w:proofErr w:type="gramEnd"/>
      <w:r>
        <w:rPr>
          <w:i/>
          <w:color w:val="FF0000"/>
          <w:sz w:val="22"/>
        </w:rPr>
        <w:t xml:space="preserve">time)-  and time is before min leaving time </w:t>
      </w:r>
      <w:r>
        <w:rPr>
          <w:color w:val="FF0000"/>
          <w:sz w:val="22"/>
        </w:rPr>
        <w:t xml:space="preserve">– pay as correct   </w:t>
      </w:r>
    </w:p>
    <w:p w:rsidR="00906C34" w:rsidRDefault="00906C34" w:rsidP="00906C34">
      <w:pPr>
        <w:pStyle w:val="ListParagraph"/>
        <w:ind w:left="1440"/>
        <w:rPr>
          <w:sz w:val="22"/>
        </w:rPr>
      </w:pPr>
    </w:p>
    <w:p w:rsidR="00F16A75" w:rsidRDefault="00F16A75" w:rsidP="000A53BE">
      <w:pPr>
        <w:spacing w:after="0"/>
      </w:pPr>
      <w:r>
        <w:rPr>
          <w:b/>
          <w:u w:val="single"/>
        </w:rPr>
        <w:t>PUBLIC TRANSPORT</w:t>
      </w:r>
    </w:p>
    <w:p w:rsidR="000A53BE" w:rsidRPr="0088042F" w:rsidRDefault="000A53BE" w:rsidP="000A53BE">
      <w:pPr>
        <w:rPr>
          <w:b/>
        </w:rPr>
      </w:pPr>
      <w:r w:rsidRPr="0088042F">
        <w:rPr>
          <w:b/>
        </w:rPr>
        <w:t xml:space="preserve">Question </w:t>
      </w:r>
      <w:r>
        <w:rPr>
          <w:b/>
        </w:rPr>
        <w:t>3 (</w:t>
      </w:r>
      <w:r w:rsidR="00C45224">
        <w:rPr>
          <w:b/>
        </w:rPr>
        <w:t>8</w:t>
      </w:r>
      <w:r>
        <w:rPr>
          <w:b/>
        </w:rPr>
        <w:t xml:space="preserve"> marks: </w:t>
      </w:r>
      <w:r w:rsidR="00C45224">
        <w:rPr>
          <w:b/>
        </w:rPr>
        <w:t>3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45224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proofErr w:type="gramStart"/>
      <w:r w:rsidR="00AF002B">
        <w:rPr>
          <w:b/>
        </w:rPr>
        <w:t>1</w:t>
      </w:r>
      <w:proofErr w:type="gramEnd"/>
      <w:r>
        <w:rPr>
          <w:b/>
        </w:rPr>
        <w:t>)</w:t>
      </w:r>
    </w:p>
    <w:p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</w:t>
      </w:r>
      <w:proofErr w:type="spellStart"/>
      <w:r>
        <w:rPr>
          <w:sz w:val="22"/>
        </w:rPr>
        <w:t>Rydges</w:t>
      </w:r>
      <w:proofErr w:type="spellEnd"/>
      <w:r>
        <w:rPr>
          <w:sz w:val="22"/>
        </w:rPr>
        <w:t xml:space="preserve"> is 23.977 km</w:t>
      </w:r>
    </w:p>
    <w:p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:rsidR="009713BA" w:rsidRDefault="009713BA" w:rsidP="009713BA">
      <w:pPr>
        <w:ind w:left="720"/>
        <w:rPr>
          <w:sz w:val="22"/>
        </w:rPr>
      </w:pPr>
      <w:r>
        <w:rPr>
          <w:sz w:val="22"/>
        </w:rPr>
        <w:t xml:space="preserve">Calculate the cost of a taxi to travel from the Melbourne airport to your hotel, rounding your answer to the nearest dollar. Show all working. </w:t>
      </w:r>
      <w:r w:rsidR="00C45224">
        <w:rPr>
          <w:sz w:val="22"/>
        </w:rPr>
        <w:t>Use the formula F = 2 + 3.2 + (D x C) where:</w:t>
      </w:r>
    </w:p>
    <w:p w:rsidR="00C45224" w:rsidRDefault="00C45224" w:rsidP="009713BA">
      <w:pPr>
        <w:ind w:left="720"/>
        <w:rPr>
          <w:sz w:val="22"/>
        </w:rPr>
      </w:pPr>
      <w:r>
        <w:rPr>
          <w:sz w:val="22"/>
        </w:rPr>
        <w:t>F = Total cost of Fare</w:t>
      </w:r>
      <w:r>
        <w:rPr>
          <w:sz w:val="22"/>
        </w:rPr>
        <w:tab/>
      </w:r>
      <w:r>
        <w:rPr>
          <w:sz w:val="22"/>
        </w:rPr>
        <w:tab/>
        <w:t>D = Distance Travelled</w:t>
      </w:r>
      <w:r>
        <w:rPr>
          <w:sz w:val="22"/>
        </w:rPr>
        <w:tab/>
      </w:r>
      <w:r>
        <w:rPr>
          <w:sz w:val="22"/>
        </w:rPr>
        <w:tab/>
        <w:t>C = Cost per Kilometre</w:t>
      </w:r>
    </w:p>
    <w:p w:rsidR="00C45224" w:rsidRDefault="00C45224" w:rsidP="009713BA">
      <w:pPr>
        <w:ind w:left="720"/>
        <w:rPr>
          <w:sz w:val="22"/>
        </w:rPr>
      </w:pPr>
    </w:p>
    <w:p w:rsidR="00C45224" w:rsidRDefault="00C45224" w:rsidP="009713BA">
      <w:pPr>
        <w:ind w:left="720"/>
        <w:rPr>
          <w:sz w:val="22"/>
        </w:rPr>
      </w:pPr>
    </w:p>
    <w:p w:rsidR="009713BA" w:rsidRDefault="00506864" w:rsidP="009713BA">
      <w:pPr>
        <w:rPr>
          <w:color w:val="FF0000"/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48824E" wp14:editId="5EBB9B43">
                <wp:simplePos x="0" y="0"/>
                <wp:positionH relativeFrom="column">
                  <wp:posOffset>2632710</wp:posOffset>
                </wp:positionH>
                <wp:positionV relativeFrom="paragraph">
                  <wp:posOffset>-115570</wp:posOffset>
                </wp:positionV>
                <wp:extent cx="532765" cy="4914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7" type="#_x0000_t202" style="position:absolute;margin-left:207.3pt;margin-top:-9.1pt;width:41.95pt;height:38.7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Cnyg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" filled="f" stroked="f">
                <v:textbox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AC14ED" wp14:editId="28AB7189">
                <wp:simplePos x="0" y="0"/>
                <wp:positionH relativeFrom="column">
                  <wp:posOffset>1440180</wp:posOffset>
                </wp:positionH>
                <wp:positionV relativeFrom="paragraph">
                  <wp:posOffset>-107950</wp:posOffset>
                </wp:positionV>
                <wp:extent cx="532765" cy="4914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8" type="#_x0000_t202" style="position:absolute;margin-left:113.4pt;margin-top:-8.5pt;width:41.95pt;height:38.7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YOX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" filled="f" stroked="f">
                <v:textbox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2F5967" wp14:editId="3785ACF2">
                <wp:simplePos x="0" y="0"/>
                <wp:positionH relativeFrom="column">
                  <wp:posOffset>3390900</wp:posOffset>
                </wp:positionH>
                <wp:positionV relativeFrom="paragraph">
                  <wp:posOffset>-107315</wp:posOffset>
                </wp:positionV>
                <wp:extent cx="532765" cy="4914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9" type="#_x0000_t202" style="position:absolute;margin-left:267pt;margin-top:-8.45pt;width:41.95pt;height:38.7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A5yQ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" filled="f" stroked="f">
                <v:textbox>
                  <w:txbxContent>
                    <w:p w:rsidR="009B2063" w:rsidRPr="00F81C26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4301"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7492AA" wp14:editId="0B2B65EB">
                <wp:simplePos x="0" y="0"/>
                <wp:positionH relativeFrom="column">
                  <wp:posOffset>4570730</wp:posOffset>
                </wp:positionH>
                <wp:positionV relativeFrom="paragraph">
                  <wp:posOffset>6350</wp:posOffset>
                </wp:positionV>
                <wp:extent cx="1877695" cy="3733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372860" w:rsidRDefault="009B2063" w:rsidP="005C430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80" type="#_x0000_t202" style="position:absolute;margin-left:359.9pt;margin-top:.5pt;width:147.85pt;height:29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" filled="f" stroked="f" strokeweight=".5pt">
                <v:textbox>
                  <w:txbxContent>
                    <w:p w:rsidR="009B2063" w:rsidRPr="00372860" w:rsidRDefault="009B2063" w:rsidP="005C4301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0C2AC4">
        <w:rPr>
          <w:color w:val="FF0000"/>
          <w:sz w:val="22"/>
        </w:rPr>
        <w:t>Rydges</w:t>
      </w:r>
      <w:proofErr w:type="spellEnd"/>
      <w:r w:rsidR="000C2AC4">
        <w:rPr>
          <w:color w:val="FF0000"/>
          <w:sz w:val="22"/>
        </w:rPr>
        <w:t>:</w:t>
      </w:r>
    </w:p>
    <w:p w:rsidR="000C2AC4" w:rsidRPr="000C2AC4" w:rsidRDefault="00470056" w:rsidP="009713BA">
      <w:pPr>
        <w:rPr>
          <w:color w:val="FF0000"/>
          <w:sz w:val="22"/>
        </w:rPr>
      </w:pPr>
      <w:r>
        <w:rPr>
          <w:color w:val="FF0000"/>
          <w:sz w:val="22"/>
        </w:rPr>
        <w:tab/>
        <w:t>F = 2 + 3.2 + (</w:t>
      </w:r>
      <w:proofErr w:type="gramStart"/>
      <w:r>
        <w:rPr>
          <w:color w:val="FF0000"/>
          <w:sz w:val="22"/>
        </w:rPr>
        <w:t>23.977  x</w:t>
      </w:r>
      <w:proofErr w:type="gramEnd"/>
      <w:r>
        <w:rPr>
          <w:color w:val="FF0000"/>
          <w:sz w:val="22"/>
        </w:rPr>
        <w:t xml:space="preserve"> 1.617)  = $ 43.9708</w:t>
      </w:r>
      <w:r w:rsidR="000C2AC4">
        <w:rPr>
          <w:color w:val="FF0000"/>
          <w:sz w:val="22"/>
        </w:rPr>
        <w:t xml:space="preserve">  </w:t>
      </w:r>
      <w:r w:rsidR="000C2AC4"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$44</w:t>
      </w:r>
    </w:p>
    <w:p w:rsidR="000C2AC4" w:rsidRDefault="000C2AC4" w:rsidP="000C2AC4">
      <w:pPr>
        <w:rPr>
          <w:color w:val="FF0000"/>
          <w:sz w:val="22"/>
        </w:rPr>
      </w:pPr>
      <w:r>
        <w:rPr>
          <w:color w:val="FF0000"/>
          <w:sz w:val="22"/>
        </w:rPr>
        <w:t>Crown:</w:t>
      </w:r>
      <w:r w:rsidRPr="000C2AC4">
        <w:rPr>
          <w:noProof/>
          <w:sz w:val="22"/>
        </w:rPr>
        <w:t xml:space="preserve"> </w:t>
      </w:r>
    </w:p>
    <w:p w:rsidR="009713BA" w:rsidRDefault="00470056" w:rsidP="009713BA">
      <w:pPr>
        <w:rPr>
          <w:sz w:val="22"/>
        </w:rPr>
      </w:pPr>
      <w:r>
        <w:rPr>
          <w:color w:val="FF0000"/>
          <w:sz w:val="22"/>
        </w:rPr>
        <w:tab/>
        <w:t xml:space="preserve"> F = 2 + 3.20 + (</w:t>
      </w:r>
      <w:proofErr w:type="gramStart"/>
      <w:r>
        <w:rPr>
          <w:color w:val="FF0000"/>
          <w:sz w:val="22"/>
        </w:rPr>
        <w:t>25.677  x</w:t>
      </w:r>
      <w:proofErr w:type="gramEnd"/>
      <w:r>
        <w:rPr>
          <w:color w:val="FF0000"/>
          <w:sz w:val="22"/>
        </w:rPr>
        <w:t xml:space="preserve"> 1.617)  = $ 46.7197</w:t>
      </w:r>
      <w:r w:rsidR="000C2AC4">
        <w:rPr>
          <w:color w:val="FF0000"/>
          <w:sz w:val="22"/>
        </w:rPr>
        <w:t xml:space="preserve">  </w:t>
      </w:r>
      <w:r w:rsidR="000C2AC4"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$47</w:t>
      </w:r>
    </w:p>
    <w:p w:rsidR="002E2B2C" w:rsidRDefault="000C2AC4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E1056F3" wp14:editId="43E47035">
                <wp:simplePos x="0" y="0"/>
                <wp:positionH relativeFrom="column">
                  <wp:posOffset>5314950</wp:posOffset>
                </wp:positionH>
                <wp:positionV relativeFrom="paragraph">
                  <wp:posOffset>268605</wp:posOffset>
                </wp:positionV>
                <wp:extent cx="532765" cy="716915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506864" w:rsidRDefault="009B2063" w:rsidP="000C2AC4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06864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506864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81" type="#_x0000_t202" style="position:absolute;left:0;text-align:left;margin-left:418.5pt;margin-top:21.15pt;width:41.95pt;height:56.45pt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li9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XVCiWA2MtqLx5LNuCFToz8m4JdyeDRx9Az1w7vUOylB2U9g6/FEQgR2dfj13N0TjUE5Gw9l0QgmH&#10;aZZOF+kkREneDhvr/BehaxKEjFqAF3vKjvfOt669S7hL6U0lZQRQqt8UiNlqRGRAdzrU0eYbJN/s&#10;mlj3eN4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" filled="f" stroked="f">
                <v:textbox style="mso-fit-shape-to-text:t">
                  <w:txbxContent>
                    <w:p w:rsidR="009B2063" w:rsidRPr="00506864" w:rsidRDefault="009B2063" w:rsidP="000C2AC4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06864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506864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 w:rsidR="002E2B2C">
        <w:rPr>
          <w:sz w:val="22"/>
        </w:rPr>
        <w:t>, Melbourne</w:t>
      </w:r>
      <w:r w:rsidR="003A2F6E">
        <w:rPr>
          <w:sz w:val="22"/>
        </w:rPr>
        <w:t>, Victoria</w:t>
      </w:r>
      <w:r w:rsidR="002E2B2C">
        <w:rPr>
          <w:sz w:val="22"/>
        </w:rPr>
        <w:t xml:space="preserve"> is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to your arrival time and that is the time in Melbourne.</w:t>
      </w:r>
    </w:p>
    <w:p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t xml:space="preserve">What is your arrival time into Melbourne, in Melbourne time?  </w:t>
      </w:r>
      <w:proofErr w:type="gramStart"/>
      <w:r w:rsidR="000C2AC4" w:rsidRPr="005D712E">
        <w:rPr>
          <w:color w:val="FF0000"/>
          <w:sz w:val="20"/>
        </w:rPr>
        <w:t>write</w:t>
      </w:r>
      <w:proofErr w:type="gramEnd"/>
      <w:r w:rsidR="000C2AC4" w:rsidRPr="005D712E">
        <w:rPr>
          <w:color w:val="FF0000"/>
          <w:sz w:val="20"/>
        </w:rPr>
        <w:t xml:space="preserve"> correct time for their chosen flight</w:t>
      </w:r>
      <w:r>
        <w:rPr>
          <w:sz w:val="22"/>
        </w:rPr>
        <w:br/>
      </w:r>
    </w:p>
    <w:p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proofErr w:type="gramStart"/>
      <w:r>
        <w:rPr>
          <w:sz w:val="22"/>
        </w:rPr>
        <w:t>Sky bus services is</w:t>
      </w:r>
      <w:proofErr w:type="gramEnd"/>
      <w:r>
        <w:rPr>
          <w:sz w:val="22"/>
        </w:rPr>
        <w:t xml:space="preserve"> an express bus from the Airport to the City Centre, return. For more information, see your information package. </w:t>
      </w:r>
      <w:r>
        <w:rPr>
          <w:sz w:val="22"/>
        </w:rPr>
        <w:br/>
      </w:r>
    </w:p>
    <w:p w:rsidR="00A20A4B" w:rsidRDefault="005D712E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9C035E" wp14:editId="023A00B3">
                <wp:simplePos x="0" y="0"/>
                <wp:positionH relativeFrom="column">
                  <wp:posOffset>5390720</wp:posOffset>
                </wp:positionH>
                <wp:positionV relativeFrom="paragraph">
                  <wp:posOffset>295172</wp:posOffset>
                </wp:positionV>
                <wp:extent cx="532765" cy="716915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82" type="#_x0000_t202" style="position:absolute;left:0;text-align:left;margin-left:424.45pt;margin-top:23.25pt;width:41.95pt;height:56.4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Lf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Q3sUq4HRVjSefNYNgQr9ORm3hNuzgaNvoAfOvd5BGcpuCluHPwoisCPU67m7IRqHcjIazqYTSjhM&#10;s3S6SCchSvJ22FjnvwhdkyBk1AK82FN2vHe+de1dwl1KbyopI4BS/aZAzFYjIgO606GONt8g+WbX&#10;xLrHi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955C8">
        <w:rPr>
          <w:sz w:val="22"/>
        </w:rPr>
        <w:t>Review your flight information and</w:t>
      </w:r>
      <w:r w:rsidR="00F51F5D">
        <w:rPr>
          <w:sz w:val="22"/>
        </w:rPr>
        <w:t xml:space="preserve"> assume you have to wait 30 min for your luggage,</w:t>
      </w:r>
      <w:r w:rsidR="00F955C8">
        <w:rPr>
          <w:sz w:val="22"/>
        </w:rPr>
        <w:t xml:space="preserve"> </w:t>
      </w:r>
      <w:r w:rsidR="00F51F5D">
        <w:rPr>
          <w:sz w:val="22"/>
        </w:rPr>
        <w:t>choose a suitable Sky Bus, departure time.</w:t>
      </w:r>
      <w:r w:rsidR="00F51F5D">
        <w:rPr>
          <w:sz w:val="22"/>
        </w:rPr>
        <w:br/>
        <w:t xml:space="preserve">            </w:t>
      </w:r>
    </w:p>
    <w:p w:rsidR="00F51F5D" w:rsidRDefault="00F51F5D" w:rsidP="00A20A4B">
      <w:pPr>
        <w:pStyle w:val="ListParagraph"/>
        <w:ind w:left="1440"/>
        <w:rPr>
          <w:sz w:val="22"/>
        </w:rPr>
      </w:pPr>
      <w:r>
        <w:rPr>
          <w:sz w:val="22"/>
        </w:rPr>
        <w:t xml:space="preserve">    </w:t>
      </w:r>
      <w:r w:rsidR="005D712E">
        <w:rPr>
          <w:sz w:val="22"/>
        </w:rPr>
        <w:t xml:space="preserve">     </w:t>
      </w:r>
      <w:r w:rsidR="005D712E" w:rsidRPr="005D712E">
        <w:rPr>
          <w:color w:val="FF0000"/>
          <w:sz w:val="22"/>
        </w:rPr>
        <w:t>Use</w:t>
      </w:r>
      <w:r w:rsidR="005D712E">
        <w:rPr>
          <w:color w:val="FF0000"/>
          <w:sz w:val="22"/>
        </w:rPr>
        <w:t xml:space="preserve"> answer from 3 (c) + 30 min &amp; have chosen next available bus</w:t>
      </w:r>
      <w:r>
        <w:rPr>
          <w:sz w:val="22"/>
        </w:rPr>
        <w:br/>
      </w:r>
    </w:p>
    <w:p w:rsidR="00F955C8" w:rsidRDefault="005D712E" w:rsidP="00F955C8">
      <w:pPr>
        <w:pStyle w:val="ListParagraph"/>
        <w:numPr>
          <w:ilvl w:val="0"/>
          <w:numId w:val="25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331724" wp14:editId="420B7F05">
                <wp:simplePos x="0" y="0"/>
                <wp:positionH relativeFrom="column">
                  <wp:posOffset>4203065</wp:posOffset>
                </wp:positionH>
                <wp:positionV relativeFrom="paragraph">
                  <wp:posOffset>241935</wp:posOffset>
                </wp:positionV>
                <wp:extent cx="532765" cy="716915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83" type="#_x0000_t202" style="position:absolute;left:0;text-align:left;margin-left:330.95pt;margin-top:19.05pt;width:41.95pt;height:56.4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>
        <w:rPr>
          <w:sz w:val="22"/>
        </w:rPr>
        <w:t xml:space="preserve"> How long will you have to wait, in minutes, from the end of your flight to the Sky Bus departure time?</w:t>
      </w:r>
      <w:r w:rsidRPr="005D712E">
        <w:rPr>
          <w:noProof/>
          <w:sz w:val="22"/>
        </w:rPr>
        <w:t xml:space="preserve"> </w:t>
      </w:r>
    </w:p>
    <w:p w:rsidR="00A20A4B" w:rsidRDefault="00A20A4B" w:rsidP="00675F54">
      <w:pPr>
        <w:pStyle w:val="ListParagraph"/>
        <w:ind w:left="1440"/>
        <w:rPr>
          <w:sz w:val="22"/>
        </w:rPr>
      </w:pPr>
    </w:p>
    <w:p w:rsidR="00675F54" w:rsidRPr="009713BA" w:rsidRDefault="005D712E" w:rsidP="00675F54">
      <w:pPr>
        <w:pStyle w:val="ListParagraph"/>
        <w:ind w:left="1440"/>
        <w:rPr>
          <w:sz w:val="22"/>
        </w:rPr>
      </w:pPr>
      <w:r w:rsidRPr="005D712E">
        <w:rPr>
          <w:color w:val="FF0000"/>
          <w:sz w:val="22"/>
        </w:rPr>
        <w:t>Use</w:t>
      </w:r>
      <w:r>
        <w:rPr>
          <w:color w:val="FF0000"/>
          <w:sz w:val="22"/>
        </w:rPr>
        <w:t xml:space="preserve"> answer from 3 (c) + 3 (d) and calculation is correct</w:t>
      </w:r>
      <w:r w:rsidR="00E827A9">
        <w:rPr>
          <w:sz w:val="22"/>
        </w:rPr>
        <w:br/>
      </w:r>
      <w:r w:rsidR="00E827A9">
        <w:rPr>
          <w:sz w:val="22"/>
        </w:rPr>
        <w:br/>
      </w:r>
    </w:p>
    <w:p w:rsidR="000A53BE" w:rsidRDefault="005D712E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3597DD" wp14:editId="150FB202">
                <wp:simplePos x="0" y="0"/>
                <wp:positionH relativeFrom="column">
                  <wp:posOffset>2730828</wp:posOffset>
                </wp:positionH>
                <wp:positionV relativeFrom="paragraph">
                  <wp:posOffset>107438</wp:posOffset>
                </wp:positionV>
                <wp:extent cx="532765" cy="716915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84" type="#_x0000_t202" style="position:absolute;left:0;text-align:left;margin-left:215.05pt;margin-top:8.45pt;width:41.95pt;height:56.45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KZ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 w:rsidR="00F51F5D">
        <w:rPr>
          <w:rFonts w:cs="Arial"/>
          <w:sz w:val="22"/>
          <w:szCs w:val="24"/>
        </w:rPr>
        <w:t xml:space="preserve">. </w:t>
      </w:r>
    </w:p>
    <w:p w:rsidR="00F51F5D" w:rsidRDefault="005D712E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$18</w:t>
      </w:r>
    </w:p>
    <w:p w:rsidR="004833E9" w:rsidRDefault="004833E9" w:rsidP="005D712E">
      <w:pPr>
        <w:spacing w:before="120" w:after="120"/>
        <w:ind w:left="2880" w:firstLine="720"/>
        <w:rPr>
          <w:rFonts w:cs="Arial"/>
          <w:color w:val="FF0000"/>
          <w:sz w:val="22"/>
          <w:szCs w:val="24"/>
        </w:rPr>
      </w:pPr>
    </w:p>
    <w:p w:rsidR="00F51F5D" w:rsidRDefault="004833E9" w:rsidP="004833E9">
      <w:pPr>
        <w:spacing w:before="120" w:after="120"/>
        <w:ind w:left="2880" w:firstLine="7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If state $36, then MUST specify for 2 </w:t>
      </w:r>
      <w:proofErr w:type="spellStart"/>
      <w:r>
        <w:rPr>
          <w:rFonts w:cs="Arial"/>
          <w:color w:val="FF0000"/>
          <w:sz w:val="22"/>
          <w:szCs w:val="24"/>
        </w:rPr>
        <w:t>ppl</w:t>
      </w:r>
      <w:proofErr w:type="spellEnd"/>
      <w:r>
        <w:rPr>
          <w:rFonts w:cs="Arial"/>
          <w:color w:val="FF0000"/>
          <w:sz w:val="22"/>
          <w:szCs w:val="24"/>
        </w:rPr>
        <w:t>.</w:t>
      </w:r>
    </w:p>
    <w:p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Answer valid / reasonable answer for their choice.  </w:t>
      </w:r>
    </w:p>
    <w:p w:rsidR="005D712E" w:rsidRDefault="005D712E" w:rsidP="005D712E">
      <w:pPr>
        <w:spacing w:before="120" w:after="120"/>
        <w:ind w:left="1440"/>
        <w:rPr>
          <w:rFonts w:cs="Arial"/>
          <w:color w:val="FF0000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C38613" wp14:editId="47FB7DE3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</wp:posOffset>
                </wp:positionV>
                <wp:extent cx="532765" cy="716915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85" type="#_x0000_t202" style="position:absolute;left:0;text-align:left;margin-left:358.2pt;margin-top:10.1pt;width:41.95pt;height:56.45pt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cs="Arial"/>
          <w:color w:val="FF0000"/>
          <w:sz w:val="22"/>
          <w:szCs w:val="24"/>
        </w:rPr>
        <w:t>e.g</w:t>
      </w:r>
      <w:proofErr w:type="gramEnd"/>
      <w:r>
        <w:rPr>
          <w:rFonts w:cs="Arial"/>
          <w:color w:val="FF0000"/>
          <w:sz w:val="22"/>
          <w:szCs w:val="24"/>
        </w:rPr>
        <w:t xml:space="preserve">. Taxi is not that much more expensive, and takes me straight to motel where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 have to change buses. </w:t>
      </w:r>
    </w:p>
    <w:p w:rsidR="00F51F5D" w:rsidRDefault="005D712E" w:rsidP="00506864">
      <w:pPr>
        <w:spacing w:before="120" w:after="120"/>
        <w:ind w:left="1440"/>
        <w:rPr>
          <w:rFonts w:cs="Arial"/>
          <w:sz w:val="22"/>
          <w:szCs w:val="24"/>
        </w:rPr>
      </w:pPr>
      <w:proofErr w:type="gramStart"/>
      <w:r>
        <w:rPr>
          <w:rFonts w:cs="Arial"/>
          <w:color w:val="FF0000"/>
          <w:sz w:val="22"/>
          <w:szCs w:val="24"/>
        </w:rPr>
        <w:t xml:space="preserve">OR  </w:t>
      </w: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proofErr w:type="gramEnd"/>
      <w:r>
        <w:rPr>
          <w:rFonts w:cs="Arial"/>
          <w:color w:val="FF0000"/>
          <w:sz w:val="22"/>
          <w:szCs w:val="24"/>
        </w:rPr>
        <w:t xml:space="preserve"> as it is cheaper.  ETC</w:t>
      </w:r>
    </w:p>
    <w:p w:rsidR="00A20A4B" w:rsidRDefault="00A20A4B" w:rsidP="00A20A4B">
      <w:pPr>
        <w:spacing w:after="0"/>
      </w:pPr>
      <w:r>
        <w:rPr>
          <w:b/>
          <w:u w:val="single"/>
        </w:rPr>
        <w:t>GAME PACKAGES</w:t>
      </w:r>
    </w:p>
    <w:p w:rsidR="00A20A4B" w:rsidRPr="0088042F" w:rsidRDefault="00A20A4B" w:rsidP="00A20A4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95864" wp14:editId="6560AF85">
                <wp:simplePos x="0" y="0"/>
                <wp:positionH relativeFrom="column">
                  <wp:posOffset>1292942</wp:posOffset>
                </wp:positionH>
                <wp:positionV relativeFrom="paragraph">
                  <wp:posOffset>246913</wp:posOffset>
                </wp:positionV>
                <wp:extent cx="4277032" cy="139618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032" cy="139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Pr="00A20A4B" w:rsidRDefault="009B20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</w:t>
                            </w:r>
                            <w:proofErr w:type="gramStart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</w:t>
                            </w:r>
                            <w:proofErr w:type="gramEnd"/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 game. </w:t>
                            </w:r>
                          </w:p>
                          <w:p w:rsidR="009B2063" w:rsidRPr="00A20A4B" w:rsidRDefault="009B20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:rsidR="009B2063" w:rsidRPr="00A20A4B" w:rsidRDefault="009B206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86" type="#_x0000_t202" style="position:absolute;margin-left:101.8pt;margin-top:19.45pt;width:336.75pt;height:10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" fillcolor="white [3201]" strokeweight=".5pt">
                <v:textbox>
                  <w:txbxContent>
                    <w:p w:rsidR="009B2063" w:rsidRPr="00A20A4B" w:rsidRDefault="009B2063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</w:t>
                      </w:r>
                      <w:proofErr w:type="gramStart"/>
                      <w:r w:rsidRPr="00A20A4B">
                        <w:rPr>
                          <w:rFonts w:ascii="Times New Roman" w:hAnsi="Times New Roman"/>
                        </w:rPr>
                        <w:t xml:space="preserve">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</w:t>
                      </w:r>
                      <w:proofErr w:type="gramEnd"/>
                      <w:r w:rsidRPr="00A20A4B">
                        <w:rPr>
                          <w:rFonts w:ascii="Times New Roman" w:hAnsi="Times New Roman"/>
                        </w:rPr>
                        <w:t xml:space="preserve"> game. </w:t>
                      </w:r>
                    </w:p>
                    <w:p w:rsidR="009B2063" w:rsidRPr="00A20A4B" w:rsidRDefault="009B2063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:rsidR="009B2063" w:rsidRPr="00A20A4B" w:rsidRDefault="009B2063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  <w:r w:rsidRPr="0088042F">
        <w:rPr>
          <w:b/>
        </w:rPr>
        <w:t xml:space="preserve">Question </w:t>
      </w:r>
      <w:r>
        <w:rPr>
          <w:b/>
        </w:rPr>
        <w:t>4 (1 mark)</w:t>
      </w: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:rsidR="00A20A4B" w:rsidRPr="005D712E" w:rsidRDefault="005D712E" w:rsidP="00A20A4B">
      <w:pPr>
        <w:spacing w:before="120" w:after="120"/>
        <w:rPr>
          <w:rFonts w:cs="Arial"/>
          <w:color w:val="FF0000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10FDE9" wp14:editId="49E9C8C2">
                <wp:simplePos x="0" y="0"/>
                <wp:positionH relativeFrom="column">
                  <wp:posOffset>4921250</wp:posOffset>
                </wp:positionH>
                <wp:positionV relativeFrom="paragraph">
                  <wp:posOffset>-120015</wp:posOffset>
                </wp:positionV>
                <wp:extent cx="532765" cy="716915"/>
                <wp:effectExtent l="0" t="0" r="0" b="63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506864" w:rsidRDefault="009B2063" w:rsidP="005D712E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06864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506864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87" type="#_x0000_t202" style="position:absolute;margin-left:387.5pt;margin-top:-9.45pt;width:41.95pt;height:56.4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" filled="f" stroked="f">
                <v:textbox style="mso-fit-shape-to-text:t">
                  <w:txbxContent>
                    <w:p w:rsidR="009B2063" w:rsidRPr="00506864" w:rsidRDefault="009B2063" w:rsidP="005D712E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06864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506864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A20A4B">
        <w:rPr>
          <w:rFonts w:cs="Arial"/>
          <w:sz w:val="22"/>
          <w:szCs w:val="24"/>
        </w:rPr>
        <w:t xml:space="preserve">Which game package option will you choose?  </w:t>
      </w:r>
      <w:r>
        <w:rPr>
          <w:rFonts w:cs="Arial"/>
          <w:color w:val="FF0000"/>
          <w:sz w:val="22"/>
          <w:szCs w:val="24"/>
        </w:rPr>
        <w:t>Chose a package from above</w:t>
      </w:r>
    </w:p>
    <w:p w:rsidR="00506864" w:rsidRDefault="00506864" w:rsidP="00F51F5D">
      <w:pPr>
        <w:spacing w:after="0"/>
        <w:rPr>
          <w:b/>
          <w:u w:val="single"/>
        </w:rPr>
      </w:pPr>
    </w:p>
    <w:p w:rsidR="00F51F5D" w:rsidRDefault="00F51F5D" w:rsidP="00F51F5D">
      <w:pPr>
        <w:spacing w:after="0"/>
      </w:pPr>
      <w:r>
        <w:rPr>
          <w:b/>
          <w:u w:val="single"/>
        </w:rPr>
        <w:lastRenderedPageBreak/>
        <w:t>BUDGET / COSTS</w:t>
      </w:r>
    </w:p>
    <w:p w:rsidR="00F51F5D" w:rsidRPr="0088042F" w:rsidRDefault="00F51F5D" w:rsidP="00F51F5D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5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 xml:space="preserve">1, </w:t>
      </w:r>
      <w:proofErr w:type="gramStart"/>
      <w:r w:rsidR="00675F54">
        <w:rPr>
          <w:b/>
        </w:rPr>
        <w:t>2</w:t>
      </w:r>
      <w:proofErr w:type="gramEnd"/>
      <w:r>
        <w:rPr>
          <w:b/>
        </w:rPr>
        <w:t>)</w:t>
      </w:r>
    </w:p>
    <w:p w:rsidR="00F51F5D" w:rsidRPr="00675F54" w:rsidRDefault="00F51F5D" w:rsidP="00603C2B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  <w:r w:rsidR="00603C2B">
        <w:rPr>
          <w:rFonts w:cs="Arial"/>
          <w:sz w:val="22"/>
          <w:szCs w:val="24"/>
        </w:rPr>
        <w:t xml:space="preserve">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F51F5D" w:rsidTr="00675F54">
        <w:trPr>
          <w:trHeight w:val="452"/>
        </w:trPr>
        <w:tc>
          <w:tcPr>
            <w:tcW w:w="4524" w:type="dxa"/>
            <w:vAlign w:val="center"/>
          </w:tcPr>
          <w:p w:rsidR="00F51F5D" w:rsidRPr="00F51F5D" w:rsidRDefault="00F51F5D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:rsidR="00F51F5D" w:rsidRP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:rsidR="00F51F5D" w:rsidRDefault="00F51F5D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F51F5D" w:rsidTr="005D712E">
        <w:trPr>
          <w:trHeight w:val="633"/>
        </w:trPr>
        <w:tc>
          <w:tcPr>
            <w:tcW w:w="4524" w:type="dxa"/>
            <w:vAlign w:val="center"/>
          </w:tcPr>
          <w:p w:rsidR="00F51F5D" w:rsidRDefault="00F51F5D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their answers</w:t>
            </w:r>
          </w:p>
        </w:tc>
        <w:tc>
          <w:tcPr>
            <w:tcW w:w="2422" w:type="dxa"/>
            <w:vAlign w:val="center"/>
          </w:tcPr>
          <w:p w:rsidR="00F51F5D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 Cost  ÷  2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Q2 (e)(iii) answer 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vAlign w:val="center"/>
          </w:tcPr>
          <w:p w:rsidR="00A20A4B" w:rsidRDefault="00A20A4B" w:rsidP="00F81C26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  <w:vAlign w:val="center"/>
          </w:tcPr>
          <w:p w:rsidR="00A20A4B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Taxi = Tot Cost  ÷  2</w:t>
            </w:r>
          </w:p>
          <w:p w:rsidR="005D712E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Sky Bus = $36</w:t>
            </w:r>
          </w:p>
        </w:tc>
        <w:tc>
          <w:tcPr>
            <w:tcW w:w="2422" w:type="dxa"/>
            <w:vAlign w:val="center"/>
          </w:tcPr>
          <w:p w:rsidR="00A20A4B" w:rsidRPr="005D712E" w:rsidRDefault="005D712E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Q3 Answer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:rsidR="00A20A4B" w:rsidRDefault="00A20A4B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Q4 Answer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Cost </w:t>
            </w:r>
            <w:proofErr w:type="spellStart"/>
            <w:r>
              <w:rPr>
                <w:rFonts w:cs="Arial"/>
                <w:color w:val="FF0000"/>
                <w:sz w:val="22"/>
                <w:szCs w:val="24"/>
              </w:rPr>
              <w:t>Ea</w:t>
            </w:r>
            <w:proofErr w:type="spellEnd"/>
            <w:r>
              <w:rPr>
                <w:rFonts w:cs="Arial"/>
                <w:color w:val="FF0000"/>
                <w:sz w:val="22"/>
                <w:szCs w:val="24"/>
              </w:rPr>
              <w:t xml:space="preserve">   X  2</w:t>
            </w:r>
          </w:p>
        </w:tc>
      </w:tr>
      <w:tr w:rsidR="00A20A4B" w:rsidTr="005D712E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:rsidR="00A20A4B" w:rsidRPr="004B45DE" w:rsidRDefault="00603C2B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5262E75" wp14:editId="64D1078F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349885</wp:posOffset>
                      </wp:positionV>
                      <wp:extent cx="1474470" cy="5505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0" cy="550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2063" w:rsidRPr="00372860" w:rsidRDefault="009B2063" w:rsidP="00603C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-1 any errors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88" type="#_x0000_t202" style="position:absolute;left:0;text-align:left;margin-left:119.4pt;margin-top:27.55pt;width:116.1pt;height:43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" filled="f" stroked="f" strokeweight=".5pt">
                      <v:textbox>
                        <w:txbxContent>
                          <w:p w:rsidR="009B2063" w:rsidRPr="00372860" w:rsidRDefault="009B2063" w:rsidP="00603C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7D79A8F" wp14:editId="755125DB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183515</wp:posOffset>
                      </wp:positionV>
                      <wp:extent cx="532765" cy="716915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716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B2063" w:rsidRPr="00F81C26" w:rsidRDefault="009B2063" w:rsidP="00603C2B">
                                  <w:pPr>
                                    <w:spacing w:after="0"/>
                                    <w:jc w:val="center"/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 w:rsidRPr="00F81C26">
                                    <w:rPr>
                                      <w:rFonts w:cs="Arial"/>
                                      <w:b/>
                                      <w:noProof/>
                                      <w:sz w:val="36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89" type="#_x0000_t202" style="position:absolute;left:0;text-align:left;margin-left:43.4pt;margin-top:14.45pt;width:41.95pt;height:56.45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EC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1KiWA2MtqLx5LNuCFToz8m4JdyeDRx9Az1w7vUOylB2U9g6/FEQgR2dfj13N0TjUE5Gw9l0QgmH&#10;aZZOF+kkREneDhvr/BehaxKEjFqAF3vKjvfOt669S7hL6U0lZQRQqt8UiNlqRGRAdzrU0eYbJN/s&#10;mlj3ZNY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" filled="f" stroked="f">
                      <v:textbox style="mso-fit-shape-to-text:t"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A4B"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Each Total = Total Cost Total ÷  2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:rsidR="00A20A4B" w:rsidRPr="005D712E" w:rsidRDefault="00603C2B" w:rsidP="005D712E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Cost = Cost Each Total X 2</w:t>
            </w:r>
          </w:p>
        </w:tc>
      </w:tr>
    </w:tbl>
    <w:p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:rsidR="00F51F5D" w:rsidRDefault="00603C2B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2BA86E" wp14:editId="2FE93F9B">
                <wp:simplePos x="0" y="0"/>
                <wp:positionH relativeFrom="column">
                  <wp:posOffset>794385</wp:posOffset>
                </wp:positionH>
                <wp:positionV relativeFrom="paragraph">
                  <wp:posOffset>641985</wp:posOffset>
                </wp:positionV>
                <wp:extent cx="532765" cy="716915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90" type="#_x0000_t202" style="position:absolute;left:0;text-align:left;margin-left:62.55pt;margin-top:50.55pt;width:41.95pt;height:56.45pt;z-index:251755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58C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1GiWA2MtqLx5LNuCFToz8m4JdyeDRx9Az1w7vUOylB2U9g6/FEQgR2dfj13N0TjUE5Gw9l0QgmH&#10;aZZOF+kkREneDhvr/BehaxKEjFqAF3vKjvfOt669S7hL6U0lZQRQqt8UiNlqRGRAdzrU0eYbJN/s&#10;mlj3ZN4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" filled="f" stroked="f">
                <v:textbox style="mso-fit-shape-to-text:t">
                  <w:txbxContent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F54">
        <w:rPr>
          <w:rFonts w:cs="Arial"/>
          <w:sz w:val="22"/>
          <w:szCs w:val="24"/>
        </w:rPr>
        <w:t>Both you and your friend have $4,500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 w:rsidR="00675F54"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 w:rsidR="00675F54">
        <w:rPr>
          <w:rFonts w:cs="Arial"/>
          <w:sz w:val="22"/>
          <w:szCs w:val="24"/>
        </w:rPr>
        <w:br/>
      </w:r>
    </w:p>
    <w:p w:rsidR="00A20A4B" w:rsidRPr="00603C2B" w:rsidRDefault="00A20A4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Yes / No – enough </w:t>
      </w:r>
      <w:proofErr w:type="gramStart"/>
      <w:r>
        <w:rPr>
          <w:rFonts w:cs="Arial"/>
          <w:color w:val="FF0000"/>
          <w:sz w:val="22"/>
          <w:szCs w:val="24"/>
        </w:rPr>
        <w:t>money  (</w:t>
      </w:r>
      <w:proofErr w:type="gramEnd"/>
      <w:r>
        <w:rPr>
          <w:rFonts w:cs="Arial"/>
          <w:color w:val="FF0000"/>
          <w:sz w:val="22"/>
          <w:szCs w:val="24"/>
        </w:rPr>
        <w:t>as per their answers)</w:t>
      </w:r>
    </w:p>
    <w:p w:rsidR="00603C2B" w:rsidRDefault="00603C2B" w:rsidP="00603C2B">
      <w:pPr>
        <w:pStyle w:val="ListParagraph"/>
        <w:spacing w:before="120" w:after="120"/>
        <w:ind w:left="216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5E9E98" wp14:editId="7EF6ED81">
                <wp:simplePos x="0" y="0"/>
                <wp:positionH relativeFrom="column">
                  <wp:posOffset>857885</wp:posOffset>
                </wp:positionH>
                <wp:positionV relativeFrom="paragraph">
                  <wp:posOffset>10160</wp:posOffset>
                </wp:positionV>
                <wp:extent cx="532765" cy="716915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91" type="#_x0000_t202" style="position:absolute;left:0;text-align:left;margin-left:67.55pt;margin-top:.8pt;width:41.95pt;height:56.45pt;z-index:251757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AwU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" filled="f" stroked="f">
                <v:textbox style="mso-fit-shape-to-text:t">
                  <w:txbxContent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20A4B" w:rsidRPr="00603C2B" w:rsidRDefault="00603C2B" w:rsidP="00603C2B">
      <w:pPr>
        <w:pStyle w:val="ListParagraph"/>
        <w:spacing w:before="120" w:after="120"/>
        <w:ind w:left="216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Justification – using correct maths      $4500 – Cost Each Total = $_____</w:t>
      </w:r>
      <w:r w:rsidR="004833E9">
        <w:rPr>
          <w:rFonts w:cs="Arial"/>
          <w:color w:val="FF0000"/>
          <w:sz w:val="22"/>
          <w:szCs w:val="24"/>
        </w:rPr>
        <w:t xml:space="preserve"> </w:t>
      </w:r>
      <w:r w:rsidR="004833E9">
        <w:rPr>
          <w:rFonts w:cs="Arial"/>
          <w:color w:val="FF0000"/>
          <w:sz w:val="22"/>
          <w:szCs w:val="24"/>
        </w:rPr>
        <w:br/>
        <w:t xml:space="preserve">  </w:t>
      </w:r>
      <w:proofErr w:type="gramStart"/>
      <w:r w:rsidR="004833E9">
        <w:rPr>
          <w:rFonts w:cs="Arial"/>
          <w:color w:val="FF0000"/>
          <w:sz w:val="22"/>
          <w:szCs w:val="24"/>
        </w:rPr>
        <w:t>Cannot</w:t>
      </w:r>
      <w:proofErr w:type="gramEnd"/>
      <w:r w:rsidR="004833E9">
        <w:rPr>
          <w:rFonts w:cs="Arial"/>
          <w:color w:val="FF0000"/>
          <w:sz w:val="22"/>
          <w:szCs w:val="24"/>
        </w:rPr>
        <w:t xml:space="preserve"> just state less than or greater than </w:t>
      </w:r>
      <w:r w:rsidR="004833E9" w:rsidRPr="004833E9">
        <w:rPr>
          <w:rFonts w:cs="Arial"/>
          <w:b/>
          <w:color w:val="FF0000"/>
          <w:sz w:val="22"/>
          <w:szCs w:val="24"/>
        </w:rPr>
        <w:t>must use numbers</w:t>
      </w:r>
      <w:r w:rsidR="00675F54">
        <w:rPr>
          <w:rFonts w:cs="Arial"/>
          <w:sz w:val="22"/>
          <w:szCs w:val="24"/>
        </w:rPr>
        <w:br/>
      </w:r>
      <w:r>
        <w:rPr>
          <w:rFonts w:cs="Arial"/>
          <w:sz w:val="22"/>
          <w:szCs w:val="24"/>
        </w:rPr>
        <w:br/>
      </w:r>
    </w:p>
    <w:p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:rsidR="00675F54" w:rsidRDefault="00603C2B" w:rsidP="00675F54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valid answer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>:</w:t>
      </w:r>
    </w:p>
    <w:p w:rsidR="00603C2B" w:rsidRDefault="00B45A8F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742B499" wp14:editId="4517225B">
                <wp:simplePos x="0" y="0"/>
                <wp:positionH relativeFrom="column">
                  <wp:posOffset>-290052</wp:posOffset>
                </wp:positionH>
                <wp:positionV relativeFrom="paragraph">
                  <wp:posOffset>42053</wp:posOffset>
                </wp:positionV>
                <wp:extent cx="923925" cy="1287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063" w:rsidRDefault="009B2063" w:rsidP="00B45A8F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0000"/>
                                <w:sz w:val="20"/>
                              </w:rPr>
                              <w:t>Must be specific.</w:t>
                            </w:r>
                            <w:proofErr w:type="gramEnd"/>
                          </w:p>
                          <w:p w:rsidR="009B2063" w:rsidRPr="00B45A8F" w:rsidRDefault="009B2063" w:rsidP="00B45A8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Cannot state ‘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 xml:space="preserve">pick cheaper </w:t>
                            </w:r>
                            <w:proofErr w:type="gramStart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options</w:t>
                            </w:r>
                            <w:proofErr w:type="gramEnd"/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92" type="#_x0000_t202" style="position:absolute;left:0;text-align:left;margin-left:-22.85pt;margin-top:3.3pt;width:72.75pt;height:101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" filled="f" stroked="f" strokeweight="2pt">
                <v:textbox>
                  <w:txbxContent>
                    <w:p w:rsidR="009B2063" w:rsidRDefault="009B2063" w:rsidP="00B45A8F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0000"/>
                          <w:sz w:val="20"/>
                        </w:rPr>
                        <w:t>Must be specific.</w:t>
                      </w:r>
                      <w:proofErr w:type="gramEnd"/>
                    </w:p>
                    <w:p w:rsidR="009B2063" w:rsidRPr="00B45A8F" w:rsidRDefault="009B2063" w:rsidP="00B45A8F">
                      <w:pPr>
                        <w:rPr>
                          <w:i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Cannot state ‘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 xml:space="preserve">pick cheaper </w:t>
                      </w:r>
                      <w:proofErr w:type="gramStart"/>
                      <w:r>
                        <w:rPr>
                          <w:i/>
                          <w:color w:val="FF0000"/>
                          <w:sz w:val="20"/>
                        </w:rPr>
                        <w:t>options</w:t>
                      </w:r>
                      <w:proofErr w:type="gramEnd"/>
                      <w:r>
                        <w:rPr>
                          <w:i/>
                          <w:color w:val="FF0000"/>
                          <w:sz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FF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88401D" wp14:editId="251055AE">
                <wp:simplePos x="0" y="0"/>
                <wp:positionH relativeFrom="column">
                  <wp:posOffset>221226</wp:posOffset>
                </wp:positionH>
                <wp:positionV relativeFrom="paragraph">
                  <wp:posOffset>42053</wp:posOffset>
                </wp:positionV>
                <wp:extent cx="323850" cy="1287780"/>
                <wp:effectExtent l="19050" t="19050" r="0" b="26670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7780"/>
                        </a:xfrm>
                        <a:prstGeom prst="leftBrace">
                          <a:avLst>
                            <a:gd name="adj1" fmla="val 8333"/>
                            <a:gd name="adj2" fmla="val 3702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4" o:spid="_x0000_s1026" type="#_x0000_t87" style="position:absolute;margin-left:17.4pt;margin-top:3.3pt;width:25.5pt;height:101.4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" adj="453,7996" strokecolor="#bc4542 [3045]" strokeweight="2.25pt"/>
            </w:pict>
          </mc:Fallback>
        </mc:AlternateContent>
      </w:r>
      <w:r w:rsidR="00603C2B">
        <w:rPr>
          <w:rFonts w:cs="Arial"/>
          <w:color w:val="FF0000"/>
          <w:sz w:val="22"/>
          <w:szCs w:val="24"/>
        </w:rPr>
        <w:t>Cheaper flights – fly flexi instead of business</w:t>
      </w:r>
      <w:r>
        <w:rPr>
          <w:rFonts w:cs="Arial"/>
          <w:color w:val="FF0000"/>
          <w:sz w:val="22"/>
          <w:szCs w:val="24"/>
        </w:rPr>
        <w:t xml:space="preserve"> ( not ‘search for cheaper flights’ – need specific)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B3B013" wp14:editId="4E76CE20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532765" cy="716915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93" type="#_x0000_t202" style="position:absolute;left:0;text-align:left;margin-left:429.9pt;margin-top:.45pt;width:41.95pt;height:56.45pt;z-index:2517596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EqxwIAAJo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" filled="f" stroked="f">
                <v:textbox style="mso-fit-shape-to-text:t">
                  <w:txbxContent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 xml:space="preserve">Cheaper hotel, </w:t>
      </w:r>
      <w:proofErr w:type="spellStart"/>
      <w:r>
        <w:rPr>
          <w:rFonts w:cs="Arial"/>
          <w:color w:val="FF0000"/>
          <w:sz w:val="22"/>
          <w:szCs w:val="24"/>
        </w:rPr>
        <w:t>eg</w:t>
      </w:r>
      <w:proofErr w:type="spellEnd"/>
      <w:r>
        <w:rPr>
          <w:rFonts w:cs="Arial"/>
          <w:color w:val="FF0000"/>
          <w:sz w:val="22"/>
          <w:szCs w:val="24"/>
        </w:rPr>
        <w:t xml:space="preserve">. </w:t>
      </w:r>
      <w:proofErr w:type="spellStart"/>
      <w:r>
        <w:rPr>
          <w:rFonts w:cs="Arial"/>
          <w:color w:val="FF0000"/>
          <w:sz w:val="22"/>
          <w:szCs w:val="24"/>
        </w:rPr>
        <w:t>Rydges</w:t>
      </w:r>
      <w:proofErr w:type="spellEnd"/>
      <w:r>
        <w:rPr>
          <w:rFonts w:cs="Arial"/>
          <w:color w:val="FF0000"/>
          <w:sz w:val="22"/>
          <w:szCs w:val="24"/>
        </w:rPr>
        <w:t xml:space="preserve"> basic option is cheapest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Cheaper rate option at same hotel, that is buy own breakfast &amp;/or dinner. 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proofErr w:type="spellStart"/>
      <w:r>
        <w:rPr>
          <w:rFonts w:cs="Arial"/>
          <w:color w:val="FF0000"/>
          <w:sz w:val="22"/>
          <w:szCs w:val="24"/>
        </w:rPr>
        <w:t>Skybus</w:t>
      </w:r>
      <w:proofErr w:type="spellEnd"/>
      <w:r>
        <w:rPr>
          <w:rFonts w:cs="Arial"/>
          <w:color w:val="FF0000"/>
          <w:sz w:val="22"/>
          <w:szCs w:val="24"/>
        </w:rPr>
        <w:t xml:space="preserve"> instead of Taxi</w:t>
      </w:r>
    </w:p>
    <w:p w:rsidR="00603C2B" w:rsidRDefault="00603C2B" w:rsidP="00603C2B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Cheapest Ticket entry</w:t>
      </w:r>
    </w:p>
    <w:p w:rsidR="00675F54" w:rsidRPr="00603C2B" w:rsidRDefault="00603C2B" w:rsidP="00675F54">
      <w:pPr>
        <w:pStyle w:val="ListParagraph"/>
        <w:numPr>
          <w:ilvl w:val="0"/>
          <w:numId w:val="25"/>
        </w:numPr>
        <w:spacing w:before="120" w:after="120"/>
        <w:rPr>
          <w:rFonts w:cs="Arial"/>
          <w:sz w:val="22"/>
          <w:szCs w:val="24"/>
        </w:rPr>
      </w:pPr>
      <w:proofErr w:type="spellStart"/>
      <w:r w:rsidRPr="00603C2B">
        <w:rPr>
          <w:rFonts w:cs="Arial"/>
          <w:color w:val="FF0000"/>
          <w:sz w:val="22"/>
          <w:szCs w:val="24"/>
        </w:rPr>
        <w:t>etc</w:t>
      </w:r>
      <w:proofErr w:type="spellEnd"/>
    </w:p>
    <w:p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:rsidR="00906C34" w:rsidRDefault="00675F54" w:rsidP="00906C3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="00603C2B">
        <w:rPr>
          <w:rFonts w:cs="Arial"/>
          <w:sz w:val="22"/>
          <w:szCs w:val="24"/>
        </w:rPr>
        <w:t>need to budget for?</w:t>
      </w:r>
      <w:r w:rsidR="00603C2B">
        <w:rPr>
          <w:rFonts w:cs="Arial"/>
          <w:sz w:val="22"/>
          <w:szCs w:val="24"/>
        </w:rPr>
        <w:br/>
      </w:r>
    </w:p>
    <w:p w:rsidR="00906C34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CE79D1" wp14:editId="122418C0">
                <wp:simplePos x="0" y="0"/>
                <wp:positionH relativeFrom="column">
                  <wp:posOffset>2559050</wp:posOffset>
                </wp:positionH>
                <wp:positionV relativeFrom="paragraph">
                  <wp:posOffset>24765</wp:posOffset>
                </wp:positionV>
                <wp:extent cx="532765" cy="716915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063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</w:p>
                          <w:p w:rsidR="009B2063" w:rsidRPr="00F81C26" w:rsidRDefault="009B206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94" type="#_x0000_t202" style="position:absolute;left:0;text-align:left;margin-left:201.5pt;margin-top:1.95pt;width:41.95pt;height:56.45pt;z-index:251761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kQ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R3sUq4HRVjSefNYNgQr9ORm3hNuzgaNvoAfOvd5BGcpuCluHPwoisCPU67m7IRqHcjIazqYTSjhM&#10;s3S6SCchSvJ22FjnvwhdkyBk1AK82FN2vHe+de1dwl1KbyopI4BS/aZAzFYjIgO606GONt8g+WbX&#10;xLqnw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" filled="f" stroked="f">
                <v:textbox style="mso-fit-shape-to-text:t">
                  <w:txbxContent>
                    <w:p w:rsidR="009B2063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</w:p>
                    <w:p w:rsidR="009B2063" w:rsidRPr="00F81C26" w:rsidRDefault="009B2063" w:rsidP="00603C2B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Food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Shopping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Sight seeing</w:t>
      </w:r>
    </w:p>
    <w:p w:rsidR="00603C2B" w:rsidRPr="00603C2B" w:rsidRDefault="00603C2B" w:rsidP="00603C2B">
      <w:pPr>
        <w:pStyle w:val="ListParagraph"/>
        <w:numPr>
          <w:ilvl w:val="0"/>
          <w:numId w:val="30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2 valid reasons. </w:t>
      </w: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F002B" w:rsidRDefault="00AF002B" w:rsidP="00906C34">
      <w:pPr>
        <w:spacing w:before="120" w:after="120"/>
        <w:rPr>
          <w:rFonts w:cs="Arial"/>
          <w:sz w:val="22"/>
          <w:szCs w:val="24"/>
        </w:rPr>
      </w:pPr>
    </w:p>
    <w:p w:rsidR="00A20A4B" w:rsidRDefault="00A20A4B" w:rsidP="00906C34">
      <w:pPr>
        <w:spacing w:before="120" w:after="120"/>
        <w:rPr>
          <w:rFonts w:cs="Arial"/>
          <w:sz w:val="22"/>
          <w:szCs w:val="24"/>
        </w:rPr>
      </w:pPr>
    </w:p>
    <w:p w:rsidR="00675F54" w:rsidRDefault="00675F54" w:rsidP="00675F54">
      <w:pPr>
        <w:spacing w:after="0"/>
      </w:pPr>
      <w:r>
        <w:rPr>
          <w:b/>
          <w:u w:val="single"/>
        </w:rPr>
        <w:lastRenderedPageBreak/>
        <w:t>DAILY SCHEDULE</w:t>
      </w:r>
    </w:p>
    <w:p w:rsidR="00675F54" w:rsidRPr="0088042F" w:rsidRDefault="00675F54" w:rsidP="00675F54">
      <w:pPr>
        <w:rPr>
          <w:b/>
        </w:rPr>
      </w:pPr>
      <w:r w:rsidRPr="0088042F">
        <w:rPr>
          <w:b/>
        </w:rPr>
        <w:t xml:space="preserve">Question </w:t>
      </w:r>
      <w:r w:rsidR="00A20A4B">
        <w:rPr>
          <w:b/>
        </w:rPr>
        <w:t>6</w:t>
      </w:r>
      <w:r>
        <w:rPr>
          <w:b/>
        </w:rPr>
        <w:t xml:space="preserve"> (5 marks)</w:t>
      </w:r>
    </w:p>
    <w:p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p w:rsidR="00603C2B" w:rsidRDefault="00603C2B" w:rsidP="00603C2B">
      <w:pPr>
        <w:spacing w:after="0" w:line="240" w:lineRule="auto"/>
        <w:rPr>
          <w:sz w:val="22"/>
        </w:rPr>
      </w:pPr>
    </w:p>
    <w:p w:rsidR="00603C2B" w:rsidRDefault="00603C2B" w:rsidP="00603C2B">
      <w:pPr>
        <w:spacing w:after="0" w:line="240" w:lineRule="auto"/>
        <w:rPr>
          <w:sz w:val="22"/>
        </w:rPr>
      </w:pP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5 marks</w:t>
      </w:r>
    </w:p>
    <w:p w:rsidR="00603C2B" w:rsidRDefault="00603C2B" w:rsidP="00603C2B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603C2B" w:rsidRDefault="00603C2B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Friday, Saturday &amp; Sunday headings</w:t>
      </w:r>
    </w:p>
    <w:p w:rsidR="00603C2B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to Perth  + Perth departure &amp; arrival to Mel</w:t>
      </w:r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&amp; arrival directly to Mel      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Transport mode times </w:t>
      </w:r>
      <w:r>
        <w:rPr>
          <w:color w:val="FF0000"/>
          <w:sz w:val="22"/>
        </w:rPr>
        <w:br/>
        <w:t xml:space="preserve">Taxi – landing time + 30min waiting for luggage (can allow time for walking to taxi, but if have +30 after landing this is enough) 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proofErr w:type="spellStart"/>
      <w:r>
        <w:rPr>
          <w:color w:val="FF0000"/>
          <w:sz w:val="22"/>
        </w:rPr>
        <w:t>Approx</w:t>
      </w:r>
      <w:proofErr w:type="spellEnd"/>
      <w:r>
        <w:rPr>
          <w:color w:val="FF0000"/>
          <w:sz w:val="22"/>
        </w:rPr>
        <w:t xml:space="preserve"> arrival time at hotel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to arrive at MCG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AS PER STUDENTS CHOICES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Do not worry over arrival time back at hotel, if given it – only deduct if unreasonable</w:t>
      </w:r>
    </w:p>
    <w:p w:rsidR="007A0D12" w:rsidRDefault="007A0D12" w:rsidP="00603C2B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(ignore early/late checkout of motel this wasn’t given to students)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br/>
        <w:t>AS PER STUDENTS CHOICES    if taxi – approximate leave time and reasonable to get their 1 hour before their flight. So if &lt; 30 min taxi travel time not reasonable so deduct mark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to Perth  + Perth departure &amp; arrival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br/>
        <w:t>OR</w:t>
      </w:r>
    </w:p>
    <w:p w:rsidR="007A0D12" w:rsidRDefault="007A0D12" w:rsidP="007A0D12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Flight departure from Mel &amp; arrival directly to </w:t>
      </w:r>
      <w:proofErr w:type="spellStart"/>
      <w:r>
        <w:rPr>
          <w:color w:val="FF0000"/>
          <w:sz w:val="22"/>
        </w:rPr>
        <w:t>Kal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7A0D12" w:rsidRDefault="007A0D12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Don’t stress over getting home, as wasn’t apart of project.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93414A" w:rsidRDefault="0093414A" w:rsidP="007A0D12">
      <w:pPr>
        <w:spacing w:after="0" w:line="240" w:lineRule="auto"/>
        <w:rPr>
          <w:b/>
          <w:color w:val="FF0000"/>
          <w:sz w:val="22"/>
          <w:u w:val="single"/>
        </w:rPr>
      </w:pPr>
    </w:p>
    <w:p w:rsidR="007A0D12" w:rsidRDefault="002F56EC" w:rsidP="007A0D12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4</w:t>
      </w:r>
      <w:r w:rsidR="007A0D12">
        <w:rPr>
          <w:b/>
          <w:color w:val="FF0000"/>
          <w:sz w:val="22"/>
          <w:u w:val="single"/>
        </w:rPr>
        <w:t xml:space="preserve"> marks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93414A" w:rsidRPr="0093414A" w:rsidRDefault="002F56EC" w:rsidP="0093414A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:rsidR="007A0D12" w:rsidRPr="002F56EC" w:rsidRDefault="002F56EC" w:rsidP="007A0D12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 w:rsidRPr="002F56EC">
        <w:rPr>
          <w:color w:val="FF0000"/>
          <w:sz w:val="22"/>
        </w:rPr>
        <w:t xml:space="preserve">Exactly same as 5 marks </w:t>
      </w:r>
      <w:r w:rsidRPr="002F56EC">
        <w:rPr>
          <w:b/>
          <w:color w:val="FF0000"/>
          <w:sz w:val="22"/>
        </w:rPr>
        <w:t>except</w:t>
      </w:r>
      <w:r w:rsidRPr="002F56EC">
        <w:rPr>
          <w:color w:val="FF0000"/>
          <w:sz w:val="22"/>
        </w:rPr>
        <w:t xml:space="preserve"> doesn’t mention time zones</w:t>
      </w:r>
      <w:r w:rsidR="007A0D12" w:rsidRPr="002F56EC">
        <w:rPr>
          <w:color w:val="FF0000"/>
          <w:sz w:val="22"/>
        </w:rPr>
        <w:t xml:space="preserve">. </w:t>
      </w:r>
    </w:p>
    <w:p w:rsidR="007A0D12" w:rsidRDefault="007A0D12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3 marks</w:t>
      </w: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Must clearly identify/</w:t>
      </w:r>
      <w:proofErr w:type="gramStart"/>
      <w:r>
        <w:rPr>
          <w:color w:val="FF0000"/>
          <w:sz w:val="22"/>
        </w:rPr>
        <w:t>see :</w:t>
      </w:r>
      <w:proofErr w:type="gramEnd"/>
      <w:r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Days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Events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Times – arrival &amp; </w:t>
      </w:r>
      <w:proofErr w:type="spellStart"/>
      <w:r>
        <w:rPr>
          <w:color w:val="FF0000"/>
          <w:sz w:val="22"/>
        </w:rPr>
        <w:t>deapartures</w:t>
      </w:r>
      <w:proofErr w:type="spellEnd"/>
      <w:r>
        <w:rPr>
          <w:color w:val="FF0000"/>
          <w:sz w:val="22"/>
        </w:rPr>
        <w:t xml:space="preserve">      AS PER STUDENTS CHOICES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Some minor errors</w:t>
      </w:r>
    </w:p>
    <w:p w:rsidR="002F56EC" w:rsidRPr="002F56EC" w:rsidRDefault="002F56EC" w:rsidP="002F56EC">
      <w:pPr>
        <w:spacing w:after="0" w:line="240" w:lineRule="auto"/>
        <w:rPr>
          <w:color w:val="FF0000"/>
          <w:sz w:val="22"/>
        </w:rPr>
      </w:pP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2F56EC" w:rsidRDefault="002F56EC" w:rsidP="002F56EC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2 marks</w:t>
      </w:r>
    </w:p>
    <w:p w:rsidR="002F56EC" w:rsidRDefault="0096361F" w:rsidP="002F56EC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You are able to follow what they </w:t>
      </w:r>
      <w:proofErr w:type="gramStart"/>
      <w:r>
        <w:rPr>
          <w:color w:val="FF0000"/>
          <w:sz w:val="22"/>
        </w:rPr>
        <w:t>have</w:t>
      </w:r>
      <w:r w:rsidR="002F56EC">
        <w:rPr>
          <w:color w:val="FF0000"/>
          <w:sz w:val="22"/>
        </w:rPr>
        <w:t xml:space="preserve"> :</w:t>
      </w:r>
      <w:proofErr w:type="gramEnd"/>
      <w:r w:rsidR="002F56EC">
        <w:rPr>
          <w:color w:val="FF0000"/>
          <w:sz w:val="22"/>
        </w:rPr>
        <w:t xml:space="preserve"> </w:t>
      </w:r>
    </w:p>
    <w:p w:rsidR="002F56EC" w:rsidRDefault="002F56EC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 AS PER STUDENTS CHOICES</w:t>
      </w:r>
    </w:p>
    <w:p w:rsidR="002F56EC" w:rsidRDefault="0096361F" w:rsidP="002F56EC">
      <w:pPr>
        <w:pStyle w:val="ListParagraph"/>
        <w:numPr>
          <w:ilvl w:val="0"/>
          <w:numId w:val="31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Has </w:t>
      </w:r>
      <w:r w:rsidR="002F56EC">
        <w:rPr>
          <w:color w:val="FF0000"/>
          <w:sz w:val="22"/>
        </w:rPr>
        <w:t xml:space="preserve"> errors</w:t>
      </w:r>
    </w:p>
    <w:p w:rsidR="002F56EC" w:rsidRDefault="002F56EC" w:rsidP="007A0D12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1 mark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Reasonable attempt made – totally wrong &amp;/or cannot follow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0 marks</w:t>
      </w:r>
    </w:p>
    <w:p w:rsidR="0096361F" w:rsidRDefault="0096361F" w:rsidP="0096361F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No reasonable attempt made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</w:p>
    <w:sectPr w:rsidR="0096361F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063" w:rsidRDefault="009B2063" w:rsidP="0078384A">
      <w:pPr>
        <w:spacing w:after="0" w:line="240" w:lineRule="auto"/>
      </w:pPr>
      <w:r>
        <w:separator/>
      </w:r>
    </w:p>
  </w:endnote>
  <w:endnote w:type="continuationSeparator" w:id="0">
    <w:p w:rsidR="009B2063" w:rsidRDefault="009B2063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063" w:rsidRDefault="009B2063" w:rsidP="0078384A">
      <w:pPr>
        <w:spacing w:after="0" w:line="240" w:lineRule="auto"/>
      </w:pPr>
      <w:r>
        <w:separator/>
      </w:r>
    </w:p>
  </w:footnote>
  <w:footnote w:type="continuationSeparator" w:id="0">
    <w:p w:rsidR="009B2063" w:rsidRDefault="009B2063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93BA0"/>
    <w:multiLevelType w:val="hybridMultilevel"/>
    <w:tmpl w:val="0B063546"/>
    <w:lvl w:ilvl="0" w:tplc="E3DA9FB2">
      <w:start w:val="1"/>
      <w:numFmt w:val="decimal"/>
      <w:lvlText w:val="%1"/>
      <w:lvlJc w:val="left"/>
      <w:pPr>
        <w:ind w:left="786" w:hanging="360"/>
      </w:pPr>
      <w:rPr>
        <w:rFonts w:hint="default"/>
        <w:b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F6ED2"/>
    <w:multiLevelType w:val="hybridMultilevel"/>
    <w:tmpl w:val="8D1E5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FE2B57"/>
    <w:multiLevelType w:val="hybridMultilevel"/>
    <w:tmpl w:val="D87C94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56C24"/>
    <w:multiLevelType w:val="hybridMultilevel"/>
    <w:tmpl w:val="299E2040"/>
    <w:lvl w:ilvl="0" w:tplc="F386EC84">
      <w:start w:val="1"/>
      <w:numFmt w:val="decimal"/>
      <w:lvlText w:val="%1"/>
      <w:lvlJc w:val="left"/>
      <w:pPr>
        <w:ind w:left="6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9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96076"/>
    <w:multiLevelType w:val="hybridMultilevel"/>
    <w:tmpl w:val="85A812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38F157A"/>
    <w:multiLevelType w:val="hybridMultilevel"/>
    <w:tmpl w:val="22A0D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4D1EE6"/>
    <w:multiLevelType w:val="hybridMultilevel"/>
    <w:tmpl w:val="1CB0E3F8"/>
    <w:lvl w:ilvl="0" w:tplc="7598DE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6"/>
  </w:num>
  <w:num w:numId="4">
    <w:abstractNumId w:val="3"/>
  </w:num>
  <w:num w:numId="5">
    <w:abstractNumId w:val="0"/>
  </w:num>
  <w:num w:numId="6">
    <w:abstractNumId w:val="33"/>
  </w:num>
  <w:num w:numId="7">
    <w:abstractNumId w:val="17"/>
  </w:num>
  <w:num w:numId="8">
    <w:abstractNumId w:val="10"/>
  </w:num>
  <w:num w:numId="9">
    <w:abstractNumId w:val="14"/>
  </w:num>
  <w:num w:numId="10">
    <w:abstractNumId w:val="32"/>
  </w:num>
  <w:num w:numId="11">
    <w:abstractNumId w:val="25"/>
  </w:num>
  <w:num w:numId="12">
    <w:abstractNumId w:val="19"/>
  </w:num>
  <w:num w:numId="13">
    <w:abstractNumId w:val="22"/>
  </w:num>
  <w:num w:numId="14">
    <w:abstractNumId w:val="16"/>
  </w:num>
  <w:num w:numId="15">
    <w:abstractNumId w:val="1"/>
  </w:num>
  <w:num w:numId="16">
    <w:abstractNumId w:val="15"/>
  </w:num>
  <w:num w:numId="17">
    <w:abstractNumId w:val="29"/>
  </w:num>
  <w:num w:numId="18">
    <w:abstractNumId w:val="20"/>
  </w:num>
  <w:num w:numId="19">
    <w:abstractNumId w:val="24"/>
  </w:num>
  <w:num w:numId="20">
    <w:abstractNumId w:val="11"/>
  </w:num>
  <w:num w:numId="21">
    <w:abstractNumId w:val="23"/>
  </w:num>
  <w:num w:numId="22">
    <w:abstractNumId w:val="8"/>
  </w:num>
  <w:num w:numId="23">
    <w:abstractNumId w:val="30"/>
  </w:num>
  <w:num w:numId="24">
    <w:abstractNumId w:val="4"/>
  </w:num>
  <w:num w:numId="25">
    <w:abstractNumId w:val="27"/>
  </w:num>
  <w:num w:numId="26">
    <w:abstractNumId w:val="21"/>
  </w:num>
  <w:num w:numId="27">
    <w:abstractNumId w:val="7"/>
  </w:num>
  <w:num w:numId="28">
    <w:abstractNumId w:val="9"/>
  </w:num>
  <w:num w:numId="29">
    <w:abstractNumId w:val="13"/>
  </w:num>
  <w:num w:numId="30">
    <w:abstractNumId w:val="28"/>
  </w:num>
  <w:num w:numId="31">
    <w:abstractNumId w:val="12"/>
  </w:num>
  <w:num w:numId="32">
    <w:abstractNumId w:val="2"/>
  </w:num>
  <w:num w:numId="33">
    <w:abstractNumId w:val="18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C2AC4"/>
    <w:rsid w:val="000C2F32"/>
    <w:rsid w:val="000E679B"/>
    <w:rsid w:val="00100D85"/>
    <w:rsid w:val="00141719"/>
    <w:rsid w:val="00182DE1"/>
    <w:rsid w:val="00195FDB"/>
    <w:rsid w:val="00196959"/>
    <w:rsid w:val="001C587B"/>
    <w:rsid w:val="001D4948"/>
    <w:rsid w:val="001D6D80"/>
    <w:rsid w:val="001F1714"/>
    <w:rsid w:val="0020338E"/>
    <w:rsid w:val="002133E8"/>
    <w:rsid w:val="00224252"/>
    <w:rsid w:val="002628EF"/>
    <w:rsid w:val="00266C92"/>
    <w:rsid w:val="002A5194"/>
    <w:rsid w:val="002E2B2C"/>
    <w:rsid w:val="002E5BD8"/>
    <w:rsid w:val="002F56EC"/>
    <w:rsid w:val="00372860"/>
    <w:rsid w:val="003915D0"/>
    <w:rsid w:val="00395C56"/>
    <w:rsid w:val="00396D24"/>
    <w:rsid w:val="00396F8C"/>
    <w:rsid w:val="003A2F6E"/>
    <w:rsid w:val="003A357C"/>
    <w:rsid w:val="003B33AE"/>
    <w:rsid w:val="003B4143"/>
    <w:rsid w:val="003D50AD"/>
    <w:rsid w:val="0045478F"/>
    <w:rsid w:val="00470056"/>
    <w:rsid w:val="004833E9"/>
    <w:rsid w:val="0049248F"/>
    <w:rsid w:val="0049250E"/>
    <w:rsid w:val="004A6BFA"/>
    <w:rsid w:val="004B45DE"/>
    <w:rsid w:val="004C2B70"/>
    <w:rsid w:val="00506864"/>
    <w:rsid w:val="005852E7"/>
    <w:rsid w:val="005C4301"/>
    <w:rsid w:val="005C4323"/>
    <w:rsid w:val="005D301B"/>
    <w:rsid w:val="005D712E"/>
    <w:rsid w:val="005E452A"/>
    <w:rsid w:val="00603C2B"/>
    <w:rsid w:val="00675F54"/>
    <w:rsid w:val="00685C4C"/>
    <w:rsid w:val="006E619A"/>
    <w:rsid w:val="00731301"/>
    <w:rsid w:val="00737B4C"/>
    <w:rsid w:val="007613A9"/>
    <w:rsid w:val="00770F75"/>
    <w:rsid w:val="0078384A"/>
    <w:rsid w:val="007A0D12"/>
    <w:rsid w:val="007B37F9"/>
    <w:rsid w:val="008434B8"/>
    <w:rsid w:val="008443CE"/>
    <w:rsid w:val="00845151"/>
    <w:rsid w:val="0088042F"/>
    <w:rsid w:val="0088223F"/>
    <w:rsid w:val="008E43C0"/>
    <w:rsid w:val="009036A4"/>
    <w:rsid w:val="00905D30"/>
    <w:rsid w:val="00906C34"/>
    <w:rsid w:val="00915680"/>
    <w:rsid w:val="00926CDB"/>
    <w:rsid w:val="0093414A"/>
    <w:rsid w:val="00950019"/>
    <w:rsid w:val="00951D2A"/>
    <w:rsid w:val="0096361F"/>
    <w:rsid w:val="009713BA"/>
    <w:rsid w:val="00987D35"/>
    <w:rsid w:val="009A3F06"/>
    <w:rsid w:val="009B2063"/>
    <w:rsid w:val="00A20A4B"/>
    <w:rsid w:val="00A3266B"/>
    <w:rsid w:val="00A46C70"/>
    <w:rsid w:val="00A931EB"/>
    <w:rsid w:val="00AA3EAE"/>
    <w:rsid w:val="00AB346B"/>
    <w:rsid w:val="00AC572A"/>
    <w:rsid w:val="00AF002B"/>
    <w:rsid w:val="00AF1D36"/>
    <w:rsid w:val="00B213E4"/>
    <w:rsid w:val="00B45A8F"/>
    <w:rsid w:val="00B72908"/>
    <w:rsid w:val="00B87A9A"/>
    <w:rsid w:val="00BC7221"/>
    <w:rsid w:val="00C0191F"/>
    <w:rsid w:val="00C060F3"/>
    <w:rsid w:val="00C14E00"/>
    <w:rsid w:val="00C45224"/>
    <w:rsid w:val="00C51656"/>
    <w:rsid w:val="00C83362"/>
    <w:rsid w:val="00CC0F45"/>
    <w:rsid w:val="00CE5376"/>
    <w:rsid w:val="00D02615"/>
    <w:rsid w:val="00D61FB9"/>
    <w:rsid w:val="00DB629A"/>
    <w:rsid w:val="00E255F6"/>
    <w:rsid w:val="00E827A9"/>
    <w:rsid w:val="00E9102E"/>
    <w:rsid w:val="00F0280B"/>
    <w:rsid w:val="00F13839"/>
    <w:rsid w:val="00F14D42"/>
    <w:rsid w:val="00F16A75"/>
    <w:rsid w:val="00F51F5D"/>
    <w:rsid w:val="00F6785A"/>
    <w:rsid w:val="00F81C26"/>
    <w:rsid w:val="00F82FD2"/>
    <w:rsid w:val="00F83AF3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1F3CA-2AC1-4089-A8A6-2192D4567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D04CC171</Template>
  <TotalTime>267</TotalTime>
  <Pages>9</Pages>
  <Words>2281</Words>
  <Characters>13007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WOOD Janette</cp:lastModifiedBy>
  <cp:revision>7</cp:revision>
  <cp:lastPrinted>2015-10-26T08:59:00Z</cp:lastPrinted>
  <dcterms:created xsi:type="dcterms:W3CDTF">2017-10-25T02:11:00Z</dcterms:created>
  <dcterms:modified xsi:type="dcterms:W3CDTF">2017-10-27T03:02:00Z</dcterms:modified>
</cp:coreProperties>
</file>