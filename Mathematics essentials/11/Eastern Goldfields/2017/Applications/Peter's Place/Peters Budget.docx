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ED" w:rsidRDefault="007469A6" w:rsidP="007469A6">
      <w:pPr>
        <w:jc w:val="center"/>
        <w:rPr>
          <w:rFonts w:ascii="Comic Sans MS" w:hAnsi="Comic Sans MS"/>
          <w:sz w:val="48"/>
          <w:szCs w:val="48"/>
        </w:rPr>
      </w:pPr>
      <w:bookmarkStart w:id="0" w:name="_GoBack"/>
      <w:bookmarkEnd w:id="0"/>
      <w:r>
        <w:rPr>
          <w:rFonts w:ascii="Comic Sans MS" w:hAnsi="Comic Sans MS"/>
          <w:sz w:val="48"/>
          <w:szCs w:val="48"/>
        </w:rPr>
        <w:t>Peter’s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7469A6" w:rsidTr="003F57C8">
        <w:trPr>
          <w:trHeight w:val="445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Weekly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Fortnightly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Monthly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Yearly</w:t>
            </w: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INCOME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1"/>
        </w:trPr>
        <w:tc>
          <w:tcPr>
            <w:tcW w:w="2834" w:type="dxa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EXPENSES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39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Rent</w:t>
            </w:r>
          </w:p>
        </w:tc>
        <w:tc>
          <w:tcPr>
            <w:tcW w:w="2835" w:type="dxa"/>
          </w:tcPr>
          <w:p w:rsidR="007469A6" w:rsidRDefault="00FA1979" w:rsidP="00FA197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$200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F57C8">
        <w:trPr>
          <w:trHeight w:val="418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Food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5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Moped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7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Electricity/Gas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FA1979" w:rsidP="00FA197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$90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Phone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Clothes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0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Entertainment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3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Medical Care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Gym Membership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1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C3FA7" w:rsidTr="003C3FA7">
        <w:trPr>
          <w:trHeight w:val="416"/>
        </w:trPr>
        <w:tc>
          <w:tcPr>
            <w:tcW w:w="2834" w:type="dxa"/>
          </w:tcPr>
          <w:p w:rsidR="003C3FA7" w:rsidRPr="003C3FA7" w:rsidRDefault="003C3FA7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SAVINGS</w:t>
            </w: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469A6" w:rsidRPr="007469A6" w:rsidRDefault="007469A6" w:rsidP="007469A6">
      <w:pPr>
        <w:rPr>
          <w:rFonts w:ascii="Comic Sans MS" w:hAnsi="Comic Sans MS"/>
          <w:sz w:val="24"/>
          <w:szCs w:val="24"/>
        </w:rPr>
      </w:pPr>
    </w:p>
    <w:sectPr w:rsidR="007469A6" w:rsidRPr="007469A6" w:rsidSect="007469A6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6"/>
    <w:rsid w:val="003C3FA7"/>
    <w:rsid w:val="003F57C8"/>
    <w:rsid w:val="005D1BD9"/>
    <w:rsid w:val="0070205C"/>
    <w:rsid w:val="00724528"/>
    <w:rsid w:val="007469A6"/>
    <w:rsid w:val="00817AC1"/>
    <w:rsid w:val="009A206D"/>
    <w:rsid w:val="00B81F81"/>
    <w:rsid w:val="00BC09ED"/>
    <w:rsid w:val="00CB5B09"/>
    <w:rsid w:val="00FA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351F9482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 Wood Toshiba</dc:creator>
  <cp:lastModifiedBy>WOOD Janette</cp:lastModifiedBy>
  <cp:revision>2</cp:revision>
  <cp:lastPrinted>2015-03-15T13:10:00Z</cp:lastPrinted>
  <dcterms:created xsi:type="dcterms:W3CDTF">2017-03-13T08:20:00Z</dcterms:created>
  <dcterms:modified xsi:type="dcterms:W3CDTF">2017-03-13T08:20:00Z</dcterms:modified>
</cp:coreProperties>
</file>