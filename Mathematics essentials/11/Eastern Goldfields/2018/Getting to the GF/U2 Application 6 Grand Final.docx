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14:paraId="76025AB6" w14:textId="77777777" w:rsidTr="002444F8">
        <w:tc>
          <w:tcPr>
            <w:tcW w:w="2445" w:type="dxa"/>
          </w:tcPr>
          <w:p w14:paraId="18D8C671" w14:textId="77777777" w:rsidR="00AF1D36" w:rsidRDefault="00AF1D36" w:rsidP="002444F8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2D7208D3" wp14:editId="0AC95721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14:paraId="4F419625" w14:textId="77777777" w:rsidR="00AF1D36" w:rsidRDefault="00AF1D36" w:rsidP="002444F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2229F304" w14:textId="77777777" w:rsidR="00AF1D36" w:rsidRDefault="00AF1D36" w:rsidP="002444F8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14:paraId="3E5CB7AC" w14:textId="77777777" w:rsidR="00AF1D36" w:rsidRDefault="00AF1D36" w:rsidP="002444F8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05FF0573" w14:textId="77777777" w:rsidR="00AF1D36" w:rsidRDefault="00AF1D36" w:rsidP="002444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2380B697" w14:textId="26BCA211" w:rsidR="00AF1D36" w:rsidRDefault="00417AD2" w:rsidP="002444F8">
            <w:pPr>
              <w:pStyle w:val="TestStyle1"/>
              <w:spacing w:after="0"/>
            </w:pPr>
            <w:r>
              <w:t>Mathematics Essentials 2017</w:t>
            </w:r>
            <w:r w:rsidR="00AF1D36">
              <w:t xml:space="preserve">       </w:t>
            </w:r>
          </w:p>
          <w:p w14:paraId="1BE97FF8" w14:textId="77777777" w:rsidR="00AF1D36" w:rsidRDefault="00AF1D36" w:rsidP="002444F8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14:paraId="67DF2103" w14:textId="77777777" w:rsidR="00AF1D36" w:rsidRDefault="00AF1D36" w:rsidP="002444F8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14:paraId="535EE42A" w14:textId="5BFB5E6C"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B322E3">
        <w:rPr>
          <w:sz w:val="22"/>
        </w:rPr>
        <w:t>58</w:t>
      </w:r>
    </w:p>
    <w:p w14:paraId="7A63F665" w14:textId="77777777"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  <w:bookmarkStart w:id="1" w:name="_GoBack"/>
      <w:bookmarkEnd w:id="1"/>
    </w:p>
    <w:p w14:paraId="67F08A68" w14:textId="2FCC64E0" w:rsidR="00D02615" w:rsidRPr="00266C92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proofErr w:type="gramStart"/>
      <w:r w:rsidR="002444F8">
        <w:rPr>
          <w:rFonts w:cs="Arial"/>
          <w:sz w:val="22"/>
        </w:rPr>
        <w:t>Your AFL football team</w:t>
      </w:r>
      <w:r w:rsidR="00D02615" w:rsidRPr="00266C92">
        <w:rPr>
          <w:rFonts w:cs="Arial"/>
          <w:sz w:val="22"/>
        </w:rPr>
        <w:t xml:space="preserve">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2444F8">
        <w:rPr>
          <w:rFonts w:cs="Arial"/>
          <w:sz w:val="22"/>
        </w:rPr>
        <w:t>Saturday, Septem</w:t>
      </w:r>
      <w:r w:rsidR="00D02615" w:rsidRPr="006E619A">
        <w:rPr>
          <w:rFonts w:cs="Arial"/>
          <w:sz w:val="22"/>
        </w:rPr>
        <w:t xml:space="preserve">ber </w:t>
      </w:r>
      <w:r w:rsidR="00EE1033">
        <w:rPr>
          <w:rFonts w:cs="Arial"/>
          <w:sz w:val="22"/>
        </w:rPr>
        <w:t>30, 2018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EE1033">
        <w:rPr>
          <w:rFonts w:cs="Arial"/>
          <w:sz w:val="22"/>
        </w:rPr>
        <w:t>4 0</w:t>
      </w:r>
      <w:r w:rsidR="004B45DE">
        <w:rPr>
          <w:rFonts w:cs="Arial"/>
          <w:sz w:val="22"/>
        </w:rPr>
        <w:t>00</w:t>
      </w:r>
      <w:r w:rsidR="00D02615" w:rsidRPr="00266C92">
        <w:rPr>
          <w:rFonts w:cs="Arial"/>
          <w:sz w:val="22"/>
        </w:rPr>
        <w:t xml:space="preserve"> per person. You plan to fly Friday </w:t>
      </w:r>
      <w:r w:rsidR="00D02615" w:rsidRPr="00417AD2">
        <w:rPr>
          <w:rFonts w:cs="Arial"/>
          <w:b/>
          <w:sz w:val="22"/>
        </w:rPr>
        <w:t>morning</w:t>
      </w:r>
      <w:r w:rsidR="00D02615" w:rsidRPr="00266C92">
        <w:rPr>
          <w:rFonts w:cs="Arial"/>
          <w:sz w:val="22"/>
        </w:rPr>
        <w:t xml:space="preserve">, </w:t>
      </w:r>
      <w:r w:rsidR="002444F8">
        <w:rPr>
          <w:rFonts w:cs="Arial"/>
          <w:sz w:val="22"/>
        </w:rPr>
        <w:t>Septem</w:t>
      </w:r>
      <w:r w:rsidR="00D02615" w:rsidRPr="006E619A">
        <w:rPr>
          <w:rFonts w:cs="Arial"/>
          <w:sz w:val="22"/>
        </w:rPr>
        <w:t xml:space="preserve">ber </w:t>
      </w:r>
      <w:r w:rsidR="00EE1033">
        <w:rPr>
          <w:rFonts w:cs="Arial"/>
          <w:sz w:val="22"/>
        </w:rPr>
        <w:t>29, 2018</w:t>
      </w:r>
      <w:r w:rsidR="00D02615" w:rsidRPr="006E619A">
        <w:rPr>
          <w:rFonts w:cs="Arial"/>
          <w:sz w:val="22"/>
        </w:rPr>
        <w:t xml:space="preserve"> </w:t>
      </w:r>
      <w:r w:rsidR="00D02615" w:rsidRPr="00266C92">
        <w:rPr>
          <w:rFonts w:cs="Arial"/>
          <w:sz w:val="22"/>
        </w:rPr>
        <w:t xml:space="preserve">and return on Sunday afternoon, </w:t>
      </w:r>
      <w:r w:rsidR="00D02615" w:rsidRPr="006E619A">
        <w:rPr>
          <w:rFonts w:cs="Arial"/>
          <w:sz w:val="22"/>
        </w:rPr>
        <w:t xml:space="preserve">October </w:t>
      </w:r>
      <w:r w:rsidR="00C5046F">
        <w:rPr>
          <w:rFonts w:cs="Arial"/>
          <w:sz w:val="22"/>
        </w:rPr>
        <w:t>1, 2018</w:t>
      </w:r>
      <w:r w:rsidR="00D02615" w:rsidRPr="006E619A">
        <w:rPr>
          <w:rFonts w:cs="Arial"/>
          <w:sz w:val="22"/>
        </w:rPr>
        <w:t xml:space="preserve">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 xml:space="preserve">rganisation and choices </w:t>
      </w:r>
      <w:r w:rsidR="002444F8">
        <w:rPr>
          <w:rFonts w:cs="Arial"/>
          <w:sz w:val="22"/>
        </w:rPr>
        <w:t xml:space="preserve">are </w:t>
      </w:r>
      <w:r w:rsidR="00D02615" w:rsidRPr="00266C92">
        <w:rPr>
          <w:rFonts w:cs="Arial"/>
          <w:sz w:val="22"/>
        </w:rPr>
        <w:t>to be made before bookings can be completed.</w:t>
      </w:r>
    </w:p>
    <w:p w14:paraId="11FAB298" w14:textId="3798A892"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AF6DB0">
        <w:rPr>
          <w:b/>
        </w:rPr>
        <w:t>25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6DB0">
        <w:rPr>
          <w:b/>
        </w:rPr>
        <w:t>12</w:t>
      </w:r>
      <w:r w:rsidR="004A6BFA">
        <w:rPr>
          <w:b/>
        </w:rPr>
        <w:t>,</w:t>
      </w:r>
      <w:r w:rsidR="00AF6DB0">
        <w:rPr>
          <w:b/>
        </w:rPr>
        <w:t xml:space="preserve"> 10</w:t>
      </w:r>
      <w:r w:rsidR="00AF002B">
        <w:rPr>
          <w:b/>
        </w:rPr>
        <w:t>,</w:t>
      </w:r>
      <w:r w:rsidR="004A6BFA">
        <w:rPr>
          <w:b/>
        </w:rPr>
        <w:t xml:space="preserve"> </w:t>
      </w:r>
      <w:proofErr w:type="gramStart"/>
      <w:r w:rsidR="000513B4">
        <w:rPr>
          <w:b/>
        </w:rPr>
        <w:t>2</w:t>
      </w:r>
      <w:proofErr w:type="gramEnd"/>
      <w:r w:rsidR="001C587B">
        <w:rPr>
          <w:b/>
        </w:rPr>
        <w:t>)</w:t>
      </w:r>
    </w:p>
    <w:p w14:paraId="59A21987" w14:textId="77777777" w:rsidR="00266C92" w:rsidRPr="00AF002B" w:rsidRDefault="00196959" w:rsidP="00AF002B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Pr="00AF002B">
        <w:rPr>
          <w:sz w:val="22"/>
        </w:rPr>
        <w:t xml:space="preserve"> provided. There are 2 Qantas and 2 Virgin options. </w:t>
      </w:r>
    </w:p>
    <w:p w14:paraId="3ABA459B" w14:textId="77777777"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14:paraId="170D24ED" w14:textId="77777777" w:rsidR="00196959" w:rsidRPr="00266C92" w:rsidRDefault="00196959" w:rsidP="00266C92">
      <w:pPr>
        <w:ind w:left="426"/>
        <w:rPr>
          <w:sz w:val="22"/>
        </w:rPr>
      </w:pPr>
      <w:r w:rsidRPr="00266C92">
        <w:rPr>
          <w:sz w:val="22"/>
        </w:rPr>
        <w:t xml:space="preserve">Choose 2 </w:t>
      </w:r>
      <w:r w:rsidR="00741641">
        <w:rPr>
          <w:sz w:val="22"/>
        </w:rPr>
        <w:t>possible</w:t>
      </w:r>
      <w:r w:rsidRPr="00266C92">
        <w:rPr>
          <w:sz w:val="22"/>
        </w:rPr>
        <w:t xml:space="preserve"> flight options from the 4 provided</w:t>
      </w:r>
      <w:r w:rsidR="00741641">
        <w:rPr>
          <w:sz w:val="22"/>
        </w:rPr>
        <w:t xml:space="preserve"> on the information sheet</w:t>
      </w:r>
      <w:r w:rsidRPr="00266C92">
        <w:rPr>
          <w:sz w:val="22"/>
        </w:rPr>
        <w:t xml:space="preserve">. </w:t>
      </w:r>
    </w:p>
    <w:p w14:paraId="6E4E54DD" w14:textId="77777777" w:rsidR="00196959" w:rsidRPr="00266C92" w:rsidRDefault="00AF002B" w:rsidP="0045478F">
      <w:r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14:paraId="4E1A880A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14:paraId="4572100A" w14:textId="77777777" w:rsidTr="004A6BFA">
        <w:trPr>
          <w:jc w:val="center"/>
        </w:trPr>
        <w:tc>
          <w:tcPr>
            <w:tcW w:w="1185" w:type="dxa"/>
            <w:vMerge w:val="restart"/>
            <w:vAlign w:val="center"/>
          </w:tcPr>
          <w:p w14:paraId="6AE1B4E2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FE5265A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44FD4C6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4468A8B7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7E1D4F24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2822D5ED" w14:textId="77777777" w:rsidTr="004A6BFA">
        <w:trPr>
          <w:jc w:val="center"/>
        </w:trPr>
        <w:tc>
          <w:tcPr>
            <w:tcW w:w="1185" w:type="dxa"/>
            <w:vMerge/>
          </w:tcPr>
          <w:p w14:paraId="43DE2221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3BD0254E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B33E898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516EDF17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25716753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0A959932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14:paraId="3FBF5D5B" w14:textId="77777777" w:rsidTr="00F0280B">
        <w:trPr>
          <w:jc w:val="center"/>
        </w:trPr>
        <w:tc>
          <w:tcPr>
            <w:tcW w:w="1185" w:type="dxa"/>
            <w:vMerge/>
          </w:tcPr>
          <w:p w14:paraId="5B75B8DE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4E41F956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5407262B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15015DD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8639BBF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505ACDC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4694E12C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588F3052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083DA3BE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332317D6" w14:textId="77777777" w:rsidTr="004A6BFA">
        <w:trPr>
          <w:trHeight w:val="718"/>
          <w:jc w:val="center"/>
        </w:trPr>
        <w:tc>
          <w:tcPr>
            <w:tcW w:w="1185" w:type="dxa"/>
          </w:tcPr>
          <w:p w14:paraId="2B6D41C7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19814158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0EB47C7A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D180DF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EDBA42D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B363315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9527336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4B1ABC8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5BBE6B31" w14:textId="77777777" w:rsidR="004A6BFA" w:rsidRDefault="004A6BFA" w:rsidP="00F0280B">
            <w:pPr>
              <w:jc w:val="center"/>
            </w:pPr>
          </w:p>
        </w:tc>
      </w:tr>
      <w:tr w:rsidR="004A6BFA" w14:paraId="6F722AD7" w14:textId="77777777" w:rsidTr="004A6BFA">
        <w:trPr>
          <w:trHeight w:val="707"/>
          <w:jc w:val="center"/>
        </w:trPr>
        <w:tc>
          <w:tcPr>
            <w:tcW w:w="1185" w:type="dxa"/>
          </w:tcPr>
          <w:p w14:paraId="645628D5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58696724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5EA6C244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E77A403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0EDBE3D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4C0F71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19D3FF7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14:paraId="74FCC82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14:paraId="20978265" w14:textId="77777777" w:rsidR="004A6BFA" w:rsidRDefault="004A6BFA" w:rsidP="00F0280B">
            <w:pPr>
              <w:jc w:val="center"/>
            </w:pPr>
          </w:p>
        </w:tc>
      </w:tr>
    </w:tbl>
    <w:p w14:paraId="09E26542" w14:textId="77777777" w:rsidR="006E619A" w:rsidRDefault="004A6BFA" w:rsidP="0045478F">
      <w:pPr>
        <w:rPr>
          <w:sz w:val="22"/>
        </w:rPr>
      </w:pPr>
      <w:r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Yes / No </w:t>
      </w:r>
    </w:p>
    <w:p w14:paraId="4D533EDC" w14:textId="77777777"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0D9F6C5F" w14:textId="77777777"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________________</w:t>
      </w:r>
    </w:p>
    <w:p w14:paraId="380D21F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14:paraId="65BA9F88" w14:textId="77777777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14:paraId="6ADC2BE9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1B8D722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1C61C47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6DBA27A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1990DEA8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4332F063" w14:textId="77777777" w:rsidTr="002444F8">
        <w:trPr>
          <w:jc w:val="center"/>
        </w:trPr>
        <w:tc>
          <w:tcPr>
            <w:tcW w:w="1185" w:type="dxa"/>
            <w:vMerge/>
          </w:tcPr>
          <w:p w14:paraId="43870FB4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2F724A6D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4E9E0FDD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20D36A14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69993E1B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36F07E88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14:paraId="24192073" w14:textId="77777777" w:rsidTr="002444F8">
        <w:trPr>
          <w:jc w:val="center"/>
        </w:trPr>
        <w:tc>
          <w:tcPr>
            <w:tcW w:w="1185" w:type="dxa"/>
            <w:vMerge/>
          </w:tcPr>
          <w:p w14:paraId="143CDCA9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7DE9F8F0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13FFFC36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5E7B622E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3E727240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4795DE89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5B870D14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670D93E7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0EEFE461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269F8B1C" w14:textId="77777777" w:rsidTr="002444F8">
        <w:trPr>
          <w:trHeight w:val="718"/>
          <w:jc w:val="center"/>
        </w:trPr>
        <w:tc>
          <w:tcPr>
            <w:tcW w:w="1185" w:type="dxa"/>
          </w:tcPr>
          <w:p w14:paraId="72FEB2FE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3025A499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2F2851D5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8D82076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6621EAA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D3F4AC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023B6A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052273F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15C7A206" w14:textId="77777777" w:rsidR="004A6BFA" w:rsidRDefault="004A6BFA" w:rsidP="002444F8">
            <w:pPr>
              <w:jc w:val="center"/>
            </w:pPr>
          </w:p>
        </w:tc>
      </w:tr>
      <w:tr w:rsidR="004A6BFA" w14:paraId="1D569033" w14:textId="77777777" w:rsidTr="002444F8">
        <w:trPr>
          <w:trHeight w:val="707"/>
          <w:jc w:val="center"/>
        </w:trPr>
        <w:tc>
          <w:tcPr>
            <w:tcW w:w="1185" w:type="dxa"/>
          </w:tcPr>
          <w:p w14:paraId="51A87D39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47D8DB8F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56BCD5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3B1A559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121354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204C41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BE2CEFE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072BAD3C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31A18ACC" w14:textId="77777777" w:rsidR="004A6BFA" w:rsidRDefault="004A6BFA" w:rsidP="002444F8">
            <w:pPr>
              <w:jc w:val="center"/>
            </w:pPr>
          </w:p>
        </w:tc>
      </w:tr>
    </w:tbl>
    <w:p w14:paraId="1CE6B112" w14:textId="77777777" w:rsidR="000A53BE" w:rsidRDefault="000A53BE" w:rsidP="000A53BE">
      <w:pPr>
        <w:rPr>
          <w:sz w:val="22"/>
        </w:rPr>
      </w:pPr>
      <w:r>
        <w:rPr>
          <w:sz w:val="22"/>
        </w:rPr>
        <w:lastRenderedPageBreak/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923D063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4DFE3F6E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2DD43428" w14:textId="77777777" w:rsidR="00266C92" w:rsidRDefault="00266C92" w:rsidP="004A6BFA"/>
    <w:p w14:paraId="40E1AA2A" w14:textId="77777777" w:rsidR="00741641" w:rsidRDefault="00741641" w:rsidP="004A6BFA">
      <w:r w:rsidRPr="00266C92">
        <w:rPr>
          <w:sz w:val="22"/>
        </w:rPr>
        <w:t xml:space="preserve">Choose 2 </w:t>
      </w:r>
      <w:r>
        <w:rPr>
          <w:sz w:val="22"/>
        </w:rPr>
        <w:t>possible</w:t>
      </w:r>
      <w:r w:rsidRPr="00266C92">
        <w:rPr>
          <w:sz w:val="22"/>
        </w:rPr>
        <w:t xml:space="preserve"> flight options from the 4 provided</w:t>
      </w:r>
      <w:r>
        <w:rPr>
          <w:sz w:val="22"/>
        </w:rPr>
        <w:t xml:space="preserve"> on the information sheet</w:t>
      </w:r>
      <w:r w:rsidRPr="00266C92">
        <w:rPr>
          <w:sz w:val="22"/>
        </w:rPr>
        <w:t>.</w:t>
      </w:r>
    </w:p>
    <w:p w14:paraId="2C49D99C" w14:textId="77777777" w:rsidR="004A6BFA" w:rsidRPr="00266C92" w:rsidRDefault="00AF002B" w:rsidP="004A6BFA">
      <w:r>
        <w:rPr>
          <w:i/>
          <w:u w:val="single"/>
        </w:rPr>
        <w:t xml:space="preserve">b) </w:t>
      </w:r>
      <w:r w:rsidR="004A6BFA" w:rsidRPr="00266C92">
        <w:rPr>
          <w:i/>
          <w:u w:val="single"/>
        </w:rPr>
        <w:t>Travelling from Melbourne to Kalgoorlie</w:t>
      </w:r>
    </w:p>
    <w:p w14:paraId="282E1309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14:paraId="10CB434D" w14:textId="77777777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14:paraId="0A9D0030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41CE297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232D9AB1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279437FE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7C34CDE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56360E56" w14:textId="77777777" w:rsidTr="002444F8">
        <w:trPr>
          <w:jc w:val="center"/>
        </w:trPr>
        <w:tc>
          <w:tcPr>
            <w:tcW w:w="1185" w:type="dxa"/>
            <w:vMerge/>
          </w:tcPr>
          <w:p w14:paraId="60E19F89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4AB23E4F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30D39F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1D7657D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6015483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2B7F85A0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14:paraId="2D269CEC" w14:textId="77777777" w:rsidTr="002444F8">
        <w:trPr>
          <w:jc w:val="center"/>
        </w:trPr>
        <w:tc>
          <w:tcPr>
            <w:tcW w:w="1185" w:type="dxa"/>
            <w:vMerge/>
          </w:tcPr>
          <w:p w14:paraId="72D0D075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4FDA02D4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79AB4F4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C0CABC9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4D270DF8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6E4FB5AA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02F91B0B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298F3835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766C2078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0A8453DD" w14:textId="77777777" w:rsidTr="002444F8">
        <w:trPr>
          <w:trHeight w:val="718"/>
          <w:jc w:val="center"/>
        </w:trPr>
        <w:tc>
          <w:tcPr>
            <w:tcW w:w="1185" w:type="dxa"/>
          </w:tcPr>
          <w:p w14:paraId="3D5ED0FE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79847025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8CF2D6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6F0DD34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06E7B1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29743131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698FDB7F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4EE4936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31F7CD1B" w14:textId="77777777" w:rsidR="004A6BFA" w:rsidRDefault="004A6BFA" w:rsidP="002444F8">
            <w:pPr>
              <w:jc w:val="center"/>
            </w:pPr>
          </w:p>
        </w:tc>
      </w:tr>
      <w:tr w:rsidR="004A6BFA" w14:paraId="0C422090" w14:textId="77777777" w:rsidTr="002444F8">
        <w:trPr>
          <w:trHeight w:val="707"/>
          <w:jc w:val="center"/>
        </w:trPr>
        <w:tc>
          <w:tcPr>
            <w:tcW w:w="1185" w:type="dxa"/>
          </w:tcPr>
          <w:p w14:paraId="1191EA9A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25E1DAF5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499A7A4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5C13915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10B7DA29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7839105D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4035A5D6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6527EBDD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4790776B" w14:textId="77777777" w:rsidR="004A6BFA" w:rsidRDefault="004A6BFA" w:rsidP="002444F8">
            <w:pPr>
              <w:jc w:val="center"/>
            </w:pPr>
          </w:p>
        </w:tc>
      </w:tr>
    </w:tbl>
    <w:p w14:paraId="5FE7DBDF" w14:textId="77777777" w:rsidR="004A6BFA" w:rsidRDefault="004A6BFA" w:rsidP="00266C92">
      <w:pPr>
        <w:spacing w:after="0"/>
      </w:pPr>
    </w:p>
    <w:p w14:paraId="5CEAF69E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3D03E7DC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59E2C24E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6B450CF0" w14:textId="77777777" w:rsidR="004A6BFA" w:rsidRDefault="004A6BFA" w:rsidP="004A6BFA"/>
    <w:p w14:paraId="530E54E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14:paraId="54F3B301" w14:textId="77777777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14:paraId="67DB727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8C4001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14:paraId="4243AA80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38F0C2EC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0772AA16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67D1B617" w14:textId="77777777" w:rsidTr="002444F8">
        <w:trPr>
          <w:jc w:val="center"/>
        </w:trPr>
        <w:tc>
          <w:tcPr>
            <w:tcW w:w="1185" w:type="dxa"/>
            <w:vMerge/>
          </w:tcPr>
          <w:p w14:paraId="2427233A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0C7F373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07754BD0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39EA2B73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6791C027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5D858F27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14:paraId="38F7AC62" w14:textId="77777777" w:rsidTr="002444F8">
        <w:trPr>
          <w:jc w:val="center"/>
        </w:trPr>
        <w:tc>
          <w:tcPr>
            <w:tcW w:w="1185" w:type="dxa"/>
            <w:vMerge/>
          </w:tcPr>
          <w:p w14:paraId="734371E9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7D75E483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2ECC72F2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74628368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0258104A" w14:textId="77777777"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0775A2C1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46F17E9D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399315DB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5ABA5264" w14:textId="77777777"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0E8B39A2" w14:textId="77777777" w:rsidTr="002444F8">
        <w:trPr>
          <w:trHeight w:val="718"/>
          <w:jc w:val="center"/>
        </w:trPr>
        <w:tc>
          <w:tcPr>
            <w:tcW w:w="1185" w:type="dxa"/>
          </w:tcPr>
          <w:p w14:paraId="109CEE37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6F6B79D0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092D057F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1F388007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5944A6F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4F85F8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775009A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1EA4EFE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38938612" w14:textId="77777777" w:rsidR="004A6BFA" w:rsidRDefault="004A6BFA" w:rsidP="002444F8">
            <w:pPr>
              <w:jc w:val="center"/>
            </w:pPr>
          </w:p>
        </w:tc>
      </w:tr>
      <w:tr w:rsidR="004A6BFA" w14:paraId="3D251878" w14:textId="77777777" w:rsidTr="002444F8">
        <w:trPr>
          <w:trHeight w:val="707"/>
          <w:jc w:val="center"/>
        </w:trPr>
        <w:tc>
          <w:tcPr>
            <w:tcW w:w="1185" w:type="dxa"/>
          </w:tcPr>
          <w:p w14:paraId="0E2EAE35" w14:textId="77777777"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14:paraId="2FDDDD21" w14:textId="77777777"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14:paraId="6D790577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56D39533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E0F9FD2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0872EA0C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14:paraId="3B898F06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2740A9A8" w14:textId="77777777"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14:paraId="76B948A7" w14:textId="77777777" w:rsidR="004A6BFA" w:rsidRDefault="004A6BFA" w:rsidP="002444F8">
            <w:pPr>
              <w:jc w:val="center"/>
            </w:pPr>
          </w:p>
        </w:tc>
      </w:tr>
    </w:tbl>
    <w:p w14:paraId="5328795A" w14:textId="77777777" w:rsidR="004A6BFA" w:rsidRDefault="004A6BFA" w:rsidP="00266C92">
      <w:pPr>
        <w:spacing w:after="0"/>
      </w:pPr>
    </w:p>
    <w:p w14:paraId="52C44FA8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030B154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770FC06C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3255F86E" w14:textId="77777777" w:rsidR="004A6BFA" w:rsidRDefault="004A6BFA" w:rsidP="004A6BFA"/>
    <w:p w14:paraId="27285DEB" w14:textId="77777777" w:rsidR="004A6BFA" w:rsidRPr="00AF002B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r w:rsidR="00741641" w:rsidRPr="00AF002B">
        <w:rPr>
          <w:sz w:val="22"/>
        </w:rPr>
        <w:t>Melbourne?</w:t>
      </w:r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  <w:r w:rsidRPr="00AF002B">
        <w:rPr>
          <w:sz w:val="22"/>
        </w:rPr>
        <w:br/>
      </w:r>
    </w:p>
    <w:p w14:paraId="52A7BE90" w14:textId="77777777" w:rsidR="00266C92" w:rsidRDefault="00266C92" w:rsidP="00266C92">
      <w:pPr>
        <w:pStyle w:val="ListParagraph"/>
        <w:ind w:left="1440"/>
        <w:rPr>
          <w:sz w:val="22"/>
        </w:rPr>
      </w:pPr>
    </w:p>
    <w:p w14:paraId="08466B04" w14:textId="77777777" w:rsidR="00266C92" w:rsidRPr="00266C92" w:rsidRDefault="00266C92" w:rsidP="00266C92">
      <w:pPr>
        <w:pStyle w:val="ListParagraph"/>
        <w:ind w:left="1440"/>
        <w:rPr>
          <w:sz w:val="22"/>
        </w:rPr>
      </w:pPr>
    </w:p>
    <w:p w14:paraId="10841D9F" w14:textId="77777777" w:rsidR="004A6BFA" w:rsidRDefault="004A6BFA" w:rsidP="004A6BFA"/>
    <w:p w14:paraId="377113D6" w14:textId="77777777" w:rsidR="00AF002B" w:rsidRDefault="00AF002B" w:rsidP="004A6BFA"/>
    <w:p w14:paraId="0812BFA1" w14:textId="77777777" w:rsidR="000A53BE" w:rsidRDefault="000A53BE" w:rsidP="000A53BE">
      <w:pPr>
        <w:spacing w:after="0"/>
      </w:pPr>
      <w:r>
        <w:rPr>
          <w:b/>
          <w:u w:val="single"/>
        </w:rPr>
        <w:lastRenderedPageBreak/>
        <w:t>ACCOMMODATION</w:t>
      </w:r>
    </w:p>
    <w:p w14:paraId="524E3085" w14:textId="1B2FFE9D"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2D1AA8">
        <w:rPr>
          <w:b/>
        </w:rPr>
        <w:t>17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AF6DB0">
        <w:rPr>
          <w:b/>
        </w:rPr>
        <w:t>2</w:t>
      </w:r>
      <w:r w:rsidR="00396F8C">
        <w:rPr>
          <w:b/>
        </w:rPr>
        <w:t xml:space="preserve">, </w:t>
      </w:r>
      <w:r w:rsidR="000513B4">
        <w:rPr>
          <w:b/>
        </w:rPr>
        <w:t>4, 3, 2, 2</w:t>
      </w:r>
      <w:r w:rsidR="00E827A9">
        <w:rPr>
          <w:b/>
        </w:rPr>
        <w:t xml:space="preserve">, </w:t>
      </w:r>
      <w:proofErr w:type="gramStart"/>
      <w:r w:rsidR="00E827A9">
        <w:rPr>
          <w:b/>
        </w:rPr>
        <w:t>2</w:t>
      </w:r>
      <w:proofErr w:type="gramEnd"/>
      <w:r>
        <w:rPr>
          <w:b/>
        </w:rPr>
        <w:t>)</w:t>
      </w:r>
    </w:p>
    <w:p w14:paraId="1CA83E87" w14:textId="77777777"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</w:t>
      </w:r>
      <w:r w:rsidR="00F37FB0">
        <w:rPr>
          <w:sz w:val="22"/>
        </w:rPr>
        <w:t xml:space="preserve">friend will share a hotel room to save costs. </w:t>
      </w:r>
      <w:r>
        <w:rPr>
          <w:sz w:val="22"/>
        </w:rPr>
        <w:t xml:space="preserve">You have a choice of 2 hotels </w:t>
      </w:r>
      <w:r w:rsidR="00F16A75" w:rsidRPr="00266C92">
        <w:rPr>
          <w:sz w:val="22"/>
        </w:rPr>
        <w:t xml:space="preserve">in Melbourne, they are. </w:t>
      </w:r>
    </w:p>
    <w:p w14:paraId="7D737D35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14:paraId="529754FC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14:paraId="12A435C5" w14:textId="77777777"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14:paraId="40AF8176" w14:textId="77777777"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14:paraId="28065CDE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>
        <w:rPr>
          <w:sz w:val="22"/>
        </w:rPr>
        <w:t xml:space="preserve"> _________________</w:t>
      </w:r>
    </w:p>
    <w:p w14:paraId="172571B0" w14:textId="77777777" w:rsidR="0088042F" w:rsidRDefault="0088042F" w:rsidP="0088042F">
      <w:pPr>
        <w:pStyle w:val="ListParagraph"/>
        <w:ind w:left="1080"/>
        <w:rPr>
          <w:sz w:val="22"/>
        </w:rPr>
      </w:pPr>
    </w:p>
    <w:p w14:paraId="128739E4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_________________</w:t>
      </w:r>
    </w:p>
    <w:p w14:paraId="68C4A835" w14:textId="77777777" w:rsidR="002133E8" w:rsidRPr="002133E8" w:rsidRDefault="002133E8" w:rsidP="002133E8">
      <w:pPr>
        <w:pStyle w:val="ListParagraph"/>
        <w:rPr>
          <w:sz w:val="22"/>
        </w:rPr>
      </w:pPr>
    </w:p>
    <w:p w14:paraId="5B75E4ED" w14:textId="77777777"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14:paraId="54DC329C" w14:textId="77777777" w:rsidR="00396F8C" w:rsidRDefault="00F37FB0" w:rsidP="00396F8C">
      <w:pPr>
        <w:pStyle w:val="ListParagraph"/>
        <w:rPr>
          <w:sz w:val="22"/>
        </w:rPr>
      </w:pPr>
      <w:r>
        <w:rPr>
          <w:sz w:val="22"/>
        </w:rPr>
        <w:t>F</w:t>
      </w:r>
      <w:r w:rsidR="00396F8C">
        <w:rPr>
          <w:sz w:val="22"/>
        </w:rPr>
        <w:t>r</w:t>
      </w:r>
      <w:r>
        <w:rPr>
          <w:sz w:val="22"/>
        </w:rPr>
        <w:t>om</w:t>
      </w:r>
      <w:r w:rsidR="00396F8C">
        <w:rPr>
          <w:sz w:val="22"/>
        </w:rPr>
        <w:t xml:space="preserve"> each hotel, decide the path you </w:t>
      </w:r>
      <w:r w:rsidR="00396F8C" w:rsidRPr="00F37FB0">
        <w:rPr>
          <w:b/>
          <w:sz w:val="22"/>
        </w:rPr>
        <w:t>could</w:t>
      </w:r>
      <w:r w:rsidR="00396F8C">
        <w:rPr>
          <w:sz w:val="22"/>
        </w:rPr>
        <w:t xml:space="preserve"> walk and the distance. </w:t>
      </w:r>
      <w:r>
        <w:rPr>
          <w:sz w:val="22"/>
        </w:rPr>
        <w:t xml:space="preserve">Include directions and street names in your description. </w:t>
      </w:r>
      <w:r w:rsidR="007B37F9">
        <w:rPr>
          <w:sz w:val="22"/>
        </w:rPr>
        <w:t xml:space="preserve">Measure to the South West entrance of the MCG,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14:paraId="1E8E74B3" w14:textId="77777777" w:rsidR="00396F8C" w:rsidRDefault="00396F8C" w:rsidP="00396F8C">
      <w:pPr>
        <w:pStyle w:val="ListParagraph"/>
        <w:rPr>
          <w:sz w:val="22"/>
        </w:rPr>
      </w:pPr>
    </w:p>
    <w:p w14:paraId="5A1FAB53" w14:textId="77777777"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14:paraId="0BFC871E" w14:textId="77777777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71D835F4" w14:textId="77777777" w:rsidR="00396F8C" w:rsidRDefault="00396F8C" w:rsidP="00396F8C">
      <w:pPr>
        <w:pStyle w:val="ListParagraph"/>
        <w:rPr>
          <w:sz w:val="22"/>
        </w:rPr>
      </w:pPr>
    </w:p>
    <w:p w14:paraId="0E9ACA5A" w14:textId="77777777" w:rsidR="00396F8C" w:rsidRDefault="00396F8C" w:rsidP="00396F8C">
      <w:pPr>
        <w:pStyle w:val="ListParagraph"/>
        <w:rPr>
          <w:sz w:val="22"/>
        </w:rPr>
      </w:pPr>
    </w:p>
    <w:p w14:paraId="6351AA25" w14:textId="77777777" w:rsidR="00396F8C" w:rsidRDefault="00396F8C" w:rsidP="00396F8C">
      <w:pPr>
        <w:pStyle w:val="ListParagraph"/>
        <w:rPr>
          <w:sz w:val="22"/>
        </w:rPr>
      </w:pPr>
    </w:p>
    <w:p w14:paraId="4EF94A45" w14:textId="77777777" w:rsidR="00396F8C" w:rsidRDefault="00396F8C" w:rsidP="00396F8C">
      <w:pPr>
        <w:pStyle w:val="ListParagraph"/>
        <w:rPr>
          <w:sz w:val="22"/>
        </w:rPr>
      </w:pPr>
    </w:p>
    <w:p w14:paraId="4CA32A6F" w14:textId="77777777" w:rsidR="00396F8C" w:rsidRDefault="00396F8C" w:rsidP="00396F8C">
      <w:pPr>
        <w:pStyle w:val="ListParagraph"/>
        <w:rPr>
          <w:sz w:val="22"/>
        </w:rPr>
      </w:pPr>
    </w:p>
    <w:p w14:paraId="2A9FB759" w14:textId="3B46D14D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4C498EB3" w14:textId="77777777" w:rsidR="00396F8C" w:rsidRDefault="00396F8C" w:rsidP="00396F8C">
      <w:pPr>
        <w:pStyle w:val="ListParagraph"/>
        <w:rPr>
          <w:sz w:val="22"/>
        </w:rPr>
      </w:pPr>
    </w:p>
    <w:p w14:paraId="3CF439CD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14:paraId="005A3FF9" w14:textId="190F8F3A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2154E669" w14:textId="77777777" w:rsidR="00396F8C" w:rsidRDefault="00396F8C" w:rsidP="00396F8C">
      <w:pPr>
        <w:pStyle w:val="ListParagraph"/>
        <w:rPr>
          <w:sz w:val="22"/>
        </w:rPr>
      </w:pPr>
    </w:p>
    <w:p w14:paraId="51181167" w14:textId="77777777" w:rsidR="00396F8C" w:rsidRDefault="00396F8C" w:rsidP="00396F8C">
      <w:pPr>
        <w:pStyle w:val="ListParagraph"/>
        <w:rPr>
          <w:sz w:val="22"/>
        </w:rPr>
      </w:pPr>
    </w:p>
    <w:p w14:paraId="23607AAE" w14:textId="77777777" w:rsidR="00396F8C" w:rsidRDefault="00396F8C" w:rsidP="00396F8C">
      <w:pPr>
        <w:pStyle w:val="ListParagraph"/>
        <w:rPr>
          <w:sz w:val="22"/>
        </w:rPr>
      </w:pPr>
    </w:p>
    <w:p w14:paraId="474F2C05" w14:textId="77777777" w:rsidR="00396F8C" w:rsidRDefault="00396F8C" w:rsidP="00396F8C">
      <w:pPr>
        <w:pStyle w:val="ListParagraph"/>
        <w:rPr>
          <w:sz w:val="22"/>
        </w:rPr>
      </w:pPr>
    </w:p>
    <w:p w14:paraId="4358883E" w14:textId="4220D487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366F96DA" w14:textId="77777777" w:rsidR="00396F8C" w:rsidRDefault="00396F8C" w:rsidP="00396F8C">
      <w:pPr>
        <w:pStyle w:val="ListParagraph"/>
        <w:rPr>
          <w:sz w:val="22"/>
        </w:rPr>
      </w:pPr>
    </w:p>
    <w:p w14:paraId="71FB0B59" w14:textId="77777777" w:rsidR="00396F8C" w:rsidRDefault="00396F8C" w:rsidP="00396F8C">
      <w:pPr>
        <w:pStyle w:val="ListParagraph"/>
        <w:rPr>
          <w:sz w:val="22"/>
        </w:rPr>
      </w:pPr>
    </w:p>
    <w:p w14:paraId="46EF5396" w14:textId="77777777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14:paraId="66667DE0" w14:textId="77777777" w:rsidR="006E619A" w:rsidRDefault="006E619A" w:rsidP="006E619A">
      <w:pPr>
        <w:pStyle w:val="ListParagraph"/>
        <w:rPr>
          <w:sz w:val="22"/>
        </w:rPr>
      </w:pPr>
    </w:p>
    <w:p w14:paraId="04F7F928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From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to the MCG (show working)</w:t>
      </w:r>
    </w:p>
    <w:p w14:paraId="381E33E5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9B9B327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641ACCA3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3297196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14:paraId="17F788AC" w14:textId="77777777" w:rsidR="00906C34" w:rsidRPr="00906C34" w:rsidRDefault="00906C34" w:rsidP="00906C34">
      <w:pPr>
        <w:rPr>
          <w:sz w:val="22"/>
        </w:rPr>
      </w:pPr>
    </w:p>
    <w:p w14:paraId="0E42E7A8" w14:textId="4B468996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 xml:space="preserve">will book and explain </w:t>
      </w:r>
      <w:r w:rsidR="007B1193">
        <w:rPr>
          <w:sz w:val="22"/>
        </w:rPr>
        <w:t>the reason for your choice.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</w:p>
    <w:p w14:paraId="37BDE236" w14:textId="77777777"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14:paraId="0A9C04B7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14:paraId="1E6DA4D1" w14:textId="1A779D59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Describe the package you have chosen.</w:t>
      </w:r>
      <w:r w:rsidR="00F37FB0">
        <w:rPr>
          <w:sz w:val="22"/>
        </w:rPr>
        <w:t xml:space="preserve"> (Give a little more detail)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  <w:r>
        <w:rPr>
          <w:sz w:val="22"/>
        </w:rPr>
        <w:br/>
      </w:r>
    </w:p>
    <w:p w14:paraId="6F58B293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14:paraId="38C7AAA3" w14:textId="77777777" w:rsidR="000A53BE" w:rsidRDefault="000A53BE" w:rsidP="000A53BE">
      <w:pPr>
        <w:pStyle w:val="ListParagraph"/>
        <w:rPr>
          <w:sz w:val="22"/>
        </w:rPr>
      </w:pPr>
    </w:p>
    <w:p w14:paraId="5EEA0528" w14:textId="77777777" w:rsidR="000A53BE" w:rsidRPr="000A53BE" w:rsidRDefault="000A53BE" w:rsidP="000A53BE">
      <w:pPr>
        <w:rPr>
          <w:sz w:val="22"/>
        </w:rPr>
      </w:pPr>
    </w:p>
    <w:p w14:paraId="52D4B67B" w14:textId="77777777" w:rsidR="00F16A75" w:rsidRDefault="00906C3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14:paraId="45697C8D" w14:textId="77777777"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14:paraId="7ADC0E54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671E95F0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1B6B07E8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50058771" w14:textId="134566C9" w:rsidR="00906C34" w:rsidRPr="007B1193" w:rsidRDefault="002E2B2C" w:rsidP="007B119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>
        <w:rPr>
          <w:sz w:val="22"/>
        </w:rPr>
        <w:t xml:space="preserve"> </w:t>
      </w:r>
      <w:r w:rsidR="00906C34">
        <w:rPr>
          <w:sz w:val="22"/>
        </w:rPr>
        <w:br/>
      </w:r>
    </w:p>
    <w:p w14:paraId="7F29E904" w14:textId="77777777" w:rsidR="00906C34" w:rsidRPr="00906C34" w:rsidRDefault="00906C34" w:rsidP="00906C34">
      <w:pPr>
        <w:pStyle w:val="ListParagraph"/>
        <w:ind w:left="1440"/>
        <w:rPr>
          <w:sz w:val="22"/>
        </w:rPr>
      </w:pPr>
    </w:p>
    <w:p w14:paraId="05DD3F09" w14:textId="77777777"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14:paraId="13C7E40F" w14:textId="21143386"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C607FD">
        <w:rPr>
          <w:b/>
        </w:rPr>
        <w:t>8</w:t>
      </w:r>
      <w:r>
        <w:rPr>
          <w:b/>
        </w:rPr>
        <w:t xml:space="preserve"> marks: </w:t>
      </w:r>
      <w:r w:rsidR="000513B4">
        <w:rPr>
          <w:b/>
        </w:rPr>
        <w:t>2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607FD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>
        <w:rPr>
          <w:b/>
        </w:rPr>
        <w:t>)</w:t>
      </w:r>
    </w:p>
    <w:p w14:paraId="7684D83B" w14:textId="77777777"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14:paraId="616845E5" w14:textId="77777777"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14:paraId="784E42C5" w14:textId="77777777"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14:paraId="6D6484F0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14:paraId="444CD151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14:paraId="5206DA14" w14:textId="730CE160" w:rsidR="009713BA" w:rsidRDefault="009713BA" w:rsidP="009713BA">
      <w:pPr>
        <w:ind w:left="720"/>
        <w:rPr>
          <w:sz w:val="22"/>
        </w:rPr>
      </w:pPr>
      <w:r>
        <w:rPr>
          <w:sz w:val="22"/>
        </w:rPr>
        <w:t>Calculate the cost of a taxi to travel from the Melbourne airport to your hotel, rounding your answer to the nearest dollar. Show all working.</w:t>
      </w:r>
      <w:r w:rsidR="00642048">
        <w:rPr>
          <w:sz w:val="22"/>
        </w:rPr>
        <w:t xml:space="preserve"> Use </w:t>
      </w:r>
      <w:r w:rsidR="00331CAD">
        <w:rPr>
          <w:sz w:val="22"/>
        </w:rPr>
        <w:t>the formula F</w:t>
      </w:r>
      <w:r w:rsidR="00642048">
        <w:rPr>
          <w:sz w:val="22"/>
        </w:rPr>
        <w:t xml:space="preserve">= </w:t>
      </w:r>
      <w:r w:rsidR="00331CAD">
        <w:rPr>
          <w:sz w:val="22"/>
        </w:rPr>
        <w:t>2 + 3.2</w:t>
      </w:r>
      <w:r>
        <w:rPr>
          <w:sz w:val="22"/>
        </w:rPr>
        <w:t xml:space="preserve"> </w:t>
      </w:r>
      <w:r w:rsidR="00331CAD">
        <w:rPr>
          <w:sz w:val="22"/>
        </w:rPr>
        <w:t>+ (D x</w:t>
      </w:r>
      <w:r w:rsidR="007B1193">
        <w:rPr>
          <w:sz w:val="22"/>
        </w:rPr>
        <w:t xml:space="preserve"> C</w:t>
      </w:r>
      <w:r w:rsidR="00331CAD">
        <w:rPr>
          <w:sz w:val="22"/>
        </w:rPr>
        <w:t>) where:</w:t>
      </w:r>
    </w:p>
    <w:p w14:paraId="6DDFB02D" w14:textId="13EFA8E5" w:rsidR="00331CAD" w:rsidRDefault="00331CAD" w:rsidP="009713BA">
      <w:pPr>
        <w:ind w:left="720"/>
        <w:rPr>
          <w:sz w:val="22"/>
        </w:rPr>
      </w:pPr>
      <w:r>
        <w:rPr>
          <w:sz w:val="22"/>
        </w:rPr>
        <w:t>F</w:t>
      </w:r>
      <w:r w:rsidR="007B1193">
        <w:rPr>
          <w:sz w:val="22"/>
        </w:rPr>
        <w:t>= Total c</w:t>
      </w:r>
      <w:r>
        <w:rPr>
          <w:sz w:val="22"/>
        </w:rPr>
        <w:t>ost of Fare</w:t>
      </w:r>
      <w:r>
        <w:rPr>
          <w:sz w:val="22"/>
        </w:rPr>
        <w:tab/>
      </w:r>
      <w:r w:rsidR="007B1193">
        <w:rPr>
          <w:sz w:val="22"/>
        </w:rPr>
        <w:tab/>
      </w:r>
      <w:r>
        <w:rPr>
          <w:sz w:val="22"/>
        </w:rPr>
        <w:t>D= Distance Travelled</w:t>
      </w:r>
      <w:r>
        <w:rPr>
          <w:sz w:val="22"/>
        </w:rPr>
        <w:tab/>
        <w:t xml:space="preserve">C= Cost per Kilometre </w:t>
      </w:r>
    </w:p>
    <w:p w14:paraId="6BE9204F" w14:textId="77777777" w:rsidR="009713BA" w:rsidRDefault="009713BA" w:rsidP="009713BA">
      <w:pPr>
        <w:rPr>
          <w:sz w:val="22"/>
        </w:rPr>
      </w:pPr>
    </w:p>
    <w:p w14:paraId="698957E1" w14:textId="77777777" w:rsidR="009713BA" w:rsidRDefault="009713BA" w:rsidP="009713BA">
      <w:pPr>
        <w:rPr>
          <w:sz w:val="22"/>
        </w:rPr>
      </w:pPr>
    </w:p>
    <w:p w14:paraId="54FD4334" w14:textId="77777777" w:rsidR="009713BA" w:rsidRDefault="009713BA" w:rsidP="009713BA">
      <w:pPr>
        <w:rPr>
          <w:sz w:val="22"/>
        </w:rPr>
      </w:pPr>
    </w:p>
    <w:p w14:paraId="13081462" w14:textId="77777777" w:rsidR="002E2B2C" w:rsidRDefault="002E2B2C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lastRenderedPageBreak/>
        <w:t xml:space="preserve">Your arrival time into Melbourne is in Western Australian time. Due to </w:t>
      </w:r>
      <w:r w:rsidR="003A2F6E">
        <w:rPr>
          <w:sz w:val="22"/>
        </w:rPr>
        <w:t>time zones</w:t>
      </w:r>
      <w:r>
        <w:rPr>
          <w:sz w:val="22"/>
        </w:rPr>
        <w:t>, Melbourne</w:t>
      </w:r>
      <w:r w:rsidR="003A2F6E">
        <w:rPr>
          <w:sz w:val="22"/>
        </w:rPr>
        <w:t>, Victoria</w:t>
      </w:r>
      <w:r>
        <w:rPr>
          <w:sz w:val="22"/>
        </w:rPr>
        <w:t xml:space="preserve"> is </w:t>
      </w:r>
      <w:r w:rsidR="003A2F6E">
        <w:rPr>
          <w:sz w:val="22"/>
        </w:rPr>
        <w:t>2</w:t>
      </w:r>
      <w:r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>
        <w:rPr>
          <w:sz w:val="22"/>
        </w:rPr>
        <w:t xml:space="preserve"> hours to your arrival time and that is the time in Melbourne.</w:t>
      </w:r>
    </w:p>
    <w:p w14:paraId="3802BC0F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_______________</w:t>
      </w:r>
    </w:p>
    <w:p w14:paraId="5BF557BA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14:paraId="6E3350F6" w14:textId="77777777"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proofErr w:type="gramStart"/>
      <w:r>
        <w:rPr>
          <w:sz w:val="22"/>
        </w:rPr>
        <w:t>Sky bus services is</w:t>
      </w:r>
      <w:proofErr w:type="gramEnd"/>
      <w:r>
        <w:rPr>
          <w:sz w:val="22"/>
        </w:rPr>
        <w:t xml:space="preserve"> an express bus from the Airport to the City Centre, return. For more information, see your information package. </w:t>
      </w:r>
      <w:r>
        <w:rPr>
          <w:sz w:val="22"/>
        </w:rPr>
        <w:br/>
      </w:r>
    </w:p>
    <w:p w14:paraId="41B5D7C4" w14:textId="77777777" w:rsidR="00A20A4B" w:rsidRDefault="00F955C8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14:paraId="78235157" w14:textId="77777777"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                               </w:t>
      </w:r>
      <w:r>
        <w:rPr>
          <w:sz w:val="22"/>
        </w:rPr>
        <w:br/>
      </w:r>
    </w:p>
    <w:p w14:paraId="7DF48052" w14:textId="77777777" w:rsidR="00F955C8" w:rsidRDefault="00F51F5D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 How long will you have to wait, in minutes, from the end of your flight to the Sky Bus departure time?</w:t>
      </w:r>
    </w:p>
    <w:p w14:paraId="27EBC499" w14:textId="77777777" w:rsidR="00A20A4B" w:rsidRDefault="00A20A4B" w:rsidP="00675F54">
      <w:pPr>
        <w:pStyle w:val="ListParagraph"/>
        <w:ind w:left="1440"/>
        <w:rPr>
          <w:sz w:val="22"/>
        </w:rPr>
      </w:pPr>
    </w:p>
    <w:p w14:paraId="1AE1F056" w14:textId="77777777" w:rsidR="00675F54" w:rsidRPr="009713BA" w:rsidRDefault="00E827A9" w:rsidP="00675F54">
      <w:pPr>
        <w:pStyle w:val="ListParagraph"/>
        <w:ind w:left="144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14:paraId="68CDC30B" w14:textId="77777777" w:rsidR="000A53BE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>
        <w:rPr>
          <w:rFonts w:cs="Arial"/>
          <w:sz w:val="22"/>
          <w:szCs w:val="24"/>
        </w:rPr>
        <w:t xml:space="preserve">. </w:t>
      </w:r>
    </w:p>
    <w:p w14:paraId="38C078DA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4AE926B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D7E8342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297E59D6" w14:textId="77777777"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14:paraId="6F493F15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805E86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45B0FD3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31EE6233" w14:textId="77777777"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2139FBBF" w14:textId="77777777"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487B9139" w14:textId="77777777" w:rsidR="00A20A4B" w:rsidRDefault="00A20A4B" w:rsidP="00A20A4B">
      <w:pPr>
        <w:spacing w:after="0"/>
      </w:pPr>
      <w:r>
        <w:rPr>
          <w:b/>
          <w:u w:val="single"/>
        </w:rPr>
        <w:t>GAME PACKAGES</w:t>
      </w:r>
    </w:p>
    <w:p w14:paraId="477F1272" w14:textId="37A6ACC3" w:rsidR="00A20A4B" w:rsidRDefault="00A20A4B" w:rsidP="00A20A4B">
      <w:pPr>
        <w:rPr>
          <w:b/>
        </w:rPr>
      </w:pPr>
    </w:p>
    <w:p w14:paraId="578EA5DB" w14:textId="103E78CE" w:rsidR="000513B4" w:rsidRPr="0088042F" w:rsidRDefault="000513B4" w:rsidP="00A20A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439C" wp14:editId="47AD20A5">
                <wp:simplePos x="0" y="0"/>
                <wp:positionH relativeFrom="column">
                  <wp:posOffset>948690</wp:posOffset>
                </wp:positionH>
                <wp:positionV relativeFrom="paragraph">
                  <wp:posOffset>124460</wp:posOffset>
                </wp:positionV>
                <wp:extent cx="4276725" cy="139573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39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60E1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14:paraId="357A4CDD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14:paraId="2FE38BCF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7pt;margin-top:9.8pt;width:336.75pt;height:1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" fillcolor="white [3201]" strokeweight=".5pt">
                <v:textbox>
                  <w:txbxContent>
                    <w:p w14:paraId="0AFD60E1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14:paraId="357A4CDD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14:paraId="2FE38BCF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70F377FA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74EA67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F55B5D8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062DEE4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1B9062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5B7ED0F9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23C457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8FB5BE5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6E013A4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024B63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5B6E42E7" w14:textId="77777777" w:rsidR="00F51F5D" w:rsidRDefault="00F51F5D" w:rsidP="00F51F5D">
      <w:pPr>
        <w:spacing w:after="0"/>
      </w:pPr>
      <w:r>
        <w:rPr>
          <w:b/>
          <w:u w:val="single"/>
        </w:rPr>
        <w:t>BUDGET / COSTS</w:t>
      </w:r>
    </w:p>
    <w:p w14:paraId="30096E3D" w14:textId="1C163DA3" w:rsidR="00F51F5D" w:rsidRPr="0088042F" w:rsidRDefault="00F51F5D" w:rsidP="00F51F5D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795950">
        <w:rPr>
          <w:b/>
        </w:rPr>
        <w:t xml:space="preserve">1, </w:t>
      </w:r>
      <w:proofErr w:type="gramStart"/>
      <w:r w:rsidR="00795950">
        <w:rPr>
          <w:b/>
        </w:rPr>
        <w:t>1</w:t>
      </w:r>
      <w:proofErr w:type="gramEnd"/>
      <w:r>
        <w:rPr>
          <w:b/>
        </w:rPr>
        <w:t>)</w:t>
      </w:r>
    </w:p>
    <w:p w14:paraId="74D6D739" w14:textId="77777777"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14:paraId="6B4A28A7" w14:textId="77777777" w:rsidTr="00675F54">
        <w:trPr>
          <w:trHeight w:val="452"/>
        </w:trPr>
        <w:tc>
          <w:tcPr>
            <w:tcW w:w="4524" w:type="dxa"/>
            <w:vAlign w:val="center"/>
          </w:tcPr>
          <w:p w14:paraId="710BA755" w14:textId="77777777"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14:paraId="671F4B02" w14:textId="77777777"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14:paraId="368D718E" w14:textId="77777777"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14:paraId="3C97B32A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1706873B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</w:tcPr>
          <w:p w14:paraId="707E9FF2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44CB0BFD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7CE690B1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22C12C53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</w:tcPr>
          <w:p w14:paraId="67CE2C5D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6B88DF2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30A64352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3449E44A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</w:tcPr>
          <w:p w14:paraId="11C7CCD1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390930EA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450C7EDD" w14:textId="77777777" w:rsidTr="00675F54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571711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1C0D3496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41A72A3F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26366549" w14:textId="77777777" w:rsidTr="00675F54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14:paraId="0B6BC52C" w14:textId="77777777" w:rsidR="00A20A4B" w:rsidRPr="004B45DE" w:rsidRDefault="00A20A4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4077D724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508555B8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</w:tbl>
    <w:p w14:paraId="0FD87B83" w14:textId="77777777"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7F0709D5" w14:textId="7592824B" w:rsidR="00F51F5D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Bo</w:t>
      </w:r>
      <w:r w:rsidR="00894DC0">
        <w:rPr>
          <w:rFonts w:cs="Arial"/>
          <w:sz w:val="22"/>
          <w:szCs w:val="24"/>
        </w:rPr>
        <w:t>th you and your friend have $4,0</w:t>
      </w:r>
      <w:r>
        <w:rPr>
          <w:rFonts w:cs="Arial"/>
          <w:sz w:val="22"/>
          <w:szCs w:val="24"/>
        </w:rPr>
        <w:t>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>
        <w:rPr>
          <w:rFonts w:cs="Arial"/>
          <w:sz w:val="22"/>
          <w:szCs w:val="24"/>
        </w:rPr>
        <w:t xml:space="preserve"> and public tran</w:t>
      </w:r>
      <w:r w:rsidR="00795950">
        <w:rPr>
          <w:rFonts w:cs="Arial"/>
          <w:sz w:val="22"/>
          <w:szCs w:val="24"/>
        </w:rPr>
        <w:t>sport to and from the airport? Use calculations to justify your answer.</w:t>
      </w:r>
      <w:r>
        <w:rPr>
          <w:rFonts w:cs="Arial"/>
          <w:sz w:val="22"/>
          <w:szCs w:val="24"/>
        </w:rPr>
        <w:br/>
      </w:r>
    </w:p>
    <w:p w14:paraId="4C1127E4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493424E1" w14:textId="77777777" w:rsidR="00A20A4B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14:paraId="7077976A" w14:textId="77777777"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36F8A8E2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C73A4D0" w14:textId="77777777"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B86C109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14:paraId="7BA871AC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81DD9FC" w14:textId="77777777"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14:paraId="7C404DD1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49F650BF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984991D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3EF2AC53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EC9CE3B" w14:textId="77777777"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1EF9A4B9" w14:textId="77777777" w:rsidR="00906C34" w:rsidRPr="00A3266B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14:paraId="6A310746" w14:textId="77777777"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14:paraId="75F0FFDD" w14:textId="77777777"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14:paraId="3994AFA8" w14:textId="77777777"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14:paraId="182388F0" w14:textId="77777777"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14:paraId="26492EEA" w14:textId="77777777"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14:paraId="609984AC" w14:textId="77777777"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14:paraId="7C83A721" w14:textId="77777777" w:rsidR="00675F54" w:rsidRDefault="00675F54" w:rsidP="00675F54">
      <w:pPr>
        <w:spacing w:after="0"/>
      </w:pPr>
      <w:r>
        <w:rPr>
          <w:b/>
          <w:u w:val="single"/>
        </w:rPr>
        <w:lastRenderedPageBreak/>
        <w:t>DAILY SCHEDULE</w:t>
      </w:r>
    </w:p>
    <w:p w14:paraId="61AF855D" w14:textId="77777777"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14:paraId="259C1BAD" w14:textId="77777777"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14:paraId="70DE7BFC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14:paraId="22475EF8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14:paraId="271323A4" w14:textId="77777777"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14:paraId="244B125D" w14:textId="77777777"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14:paraId="6F0C2DB5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14:paraId="4142743C" w14:textId="77777777" w:rsidR="00737B4C" w:rsidRPr="00906C34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sectPr w:rsidR="00737B4C" w:rsidRPr="00906C34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48A5B" w14:textId="77777777" w:rsidR="002D2D14" w:rsidRDefault="002D2D14" w:rsidP="0078384A">
      <w:pPr>
        <w:spacing w:after="0" w:line="240" w:lineRule="auto"/>
      </w:pPr>
      <w:r>
        <w:separator/>
      </w:r>
    </w:p>
  </w:endnote>
  <w:endnote w:type="continuationSeparator" w:id="0">
    <w:p w14:paraId="13546AC7" w14:textId="77777777" w:rsidR="002D2D14" w:rsidRDefault="002D2D14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564B7" w14:textId="77777777" w:rsidR="002D2D14" w:rsidRDefault="002D2D14" w:rsidP="0078384A">
      <w:pPr>
        <w:spacing w:after="0" w:line="240" w:lineRule="auto"/>
      </w:pPr>
      <w:r>
        <w:separator/>
      </w:r>
    </w:p>
  </w:footnote>
  <w:footnote w:type="continuationSeparator" w:id="0">
    <w:p w14:paraId="765C2658" w14:textId="77777777" w:rsidR="002D2D14" w:rsidRDefault="002D2D14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2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11"/>
  </w:num>
  <w:num w:numId="10">
    <w:abstractNumId w:val="26"/>
  </w:num>
  <w:num w:numId="11">
    <w:abstractNumId w:val="21"/>
  </w:num>
  <w:num w:numId="12">
    <w:abstractNumId w:val="15"/>
  </w:num>
  <w:num w:numId="13">
    <w:abstractNumId w:val="18"/>
  </w:num>
  <w:num w:numId="14">
    <w:abstractNumId w:val="13"/>
  </w:num>
  <w:num w:numId="15">
    <w:abstractNumId w:val="1"/>
  </w:num>
  <w:num w:numId="16">
    <w:abstractNumId w:val="12"/>
  </w:num>
  <w:num w:numId="17">
    <w:abstractNumId w:val="24"/>
  </w:num>
  <w:num w:numId="18">
    <w:abstractNumId w:val="16"/>
  </w:num>
  <w:num w:numId="19">
    <w:abstractNumId w:val="20"/>
  </w:num>
  <w:num w:numId="20">
    <w:abstractNumId w:val="10"/>
  </w:num>
  <w:num w:numId="21">
    <w:abstractNumId w:val="19"/>
  </w:num>
  <w:num w:numId="22">
    <w:abstractNumId w:val="7"/>
  </w:num>
  <w:num w:numId="23">
    <w:abstractNumId w:val="25"/>
  </w:num>
  <w:num w:numId="24">
    <w:abstractNumId w:val="3"/>
  </w:num>
  <w:num w:numId="25">
    <w:abstractNumId w:val="23"/>
  </w:num>
  <w:num w:numId="26">
    <w:abstractNumId w:val="17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513B4"/>
    <w:rsid w:val="00072F52"/>
    <w:rsid w:val="000A53BE"/>
    <w:rsid w:val="000E679B"/>
    <w:rsid w:val="00100D85"/>
    <w:rsid w:val="0019338D"/>
    <w:rsid w:val="00195FDB"/>
    <w:rsid w:val="00196959"/>
    <w:rsid w:val="001C587B"/>
    <w:rsid w:val="001D4948"/>
    <w:rsid w:val="001F1714"/>
    <w:rsid w:val="0020338E"/>
    <w:rsid w:val="002133E8"/>
    <w:rsid w:val="002444F8"/>
    <w:rsid w:val="002628EF"/>
    <w:rsid w:val="00266C92"/>
    <w:rsid w:val="002D1AA8"/>
    <w:rsid w:val="002D2D14"/>
    <w:rsid w:val="002E2B2C"/>
    <w:rsid w:val="002E5BD8"/>
    <w:rsid w:val="00331CAD"/>
    <w:rsid w:val="00395C56"/>
    <w:rsid w:val="00396D24"/>
    <w:rsid w:val="00396F8C"/>
    <w:rsid w:val="003A2F6E"/>
    <w:rsid w:val="003B33AE"/>
    <w:rsid w:val="003B4143"/>
    <w:rsid w:val="00417AD2"/>
    <w:rsid w:val="00436482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642048"/>
    <w:rsid w:val="00675F54"/>
    <w:rsid w:val="006E619A"/>
    <w:rsid w:val="00737B4C"/>
    <w:rsid w:val="00741641"/>
    <w:rsid w:val="007613A9"/>
    <w:rsid w:val="0078384A"/>
    <w:rsid w:val="00795950"/>
    <w:rsid w:val="007B1193"/>
    <w:rsid w:val="007B37F9"/>
    <w:rsid w:val="008434B8"/>
    <w:rsid w:val="008443CE"/>
    <w:rsid w:val="00845151"/>
    <w:rsid w:val="0088042F"/>
    <w:rsid w:val="00894DC0"/>
    <w:rsid w:val="008E43C0"/>
    <w:rsid w:val="009036A4"/>
    <w:rsid w:val="00905D30"/>
    <w:rsid w:val="00906C34"/>
    <w:rsid w:val="00915680"/>
    <w:rsid w:val="00926CDB"/>
    <w:rsid w:val="00950019"/>
    <w:rsid w:val="00951D2A"/>
    <w:rsid w:val="009640F2"/>
    <w:rsid w:val="009713BA"/>
    <w:rsid w:val="00A20A4B"/>
    <w:rsid w:val="00A3266B"/>
    <w:rsid w:val="00A46C70"/>
    <w:rsid w:val="00A931EB"/>
    <w:rsid w:val="00AB346B"/>
    <w:rsid w:val="00AC572A"/>
    <w:rsid w:val="00AF002B"/>
    <w:rsid w:val="00AF1D36"/>
    <w:rsid w:val="00AF6DB0"/>
    <w:rsid w:val="00B322E3"/>
    <w:rsid w:val="00B72908"/>
    <w:rsid w:val="00B87A9A"/>
    <w:rsid w:val="00BC7221"/>
    <w:rsid w:val="00C060F3"/>
    <w:rsid w:val="00C5046F"/>
    <w:rsid w:val="00C51656"/>
    <w:rsid w:val="00C607FD"/>
    <w:rsid w:val="00C83362"/>
    <w:rsid w:val="00CE5376"/>
    <w:rsid w:val="00D02615"/>
    <w:rsid w:val="00D61FB9"/>
    <w:rsid w:val="00E255F6"/>
    <w:rsid w:val="00E827A9"/>
    <w:rsid w:val="00E9102E"/>
    <w:rsid w:val="00EE1033"/>
    <w:rsid w:val="00F0280B"/>
    <w:rsid w:val="00F13839"/>
    <w:rsid w:val="00F14D42"/>
    <w:rsid w:val="00F16A75"/>
    <w:rsid w:val="00F37FB0"/>
    <w:rsid w:val="00F51F5D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BB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AF75B-9132-4E57-932F-4A430F71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E0080A10</Template>
  <TotalTime>25</TotalTime>
  <Pages>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BELLMAN Rachel</cp:lastModifiedBy>
  <cp:revision>20</cp:revision>
  <cp:lastPrinted>2015-10-26T08:59:00Z</cp:lastPrinted>
  <dcterms:created xsi:type="dcterms:W3CDTF">2016-10-19T05:08:00Z</dcterms:created>
  <dcterms:modified xsi:type="dcterms:W3CDTF">2017-12-07T06:28:00Z</dcterms:modified>
</cp:coreProperties>
</file>