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14:paraId="76025AB6" w14:textId="77777777" w:rsidTr="002444F8">
        <w:tc>
          <w:tcPr>
            <w:tcW w:w="2445" w:type="dxa"/>
          </w:tcPr>
          <w:p w14:paraId="18D8C671" w14:textId="77777777" w:rsidR="00AF1D36" w:rsidRDefault="00AF1D36" w:rsidP="002444F8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2D7208D3" wp14:editId="0AC95721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14:paraId="4F419625" w14:textId="77777777" w:rsidR="00AF1D36" w:rsidRDefault="00AF1D36" w:rsidP="002444F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2229F304" w14:textId="77777777" w:rsidR="00AF1D36" w:rsidRDefault="00AF1D36" w:rsidP="002444F8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14:paraId="3E5CB7AC" w14:textId="77777777" w:rsidR="00AF1D36" w:rsidRDefault="00AF1D36" w:rsidP="002444F8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05FF0573" w14:textId="77777777" w:rsidR="00AF1D36" w:rsidRDefault="00AF1D36" w:rsidP="002444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2380B697" w14:textId="2F676526" w:rsidR="00AF1D36" w:rsidRDefault="009A0873" w:rsidP="002444F8">
            <w:pPr>
              <w:pStyle w:val="TestStyle1"/>
              <w:spacing w:after="0"/>
            </w:pPr>
            <w:r>
              <w:t>Mathematics Essentials 2018</w:t>
            </w:r>
            <w:r w:rsidR="00AF1D36">
              <w:t xml:space="preserve">       </w:t>
            </w:r>
          </w:p>
          <w:p w14:paraId="1BE97FF8" w14:textId="77777777" w:rsidR="00AF1D36" w:rsidRDefault="00AF1D36" w:rsidP="002444F8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14:paraId="67DF2103" w14:textId="77777777" w:rsidR="00AF1D36" w:rsidRDefault="00AF1D36" w:rsidP="002444F8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14:paraId="535EE42A" w14:textId="1B08359E"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19338D">
        <w:rPr>
          <w:sz w:val="22"/>
        </w:rPr>
        <w:t>3</w:t>
      </w:r>
    </w:p>
    <w:p w14:paraId="7A63F665" w14:textId="77777777"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</w:p>
    <w:p w14:paraId="67F08A68" w14:textId="75B815EE" w:rsidR="00D02615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proofErr w:type="gramStart"/>
      <w:r w:rsidR="002444F8">
        <w:rPr>
          <w:rFonts w:cs="Arial"/>
          <w:sz w:val="22"/>
        </w:rPr>
        <w:t>Your AFL football team</w:t>
      </w:r>
      <w:r w:rsidR="00D02615" w:rsidRPr="00266C92">
        <w:rPr>
          <w:rFonts w:cs="Arial"/>
          <w:sz w:val="22"/>
        </w:rPr>
        <w:t xml:space="preserve">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2444F8">
        <w:rPr>
          <w:rFonts w:cs="Arial"/>
          <w:sz w:val="22"/>
        </w:rPr>
        <w:t>Saturday, Septem</w:t>
      </w:r>
      <w:r w:rsidR="00D02615" w:rsidRPr="006E619A">
        <w:rPr>
          <w:rFonts w:cs="Arial"/>
          <w:sz w:val="22"/>
        </w:rPr>
        <w:t xml:space="preserve">ber </w:t>
      </w:r>
      <w:r w:rsidR="009A0873">
        <w:rPr>
          <w:rFonts w:cs="Arial"/>
          <w:sz w:val="22"/>
        </w:rPr>
        <w:t>29</w:t>
      </w:r>
      <w:r w:rsidR="00EE1033">
        <w:rPr>
          <w:rFonts w:cs="Arial"/>
          <w:sz w:val="22"/>
        </w:rPr>
        <w:t>, 2018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EE1033">
        <w:rPr>
          <w:rFonts w:cs="Arial"/>
          <w:sz w:val="22"/>
        </w:rPr>
        <w:t>4 0</w:t>
      </w:r>
      <w:r w:rsidR="004B45DE">
        <w:rPr>
          <w:rFonts w:cs="Arial"/>
          <w:sz w:val="22"/>
        </w:rPr>
        <w:t>00</w:t>
      </w:r>
      <w:r w:rsidR="00D02615" w:rsidRPr="00266C92">
        <w:rPr>
          <w:rFonts w:cs="Arial"/>
          <w:sz w:val="22"/>
        </w:rPr>
        <w:t xml:space="preserve"> per person. You plan to fly Friday, </w:t>
      </w:r>
      <w:r w:rsidR="002444F8">
        <w:rPr>
          <w:rFonts w:cs="Arial"/>
          <w:sz w:val="22"/>
        </w:rPr>
        <w:t>Septem</w:t>
      </w:r>
      <w:r w:rsidR="00D02615" w:rsidRPr="006E619A">
        <w:rPr>
          <w:rFonts w:cs="Arial"/>
          <w:sz w:val="22"/>
        </w:rPr>
        <w:t xml:space="preserve">ber </w:t>
      </w:r>
      <w:r w:rsidR="009A0873">
        <w:rPr>
          <w:rFonts w:cs="Arial"/>
          <w:sz w:val="22"/>
        </w:rPr>
        <w:t>28</w:t>
      </w:r>
      <w:r w:rsidR="00EE1033">
        <w:rPr>
          <w:rFonts w:cs="Arial"/>
          <w:sz w:val="22"/>
        </w:rPr>
        <w:t>, 2018</w:t>
      </w:r>
      <w:r w:rsidR="00D02615" w:rsidRPr="006E619A">
        <w:rPr>
          <w:rFonts w:cs="Arial"/>
          <w:sz w:val="22"/>
        </w:rPr>
        <w:t xml:space="preserve"> </w:t>
      </w:r>
      <w:r w:rsidR="00D02615" w:rsidRPr="00266C92">
        <w:rPr>
          <w:rFonts w:cs="Arial"/>
          <w:sz w:val="22"/>
        </w:rPr>
        <w:t xml:space="preserve">and return on Sunday, </w:t>
      </w:r>
      <w:r w:rsidR="009A0873">
        <w:rPr>
          <w:rFonts w:cs="Arial"/>
          <w:sz w:val="22"/>
        </w:rPr>
        <w:t>September 30</w:t>
      </w:r>
      <w:r w:rsidR="00C5046F">
        <w:rPr>
          <w:rFonts w:cs="Arial"/>
          <w:sz w:val="22"/>
        </w:rPr>
        <w:t>, 2018</w:t>
      </w:r>
      <w:r w:rsidR="00D02615" w:rsidRPr="006E619A">
        <w:rPr>
          <w:rFonts w:cs="Arial"/>
          <w:sz w:val="22"/>
        </w:rPr>
        <w:t xml:space="preserve">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 xml:space="preserve">rganisation and choices </w:t>
      </w:r>
      <w:r w:rsidR="002444F8">
        <w:rPr>
          <w:rFonts w:cs="Arial"/>
          <w:sz w:val="22"/>
        </w:rPr>
        <w:t xml:space="preserve">are </w:t>
      </w:r>
      <w:r w:rsidR="00D02615" w:rsidRPr="00266C92">
        <w:rPr>
          <w:rFonts w:cs="Arial"/>
          <w:sz w:val="22"/>
        </w:rPr>
        <w:t>to be made before bookings can be completed.</w:t>
      </w:r>
    </w:p>
    <w:p w14:paraId="2C6AED95" w14:textId="77B17603" w:rsidR="00C83175" w:rsidRDefault="00C83175" w:rsidP="00C83362">
      <w:pPr>
        <w:rPr>
          <w:rFonts w:cs="Arial"/>
          <w:sz w:val="22"/>
        </w:rPr>
      </w:pPr>
      <w:r>
        <w:rPr>
          <w:rFonts w:cs="Arial"/>
          <w:sz w:val="22"/>
        </w:rPr>
        <w:t>To make sure you have a successful trip, you will need to create and itinerary and a budget, that includes:</w:t>
      </w:r>
    </w:p>
    <w:p w14:paraId="350947C6" w14:textId="2CCB71E0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Flights to Melbourne and return</w:t>
      </w:r>
    </w:p>
    <w:p w14:paraId="13DC585F" w14:textId="550B08C7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Accommodation</w:t>
      </w:r>
    </w:p>
    <w:p w14:paraId="0736FE9F" w14:textId="312773F9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Public Transport from airport hotel and return</w:t>
      </w:r>
    </w:p>
    <w:p w14:paraId="235C90B0" w14:textId="730646EF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Game Package</w:t>
      </w:r>
    </w:p>
    <w:p w14:paraId="13E8D4FD" w14:textId="59AA07B7" w:rsidR="0021352C" w:rsidRDefault="00C83175" w:rsidP="00C83175">
      <w:pPr>
        <w:rPr>
          <w:rFonts w:cs="Arial"/>
          <w:sz w:val="22"/>
        </w:rPr>
      </w:pPr>
      <w:r>
        <w:rPr>
          <w:rFonts w:cs="Arial"/>
          <w:sz w:val="22"/>
        </w:rPr>
        <w:t xml:space="preserve">This investigation will lead you through this process. </w:t>
      </w:r>
    </w:p>
    <w:p w14:paraId="6AF6E5FF" w14:textId="77777777" w:rsidR="0021352C" w:rsidRPr="00C83175" w:rsidRDefault="0021352C" w:rsidP="00C83175">
      <w:pPr>
        <w:rPr>
          <w:rFonts w:cs="Arial"/>
          <w:sz w:val="22"/>
        </w:rPr>
      </w:pPr>
    </w:p>
    <w:p w14:paraId="1D294ACB" w14:textId="00A6A3DC" w:rsidR="00C83175" w:rsidRPr="0021352C" w:rsidRDefault="0021352C" w:rsidP="00C83362">
      <w:pPr>
        <w:rPr>
          <w:rFonts w:cs="Arial"/>
          <w:b/>
          <w:sz w:val="22"/>
        </w:rPr>
      </w:pPr>
      <w:r w:rsidRPr="0021352C">
        <w:rPr>
          <w:rFonts w:cs="Arial"/>
          <w:b/>
          <w:sz w:val="22"/>
        </w:rPr>
        <w:t>1 mark for both direct flights as Choice 1</w:t>
      </w:r>
    </w:p>
    <w:tbl>
      <w:tblPr>
        <w:tblStyle w:val="TableGrid"/>
        <w:tblW w:w="10834" w:type="dxa"/>
        <w:tblLayout w:type="fixed"/>
        <w:tblLook w:val="04A0" w:firstRow="1" w:lastRow="0" w:firstColumn="1" w:lastColumn="0" w:noHBand="0" w:noVBand="1"/>
      </w:tblPr>
      <w:tblGrid>
        <w:gridCol w:w="817"/>
        <w:gridCol w:w="3119"/>
        <w:gridCol w:w="1701"/>
        <w:gridCol w:w="1559"/>
        <w:gridCol w:w="1276"/>
        <w:gridCol w:w="1275"/>
        <w:gridCol w:w="1087"/>
      </w:tblGrid>
      <w:tr w:rsidR="0021352C" w14:paraId="643999FA" w14:textId="77777777" w:rsidTr="0021352C">
        <w:tc>
          <w:tcPr>
            <w:tcW w:w="817" w:type="dxa"/>
          </w:tcPr>
          <w:p w14:paraId="0BE5D07D" w14:textId="1E75963E" w:rsidR="00EC7BC3" w:rsidRPr="00EC7BC3" w:rsidRDefault="00EC7BC3" w:rsidP="00EC7BC3">
            <w:pPr>
              <w:jc w:val="center"/>
            </w:pPr>
            <w:r w:rsidRPr="00EC7BC3">
              <w:t>Table</w:t>
            </w:r>
          </w:p>
        </w:tc>
        <w:tc>
          <w:tcPr>
            <w:tcW w:w="3119" w:type="dxa"/>
          </w:tcPr>
          <w:p w14:paraId="735DE0CC" w14:textId="77777777" w:rsidR="00EC7BC3" w:rsidRPr="00EC7BC3" w:rsidRDefault="00EC7BC3" w:rsidP="00EC7BC3">
            <w:pPr>
              <w:jc w:val="center"/>
            </w:pPr>
            <w:r w:rsidRPr="00EC7BC3">
              <w:t>Info Transfer</w:t>
            </w:r>
          </w:p>
          <w:p w14:paraId="0AEA66FE" w14:textId="77777777" w:rsidR="00EC7BC3" w:rsidRDefault="00EC7BC3" w:rsidP="00EC7BC3">
            <w:pPr>
              <w:jc w:val="center"/>
            </w:pPr>
            <w:r w:rsidRPr="00EC7BC3">
              <w:t>Per Flight</w:t>
            </w:r>
          </w:p>
          <w:p w14:paraId="0A7C00FD" w14:textId="73A3B59A" w:rsidR="00EC7BC3" w:rsidRPr="00EC7BC3" w:rsidRDefault="00EC7BC3" w:rsidP="00EC7BC3">
            <w:pPr>
              <w:jc w:val="center"/>
            </w:pPr>
            <w:r>
              <w:t>(Flight No. City, 12 h, Cost)</w:t>
            </w:r>
          </w:p>
        </w:tc>
        <w:tc>
          <w:tcPr>
            <w:tcW w:w="1701" w:type="dxa"/>
          </w:tcPr>
          <w:p w14:paraId="523E9884" w14:textId="6BADF059" w:rsidR="00EC7BC3" w:rsidRPr="00EC7BC3" w:rsidRDefault="00EC7BC3" w:rsidP="00EC7BC3">
            <w:pPr>
              <w:jc w:val="center"/>
            </w:pPr>
            <w:r w:rsidRPr="00EC7BC3">
              <w:t>12 h - 24 h Conversion</w:t>
            </w:r>
          </w:p>
        </w:tc>
        <w:tc>
          <w:tcPr>
            <w:tcW w:w="1559" w:type="dxa"/>
          </w:tcPr>
          <w:p w14:paraId="466DD90B" w14:textId="0CE94746" w:rsidR="00EC7BC3" w:rsidRPr="00EC7BC3" w:rsidRDefault="00EC7BC3" w:rsidP="00EC7BC3">
            <w:pPr>
              <w:jc w:val="center"/>
            </w:pPr>
            <w:r w:rsidRPr="00EC7BC3">
              <w:t>Length of Flight</w:t>
            </w:r>
          </w:p>
        </w:tc>
        <w:tc>
          <w:tcPr>
            <w:tcW w:w="1276" w:type="dxa"/>
          </w:tcPr>
          <w:p w14:paraId="72D7B443" w14:textId="77777777" w:rsidR="00EC7BC3" w:rsidRDefault="00EC7BC3" w:rsidP="00EC7BC3">
            <w:pPr>
              <w:jc w:val="center"/>
            </w:pPr>
            <w:r w:rsidRPr="00EC7BC3">
              <w:t>Stopover</w:t>
            </w:r>
          </w:p>
          <w:p w14:paraId="7F2C53B5" w14:textId="468E60BB" w:rsidR="0021352C" w:rsidRPr="00EC7BC3" w:rsidRDefault="0021352C" w:rsidP="00EC7BC3">
            <w:pPr>
              <w:jc w:val="center"/>
            </w:pPr>
            <w:r>
              <w:t>yes/no</w:t>
            </w:r>
          </w:p>
        </w:tc>
        <w:tc>
          <w:tcPr>
            <w:tcW w:w="1275" w:type="dxa"/>
          </w:tcPr>
          <w:p w14:paraId="6294495A" w14:textId="0F36EB67" w:rsidR="00EC7BC3" w:rsidRPr="00EC7BC3" w:rsidRDefault="00EC7BC3" w:rsidP="00EC7BC3">
            <w:pPr>
              <w:jc w:val="center"/>
            </w:pPr>
            <w:r w:rsidRPr="00EC7BC3">
              <w:t>Length of Stopover</w:t>
            </w:r>
          </w:p>
        </w:tc>
        <w:tc>
          <w:tcPr>
            <w:tcW w:w="1087" w:type="dxa"/>
          </w:tcPr>
          <w:p w14:paraId="6DCEF29C" w14:textId="48F1893D" w:rsidR="00EC7BC3" w:rsidRPr="00EC7BC3" w:rsidRDefault="00EC7BC3" w:rsidP="00EC7BC3">
            <w:pPr>
              <w:jc w:val="center"/>
            </w:pPr>
            <w:r w:rsidRPr="00EC7BC3">
              <w:t>Total Length</w:t>
            </w:r>
          </w:p>
        </w:tc>
      </w:tr>
      <w:tr w:rsidR="0021352C" w14:paraId="16FACEC0" w14:textId="77777777" w:rsidTr="0021352C">
        <w:tc>
          <w:tcPr>
            <w:tcW w:w="817" w:type="dxa"/>
            <w:vAlign w:val="center"/>
          </w:tcPr>
          <w:p w14:paraId="10D4EE81" w14:textId="745A5CA2" w:rsidR="00EC7BC3" w:rsidRPr="00EC7BC3" w:rsidRDefault="00EC7BC3" w:rsidP="0021352C">
            <w:pPr>
              <w:jc w:val="center"/>
            </w:pPr>
            <w:r w:rsidRPr="00EC7BC3">
              <w:t>1</w:t>
            </w:r>
          </w:p>
        </w:tc>
        <w:tc>
          <w:tcPr>
            <w:tcW w:w="3119" w:type="dxa"/>
            <w:vAlign w:val="center"/>
          </w:tcPr>
          <w:p w14:paraId="53CE86CE" w14:textId="6A7AC4F6" w:rsidR="00EC7BC3" w:rsidRPr="00EC7BC3" w:rsidRDefault="00EC7BC3" w:rsidP="0021352C">
            <w:pPr>
              <w:jc w:val="center"/>
            </w:pPr>
            <w:r>
              <w:t>1 mark</w:t>
            </w:r>
          </w:p>
        </w:tc>
        <w:tc>
          <w:tcPr>
            <w:tcW w:w="1701" w:type="dxa"/>
            <w:vMerge w:val="restart"/>
            <w:vAlign w:val="center"/>
          </w:tcPr>
          <w:p w14:paraId="774BCFBC" w14:textId="47966DAF" w:rsidR="00EC7BC3" w:rsidRDefault="00EC7BC3" w:rsidP="0021352C">
            <w:pPr>
              <w:jc w:val="center"/>
            </w:pPr>
            <w:r>
              <w:t>12 correct</w:t>
            </w:r>
          </w:p>
          <w:p w14:paraId="2F6FD46E" w14:textId="326D51DD" w:rsidR="00EC7BC3" w:rsidRDefault="00EC7BC3" w:rsidP="0021352C">
            <w:pPr>
              <w:jc w:val="center"/>
            </w:pPr>
            <w:r>
              <w:t>= 2 marks</w:t>
            </w:r>
          </w:p>
          <w:p w14:paraId="7D2A8F5B" w14:textId="77777777" w:rsidR="00EC7BC3" w:rsidRDefault="0021352C" w:rsidP="0021352C">
            <w:pPr>
              <w:jc w:val="center"/>
            </w:pPr>
            <w:r>
              <w:t>6 -10</w:t>
            </w:r>
            <w:r w:rsidR="00EC7BC3">
              <w:t xml:space="preserve"> correct = 1 mark</w:t>
            </w:r>
          </w:p>
          <w:p w14:paraId="64CAA399" w14:textId="77777777" w:rsidR="0021352C" w:rsidRDefault="0021352C" w:rsidP="0021352C">
            <w:pPr>
              <w:jc w:val="center"/>
            </w:pPr>
            <w:r>
              <w:t>&lt;6 correct</w:t>
            </w:r>
          </w:p>
          <w:p w14:paraId="351672AA" w14:textId="21C97EE4" w:rsidR="0021352C" w:rsidRPr="00EC7BC3" w:rsidRDefault="0021352C" w:rsidP="0021352C">
            <w:pPr>
              <w:jc w:val="center"/>
            </w:pPr>
            <w:r>
              <w:t>= 0 marks</w:t>
            </w:r>
          </w:p>
        </w:tc>
        <w:tc>
          <w:tcPr>
            <w:tcW w:w="1559" w:type="dxa"/>
            <w:vMerge w:val="restart"/>
            <w:vAlign w:val="center"/>
          </w:tcPr>
          <w:p w14:paraId="2E215654" w14:textId="70FA9EC6" w:rsidR="0021352C" w:rsidRDefault="0021352C" w:rsidP="0021352C">
            <w:pPr>
              <w:jc w:val="center"/>
            </w:pPr>
            <w:r>
              <w:t>6 correct</w:t>
            </w:r>
          </w:p>
          <w:p w14:paraId="1C42A583" w14:textId="4FF9AB48" w:rsidR="0021352C" w:rsidRDefault="0021352C" w:rsidP="0021352C">
            <w:pPr>
              <w:jc w:val="center"/>
            </w:pPr>
            <w:r>
              <w:t>= 3 marks</w:t>
            </w:r>
          </w:p>
          <w:p w14:paraId="20F065F2" w14:textId="77777777" w:rsidR="0021352C" w:rsidRDefault="0021352C" w:rsidP="0021352C">
            <w:pPr>
              <w:jc w:val="center"/>
            </w:pPr>
            <w:r>
              <w:t>4 - 5 correct = 2 marks</w:t>
            </w:r>
          </w:p>
          <w:p w14:paraId="58DCEAEC" w14:textId="77777777" w:rsidR="0021352C" w:rsidRDefault="0021352C" w:rsidP="0021352C">
            <w:pPr>
              <w:jc w:val="center"/>
            </w:pPr>
            <w:r>
              <w:t>2 – 3 correct</w:t>
            </w:r>
          </w:p>
          <w:p w14:paraId="3939B7D4" w14:textId="172EF7C7" w:rsidR="0021352C" w:rsidRPr="00EC7BC3" w:rsidRDefault="0021352C" w:rsidP="0021352C">
            <w:pPr>
              <w:jc w:val="center"/>
            </w:pPr>
            <w:r>
              <w:t>= 1 marks</w:t>
            </w:r>
          </w:p>
        </w:tc>
        <w:tc>
          <w:tcPr>
            <w:tcW w:w="1276" w:type="dxa"/>
            <w:vAlign w:val="center"/>
          </w:tcPr>
          <w:p w14:paraId="764E1235" w14:textId="7FE4427D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2C1D856C" w14:textId="386DD7D0" w:rsidR="00EC7BC3" w:rsidRPr="00EC7BC3" w:rsidRDefault="0021352C" w:rsidP="0021352C">
            <w:pPr>
              <w:jc w:val="center"/>
            </w:pPr>
            <w:r>
              <w:t>-</w:t>
            </w:r>
          </w:p>
        </w:tc>
        <w:tc>
          <w:tcPr>
            <w:tcW w:w="1087" w:type="dxa"/>
            <w:vAlign w:val="center"/>
          </w:tcPr>
          <w:p w14:paraId="039457FB" w14:textId="3140DDB9" w:rsidR="00EC7BC3" w:rsidRPr="00EC7BC3" w:rsidRDefault="0021352C" w:rsidP="0021352C">
            <w:pPr>
              <w:jc w:val="center"/>
            </w:pPr>
            <w:r>
              <w:t>-</w:t>
            </w:r>
          </w:p>
        </w:tc>
      </w:tr>
      <w:tr w:rsidR="0021352C" w14:paraId="04635D93" w14:textId="77777777" w:rsidTr="0021352C">
        <w:tc>
          <w:tcPr>
            <w:tcW w:w="817" w:type="dxa"/>
            <w:vAlign w:val="center"/>
          </w:tcPr>
          <w:p w14:paraId="2EDA651B" w14:textId="4CF30311" w:rsidR="00EC7BC3" w:rsidRPr="00EC7BC3" w:rsidRDefault="00EC7BC3" w:rsidP="0021352C">
            <w:pPr>
              <w:jc w:val="center"/>
            </w:pPr>
            <w:r w:rsidRPr="00EC7BC3">
              <w:t>2</w:t>
            </w:r>
          </w:p>
        </w:tc>
        <w:tc>
          <w:tcPr>
            <w:tcW w:w="3119" w:type="dxa"/>
            <w:vAlign w:val="center"/>
          </w:tcPr>
          <w:p w14:paraId="0B658FFC" w14:textId="02E3007D" w:rsidR="00EC7BC3" w:rsidRPr="00EC7BC3" w:rsidRDefault="00EC7BC3" w:rsidP="0021352C">
            <w:pPr>
              <w:jc w:val="center"/>
            </w:pPr>
            <w:r>
              <w:t>2 marks</w:t>
            </w:r>
          </w:p>
        </w:tc>
        <w:tc>
          <w:tcPr>
            <w:tcW w:w="1701" w:type="dxa"/>
            <w:vMerge/>
            <w:vAlign w:val="center"/>
          </w:tcPr>
          <w:p w14:paraId="52515B7C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162F92F2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A24FACC" w14:textId="5F21B8E1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37B63662" w14:textId="68FD2365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087" w:type="dxa"/>
            <w:vAlign w:val="center"/>
          </w:tcPr>
          <w:p w14:paraId="663FABE0" w14:textId="77777777" w:rsidR="00EC7BC3" w:rsidRDefault="0021352C" w:rsidP="0021352C">
            <w:pPr>
              <w:jc w:val="center"/>
            </w:pPr>
            <w:r>
              <w:t>2 marks</w:t>
            </w:r>
          </w:p>
          <w:p w14:paraId="64511202" w14:textId="33B19E09" w:rsidR="0021352C" w:rsidRPr="00EC7BC3" w:rsidRDefault="0021352C" w:rsidP="0021352C">
            <w:pPr>
              <w:jc w:val="center"/>
            </w:pPr>
            <w:r>
              <w:t>FT</w:t>
            </w:r>
          </w:p>
        </w:tc>
      </w:tr>
      <w:tr w:rsidR="0021352C" w14:paraId="262A5CB6" w14:textId="77777777" w:rsidTr="0021352C">
        <w:tc>
          <w:tcPr>
            <w:tcW w:w="817" w:type="dxa"/>
            <w:vAlign w:val="center"/>
          </w:tcPr>
          <w:p w14:paraId="7309751D" w14:textId="1B48C275" w:rsidR="00EC7BC3" w:rsidRPr="00EC7BC3" w:rsidRDefault="00EC7BC3" w:rsidP="0021352C">
            <w:pPr>
              <w:jc w:val="center"/>
            </w:pPr>
            <w:r w:rsidRPr="00EC7BC3">
              <w:t>3</w:t>
            </w:r>
          </w:p>
        </w:tc>
        <w:tc>
          <w:tcPr>
            <w:tcW w:w="3119" w:type="dxa"/>
            <w:vAlign w:val="center"/>
          </w:tcPr>
          <w:p w14:paraId="4CDED9E3" w14:textId="59967D32" w:rsidR="00EC7BC3" w:rsidRPr="00EC7BC3" w:rsidRDefault="00EC7BC3" w:rsidP="0021352C">
            <w:pPr>
              <w:jc w:val="center"/>
            </w:pPr>
            <w:r>
              <w:t>1 mark</w:t>
            </w:r>
          </w:p>
        </w:tc>
        <w:tc>
          <w:tcPr>
            <w:tcW w:w="1701" w:type="dxa"/>
            <w:vMerge/>
            <w:vAlign w:val="center"/>
          </w:tcPr>
          <w:p w14:paraId="1C59B927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3920BEEC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8492E97" w14:textId="2BBE6C80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6A8D1BF0" w14:textId="5243DBEA" w:rsidR="00EC7BC3" w:rsidRPr="00EC7BC3" w:rsidRDefault="0021352C" w:rsidP="0021352C">
            <w:pPr>
              <w:jc w:val="center"/>
            </w:pPr>
            <w:r>
              <w:t>-</w:t>
            </w:r>
          </w:p>
        </w:tc>
        <w:tc>
          <w:tcPr>
            <w:tcW w:w="1087" w:type="dxa"/>
            <w:vAlign w:val="center"/>
          </w:tcPr>
          <w:p w14:paraId="4275B229" w14:textId="707B0C9D" w:rsidR="00EC7BC3" w:rsidRPr="00EC7BC3" w:rsidRDefault="0021352C" w:rsidP="0021352C">
            <w:pPr>
              <w:jc w:val="center"/>
            </w:pPr>
            <w:r>
              <w:t>-</w:t>
            </w:r>
          </w:p>
        </w:tc>
      </w:tr>
      <w:tr w:rsidR="0021352C" w14:paraId="61FF6940" w14:textId="77777777" w:rsidTr="0021352C">
        <w:tc>
          <w:tcPr>
            <w:tcW w:w="817" w:type="dxa"/>
            <w:vAlign w:val="center"/>
          </w:tcPr>
          <w:p w14:paraId="42337ED8" w14:textId="5158C736" w:rsidR="00EC7BC3" w:rsidRPr="00EC7BC3" w:rsidRDefault="00EC7BC3" w:rsidP="0021352C">
            <w:pPr>
              <w:jc w:val="center"/>
            </w:pPr>
            <w:r w:rsidRPr="00EC7BC3">
              <w:t>4</w:t>
            </w:r>
          </w:p>
        </w:tc>
        <w:tc>
          <w:tcPr>
            <w:tcW w:w="3119" w:type="dxa"/>
            <w:vAlign w:val="center"/>
          </w:tcPr>
          <w:p w14:paraId="4C95FE4F" w14:textId="7D4DD36F" w:rsidR="00EC7BC3" w:rsidRPr="00EC7BC3" w:rsidRDefault="00EC7BC3" w:rsidP="0021352C">
            <w:pPr>
              <w:jc w:val="center"/>
            </w:pPr>
            <w:r>
              <w:t>2 marks</w:t>
            </w:r>
          </w:p>
        </w:tc>
        <w:tc>
          <w:tcPr>
            <w:tcW w:w="1701" w:type="dxa"/>
            <w:vMerge/>
            <w:vAlign w:val="center"/>
          </w:tcPr>
          <w:p w14:paraId="3149EE5F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C4A8BE6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E5EB24" w14:textId="43553F65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597AB631" w14:textId="10589460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087" w:type="dxa"/>
            <w:vAlign w:val="center"/>
          </w:tcPr>
          <w:p w14:paraId="40087F69" w14:textId="77777777" w:rsidR="00EC7BC3" w:rsidRDefault="0021352C" w:rsidP="0021352C">
            <w:pPr>
              <w:jc w:val="center"/>
            </w:pPr>
            <w:r>
              <w:t>2 marks</w:t>
            </w:r>
          </w:p>
          <w:p w14:paraId="53AC6824" w14:textId="210CA534" w:rsidR="0021352C" w:rsidRPr="00EC7BC3" w:rsidRDefault="0021352C" w:rsidP="0021352C">
            <w:pPr>
              <w:jc w:val="center"/>
            </w:pPr>
            <w:r>
              <w:t>FT</w:t>
            </w:r>
          </w:p>
        </w:tc>
      </w:tr>
    </w:tbl>
    <w:p w14:paraId="7A125BE3" w14:textId="77777777" w:rsidR="00C83175" w:rsidRDefault="00C83175" w:rsidP="001C587B">
      <w:pPr>
        <w:rPr>
          <w:b/>
          <w:u w:val="single"/>
        </w:rPr>
      </w:pPr>
    </w:p>
    <w:p w14:paraId="730B81A8" w14:textId="77777777" w:rsidR="003A7F16" w:rsidRDefault="003A7F16" w:rsidP="001C587B">
      <w:pPr>
        <w:rPr>
          <w:b/>
          <w:u w:val="single"/>
        </w:rPr>
      </w:pPr>
    </w:p>
    <w:p w14:paraId="1B7A08F6" w14:textId="77777777" w:rsidR="003A7F16" w:rsidRDefault="003A7F16" w:rsidP="001C587B">
      <w:pPr>
        <w:rPr>
          <w:b/>
          <w:u w:val="single"/>
        </w:rPr>
      </w:pPr>
    </w:p>
    <w:p w14:paraId="33B693D1" w14:textId="77777777" w:rsidR="003A7F16" w:rsidRDefault="003A7F16" w:rsidP="001C587B">
      <w:pPr>
        <w:rPr>
          <w:b/>
          <w:u w:val="single"/>
        </w:rPr>
      </w:pPr>
    </w:p>
    <w:p w14:paraId="7E519994" w14:textId="77777777" w:rsidR="003A7F16" w:rsidRDefault="003A7F16" w:rsidP="001C587B">
      <w:pPr>
        <w:rPr>
          <w:b/>
          <w:u w:val="single"/>
        </w:rPr>
      </w:pPr>
    </w:p>
    <w:p w14:paraId="1B7DCF1C" w14:textId="77777777" w:rsidR="003A7F16" w:rsidRDefault="003A7F16" w:rsidP="001C587B">
      <w:pPr>
        <w:rPr>
          <w:b/>
          <w:u w:val="single"/>
        </w:rPr>
      </w:pPr>
    </w:p>
    <w:p w14:paraId="447F20E4" w14:textId="77777777" w:rsidR="003A7F16" w:rsidRDefault="003A7F16" w:rsidP="001C587B">
      <w:pPr>
        <w:rPr>
          <w:b/>
          <w:u w:val="single"/>
        </w:rPr>
      </w:pPr>
    </w:p>
    <w:p w14:paraId="5C1D9BC0" w14:textId="77777777" w:rsidR="003A7F16" w:rsidRDefault="003A7F16" w:rsidP="001C587B">
      <w:pPr>
        <w:rPr>
          <w:b/>
          <w:u w:val="single"/>
        </w:rPr>
      </w:pPr>
    </w:p>
    <w:p w14:paraId="1EF8A1AA" w14:textId="77777777" w:rsidR="003A7F16" w:rsidRDefault="003A7F16" w:rsidP="003A7F16">
      <w:pPr>
        <w:rPr>
          <w:b/>
        </w:rPr>
      </w:pPr>
      <w:r>
        <w:rPr>
          <w:b/>
          <w:u w:val="single"/>
        </w:rPr>
        <w:lastRenderedPageBreak/>
        <w:t>FLIGHTS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(25 Marks: 12, 10, </w:t>
      </w:r>
      <w:proofErr w:type="gramStart"/>
      <w:r>
        <w:rPr>
          <w:b/>
        </w:rPr>
        <w:t>3</w:t>
      </w:r>
      <w:proofErr w:type="gramEnd"/>
      <w:r>
        <w:rPr>
          <w:b/>
        </w:rPr>
        <w:t>)</w:t>
      </w:r>
    </w:p>
    <w:p w14:paraId="435EAC8E" w14:textId="77777777" w:rsidR="003A7F16" w:rsidRPr="00AF002B" w:rsidRDefault="003A7F16" w:rsidP="003A7F16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package provided. There are 2 Qantas and 2 Virgin options. </w:t>
      </w:r>
    </w:p>
    <w:p w14:paraId="220EAD76" w14:textId="77777777" w:rsidR="003A7F16" w:rsidRDefault="003A7F16" w:rsidP="003A7F16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listed on the flights are Western Australia Times. </w:t>
      </w:r>
    </w:p>
    <w:p w14:paraId="28215498" w14:textId="77777777" w:rsidR="003A7F16" w:rsidRPr="00C83175" w:rsidRDefault="003A7F16" w:rsidP="003A7F16">
      <w:pPr>
        <w:pStyle w:val="ListParagraph"/>
        <w:ind w:left="426"/>
        <w:rPr>
          <w:rFonts w:cs="Arial"/>
          <w:sz w:val="22"/>
        </w:rPr>
      </w:pPr>
    </w:p>
    <w:p w14:paraId="21B7250F" w14:textId="77777777" w:rsidR="003A7F16" w:rsidRPr="009A0873" w:rsidRDefault="003A7F16" w:rsidP="003A7F16">
      <w:pPr>
        <w:pStyle w:val="ListParagraph"/>
        <w:numPr>
          <w:ilvl w:val="0"/>
          <w:numId w:val="29"/>
        </w:numPr>
        <w:rPr>
          <w:i/>
          <w:u w:val="single"/>
        </w:rPr>
      </w:pPr>
      <w:r w:rsidRPr="009A0873">
        <w:rPr>
          <w:i/>
          <w:u w:val="single"/>
        </w:rPr>
        <w:t>Travelling from Kalgoorlie to Melbourne</w:t>
      </w:r>
    </w:p>
    <w:p w14:paraId="5E2C4549" w14:textId="77777777" w:rsidR="003A7F16" w:rsidRDefault="003A7F16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21352C" w14:paraId="7ED86B91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772EEF5E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5EA1E6F4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0425F79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3F97D9E8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3F8F7DC3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21352C" w14:paraId="03190D1F" w14:textId="77777777" w:rsidTr="00464DC0">
        <w:trPr>
          <w:jc w:val="center"/>
        </w:trPr>
        <w:tc>
          <w:tcPr>
            <w:tcW w:w="1255" w:type="dxa"/>
            <w:vMerge/>
          </w:tcPr>
          <w:p w14:paraId="4FA38FB0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50CC3013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445D1A4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42C5D34F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3A485C69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050DF267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</w:tr>
      <w:tr w:rsidR="0021352C" w14:paraId="76DB74FC" w14:textId="77777777" w:rsidTr="00464DC0">
        <w:trPr>
          <w:jc w:val="center"/>
        </w:trPr>
        <w:tc>
          <w:tcPr>
            <w:tcW w:w="1255" w:type="dxa"/>
            <w:vMerge/>
          </w:tcPr>
          <w:p w14:paraId="73191E79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25B2FB5A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5E616BC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5A6FD6EE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0F95400E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6BC7198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502B0B9C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1E694919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48260D5D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21352C" w14:paraId="0A342538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5C23DD5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14:paraId="66EEF46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7822C3D2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14:paraId="68BF362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14:paraId="0A8DD23C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14:paraId="7DC70DA0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14:paraId="5862BE6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Align w:val="center"/>
          </w:tcPr>
          <w:p w14:paraId="5F2FDC1F" w14:textId="77777777" w:rsidR="0021352C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14:paraId="4A1C758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14:paraId="40D52424" w14:textId="77777777" w:rsidR="0021352C" w:rsidRPr="003915D0" w:rsidRDefault="0021352C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14:paraId="4BD85517" w14:textId="77777777" w:rsidR="0021352C" w:rsidRPr="003915D0" w:rsidRDefault="0021352C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14:paraId="45452F4B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21352C" w14:paraId="5301D689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0D848813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14:paraId="3064F341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14:paraId="2BD4E0D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20C2D5AD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14:paraId="6D8C1673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32463A5B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4B39833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</w:tcPr>
          <w:p w14:paraId="786B7366" w14:textId="77777777" w:rsidR="0021352C" w:rsidRDefault="0021352C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4D370684" w14:textId="77777777" w:rsidR="0021352C" w:rsidRDefault="0021352C" w:rsidP="00464DC0">
            <w:pPr>
              <w:jc w:val="center"/>
            </w:pPr>
          </w:p>
        </w:tc>
      </w:tr>
    </w:tbl>
    <w:p w14:paraId="14C033F1" w14:textId="77777777" w:rsidR="0021352C" w:rsidRDefault="0021352C" w:rsidP="001C587B">
      <w:pPr>
        <w:rPr>
          <w:b/>
          <w:u w:val="single"/>
        </w:rPr>
      </w:pPr>
    </w:p>
    <w:p w14:paraId="12BCF0CE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41719">
        <w:rPr>
          <w:strike/>
          <w:color w:val="000000" w:themeColor="text1"/>
          <w:sz w:val="22"/>
        </w:rPr>
        <w:t>Yes</w:t>
      </w:r>
      <w:r>
        <w:rPr>
          <w:sz w:val="22"/>
        </w:rPr>
        <w:t xml:space="preserve"> / </w:t>
      </w:r>
      <w:r w:rsidRPr="00141719">
        <w:rPr>
          <w:color w:val="C00000"/>
          <w:sz w:val="22"/>
        </w:rPr>
        <w:t>No</w:t>
      </w:r>
      <w:r>
        <w:rPr>
          <w:sz w:val="22"/>
        </w:rPr>
        <w:t xml:space="preserve"> </w:t>
      </w:r>
    </w:p>
    <w:p w14:paraId="756ECC6D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0</w:t>
      </w:r>
      <w:r>
        <w:rPr>
          <w:sz w:val="22"/>
        </w:rPr>
        <w:t>_______</w:t>
      </w:r>
    </w:p>
    <w:p w14:paraId="36A55747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>3h 15min</w:t>
      </w:r>
      <w:r>
        <w:rPr>
          <w:sz w:val="22"/>
        </w:rPr>
        <w:t>_____</w:t>
      </w:r>
    </w:p>
    <w:p w14:paraId="6B06992B" w14:textId="77777777" w:rsidR="0021352C" w:rsidRDefault="0021352C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21352C" w14:paraId="401FA3E6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0F7668F4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CA52405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7663A350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677D298C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47AFD8DE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21352C" w14:paraId="77FAD5AC" w14:textId="77777777" w:rsidTr="00464DC0">
        <w:trPr>
          <w:jc w:val="center"/>
        </w:trPr>
        <w:tc>
          <w:tcPr>
            <w:tcW w:w="1255" w:type="dxa"/>
            <w:vMerge/>
          </w:tcPr>
          <w:p w14:paraId="18DF93EF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543B087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77BFE855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18410CCD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1294DB2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73A765D7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</w:tr>
      <w:tr w:rsidR="0021352C" w14:paraId="26A640D4" w14:textId="77777777" w:rsidTr="00464DC0">
        <w:trPr>
          <w:jc w:val="center"/>
        </w:trPr>
        <w:tc>
          <w:tcPr>
            <w:tcW w:w="1255" w:type="dxa"/>
            <w:vMerge/>
          </w:tcPr>
          <w:p w14:paraId="6CE42F54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08F88F7F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42A5B6DB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6A64C07B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36390F1E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4605C2F9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6615927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64A0A80F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025C369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21352C" w14:paraId="35D8BFEE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5311CAED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14:paraId="6CA2C2A2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3B11A73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14:paraId="2F485487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14:paraId="04DF825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0D97AEB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14:paraId="0F15EF3C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Align w:val="center"/>
          </w:tcPr>
          <w:p w14:paraId="0385D324" w14:textId="17DB896C" w:rsidR="0021352C" w:rsidRDefault="0021352C" w:rsidP="002135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</w:t>
            </w:r>
          </w:p>
          <w:p w14:paraId="4001CB65" w14:textId="07F0A1A0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14:paraId="1FE4A7D4" w14:textId="77777777" w:rsidR="0021352C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14:paraId="22072418" w14:textId="77777777" w:rsidR="0021352C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0700696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21352C" w14:paraId="3612BD30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5747DEAF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14:paraId="7B36B58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7CDE6FE7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14:paraId="7C77E0EF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DFD1FF2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14:paraId="12BF48C7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14:paraId="4F57C72B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</w:tcPr>
          <w:p w14:paraId="40033680" w14:textId="77777777" w:rsidR="0021352C" w:rsidRDefault="0021352C" w:rsidP="00464DC0">
            <w:pPr>
              <w:jc w:val="center"/>
            </w:pPr>
          </w:p>
          <w:p w14:paraId="564E92C8" w14:textId="77777777" w:rsidR="0021352C" w:rsidRDefault="0021352C" w:rsidP="002135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 5m</w:t>
            </w:r>
          </w:p>
          <w:p w14:paraId="7580A465" w14:textId="77777777" w:rsidR="0021352C" w:rsidRDefault="0021352C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632FA67C" w14:textId="77777777" w:rsidR="0021352C" w:rsidRDefault="0021352C" w:rsidP="00464DC0">
            <w:pPr>
              <w:jc w:val="center"/>
            </w:pPr>
          </w:p>
        </w:tc>
      </w:tr>
    </w:tbl>
    <w:p w14:paraId="2D5C1431" w14:textId="77777777" w:rsidR="00C83175" w:rsidRDefault="00C83175" w:rsidP="001C587B">
      <w:pPr>
        <w:rPr>
          <w:b/>
          <w:u w:val="single"/>
        </w:rPr>
      </w:pPr>
    </w:p>
    <w:p w14:paraId="6478BAB3" w14:textId="77777777" w:rsidR="003A7F16" w:rsidRDefault="003A7F16" w:rsidP="003A7F16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3D3CF" wp14:editId="70617B05">
                <wp:simplePos x="0" y="0"/>
                <wp:positionH relativeFrom="column">
                  <wp:posOffset>5730240</wp:posOffset>
                </wp:positionH>
                <wp:positionV relativeFrom="paragraph">
                  <wp:posOffset>146050</wp:posOffset>
                </wp:positionV>
                <wp:extent cx="532765" cy="716915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73A473" w14:textId="463B7BDC" w:rsidR="003A7F16" w:rsidRPr="003A357C" w:rsidRDefault="003A7F16" w:rsidP="003A7F1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51.2pt;margin-top:11.5pt;width:41.95pt;height:56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p1xAIAAJI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" filled="f" stroked="f">
                <v:textbox style="mso-fit-shape-to-text:t">
                  <w:txbxContent>
                    <w:p w14:paraId="7973A473" w14:textId="463B7BDC" w:rsidR="003A7F16" w:rsidRPr="003A357C" w:rsidRDefault="003A7F16" w:rsidP="003A7F1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069F46AA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>
        <w:rPr>
          <w:color w:val="FF0000"/>
          <w:sz w:val="22"/>
        </w:rPr>
        <w:t>40 min</w:t>
      </w:r>
      <w:r>
        <w:rPr>
          <w:sz w:val="22"/>
        </w:rPr>
        <w:t>_______</w:t>
      </w:r>
    </w:p>
    <w:p w14:paraId="27668EDF" w14:textId="66B97250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>
        <w:rPr>
          <w:color w:val="FF0000"/>
          <w:sz w:val="22"/>
        </w:rPr>
        <w:t>6 h</w:t>
      </w:r>
      <w:r>
        <w:rPr>
          <w:sz w:val="22"/>
        </w:rPr>
        <w:t>_______</w:t>
      </w:r>
    </w:p>
    <w:p w14:paraId="407F780A" w14:textId="77777777" w:rsidR="00C83175" w:rsidRDefault="00C83175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73270CE9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79CAECF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78F2B02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115CA6F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2A7DAFF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32D3671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87EE859" w14:textId="77777777" w:rsidTr="00464DC0">
        <w:trPr>
          <w:jc w:val="center"/>
        </w:trPr>
        <w:tc>
          <w:tcPr>
            <w:tcW w:w="1255" w:type="dxa"/>
            <w:vMerge/>
          </w:tcPr>
          <w:p w14:paraId="3C2736E3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4771803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6850074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61343E6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2C4BE3AB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7669EB90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19AEA32A" w14:textId="77777777" w:rsidTr="00464DC0">
        <w:trPr>
          <w:jc w:val="center"/>
        </w:trPr>
        <w:tc>
          <w:tcPr>
            <w:tcW w:w="1255" w:type="dxa"/>
            <w:vMerge/>
          </w:tcPr>
          <w:p w14:paraId="17A4940C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1FD0518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15D542C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316E7FE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772D13E2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1760BEF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7589BE2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4050A42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70B638D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63852CD2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5BB631D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QF1609</w:t>
            </w:r>
          </w:p>
        </w:tc>
        <w:tc>
          <w:tcPr>
            <w:tcW w:w="1274" w:type="dxa"/>
            <w:vAlign w:val="center"/>
          </w:tcPr>
          <w:p w14:paraId="77A2C5B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14:paraId="3A87072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2:25pm</w:t>
            </w:r>
          </w:p>
        </w:tc>
        <w:tc>
          <w:tcPr>
            <w:tcW w:w="1163" w:type="dxa"/>
            <w:vAlign w:val="center"/>
          </w:tcPr>
          <w:p w14:paraId="692ADDC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1425</w:t>
            </w:r>
          </w:p>
        </w:tc>
        <w:tc>
          <w:tcPr>
            <w:tcW w:w="1165" w:type="dxa"/>
            <w:vAlign w:val="center"/>
          </w:tcPr>
          <w:p w14:paraId="2C8BF1D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0FCA96C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3:40am</w:t>
            </w:r>
          </w:p>
        </w:tc>
        <w:tc>
          <w:tcPr>
            <w:tcW w:w="1163" w:type="dxa"/>
            <w:vAlign w:val="center"/>
          </w:tcPr>
          <w:p w14:paraId="6A084FC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1540</w:t>
            </w:r>
          </w:p>
        </w:tc>
        <w:tc>
          <w:tcPr>
            <w:tcW w:w="1169" w:type="dxa"/>
            <w:vAlign w:val="center"/>
          </w:tcPr>
          <w:p w14:paraId="5BE9513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</w:t>
            </w:r>
          </w:p>
        </w:tc>
        <w:tc>
          <w:tcPr>
            <w:tcW w:w="1166" w:type="dxa"/>
            <w:vMerge w:val="restart"/>
            <w:vAlign w:val="center"/>
          </w:tcPr>
          <w:p w14:paraId="20DCC515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14:paraId="508168E8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0FA2618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3A7F16" w14:paraId="62B0F812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071562E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QF768</w:t>
            </w:r>
          </w:p>
        </w:tc>
        <w:tc>
          <w:tcPr>
            <w:tcW w:w="1274" w:type="dxa"/>
            <w:vAlign w:val="center"/>
          </w:tcPr>
          <w:p w14:paraId="5A7F55D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620CD57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 pm</w:t>
            </w:r>
          </w:p>
        </w:tc>
        <w:tc>
          <w:tcPr>
            <w:tcW w:w="1163" w:type="dxa"/>
            <w:vAlign w:val="center"/>
          </w:tcPr>
          <w:p w14:paraId="2167526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3D167D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14:paraId="6389EAA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10:30pm</w:t>
            </w:r>
          </w:p>
        </w:tc>
        <w:tc>
          <w:tcPr>
            <w:tcW w:w="1163" w:type="dxa"/>
            <w:vAlign w:val="center"/>
          </w:tcPr>
          <w:p w14:paraId="3CFB644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2230</w:t>
            </w:r>
          </w:p>
        </w:tc>
        <w:tc>
          <w:tcPr>
            <w:tcW w:w="1169" w:type="dxa"/>
          </w:tcPr>
          <w:p w14:paraId="1341E0D1" w14:textId="77777777" w:rsidR="003A7F16" w:rsidRDefault="003A7F16" w:rsidP="00464DC0">
            <w:pPr>
              <w:jc w:val="center"/>
              <w:rPr>
                <w:color w:val="FF0000"/>
              </w:rPr>
            </w:pPr>
          </w:p>
          <w:p w14:paraId="615A652D" w14:textId="77777777" w:rsidR="003A7F16" w:rsidRPr="00354C54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</w:tc>
        <w:tc>
          <w:tcPr>
            <w:tcW w:w="1166" w:type="dxa"/>
            <w:vMerge/>
          </w:tcPr>
          <w:p w14:paraId="63E8527A" w14:textId="77777777" w:rsidR="003A7F16" w:rsidRDefault="003A7F16" w:rsidP="00464DC0">
            <w:pPr>
              <w:jc w:val="center"/>
            </w:pPr>
          </w:p>
        </w:tc>
      </w:tr>
    </w:tbl>
    <w:p w14:paraId="3A29BE01" w14:textId="77777777" w:rsidR="003A7F16" w:rsidRDefault="003A7F16" w:rsidP="003A7F16">
      <w:pPr>
        <w:rPr>
          <w:sz w:val="22"/>
        </w:rPr>
      </w:pPr>
    </w:p>
    <w:p w14:paraId="6E6B02AE" w14:textId="77777777" w:rsidR="003A7F16" w:rsidRDefault="003A7F16" w:rsidP="003A7F16">
      <w:pPr>
        <w:rPr>
          <w:sz w:val="22"/>
        </w:rPr>
      </w:pPr>
      <w:r>
        <w:rPr>
          <w:sz w:val="22"/>
        </w:rPr>
        <w:lastRenderedPageBreak/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1A52B0A5" w14:textId="77777777" w:rsidR="003A7F16" w:rsidRDefault="003A7F16" w:rsidP="003A7F16">
      <w:pPr>
        <w:rPr>
          <w:rFonts w:ascii="Wingdings 2" w:hAnsi="Wingdings 2"/>
          <w:b/>
          <w:noProof/>
          <w:sz w:val="72"/>
          <w:szCs w:val="72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1h 20min</w:t>
      </w:r>
      <w:r>
        <w:rPr>
          <w:sz w:val="22"/>
        </w:rPr>
        <w:t>____</w:t>
      </w:r>
    </w:p>
    <w:p w14:paraId="714F5EEA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>
        <w:rPr>
          <w:color w:val="FF0000"/>
          <w:sz w:val="22"/>
        </w:rPr>
        <w:t>8h 5 min</w:t>
      </w:r>
      <w:r>
        <w:rPr>
          <w:sz w:val="22"/>
        </w:rPr>
        <w:t>______</w:t>
      </w:r>
    </w:p>
    <w:p w14:paraId="76ECF52E" w14:textId="77777777" w:rsidR="003A7F16" w:rsidRDefault="003A7F16" w:rsidP="001C587B">
      <w:pPr>
        <w:rPr>
          <w:b/>
          <w:u w:val="single"/>
        </w:rPr>
      </w:pPr>
    </w:p>
    <w:p w14:paraId="0CE8C928" w14:textId="77777777" w:rsidR="003A7F16" w:rsidRDefault="003A7F16" w:rsidP="001C587B">
      <w:pPr>
        <w:rPr>
          <w:b/>
          <w:u w:val="single"/>
        </w:rPr>
      </w:pPr>
    </w:p>
    <w:p w14:paraId="5979BE33" w14:textId="77777777" w:rsidR="003A7F16" w:rsidRDefault="003A7F16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3A7F16" w14:paraId="1D159688" w14:textId="77777777" w:rsidTr="00464DC0">
        <w:trPr>
          <w:jc w:val="center"/>
        </w:trPr>
        <w:tc>
          <w:tcPr>
            <w:tcW w:w="1256" w:type="dxa"/>
            <w:vMerge w:val="restart"/>
            <w:vAlign w:val="center"/>
          </w:tcPr>
          <w:p w14:paraId="4EE2275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550CF479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14:paraId="6D0BB00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14:paraId="746DEAB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14:paraId="37D2626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72297EA2" w14:textId="77777777" w:rsidTr="00464DC0">
        <w:trPr>
          <w:jc w:val="center"/>
        </w:trPr>
        <w:tc>
          <w:tcPr>
            <w:tcW w:w="1256" w:type="dxa"/>
            <w:vMerge/>
          </w:tcPr>
          <w:p w14:paraId="603CB114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136225A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14:paraId="374B6C4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14:paraId="6384EBB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14:paraId="7D5430E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14:paraId="21E53B87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3F720A66" w14:textId="77777777" w:rsidTr="00464DC0">
        <w:trPr>
          <w:jc w:val="center"/>
        </w:trPr>
        <w:tc>
          <w:tcPr>
            <w:tcW w:w="1256" w:type="dxa"/>
            <w:vMerge/>
          </w:tcPr>
          <w:p w14:paraId="3CEC0FD4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14:paraId="4727FEF9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14:paraId="646D70D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14:paraId="558E046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14:paraId="444AB9C8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14:paraId="01C5FE8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14:paraId="23C1745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14:paraId="4F988FB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14:paraId="2ACE17C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2A8B4E26" w14:textId="77777777" w:rsidTr="00464DC0">
        <w:trPr>
          <w:trHeight w:val="718"/>
          <w:jc w:val="center"/>
        </w:trPr>
        <w:tc>
          <w:tcPr>
            <w:tcW w:w="1256" w:type="dxa"/>
            <w:vAlign w:val="center"/>
          </w:tcPr>
          <w:p w14:paraId="1505C93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VA1852</w:t>
            </w:r>
          </w:p>
        </w:tc>
        <w:tc>
          <w:tcPr>
            <w:tcW w:w="1277" w:type="dxa"/>
            <w:vAlign w:val="center"/>
          </w:tcPr>
          <w:p w14:paraId="1A060F5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14:paraId="7588335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0" w:type="dxa"/>
            <w:vAlign w:val="center"/>
          </w:tcPr>
          <w:p w14:paraId="052627D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6" w:type="dxa"/>
            <w:vAlign w:val="center"/>
          </w:tcPr>
          <w:p w14:paraId="23D2FC3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14:paraId="7022515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10:05am</w:t>
            </w:r>
          </w:p>
        </w:tc>
        <w:tc>
          <w:tcPr>
            <w:tcW w:w="1160" w:type="dxa"/>
            <w:vAlign w:val="center"/>
          </w:tcPr>
          <w:p w14:paraId="6F96AF59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1005</w:t>
            </w:r>
          </w:p>
        </w:tc>
        <w:tc>
          <w:tcPr>
            <w:tcW w:w="1168" w:type="dxa"/>
            <w:vAlign w:val="center"/>
          </w:tcPr>
          <w:p w14:paraId="02D1CD37" w14:textId="59BFE52A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</w:t>
            </w:r>
          </w:p>
          <w:p w14:paraId="5A3CE786" w14:textId="1F4E5788" w:rsidR="003A7F16" w:rsidRPr="0088223F" w:rsidRDefault="003A7F16" w:rsidP="003A7F1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6D8ADD90" w14:textId="77777777" w:rsidR="003A7F16" w:rsidRPr="00C14E00" w:rsidRDefault="003A7F16" w:rsidP="00464DC0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439 or $</w:t>
            </w:r>
            <w:r w:rsidRPr="00C14E00">
              <w:rPr>
                <w:color w:val="FF0000"/>
                <w:sz w:val="22"/>
              </w:rPr>
              <w:t>679</w:t>
            </w:r>
          </w:p>
          <w:p w14:paraId="0362CE02" w14:textId="77777777" w:rsidR="003A7F16" w:rsidRPr="00C14E00" w:rsidRDefault="003A7F16" w:rsidP="00464DC0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14:paraId="0085DD6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$1749</w:t>
            </w:r>
          </w:p>
        </w:tc>
      </w:tr>
      <w:tr w:rsidR="003A7F16" w14:paraId="324F8A8F" w14:textId="77777777" w:rsidTr="00464DC0">
        <w:trPr>
          <w:trHeight w:val="707"/>
          <w:jc w:val="center"/>
        </w:trPr>
        <w:tc>
          <w:tcPr>
            <w:tcW w:w="1256" w:type="dxa"/>
            <w:vAlign w:val="center"/>
          </w:tcPr>
          <w:p w14:paraId="3D41D53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VA690</w:t>
            </w:r>
          </w:p>
        </w:tc>
        <w:tc>
          <w:tcPr>
            <w:tcW w:w="1277" w:type="dxa"/>
            <w:vAlign w:val="center"/>
          </w:tcPr>
          <w:p w14:paraId="219D299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14:paraId="25511AB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1:30pm</w:t>
            </w:r>
          </w:p>
        </w:tc>
        <w:tc>
          <w:tcPr>
            <w:tcW w:w="1160" w:type="dxa"/>
            <w:vAlign w:val="center"/>
          </w:tcPr>
          <w:p w14:paraId="3379987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1330</w:t>
            </w:r>
          </w:p>
        </w:tc>
        <w:tc>
          <w:tcPr>
            <w:tcW w:w="1166" w:type="dxa"/>
            <w:vAlign w:val="center"/>
          </w:tcPr>
          <w:p w14:paraId="5ADA245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14:paraId="7DB09F5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5:50pm</w:t>
            </w:r>
          </w:p>
        </w:tc>
        <w:tc>
          <w:tcPr>
            <w:tcW w:w="1160" w:type="dxa"/>
            <w:vAlign w:val="center"/>
          </w:tcPr>
          <w:p w14:paraId="7BDD3A2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1750</w:t>
            </w:r>
          </w:p>
        </w:tc>
        <w:tc>
          <w:tcPr>
            <w:tcW w:w="1168" w:type="dxa"/>
          </w:tcPr>
          <w:p w14:paraId="1B80C504" w14:textId="77777777" w:rsidR="003A7F16" w:rsidRDefault="003A7F16" w:rsidP="003A7F16">
            <w:pPr>
              <w:jc w:val="center"/>
              <w:rPr>
                <w:color w:val="FF0000"/>
              </w:rPr>
            </w:pPr>
          </w:p>
          <w:p w14:paraId="710D901C" w14:textId="3612DE4E" w:rsidR="003A7F16" w:rsidRDefault="003A7F16" w:rsidP="003A7F16">
            <w:pPr>
              <w:jc w:val="center"/>
            </w:pPr>
            <w:r>
              <w:rPr>
                <w:color w:val="FF0000"/>
              </w:rPr>
              <w:t>4h20m</w:t>
            </w:r>
          </w:p>
        </w:tc>
        <w:tc>
          <w:tcPr>
            <w:tcW w:w="1164" w:type="dxa"/>
            <w:vMerge/>
          </w:tcPr>
          <w:p w14:paraId="305E7231" w14:textId="77777777" w:rsidR="003A7F16" w:rsidRDefault="003A7F16" w:rsidP="00464DC0">
            <w:pPr>
              <w:jc w:val="center"/>
            </w:pPr>
          </w:p>
        </w:tc>
      </w:tr>
    </w:tbl>
    <w:p w14:paraId="308351BD" w14:textId="77777777" w:rsidR="003A7F16" w:rsidRDefault="003A7F16" w:rsidP="003A7F16">
      <w:pPr>
        <w:rPr>
          <w:sz w:val="22"/>
        </w:rPr>
      </w:pPr>
      <w:r>
        <w:br/>
      </w:r>
      <w:r>
        <w:rPr>
          <w:sz w:val="22"/>
        </w:rPr>
        <w:t xml:space="preserve">Was there a stop-over for this flight? See you information package for stop-over information. </w:t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  <w:r>
        <w:rPr>
          <w:sz w:val="22"/>
        </w:rPr>
        <w:t xml:space="preserve"> </w:t>
      </w:r>
    </w:p>
    <w:p w14:paraId="38E38592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>
        <w:rPr>
          <w:color w:val="FF0000"/>
          <w:sz w:val="22"/>
        </w:rPr>
        <w:t>3h 25min</w:t>
      </w:r>
      <w:r>
        <w:rPr>
          <w:sz w:val="22"/>
        </w:rPr>
        <w:t>______</w:t>
      </w:r>
    </w:p>
    <w:p w14:paraId="0B87F793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 xml:space="preserve">9h </w:t>
      </w:r>
      <w:r>
        <w:rPr>
          <w:sz w:val="22"/>
        </w:rPr>
        <w:t>___</w:t>
      </w:r>
    </w:p>
    <w:p w14:paraId="349A0E0A" w14:textId="77777777" w:rsidR="003A7F16" w:rsidRDefault="003A7F16" w:rsidP="001C587B">
      <w:pPr>
        <w:rPr>
          <w:b/>
          <w:u w:val="single"/>
        </w:rPr>
      </w:pPr>
    </w:p>
    <w:p w14:paraId="5311ACE4" w14:textId="77777777" w:rsidR="003A7F16" w:rsidRDefault="003A7F16" w:rsidP="003A7F16">
      <w:pPr>
        <w:pStyle w:val="ListParagraph"/>
        <w:numPr>
          <w:ilvl w:val="0"/>
          <w:numId w:val="31"/>
        </w:numPr>
        <w:rPr>
          <w:i/>
          <w:u w:val="single"/>
        </w:rPr>
      </w:pPr>
      <w:r w:rsidRPr="009A0873">
        <w:rPr>
          <w:i/>
          <w:u w:val="single"/>
        </w:rPr>
        <w:t>Travelling from Melbourne to Kalgoorlie</w:t>
      </w:r>
    </w:p>
    <w:p w14:paraId="5CB4BADB" w14:textId="77777777" w:rsidR="003A7F16" w:rsidRPr="009A0873" w:rsidRDefault="003A7F16" w:rsidP="003A7F16">
      <w:pPr>
        <w:pStyle w:val="ListParagraph"/>
        <w:rPr>
          <w:i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0BB3652A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2FD2D00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583EBD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70FC947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24D96E6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446C598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64BABB87" w14:textId="77777777" w:rsidTr="00464DC0">
        <w:trPr>
          <w:jc w:val="center"/>
        </w:trPr>
        <w:tc>
          <w:tcPr>
            <w:tcW w:w="1255" w:type="dxa"/>
            <w:vMerge/>
          </w:tcPr>
          <w:p w14:paraId="7C3CBCEB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41287A3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48E5206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19186DB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59354FE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6D4755F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1A689BEF" w14:textId="77777777" w:rsidTr="00464DC0">
        <w:trPr>
          <w:jc w:val="center"/>
        </w:trPr>
        <w:tc>
          <w:tcPr>
            <w:tcW w:w="1255" w:type="dxa"/>
            <w:vMerge/>
          </w:tcPr>
          <w:p w14:paraId="6AB9042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56E24641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41AE1AE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4F4A1FD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69B3C5A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30B390D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73C909E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028EF0A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40B27CC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7B3ADDE5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3A32E38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14:paraId="4D50C69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2EDF0F9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14:paraId="3E66801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14:paraId="7D4D5AA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14:paraId="1B9AD5F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14:paraId="1E101C5C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Align w:val="center"/>
          </w:tcPr>
          <w:p w14:paraId="6B1CB9E7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14:paraId="4814D3D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14:paraId="6210DCB7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14:paraId="3BF035FE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14:paraId="09541F2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3A7F16" w14:paraId="6B3278B9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1C5FA12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14:paraId="1BB59AC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14:paraId="2100713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2903C3B7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14:paraId="1078059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677A6D7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5EC5FCE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</w:tcPr>
          <w:p w14:paraId="6C848DEC" w14:textId="77777777" w:rsidR="003A7F16" w:rsidRDefault="003A7F16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34458CAC" w14:textId="77777777" w:rsidR="003A7F16" w:rsidRDefault="003A7F16" w:rsidP="00464DC0">
            <w:pPr>
              <w:jc w:val="center"/>
            </w:pPr>
          </w:p>
        </w:tc>
      </w:tr>
    </w:tbl>
    <w:p w14:paraId="0A4E5409" w14:textId="77777777" w:rsidR="003A7F16" w:rsidRDefault="003A7F16" w:rsidP="003A7F16">
      <w:pPr>
        <w:spacing w:after="0"/>
      </w:pPr>
    </w:p>
    <w:p w14:paraId="79FA9670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41719">
        <w:rPr>
          <w:strike/>
          <w:color w:val="000000" w:themeColor="text1"/>
          <w:sz w:val="22"/>
        </w:rPr>
        <w:t>Yes</w:t>
      </w:r>
      <w:r>
        <w:rPr>
          <w:sz w:val="22"/>
        </w:rPr>
        <w:t xml:space="preserve"> / </w:t>
      </w:r>
      <w:r w:rsidRPr="00141719">
        <w:rPr>
          <w:color w:val="C00000"/>
          <w:sz w:val="22"/>
        </w:rPr>
        <w:t>No</w:t>
      </w:r>
      <w:r>
        <w:rPr>
          <w:sz w:val="22"/>
        </w:rPr>
        <w:t xml:space="preserve"> </w:t>
      </w:r>
    </w:p>
    <w:p w14:paraId="1D6A373B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0</w:t>
      </w:r>
      <w:r>
        <w:rPr>
          <w:sz w:val="22"/>
        </w:rPr>
        <w:t>_______</w:t>
      </w:r>
    </w:p>
    <w:p w14:paraId="0ED5A5AF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>3h 15min</w:t>
      </w:r>
      <w:r>
        <w:rPr>
          <w:sz w:val="22"/>
        </w:rPr>
        <w:t>_____</w:t>
      </w:r>
    </w:p>
    <w:p w14:paraId="752CE21C" w14:textId="77777777" w:rsidR="00C83175" w:rsidRDefault="00C83175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3535B5DA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1A3F44A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08389C3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7ECCFD7B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1925574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4892723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70B6861" w14:textId="77777777" w:rsidTr="00464DC0">
        <w:trPr>
          <w:jc w:val="center"/>
        </w:trPr>
        <w:tc>
          <w:tcPr>
            <w:tcW w:w="1255" w:type="dxa"/>
            <w:vMerge/>
          </w:tcPr>
          <w:p w14:paraId="688E334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3252F94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3431C64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74904F1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5F36C8C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53C210C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6B7F1111" w14:textId="77777777" w:rsidTr="00464DC0">
        <w:trPr>
          <w:jc w:val="center"/>
        </w:trPr>
        <w:tc>
          <w:tcPr>
            <w:tcW w:w="1255" w:type="dxa"/>
            <w:vMerge/>
          </w:tcPr>
          <w:p w14:paraId="6BB03E42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63514ED4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414A07B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5017A6A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3660B845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378A0EF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466D537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6B28542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0532088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4EF183B1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04BE9F1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14:paraId="1FE99D4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60448769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14:paraId="400BAB5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14:paraId="1AB8636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2EC913A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14:paraId="73037C8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Align w:val="center"/>
          </w:tcPr>
          <w:p w14:paraId="2BE0F60B" w14:textId="6209193B" w:rsidR="003A7F16" w:rsidRPr="0088223F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</w:t>
            </w:r>
          </w:p>
        </w:tc>
        <w:tc>
          <w:tcPr>
            <w:tcW w:w="1166" w:type="dxa"/>
            <w:vMerge w:val="restart"/>
            <w:vAlign w:val="center"/>
          </w:tcPr>
          <w:p w14:paraId="704BC75B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14:paraId="262BD337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A52A0D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3A7F16" w14:paraId="2D3567BF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2255F5A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14:paraId="56BD745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3D24E65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14:paraId="4BA4EB3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0E1BBB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14:paraId="3EEAF73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14:paraId="571A67AC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</w:tcPr>
          <w:p w14:paraId="5B86EB98" w14:textId="77777777" w:rsidR="003A7F16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br/>
              <w:t>1h 5m</w:t>
            </w:r>
          </w:p>
          <w:p w14:paraId="2B080CE6" w14:textId="77777777" w:rsidR="003A7F16" w:rsidRDefault="003A7F16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6EE39E1B" w14:textId="77777777" w:rsidR="003A7F16" w:rsidRDefault="003A7F16" w:rsidP="00464DC0">
            <w:pPr>
              <w:jc w:val="center"/>
            </w:pPr>
          </w:p>
        </w:tc>
      </w:tr>
    </w:tbl>
    <w:p w14:paraId="6497976A" w14:textId="77777777" w:rsidR="003A7F16" w:rsidRDefault="003A7F16" w:rsidP="003A7F16">
      <w:pPr>
        <w:rPr>
          <w:b/>
          <w:u w:val="single"/>
        </w:rPr>
      </w:pPr>
    </w:p>
    <w:p w14:paraId="5FF10ECA" w14:textId="411195F9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3DD142EF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>
        <w:rPr>
          <w:color w:val="FF0000"/>
          <w:sz w:val="22"/>
        </w:rPr>
        <w:t>40 min</w:t>
      </w:r>
      <w:r>
        <w:rPr>
          <w:sz w:val="22"/>
        </w:rPr>
        <w:t>_______</w:t>
      </w:r>
    </w:p>
    <w:p w14:paraId="2001A5B7" w14:textId="6270DEFC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>
        <w:rPr>
          <w:color w:val="FF0000"/>
          <w:sz w:val="22"/>
        </w:rPr>
        <w:t>6 h</w:t>
      </w:r>
      <w:r>
        <w:rPr>
          <w:sz w:val="22"/>
        </w:rPr>
        <w:t>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78CEB905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3F38439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C85C55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62F020A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31225BC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0E26927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A7D816C" w14:textId="77777777" w:rsidTr="00464DC0">
        <w:trPr>
          <w:jc w:val="center"/>
        </w:trPr>
        <w:tc>
          <w:tcPr>
            <w:tcW w:w="1255" w:type="dxa"/>
            <w:vMerge/>
          </w:tcPr>
          <w:p w14:paraId="2D9CFF6F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7B0020A9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4EF1DD5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2FC54CD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3F20AB3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63554D25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3E5F5E40" w14:textId="77777777" w:rsidTr="00464DC0">
        <w:trPr>
          <w:jc w:val="center"/>
        </w:trPr>
        <w:tc>
          <w:tcPr>
            <w:tcW w:w="1255" w:type="dxa"/>
            <w:vMerge/>
          </w:tcPr>
          <w:p w14:paraId="1BDAE52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3796BA20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2C6F421B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4347CF8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34F1B0C8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3717C5B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2608EE4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3FA8CEE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4A15B8C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34AE21C4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6BAF858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QF475</w:t>
            </w:r>
          </w:p>
        </w:tc>
        <w:tc>
          <w:tcPr>
            <w:tcW w:w="1274" w:type="dxa"/>
            <w:vAlign w:val="center"/>
          </w:tcPr>
          <w:p w14:paraId="47A37D4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660A5E8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7:25am</w:t>
            </w:r>
          </w:p>
        </w:tc>
        <w:tc>
          <w:tcPr>
            <w:tcW w:w="1163" w:type="dxa"/>
            <w:vAlign w:val="center"/>
          </w:tcPr>
          <w:p w14:paraId="36D8D79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0725</w:t>
            </w:r>
          </w:p>
        </w:tc>
        <w:tc>
          <w:tcPr>
            <w:tcW w:w="1165" w:type="dxa"/>
            <w:vAlign w:val="center"/>
          </w:tcPr>
          <w:p w14:paraId="37D40D2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5D08913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11:40am</w:t>
            </w:r>
          </w:p>
        </w:tc>
        <w:tc>
          <w:tcPr>
            <w:tcW w:w="1163" w:type="dxa"/>
            <w:vAlign w:val="center"/>
          </w:tcPr>
          <w:p w14:paraId="2CB6D55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1140</w:t>
            </w:r>
          </w:p>
        </w:tc>
        <w:tc>
          <w:tcPr>
            <w:tcW w:w="1169" w:type="dxa"/>
            <w:vAlign w:val="center"/>
          </w:tcPr>
          <w:p w14:paraId="2BE4DBBD" w14:textId="35554419" w:rsidR="003A7F16" w:rsidRPr="0088223F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</w:t>
            </w:r>
          </w:p>
        </w:tc>
        <w:tc>
          <w:tcPr>
            <w:tcW w:w="1166" w:type="dxa"/>
            <w:vMerge w:val="restart"/>
            <w:vAlign w:val="center"/>
          </w:tcPr>
          <w:p w14:paraId="05CE9CB5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14:paraId="625E8453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5F07434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3A7F16" w14:paraId="61501096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17521D8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14:paraId="44441FF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048AD84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14:paraId="5D976F8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59DC10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14:paraId="60029AC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14:paraId="5EF8CCD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</w:tcPr>
          <w:p w14:paraId="23223672" w14:textId="77777777" w:rsidR="003A7F16" w:rsidRDefault="003A7F16" w:rsidP="00464DC0">
            <w:pPr>
              <w:jc w:val="center"/>
            </w:pPr>
          </w:p>
          <w:p w14:paraId="09D61F75" w14:textId="041D16FA" w:rsidR="003A7F16" w:rsidRPr="003A7F16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 5m</w:t>
            </w:r>
          </w:p>
        </w:tc>
        <w:tc>
          <w:tcPr>
            <w:tcW w:w="1166" w:type="dxa"/>
            <w:vMerge/>
          </w:tcPr>
          <w:p w14:paraId="76818173" w14:textId="77777777" w:rsidR="003A7F16" w:rsidRDefault="003A7F16" w:rsidP="00464DC0">
            <w:pPr>
              <w:jc w:val="center"/>
            </w:pPr>
          </w:p>
        </w:tc>
      </w:tr>
    </w:tbl>
    <w:p w14:paraId="5799356A" w14:textId="77777777" w:rsidR="003A7F16" w:rsidRDefault="003A7F16" w:rsidP="003A7F16">
      <w:pPr>
        <w:spacing w:after="0"/>
      </w:pPr>
    </w:p>
    <w:p w14:paraId="2BA30511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280623AF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5h 20min</w:t>
      </w:r>
      <w:r>
        <w:rPr>
          <w:sz w:val="22"/>
        </w:rPr>
        <w:t>_______</w:t>
      </w:r>
    </w:p>
    <w:p w14:paraId="0E93C77F" w14:textId="77777777" w:rsidR="003A7F16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>10h 40min</w:t>
      </w:r>
      <w:r>
        <w:rPr>
          <w:sz w:val="22"/>
        </w:rPr>
        <w:t>_____</w:t>
      </w:r>
    </w:p>
    <w:p w14:paraId="5D579CA5" w14:textId="77777777" w:rsidR="003A7F16" w:rsidRPr="00266C92" w:rsidRDefault="003A7F16" w:rsidP="003A7F16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146D248B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1EE375C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1729B58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3626916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00A5ED1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7884A9A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4F92C4F" w14:textId="77777777" w:rsidTr="00464DC0">
        <w:trPr>
          <w:jc w:val="center"/>
        </w:trPr>
        <w:tc>
          <w:tcPr>
            <w:tcW w:w="1255" w:type="dxa"/>
            <w:vMerge/>
          </w:tcPr>
          <w:p w14:paraId="3A1FA26B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6AA6A60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163B6AF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0083C0E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598C2DB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71C2B07A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58EDB6D3" w14:textId="77777777" w:rsidTr="00464DC0">
        <w:trPr>
          <w:jc w:val="center"/>
        </w:trPr>
        <w:tc>
          <w:tcPr>
            <w:tcW w:w="1255" w:type="dxa"/>
            <w:vMerge/>
          </w:tcPr>
          <w:p w14:paraId="7625B36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1F616FE9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780EF55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70E5FCB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421BEB3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441C746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12A9725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09939FC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7F64CBD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48AF4676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328B98E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VA679</w:t>
            </w:r>
          </w:p>
        </w:tc>
        <w:tc>
          <w:tcPr>
            <w:tcW w:w="1274" w:type="dxa"/>
            <w:vAlign w:val="center"/>
          </w:tcPr>
          <w:p w14:paraId="30752D4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1A57F84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3" w:type="dxa"/>
            <w:vAlign w:val="center"/>
          </w:tcPr>
          <w:p w14:paraId="3BDDA28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5" w:type="dxa"/>
            <w:vAlign w:val="center"/>
          </w:tcPr>
          <w:p w14:paraId="40B1C96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7F872CA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12:10pm</w:t>
            </w:r>
          </w:p>
        </w:tc>
        <w:tc>
          <w:tcPr>
            <w:tcW w:w="1163" w:type="dxa"/>
            <w:vAlign w:val="center"/>
          </w:tcPr>
          <w:p w14:paraId="7FC91F7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1210</w:t>
            </w:r>
          </w:p>
        </w:tc>
        <w:tc>
          <w:tcPr>
            <w:tcW w:w="1169" w:type="dxa"/>
            <w:vAlign w:val="center"/>
          </w:tcPr>
          <w:p w14:paraId="0B4E792D" w14:textId="20BDFF9A" w:rsidR="003A7F16" w:rsidRPr="0088223F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>
              <w:rPr>
                <w:color w:val="FF0000"/>
              </w:rPr>
              <w:t>h20m</w:t>
            </w:r>
          </w:p>
        </w:tc>
        <w:tc>
          <w:tcPr>
            <w:tcW w:w="1166" w:type="dxa"/>
            <w:vMerge w:val="restart"/>
            <w:vAlign w:val="center"/>
          </w:tcPr>
          <w:p w14:paraId="5C8B78CE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432 or $</w:t>
            </w:r>
            <w:r w:rsidRPr="003915D0">
              <w:rPr>
                <w:color w:val="FF0000"/>
                <w:sz w:val="22"/>
              </w:rPr>
              <w:t>672</w:t>
            </w:r>
          </w:p>
          <w:p w14:paraId="6DA65F49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14:paraId="22A2554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$1742</w:t>
            </w:r>
          </w:p>
        </w:tc>
      </w:tr>
      <w:tr w:rsidR="003A7F16" w14:paraId="3D27EB94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072EEE6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VA1855</w:t>
            </w:r>
          </w:p>
        </w:tc>
        <w:tc>
          <w:tcPr>
            <w:tcW w:w="1274" w:type="dxa"/>
            <w:vAlign w:val="center"/>
          </w:tcPr>
          <w:p w14:paraId="2E7C3DC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6F5AF81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5:05pm</w:t>
            </w:r>
          </w:p>
        </w:tc>
        <w:tc>
          <w:tcPr>
            <w:tcW w:w="1163" w:type="dxa"/>
            <w:vAlign w:val="center"/>
          </w:tcPr>
          <w:p w14:paraId="0FEDAEA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1705</w:t>
            </w:r>
          </w:p>
        </w:tc>
        <w:tc>
          <w:tcPr>
            <w:tcW w:w="1165" w:type="dxa"/>
            <w:vAlign w:val="center"/>
          </w:tcPr>
          <w:p w14:paraId="2C51299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14:paraId="40B523D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6:10pm</w:t>
            </w:r>
          </w:p>
        </w:tc>
        <w:tc>
          <w:tcPr>
            <w:tcW w:w="1163" w:type="dxa"/>
            <w:vAlign w:val="center"/>
          </w:tcPr>
          <w:p w14:paraId="002C48AC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1810</w:t>
            </w:r>
          </w:p>
        </w:tc>
        <w:tc>
          <w:tcPr>
            <w:tcW w:w="1169" w:type="dxa"/>
          </w:tcPr>
          <w:p w14:paraId="3403694C" w14:textId="77777777" w:rsidR="003A7F16" w:rsidRDefault="003A7F16" w:rsidP="00464DC0">
            <w:pPr>
              <w:jc w:val="center"/>
            </w:pPr>
          </w:p>
          <w:p w14:paraId="3DEC9AFE" w14:textId="01EB64DA" w:rsidR="003A7F16" w:rsidRDefault="003A7F16" w:rsidP="00464DC0">
            <w:pPr>
              <w:jc w:val="center"/>
            </w:pPr>
            <w:r>
              <w:rPr>
                <w:color w:val="FF0000"/>
              </w:rPr>
              <w:t>1h 5m</w:t>
            </w:r>
          </w:p>
        </w:tc>
        <w:tc>
          <w:tcPr>
            <w:tcW w:w="1166" w:type="dxa"/>
            <w:vMerge/>
          </w:tcPr>
          <w:p w14:paraId="3902D812" w14:textId="77777777" w:rsidR="003A7F16" w:rsidRDefault="003A7F16" w:rsidP="00464DC0">
            <w:pPr>
              <w:jc w:val="center"/>
            </w:pPr>
          </w:p>
        </w:tc>
      </w:tr>
    </w:tbl>
    <w:p w14:paraId="3F8559B8" w14:textId="77777777" w:rsidR="003A7F16" w:rsidRDefault="003A7F16" w:rsidP="003A7F16">
      <w:pPr>
        <w:spacing w:after="0"/>
      </w:pPr>
    </w:p>
    <w:p w14:paraId="79CFB039" w14:textId="3A465756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2FA86661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4h 55min</w:t>
      </w:r>
      <w:r>
        <w:rPr>
          <w:sz w:val="22"/>
        </w:rPr>
        <w:t>_______</w:t>
      </w:r>
    </w:p>
    <w:p w14:paraId="40FE3F07" w14:textId="1C715501" w:rsidR="00C83175" w:rsidRDefault="003A7F16" w:rsidP="004A6BFA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___9</w:t>
      </w:r>
      <w:r>
        <w:rPr>
          <w:color w:val="FF0000"/>
          <w:sz w:val="22"/>
        </w:rPr>
        <w:t>h 20min</w:t>
      </w:r>
      <w:r>
        <w:rPr>
          <w:sz w:val="22"/>
        </w:rPr>
        <w:t>_____</w:t>
      </w:r>
    </w:p>
    <w:p w14:paraId="42D6BAFD" w14:textId="77777777" w:rsidR="003A7F16" w:rsidRPr="003A7F16" w:rsidRDefault="003A7F16" w:rsidP="004A6BFA">
      <w:pPr>
        <w:rPr>
          <w:sz w:val="22"/>
        </w:rPr>
      </w:pPr>
    </w:p>
    <w:p w14:paraId="27285DEB" w14:textId="4BF6908B" w:rsidR="004A6BFA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r w:rsidR="00741641" w:rsidRPr="00AF002B">
        <w:rPr>
          <w:sz w:val="22"/>
        </w:rPr>
        <w:t>Melbourne?</w:t>
      </w:r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="003A7F16">
        <w:rPr>
          <w:sz w:val="22"/>
        </w:rPr>
        <w:t>.</w:t>
      </w:r>
    </w:p>
    <w:p w14:paraId="0EA7504A" w14:textId="77777777" w:rsidR="003A7F16" w:rsidRDefault="003A7F16" w:rsidP="003A7F16">
      <w:pPr>
        <w:pStyle w:val="ListParagraph"/>
        <w:ind w:left="600"/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1-</w:t>
      </w:r>
      <w:r w:rsidRPr="00F83AF3">
        <w:rPr>
          <w:b/>
          <w:color w:val="FF0000"/>
          <w:sz w:val="22"/>
          <w:u w:val="single"/>
        </w:rPr>
        <w:t>Mark – flight chosen</w:t>
      </w:r>
    </w:p>
    <w:p w14:paraId="43BFD7BC" w14:textId="77777777" w:rsidR="003A7F16" w:rsidRDefault="003A7F16" w:rsidP="003A7F16">
      <w:pPr>
        <w:pStyle w:val="ListParagraph"/>
        <w:ind w:left="600"/>
        <w:rPr>
          <w:color w:val="FF0000"/>
          <w:sz w:val="22"/>
        </w:rPr>
      </w:pPr>
      <w:r>
        <w:rPr>
          <w:color w:val="FF0000"/>
          <w:sz w:val="22"/>
        </w:rPr>
        <w:t>+</w:t>
      </w:r>
    </w:p>
    <w:p w14:paraId="31C4319F" w14:textId="77777777" w:rsidR="003A7F16" w:rsidRPr="00F83AF3" w:rsidRDefault="003A7F16" w:rsidP="003A7F16">
      <w:pPr>
        <w:pStyle w:val="ListParagraph"/>
        <w:ind w:left="600"/>
        <w:rPr>
          <w:sz w:val="22"/>
        </w:rPr>
      </w:pPr>
      <w:proofErr w:type="gramStart"/>
      <w:r>
        <w:rPr>
          <w:b/>
          <w:color w:val="FF0000"/>
          <w:sz w:val="22"/>
        </w:rPr>
        <w:t>1 mark per each valid reason – to a max 2 marks.</w:t>
      </w:r>
      <w:proofErr w:type="gramEnd"/>
      <w:r>
        <w:rPr>
          <w:b/>
          <w:color w:val="FF0000"/>
          <w:sz w:val="22"/>
        </w:rPr>
        <w:t xml:space="preserve">   3 in marks total for question. </w:t>
      </w:r>
      <w:r w:rsidRPr="00F83AF3">
        <w:rPr>
          <w:sz w:val="22"/>
        </w:rPr>
        <w:br/>
      </w:r>
      <w:r w:rsidRPr="00F83AF3">
        <w:rPr>
          <w:color w:val="FF0000"/>
          <w:sz w:val="22"/>
        </w:rPr>
        <w:t xml:space="preserve">Any valid 2 reasons that </w:t>
      </w:r>
      <w:proofErr w:type="gramStart"/>
      <w:r w:rsidRPr="00F83AF3">
        <w:rPr>
          <w:color w:val="FF0000"/>
          <w:sz w:val="22"/>
        </w:rPr>
        <w:t>either :</w:t>
      </w:r>
      <w:proofErr w:type="gramEnd"/>
      <w:r w:rsidRPr="00F83AF3">
        <w:rPr>
          <w:color w:val="FF0000"/>
          <w:sz w:val="22"/>
        </w:rPr>
        <w:t xml:space="preserve"> suit the options they provided</w:t>
      </w:r>
      <w:r w:rsidRPr="00F83AF3">
        <w:rPr>
          <w:b/>
          <w:color w:val="FF0000"/>
          <w:sz w:val="22"/>
          <w:u w:val="single"/>
        </w:rPr>
        <w:t>; OR</w:t>
      </w:r>
      <w:r w:rsidRPr="00F83AF3">
        <w:rPr>
          <w:color w:val="FF0000"/>
          <w:sz w:val="22"/>
        </w:rPr>
        <w:t xml:space="preserve"> all 4 options  </w:t>
      </w:r>
    </w:p>
    <w:p w14:paraId="4EB070EF" w14:textId="77777777" w:rsidR="003A7F16" w:rsidRDefault="003A7F16" w:rsidP="003A7F16">
      <w:pPr>
        <w:pStyle w:val="ListParagraph"/>
        <w:ind w:left="426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Eg</w:t>
      </w:r>
      <w:proofErr w:type="spellEnd"/>
      <w:r>
        <w:rPr>
          <w:color w:val="FF0000"/>
          <w:sz w:val="22"/>
        </w:rPr>
        <w:t>:</w:t>
      </w:r>
    </w:p>
    <w:p w14:paraId="61E9684C" w14:textId="77777777" w:rsidR="003A7F16" w:rsidRPr="00F81C26" w:rsidRDefault="003A7F16" w:rsidP="003A7F16">
      <w:pPr>
        <w:pStyle w:val="ListParagraph"/>
        <w:numPr>
          <w:ilvl w:val="0"/>
          <w:numId w:val="32"/>
        </w:numPr>
        <w:rPr>
          <w:sz w:val="22"/>
        </w:rPr>
      </w:pPr>
      <w:r>
        <w:rPr>
          <w:color w:val="FF0000"/>
          <w:sz w:val="22"/>
        </w:rPr>
        <w:t>Total length of journey – i.e. shorter</w:t>
      </w:r>
    </w:p>
    <w:p w14:paraId="525325E4" w14:textId="77777777" w:rsidR="003A7F16" w:rsidRPr="00F81C26" w:rsidRDefault="003A7F16" w:rsidP="003A7F16">
      <w:pPr>
        <w:pStyle w:val="ListParagraph"/>
        <w:numPr>
          <w:ilvl w:val="0"/>
          <w:numId w:val="32"/>
        </w:numPr>
        <w:rPr>
          <w:sz w:val="22"/>
        </w:rPr>
      </w:pPr>
      <w:r>
        <w:rPr>
          <w:color w:val="FF0000"/>
          <w:sz w:val="22"/>
        </w:rPr>
        <w:t>Departure / arrival times i.e. leaves in the am as planned OR arrives at a reasonable hour</w:t>
      </w:r>
    </w:p>
    <w:p w14:paraId="5AE18673" w14:textId="77777777" w:rsidR="003A7F16" w:rsidRPr="00F83AF3" w:rsidRDefault="003A7F16" w:rsidP="003A7F16">
      <w:pPr>
        <w:pStyle w:val="ListParagraph"/>
        <w:numPr>
          <w:ilvl w:val="0"/>
          <w:numId w:val="32"/>
        </w:numPr>
        <w:rPr>
          <w:sz w:val="22"/>
        </w:rPr>
      </w:pPr>
      <w:r>
        <w:rPr>
          <w:color w:val="FF0000"/>
          <w:sz w:val="22"/>
        </w:rPr>
        <w:t>Cost i.e. cheaper</w:t>
      </w:r>
    </w:p>
    <w:p w14:paraId="18EFD5D4" w14:textId="77777777" w:rsidR="003A7F16" w:rsidRDefault="003A7F16" w:rsidP="003A7F16">
      <w:pPr>
        <w:rPr>
          <w:color w:val="FF0000"/>
          <w:sz w:val="22"/>
        </w:rPr>
      </w:pPr>
      <w:r>
        <w:rPr>
          <w:sz w:val="22"/>
        </w:rPr>
        <w:t xml:space="preserve">    </w:t>
      </w:r>
      <w:r w:rsidRPr="00F83AF3">
        <w:rPr>
          <w:color w:val="FF0000"/>
          <w:sz w:val="22"/>
        </w:rPr>
        <w:t>FT</w:t>
      </w:r>
      <w:r>
        <w:rPr>
          <w:color w:val="FF0000"/>
          <w:sz w:val="22"/>
        </w:rPr>
        <w:t xml:space="preserve"> – if errors in their tables</w:t>
      </w:r>
    </w:p>
    <w:p w14:paraId="43EAD6A5" w14:textId="77777777" w:rsidR="003A7F16" w:rsidRPr="00F83AF3" w:rsidRDefault="003A7F16" w:rsidP="003A7F16">
      <w:pPr>
        <w:rPr>
          <w:sz w:val="22"/>
        </w:rPr>
      </w:pPr>
      <w:r>
        <w:rPr>
          <w:color w:val="FF0000"/>
          <w:sz w:val="22"/>
        </w:rPr>
        <w:t xml:space="preserve">   </w:t>
      </w:r>
      <w:r>
        <w:rPr>
          <w:b/>
          <w:i/>
          <w:color w:val="FF0000"/>
          <w:sz w:val="22"/>
        </w:rPr>
        <w:t xml:space="preserve">1mark only - </w:t>
      </w:r>
      <w:r>
        <w:rPr>
          <w:color w:val="FF0000"/>
          <w:sz w:val="22"/>
        </w:rPr>
        <w:t xml:space="preserve">If students chose a </w:t>
      </w:r>
      <w:proofErr w:type="spellStart"/>
      <w:r>
        <w:rPr>
          <w:color w:val="FF0000"/>
          <w:sz w:val="22"/>
        </w:rPr>
        <w:t>Melboure</w:t>
      </w:r>
      <w:proofErr w:type="spellEnd"/>
      <w:r>
        <w:rPr>
          <w:color w:val="FF0000"/>
          <w:sz w:val="22"/>
        </w:rPr>
        <w:t xml:space="preserve"> to Kalgoorlie flight – this is incorrect. However, if Flight Chosen </w:t>
      </w:r>
      <w:r w:rsidRPr="00F83AF3">
        <w:rPr>
          <w:b/>
          <w:color w:val="FF0000"/>
          <w:sz w:val="22"/>
        </w:rPr>
        <w:t>PLUS</w:t>
      </w:r>
      <w:r>
        <w:rPr>
          <w:color w:val="FF0000"/>
          <w:sz w:val="22"/>
        </w:rPr>
        <w:t xml:space="preserve"> reason is correct then pay </w:t>
      </w:r>
      <w:r w:rsidRPr="00F83AF3">
        <w:rPr>
          <w:b/>
          <w:color w:val="FF0000"/>
          <w:sz w:val="22"/>
        </w:rPr>
        <w:t>1 mark only</w:t>
      </w:r>
      <w:r>
        <w:rPr>
          <w:color w:val="FF0000"/>
          <w:sz w:val="22"/>
        </w:rPr>
        <w:t>.</w:t>
      </w:r>
    </w:p>
    <w:p w14:paraId="524E3085" w14:textId="3CE68A28" w:rsidR="0088042F" w:rsidRDefault="000A53BE" w:rsidP="00C83175">
      <w:pPr>
        <w:spacing w:after="0"/>
        <w:rPr>
          <w:b/>
        </w:rPr>
      </w:pPr>
      <w:r>
        <w:rPr>
          <w:b/>
          <w:u w:val="single"/>
        </w:rPr>
        <w:lastRenderedPageBreak/>
        <w:t>ACCOMMODATION</w:t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  <w:t xml:space="preserve">     </w:t>
      </w:r>
      <w:r w:rsidR="0088042F">
        <w:rPr>
          <w:b/>
        </w:rPr>
        <w:t xml:space="preserve"> (</w:t>
      </w:r>
      <w:r w:rsidR="002D1AA8">
        <w:rPr>
          <w:b/>
        </w:rPr>
        <w:t>17</w:t>
      </w:r>
      <w:r w:rsidR="0088042F">
        <w:rPr>
          <w:b/>
        </w:rPr>
        <w:t xml:space="preserve"> marks</w:t>
      </w:r>
      <w:r w:rsidR="00396F8C">
        <w:rPr>
          <w:b/>
        </w:rPr>
        <w:t xml:space="preserve">: </w:t>
      </w:r>
      <w:r w:rsidR="00AF6DB0">
        <w:rPr>
          <w:b/>
        </w:rPr>
        <w:t>2</w:t>
      </w:r>
      <w:r w:rsidR="00396F8C">
        <w:rPr>
          <w:b/>
        </w:rPr>
        <w:t xml:space="preserve">, </w:t>
      </w:r>
      <w:r>
        <w:rPr>
          <w:b/>
        </w:rPr>
        <w:t>4, 4, 2, 3</w:t>
      </w:r>
      <w:r w:rsidR="00E827A9">
        <w:rPr>
          <w:b/>
        </w:rPr>
        <w:t xml:space="preserve">, </w:t>
      </w:r>
      <w:proofErr w:type="gramStart"/>
      <w:r w:rsidR="00E827A9">
        <w:rPr>
          <w:b/>
        </w:rPr>
        <w:t>2</w:t>
      </w:r>
      <w:proofErr w:type="gramEnd"/>
      <w:r w:rsidR="0088042F">
        <w:rPr>
          <w:b/>
        </w:rPr>
        <w:t>)</w:t>
      </w:r>
    </w:p>
    <w:p w14:paraId="734EE384" w14:textId="77777777" w:rsidR="00C83175" w:rsidRPr="0088042F" w:rsidRDefault="00C83175" w:rsidP="00C83175">
      <w:pPr>
        <w:spacing w:after="0"/>
        <w:rPr>
          <w:b/>
        </w:rPr>
      </w:pPr>
    </w:p>
    <w:p w14:paraId="1CA83E87" w14:textId="77777777"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</w:t>
      </w:r>
      <w:r w:rsidR="00F37FB0">
        <w:rPr>
          <w:sz w:val="22"/>
        </w:rPr>
        <w:t xml:space="preserve">friend will share a hotel room to save costs. </w:t>
      </w:r>
      <w:r>
        <w:rPr>
          <w:sz w:val="22"/>
        </w:rPr>
        <w:t xml:space="preserve">You have a choice of 2 hotels </w:t>
      </w:r>
      <w:r w:rsidR="00F16A75" w:rsidRPr="00266C92">
        <w:rPr>
          <w:sz w:val="22"/>
        </w:rPr>
        <w:t xml:space="preserve">in Melbourne, they are. </w:t>
      </w:r>
    </w:p>
    <w:p w14:paraId="7D737D35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14:paraId="529754FC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14:paraId="12A435C5" w14:textId="77777777"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14:paraId="40AF8176" w14:textId="6E79BE03" w:rsidR="0088042F" w:rsidRPr="002133E8" w:rsidRDefault="002923E3" w:rsidP="002133E8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E5EB9" wp14:editId="4E64C9F1">
                <wp:simplePos x="0" y="0"/>
                <wp:positionH relativeFrom="column">
                  <wp:posOffset>4661926</wp:posOffset>
                </wp:positionH>
                <wp:positionV relativeFrom="paragraph">
                  <wp:posOffset>195727</wp:posOffset>
                </wp:positionV>
                <wp:extent cx="368935" cy="5765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30CE95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367.1pt;margin-top:15.4pt;width:29.05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" filled="f" stroked="f">
                <v:textbox>
                  <w:txbxContent>
                    <w:p w14:paraId="7830CE95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042F" w:rsidRPr="002133E8">
        <w:rPr>
          <w:sz w:val="22"/>
        </w:rPr>
        <w:t xml:space="preserve">Use the key and the addresses listed above to assist you in locating the two hotels on the map provided. </w:t>
      </w:r>
      <w:r w:rsidR="0088042F" w:rsidRPr="002133E8">
        <w:rPr>
          <w:sz w:val="22"/>
        </w:rPr>
        <w:br/>
      </w:r>
    </w:p>
    <w:p w14:paraId="28065CDE" w14:textId="77255899" w:rsidR="0088042F" w:rsidRDefault="002923E3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BD462" wp14:editId="139337A1">
                <wp:simplePos x="0" y="0"/>
                <wp:positionH relativeFrom="column">
                  <wp:posOffset>4523740</wp:posOffset>
                </wp:positionH>
                <wp:positionV relativeFrom="paragraph">
                  <wp:posOffset>83576</wp:posOffset>
                </wp:positionV>
                <wp:extent cx="368935" cy="5765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45731B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56.2pt;margin-top:6.6pt;width:29.05pt;height: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" filled="f" stroked="f">
                <v:textbox>
                  <w:txbxContent>
                    <w:p w14:paraId="2C45731B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8042F">
        <w:rPr>
          <w:sz w:val="22"/>
        </w:rPr>
        <w:t>Rydges</w:t>
      </w:r>
      <w:proofErr w:type="spellEnd"/>
      <w:r w:rsidR="0088042F"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3A7F16">
        <w:rPr>
          <w:color w:val="FF0000"/>
          <w:sz w:val="22"/>
        </w:rPr>
        <w:t xml:space="preserve">M7/M6     </w:t>
      </w:r>
    </w:p>
    <w:p w14:paraId="172571B0" w14:textId="299FE1E5" w:rsidR="0088042F" w:rsidRDefault="0088042F" w:rsidP="0088042F">
      <w:pPr>
        <w:pStyle w:val="ListParagraph"/>
        <w:ind w:left="1080"/>
        <w:rPr>
          <w:sz w:val="22"/>
        </w:rPr>
      </w:pPr>
    </w:p>
    <w:p w14:paraId="128739E4" w14:textId="2DFE3BAA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 w:rsidR="003A7F16" w:rsidRPr="00F81C26">
        <w:rPr>
          <w:color w:val="FF0000"/>
          <w:sz w:val="22"/>
        </w:rPr>
        <w:t>G15</w:t>
      </w:r>
      <w:r w:rsidR="003A7F16">
        <w:rPr>
          <w:sz w:val="22"/>
        </w:rPr>
        <w:t xml:space="preserve">       </w:t>
      </w:r>
    </w:p>
    <w:p w14:paraId="68C4A835" w14:textId="77777777" w:rsidR="002133E8" w:rsidRPr="002133E8" w:rsidRDefault="002133E8" w:rsidP="002133E8">
      <w:pPr>
        <w:pStyle w:val="ListParagraph"/>
        <w:rPr>
          <w:sz w:val="22"/>
        </w:rPr>
      </w:pPr>
    </w:p>
    <w:p w14:paraId="5B75E4ED" w14:textId="77777777"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14:paraId="54DC329C" w14:textId="4352B22E" w:rsidR="00396F8C" w:rsidRDefault="00F37FB0" w:rsidP="00396F8C">
      <w:pPr>
        <w:pStyle w:val="ListParagraph"/>
        <w:rPr>
          <w:sz w:val="22"/>
        </w:rPr>
      </w:pPr>
      <w:r>
        <w:rPr>
          <w:sz w:val="22"/>
        </w:rPr>
        <w:t>F</w:t>
      </w:r>
      <w:r w:rsidR="00396F8C">
        <w:rPr>
          <w:sz w:val="22"/>
        </w:rPr>
        <w:t>r</w:t>
      </w:r>
      <w:r>
        <w:rPr>
          <w:sz w:val="22"/>
        </w:rPr>
        <w:t>om</w:t>
      </w:r>
      <w:r w:rsidR="00396F8C">
        <w:rPr>
          <w:sz w:val="22"/>
        </w:rPr>
        <w:t xml:space="preserve"> each hotel, decide the path you </w:t>
      </w:r>
      <w:r w:rsidR="00396F8C" w:rsidRPr="00F37FB0">
        <w:rPr>
          <w:b/>
          <w:sz w:val="22"/>
        </w:rPr>
        <w:t>could</w:t>
      </w:r>
      <w:r w:rsidR="00396F8C">
        <w:rPr>
          <w:sz w:val="22"/>
        </w:rPr>
        <w:t xml:space="preserve"> walk and the distance. </w:t>
      </w:r>
      <w:r>
        <w:rPr>
          <w:sz w:val="22"/>
        </w:rPr>
        <w:t xml:space="preserve">Include directions and street names in your description. </w:t>
      </w:r>
      <w:r w:rsidR="007B37F9">
        <w:rPr>
          <w:sz w:val="22"/>
        </w:rPr>
        <w:t>Measure to the South West entrance of the MCG</w:t>
      </w:r>
      <w:r w:rsidR="009A0873">
        <w:rPr>
          <w:sz w:val="22"/>
        </w:rPr>
        <w:t xml:space="preserve"> (Melbourne Cricket Ground)</w:t>
      </w:r>
      <w:r w:rsidR="007B37F9">
        <w:rPr>
          <w:sz w:val="22"/>
        </w:rPr>
        <w:t xml:space="preserve">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14:paraId="1E8E74B3" w14:textId="77777777" w:rsidR="00396F8C" w:rsidRDefault="00396F8C" w:rsidP="00396F8C">
      <w:pPr>
        <w:pStyle w:val="ListParagraph"/>
        <w:rPr>
          <w:sz w:val="22"/>
        </w:rPr>
      </w:pPr>
    </w:p>
    <w:p w14:paraId="5A1FAB53" w14:textId="77777777"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14:paraId="71D835F4" w14:textId="4BAB75D7" w:rsidR="00396F8C" w:rsidRPr="002923E3" w:rsidRDefault="00396F8C" w:rsidP="002923E3">
      <w:pPr>
        <w:pStyle w:val="ListParagraph"/>
        <w:rPr>
          <w:sz w:val="22"/>
        </w:rPr>
      </w:pPr>
      <w:r>
        <w:rPr>
          <w:sz w:val="22"/>
        </w:rPr>
        <w:t>Path:</w:t>
      </w:r>
      <w:r w:rsidR="002923E3" w:rsidRPr="002923E3">
        <w:rPr>
          <w:noProof/>
        </w:rPr>
        <w:t xml:space="preserve"> </w:t>
      </w:r>
      <w:r w:rsidR="002923E3" w:rsidRPr="003728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9F82E" wp14:editId="7712E8B1">
                <wp:simplePos x="0" y="0"/>
                <wp:positionH relativeFrom="column">
                  <wp:posOffset>6536055</wp:posOffset>
                </wp:positionH>
                <wp:positionV relativeFrom="paragraph">
                  <wp:posOffset>175260</wp:posOffset>
                </wp:positionV>
                <wp:extent cx="532765" cy="716915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F25B97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9" type="#_x0000_t202" style="position:absolute;left:0;text-align:left;margin-left:514.65pt;margin-top:13.8pt;width:41.95pt;height:56.4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" filled="f" stroked="f">
                <v:textbox style="mso-fit-shape-to-text:t">
                  <w:txbxContent>
                    <w:p w14:paraId="39F25B97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AD1DEA8" w14:textId="34D4E709" w:rsidR="002923E3" w:rsidRPr="00F81C26" w:rsidRDefault="002923E3" w:rsidP="002923E3">
      <w:pPr>
        <w:pStyle w:val="ListParagraph"/>
        <w:rPr>
          <w:color w:val="FF0000"/>
          <w:sz w:val="22"/>
        </w:rPr>
      </w:pPr>
      <w:r>
        <w:rPr>
          <w:color w:val="FF0000"/>
          <w:sz w:val="22"/>
        </w:rPr>
        <w:t>Any valid path, that YOU can follow IF you WALKED the streets with these directions &amp; no map; AND directions are correct i.e. Turn Left / Easterly</w:t>
      </w:r>
      <w:proofErr w:type="gramStart"/>
      <w:r>
        <w:rPr>
          <w:color w:val="FF0000"/>
          <w:sz w:val="22"/>
        </w:rPr>
        <w:t>;  Turn</w:t>
      </w:r>
      <w:proofErr w:type="gramEnd"/>
      <w:r>
        <w:rPr>
          <w:color w:val="FF0000"/>
          <w:sz w:val="22"/>
        </w:rPr>
        <w:t xml:space="preserve"> right / westerly; down / south; up / north  until you hit/reach Xyz street. Etc. </w:t>
      </w:r>
    </w:p>
    <w:p w14:paraId="1057B830" w14:textId="77777777" w:rsidR="002923E3" w:rsidRDefault="002923E3" w:rsidP="002923E3">
      <w:pPr>
        <w:pStyle w:val="ListParagraph"/>
        <w:rPr>
          <w:sz w:val="22"/>
        </w:rPr>
      </w:pPr>
    </w:p>
    <w:p w14:paraId="0D746A5D" w14:textId="240E0240" w:rsidR="002923E3" w:rsidRPr="002923E3" w:rsidRDefault="002923E3" w:rsidP="002923E3">
      <w:pPr>
        <w:pStyle w:val="ListParagraph"/>
        <w:rPr>
          <w:color w:val="FF0000"/>
          <w:sz w:val="22"/>
        </w:rPr>
      </w:pPr>
      <w:r>
        <w:rPr>
          <w:sz w:val="22"/>
        </w:rPr>
        <w:t xml:space="preserve">Walking Distance:  </w:t>
      </w:r>
      <w:r>
        <w:rPr>
          <w:color w:val="FF0000"/>
          <w:sz w:val="22"/>
        </w:rPr>
        <w:t xml:space="preserve">Measure </w:t>
      </w:r>
      <w:r>
        <w:rPr>
          <w:color w:val="FF0000"/>
          <w:sz w:val="22"/>
        </w:rPr>
        <w:t xml:space="preserve">their route and </w:t>
      </w:r>
      <w:proofErr w:type="spellStart"/>
      <w:r>
        <w:rPr>
          <w:color w:val="FF0000"/>
          <w:sz w:val="22"/>
        </w:rPr>
        <w:t>x.y</w:t>
      </w:r>
      <w:proofErr w:type="spellEnd"/>
      <w:r>
        <w:rPr>
          <w:color w:val="FF0000"/>
          <w:sz w:val="22"/>
        </w:rPr>
        <w:t xml:space="preserve"> cm X 90 = 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F8522" wp14:editId="41E1FEBA">
                <wp:simplePos x="0" y="0"/>
                <wp:positionH relativeFrom="column">
                  <wp:posOffset>2136531</wp:posOffset>
                </wp:positionH>
                <wp:positionV relativeFrom="paragraph">
                  <wp:posOffset>29796</wp:posOffset>
                </wp:positionV>
                <wp:extent cx="430823" cy="5765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23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DA9A57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168.25pt;margin-top:2.35pt;width:33.9pt;height:4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" filled="f" stroked="f">
                <v:textbox>
                  <w:txbxContent>
                    <w:p w14:paraId="26DA9A57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63B2032" w14:textId="05523433" w:rsidR="002923E3" w:rsidRDefault="002923E3" w:rsidP="002923E3">
      <w:pPr>
        <w:pStyle w:val="ListParagraph"/>
        <w:rPr>
          <w:sz w:val="22"/>
        </w:rPr>
      </w:pP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43183" wp14:editId="3DA9473E">
                <wp:simplePos x="0" y="0"/>
                <wp:positionH relativeFrom="column">
                  <wp:posOffset>5078095</wp:posOffset>
                </wp:positionH>
                <wp:positionV relativeFrom="paragraph">
                  <wp:posOffset>259715</wp:posOffset>
                </wp:positionV>
                <wp:extent cx="1474470" cy="5505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1EDC" w14:textId="77777777" w:rsidR="002923E3" w:rsidRPr="00372860" w:rsidRDefault="002923E3" w:rsidP="002923E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1" type="#_x0000_t202" style="position:absolute;left:0;text-align:left;margin-left:399.85pt;margin-top:20.45pt;width:116.1pt;height:43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" filled="f" stroked="f" strokeweight=".5pt">
                <v:textbox>
                  <w:txbxContent>
                    <w:p w14:paraId="606F1EDC" w14:textId="77777777" w:rsidR="002923E3" w:rsidRPr="00372860" w:rsidRDefault="002923E3" w:rsidP="002923E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C0A177" w14:textId="4879076C" w:rsidR="002923E3" w:rsidRPr="002923E3" w:rsidRDefault="002923E3" w:rsidP="002923E3">
      <w:pPr>
        <w:pStyle w:val="ListParagraph"/>
        <w:rPr>
          <w:color w:val="FF0000"/>
          <w:sz w:val="22"/>
        </w:rPr>
      </w:pPr>
      <w:proofErr w:type="spellStart"/>
      <w:r w:rsidRPr="002923E3">
        <w:rPr>
          <w:color w:val="FF0000"/>
          <w:sz w:val="22"/>
        </w:rPr>
        <w:t>Approx</w:t>
      </w:r>
      <w:proofErr w:type="spellEnd"/>
      <w:r w:rsidRPr="002923E3">
        <w:rPr>
          <w:b/>
          <w:color w:val="FF0000"/>
          <w:sz w:val="22"/>
        </w:rPr>
        <w:tab/>
        <w:t xml:space="preserve"> </w:t>
      </w:r>
      <w:r w:rsidRPr="002923E3">
        <w:rPr>
          <w:color w:val="FF0000"/>
          <w:sz w:val="22"/>
        </w:rPr>
        <w:t>14.6 cm (1.3 km)</w:t>
      </w:r>
      <w:r w:rsidRPr="002923E3">
        <w:rPr>
          <w:color w:val="FF0000"/>
          <w:sz w:val="22"/>
        </w:rPr>
        <w:t xml:space="preserve"> FT</w:t>
      </w:r>
    </w:p>
    <w:p w14:paraId="0E9ACA5A" w14:textId="77777777" w:rsidR="00396F8C" w:rsidRDefault="00396F8C" w:rsidP="00396F8C">
      <w:pPr>
        <w:pStyle w:val="ListParagraph"/>
        <w:rPr>
          <w:sz w:val="22"/>
        </w:rPr>
      </w:pPr>
    </w:p>
    <w:p w14:paraId="6351AA25" w14:textId="77777777" w:rsidR="00396F8C" w:rsidRDefault="00396F8C" w:rsidP="00396F8C">
      <w:pPr>
        <w:pStyle w:val="ListParagraph"/>
        <w:rPr>
          <w:sz w:val="22"/>
        </w:rPr>
      </w:pPr>
    </w:p>
    <w:p w14:paraId="4EF94A45" w14:textId="77777777" w:rsidR="00396F8C" w:rsidRDefault="00396F8C" w:rsidP="00396F8C">
      <w:pPr>
        <w:pStyle w:val="ListParagraph"/>
        <w:rPr>
          <w:sz w:val="22"/>
        </w:rPr>
      </w:pPr>
    </w:p>
    <w:p w14:paraId="4CA32A6F" w14:textId="77777777" w:rsidR="00396F8C" w:rsidRDefault="00396F8C" w:rsidP="00396F8C">
      <w:pPr>
        <w:pStyle w:val="ListParagraph"/>
        <w:rPr>
          <w:sz w:val="22"/>
        </w:rPr>
      </w:pPr>
    </w:p>
    <w:p w14:paraId="2A9FB759" w14:textId="3B46D14D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4C498EB3" w14:textId="77777777" w:rsidR="00396F8C" w:rsidRDefault="00396F8C" w:rsidP="00396F8C">
      <w:pPr>
        <w:pStyle w:val="ListParagraph"/>
        <w:rPr>
          <w:sz w:val="22"/>
        </w:rPr>
      </w:pPr>
    </w:p>
    <w:p w14:paraId="3CF439CD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14:paraId="005A3FF9" w14:textId="0BD4A036" w:rsidR="00396F8C" w:rsidRDefault="002923E3" w:rsidP="00396F8C">
      <w:pPr>
        <w:pStyle w:val="ListParagraph"/>
        <w:rPr>
          <w:sz w:val="22"/>
        </w:rPr>
      </w:pPr>
      <w:r w:rsidRPr="003728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61968" wp14:editId="2B75CD88">
                <wp:simplePos x="0" y="0"/>
                <wp:positionH relativeFrom="column">
                  <wp:posOffset>6529705</wp:posOffset>
                </wp:positionH>
                <wp:positionV relativeFrom="paragraph">
                  <wp:posOffset>62230</wp:posOffset>
                </wp:positionV>
                <wp:extent cx="532765" cy="71691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DC1BCF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left:0;text-align:left;margin-left:514.15pt;margin-top:4.9pt;width:41.95pt;height:56.4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W0QyAIAAJk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" filled="f" stroked="f">
                <v:textbox style="mso-fit-shape-to-text:t">
                  <w:txbxContent>
                    <w:p w14:paraId="43DC1BCF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6F8C">
        <w:rPr>
          <w:sz w:val="22"/>
        </w:rPr>
        <w:t>Path:</w:t>
      </w:r>
    </w:p>
    <w:p w14:paraId="2154E669" w14:textId="6044EA88" w:rsidR="00396F8C" w:rsidRDefault="002923E3" w:rsidP="00396F8C">
      <w:pPr>
        <w:pStyle w:val="ListParagraph"/>
        <w:rPr>
          <w:sz w:val="22"/>
        </w:rPr>
      </w:pPr>
      <w:r>
        <w:rPr>
          <w:color w:val="FF0000"/>
          <w:sz w:val="22"/>
        </w:rPr>
        <w:t>If used hint:    North/up on George/market street crossover street at Southbank Promenade and go onto Flinders walk and follow it all the way to the end at MCG.</w:t>
      </w:r>
    </w:p>
    <w:p w14:paraId="316EC48E" w14:textId="2251858B" w:rsidR="002923E3" w:rsidRDefault="002923E3" w:rsidP="002923E3">
      <w:pPr>
        <w:pStyle w:val="ListParagraph"/>
        <w:rPr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44BC1" wp14:editId="2C7CE317">
                <wp:simplePos x="0" y="0"/>
                <wp:positionH relativeFrom="column">
                  <wp:posOffset>3871595</wp:posOffset>
                </wp:positionH>
                <wp:positionV relativeFrom="paragraph">
                  <wp:posOffset>59055</wp:posOffset>
                </wp:positionV>
                <wp:extent cx="532765" cy="716915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43FA83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3" type="#_x0000_t202" style="position:absolute;left:0;text-align:left;margin-left:304.85pt;margin-top:4.65pt;width:41.95pt;height:56.4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" filled="f" stroked="f">
                <v:textbox style="mso-fit-shape-to-text:t">
                  <w:txbxContent>
                    <w:p w14:paraId="2143FA83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7EE37ED" w14:textId="4E20A8AB" w:rsidR="002923E3" w:rsidRPr="00372860" w:rsidRDefault="002923E3" w:rsidP="002923E3">
      <w:pPr>
        <w:pStyle w:val="ListParagraph"/>
        <w:rPr>
          <w:color w:val="FF0000"/>
          <w:sz w:val="22"/>
        </w:rPr>
      </w:pPr>
      <w:r>
        <w:rPr>
          <w:sz w:val="22"/>
        </w:rPr>
        <w:t xml:space="preserve">Walking Distance:  </w:t>
      </w:r>
      <w:r>
        <w:rPr>
          <w:color w:val="FF0000"/>
          <w:sz w:val="22"/>
        </w:rPr>
        <w:t>17.4 cm X 90 = 1566m = 1.566 km</w:t>
      </w:r>
      <w:r>
        <w:rPr>
          <w:color w:val="FF0000"/>
          <w:sz w:val="22"/>
        </w:rPr>
        <w:t xml:space="preserve"> FT</w:t>
      </w:r>
      <w:r>
        <w:rPr>
          <w:color w:val="FF0000"/>
          <w:sz w:val="22"/>
        </w:rPr>
        <w:t xml:space="preserve"> </w:t>
      </w:r>
    </w:p>
    <w:p w14:paraId="366F96DA" w14:textId="77777777" w:rsidR="00396F8C" w:rsidRPr="002923E3" w:rsidRDefault="00396F8C" w:rsidP="002923E3">
      <w:pPr>
        <w:rPr>
          <w:sz w:val="22"/>
        </w:rPr>
      </w:pPr>
    </w:p>
    <w:p w14:paraId="71FB0B59" w14:textId="77777777" w:rsidR="00396F8C" w:rsidRDefault="00396F8C" w:rsidP="00396F8C">
      <w:pPr>
        <w:pStyle w:val="ListParagraph"/>
        <w:rPr>
          <w:sz w:val="22"/>
        </w:rPr>
      </w:pPr>
    </w:p>
    <w:p w14:paraId="5673D53B" w14:textId="77777777" w:rsidR="002923E3" w:rsidRDefault="002923E3" w:rsidP="00396F8C">
      <w:pPr>
        <w:pStyle w:val="ListParagraph"/>
        <w:rPr>
          <w:sz w:val="22"/>
        </w:rPr>
      </w:pPr>
    </w:p>
    <w:p w14:paraId="34C82023" w14:textId="77777777" w:rsidR="002923E3" w:rsidRDefault="002923E3" w:rsidP="00396F8C">
      <w:pPr>
        <w:pStyle w:val="ListParagraph"/>
        <w:rPr>
          <w:sz w:val="22"/>
        </w:rPr>
      </w:pPr>
    </w:p>
    <w:p w14:paraId="7C85ACA3" w14:textId="77777777" w:rsidR="002923E3" w:rsidRDefault="002923E3" w:rsidP="00396F8C">
      <w:pPr>
        <w:pStyle w:val="ListParagraph"/>
        <w:rPr>
          <w:sz w:val="22"/>
        </w:rPr>
      </w:pPr>
    </w:p>
    <w:p w14:paraId="46EF5396" w14:textId="77777777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The average person walks at 5 km / h. Using the average walking speed, calculate the time it would take the average person to walk:</w:t>
      </w:r>
    </w:p>
    <w:p w14:paraId="66667DE0" w14:textId="4732854E" w:rsidR="006E619A" w:rsidRDefault="006E619A" w:rsidP="006E619A">
      <w:pPr>
        <w:pStyle w:val="ListParagraph"/>
        <w:rPr>
          <w:sz w:val="22"/>
        </w:rPr>
      </w:pPr>
    </w:p>
    <w:p w14:paraId="04F7F928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From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to the MCG (show working)</w:t>
      </w:r>
    </w:p>
    <w:p w14:paraId="381E33E5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449448D7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3F4B9" wp14:editId="06D0480F">
                <wp:simplePos x="0" y="0"/>
                <wp:positionH relativeFrom="column">
                  <wp:posOffset>4623435</wp:posOffset>
                </wp:positionH>
                <wp:positionV relativeFrom="paragraph">
                  <wp:posOffset>100965</wp:posOffset>
                </wp:positionV>
                <wp:extent cx="532765" cy="716915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446DD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4" type="#_x0000_t202" style="position:absolute;left:0;text-align:left;margin-left:364.05pt;margin-top:7.95pt;width:41.95pt;height:56.4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QHygIAAJk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" filled="f" stroked="f">
                <v:textbox style="mso-fit-shape-to-text:t">
                  <w:txbxContent>
                    <w:p w14:paraId="63C446DD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2"/>
        </w:rPr>
        <w:t xml:space="preserve">Their answer </w:t>
      </w:r>
      <w:proofErr w:type="gramStart"/>
      <w:r>
        <w:rPr>
          <w:color w:val="FF0000"/>
          <w:sz w:val="22"/>
        </w:rPr>
        <w:t>above  converted</w:t>
      </w:r>
      <w:proofErr w:type="gramEnd"/>
      <w:r>
        <w:rPr>
          <w:color w:val="FF0000"/>
          <w:sz w:val="22"/>
        </w:rPr>
        <w:t xml:space="preserve"> to km </w:t>
      </w:r>
      <w:r>
        <w:rPr>
          <w:rFonts w:cs="Arial"/>
          <w:color w:val="FF0000"/>
          <w:sz w:val="22"/>
        </w:rPr>
        <w:t>÷</w:t>
      </w:r>
      <w:r>
        <w:rPr>
          <w:color w:val="FF0000"/>
          <w:sz w:val="22"/>
        </w:rPr>
        <w:t xml:space="preserve"> 5 =</w:t>
      </w:r>
    </w:p>
    <w:p w14:paraId="07BB3800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</w:p>
    <w:p w14:paraId="34600DF3" w14:textId="77777777" w:rsidR="002923E3" w:rsidRPr="00C0191F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X result by 60 min = answer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F.T.</w:t>
      </w:r>
    </w:p>
    <w:p w14:paraId="79B9B327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641ACCA3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3297196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14:paraId="23BD891D" w14:textId="77777777" w:rsidR="002923E3" w:rsidRDefault="002923E3" w:rsidP="002923E3">
      <w:pPr>
        <w:pStyle w:val="ListParagraph"/>
        <w:ind w:left="1440"/>
        <w:rPr>
          <w:sz w:val="22"/>
        </w:rPr>
      </w:pPr>
    </w:p>
    <w:p w14:paraId="156C2AAE" w14:textId="62032917" w:rsidR="002923E3" w:rsidRP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1194A" wp14:editId="3EB43E0F">
                <wp:simplePos x="0" y="0"/>
                <wp:positionH relativeFrom="column">
                  <wp:posOffset>309245</wp:posOffset>
                </wp:positionH>
                <wp:positionV relativeFrom="paragraph">
                  <wp:posOffset>90170</wp:posOffset>
                </wp:positionV>
                <wp:extent cx="570230" cy="137160"/>
                <wp:effectExtent l="19050" t="95250" r="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" cy="1371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4.35pt;margin-top:7.1pt;width:44.9pt;height:10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92CDF8" wp14:editId="2E4C4307">
                <wp:simplePos x="0" y="0"/>
                <wp:positionH relativeFrom="column">
                  <wp:posOffset>-132736</wp:posOffset>
                </wp:positionH>
                <wp:positionV relativeFrom="paragraph">
                  <wp:posOffset>237019</wp:posOffset>
                </wp:positionV>
                <wp:extent cx="1877961" cy="2946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96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C9B1" w14:textId="77777777" w:rsidR="002923E3" w:rsidRPr="00372860" w:rsidRDefault="002923E3" w:rsidP="002923E3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Use their answer from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5" type="#_x0000_t202" style="position:absolute;left:0;text-align:left;margin-left:-10.45pt;margin-top:18.65pt;width:147.85pt;height:2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" filled="f" stroked="f" strokeweight=".5pt">
                <v:textbox>
                  <w:txbxContent>
                    <w:p w14:paraId="3511C9B1" w14:textId="77777777" w:rsidR="002923E3" w:rsidRPr="00372860" w:rsidRDefault="002923E3" w:rsidP="002923E3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Use their answer from (b)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EC585" wp14:editId="359C6F56">
                <wp:simplePos x="0" y="0"/>
                <wp:positionH relativeFrom="column">
                  <wp:posOffset>1958340</wp:posOffset>
                </wp:positionH>
                <wp:positionV relativeFrom="paragraph">
                  <wp:posOffset>97790</wp:posOffset>
                </wp:positionV>
                <wp:extent cx="532765" cy="716915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247CF6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6" type="#_x0000_t202" style="position:absolute;left:0;text-align:left;margin-left:154.2pt;margin-top:7.7pt;width:41.95pt;height:56.4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" filled="f" stroked="f">
                <v:textbox style="mso-fit-shape-to-text:t">
                  <w:txbxContent>
                    <w:p w14:paraId="12247CF6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7FEFF" wp14:editId="29AE64CA">
                <wp:simplePos x="0" y="0"/>
                <wp:positionH relativeFrom="column">
                  <wp:posOffset>3383915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3AF40E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7" type="#_x0000_t202" style="position:absolute;left:0;text-align:left;margin-left:266.45pt;margin-top:.7pt;width:41.95pt;height:56.4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" filled="f" stroked="f">
                <v:textbox style="mso-fit-shape-to-text:t">
                  <w:txbxContent>
                    <w:p w14:paraId="0D3AF40E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923E3">
        <w:rPr>
          <w:color w:val="FF0000"/>
          <w:sz w:val="22"/>
        </w:rPr>
        <w:t xml:space="preserve">1.566 km </w:t>
      </w:r>
      <w:r w:rsidRPr="002923E3">
        <w:rPr>
          <w:rFonts w:cs="Arial"/>
          <w:color w:val="FF0000"/>
          <w:sz w:val="22"/>
        </w:rPr>
        <w:t>÷</w:t>
      </w:r>
      <w:r w:rsidRPr="002923E3">
        <w:rPr>
          <w:color w:val="FF0000"/>
          <w:sz w:val="22"/>
        </w:rPr>
        <w:t xml:space="preserve"> 5 = 0.3132   </w:t>
      </w:r>
      <w:proofErr w:type="gramStart"/>
      <w:r w:rsidRPr="002923E3">
        <w:rPr>
          <w:color w:val="FF0000"/>
          <w:sz w:val="22"/>
        </w:rPr>
        <w:t>X  60min</w:t>
      </w:r>
      <w:proofErr w:type="gramEnd"/>
      <w:r w:rsidRPr="002923E3">
        <w:rPr>
          <w:color w:val="FF0000"/>
          <w:sz w:val="22"/>
        </w:rPr>
        <w:t xml:space="preserve">   = 18.792 min </w:t>
      </w:r>
      <w:r w:rsidRPr="002923E3">
        <w:rPr>
          <w:rFonts w:cs="Arial"/>
          <w:color w:val="FF0000"/>
          <w:sz w:val="22"/>
        </w:rPr>
        <w:t>≈</w:t>
      </w:r>
      <w:r w:rsidRPr="002923E3">
        <w:rPr>
          <w:color w:val="FF0000"/>
          <w:sz w:val="22"/>
        </w:rPr>
        <w:t xml:space="preserve"> 19 min</w:t>
      </w:r>
    </w:p>
    <w:p w14:paraId="71AE0F6D" w14:textId="77777777" w:rsidR="002923E3" w:rsidRPr="002923E3" w:rsidRDefault="002923E3" w:rsidP="002923E3">
      <w:pPr>
        <w:pStyle w:val="ListParagraph"/>
        <w:ind w:left="1440"/>
        <w:rPr>
          <w:color w:val="FF0000"/>
          <w:sz w:val="22"/>
        </w:rPr>
      </w:pP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proofErr w:type="gramStart"/>
      <w:r w:rsidRPr="002923E3">
        <w:rPr>
          <w:color w:val="FF0000"/>
          <w:sz w:val="22"/>
        </w:rPr>
        <w:t>F.T.</w:t>
      </w:r>
      <w:proofErr w:type="gramEnd"/>
      <w:r w:rsidRPr="002923E3">
        <w:rPr>
          <w:color w:val="FF0000"/>
          <w:sz w:val="22"/>
        </w:rPr>
        <w:t xml:space="preserve"> </w:t>
      </w:r>
    </w:p>
    <w:p w14:paraId="17F788AC" w14:textId="185FFA4B" w:rsidR="00906C34" w:rsidRPr="00906C34" w:rsidRDefault="00906C34" w:rsidP="002923E3">
      <w:pPr>
        <w:tabs>
          <w:tab w:val="left" w:pos="2118"/>
        </w:tabs>
        <w:rPr>
          <w:sz w:val="22"/>
        </w:rPr>
      </w:pPr>
    </w:p>
    <w:p w14:paraId="4BF0B5AA" w14:textId="77777777" w:rsidR="002923E3" w:rsidRPr="009A3F06" w:rsidRDefault="006E619A" w:rsidP="002923E3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 xml:space="preserve">will book and explain </w:t>
      </w:r>
      <w:r w:rsidR="007B1193">
        <w:rPr>
          <w:sz w:val="22"/>
        </w:rPr>
        <w:t>the reason for your choice.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2923E3">
        <w:rPr>
          <w:sz w:val="22"/>
        </w:rPr>
        <w:t xml:space="preserve">                             </w:t>
      </w:r>
      <w:r w:rsidR="002923E3">
        <w:rPr>
          <w:color w:val="FF0000"/>
          <w:sz w:val="22"/>
        </w:rPr>
        <w:t xml:space="preserve">hotel choice                       valid reason </w:t>
      </w:r>
      <w:proofErr w:type="spellStart"/>
      <w:r w:rsidR="002923E3">
        <w:rPr>
          <w:color w:val="FF0000"/>
          <w:sz w:val="22"/>
        </w:rPr>
        <w:t>e.g</w:t>
      </w:r>
      <w:proofErr w:type="spellEnd"/>
      <w:r w:rsidR="002923E3">
        <w:rPr>
          <w:color w:val="FF0000"/>
          <w:sz w:val="22"/>
        </w:rPr>
        <w:t xml:space="preserve">: look nicer, cheaper in cost, closer </w:t>
      </w:r>
      <w:r w:rsidR="002923E3">
        <w:rPr>
          <w:color w:val="FF0000"/>
          <w:sz w:val="22"/>
        </w:rPr>
        <w:br/>
        <w:t xml:space="preserve">    </w:t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  <w:t xml:space="preserve">(less distance to walk), close to casino, </w:t>
      </w:r>
    </w:p>
    <w:p w14:paraId="6C76289A" w14:textId="77777777" w:rsidR="002923E3" w:rsidRDefault="002923E3" w:rsidP="002923E3">
      <w:pPr>
        <w:pStyle w:val="ListParagraph"/>
        <w:ind w:left="648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32A470" wp14:editId="4CDB4A9B">
                <wp:simplePos x="0" y="0"/>
                <wp:positionH relativeFrom="column">
                  <wp:posOffset>5067300</wp:posOffset>
                </wp:positionH>
                <wp:positionV relativeFrom="paragraph">
                  <wp:posOffset>410210</wp:posOffset>
                </wp:positionV>
                <wp:extent cx="532765" cy="716915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072CAA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8" type="#_x0000_t202" style="position:absolute;left:0;text-align:left;margin-left:399pt;margin-top:32.3pt;width:41.95pt;height:56.4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+cyQ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" filled="f" stroked="f">
                <v:textbox style="mso-fit-shape-to-text:t">
                  <w:txbxContent>
                    <w:p w14:paraId="2C072CAA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color w:val="FF0000"/>
          <w:sz w:val="22"/>
        </w:rPr>
        <w:t>Closer to city centre &amp; shopping, etc.</w:t>
      </w:r>
      <w:proofErr w:type="gramEnd"/>
      <w:r>
        <w:rPr>
          <w:sz w:val="22"/>
        </w:rPr>
        <w:t xml:space="preserve"> </w:t>
      </w:r>
      <w:r>
        <w:rPr>
          <w:sz w:val="22"/>
        </w:rPr>
        <w:br/>
      </w:r>
      <w:r>
        <w:rPr>
          <w:sz w:val="22"/>
        </w:rPr>
        <w:br/>
      </w:r>
    </w:p>
    <w:p w14:paraId="0C0080BA" w14:textId="77777777" w:rsidR="002923E3" w:rsidRDefault="002923E3" w:rsidP="002923E3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14:paraId="0A571EE3" w14:textId="77777777" w:rsidR="002923E3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</w:t>
      </w:r>
      <w:r>
        <w:rPr>
          <w:color w:val="FF0000"/>
          <w:sz w:val="22"/>
        </w:rPr>
        <w:t>2</w:t>
      </w:r>
      <w:r>
        <w:rPr>
          <w:sz w:val="22"/>
        </w:rPr>
        <w:t>_______</w:t>
      </w:r>
      <w:r>
        <w:rPr>
          <w:sz w:val="22"/>
        </w:rPr>
        <w:br/>
      </w:r>
    </w:p>
    <w:p w14:paraId="4B48B099" w14:textId="77777777" w:rsidR="002923E3" w:rsidRPr="00731301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A080F" wp14:editId="48A3E291">
                <wp:simplePos x="0" y="0"/>
                <wp:positionH relativeFrom="column">
                  <wp:posOffset>5808345</wp:posOffset>
                </wp:positionH>
                <wp:positionV relativeFrom="paragraph">
                  <wp:posOffset>107950</wp:posOffset>
                </wp:positionV>
                <wp:extent cx="532765" cy="716915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A832F9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9" type="#_x0000_t202" style="position:absolute;left:0;text-align:left;margin-left:457.35pt;margin-top:8.5pt;width:41.95pt;height:56.4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LH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KiWA2MtqLx5LNuCFToz8m4JdyeDRx9Az1w7vUOylB2U9g6/FEQgR2dfj13N0TjUE5Gw9l0QgmH&#10;aZZOF+kkREneDhvr/BehaxKEjFqAF3vKjvfOt669S7hL6U0lZQRQqt8UiNlqRGRAdzrU0eYbJN/s&#10;mlh3Ouq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" filled="f" stroked="f">
                <v:textbox style="mso-fit-shape-to-text:t">
                  <w:txbxContent>
                    <w:p w14:paraId="56A832F9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Describe the package you have chosen.</w:t>
      </w:r>
      <w:r>
        <w:rPr>
          <w:sz w:val="22"/>
        </w:rPr>
        <w:br/>
      </w:r>
      <w:proofErr w:type="spellStart"/>
      <w:r>
        <w:rPr>
          <w:color w:val="FF0000"/>
          <w:sz w:val="22"/>
        </w:rPr>
        <w:t>Rydges</w:t>
      </w:r>
      <w:proofErr w:type="spellEnd"/>
      <w:r>
        <w:rPr>
          <w:color w:val="FF0000"/>
          <w:sz w:val="22"/>
        </w:rPr>
        <w:t xml:space="preserve">: </w:t>
      </w:r>
    </w:p>
    <w:p w14:paraId="3EABB805" w14:textId="77777777" w:rsidR="002923E3" w:rsidRPr="009A3F06" w:rsidRDefault="002923E3" w:rsidP="002923E3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Best flexible Rate $399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$359</w:t>
      </w:r>
      <w:r>
        <w:rPr>
          <w:color w:val="FF0000"/>
          <w:sz w:val="22"/>
        </w:rPr>
        <w:br/>
        <w:t>OR</w:t>
      </w:r>
    </w:p>
    <w:p w14:paraId="5CBF7ADF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Best &amp; Breakfast $443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$395</w:t>
      </w:r>
    </w:p>
    <w:p w14:paraId="38D99BCC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14:paraId="0F3AB256" w14:textId="77777777" w:rsidR="002923E3" w:rsidRPr="009A3F06" w:rsidRDefault="002923E3" w:rsidP="002923E3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Dinner &amp; Breakfast package $529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$476</w:t>
      </w:r>
    </w:p>
    <w:p w14:paraId="59D83CD2" w14:textId="77777777" w:rsidR="002923E3" w:rsidRPr="009A3F06" w:rsidRDefault="002923E3" w:rsidP="002923E3">
      <w:pPr>
        <w:pStyle w:val="ListParagraph"/>
        <w:ind w:left="2160"/>
        <w:rPr>
          <w:sz w:val="22"/>
        </w:rPr>
      </w:pPr>
    </w:p>
    <w:p w14:paraId="57A22B3D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14:paraId="0361B308" w14:textId="77777777" w:rsidR="002923E3" w:rsidRDefault="002923E3" w:rsidP="002923E3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37BA94" wp14:editId="3EFD9ACE">
                <wp:simplePos x="0" y="0"/>
                <wp:positionH relativeFrom="column">
                  <wp:posOffset>3475703</wp:posOffset>
                </wp:positionH>
                <wp:positionV relativeFrom="paragraph">
                  <wp:posOffset>530471</wp:posOffset>
                </wp:positionV>
                <wp:extent cx="540774" cy="295459"/>
                <wp:effectExtent l="38100" t="19050" r="120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4" cy="295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73.7pt;margin-top:41.75pt;width:42.6pt;height:23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289EEA" wp14:editId="0B6534D4">
                <wp:simplePos x="0" y="0"/>
                <wp:positionH relativeFrom="column">
                  <wp:posOffset>3957484</wp:posOffset>
                </wp:positionH>
                <wp:positionV relativeFrom="paragraph">
                  <wp:posOffset>344149</wp:posOffset>
                </wp:positionV>
                <wp:extent cx="1877695" cy="373625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0E49" w14:textId="77777777" w:rsidR="002923E3" w:rsidRPr="00372860" w:rsidRDefault="002923E3" w:rsidP="002923E3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number of nights incorrect above,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left:0;text-align:left;margin-left:311.6pt;margin-top:27.1pt;width:147.85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" filled="f" stroked="f" strokeweight=".5pt">
                <v:textbox>
                  <w:txbxContent>
                    <w:p w14:paraId="747B0E49" w14:textId="77777777" w:rsidR="002923E3" w:rsidRPr="00372860" w:rsidRDefault="002923E3" w:rsidP="002923E3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If number of nights incorrect above, F.T.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2"/>
        </w:rPr>
        <w:tab/>
        <w:t xml:space="preserve">Web Rate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 for 2 nights - $848</w:t>
      </w:r>
      <w:r>
        <w:rPr>
          <w:sz w:val="22"/>
        </w:rPr>
        <w:br/>
      </w:r>
      <w:r>
        <w:rPr>
          <w:sz w:val="22"/>
        </w:rPr>
        <w:br/>
      </w:r>
    </w:p>
    <w:p w14:paraId="561DF4A6" w14:textId="77777777" w:rsidR="002923E3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856DF" wp14:editId="09198926">
                <wp:simplePos x="0" y="0"/>
                <wp:positionH relativeFrom="column">
                  <wp:posOffset>4204970</wp:posOffset>
                </wp:positionH>
                <wp:positionV relativeFrom="paragraph">
                  <wp:posOffset>163195</wp:posOffset>
                </wp:positionV>
                <wp:extent cx="532765" cy="716915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9CE278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1" type="#_x0000_t202" style="position:absolute;left:0;text-align:left;margin-left:331.1pt;margin-top:12.85pt;width:41.95pt;height:56.4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miyA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" filled="f" stroked="f">
                <v:textbox style="mso-fit-shape-to-text:t">
                  <w:txbxContent>
                    <w:p w14:paraId="3F9CE278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What is the total cost of staying at this hotel?</w:t>
      </w:r>
    </w:p>
    <w:p w14:paraId="563F6DBA" w14:textId="77777777" w:rsidR="002923E3" w:rsidRPr="00731301" w:rsidRDefault="002923E3" w:rsidP="002923E3">
      <w:pPr>
        <w:pStyle w:val="ListParagraph"/>
        <w:ind w:left="1440"/>
        <w:rPr>
          <w:sz w:val="22"/>
        </w:rPr>
      </w:pPr>
      <w:proofErr w:type="spellStart"/>
      <w:r>
        <w:rPr>
          <w:color w:val="FF0000"/>
          <w:sz w:val="22"/>
        </w:rPr>
        <w:t>Rydges</w:t>
      </w:r>
      <w:proofErr w:type="spellEnd"/>
      <w:r>
        <w:rPr>
          <w:color w:val="FF0000"/>
          <w:sz w:val="22"/>
        </w:rPr>
        <w:t xml:space="preserve">: </w:t>
      </w:r>
    </w:p>
    <w:p w14:paraId="5A616836" w14:textId="77777777" w:rsidR="002923E3" w:rsidRPr="009A3F06" w:rsidRDefault="002923E3" w:rsidP="002923E3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2 x $399 = $798.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$359 = $718</w:t>
      </w:r>
      <w:r>
        <w:rPr>
          <w:color w:val="FF0000"/>
          <w:sz w:val="22"/>
        </w:rPr>
        <w:br/>
        <w:t>OR</w:t>
      </w:r>
    </w:p>
    <w:p w14:paraId="65E7D22E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2 x $443 = $886  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$395 = $790</w:t>
      </w:r>
    </w:p>
    <w:p w14:paraId="09772480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14:paraId="3AC00AA8" w14:textId="77777777" w:rsidR="002923E3" w:rsidRDefault="002923E3" w:rsidP="002923E3">
      <w:pPr>
        <w:pStyle w:val="ListParagraph"/>
        <w:ind w:left="1440" w:firstLine="720"/>
        <w:rPr>
          <w:sz w:val="22"/>
        </w:rPr>
      </w:pPr>
      <w:r>
        <w:rPr>
          <w:color w:val="FF0000"/>
          <w:sz w:val="22"/>
        </w:rPr>
        <w:t xml:space="preserve">2 x $529 = $1058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$476 = $952</w:t>
      </w:r>
    </w:p>
    <w:p w14:paraId="7465A5CC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</w:p>
    <w:p w14:paraId="7A9669FC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14:paraId="776CD185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  <w:r>
        <w:rPr>
          <w:color w:val="FF0000"/>
          <w:sz w:val="22"/>
        </w:rPr>
        <w:t>$848</w:t>
      </w:r>
    </w:p>
    <w:p w14:paraId="24AEC797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602BB176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0743F242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54B18127" w14:textId="77777777" w:rsidR="002923E3" w:rsidRPr="00731301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38B49155" w14:textId="77777777" w:rsidR="002923E3" w:rsidRDefault="002923E3" w:rsidP="002923E3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F2C01" wp14:editId="6237FADA">
                <wp:simplePos x="0" y="0"/>
                <wp:positionH relativeFrom="column">
                  <wp:posOffset>4244340</wp:posOffset>
                </wp:positionH>
                <wp:positionV relativeFrom="paragraph">
                  <wp:posOffset>548005</wp:posOffset>
                </wp:positionV>
                <wp:extent cx="532765" cy="716915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12DA31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2" type="#_x0000_t202" style="position:absolute;left:0;text-align:left;margin-left:334.2pt;margin-top:43.15pt;width:41.95pt;height:56.4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8k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VKK1cBoKxpPPuuGQIX+nIxbwu3ZwNE30APnXu+gDGU3ha3DHwUR2NHp13N3QzQO5WQ0nE0nlHCY&#10;Zul0kU5ClOTtsLHOfxG6JkHIqAV4safseO9869q7hLuU3lRSRgCl+k2BmK1GRAZ0p0Mdbb5B8s2u&#10;iXWn0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" filled="f" stroked="f">
                <v:textbox style="mso-fit-shape-to-text:t">
                  <w:txbxContent>
                    <w:p w14:paraId="6D12DA31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14:paraId="02382D65" w14:textId="77777777" w:rsidR="002923E3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14:paraId="4032220E" w14:textId="77777777" w:rsidR="002923E3" w:rsidRPr="000C2AC4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 pm   OR   1305</w:t>
      </w:r>
    </w:p>
    <w:p w14:paraId="5E514CED" w14:textId="77777777" w:rsidR="002923E3" w:rsidRDefault="002923E3" w:rsidP="002923E3">
      <w:pPr>
        <w:pStyle w:val="ListParagraph"/>
        <w:ind w:left="1440"/>
        <w:rPr>
          <w:sz w:val="22"/>
        </w:rPr>
      </w:pPr>
    </w:p>
    <w:p w14:paraId="700108C5" w14:textId="77777777" w:rsidR="002923E3" w:rsidRDefault="002923E3" w:rsidP="002923E3">
      <w:pPr>
        <w:pStyle w:val="ListParagraph"/>
        <w:ind w:left="1440"/>
        <w:rPr>
          <w:sz w:val="22"/>
        </w:rPr>
      </w:pPr>
    </w:p>
    <w:p w14:paraId="72BA6440" w14:textId="77777777" w:rsidR="002923E3" w:rsidRPr="000C2AC4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F6AE5" wp14:editId="36D483AC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532765" cy="716915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88B062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3" type="#_x0000_t202" style="position:absolute;left:0;text-align:left;margin-left:327.6pt;margin-top:14.5pt;width:41.95pt;height:56.4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hi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VCiWA2MtqLx5LNuCFToz8m4JdyeDRx9Az1w7vUOylB2U9g6/FEQgR2dfj13N0TjUE5Gw9l0QgmH&#10;aZZOF+kkREneDhvr/BehaxKEjFqAF3vKjvfOt669S7hL6U0lZQRQqt8UiNlqRGRAdzrU0eYbJN/s&#10;mlh3Ouu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" filled="f" stroked="f">
                <v:textbox style="mso-fit-shape-to-text:t">
                  <w:txbxContent>
                    <w:p w14:paraId="2788B062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Using your answer from part c) what time do you need to leave your hotel to arrive at this time? </w:t>
      </w:r>
      <w:r>
        <w:rPr>
          <w:sz w:val="22"/>
        </w:rPr>
        <w:br/>
      </w:r>
    </w:p>
    <w:p w14:paraId="73A4E0A9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Use their answer from part 2(c)  </w:t>
      </w:r>
    </w:p>
    <w:p w14:paraId="174BA583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1:05pm – their answer (e.g. 19min</w:t>
      </w:r>
      <w:proofErr w:type="gramStart"/>
      <w:r>
        <w:rPr>
          <w:color w:val="FF0000"/>
          <w:sz w:val="22"/>
        </w:rPr>
        <w:t>)  =</w:t>
      </w:r>
      <w:proofErr w:type="gramEnd"/>
      <w:r>
        <w:rPr>
          <w:color w:val="FF0000"/>
          <w:sz w:val="22"/>
        </w:rPr>
        <w:t xml:space="preserve"> 12:46 pm    </w:t>
      </w:r>
    </w:p>
    <w:p w14:paraId="4C195EA4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</w:p>
    <w:p w14:paraId="0450A16F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If 12:46pm is their correct answer and they then state </w:t>
      </w:r>
      <w:r>
        <w:rPr>
          <w:i/>
          <w:color w:val="FF0000"/>
          <w:sz w:val="22"/>
        </w:rPr>
        <w:t xml:space="preserve">So, I would leave at 12:45 just in case I walk a bit slow or crowd, etc. As long as it is valid mathematically reasoning. </w:t>
      </w:r>
      <w:r>
        <w:rPr>
          <w:color w:val="FF0000"/>
          <w:sz w:val="22"/>
        </w:rPr>
        <w:br/>
        <w:t xml:space="preserve">OR student states   </w:t>
      </w:r>
      <w:r>
        <w:rPr>
          <w:i/>
          <w:color w:val="FF0000"/>
          <w:sz w:val="22"/>
        </w:rPr>
        <w:t xml:space="preserve"> </w:t>
      </w:r>
      <w:proofErr w:type="spellStart"/>
      <w:r>
        <w:rPr>
          <w:i/>
          <w:color w:val="FF0000"/>
          <w:sz w:val="22"/>
        </w:rPr>
        <w:t>approx</w:t>
      </w:r>
      <w:proofErr w:type="spellEnd"/>
      <w:r>
        <w:rPr>
          <w:i/>
          <w:color w:val="FF0000"/>
          <w:sz w:val="22"/>
        </w:rPr>
        <w:t xml:space="preserve"> </w:t>
      </w:r>
      <w:proofErr w:type="gramStart"/>
      <w:r>
        <w:rPr>
          <w:i/>
          <w:color w:val="FF0000"/>
          <w:sz w:val="22"/>
        </w:rPr>
        <w:t>–(</w:t>
      </w:r>
      <w:proofErr w:type="gramEnd"/>
      <w:r>
        <w:rPr>
          <w:i/>
          <w:color w:val="FF0000"/>
          <w:sz w:val="22"/>
        </w:rPr>
        <w:t xml:space="preserve">time)-  and time is before min leaving time </w:t>
      </w:r>
      <w:r>
        <w:rPr>
          <w:color w:val="FF0000"/>
          <w:sz w:val="22"/>
        </w:rPr>
        <w:t xml:space="preserve">– pay as correct   </w:t>
      </w:r>
    </w:p>
    <w:p w14:paraId="244DC95C" w14:textId="77777777" w:rsidR="002923E3" w:rsidRPr="005C4301" w:rsidRDefault="002923E3" w:rsidP="002923E3">
      <w:pPr>
        <w:pStyle w:val="ListParagraph"/>
        <w:ind w:left="1440"/>
      </w:pPr>
      <w:r>
        <w:rPr>
          <w:color w:val="FF0000"/>
          <w:sz w:val="22"/>
        </w:rPr>
        <w:t xml:space="preserve">OR student states   </w:t>
      </w:r>
      <w:r>
        <w:rPr>
          <w:i/>
          <w:color w:val="FF0000"/>
          <w:sz w:val="22"/>
        </w:rPr>
        <w:t xml:space="preserve"> about/</w:t>
      </w:r>
      <w:proofErr w:type="spellStart"/>
      <w:r>
        <w:rPr>
          <w:i/>
          <w:color w:val="FF0000"/>
          <w:sz w:val="22"/>
        </w:rPr>
        <w:t>rougly</w:t>
      </w:r>
      <w:proofErr w:type="spellEnd"/>
      <w:r>
        <w:rPr>
          <w:i/>
          <w:color w:val="FF0000"/>
          <w:sz w:val="22"/>
        </w:rPr>
        <w:t>/</w:t>
      </w:r>
      <w:proofErr w:type="spellStart"/>
      <w:r>
        <w:rPr>
          <w:i/>
          <w:color w:val="FF0000"/>
          <w:sz w:val="22"/>
        </w:rPr>
        <w:t>etc</w:t>
      </w:r>
      <w:proofErr w:type="spellEnd"/>
      <w:r>
        <w:rPr>
          <w:i/>
          <w:color w:val="FF0000"/>
          <w:sz w:val="22"/>
        </w:rPr>
        <w:t xml:space="preserve"> </w:t>
      </w:r>
      <w:proofErr w:type="gramStart"/>
      <w:r>
        <w:rPr>
          <w:i/>
          <w:color w:val="FF0000"/>
          <w:sz w:val="22"/>
        </w:rPr>
        <w:t>–(</w:t>
      </w:r>
      <w:proofErr w:type="gramEnd"/>
      <w:r>
        <w:rPr>
          <w:i/>
          <w:color w:val="FF0000"/>
          <w:sz w:val="22"/>
        </w:rPr>
        <w:t xml:space="preserve">time)-  and time is before min leaving time </w:t>
      </w:r>
      <w:r>
        <w:rPr>
          <w:color w:val="FF0000"/>
          <w:sz w:val="22"/>
        </w:rPr>
        <w:t xml:space="preserve">– pay as correct   </w:t>
      </w:r>
    </w:p>
    <w:p w14:paraId="179E05A4" w14:textId="45ECE482" w:rsidR="009A0873" w:rsidRDefault="009A0873" w:rsidP="002923E3">
      <w:pPr>
        <w:pStyle w:val="ListParagraph"/>
        <w:rPr>
          <w:b/>
          <w:u w:val="single"/>
        </w:rPr>
      </w:pPr>
    </w:p>
    <w:p w14:paraId="244B2804" w14:textId="77777777" w:rsidR="009A0873" w:rsidRDefault="009A0873" w:rsidP="000A53BE">
      <w:pPr>
        <w:spacing w:after="0"/>
        <w:rPr>
          <w:b/>
          <w:u w:val="single"/>
        </w:rPr>
      </w:pPr>
    </w:p>
    <w:p w14:paraId="13C7E40F" w14:textId="2903E5DD" w:rsidR="000A53BE" w:rsidRDefault="00F16A75" w:rsidP="00BE1CA4">
      <w:pPr>
        <w:spacing w:after="0"/>
        <w:rPr>
          <w:b/>
        </w:rPr>
      </w:pPr>
      <w:r>
        <w:rPr>
          <w:b/>
          <w:u w:val="single"/>
        </w:rPr>
        <w:t>PUBLIC TRANSPORT</w:t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0A53BE">
        <w:rPr>
          <w:b/>
        </w:rPr>
        <w:t xml:space="preserve"> (</w:t>
      </w:r>
      <w:r w:rsidR="00C607FD">
        <w:rPr>
          <w:b/>
        </w:rPr>
        <w:t>8</w:t>
      </w:r>
      <w:r w:rsidR="000A53BE">
        <w:rPr>
          <w:b/>
        </w:rPr>
        <w:t xml:space="preserve"> marks: </w:t>
      </w:r>
      <w:r w:rsidR="002D2D14">
        <w:rPr>
          <w:b/>
        </w:rPr>
        <w:t>3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607FD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 w:rsidR="000A53BE">
        <w:rPr>
          <w:b/>
        </w:rPr>
        <w:t>)</w:t>
      </w:r>
    </w:p>
    <w:p w14:paraId="15961532" w14:textId="77777777" w:rsidR="00BE1CA4" w:rsidRPr="0088042F" w:rsidRDefault="00BE1CA4" w:rsidP="00BE1CA4">
      <w:pPr>
        <w:spacing w:after="0"/>
        <w:rPr>
          <w:b/>
        </w:rPr>
      </w:pPr>
    </w:p>
    <w:p w14:paraId="7684D83B" w14:textId="77777777"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14:paraId="616845E5" w14:textId="77777777"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14:paraId="784E42C5" w14:textId="77777777"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14:paraId="6D6484F0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14:paraId="444CD151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14:paraId="5206DA14" w14:textId="730CE160" w:rsidR="009713BA" w:rsidRDefault="009713BA" w:rsidP="009713BA">
      <w:pPr>
        <w:ind w:left="720"/>
        <w:rPr>
          <w:sz w:val="22"/>
        </w:rPr>
      </w:pPr>
      <w:r>
        <w:rPr>
          <w:sz w:val="22"/>
        </w:rPr>
        <w:t>Calculate the cost of a taxi to travel from the Melbourne airport to your hotel, rounding your answer to the nearest dollar. Show all working.</w:t>
      </w:r>
      <w:r w:rsidR="00642048">
        <w:rPr>
          <w:sz w:val="22"/>
        </w:rPr>
        <w:t xml:space="preserve"> Use </w:t>
      </w:r>
      <w:r w:rsidR="00331CAD">
        <w:rPr>
          <w:sz w:val="22"/>
        </w:rPr>
        <w:t>the formula F</w:t>
      </w:r>
      <w:r w:rsidR="00642048">
        <w:rPr>
          <w:sz w:val="22"/>
        </w:rPr>
        <w:t xml:space="preserve">= </w:t>
      </w:r>
      <w:r w:rsidR="00331CAD">
        <w:rPr>
          <w:sz w:val="22"/>
        </w:rPr>
        <w:t>2 + 3.2</w:t>
      </w:r>
      <w:r>
        <w:rPr>
          <w:sz w:val="22"/>
        </w:rPr>
        <w:t xml:space="preserve"> </w:t>
      </w:r>
      <w:r w:rsidR="00331CAD">
        <w:rPr>
          <w:sz w:val="22"/>
        </w:rPr>
        <w:t>+ (D x</w:t>
      </w:r>
      <w:r w:rsidR="007B1193">
        <w:rPr>
          <w:sz w:val="22"/>
        </w:rPr>
        <w:t xml:space="preserve"> C</w:t>
      </w:r>
      <w:r w:rsidR="00331CAD">
        <w:rPr>
          <w:sz w:val="22"/>
        </w:rPr>
        <w:t>) where:</w:t>
      </w:r>
    </w:p>
    <w:p w14:paraId="6DDFB02D" w14:textId="13EFA8E5" w:rsidR="00331CAD" w:rsidRDefault="00331CAD" w:rsidP="009713BA">
      <w:pPr>
        <w:ind w:left="720"/>
        <w:rPr>
          <w:sz w:val="22"/>
        </w:rPr>
      </w:pPr>
      <w:r>
        <w:rPr>
          <w:sz w:val="22"/>
        </w:rPr>
        <w:t>F</w:t>
      </w:r>
      <w:r w:rsidR="007B1193">
        <w:rPr>
          <w:sz w:val="22"/>
        </w:rPr>
        <w:t>= Total c</w:t>
      </w:r>
      <w:r>
        <w:rPr>
          <w:sz w:val="22"/>
        </w:rPr>
        <w:t>ost of Fare</w:t>
      </w:r>
      <w:r>
        <w:rPr>
          <w:sz w:val="22"/>
        </w:rPr>
        <w:tab/>
      </w:r>
      <w:r w:rsidR="007B1193">
        <w:rPr>
          <w:sz w:val="22"/>
        </w:rPr>
        <w:tab/>
      </w:r>
      <w:r>
        <w:rPr>
          <w:sz w:val="22"/>
        </w:rPr>
        <w:t>D= Distance Travelled</w:t>
      </w:r>
      <w:r>
        <w:rPr>
          <w:sz w:val="22"/>
        </w:rPr>
        <w:tab/>
        <w:t xml:space="preserve">C= Cost per Kilometre </w:t>
      </w:r>
    </w:p>
    <w:p w14:paraId="36FD33A1" w14:textId="77777777" w:rsidR="002923E3" w:rsidRDefault="002923E3" w:rsidP="002923E3">
      <w:pPr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14AC7" wp14:editId="249E7BED">
                <wp:simplePos x="0" y="0"/>
                <wp:positionH relativeFrom="column">
                  <wp:posOffset>2632710</wp:posOffset>
                </wp:positionH>
                <wp:positionV relativeFrom="paragraph">
                  <wp:posOffset>-115570</wp:posOffset>
                </wp:positionV>
                <wp:extent cx="532765" cy="4914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6B3E4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4" type="#_x0000_t202" style="position:absolute;margin-left:207.3pt;margin-top:-9.1pt;width:41.95pt;height:38.7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F1yg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" filled="f" stroked="f">
                <v:textbox>
                  <w:txbxContent>
                    <w:p w14:paraId="0586B3E4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4FF72" wp14:editId="2DC8BC24">
                <wp:simplePos x="0" y="0"/>
                <wp:positionH relativeFrom="column">
                  <wp:posOffset>1440180</wp:posOffset>
                </wp:positionH>
                <wp:positionV relativeFrom="paragraph">
                  <wp:posOffset>-107950</wp:posOffset>
                </wp:positionV>
                <wp:extent cx="532765" cy="49149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BAC17E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5" type="#_x0000_t202" style="position:absolute;margin-left:113.4pt;margin-top:-8.5pt;width:41.95pt;height:38.7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wu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" filled="f" stroked="f">
                <v:textbox>
                  <w:txbxContent>
                    <w:p w14:paraId="44BAC17E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67125" wp14:editId="0B8F5789">
                <wp:simplePos x="0" y="0"/>
                <wp:positionH relativeFrom="column">
                  <wp:posOffset>3390900</wp:posOffset>
                </wp:positionH>
                <wp:positionV relativeFrom="paragraph">
                  <wp:posOffset>-107315</wp:posOffset>
                </wp:positionV>
                <wp:extent cx="532765" cy="49149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88F6B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6" type="#_x0000_t202" style="position:absolute;margin-left:267pt;margin-top:-8.45pt;width:41.95pt;height:38.7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xLyA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" filled="f" stroked="f">
                <v:textbox>
                  <w:txbxContent>
                    <w:p w14:paraId="01A88F6B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DD400" wp14:editId="345AC470">
                <wp:simplePos x="0" y="0"/>
                <wp:positionH relativeFrom="column">
                  <wp:posOffset>4570730</wp:posOffset>
                </wp:positionH>
                <wp:positionV relativeFrom="paragraph">
                  <wp:posOffset>6350</wp:posOffset>
                </wp:positionV>
                <wp:extent cx="1877695" cy="373380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40B2" w14:textId="77777777" w:rsidR="002923E3" w:rsidRPr="00372860" w:rsidRDefault="002923E3" w:rsidP="002923E3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7" type="#_x0000_t202" style="position:absolute;margin-left:359.9pt;margin-top:.5pt;width:147.85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" filled="f" stroked="f" strokeweight=".5pt">
                <v:textbox>
                  <w:txbxContent>
                    <w:p w14:paraId="27DF40B2" w14:textId="77777777" w:rsidR="002923E3" w:rsidRPr="00372860" w:rsidRDefault="002923E3" w:rsidP="002923E3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color w:val="FF0000"/>
          <w:sz w:val="22"/>
        </w:rPr>
        <w:t>Rydges</w:t>
      </w:r>
      <w:proofErr w:type="spellEnd"/>
      <w:r>
        <w:rPr>
          <w:color w:val="FF0000"/>
          <w:sz w:val="22"/>
        </w:rPr>
        <w:t>:</w:t>
      </w:r>
    </w:p>
    <w:p w14:paraId="2AB28A65" w14:textId="79AB3BCD" w:rsidR="002923E3" w:rsidRPr="000C2AC4" w:rsidRDefault="002923E3" w:rsidP="002923E3">
      <w:pPr>
        <w:rPr>
          <w:color w:val="FF0000"/>
          <w:sz w:val="22"/>
        </w:rPr>
      </w:pPr>
      <w:r>
        <w:rPr>
          <w:color w:val="FF0000"/>
          <w:sz w:val="22"/>
        </w:rPr>
        <w:tab/>
        <w:t>F = 2 + 3.2 + (</w:t>
      </w:r>
      <w:proofErr w:type="gramStart"/>
      <w:r>
        <w:rPr>
          <w:color w:val="FF0000"/>
          <w:sz w:val="22"/>
        </w:rPr>
        <w:t>23.977  x</w:t>
      </w:r>
      <w:proofErr w:type="gramEnd"/>
      <w:r>
        <w:rPr>
          <w:color w:val="FF0000"/>
          <w:sz w:val="22"/>
        </w:rPr>
        <w:t xml:space="preserve"> 1.617)  = $ 43.9708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$44</w:t>
      </w:r>
    </w:p>
    <w:p w14:paraId="1E74158B" w14:textId="77777777" w:rsidR="002923E3" w:rsidRDefault="002923E3" w:rsidP="002923E3">
      <w:pPr>
        <w:rPr>
          <w:color w:val="FF0000"/>
          <w:sz w:val="22"/>
        </w:rPr>
      </w:pPr>
      <w:r>
        <w:rPr>
          <w:color w:val="FF0000"/>
          <w:sz w:val="22"/>
        </w:rPr>
        <w:t>Crown:</w:t>
      </w:r>
      <w:r w:rsidRPr="000C2AC4">
        <w:rPr>
          <w:noProof/>
          <w:sz w:val="22"/>
        </w:rPr>
        <w:t xml:space="preserve"> </w:t>
      </w:r>
    </w:p>
    <w:p w14:paraId="666B2898" w14:textId="77777777" w:rsidR="002923E3" w:rsidRDefault="002923E3" w:rsidP="002923E3">
      <w:pPr>
        <w:rPr>
          <w:sz w:val="22"/>
        </w:rPr>
      </w:pPr>
      <w:r>
        <w:rPr>
          <w:color w:val="FF0000"/>
          <w:sz w:val="22"/>
        </w:rPr>
        <w:tab/>
        <w:t xml:space="preserve"> F = 2 + 3.20 + (</w:t>
      </w:r>
      <w:proofErr w:type="gramStart"/>
      <w:r>
        <w:rPr>
          <w:color w:val="FF0000"/>
          <w:sz w:val="22"/>
        </w:rPr>
        <w:t>25.677  x</w:t>
      </w:r>
      <w:proofErr w:type="gramEnd"/>
      <w:r>
        <w:rPr>
          <w:color w:val="FF0000"/>
          <w:sz w:val="22"/>
        </w:rPr>
        <w:t xml:space="preserve"> 1.617)  = $ 46.7197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$47</w:t>
      </w:r>
    </w:p>
    <w:p w14:paraId="7FD8DA88" w14:textId="77777777" w:rsidR="00C83175" w:rsidRDefault="00C83175" w:rsidP="009713BA">
      <w:pPr>
        <w:rPr>
          <w:sz w:val="22"/>
        </w:rPr>
      </w:pPr>
    </w:p>
    <w:p w14:paraId="13081462" w14:textId="39223204" w:rsidR="002E2B2C" w:rsidRDefault="00876D83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85B1FB" wp14:editId="6FE597BF">
                <wp:simplePos x="0" y="0"/>
                <wp:positionH relativeFrom="column">
                  <wp:posOffset>5651500</wp:posOffset>
                </wp:positionH>
                <wp:positionV relativeFrom="paragraph">
                  <wp:posOffset>394335</wp:posOffset>
                </wp:positionV>
                <wp:extent cx="532765" cy="71691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2AFAD8" w14:textId="77777777" w:rsidR="00876D83" w:rsidRPr="00506864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06864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506864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48" type="#_x0000_t202" style="position:absolute;left:0;text-align:left;margin-left:445pt;margin-top:31.05pt;width:41.95pt;height:56.4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Q6yg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" filled="f" stroked="f">
                <v:textbox style="mso-fit-shape-to-text:t">
                  <w:txbxContent>
                    <w:p w14:paraId="682AFAD8" w14:textId="77777777" w:rsidR="00876D83" w:rsidRPr="00506864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06864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506864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 w:rsidR="002E2B2C">
        <w:rPr>
          <w:sz w:val="22"/>
        </w:rPr>
        <w:t>, Melbourne</w:t>
      </w:r>
      <w:r w:rsidR="003A2F6E">
        <w:rPr>
          <w:sz w:val="22"/>
        </w:rPr>
        <w:t>, Victoria</w:t>
      </w:r>
      <w:r w:rsidR="002E2B2C">
        <w:rPr>
          <w:sz w:val="22"/>
        </w:rPr>
        <w:t xml:space="preserve"> is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to your arrival time and that is the time in Melbourne.</w:t>
      </w:r>
    </w:p>
    <w:p w14:paraId="3802BC0F" w14:textId="0D5F011E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</w:t>
      </w:r>
      <w:r w:rsidR="00876D83" w:rsidRPr="00876D83">
        <w:rPr>
          <w:color w:val="FF0000"/>
          <w:sz w:val="22"/>
        </w:rPr>
        <w:t>FT</w:t>
      </w:r>
      <w:r>
        <w:rPr>
          <w:sz w:val="22"/>
        </w:rPr>
        <w:t>_______</w:t>
      </w:r>
    </w:p>
    <w:p w14:paraId="5BF557BA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lastRenderedPageBreak/>
        <w:br/>
      </w:r>
    </w:p>
    <w:p w14:paraId="6E3350F6" w14:textId="77777777"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proofErr w:type="gramStart"/>
      <w:r>
        <w:rPr>
          <w:sz w:val="22"/>
        </w:rPr>
        <w:t>Sky bus services is</w:t>
      </w:r>
      <w:proofErr w:type="gramEnd"/>
      <w:r>
        <w:rPr>
          <w:sz w:val="22"/>
        </w:rPr>
        <w:t xml:space="preserve"> an express bus from the Airport to the City Centre, return. For more information, see your information package. </w:t>
      </w:r>
      <w:r>
        <w:rPr>
          <w:sz w:val="22"/>
        </w:rPr>
        <w:br/>
      </w:r>
    </w:p>
    <w:p w14:paraId="4F60D88E" w14:textId="77777777" w:rsidR="00876D83" w:rsidRDefault="00876D83" w:rsidP="00876D83">
      <w:pPr>
        <w:pStyle w:val="ListParagraph"/>
        <w:numPr>
          <w:ilvl w:val="0"/>
          <w:numId w:val="33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27D91" wp14:editId="19C80CA7">
                <wp:simplePos x="0" y="0"/>
                <wp:positionH relativeFrom="column">
                  <wp:posOffset>5390720</wp:posOffset>
                </wp:positionH>
                <wp:positionV relativeFrom="paragraph">
                  <wp:posOffset>295172</wp:posOffset>
                </wp:positionV>
                <wp:extent cx="532765" cy="716915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A9F042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49" type="#_x0000_t202" style="position:absolute;left:0;text-align:left;margin-left:424.45pt;margin-top:23.25pt;width:41.95pt;height:56.4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5Y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Q3sUq4HRVjSefNYNgQr9ORm3hNuzgaNvoAfOvd5BGcpuCluHPwoisCPU67m7IRqHcjIazqYTSjhM&#10;s3S6SCchSvJ22FjnvwhdkyBk1AK82FN2vHe+de1dwl1KbyopI4BS/aZAzFYjIgO606GONt8g+WbX&#10;xLqHo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" filled="f" stroked="f">
                <v:textbox style="mso-fit-shape-to-text:t">
                  <w:txbxContent>
                    <w:p w14:paraId="65A9F042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Review your flight information and assume you have to wait 30 min for your luggage, choose a suitable Sky Bus, departure time.</w:t>
      </w:r>
      <w:r>
        <w:rPr>
          <w:sz w:val="22"/>
        </w:rPr>
        <w:br/>
        <w:t xml:space="preserve">            </w:t>
      </w:r>
    </w:p>
    <w:p w14:paraId="51608E8F" w14:textId="558AC81B" w:rsidR="00876D83" w:rsidRPr="00876D83" w:rsidRDefault="00876D83" w:rsidP="00876D83">
      <w:pPr>
        <w:ind w:left="720" w:firstLine="720"/>
        <w:rPr>
          <w:sz w:val="22"/>
        </w:rPr>
      </w:pPr>
      <w:r w:rsidRPr="00876D83">
        <w:rPr>
          <w:color w:val="FF0000"/>
          <w:sz w:val="22"/>
        </w:rPr>
        <w:t>Use answer from 3 (c) + 30 min &amp; have chosen next available bus</w:t>
      </w:r>
      <w:r w:rsidRPr="00876D83">
        <w:rPr>
          <w:sz w:val="22"/>
        </w:rPr>
        <w:br/>
      </w:r>
    </w:p>
    <w:p w14:paraId="0049EF07" w14:textId="72EEC854" w:rsidR="00876D83" w:rsidRDefault="00876D83" w:rsidP="00876D83">
      <w:pPr>
        <w:pStyle w:val="ListParagraph"/>
        <w:numPr>
          <w:ilvl w:val="0"/>
          <w:numId w:val="33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A2881" wp14:editId="7CDB419B">
                <wp:simplePos x="0" y="0"/>
                <wp:positionH relativeFrom="column">
                  <wp:posOffset>4203065</wp:posOffset>
                </wp:positionH>
                <wp:positionV relativeFrom="paragraph">
                  <wp:posOffset>241935</wp:posOffset>
                </wp:positionV>
                <wp:extent cx="532765" cy="716915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A3B3DD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0" type="#_x0000_t202" style="position:absolute;left:0;text-align:left;margin-left:330.95pt;margin-top:19.05pt;width:41.95pt;height:56.4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" filled="f" stroked="f">
                <v:textbox style="mso-fit-shape-to-text:t">
                  <w:txbxContent>
                    <w:p w14:paraId="2EA3B3DD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How long will you have to wait, in minutes, from the end of your flight to the Sky Bus departure time?</w:t>
      </w:r>
      <w:r w:rsidRPr="005D712E">
        <w:rPr>
          <w:noProof/>
          <w:sz w:val="22"/>
        </w:rPr>
        <w:t xml:space="preserve"> </w:t>
      </w:r>
    </w:p>
    <w:p w14:paraId="2F638250" w14:textId="77777777" w:rsidR="00876D83" w:rsidRDefault="00876D83" w:rsidP="00876D83">
      <w:pPr>
        <w:pStyle w:val="ListParagraph"/>
        <w:ind w:left="1440"/>
        <w:rPr>
          <w:sz w:val="22"/>
        </w:rPr>
      </w:pPr>
    </w:p>
    <w:p w14:paraId="1AE1F056" w14:textId="749AE366" w:rsidR="00675F54" w:rsidRPr="00876D83" w:rsidRDefault="00876D83" w:rsidP="00876D83">
      <w:pPr>
        <w:pStyle w:val="ListParagraph"/>
        <w:ind w:left="1440"/>
        <w:rPr>
          <w:sz w:val="22"/>
        </w:rPr>
      </w:pPr>
      <w:r w:rsidRPr="005D712E">
        <w:rPr>
          <w:color w:val="FF0000"/>
          <w:sz w:val="22"/>
        </w:rPr>
        <w:t>Use</w:t>
      </w:r>
      <w:r>
        <w:rPr>
          <w:color w:val="FF0000"/>
          <w:sz w:val="22"/>
        </w:rPr>
        <w:t xml:space="preserve"> answer from 3 (c) + 3 (d) and calculation is correct</w:t>
      </w:r>
      <w:r>
        <w:rPr>
          <w:sz w:val="22"/>
        </w:rPr>
        <w:br/>
      </w:r>
      <w:r w:rsidR="00E827A9" w:rsidRPr="00876D83">
        <w:rPr>
          <w:sz w:val="22"/>
        </w:rPr>
        <w:br/>
      </w:r>
    </w:p>
    <w:p w14:paraId="68CDC30B" w14:textId="4D883161" w:rsidR="000A53BE" w:rsidRDefault="00876D83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5B35A7" wp14:editId="0270E2AE">
                <wp:simplePos x="0" y="0"/>
                <wp:positionH relativeFrom="column">
                  <wp:posOffset>3291205</wp:posOffset>
                </wp:positionH>
                <wp:positionV relativeFrom="paragraph">
                  <wp:posOffset>252095</wp:posOffset>
                </wp:positionV>
                <wp:extent cx="532765" cy="716915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66A6DC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1" type="#_x0000_t202" style="position:absolute;left:0;text-align:left;margin-left:259.15pt;margin-top:19.85pt;width:41.95pt;height:56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/zxw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" filled="f" stroked="f">
                <v:textbox style="mso-fit-shape-to-text:t">
                  <w:txbxContent>
                    <w:p w14:paraId="5566A6DC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 w:rsidR="00F51F5D">
        <w:rPr>
          <w:rFonts w:cs="Arial"/>
          <w:sz w:val="22"/>
          <w:szCs w:val="24"/>
        </w:rPr>
        <w:t xml:space="preserve">. </w:t>
      </w:r>
    </w:p>
    <w:p w14:paraId="75900E94" w14:textId="77777777" w:rsidR="00876D83" w:rsidRPr="00876D83" w:rsidRDefault="00876D83" w:rsidP="00876D83">
      <w:pPr>
        <w:spacing w:before="120" w:after="120"/>
        <w:ind w:left="360" w:firstLine="360"/>
        <w:rPr>
          <w:rFonts w:cs="Arial"/>
          <w:color w:val="FF0000"/>
          <w:sz w:val="22"/>
          <w:szCs w:val="24"/>
        </w:rPr>
      </w:pPr>
      <w:r w:rsidRPr="00876D83">
        <w:rPr>
          <w:rFonts w:cs="Arial"/>
          <w:color w:val="FF0000"/>
          <w:sz w:val="22"/>
          <w:szCs w:val="24"/>
        </w:rPr>
        <w:t>$18</w:t>
      </w:r>
    </w:p>
    <w:p w14:paraId="49495C27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sz w:val="22"/>
          <w:szCs w:val="24"/>
        </w:rPr>
      </w:pPr>
      <w:r w:rsidRPr="00876D83">
        <w:rPr>
          <w:rFonts w:cs="Arial"/>
          <w:color w:val="FF0000"/>
          <w:sz w:val="22"/>
          <w:szCs w:val="24"/>
        </w:rPr>
        <w:t xml:space="preserve">If state $36, then MUST specify for 2 </w:t>
      </w:r>
      <w:proofErr w:type="spellStart"/>
      <w:r w:rsidRPr="00876D83">
        <w:rPr>
          <w:rFonts w:cs="Arial"/>
          <w:color w:val="FF0000"/>
          <w:sz w:val="22"/>
          <w:szCs w:val="24"/>
        </w:rPr>
        <w:t>ppl</w:t>
      </w:r>
      <w:proofErr w:type="spellEnd"/>
      <w:r w:rsidRPr="00876D83">
        <w:rPr>
          <w:rFonts w:cs="Arial"/>
          <w:color w:val="FF0000"/>
          <w:sz w:val="22"/>
          <w:szCs w:val="24"/>
        </w:rPr>
        <w:t>.</w:t>
      </w:r>
    </w:p>
    <w:p w14:paraId="4AE926B3" w14:textId="77777777" w:rsidR="00F51F5D" w:rsidRDefault="00F51F5D" w:rsidP="00876D83">
      <w:pPr>
        <w:spacing w:before="120" w:after="120"/>
        <w:rPr>
          <w:rFonts w:cs="Arial"/>
          <w:sz w:val="22"/>
          <w:szCs w:val="24"/>
        </w:rPr>
      </w:pPr>
    </w:p>
    <w:p w14:paraId="6D7E8342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297E59D6" w14:textId="77777777"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14:paraId="32304BB8" w14:textId="77777777" w:rsidR="00876D83" w:rsidRDefault="00876D83" w:rsidP="00876D83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8FD4268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 w:rsidRPr="00876D83">
        <w:rPr>
          <w:rFonts w:cs="Arial"/>
          <w:color w:val="FF0000"/>
          <w:sz w:val="22"/>
          <w:szCs w:val="24"/>
        </w:rPr>
        <w:t xml:space="preserve">Answer valid / reasonable answer for their choice.  </w:t>
      </w:r>
    </w:p>
    <w:p w14:paraId="26E97C0E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607EB1" wp14:editId="0EE8FF7B">
                <wp:simplePos x="0" y="0"/>
                <wp:positionH relativeFrom="column">
                  <wp:posOffset>4549140</wp:posOffset>
                </wp:positionH>
                <wp:positionV relativeFrom="paragraph">
                  <wp:posOffset>128270</wp:posOffset>
                </wp:positionV>
                <wp:extent cx="532765" cy="716915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F43606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2" type="#_x0000_t202" style="position:absolute;left:0;text-align:left;margin-left:358.2pt;margin-top:10.1pt;width:41.95pt;height:56.4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j4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1GiWA2MtqLx5LNuCFToz8m4JdyeDRx9Az1w7vUOylB2U9g6/FEQgR2dfj13N0TjUE5Gw9l0QgmH&#10;aZZOF+kkREneDhvr/BehaxKEjFqAF3vKjvfOt669S7hL6U0lZQRQqt8UiNlqRGRAdzrU0eYbJN/s&#10;mlj3cNo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" filled="f" stroked="f">
                <v:textbox style="mso-fit-shape-to-text:t">
                  <w:txbxContent>
                    <w:p w14:paraId="68F43606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876D83">
        <w:rPr>
          <w:rFonts w:cs="Arial"/>
          <w:color w:val="FF0000"/>
          <w:sz w:val="22"/>
          <w:szCs w:val="24"/>
        </w:rPr>
        <w:t>e.g</w:t>
      </w:r>
      <w:proofErr w:type="gramEnd"/>
      <w:r w:rsidRPr="00876D83">
        <w:rPr>
          <w:rFonts w:cs="Arial"/>
          <w:color w:val="FF0000"/>
          <w:sz w:val="22"/>
          <w:szCs w:val="24"/>
        </w:rPr>
        <w:t xml:space="preserve">. Taxi is not that much more expensive, and takes me straight to motel where </w:t>
      </w:r>
      <w:proofErr w:type="spellStart"/>
      <w:r w:rsidRPr="00876D83">
        <w:rPr>
          <w:rFonts w:cs="Arial"/>
          <w:color w:val="FF0000"/>
          <w:sz w:val="22"/>
          <w:szCs w:val="24"/>
        </w:rPr>
        <w:t>skybus</w:t>
      </w:r>
      <w:proofErr w:type="spellEnd"/>
      <w:r w:rsidRPr="00876D83">
        <w:rPr>
          <w:rFonts w:cs="Arial"/>
          <w:color w:val="FF0000"/>
          <w:sz w:val="22"/>
          <w:szCs w:val="24"/>
        </w:rPr>
        <w:t xml:space="preserve"> I have to change buses. </w:t>
      </w:r>
    </w:p>
    <w:p w14:paraId="6648EAB1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sz w:val="22"/>
          <w:szCs w:val="24"/>
        </w:rPr>
      </w:pPr>
      <w:proofErr w:type="gramStart"/>
      <w:r w:rsidRPr="00876D83">
        <w:rPr>
          <w:rFonts w:cs="Arial"/>
          <w:color w:val="FF0000"/>
          <w:sz w:val="22"/>
          <w:szCs w:val="24"/>
        </w:rPr>
        <w:t xml:space="preserve">OR  </w:t>
      </w:r>
      <w:proofErr w:type="spellStart"/>
      <w:r w:rsidRPr="00876D83">
        <w:rPr>
          <w:rFonts w:cs="Arial"/>
          <w:color w:val="FF0000"/>
          <w:sz w:val="22"/>
          <w:szCs w:val="24"/>
        </w:rPr>
        <w:t>Skybus</w:t>
      </w:r>
      <w:proofErr w:type="spellEnd"/>
      <w:proofErr w:type="gramEnd"/>
      <w:r w:rsidRPr="00876D83">
        <w:rPr>
          <w:rFonts w:cs="Arial"/>
          <w:color w:val="FF0000"/>
          <w:sz w:val="22"/>
          <w:szCs w:val="24"/>
        </w:rPr>
        <w:t xml:space="preserve"> as it is cheaper.  ETC</w:t>
      </w:r>
    </w:p>
    <w:p w14:paraId="6F493F15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805E86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3D4499D4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0BCE2EC3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477F1272" w14:textId="3059976D" w:rsidR="00A20A4B" w:rsidRDefault="00A20A4B" w:rsidP="00BE1CA4">
      <w:pPr>
        <w:spacing w:after="0"/>
        <w:rPr>
          <w:b/>
        </w:rPr>
      </w:pPr>
      <w:r>
        <w:rPr>
          <w:b/>
          <w:u w:val="single"/>
        </w:rPr>
        <w:t>GAME PACKAGES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</w:t>
      </w:r>
      <w:r>
        <w:rPr>
          <w:b/>
        </w:rPr>
        <w:t xml:space="preserve"> (1 mark)</w:t>
      </w:r>
    </w:p>
    <w:p w14:paraId="46D3A9BD" w14:textId="77777777" w:rsidR="00BE1CA4" w:rsidRDefault="00BE1CA4" w:rsidP="00BE1CA4">
      <w:pPr>
        <w:spacing w:after="0"/>
        <w:rPr>
          <w:b/>
        </w:rPr>
      </w:pPr>
    </w:p>
    <w:p w14:paraId="41239087" w14:textId="4FB1563D" w:rsidR="00BE1CA4" w:rsidRPr="00BE1CA4" w:rsidRDefault="00BE1CA4" w:rsidP="00BE1CA4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439C" wp14:editId="6146442A">
                <wp:simplePos x="0" y="0"/>
                <wp:positionH relativeFrom="column">
                  <wp:posOffset>1231265</wp:posOffset>
                </wp:positionH>
                <wp:positionV relativeFrom="paragraph">
                  <wp:posOffset>97790</wp:posOffset>
                </wp:positionV>
                <wp:extent cx="4276725" cy="139573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39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60E1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14:paraId="357A4CDD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14:paraId="2FE38BCF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3" type="#_x0000_t202" style="position:absolute;margin-left:96.95pt;margin-top:7.7pt;width:336.75pt;height:1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" fillcolor="white [3201]" strokeweight=".5pt">
                <v:textbox>
                  <w:txbxContent>
                    <w:p w14:paraId="0AFD60E1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14:paraId="357A4CDD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14:paraId="2FE38BCF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70F377FA" w14:textId="3A2C471F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74EA67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F55B5D8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062DEE4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1B9062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23C457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162FF5F4" w14:textId="380CBDA6" w:rsidR="00A20A4B" w:rsidRDefault="00876D83" w:rsidP="00A20A4B">
      <w:p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F1D9E" wp14:editId="5BD46265">
                <wp:simplePos x="0" y="0"/>
                <wp:positionH relativeFrom="column">
                  <wp:posOffset>2256790</wp:posOffset>
                </wp:positionH>
                <wp:positionV relativeFrom="paragraph">
                  <wp:posOffset>243205</wp:posOffset>
                </wp:positionV>
                <wp:extent cx="532765" cy="716915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864424" w14:textId="77777777" w:rsidR="003A7F16" w:rsidRPr="003A357C" w:rsidRDefault="003A7F16" w:rsidP="003A7F1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57C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3A357C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54" type="#_x0000_t202" style="position:absolute;margin-left:177.7pt;margin-top:19.15pt;width:41.95pt;height:56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V9ygIAAJg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" filled="f" stroked="f">
                <v:textbox style="mso-fit-shape-to-text:t">
                  <w:txbxContent>
                    <w:p w14:paraId="5E864424" w14:textId="77777777" w:rsidR="003A7F16" w:rsidRPr="003A357C" w:rsidRDefault="003A7F16" w:rsidP="003A7F1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3A357C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3A357C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0A4B">
        <w:rPr>
          <w:rFonts w:cs="Arial"/>
          <w:sz w:val="22"/>
          <w:szCs w:val="24"/>
        </w:rPr>
        <w:t xml:space="preserve">Which game package option will you choose?  </w:t>
      </w:r>
    </w:p>
    <w:p w14:paraId="7CB80F49" w14:textId="17B5E487" w:rsidR="00876D83" w:rsidRPr="005D712E" w:rsidRDefault="00876D83" w:rsidP="00876D83">
      <w:p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Chose a package from above</w:t>
      </w:r>
    </w:p>
    <w:p w14:paraId="6E013A4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024B63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30096E3D" w14:textId="21639078" w:rsidR="00F51F5D" w:rsidRDefault="00F51F5D" w:rsidP="00BE1CA4">
      <w:pPr>
        <w:spacing w:after="0"/>
        <w:rPr>
          <w:b/>
        </w:rPr>
      </w:pPr>
      <w:r>
        <w:rPr>
          <w:b/>
          <w:u w:val="single"/>
        </w:rPr>
        <w:t>BUDGET / COSTS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 xml:space="preserve">1, </w:t>
      </w:r>
      <w:proofErr w:type="gramStart"/>
      <w:r w:rsidR="00675F54">
        <w:rPr>
          <w:b/>
        </w:rPr>
        <w:t>2</w:t>
      </w:r>
      <w:proofErr w:type="gramEnd"/>
      <w:r>
        <w:rPr>
          <w:b/>
        </w:rPr>
        <w:t>)</w:t>
      </w:r>
    </w:p>
    <w:p w14:paraId="03AA10C2" w14:textId="77777777" w:rsidR="00BE1CA4" w:rsidRPr="00BE1CA4" w:rsidRDefault="00BE1CA4" w:rsidP="00BE1CA4">
      <w:pPr>
        <w:spacing w:after="0"/>
      </w:pPr>
    </w:p>
    <w:p w14:paraId="74D6D739" w14:textId="77777777"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876D83" w14:paraId="6B4A28A7" w14:textId="77777777" w:rsidTr="00675F54">
        <w:trPr>
          <w:trHeight w:val="452"/>
        </w:trPr>
        <w:tc>
          <w:tcPr>
            <w:tcW w:w="4524" w:type="dxa"/>
            <w:vAlign w:val="center"/>
          </w:tcPr>
          <w:p w14:paraId="710BA755" w14:textId="5CCD7BAB" w:rsidR="00876D83" w:rsidRPr="00F51F5D" w:rsidRDefault="00876D83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14:paraId="671F4B02" w14:textId="050F6DFD" w:rsidR="00876D83" w:rsidRPr="00F51F5D" w:rsidRDefault="00876D83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14:paraId="368D718E" w14:textId="3214269A" w:rsidR="00876D83" w:rsidRDefault="00876D83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876D83" w14:paraId="3C97B32A" w14:textId="77777777" w:rsidTr="008000A2">
        <w:trPr>
          <w:trHeight w:val="633"/>
        </w:trPr>
        <w:tc>
          <w:tcPr>
            <w:tcW w:w="4524" w:type="dxa"/>
            <w:vAlign w:val="center"/>
          </w:tcPr>
          <w:p w14:paraId="1706873B" w14:textId="53B6D432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  <w:vAlign w:val="center"/>
          </w:tcPr>
          <w:p w14:paraId="707E9FF2" w14:textId="27F77315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their answers</w:t>
            </w:r>
          </w:p>
        </w:tc>
        <w:tc>
          <w:tcPr>
            <w:tcW w:w="2422" w:type="dxa"/>
            <w:vAlign w:val="center"/>
          </w:tcPr>
          <w:p w14:paraId="44CB0BFD" w14:textId="5B06BC34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876D83" w14:paraId="7CE690B1" w14:textId="77777777" w:rsidTr="008000A2">
        <w:trPr>
          <w:trHeight w:val="633"/>
        </w:trPr>
        <w:tc>
          <w:tcPr>
            <w:tcW w:w="4524" w:type="dxa"/>
            <w:vAlign w:val="center"/>
          </w:tcPr>
          <w:p w14:paraId="22C12C53" w14:textId="36864E13" w:rsidR="00876D83" w:rsidRDefault="00876D83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  <w:vAlign w:val="center"/>
          </w:tcPr>
          <w:p w14:paraId="67CE2C5D" w14:textId="596DF02A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 Cost  ÷  2</w:t>
            </w:r>
          </w:p>
        </w:tc>
        <w:tc>
          <w:tcPr>
            <w:tcW w:w="2422" w:type="dxa"/>
            <w:vAlign w:val="center"/>
          </w:tcPr>
          <w:p w14:paraId="6B88DF2C" w14:textId="69A35D1D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Q2 (e)(iii) answer </w:t>
            </w:r>
          </w:p>
        </w:tc>
      </w:tr>
      <w:tr w:rsidR="00876D83" w14:paraId="30A64352" w14:textId="77777777" w:rsidTr="008000A2">
        <w:trPr>
          <w:trHeight w:val="633"/>
        </w:trPr>
        <w:tc>
          <w:tcPr>
            <w:tcW w:w="4524" w:type="dxa"/>
            <w:vAlign w:val="center"/>
          </w:tcPr>
          <w:p w14:paraId="3449E44A" w14:textId="6EFB14CD" w:rsidR="00876D83" w:rsidRDefault="00876D83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  <w:vAlign w:val="center"/>
          </w:tcPr>
          <w:p w14:paraId="3159F2C9" w14:textId="77777777" w:rsidR="00876D83" w:rsidRDefault="00876D83" w:rsidP="00464DC0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Taxi = Tot Cost  ÷  2</w:t>
            </w:r>
          </w:p>
          <w:p w14:paraId="11C7CCD1" w14:textId="62C3DBAA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Sky Bus = $36</w:t>
            </w:r>
          </w:p>
        </w:tc>
        <w:tc>
          <w:tcPr>
            <w:tcW w:w="2422" w:type="dxa"/>
            <w:vAlign w:val="center"/>
          </w:tcPr>
          <w:p w14:paraId="390930EA" w14:textId="0ECEF003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Q3 Answer</w:t>
            </w:r>
          </w:p>
        </w:tc>
      </w:tr>
      <w:tr w:rsidR="00876D83" w14:paraId="450C7EDD" w14:textId="77777777" w:rsidTr="008000A2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571711C" w14:textId="5BF2766E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14:paraId="1C0D3496" w14:textId="7FB644E1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Q4 Answer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14:paraId="41A72A3F" w14:textId="0E7D73A9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876D83" w14:paraId="26366549" w14:textId="77777777" w:rsidTr="008000A2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14:paraId="0B6BC52C" w14:textId="0A0F7995" w:rsidR="00876D83" w:rsidRPr="004B45DE" w:rsidRDefault="00876D83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B80B12" wp14:editId="458D5F0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349885</wp:posOffset>
                      </wp:positionV>
                      <wp:extent cx="1474470" cy="550545"/>
                      <wp:effectExtent l="0" t="0" r="0" b="190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0" cy="550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D8B820" w14:textId="77777777" w:rsidR="00876D83" w:rsidRPr="00372860" w:rsidRDefault="00876D83" w:rsidP="00603C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-1 any errors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55" type="#_x0000_t202" style="position:absolute;left:0;text-align:left;margin-left:119.4pt;margin-top:27.55pt;width:116.1pt;height: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" filled="f" stroked="f" strokeweight=".5pt">
                      <v:textbox>
                        <w:txbxContent>
                          <w:p w14:paraId="0ED8B820" w14:textId="77777777" w:rsidR="00876D83" w:rsidRPr="00372860" w:rsidRDefault="00876D83" w:rsidP="00603C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832678" wp14:editId="5167B9C3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183515</wp:posOffset>
                      </wp:positionV>
                      <wp:extent cx="532765" cy="716915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716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822CDE" w14:textId="77777777" w:rsidR="00876D83" w:rsidRPr="00F81C26" w:rsidRDefault="00876D83" w:rsidP="00603C2B">
                                  <w:pPr>
                                    <w:spacing w:after="0"/>
                                    <w:jc w:val="center"/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 w:rsidRPr="00F81C26">
                                    <w:rPr>
                                      <w:rFonts w:cs="Arial"/>
                                      <w:b/>
                                      <w:noProof/>
                                      <w:sz w:val="36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56" type="#_x0000_t202" style="position:absolute;left:0;text-align:left;margin-left:43.4pt;margin-top:14.45pt;width:41.95pt;height:56.4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" filled="f" stroked="f">
                      <v:textbox style="mso-fit-shape-to-text:t">
                        <w:txbxContent>
                          <w:p w14:paraId="7C822CDE" w14:textId="77777777" w:rsidR="00876D83" w:rsidRPr="00F81C26" w:rsidRDefault="00876D8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14:paraId="4077D724" w14:textId="134E4476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Each Total = Total Cost Total ÷  2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14:paraId="508555B8" w14:textId="3CA51572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Cost = Cost Each Total X 2</w:t>
            </w:r>
          </w:p>
        </w:tc>
      </w:tr>
    </w:tbl>
    <w:p w14:paraId="0FD87B83" w14:textId="77777777"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7C73A4D0" w14:textId="5438151F" w:rsidR="00AF002B" w:rsidRPr="00BE1CA4" w:rsidRDefault="00876D83" w:rsidP="00BE1CA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E84AEA" wp14:editId="611112FB">
                <wp:simplePos x="0" y="0"/>
                <wp:positionH relativeFrom="column">
                  <wp:posOffset>927735</wp:posOffset>
                </wp:positionH>
                <wp:positionV relativeFrom="paragraph">
                  <wp:posOffset>537845</wp:posOffset>
                </wp:positionV>
                <wp:extent cx="532765" cy="716915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A87F98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7" type="#_x0000_t202" style="position:absolute;left:0;text-align:left;margin-left:73.05pt;margin-top:42.35pt;width:41.95pt;height:56.4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" filled="f" stroked="f">
                <v:textbox style="mso-fit-shape-to-text:t">
                  <w:txbxContent>
                    <w:p w14:paraId="53A87F98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5F54">
        <w:rPr>
          <w:rFonts w:cs="Arial"/>
          <w:sz w:val="22"/>
          <w:szCs w:val="24"/>
        </w:rPr>
        <w:t>Bo</w:t>
      </w:r>
      <w:r w:rsidR="00894DC0">
        <w:rPr>
          <w:rFonts w:cs="Arial"/>
          <w:sz w:val="22"/>
          <w:szCs w:val="24"/>
        </w:rPr>
        <w:t>th you and your friend have $4,0</w:t>
      </w:r>
      <w:r w:rsidR="00675F54">
        <w:rPr>
          <w:rFonts w:cs="Arial"/>
          <w:sz w:val="22"/>
          <w:szCs w:val="24"/>
        </w:rPr>
        <w:t>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 w:rsidR="00675F54"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 w:rsidR="00675F54">
        <w:rPr>
          <w:rFonts w:cs="Arial"/>
          <w:sz w:val="22"/>
          <w:szCs w:val="24"/>
        </w:rPr>
        <w:br/>
      </w:r>
    </w:p>
    <w:p w14:paraId="19E6633E" w14:textId="77777777" w:rsidR="00876D83" w:rsidRDefault="00876D83" w:rsidP="00876D83">
      <w:pPr>
        <w:pStyle w:val="ListParagraph"/>
        <w:spacing w:before="120" w:after="120"/>
        <w:ind w:left="1440" w:firstLine="7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Yes / No – enough </w:t>
      </w:r>
      <w:proofErr w:type="gramStart"/>
      <w:r>
        <w:rPr>
          <w:rFonts w:cs="Arial"/>
          <w:color w:val="FF0000"/>
          <w:sz w:val="22"/>
          <w:szCs w:val="24"/>
        </w:rPr>
        <w:t>money  (</w:t>
      </w:r>
      <w:proofErr w:type="gramEnd"/>
      <w:r>
        <w:rPr>
          <w:rFonts w:cs="Arial"/>
          <w:color w:val="FF0000"/>
          <w:sz w:val="22"/>
          <w:szCs w:val="24"/>
        </w:rPr>
        <w:t>as per their answers)</w:t>
      </w:r>
    </w:p>
    <w:p w14:paraId="3679EF02" w14:textId="45511FA7" w:rsid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0DAAE1" wp14:editId="3D220249">
                <wp:simplePos x="0" y="0"/>
                <wp:positionH relativeFrom="column">
                  <wp:posOffset>887193</wp:posOffset>
                </wp:positionH>
                <wp:positionV relativeFrom="paragraph">
                  <wp:posOffset>162560</wp:posOffset>
                </wp:positionV>
                <wp:extent cx="532765" cy="71691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603CC6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left:0;text-align:left;margin-left:69.85pt;margin-top:12.8pt;width:41.95pt;height:56.45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" filled="f" stroked="f">
                <v:textbox style="mso-fit-shape-to-text:t">
                  <w:txbxContent>
                    <w:p w14:paraId="6F603CC6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86C109" w14:textId="7ED2F404" w:rsidR="00675F54" w:rsidRDefault="00876D83" w:rsidP="00876D83">
      <w:pPr>
        <w:pStyle w:val="ListParagraph"/>
        <w:spacing w:before="120" w:after="120"/>
        <w:ind w:left="216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Justification – using correct maths      $4500 – Cost Each Total = $_____ </w:t>
      </w:r>
      <w:r>
        <w:rPr>
          <w:rFonts w:cs="Arial"/>
          <w:color w:val="FF0000"/>
          <w:sz w:val="22"/>
          <w:szCs w:val="24"/>
        </w:rPr>
        <w:br/>
        <w:t xml:space="preserve">  </w:t>
      </w:r>
      <w:proofErr w:type="gramStart"/>
      <w:r>
        <w:rPr>
          <w:rFonts w:cs="Arial"/>
          <w:color w:val="FF0000"/>
          <w:sz w:val="22"/>
          <w:szCs w:val="24"/>
        </w:rPr>
        <w:t>Cannot</w:t>
      </w:r>
      <w:proofErr w:type="gramEnd"/>
      <w:r>
        <w:rPr>
          <w:rFonts w:cs="Arial"/>
          <w:color w:val="FF0000"/>
          <w:sz w:val="22"/>
          <w:szCs w:val="24"/>
        </w:rPr>
        <w:t xml:space="preserve"> just state less than or greater than </w:t>
      </w:r>
      <w:r w:rsidRPr="004833E9">
        <w:rPr>
          <w:rFonts w:cs="Arial"/>
          <w:b/>
          <w:color w:val="FF0000"/>
          <w:sz w:val="22"/>
          <w:szCs w:val="24"/>
        </w:rPr>
        <w:t>must use numbers</w:t>
      </w:r>
      <w:r w:rsidR="00675F54">
        <w:rPr>
          <w:rFonts w:cs="Arial"/>
          <w:sz w:val="22"/>
          <w:szCs w:val="24"/>
        </w:rPr>
        <w:br/>
      </w:r>
    </w:p>
    <w:p w14:paraId="7BA871AC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81DD9FC" w14:textId="77777777"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14:paraId="1E2064B0" w14:textId="77777777" w:rsid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valid answer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>:</w:t>
      </w:r>
    </w:p>
    <w:p w14:paraId="5BC37E7D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43C160" wp14:editId="325E42CA">
                <wp:simplePos x="0" y="0"/>
                <wp:positionH relativeFrom="column">
                  <wp:posOffset>-290052</wp:posOffset>
                </wp:positionH>
                <wp:positionV relativeFrom="paragraph">
                  <wp:posOffset>42053</wp:posOffset>
                </wp:positionV>
                <wp:extent cx="923925" cy="12877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37D16" w14:textId="77777777" w:rsidR="00876D83" w:rsidRDefault="00876D83" w:rsidP="00876D8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Must be specific.</w:t>
                            </w:r>
                            <w:proofErr w:type="gramEnd"/>
                          </w:p>
                          <w:p w14:paraId="5872A2E9" w14:textId="77777777" w:rsidR="00876D83" w:rsidRPr="00B45A8F" w:rsidRDefault="00876D83" w:rsidP="00876D8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Cannot state ‘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pick cheaper </w:t>
                            </w:r>
                            <w:proofErr w:type="gram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options</w:t>
                            </w:r>
                            <w:proofErr w:type="gram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59" type="#_x0000_t202" style="position:absolute;left:0;text-align:left;margin-left:-22.85pt;margin-top:3.3pt;width:72.75pt;height:10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" filled="f" stroked="f" strokeweight="2pt">
                <v:textbox>
                  <w:txbxContent>
                    <w:p w14:paraId="7CD37D16" w14:textId="77777777" w:rsidR="00876D83" w:rsidRDefault="00876D83" w:rsidP="00876D83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Must be specific.</w:t>
                      </w:r>
                      <w:proofErr w:type="gramEnd"/>
                    </w:p>
                    <w:p w14:paraId="5872A2E9" w14:textId="77777777" w:rsidR="00876D83" w:rsidRPr="00B45A8F" w:rsidRDefault="00876D83" w:rsidP="00876D83">
                      <w:pPr>
                        <w:rPr>
                          <w:i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Cannot state ‘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 xml:space="preserve">pick cheaper </w:t>
                      </w:r>
                      <w:proofErr w:type="gramStart"/>
                      <w:r>
                        <w:rPr>
                          <w:i/>
                          <w:color w:val="FF0000"/>
                          <w:sz w:val="20"/>
                        </w:rPr>
                        <w:t>options</w:t>
                      </w:r>
                      <w:proofErr w:type="gramEnd"/>
                      <w:r>
                        <w:rPr>
                          <w:i/>
                          <w:color w:val="FF0000"/>
                          <w:sz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FF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4FAB9" wp14:editId="3C838604">
                <wp:simplePos x="0" y="0"/>
                <wp:positionH relativeFrom="column">
                  <wp:posOffset>221226</wp:posOffset>
                </wp:positionH>
                <wp:positionV relativeFrom="paragraph">
                  <wp:posOffset>42053</wp:posOffset>
                </wp:positionV>
                <wp:extent cx="323850" cy="1287780"/>
                <wp:effectExtent l="19050" t="19050" r="0" b="26670"/>
                <wp:wrapNone/>
                <wp:docPr id="94" name="Lef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87780"/>
                        </a:xfrm>
                        <a:prstGeom prst="leftBrace">
                          <a:avLst>
                            <a:gd name="adj1" fmla="val 8333"/>
                            <a:gd name="adj2" fmla="val 3702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4" o:spid="_x0000_s1026" type="#_x0000_t87" style="position:absolute;margin-left:17.4pt;margin-top:3.3pt;width:25.5pt;height:101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" adj="453,7996" strokecolor="#bc4542 [3045]" strokeweight="2.25pt"/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Cheaper flights – fly flexi instead of business ( not ‘search for cheaper flights’ – need specific)</w:t>
      </w:r>
    </w:p>
    <w:p w14:paraId="75D87758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B91621" wp14:editId="0392BF31">
                <wp:simplePos x="0" y="0"/>
                <wp:positionH relativeFrom="column">
                  <wp:posOffset>5459730</wp:posOffset>
                </wp:positionH>
                <wp:positionV relativeFrom="paragraph">
                  <wp:posOffset>5715</wp:posOffset>
                </wp:positionV>
                <wp:extent cx="532765" cy="716915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DEADAF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0" type="#_x0000_t202" style="position:absolute;left:0;text-align:left;margin-left:429.9pt;margin-top:.45pt;width:41.95pt;height:56.45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m+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1CiWA2MtqLx5LNuCFToz8m4JdyeDRx9Az1w7vUOylB2U9g6/FEQgR2dfj13N0TjUE5Gw9l0QgmH&#10;aZZOF+kkREneDhvr/BehaxKEjFqAF3vKjvfOt669S7hL6U0lZQRQqt8UiNlqRGRAdzrU0eYbJN/s&#10;mlj3aNw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" filled="f" stroked="f">
                <v:textbox style="mso-fit-shape-to-text:t">
                  <w:txbxContent>
                    <w:p w14:paraId="06DEADAF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 xml:space="preserve">Cheaper hotel,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 xml:space="preserve">. </w:t>
      </w:r>
      <w:proofErr w:type="spellStart"/>
      <w:r>
        <w:rPr>
          <w:rFonts w:cs="Arial"/>
          <w:color w:val="FF0000"/>
          <w:sz w:val="22"/>
          <w:szCs w:val="24"/>
        </w:rPr>
        <w:t>Rydges</w:t>
      </w:r>
      <w:proofErr w:type="spellEnd"/>
      <w:r>
        <w:rPr>
          <w:rFonts w:cs="Arial"/>
          <w:color w:val="FF0000"/>
          <w:sz w:val="22"/>
          <w:szCs w:val="24"/>
        </w:rPr>
        <w:t xml:space="preserve"> basic option is cheapest</w:t>
      </w:r>
    </w:p>
    <w:p w14:paraId="0C67676E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Cheaper rate option at same hotel, that is buy own breakfast &amp;/or dinner. </w:t>
      </w:r>
    </w:p>
    <w:p w14:paraId="75F78F32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instead of Taxi</w:t>
      </w:r>
    </w:p>
    <w:p w14:paraId="353D5FC2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Cheapest Ticket entry</w:t>
      </w:r>
    </w:p>
    <w:p w14:paraId="3EF2AC53" w14:textId="07041BFF" w:rsidR="00675F54" w:rsidRP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sz w:val="22"/>
          <w:szCs w:val="24"/>
        </w:rPr>
      </w:pPr>
      <w:proofErr w:type="spellStart"/>
      <w:r>
        <w:rPr>
          <w:rFonts w:cs="Arial"/>
          <w:color w:val="FF0000"/>
          <w:sz w:val="22"/>
          <w:szCs w:val="24"/>
        </w:rPr>
        <w:t>etc</w:t>
      </w:r>
      <w:proofErr w:type="spellEnd"/>
    </w:p>
    <w:p w14:paraId="7EC9CE3B" w14:textId="77777777"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3D527AB0" w14:textId="77777777" w:rsidR="00876D83" w:rsidRDefault="00675F54" w:rsidP="00876D83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14:paraId="20398675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50C1F7" wp14:editId="692DF1E0">
                <wp:simplePos x="0" y="0"/>
                <wp:positionH relativeFrom="column">
                  <wp:posOffset>2559050</wp:posOffset>
                </wp:positionH>
                <wp:positionV relativeFrom="paragraph">
                  <wp:posOffset>24765</wp:posOffset>
                </wp:positionV>
                <wp:extent cx="532765" cy="716915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8B6417" w14:textId="77777777" w:rsidR="00876D83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</w:p>
                          <w:p w14:paraId="598B921B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1" type="#_x0000_t202" style="position:absolute;left:0;text-align:left;margin-left:201.5pt;margin-top:1.95pt;width:41.95pt;height:56.4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QUyA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" filled="f" stroked="f">
                <v:textbox style="mso-fit-shape-to-text:t">
                  <w:txbxContent>
                    <w:p w14:paraId="178B6417" w14:textId="77777777" w:rsidR="00876D83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</w:p>
                    <w:p w14:paraId="598B921B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Food</w:t>
      </w:r>
    </w:p>
    <w:p w14:paraId="59E80C25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Shopping</w:t>
      </w:r>
    </w:p>
    <w:p w14:paraId="3626D8E2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Sight seeing</w:t>
      </w:r>
    </w:p>
    <w:p w14:paraId="0B5B3018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2 valid reasons. </w:t>
      </w:r>
    </w:p>
    <w:p w14:paraId="1EF9A4B9" w14:textId="77777777" w:rsidR="00906C34" w:rsidRPr="00A3266B" w:rsidRDefault="00906C34" w:rsidP="00876D83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6A310746" w14:textId="77777777"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14:paraId="77FC744E" w14:textId="77777777" w:rsidR="00876D83" w:rsidRDefault="00876D83" w:rsidP="00BE1CA4">
      <w:pPr>
        <w:spacing w:after="0"/>
        <w:rPr>
          <w:b/>
          <w:u w:val="single"/>
        </w:rPr>
      </w:pPr>
    </w:p>
    <w:p w14:paraId="61AF855D" w14:textId="7A9BA4A3" w:rsidR="00675F54" w:rsidRDefault="00675F54" w:rsidP="00BE1CA4">
      <w:pPr>
        <w:spacing w:after="0"/>
        <w:rPr>
          <w:b/>
        </w:rPr>
      </w:pPr>
      <w:r>
        <w:rPr>
          <w:b/>
          <w:u w:val="single"/>
        </w:rPr>
        <w:lastRenderedPageBreak/>
        <w:t>DAILY SCHEDULE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      </w:t>
      </w:r>
      <w:r>
        <w:rPr>
          <w:b/>
        </w:rPr>
        <w:t xml:space="preserve"> (5 marks)</w:t>
      </w:r>
    </w:p>
    <w:p w14:paraId="40080BE8" w14:textId="77777777" w:rsidR="00BE1CA4" w:rsidRPr="00BE1CA4" w:rsidRDefault="00BE1CA4" w:rsidP="00BE1CA4">
      <w:pPr>
        <w:spacing w:after="0"/>
      </w:pPr>
    </w:p>
    <w:p w14:paraId="259C1BAD" w14:textId="77777777"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14:paraId="70DE7BFC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14:paraId="22475EF8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14:paraId="271323A4" w14:textId="77777777"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14:paraId="244B125D" w14:textId="77777777"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14:paraId="6F0C2DB5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14:paraId="4142743C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p w14:paraId="2D80F442" w14:textId="77777777" w:rsidR="00876D83" w:rsidRDefault="00876D83" w:rsidP="00876D83">
      <w:pPr>
        <w:spacing w:after="0" w:line="240" w:lineRule="auto"/>
        <w:rPr>
          <w:sz w:val="22"/>
        </w:rPr>
      </w:pPr>
    </w:p>
    <w:p w14:paraId="6E6469F8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5 marks</w:t>
      </w:r>
    </w:p>
    <w:p w14:paraId="1D4242EF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14:paraId="120E9DC6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14:paraId="55C76B54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Friday, Saturday &amp; Sunday headings</w:t>
      </w:r>
    </w:p>
    <w:p w14:paraId="5E6D4A68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to Perth  + Perth departure &amp; arrival to Mel</w:t>
      </w:r>
      <w:r>
        <w:rPr>
          <w:color w:val="FF0000"/>
          <w:sz w:val="22"/>
        </w:rPr>
        <w:br/>
        <w:t>OR</w:t>
      </w:r>
    </w:p>
    <w:p w14:paraId="21CC7045" w14:textId="77777777" w:rsidR="00876D83" w:rsidRDefault="00876D83" w:rsidP="00876D83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directly to Mel      AS PER STUDENTS CHOICES</w:t>
      </w:r>
    </w:p>
    <w:p w14:paraId="3AFBBD8A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Transport mode times </w:t>
      </w:r>
      <w:r>
        <w:rPr>
          <w:color w:val="FF0000"/>
          <w:sz w:val="22"/>
        </w:rPr>
        <w:br/>
        <w:t xml:space="preserve">Taxi – landing time + 30min waiting for luggage (can allow time for walking to taxi, but if have +30 after landing this is enough) </w:t>
      </w:r>
    </w:p>
    <w:p w14:paraId="66A332FE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Approx</w:t>
      </w:r>
      <w:proofErr w:type="spellEnd"/>
      <w:r>
        <w:rPr>
          <w:color w:val="FF0000"/>
          <w:sz w:val="22"/>
        </w:rPr>
        <w:t xml:space="preserve"> arrival time at hotel</w:t>
      </w:r>
    </w:p>
    <w:p w14:paraId="1DE82EA4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to arrive at MCG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AS PER STUDENTS CHOICES</w:t>
      </w:r>
    </w:p>
    <w:p w14:paraId="6F52006C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Do not worry over arrival time back at hotel, if given it – only deduct if unreasonable</w:t>
      </w:r>
    </w:p>
    <w:p w14:paraId="37E72DF0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(ignore early/late checkout of motel this wasn’t given to students)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br/>
        <w:t>AS PER STUDENTS CHOICES    if taxi – approximate leave time and reasonable to get their 1 hour before their flight. So if &lt; 30 min taxi travel time not reasonable so deduct mark</w:t>
      </w:r>
    </w:p>
    <w:p w14:paraId="3ADA3005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to Perth  + Perth departure &amp; arrival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br/>
        <w:t>OR</w:t>
      </w:r>
    </w:p>
    <w:p w14:paraId="5F7115DE" w14:textId="77777777" w:rsidR="00876D83" w:rsidRDefault="00876D83" w:rsidP="00876D83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directly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     AS PER STUDENTS CHOICES</w:t>
      </w:r>
    </w:p>
    <w:p w14:paraId="1060CEA0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Don’t stress over getting home, as wasn’t apart of project. </w:t>
      </w:r>
    </w:p>
    <w:p w14:paraId="6CE395F5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71FCBCEE" w14:textId="77777777" w:rsidR="00876D83" w:rsidRDefault="00876D83" w:rsidP="00876D83">
      <w:pPr>
        <w:spacing w:after="0" w:line="240" w:lineRule="auto"/>
        <w:rPr>
          <w:b/>
          <w:color w:val="FF0000"/>
          <w:sz w:val="22"/>
          <w:u w:val="single"/>
        </w:rPr>
      </w:pPr>
    </w:p>
    <w:p w14:paraId="07E8EA14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4 marks</w:t>
      </w:r>
    </w:p>
    <w:p w14:paraId="0D68BF3C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14:paraId="067D1C98" w14:textId="77777777" w:rsidR="00876D83" w:rsidRPr="0093414A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14:paraId="08BEA4C0" w14:textId="77777777" w:rsidR="00876D83" w:rsidRPr="002F56EC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 w:rsidRPr="002F56EC">
        <w:rPr>
          <w:color w:val="FF0000"/>
          <w:sz w:val="22"/>
        </w:rPr>
        <w:t xml:space="preserve">Exactly same as 5 marks </w:t>
      </w:r>
      <w:r w:rsidRPr="002F56EC">
        <w:rPr>
          <w:b/>
          <w:color w:val="FF0000"/>
          <w:sz w:val="22"/>
        </w:rPr>
        <w:t>except</w:t>
      </w:r>
      <w:r w:rsidRPr="002F56EC">
        <w:rPr>
          <w:color w:val="FF0000"/>
          <w:sz w:val="22"/>
        </w:rPr>
        <w:t xml:space="preserve"> doesn’t mention time zones. </w:t>
      </w:r>
    </w:p>
    <w:p w14:paraId="14C30FB4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1A3E177A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3 marks</w:t>
      </w:r>
    </w:p>
    <w:p w14:paraId="5B1767CE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14:paraId="2BF6246D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Days </w:t>
      </w:r>
    </w:p>
    <w:p w14:paraId="1CE0343B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Events</w:t>
      </w:r>
    </w:p>
    <w:p w14:paraId="60406B9C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Times – arrival &amp; </w:t>
      </w:r>
      <w:proofErr w:type="spellStart"/>
      <w:r>
        <w:rPr>
          <w:color w:val="FF0000"/>
          <w:sz w:val="22"/>
        </w:rPr>
        <w:t>deapartures</w:t>
      </w:r>
      <w:proofErr w:type="spellEnd"/>
      <w:r>
        <w:rPr>
          <w:color w:val="FF0000"/>
          <w:sz w:val="22"/>
        </w:rPr>
        <w:t xml:space="preserve">      AS PER STUDENTS CHOICES</w:t>
      </w:r>
    </w:p>
    <w:p w14:paraId="226D3802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Some minor errors</w:t>
      </w:r>
    </w:p>
    <w:p w14:paraId="530A73A0" w14:textId="77777777" w:rsidR="00876D83" w:rsidRPr="002F56EC" w:rsidRDefault="00876D83" w:rsidP="00876D83">
      <w:pPr>
        <w:spacing w:after="0" w:line="240" w:lineRule="auto"/>
        <w:rPr>
          <w:color w:val="FF0000"/>
          <w:sz w:val="22"/>
        </w:rPr>
      </w:pPr>
    </w:p>
    <w:p w14:paraId="5302A53A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278995B0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2 marks</w:t>
      </w:r>
      <w:bookmarkStart w:id="1" w:name="_GoBack"/>
      <w:bookmarkEnd w:id="1"/>
    </w:p>
    <w:p w14:paraId="64403ED4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You are able to follow what they </w:t>
      </w:r>
      <w:proofErr w:type="gramStart"/>
      <w:r>
        <w:rPr>
          <w:color w:val="FF0000"/>
          <w:sz w:val="22"/>
        </w:rPr>
        <w:t>have :</w:t>
      </w:r>
      <w:proofErr w:type="gramEnd"/>
      <w:r>
        <w:rPr>
          <w:color w:val="FF0000"/>
          <w:sz w:val="22"/>
        </w:rPr>
        <w:t xml:space="preserve"> </w:t>
      </w:r>
    </w:p>
    <w:p w14:paraId="0FB72635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 AS PER STUDENTS CHOICES</w:t>
      </w:r>
    </w:p>
    <w:p w14:paraId="004174E8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Has  errors</w:t>
      </w:r>
    </w:p>
    <w:p w14:paraId="6A2E9DDA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196AAF88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1 mark</w:t>
      </w:r>
    </w:p>
    <w:p w14:paraId="2CDCB585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Reasonable attempt made – totally wrong &amp;/or cannot follow</w:t>
      </w:r>
    </w:p>
    <w:p w14:paraId="2A2C833D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08B37F6C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0 marks</w:t>
      </w:r>
    </w:p>
    <w:p w14:paraId="5CEF9643" w14:textId="692C17EA" w:rsidR="00876D83" w:rsidRPr="00876D83" w:rsidRDefault="00876D83" w:rsidP="00876D83">
      <w:pPr>
        <w:spacing w:after="0" w:line="240" w:lineRule="auto"/>
        <w:rPr>
          <w:sz w:val="22"/>
        </w:rPr>
      </w:pPr>
      <w:r>
        <w:rPr>
          <w:color w:val="FF0000"/>
          <w:sz w:val="22"/>
        </w:rPr>
        <w:t>No reasonable attempt made</w:t>
      </w:r>
    </w:p>
    <w:sectPr w:rsidR="00876D83" w:rsidRPr="00876D83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5B8C0" w14:textId="77777777" w:rsidR="00130A03" w:rsidRDefault="00130A03" w:rsidP="0078384A">
      <w:pPr>
        <w:spacing w:after="0" w:line="240" w:lineRule="auto"/>
      </w:pPr>
      <w:r>
        <w:separator/>
      </w:r>
    </w:p>
  </w:endnote>
  <w:endnote w:type="continuationSeparator" w:id="0">
    <w:p w14:paraId="664792A0" w14:textId="77777777" w:rsidR="00130A03" w:rsidRDefault="00130A03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0F3A6" w14:textId="77777777" w:rsidR="00130A03" w:rsidRDefault="00130A03" w:rsidP="0078384A">
      <w:pPr>
        <w:spacing w:after="0" w:line="240" w:lineRule="auto"/>
      </w:pPr>
      <w:r>
        <w:separator/>
      </w:r>
    </w:p>
  </w:footnote>
  <w:footnote w:type="continuationSeparator" w:id="0">
    <w:p w14:paraId="42F64611" w14:textId="77777777" w:rsidR="00130A03" w:rsidRDefault="00130A03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F6ED2"/>
    <w:multiLevelType w:val="hybridMultilevel"/>
    <w:tmpl w:val="8D1E5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E2B57"/>
    <w:multiLevelType w:val="hybridMultilevel"/>
    <w:tmpl w:val="D87C94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63103"/>
    <w:multiLevelType w:val="hybridMultilevel"/>
    <w:tmpl w:val="1C3A1DAC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E54742"/>
    <w:multiLevelType w:val="hybridMultilevel"/>
    <w:tmpl w:val="D488F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8779E"/>
    <w:multiLevelType w:val="hybridMultilevel"/>
    <w:tmpl w:val="9B440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8F157A"/>
    <w:multiLevelType w:val="hybridMultilevel"/>
    <w:tmpl w:val="22A0D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9B10E5"/>
    <w:multiLevelType w:val="hybridMultilevel"/>
    <w:tmpl w:val="D488F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7"/>
  </w:num>
  <w:num w:numId="4">
    <w:abstractNumId w:val="2"/>
  </w:num>
  <w:num w:numId="5">
    <w:abstractNumId w:val="0"/>
  </w:num>
  <w:num w:numId="6">
    <w:abstractNumId w:val="34"/>
  </w:num>
  <w:num w:numId="7">
    <w:abstractNumId w:val="16"/>
  </w:num>
  <w:num w:numId="8">
    <w:abstractNumId w:val="9"/>
  </w:num>
  <w:num w:numId="9">
    <w:abstractNumId w:val="13"/>
  </w:num>
  <w:num w:numId="10">
    <w:abstractNumId w:val="33"/>
  </w:num>
  <w:num w:numId="11">
    <w:abstractNumId w:val="25"/>
  </w:num>
  <w:num w:numId="12">
    <w:abstractNumId w:val="17"/>
  </w:num>
  <w:num w:numId="13">
    <w:abstractNumId w:val="21"/>
  </w:num>
  <w:num w:numId="14">
    <w:abstractNumId w:val="15"/>
  </w:num>
  <w:num w:numId="15">
    <w:abstractNumId w:val="1"/>
  </w:num>
  <w:num w:numId="16">
    <w:abstractNumId w:val="14"/>
  </w:num>
  <w:num w:numId="17">
    <w:abstractNumId w:val="30"/>
  </w:num>
  <w:num w:numId="18">
    <w:abstractNumId w:val="18"/>
  </w:num>
  <w:num w:numId="19">
    <w:abstractNumId w:val="24"/>
  </w:num>
  <w:num w:numId="20">
    <w:abstractNumId w:val="10"/>
  </w:num>
  <w:num w:numId="21">
    <w:abstractNumId w:val="23"/>
  </w:num>
  <w:num w:numId="22">
    <w:abstractNumId w:val="7"/>
  </w:num>
  <w:num w:numId="23">
    <w:abstractNumId w:val="31"/>
  </w:num>
  <w:num w:numId="24">
    <w:abstractNumId w:val="3"/>
  </w:num>
  <w:num w:numId="25">
    <w:abstractNumId w:val="28"/>
  </w:num>
  <w:num w:numId="26">
    <w:abstractNumId w:val="19"/>
  </w:num>
  <w:num w:numId="27">
    <w:abstractNumId w:val="6"/>
  </w:num>
  <w:num w:numId="28">
    <w:abstractNumId w:val="8"/>
  </w:num>
  <w:num w:numId="29">
    <w:abstractNumId w:val="22"/>
  </w:num>
  <w:num w:numId="30">
    <w:abstractNumId w:val="26"/>
  </w:num>
  <w:num w:numId="31">
    <w:abstractNumId w:val="32"/>
  </w:num>
  <w:num w:numId="32">
    <w:abstractNumId w:val="12"/>
  </w:num>
  <w:num w:numId="33">
    <w:abstractNumId w:val="20"/>
  </w:num>
  <w:num w:numId="34">
    <w:abstractNumId w:val="2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E679B"/>
    <w:rsid w:val="00100D85"/>
    <w:rsid w:val="00130A03"/>
    <w:rsid w:val="0019338D"/>
    <w:rsid w:val="00195FDB"/>
    <w:rsid w:val="00196959"/>
    <w:rsid w:val="001C587B"/>
    <w:rsid w:val="001D4948"/>
    <w:rsid w:val="001F1714"/>
    <w:rsid w:val="0020338E"/>
    <w:rsid w:val="002133E8"/>
    <w:rsid w:val="0021352C"/>
    <w:rsid w:val="002444F8"/>
    <w:rsid w:val="002628EF"/>
    <w:rsid w:val="00266C92"/>
    <w:rsid w:val="002923E3"/>
    <w:rsid w:val="002D1AA8"/>
    <w:rsid w:val="002D2D14"/>
    <w:rsid w:val="002E2B2C"/>
    <w:rsid w:val="002E5BD8"/>
    <w:rsid w:val="00331CAD"/>
    <w:rsid w:val="00395C56"/>
    <w:rsid w:val="00396D24"/>
    <w:rsid w:val="00396F8C"/>
    <w:rsid w:val="003A2F6E"/>
    <w:rsid w:val="003A7F16"/>
    <w:rsid w:val="003B33AE"/>
    <w:rsid w:val="003B4143"/>
    <w:rsid w:val="00417AD2"/>
    <w:rsid w:val="00436482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642048"/>
    <w:rsid w:val="00655694"/>
    <w:rsid w:val="00675F54"/>
    <w:rsid w:val="006E619A"/>
    <w:rsid w:val="00737B4C"/>
    <w:rsid w:val="00741641"/>
    <w:rsid w:val="007613A9"/>
    <w:rsid w:val="0078384A"/>
    <w:rsid w:val="007B1193"/>
    <w:rsid w:val="007B37F9"/>
    <w:rsid w:val="008434B8"/>
    <w:rsid w:val="008443CE"/>
    <w:rsid w:val="00845151"/>
    <w:rsid w:val="00876D83"/>
    <w:rsid w:val="0088042F"/>
    <w:rsid w:val="00894DC0"/>
    <w:rsid w:val="008E43C0"/>
    <w:rsid w:val="008F7A25"/>
    <w:rsid w:val="009036A4"/>
    <w:rsid w:val="00905D30"/>
    <w:rsid w:val="00906C34"/>
    <w:rsid w:val="00915680"/>
    <w:rsid w:val="00926CDB"/>
    <w:rsid w:val="00950019"/>
    <w:rsid w:val="00951D2A"/>
    <w:rsid w:val="009640F2"/>
    <w:rsid w:val="009713BA"/>
    <w:rsid w:val="009A0873"/>
    <w:rsid w:val="00A20A4B"/>
    <w:rsid w:val="00A3266B"/>
    <w:rsid w:val="00A46C70"/>
    <w:rsid w:val="00A931EB"/>
    <w:rsid w:val="00AB346B"/>
    <w:rsid w:val="00AC572A"/>
    <w:rsid w:val="00AF002B"/>
    <w:rsid w:val="00AF1D36"/>
    <w:rsid w:val="00AF6DB0"/>
    <w:rsid w:val="00B72908"/>
    <w:rsid w:val="00B87A9A"/>
    <w:rsid w:val="00BC7221"/>
    <w:rsid w:val="00BE1CA4"/>
    <w:rsid w:val="00C060F3"/>
    <w:rsid w:val="00C5046F"/>
    <w:rsid w:val="00C51656"/>
    <w:rsid w:val="00C607FD"/>
    <w:rsid w:val="00C83175"/>
    <w:rsid w:val="00C83362"/>
    <w:rsid w:val="00CE5376"/>
    <w:rsid w:val="00D02615"/>
    <w:rsid w:val="00D16878"/>
    <w:rsid w:val="00D61FB9"/>
    <w:rsid w:val="00E255F6"/>
    <w:rsid w:val="00E827A9"/>
    <w:rsid w:val="00E9102E"/>
    <w:rsid w:val="00EC7BC3"/>
    <w:rsid w:val="00EE1033"/>
    <w:rsid w:val="00F0280B"/>
    <w:rsid w:val="00F13839"/>
    <w:rsid w:val="00F14D42"/>
    <w:rsid w:val="00F16A75"/>
    <w:rsid w:val="00F37FB0"/>
    <w:rsid w:val="00F51F5D"/>
    <w:rsid w:val="00F834FF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BB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58C30-09EC-429E-BD06-FDB298DF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DD5D61B9</Template>
  <TotalTime>106</TotalTime>
  <Pages>10</Pages>
  <Words>2316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pellio@deakin.edu.au</cp:lastModifiedBy>
  <cp:revision>20</cp:revision>
  <cp:lastPrinted>2015-10-26T08:59:00Z</cp:lastPrinted>
  <dcterms:created xsi:type="dcterms:W3CDTF">2016-10-19T05:08:00Z</dcterms:created>
  <dcterms:modified xsi:type="dcterms:W3CDTF">2018-08-29T02:13:00Z</dcterms:modified>
</cp:coreProperties>
</file>