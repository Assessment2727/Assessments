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C8" w:rsidRDefault="00D92FA4" w:rsidP="00D92FA4">
      <w:pPr>
        <w:jc w:val="center"/>
      </w:pPr>
      <w:r>
        <w:rPr>
          <w:noProof/>
          <w:lang w:eastAsia="en-AU"/>
        </w:rPr>
        <w:drawing>
          <wp:inline distT="0" distB="0" distL="0" distR="0" wp14:anchorId="7D8124AA" wp14:editId="5E689873">
            <wp:extent cx="5373520" cy="655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653" cy="6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60" w:rsidRDefault="004671C8" w:rsidP="00D92FA4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559435</wp:posOffset>
                </wp:positionV>
                <wp:extent cx="157162" cy="19970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" cy="199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1C8" w:rsidRPr="00B716D5" w:rsidRDefault="004671C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716D5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2.85pt;margin-top:44.05pt;width:12.3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" fillcolor="white [3201]" stroked="f" strokeweight=".5pt">
                <v:textbox>
                  <w:txbxContent>
                    <w:p w:rsidR="004671C8" w:rsidRPr="00B716D5" w:rsidRDefault="004671C8">
                      <w:pPr>
                        <w:rPr>
                          <w:sz w:val="12"/>
                          <w:szCs w:val="12"/>
                        </w:rPr>
                      </w:pPr>
                      <w:r w:rsidRPr="00B716D5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4A33D4DA" wp14:editId="74BE42F1">
            <wp:extent cx="5731510" cy="1883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FA4" w:rsidRDefault="00D92FA4" w:rsidP="00C06B6B">
      <w:pPr>
        <w:jc w:val="center"/>
      </w:pPr>
      <w:r>
        <w:rPr>
          <w:noProof/>
          <w:lang w:eastAsia="en-AU"/>
        </w:rPr>
        <w:drawing>
          <wp:inline distT="0" distB="0" distL="0" distR="0" wp14:anchorId="3132A8F6" wp14:editId="3B13B1D3">
            <wp:extent cx="5106296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29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A4"/>
    <w:rsid w:val="004671C8"/>
    <w:rsid w:val="00855660"/>
    <w:rsid w:val="00AC5DCC"/>
    <w:rsid w:val="00B716D5"/>
    <w:rsid w:val="00C06B6B"/>
    <w:rsid w:val="00D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8A022137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pellio@deakin.edu.au</dc:creator>
  <cp:lastModifiedBy>pellio@deakin.edu.au</cp:lastModifiedBy>
  <cp:revision>4</cp:revision>
  <dcterms:created xsi:type="dcterms:W3CDTF">2018-08-24T01:50:00Z</dcterms:created>
  <dcterms:modified xsi:type="dcterms:W3CDTF">2018-08-24T05:10:00Z</dcterms:modified>
</cp:coreProperties>
</file>