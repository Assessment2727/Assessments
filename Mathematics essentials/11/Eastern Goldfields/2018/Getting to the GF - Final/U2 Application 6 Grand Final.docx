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76025AB6" w14:textId="77777777" w:rsidTr="002444F8">
        <w:tc>
          <w:tcPr>
            <w:tcW w:w="2445" w:type="dxa"/>
          </w:tcPr>
          <w:p w14:paraId="18D8C671" w14:textId="77777777" w:rsidR="00AF1D36" w:rsidRDefault="00AF1D36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2D7208D3" wp14:editId="0AC95721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2F676526" w:rsidR="00AF1D36" w:rsidRDefault="009A0873" w:rsidP="002444F8">
            <w:pPr>
              <w:pStyle w:val="TestStyle1"/>
              <w:spacing w:after="0"/>
            </w:pPr>
            <w:r>
              <w:t>Mathematics Essentials 2018</w:t>
            </w:r>
            <w:r w:rsidR="00AF1D36">
              <w:t xml:space="preserve">       </w:t>
            </w:r>
          </w:p>
          <w:p w14:paraId="1BE97FF8" w14:textId="77777777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535EE42A" w14:textId="1B08359E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19338D">
        <w:rPr>
          <w:sz w:val="22"/>
        </w:rPr>
        <w:t>3</w:t>
      </w:r>
    </w:p>
    <w:p w14:paraId="7A63F665" w14:textId="77777777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14:paraId="67F08A68" w14:textId="75B815EE" w:rsidR="00D02615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29</w:t>
      </w:r>
      <w:r w:rsidR="00EE1033">
        <w:rPr>
          <w:rFonts w:cs="Arial"/>
          <w:sz w:val="22"/>
        </w:rPr>
        <w:t>, 2018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28</w:t>
      </w:r>
      <w:r w:rsidR="00EE1033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Sunday, </w:t>
      </w:r>
      <w:r w:rsidR="009A0873">
        <w:rPr>
          <w:rFonts w:cs="Arial"/>
          <w:sz w:val="22"/>
        </w:rPr>
        <w:t>September 30</w:t>
      </w:r>
      <w:r w:rsidR="00C5046F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2C6AED95" w14:textId="77B17603" w:rsidR="00C83175" w:rsidRDefault="00C83175" w:rsidP="00C83362">
      <w:pPr>
        <w:rPr>
          <w:rFonts w:cs="Arial"/>
          <w:sz w:val="22"/>
        </w:rPr>
      </w:pPr>
      <w:r>
        <w:rPr>
          <w:rFonts w:cs="Arial"/>
          <w:sz w:val="22"/>
        </w:rPr>
        <w:t>To make sure you have a successful trip, you will need to create and itinerary and a budget, that includes:</w:t>
      </w:r>
    </w:p>
    <w:p w14:paraId="350947C6" w14:textId="2CCB71E0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Flights to Melbourne and return</w:t>
      </w:r>
    </w:p>
    <w:p w14:paraId="13DC585F" w14:textId="550B08C7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Accommodation</w:t>
      </w:r>
    </w:p>
    <w:p w14:paraId="0736FE9F" w14:textId="312773F9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Public Transport from airport hotel and return</w:t>
      </w:r>
    </w:p>
    <w:p w14:paraId="235C90B0" w14:textId="730646EF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Game Package</w:t>
      </w:r>
    </w:p>
    <w:p w14:paraId="3D949768" w14:textId="24F8DBBB" w:rsidR="00C83175" w:rsidRPr="00C83175" w:rsidRDefault="00C83175" w:rsidP="00C83175">
      <w:pPr>
        <w:rPr>
          <w:rFonts w:cs="Arial"/>
          <w:sz w:val="22"/>
        </w:rPr>
      </w:pPr>
      <w:r>
        <w:rPr>
          <w:rFonts w:cs="Arial"/>
          <w:sz w:val="22"/>
        </w:rPr>
        <w:t xml:space="preserve">This investigation will lead you through this process. </w:t>
      </w:r>
    </w:p>
    <w:p w14:paraId="1D294ACB" w14:textId="77777777" w:rsidR="00C83175" w:rsidRPr="00266C92" w:rsidRDefault="00C83175" w:rsidP="00C83362">
      <w:pPr>
        <w:rPr>
          <w:rFonts w:cs="Arial"/>
          <w:sz w:val="22"/>
        </w:rPr>
      </w:pPr>
    </w:p>
    <w:p w14:paraId="7A125BE3" w14:textId="77777777" w:rsidR="00C83175" w:rsidRDefault="00C83175" w:rsidP="001C587B">
      <w:pPr>
        <w:rPr>
          <w:b/>
          <w:u w:val="single"/>
        </w:rPr>
      </w:pPr>
    </w:p>
    <w:p w14:paraId="2D5C1431" w14:textId="77777777" w:rsidR="00C83175" w:rsidRDefault="00C83175" w:rsidP="001C587B">
      <w:pPr>
        <w:rPr>
          <w:b/>
          <w:u w:val="single"/>
        </w:rPr>
      </w:pPr>
    </w:p>
    <w:p w14:paraId="407F780A" w14:textId="77777777" w:rsidR="00C83175" w:rsidRDefault="00C83175" w:rsidP="001C587B">
      <w:pPr>
        <w:rPr>
          <w:b/>
          <w:u w:val="single"/>
        </w:rPr>
      </w:pPr>
    </w:p>
    <w:p w14:paraId="752CE21C" w14:textId="77777777" w:rsidR="00C83175" w:rsidRDefault="00C83175" w:rsidP="001C587B">
      <w:pPr>
        <w:rPr>
          <w:b/>
          <w:u w:val="single"/>
        </w:rPr>
      </w:pPr>
    </w:p>
    <w:p w14:paraId="55EB3B24" w14:textId="77777777" w:rsidR="00C83175" w:rsidRDefault="00C83175" w:rsidP="001C587B">
      <w:pPr>
        <w:rPr>
          <w:b/>
          <w:u w:val="single"/>
        </w:rPr>
      </w:pPr>
    </w:p>
    <w:p w14:paraId="3C48AE5E" w14:textId="77777777" w:rsidR="00C83175" w:rsidRDefault="00C83175" w:rsidP="001C587B">
      <w:pPr>
        <w:rPr>
          <w:b/>
          <w:u w:val="single"/>
        </w:rPr>
      </w:pPr>
    </w:p>
    <w:p w14:paraId="4B562144" w14:textId="77777777" w:rsidR="00C83175" w:rsidRDefault="00C83175" w:rsidP="001C587B">
      <w:pPr>
        <w:rPr>
          <w:b/>
          <w:u w:val="single"/>
        </w:rPr>
      </w:pPr>
    </w:p>
    <w:p w14:paraId="424714BB" w14:textId="77777777" w:rsidR="00C83175" w:rsidRDefault="00C83175" w:rsidP="001C587B">
      <w:pPr>
        <w:rPr>
          <w:b/>
          <w:u w:val="single"/>
        </w:rPr>
      </w:pPr>
    </w:p>
    <w:p w14:paraId="3BF31A68" w14:textId="77777777" w:rsidR="00C83175" w:rsidRDefault="00C83175" w:rsidP="001C587B">
      <w:pPr>
        <w:rPr>
          <w:b/>
          <w:u w:val="single"/>
        </w:rPr>
      </w:pPr>
    </w:p>
    <w:p w14:paraId="7848E4C4" w14:textId="77777777" w:rsidR="00C83175" w:rsidRDefault="00C83175" w:rsidP="001C587B">
      <w:pPr>
        <w:rPr>
          <w:b/>
          <w:u w:val="single"/>
        </w:rPr>
      </w:pPr>
    </w:p>
    <w:p w14:paraId="1F7D1D01" w14:textId="77777777" w:rsidR="00C83175" w:rsidRDefault="00C83175" w:rsidP="001C587B">
      <w:pPr>
        <w:rPr>
          <w:b/>
          <w:u w:val="single"/>
        </w:rPr>
      </w:pPr>
    </w:p>
    <w:p w14:paraId="1DCE7520" w14:textId="77777777" w:rsidR="00C83175" w:rsidRDefault="00C83175" w:rsidP="001C587B">
      <w:pPr>
        <w:rPr>
          <w:b/>
          <w:u w:val="single"/>
        </w:rPr>
      </w:pPr>
    </w:p>
    <w:p w14:paraId="1470043A" w14:textId="77777777" w:rsidR="00C83175" w:rsidRDefault="00C83175" w:rsidP="001C587B">
      <w:pPr>
        <w:rPr>
          <w:b/>
          <w:u w:val="single"/>
        </w:rPr>
      </w:pPr>
    </w:p>
    <w:p w14:paraId="5C526922" w14:textId="77777777" w:rsidR="00C83175" w:rsidRDefault="00C83175" w:rsidP="00C83175">
      <w:pPr>
        <w:rPr>
          <w:b/>
          <w:u w:val="single"/>
        </w:rPr>
      </w:pPr>
    </w:p>
    <w:p w14:paraId="11FAB298" w14:textId="4F9C3E7E" w:rsidR="001C587B" w:rsidRDefault="000A53BE" w:rsidP="00C83175">
      <w:pPr>
        <w:rPr>
          <w:b/>
        </w:rPr>
      </w:pPr>
      <w:r>
        <w:rPr>
          <w:b/>
          <w:u w:val="single"/>
        </w:rPr>
        <w:lastRenderedPageBreak/>
        <w:t>FLIGHTS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</w:t>
      </w:r>
      <w:r w:rsidR="001C587B">
        <w:rPr>
          <w:b/>
        </w:rPr>
        <w:t>(</w:t>
      </w:r>
      <w:r w:rsidR="00AF6DB0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6DB0">
        <w:rPr>
          <w:b/>
        </w:rPr>
        <w:t>12</w:t>
      </w:r>
      <w:r w:rsidR="004A6BFA">
        <w:rPr>
          <w:b/>
        </w:rPr>
        <w:t>,</w:t>
      </w:r>
      <w:r w:rsidR="00AF6DB0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14:paraId="59A21987" w14:textId="77777777"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14:paraId="0BA38667" w14:textId="3F44C743" w:rsidR="009A0873" w:rsidRDefault="001C587B" w:rsidP="00C83175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14:paraId="4C9D1F38" w14:textId="77777777" w:rsidR="00C83175" w:rsidRPr="00C83175" w:rsidRDefault="00C83175" w:rsidP="00C83175">
      <w:pPr>
        <w:pStyle w:val="ListParagraph"/>
        <w:ind w:left="426"/>
        <w:rPr>
          <w:rFonts w:cs="Arial"/>
          <w:sz w:val="22"/>
        </w:rPr>
      </w:pPr>
    </w:p>
    <w:p w14:paraId="6E4E54DD" w14:textId="39F75E34" w:rsidR="00196959" w:rsidRPr="009A0873" w:rsidRDefault="00196959" w:rsidP="009A0873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t>Travelling from Kalgoorlie to Melbourne</w:t>
      </w:r>
    </w:p>
    <w:p w14:paraId="1CADD12B" w14:textId="77777777" w:rsidR="009A0873" w:rsidRPr="009A0873" w:rsidRDefault="009A0873" w:rsidP="009A0873">
      <w:pPr>
        <w:rPr>
          <w:sz w:val="22"/>
        </w:rPr>
      </w:pPr>
      <w:r w:rsidRPr="009A0873">
        <w:rPr>
          <w:sz w:val="22"/>
        </w:rPr>
        <w:t xml:space="preserve">Choose 2 possible flight options from the 4 provided on the information sheet. </w:t>
      </w:r>
    </w:p>
    <w:p w14:paraId="4E1A880A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14:paraId="4572100A" w14:textId="77777777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14:paraId="6AE1B4E2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21549C67" w14:textId="4600D94F" w:rsidR="009A0873" w:rsidRDefault="004A6BFA" w:rsidP="009A0873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  <w:p w14:paraId="299D86E3" w14:textId="77777777" w:rsidR="009A0873" w:rsidRDefault="009A0873" w:rsidP="009A0873">
            <w:pPr>
              <w:jc w:val="center"/>
              <w:rPr>
                <w:sz w:val="22"/>
              </w:rPr>
            </w:pPr>
          </w:p>
          <w:p w14:paraId="6FE5265A" w14:textId="0C37396A" w:rsidR="009A0873" w:rsidRPr="009A0873" w:rsidRDefault="009A0873" w:rsidP="004A6BFA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9A0873">
              <w:rPr>
                <w:sz w:val="16"/>
                <w:szCs w:val="16"/>
              </w:rPr>
              <w:t>eg</w:t>
            </w:r>
            <w:proofErr w:type="spellEnd"/>
            <w:proofErr w:type="gramEnd"/>
            <w:r w:rsidRPr="009A0873">
              <w:rPr>
                <w:sz w:val="16"/>
                <w:szCs w:val="16"/>
              </w:rPr>
              <w:t>. VA1234)</w:t>
            </w:r>
          </w:p>
        </w:tc>
        <w:tc>
          <w:tcPr>
            <w:tcW w:w="3632" w:type="dxa"/>
            <w:gridSpan w:val="3"/>
          </w:tcPr>
          <w:p w14:paraId="44FD4C6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468A8B7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7E1D4F24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14:paraId="2822D5ED" w14:textId="77777777" w:rsidTr="004A6BFA">
        <w:trPr>
          <w:jc w:val="center"/>
        </w:trPr>
        <w:tc>
          <w:tcPr>
            <w:tcW w:w="1185" w:type="dxa"/>
            <w:vMerge/>
          </w:tcPr>
          <w:p w14:paraId="43DE2221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3BD0254E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B33E898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16EDF17" w14:textId="77777777"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5716753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0A959932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14:paraId="3FBF5D5B" w14:textId="77777777" w:rsidTr="00F0280B">
        <w:trPr>
          <w:jc w:val="center"/>
        </w:trPr>
        <w:tc>
          <w:tcPr>
            <w:tcW w:w="1185" w:type="dxa"/>
            <w:vMerge/>
          </w:tcPr>
          <w:p w14:paraId="5B75B8DE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4E41F956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5407262B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15015DD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8639BBF" w14:textId="77777777"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505ACDC5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4694E12C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588F3052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083DA3BE" w14:textId="77777777"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14:paraId="332317D6" w14:textId="77777777" w:rsidTr="004A6BFA">
        <w:trPr>
          <w:trHeight w:val="718"/>
          <w:jc w:val="center"/>
        </w:trPr>
        <w:tc>
          <w:tcPr>
            <w:tcW w:w="1185" w:type="dxa"/>
          </w:tcPr>
          <w:p w14:paraId="2B6D41C7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19814158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0EB47C7A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D180DF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EDBA42D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B363315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59527336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4B1ABC81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5BBE6B31" w14:textId="77777777" w:rsidR="004A6BFA" w:rsidRDefault="004A6BFA" w:rsidP="00F0280B">
            <w:pPr>
              <w:jc w:val="center"/>
            </w:pPr>
          </w:p>
        </w:tc>
      </w:tr>
      <w:tr w:rsidR="004A6BFA" w14:paraId="6F722AD7" w14:textId="77777777" w:rsidTr="004A6BFA">
        <w:trPr>
          <w:trHeight w:val="707"/>
          <w:jc w:val="center"/>
        </w:trPr>
        <w:tc>
          <w:tcPr>
            <w:tcW w:w="1185" w:type="dxa"/>
          </w:tcPr>
          <w:p w14:paraId="645628D5" w14:textId="77777777"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14:paraId="58696724" w14:textId="77777777"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14:paraId="5EA6C244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3E77A403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0EDBE3D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24C0F71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19D3FF7B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14:paraId="74FCC827" w14:textId="77777777"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14:paraId="20978265" w14:textId="77777777" w:rsidR="004A6BFA" w:rsidRDefault="004A6BFA" w:rsidP="00F0280B">
            <w:pPr>
              <w:jc w:val="center"/>
            </w:pPr>
          </w:p>
        </w:tc>
      </w:tr>
    </w:tbl>
    <w:p w14:paraId="09E26542" w14:textId="77777777"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14:paraId="4D533EDC" w14:textId="77777777"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0D9F6C5F" w14:textId="77777777"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14:paraId="05A264EA" w14:textId="77777777" w:rsidR="009A0873" w:rsidRDefault="009A0873" w:rsidP="00266C92">
      <w:pPr>
        <w:spacing w:after="0"/>
        <w:rPr>
          <w:b/>
          <w:sz w:val="22"/>
        </w:rPr>
      </w:pPr>
    </w:p>
    <w:p w14:paraId="42061C88" w14:textId="77777777" w:rsidR="009A0873" w:rsidRDefault="009A0873" w:rsidP="00266C92">
      <w:pPr>
        <w:spacing w:after="0"/>
        <w:rPr>
          <w:b/>
          <w:sz w:val="22"/>
        </w:rPr>
      </w:pPr>
    </w:p>
    <w:p w14:paraId="200FA855" w14:textId="77777777" w:rsidR="009A0873" w:rsidRDefault="009A0873" w:rsidP="00266C92">
      <w:pPr>
        <w:spacing w:after="0"/>
        <w:rPr>
          <w:b/>
          <w:sz w:val="22"/>
        </w:rPr>
      </w:pPr>
    </w:p>
    <w:p w14:paraId="380D21F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9A0873" w:rsidRPr="00266C92" w14:paraId="58AF3AF1" w14:textId="77777777" w:rsidTr="00302695">
        <w:trPr>
          <w:jc w:val="center"/>
        </w:trPr>
        <w:tc>
          <w:tcPr>
            <w:tcW w:w="1185" w:type="dxa"/>
            <w:vMerge w:val="restart"/>
            <w:vAlign w:val="center"/>
          </w:tcPr>
          <w:p w14:paraId="113CC89E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3E90341" w14:textId="77777777" w:rsidR="009A0873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7D2EB4BE" w14:textId="77777777" w:rsidR="009A0873" w:rsidRDefault="009A0873" w:rsidP="00302695">
            <w:pPr>
              <w:jc w:val="center"/>
              <w:rPr>
                <w:sz w:val="22"/>
              </w:rPr>
            </w:pPr>
          </w:p>
          <w:p w14:paraId="03D8DEF4" w14:textId="77777777" w:rsidR="009A0873" w:rsidRPr="009A0873" w:rsidRDefault="009A0873" w:rsidP="00302695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9A0873">
              <w:rPr>
                <w:sz w:val="16"/>
                <w:szCs w:val="16"/>
              </w:rPr>
              <w:t>eg</w:t>
            </w:r>
            <w:proofErr w:type="spellEnd"/>
            <w:proofErr w:type="gramEnd"/>
            <w:r w:rsidRPr="009A0873">
              <w:rPr>
                <w:sz w:val="16"/>
                <w:szCs w:val="16"/>
              </w:rPr>
              <w:t>. VA1234)</w:t>
            </w:r>
          </w:p>
        </w:tc>
        <w:tc>
          <w:tcPr>
            <w:tcW w:w="3632" w:type="dxa"/>
            <w:gridSpan w:val="3"/>
          </w:tcPr>
          <w:p w14:paraId="31EDE8EB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0F0D54A5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0D74E62E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9A0873" w:rsidRPr="00266C92" w14:paraId="2D0D3B0B" w14:textId="77777777" w:rsidTr="00302695">
        <w:trPr>
          <w:jc w:val="center"/>
        </w:trPr>
        <w:tc>
          <w:tcPr>
            <w:tcW w:w="1185" w:type="dxa"/>
            <w:vMerge/>
          </w:tcPr>
          <w:p w14:paraId="55750D49" w14:textId="77777777" w:rsidR="009A0873" w:rsidRPr="00266C92" w:rsidRDefault="009A0873" w:rsidP="00302695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068B8C47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329142B5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09B8D51A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12D3F488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6858ADB7" w14:textId="77777777" w:rsidR="009A0873" w:rsidRPr="00266C92" w:rsidRDefault="009A0873" w:rsidP="00302695">
            <w:pPr>
              <w:jc w:val="center"/>
              <w:rPr>
                <w:sz w:val="22"/>
              </w:rPr>
            </w:pPr>
          </w:p>
        </w:tc>
      </w:tr>
      <w:tr w:rsidR="009A0873" w:rsidRPr="00266C92" w14:paraId="75B64AA9" w14:textId="77777777" w:rsidTr="00302695">
        <w:trPr>
          <w:jc w:val="center"/>
        </w:trPr>
        <w:tc>
          <w:tcPr>
            <w:tcW w:w="1185" w:type="dxa"/>
            <w:vMerge/>
          </w:tcPr>
          <w:p w14:paraId="6F9EEE9C" w14:textId="77777777" w:rsidR="009A0873" w:rsidRPr="00266C92" w:rsidRDefault="009A0873" w:rsidP="00302695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3F34B9CD" w14:textId="77777777" w:rsidR="009A0873" w:rsidRPr="00266C92" w:rsidRDefault="009A0873" w:rsidP="00302695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64C8D34C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75F050C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3514931" w14:textId="77777777" w:rsidR="009A0873" w:rsidRPr="00266C92" w:rsidRDefault="009A0873" w:rsidP="00302695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071C09B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66F6D20C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25E50B19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EE797C5" w14:textId="77777777" w:rsidR="009A0873" w:rsidRPr="00266C92" w:rsidRDefault="009A0873" w:rsidP="00302695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9A0873" w14:paraId="4184FC8C" w14:textId="77777777" w:rsidTr="00302695">
        <w:trPr>
          <w:trHeight w:val="718"/>
          <w:jc w:val="center"/>
        </w:trPr>
        <w:tc>
          <w:tcPr>
            <w:tcW w:w="1185" w:type="dxa"/>
          </w:tcPr>
          <w:p w14:paraId="6D5B3D63" w14:textId="77777777" w:rsidR="009A0873" w:rsidRDefault="009A0873" w:rsidP="00302695">
            <w:pPr>
              <w:jc w:val="center"/>
            </w:pPr>
          </w:p>
        </w:tc>
        <w:tc>
          <w:tcPr>
            <w:tcW w:w="1285" w:type="dxa"/>
          </w:tcPr>
          <w:p w14:paraId="604EF2E1" w14:textId="77777777" w:rsidR="009A0873" w:rsidRDefault="009A0873" w:rsidP="00302695">
            <w:pPr>
              <w:jc w:val="center"/>
            </w:pPr>
          </w:p>
        </w:tc>
        <w:tc>
          <w:tcPr>
            <w:tcW w:w="1174" w:type="dxa"/>
          </w:tcPr>
          <w:p w14:paraId="4FC87B94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5939AE70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14E5D814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509F457D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0939BE88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074F0D06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7EB359B2" w14:textId="77777777" w:rsidR="009A0873" w:rsidRDefault="009A0873" w:rsidP="00302695">
            <w:pPr>
              <w:jc w:val="center"/>
            </w:pPr>
          </w:p>
        </w:tc>
      </w:tr>
      <w:tr w:rsidR="009A0873" w14:paraId="6B891974" w14:textId="77777777" w:rsidTr="00302695">
        <w:trPr>
          <w:trHeight w:val="707"/>
          <w:jc w:val="center"/>
        </w:trPr>
        <w:tc>
          <w:tcPr>
            <w:tcW w:w="1185" w:type="dxa"/>
          </w:tcPr>
          <w:p w14:paraId="25D95C81" w14:textId="77777777" w:rsidR="009A0873" w:rsidRDefault="009A0873" w:rsidP="00302695">
            <w:pPr>
              <w:jc w:val="center"/>
            </w:pPr>
          </w:p>
        </w:tc>
        <w:tc>
          <w:tcPr>
            <w:tcW w:w="1285" w:type="dxa"/>
          </w:tcPr>
          <w:p w14:paraId="1EBE8BF2" w14:textId="77777777" w:rsidR="009A0873" w:rsidRDefault="009A0873" w:rsidP="00302695">
            <w:pPr>
              <w:jc w:val="center"/>
            </w:pPr>
          </w:p>
        </w:tc>
        <w:tc>
          <w:tcPr>
            <w:tcW w:w="1174" w:type="dxa"/>
          </w:tcPr>
          <w:p w14:paraId="0F0B768B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45CF6BBE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4165292C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60E94BF5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7113E113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</w:tcPr>
          <w:p w14:paraId="22AE8566" w14:textId="77777777" w:rsidR="009A0873" w:rsidRDefault="009A0873" w:rsidP="00302695">
            <w:pPr>
              <w:jc w:val="center"/>
            </w:pPr>
          </w:p>
        </w:tc>
        <w:tc>
          <w:tcPr>
            <w:tcW w:w="1173" w:type="dxa"/>
            <w:vMerge/>
          </w:tcPr>
          <w:p w14:paraId="1C405853" w14:textId="77777777" w:rsidR="009A0873" w:rsidRDefault="009A0873" w:rsidP="00302695">
            <w:pPr>
              <w:jc w:val="center"/>
            </w:pPr>
          </w:p>
        </w:tc>
      </w:tr>
    </w:tbl>
    <w:p w14:paraId="79B27803" w14:textId="77777777" w:rsidR="009A0873" w:rsidRDefault="009A0873" w:rsidP="000A53BE">
      <w:pPr>
        <w:rPr>
          <w:sz w:val="22"/>
        </w:rPr>
      </w:pPr>
    </w:p>
    <w:p w14:paraId="1CE6B112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923D063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2DD43428" w14:textId="475726B3" w:rsidR="00266C92" w:rsidRDefault="000A53BE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75748760" w14:textId="77777777" w:rsidR="009A0873" w:rsidRDefault="009A0873" w:rsidP="004A6BFA">
      <w:pPr>
        <w:rPr>
          <w:sz w:val="22"/>
        </w:rPr>
      </w:pPr>
    </w:p>
    <w:p w14:paraId="42C384EE" w14:textId="77777777" w:rsidR="00C83175" w:rsidRDefault="00C83175" w:rsidP="004A6BFA">
      <w:pPr>
        <w:rPr>
          <w:sz w:val="22"/>
        </w:rPr>
      </w:pPr>
    </w:p>
    <w:p w14:paraId="61CF7347" w14:textId="77777777" w:rsidR="00C83175" w:rsidRPr="009A0873" w:rsidRDefault="00C83175" w:rsidP="004A6BFA">
      <w:pPr>
        <w:rPr>
          <w:sz w:val="22"/>
        </w:rPr>
      </w:pPr>
    </w:p>
    <w:p w14:paraId="2C49D99C" w14:textId="7A586D15" w:rsidR="004A6BFA" w:rsidRPr="009A0873" w:rsidRDefault="004A6BFA" w:rsidP="009A0873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t>Travelling from Melbourne to Kalgoorlie</w:t>
      </w:r>
    </w:p>
    <w:p w14:paraId="2F9821E0" w14:textId="127A72BA" w:rsidR="009A0873" w:rsidRPr="00266C92" w:rsidRDefault="009A0873" w:rsidP="009A0873">
      <w:r w:rsidRPr="009A0873">
        <w:rPr>
          <w:sz w:val="22"/>
        </w:rPr>
        <w:t>Choose 2 possible flight options from the 4 provided on the information sheet.</w:t>
      </w:r>
    </w:p>
    <w:p w14:paraId="282E1309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573E1" w14:paraId="284EBB65" w14:textId="77777777" w:rsidTr="00F36C96">
        <w:trPr>
          <w:jc w:val="center"/>
        </w:trPr>
        <w:tc>
          <w:tcPr>
            <w:tcW w:w="1185" w:type="dxa"/>
            <w:vMerge w:val="restart"/>
            <w:vAlign w:val="center"/>
          </w:tcPr>
          <w:p w14:paraId="6F707878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8CA76CC" w14:textId="77777777" w:rsidR="007573E1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1A3C5CD5" w14:textId="77777777" w:rsidR="007573E1" w:rsidRDefault="007573E1" w:rsidP="00F36C96">
            <w:pPr>
              <w:jc w:val="center"/>
              <w:rPr>
                <w:sz w:val="22"/>
              </w:rPr>
            </w:pPr>
          </w:p>
          <w:p w14:paraId="18C2205D" w14:textId="77777777" w:rsidR="007573E1" w:rsidRPr="009A0873" w:rsidRDefault="007573E1" w:rsidP="00F36C96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9A0873">
              <w:rPr>
                <w:sz w:val="16"/>
                <w:szCs w:val="16"/>
              </w:rPr>
              <w:t>eg</w:t>
            </w:r>
            <w:proofErr w:type="spellEnd"/>
            <w:proofErr w:type="gramEnd"/>
            <w:r w:rsidRPr="009A0873">
              <w:rPr>
                <w:sz w:val="16"/>
                <w:szCs w:val="16"/>
              </w:rPr>
              <w:t>. VA1234)</w:t>
            </w:r>
          </w:p>
        </w:tc>
        <w:tc>
          <w:tcPr>
            <w:tcW w:w="3632" w:type="dxa"/>
            <w:gridSpan w:val="3"/>
          </w:tcPr>
          <w:p w14:paraId="6A60401D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09887872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53817412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573E1" w14:paraId="4452E00F" w14:textId="77777777" w:rsidTr="00F36C96">
        <w:trPr>
          <w:jc w:val="center"/>
        </w:trPr>
        <w:tc>
          <w:tcPr>
            <w:tcW w:w="1185" w:type="dxa"/>
            <w:vMerge/>
          </w:tcPr>
          <w:p w14:paraId="6F77D7E6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63A273F6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6A47834D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54850021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0D62E60E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2620686D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</w:tr>
      <w:tr w:rsidR="007573E1" w14:paraId="5AC1EE0F" w14:textId="77777777" w:rsidTr="00F36C96">
        <w:trPr>
          <w:jc w:val="center"/>
        </w:trPr>
        <w:tc>
          <w:tcPr>
            <w:tcW w:w="1185" w:type="dxa"/>
            <w:vMerge/>
          </w:tcPr>
          <w:p w14:paraId="3A6A7DB6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226575ED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2969D187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5B97E602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6D5FBCE1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0CDE01FF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BFF49A9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4BB9B0CF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2DC0DBED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573E1" w14:paraId="349D402F" w14:textId="77777777" w:rsidTr="00F36C96">
        <w:trPr>
          <w:trHeight w:val="718"/>
          <w:jc w:val="center"/>
        </w:trPr>
        <w:tc>
          <w:tcPr>
            <w:tcW w:w="1185" w:type="dxa"/>
          </w:tcPr>
          <w:p w14:paraId="5CD6A2EB" w14:textId="77777777" w:rsidR="007573E1" w:rsidRDefault="007573E1" w:rsidP="00F36C96">
            <w:pPr>
              <w:jc w:val="center"/>
            </w:pPr>
          </w:p>
        </w:tc>
        <w:tc>
          <w:tcPr>
            <w:tcW w:w="1285" w:type="dxa"/>
          </w:tcPr>
          <w:p w14:paraId="3134F9AC" w14:textId="77777777" w:rsidR="007573E1" w:rsidRDefault="007573E1" w:rsidP="00F36C96">
            <w:pPr>
              <w:jc w:val="center"/>
            </w:pPr>
          </w:p>
        </w:tc>
        <w:tc>
          <w:tcPr>
            <w:tcW w:w="1174" w:type="dxa"/>
          </w:tcPr>
          <w:p w14:paraId="585B0F54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3867ED2C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06027ACB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282D6E00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71E1CEF0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7ECCBE53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0FAE8126" w14:textId="77777777" w:rsidR="007573E1" w:rsidRDefault="007573E1" w:rsidP="00F36C96">
            <w:pPr>
              <w:jc w:val="center"/>
            </w:pPr>
          </w:p>
        </w:tc>
      </w:tr>
      <w:tr w:rsidR="007573E1" w14:paraId="31C2D04A" w14:textId="77777777" w:rsidTr="00F36C96">
        <w:trPr>
          <w:trHeight w:val="707"/>
          <w:jc w:val="center"/>
        </w:trPr>
        <w:tc>
          <w:tcPr>
            <w:tcW w:w="1185" w:type="dxa"/>
          </w:tcPr>
          <w:p w14:paraId="0FB41974" w14:textId="77777777" w:rsidR="007573E1" w:rsidRDefault="007573E1" w:rsidP="00F36C96">
            <w:pPr>
              <w:jc w:val="center"/>
            </w:pPr>
          </w:p>
        </w:tc>
        <w:tc>
          <w:tcPr>
            <w:tcW w:w="1285" w:type="dxa"/>
          </w:tcPr>
          <w:p w14:paraId="0B412A78" w14:textId="77777777" w:rsidR="007573E1" w:rsidRDefault="007573E1" w:rsidP="00F36C96">
            <w:pPr>
              <w:jc w:val="center"/>
            </w:pPr>
          </w:p>
        </w:tc>
        <w:tc>
          <w:tcPr>
            <w:tcW w:w="1174" w:type="dxa"/>
          </w:tcPr>
          <w:p w14:paraId="5E070154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4DCAD526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795FE047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6E2BFCF3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2893EB8B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4DBFF150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  <w:vMerge/>
          </w:tcPr>
          <w:p w14:paraId="57995E48" w14:textId="77777777" w:rsidR="007573E1" w:rsidRDefault="007573E1" w:rsidP="00F36C96">
            <w:pPr>
              <w:jc w:val="center"/>
            </w:pPr>
          </w:p>
        </w:tc>
      </w:tr>
    </w:tbl>
    <w:p w14:paraId="5CEAF69E" w14:textId="19BD8273" w:rsidR="000A53BE" w:rsidRDefault="007573E1" w:rsidP="000A53BE">
      <w:pPr>
        <w:rPr>
          <w:sz w:val="22"/>
        </w:rPr>
      </w:pPr>
      <w:r>
        <w:br/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Yes / No (circle)</w:t>
      </w:r>
    </w:p>
    <w:p w14:paraId="3D03E7DC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53643AA" w14:textId="3DCED874" w:rsidR="009A0873" w:rsidRPr="009A0873" w:rsidRDefault="000A53BE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6E865C4F" w14:textId="77777777" w:rsidR="00C83175" w:rsidRDefault="00C83175" w:rsidP="00266C92">
      <w:pPr>
        <w:spacing w:after="0"/>
        <w:rPr>
          <w:b/>
          <w:sz w:val="22"/>
        </w:rPr>
      </w:pPr>
    </w:p>
    <w:p w14:paraId="3BB4BFAB" w14:textId="77777777" w:rsidR="00C83175" w:rsidRDefault="00C83175" w:rsidP="00266C92">
      <w:pPr>
        <w:spacing w:after="0"/>
        <w:rPr>
          <w:b/>
          <w:sz w:val="22"/>
        </w:rPr>
      </w:pPr>
    </w:p>
    <w:p w14:paraId="339023A8" w14:textId="77777777" w:rsidR="00C83175" w:rsidRDefault="00C83175" w:rsidP="00266C92">
      <w:pPr>
        <w:spacing w:after="0"/>
        <w:rPr>
          <w:b/>
          <w:sz w:val="22"/>
        </w:rPr>
      </w:pPr>
    </w:p>
    <w:p w14:paraId="530E54E3" w14:textId="77777777"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573E1" w14:paraId="17B43BE5" w14:textId="77777777" w:rsidTr="00F36C96">
        <w:trPr>
          <w:jc w:val="center"/>
        </w:trPr>
        <w:tc>
          <w:tcPr>
            <w:tcW w:w="1185" w:type="dxa"/>
            <w:vMerge w:val="restart"/>
            <w:vAlign w:val="center"/>
          </w:tcPr>
          <w:p w14:paraId="114463A2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07AF020A" w14:textId="77777777" w:rsidR="007573E1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  <w:p w14:paraId="5FEDF859" w14:textId="77777777" w:rsidR="007573E1" w:rsidRDefault="007573E1" w:rsidP="00F36C96">
            <w:pPr>
              <w:jc w:val="center"/>
              <w:rPr>
                <w:sz w:val="22"/>
              </w:rPr>
            </w:pPr>
          </w:p>
          <w:p w14:paraId="475D4972" w14:textId="77777777" w:rsidR="007573E1" w:rsidRPr="009A0873" w:rsidRDefault="007573E1" w:rsidP="00F36C96">
            <w:pPr>
              <w:jc w:val="center"/>
              <w:rPr>
                <w:sz w:val="16"/>
                <w:szCs w:val="16"/>
              </w:rPr>
            </w:pPr>
            <w:r w:rsidRPr="009A087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9A0873">
              <w:rPr>
                <w:sz w:val="16"/>
                <w:szCs w:val="16"/>
              </w:rPr>
              <w:t>eg</w:t>
            </w:r>
            <w:proofErr w:type="spellEnd"/>
            <w:proofErr w:type="gramEnd"/>
            <w:r w:rsidRPr="009A0873">
              <w:rPr>
                <w:sz w:val="16"/>
                <w:szCs w:val="16"/>
              </w:rPr>
              <w:t>. VA1234)</w:t>
            </w:r>
          </w:p>
        </w:tc>
        <w:tc>
          <w:tcPr>
            <w:tcW w:w="3632" w:type="dxa"/>
            <w:gridSpan w:val="3"/>
          </w:tcPr>
          <w:p w14:paraId="60D76F75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14:paraId="43DBBB90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14:paraId="5FB757E8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573E1" w14:paraId="565F1AD7" w14:textId="77777777" w:rsidTr="00F36C96">
        <w:trPr>
          <w:jc w:val="center"/>
        </w:trPr>
        <w:tc>
          <w:tcPr>
            <w:tcW w:w="1185" w:type="dxa"/>
            <w:vMerge/>
          </w:tcPr>
          <w:p w14:paraId="786A8725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29CF972B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14:paraId="1BE728DC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14:paraId="0E174A67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14:paraId="2E8E1A06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14:paraId="1C893265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</w:tr>
      <w:tr w:rsidR="007573E1" w14:paraId="19193692" w14:textId="77777777" w:rsidTr="00F36C96">
        <w:trPr>
          <w:jc w:val="center"/>
        </w:trPr>
        <w:tc>
          <w:tcPr>
            <w:tcW w:w="1185" w:type="dxa"/>
            <w:vMerge/>
          </w:tcPr>
          <w:p w14:paraId="19959541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14:paraId="1A8BAEB7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14:paraId="7BBA5C9F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37803E2B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14:paraId="4DDDBB95" w14:textId="77777777" w:rsidR="007573E1" w:rsidRPr="00266C92" w:rsidRDefault="007573E1" w:rsidP="00F36C96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14:paraId="4E72134D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14:paraId="095B5874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14:paraId="105D07B3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14:paraId="5BFD2249" w14:textId="77777777" w:rsidR="007573E1" w:rsidRPr="00266C92" w:rsidRDefault="007573E1" w:rsidP="00F36C9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573E1" w14:paraId="15D40511" w14:textId="77777777" w:rsidTr="00F36C96">
        <w:trPr>
          <w:trHeight w:val="718"/>
          <w:jc w:val="center"/>
        </w:trPr>
        <w:tc>
          <w:tcPr>
            <w:tcW w:w="1185" w:type="dxa"/>
          </w:tcPr>
          <w:p w14:paraId="774F2FAA" w14:textId="77777777" w:rsidR="007573E1" w:rsidRDefault="007573E1" w:rsidP="00F36C96">
            <w:pPr>
              <w:jc w:val="center"/>
            </w:pPr>
          </w:p>
        </w:tc>
        <w:tc>
          <w:tcPr>
            <w:tcW w:w="1285" w:type="dxa"/>
          </w:tcPr>
          <w:p w14:paraId="33E4888A" w14:textId="77777777" w:rsidR="007573E1" w:rsidRDefault="007573E1" w:rsidP="00F36C96">
            <w:pPr>
              <w:jc w:val="center"/>
            </w:pPr>
          </w:p>
        </w:tc>
        <w:tc>
          <w:tcPr>
            <w:tcW w:w="1174" w:type="dxa"/>
          </w:tcPr>
          <w:p w14:paraId="6156F2AB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5FA87079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5BEFB071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1550BAC4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5519B144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55B26328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  <w:vMerge w:val="restart"/>
          </w:tcPr>
          <w:p w14:paraId="3792CD20" w14:textId="77777777" w:rsidR="007573E1" w:rsidRDefault="007573E1" w:rsidP="00F36C96">
            <w:pPr>
              <w:jc w:val="center"/>
            </w:pPr>
          </w:p>
        </w:tc>
      </w:tr>
      <w:tr w:rsidR="007573E1" w14:paraId="021D30DB" w14:textId="77777777" w:rsidTr="00F36C96">
        <w:trPr>
          <w:trHeight w:val="707"/>
          <w:jc w:val="center"/>
        </w:trPr>
        <w:tc>
          <w:tcPr>
            <w:tcW w:w="1185" w:type="dxa"/>
          </w:tcPr>
          <w:p w14:paraId="01D318BF" w14:textId="77777777" w:rsidR="007573E1" w:rsidRDefault="007573E1" w:rsidP="00F36C96">
            <w:pPr>
              <w:jc w:val="center"/>
            </w:pPr>
          </w:p>
        </w:tc>
        <w:tc>
          <w:tcPr>
            <w:tcW w:w="1285" w:type="dxa"/>
          </w:tcPr>
          <w:p w14:paraId="1A691A60" w14:textId="77777777" w:rsidR="007573E1" w:rsidRDefault="007573E1" w:rsidP="00F36C96">
            <w:pPr>
              <w:jc w:val="center"/>
            </w:pPr>
          </w:p>
        </w:tc>
        <w:tc>
          <w:tcPr>
            <w:tcW w:w="1174" w:type="dxa"/>
          </w:tcPr>
          <w:p w14:paraId="4D259730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3625F3C4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69056C2F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101439F1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72FF977B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</w:tcPr>
          <w:p w14:paraId="52634E15" w14:textId="77777777" w:rsidR="007573E1" w:rsidRDefault="007573E1" w:rsidP="00F36C96">
            <w:pPr>
              <w:jc w:val="center"/>
            </w:pPr>
          </w:p>
        </w:tc>
        <w:tc>
          <w:tcPr>
            <w:tcW w:w="1173" w:type="dxa"/>
            <w:vMerge/>
          </w:tcPr>
          <w:p w14:paraId="46B753F8" w14:textId="77777777" w:rsidR="007573E1" w:rsidRDefault="007573E1" w:rsidP="00F36C96">
            <w:pPr>
              <w:jc w:val="center"/>
            </w:pPr>
          </w:p>
        </w:tc>
      </w:tr>
    </w:tbl>
    <w:p w14:paraId="5328795A" w14:textId="34E7FA48" w:rsidR="004A6BFA" w:rsidRDefault="007573E1" w:rsidP="00266C92">
      <w:pPr>
        <w:spacing w:after="0"/>
      </w:pPr>
      <w:r>
        <w:br/>
      </w:r>
    </w:p>
    <w:p w14:paraId="52C44FA8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14:paraId="5030B154" w14:textId="77777777"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14:paraId="770FC06C" w14:textId="77777777"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14:paraId="3255F86E" w14:textId="77777777" w:rsidR="004A6BFA" w:rsidRDefault="004A6BFA" w:rsidP="004A6BFA"/>
    <w:p w14:paraId="40FE3F07" w14:textId="77777777" w:rsidR="00C83175" w:rsidRDefault="00C83175" w:rsidP="004A6BFA">
      <w:bookmarkStart w:id="1" w:name="_GoBack"/>
      <w:bookmarkEnd w:id="1"/>
    </w:p>
    <w:p w14:paraId="27285DEB" w14:textId="77777777"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14:paraId="52A7BE90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08466B04" w14:textId="77777777" w:rsidR="00266C92" w:rsidRDefault="00266C92" w:rsidP="00266C92">
      <w:pPr>
        <w:pStyle w:val="ListParagraph"/>
        <w:ind w:left="1440"/>
        <w:rPr>
          <w:sz w:val="22"/>
        </w:rPr>
      </w:pPr>
    </w:p>
    <w:p w14:paraId="2029E295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01E63158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76FFADD2" w14:textId="77777777" w:rsidR="00C83175" w:rsidRDefault="00C83175" w:rsidP="00266C92">
      <w:pPr>
        <w:pStyle w:val="ListParagraph"/>
        <w:ind w:left="1440"/>
        <w:rPr>
          <w:sz w:val="22"/>
        </w:rPr>
      </w:pPr>
    </w:p>
    <w:p w14:paraId="49BC3B9D" w14:textId="77777777" w:rsidR="00C83175" w:rsidRPr="00266C92" w:rsidRDefault="00C83175" w:rsidP="00266C92">
      <w:pPr>
        <w:pStyle w:val="ListParagraph"/>
        <w:ind w:left="1440"/>
        <w:rPr>
          <w:sz w:val="22"/>
        </w:rPr>
      </w:pPr>
    </w:p>
    <w:p w14:paraId="10841D9F" w14:textId="77777777" w:rsidR="004A6BFA" w:rsidRDefault="004A6BFA" w:rsidP="004A6BFA"/>
    <w:p w14:paraId="609828F2" w14:textId="77777777" w:rsidR="00C83175" w:rsidRDefault="00C83175" w:rsidP="004A6BFA"/>
    <w:p w14:paraId="4867C5D2" w14:textId="77777777" w:rsidR="00C83175" w:rsidRDefault="00C83175" w:rsidP="004A6BFA"/>
    <w:p w14:paraId="524E3085" w14:textId="3CE68A28" w:rsidR="0088042F" w:rsidRDefault="000A53BE" w:rsidP="00C83175">
      <w:pPr>
        <w:spacing w:after="0"/>
        <w:rPr>
          <w:b/>
        </w:rPr>
      </w:pPr>
      <w:r>
        <w:rPr>
          <w:b/>
          <w:u w:val="single"/>
        </w:rPr>
        <w:lastRenderedPageBreak/>
        <w:t>ACCOMMODATION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 </w:t>
      </w:r>
      <w:r w:rsidR="0088042F">
        <w:rPr>
          <w:b/>
        </w:rPr>
        <w:t xml:space="preserve"> (</w:t>
      </w:r>
      <w:r w:rsidR="002D1AA8">
        <w:rPr>
          <w:b/>
        </w:rPr>
        <w:t>17</w:t>
      </w:r>
      <w:r w:rsidR="0088042F"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>
        <w:rPr>
          <w:b/>
        </w:rPr>
        <w:t>4, 4, 2, 3</w:t>
      </w:r>
      <w:r w:rsidR="00E827A9">
        <w:rPr>
          <w:b/>
        </w:rPr>
        <w:t xml:space="preserve">, </w:t>
      </w:r>
      <w:proofErr w:type="gramStart"/>
      <w:r w:rsidR="00E827A9">
        <w:rPr>
          <w:b/>
        </w:rPr>
        <w:t>2</w:t>
      </w:r>
      <w:proofErr w:type="gramEnd"/>
      <w:r w:rsidR="0088042F">
        <w:rPr>
          <w:b/>
        </w:rPr>
        <w:t>)</w:t>
      </w:r>
    </w:p>
    <w:p w14:paraId="734EE384" w14:textId="77777777" w:rsidR="00C83175" w:rsidRPr="0088042F" w:rsidRDefault="00C83175" w:rsidP="00C83175">
      <w:pPr>
        <w:spacing w:after="0"/>
        <w:rPr>
          <w:b/>
        </w:rPr>
      </w:pP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77777777"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14:paraId="28065CDE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14:paraId="172571B0" w14:textId="77777777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77777777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4352B22E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>Measure to the South West entrance of the MCG</w:t>
      </w:r>
      <w:r w:rsidR="009A0873">
        <w:rPr>
          <w:sz w:val="22"/>
        </w:rPr>
        <w:t xml:space="preserve"> (Melbourne Cricket Ground)</w:t>
      </w:r>
      <w:r w:rsidR="007B37F9">
        <w:rPr>
          <w:sz w:val="22"/>
        </w:rPr>
        <w:t xml:space="preserve">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14:paraId="0BFC871E" w14:textId="77777777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71D835F4" w14:textId="77777777" w:rsidR="00396F8C" w:rsidRDefault="00396F8C" w:rsidP="00396F8C">
      <w:pPr>
        <w:pStyle w:val="ListParagraph"/>
        <w:rPr>
          <w:sz w:val="22"/>
        </w:rPr>
      </w:pP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190F8F3A"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14:paraId="2154E669" w14:textId="77777777" w:rsidR="00396F8C" w:rsidRDefault="00396F8C" w:rsidP="00396F8C">
      <w:pPr>
        <w:pStyle w:val="ListParagraph"/>
        <w:rPr>
          <w:sz w:val="22"/>
        </w:rPr>
      </w:pPr>
    </w:p>
    <w:p w14:paraId="51181167" w14:textId="77777777" w:rsidR="00396F8C" w:rsidRDefault="00396F8C" w:rsidP="00396F8C">
      <w:pPr>
        <w:pStyle w:val="ListParagraph"/>
        <w:rPr>
          <w:sz w:val="22"/>
        </w:rPr>
      </w:pPr>
    </w:p>
    <w:p w14:paraId="23607AAE" w14:textId="77777777" w:rsidR="00396F8C" w:rsidRDefault="00396F8C" w:rsidP="00396F8C">
      <w:pPr>
        <w:pStyle w:val="ListParagraph"/>
        <w:rPr>
          <w:sz w:val="22"/>
        </w:rPr>
      </w:pPr>
    </w:p>
    <w:p w14:paraId="474F2C05" w14:textId="77777777" w:rsidR="00396F8C" w:rsidRDefault="00396F8C" w:rsidP="00396F8C">
      <w:pPr>
        <w:pStyle w:val="ListParagraph"/>
        <w:rPr>
          <w:sz w:val="22"/>
        </w:rPr>
      </w:pPr>
    </w:p>
    <w:p w14:paraId="4358883E" w14:textId="4220D487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366F96DA" w14:textId="77777777" w:rsidR="00396F8C" w:rsidRDefault="00396F8C" w:rsidP="00396F8C">
      <w:pPr>
        <w:pStyle w:val="ListParagraph"/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14:paraId="66667DE0" w14:textId="77777777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From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17F788AC" w14:textId="77777777" w:rsidR="00906C34" w:rsidRPr="00906C34" w:rsidRDefault="00906C34" w:rsidP="00906C34">
      <w:pPr>
        <w:rPr>
          <w:sz w:val="22"/>
        </w:rPr>
      </w:pPr>
    </w:p>
    <w:p w14:paraId="0E42E7A8" w14:textId="4B468996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74C4C449" w14:textId="77777777" w:rsidR="00C83175" w:rsidRDefault="00C83175" w:rsidP="00C83175">
      <w:pPr>
        <w:pStyle w:val="ListParagraph"/>
        <w:rPr>
          <w:sz w:val="22"/>
        </w:rPr>
      </w:pPr>
    </w:p>
    <w:p w14:paraId="01DFE841" w14:textId="77777777" w:rsidR="00C83175" w:rsidRDefault="00C83175" w:rsidP="00C83175">
      <w:pPr>
        <w:pStyle w:val="ListParagraph"/>
        <w:rPr>
          <w:sz w:val="22"/>
        </w:rPr>
      </w:pPr>
    </w:p>
    <w:p w14:paraId="3BAB0F11" w14:textId="77777777" w:rsidR="00C83175" w:rsidRDefault="00C83175" w:rsidP="00C83175">
      <w:pPr>
        <w:pStyle w:val="ListParagraph"/>
        <w:rPr>
          <w:sz w:val="22"/>
        </w:rPr>
      </w:pPr>
    </w:p>
    <w:p w14:paraId="0EE02C79" w14:textId="6A59E313" w:rsidR="00C83175" w:rsidRDefault="000A53BE" w:rsidP="00C83175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15694099" w14:textId="77777777" w:rsidR="00C83175" w:rsidRPr="00C83175" w:rsidRDefault="00C83175" w:rsidP="00C83175">
      <w:pPr>
        <w:pStyle w:val="ListParagraph"/>
        <w:rPr>
          <w:sz w:val="22"/>
        </w:rPr>
      </w:pPr>
    </w:p>
    <w:p w14:paraId="0A9C04B7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14:paraId="05DDC1B6" w14:textId="77777777" w:rsidR="00C83175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 w:rsidR="00F37FB0">
        <w:rPr>
          <w:sz w:val="22"/>
        </w:rPr>
        <w:t xml:space="preserve"> (Give a little more detail)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7B1193">
        <w:rPr>
          <w:sz w:val="22"/>
        </w:rPr>
        <w:br/>
      </w:r>
    </w:p>
    <w:p w14:paraId="1E6DA4D1" w14:textId="275D0A29" w:rsidR="000A53BE" w:rsidRDefault="000A53BE" w:rsidP="00C83175">
      <w:pPr>
        <w:pStyle w:val="ListParagraph"/>
        <w:ind w:left="1440"/>
        <w:rPr>
          <w:sz w:val="22"/>
        </w:rPr>
      </w:pPr>
      <w:r>
        <w:rPr>
          <w:sz w:val="22"/>
        </w:rPr>
        <w:br/>
      </w:r>
    </w:p>
    <w:p w14:paraId="6F58B293" w14:textId="77777777"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14:paraId="38C7AAA3" w14:textId="77777777" w:rsidR="000A53BE" w:rsidRDefault="000A53BE" w:rsidP="000A53BE">
      <w:pPr>
        <w:pStyle w:val="ListParagraph"/>
        <w:rPr>
          <w:sz w:val="22"/>
        </w:rPr>
      </w:pPr>
    </w:p>
    <w:p w14:paraId="2C6DE468" w14:textId="77777777" w:rsidR="00C83175" w:rsidRDefault="00C83175" w:rsidP="000A53BE">
      <w:pPr>
        <w:pStyle w:val="ListParagraph"/>
        <w:rPr>
          <w:sz w:val="22"/>
        </w:rPr>
      </w:pPr>
    </w:p>
    <w:p w14:paraId="375B835A" w14:textId="77777777" w:rsidR="00C83175" w:rsidRDefault="00C83175" w:rsidP="000A53BE">
      <w:pPr>
        <w:pStyle w:val="ListParagraph"/>
        <w:rPr>
          <w:sz w:val="22"/>
        </w:rPr>
      </w:pPr>
    </w:p>
    <w:p w14:paraId="5EEA0528" w14:textId="77777777" w:rsidR="000A53BE" w:rsidRPr="000A53BE" w:rsidRDefault="000A53BE" w:rsidP="000A53BE">
      <w:pPr>
        <w:rPr>
          <w:sz w:val="22"/>
        </w:rPr>
      </w:pPr>
    </w:p>
    <w:p w14:paraId="52D4B67B" w14:textId="77777777"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45697C8D" w14:textId="77777777"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7ADC0E54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671E95F0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4CCAF4B1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2119F621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7C0422EE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45BD0796" w14:textId="77777777" w:rsidR="00C83175" w:rsidRDefault="00C83175" w:rsidP="00906C34">
      <w:pPr>
        <w:pStyle w:val="ListParagraph"/>
        <w:ind w:left="1440"/>
        <w:rPr>
          <w:sz w:val="22"/>
        </w:rPr>
      </w:pPr>
    </w:p>
    <w:p w14:paraId="1B6B07E8" w14:textId="77777777" w:rsidR="00906C34" w:rsidRDefault="00906C34" w:rsidP="00906C34">
      <w:pPr>
        <w:pStyle w:val="ListParagraph"/>
        <w:ind w:left="1440"/>
        <w:rPr>
          <w:sz w:val="22"/>
        </w:rPr>
      </w:pPr>
    </w:p>
    <w:p w14:paraId="50058771" w14:textId="134566C9" w:rsidR="00906C34" w:rsidRPr="007B1193" w:rsidRDefault="002E2B2C" w:rsidP="007B119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14:paraId="7F29E904" w14:textId="77777777" w:rsidR="00906C34" w:rsidRPr="00906C34" w:rsidRDefault="00906C34" w:rsidP="00906C34">
      <w:pPr>
        <w:pStyle w:val="ListParagraph"/>
        <w:ind w:left="1440"/>
        <w:rPr>
          <w:sz w:val="22"/>
        </w:rPr>
      </w:pPr>
    </w:p>
    <w:p w14:paraId="568A78F5" w14:textId="77777777" w:rsidR="009A0873" w:rsidRDefault="009A0873" w:rsidP="000A53BE">
      <w:pPr>
        <w:spacing w:after="0"/>
        <w:rPr>
          <w:b/>
          <w:u w:val="single"/>
        </w:rPr>
      </w:pPr>
    </w:p>
    <w:p w14:paraId="194F3E93" w14:textId="77777777" w:rsidR="009A0873" w:rsidRDefault="009A0873" w:rsidP="000A53BE">
      <w:pPr>
        <w:spacing w:after="0"/>
        <w:rPr>
          <w:b/>
          <w:u w:val="single"/>
        </w:rPr>
      </w:pPr>
    </w:p>
    <w:p w14:paraId="102052A4" w14:textId="77777777" w:rsidR="009A0873" w:rsidRDefault="009A0873" w:rsidP="000A53BE">
      <w:pPr>
        <w:spacing w:after="0"/>
        <w:rPr>
          <w:b/>
          <w:u w:val="single"/>
        </w:rPr>
      </w:pPr>
    </w:p>
    <w:p w14:paraId="430F0AC3" w14:textId="77777777" w:rsidR="009A0873" w:rsidRDefault="009A0873" w:rsidP="000A53BE">
      <w:pPr>
        <w:spacing w:after="0"/>
        <w:rPr>
          <w:b/>
          <w:u w:val="single"/>
        </w:rPr>
      </w:pPr>
    </w:p>
    <w:p w14:paraId="331CA29F" w14:textId="77777777" w:rsidR="009A0873" w:rsidRDefault="009A0873" w:rsidP="000A53BE">
      <w:pPr>
        <w:spacing w:after="0"/>
        <w:rPr>
          <w:b/>
          <w:u w:val="single"/>
        </w:rPr>
      </w:pPr>
    </w:p>
    <w:p w14:paraId="6C97880C" w14:textId="77777777" w:rsidR="009A0873" w:rsidRDefault="009A0873" w:rsidP="000A53BE">
      <w:pPr>
        <w:spacing w:after="0"/>
        <w:rPr>
          <w:b/>
          <w:u w:val="single"/>
        </w:rPr>
      </w:pPr>
    </w:p>
    <w:p w14:paraId="0C4B2FD8" w14:textId="77777777" w:rsidR="009A0873" w:rsidRDefault="009A0873" w:rsidP="000A53BE">
      <w:pPr>
        <w:spacing w:after="0"/>
        <w:rPr>
          <w:b/>
          <w:u w:val="single"/>
        </w:rPr>
      </w:pPr>
    </w:p>
    <w:p w14:paraId="3B773222" w14:textId="77777777" w:rsidR="009A0873" w:rsidRDefault="009A0873" w:rsidP="000A53BE">
      <w:pPr>
        <w:spacing w:after="0"/>
        <w:rPr>
          <w:b/>
          <w:u w:val="single"/>
        </w:rPr>
      </w:pPr>
    </w:p>
    <w:p w14:paraId="66CB12D3" w14:textId="77777777" w:rsidR="009A0873" w:rsidRDefault="009A0873" w:rsidP="000A53BE">
      <w:pPr>
        <w:spacing w:after="0"/>
        <w:rPr>
          <w:b/>
          <w:u w:val="single"/>
        </w:rPr>
      </w:pPr>
    </w:p>
    <w:p w14:paraId="179E05A4" w14:textId="77777777" w:rsidR="009A0873" w:rsidRDefault="009A0873" w:rsidP="000A53BE">
      <w:pPr>
        <w:spacing w:after="0"/>
        <w:rPr>
          <w:b/>
          <w:u w:val="single"/>
        </w:rPr>
      </w:pPr>
    </w:p>
    <w:p w14:paraId="244B2804" w14:textId="77777777" w:rsidR="009A0873" w:rsidRDefault="009A0873" w:rsidP="000A53BE">
      <w:pPr>
        <w:spacing w:after="0"/>
        <w:rPr>
          <w:b/>
          <w:u w:val="single"/>
        </w:rPr>
      </w:pPr>
    </w:p>
    <w:p w14:paraId="13C7E40F" w14:textId="2903E5DD" w:rsidR="000A53BE" w:rsidRDefault="00F16A75" w:rsidP="00BE1CA4">
      <w:pPr>
        <w:spacing w:after="0"/>
        <w:rPr>
          <w:b/>
        </w:rPr>
      </w:pPr>
      <w:r>
        <w:rPr>
          <w:b/>
          <w:u w:val="single"/>
        </w:rPr>
        <w:lastRenderedPageBreak/>
        <w:t>PUBLIC TRANSPORT</w:t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0A53BE">
        <w:rPr>
          <w:b/>
        </w:rPr>
        <w:t xml:space="preserve"> (</w:t>
      </w:r>
      <w:r w:rsidR="00C607FD">
        <w:rPr>
          <w:b/>
        </w:rPr>
        <w:t>8</w:t>
      </w:r>
      <w:r w:rsidR="000A53BE">
        <w:rPr>
          <w:b/>
        </w:rPr>
        <w:t xml:space="preserve"> marks: </w:t>
      </w:r>
      <w:r w:rsidR="002D2D1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 w:rsidR="000A53BE">
        <w:rPr>
          <w:b/>
        </w:rPr>
        <w:t>)</w:t>
      </w:r>
    </w:p>
    <w:p w14:paraId="15961532" w14:textId="77777777" w:rsidR="00BE1CA4" w:rsidRPr="0088042F" w:rsidRDefault="00BE1CA4" w:rsidP="00BE1CA4">
      <w:pPr>
        <w:spacing w:after="0"/>
        <w:rPr>
          <w:b/>
        </w:rPr>
      </w:pP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6BE9204F" w14:textId="77777777" w:rsidR="009713BA" w:rsidRDefault="009713BA" w:rsidP="009713BA">
      <w:pPr>
        <w:rPr>
          <w:sz w:val="22"/>
        </w:rPr>
      </w:pPr>
    </w:p>
    <w:p w14:paraId="7FD8DA88" w14:textId="77777777" w:rsidR="00C83175" w:rsidRDefault="00C83175" w:rsidP="009713BA">
      <w:pPr>
        <w:rPr>
          <w:sz w:val="22"/>
        </w:rPr>
      </w:pPr>
    </w:p>
    <w:p w14:paraId="13081462" w14:textId="77777777"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14:paraId="3802BC0F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proofErr w:type="gramStart"/>
      <w:r>
        <w:rPr>
          <w:sz w:val="22"/>
        </w:rPr>
        <w:t>Sky bus services is</w:t>
      </w:r>
      <w:proofErr w:type="gramEnd"/>
      <w:r>
        <w:rPr>
          <w:sz w:val="22"/>
        </w:rPr>
        <w:t xml:space="preserve"> an express bus from the Airport to the City Centre, return. For more information, see your information package. </w:t>
      </w:r>
      <w:r>
        <w:rPr>
          <w:sz w:val="22"/>
        </w:rPr>
        <w:br/>
      </w:r>
    </w:p>
    <w:p w14:paraId="41B5D7C4" w14:textId="77777777"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14:paraId="78235157" w14:textId="77777777"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14:paraId="7DF48052" w14:textId="77777777"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14:paraId="27EBC499" w14:textId="77777777" w:rsidR="00A20A4B" w:rsidRDefault="00A20A4B" w:rsidP="00675F54">
      <w:pPr>
        <w:pStyle w:val="ListParagraph"/>
        <w:ind w:left="1440"/>
        <w:rPr>
          <w:sz w:val="22"/>
        </w:rPr>
      </w:pPr>
    </w:p>
    <w:p w14:paraId="1AE1F056" w14:textId="77777777"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14:paraId="68CDC30B" w14:textId="77777777"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14:paraId="38C078DA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4AE926B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D4499D4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0BCE2EC3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477F1272" w14:textId="3059976D" w:rsidR="00A20A4B" w:rsidRDefault="00A20A4B" w:rsidP="00BE1CA4">
      <w:pPr>
        <w:spacing w:after="0"/>
        <w:rPr>
          <w:b/>
        </w:rPr>
      </w:pPr>
      <w:r>
        <w:rPr>
          <w:b/>
          <w:u w:val="single"/>
        </w:rPr>
        <w:lastRenderedPageBreak/>
        <w:t>GAME PACKAGES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</w:t>
      </w:r>
      <w:r>
        <w:rPr>
          <w:b/>
        </w:rPr>
        <w:t xml:space="preserve"> (1 mark)</w:t>
      </w:r>
    </w:p>
    <w:p w14:paraId="46D3A9BD" w14:textId="77777777" w:rsidR="00BE1CA4" w:rsidRDefault="00BE1CA4" w:rsidP="00BE1CA4">
      <w:pPr>
        <w:spacing w:after="0"/>
        <w:rPr>
          <w:b/>
        </w:rPr>
      </w:pPr>
    </w:p>
    <w:p w14:paraId="41239087" w14:textId="4FB1563D" w:rsidR="00BE1CA4" w:rsidRPr="00BE1CA4" w:rsidRDefault="00BE1CA4" w:rsidP="00BE1CA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6146442A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4276725" cy="139573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14:paraId="357A4CDD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95pt;margin-top:7.7pt;width:336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" fillcolor="white [3201]" strokeweight=".5pt">
                <v:textbox>
                  <w:txbxContent>
                    <w:p w14:paraId="0AFD60E1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14:paraId="357A4CDD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14:paraId="2FE38BCF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0F377FA" w14:textId="3A2C471F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162FF5F4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Which game package option will you choose?  </w:t>
      </w: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30096E3D" w14:textId="21639078" w:rsidR="00F51F5D" w:rsidRDefault="00F51F5D" w:rsidP="00BE1CA4">
      <w:pPr>
        <w:spacing w:after="0"/>
        <w:rPr>
          <w:b/>
        </w:rPr>
      </w:pPr>
      <w:r>
        <w:rPr>
          <w:b/>
          <w:u w:val="single"/>
        </w:rPr>
        <w:t>BUDGET / COSTS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14:paraId="03AA10C2" w14:textId="77777777" w:rsidR="00BE1CA4" w:rsidRPr="00BE1CA4" w:rsidRDefault="00BE1CA4" w:rsidP="00BE1CA4">
      <w:pPr>
        <w:spacing w:after="0"/>
      </w:pP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77777777"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77777777"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77777777"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14:paraId="3C97B32A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1706873B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14:paraId="707E9FF2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44CB0BFD" w14:textId="77777777"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7CE690B1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22C12C53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14:paraId="67CE2C5D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6B88DF2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30A64352" w14:textId="77777777" w:rsidTr="00675F54">
        <w:trPr>
          <w:trHeight w:val="633"/>
        </w:trPr>
        <w:tc>
          <w:tcPr>
            <w:tcW w:w="4524" w:type="dxa"/>
            <w:vAlign w:val="center"/>
          </w:tcPr>
          <w:p w14:paraId="3449E44A" w14:textId="77777777"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14:paraId="11C7CCD1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14:paraId="390930EA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450C7EDD" w14:textId="77777777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1C0D3496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41A72A3F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14:paraId="26366549" w14:textId="77777777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77777777"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4077D724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08555B8" w14:textId="77777777"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C73A4D0" w14:textId="0945EE39" w:rsidR="00AF002B" w:rsidRPr="00BE1CA4" w:rsidRDefault="00675F54" w:rsidP="00BE1CA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>
        <w:rPr>
          <w:rFonts w:cs="Arial"/>
          <w:sz w:val="22"/>
          <w:szCs w:val="24"/>
        </w:rPr>
        <w:br/>
      </w:r>
    </w:p>
    <w:p w14:paraId="7B86C109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0984991D" w14:textId="77777777" w:rsidR="00A20A4B" w:rsidRPr="00BE1CA4" w:rsidRDefault="00A20A4B" w:rsidP="00BE1CA4">
      <w:pPr>
        <w:spacing w:before="120" w:after="120"/>
        <w:rPr>
          <w:rFonts w:cs="Arial"/>
          <w:sz w:val="22"/>
          <w:szCs w:val="24"/>
        </w:rPr>
      </w:pPr>
    </w:p>
    <w:p w14:paraId="3EF2AC53" w14:textId="77777777"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1EF9A4B9" w14:textId="77777777"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61AF855D" w14:textId="7A9BA4A3" w:rsidR="00675F54" w:rsidRDefault="00675F54" w:rsidP="00BE1CA4">
      <w:pPr>
        <w:spacing w:after="0"/>
        <w:rPr>
          <w:b/>
        </w:rPr>
      </w:pPr>
      <w:r>
        <w:rPr>
          <w:b/>
          <w:u w:val="single"/>
        </w:rPr>
        <w:lastRenderedPageBreak/>
        <w:t>DAILY SCHEDULE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      </w:t>
      </w:r>
      <w:r>
        <w:rPr>
          <w:b/>
        </w:rPr>
        <w:t xml:space="preserve"> (5 marks)</w:t>
      </w:r>
    </w:p>
    <w:p w14:paraId="40080BE8" w14:textId="77777777" w:rsidR="00BE1CA4" w:rsidRPr="00BE1CA4" w:rsidRDefault="00BE1CA4" w:rsidP="00BE1CA4">
      <w:pPr>
        <w:spacing w:after="0"/>
      </w:pP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59D92" w14:textId="77777777" w:rsidR="008F7A25" w:rsidRDefault="008F7A25" w:rsidP="0078384A">
      <w:pPr>
        <w:spacing w:after="0" w:line="240" w:lineRule="auto"/>
      </w:pPr>
      <w:r>
        <w:separator/>
      </w:r>
    </w:p>
  </w:endnote>
  <w:endnote w:type="continuationSeparator" w:id="0">
    <w:p w14:paraId="3AFE37F3" w14:textId="77777777" w:rsidR="008F7A25" w:rsidRDefault="008F7A25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C11BC" w14:textId="77777777" w:rsidR="008F7A25" w:rsidRDefault="008F7A25" w:rsidP="0078384A">
      <w:pPr>
        <w:spacing w:after="0" w:line="240" w:lineRule="auto"/>
      </w:pPr>
      <w:r>
        <w:separator/>
      </w:r>
    </w:p>
  </w:footnote>
  <w:footnote w:type="continuationSeparator" w:id="0">
    <w:p w14:paraId="3B7910AA" w14:textId="77777777" w:rsidR="008F7A25" w:rsidRDefault="008F7A25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E54742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8779E"/>
    <w:multiLevelType w:val="hybridMultilevel"/>
    <w:tmpl w:val="9B440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2"/>
  </w:num>
  <w:num w:numId="5">
    <w:abstractNumId w:val="0"/>
  </w:num>
  <w:num w:numId="6">
    <w:abstractNumId w:val="29"/>
  </w:num>
  <w:num w:numId="7">
    <w:abstractNumId w:val="14"/>
  </w:num>
  <w:num w:numId="8">
    <w:abstractNumId w:val="9"/>
  </w:num>
  <w:num w:numId="9">
    <w:abstractNumId w:val="11"/>
  </w:num>
  <w:num w:numId="10">
    <w:abstractNumId w:val="28"/>
  </w:num>
  <w:num w:numId="11">
    <w:abstractNumId w:val="22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6"/>
  </w:num>
  <w:num w:numId="18">
    <w:abstractNumId w:val="16"/>
  </w:num>
  <w:num w:numId="19">
    <w:abstractNumId w:val="21"/>
  </w:num>
  <w:num w:numId="20">
    <w:abstractNumId w:val="10"/>
  </w:num>
  <w:num w:numId="21">
    <w:abstractNumId w:val="20"/>
  </w:num>
  <w:num w:numId="22">
    <w:abstractNumId w:val="7"/>
  </w:num>
  <w:num w:numId="23">
    <w:abstractNumId w:val="27"/>
  </w:num>
  <w:num w:numId="24">
    <w:abstractNumId w:val="3"/>
  </w:num>
  <w:num w:numId="25">
    <w:abstractNumId w:val="25"/>
  </w:num>
  <w:num w:numId="26">
    <w:abstractNumId w:val="17"/>
  </w:num>
  <w:num w:numId="27">
    <w:abstractNumId w:val="6"/>
  </w:num>
  <w:num w:numId="28">
    <w:abstractNumId w:val="8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9338D"/>
    <w:rsid w:val="00195FDB"/>
    <w:rsid w:val="00196959"/>
    <w:rsid w:val="001C587B"/>
    <w:rsid w:val="001D4948"/>
    <w:rsid w:val="001F1714"/>
    <w:rsid w:val="0020338E"/>
    <w:rsid w:val="002133E8"/>
    <w:rsid w:val="002444F8"/>
    <w:rsid w:val="002628EF"/>
    <w:rsid w:val="00266C92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42048"/>
    <w:rsid w:val="00675F54"/>
    <w:rsid w:val="006E619A"/>
    <w:rsid w:val="00737B4C"/>
    <w:rsid w:val="00741641"/>
    <w:rsid w:val="007573E1"/>
    <w:rsid w:val="007613A9"/>
    <w:rsid w:val="0078384A"/>
    <w:rsid w:val="007B1193"/>
    <w:rsid w:val="007B37F9"/>
    <w:rsid w:val="008434B8"/>
    <w:rsid w:val="008443CE"/>
    <w:rsid w:val="00845151"/>
    <w:rsid w:val="0088042F"/>
    <w:rsid w:val="00894DC0"/>
    <w:rsid w:val="008E43C0"/>
    <w:rsid w:val="008F7A25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9A0873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72908"/>
    <w:rsid w:val="00B87A9A"/>
    <w:rsid w:val="00BC7221"/>
    <w:rsid w:val="00BE1CA4"/>
    <w:rsid w:val="00C060F3"/>
    <w:rsid w:val="00C5046F"/>
    <w:rsid w:val="00C51656"/>
    <w:rsid w:val="00C607FD"/>
    <w:rsid w:val="00C83175"/>
    <w:rsid w:val="00C83362"/>
    <w:rsid w:val="00CE5376"/>
    <w:rsid w:val="00D02615"/>
    <w:rsid w:val="00D61FB9"/>
    <w:rsid w:val="00E255F6"/>
    <w:rsid w:val="00E827A9"/>
    <w:rsid w:val="00E9102E"/>
    <w:rsid w:val="00EE1033"/>
    <w:rsid w:val="00F0280B"/>
    <w:rsid w:val="00F13839"/>
    <w:rsid w:val="00F14D42"/>
    <w:rsid w:val="00F16A75"/>
    <w:rsid w:val="00F37FB0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B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09D7-7EC1-416A-B667-AF4C821E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A1483A6D</Template>
  <TotalTime>46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pellio@deakin.edu.au</cp:lastModifiedBy>
  <cp:revision>19</cp:revision>
  <cp:lastPrinted>2015-10-26T08:59:00Z</cp:lastPrinted>
  <dcterms:created xsi:type="dcterms:W3CDTF">2016-10-19T05:08:00Z</dcterms:created>
  <dcterms:modified xsi:type="dcterms:W3CDTF">2018-08-27T01:18:00Z</dcterms:modified>
</cp:coreProperties>
</file>