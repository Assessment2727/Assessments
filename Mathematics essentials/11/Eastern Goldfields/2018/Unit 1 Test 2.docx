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49CB730" wp14:editId="4B2C81C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 w:rsidR="0061676B">
              <w:t>201</w:t>
            </w:r>
            <w:r w:rsidR="00095867">
              <w:t>8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F13472">
              <w:t>2</w:t>
            </w:r>
            <w:r w:rsidRPr="00EF6547">
              <w:t xml:space="preserve"> </w:t>
            </w:r>
            <w:r>
              <w:t>– Calculator Free</w:t>
            </w:r>
            <w:r w:rsidR="00F13472">
              <w:t xml:space="preserve"> Section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52502B">
            <w:pPr>
              <w:jc w:val="right"/>
            </w:pPr>
            <w:r w:rsidRPr="003D43B7">
              <w:t>Total Marks</w:t>
            </w:r>
            <w:r w:rsidR="00150E80">
              <w:t xml:space="preserve">: </w:t>
            </w:r>
            <w:r w:rsidR="00173E29">
              <w:t>21</w:t>
            </w:r>
            <w:r w:rsidR="007B7374" w:rsidRPr="00157784">
              <w:t xml:space="preserve"> M</w:t>
            </w:r>
            <w:r w:rsidRPr="00157784">
              <w:t>arks</w:t>
            </w:r>
          </w:p>
        </w:tc>
      </w:tr>
    </w:tbl>
    <w:p w:rsidR="00BD1355" w:rsidRPr="00742471" w:rsidRDefault="00BD1355" w:rsidP="00BD1355">
      <w:r w:rsidRPr="00742471">
        <w:t>Time al</w:t>
      </w:r>
      <w:r w:rsidR="00DE426F" w:rsidRPr="00742471">
        <w:t xml:space="preserve">lowed: </w:t>
      </w:r>
      <w:r w:rsidR="00FA2B53" w:rsidRPr="00742471">
        <w:t>15</w:t>
      </w:r>
      <w:r w:rsidRPr="00742471">
        <w:t xml:space="preserve"> minutes</w:t>
      </w:r>
      <w:r w:rsidR="00095867">
        <w:tab/>
      </w:r>
      <w:r w:rsidR="00095867">
        <w:tab/>
        <w:t>Weighting 9%</w:t>
      </w:r>
      <w:bookmarkStart w:id="1" w:name="_GoBack"/>
      <w:bookmarkEnd w:id="1"/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</w:t>
      </w:r>
      <w:r w:rsidR="00653BC0">
        <w:rPr>
          <w:b/>
          <w:i/>
        </w:rPr>
        <w:t xml:space="preserve">e following questions. </w:t>
      </w:r>
      <w:r w:rsidR="00653BC0" w:rsidRPr="00A90523">
        <w:rPr>
          <w:b/>
          <w:i/>
          <w:u w:val="single"/>
        </w:rPr>
        <w:t xml:space="preserve">Show </w:t>
      </w:r>
      <w:r w:rsidRPr="00A90523">
        <w:rPr>
          <w:b/>
          <w:i/>
          <w:u w:val="single"/>
        </w:rPr>
        <w:t>working</w:t>
      </w:r>
      <w:r>
        <w:rPr>
          <w:b/>
          <w:i/>
        </w:rPr>
        <w:t xml:space="preserve"> </w:t>
      </w:r>
      <w:r w:rsidR="00653BC0">
        <w:rPr>
          <w:b/>
          <w:i/>
        </w:rPr>
        <w:t>where necessary</w:t>
      </w:r>
      <w:r>
        <w:rPr>
          <w:b/>
          <w:i/>
        </w:rPr>
        <w:t>.</w:t>
      </w:r>
    </w:p>
    <w:p w:rsidR="009A5F87" w:rsidRDefault="009A5F87"/>
    <w:p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324B37">
        <w:t xml:space="preserve"> </w:t>
      </w:r>
      <w:r w:rsidR="00742471">
        <w:t>[3</w:t>
      </w:r>
      <w:r w:rsidR="007B7374">
        <w:t xml:space="preserve"> M</w:t>
      </w:r>
      <w:r w:rsidR="00285906">
        <w:t>arks – 1, 2</w:t>
      </w:r>
      <w:r w:rsidR="00BD1355">
        <w:t>]</w:t>
      </w:r>
    </w:p>
    <w:p w:rsidR="00092133" w:rsidRDefault="00092133"/>
    <w:p w:rsidR="00F13472" w:rsidRDefault="00F13472" w:rsidP="00F13472">
      <w:pPr>
        <w:pStyle w:val="ListParagraph"/>
        <w:numPr>
          <w:ilvl w:val="0"/>
          <w:numId w:val="27"/>
        </w:numPr>
        <w:rPr>
          <w:b/>
          <w:szCs w:val="22"/>
          <w:lang w:eastAsia="en-AU"/>
        </w:rPr>
      </w:pPr>
      <w:r>
        <w:t>Which is the correc</w:t>
      </w:r>
      <w:r w:rsidR="00285906">
        <w:t>t abbreviation for 90 kilometres</w:t>
      </w:r>
      <w:r>
        <w:t xml:space="preserve">? </w:t>
      </w:r>
      <w:r>
        <w:tab/>
      </w:r>
    </w:p>
    <w:p w:rsidR="00F13472" w:rsidRDefault="00F13472" w:rsidP="00F13472">
      <w:pPr>
        <w:pStyle w:val="ListParagraph"/>
      </w:pPr>
    </w:p>
    <w:p w:rsidR="00F13472" w:rsidRDefault="00285906" w:rsidP="00F13472">
      <w:pPr>
        <w:pStyle w:val="ListParagraph"/>
        <w:ind w:left="2160" w:firstLine="720"/>
        <w:rPr>
          <w:b/>
        </w:rPr>
      </w:pPr>
      <w:r>
        <w:t xml:space="preserve">90 </w:t>
      </w:r>
      <w:proofErr w:type="spellStart"/>
      <w:r>
        <w:t>kms</w:t>
      </w:r>
      <w:proofErr w:type="spellEnd"/>
      <w:r>
        <w:t xml:space="preserve"> </w:t>
      </w:r>
      <w:r>
        <w:tab/>
        <w:t xml:space="preserve">or </w:t>
      </w:r>
      <w:r>
        <w:tab/>
        <w:t>90</w:t>
      </w:r>
      <w:r w:rsidR="00F13472">
        <w:t xml:space="preserve"> km          (circle the correct answer)</w:t>
      </w:r>
    </w:p>
    <w:p w:rsidR="00F13472" w:rsidRDefault="00F13472" w:rsidP="00F13472"/>
    <w:p w:rsidR="00F13472" w:rsidRPr="00554D06" w:rsidRDefault="00F13472" w:rsidP="00554D06">
      <w:pPr>
        <w:pStyle w:val="ListParagraph"/>
        <w:ind w:left="360"/>
        <w:rPr>
          <w:rFonts w:cs="Arial"/>
        </w:rPr>
      </w:pPr>
      <w:r>
        <w:br/>
      </w:r>
      <w:r w:rsidR="00554D06" w:rsidRPr="00554D06">
        <w:rPr>
          <w:rFonts w:cs="Arial"/>
        </w:rPr>
        <w:t xml:space="preserve">(b) </w:t>
      </w:r>
      <w:r w:rsidRPr="00554D06">
        <w:rPr>
          <w:rFonts w:cs="Arial"/>
        </w:rPr>
        <w:t>Which unit, millimetre, centimetre, metre or kilometre, would you use to measure each of</w:t>
      </w:r>
      <w:r w:rsidR="00977C40">
        <w:rPr>
          <w:rFonts w:cs="Arial"/>
        </w:rPr>
        <w:t xml:space="preserve"> these lengths?</w:t>
      </w:r>
      <w:r w:rsidRPr="00554D06">
        <w:rPr>
          <w:rFonts w:cs="Arial"/>
        </w:rPr>
        <w:br/>
      </w:r>
    </w:p>
    <w:p w:rsidR="00F13472" w:rsidRDefault="004A6C37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  <w:b/>
          <w:bCs/>
        </w:rPr>
      </w:pPr>
      <w:r>
        <w:rPr>
          <w:rFonts w:cs="Arial"/>
        </w:rPr>
        <w:t>The length of your</w:t>
      </w:r>
      <w:r w:rsidR="00157784">
        <w:rPr>
          <w:rFonts w:cs="Arial"/>
        </w:rPr>
        <w:t xml:space="preserve"> maths</w:t>
      </w:r>
      <w:r>
        <w:rPr>
          <w:rFonts w:cs="Arial"/>
        </w:rPr>
        <w:t xml:space="preserve"> </w:t>
      </w:r>
      <w:r w:rsidRPr="00157784">
        <w:rPr>
          <w:rFonts w:cs="Arial"/>
        </w:rPr>
        <w:t>book</w:t>
      </w:r>
      <w:r w:rsidR="00F13472">
        <w:rPr>
          <w:rFonts w:cs="Arial"/>
        </w:rPr>
        <w:tab/>
      </w:r>
      <w:r w:rsidR="00F13472">
        <w:rPr>
          <w:rFonts w:cs="Arial"/>
        </w:rPr>
        <w:tab/>
      </w:r>
      <w:r w:rsidR="00F13472">
        <w:rPr>
          <w:rFonts w:cs="Arial"/>
        </w:rPr>
        <w:tab/>
        <w:t>_______________</w:t>
      </w:r>
      <w:r w:rsidR="00F13472">
        <w:rPr>
          <w:rFonts w:cs="Arial"/>
        </w:rPr>
        <w:br/>
      </w:r>
    </w:p>
    <w:p w:rsidR="00F13472" w:rsidRDefault="00F13472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The width of a finger nail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73E29">
        <w:rPr>
          <w:rFonts w:cs="Arial"/>
        </w:rPr>
        <w:t xml:space="preserve">            </w:t>
      </w:r>
      <w:r>
        <w:rPr>
          <w:rFonts w:cs="Arial"/>
        </w:rPr>
        <w:t>_______________</w:t>
      </w:r>
      <w:r>
        <w:rPr>
          <w:rFonts w:cs="Arial"/>
        </w:rPr>
        <w:br/>
      </w:r>
    </w:p>
    <w:p w:rsidR="00F13472" w:rsidRDefault="00F13472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The length of a football oval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73E29">
        <w:rPr>
          <w:rFonts w:cs="Arial"/>
        </w:rPr>
        <w:t xml:space="preserve">             </w:t>
      </w:r>
      <w:r>
        <w:rPr>
          <w:rFonts w:cs="Arial"/>
        </w:rPr>
        <w:t>_______________</w:t>
      </w:r>
      <w:r>
        <w:rPr>
          <w:rFonts w:cs="Arial"/>
        </w:rPr>
        <w:br/>
      </w:r>
    </w:p>
    <w:p w:rsidR="00F13472" w:rsidRDefault="00F13472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The distance from Kalgoorlie to Melbourne</w:t>
      </w:r>
      <w:r>
        <w:rPr>
          <w:rFonts w:cs="Arial"/>
        </w:rPr>
        <w:tab/>
      </w:r>
      <w:r w:rsidR="00173E29">
        <w:rPr>
          <w:rFonts w:cs="Arial"/>
        </w:rPr>
        <w:t xml:space="preserve">            </w:t>
      </w:r>
      <w:r>
        <w:rPr>
          <w:rFonts w:cs="Arial"/>
        </w:rPr>
        <w:t>_______________</w:t>
      </w:r>
    </w:p>
    <w:p w:rsidR="00755793" w:rsidRDefault="003D5108" w:rsidP="00755793">
      <w:r>
        <w:tab/>
      </w:r>
      <w:r>
        <w:tab/>
      </w:r>
      <w:r>
        <w:tab/>
      </w:r>
    </w:p>
    <w:p w:rsidR="00150E80" w:rsidRDefault="00150E80" w:rsidP="00150E80"/>
    <w:p w:rsidR="00755793" w:rsidRDefault="00755793" w:rsidP="00755793">
      <w:r>
        <w:rPr>
          <w:b/>
        </w:rPr>
        <w:t>Question 2</w:t>
      </w:r>
      <w:r w:rsidR="00324B37">
        <w:t xml:space="preserve"> </w:t>
      </w:r>
      <w:r w:rsidR="00285906">
        <w:t>[7</w:t>
      </w:r>
      <w:r w:rsidR="007B7374">
        <w:t xml:space="preserve"> M</w:t>
      </w:r>
      <w:r w:rsidR="0052323F">
        <w:t>arks – 1, 1, 1, 1,</w:t>
      </w:r>
      <w:r w:rsidR="00285906">
        <w:t xml:space="preserve"> 1, 1, 1</w:t>
      </w:r>
      <w:r>
        <w:t>]</w:t>
      </w:r>
    </w:p>
    <w:p w:rsidR="0052323F" w:rsidRDefault="0052323F" w:rsidP="00095E50"/>
    <w:p w:rsidR="00F13472" w:rsidRDefault="00742471" w:rsidP="00F13472">
      <w:pPr>
        <w:spacing w:line="360" w:lineRule="auto"/>
        <w:rPr>
          <w:noProof/>
        </w:rPr>
      </w:pPr>
      <w:r>
        <w:rPr>
          <w:noProof/>
        </w:rPr>
        <w:t>Convert the following units:</w:t>
      </w:r>
    </w:p>
    <w:p w:rsidR="00F13472" w:rsidRDefault="00F13472" w:rsidP="00087D83">
      <w:pPr>
        <w:spacing w:line="360" w:lineRule="auto"/>
        <w:rPr>
          <w:noProof/>
          <w:szCs w:val="22"/>
          <w:lang w:eastAsia="en-AU"/>
        </w:rPr>
      </w:pP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>a)</w:t>
      </w:r>
      <w:r>
        <w:rPr>
          <w:noProof/>
        </w:rPr>
        <w:tab/>
        <w:t>3 m = __________</w:t>
      </w:r>
      <w:r w:rsidR="00BB3B61">
        <w:rPr>
          <w:noProof/>
        </w:rPr>
        <w:t>___</w:t>
      </w:r>
      <w:r>
        <w:rPr>
          <w:noProof/>
        </w:rPr>
        <w:t xml:space="preserve"> cm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  <w:t>5.35 km = _________</w:t>
      </w:r>
      <w:r w:rsidR="00BB3B61">
        <w:rPr>
          <w:noProof/>
        </w:rPr>
        <w:t>___</w:t>
      </w:r>
      <w:r>
        <w:rPr>
          <w:noProof/>
        </w:rPr>
        <w:t xml:space="preserve"> m</w:t>
      </w:r>
      <w:r>
        <w:rPr>
          <w:noProof/>
        </w:rPr>
        <w:br/>
      </w: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>c)</w:t>
      </w:r>
      <w:r>
        <w:rPr>
          <w:noProof/>
        </w:rPr>
        <w:tab/>
        <w:t>4000 m = ________</w:t>
      </w:r>
      <w:r w:rsidR="00BB3B61">
        <w:rPr>
          <w:noProof/>
        </w:rPr>
        <w:t>____</w:t>
      </w:r>
      <w:r>
        <w:rPr>
          <w:noProof/>
        </w:rPr>
        <w:t>km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d)</w:t>
      </w:r>
      <w:r>
        <w:rPr>
          <w:noProof/>
        </w:rPr>
        <w:tab/>
        <w:t>23 cm = ____________</w:t>
      </w:r>
      <w:r w:rsidR="00BB3B61">
        <w:rPr>
          <w:noProof/>
        </w:rPr>
        <w:t>_</w:t>
      </w:r>
      <w:r>
        <w:rPr>
          <w:noProof/>
        </w:rPr>
        <w:t>mm</w:t>
      </w:r>
      <w:r>
        <w:rPr>
          <w:noProof/>
        </w:rPr>
        <w:br/>
      </w:r>
      <w:r>
        <w:rPr>
          <w:noProof/>
        </w:rPr>
        <w:tab/>
      </w: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 xml:space="preserve">e) </w:t>
      </w:r>
      <w:r>
        <w:rPr>
          <w:noProof/>
        </w:rPr>
        <w:tab/>
      </w:r>
      <w:r w:rsidR="00285906">
        <w:rPr>
          <w:noProof/>
        </w:rPr>
        <w:t>2 cm</w:t>
      </w:r>
      <w:r w:rsidR="00285906">
        <w:rPr>
          <w:noProof/>
          <w:vertAlign w:val="superscript"/>
        </w:rPr>
        <w:t>2</w:t>
      </w:r>
      <w:r w:rsidR="00BB3B61">
        <w:rPr>
          <w:noProof/>
        </w:rPr>
        <w:t xml:space="preserve"> = ______________</w:t>
      </w:r>
      <w:r w:rsidR="00285906">
        <w:rPr>
          <w:noProof/>
        </w:rPr>
        <w:t>mm</w:t>
      </w:r>
      <w:r w:rsidR="00285906">
        <w:rPr>
          <w:noProof/>
          <w:vertAlign w:val="superscript"/>
        </w:rPr>
        <w:t>2</w:t>
      </w:r>
      <w:r w:rsidR="00285906">
        <w:rPr>
          <w:noProof/>
        </w:rPr>
        <w:tab/>
      </w:r>
      <w:r w:rsidR="00285906">
        <w:rPr>
          <w:noProof/>
        </w:rPr>
        <w:tab/>
      </w:r>
      <w:r>
        <w:rPr>
          <w:noProof/>
        </w:rPr>
        <w:t xml:space="preserve">f)         </w:t>
      </w:r>
      <w:r w:rsidR="00285906">
        <w:rPr>
          <w:noProof/>
        </w:rPr>
        <w:t>3 km</w:t>
      </w:r>
      <w:r w:rsidR="00285906">
        <w:rPr>
          <w:noProof/>
          <w:vertAlign w:val="superscript"/>
        </w:rPr>
        <w:t>2</w:t>
      </w:r>
      <w:r w:rsidR="00BB3B61">
        <w:rPr>
          <w:noProof/>
        </w:rPr>
        <w:t xml:space="preserve"> =_______________</w:t>
      </w:r>
      <w:r w:rsidR="00285906">
        <w:rPr>
          <w:noProof/>
        </w:rPr>
        <w:t>m</w:t>
      </w:r>
      <w:r w:rsidR="00285906">
        <w:rPr>
          <w:noProof/>
          <w:vertAlign w:val="superscript"/>
        </w:rPr>
        <w:t>2</w:t>
      </w:r>
      <w:r>
        <w:rPr>
          <w:noProof/>
        </w:rPr>
        <w:br/>
      </w: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 xml:space="preserve">g) </w:t>
      </w:r>
      <w:r>
        <w:rPr>
          <w:noProof/>
        </w:rPr>
        <w:tab/>
      </w:r>
      <w:r w:rsidR="00285906">
        <w:rPr>
          <w:noProof/>
        </w:rPr>
        <w:t>1 m</w:t>
      </w:r>
      <w:r w:rsidR="00285906">
        <w:rPr>
          <w:noProof/>
          <w:vertAlign w:val="superscript"/>
        </w:rPr>
        <w:t>2</w:t>
      </w:r>
      <w:r w:rsidR="00BB3B61">
        <w:rPr>
          <w:noProof/>
        </w:rPr>
        <w:t xml:space="preserve"> = ________________</w:t>
      </w:r>
      <w:r w:rsidR="00285906">
        <w:rPr>
          <w:noProof/>
        </w:rPr>
        <w:t>cm</w:t>
      </w:r>
      <w:r w:rsidR="00285906">
        <w:rPr>
          <w:noProof/>
          <w:vertAlign w:val="superscript"/>
        </w:rPr>
        <w:t>2</w:t>
      </w:r>
      <w:r w:rsidR="00285906">
        <w:rPr>
          <w:noProof/>
        </w:rPr>
        <w:tab/>
      </w:r>
      <w:r>
        <w:rPr>
          <w:noProof/>
        </w:rPr>
        <w:tab/>
      </w:r>
    </w:p>
    <w:p w:rsidR="00150E80" w:rsidRDefault="00150E80" w:rsidP="00150E80"/>
    <w:p w:rsidR="00150E80" w:rsidRDefault="00150E80" w:rsidP="00150E80"/>
    <w:p w:rsidR="001C1BC8" w:rsidRDefault="001C1BC8" w:rsidP="007F1174">
      <w:pPr>
        <w:rPr>
          <w:b/>
        </w:rPr>
      </w:pPr>
    </w:p>
    <w:p w:rsidR="001C1BC8" w:rsidRDefault="001C1BC8" w:rsidP="007F1174">
      <w:pPr>
        <w:rPr>
          <w:b/>
        </w:rPr>
      </w:pPr>
    </w:p>
    <w:p w:rsidR="007F1174" w:rsidRDefault="007F1174" w:rsidP="007F1174"/>
    <w:p w:rsidR="00285906" w:rsidRPr="00F40575" w:rsidRDefault="00285906" w:rsidP="00285906">
      <w:r w:rsidRPr="00F40575">
        <w:rPr>
          <w:b/>
        </w:rPr>
        <w:t>Question 3</w:t>
      </w:r>
      <w:r w:rsidR="00324B37">
        <w:t xml:space="preserve"> </w:t>
      </w:r>
      <w:r w:rsidRPr="00F40575">
        <w:t>[</w:t>
      </w:r>
      <w:r w:rsidR="00742471">
        <w:t>4</w:t>
      </w:r>
      <w:r w:rsidR="007B7374">
        <w:t xml:space="preserve"> M</w:t>
      </w:r>
      <w:r>
        <w:t>arks – 1</w:t>
      </w:r>
      <w:r w:rsidRPr="00F40575">
        <w:t>,</w:t>
      </w:r>
      <w:r w:rsidR="00742471">
        <w:t xml:space="preserve"> 1, 2</w:t>
      </w:r>
      <w:r w:rsidRPr="00F40575">
        <w:t>]</w:t>
      </w:r>
    </w:p>
    <w:p w:rsidR="00285906" w:rsidRPr="00F40575" w:rsidRDefault="00285906" w:rsidP="00285906"/>
    <w:p w:rsidR="00285906" w:rsidRPr="00F40575" w:rsidRDefault="00285906" w:rsidP="00285906">
      <w:pPr>
        <w:autoSpaceDE w:val="0"/>
        <w:autoSpaceDN w:val="0"/>
        <w:adjustRightInd w:val="0"/>
      </w:pPr>
      <w:r>
        <w:t>Calculate the perimeter of the following shapes:</w:t>
      </w:r>
    </w:p>
    <w:p w:rsidR="00285906" w:rsidRPr="00F40575" w:rsidRDefault="00285906" w:rsidP="00285906">
      <w:pPr>
        <w:ind w:left="720"/>
      </w:pPr>
    </w:p>
    <w:p w:rsidR="00285906" w:rsidRDefault="00285906" w:rsidP="00285906">
      <w:pPr>
        <w:ind w:left="720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6704" behindDoc="1" locked="0" layoutInCell="1" allowOverlap="1" wp14:anchorId="1638150F" wp14:editId="008CA2FD">
            <wp:simplePos x="0" y="0"/>
            <wp:positionH relativeFrom="column">
              <wp:posOffset>3800475</wp:posOffset>
            </wp:positionH>
            <wp:positionV relativeFrom="paragraph">
              <wp:posOffset>13335</wp:posOffset>
            </wp:positionV>
            <wp:extent cx="1447800" cy="1244254"/>
            <wp:effectExtent l="0" t="0" r="0" b="0"/>
            <wp:wrapNone/>
            <wp:docPr id="13" name="Picture 13" descr="Image result for triangle perimeter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iangle perimeter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(a)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</w:p>
    <w:p w:rsidR="00285906" w:rsidRDefault="00285906" w:rsidP="00285906">
      <w:pPr>
        <w:ind w:firstLine="720"/>
      </w:pPr>
      <w:r>
        <w:rPr>
          <w:noProof/>
          <w:lang w:eastAsia="en-AU"/>
        </w:rPr>
        <w:drawing>
          <wp:inline distT="0" distB="0" distL="0" distR="0" wp14:anchorId="3CDABA72" wp14:editId="2E2F70D8">
            <wp:extent cx="1857375" cy="962025"/>
            <wp:effectExtent l="0" t="0" r="9525" b="9525"/>
            <wp:docPr id="5" name="Picture 5" descr="PM8_SmB_5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8_SmB_5_04T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85906" w:rsidRDefault="00285906" w:rsidP="00285906"/>
    <w:p w:rsidR="00285906" w:rsidRDefault="00285906" w:rsidP="00285906"/>
    <w:p w:rsidR="00285906" w:rsidRDefault="00285906" w:rsidP="00285906">
      <w:pPr>
        <w:ind w:left="720"/>
      </w:pPr>
    </w:p>
    <w:p w:rsidR="00285906" w:rsidRDefault="00742471" w:rsidP="00285906">
      <w:pPr>
        <w:ind w:left="720"/>
      </w:pPr>
      <w:r>
        <w:t>(c</w:t>
      </w:r>
      <w:r w:rsidR="00285906">
        <w:t xml:space="preserve">) </w:t>
      </w:r>
      <w:r w:rsidR="00285906">
        <w:tab/>
      </w:r>
      <w:r w:rsidR="00285906">
        <w:tab/>
      </w:r>
      <w:r w:rsidR="00285906">
        <w:tab/>
      </w:r>
      <w:r w:rsidR="00285906">
        <w:tab/>
      </w:r>
      <w:r w:rsidR="00285906">
        <w:tab/>
      </w:r>
      <w:r w:rsidR="00285906">
        <w:tab/>
      </w:r>
      <w:r w:rsidR="00285906">
        <w:tab/>
      </w:r>
    </w:p>
    <w:p w:rsidR="00285906" w:rsidRDefault="00742471" w:rsidP="00285906">
      <w:pPr>
        <w:tabs>
          <w:tab w:val="left" w:pos="5850"/>
        </w:tabs>
        <w:ind w:left="735"/>
      </w:pPr>
      <w:r>
        <w:rPr>
          <w:b/>
          <w:noProof/>
          <w:lang w:eastAsia="en-AU"/>
        </w:rPr>
        <w:drawing>
          <wp:anchor distT="0" distB="0" distL="114300" distR="114300" simplePos="0" relativeHeight="251657728" behindDoc="1" locked="0" layoutInCell="1" allowOverlap="1" wp14:anchorId="5F6C0A84" wp14:editId="74720B69">
            <wp:simplePos x="0" y="0"/>
            <wp:positionH relativeFrom="column">
              <wp:posOffset>457200</wp:posOffset>
            </wp:positionH>
            <wp:positionV relativeFrom="paragraph">
              <wp:posOffset>26035</wp:posOffset>
            </wp:positionV>
            <wp:extent cx="2695575" cy="155099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06">
        <w:tab/>
      </w:r>
      <w:r w:rsidR="00285906">
        <w:tab/>
      </w:r>
    </w:p>
    <w:p w:rsidR="00285906" w:rsidRPr="00F40575" w:rsidRDefault="00285906" w:rsidP="00285906"/>
    <w:p w:rsidR="00285906" w:rsidRPr="00F40575" w:rsidRDefault="00285906" w:rsidP="00285906">
      <w:pPr>
        <w:ind w:left="720"/>
      </w:pPr>
    </w:p>
    <w:p w:rsidR="00285906" w:rsidRPr="00F40575" w:rsidRDefault="00285906" w:rsidP="00285906">
      <w:pPr>
        <w:ind w:left="720"/>
      </w:pPr>
    </w:p>
    <w:p w:rsidR="00150E80" w:rsidRDefault="00150E80" w:rsidP="00150E80"/>
    <w:p w:rsidR="00150E80" w:rsidRDefault="00150E80" w:rsidP="00150E80"/>
    <w:p w:rsidR="00324B37" w:rsidRDefault="00324B37" w:rsidP="00150E80"/>
    <w:p w:rsidR="00324B37" w:rsidRDefault="00324B37" w:rsidP="00150E80"/>
    <w:p w:rsidR="00324B37" w:rsidRDefault="00324B37" w:rsidP="00150E80"/>
    <w:p w:rsidR="00742471" w:rsidRDefault="00742471" w:rsidP="00742471">
      <w:r w:rsidRPr="00F40575">
        <w:rPr>
          <w:b/>
        </w:rPr>
        <w:t xml:space="preserve">Question </w:t>
      </w:r>
      <w:r>
        <w:rPr>
          <w:b/>
        </w:rPr>
        <w:t>4</w:t>
      </w:r>
      <w:r>
        <w:t xml:space="preserve"> </w:t>
      </w:r>
      <w:r w:rsidRPr="00F40575">
        <w:t>[</w:t>
      </w:r>
      <w:r>
        <w:t>2 Marks</w:t>
      </w:r>
      <w:r w:rsidRPr="00F40575">
        <w:t>]</w:t>
      </w:r>
    </w:p>
    <w:p w:rsidR="00742471" w:rsidRDefault="00742471" w:rsidP="00742471"/>
    <w:p w:rsidR="00742471" w:rsidRPr="00F40575" w:rsidRDefault="00742471" w:rsidP="00742471">
      <w:r>
        <w:t>Draw a possible rectangle with a perimeter of 14 cm. Clearly label the length and width.</w:t>
      </w:r>
    </w:p>
    <w:p w:rsidR="00742471" w:rsidRPr="00F40575" w:rsidRDefault="00742471" w:rsidP="00742471"/>
    <w:p w:rsidR="00D57FCB" w:rsidRDefault="00D57FCB" w:rsidP="00D57FCB">
      <w:pPr>
        <w:rPr>
          <w:b/>
        </w:rPr>
      </w:pPr>
    </w:p>
    <w:p w:rsidR="001C1BC8" w:rsidRPr="00324B37" w:rsidRDefault="001C1BC8" w:rsidP="00742471"/>
    <w:p w:rsidR="00D57FCB" w:rsidRPr="00731545" w:rsidRDefault="00D57FCB" w:rsidP="00D57FCB"/>
    <w:p w:rsidR="00147F9F" w:rsidRDefault="00147F9F" w:rsidP="00554D06">
      <w:pPr>
        <w:pStyle w:val="ListParagraph"/>
        <w:numPr>
          <w:ilvl w:val="0"/>
          <w:numId w:val="29"/>
        </w:numPr>
        <w:tabs>
          <w:tab w:val="left" w:pos="1290"/>
        </w:tabs>
        <w:sectPr w:rsidR="00147F9F" w:rsidSect="007F0DA5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83630F" w:rsidRDefault="0083630F" w:rsidP="0083630F">
      <w:pPr>
        <w:tabs>
          <w:tab w:val="left" w:pos="1290"/>
        </w:tabs>
      </w:pPr>
    </w:p>
    <w:p w:rsidR="0083630F" w:rsidRDefault="0083630F" w:rsidP="00285906">
      <w:pPr>
        <w:tabs>
          <w:tab w:val="left" w:pos="1290"/>
        </w:tabs>
        <w:sectPr w:rsidR="0083630F" w:rsidSect="0083630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47F9F" w:rsidRDefault="00285906" w:rsidP="00285906">
      <w:pPr>
        <w:tabs>
          <w:tab w:val="left" w:pos="1290"/>
        </w:tabs>
        <w:sectPr w:rsidR="00147F9F" w:rsidSect="0083630F">
          <w:type w:val="continuous"/>
          <w:pgSz w:w="11906" w:h="16838"/>
          <w:pgMar w:top="720" w:right="720" w:bottom="720" w:left="720" w:header="709" w:footer="709" w:gutter="0"/>
          <w:cols w:num="3" w:space="708"/>
          <w:docGrid w:linePitch="360"/>
        </w:sectPr>
      </w:pPr>
      <w:r>
        <w:lastRenderedPageBreak/>
        <w:t xml:space="preserve"> </w:t>
      </w:r>
    </w:p>
    <w:p w:rsidR="00742471" w:rsidRPr="00F40575" w:rsidRDefault="00742471" w:rsidP="00742471">
      <w:r w:rsidRPr="00F40575">
        <w:rPr>
          <w:b/>
        </w:rPr>
        <w:lastRenderedPageBreak/>
        <w:t xml:space="preserve">Question </w:t>
      </w:r>
      <w:r>
        <w:rPr>
          <w:b/>
        </w:rPr>
        <w:t>5</w:t>
      </w:r>
      <w:r>
        <w:t xml:space="preserve"> </w:t>
      </w:r>
      <w:r w:rsidRPr="00F40575">
        <w:t>[</w:t>
      </w:r>
      <w:r w:rsidR="00157784">
        <w:t>3-2,</w:t>
      </w:r>
      <w:r w:rsidR="00173E29">
        <w:t xml:space="preserve"> </w:t>
      </w:r>
      <w:r w:rsidR="00157784">
        <w:t>1</w:t>
      </w:r>
      <w:r>
        <w:t xml:space="preserve"> Marks</w:t>
      </w:r>
      <w:r w:rsidRPr="00F40575">
        <w:t>]</w:t>
      </w:r>
    </w:p>
    <w:p w:rsidR="00742471" w:rsidRDefault="00742471" w:rsidP="00742471"/>
    <w:p w:rsidR="00742471" w:rsidRDefault="00742471" w:rsidP="00742471">
      <w:r>
        <w:t>The height of Simon’s kitchen bench top is 900 mm.</w:t>
      </w:r>
    </w:p>
    <w:p w:rsidR="00742471" w:rsidRDefault="00742471" w:rsidP="00742471"/>
    <w:p w:rsidR="00742471" w:rsidRDefault="00742471" w:rsidP="00742471">
      <w:pPr>
        <w:pStyle w:val="ListParagraph"/>
        <w:numPr>
          <w:ilvl w:val="0"/>
          <w:numId w:val="40"/>
        </w:numPr>
      </w:pPr>
      <w:r>
        <w:t>Is this less than or more than 1 m?</w:t>
      </w:r>
      <w:r w:rsidR="004A6C37">
        <w:t xml:space="preserve"> </w:t>
      </w:r>
      <w:r w:rsidR="004A6C37" w:rsidRPr="00157784">
        <w:t>Explain your answer</w:t>
      </w:r>
    </w:p>
    <w:p w:rsidR="00742471" w:rsidRDefault="00742471" w:rsidP="00742471"/>
    <w:p w:rsidR="00742471" w:rsidRDefault="00742471" w:rsidP="00742471"/>
    <w:p w:rsidR="00742471" w:rsidRDefault="00742471" w:rsidP="00742471"/>
    <w:p w:rsidR="00742471" w:rsidRDefault="00742471" w:rsidP="00742471">
      <w:pPr>
        <w:ind w:left="360"/>
      </w:pPr>
    </w:p>
    <w:p w:rsidR="00742471" w:rsidRDefault="00742471" w:rsidP="00742471">
      <w:pPr>
        <w:pStyle w:val="ListParagraph"/>
        <w:numPr>
          <w:ilvl w:val="0"/>
          <w:numId w:val="40"/>
        </w:numPr>
      </w:pPr>
      <w:r>
        <w:t xml:space="preserve"> How many centimetres difference between 900 mm and 1 m?</w:t>
      </w:r>
    </w:p>
    <w:p w:rsidR="004A6C37" w:rsidRDefault="004A6C37" w:rsidP="004A6C37"/>
    <w:p w:rsidR="004A6C37" w:rsidRDefault="004A6C37" w:rsidP="004A6C37"/>
    <w:p w:rsidR="004A6C37" w:rsidRDefault="004A6C37" w:rsidP="004A6C37">
      <w:pPr>
        <w:pStyle w:val="ListParagraph"/>
      </w:pPr>
    </w:p>
    <w:p w:rsidR="004A6C37" w:rsidRPr="00157784" w:rsidRDefault="004A6C37" w:rsidP="004A6C37">
      <w:pPr>
        <w:pStyle w:val="ListParagraph"/>
        <w:ind w:left="0"/>
      </w:pPr>
      <w:r w:rsidRPr="00157784">
        <w:rPr>
          <w:b/>
        </w:rPr>
        <w:t>Question 6</w:t>
      </w:r>
      <w:r w:rsidR="00A90523" w:rsidRPr="00157784">
        <w:rPr>
          <w:b/>
        </w:rPr>
        <w:t xml:space="preserve"> </w:t>
      </w:r>
      <w:r w:rsidR="00A90523" w:rsidRPr="00157784">
        <w:t>[2 marks]</w:t>
      </w:r>
    </w:p>
    <w:p w:rsidR="00A90523" w:rsidRPr="00157784" w:rsidRDefault="00A90523" w:rsidP="004A6C37">
      <w:pPr>
        <w:pStyle w:val="ListParagraph"/>
        <w:ind w:left="0"/>
        <w:rPr>
          <w:b/>
        </w:rPr>
      </w:pPr>
    </w:p>
    <w:p w:rsidR="004A6C37" w:rsidRDefault="004A6C37" w:rsidP="004A6C37">
      <w:pPr>
        <w:tabs>
          <w:tab w:val="left" w:pos="1290"/>
        </w:tabs>
        <w:sectPr w:rsidR="004A6C37" w:rsidSect="0083630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157784">
        <w:t>At a local service station, unleaded petrol sells for 150 cents per litre</w:t>
      </w:r>
      <w:r w:rsidR="00A90523" w:rsidRPr="00157784">
        <w:t>. How much would it cost to buy 3 litres? Express your answer in dollars.</w:t>
      </w:r>
    </w:p>
    <w:p w:rsidR="00147F9F" w:rsidRDefault="00147F9F" w:rsidP="00147F9F">
      <w:pPr>
        <w:pStyle w:val="ListParagraph"/>
        <w:tabs>
          <w:tab w:val="left" w:pos="1290"/>
        </w:tabs>
      </w:pPr>
    </w:p>
    <w:p w:rsidR="00A90523" w:rsidRDefault="00A90523" w:rsidP="00147F9F">
      <w:pPr>
        <w:pStyle w:val="ListParagraph"/>
        <w:tabs>
          <w:tab w:val="left" w:pos="1290"/>
        </w:tabs>
      </w:pPr>
    </w:p>
    <w:p w:rsidR="00147F9F" w:rsidRDefault="00147F9F" w:rsidP="00150E80">
      <w:pPr>
        <w:sectPr w:rsidR="00147F9F" w:rsidSect="00147F9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50E80" w:rsidRDefault="00150E80" w:rsidP="00150E80"/>
    <w:p w:rsidR="00173CA9" w:rsidRDefault="00173CA9">
      <w:pPr>
        <w:rPr>
          <w:rFonts w:ascii="Cambria Math" w:eastAsia="Cambria Math" w:hAnsi="Cambria Math" w:cs="Cambria Math"/>
        </w:rPr>
      </w:pPr>
    </w:p>
    <w:p w:rsidR="00324B37" w:rsidRDefault="00324B37" w:rsidP="00E9453D">
      <w:pPr>
        <w:jc w:val="center"/>
        <w:sectPr w:rsidR="00324B37" w:rsidSect="00FB3D1F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057BAB3A" wp14:editId="7464942D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E9453D" w:rsidRPr="00EF6547" w:rsidRDefault="00E9453D" w:rsidP="00E9453D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>
              <w:t>201</w:t>
            </w:r>
            <w:r w:rsidR="00095867">
              <w:t>8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 w:rsidR="00F13472"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Pr="007352BD" w:rsidRDefault="00E9453D" w:rsidP="00E9453D"/>
          <w:p w:rsidR="00E9453D" w:rsidRPr="007352BD" w:rsidRDefault="00E9453D" w:rsidP="00E9453D">
            <w:r w:rsidRPr="007352BD">
              <w:t xml:space="preserve">Time allowed: </w:t>
            </w:r>
            <w:r w:rsidR="001801BE" w:rsidRPr="007352BD">
              <w:t>40</w:t>
            </w:r>
            <w:r w:rsidRPr="007352BD"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8459A3">
            <w:pPr>
              <w:jc w:val="right"/>
            </w:pPr>
            <w:r w:rsidRPr="003D43B7">
              <w:t>Total Marks</w:t>
            </w:r>
            <w:r w:rsidR="005E61B1">
              <w:t>:</w:t>
            </w:r>
            <w:r w:rsidR="001574D2">
              <w:t xml:space="preserve"> </w:t>
            </w:r>
            <w:r w:rsidR="007352BD">
              <w:t xml:space="preserve">42 </w:t>
            </w:r>
            <w:r w:rsidRPr="003D43B7">
              <w:t>marks</w:t>
            </w:r>
          </w:p>
        </w:tc>
      </w:tr>
    </w:tbl>
    <w:p w:rsidR="00324B37" w:rsidRDefault="00324B37" w:rsidP="00D01836">
      <w:pPr>
        <w:jc w:val="center"/>
        <w:rPr>
          <w:b/>
        </w:rPr>
        <w:sectPr w:rsidR="00324B37" w:rsidSect="00324B3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D01836" w:rsidRPr="00653BC0" w:rsidRDefault="00FA4469" w:rsidP="00D01836">
      <w:pPr>
        <w:jc w:val="center"/>
      </w:pPr>
      <w:r>
        <w:rPr>
          <w:b/>
        </w:rPr>
        <w:lastRenderedPageBreak/>
        <w:t>One</w:t>
      </w:r>
      <w:r w:rsidR="00150E80">
        <w:rPr>
          <w:b/>
        </w:rPr>
        <w:t xml:space="preserve"> A4 page of notes</w:t>
      </w:r>
      <w:r w:rsidR="00D01836">
        <w:rPr>
          <w:b/>
        </w:rPr>
        <w:t xml:space="preserve"> permitted in this section.</w:t>
      </w:r>
      <w:r w:rsidR="007B7374">
        <w:rPr>
          <w:b/>
        </w:rPr>
        <w:t xml:space="preserve"> </w:t>
      </w:r>
      <w:r w:rsidR="00653BC0" w:rsidRPr="00653BC0">
        <w:rPr>
          <w:b/>
          <w:u w:val="single"/>
        </w:rPr>
        <w:t>Show working to maximise your marks</w:t>
      </w:r>
      <w:r w:rsidR="00653BC0">
        <w:rPr>
          <w:b/>
        </w:rPr>
        <w:t>.</w:t>
      </w:r>
    </w:p>
    <w:p w:rsidR="007B7374" w:rsidRPr="00F40575" w:rsidRDefault="007B7374" w:rsidP="0022590F">
      <w:pPr>
        <w:rPr>
          <w:b/>
        </w:rPr>
      </w:pPr>
    </w:p>
    <w:p w:rsidR="0022590F" w:rsidRPr="00F40575" w:rsidRDefault="0022590F" w:rsidP="0022590F">
      <w:r w:rsidRPr="00F40575">
        <w:rPr>
          <w:b/>
        </w:rPr>
        <w:t xml:space="preserve">Question </w:t>
      </w:r>
      <w:r w:rsidR="001801BE">
        <w:rPr>
          <w:b/>
        </w:rPr>
        <w:t>1</w:t>
      </w:r>
      <w:r w:rsidR="00324B37">
        <w:t xml:space="preserve"> </w:t>
      </w:r>
      <w:r w:rsidRPr="00F40575">
        <w:t>[</w:t>
      </w:r>
      <w:r w:rsidR="00653BC0">
        <w:t>8</w:t>
      </w:r>
      <w:r w:rsidR="007B7374">
        <w:t xml:space="preserve"> M</w:t>
      </w:r>
      <w:r w:rsidR="00087D83">
        <w:t>arks – 2</w:t>
      </w:r>
      <w:r w:rsidRPr="00F40575">
        <w:t>,</w:t>
      </w:r>
      <w:r w:rsidR="008C3EE5" w:rsidRPr="00F40575">
        <w:t xml:space="preserve"> 2</w:t>
      </w:r>
      <w:r w:rsidR="00653BC0">
        <w:t>, 4</w:t>
      </w:r>
      <w:r w:rsidRPr="00F40575">
        <w:t>]</w:t>
      </w:r>
    </w:p>
    <w:p w:rsidR="00580FE2" w:rsidRPr="00F40575" w:rsidRDefault="00580FE2" w:rsidP="0022590F"/>
    <w:p w:rsidR="00844C2C" w:rsidRDefault="00844C2C" w:rsidP="00FB3D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cs="Arial"/>
          <w:szCs w:val="22"/>
          <w:lang w:eastAsia="en-AU"/>
        </w:rPr>
      </w:pPr>
      <w:r>
        <w:rPr>
          <w:rFonts w:cs="Arial"/>
        </w:rPr>
        <w:t>John plays cricket. If John can bowl 6 balls in 5 minutes. How many balls can he bowl</w:t>
      </w:r>
      <w:r>
        <w:rPr>
          <w:rFonts w:cs="Arial"/>
        </w:rPr>
        <w:br/>
        <w:t xml:space="preserve"> in ½ hour?</w:t>
      </w:r>
    </w:p>
    <w:p w:rsidR="00844C2C" w:rsidRDefault="00844C2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844C2C" w:rsidRDefault="00844C2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844C2C" w:rsidRDefault="00844C2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1801BE" w:rsidRDefault="001801BE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1801BE" w:rsidRDefault="001801BE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A631DC" w:rsidRDefault="00A631D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A631DC" w:rsidRDefault="00A631D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6614D6" w:rsidRDefault="00844C2C" w:rsidP="00FB3D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At Coles you have a choice of buying loose potatoes or a bag of pota</w:t>
      </w:r>
      <w:r w:rsidR="006614D6">
        <w:rPr>
          <w:rFonts w:cs="Arial"/>
        </w:rPr>
        <w:t xml:space="preserve">toes. Loose potatoes cost </w:t>
      </w:r>
    </w:p>
    <w:p w:rsidR="00844C2C" w:rsidRPr="00582DCB" w:rsidRDefault="006614D6" w:rsidP="006614D6">
      <w:pPr>
        <w:pStyle w:val="ListParagraph"/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 xml:space="preserve">$2.30 per </w:t>
      </w:r>
      <w:r w:rsidR="00844C2C">
        <w:rPr>
          <w:rFonts w:cs="Arial"/>
        </w:rPr>
        <w:t xml:space="preserve">kg and a 3 kg bag of potatoes is $7. Which is the better buy? </w:t>
      </w:r>
      <w:r w:rsidR="00653BC0">
        <w:rPr>
          <w:rFonts w:cs="Arial"/>
          <w:b/>
        </w:rPr>
        <w:t>S</w:t>
      </w:r>
      <w:r w:rsidR="00844C2C">
        <w:rPr>
          <w:rFonts w:cs="Arial"/>
          <w:b/>
        </w:rPr>
        <w:t>how your working to justify your answer.</w:t>
      </w:r>
    </w:p>
    <w:p w:rsidR="00582DCB" w:rsidRDefault="00582DCB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1801BE" w:rsidRDefault="001801BE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1801BE" w:rsidRDefault="001801BE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582DCB" w:rsidRDefault="00582DCB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582DCB" w:rsidRPr="00582DCB" w:rsidRDefault="00582DCB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A631DC" w:rsidRPr="00653BC0" w:rsidRDefault="00324B37" w:rsidP="00653BC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653BC0">
        <w:rPr>
          <w:rFonts w:cs="Arial"/>
        </w:rPr>
        <w:t>James earns $23.50</w:t>
      </w:r>
      <w:r w:rsidR="00582DCB" w:rsidRPr="00653BC0">
        <w:rPr>
          <w:rFonts w:cs="Arial"/>
        </w:rPr>
        <w:t xml:space="preserve"> an hour and works a normal 37-hour week. In the same week, he</w:t>
      </w:r>
      <w:r w:rsidR="001A4C88" w:rsidRPr="00653BC0">
        <w:rPr>
          <w:rFonts w:cs="Arial"/>
        </w:rPr>
        <w:t xml:space="preserve"> works 10 hours </w:t>
      </w:r>
      <w:r w:rsidR="00582DCB" w:rsidRPr="00653BC0">
        <w:rPr>
          <w:rFonts w:cs="Arial"/>
        </w:rPr>
        <w:t>overtime at</w:t>
      </w:r>
      <w:r w:rsidR="00A90523">
        <w:rPr>
          <w:rFonts w:cs="Arial"/>
        </w:rPr>
        <w:t xml:space="preserve"> time and a half </w:t>
      </w:r>
      <w:r w:rsidR="00157784">
        <w:rPr>
          <w:rFonts w:cs="Arial"/>
        </w:rPr>
        <w:t>plus</w:t>
      </w:r>
      <w:r w:rsidR="001A4C88" w:rsidRPr="00653BC0">
        <w:rPr>
          <w:rFonts w:cs="Arial"/>
        </w:rPr>
        <w:t xml:space="preserve"> 4 hours </w:t>
      </w:r>
      <w:r w:rsidR="00582DCB" w:rsidRPr="00653BC0">
        <w:rPr>
          <w:rFonts w:cs="Arial"/>
        </w:rPr>
        <w:t>overtime at double time</w:t>
      </w:r>
      <w:r w:rsidR="00A90523">
        <w:rPr>
          <w:rFonts w:cs="Arial"/>
        </w:rPr>
        <w:t>. H</w:t>
      </w:r>
      <w:r w:rsidR="00582DCB" w:rsidRPr="00653BC0">
        <w:rPr>
          <w:rFonts w:cs="Arial"/>
        </w:rPr>
        <w:t>ow much does</w:t>
      </w:r>
      <w:r w:rsidR="001A4C88" w:rsidRPr="00653BC0">
        <w:rPr>
          <w:rFonts w:cs="Arial"/>
        </w:rPr>
        <w:t xml:space="preserve"> he earn in the </w:t>
      </w:r>
      <w:r w:rsidR="00582DCB" w:rsidRPr="00653BC0">
        <w:rPr>
          <w:rFonts w:cs="Arial"/>
        </w:rPr>
        <w:t>week?</w:t>
      </w:r>
    </w:p>
    <w:p w:rsidR="00CD2F11" w:rsidRDefault="00CD2F11" w:rsidP="00285906">
      <w:pPr>
        <w:ind w:left="360"/>
        <w:rPr>
          <w:b/>
        </w:rPr>
      </w:pPr>
    </w:p>
    <w:p w:rsidR="00CD2F11" w:rsidRDefault="00CD2F11" w:rsidP="00285906">
      <w:pPr>
        <w:ind w:left="360"/>
        <w:rPr>
          <w:b/>
        </w:rPr>
      </w:pPr>
    </w:p>
    <w:p w:rsidR="00CD2F11" w:rsidRDefault="00CD2F11" w:rsidP="00285906">
      <w:pPr>
        <w:ind w:left="360"/>
        <w:rPr>
          <w:b/>
        </w:rPr>
      </w:pPr>
    </w:p>
    <w:p w:rsidR="00CD2F11" w:rsidRDefault="00CD2F11" w:rsidP="00285906">
      <w:pPr>
        <w:ind w:left="360"/>
        <w:rPr>
          <w:b/>
        </w:rPr>
      </w:pPr>
    </w:p>
    <w:p w:rsidR="00324B37" w:rsidRDefault="00324B37" w:rsidP="00285906">
      <w:pPr>
        <w:ind w:left="360"/>
        <w:rPr>
          <w:b/>
        </w:rPr>
      </w:pPr>
    </w:p>
    <w:p w:rsidR="00324B37" w:rsidRDefault="00324B37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324B37" w:rsidRDefault="00324B37" w:rsidP="00285906">
      <w:pPr>
        <w:ind w:left="360"/>
        <w:rPr>
          <w:b/>
        </w:rPr>
      </w:pPr>
    </w:p>
    <w:p w:rsidR="00FB3D1F" w:rsidRDefault="00FB3D1F" w:rsidP="00337529">
      <w:pPr>
        <w:rPr>
          <w:b/>
        </w:rPr>
        <w:sectPr w:rsidR="00FB3D1F" w:rsidSect="00324B3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E64262" w:rsidRDefault="00E64262" w:rsidP="00337529">
      <w:pPr>
        <w:rPr>
          <w:b/>
        </w:rPr>
      </w:pPr>
    </w:p>
    <w:p w:rsidR="00324B37" w:rsidRDefault="00324B37" w:rsidP="00337529">
      <w:pPr>
        <w:rPr>
          <w:b/>
        </w:rPr>
        <w:sectPr w:rsidR="00324B37" w:rsidSect="00324B3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E64262" w:rsidRDefault="00E64262" w:rsidP="00337529">
      <w:pPr>
        <w:rPr>
          <w:b/>
        </w:rPr>
      </w:pPr>
    </w:p>
    <w:p w:rsidR="00E64262" w:rsidRDefault="001801BE" w:rsidP="00337529">
      <w:pPr>
        <w:rPr>
          <w:b/>
        </w:rPr>
      </w:pPr>
      <w:r>
        <w:rPr>
          <w:b/>
        </w:rPr>
        <w:t>Question 2</w:t>
      </w:r>
      <w:r>
        <w:rPr>
          <w:b/>
        </w:rPr>
        <w:tab/>
      </w:r>
      <w:r w:rsidR="00653BC0">
        <w:t>[5</w:t>
      </w:r>
      <w:r w:rsidR="005B44A3" w:rsidRPr="005B44A3">
        <w:t xml:space="preserve"> </w:t>
      </w:r>
      <w:r w:rsidR="00324B37" w:rsidRPr="005B44A3">
        <w:t>marks</w:t>
      </w:r>
      <w:r w:rsidR="00653BC0">
        <w:t xml:space="preserve"> </w:t>
      </w:r>
      <w:r w:rsidR="00324B37" w:rsidRPr="005B44A3">
        <w:t xml:space="preserve">- </w:t>
      </w:r>
      <w:r w:rsidR="00653BC0">
        <w:t>2, 3</w:t>
      </w:r>
      <w:r w:rsidR="005B44A3" w:rsidRPr="005B44A3">
        <w:t>]</w:t>
      </w:r>
    </w:p>
    <w:p w:rsidR="00FB3D1F" w:rsidRDefault="00FB3D1F" w:rsidP="00337529">
      <w:pPr>
        <w:rPr>
          <w:b/>
        </w:rPr>
      </w:pPr>
    </w:p>
    <w:p w:rsidR="00FB3D1F" w:rsidRDefault="00215AA1" w:rsidP="00CB7216">
      <w:r>
        <w:t>Taxi fares (</w:t>
      </w:r>
      <w:r w:rsidRPr="004B035A">
        <w:rPr>
          <w:b/>
        </w:rPr>
        <w:t>T</w:t>
      </w:r>
      <w:r>
        <w:t xml:space="preserve"> dollars) have several components: </w:t>
      </w:r>
      <w:proofErr w:type="spellStart"/>
      <w:r>
        <w:t>flagfall</w:t>
      </w:r>
      <w:proofErr w:type="spellEnd"/>
      <w:r>
        <w:t xml:space="preserve"> (</w:t>
      </w:r>
      <w:r w:rsidRPr="004B035A">
        <w:rPr>
          <w:b/>
        </w:rPr>
        <w:t>f</w:t>
      </w:r>
      <w:r>
        <w:t>), booking fee (</w:t>
      </w:r>
      <w:r w:rsidRPr="004B035A">
        <w:rPr>
          <w:b/>
        </w:rPr>
        <w:t>b</w:t>
      </w:r>
      <w:r>
        <w:t>), waiting fee</w:t>
      </w:r>
      <w:r w:rsidR="00653BC0">
        <w:t xml:space="preserve"> (</w:t>
      </w:r>
      <w:r w:rsidR="00653BC0" w:rsidRPr="004B035A">
        <w:rPr>
          <w:b/>
        </w:rPr>
        <w:t>w</w:t>
      </w:r>
      <w:r w:rsidR="00653BC0">
        <w:t>) and a ‘per kilometre’</w:t>
      </w:r>
      <w:r>
        <w:t xml:space="preserve"> charge (</w:t>
      </w:r>
      <w:r w:rsidRPr="004B035A">
        <w:rPr>
          <w:b/>
        </w:rPr>
        <w:t>m</w:t>
      </w:r>
      <w:r>
        <w:t>).</w:t>
      </w:r>
    </w:p>
    <w:p w:rsidR="00215AA1" w:rsidRDefault="00215AA1" w:rsidP="00CB7216"/>
    <w:p w:rsidR="00215AA1" w:rsidRPr="004B035A" w:rsidRDefault="00215AA1" w:rsidP="00CB7216">
      <w:pPr>
        <w:jc w:val="center"/>
        <w:rPr>
          <w:b/>
          <w:sz w:val="32"/>
          <w:szCs w:val="32"/>
        </w:rPr>
      </w:pPr>
      <w:r w:rsidRPr="004B035A">
        <w:rPr>
          <w:b/>
          <w:sz w:val="32"/>
          <w:szCs w:val="32"/>
        </w:rPr>
        <w:t>T = f + b + w + 1.69m</w:t>
      </w:r>
    </w:p>
    <w:p w:rsidR="00215AA1" w:rsidRDefault="00215AA1" w:rsidP="00CB7216"/>
    <w:p w:rsidR="00215AA1" w:rsidRDefault="00215AA1" w:rsidP="00CB7216">
      <w:r>
        <w:t>The Kalgoorlie taxi company charges</w:t>
      </w:r>
    </w:p>
    <w:p w:rsidR="00215AA1" w:rsidRDefault="00215AA1" w:rsidP="00CB7216">
      <w:r>
        <w:t xml:space="preserve">$3.00 </w:t>
      </w:r>
      <w:proofErr w:type="spellStart"/>
      <w:r>
        <w:t>flagfall</w:t>
      </w:r>
      <w:proofErr w:type="spellEnd"/>
    </w:p>
    <w:p w:rsidR="00215AA1" w:rsidRDefault="00215AA1" w:rsidP="00CB7216">
      <w:r>
        <w:t>$2.00 booking fee</w:t>
      </w:r>
    </w:p>
    <w:p w:rsidR="00215AA1" w:rsidRDefault="00215AA1" w:rsidP="00CB7216">
      <w:r>
        <w:t>$9.50 for each 10 minutes (or part thereof)</w:t>
      </w:r>
      <w:r w:rsidR="00653BC0">
        <w:t>*</w:t>
      </w:r>
      <w:r>
        <w:t xml:space="preserve"> of waiting time</w:t>
      </w:r>
    </w:p>
    <w:p w:rsidR="00215AA1" w:rsidRDefault="00653BC0" w:rsidP="00CB7216">
      <w:r>
        <w:t>$1.88 per kilometre</w:t>
      </w:r>
    </w:p>
    <w:p w:rsidR="00653BC0" w:rsidRDefault="00653BC0" w:rsidP="00CB7216"/>
    <w:p w:rsidR="00653BC0" w:rsidRPr="007B7374" w:rsidRDefault="00653BC0" w:rsidP="00653BC0">
      <w:r>
        <w:t>*part thereof means you pay $9.50 for every 10 minute block of time even if you only wait for part of it.</w:t>
      </w:r>
    </w:p>
    <w:p w:rsidR="00FB3D1F" w:rsidRDefault="00FB3D1F" w:rsidP="00337529">
      <w:pPr>
        <w:rPr>
          <w:b/>
        </w:rPr>
      </w:pPr>
    </w:p>
    <w:p w:rsidR="00FB3D1F" w:rsidRPr="00CB7216" w:rsidRDefault="00CB7216" w:rsidP="00337529">
      <w:r w:rsidRPr="00CB7216">
        <w:t>You only pay the booking fee if you book a taxi by telephone or online.</w:t>
      </w:r>
    </w:p>
    <w:p w:rsidR="00CB7216" w:rsidRPr="00CB7216" w:rsidRDefault="00CB7216" w:rsidP="00337529">
      <w:r w:rsidRPr="00CB7216">
        <w:t>You only pay the waiting fee if the driver has to wait 10 minutes or more.</w:t>
      </w:r>
    </w:p>
    <w:p w:rsidR="00FB3D1F" w:rsidRDefault="00FB3D1F" w:rsidP="00337529">
      <w:pPr>
        <w:rPr>
          <w:b/>
        </w:rPr>
      </w:pPr>
    </w:p>
    <w:p w:rsidR="00FB3D1F" w:rsidRDefault="00CB7216" w:rsidP="00CB7216">
      <w:pPr>
        <w:pStyle w:val="ListParagraph"/>
        <w:numPr>
          <w:ilvl w:val="0"/>
          <w:numId w:val="39"/>
        </w:numPr>
      </w:pPr>
      <w:r w:rsidRPr="00CB7216">
        <w:t>What would</w:t>
      </w:r>
      <w:r>
        <w:t xml:space="preserve"> be the taxi fare for a customer who hailed a taxi on Friday at 11am, hopped in straight away and travelled to an appointment 25</w:t>
      </w:r>
      <w:r w:rsidR="006614D6">
        <w:t xml:space="preserve"> </w:t>
      </w:r>
      <w:proofErr w:type="spellStart"/>
      <w:r>
        <w:t>kms</w:t>
      </w:r>
      <w:proofErr w:type="spellEnd"/>
      <w:r>
        <w:t xml:space="preserve"> </w:t>
      </w:r>
      <w:proofErr w:type="gramStart"/>
      <w:r>
        <w:t>away.</w:t>
      </w:r>
      <w:proofErr w:type="gramEnd"/>
    </w:p>
    <w:p w:rsidR="005B44A3" w:rsidRDefault="005B44A3" w:rsidP="005B44A3"/>
    <w:p w:rsidR="005B44A3" w:rsidRDefault="005B44A3" w:rsidP="005B44A3"/>
    <w:p w:rsidR="005B44A3" w:rsidRDefault="005B44A3" w:rsidP="005B44A3"/>
    <w:p w:rsidR="005B44A3" w:rsidRDefault="005B44A3" w:rsidP="005B44A3"/>
    <w:p w:rsidR="005B44A3" w:rsidRDefault="005B44A3" w:rsidP="005B44A3"/>
    <w:p w:rsidR="005B44A3" w:rsidRDefault="005B44A3" w:rsidP="005B44A3"/>
    <w:p w:rsidR="004B035A" w:rsidRDefault="004B035A" w:rsidP="005B44A3"/>
    <w:p w:rsidR="004B035A" w:rsidRDefault="004B035A" w:rsidP="005B44A3"/>
    <w:p w:rsidR="004B035A" w:rsidRDefault="004B035A" w:rsidP="005B44A3"/>
    <w:p w:rsidR="005B44A3" w:rsidRDefault="005B44A3" w:rsidP="005B44A3"/>
    <w:p w:rsidR="005B44A3" w:rsidRPr="00CB7216" w:rsidRDefault="005B44A3" w:rsidP="00CB7216">
      <w:pPr>
        <w:pStyle w:val="ListParagraph"/>
        <w:numPr>
          <w:ilvl w:val="0"/>
          <w:numId w:val="39"/>
        </w:numPr>
      </w:pPr>
      <w:r>
        <w:t>Another customer bo</w:t>
      </w:r>
      <w:r w:rsidR="00653BC0">
        <w:t>oked a taxi on Thursday morning.</w:t>
      </w:r>
      <w:r>
        <w:t xml:space="preserve"> </w:t>
      </w:r>
      <w:r w:rsidR="00653BC0">
        <w:t>When it</w:t>
      </w:r>
      <w:r>
        <w:t xml:space="preserve"> arrived he asked the driver to wait. He left 28 minutes later for a journey of 32</w:t>
      </w:r>
      <w:r w:rsidR="006614D6">
        <w:t xml:space="preserve"> </w:t>
      </w:r>
      <w:r>
        <w:t>km.</w:t>
      </w:r>
    </w:p>
    <w:p w:rsidR="00FB3D1F" w:rsidRDefault="00FB3D1F" w:rsidP="00337529">
      <w:pPr>
        <w:rPr>
          <w:b/>
        </w:rPr>
      </w:pPr>
    </w:p>
    <w:p w:rsidR="00324B37" w:rsidRDefault="00324B37" w:rsidP="00337529">
      <w:pPr>
        <w:rPr>
          <w:b/>
        </w:rPr>
      </w:pPr>
    </w:p>
    <w:p w:rsidR="00324B37" w:rsidRDefault="00324B37" w:rsidP="00337529">
      <w:pPr>
        <w:rPr>
          <w:b/>
        </w:rPr>
      </w:pPr>
    </w:p>
    <w:p w:rsidR="005B44A3" w:rsidRDefault="005B44A3" w:rsidP="00337529">
      <w:pPr>
        <w:rPr>
          <w:b/>
        </w:rPr>
      </w:pPr>
    </w:p>
    <w:p w:rsidR="005B44A3" w:rsidRDefault="005B44A3" w:rsidP="00337529">
      <w:pPr>
        <w:rPr>
          <w:b/>
        </w:rPr>
      </w:pPr>
    </w:p>
    <w:p w:rsidR="005B44A3" w:rsidRDefault="005B44A3" w:rsidP="00337529">
      <w:pPr>
        <w:rPr>
          <w:b/>
        </w:rPr>
      </w:pPr>
    </w:p>
    <w:p w:rsidR="00324B37" w:rsidRDefault="00324B37" w:rsidP="00337529">
      <w:pPr>
        <w:rPr>
          <w:b/>
        </w:rPr>
      </w:pPr>
    </w:p>
    <w:p w:rsidR="00E64262" w:rsidRDefault="00E64262" w:rsidP="00337529">
      <w:pPr>
        <w:rPr>
          <w:b/>
        </w:rPr>
      </w:pPr>
    </w:p>
    <w:p w:rsidR="00FB3D1F" w:rsidRDefault="00FB3D1F" w:rsidP="00337529">
      <w:pPr>
        <w:rPr>
          <w:b/>
        </w:rPr>
      </w:pPr>
    </w:p>
    <w:p w:rsidR="001A4C88" w:rsidRDefault="001A4C88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A4C88" w:rsidRDefault="001A4C88" w:rsidP="006232C4">
      <w:pPr>
        <w:spacing w:line="276" w:lineRule="auto"/>
        <w:ind w:left="360"/>
      </w:pPr>
    </w:p>
    <w:p w:rsidR="001A4C88" w:rsidRDefault="001A4C88" w:rsidP="006232C4">
      <w:pPr>
        <w:spacing w:line="276" w:lineRule="auto"/>
        <w:ind w:left="360"/>
      </w:pPr>
    </w:p>
    <w:p w:rsidR="005B44A3" w:rsidRDefault="005B44A3" w:rsidP="006232C4">
      <w:pPr>
        <w:spacing w:line="276" w:lineRule="auto"/>
        <w:ind w:left="360"/>
      </w:pPr>
    </w:p>
    <w:p w:rsidR="005B44A3" w:rsidRPr="00F40575" w:rsidRDefault="005B44A3" w:rsidP="006232C4">
      <w:pPr>
        <w:spacing w:line="276" w:lineRule="auto"/>
        <w:ind w:left="360"/>
      </w:pPr>
    </w:p>
    <w:p w:rsidR="00210925" w:rsidRPr="00F40575" w:rsidRDefault="00210925" w:rsidP="006232C4">
      <w:pPr>
        <w:spacing w:line="276" w:lineRule="auto"/>
        <w:ind w:left="360"/>
      </w:pPr>
    </w:p>
    <w:p w:rsidR="00ED6EAE" w:rsidRPr="00F40575" w:rsidRDefault="00ED6EAE" w:rsidP="00ED6EAE">
      <w:r w:rsidRPr="00F40575">
        <w:rPr>
          <w:b/>
        </w:rPr>
        <w:lastRenderedPageBreak/>
        <w:t xml:space="preserve">Question </w:t>
      </w:r>
      <w:r w:rsidR="001801BE">
        <w:rPr>
          <w:b/>
        </w:rPr>
        <w:t>3</w:t>
      </w:r>
      <w:r w:rsidRPr="00F40575">
        <w:tab/>
        <w:t>[</w:t>
      </w:r>
      <w:r w:rsidR="00324B37">
        <w:t>4</w:t>
      </w:r>
      <w:r w:rsidR="007B7374">
        <w:t xml:space="preserve"> M</w:t>
      </w:r>
      <w:r w:rsidR="00324B37">
        <w:t>arks – 2</w:t>
      </w:r>
      <w:r w:rsidR="00D6046D" w:rsidRPr="00F40575">
        <w:t xml:space="preserve">, </w:t>
      </w:r>
      <w:r w:rsidRPr="00F40575">
        <w:t>2]</w:t>
      </w:r>
    </w:p>
    <w:p w:rsidR="00D6046D" w:rsidRPr="00F40575" w:rsidRDefault="00D6046D" w:rsidP="00ED6EAE"/>
    <w:p w:rsidR="00D6046D" w:rsidRPr="00A90523" w:rsidRDefault="001A4C88" w:rsidP="00D6046D">
      <w:pPr>
        <w:spacing w:after="200" w:line="276" w:lineRule="auto"/>
        <w:rPr>
          <w:rFonts w:eastAsia="MS ??"/>
          <w:szCs w:val="22"/>
          <w:lang w:eastAsia="en-AU"/>
        </w:rPr>
      </w:pPr>
      <w:r>
        <w:rPr>
          <w:rFonts w:eastAsia="MS ??"/>
          <w:szCs w:val="22"/>
          <w:lang w:eastAsia="en-AU"/>
        </w:rPr>
        <w:t>Estimate t</w:t>
      </w:r>
      <w:r w:rsidR="00704C0C">
        <w:rPr>
          <w:rFonts w:eastAsia="MS ??"/>
          <w:szCs w:val="22"/>
          <w:lang w:eastAsia="en-AU"/>
        </w:rPr>
        <w:t>he area of the following shapes each square represents 1 unit</w:t>
      </w:r>
      <w:r w:rsidR="00704C0C">
        <w:rPr>
          <w:rFonts w:eastAsia="MS ??"/>
          <w:szCs w:val="22"/>
          <w:vertAlign w:val="superscript"/>
          <w:lang w:eastAsia="en-AU"/>
        </w:rPr>
        <w:t>2</w:t>
      </w:r>
      <w:r w:rsidR="00A90523">
        <w:rPr>
          <w:rFonts w:eastAsia="MS ??"/>
          <w:szCs w:val="22"/>
          <w:lang w:eastAsia="en-AU"/>
        </w:rPr>
        <w:t xml:space="preserve">. </w:t>
      </w:r>
    </w:p>
    <w:p w:rsidR="00E64262" w:rsidRDefault="005B44A3" w:rsidP="00E64262">
      <w:pPr>
        <w:rPr>
          <w:rFonts w:ascii="Arial" w:hAnsi="Arial" w:cs="Arial"/>
          <w:color w:val="222222"/>
          <w:sz w:val="27"/>
          <w:szCs w:val="27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49536" behindDoc="1" locked="0" layoutInCell="1" allowOverlap="1" wp14:anchorId="6D6FB927" wp14:editId="441325DE">
            <wp:simplePos x="0" y="0"/>
            <wp:positionH relativeFrom="column">
              <wp:posOffset>4038600</wp:posOffset>
            </wp:positionH>
            <wp:positionV relativeFrom="paragraph">
              <wp:posOffset>6985</wp:posOffset>
            </wp:positionV>
            <wp:extent cx="1095375" cy="1247775"/>
            <wp:effectExtent l="0" t="0" r="9525" b="9525"/>
            <wp:wrapNone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262"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0560" behindDoc="1" locked="0" layoutInCell="1" allowOverlap="1" wp14:anchorId="50F5E80D" wp14:editId="79715463">
            <wp:simplePos x="0" y="0"/>
            <wp:positionH relativeFrom="column">
              <wp:posOffset>581025</wp:posOffset>
            </wp:positionH>
            <wp:positionV relativeFrom="paragraph">
              <wp:posOffset>6985</wp:posOffset>
            </wp:positionV>
            <wp:extent cx="1266825" cy="1192306"/>
            <wp:effectExtent l="0" t="0" r="0" b="8255"/>
            <wp:wrapNone/>
            <wp:docPr id="6" name="Picture 6" descr="Image result for Area circular shapes counting square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ea circular shapes counting square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0C">
        <w:t xml:space="preserve">(a) </w:t>
      </w:r>
      <w:r w:rsidR="00704C0C">
        <w:tab/>
      </w:r>
    </w:p>
    <w:p w:rsidR="00704C0C" w:rsidRPr="00704C0C" w:rsidRDefault="00704C0C" w:rsidP="00704C0C">
      <w:pPr>
        <w:spacing w:after="200" w:line="276" w:lineRule="auto"/>
        <w:ind w:left="720"/>
        <w:rPr>
          <w:rFonts w:eastAsia="MS ??"/>
          <w:szCs w:val="22"/>
          <w:lang w:eastAsia="en-A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(b) </w:t>
      </w:r>
    </w:p>
    <w:p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:rsidR="00D6046D" w:rsidRPr="00F40575" w:rsidRDefault="00D6046D" w:rsidP="00ED6EAE"/>
    <w:p w:rsidR="00ED6EAE" w:rsidRPr="00F40575" w:rsidRDefault="00ED6EAE" w:rsidP="00ED6EAE"/>
    <w:p w:rsidR="007774CC" w:rsidRPr="00F40575" w:rsidRDefault="007774CC" w:rsidP="007774CC">
      <w:pPr>
        <w:rPr>
          <w:b/>
        </w:rPr>
      </w:pPr>
    </w:p>
    <w:p w:rsidR="007774CC" w:rsidRPr="00F40575" w:rsidRDefault="007774CC" w:rsidP="007774CC">
      <w:pPr>
        <w:rPr>
          <w:b/>
        </w:rPr>
      </w:pPr>
    </w:p>
    <w:p w:rsidR="007774CC" w:rsidRPr="00F40575" w:rsidRDefault="007774CC" w:rsidP="007774CC">
      <w:pPr>
        <w:rPr>
          <w:b/>
        </w:rPr>
      </w:pPr>
    </w:p>
    <w:p w:rsidR="00647034" w:rsidRDefault="00647034" w:rsidP="007774CC">
      <w:pPr>
        <w:rPr>
          <w:b/>
        </w:rPr>
      </w:pPr>
    </w:p>
    <w:p w:rsidR="009C32E0" w:rsidRDefault="009C32E0" w:rsidP="007774CC">
      <w:pPr>
        <w:rPr>
          <w:b/>
        </w:rPr>
      </w:pPr>
    </w:p>
    <w:p w:rsidR="007774CC" w:rsidRPr="00F40575" w:rsidRDefault="007774CC" w:rsidP="007774CC">
      <w:r w:rsidRPr="00F40575">
        <w:rPr>
          <w:b/>
        </w:rPr>
        <w:t xml:space="preserve">Question </w:t>
      </w:r>
      <w:r w:rsidR="001801BE">
        <w:rPr>
          <w:b/>
        </w:rPr>
        <w:t>4</w:t>
      </w:r>
      <w:r w:rsidRPr="00F40575">
        <w:tab/>
        <w:t>[</w:t>
      </w:r>
      <w:r w:rsidR="00BE0EB5">
        <w:t>7</w:t>
      </w:r>
      <w:r w:rsidR="007B7374">
        <w:t xml:space="preserve"> M</w:t>
      </w:r>
      <w:r w:rsidR="009D1C3C">
        <w:t>arks – 1, 1, 2, 3</w:t>
      </w:r>
      <w:r w:rsidRPr="00F40575">
        <w:t>]</w:t>
      </w:r>
    </w:p>
    <w:p w:rsidR="00F91E5C" w:rsidRDefault="005B44A3" w:rsidP="007774CC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3780790</wp:posOffset>
            </wp:positionH>
            <wp:positionV relativeFrom="paragraph">
              <wp:posOffset>26035</wp:posOffset>
            </wp:positionV>
            <wp:extent cx="1710055" cy="1666875"/>
            <wp:effectExtent l="0" t="0" r="4445" b="9525"/>
            <wp:wrapNone/>
            <wp:docPr id="3" name="Picture 3" descr="Image result for area of squar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ea of squar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149860</wp:posOffset>
            </wp:positionV>
            <wp:extent cx="2038350" cy="1285875"/>
            <wp:effectExtent l="0" t="0" r="0" b="9525"/>
            <wp:wrapNone/>
            <wp:docPr id="4" name="Picture 4" descr="Image result for area of rectangl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ea of rectangl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0C">
        <w:t>Calculate th</w:t>
      </w:r>
      <w:r w:rsidR="00157784">
        <w:t>e area of the following shapes.</w:t>
      </w:r>
    </w:p>
    <w:p w:rsidR="00704C0C" w:rsidRDefault="00653BC0" w:rsidP="00653BC0">
      <w:pPr>
        <w:tabs>
          <w:tab w:val="left" w:pos="7170"/>
        </w:tabs>
        <w:ind w:left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DC2441" id="Straight Connector 8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.3pt" to="5in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" strokecolor="#4579b8 [3044]"/>
            </w:pict>
          </mc:Fallback>
        </mc:AlternateContent>
      </w:r>
      <w:r>
        <w:tab/>
      </w:r>
    </w:p>
    <w:p w:rsidR="00704C0C" w:rsidRDefault="00704C0C" w:rsidP="001863E8">
      <w:pPr>
        <w:ind w:left="720"/>
      </w:pPr>
      <w:r>
        <w:t>(a)</w:t>
      </w:r>
      <w:r>
        <w:tab/>
        <w:t xml:space="preserve">                                  </w:t>
      </w:r>
      <w:r>
        <w:tab/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        </w:t>
      </w:r>
    </w:p>
    <w:p w:rsidR="00704C0C" w:rsidRDefault="00704C0C" w:rsidP="001863E8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C0C" w:rsidRDefault="009D1C3C" w:rsidP="001863E8">
      <w:pPr>
        <w:ind w:left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43180</wp:posOffset>
                </wp:positionV>
                <wp:extent cx="1714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37F98A2" id="Straight Connector 20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3.4pt" to="401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" strokecolor="black [3040]"/>
            </w:pict>
          </mc:Fallback>
        </mc:AlternateContent>
      </w:r>
      <w:r w:rsidR="00653BC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24130</wp:posOffset>
                </wp:positionV>
                <wp:extent cx="1524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6F2D4A" id="Straight Connector 14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.9pt" to="33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" strokecolor="black [3040]"/>
            </w:pict>
          </mc:Fallback>
        </mc:AlternateContent>
      </w:r>
    </w:p>
    <w:p w:rsidR="00704C0C" w:rsidRDefault="00704C0C" w:rsidP="001863E8">
      <w:pPr>
        <w:tabs>
          <w:tab w:val="left" w:pos="6135"/>
        </w:tabs>
        <w:ind w:left="720"/>
      </w:pPr>
      <w:r>
        <w:tab/>
      </w:r>
    </w:p>
    <w:p w:rsidR="00704C0C" w:rsidRDefault="009D1C3C" w:rsidP="001863E8">
      <w:pPr>
        <w:ind w:left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35560</wp:posOffset>
                </wp:positionV>
                <wp:extent cx="0" cy="161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A2CE37" id="Straight Connector 22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.8pt" to="5in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" strokecolor="black [3040]"/>
            </w:pict>
          </mc:Fallback>
        </mc:AlternateContent>
      </w:r>
    </w:p>
    <w:p w:rsidR="00704C0C" w:rsidRDefault="00704C0C" w:rsidP="001863E8">
      <w:pPr>
        <w:ind w:left="720"/>
      </w:pPr>
    </w:p>
    <w:p w:rsidR="00FB3D1F" w:rsidRDefault="00FB3D1F" w:rsidP="001863E8">
      <w:pPr>
        <w:ind w:left="720"/>
      </w:pPr>
    </w:p>
    <w:p w:rsidR="00704C0C" w:rsidRDefault="00704C0C" w:rsidP="001863E8">
      <w:pPr>
        <w:ind w:left="720"/>
      </w:pPr>
    </w:p>
    <w:p w:rsidR="005B44A3" w:rsidRDefault="005B44A3" w:rsidP="001863E8">
      <w:pPr>
        <w:ind w:left="720"/>
      </w:pPr>
    </w:p>
    <w:p w:rsidR="005B44A3" w:rsidRDefault="005B44A3" w:rsidP="001863E8">
      <w:pPr>
        <w:ind w:left="720"/>
      </w:pPr>
    </w:p>
    <w:p w:rsidR="004B035A" w:rsidRDefault="004B035A" w:rsidP="001863E8">
      <w:pPr>
        <w:ind w:left="720"/>
      </w:pPr>
    </w:p>
    <w:p w:rsidR="004B035A" w:rsidRDefault="004B035A" w:rsidP="001863E8">
      <w:pPr>
        <w:ind w:left="720"/>
      </w:pPr>
    </w:p>
    <w:p w:rsidR="005B44A3" w:rsidRDefault="005B44A3" w:rsidP="001863E8">
      <w:pPr>
        <w:ind w:left="720"/>
      </w:pPr>
    </w:p>
    <w:p w:rsidR="005B44A3" w:rsidRDefault="005B44A3" w:rsidP="001863E8">
      <w:pPr>
        <w:ind w:left="720"/>
      </w:pPr>
    </w:p>
    <w:p w:rsidR="005B44A3" w:rsidRDefault="009D1C3C" w:rsidP="001863E8">
      <w:pPr>
        <w:ind w:left="720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1270</wp:posOffset>
            </wp:positionV>
            <wp:extent cx="2019300" cy="1346200"/>
            <wp:effectExtent l="0" t="0" r="0" b="6350"/>
            <wp:wrapNone/>
            <wp:docPr id="7" name="Picture 7" descr="Image result for area of triangl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rea of triangl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4A3">
        <w:rPr>
          <w:noProof/>
          <w:lang w:eastAsia="en-AU"/>
        </w:rPr>
        <w:drawing>
          <wp:anchor distT="0" distB="0" distL="114300" distR="114300" simplePos="0" relativeHeight="251652608" behindDoc="1" locked="0" layoutInCell="1" allowOverlap="1" wp14:anchorId="50E8BDB2" wp14:editId="182ED394">
            <wp:simplePos x="0" y="0"/>
            <wp:positionH relativeFrom="column">
              <wp:posOffset>4095750</wp:posOffset>
            </wp:positionH>
            <wp:positionV relativeFrom="paragraph">
              <wp:posOffset>5080</wp:posOffset>
            </wp:positionV>
            <wp:extent cx="1738348" cy="1657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48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C0C" w:rsidRDefault="001863E8" w:rsidP="001863E8">
      <w:pPr>
        <w:ind w:left="720"/>
      </w:pPr>
      <w:r>
        <w:t xml:space="preserve">(c) </w:t>
      </w:r>
      <w:r w:rsidR="00FB3D1F">
        <w:tab/>
      </w:r>
      <w:r w:rsidR="00FB3D1F">
        <w:tab/>
      </w:r>
      <w:r w:rsidR="00FB3D1F">
        <w:tab/>
      </w:r>
      <w:r w:rsidR="00FB3D1F">
        <w:tab/>
      </w:r>
      <w:r w:rsidR="00FB3D1F">
        <w:tab/>
      </w:r>
      <w:r w:rsidR="00FB3D1F">
        <w:tab/>
      </w:r>
      <w:r w:rsidR="00FB3D1F">
        <w:tab/>
        <w:t>(</w:t>
      </w:r>
      <w:proofErr w:type="gramStart"/>
      <w:r w:rsidR="00FB3D1F">
        <w:t>d</w:t>
      </w:r>
      <w:proofErr w:type="gramEnd"/>
      <w:r w:rsidR="00FB3D1F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C0C" w:rsidRDefault="00704C0C" w:rsidP="00704C0C">
      <w:pPr>
        <w:tabs>
          <w:tab w:val="center" w:pos="4614"/>
        </w:tabs>
      </w:pPr>
      <w:r>
        <w:tab/>
        <w:t xml:space="preserve">       </w:t>
      </w:r>
    </w:p>
    <w:p w:rsidR="00704C0C" w:rsidRDefault="00704C0C" w:rsidP="00704C0C">
      <w:r>
        <w:tab/>
      </w:r>
      <w:r>
        <w:tab/>
      </w:r>
      <w:r>
        <w:tab/>
      </w:r>
    </w:p>
    <w:p w:rsidR="00704C0C" w:rsidRDefault="00704C0C" w:rsidP="00704C0C"/>
    <w:p w:rsidR="00704C0C" w:rsidRDefault="00704C0C" w:rsidP="00704C0C"/>
    <w:p w:rsidR="00704C0C" w:rsidRDefault="00704C0C" w:rsidP="007774CC"/>
    <w:p w:rsidR="00F91E5C" w:rsidRDefault="00F91E5C" w:rsidP="007774CC"/>
    <w:p w:rsidR="005B44A3" w:rsidRDefault="005B44A3" w:rsidP="007774CC"/>
    <w:p w:rsidR="005B44A3" w:rsidRDefault="005B44A3" w:rsidP="007774CC"/>
    <w:p w:rsidR="00FB3D1F" w:rsidRPr="007B7374" w:rsidRDefault="00FB3D1F" w:rsidP="007B7374">
      <w:pPr>
        <w:ind w:left="720"/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4B035A" w:rsidRDefault="004B035A" w:rsidP="001863E8">
      <w:pPr>
        <w:rPr>
          <w:b/>
        </w:rPr>
      </w:pPr>
    </w:p>
    <w:p w:rsidR="00173E29" w:rsidRDefault="00173E29" w:rsidP="001863E8">
      <w:pPr>
        <w:rPr>
          <w:b/>
        </w:rPr>
      </w:pPr>
    </w:p>
    <w:p w:rsidR="004B035A" w:rsidRDefault="004B035A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1863E8" w:rsidRPr="00F40575" w:rsidRDefault="001863E8" w:rsidP="001863E8">
      <w:r w:rsidRPr="00F40575">
        <w:rPr>
          <w:b/>
        </w:rPr>
        <w:lastRenderedPageBreak/>
        <w:t xml:space="preserve">Question </w:t>
      </w:r>
      <w:r w:rsidR="001801BE">
        <w:rPr>
          <w:b/>
        </w:rPr>
        <w:t>5</w:t>
      </w:r>
      <w:r w:rsidRPr="00F40575">
        <w:tab/>
        <w:t>[</w:t>
      </w:r>
      <w:r w:rsidR="00BE0EB5">
        <w:t>3</w:t>
      </w:r>
      <w:r w:rsidR="007B7374">
        <w:t xml:space="preserve"> M</w:t>
      </w:r>
      <w:r w:rsidR="00BE0EB5">
        <w:t>arks</w:t>
      </w:r>
      <w:r w:rsidRPr="00F40575">
        <w:t>]</w:t>
      </w:r>
    </w:p>
    <w:p w:rsidR="00B04179" w:rsidRDefault="001863E8" w:rsidP="007774CC">
      <w:r>
        <w:t>Find the area of the shaded region:</w:t>
      </w:r>
      <w:r w:rsidR="004B035A">
        <w:t xml:space="preserve"> </w:t>
      </w:r>
    </w:p>
    <w:p w:rsidR="001863E8" w:rsidRDefault="001863E8" w:rsidP="007774CC">
      <w:r>
        <w:rPr>
          <w:noProof/>
          <w:lang w:eastAsia="en-AU"/>
        </w:rPr>
        <w:drawing>
          <wp:anchor distT="0" distB="0" distL="114300" distR="114300" simplePos="0" relativeHeight="251651584" behindDoc="1" locked="0" layoutInCell="1" allowOverlap="1" wp14:anchorId="6D8B0F16" wp14:editId="5435A6B2">
            <wp:simplePos x="0" y="0"/>
            <wp:positionH relativeFrom="column">
              <wp:posOffset>628650</wp:posOffset>
            </wp:positionH>
            <wp:positionV relativeFrom="paragraph">
              <wp:posOffset>5715</wp:posOffset>
            </wp:positionV>
            <wp:extent cx="2266950" cy="2019300"/>
            <wp:effectExtent l="0" t="0" r="0" b="0"/>
            <wp:wrapNone/>
            <wp:docPr id="19" name="Picture 19" descr="PM7_SmB_TSa6_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M7_SmB_TSa6_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3E8" w:rsidRDefault="00BE0EB5" w:rsidP="001863E8">
      <w:pPr>
        <w:ind w:left="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63E8" w:rsidRDefault="001863E8" w:rsidP="007774CC"/>
    <w:p w:rsidR="00B04179" w:rsidRDefault="00B04179" w:rsidP="007774CC"/>
    <w:p w:rsidR="00F91E5C" w:rsidRDefault="00F91E5C" w:rsidP="007774CC"/>
    <w:p w:rsidR="00F91E5C" w:rsidRDefault="00F91E5C" w:rsidP="007774CC"/>
    <w:p w:rsidR="00F91E5C" w:rsidRDefault="00F91E5C" w:rsidP="007774CC"/>
    <w:p w:rsidR="00F91E5C" w:rsidRDefault="00F91E5C" w:rsidP="007774CC"/>
    <w:p w:rsidR="00F91E5C" w:rsidRDefault="00F91E5C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B97431" w:rsidRDefault="00B97431" w:rsidP="007774CC"/>
    <w:p w:rsidR="00B97431" w:rsidRDefault="00B97431" w:rsidP="007774CC"/>
    <w:p w:rsidR="00CD2F11" w:rsidRDefault="00CD2F11" w:rsidP="00CD2F11">
      <w:pPr>
        <w:rPr>
          <w:b/>
        </w:rPr>
      </w:pPr>
    </w:p>
    <w:p w:rsidR="004B035A" w:rsidRDefault="004B035A" w:rsidP="00CD2F11">
      <w:pPr>
        <w:rPr>
          <w:b/>
        </w:rPr>
      </w:pPr>
    </w:p>
    <w:p w:rsidR="004B035A" w:rsidRDefault="004B035A" w:rsidP="00CD2F11">
      <w:pPr>
        <w:rPr>
          <w:b/>
        </w:rPr>
      </w:pPr>
    </w:p>
    <w:p w:rsidR="004B035A" w:rsidRDefault="004B035A" w:rsidP="00CD2F11">
      <w:pPr>
        <w:rPr>
          <w:b/>
        </w:rPr>
      </w:pPr>
    </w:p>
    <w:p w:rsidR="004B035A" w:rsidRDefault="004B035A" w:rsidP="00CD2F11">
      <w:pPr>
        <w:rPr>
          <w:b/>
        </w:rPr>
      </w:pPr>
    </w:p>
    <w:p w:rsidR="004B035A" w:rsidRDefault="004B035A" w:rsidP="00CD2F11">
      <w:pPr>
        <w:rPr>
          <w:b/>
        </w:rPr>
      </w:pPr>
    </w:p>
    <w:p w:rsidR="004B035A" w:rsidRDefault="004B035A" w:rsidP="00CD2F11">
      <w:pPr>
        <w:rPr>
          <w:b/>
        </w:rPr>
      </w:pPr>
    </w:p>
    <w:p w:rsidR="004B035A" w:rsidRDefault="004B035A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Pr="00F40575" w:rsidRDefault="00CD2F11" w:rsidP="00CD2F11">
      <w:r w:rsidRPr="00F40575">
        <w:rPr>
          <w:b/>
        </w:rPr>
        <w:t xml:space="preserve">Question </w:t>
      </w:r>
      <w:r w:rsidR="001801BE">
        <w:rPr>
          <w:b/>
        </w:rPr>
        <w:t>6</w:t>
      </w:r>
      <w:r w:rsidR="001801BE">
        <w:rPr>
          <w:b/>
        </w:rPr>
        <w:tab/>
      </w:r>
      <w:r w:rsidRPr="00F40575">
        <w:t>[</w:t>
      </w:r>
      <w:r w:rsidR="00BE0EB5">
        <w:t>3</w:t>
      </w:r>
      <w:r w:rsidR="007B7374">
        <w:t xml:space="preserve"> M</w:t>
      </w:r>
      <w:r w:rsidR="00BE0EB5">
        <w:t>arks – 1</w:t>
      </w:r>
      <w:r w:rsidR="009D1C3C">
        <w:t>, 2</w:t>
      </w:r>
      <w:r w:rsidRPr="00F40575">
        <w:t>]</w:t>
      </w:r>
    </w:p>
    <w:p w:rsidR="00E64262" w:rsidRDefault="00E64262" w:rsidP="00E64262">
      <w:pPr>
        <w:sectPr w:rsidR="00E64262" w:rsidSect="00147F9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E64262" w:rsidRDefault="00E64262" w:rsidP="00E64262">
      <w:r>
        <w:lastRenderedPageBreak/>
        <w:t xml:space="preserve">(a) Find the width of the given rectangle. </w:t>
      </w:r>
    </w:p>
    <w:p w:rsidR="002E7EDE" w:rsidRDefault="002E7EDE" w:rsidP="007774CC"/>
    <w:p w:rsidR="00E64262" w:rsidRDefault="00E64262" w:rsidP="00E64262">
      <w:pPr>
        <w:rPr>
          <w:b/>
        </w:rPr>
      </w:pPr>
      <w:r>
        <w:lastRenderedPageBreak/>
        <w:t>(b) Find the height of the given triangle.</w:t>
      </w:r>
    </w:p>
    <w:p w:rsidR="00E64262" w:rsidRDefault="00E64262" w:rsidP="007774CC">
      <w:pPr>
        <w:sectPr w:rsidR="00E64262" w:rsidSect="00E64262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2E7EDE" w:rsidRDefault="00095867" w:rsidP="007774CC">
      <w:r>
        <w:rPr>
          <w:noProof/>
          <w:lang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6.85pt;margin-top:1.95pt;width:171.1pt;height:100.25pt;z-index:-251651584">
            <v:imagedata r:id="rId23" o:title=""/>
          </v:shape>
          <o:OLEObject Type="Embed" ProgID="FXDraw.Graphic" ShapeID="_x0000_s1030" DrawAspect="Content" ObjectID="_1584765876" r:id="rId24"/>
        </w:pict>
      </w:r>
    </w:p>
    <w:p w:rsidR="00767FAD" w:rsidRDefault="00095867" w:rsidP="007774CC">
      <w:r>
        <w:rPr>
          <w:noProof/>
          <w:lang w:eastAsia="en-AU"/>
        </w:rPr>
        <w:pict>
          <v:shape id="_x0000_s1031" type="#_x0000_t75" style="position:absolute;margin-left:295.5pt;margin-top:10.65pt;width:177pt;height:70.65pt;z-index:-251650560">
            <v:imagedata r:id="rId25" o:title=""/>
          </v:shape>
          <o:OLEObject Type="Embed" ProgID="FXDraw.Graphic" ShapeID="_x0000_s1031" DrawAspect="Content" ObjectID="_1584765877" r:id="rId26"/>
        </w:pict>
      </w:r>
    </w:p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2E7EDE" w:rsidRDefault="002E7EDE" w:rsidP="007774CC"/>
    <w:p w:rsidR="00E64262" w:rsidRDefault="00E64262" w:rsidP="007774CC"/>
    <w:p w:rsidR="00E64262" w:rsidRDefault="00E64262" w:rsidP="007774CC"/>
    <w:p w:rsidR="00E64262" w:rsidRDefault="00E64262" w:rsidP="007774CC"/>
    <w:p w:rsidR="00B97431" w:rsidRDefault="00B97431" w:rsidP="007774CC"/>
    <w:p w:rsidR="00190716" w:rsidRDefault="00190716" w:rsidP="007774CC"/>
    <w:p w:rsidR="00190716" w:rsidRDefault="00190716" w:rsidP="007774CC"/>
    <w:p w:rsidR="005B44A3" w:rsidRDefault="005B44A3" w:rsidP="007774CC"/>
    <w:p w:rsidR="005B44A3" w:rsidRDefault="005B44A3" w:rsidP="007774CC"/>
    <w:p w:rsidR="004B035A" w:rsidRDefault="004B035A" w:rsidP="007774CC"/>
    <w:p w:rsidR="004B035A" w:rsidRDefault="004B035A" w:rsidP="007774CC"/>
    <w:p w:rsidR="005B44A3" w:rsidRDefault="005B44A3" w:rsidP="007774CC"/>
    <w:p w:rsidR="00E64262" w:rsidRDefault="00E64262" w:rsidP="007774CC"/>
    <w:p w:rsidR="008A7D02" w:rsidRDefault="00576D80" w:rsidP="008A7D02">
      <w:r>
        <w:rPr>
          <w:noProof/>
          <w:lang w:eastAsia="en-AU"/>
        </w:rPr>
        <w:lastRenderedPageBreak/>
        <w:drawing>
          <wp:anchor distT="0" distB="0" distL="114300" distR="114300" simplePos="0" relativeHeight="251661824" behindDoc="1" locked="0" layoutInCell="1" allowOverlap="1" wp14:anchorId="2FB6766D" wp14:editId="59329025">
            <wp:simplePos x="0" y="0"/>
            <wp:positionH relativeFrom="column">
              <wp:posOffset>3571875</wp:posOffset>
            </wp:positionH>
            <wp:positionV relativeFrom="paragraph">
              <wp:posOffset>55245</wp:posOffset>
            </wp:positionV>
            <wp:extent cx="3467100" cy="22764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D02" w:rsidRPr="00F40575">
        <w:rPr>
          <w:b/>
        </w:rPr>
        <w:t xml:space="preserve">Question </w:t>
      </w:r>
      <w:r w:rsidR="001801BE">
        <w:rPr>
          <w:b/>
        </w:rPr>
        <w:t>7</w:t>
      </w:r>
      <w:r w:rsidR="001801BE">
        <w:rPr>
          <w:b/>
        </w:rPr>
        <w:tab/>
      </w:r>
      <w:r w:rsidR="008A7D02" w:rsidRPr="00F40575">
        <w:t>[</w:t>
      </w:r>
      <w:r w:rsidR="009D1C3C">
        <w:t>8</w:t>
      </w:r>
      <w:r w:rsidR="008E5E1B">
        <w:t xml:space="preserve"> marks</w:t>
      </w:r>
      <w:r w:rsidR="009D1C3C">
        <w:t>- 2, 1, 2, 3</w:t>
      </w:r>
      <w:r w:rsidR="008A7D02" w:rsidRPr="00F40575">
        <w:t>]</w:t>
      </w:r>
    </w:p>
    <w:p w:rsidR="00B97431" w:rsidRDefault="00B97431" w:rsidP="007774CC"/>
    <w:p w:rsidR="00B97431" w:rsidRDefault="002E7EDE" w:rsidP="00457A37">
      <w:pPr>
        <w:pStyle w:val="ListParagraph"/>
        <w:numPr>
          <w:ilvl w:val="0"/>
          <w:numId w:val="37"/>
        </w:numPr>
      </w:pPr>
      <w:r>
        <w:t>Find the area of the plot of land to the right</w:t>
      </w:r>
      <w:r w:rsidR="008E5E1B">
        <w:t>:</w:t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457A37" w:rsidRPr="00252486" w:rsidRDefault="00457A37" w:rsidP="00457A37">
      <w:pPr>
        <w:pStyle w:val="ListParagraph"/>
        <w:numPr>
          <w:ilvl w:val="0"/>
          <w:numId w:val="37"/>
        </w:numPr>
      </w:pPr>
      <w:r>
        <w:t>Convert the units from km</w:t>
      </w:r>
      <w:r>
        <w:rPr>
          <w:vertAlign w:val="superscript"/>
        </w:rPr>
        <w:t>2</w:t>
      </w:r>
      <w:r>
        <w:t xml:space="preserve"> to m</w:t>
      </w:r>
      <w:r>
        <w:rPr>
          <w:vertAlign w:val="superscript"/>
        </w:rPr>
        <w:t>2</w:t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9D1C3C" w:rsidRDefault="00457A37" w:rsidP="00457A37">
      <w:pPr>
        <w:pStyle w:val="ListParagraph"/>
        <w:numPr>
          <w:ilvl w:val="0"/>
          <w:numId w:val="37"/>
        </w:numPr>
      </w:pPr>
      <w:r>
        <w:t>An acre is an old meas</w:t>
      </w:r>
      <w:r w:rsidR="009D1C3C">
        <w:t>ure of land area, which equals</w:t>
      </w:r>
      <w:r>
        <w:t xml:space="preserve"> </w:t>
      </w:r>
      <w:r w:rsidR="009D1C3C">
        <w:t xml:space="preserve">approximately 4 </w:t>
      </w:r>
      <w:r>
        <w:t>047m</w:t>
      </w:r>
      <w:r>
        <w:rPr>
          <w:vertAlign w:val="superscript"/>
        </w:rPr>
        <w:t>2</w:t>
      </w:r>
      <w:r w:rsidR="009D1C3C">
        <w:t>. H</w:t>
      </w:r>
      <w:r>
        <w:t>ow many acres</w:t>
      </w:r>
    </w:p>
    <w:p w:rsidR="00457A37" w:rsidRDefault="009D1C3C" w:rsidP="009D1C3C">
      <w:pPr>
        <w:pStyle w:val="ListParagraph"/>
      </w:pPr>
      <w:proofErr w:type="gramStart"/>
      <w:r>
        <w:t>in</w:t>
      </w:r>
      <w:proofErr w:type="gramEnd"/>
      <w:r>
        <w:t xml:space="preserve"> the plot of land above</w:t>
      </w:r>
      <w:r w:rsidR="00457A37">
        <w:t>?</w:t>
      </w:r>
      <w:r>
        <w:t xml:space="preserve"> Give your answer to the nearest acre.</w:t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457A37" w:rsidP="00457A37">
      <w:pPr>
        <w:pStyle w:val="ListParagraph"/>
        <w:numPr>
          <w:ilvl w:val="0"/>
          <w:numId w:val="37"/>
        </w:numPr>
      </w:pPr>
      <w:r>
        <w:t>A h</w:t>
      </w:r>
      <w:r w:rsidR="009D1C3C">
        <w:t>ectare (ha) is a unit of area</w:t>
      </w:r>
      <w:r>
        <w:t xml:space="preserve"> that measures 100</w:t>
      </w:r>
      <w:r w:rsidR="009D1C3C">
        <w:t>m</w:t>
      </w:r>
      <w:r>
        <w:t xml:space="preserve"> by 100</w:t>
      </w:r>
      <w:r w:rsidR="009D1C3C">
        <w:t>m</w:t>
      </w:r>
      <w:r>
        <w:t xml:space="preserve"> </w:t>
      </w:r>
      <w:r w:rsidR="009D1C3C">
        <w:t xml:space="preserve">as </w:t>
      </w:r>
      <w:r>
        <w:t xml:space="preserve">shown in the diagram below. </w:t>
      </w:r>
    </w:p>
    <w:p w:rsidR="00252486" w:rsidRDefault="00252486" w:rsidP="00252486">
      <w:r>
        <w:rPr>
          <w:noProof/>
          <w:lang w:eastAsia="en-AU"/>
        </w:rPr>
        <w:drawing>
          <wp:anchor distT="0" distB="0" distL="114300" distR="114300" simplePos="0" relativeHeight="251659776" behindDoc="1" locked="0" layoutInCell="1" allowOverlap="1" wp14:anchorId="7A72CEF8" wp14:editId="7D30109C">
            <wp:simplePos x="0" y="0"/>
            <wp:positionH relativeFrom="column">
              <wp:posOffset>1847850</wp:posOffset>
            </wp:positionH>
            <wp:positionV relativeFrom="paragraph">
              <wp:posOffset>10160</wp:posOffset>
            </wp:positionV>
            <wp:extent cx="1571625" cy="1402136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457A37" w:rsidRDefault="00457A37" w:rsidP="00252486">
      <w:pPr>
        <w:pStyle w:val="ListParagraph"/>
        <w:numPr>
          <w:ilvl w:val="0"/>
          <w:numId w:val="38"/>
        </w:numPr>
      </w:pPr>
      <w:r>
        <w:t>How many square meters in a hectare</w:t>
      </w:r>
      <w:r w:rsidR="00252486">
        <w:t>?</w:t>
      </w:r>
    </w:p>
    <w:p w:rsidR="00252486" w:rsidRDefault="00252486" w:rsidP="00252486"/>
    <w:p w:rsidR="00252486" w:rsidRDefault="00252486" w:rsidP="00252486"/>
    <w:p w:rsidR="00252486" w:rsidRDefault="00252486" w:rsidP="00252486"/>
    <w:p w:rsidR="004B035A" w:rsidRDefault="004B035A" w:rsidP="00252486"/>
    <w:p w:rsidR="004B035A" w:rsidRDefault="004B035A" w:rsidP="00252486"/>
    <w:p w:rsidR="00252486" w:rsidRDefault="00252486" w:rsidP="00252486"/>
    <w:p w:rsidR="00252486" w:rsidRDefault="00252486" w:rsidP="00252486">
      <w:pPr>
        <w:pStyle w:val="ListParagraph"/>
        <w:numPr>
          <w:ilvl w:val="0"/>
          <w:numId w:val="38"/>
        </w:numPr>
      </w:pPr>
      <w:r>
        <w:t>How many acres are in a hectare?</w:t>
      </w:r>
      <w:r w:rsidR="004B035A">
        <w:t xml:space="preserve"> Give your answer to 1 </w:t>
      </w:r>
      <w:r w:rsidR="004B035A" w:rsidRPr="00F83399">
        <w:t>decimal place</w:t>
      </w:r>
      <w:r w:rsidR="009D1C3C" w:rsidRPr="00F83399">
        <w:t>.</w:t>
      </w:r>
    </w:p>
    <w:p w:rsidR="00252486" w:rsidRDefault="00252486" w:rsidP="00252486"/>
    <w:p w:rsidR="00252486" w:rsidRDefault="00252486" w:rsidP="00252486"/>
    <w:p w:rsidR="00252486" w:rsidRDefault="00252486" w:rsidP="00252486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190716" w:rsidRDefault="00190716" w:rsidP="007774CC"/>
    <w:p w:rsidR="00190716" w:rsidRDefault="00190716" w:rsidP="007774CC"/>
    <w:p w:rsidR="00190716" w:rsidRDefault="00190716" w:rsidP="007774CC"/>
    <w:p w:rsidR="00190716" w:rsidRDefault="00190716" w:rsidP="007774CC"/>
    <w:p w:rsidR="00B97431" w:rsidRDefault="00B97431" w:rsidP="007774CC"/>
    <w:p w:rsidR="001863E8" w:rsidRDefault="009A553A" w:rsidP="007774CC">
      <w:r w:rsidRPr="00F40575">
        <w:rPr>
          <w:b/>
        </w:rPr>
        <w:t xml:space="preserve">Question </w:t>
      </w:r>
      <w:r w:rsidR="001801BE">
        <w:rPr>
          <w:b/>
        </w:rPr>
        <w:t>8</w:t>
      </w:r>
      <w:r w:rsidR="001801BE">
        <w:rPr>
          <w:b/>
        </w:rPr>
        <w:tab/>
      </w:r>
      <w:r w:rsidRPr="00F40575">
        <w:t>[</w:t>
      </w:r>
      <w:r w:rsidR="0008705B">
        <w:t>4 marks – 3,</w:t>
      </w:r>
      <w:r w:rsidR="00B97431">
        <w:t xml:space="preserve"> 1</w:t>
      </w:r>
      <w:r w:rsidRPr="00F40575">
        <w:t>]</w:t>
      </w:r>
    </w:p>
    <w:p w:rsidR="009A553A" w:rsidRDefault="009A553A" w:rsidP="007774CC"/>
    <w:p w:rsidR="009A553A" w:rsidRPr="001801BE" w:rsidRDefault="00BE0EB5" w:rsidP="00BE0EB5">
      <w:pPr>
        <w:ind w:left="720" w:hanging="720"/>
        <w:rPr>
          <w:vertAlign w:val="superscript"/>
        </w:rPr>
      </w:pPr>
      <w:r>
        <w:t>(a)</w:t>
      </w:r>
      <w:r>
        <w:tab/>
        <w:t xml:space="preserve">A </w:t>
      </w:r>
      <w:r w:rsidR="001801BE">
        <w:t>paving brick measur</w:t>
      </w:r>
      <w:r w:rsidR="0008705B">
        <w:t>es 230 mm long and 115 mm wide.  S</w:t>
      </w:r>
      <w:r w:rsidR="001801BE">
        <w:t>how</w:t>
      </w:r>
      <w:r w:rsidR="0008705B">
        <w:t>, using calculations,</w:t>
      </w:r>
      <w:r w:rsidR="001801BE">
        <w:t xml:space="preserve"> how approximately 38 pavers will be needed to cover 1 m</w:t>
      </w:r>
      <w:r w:rsidR="001801BE">
        <w:rPr>
          <w:vertAlign w:val="superscript"/>
        </w:rPr>
        <w:t>2</w:t>
      </w:r>
    </w:p>
    <w:p w:rsidR="009A553A" w:rsidRDefault="009A553A" w:rsidP="009A553A"/>
    <w:p w:rsidR="009A553A" w:rsidRDefault="009A553A" w:rsidP="009A553A"/>
    <w:p w:rsidR="009A553A" w:rsidRDefault="009A553A" w:rsidP="009A553A"/>
    <w:p w:rsidR="00190716" w:rsidRDefault="00190716" w:rsidP="009A553A"/>
    <w:p w:rsidR="0008705B" w:rsidRDefault="0008705B" w:rsidP="009A553A"/>
    <w:p w:rsidR="0008705B" w:rsidRDefault="0008705B" w:rsidP="009A553A"/>
    <w:p w:rsidR="0008705B" w:rsidRDefault="0008705B" w:rsidP="009A553A"/>
    <w:p w:rsidR="00190716" w:rsidRDefault="00190716" w:rsidP="009A553A"/>
    <w:p w:rsidR="00190716" w:rsidRDefault="00190716" w:rsidP="009A553A"/>
    <w:p w:rsidR="009A553A" w:rsidRDefault="0008705B" w:rsidP="009A553A">
      <w:r>
        <w:t>(b</w:t>
      </w:r>
      <w:r w:rsidR="00BE0EB5">
        <w:t>)</w:t>
      </w:r>
      <w:r w:rsidR="00BE0EB5">
        <w:tab/>
      </w:r>
      <w:r w:rsidR="001801BE">
        <w:t>How many pavers will b</w:t>
      </w:r>
      <w:r>
        <w:t>e needed to cover an area of 120 m</w:t>
      </w:r>
      <w:r>
        <w:rPr>
          <w:vertAlign w:val="superscript"/>
        </w:rPr>
        <w:t>2</w:t>
      </w:r>
      <w:r>
        <w:t>?</w:t>
      </w:r>
    </w:p>
    <w:p w:rsidR="009A553A" w:rsidRDefault="009A553A" w:rsidP="007774CC"/>
    <w:p w:rsidR="009A553A" w:rsidRDefault="009A553A" w:rsidP="007774CC"/>
    <w:p w:rsidR="009A553A" w:rsidRDefault="009A553A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4B035A" w:rsidRDefault="004B035A" w:rsidP="007774CC"/>
    <w:p w:rsidR="001863E8" w:rsidRDefault="001863E8" w:rsidP="007774CC"/>
    <w:p w:rsidR="00F91E5C" w:rsidRPr="00F91E5C" w:rsidRDefault="00F91E5C" w:rsidP="00D23E43">
      <w:pPr>
        <w:spacing w:after="200" w:line="276" w:lineRule="auto"/>
        <w:jc w:val="center"/>
        <w:rPr>
          <w:rFonts w:ascii="Arial" w:eastAsia="MS ??" w:hAnsi="Arial"/>
          <w:noProof/>
          <w:szCs w:val="22"/>
          <w:lang w:eastAsia="en-AU"/>
        </w:rPr>
      </w:pPr>
      <w:r w:rsidRPr="00F91E5C">
        <w:rPr>
          <w:rFonts w:ascii="Arial" w:eastAsia="MS ??" w:hAnsi="Arial"/>
          <w:noProof/>
          <w:szCs w:val="22"/>
          <w:lang w:eastAsia="en-AU"/>
        </w:rPr>
        <w:t>END OF TES</w:t>
      </w:r>
      <w:r>
        <w:rPr>
          <w:rFonts w:ascii="Arial" w:eastAsia="MS ??" w:hAnsi="Arial"/>
          <w:noProof/>
          <w:szCs w:val="22"/>
          <w:lang w:eastAsia="en-AU"/>
        </w:rPr>
        <w:t>T</w:t>
      </w:r>
    </w:p>
    <w:sectPr w:rsidR="00F91E5C" w:rsidRPr="00F91E5C" w:rsidSect="00147F9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C09D5"/>
    <w:multiLevelType w:val="hybridMultilevel"/>
    <w:tmpl w:val="20EC6E2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A2FEA"/>
    <w:multiLevelType w:val="hybridMultilevel"/>
    <w:tmpl w:val="186EB050"/>
    <w:lvl w:ilvl="0" w:tplc="0C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D305C"/>
    <w:multiLevelType w:val="hybridMultilevel"/>
    <w:tmpl w:val="32CAD4AE"/>
    <w:lvl w:ilvl="0" w:tplc="047EA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86B32"/>
    <w:multiLevelType w:val="hybridMultilevel"/>
    <w:tmpl w:val="93CA300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27F174B8"/>
    <w:multiLevelType w:val="hybridMultilevel"/>
    <w:tmpl w:val="50C861CA"/>
    <w:lvl w:ilvl="0" w:tplc="40FEB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A732F"/>
    <w:multiLevelType w:val="hybridMultilevel"/>
    <w:tmpl w:val="148C7CBA"/>
    <w:lvl w:ilvl="0" w:tplc="0C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0A3EDA"/>
    <w:multiLevelType w:val="hybridMultilevel"/>
    <w:tmpl w:val="338044F8"/>
    <w:lvl w:ilvl="0" w:tplc="0C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76C8A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E3E87"/>
    <w:multiLevelType w:val="hybridMultilevel"/>
    <w:tmpl w:val="77B28D3A"/>
    <w:lvl w:ilvl="0" w:tplc="EF9E4A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CB2384"/>
    <w:multiLevelType w:val="hybridMultilevel"/>
    <w:tmpl w:val="409C321E"/>
    <w:lvl w:ilvl="0" w:tplc="0C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652B7F"/>
    <w:multiLevelType w:val="hybridMultilevel"/>
    <w:tmpl w:val="B8FAF7EE"/>
    <w:lvl w:ilvl="0" w:tplc="C39259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80524B"/>
    <w:multiLevelType w:val="hybridMultilevel"/>
    <w:tmpl w:val="014E8372"/>
    <w:lvl w:ilvl="0" w:tplc="71B6C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E70FAE"/>
    <w:multiLevelType w:val="hybridMultilevel"/>
    <w:tmpl w:val="D17E62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61FAB"/>
    <w:multiLevelType w:val="hybridMultilevel"/>
    <w:tmpl w:val="2B0023E2"/>
    <w:lvl w:ilvl="0" w:tplc="C224714E">
      <w:start w:val="1"/>
      <w:numFmt w:val="lowerLetter"/>
      <w:lvlText w:val="(%1)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8471EC"/>
    <w:multiLevelType w:val="hybridMultilevel"/>
    <w:tmpl w:val="0BF410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743865"/>
    <w:multiLevelType w:val="hybridMultilevel"/>
    <w:tmpl w:val="726ADA90"/>
    <w:lvl w:ilvl="0" w:tplc="EF9E4A2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9">
    <w:nsid w:val="75DD7A91"/>
    <w:multiLevelType w:val="hybridMultilevel"/>
    <w:tmpl w:val="5B16CF94"/>
    <w:lvl w:ilvl="0" w:tplc="7F8CA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76583"/>
    <w:multiLevelType w:val="hybridMultilevel"/>
    <w:tmpl w:val="FFD05BAA"/>
    <w:lvl w:ilvl="0" w:tplc="E6109DE0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D51887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26"/>
  </w:num>
  <w:num w:numId="5">
    <w:abstractNumId w:val="2"/>
  </w:num>
  <w:num w:numId="6">
    <w:abstractNumId w:val="1"/>
  </w:num>
  <w:num w:numId="7">
    <w:abstractNumId w:val="35"/>
  </w:num>
  <w:num w:numId="8">
    <w:abstractNumId w:val="12"/>
  </w:num>
  <w:num w:numId="9">
    <w:abstractNumId w:val="38"/>
  </w:num>
  <w:num w:numId="10">
    <w:abstractNumId w:val="30"/>
  </w:num>
  <w:num w:numId="11">
    <w:abstractNumId w:val="25"/>
  </w:num>
  <w:num w:numId="12">
    <w:abstractNumId w:val="36"/>
  </w:num>
  <w:num w:numId="13">
    <w:abstractNumId w:val="4"/>
  </w:num>
  <w:num w:numId="14">
    <w:abstractNumId w:val="19"/>
  </w:num>
  <w:num w:numId="15">
    <w:abstractNumId w:val="5"/>
  </w:num>
  <w:num w:numId="16">
    <w:abstractNumId w:val="16"/>
  </w:num>
  <w:num w:numId="17">
    <w:abstractNumId w:val="20"/>
  </w:num>
  <w:num w:numId="18">
    <w:abstractNumId w:val="32"/>
  </w:num>
  <w:num w:numId="19">
    <w:abstractNumId w:val="34"/>
  </w:num>
  <w:num w:numId="20">
    <w:abstractNumId w:val="41"/>
  </w:num>
  <w:num w:numId="21">
    <w:abstractNumId w:val="37"/>
  </w:num>
  <w:num w:numId="22">
    <w:abstractNumId w:val="17"/>
  </w:num>
  <w:num w:numId="23">
    <w:abstractNumId w:val="10"/>
  </w:num>
  <w:num w:numId="24">
    <w:abstractNumId w:val="7"/>
  </w:num>
  <w:num w:numId="25">
    <w:abstractNumId w:val="39"/>
  </w:num>
  <w:num w:numId="26">
    <w:abstractNumId w:val="1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0"/>
  </w:num>
  <w:num w:numId="31">
    <w:abstractNumId w:val="33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8"/>
  </w:num>
  <w:num w:numId="35">
    <w:abstractNumId w:val="21"/>
  </w:num>
  <w:num w:numId="36">
    <w:abstractNumId w:val="29"/>
  </w:num>
  <w:num w:numId="37">
    <w:abstractNumId w:val="3"/>
  </w:num>
  <w:num w:numId="38">
    <w:abstractNumId w:val="27"/>
  </w:num>
  <w:num w:numId="39">
    <w:abstractNumId w:val="31"/>
  </w:num>
  <w:num w:numId="40">
    <w:abstractNumId w:val="28"/>
  </w:num>
  <w:num w:numId="41">
    <w:abstractNumId w:val="11"/>
  </w:num>
  <w:num w:numId="42">
    <w:abstractNumId w:val="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209F"/>
    <w:rsid w:val="0004332C"/>
    <w:rsid w:val="00050968"/>
    <w:rsid w:val="00055657"/>
    <w:rsid w:val="0006413A"/>
    <w:rsid w:val="00076B06"/>
    <w:rsid w:val="0008705B"/>
    <w:rsid w:val="00087D83"/>
    <w:rsid w:val="00092133"/>
    <w:rsid w:val="00095867"/>
    <w:rsid w:val="00095E50"/>
    <w:rsid w:val="000A55D0"/>
    <w:rsid w:val="000D0E23"/>
    <w:rsid w:val="000F76BE"/>
    <w:rsid w:val="00101101"/>
    <w:rsid w:val="0011146B"/>
    <w:rsid w:val="001208F2"/>
    <w:rsid w:val="00127EC7"/>
    <w:rsid w:val="00147F9F"/>
    <w:rsid w:val="00150E80"/>
    <w:rsid w:val="001574D2"/>
    <w:rsid w:val="00157784"/>
    <w:rsid w:val="00173CA9"/>
    <w:rsid w:val="00173E29"/>
    <w:rsid w:val="001801BE"/>
    <w:rsid w:val="00184226"/>
    <w:rsid w:val="001863E8"/>
    <w:rsid w:val="00190716"/>
    <w:rsid w:val="00195A72"/>
    <w:rsid w:val="001A4C88"/>
    <w:rsid w:val="001B5229"/>
    <w:rsid w:val="001C1BC8"/>
    <w:rsid w:val="00210925"/>
    <w:rsid w:val="00215AA1"/>
    <w:rsid w:val="0022590F"/>
    <w:rsid w:val="00252486"/>
    <w:rsid w:val="00262482"/>
    <w:rsid w:val="002728C0"/>
    <w:rsid w:val="00285906"/>
    <w:rsid w:val="00286889"/>
    <w:rsid w:val="0029256E"/>
    <w:rsid w:val="002D194C"/>
    <w:rsid w:val="002E65D8"/>
    <w:rsid w:val="002E7EDE"/>
    <w:rsid w:val="002F0C47"/>
    <w:rsid w:val="002F7A76"/>
    <w:rsid w:val="00306996"/>
    <w:rsid w:val="00324B37"/>
    <w:rsid w:val="00333C5E"/>
    <w:rsid w:val="00337529"/>
    <w:rsid w:val="0035308F"/>
    <w:rsid w:val="003B2DAF"/>
    <w:rsid w:val="003C1615"/>
    <w:rsid w:val="003C4BFA"/>
    <w:rsid w:val="003D5108"/>
    <w:rsid w:val="00401224"/>
    <w:rsid w:val="00403CDE"/>
    <w:rsid w:val="00457A37"/>
    <w:rsid w:val="004603C8"/>
    <w:rsid w:val="00475A8E"/>
    <w:rsid w:val="00484A67"/>
    <w:rsid w:val="004909D4"/>
    <w:rsid w:val="004945AE"/>
    <w:rsid w:val="004A6C37"/>
    <w:rsid w:val="004B035A"/>
    <w:rsid w:val="004D2181"/>
    <w:rsid w:val="004D6BA0"/>
    <w:rsid w:val="0052207F"/>
    <w:rsid w:val="0052323F"/>
    <w:rsid w:val="0052502B"/>
    <w:rsid w:val="005529BF"/>
    <w:rsid w:val="00554D06"/>
    <w:rsid w:val="00576D80"/>
    <w:rsid w:val="00580FE2"/>
    <w:rsid w:val="00582DCB"/>
    <w:rsid w:val="005B0521"/>
    <w:rsid w:val="005B2805"/>
    <w:rsid w:val="005B44A3"/>
    <w:rsid w:val="005E61B1"/>
    <w:rsid w:val="005F2B7B"/>
    <w:rsid w:val="005F3542"/>
    <w:rsid w:val="0061676B"/>
    <w:rsid w:val="006232C4"/>
    <w:rsid w:val="00642551"/>
    <w:rsid w:val="006464E0"/>
    <w:rsid w:val="00647034"/>
    <w:rsid w:val="006521A4"/>
    <w:rsid w:val="00652964"/>
    <w:rsid w:val="00653BC0"/>
    <w:rsid w:val="006614D6"/>
    <w:rsid w:val="00662D10"/>
    <w:rsid w:val="00667493"/>
    <w:rsid w:val="00677455"/>
    <w:rsid w:val="00682A19"/>
    <w:rsid w:val="006B3067"/>
    <w:rsid w:val="006E7474"/>
    <w:rsid w:val="00704C0C"/>
    <w:rsid w:val="007121A8"/>
    <w:rsid w:val="007352BD"/>
    <w:rsid w:val="007410CA"/>
    <w:rsid w:val="00742471"/>
    <w:rsid w:val="00751F50"/>
    <w:rsid w:val="00755793"/>
    <w:rsid w:val="0075768B"/>
    <w:rsid w:val="00767FAD"/>
    <w:rsid w:val="007774CC"/>
    <w:rsid w:val="00777760"/>
    <w:rsid w:val="00790817"/>
    <w:rsid w:val="007A3DA6"/>
    <w:rsid w:val="007A3DE4"/>
    <w:rsid w:val="007B7374"/>
    <w:rsid w:val="007D5849"/>
    <w:rsid w:val="007F0DA5"/>
    <w:rsid w:val="007F1174"/>
    <w:rsid w:val="00805FFA"/>
    <w:rsid w:val="00815EAC"/>
    <w:rsid w:val="00831F62"/>
    <w:rsid w:val="0083630F"/>
    <w:rsid w:val="00844C2C"/>
    <w:rsid w:val="008459A3"/>
    <w:rsid w:val="00854583"/>
    <w:rsid w:val="008647E7"/>
    <w:rsid w:val="00875A2D"/>
    <w:rsid w:val="00892A05"/>
    <w:rsid w:val="00895480"/>
    <w:rsid w:val="008A7D02"/>
    <w:rsid w:val="008B0E35"/>
    <w:rsid w:val="008C3EE5"/>
    <w:rsid w:val="008C5081"/>
    <w:rsid w:val="008E5E1B"/>
    <w:rsid w:val="00910942"/>
    <w:rsid w:val="00915964"/>
    <w:rsid w:val="0096675E"/>
    <w:rsid w:val="00977C40"/>
    <w:rsid w:val="009871CD"/>
    <w:rsid w:val="00996B54"/>
    <w:rsid w:val="009A553A"/>
    <w:rsid w:val="009A5F87"/>
    <w:rsid w:val="009C2C9E"/>
    <w:rsid w:val="009C32E0"/>
    <w:rsid w:val="009D1C3C"/>
    <w:rsid w:val="009F41B5"/>
    <w:rsid w:val="00A0147F"/>
    <w:rsid w:val="00A142CC"/>
    <w:rsid w:val="00A20FA0"/>
    <w:rsid w:val="00A26352"/>
    <w:rsid w:val="00A40511"/>
    <w:rsid w:val="00A432CC"/>
    <w:rsid w:val="00A50089"/>
    <w:rsid w:val="00A569EC"/>
    <w:rsid w:val="00A631DC"/>
    <w:rsid w:val="00A90523"/>
    <w:rsid w:val="00AB4290"/>
    <w:rsid w:val="00AD0B2E"/>
    <w:rsid w:val="00B04179"/>
    <w:rsid w:val="00B1188A"/>
    <w:rsid w:val="00B45BE8"/>
    <w:rsid w:val="00B82BE5"/>
    <w:rsid w:val="00B83044"/>
    <w:rsid w:val="00B95E4D"/>
    <w:rsid w:val="00B97431"/>
    <w:rsid w:val="00BB3B61"/>
    <w:rsid w:val="00BD1355"/>
    <w:rsid w:val="00BE0EB5"/>
    <w:rsid w:val="00BE2607"/>
    <w:rsid w:val="00BE60B3"/>
    <w:rsid w:val="00C3101C"/>
    <w:rsid w:val="00C50CE3"/>
    <w:rsid w:val="00C803DA"/>
    <w:rsid w:val="00C8392B"/>
    <w:rsid w:val="00CA237D"/>
    <w:rsid w:val="00CB11C1"/>
    <w:rsid w:val="00CB7216"/>
    <w:rsid w:val="00CC56B1"/>
    <w:rsid w:val="00CD2F11"/>
    <w:rsid w:val="00D01836"/>
    <w:rsid w:val="00D10FF6"/>
    <w:rsid w:val="00D239AA"/>
    <w:rsid w:val="00D23E43"/>
    <w:rsid w:val="00D3799B"/>
    <w:rsid w:val="00D5371B"/>
    <w:rsid w:val="00D57FCB"/>
    <w:rsid w:val="00D6046D"/>
    <w:rsid w:val="00D65A56"/>
    <w:rsid w:val="00D76153"/>
    <w:rsid w:val="00DA39B8"/>
    <w:rsid w:val="00DB55A6"/>
    <w:rsid w:val="00DE2FD3"/>
    <w:rsid w:val="00DE426F"/>
    <w:rsid w:val="00DE63AA"/>
    <w:rsid w:val="00E024A2"/>
    <w:rsid w:val="00E174D3"/>
    <w:rsid w:val="00E2566C"/>
    <w:rsid w:val="00E60066"/>
    <w:rsid w:val="00E64262"/>
    <w:rsid w:val="00E9453D"/>
    <w:rsid w:val="00EB35BD"/>
    <w:rsid w:val="00ED156C"/>
    <w:rsid w:val="00ED6EAE"/>
    <w:rsid w:val="00EE512D"/>
    <w:rsid w:val="00F13472"/>
    <w:rsid w:val="00F35F0E"/>
    <w:rsid w:val="00F40575"/>
    <w:rsid w:val="00F4371F"/>
    <w:rsid w:val="00F83399"/>
    <w:rsid w:val="00F91E5C"/>
    <w:rsid w:val="00F94185"/>
    <w:rsid w:val="00FA2B53"/>
    <w:rsid w:val="00FA4469"/>
    <w:rsid w:val="00FB3D1F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semiHidden/>
    <w:unhideWhenUsed/>
    <w:rsid w:val="00147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semiHidden/>
    <w:unhideWhenUsed/>
    <w:rsid w:val="0014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86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057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93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9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9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89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0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2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8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au/url?sa=i&amp;rct=j&amp;q=&amp;esrc=s&amp;source=images&amp;cd=&amp;cad=rja&amp;uact=8&amp;ved=0ahUKEwjI18GOqNPSAhUBSJQKHSR2BW0QjRwIBw&amp;url=https://www.varsitytutors.com/isee_lower_level_math-help/how-to-find-the-perimeter-of-a-triangle&amp;psig=AFQjCNFvX0HuL6LPxeEcuFffjGhFJagKYw&amp;ust=1489488742282204" TargetMode="External"/><Relationship Id="rId13" Type="http://schemas.openxmlformats.org/officeDocument/2006/relationships/hyperlink" Target="https://www.google.com.au/url?sa=i&amp;rct=j&amp;q=&amp;esrc=s&amp;source=images&amp;cd=&amp;cad=rja&amp;uact=8&amp;ved=0ahUKEwj39OPOqPPSAhUGVZQKHZnbAQsQjRwIBw&amp;url=http://www.math-mate.com/chapter28_1.shtml&amp;bvm=bv.150729734,d.dGo&amp;psig=AFQjCNEl5lWfwFiBpwZKZkWYUdO200mWFg&amp;ust=1490588371348964" TargetMode="External"/><Relationship Id="rId18" Type="http://schemas.openxmlformats.org/officeDocument/2006/relationships/image" Target="media/image8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google.com.au/url?sa=i&amp;rct=j&amp;q=&amp;esrc=s&amp;source=images&amp;cd=&amp;cad=rja&amp;uact=8&amp;ved=0ahUKEwiV1YLnyfbSAhXlrlQKHShjAvwQjRwIBw&amp;url=http://www.varsitytutors.com/basic_geometry-help/how-to-find-the-area-of-a-rectangle&amp;bvm=bv.150729734,d.cGw&amp;psig=AFQjCNGGtWand_X8p4vkRx3uyu3PCx7e1w&amp;ust=1490700376018179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s://www.google.com.au/url?sa=i&amp;rct=j&amp;q=&amp;esrc=s&amp;source=images&amp;cd=&amp;cad=rja&amp;uact=8&amp;ved=0ahUKEwjdkZnQyfbSAhVIw1QKHcDYBr8QjRwIBw&amp;url=http://www.mathsmutt.co.uk/files/carea.htm&amp;psig=AFQjCNF-bzj6EZ_f-Q4vF-ZHvDaWO-yt4A&amp;ust=1490700294952361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hyperlink" Target="https://www.google.com.au/url?sa=i&amp;rct=j&amp;q=&amp;esrc=s&amp;source=images&amp;cd=&amp;cad=rja&amp;uact=8&amp;ved=0ahUKEwjfjL7-yfbSAhVIw1QKHcDYBr8QjRwIBw&amp;url=https://www.varsitytutors.com/hotmath/hotmath_help/topics/area-of-triangle&amp;bvm=bv.150729734,d.cGw&amp;psig=AFQjCNEXfpulrZauo3m1QKShOxPOwHAdaQ&amp;ust=149070042451062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jpe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6B03C-9301-4A68-BF4C-59777B4A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7A572517</Template>
  <TotalTime>2</TotalTime>
  <Pages>8</Pages>
  <Words>820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3</cp:revision>
  <cp:lastPrinted>2017-03-29T01:26:00Z</cp:lastPrinted>
  <dcterms:created xsi:type="dcterms:W3CDTF">2018-04-08T23:57:00Z</dcterms:created>
  <dcterms:modified xsi:type="dcterms:W3CDTF">2018-04-08T23:58:00Z</dcterms:modified>
</cp:coreProperties>
</file>