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9"/>
        <w:gridCol w:w="232"/>
        <w:gridCol w:w="2497"/>
        <w:gridCol w:w="2729"/>
        <w:gridCol w:w="2729"/>
      </w:tblGrid>
      <w:tr w:rsidR="0005190F">
        <w:trPr>
          <w:trHeight w:val="2364"/>
        </w:trPr>
        <w:tc>
          <w:tcPr>
            <w:tcW w:w="296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DA2874">
            <w:pPr>
              <w:tabs>
                <w:tab w:val="left" w:pos="1395"/>
                <w:tab w:val="left" w:pos="2655"/>
              </w:tabs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94AF66B" wp14:editId="1BDC20DE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750336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2018</w:t>
            </w:r>
          </w:p>
          <w:p w:rsidR="00136D42" w:rsidRDefault="00852C66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Test 2 Unit 2</w:t>
            </w:r>
          </w:p>
          <w:p w:rsidR="0005190F" w:rsidRDefault="00852C66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Weighting: 8%</w:t>
            </w:r>
          </w:p>
          <w:p w:rsidR="00136D42" w:rsidRDefault="00136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:rsidR="00852C66" w:rsidRDefault="00852C66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Time and Motion</w:t>
            </w:r>
          </w:p>
        </w:tc>
      </w:tr>
      <w:tr w:rsidR="0005190F">
        <w:trPr>
          <w:trHeight w:val="440"/>
        </w:trPr>
        <w:tc>
          <w:tcPr>
            <w:tcW w:w="27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190F" w:rsidRDefault="00852C66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190F" w:rsidRDefault="0005190F">
            <w:pPr>
              <w:spacing w:after="0" w:line="240" w:lineRule="auto"/>
            </w:pPr>
          </w:p>
        </w:tc>
        <w:tc>
          <w:tcPr>
            <w:tcW w:w="272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190F" w:rsidRDefault="0005190F">
            <w:pPr>
              <w:spacing w:after="0" w:line="240" w:lineRule="auto"/>
            </w:pPr>
          </w:p>
        </w:tc>
        <w:tc>
          <w:tcPr>
            <w:tcW w:w="27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190F" w:rsidRDefault="0005190F">
            <w:pPr>
              <w:spacing w:after="0" w:line="240" w:lineRule="auto"/>
            </w:pPr>
          </w:p>
        </w:tc>
      </w:tr>
    </w:tbl>
    <w:p w:rsidR="0005190F" w:rsidRDefault="0005190F">
      <w:pPr>
        <w:spacing w:after="0" w:line="240" w:lineRule="auto"/>
      </w:pPr>
    </w:p>
    <w:p w:rsidR="0005190F" w:rsidRDefault="00860730">
      <w:pPr>
        <w:spacing w:after="0" w:line="240" w:lineRule="auto"/>
      </w:pPr>
      <w:r>
        <w:t>Time Allowed: 20</w:t>
      </w:r>
      <w:r w:rsidR="00852C66">
        <w:t xml:space="preserve"> Minutes</w:t>
      </w:r>
      <w:r w:rsidR="00852C66">
        <w:tab/>
      </w:r>
      <w:r w:rsidR="00852C66">
        <w:tab/>
      </w:r>
      <w:r w:rsidR="00852C66">
        <w:tab/>
      </w:r>
      <w:r w:rsidR="00852C66">
        <w:tab/>
      </w:r>
      <w:r w:rsidR="00852C66">
        <w:tab/>
      </w:r>
      <w:r w:rsidR="00852C66">
        <w:tab/>
        <w:t xml:space="preserve">       </w:t>
      </w:r>
      <w:r w:rsidR="00852C66">
        <w:tab/>
      </w:r>
      <w:r w:rsidR="00852C66">
        <w:tab/>
      </w:r>
      <w:r w:rsidR="006444E1">
        <w:t>Total Marks: 26</w:t>
      </w:r>
    </w:p>
    <w:p w:rsidR="0005190F" w:rsidRDefault="0005190F">
      <w:pPr>
        <w:spacing w:after="0" w:line="240" w:lineRule="auto"/>
      </w:pPr>
    </w:p>
    <w:p w:rsidR="0005190F" w:rsidRDefault="00852C66">
      <w:pPr>
        <w:spacing w:after="0" w:line="240" w:lineRule="auto"/>
      </w:pPr>
      <w:r>
        <w:rPr>
          <w:b/>
          <w:u w:val="single"/>
        </w:rPr>
        <w:t>PART A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Calculators are NOT allowed in this section. </w:t>
      </w:r>
    </w:p>
    <w:p w:rsidR="0005190F" w:rsidRDefault="0005190F">
      <w:pPr>
        <w:spacing w:after="0" w:line="240" w:lineRule="auto"/>
        <w:rPr>
          <w:b/>
        </w:rPr>
      </w:pPr>
    </w:p>
    <w:p w:rsidR="0005190F" w:rsidRDefault="00852C66">
      <w:pPr>
        <w:spacing w:after="0" w:line="240" w:lineRule="auto"/>
      </w:pPr>
      <w:r>
        <w:rPr>
          <w:b/>
        </w:rPr>
        <w:t>Question 1</w:t>
      </w:r>
      <w:r>
        <w:t xml:space="preserve"> </w:t>
      </w:r>
      <w:r w:rsidR="005F3647">
        <w:rPr>
          <w:b/>
        </w:rPr>
        <w:tab/>
      </w:r>
      <w:r w:rsidR="00EF7F45">
        <w:rPr>
          <w:b/>
        </w:rPr>
        <w:tab/>
        <w:t>(</w:t>
      </w:r>
      <w:r w:rsidR="005F3647">
        <w:rPr>
          <w:b/>
        </w:rPr>
        <w:t>4 m</w:t>
      </w:r>
      <w:r w:rsidR="00EF7F45">
        <w:rPr>
          <w:b/>
        </w:rPr>
        <w:t>arks -</w:t>
      </w:r>
      <w:r w:rsidR="00BC4FEC">
        <w:rPr>
          <w:b/>
        </w:rPr>
        <w:t xml:space="preserve"> 1</w:t>
      </w:r>
      <w:r>
        <w:rPr>
          <w:b/>
        </w:rPr>
        <w:t>, 1, 1</w:t>
      </w:r>
      <w:r w:rsidR="00BC4FEC">
        <w:rPr>
          <w:b/>
        </w:rPr>
        <w:t>, 1</w:t>
      </w:r>
      <w:r w:rsidR="00EF7F45">
        <w:rPr>
          <w:b/>
        </w:rPr>
        <w:t>)</w:t>
      </w:r>
    </w:p>
    <w:p w:rsidR="0005190F" w:rsidRDefault="0005190F">
      <w:pPr>
        <w:spacing w:after="0" w:line="240" w:lineRule="auto"/>
      </w:pPr>
    </w:p>
    <w:p w:rsidR="0005190F" w:rsidRDefault="00852C66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Convert the following times to those in brackets: </w:t>
      </w:r>
      <w:r>
        <w:rPr>
          <w:szCs w:val="24"/>
        </w:rPr>
        <w:br/>
      </w:r>
    </w:p>
    <w:p w:rsidR="00753A72" w:rsidRDefault="00852C66" w:rsidP="006B18D0">
      <w:pPr>
        <w:spacing w:after="0" w:line="240" w:lineRule="auto"/>
        <w:ind w:firstLine="426"/>
        <w:rPr>
          <w:szCs w:val="24"/>
        </w:rPr>
      </w:pPr>
      <w:r>
        <w:rPr>
          <w:szCs w:val="24"/>
        </w:rPr>
        <w:t>i) 0045 h (12 hr)  ________</w:t>
      </w:r>
      <w:r w:rsidR="002470D7">
        <w:rPr>
          <w:szCs w:val="24"/>
        </w:rPr>
        <w:t xml:space="preserve">________ </w:t>
      </w:r>
      <w:r>
        <w:rPr>
          <w:szCs w:val="24"/>
        </w:rPr>
        <w:t xml:space="preserve">ii) </w:t>
      </w:r>
      <w:r w:rsidR="006B18D0">
        <w:rPr>
          <w:szCs w:val="24"/>
        </w:rPr>
        <w:tab/>
      </w:r>
      <w:r>
        <w:rPr>
          <w:szCs w:val="24"/>
        </w:rPr>
        <w:t xml:space="preserve">2331 h (12 hr) </w:t>
      </w:r>
      <w:r w:rsidR="002470D7">
        <w:rPr>
          <w:szCs w:val="24"/>
        </w:rPr>
        <w:t>______</w:t>
      </w:r>
      <w:r>
        <w:rPr>
          <w:szCs w:val="24"/>
        </w:rPr>
        <w:t>__________</w:t>
      </w:r>
    </w:p>
    <w:p w:rsidR="0005190F" w:rsidRDefault="00852C66">
      <w:pPr>
        <w:spacing w:after="0" w:line="240" w:lineRule="auto"/>
        <w:ind w:firstLine="426"/>
        <w:rPr>
          <w:szCs w:val="24"/>
        </w:rPr>
      </w:pPr>
      <w:r>
        <w:rPr>
          <w:szCs w:val="24"/>
        </w:rPr>
        <w:br/>
      </w:r>
    </w:p>
    <w:p w:rsidR="00852C66" w:rsidRPr="00753A72" w:rsidRDefault="00852C66" w:rsidP="00136D42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753A72">
        <w:rPr>
          <w:szCs w:val="24"/>
        </w:rPr>
        <w:t>Convert 2.75 hours to minutes, 2.75h = ___________________minutes</w:t>
      </w:r>
    </w:p>
    <w:p w:rsidR="00753A72" w:rsidRPr="00753A72" w:rsidRDefault="00753A72" w:rsidP="00136D42">
      <w:pPr>
        <w:pStyle w:val="ListParagraph"/>
        <w:spacing w:after="0" w:line="240" w:lineRule="auto"/>
        <w:jc w:val="right"/>
        <w:rPr>
          <w:szCs w:val="24"/>
        </w:rPr>
      </w:pPr>
    </w:p>
    <w:p w:rsidR="0005190F" w:rsidRDefault="0005190F">
      <w:pPr>
        <w:spacing w:after="0" w:line="240" w:lineRule="auto"/>
        <w:rPr>
          <w:b/>
          <w:szCs w:val="24"/>
        </w:rPr>
      </w:pPr>
    </w:p>
    <w:p w:rsidR="0005190F" w:rsidRDefault="00852C66" w:rsidP="00136D42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Calculate the elapsed time from 2:45 pm until 8:20 am the following day.</w:t>
      </w:r>
    </w:p>
    <w:p w:rsidR="0005190F" w:rsidRDefault="0005190F" w:rsidP="00136D42">
      <w:pPr>
        <w:pStyle w:val="ListParagraph"/>
        <w:spacing w:after="0" w:line="240" w:lineRule="auto"/>
        <w:rPr>
          <w:szCs w:val="24"/>
        </w:rPr>
      </w:pPr>
    </w:p>
    <w:p w:rsidR="0005190F" w:rsidRPr="006B18D0" w:rsidRDefault="0005190F" w:rsidP="006B18D0">
      <w:pPr>
        <w:spacing w:after="0" w:line="240" w:lineRule="auto"/>
        <w:rPr>
          <w:szCs w:val="24"/>
        </w:rPr>
      </w:pPr>
    </w:p>
    <w:p w:rsidR="0005190F" w:rsidRDefault="00852C66">
      <w:pPr>
        <w:pStyle w:val="ListParagraph"/>
        <w:numPr>
          <w:ilvl w:val="0"/>
          <w:numId w:val="1"/>
        </w:numPr>
        <w:spacing w:after="0" w:line="240" w:lineRule="auto"/>
      </w:pPr>
      <w:r>
        <w:rPr>
          <w:szCs w:val="24"/>
        </w:rPr>
        <w:t>What is the time 2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szCs w:val="24"/>
        </w:rPr>
        <w:t xml:space="preserve"> hrs before midday?</w:t>
      </w: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b/>
          <w:szCs w:val="24"/>
        </w:rPr>
      </w:pPr>
    </w:p>
    <w:p w:rsidR="0005190F" w:rsidRDefault="00852C66">
      <w:pPr>
        <w:spacing w:after="0" w:line="240" w:lineRule="auto"/>
      </w:pPr>
      <w:r>
        <w:rPr>
          <w:b/>
          <w:szCs w:val="24"/>
        </w:rPr>
        <w:t>Question 2</w:t>
      </w:r>
      <w:r>
        <w:rPr>
          <w:szCs w:val="24"/>
        </w:rPr>
        <w:t xml:space="preserve"> </w:t>
      </w:r>
      <w:r w:rsidR="00147136">
        <w:rPr>
          <w:szCs w:val="24"/>
        </w:rPr>
        <w:t xml:space="preserve">   </w:t>
      </w:r>
      <w:r w:rsidR="00EF7F45">
        <w:rPr>
          <w:szCs w:val="24"/>
        </w:rPr>
        <w:t xml:space="preserve"> </w:t>
      </w:r>
      <w:r w:rsidR="00EF7F45" w:rsidRPr="00EF7F45">
        <w:rPr>
          <w:b/>
          <w:szCs w:val="24"/>
        </w:rPr>
        <w:t>(</w:t>
      </w:r>
      <w:r w:rsidR="005F3647">
        <w:rPr>
          <w:b/>
          <w:szCs w:val="24"/>
        </w:rPr>
        <w:t>3 m</w:t>
      </w:r>
      <w:r w:rsidR="00136D42">
        <w:rPr>
          <w:b/>
          <w:szCs w:val="24"/>
        </w:rPr>
        <w:t>arks</w:t>
      </w:r>
      <w:r w:rsidR="005F3647">
        <w:rPr>
          <w:b/>
          <w:szCs w:val="24"/>
        </w:rPr>
        <w:t xml:space="preserve"> – 1, 2</w:t>
      </w:r>
      <w:r w:rsidR="00EF7F45">
        <w:rPr>
          <w:b/>
          <w:szCs w:val="24"/>
        </w:rPr>
        <w:t>)</w:t>
      </w:r>
    </w:p>
    <w:p w:rsidR="0005190F" w:rsidRDefault="0005190F">
      <w:pPr>
        <w:spacing w:after="0" w:line="240" w:lineRule="auto"/>
        <w:rPr>
          <w:szCs w:val="24"/>
        </w:rPr>
      </w:pPr>
    </w:p>
    <w:p w:rsidR="006B18D0" w:rsidRDefault="00852C66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 xml:space="preserve">Vanessa’s flight lands in Singapore at 0840h. Her next flight leaves Singapore at 1820h. How long does Vanessa have </w:t>
      </w:r>
      <w:r w:rsidR="006B18D0">
        <w:rPr>
          <w:szCs w:val="24"/>
        </w:rPr>
        <w:t>have to wait in the airport before she departs Singapore?</w:t>
      </w:r>
      <w:r w:rsidR="00136D42">
        <w:rPr>
          <w:szCs w:val="24"/>
        </w:rPr>
        <w:t xml:space="preserve">                                         </w:t>
      </w:r>
    </w:p>
    <w:p w:rsidR="0005190F" w:rsidRDefault="00147136" w:rsidP="006B18D0">
      <w:pPr>
        <w:pStyle w:val="ListParagraph"/>
        <w:spacing w:after="0" w:line="240" w:lineRule="auto"/>
        <w:ind w:left="8640" w:firstLine="720"/>
        <w:rPr>
          <w:szCs w:val="24"/>
        </w:rPr>
      </w:pPr>
      <w:r>
        <w:rPr>
          <w:szCs w:val="24"/>
        </w:rPr>
        <w:t xml:space="preserve">  </w:t>
      </w:r>
      <w:r w:rsidR="00852C66">
        <w:rPr>
          <w:szCs w:val="24"/>
        </w:rPr>
        <w:br/>
      </w:r>
      <w:r w:rsidR="00852C66">
        <w:rPr>
          <w:szCs w:val="24"/>
        </w:rPr>
        <w:br/>
      </w: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852C66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Peter wants to go for a bike ride which takes 52 minutes. He also wants to watch his favourite television show which starts at 7:35 p.m.  What is the latest time that he can leave for his bike ride and be back in time to watch television?</w:t>
      </w:r>
      <w:r w:rsidR="00136D42">
        <w:rPr>
          <w:szCs w:val="24"/>
        </w:rPr>
        <w:t xml:space="preserve">                                        </w:t>
      </w:r>
      <w:r w:rsidR="005F3647">
        <w:rPr>
          <w:szCs w:val="24"/>
        </w:rPr>
        <w:t xml:space="preserve"> </w:t>
      </w:r>
      <w:r>
        <w:rPr>
          <w:szCs w:val="24"/>
        </w:rPr>
        <w:br/>
      </w:r>
      <w:r>
        <w:rPr>
          <w:szCs w:val="24"/>
        </w:rPr>
        <w:br/>
      </w: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05190F" w:rsidRDefault="00852C66">
      <w:pPr>
        <w:tabs>
          <w:tab w:val="left" w:pos="4380"/>
          <w:tab w:val="left" w:pos="8260"/>
        </w:tabs>
        <w:spacing w:after="0" w:line="429" w:lineRule="exact"/>
        <w:ind w:right="-20"/>
      </w:pPr>
      <w:r>
        <w:rPr>
          <w:rFonts w:eastAsia="Arial" w:cs="Arial"/>
          <w:b/>
          <w:position w:val="6"/>
          <w:szCs w:val="24"/>
        </w:rPr>
        <w:lastRenderedPageBreak/>
        <w:t>Question 3</w:t>
      </w:r>
      <w:r w:rsidR="005F3647">
        <w:rPr>
          <w:rFonts w:eastAsia="Arial" w:cs="Arial"/>
          <w:b/>
          <w:position w:val="6"/>
          <w:szCs w:val="24"/>
        </w:rPr>
        <w:t xml:space="preserve">       </w:t>
      </w:r>
      <w:r w:rsidR="00EF7F45">
        <w:rPr>
          <w:rFonts w:eastAsia="Arial" w:cs="Arial"/>
          <w:b/>
          <w:position w:val="6"/>
          <w:szCs w:val="24"/>
        </w:rPr>
        <w:t>(</w:t>
      </w:r>
      <w:r w:rsidR="00136D42">
        <w:rPr>
          <w:rFonts w:eastAsia="Arial" w:cs="Arial"/>
          <w:b/>
          <w:position w:val="6"/>
          <w:szCs w:val="24"/>
        </w:rPr>
        <w:t>2 marks</w:t>
      </w:r>
      <w:r w:rsidR="005F3647">
        <w:rPr>
          <w:rFonts w:eastAsia="Arial" w:cs="Arial"/>
          <w:b/>
          <w:position w:val="6"/>
          <w:szCs w:val="24"/>
        </w:rPr>
        <w:t xml:space="preserve"> – 1,1</w:t>
      </w:r>
      <w:r w:rsidR="00EF7F45">
        <w:rPr>
          <w:rFonts w:eastAsia="Arial" w:cs="Arial"/>
          <w:b/>
          <w:position w:val="6"/>
          <w:szCs w:val="24"/>
        </w:rPr>
        <w:t>)</w:t>
      </w:r>
    </w:p>
    <w:p w:rsidR="0005190F" w:rsidRDefault="00852C66">
      <w:pPr>
        <w:tabs>
          <w:tab w:val="left" w:pos="4380"/>
          <w:tab w:val="left" w:pos="8260"/>
        </w:tabs>
        <w:spacing w:after="0" w:line="240" w:lineRule="auto"/>
        <w:ind w:left="426" w:right="-23"/>
      </w:pPr>
      <w:r>
        <w:rPr>
          <w:rFonts w:eastAsia="Arial" w:cs="Arial"/>
          <w:position w:val="6"/>
          <w:szCs w:val="24"/>
        </w:rPr>
        <w:t>Tom and Jerry competed against each other in a race. Tom completed the race in 0.75 hours while Jerry took 50 minutes.</w:t>
      </w:r>
    </w:p>
    <w:p w:rsidR="0005190F" w:rsidRDefault="005F3647" w:rsidP="006B18D0">
      <w:pPr>
        <w:pStyle w:val="ListParagraph"/>
        <w:numPr>
          <w:ilvl w:val="0"/>
          <w:numId w:val="8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Who won the race? </w:t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  <w:t xml:space="preserve">  </w:t>
      </w:r>
    </w:p>
    <w:p w:rsidR="006B18D0" w:rsidRDefault="006B18D0" w:rsidP="006B18D0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6B18D0" w:rsidRDefault="006B18D0" w:rsidP="006B18D0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6B18D0" w:rsidRPr="006B18D0" w:rsidRDefault="006B18D0" w:rsidP="006B18D0">
      <w:pPr>
        <w:pStyle w:val="ListParagraph"/>
        <w:numPr>
          <w:ilvl w:val="0"/>
          <w:numId w:val="8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Ex</w:t>
      </w:r>
      <w:r w:rsidR="005F3647">
        <w:rPr>
          <w:rFonts w:eastAsia="Arial" w:cs="Arial"/>
          <w:szCs w:val="24"/>
        </w:rPr>
        <w:t xml:space="preserve">plain your answer </w:t>
      </w:r>
      <w:r w:rsidR="005F3647">
        <w:rPr>
          <w:rFonts w:eastAsia="Arial" w:cs="Arial"/>
          <w:szCs w:val="24"/>
        </w:rPr>
        <w:tab/>
      </w:r>
      <w:r w:rsidR="005F3647">
        <w:rPr>
          <w:rFonts w:eastAsia="Arial" w:cs="Arial"/>
          <w:szCs w:val="24"/>
        </w:rPr>
        <w:tab/>
      </w:r>
      <w:r w:rsidR="005F3647">
        <w:rPr>
          <w:rFonts w:eastAsia="Arial" w:cs="Arial"/>
          <w:szCs w:val="24"/>
        </w:rPr>
        <w:tab/>
      </w:r>
      <w:r w:rsidR="005F3647">
        <w:rPr>
          <w:rFonts w:eastAsia="Arial" w:cs="Arial"/>
          <w:szCs w:val="24"/>
        </w:rPr>
        <w:tab/>
      </w:r>
    </w:p>
    <w:p w:rsidR="0005190F" w:rsidRDefault="0005190F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5A64C6" w:rsidRDefault="005A64C6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5A64C6" w:rsidRDefault="005A64C6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5D08C3" w:rsidRDefault="002470D7" w:rsidP="005D08C3">
      <w:pPr>
        <w:spacing w:after="0" w:line="240" w:lineRule="auto"/>
        <w:rPr>
          <w:b/>
        </w:rPr>
      </w:pPr>
      <w:r>
        <w:rPr>
          <w:b/>
        </w:rPr>
        <w:t>Question 4</w:t>
      </w:r>
      <w:r w:rsidR="005F3647">
        <w:rPr>
          <w:b/>
        </w:rPr>
        <w:t xml:space="preserve">       </w:t>
      </w:r>
      <w:r w:rsidR="00EF7F45">
        <w:rPr>
          <w:b/>
        </w:rPr>
        <w:t>(</w:t>
      </w:r>
      <w:r w:rsidR="005F3647">
        <w:rPr>
          <w:b/>
        </w:rPr>
        <w:t>5 marks -  1, 1, 1, 2</w:t>
      </w:r>
      <w:r w:rsidR="00EF7F45">
        <w:rPr>
          <w:b/>
        </w:rPr>
        <w:t>)</w:t>
      </w:r>
      <w:r w:rsidR="00136D42">
        <w:rPr>
          <w:b/>
        </w:rPr>
        <w:t xml:space="preserve">                                                                                     </w:t>
      </w:r>
      <w:r w:rsidR="00C80588">
        <w:rPr>
          <w:b/>
        </w:rPr>
        <w:t xml:space="preserve">                       </w:t>
      </w:r>
      <w:r w:rsidR="005D08C3">
        <w:rPr>
          <w:b/>
        </w:rPr>
        <w:tab/>
      </w:r>
    </w:p>
    <w:p w:rsidR="005D08C3" w:rsidRDefault="005D08C3" w:rsidP="005D08C3">
      <w:pPr>
        <w:spacing w:after="0" w:line="240" w:lineRule="auto"/>
        <w:rPr>
          <w:b/>
        </w:rPr>
      </w:pPr>
      <w:r>
        <w:rPr>
          <w:b/>
        </w:rPr>
        <w:tab/>
      </w:r>
    </w:p>
    <w:p w:rsidR="005D08C3" w:rsidRDefault="005D08C3" w:rsidP="005D08C3">
      <w:pPr>
        <w:pStyle w:val="ListParagraph"/>
        <w:numPr>
          <w:ilvl w:val="0"/>
          <w:numId w:val="6"/>
        </w:numPr>
        <w:spacing w:after="0" w:line="240" w:lineRule="auto"/>
        <w:textAlignment w:val="auto"/>
      </w:pPr>
      <w:r>
        <w:t>Convert</w:t>
      </w:r>
      <w:r w:rsidR="005F3647">
        <w:t xml:space="preserve"> this graphical scale into a ratio scale </w:t>
      </w:r>
    </w:p>
    <w:p w:rsidR="005D08C3" w:rsidRDefault="005D08C3" w:rsidP="005D08C3">
      <w:pPr>
        <w:spacing w:after="0" w:line="240" w:lineRule="auto"/>
        <w:ind w:left="720"/>
      </w:pPr>
    </w:p>
    <w:p w:rsidR="005D08C3" w:rsidRDefault="002470D7" w:rsidP="002470D7">
      <w:pPr>
        <w:spacing w:after="0"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7150C7" wp14:editId="7834B90F">
                <wp:simplePos x="0" y="0"/>
                <wp:positionH relativeFrom="column">
                  <wp:posOffset>388620</wp:posOffset>
                </wp:positionH>
                <wp:positionV relativeFrom="paragraph">
                  <wp:posOffset>152400</wp:posOffset>
                </wp:positionV>
                <wp:extent cx="281940" cy="266700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D08C3" w:rsidRDefault="005D08C3" w:rsidP="005D08C3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150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.6pt;margin-top:12pt;width:22.2pt;height:21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" stroked="f">
                <v:textbox>
                  <w:txbxContent>
                    <w:p w:rsidR="005D08C3" w:rsidRDefault="005D08C3" w:rsidP="005D08C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AC5B54" wp14:editId="04386821">
                <wp:simplePos x="0" y="0"/>
                <wp:positionH relativeFrom="column">
                  <wp:posOffset>899160</wp:posOffset>
                </wp:positionH>
                <wp:positionV relativeFrom="paragraph">
                  <wp:posOffset>53341</wp:posOffset>
                </wp:positionV>
                <wp:extent cx="213360" cy="4571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D08C3" w:rsidRDefault="005D08C3" w:rsidP="005D08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5B54" id="Text Box 10" o:spid="_x0000_s1027" type="#_x0000_t202" style="position:absolute;left:0;text-align:left;margin-left:70.8pt;margin-top:4.2pt;width:16.8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" stroked="f">
                <v:textbox>
                  <w:txbxContent>
                    <w:p w:rsidR="005D08C3" w:rsidRDefault="005D08C3" w:rsidP="005D08C3">
                      <w:pPr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08C3" w:rsidRDefault="00C80588" w:rsidP="005D08C3">
      <w:pPr>
        <w:spacing w:after="0" w:line="240" w:lineRule="auto"/>
        <w:ind w:left="720"/>
        <w:jc w:val="center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D4DBCCE" wp14:editId="4A50DADD">
            <wp:simplePos x="0" y="0"/>
            <wp:positionH relativeFrom="column">
              <wp:posOffset>746760</wp:posOffset>
            </wp:positionH>
            <wp:positionV relativeFrom="paragraph">
              <wp:posOffset>26670</wp:posOffset>
            </wp:positionV>
            <wp:extent cx="2038350" cy="332740"/>
            <wp:effectExtent l="0" t="0" r="0" b="0"/>
            <wp:wrapSquare wrapText="bothSides"/>
            <wp:docPr id="3" name="Picture 11" descr="https://www.e-education.psu.edu/geog160/files/geog160/2-fig1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3726" t="33962" r="64030" b="5283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27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D08C3" w:rsidRDefault="00EF7F45" w:rsidP="002470D7">
      <w:pPr>
        <w:spacing w:after="0" w:line="240" w:lineRule="auto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11430</wp:posOffset>
                </wp:positionV>
                <wp:extent cx="243840" cy="281940"/>
                <wp:effectExtent l="0" t="0" r="2286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45" w:rsidRPr="00EF7F45" w:rsidRDefault="00EF7F45">
                            <w:pPr>
                              <w:rPr>
                                <w:sz w:val="20"/>
                              </w:rPr>
                            </w:pPr>
                            <w:r w:rsidRPr="00EF7F45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55.8pt;margin-top:.9pt;width:19.2pt;height:22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" fillcolor="white [3201]" strokecolor="white [3212]" strokeweight=".5pt">
                <v:textbox>
                  <w:txbxContent>
                    <w:p w:rsidR="00EF7F45" w:rsidRPr="00EF7F45" w:rsidRDefault="00EF7F45">
                      <w:pPr>
                        <w:rPr>
                          <w:sz w:val="20"/>
                        </w:rPr>
                      </w:pPr>
                      <w:r w:rsidRPr="00EF7F45"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470D7" w:rsidRDefault="002470D7" w:rsidP="006B18D0">
      <w:pPr>
        <w:spacing w:after="0" w:line="240" w:lineRule="auto"/>
        <w:jc w:val="both"/>
      </w:pPr>
    </w:p>
    <w:p w:rsidR="002470D7" w:rsidRDefault="002470D7" w:rsidP="002470D7">
      <w:pPr>
        <w:spacing w:after="0" w:line="240" w:lineRule="auto"/>
        <w:ind w:left="720"/>
        <w:jc w:val="both"/>
      </w:pPr>
    </w:p>
    <w:p w:rsidR="002470D7" w:rsidRDefault="002470D7" w:rsidP="006B18D0">
      <w:pPr>
        <w:spacing w:after="0" w:line="240" w:lineRule="auto"/>
      </w:pPr>
    </w:p>
    <w:p w:rsidR="005D08C3" w:rsidRDefault="005D08C3" w:rsidP="005D08C3">
      <w:pPr>
        <w:pStyle w:val="ListParagraph"/>
        <w:numPr>
          <w:ilvl w:val="0"/>
          <w:numId w:val="6"/>
        </w:numPr>
        <w:spacing w:after="0" w:line="240" w:lineRule="auto"/>
        <w:textAlignment w:val="auto"/>
      </w:pPr>
      <w:r>
        <w:t>1 cm to 200 m can be</w:t>
      </w:r>
      <w:r w:rsidR="00C80588">
        <w:t xml:space="preserve"> writt</w:t>
      </w:r>
      <w:r w:rsidR="00686870">
        <w:t>en as 1: _________________</w:t>
      </w:r>
      <w:r w:rsidR="006B18D0">
        <w:t xml:space="preserve">  </w:t>
      </w: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pStyle w:val="ListParagraph"/>
        <w:numPr>
          <w:ilvl w:val="0"/>
          <w:numId w:val="6"/>
        </w:numPr>
        <w:spacing w:after="0" w:line="240" w:lineRule="auto"/>
        <w:textAlignment w:val="auto"/>
      </w:pPr>
      <w:r>
        <w:t>A map scale of 1 : 3000 means 1 cm on the map represents ___________ metres in real life</w:t>
      </w:r>
      <w:r w:rsidR="002470D7">
        <w:t xml:space="preserve">                                                                                                                </w:t>
      </w:r>
      <w:r w:rsidR="006B18D0">
        <w:t xml:space="preserve">   </w:t>
      </w: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2470D7" w:rsidRDefault="002470D7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pStyle w:val="ListParagraph"/>
        <w:numPr>
          <w:ilvl w:val="0"/>
          <w:numId w:val="6"/>
        </w:numPr>
        <w:spacing w:after="0" w:line="240" w:lineRule="auto"/>
        <w:textAlignment w:val="auto"/>
      </w:pPr>
      <w:r>
        <w:t>If the length of a room was 560cm and the floor plan scale was 1:80, how long</w:t>
      </w:r>
    </w:p>
    <w:p w:rsidR="005D08C3" w:rsidRDefault="005D08C3" w:rsidP="005D08C3">
      <w:pPr>
        <w:pStyle w:val="ListParagraph"/>
        <w:spacing w:after="0" w:line="240" w:lineRule="auto"/>
        <w:ind w:left="1080"/>
      </w:pPr>
      <w:r>
        <w:t xml:space="preserve">would the line be drawn on the plan? </w:t>
      </w:r>
      <w:r w:rsidR="002470D7">
        <w:t xml:space="preserve">                                                            </w:t>
      </w:r>
      <w:r w:rsidR="00C80588">
        <w:t xml:space="preserve">     </w:t>
      </w: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>
      <w:pPr>
        <w:spacing w:after="0" w:line="240" w:lineRule="auto"/>
      </w:pPr>
    </w:p>
    <w:p w:rsidR="0005190F" w:rsidRDefault="0005190F">
      <w:pPr>
        <w:spacing w:after="0" w:line="240" w:lineRule="auto"/>
      </w:pPr>
    </w:p>
    <w:p w:rsidR="0005190F" w:rsidRDefault="0005190F">
      <w:pPr>
        <w:spacing w:after="0" w:line="240" w:lineRule="auto"/>
      </w:pPr>
    </w:p>
    <w:p w:rsidR="005A64C6" w:rsidRDefault="005A64C6">
      <w:pPr>
        <w:spacing w:after="0" w:line="240" w:lineRule="auto"/>
      </w:pPr>
    </w:p>
    <w:p w:rsidR="0005190F" w:rsidRDefault="0005190F">
      <w:pPr>
        <w:spacing w:after="0" w:line="240" w:lineRule="auto"/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686870" w:rsidRDefault="00686870">
      <w:pPr>
        <w:spacing w:after="0" w:line="240" w:lineRule="auto"/>
        <w:rPr>
          <w:b/>
        </w:rPr>
      </w:pPr>
    </w:p>
    <w:p w:rsidR="00686870" w:rsidRDefault="00686870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5F3647" w:rsidRDefault="005F3647">
      <w:pPr>
        <w:spacing w:after="0" w:line="240" w:lineRule="auto"/>
        <w:rPr>
          <w:b/>
        </w:rPr>
      </w:pPr>
    </w:p>
    <w:p w:rsidR="0005190F" w:rsidRDefault="005F3647">
      <w:pPr>
        <w:spacing w:after="0" w:line="240" w:lineRule="auto"/>
        <w:rPr>
          <w:b/>
        </w:rPr>
      </w:pPr>
      <w:r>
        <w:rPr>
          <w:b/>
        </w:rPr>
        <w:lastRenderedPageBreak/>
        <w:t>Question 5</w:t>
      </w:r>
      <w:r>
        <w:rPr>
          <w:b/>
        </w:rPr>
        <w:tab/>
      </w:r>
      <w:r w:rsidR="006B18D0">
        <w:rPr>
          <w:b/>
        </w:rPr>
        <w:tab/>
      </w:r>
      <w:r w:rsidR="00EF7F45">
        <w:rPr>
          <w:b/>
        </w:rPr>
        <w:t>(</w:t>
      </w:r>
      <w:r w:rsidR="006B18D0">
        <w:rPr>
          <w:b/>
        </w:rPr>
        <w:t>4</w:t>
      </w:r>
      <w:r>
        <w:rPr>
          <w:b/>
        </w:rPr>
        <w:t xml:space="preserve"> marks – 2, 2</w:t>
      </w:r>
      <w:r w:rsidR="00EF7F45">
        <w:rPr>
          <w:b/>
        </w:rPr>
        <w:t>)</w:t>
      </w:r>
    </w:p>
    <w:p w:rsidR="005F3647" w:rsidRDefault="005F3647" w:rsidP="006B18D0">
      <w:pPr>
        <w:spacing w:after="0" w:line="240" w:lineRule="auto"/>
        <w:jc w:val="both"/>
      </w:pPr>
    </w:p>
    <w:p w:rsidR="006B062D" w:rsidRPr="006B18D0" w:rsidRDefault="006B18D0" w:rsidP="006B18D0">
      <w:pPr>
        <w:spacing w:after="0" w:line="240" w:lineRule="auto"/>
        <w:jc w:val="both"/>
      </w:pPr>
      <w:r>
        <w:t xml:space="preserve">Match graph’s </w:t>
      </w:r>
      <w:r w:rsidRPr="006B18D0">
        <w:rPr>
          <w:b/>
        </w:rPr>
        <w:t>a</w:t>
      </w:r>
      <w:r>
        <w:t xml:space="preserve"> to </w:t>
      </w:r>
      <w:r w:rsidRPr="006B18D0">
        <w:rPr>
          <w:b/>
        </w:rPr>
        <w:t>d</w:t>
      </w:r>
      <w:r>
        <w:t xml:space="preserve"> with the descriptions </w:t>
      </w:r>
      <w:r w:rsidRPr="006B18D0">
        <w:rPr>
          <w:b/>
        </w:rPr>
        <w:t>A</w:t>
      </w:r>
      <w:r>
        <w:t xml:space="preserve"> to </w:t>
      </w:r>
      <w:r w:rsidRPr="006B18D0">
        <w:rPr>
          <w:b/>
        </w:rPr>
        <w:t>C</w:t>
      </w:r>
      <w:r>
        <w:t xml:space="preserve"> below. For the graph that does not have a description write your own.</w:t>
      </w:r>
    </w:p>
    <w:p w:rsidR="005A64C6" w:rsidRDefault="005A64C6">
      <w:pPr>
        <w:spacing w:after="0" w:line="240" w:lineRule="auto"/>
        <w:rPr>
          <w:b/>
        </w:rPr>
      </w:pPr>
    </w:p>
    <w:p w:rsidR="006B062D" w:rsidRDefault="006B18D0" w:rsidP="006B18D0">
      <w:pPr>
        <w:spacing w:after="0" w:line="240" w:lineRule="auto"/>
        <w:jc w:val="center"/>
        <w:rPr>
          <w:b/>
        </w:rPr>
      </w:pPr>
      <w:r w:rsidRPr="006B18D0">
        <w:rPr>
          <w:b/>
          <w:noProof/>
        </w:rPr>
        <w:drawing>
          <wp:inline distT="0" distB="0" distL="0" distR="0">
            <wp:extent cx="4849316" cy="32385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60" cy="324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2D" w:rsidRDefault="006B062D">
      <w:pPr>
        <w:spacing w:after="0" w:line="240" w:lineRule="auto"/>
        <w:rPr>
          <w:b/>
        </w:rPr>
      </w:pPr>
    </w:p>
    <w:p w:rsidR="006B062D" w:rsidRDefault="006B062D">
      <w:pPr>
        <w:spacing w:after="0" w:line="240" w:lineRule="auto"/>
        <w:rPr>
          <w:b/>
        </w:rPr>
      </w:pPr>
    </w:p>
    <w:p w:rsidR="006B18D0" w:rsidRPr="006B18D0" w:rsidRDefault="006B18D0" w:rsidP="006B18D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t>Brett stayed the night at his friend’s house then he drove straight home in the morning.</w:t>
      </w:r>
    </w:p>
    <w:p w:rsidR="006B18D0" w:rsidRDefault="006B18D0" w:rsidP="006B18D0">
      <w:pPr>
        <w:pStyle w:val="ListParagraph"/>
        <w:spacing w:after="0" w:line="240" w:lineRule="auto"/>
      </w:pPr>
    </w:p>
    <w:p w:rsidR="00856812" w:rsidRPr="00856812" w:rsidRDefault="00856812" w:rsidP="00856812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t>On his way to TAFE, Terry stopped at his work to pick up some tools. After he finished TAFE, he returned the tools to his work before he went home.</w:t>
      </w:r>
    </w:p>
    <w:p w:rsidR="00856812" w:rsidRPr="00856812" w:rsidRDefault="00856812" w:rsidP="00856812">
      <w:pPr>
        <w:spacing w:after="0" w:line="240" w:lineRule="auto"/>
        <w:rPr>
          <w:b/>
        </w:rPr>
      </w:pPr>
    </w:p>
    <w:p w:rsidR="00856812" w:rsidRPr="006B18D0" w:rsidRDefault="00856812" w:rsidP="00856812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t xml:space="preserve">After breakfast, Meshal drove to her friend’s house. She stayed at her </w:t>
      </w:r>
      <w:r w:rsidR="007147B6">
        <w:t>friend’s</w:t>
      </w:r>
      <w:bookmarkStart w:id="0" w:name="_GoBack"/>
      <w:bookmarkEnd w:id="0"/>
      <w:r>
        <w:t xml:space="preserve"> house for 2 hours and then she drove home.</w:t>
      </w:r>
    </w:p>
    <w:p w:rsidR="006B062D" w:rsidRDefault="006B062D">
      <w:pPr>
        <w:spacing w:after="0" w:line="240" w:lineRule="auto"/>
        <w:rPr>
          <w:b/>
        </w:rPr>
      </w:pPr>
    </w:p>
    <w:p w:rsidR="006B062D" w:rsidRPr="00856812" w:rsidRDefault="00856812" w:rsidP="00856812">
      <w:pPr>
        <w:pStyle w:val="ListParagraph"/>
        <w:numPr>
          <w:ilvl w:val="0"/>
          <w:numId w:val="9"/>
        </w:numPr>
        <w:spacing w:after="0" w:line="240" w:lineRule="auto"/>
      </w:pPr>
      <w:r w:rsidRPr="00856812">
        <w:t>_________________________________________________________________________</w:t>
      </w:r>
    </w:p>
    <w:p w:rsidR="00856812" w:rsidRPr="00856812" w:rsidRDefault="00856812" w:rsidP="00856812">
      <w:pPr>
        <w:spacing w:after="0" w:line="240" w:lineRule="auto"/>
        <w:ind w:left="720"/>
      </w:pPr>
    </w:p>
    <w:p w:rsidR="00856812" w:rsidRPr="00856812" w:rsidRDefault="00856812" w:rsidP="00856812">
      <w:pPr>
        <w:spacing w:after="0" w:line="240" w:lineRule="auto"/>
        <w:ind w:left="720"/>
      </w:pPr>
      <w:r w:rsidRPr="00856812">
        <w:t>_________________________________________________________________________</w:t>
      </w:r>
    </w:p>
    <w:p w:rsidR="00856812" w:rsidRPr="00856812" w:rsidRDefault="00856812" w:rsidP="00856812">
      <w:pPr>
        <w:spacing w:after="0" w:line="240" w:lineRule="auto"/>
        <w:ind w:left="720"/>
      </w:pPr>
    </w:p>
    <w:p w:rsidR="00856812" w:rsidRPr="00856812" w:rsidRDefault="00856812" w:rsidP="00856812">
      <w:pPr>
        <w:spacing w:after="0" w:line="240" w:lineRule="auto"/>
        <w:ind w:left="720"/>
      </w:pPr>
      <w:r w:rsidRPr="00856812">
        <w:t>_________________________________________________________________________</w:t>
      </w:r>
    </w:p>
    <w:p w:rsidR="006B062D" w:rsidRDefault="006B062D">
      <w:pPr>
        <w:spacing w:after="0" w:line="240" w:lineRule="auto"/>
        <w:rPr>
          <w:b/>
        </w:rPr>
      </w:pPr>
    </w:p>
    <w:p w:rsidR="006B062D" w:rsidRDefault="006B062D">
      <w:pPr>
        <w:spacing w:after="0" w:line="240" w:lineRule="auto"/>
        <w:rPr>
          <w:b/>
        </w:rPr>
      </w:pPr>
    </w:p>
    <w:p w:rsidR="006B062D" w:rsidRDefault="006B062D">
      <w:pPr>
        <w:spacing w:after="0" w:line="240" w:lineRule="auto"/>
        <w:rPr>
          <w:b/>
        </w:rPr>
      </w:pPr>
    </w:p>
    <w:p w:rsidR="006B062D" w:rsidRDefault="006B062D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BC4FEC" w:rsidRDefault="00BC4FEC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05190F" w:rsidRDefault="00852C66">
      <w:pPr>
        <w:spacing w:after="0" w:line="240" w:lineRule="auto"/>
      </w:pPr>
      <w:r>
        <w:rPr>
          <w:b/>
        </w:rPr>
        <w:lastRenderedPageBreak/>
        <w:t>Question 6</w:t>
      </w:r>
      <w:r>
        <w:t xml:space="preserve"> </w:t>
      </w:r>
      <w:r w:rsidR="005F3647">
        <w:t xml:space="preserve">         </w:t>
      </w:r>
      <w:r w:rsidR="00EF7F45">
        <w:t>(</w:t>
      </w:r>
      <w:r w:rsidR="00136D42">
        <w:rPr>
          <w:b/>
        </w:rPr>
        <w:t>8 Marks</w:t>
      </w:r>
      <w:r w:rsidR="005F3647">
        <w:rPr>
          <w:b/>
        </w:rPr>
        <w:t xml:space="preserve"> – 1, 1, 2, 2, 1, 1</w:t>
      </w:r>
      <w:r w:rsidR="00EF7F45">
        <w:rPr>
          <w:b/>
        </w:rPr>
        <w:t>)</w:t>
      </w:r>
      <w:r>
        <w:br/>
      </w:r>
    </w:p>
    <w:p w:rsidR="0005190F" w:rsidRDefault="00852C66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The following graph shows the distance of a cyclist from his home</w:t>
      </w:r>
    </w:p>
    <w:p w:rsidR="0005190F" w:rsidRDefault="0005190F">
      <w:pPr>
        <w:spacing w:after="0" w:line="240" w:lineRule="auto"/>
        <w:rPr>
          <w:rFonts w:ascii="Frutiger-UltraBlack" w:hAnsi="Frutiger-UltraBlack" w:cs="Frutiger-UltraBlack"/>
          <w:bCs/>
          <w:color w:val="000000"/>
          <w:szCs w:val="24"/>
        </w:rPr>
      </w:pPr>
    </w:p>
    <w:p w:rsidR="0005190F" w:rsidRDefault="00852C6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2AA5F6" wp14:editId="682DCAD3">
                <wp:simplePos x="0" y="0"/>
                <wp:positionH relativeFrom="column">
                  <wp:posOffset>2675250</wp:posOffset>
                </wp:positionH>
                <wp:positionV relativeFrom="paragraph">
                  <wp:posOffset>306067</wp:posOffset>
                </wp:positionV>
                <wp:extent cx="1031242" cy="2938781"/>
                <wp:effectExtent l="0" t="0" r="35558" b="33019"/>
                <wp:wrapNone/>
                <wp:docPr id="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2" cy="2938781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D02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2" o:spid="_x0000_s1026" type="#_x0000_t32" style="position:absolute;margin-left:210.65pt;margin-top:24.1pt;width:81.2pt;height:2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" strokeweight=".5290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05D4B" wp14:editId="0C280627">
                <wp:simplePos x="0" y="0"/>
                <wp:positionH relativeFrom="column">
                  <wp:posOffset>1922782</wp:posOffset>
                </wp:positionH>
                <wp:positionV relativeFrom="paragraph">
                  <wp:posOffset>306067</wp:posOffset>
                </wp:positionV>
                <wp:extent cx="751207" cy="0"/>
                <wp:effectExtent l="0" t="0" r="29843" b="19050"/>
                <wp:wrapNone/>
                <wp:docPr id="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207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4D195" id="Straight Connector 13" o:spid="_x0000_s1026" type="#_x0000_t32" style="position:absolute;margin-left:151.4pt;margin-top:24.1pt;width:59.1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" strokeweight=".52906mm"/>
            </w:pict>
          </mc:Fallback>
        </mc:AlternateContent>
      </w:r>
      <w:r>
        <w:t xml:space="preserve">  </w:t>
      </w:r>
      <w:r w:rsidR="00AE6130">
        <w:rPr>
          <w:noProof/>
        </w:rPr>
        <w:drawing>
          <wp:inline distT="0" distB="0" distL="0" distR="0" wp14:anchorId="72797C6F" wp14:editId="39A7B01A">
            <wp:extent cx="3905246" cy="3600450"/>
            <wp:effectExtent l="0" t="0" r="4" b="0"/>
            <wp:docPr id="7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46" cy="3600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5190F" w:rsidRDefault="00852C66">
      <w:pPr>
        <w:pStyle w:val="NormalWeb"/>
        <w:spacing w:before="0"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a) For how long did he rest initially (for the first time)? </w:t>
      </w:r>
      <w:r w:rsidR="00753A72">
        <w:rPr>
          <w:rFonts w:ascii="Arial" w:hAnsi="Arial" w:cs="Arial"/>
        </w:rPr>
        <w:t xml:space="preserve">                                           </w:t>
      </w: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852C66">
      <w:pPr>
        <w:pStyle w:val="NormalWeb"/>
        <w:spacing w:before="0"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b) How far away from home was he at 1.30 pm?</w:t>
      </w:r>
      <w:r w:rsidR="00753A72">
        <w:rPr>
          <w:rFonts w:ascii="Arial" w:hAnsi="Arial" w:cs="Arial"/>
        </w:rPr>
        <w:t xml:space="preserve">                      </w:t>
      </w:r>
      <w:r w:rsidR="00860730">
        <w:rPr>
          <w:rFonts w:ascii="Arial" w:hAnsi="Arial" w:cs="Arial"/>
        </w:rPr>
        <w:t xml:space="preserve">                              </w:t>
      </w: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860730" w:rsidRDefault="00852C66" w:rsidP="00860730"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What may have happened when he was 10 km from home before 1 pm? Explain.</w:t>
      </w:r>
      <w:r w:rsidR="00860730">
        <w:rPr>
          <w:rFonts w:ascii="Arial" w:hAnsi="Arial" w:cs="Arial"/>
        </w:rPr>
        <w:t xml:space="preserve"> </w:t>
      </w:r>
    </w:p>
    <w:p w:rsidR="0005190F" w:rsidRDefault="00860730" w:rsidP="00860730">
      <w:pPr>
        <w:pStyle w:val="NormalWeb"/>
        <w:spacing w:before="0" w:after="0"/>
        <w:ind w:left="1080"/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</w:t>
      </w: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852C66">
      <w:pPr>
        <w:pStyle w:val="NormalWeb"/>
        <w:spacing w:before="0"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d)  What was his ‘average’ speed for the entire bike ride?</w:t>
      </w:r>
      <w:r w:rsidR="00860730">
        <w:rPr>
          <w:rFonts w:ascii="Arial" w:hAnsi="Arial" w:cs="Arial"/>
        </w:rPr>
        <w:t xml:space="preserve">                                       </w:t>
      </w: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860730" w:rsidRDefault="00852C66">
      <w:pPr>
        <w:pStyle w:val="NormalWeb"/>
        <w:numPr>
          <w:ilvl w:val="0"/>
          <w:numId w:val="4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i) How can you tell from the graph when the cyclist was travelling most quickly?</w:t>
      </w:r>
    </w:p>
    <w:p w:rsidR="0005190F" w:rsidRDefault="00860730" w:rsidP="00860730">
      <w:pPr>
        <w:pStyle w:val="NormalWeb"/>
        <w:spacing w:before="0"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</w:t>
      </w:r>
    </w:p>
    <w:p w:rsidR="0005190F" w:rsidRDefault="0005190F">
      <w:pPr>
        <w:pStyle w:val="NormalWeb"/>
        <w:spacing w:before="0" w:after="0"/>
        <w:ind w:left="108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ind w:left="108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ind w:left="1080"/>
        <w:rPr>
          <w:rFonts w:ascii="Arial" w:hAnsi="Arial" w:cs="Arial"/>
        </w:rPr>
      </w:pPr>
    </w:p>
    <w:p w:rsidR="0005190F" w:rsidRDefault="00852C66">
      <w:pPr>
        <w:pStyle w:val="NormalWeb"/>
        <w:spacing w:before="0" w:after="0"/>
        <w:ind w:left="1080"/>
      </w:pPr>
      <w:r>
        <w:rPr>
          <w:rFonts w:ascii="Arial" w:hAnsi="Arial" w:cs="Arial"/>
        </w:rPr>
        <w:t>ii) Between what times did this occur?</w:t>
      </w:r>
      <w:r w:rsidR="00860730">
        <w:rPr>
          <w:rFonts w:ascii="Arial" w:hAnsi="Arial" w:cs="Arial"/>
        </w:rPr>
        <w:t xml:space="preserve">                                                                </w:t>
      </w:r>
    </w:p>
    <w:p w:rsidR="0005190F" w:rsidRDefault="0005190F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 w:val="22"/>
        </w:rPr>
      </w:pPr>
    </w:p>
    <w:p w:rsidR="0005190F" w:rsidRDefault="0005190F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 w:val="22"/>
        </w:rPr>
      </w:pPr>
    </w:p>
    <w:p w:rsidR="0005190F" w:rsidRDefault="00852C66">
      <w:pPr>
        <w:tabs>
          <w:tab w:val="left" w:pos="4380"/>
          <w:tab w:val="left" w:pos="8260"/>
        </w:tabs>
        <w:spacing w:after="0" w:line="429" w:lineRule="exact"/>
        <w:ind w:right="-20"/>
        <w:jc w:val="center"/>
        <w:rPr>
          <w:rFonts w:eastAsia="Arial" w:cs="Arial"/>
          <w:sz w:val="22"/>
        </w:rPr>
      </w:pPr>
      <w:r>
        <w:rPr>
          <w:rFonts w:eastAsia="Arial" w:cs="Arial"/>
          <w:sz w:val="22"/>
        </w:rPr>
        <w:t>End of Part A</w:t>
      </w:r>
    </w:p>
    <w:p w:rsidR="0005190F" w:rsidRDefault="00DA2874">
      <w:pPr>
        <w:pageBreakBefore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01140" cy="1684020"/>
            <wp:effectExtent l="0" t="0" r="3810" b="0"/>
            <wp:wrapSquare wrapText="bothSides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C66">
        <w:rPr>
          <w:sz w:val="50"/>
          <w:szCs w:val="50"/>
        </w:rPr>
        <w:t xml:space="preserve">   Mathematics Essentials 201</w:t>
      </w:r>
      <w:r w:rsidR="00856812">
        <w:rPr>
          <w:sz w:val="50"/>
          <w:szCs w:val="50"/>
        </w:rPr>
        <w:t>8</w:t>
      </w:r>
    </w:p>
    <w:p w:rsidR="0005190F" w:rsidRDefault="0005190F">
      <w:pPr>
        <w:spacing w:after="0" w:line="240" w:lineRule="auto"/>
        <w:jc w:val="center"/>
        <w:rPr>
          <w:sz w:val="18"/>
          <w:szCs w:val="18"/>
        </w:rPr>
      </w:pPr>
    </w:p>
    <w:p w:rsidR="0005190F" w:rsidRDefault="00852C66">
      <w:pPr>
        <w:spacing w:after="0" w:line="240" w:lineRule="auto"/>
        <w:jc w:val="center"/>
        <w:rPr>
          <w:sz w:val="50"/>
          <w:szCs w:val="50"/>
        </w:rPr>
      </w:pPr>
      <w:r>
        <w:rPr>
          <w:sz w:val="50"/>
          <w:szCs w:val="50"/>
        </w:rPr>
        <w:t>Test 3 Unit 2</w:t>
      </w:r>
    </w:p>
    <w:p w:rsidR="0005190F" w:rsidRDefault="0005190F">
      <w:pPr>
        <w:spacing w:after="0" w:line="240" w:lineRule="auto"/>
        <w:jc w:val="center"/>
        <w:rPr>
          <w:sz w:val="18"/>
          <w:szCs w:val="18"/>
        </w:rPr>
      </w:pPr>
    </w:p>
    <w:p w:rsidR="0005190F" w:rsidRDefault="00852C66">
      <w:pPr>
        <w:spacing w:after="0" w:line="240" w:lineRule="auto"/>
        <w:ind w:left="4320"/>
      </w:pPr>
      <w:r>
        <w:rPr>
          <w:sz w:val="50"/>
          <w:szCs w:val="50"/>
        </w:rPr>
        <w:t xml:space="preserve">    </w:t>
      </w:r>
      <w:r>
        <w:rPr>
          <w:sz w:val="40"/>
          <w:szCs w:val="40"/>
        </w:rPr>
        <w:t>Task Weighting: 7%</w:t>
      </w:r>
    </w:p>
    <w:p w:rsidR="0005190F" w:rsidRDefault="0005190F">
      <w:pPr>
        <w:spacing w:after="0" w:line="240" w:lineRule="auto"/>
        <w:ind w:left="4320"/>
        <w:rPr>
          <w:szCs w:val="24"/>
        </w:rPr>
      </w:pPr>
    </w:p>
    <w:tbl>
      <w:tblPr>
        <w:tblW w:w="85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86"/>
      </w:tblGrid>
      <w:tr w:rsidR="0005190F">
        <w:trPr>
          <w:trHeight w:val="440"/>
        </w:trPr>
        <w:tc>
          <w:tcPr>
            <w:tcW w:w="85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190F" w:rsidRDefault="00852C66">
            <w:pPr>
              <w:spacing w:after="0" w:line="240" w:lineRule="auto"/>
            </w:pPr>
            <w:r>
              <w:t xml:space="preserve">Student Name: </w:t>
            </w:r>
            <w:r>
              <w:rPr>
                <w:sz w:val="14"/>
              </w:rPr>
              <w:t>_________________________________________________</w:t>
            </w:r>
          </w:p>
        </w:tc>
      </w:tr>
    </w:tbl>
    <w:p w:rsidR="0005190F" w:rsidRDefault="0005190F">
      <w:pPr>
        <w:spacing w:after="0" w:line="240" w:lineRule="auto"/>
        <w:rPr>
          <w:sz w:val="22"/>
        </w:rPr>
      </w:pPr>
    </w:p>
    <w:p w:rsidR="0005190F" w:rsidRDefault="00852C66">
      <w:pPr>
        <w:spacing w:after="0" w:line="240" w:lineRule="auto"/>
      </w:pPr>
      <w:r>
        <w:rPr>
          <w:sz w:val="22"/>
        </w:rPr>
        <w:t xml:space="preserve"> </w:t>
      </w:r>
      <w:r w:rsidR="00A65422">
        <w:rPr>
          <w:szCs w:val="24"/>
        </w:rPr>
        <w:t>Time allowed: 30</w:t>
      </w:r>
      <w:r>
        <w:rPr>
          <w:szCs w:val="24"/>
        </w:rPr>
        <w:t xml:space="preserve"> minutes                                                                    </w:t>
      </w:r>
      <w:r>
        <w:rPr>
          <w:szCs w:val="24"/>
        </w:rPr>
        <w:tab/>
        <w:t xml:space="preserve"> Total marks: 23</w:t>
      </w:r>
    </w:p>
    <w:p w:rsidR="0005190F" w:rsidRDefault="00852C66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 </w:t>
      </w:r>
    </w:p>
    <w:p w:rsidR="0005190F" w:rsidRDefault="00852C6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PART B</w:t>
      </w:r>
      <w:r>
        <w:rPr>
          <w:b/>
          <w:sz w:val="28"/>
          <w:szCs w:val="28"/>
        </w:rPr>
        <w:tab/>
        <w:t>Calculators and notes are allowed in this section.</w:t>
      </w:r>
    </w:p>
    <w:p w:rsidR="0005190F" w:rsidRDefault="0005190F">
      <w:pPr>
        <w:spacing w:after="0" w:line="240" w:lineRule="auto"/>
        <w:rPr>
          <w:b/>
          <w:sz w:val="28"/>
          <w:szCs w:val="28"/>
        </w:rPr>
      </w:pPr>
    </w:p>
    <w:p w:rsidR="0005190F" w:rsidRDefault="00852C66">
      <w:pPr>
        <w:spacing w:after="0" w:line="240" w:lineRule="auto"/>
      </w:pPr>
      <w:r>
        <w:rPr>
          <w:b/>
          <w:i/>
          <w:u w:val="single"/>
        </w:rPr>
        <w:t>Show all working where appropriate to maximise marks.</w:t>
      </w:r>
    </w:p>
    <w:p w:rsidR="0005190F" w:rsidRDefault="0005190F">
      <w:pPr>
        <w:tabs>
          <w:tab w:val="left" w:pos="4020"/>
          <w:tab w:val="left" w:pos="7900"/>
        </w:tabs>
        <w:spacing w:after="0" w:line="240" w:lineRule="auto"/>
        <w:ind w:left="993" w:right="-23" w:hanging="284"/>
        <w:rPr>
          <w:rFonts w:eastAsia="Arial" w:cs="Arial"/>
          <w:szCs w:val="24"/>
        </w:rPr>
      </w:pPr>
    </w:p>
    <w:p w:rsidR="0005190F" w:rsidRDefault="0005190F">
      <w:pPr>
        <w:tabs>
          <w:tab w:val="left" w:pos="4380"/>
          <w:tab w:val="left" w:pos="8260"/>
        </w:tabs>
        <w:spacing w:after="0" w:line="240" w:lineRule="auto"/>
        <w:ind w:right="-23"/>
        <w:rPr>
          <w:rFonts w:eastAsia="Arial" w:cs="Arial"/>
          <w:sz w:val="22"/>
        </w:rPr>
      </w:pPr>
    </w:p>
    <w:p w:rsidR="0005190F" w:rsidRDefault="005F3647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Question 7 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EF7F45">
        <w:rPr>
          <w:b/>
          <w:szCs w:val="24"/>
        </w:rPr>
        <w:t>(</w:t>
      </w:r>
      <w:r w:rsidR="00575204">
        <w:rPr>
          <w:b/>
          <w:szCs w:val="24"/>
        </w:rPr>
        <w:t>7</w:t>
      </w:r>
      <w:r w:rsidR="00EF7F45">
        <w:rPr>
          <w:b/>
          <w:szCs w:val="24"/>
        </w:rPr>
        <w:t xml:space="preserve"> marks – 5, 2)</w:t>
      </w:r>
    </w:p>
    <w:p w:rsidR="0005190F" w:rsidRDefault="0005190F">
      <w:pPr>
        <w:spacing w:after="0" w:line="240" w:lineRule="auto"/>
        <w:rPr>
          <w:b/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 xml:space="preserve">Three different families drove their cars from one town to another as they enjoyed their holidays.   They used a map of the south-west region of Western </w:t>
      </w:r>
      <w:r w:rsidR="00575204">
        <w:rPr>
          <w:szCs w:val="24"/>
        </w:rPr>
        <w:t>Australia which</w:t>
      </w:r>
      <w:r>
        <w:rPr>
          <w:szCs w:val="24"/>
        </w:rPr>
        <w:t xml:space="preserve"> has a scale of 1:750 000. Pairs of towns are listed in the table together with some actual distances. The weather conditions required them to travel at different speeds.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tbl>
      <w:tblPr>
        <w:tblW w:w="106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2318"/>
        <w:gridCol w:w="1780"/>
        <w:gridCol w:w="1781"/>
        <w:gridCol w:w="1781"/>
        <w:gridCol w:w="1781"/>
      </w:tblGrid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FAMILY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SOUTH-WEST TOWNS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DISTANCE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(km)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MAP DISTANCE (cm)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AVERAGE SPEED( km/h)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TIME TO TRAVEL ( h)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Smith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Bunbury to Augusta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142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Brown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Walpole to Busselton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238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Jackson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Donnybrook to Bridgetown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7.5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0.6</w:t>
            </w:r>
          </w:p>
        </w:tc>
      </w:tr>
    </w:tbl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Use your knowledge of distance, speed, time and scale to complete the table.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One of the families broke a traffic rule. Which family broke the law? Explain your answer.</w:t>
      </w:r>
    </w:p>
    <w:p w:rsidR="0005190F" w:rsidRDefault="0005190F">
      <w:pPr>
        <w:pStyle w:val="ListParagraph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 xml:space="preserve"> 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852C66">
      <w:pPr>
        <w:spacing w:after="0" w:line="240" w:lineRule="auto"/>
      </w:pPr>
      <w:r>
        <w:rPr>
          <w:b/>
        </w:rPr>
        <w:t>Question 8</w:t>
      </w:r>
      <w:r>
        <w:t xml:space="preserve"> </w:t>
      </w:r>
      <w:r w:rsidR="005F3647">
        <w:rPr>
          <w:b/>
        </w:rPr>
        <w:tab/>
      </w:r>
      <w:r w:rsidR="005F3647">
        <w:rPr>
          <w:b/>
        </w:rPr>
        <w:tab/>
      </w:r>
      <w:r w:rsidR="00EF7F45">
        <w:rPr>
          <w:b/>
        </w:rPr>
        <w:t>(</w:t>
      </w:r>
      <w:r w:rsidR="00CF68B8">
        <w:rPr>
          <w:b/>
        </w:rPr>
        <w:t>6</w:t>
      </w:r>
      <w:r w:rsidR="005F3647">
        <w:rPr>
          <w:b/>
        </w:rPr>
        <w:t xml:space="preserve"> Marks -</w:t>
      </w:r>
      <w:r>
        <w:rPr>
          <w:b/>
        </w:rPr>
        <w:t xml:space="preserve"> </w:t>
      </w:r>
      <w:r w:rsidR="00CF68B8">
        <w:rPr>
          <w:b/>
        </w:rPr>
        <w:t>1</w:t>
      </w:r>
      <w:r>
        <w:rPr>
          <w:b/>
        </w:rPr>
        <w:t xml:space="preserve">, </w:t>
      </w:r>
      <w:r w:rsidR="00CF68B8">
        <w:rPr>
          <w:b/>
        </w:rPr>
        <w:t>1</w:t>
      </w:r>
      <w:r>
        <w:rPr>
          <w:b/>
        </w:rPr>
        <w:t xml:space="preserve">, </w:t>
      </w:r>
      <w:r w:rsidR="00CF68B8">
        <w:rPr>
          <w:b/>
        </w:rPr>
        <w:t>1</w:t>
      </w:r>
      <w:r>
        <w:rPr>
          <w:b/>
        </w:rPr>
        <w:t xml:space="preserve">, </w:t>
      </w:r>
      <w:r w:rsidR="00CF68B8">
        <w:rPr>
          <w:b/>
        </w:rPr>
        <w:t>3</w:t>
      </w:r>
      <w:r w:rsidR="00EF7F45">
        <w:rPr>
          <w:b/>
        </w:rPr>
        <w:t>)</w:t>
      </w:r>
    </w:p>
    <w:p w:rsidR="0005190F" w:rsidRDefault="0005190F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</w:pPr>
      <w:r>
        <w:t>The actual straight line distance between Merredin and Southern Cross is 106km.</w:t>
      </w:r>
    </w:p>
    <w:p w:rsidR="00CF68B8" w:rsidRDefault="00CF68B8">
      <w:pPr>
        <w:spacing w:after="0" w:line="240" w:lineRule="auto"/>
      </w:pPr>
    </w:p>
    <w:p w:rsidR="00CF68B8" w:rsidRPr="00CF68B8" w:rsidRDefault="00CF68B8">
      <w:pPr>
        <w:spacing w:after="0" w:line="240" w:lineRule="auto"/>
      </w:pPr>
      <w:r>
        <w:t>Using the map below calculate the following:</w:t>
      </w:r>
    </w:p>
    <w:p w:rsidR="0005190F" w:rsidRDefault="00852C66" w:rsidP="00CF68B8">
      <w:pPr>
        <w:spacing w:after="0" w:line="240" w:lineRule="auto"/>
        <w:rPr>
          <w:szCs w:val="24"/>
        </w:rPr>
      </w:pPr>
      <w:r>
        <w:br/>
      </w:r>
      <w:r w:rsidR="00CF68B8">
        <w:rPr>
          <w:szCs w:val="24"/>
        </w:rPr>
        <w:t>a) What actual distance would be represented by 1 mm on the map?</w:t>
      </w: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Default="00CF68B8" w:rsidP="00664949">
      <w:pPr>
        <w:spacing w:after="0" w:line="240" w:lineRule="auto"/>
        <w:ind w:left="284" w:hanging="284"/>
        <w:rPr>
          <w:szCs w:val="24"/>
        </w:rPr>
      </w:pPr>
      <w:r w:rsidRPr="00CF68B8">
        <w:rPr>
          <w:szCs w:val="24"/>
        </w:rPr>
        <w:t>b)</w:t>
      </w:r>
      <w:r>
        <w:rPr>
          <w:szCs w:val="24"/>
        </w:rPr>
        <w:t xml:space="preserve"> What actual distance would be represented by 1 cm on the map?</w:t>
      </w:r>
      <w:r w:rsidR="00664949">
        <w:rPr>
          <w:szCs w:val="24"/>
        </w:rPr>
        <w:t xml:space="preserve"> Round your answer to the nearest km</w:t>
      </w: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Pr="00CF68B8" w:rsidRDefault="00664949" w:rsidP="00CF68B8">
      <w:pPr>
        <w:spacing w:after="0" w:line="240" w:lineRule="auto"/>
        <w:rPr>
          <w:szCs w:val="24"/>
        </w:rPr>
      </w:pPr>
      <w:r w:rsidRPr="00CF68B8">
        <w:rPr>
          <w:noProof/>
          <w:szCs w:val="24"/>
        </w:rPr>
        <w:drawing>
          <wp:anchor distT="0" distB="0" distL="114300" distR="114300" simplePos="0" relativeHeight="251706368" behindDoc="0" locked="0" layoutInCell="1" allowOverlap="1" wp14:anchorId="432C439D" wp14:editId="142AB388">
            <wp:simplePos x="0" y="0"/>
            <wp:positionH relativeFrom="column">
              <wp:posOffset>7620</wp:posOffset>
            </wp:positionH>
            <wp:positionV relativeFrom="paragraph">
              <wp:posOffset>144780</wp:posOffset>
            </wp:positionV>
            <wp:extent cx="6629400" cy="49968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8B8" w:rsidRPr="00CF68B8">
        <w:rPr>
          <w:szCs w:val="24"/>
        </w:rPr>
        <w:t>c)</w:t>
      </w:r>
      <w:r w:rsidR="00CF68B8">
        <w:rPr>
          <w:szCs w:val="24"/>
        </w:rPr>
        <w:t xml:space="preserve"> </w:t>
      </w:r>
      <w:r w:rsidR="00CF68B8" w:rsidRPr="00CF68B8">
        <w:rPr>
          <w:szCs w:val="24"/>
        </w:rPr>
        <w:t xml:space="preserve">Write the scale of the map </w:t>
      </w:r>
      <w:r>
        <w:rPr>
          <w:szCs w:val="24"/>
        </w:rPr>
        <w:t>based on your answer to part b)</w:t>
      </w:r>
      <w:r w:rsidR="00CF68B8" w:rsidRPr="00CF68B8">
        <w:rPr>
          <w:szCs w:val="24"/>
        </w:rPr>
        <w:t>.</w:t>
      </w:r>
    </w:p>
    <w:p w:rsidR="00CF68B8" w:rsidRDefault="00CF68B8" w:rsidP="00CF68B8"/>
    <w:p w:rsidR="00CF68B8" w:rsidRDefault="00CF68B8" w:rsidP="00CF68B8"/>
    <w:p w:rsidR="00CF68B8" w:rsidRPr="00CF68B8" w:rsidRDefault="00CF68B8" w:rsidP="00664949">
      <w:pPr>
        <w:ind w:left="284" w:hanging="284"/>
      </w:pPr>
      <w:r>
        <w:t xml:space="preserve">d) Use your scale to calculate the distance between Moora and Koorda. Explain if your answer is </w:t>
      </w:r>
      <w:r w:rsidR="00664949">
        <w:t xml:space="preserve"> </w:t>
      </w:r>
      <w:r>
        <w:t>reasonable</w:t>
      </w:r>
      <w:r w:rsidR="00664949">
        <w:t>.</w:t>
      </w:r>
    </w:p>
    <w:p w:rsidR="00CF68B8" w:rsidRPr="00CF68B8" w:rsidRDefault="00CF68B8" w:rsidP="00CF68B8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CF68B8" w:rsidRDefault="00CF68B8">
      <w:pPr>
        <w:spacing w:after="0" w:line="240" w:lineRule="auto"/>
        <w:rPr>
          <w:b/>
          <w:szCs w:val="24"/>
        </w:rPr>
      </w:pPr>
    </w:p>
    <w:p w:rsidR="00D832D7" w:rsidRDefault="00D832D7">
      <w:pPr>
        <w:spacing w:after="0" w:line="240" w:lineRule="auto"/>
        <w:rPr>
          <w:b/>
          <w:szCs w:val="24"/>
        </w:rPr>
      </w:pPr>
    </w:p>
    <w:p w:rsidR="00CF68B8" w:rsidRDefault="00CF68B8">
      <w:pPr>
        <w:spacing w:after="0" w:line="240" w:lineRule="auto"/>
        <w:rPr>
          <w:b/>
          <w:szCs w:val="24"/>
        </w:rPr>
      </w:pPr>
    </w:p>
    <w:p w:rsidR="0005190F" w:rsidRDefault="005F3647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Question 9 </w:t>
      </w:r>
      <w:r>
        <w:rPr>
          <w:b/>
          <w:szCs w:val="24"/>
        </w:rPr>
        <w:tab/>
        <w:t xml:space="preserve">   </w:t>
      </w:r>
      <w:r w:rsidR="00EF7F45">
        <w:rPr>
          <w:b/>
          <w:szCs w:val="24"/>
        </w:rPr>
        <w:t xml:space="preserve">  (</w:t>
      </w:r>
      <w:r w:rsidR="00997586">
        <w:rPr>
          <w:b/>
          <w:szCs w:val="24"/>
        </w:rPr>
        <w:t>5</w:t>
      </w:r>
      <w:r w:rsidR="00852C66">
        <w:rPr>
          <w:b/>
          <w:szCs w:val="24"/>
        </w:rPr>
        <w:t xml:space="preserve"> marks</w:t>
      </w:r>
      <w:r w:rsidR="00997586">
        <w:rPr>
          <w:b/>
          <w:szCs w:val="24"/>
        </w:rPr>
        <w:t xml:space="preserve"> – 3, 2</w:t>
      </w:r>
      <w:r w:rsidR="00EF7F45">
        <w:rPr>
          <w:b/>
          <w:szCs w:val="24"/>
        </w:rPr>
        <w:t>)</w:t>
      </w:r>
    </w:p>
    <w:p w:rsidR="00CF68B8" w:rsidRDefault="00CF68B8">
      <w:pPr>
        <w:spacing w:after="0" w:line="240" w:lineRule="auto"/>
        <w:rPr>
          <w:szCs w:val="24"/>
        </w:rPr>
      </w:pPr>
    </w:p>
    <w:tbl>
      <w:tblPr>
        <w:tblpPr w:leftFromText="180" w:rightFromText="180" w:vertAnchor="text" w:tblpXSpec="right" w:tblpY="1"/>
        <w:tblOverlap w:val="never"/>
        <w:tblW w:w="4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4"/>
      </w:tblGrid>
      <w:tr w:rsidR="00997586" w:rsidTr="00967777">
        <w:trPr>
          <w:trHeight w:val="3676"/>
        </w:trPr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777" w:rsidRDefault="00967777" w:rsidP="00997586">
            <w:pPr>
              <w:spacing w:after="0" w:line="240" w:lineRule="auto"/>
              <w:jc w:val="center"/>
              <w:rPr>
                <w:szCs w:val="24"/>
              </w:rPr>
            </w:pP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FOR SALE BY AUCTION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DEVELOPMENTAL PROPERTY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</w:p>
          <w:p w:rsidR="00997586" w:rsidRDefault="00997586" w:rsidP="00997586">
            <w:pPr>
              <w:spacing w:after="0" w:line="240" w:lineRule="auto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Located in a soon to be developed city centre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i/>
                <w:szCs w:val="24"/>
              </w:rPr>
            </w:pP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Land area: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8000m</w:t>
            </w:r>
            <w:r w:rsidRPr="00997586">
              <w:rPr>
                <w:szCs w:val="24"/>
                <w:vertAlign w:val="superscript"/>
              </w:rPr>
              <w:t>2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</w:p>
          <w:p w:rsidR="00997586" w:rsidRPr="00997586" w:rsidRDefault="00967777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997586">
              <w:rPr>
                <w:szCs w:val="24"/>
              </w:rPr>
              <w:t>0m street frontage</w:t>
            </w:r>
          </w:p>
        </w:tc>
      </w:tr>
    </w:tbl>
    <w:p w:rsidR="00CF68B8" w:rsidRDefault="00CF68B8">
      <w:pPr>
        <w:spacing w:after="0" w:line="240" w:lineRule="auto"/>
        <w:rPr>
          <w:szCs w:val="24"/>
        </w:rPr>
      </w:pPr>
      <w:r>
        <w:rPr>
          <w:szCs w:val="24"/>
        </w:rPr>
        <w:t>The advertisement on the right is taken from a real</w:t>
      </w:r>
    </w:p>
    <w:p w:rsidR="0005190F" w:rsidRDefault="00997586">
      <w:pPr>
        <w:spacing w:after="0" w:line="240" w:lineRule="auto"/>
        <w:rPr>
          <w:szCs w:val="24"/>
        </w:rPr>
      </w:pPr>
      <w:r>
        <w:rPr>
          <w:szCs w:val="24"/>
        </w:rPr>
        <w:t>estate agent’s for sale listings.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967777" w:rsidP="00997586">
      <w:pPr>
        <w:pStyle w:val="ListParagraph"/>
        <w:numPr>
          <w:ilvl w:val="0"/>
          <w:numId w:val="10"/>
        </w:numPr>
        <w:spacing w:after="0" w:line="240" w:lineRule="auto"/>
      </w:pPr>
      <w:r>
        <w:t>Using a scale of 1:20</w:t>
      </w:r>
      <w:r w:rsidR="00997586" w:rsidRPr="00997586">
        <w:t>00</w:t>
      </w:r>
      <w:r w:rsidR="00997586">
        <w:t>, draw a diagram of the property for sale.</w:t>
      </w: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05190F" w:rsidRPr="00967777" w:rsidRDefault="00997586" w:rsidP="00967777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If the property ca</w:t>
      </w:r>
      <w:r w:rsidR="00967777">
        <w:t>n be broken into individual blocks</w:t>
      </w:r>
      <w:r>
        <w:t xml:space="preserve"> measuring 10m x 40m, </w:t>
      </w:r>
      <w:r w:rsidR="00967777">
        <w:t>show, using your diagram, the number of individual blocks that can be created.</w:t>
      </w:r>
    </w:p>
    <w:p w:rsidR="0005190F" w:rsidRDefault="0005190F">
      <w:pPr>
        <w:spacing w:after="0" w:line="240" w:lineRule="auto"/>
        <w:rPr>
          <w:b/>
        </w:rPr>
      </w:pPr>
    </w:p>
    <w:p w:rsidR="0005190F" w:rsidRPr="00967777" w:rsidRDefault="00967777" w:rsidP="00967777">
      <w:pPr>
        <w:spacing w:after="0" w:line="240" w:lineRule="auto"/>
        <w:ind w:left="720"/>
      </w:pPr>
      <w:r>
        <w:t>The number of blocks is : _____________</w:t>
      </w:r>
    </w:p>
    <w:p w:rsidR="00CF68B8" w:rsidRDefault="00CF68B8" w:rsidP="00967777">
      <w:pPr>
        <w:spacing w:after="0" w:line="240" w:lineRule="auto"/>
        <w:ind w:left="720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Pr="00967777" w:rsidRDefault="00CF68B8" w:rsidP="00967777">
      <w:pPr>
        <w:spacing w:after="0" w:line="240" w:lineRule="auto"/>
        <w:ind w:left="720"/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05190F" w:rsidRDefault="005F3647">
      <w:pPr>
        <w:spacing w:after="0" w:line="240" w:lineRule="auto"/>
        <w:rPr>
          <w:b/>
        </w:rPr>
      </w:pPr>
      <w:r>
        <w:rPr>
          <w:b/>
        </w:rPr>
        <w:t xml:space="preserve">Question 10  </w:t>
      </w:r>
      <w:r>
        <w:rPr>
          <w:b/>
        </w:rPr>
        <w:tab/>
      </w:r>
      <w:r w:rsidR="00EF7F45">
        <w:rPr>
          <w:b/>
        </w:rPr>
        <w:t>(</w:t>
      </w:r>
      <w:r>
        <w:rPr>
          <w:b/>
        </w:rPr>
        <w:t>5 marks</w:t>
      </w:r>
      <w:r w:rsidR="00EF7F45">
        <w:rPr>
          <w:b/>
        </w:rPr>
        <w:t>)</w:t>
      </w:r>
    </w:p>
    <w:p w:rsidR="0005190F" w:rsidRDefault="0005190F">
      <w:pPr>
        <w:spacing w:after="0" w:line="240" w:lineRule="auto"/>
        <w:rPr>
          <w:b/>
        </w:rPr>
      </w:pPr>
    </w:p>
    <w:p w:rsidR="0005190F" w:rsidRDefault="00852C66">
      <w:pPr>
        <w:spacing w:after="0" w:line="240" w:lineRule="auto"/>
      </w:pPr>
      <w:r>
        <w:t>Sheila works for Ace Taxis.</w:t>
      </w:r>
    </w:p>
    <w:p w:rsidR="0005190F" w:rsidRDefault="0005190F">
      <w:pPr>
        <w:spacing w:after="0" w:line="240" w:lineRule="auto"/>
      </w:pPr>
    </w:p>
    <w:p w:rsidR="0005190F" w:rsidRDefault="00852C66">
      <w:pPr>
        <w:spacing w:after="0" w:line="240" w:lineRule="auto"/>
      </w:pPr>
      <w:r>
        <w:t>Ace Taxis uses three taxis: Alpha, Beta and Charlie</w:t>
      </w:r>
    </w:p>
    <w:p w:rsidR="0005190F" w:rsidRDefault="0005190F">
      <w:pPr>
        <w:spacing w:after="0" w:line="240" w:lineRule="auto"/>
      </w:pPr>
    </w:p>
    <w:p w:rsidR="0005190F" w:rsidRDefault="00852C66">
      <w:pPr>
        <w:spacing w:after="0" w:line="240" w:lineRule="auto"/>
      </w:pPr>
      <w:r>
        <w:t>Sheila takes bookings from customers who want taxis.</w:t>
      </w:r>
    </w:p>
    <w:p w:rsidR="0005190F" w:rsidRDefault="0005190F">
      <w:pPr>
        <w:spacing w:after="0" w:line="240" w:lineRule="auto"/>
      </w:pPr>
    </w:p>
    <w:tbl>
      <w:tblPr>
        <w:tblW w:w="103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347"/>
        <w:gridCol w:w="1771"/>
        <w:gridCol w:w="1143"/>
        <w:gridCol w:w="1641"/>
        <w:gridCol w:w="1611"/>
        <w:gridCol w:w="1275"/>
      </w:tblGrid>
      <w:tr w:rsidR="0005190F">
        <w:tc>
          <w:tcPr>
            <w:tcW w:w="103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Booking Sheet for Tuesday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Customer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From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To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Pick up Time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Drop off time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Journey time</w:t>
            </w: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(in minutes)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Taxi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School run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Grindley Street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Merton School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8:15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9:00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Alpha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School run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Marsh</w:t>
            </w: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Bank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Merton School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8:15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9:00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Charlie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Miss Egan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Boston Road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Station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7:00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7:15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Alpha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Ms Green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Bank Street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Clinic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10:05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10:30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Beta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Mrs Adams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Copley Estate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Shopping Centre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9:25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Miss Crispi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Shopping Centre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Green Lane Estate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10:10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Mr Smith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Copley Estate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Station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7:20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Mr Micel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Rose Avenue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Shopping Centre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9:40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</w:tbl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>Shelia makes a booking schedule to show which taxi will be sent to each customer.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>She allows 15 minutes between dropping off one customer and picking up the next.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>Shelia has written four bookings on the booking schedule.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>Complete the booking sheet and the booking schedule to show which taxi will be sent to each customer.</w:t>
      </w:r>
    </w:p>
    <w:p w:rsidR="0005190F" w:rsidRDefault="0005190F">
      <w:pPr>
        <w:spacing w:after="0" w:line="240" w:lineRule="auto"/>
        <w:rPr>
          <w:szCs w:val="24"/>
        </w:rPr>
      </w:pPr>
    </w:p>
    <w:tbl>
      <w:tblPr>
        <w:tblW w:w="106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2694"/>
        <w:gridCol w:w="2473"/>
        <w:gridCol w:w="2137"/>
        <w:gridCol w:w="2137"/>
      </w:tblGrid>
      <w:tr w:rsidR="0005190F">
        <w:tc>
          <w:tcPr>
            <w:tcW w:w="10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Booking Schedule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Taxis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7:00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8:00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9:00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10:00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Alpha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Miss Egan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(7:00 – 7:15)</w:t>
            </w:r>
          </w:p>
        </w:tc>
        <w:tc>
          <w:tcPr>
            <w:tcW w:w="24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School run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(8:15 – 9:00)</w:t>
            </w: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Beta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Ms Green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(10:05 – 10:30)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Charlie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School run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(8:15 – 9:00)</w:t>
            </w: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</w:tr>
    </w:tbl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jc w:val="center"/>
      </w:pPr>
      <w:r>
        <w:rPr>
          <w:szCs w:val="24"/>
        </w:rPr>
        <w:t>End of Part B</w:t>
      </w:r>
    </w:p>
    <w:sectPr w:rsidR="0005190F">
      <w:pgSz w:w="11907" w:h="16839"/>
      <w:pgMar w:top="540" w:right="720" w:bottom="5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380" w:rsidRDefault="00C74380">
      <w:pPr>
        <w:spacing w:after="0" w:line="240" w:lineRule="auto"/>
      </w:pPr>
      <w:r>
        <w:separator/>
      </w:r>
    </w:p>
  </w:endnote>
  <w:endnote w:type="continuationSeparator" w:id="0">
    <w:p w:rsidR="00C74380" w:rsidRDefault="00C7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Times New Roman"/>
    <w:charset w:val="00"/>
    <w:family w:val="auto"/>
    <w:pitch w:val="variable"/>
  </w:font>
  <w:font w:name="Lucida Grande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-UltraBlack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380" w:rsidRDefault="00C7438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74380" w:rsidRDefault="00C7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8EE"/>
    <w:multiLevelType w:val="multilevel"/>
    <w:tmpl w:val="072C92E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C70A2"/>
    <w:multiLevelType w:val="multilevel"/>
    <w:tmpl w:val="ACAE432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536"/>
    <w:multiLevelType w:val="multilevel"/>
    <w:tmpl w:val="B9D223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D72A5"/>
    <w:multiLevelType w:val="hybridMultilevel"/>
    <w:tmpl w:val="6148701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F1789"/>
    <w:multiLevelType w:val="multilevel"/>
    <w:tmpl w:val="16DAE9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2F6B"/>
    <w:multiLevelType w:val="hybridMultilevel"/>
    <w:tmpl w:val="13EA78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7438F"/>
    <w:multiLevelType w:val="multilevel"/>
    <w:tmpl w:val="205E406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6A27E0"/>
    <w:multiLevelType w:val="multilevel"/>
    <w:tmpl w:val="D2160F8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2B26F8"/>
    <w:multiLevelType w:val="hybridMultilevel"/>
    <w:tmpl w:val="ADCE58C8"/>
    <w:lvl w:ilvl="0" w:tplc="E8AC98FE">
      <w:start w:val="1"/>
      <w:numFmt w:val="lowerLetter"/>
      <w:lvlText w:val="%1)"/>
      <w:lvlJc w:val="left"/>
      <w:pPr>
        <w:ind w:left="786" w:hanging="360"/>
      </w:pPr>
      <w:rPr>
        <w:rFonts w:eastAsia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0A437CA"/>
    <w:multiLevelType w:val="hybridMultilevel"/>
    <w:tmpl w:val="FD7E8A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0F"/>
    <w:rsid w:val="0005190F"/>
    <w:rsid w:val="00065391"/>
    <w:rsid w:val="00136D42"/>
    <w:rsid w:val="00147136"/>
    <w:rsid w:val="002470D7"/>
    <w:rsid w:val="003215A9"/>
    <w:rsid w:val="00336015"/>
    <w:rsid w:val="003F1FD4"/>
    <w:rsid w:val="00575204"/>
    <w:rsid w:val="005A64C6"/>
    <w:rsid w:val="005D08C3"/>
    <w:rsid w:val="005F3647"/>
    <w:rsid w:val="006444E1"/>
    <w:rsid w:val="00664949"/>
    <w:rsid w:val="00686870"/>
    <w:rsid w:val="006B062D"/>
    <w:rsid w:val="006B18D0"/>
    <w:rsid w:val="00707395"/>
    <w:rsid w:val="007143B3"/>
    <w:rsid w:val="007147B6"/>
    <w:rsid w:val="00750336"/>
    <w:rsid w:val="00753A72"/>
    <w:rsid w:val="008012F7"/>
    <w:rsid w:val="00852C66"/>
    <w:rsid w:val="00856812"/>
    <w:rsid w:val="00860730"/>
    <w:rsid w:val="00967777"/>
    <w:rsid w:val="00997586"/>
    <w:rsid w:val="009A3254"/>
    <w:rsid w:val="00A65422"/>
    <w:rsid w:val="00A748C0"/>
    <w:rsid w:val="00AE6130"/>
    <w:rsid w:val="00BC4FEC"/>
    <w:rsid w:val="00BC676D"/>
    <w:rsid w:val="00C74380"/>
    <w:rsid w:val="00C80588"/>
    <w:rsid w:val="00CF68B8"/>
    <w:rsid w:val="00D56990"/>
    <w:rsid w:val="00D832D7"/>
    <w:rsid w:val="00D847ED"/>
    <w:rsid w:val="00DA2874"/>
    <w:rsid w:val="00EF7238"/>
    <w:rsid w:val="00E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7D639-7758-4809-80B2-97B1E585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Heading3Char">
    <w:name w:val="Heading 3 Char"/>
    <w:basedOn w:val="DefaultParagraphFont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39"/>
    <w:rsid w:val="00714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4036057\Documents\140865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14086593</Template>
  <TotalTime>2</TotalTime>
  <Pages>8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GARRETT Hannah [Eastern Goldfields College]</cp:lastModifiedBy>
  <cp:revision>3</cp:revision>
  <cp:lastPrinted>2019-09-04T00:58:00Z</cp:lastPrinted>
  <dcterms:created xsi:type="dcterms:W3CDTF">2018-09-17T09:13:00Z</dcterms:created>
  <dcterms:modified xsi:type="dcterms:W3CDTF">2019-09-04T00:58:00Z</dcterms:modified>
</cp:coreProperties>
</file>