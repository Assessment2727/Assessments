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9ED" w:rsidRDefault="007469A6" w:rsidP="007469A6">
      <w:pPr>
        <w:jc w:val="center"/>
        <w:rPr>
          <w:rFonts w:ascii="Comic Sans MS" w:hAnsi="Comic Sans MS"/>
          <w:sz w:val="48"/>
          <w:szCs w:val="48"/>
        </w:rPr>
      </w:pPr>
      <w:r>
        <w:rPr>
          <w:rFonts w:ascii="Comic Sans MS" w:hAnsi="Comic Sans MS"/>
          <w:sz w:val="48"/>
          <w:szCs w:val="48"/>
        </w:rPr>
        <w:t>Peter’s Budget</w:t>
      </w:r>
      <w:r w:rsidR="002F4342">
        <w:rPr>
          <w:rFonts w:ascii="Comic Sans MS" w:hAnsi="Comic Sans MS"/>
          <w:sz w:val="48"/>
          <w:szCs w:val="48"/>
        </w:rPr>
        <w:t xml:space="preserve"> 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4"/>
        <w:gridCol w:w="2835"/>
        <w:gridCol w:w="2835"/>
        <w:gridCol w:w="2835"/>
        <w:gridCol w:w="2835"/>
      </w:tblGrid>
      <w:tr w:rsidR="007469A6" w:rsidTr="002F4342">
        <w:trPr>
          <w:trHeight w:val="445"/>
        </w:trPr>
        <w:tc>
          <w:tcPr>
            <w:tcW w:w="2834" w:type="dxa"/>
            <w:shd w:val="clear" w:color="auto" w:fill="BFBFBF" w:themeFill="background1" w:themeFillShade="BF"/>
          </w:tcPr>
          <w:p w:rsidR="007469A6" w:rsidRPr="002F4342" w:rsidRDefault="002F4342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2F4342">
              <w:rPr>
                <w:rFonts w:ascii="Comic Sans MS" w:hAnsi="Comic Sans MS"/>
                <w:b/>
                <w:sz w:val="24"/>
                <w:szCs w:val="24"/>
              </w:rPr>
              <w:t>INCOME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Weekly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Fortnightly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Monthly</w:t>
            </w: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:rsidR="007469A6" w:rsidRDefault="007469A6" w:rsidP="003F57C8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Yearly</w:t>
            </w:r>
          </w:p>
        </w:tc>
      </w:tr>
      <w:tr w:rsidR="007469A6" w:rsidTr="003C3FA7">
        <w:trPr>
          <w:trHeight w:val="409"/>
        </w:trPr>
        <w:tc>
          <w:tcPr>
            <w:tcW w:w="2834" w:type="dxa"/>
          </w:tcPr>
          <w:p w:rsidR="007469A6" w:rsidRPr="003C3FA7" w:rsidRDefault="007469A6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$1020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$2040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$4420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$53040</w:t>
            </w:r>
          </w:p>
        </w:tc>
      </w:tr>
      <w:tr w:rsidR="007469A6" w:rsidTr="003C3FA7">
        <w:trPr>
          <w:trHeight w:val="414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2F4342">
        <w:trPr>
          <w:trHeight w:val="421"/>
        </w:trPr>
        <w:tc>
          <w:tcPr>
            <w:tcW w:w="2834" w:type="dxa"/>
            <w:shd w:val="clear" w:color="auto" w:fill="BFBFBF" w:themeFill="background1" w:themeFillShade="BF"/>
          </w:tcPr>
          <w:p w:rsidR="007469A6" w:rsidRPr="003C3FA7" w:rsidRDefault="007469A6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3C3FA7">
              <w:rPr>
                <w:rFonts w:ascii="Comic Sans MS" w:hAnsi="Comic Sans MS"/>
                <w:b/>
                <w:sz w:val="24"/>
                <w:szCs w:val="24"/>
              </w:rPr>
              <w:t>EXPENSES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7469A6" w:rsidRDefault="007469A6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7469A6" w:rsidRDefault="007469A6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7469A6" w:rsidRDefault="007469A6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7469A6" w:rsidRDefault="007469A6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469A6" w:rsidTr="003C3FA7">
        <w:trPr>
          <w:trHeight w:val="399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Rent</w:t>
            </w:r>
          </w:p>
        </w:tc>
        <w:tc>
          <w:tcPr>
            <w:tcW w:w="2835" w:type="dxa"/>
          </w:tcPr>
          <w:p w:rsidR="007469A6" w:rsidRDefault="00FA1979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$200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$400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$866.67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$10400</w:t>
            </w:r>
          </w:p>
        </w:tc>
      </w:tr>
      <w:tr w:rsidR="007469A6" w:rsidTr="003F57C8">
        <w:trPr>
          <w:trHeight w:val="418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Food</w:t>
            </w:r>
          </w:p>
        </w:tc>
        <w:tc>
          <w:tcPr>
            <w:tcW w:w="2835" w:type="dxa"/>
            <w:vAlign w:val="center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$150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$300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$650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$7800</w:t>
            </w:r>
          </w:p>
        </w:tc>
      </w:tr>
      <w:tr w:rsidR="007469A6" w:rsidTr="003C3FA7">
        <w:trPr>
          <w:trHeight w:val="425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Moped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$10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$20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$43.33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$520</w:t>
            </w:r>
          </w:p>
        </w:tc>
      </w:tr>
      <w:tr w:rsidR="007469A6" w:rsidTr="003C3FA7">
        <w:trPr>
          <w:trHeight w:val="417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Electricity/Gas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$20.77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$41.54</w:t>
            </w:r>
          </w:p>
        </w:tc>
        <w:tc>
          <w:tcPr>
            <w:tcW w:w="2835" w:type="dxa"/>
          </w:tcPr>
          <w:p w:rsidR="007469A6" w:rsidRDefault="00FA1979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$90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$1080</w:t>
            </w:r>
          </w:p>
        </w:tc>
      </w:tr>
      <w:tr w:rsidR="007469A6" w:rsidTr="003C3FA7">
        <w:trPr>
          <w:trHeight w:val="409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Phone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$11.31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$22.62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$49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$588</w:t>
            </w:r>
          </w:p>
        </w:tc>
      </w:tr>
      <w:tr w:rsidR="007469A6" w:rsidTr="003C3FA7">
        <w:trPr>
          <w:trHeight w:val="414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Clothes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$13.85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$27.69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$60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$720</w:t>
            </w:r>
          </w:p>
        </w:tc>
      </w:tr>
      <w:tr w:rsidR="007469A6" w:rsidTr="003C3FA7">
        <w:trPr>
          <w:trHeight w:val="420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Entertainment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$100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$200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$433.33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$5200</w:t>
            </w:r>
          </w:p>
        </w:tc>
      </w:tr>
      <w:tr w:rsidR="007469A6" w:rsidTr="003C3FA7">
        <w:trPr>
          <w:trHeight w:val="413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Medical Care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$15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$30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$65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$780</w:t>
            </w:r>
          </w:p>
        </w:tc>
      </w:tr>
      <w:tr w:rsidR="007469A6" w:rsidTr="003C3FA7">
        <w:trPr>
          <w:trHeight w:val="419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Gym Membership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$20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$40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$86.67</w:t>
            </w:r>
          </w:p>
        </w:tc>
        <w:tc>
          <w:tcPr>
            <w:tcW w:w="2835" w:type="dxa"/>
          </w:tcPr>
          <w:p w:rsidR="007469A6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$1040</w:t>
            </w:r>
          </w:p>
        </w:tc>
      </w:tr>
      <w:tr w:rsidR="007469A6" w:rsidTr="003C3FA7">
        <w:trPr>
          <w:trHeight w:val="411"/>
        </w:trPr>
        <w:tc>
          <w:tcPr>
            <w:tcW w:w="2834" w:type="dxa"/>
          </w:tcPr>
          <w:p w:rsidR="007469A6" w:rsidRDefault="007469A6" w:rsidP="007469A6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7469A6" w:rsidRDefault="007469A6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3C3FA7" w:rsidTr="003C3FA7">
        <w:trPr>
          <w:trHeight w:val="416"/>
        </w:trPr>
        <w:tc>
          <w:tcPr>
            <w:tcW w:w="2834" w:type="dxa"/>
          </w:tcPr>
          <w:p w:rsidR="003C3FA7" w:rsidRPr="003C3FA7" w:rsidRDefault="003C3FA7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  <w:r w:rsidRPr="003C3FA7">
              <w:rPr>
                <w:rFonts w:ascii="Comic Sans MS" w:hAnsi="Comic Sans MS"/>
                <w:b/>
                <w:sz w:val="24"/>
                <w:szCs w:val="24"/>
              </w:rPr>
              <w:t>TOTAL</w:t>
            </w:r>
          </w:p>
        </w:tc>
        <w:tc>
          <w:tcPr>
            <w:tcW w:w="2835" w:type="dxa"/>
          </w:tcPr>
          <w:p w:rsidR="003C3FA7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$540.93</w:t>
            </w:r>
          </w:p>
        </w:tc>
        <w:tc>
          <w:tcPr>
            <w:tcW w:w="2835" w:type="dxa"/>
          </w:tcPr>
          <w:p w:rsidR="003C3FA7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$1081.85</w:t>
            </w:r>
          </w:p>
        </w:tc>
        <w:tc>
          <w:tcPr>
            <w:tcW w:w="2835" w:type="dxa"/>
          </w:tcPr>
          <w:p w:rsidR="003C3FA7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$2344</w:t>
            </w:r>
          </w:p>
        </w:tc>
        <w:tc>
          <w:tcPr>
            <w:tcW w:w="2835" w:type="dxa"/>
          </w:tcPr>
          <w:p w:rsidR="003C3FA7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$28128</w:t>
            </w:r>
          </w:p>
        </w:tc>
      </w:tr>
      <w:tr w:rsidR="00B81F81" w:rsidTr="003C3FA7">
        <w:trPr>
          <w:trHeight w:val="416"/>
        </w:trPr>
        <w:tc>
          <w:tcPr>
            <w:tcW w:w="2834" w:type="dxa"/>
          </w:tcPr>
          <w:p w:rsidR="00B81F81" w:rsidRPr="003C3FA7" w:rsidRDefault="00B81F81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835" w:type="dxa"/>
          </w:tcPr>
          <w:p w:rsidR="00B81F81" w:rsidRDefault="00B81F81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81F81" w:rsidTr="003C3FA7">
        <w:trPr>
          <w:trHeight w:val="416"/>
        </w:trPr>
        <w:tc>
          <w:tcPr>
            <w:tcW w:w="2834" w:type="dxa"/>
          </w:tcPr>
          <w:p w:rsidR="00B81F81" w:rsidRPr="003C3FA7" w:rsidRDefault="00B81F81" w:rsidP="007469A6">
            <w:pPr>
              <w:rPr>
                <w:rFonts w:ascii="Comic Sans MS" w:hAnsi="Comic Sans MS"/>
                <w:b/>
                <w:sz w:val="24"/>
                <w:szCs w:val="24"/>
              </w:rPr>
            </w:pPr>
            <w:r>
              <w:rPr>
                <w:rFonts w:ascii="Comic Sans MS" w:hAnsi="Comic Sans MS"/>
                <w:b/>
                <w:sz w:val="24"/>
                <w:szCs w:val="24"/>
              </w:rPr>
              <w:t>SAVINGS</w:t>
            </w:r>
          </w:p>
        </w:tc>
        <w:tc>
          <w:tcPr>
            <w:tcW w:w="2835" w:type="dxa"/>
          </w:tcPr>
          <w:p w:rsidR="00B81F81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$479.07</w:t>
            </w:r>
          </w:p>
        </w:tc>
        <w:tc>
          <w:tcPr>
            <w:tcW w:w="2835" w:type="dxa"/>
          </w:tcPr>
          <w:p w:rsidR="00B81F81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$958.15</w:t>
            </w:r>
          </w:p>
        </w:tc>
        <w:tc>
          <w:tcPr>
            <w:tcW w:w="2835" w:type="dxa"/>
          </w:tcPr>
          <w:p w:rsidR="00B81F81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$2076</w:t>
            </w:r>
          </w:p>
        </w:tc>
        <w:tc>
          <w:tcPr>
            <w:tcW w:w="2835" w:type="dxa"/>
          </w:tcPr>
          <w:p w:rsidR="00B81F81" w:rsidRDefault="002F4342" w:rsidP="002F4342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$24921</w:t>
            </w:r>
            <w:bookmarkStart w:id="0" w:name="_GoBack"/>
            <w:bookmarkEnd w:id="0"/>
          </w:p>
        </w:tc>
      </w:tr>
    </w:tbl>
    <w:p w:rsidR="007469A6" w:rsidRPr="007469A6" w:rsidRDefault="007469A6" w:rsidP="007469A6">
      <w:pPr>
        <w:rPr>
          <w:rFonts w:ascii="Comic Sans MS" w:hAnsi="Comic Sans MS"/>
          <w:sz w:val="24"/>
          <w:szCs w:val="24"/>
        </w:rPr>
      </w:pPr>
    </w:p>
    <w:sectPr w:rsidR="007469A6" w:rsidRPr="007469A6" w:rsidSect="007469A6">
      <w:pgSz w:w="16838" w:h="11906" w:orient="landscape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A6"/>
    <w:rsid w:val="002F4342"/>
    <w:rsid w:val="003C3FA7"/>
    <w:rsid w:val="003F57C8"/>
    <w:rsid w:val="005D1BD9"/>
    <w:rsid w:val="0070205C"/>
    <w:rsid w:val="00724528"/>
    <w:rsid w:val="007469A6"/>
    <w:rsid w:val="00817AC1"/>
    <w:rsid w:val="009A206D"/>
    <w:rsid w:val="00B81F81"/>
    <w:rsid w:val="00BC09ED"/>
    <w:rsid w:val="00CB5B09"/>
    <w:rsid w:val="00D60B58"/>
    <w:rsid w:val="00FA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9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17ED0021</Template>
  <TotalTime>10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B Wood Toshiba</dc:creator>
  <cp:lastModifiedBy>WOOD Janette</cp:lastModifiedBy>
  <cp:revision>3</cp:revision>
  <cp:lastPrinted>2015-03-15T13:10:00Z</cp:lastPrinted>
  <dcterms:created xsi:type="dcterms:W3CDTF">2018-02-26T08:57:00Z</dcterms:created>
  <dcterms:modified xsi:type="dcterms:W3CDTF">2018-02-26T09:11:00Z</dcterms:modified>
</cp:coreProperties>
</file>