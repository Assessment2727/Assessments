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D" w:rsidRDefault="007469A6" w:rsidP="007469A6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Peter’s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469A6" w:rsidTr="00BA4423">
        <w:trPr>
          <w:trHeight w:val="445"/>
        </w:trPr>
        <w:tc>
          <w:tcPr>
            <w:tcW w:w="2834" w:type="dxa"/>
            <w:shd w:val="clear" w:color="auto" w:fill="BFBFBF" w:themeFill="background1" w:themeFillShade="BF"/>
          </w:tcPr>
          <w:p w:rsidR="007469A6" w:rsidRDefault="00BA4423" w:rsidP="007469A6">
            <w:pPr>
              <w:rPr>
                <w:rFonts w:ascii="Comic Sans MS" w:hAnsi="Comic Sans MS"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INCOME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Weekly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Fortnightly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Monthly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Yearly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BA4423">
        <w:trPr>
          <w:trHeight w:val="421"/>
        </w:trPr>
        <w:tc>
          <w:tcPr>
            <w:tcW w:w="2834" w:type="dxa"/>
            <w:shd w:val="clear" w:color="auto" w:fill="BFBFBF" w:themeFill="background1" w:themeFillShade="BF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EXPENSES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39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Rent</w:t>
            </w:r>
          </w:p>
        </w:tc>
        <w:tc>
          <w:tcPr>
            <w:tcW w:w="2835" w:type="dxa"/>
          </w:tcPr>
          <w:p w:rsidR="007469A6" w:rsidRDefault="00FA1979" w:rsidP="00FA197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$200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F57C8">
        <w:trPr>
          <w:trHeight w:val="418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Food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Moped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7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Electricity/Gas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FA1979" w:rsidP="00FA197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$90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Phone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Clothes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0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Entertainment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3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Medical Care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Gym Membership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1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C3FA7" w:rsidTr="003C3FA7">
        <w:trPr>
          <w:trHeight w:val="416"/>
        </w:trPr>
        <w:tc>
          <w:tcPr>
            <w:tcW w:w="2834" w:type="dxa"/>
          </w:tcPr>
          <w:p w:rsidR="003C3FA7" w:rsidRPr="003C3FA7" w:rsidRDefault="003C3FA7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SAVINGS</w:t>
            </w: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469A6" w:rsidRPr="007469A6" w:rsidRDefault="007469A6" w:rsidP="007469A6">
      <w:pPr>
        <w:rPr>
          <w:rFonts w:ascii="Comic Sans MS" w:hAnsi="Comic Sans MS"/>
          <w:sz w:val="24"/>
          <w:szCs w:val="24"/>
        </w:rPr>
      </w:pPr>
    </w:p>
    <w:sectPr w:rsidR="007469A6" w:rsidRPr="007469A6" w:rsidSect="007469A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6"/>
    <w:rsid w:val="003B03DB"/>
    <w:rsid w:val="003C3FA7"/>
    <w:rsid w:val="003F57C8"/>
    <w:rsid w:val="005D1BD9"/>
    <w:rsid w:val="0070205C"/>
    <w:rsid w:val="00724528"/>
    <w:rsid w:val="007469A6"/>
    <w:rsid w:val="00817AC1"/>
    <w:rsid w:val="009A206D"/>
    <w:rsid w:val="00B81F81"/>
    <w:rsid w:val="00BA4423"/>
    <w:rsid w:val="00BC09ED"/>
    <w:rsid w:val="00CB5B09"/>
    <w:rsid w:val="00F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6BC0574F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 Wood Toshiba</dc:creator>
  <cp:lastModifiedBy>WOOD Janette</cp:lastModifiedBy>
  <cp:revision>3</cp:revision>
  <cp:lastPrinted>2015-03-15T13:10:00Z</cp:lastPrinted>
  <dcterms:created xsi:type="dcterms:W3CDTF">2018-02-26T08:58:00Z</dcterms:created>
  <dcterms:modified xsi:type="dcterms:W3CDTF">2018-02-26T09:12:00Z</dcterms:modified>
</cp:coreProperties>
</file>