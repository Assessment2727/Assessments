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BD1355" w:rsidRPr="003D43B7" w14:paraId="7843A7AB" w14:textId="77777777" w:rsidTr="0011146B">
        <w:tc>
          <w:tcPr>
            <w:tcW w:w="3369" w:type="dxa"/>
          </w:tcPr>
          <w:p w14:paraId="67AF475D" w14:textId="4E6B4976" w:rsidR="00BD1355" w:rsidRPr="003D43B7" w:rsidRDefault="00FC3CAF" w:rsidP="0011146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C1DDFDE" wp14:editId="4E9F401C">
                  <wp:extent cx="1353185" cy="15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14:paraId="4A51A21C" w14:textId="77777777"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14:paraId="38C4F885" w14:textId="47802EDA"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</w:t>
            </w:r>
            <w:r w:rsidR="000675C5" w:rsidRPr="000675C5">
              <w:rPr>
                <w:rFonts w:cs="Arial"/>
                <w:bCs/>
                <w:color w:val="FF0000"/>
              </w:rPr>
              <w:t>Answers</w:t>
            </w:r>
            <w:r w:rsidRPr="000675C5">
              <w:rPr>
                <w:rFonts w:cs="Arial"/>
                <w:bCs/>
                <w:color w:val="FF0000"/>
              </w:rPr>
              <w:t>_</w:t>
            </w:r>
            <w:r w:rsidRPr="003654EB">
              <w:rPr>
                <w:rFonts w:cs="Arial"/>
                <w:bCs/>
              </w:rPr>
              <w:t>__________________</w:t>
            </w:r>
          </w:p>
          <w:p w14:paraId="777ED2D1" w14:textId="77777777"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576A8739" w14:textId="77777777"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14:paraId="2CD273BE" w14:textId="6F3F8422" w:rsidR="00BD1355" w:rsidRPr="00EF6547" w:rsidRDefault="00BD1355" w:rsidP="0011146B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 w:rsidR="0061676B">
              <w:t>201</w:t>
            </w:r>
            <w:r w:rsidR="00FC3CAF">
              <w:t>8</w:t>
            </w:r>
          </w:p>
          <w:p w14:paraId="20AF184B" w14:textId="77777777"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14:paraId="199EAC61" w14:textId="77777777" w:rsidTr="0011146B">
        <w:tc>
          <w:tcPr>
            <w:tcW w:w="3369" w:type="dxa"/>
          </w:tcPr>
          <w:p w14:paraId="568454B0" w14:textId="77777777" w:rsidR="00BD1355" w:rsidRPr="003D43B7" w:rsidRDefault="00BD1355" w:rsidP="0011146B"/>
        </w:tc>
        <w:tc>
          <w:tcPr>
            <w:tcW w:w="7051" w:type="dxa"/>
          </w:tcPr>
          <w:p w14:paraId="2DB1D0A9" w14:textId="14266771" w:rsidR="00BD1355" w:rsidRPr="003D43B7" w:rsidRDefault="00BD1355" w:rsidP="0052502B">
            <w:pPr>
              <w:jc w:val="right"/>
            </w:pPr>
          </w:p>
        </w:tc>
      </w:tr>
    </w:tbl>
    <w:p w14:paraId="7747B590" w14:textId="61A6C5F9" w:rsidR="00BD1355" w:rsidRDefault="00BD1355" w:rsidP="00BD1355">
      <w:pPr>
        <w:rPr>
          <w:b/>
        </w:rPr>
      </w:pPr>
      <w:r>
        <w:rPr>
          <w:b/>
        </w:rPr>
        <w:t>Time al</w:t>
      </w:r>
      <w:r w:rsidR="00DE426F">
        <w:rPr>
          <w:b/>
        </w:rPr>
        <w:t xml:space="preserve">lowed: </w:t>
      </w:r>
      <w:r w:rsidR="00904592">
        <w:rPr>
          <w:b/>
        </w:rPr>
        <w:t>20</w:t>
      </w:r>
      <w:r>
        <w:rPr>
          <w:b/>
        </w:rPr>
        <w:t xml:space="preserve"> minutes</w:t>
      </w:r>
      <w:r w:rsidR="008F163B">
        <w:rPr>
          <w:b/>
        </w:rPr>
        <w:tab/>
      </w:r>
      <w:r w:rsidR="008F163B">
        <w:rPr>
          <w:b/>
        </w:rPr>
        <w:tab/>
      </w:r>
      <w:r w:rsidR="008F163B">
        <w:rPr>
          <w:b/>
        </w:rPr>
        <w:tab/>
        <w:t>Task Weighting: 8%</w:t>
      </w:r>
      <w:r w:rsidR="008F163B">
        <w:rPr>
          <w:b/>
        </w:rPr>
        <w:tab/>
      </w:r>
      <w:r w:rsidR="008F163B">
        <w:rPr>
          <w:b/>
        </w:rPr>
        <w:tab/>
      </w:r>
      <w:r w:rsidR="008F163B">
        <w:rPr>
          <w:b/>
        </w:rPr>
        <w:tab/>
      </w:r>
      <w:r w:rsidR="008F163B" w:rsidRPr="003D43B7">
        <w:t>Total Marks</w:t>
      </w:r>
      <w:r w:rsidR="00904592">
        <w:t>: 24</w:t>
      </w:r>
      <w:r w:rsidR="008F163B" w:rsidRPr="003D43B7">
        <w:t xml:space="preserve"> marks</w:t>
      </w:r>
    </w:p>
    <w:p w14:paraId="150D5B96" w14:textId="77777777" w:rsidR="00BD1355" w:rsidRPr="001555F8" w:rsidRDefault="00BD1355" w:rsidP="00BD1355">
      <w:pPr>
        <w:rPr>
          <w:b/>
        </w:rPr>
      </w:pPr>
    </w:p>
    <w:p w14:paraId="3C7F5026" w14:textId="77777777"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14:paraId="6130679A" w14:textId="77777777" w:rsidR="009A5F87" w:rsidRDefault="009A5F87"/>
    <w:p w14:paraId="1903606E" w14:textId="2A8CD8B3"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333C5E">
        <w:tab/>
        <w:t>[5</w:t>
      </w:r>
      <w:r w:rsidR="00755793">
        <w:t xml:space="preserve"> marks – 1, 1, 1, 1, 1</w:t>
      </w:r>
      <w:r w:rsidR="00BD1355">
        <w:t>]</w:t>
      </w:r>
    </w:p>
    <w:p w14:paraId="4E423B28" w14:textId="77777777" w:rsidR="00092133" w:rsidRDefault="00092133"/>
    <w:p w14:paraId="31971B80" w14:textId="77777777" w:rsidR="00755793" w:rsidRDefault="00755793" w:rsidP="00755793">
      <w:r>
        <w:t>Round each number to the given accuracy:</w:t>
      </w:r>
    </w:p>
    <w:p w14:paraId="0D06D88B" w14:textId="77777777" w:rsidR="00755793" w:rsidRDefault="00755793" w:rsidP="00755793"/>
    <w:p w14:paraId="5AADF435" w14:textId="4B384C2B" w:rsidR="00755793" w:rsidRDefault="00D766BC" w:rsidP="00755793">
      <w:pPr>
        <w:numPr>
          <w:ilvl w:val="0"/>
          <w:numId w:val="19"/>
        </w:numPr>
      </w:pPr>
      <w:r>
        <w:tab/>
        <w:t>526</w:t>
      </w:r>
      <w:r w:rsidR="00755793">
        <w:t xml:space="preserve"> (nearest 10</w:t>
      </w:r>
      <w:r w:rsidR="00F1206F">
        <w:t>0</w:t>
      </w:r>
      <w:r w:rsidR="00755793">
        <w:t>)</w:t>
      </w:r>
      <w:r w:rsidR="00755793">
        <w:tab/>
      </w:r>
      <w:r w:rsidR="00755793">
        <w:tab/>
      </w:r>
      <w:r w:rsidR="00755793">
        <w:tab/>
      </w:r>
      <w:r w:rsidR="00755793">
        <w:tab/>
      </w:r>
      <w:r w:rsidR="00755793">
        <w:tab/>
        <w:t>(b)</w:t>
      </w:r>
      <w:r w:rsidR="00755793">
        <w:tab/>
        <w:t>27.48 (one decimal place)</w:t>
      </w:r>
    </w:p>
    <w:p w14:paraId="5E7E796E" w14:textId="77777777" w:rsidR="00755793" w:rsidRDefault="00755793" w:rsidP="00755793"/>
    <w:p w14:paraId="35056B8B" w14:textId="26AAA5A8" w:rsidR="00755793" w:rsidRPr="000675C5" w:rsidRDefault="000675C5" w:rsidP="00755793">
      <w:pPr>
        <w:rPr>
          <w:color w:val="FF0000"/>
        </w:rPr>
      </w:pPr>
      <w:r w:rsidRPr="000675C5">
        <w:rPr>
          <w:color w:val="FF0000"/>
        </w:rPr>
        <w:t xml:space="preserve">                  500</w:t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</w:r>
      <w:r w:rsidR="00875072">
        <w:rPr>
          <w:color w:val="FF0000"/>
        </w:rPr>
        <w:tab/>
        <w:t>27.5</w:t>
      </w:r>
    </w:p>
    <w:p w14:paraId="2BFB93A1" w14:textId="77777777" w:rsidR="00755793" w:rsidRDefault="00755793" w:rsidP="00755793"/>
    <w:p w14:paraId="6D5B630C" w14:textId="4335F562" w:rsidR="00755793" w:rsidRDefault="00755793" w:rsidP="00755793">
      <w:r>
        <w:t>(c)</w:t>
      </w:r>
      <w:r>
        <w:tab/>
      </w:r>
      <w:r w:rsidR="009346C0">
        <w:t>$72.4</w:t>
      </w:r>
      <w:r w:rsidR="00E174D3">
        <w:t>34 (nearest dollar)</w:t>
      </w:r>
      <w:r>
        <w:tab/>
      </w:r>
      <w:r>
        <w:tab/>
      </w:r>
      <w:r w:rsidR="004909D4">
        <w:tab/>
      </w:r>
      <w:r w:rsidR="00D766BC">
        <w:tab/>
        <w:t>(d)</w:t>
      </w:r>
      <w:r w:rsidR="00D766BC">
        <w:tab/>
      </w:r>
      <w:r w:rsidR="00E174D3">
        <w:t>$72.634 (nearest cent)</w:t>
      </w:r>
      <w:r w:rsidR="00E174D3">
        <w:tab/>
      </w:r>
    </w:p>
    <w:p w14:paraId="65F3C236" w14:textId="77777777" w:rsidR="00755793" w:rsidRDefault="00755793" w:rsidP="00755793"/>
    <w:p w14:paraId="536E7F63" w14:textId="69596368" w:rsidR="00755793" w:rsidRPr="000675C5" w:rsidRDefault="000675C5" w:rsidP="00755793">
      <w:pPr>
        <w:rPr>
          <w:color w:val="FF0000"/>
        </w:rPr>
      </w:pPr>
      <w:r>
        <w:rPr>
          <w:color w:val="FF0000"/>
        </w:rPr>
        <w:t xml:space="preserve">                           </w:t>
      </w:r>
      <w:r w:rsidRPr="000675C5">
        <w:rPr>
          <w:color w:val="FF0000"/>
        </w:rPr>
        <w:t>$72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$72.63</w:t>
      </w:r>
    </w:p>
    <w:p w14:paraId="5119D6C6" w14:textId="77777777" w:rsidR="00755793" w:rsidRDefault="00755793" w:rsidP="00755793"/>
    <w:p w14:paraId="5CD84AB2" w14:textId="77777777" w:rsidR="00E174D3" w:rsidRDefault="00755793" w:rsidP="00E174D3">
      <w:r>
        <w:t>(e)</w:t>
      </w:r>
      <w:r>
        <w:tab/>
      </w:r>
      <w:r w:rsidR="00E174D3">
        <w:t>$72.634 (nearest 5c)</w:t>
      </w:r>
    </w:p>
    <w:p w14:paraId="675153A7" w14:textId="6DC294ED" w:rsidR="00755793" w:rsidRDefault="003D5108" w:rsidP="00755793">
      <w:r>
        <w:tab/>
      </w:r>
      <w:r>
        <w:tab/>
      </w:r>
      <w:r>
        <w:tab/>
      </w:r>
    </w:p>
    <w:p w14:paraId="2EF5E45F" w14:textId="42E78904" w:rsidR="00173CA9" w:rsidRPr="000675C5" w:rsidRDefault="000675C5" w:rsidP="00150E80">
      <w:pPr>
        <w:rPr>
          <w:color w:val="FF0000"/>
        </w:rPr>
      </w:pPr>
      <w:r>
        <w:rPr>
          <w:color w:val="FF0000"/>
        </w:rPr>
        <w:t xml:space="preserve">                        </w:t>
      </w:r>
      <w:r w:rsidRPr="000675C5">
        <w:rPr>
          <w:color w:val="FF0000"/>
        </w:rPr>
        <w:t>$72.65</w:t>
      </w:r>
    </w:p>
    <w:p w14:paraId="479BF8DC" w14:textId="3CDD253A" w:rsidR="001F2FD1" w:rsidRDefault="001F2FD1" w:rsidP="001F2FD1">
      <w:r>
        <w:rPr>
          <w:b/>
        </w:rPr>
        <w:t>Question 2</w:t>
      </w:r>
      <w:r w:rsidR="005F5F76">
        <w:tab/>
        <w:t>[2 marks</w:t>
      </w:r>
      <w:r>
        <w:t>]</w:t>
      </w:r>
    </w:p>
    <w:p w14:paraId="45A6F992" w14:textId="77777777" w:rsidR="001F2FD1" w:rsidRDefault="001F2FD1" w:rsidP="001F2FD1"/>
    <w:p w14:paraId="31C1343A" w14:textId="77540AA0" w:rsidR="001F2FD1" w:rsidRDefault="005F5F76" w:rsidP="001F2FD1">
      <w:r>
        <w:t xml:space="preserve">Use estimation to </w:t>
      </w:r>
      <w:r w:rsidR="002D543B">
        <w:t xml:space="preserve">find an approximate </w:t>
      </w:r>
      <w:r>
        <w:t xml:space="preserve">answer the following and show </w:t>
      </w:r>
      <w:r w:rsidR="00201A18">
        <w:rPr>
          <w:b/>
        </w:rPr>
        <w:t>ALL</w:t>
      </w:r>
      <w:r>
        <w:t xml:space="preserve"> </w:t>
      </w:r>
      <w:proofErr w:type="gramStart"/>
      <w:r>
        <w:t>your</w:t>
      </w:r>
      <w:proofErr w:type="gramEnd"/>
      <w:r>
        <w:t xml:space="preserve"> working.</w:t>
      </w:r>
    </w:p>
    <w:p w14:paraId="0D32EE20" w14:textId="77777777" w:rsidR="005F5F76" w:rsidRDefault="005F5F76" w:rsidP="001F2FD1"/>
    <w:p w14:paraId="13C7834C" w14:textId="381287BF" w:rsidR="005F5F76" w:rsidRDefault="005F5F76" w:rsidP="005F5F76">
      <w:pPr>
        <w:ind w:firstLine="720"/>
      </w:pPr>
      <w:r>
        <w:t>42 × 67</w:t>
      </w:r>
      <w:r w:rsidR="00260EDA">
        <w:tab/>
      </w:r>
      <w:r w:rsidR="00260EDA">
        <w:tab/>
      </w:r>
      <w:r w:rsidR="00260EDA">
        <w:tab/>
      </w:r>
      <w:r w:rsidR="00260EDA" w:rsidRPr="00260EDA">
        <w:rPr>
          <w:color w:val="FF0000"/>
        </w:rPr>
        <w:t>**</w:t>
      </w:r>
      <w:r w:rsidR="00260EDA" w:rsidRPr="00260EDA">
        <w:rPr>
          <w:b/>
          <w:color w:val="FF0000"/>
        </w:rPr>
        <w:t>No Marks if students don’t estimate</w:t>
      </w:r>
    </w:p>
    <w:p w14:paraId="46D7B7D6" w14:textId="1B923737" w:rsidR="005F5F76" w:rsidRPr="000675C5" w:rsidRDefault="000675C5" w:rsidP="005F5F76">
      <w:pPr>
        <w:ind w:firstLine="720"/>
        <w:rPr>
          <w:color w:val="FF0000"/>
        </w:rPr>
      </w:pPr>
      <w:r w:rsidRPr="000675C5">
        <w:rPr>
          <w:color w:val="FF0000"/>
        </w:rPr>
        <w:t>40 x 70</w:t>
      </w:r>
    </w:p>
    <w:p w14:paraId="57DE8705" w14:textId="535D0089" w:rsidR="005F5F76" w:rsidRPr="000675C5" w:rsidRDefault="000675C5" w:rsidP="005F5F76">
      <w:pPr>
        <w:ind w:firstLine="720"/>
        <w:rPr>
          <w:color w:val="FF0000"/>
        </w:rPr>
      </w:pPr>
      <w:r w:rsidRPr="000675C5">
        <w:rPr>
          <w:color w:val="FF0000"/>
        </w:rPr>
        <w:t>2800</w:t>
      </w:r>
    </w:p>
    <w:p w14:paraId="5CB46049" w14:textId="77777777" w:rsidR="005F5F76" w:rsidRDefault="005F5F76" w:rsidP="005F5F76">
      <w:pPr>
        <w:ind w:firstLine="720"/>
      </w:pPr>
    </w:p>
    <w:p w14:paraId="7C433FC1" w14:textId="2CBF0F9B" w:rsidR="00755793" w:rsidRDefault="00755793" w:rsidP="00755793">
      <w:r>
        <w:rPr>
          <w:b/>
        </w:rPr>
        <w:t xml:space="preserve">Question </w:t>
      </w:r>
      <w:r w:rsidR="005F5F76">
        <w:rPr>
          <w:b/>
        </w:rPr>
        <w:t>3</w:t>
      </w:r>
      <w:r w:rsidR="00201A18">
        <w:tab/>
        <w:t>[5</w:t>
      </w:r>
      <w:r w:rsidR="0052323F">
        <w:t xml:space="preserve"> marks – 1, 1, 1, 1, </w:t>
      </w:r>
      <w:r w:rsidR="00201A18">
        <w:t>1</w:t>
      </w:r>
      <w:r>
        <w:t>]</w:t>
      </w:r>
    </w:p>
    <w:p w14:paraId="13894E5C" w14:textId="77777777" w:rsidR="0052323F" w:rsidRDefault="0052323F" w:rsidP="00095E50"/>
    <w:p w14:paraId="527680BF" w14:textId="7533FFB2" w:rsidR="00095E50" w:rsidRPr="00352662" w:rsidRDefault="00262482" w:rsidP="00095E50">
      <w:r>
        <w:t>(a)</w:t>
      </w:r>
      <w:r>
        <w:tab/>
        <w:t>14 + 6</w:t>
      </w:r>
      <w:r w:rsidR="00095E50" w:rsidRPr="00352662">
        <w:t xml:space="preserve"> </w:t>
      </w:r>
      <m:oMath>
        <m:r>
          <w:rPr>
            <w:rFonts w:ascii="Cambria Math" w:hAnsi="Cambria Math"/>
          </w:rPr>
          <m:t>÷</m:t>
        </m:r>
      </m:oMath>
      <w:r w:rsidR="00095E50" w:rsidRPr="00352662">
        <w:t xml:space="preserve"> </w:t>
      </w:r>
      <w:r>
        <w:t>3</w:t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  <w:t>(b)</w:t>
      </w:r>
      <w:r w:rsidR="00095E50" w:rsidRPr="00352662">
        <w:tab/>
        <w:t>4</w:t>
      </w:r>
      <m:oMath>
        <m:r>
          <w:rPr>
            <w:rFonts w:ascii="Cambria Math" w:hAnsi="Cambria Math"/>
          </w:rPr>
          <m:t xml:space="preserve"> ×</m:t>
        </m:r>
      </m:oMath>
      <w:r w:rsidR="00095E50" w:rsidRPr="00352662">
        <w:t xml:space="preserve"> (5 + (56</w:t>
      </w:r>
      <m:oMath>
        <m:r>
          <w:rPr>
            <w:rFonts w:ascii="Cambria Math" w:hAnsi="Cambria Math"/>
          </w:rPr>
          <m:t xml:space="preserve"> ÷ </m:t>
        </m:r>
      </m:oMath>
      <w:r w:rsidR="00095E50" w:rsidRPr="00352662">
        <w:t>8))</w:t>
      </w:r>
    </w:p>
    <w:p w14:paraId="2735F196" w14:textId="77777777" w:rsidR="00095E50" w:rsidRPr="00352662" w:rsidRDefault="00095E50" w:rsidP="00095E50"/>
    <w:p w14:paraId="5B81C4EF" w14:textId="7738B0A1" w:rsidR="00095E50" w:rsidRPr="00352662" w:rsidRDefault="000675C5" w:rsidP="00095E50">
      <w:r>
        <w:tab/>
        <w:t xml:space="preserve">      </w:t>
      </w:r>
      <w:r w:rsidRPr="000675C5">
        <w:rPr>
          <w:color w:val="FF0000"/>
        </w:rPr>
        <w:t>16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48</w:t>
      </w:r>
    </w:p>
    <w:p w14:paraId="1C6CDC91" w14:textId="77777777" w:rsidR="00095E50" w:rsidRDefault="00095E50" w:rsidP="00095E50"/>
    <w:p w14:paraId="59F05A0C" w14:textId="77777777" w:rsidR="00201A18" w:rsidRPr="00352662" w:rsidRDefault="00201A18" w:rsidP="00095E50"/>
    <w:p w14:paraId="42B1A7A6" w14:textId="38C66E32" w:rsidR="00201A18" w:rsidRDefault="00095E50" w:rsidP="00201A18">
      <w:r w:rsidRPr="00352662">
        <w:t>(c)</w:t>
      </w:r>
      <w:r w:rsidRPr="00352662">
        <w:tab/>
        <w:t>15% of $800</w:t>
      </w:r>
      <w:r w:rsidRPr="00352662">
        <w:tab/>
      </w:r>
      <w:r w:rsidRPr="00352662">
        <w:tab/>
      </w:r>
      <w:r w:rsidRPr="00352662">
        <w:tab/>
        <w:t>(d)</w:t>
      </w:r>
      <w:r w:rsidRPr="00352662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201A18">
        <w:t xml:space="preserve">  </w:t>
      </w:r>
      <w:proofErr w:type="gramStart"/>
      <w:r w:rsidR="00201A18">
        <w:t>of  $</w:t>
      </w:r>
      <w:proofErr w:type="gramEnd"/>
      <w:r w:rsidR="00201A18">
        <w:t>12</w:t>
      </w:r>
      <w:r w:rsidRPr="00352662">
        <w:t>0</w:t>
      </w:r>
      <w:r w:rsidR="00201A18">
        <w:tab/>
      </w:r>
      <w:r w:rsidR="00201A18">
        <w:tab/>
      </w:r>
      <w:r w:rsidR="00201A18">
        <w:tab/>
        <w:t>(e)</w:t>
      </w:r>
      <w:r w:rsidR="00201A18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201A18" w:rsidRPr="00352662">
        <w:t xml:space="preserve">  of  $90</w:t>
      </w:r>
    </w:p>
    <w:p w14:paraId="14079F3F" w14:textId="1F0733CF" w:rsidR="00095E50" w:rsidRDefault="00095E50" w:rsidP="00095E50"/>
    <w:p w14:paraId="0374EF29" w14:textId="3DED303A" w:rsidR="00095E50" w:rsidRPr="00A3402C" w:rsidRDefault="000675C5" w:rsidP="00095E50">
      <w:r>
        <w:tab/>
      </w:r>
      <w:r w:rsidRPr="000675C5">
        <w:rPr>
          <w:color w:val="FF0000"/>
        </w:rPr>
        <w:t xml:space="preserve">   $120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$40                                                    $54</w:t>
      </w:r>
    </w:p>
    <w:p w14:paraId="76E80B4F" w14:textId="77777777" w:rsidR="00565606" w:rsidRDefault="00565606" w:rsidP="00201A18">
      <w:pPr>
        <w:rPr>
          <w:b/>
        </w:rPr>
      </w:pPr>
    </w:p>
    <w:p w14:paraId="3F06CCE9" w14:textId="77777777" w:rsidR="00565606" w:rsidRDefault="00565606" w:rsidP="00201A18">
      <w:pPr>
        <w:rPr>
          <w:b/>
        </w:rPr>
      </w:pPr>
    </w:p>
    <w:p w14:paraId="540702DE" w14:textId="4778473C" w:rsidR="00201A18" w:rsidRDefault="008F163B" w:rsidP="00201A18">
      <w:pPr>
        <w:rPr>
          <w:b/>
        </w:rPr>
      </w:pPr>
      <w:r>
        <w:rPr>
          <w:b/>
        </w:rPr>
        <w:t>Question 4</w:t>
      </w:r>
      <w:r w:rsidR="00565606">
        <w:rPr>
          <w:b/>
        </w:rPr>
        <w:tab/>
      </w:r>
      <w:r w:rsidR="00565606" w:rsidRPr="00565606">
        <w:t>[1 mark]</w:t>
      </w:r>
    </w:p>
    <w:p w14:paraId="45D3CE99" w14:textId="77777777" w:rsidR="008F163B" w:rsidRDefault="008F163B" w:rsidP="00201A18"/>
    <w:p w14:paraId="228349A2" w14:textId="6E0C3980" w:rsidR="00201A18" w:rsidRPr="008F163B" w:rsidRDefault="008F163B" w:rsidP="00201A18">
      <w:r>
        <w:t>State the value of the 3 in 175.2</w:t>
      </w:r>
      <w:r>
        <w:rPr>
          <w:u w:val="single"/>
        </w:rPr>
        <w:t>3</w:t>
      </w:r>
      <w:r>
        <w:t>6</w:t>
      </w:r>
    </w:p>
    <w:p w14:paraId="3147FF2E" w14:textId="55E503D2" w:rsidR="006302FF" w:rsidRPr="000675C5" w:rsidRDefault="000675C5" w:rsidP="00201A18">
      <w:pPr>
        <w:rPr>
          <w:color w:val="FF0000"/>
        </w:rPr>
      </w:pPr>
      <w:r w:rsidRPr="000675C5">
        <w:rPr>
          <w:color w:val="FF0000"/>
        </w:rPr>
        <w:t xml:space="preserve">3 hundredths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 w:val="36"/>
                <w:szCs w:val="36"/>
              </w:rPr>
              <m:t>100</m:t>
            </m:r>
          </m:den>
        </m:f>
      </m:oMath>
    </w:p>
    <w:p w14:paraId="595DCA9E" w14:textId="15405438" w:rsidR="00201A18" w:rsidRDefault="00201A18" w:rsidP="00201A18">
      <w:pPr>
        <w:rPr>
          <w:b/>
        </w:rPr>
      </w:pPr>
      <w:r w:rsidRPr="00F73984">
        <w:lastRenderedPageBreak/>
        <w:t xml:space="preserve"> </w:t>
      </w:r>
      <w:r>
        <w:rPr>
          <w:b/>
        </w:rPr>
        <w:t xml:space="preserve">Question </w:t>
      </w:r>
      <w:r w:rsidR="00565606">
        <w:rPr>
          <w:b/>
        </w:rPr>
        <w:t>5</w:t>
      </w:r>
      <w:r>
        <w:rPr>
          <w:b/>
        </w:rPr>
        <w:tab/>
      </w:r>
      <w:r w:rsidRPr="00201A18">
        <w:t>[2 marks]</w:t>
      </w:r>
    </w:p>
    <w:p w14:paraId="028F364F" w14:textId="77777777" w:rsidR="00201A18" w:rsidRDefault="00201A18" w:rsidP="00201A18">
      <w:pPr>
        <w:rPr>
          <w:b/>
        </w:rPr>
      </w:pPr>
    </w:p>
    <w:p w14:paraId="6DEB7F4E" w14:textId="1D3DFA1F" w:rsidR="00B83044" w:rsidRDefault="00D239AA" w:rsidP="00201A18">
      <w:r>
        <w:t xml:space="preserve">Two students answer the following question: </w:t>
      </w:r>
    </w:p>
    <w:p w14:paraId="4350C8D9" w14:textId="77777777" w:rsidR="00201A18" w:rsidRDefault="00201A18" w:rsidP="00201A18"/>
    <w:p w14:paraId="38079F02" w14:textId="7E7FC5D3" w:rsidR="00095E50" w:rsidRDefault="00D239AA" w:rsidP="00B83044">
      <w:pPr>
        <w:ind w:firstLine="720"/>
      </w:pPr>
      <w:r w:rsidRPr="00352662">
        <w:t xml:space="preserve">30 </w:t>
      </w:r>
      <m:oMath>
        <m:r>
          <w:rPr>
            <w:rFonts w:ascii="Cambria Math" w:hAnsi="Cambria Math"/>
          </w:rPr>
          <m:t>÷</m:t>
        </m:r>
      </m:oMath>
      <w:r w:rsidRPr="00352662">
        <w:t xml:space="preserve"> 5</w:t>
      </w:r>
      <m:oMath>
        <m:r>
          <w:rPr>
            <w:rFonts w:ascii="Cambria Math" w:hAnsi="Cambria Math"/>
          </w:rPr>
          <m:t xml:space="preserve"> ×</m:t>
        </m:r>
      </m:oMath>
      <w:r w:rsidRPr="00352662">
        <w:t xml:space="preserve"> 2</w:t>
      </w:r>
    </w:p>
    <w:p w14:paraId="0D35F37E" w14:textId="77777777" w:rsidR="00201A18" w:rsidRDefault="00201A18" w:rsidP="00B83044">
      <w:pPr>
        <w:ind w:firstLine="720"/>
      </w:pPr>
    </w:p>
    <w:p w14:paraId="458D8ADE" w14:textId="6DB13BD2" w:rsidR="00D239AA" w:rsidRPr="00731545" w:rsidRDefault="00D239AA" w:rsidP="00095E50">
      <w:r>
        <w:t xml:space="preserve">Bob says the answer is 12 but </w:t>
      </w:r>
      <w:r w:rsidR="00D10FF6">
        <w:t xml:space="preserve">Leo insists that the answer is 3. </w:t>
      </w:r>
      <w:r w:rsidR="00D10FF6" w:rsidRPr="00201A18">
        <w:rPr>
          <w:b/>
        </w:rPr>
        <w:t>Who</w:t>
      </w:r>
      <w:r w:rsidR="00D10FF6">
        <w:t xml:space="preserve"> is correct and </w:t>
      </w:r>
      <w:r w:rsidR="00D10FF6" w:rsidRPr="00201A18">
        <w:rPr>
          <w:b/>
        </w:rPr>
        <w:t>why</w:t>
      </w:r>
      <w:r w:rsidR="00D10FF6">
        <w:t>?</w:t>
      </w:r>
    </w:p>
    <w:p w14:paraId="3AF1C68D" w14:textId="77777777" w:rsidR="00150E80" w:rsidRDefault="00150E80" w:rsidP="00150E80"/>
    <w:p w14:paraId="00057B02" w14:textId="064D13FC" w:rsidR="00150E80" w:rsidRDefault="00174CA8" w:rsidP="00150E80">
      <w:pPr>
        <w:rPr>
          <w:color w:val="FF0000"/>
        </w:rPr>
      </w:pPr>
      <w:r w:rsidRPr="00174CA8">
        <w:rPr>
          <w:color w:val="FF0000"/>
        </w:rPr>
        <w:t>Bob (1)</w:t>
      </w:r>
    </w:p>
    <w:p w14:paraId="1CAA2F92" w14:textId="6DCAE045" w:rsidR="001C1BC8" w:rsidRDefault="00174CA8" w:rsidP="007F1174">
      <w:pPr>
        <w:rPr>
          <w:b/>
        </w:rPr>
      </w:pPr>
      <w:r w:rsidRPr="00174CA8">
        <w:rPr>
          <w:b/>
          <w:color w:val="FF0000"/>
        </w:rPr>
        <w:t>Division is done first because it came first.</w:t>
      </w:r>
      <w:r>
        <w:rPr>
          <w:b/>
          <w:color w:val="FF0000"/>
        </w:rPr>
        <w:t xml:space="preserve"> (1)</w:t>
      </w:r>
    </w:p>
    <w:p w14:paraId="47EFA498" w14:textId="77777777" w:rsidR="001C1BC8" w:rsidRDefault="001C1BC8" w:rsidP="007F1174">
      <w:pPr>
        <w:rPr>
          <w:b/>
        </w:rPr>
      </w:pPr>
    </w:p>
    <w:p w14:paraId="4F8A29AB" w14:textId="77777777" w:rsidR="001C1BC8" w:rsidRDefault="001C1BC8" w:rsidP="007F1174">
      <w:pPr>
        <w:rPr>
          <w:b/>
        </w:rPr>
      </w:pPr>
    </w:p>
    <w:p w14:paraId="5DBF29B0" w14:textId="42884BE1" w:rsidR="007F1174" w:rsidRPr="00731545" w:rsidRDefault="00565606" w:rsidP="007F1174">
      <w:r>
        <w:rPr>
          <w:b/>
        </w:rPr>
        <w:t>Question 6</w:t>
      </w:r>
      <w:r w:rsidR="00201A18">
        <w:rPr>
          <w:b/>
        </w:rPr>
        <w:tab/>
      </w:r>
      <w:r w:rsidR="007F1174">
        <w:t xml:space="preserve">[2 Marks] </w:t>
      </w:r>
    </w:p>
    <w:p w14:paraId="09AF2F6A" w14:textId="77777777" w:rsidR="007F1174" w:rsidRDefault="007F1174" w:rsidP="007F1174"/>
    <w:p w14:paraId="20BAAD42" w14:textId="52E2C57C" w:rsidR="007F1174" w:rsidRDefault="00286889" w:rsidP="007F1174">
      <w:r>
        <w:t>Rachel</w:t>
      </w:r>
      <w:r w:rsidR="007F1174">
        <w:t xml:space="preserve"> bo</w:t>
      </w:r>
      <w:r w:rsidR="00892A05">
        <w:t>ught a new pair of shoes in a ‘2</w:t>
      </w:r>
      <w:r w:rsidR="007F1174">
        <w:t>5% off’ sale. Normally the shoes cost</w:t>
      </w:r>
      <w:r w:rsidR="00607343">
        <w:t xml:space="preserve"> $6</w:t>
      </w:r>
      <w:r>
        <w:t xml:space="preserve">0. How much did </w:t>
      </w:r>
      <w:r w:rsidR="00D766BC">
        <w:t>Rachel pay</w:t>
      </w:r>
      <w:r w:rsidR="007F1174">
        <w:t xml:space="preserve"> for the shoes in the sale?</w:t>
      </w:r>
      <w:r w:rsidR="00195A72">
        <w:t xml:space="preserve"> </w:t>
      </w:r>
    </w:p>
    <w:p w14:paraId="6D4CBC3D" w14:textId="4525461E" w:rsidR="00150E80" w:rsidRDefault="00150E80" w:rsidP="00150E80"/>
    <w:p w14:paraId="33DE5910" w14:textId="5414CB3E" w:rsidR="00150E80" w:rsidRPr="000A0393" w:rsidRDefault="000A0393" w:rsidP="00150E80">
      <w:pPr>
        <w:rPr>
          <w:color w:val="FF0000"/>
        </w:rPr>
      </w:pPr>
      <w:r w:rsidRPr="000A0393">
        <w:rPr>
          <w:color w:val="FF0000"/>
        </w:rPr>
        <w:t xml:space="preserve">60 </w:t>
      </w:r>
      <m:oMath>
        <m:r>
          <w:rPr>
            <w:rFonts w:ascii="Cambria Math" w:hAnsi="Cambria Math"/>
            <w:color w:val="FF0000"/>
          </w:rPr>
          <m:t>÷</m:t>
        </m:r>
      </m:oMath>
      <w:r w:rsidRPr="000A0393">
        <w:rPr>
          <w:color w:val="FF0000"/>
        </w:rPr>
        <w:t xml:space="preserve"> 4 = 15    or  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Pr="000A0393">
        <w:rPr>
          <w:color w:val="FF0000"/>
        </w:rPr>
        <w:t xml:space="preserve"> of 60 = 45</w:t>
      </w:r>
    </w:p>
    <w:p w14:paraId="740B879C" w14:textId="701C78B7" w:rsidR="00150E80" w:rsidRPr="000A0393" w:rsidRDefault="000A0393" w:rsidP="00150E80">
      <w:pPr>
        <w:rPr>
          <w:color w:val="FF0000"/>
        </w:rPr>
      </w:pPr>
      <w:r w:rsidRPr="000A0393">
        <w:rPr>
          <w:color w:val="FF0000"/>
        </w:rPr>
        <w:t>60 – 15 = $45</w:t>
      </w:r>
    </w:p>
    <w:p w14:paraId="0D32D9AE" w14:textId="519C9BF7" w:rsidR="00D57FCB" w:rsidRPr="000A0393" w:rsidRDefault="000A0393" w:rsidP="00D57FCB">
      <w:r w:rsidRPr="000A0393">
        <w:rPr>
          <w:color w:val="FF0000"/>
        </w:rPr>
        <w:t>1 mark for answer and 1 mark for working</w:t>
      </w:r>
    </w:p>
    <w:p w14:paraId="3D3305B2" w14:textId="77777777" w:rsidR="007F0DA5" w:rsidRDefault="007F0DA5" w:rsidP="00D57FCB">
      <w:pPr>
        <w:rPr>
          <w:b/>
        </w:rPr>
      </w:pPr>
    </w:p>
    <w:p w14:paraId="6A584BAA" w14:textId="77777777" w:rsidR="001C1BC8" w:rsidRDefault="001C1BC8" w:rsidP="00D57FCB">
      <w:pPr>
        <w:rPr>
          <w:b/>
        </w:rPr>
      </w:pPr>
    </w:p>
    <w:p w14:paraId="585BAA93" w14:textId="77777777" w:rsidR="001C1BC8" w:rsidRDefault="001C1BC8" w:rsidP="00D57FCB">
      <w:pPr>
        <w:rPr>
          <w:b/>
        </w:rPr>
      </w:pPr>
    </w:p>
    <w:p w14:paraId="68B09020" w14:textId="69FC7B89" w:rsidR="00D57FCB" w:rsidRPr="00731545" w:rsidRDefault="00565606" w:rsidP="00D57FCB">
      <w:r>
        <w:rPr>
          <w:b/>
        </w:rPr>
        <w:t>Question 7</w:t>
      </w:r>
      <w:r w:rsidR="00201A18">
        <w:rPr>
          <w:b/>
        </w:rPr>
        <w:tab/>
      </w:r>
      <w:r w:rsidR="001C1BC8">
        <w:t>[1 Mark</w:t>
      </w:r>
      <w:r w:rsidR="00D57FCB">
        <w:t xml:space="preserve">] </w:t>
      </w:r>
    </w:p>
    <w:p w14:paraId="2726DA96" w14:textId="77777777" w:rsidR="00D57FCB" w:rsidRDefault="00D57FCB" w:rsidP="00D57FCB">
      <w:pPr>
        <w:autoSpaceDE w:val="0"/>
        <w:autoSpaceDN w:val="0"/>
        <w:adjustRightInd w:val="0"/>
        <w:rPr>
          <w:rFonts w:ascii="Bookman Old Style" w:hAnsi="Bookman Old Style" w:cs="Frutiger-UltraBlack"/>
          <w:b/>
          <w:bCs/>
          <w:color w:val="000000"/>
        </w:rPr>
      </w:pPr>
    </w:p>
    <w:p w14:paraId="4EE6D000" w14:textId="567A3761" w:rsidR="00DB55A6" w:rsidRDefault="00201A18" w:rsidP="00DB55A6">
      <w:pPr>
        <w:autoSpaceDE w:val="0"/>
        <w:autoSpaceDN w:val="0"/>
        <w:adjustRightInd w:val="0"/>
        <w:rPr>
          <w:rFonts w:cs="Arial"/>
          <w:bCs/>
        </w:rPr>
      </w:pPr>
      <w:r>
        <w:rPr>
          <w:rFonts w:cs="Arial"/>
          <w:bCs/>
        </w:rPr>
        <w:t>Rew</w:t>
      </w:r>
      <w:r w:rsidR="00195A72">
        <w:rPr>
          <w:rFonts w:cs="Arial"/>
          <w:bCs/>
        </w:rPr>
        <w:t>rite the</w:t>
      </w:r>
      <w:r w:rsidR="00D57FCB" w:rsidRPr="00DE426F">
        <w:rPr>
          <w:rFonts w:cs="Arial"/>
          <w:bCs/>
        </w:rPr>
        <w:t xml:space="preserve"> set of numbers </w:t>
      </w:r>
      <w:r w:rsidR="006302FF">
        <w:rPr>
          <w:rFonts w:cs="Arial"/>
          <w:bCs/>
        </w:rPr>
        <w:t xml:space="preserve">below </w:t>
      </w:r>
      <w:r w:rsidR="00D57FCB" w:rsidRPr="00DE426F">
        <w:rPr>
          <w:rFonts w:cs="Arial"/>
          <w:bCs/>
        </w:rPr>
        <w:t>from smallest to largest.</w:t>
      </w:r>
    </w:p>
    <w:p w14:paraId="04BDE378" w14:textId="77777777" w:rsidR="00201A18" w:rsidRDefault="00201A18" w:rsidP="00DB55A6">
      <w:pPr>
        <w:autoSpaceDE w:val="0"/>
        <w:autoSpaceDN w:val="0"/>
        <w:adjustRightInd w:val="0"/>
        <w:rPr>
          <w:rFonts w:ascii="Esperanto" w:hAnsi="Esperanto" w:cs="Esperanto"/>
        </w:rPr>
      </w:pPr>
    </w:p>
    <w:p w14:paraId="43B86C25" w14:textId="7ED921FD" w:rsidR="00D57FCB" w:rsidRPr="00DB55A6" w:rsidRDefault="00201A18" w:rsidP="00201A18">
      <w:pPr>
        <w:autoSpaceDE w:val="0"/>
        <w:autoSpaceDN w:val="0"/>
        <w:adjustRightInd w:val="0"/>
        <w:ind w:firstLine="720"/>
        <w:rPr>
          <w:rFonts w:ascii="Esperanto" w:hAnsi="Esperanto" w:cs="Esperanto"/>
        </w:rPr>
      </w:pPr>
      <w:r>
        <w:t>53.7</w:t>
      </w:r>
      <w:r>
        <w:tab/>
      </w:r>
      <w:r>
        <w:tab/>
        <w:t>53.8</w:t>
      </w:r>
      <w:r>
        <w:tab/>
      </w:r>
      <w:r>
        <w:tab/>
        <w:t>53.745</w:t>
      </w:r>
      <w:r>
        <w:tab/>
      </w:r>
      <w:r>
        <w:tab/>
        <w:t>53.81</w:t>
      </w:r>
      <w:r>
        <w:tab/>
      </w:r>
      <w:r>
        <w:tab/>
      </w:r>
      <w:r w:rsidR="00D57FCB" w:rsidRPr="00DE426F">
        <w:t>53.75</w:t>
      </w:r>
    </w:p>
    <w:p w14:paraId="15198EDA" w14:textId="77777777" w:rsidR="00D57FCB" w:rsidRPr="00DE426F" w:rsidRDefault="00D57FCB" w:rsidP="00D57FCB">
      <w:pPr>
        <w:tabs>
          <w:tab w:val="left" w:pos="1290"/>
        </w:tabs>
      </w:pPr>
    </w:p>
    <w:p w14:paraId="1089F8A5" w14:textId="27A077F4" w:rsidR="00D57FCB" w:rsidRPr="000A0393" w:rsidRDefault="000A0393" w:rsidP="00D57FCB">
      <w:pPr>
        <w:tabs>
          <w:tab w:val="left" w:pos="1290"/>
        </w:tabs>
        <w:rPr>
          <w:color w:val="FF0000"/>
        </w:rPr>
      </w:pPr>
      <w:r w:rsidRPr="000A0393">
        <w:rPr>
          <w:color w:val="FF0000"/>
        </w:rPr>
        <w:t xml:space="preserve">53.7, </w:t>
      </w:r>
      <w:r>
        <w:rPr>
          <w:color w:val="FF0000"/>
        </w:rPr>
        <w:t xml:space="preserve">    </w:t>
      </w:r>
      <w:r w:rsidRPr="000A0393">
        <w:rPr>
          <w:color w:val="FF0000"/>
        </w:rPr>
        <w:t xml:space="preserve">53.745, </w:t>
      </w:r>
      <w:r>
        <w:rPr>
          <w:color w:val="FF0000"/>
        </w:rPr>
        <w:t xml:space="preserve">     </w:t>
      </w:r>
      <w:r w:rsidRPr="000A0393">
        <w:rPr>
          <w:color w:val="FF0000"/>
        </w:rPr>
        <w:t xml:space="preserve">53.75, </w:t>
      </w:r>
      <w:r>
        <w:rPr>
          <w:color w:val="FF0000"/>
        </w:rPr>
        <w:t xml:space="preserve">      </w:t>
      </w:r>
      <w:r w:rsidRPr="000A0393">
        <w:rPr>
          <w:color w:val="FF0000"/>
        </w:rPr>
        <w:t xml:space="preserve">53.8, </w:t>
      </w:r>
      <w:r>
        <w:rPr>
          <w:color w:val="FF0000"/>
        </w:rPr>
        <w:t xml:space="preserve">     </w:t>
      </w:r>
      <w:r w:rsidRPr="000A0393">
        <w:rPr>
          <w:color w:val="FF0000"/>
        </w:rPr>
        <w:t>53.81</w:t>
      </w:r>
    </w:p>
    <w:p w14:paraId="795E72D7" w14:textId="77777777" w:rsidR="00150E80" w:rsidRDefault="00150E80" w:rsidP="00150E80"/>
    <w:p w14:paraId="64A0E7BA" w14:textId="77777777" w:rsidR="00173CA9" w:rsidRDefault="00173CA9">
      <w:pPr>
        <w:rPr>
          <w:rFonts w:ascii="Cambria Math" w:eastAsia="Cambria Math" w:hAnsi="Cambria Math" w:cs="Cambria Math"/>
        </w:rPr>
      </w:pPr>
    </w:p>
    <w:p w14:paraId="34012097" w14:textId="77777777" w:rsidR="00D57FCB" w:rsidRDefault="00D57FCB">
      <w:pPr>
        <w:rPr>
          <w:rFonts w:ascii="Cambria Math" w:eastAsia="Cambria Math" w:hAnsi="Cambria Math" w:cs="Cambria Math"/>
        </w:rPr>
      </w:pPr>
    </w:p>
    <w:p w14:paraId="31F79091" w14:textId="41FE7B18" w:rsidR="000A55D0" w:rsidRDefault="00565606" w:rsidP="000A55D0">
      <w:r>
        <w:rPr>
          <w:b/>
        </w:rPr>
        <w:t>Question 8</w:t>
      </w:r>
      <w:r w:rsidR="006302FF">
        <w:rPr>
          <w:b/>
        </w:rPr>
        <w:tab/>
      </w:r>
      <w:r w:rsidR="007D5849">
        <w:t>[4</w:t>
      </w:r>
      <w:r w:rsidR="000A55D0">
        <w:t xml:space="preserve"> Marks </w:t>
      </w:r>
      <w:r w:rsidR="006302FF">
        <w:t xml:space="preserve">- </w:t>
      </w:r>
      <w:r w:rsidR="000A55D0">
        <w:t>1,</w:t>
      </w:r>
      <w:r w:rsidR="00DB55A6">
        <w:t xml:space="preserve"> </w:t>
      </w:r>
      <w:r w:rsidR="000A55D0">
        <w:t>1</w:t>
      </w:r>
      <w:r w:rsidR="007D5849">
        <w:t>, 1, 1</w:t>
      </w:r>
      <w:r w:rsidR="000A55D0">
        <w:t xml:space="preserve">] </w:t>
      </w:r>
    </w:p>
    <w:p w14:paraId="772652B9" w14:textId="77777777" w:rsidR="00DE426F" w:rsidRPr="00731545" w:rsidRDefault="00DE426F" w:rsidP="000A55D0"/>
    <w:p w14:paraId="25E82D35" w14:textId="686FB313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(a) 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ab/>
      </w:r>
      <w:r w:rsidR="009A1363"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Express </w:t>
      </w:r>
      <m:oMath>
        <m:f>
          <m:fPr>
            <m:ctrlPr>
              <w:rPr>
                <w:rFonts w:ascii="Cambria Math" w:eastAsia="MS ??" w:hAnsi="Cambria Math" w:cs="Arial"/>
                <w:i/>
                <w:sz w:val="36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3</m:t>
            </m:r>
          </m:num>
          <m:den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4</m:t>
            </m:r>
          </m:den>
        </m:f>
        <m:r>
          <w:rPr>
            <w:rFonts w:ascii="Cambria Math" w:eastAsia="MS ??" w:hAnsi="Cambria Math" w:cs="Arial"/>
            <w:sz w:val="36"/>
            <w:szCs w:val="36"/>
            <w:lang w:eastAsia="en-AU"/>
          </w:rPr>
          <m:t xml:space="preserve"> </m:t>
        </m:r>
      </m:oMath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as a decimal.            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                 (b)  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>Express 65% as a decimal.</w:t>
      </w:r>
    </w:p>
    <w:p w14:paraId="571B20F2" w14:textId="1D6C15D0" w:rsidR="007D5849" w:rsidRPr="007D5849" w:rsidRDefault="006302FF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>
        <w:rPr>
          <w:rFonts w:ascii="Arial" w:eastAsia="MS ??" w:hAnsi="Arial" w:cs="Arial"/>
          <w:sz w:val="22"/>
          <w:szCs w:val="22"/>
          <w:lang w:eastAsia="en-AU"/>
        </w:rPr>
        <w:tab/>
      </w:r>
      <w:r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 xml:space="preserve">    </w:t>
      </w:r>
      <w:r w:rsidR="000A0393"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 xml:space="preserve">     </w:t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>0</w:t>
      </w:r>
      <w:r w:rsidR="000A0393"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>.75</w:t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  <w:t>0.65</w:t>
      </w:r>
    </w:p>
    <w:p w14:paraId="46CBC3D2" w14:textId="44E52A98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>(</w:t>
      </w:r>
      <w:proofErr w:type="gramStart"/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>c</w:t>
      </w:r>
      <w:proofErr w:type="gramEnd"/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)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ab/>
      </w:r>
      <w:r w:rsidR="00D239AA">
        <w:rPr>
          <w:rFonts w:ascii="Arial" w:eastAsia="MS ??" w:hAnsi="Arial" w:cs="Arial"/>
          <w:sz w:val="22"/>
          <w:szCs w:val="22"/>
          <w:lang w:eastAsia="en-AU"/>
        </w:rPr>
        <w:t>Express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</w:t>
      </w:r>
      <m:oMath>
        <m:r>
          <w:rPr>
            <w:rFonts w:ascii="Cambria Math" w:eastAsia="MS ??" w:hAnsi="Cambria Math" w:cs="Arial"/>
            <w:sz w:val="22"/>
            <w:szCs w:val="22"/>
            <w:lang w:eastAsia="en-AU"/>
          </w:rPr>
          <m:t xml:space="preserve"> </m:t>
        </m:r>
        <m:f>
          <m:fPr>
            <m:ctrlPr>
              <w:rPr>
                <w:rFonts w:ascii="Cambria Math" w:eastAsia="MS ??" w:hAnsi="Cambria Math" w:cs="Arial"/>
                <w:i/>
                <w:sz w:val="36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1</m:t>
            </m:r>
          </m:num>
          <m:den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5</m:t>
            </m:r>
          </m:den>
        </m:f>
      </m:oMath>
      <w:r w:rsidR="00D239AA">
        <w:rPr>
          <w:rFonts w:ascii="Arial" w:eastAsia="MS ??" w:hAnsi="Arial" w:cs="Arial"/>
          <w:sz w:val="22"/>
          <w:szCs w:val="22"/>
          <w:lang w:eastAsia="en-AU"/>
        </w:rPr>
        <w:t xml:space="preserve">  as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a percentage.                        (d)  Express 0.25 as a fraction</w:t>
      </w:r>
      <w:r w:rsidR="00996B54">
        <w:rPr>
          <w:rFonts w:ascii="Arial" w:eastAsia="MS ??" w:hAnsi="Arial" w:cs="Arial"/>
          <w:sz w:val="22"/>
          <w:szCs w:val="22"/>
          <w:lang w:eastAsia="en-AU"/>
        </w:rPr>
        <w:t xml:space="preserve"> (Simplest form)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>.</w:t>
      </w:r>
    </w:p>
    <w:p w14:paraId="12243C50" w14:textId="06168345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sz w:val="22"/>
          <w:szCs w:val="22"/>
          <w:lang w:eastAsia="en-AU"/>
        </w:rPr>
        <w:tab/>
      </w:r>
      <w:r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 xml:space="preserve">    </w:t>
      </w:r>
      <w:r w:rsidR="000A0393" w:rsidRP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 xml:space="preserve">       20%</w:t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w:r w:rsidR="000A0393">
        <w:rPr>
          <w:rFonts w:ascii="Arial" w:eastAsia="MS ??" w:hAnsi="Arial" w:cs="Arial"/>
          <w:color w:val="FF0000"/>
          <w:sz w:val="22"/>
          <w:szCs w:val="22"/>
          <w:lang w:eastAsia="en-AU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den>
        </m:f>
      </m:oMath>
    </w:p>
    <w:p w14:paraId="6C406C65" w14:textId="77777777" w:rsidR="00DE426F" w:rsidRDefault="00DE426F" w:rsidP="00DE426F">
      <w:pPr>
        <w:rPr>
          <w:rFonts w:ascii="Cambria Math" w:eastAsia="Cambria Math" w:hAnsi="Cambria Math" w:cs="Cambria Math"/>
        </w:rPr>
      </w:pPr>
    </w:p>
    <w:p w14:paraId="7E8B4E1B" w14:textId="5BF28E0E" w:rsidR="00DE426F" w:rsidRPr="00731545" w:rsidRDefault="00565606" w:rsidP="00DE426F">
      <w:r>
        <w:rPr>
          <w:b/>
        </w:rPr>
        <w:t>Question 9</w:t>
      </w:r>
      <w:r w:rsidR="006302FF">
        <w:rPr>
          <w:b/>
        </w:rPr>
        <w:tab/>
      </w:r>
      <w:r w:rsidR="00F77899">
        <w:t>[2</w:t>
      </w:r>
      <w:r w:rsidR="00DE426F">
        <w:t xml:space="preserve"> Marks</w:t>
      </w:r>
      <w:r>
        <w:t xml:space="preserve"> </w:t>
      </w:r>
      <w:r w:rsidR="00F77899">
        <w:t>–</w:t>
      </w:r>
      <w:r w:rsidR="00DE426F">
        <w:t xml:space="preserve"> </w:t>
      </w:r>
      <w:r w:rsidR="00F77899">
        <w:t>½, ½, ½, ½,</w:t>
      </w:r>
      <w:r w:rsidR="00DE426F">
        <w:t xml:space="preserve">] </w:t>
      </w:r>
    </w:p>
    <w:p w14:paraId="49958FD3" w14:textId="77777777" w:rsidR="00DE426F" w:rsidRDefault="00DE426F" w:rsidP="00DE426F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sz w:val="21"/>
          <w:szCs w:val="21"/>
        </w:rPr>
      </w:pPr>
    </w:p>
    <w:p w14:paraId="09BB5E28" w14:textId="77777777" w:rsidR="00DE426F" w:rsidRDefault="00DE426F" w:rsidP="00DE426F">
      <w:pPr>
        <w:autoSpaceDE w:val="0"/>
        <w:autoSpaceDN w:val="0"/>
        <w:adjustRightInd w:val="0"/>
        <w:rPr>
          <w:rFonts w:ascii="Esperanto" w:hAnsi="Esperanto" w:cs="Esperanto"/>
        </w:rPr>
      </w:pPr>
      <w:r w:rsidRPr="00AC2BA8">
        <w:rPr>
          <w:rFonts w:ascii="Esperanto" w:hAnsi="Esperanto" w:cs="Esperanto"/>
        </w:rPr>
        <w:t xml:space="preserve">In each pair, </w:t>
      </w:r>
      <w:r w:rsidRPr="00AC2BA8">
        <w:rPr>
          <w:rFonts w:ascii="Esperanto" w:hAnsi="Esperanto" w:cs="Esperanto"/>
          <w:b/>
        </w:rPr>
        <w:t>circle</w:t>
      </w:r>
      <w:r w:rsidRPr="00AC2BA8">
        <w:rPr>
          <w:rFonts w:ascii="Esperanto" w:hAnsi="Esperanto" w:cs="Esperanto"/>
        </w:rPr>
        <w:t xml:space="preserve"> the amount that has the greater value. </w:t>
      </w:r>
    </w:p>
    <w:p w14:paraId="2E9FCDB4" w14:textId="63EBB59C" w:rsidR="004D6BA0" w:rsidRPr="00AC2BA8" w:rsidRDefault="007B5CCD" w:rsidP="00DE426F">
      <w:pPr>
        <w:autoSpaceDE w:val="0"/>
        <w:autoSpaceDN w:val="0"/>
        <w:adjustRightInd w:val="0"/>
        <w:rPr>
          <w:rFonts w:ascii="Esperanto" w:hAnsi="Esperanto" w:cs="Esperanto"/>
        </w:rPr>
      </w:pPr>
      <w:r>
        <w:rPr>
          <w:rFonts w:ascii="Frutiger-Black" w:hAnsi="Frutiger-Black" w:cs="Frutiger-Black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7198D" wp14:editId="64A314D6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</wp:posOffset>
                </wp:positionV>
                <wp:extent cx="466725" cy="3429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52pt;margin-top:12.6pt;width:36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" filled="f" strokecolor="red" strokeweight="2pt"/>
            </w:pict>
          </mc:Fallback>
        </mc:AlternateContent>
      </w:r>
      <w:r w:rsidR="00EC27A6">
        <w:rPr>
          <w:rFonts w:ascii="Frutiger-Black" w:hAnsi="Frutiger-Black" w:cs="Frutiger-Black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9B383" wp14:editId="4C9580EB">
                <wp:simplePos x="0" y="0"/>
                <wp:positionH relativeFrom="column">
                  <wp:posOffset>2581275</wp:posOffset>
                </wp:positionH>
                <wp:positionV relativeFrom="paragraph">
                  <wp:posOffset>160020</wp:posOffset>
                </wp:positionV>
                <wp:extent cx="466725" cy="3429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03.25pt;margin-top:12.6pt;width:36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" filled="f" strokecolor="red" strokeweight="2pt"/>
            </w:pict>
          </mc:Fallback>
        </mc:AlternateContent>
      </w:r>
      <w:r w:rsidR="00EC27A6">
        <w:rPr>
          <w:rFonts w:ascii="Frutiger-Black" w:hAnsi="Frutiger-Black" w:cs="Frutiger-Black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571C2" wp14:editId="5D4A67A7">
                <wp:simplePos x="0" y="0"/>
                <wp:positionH relativeFrom="column">
                  <wp:posOffset>876300</wp:posOffset>
                </wp:positionH>
                <wp:positionV relativeFrom="paragraph">
                  <wp:posOffset>160020</wp:posOffset>
                </wp:positionV>
                <wp:extent cx="466725" cy="3429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69pt;margin-top:12.6pt;width:36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" filled="f" strokecolor="red" strokeweight="2pt"/>
            </w:pict>
          </mc:Fallback>
        </mc:AlternateContent>
      </w:r>
    </w:p>
    <w:p w14:paraId="54645844" w14:textId="60B49378" w:rsidR="00DE426F" w:rsidRPr="00AC2BA8" w:rsidRDefault="00EC27A6" w:rsidP="00DE426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</w:rPr>
      </w:pPr>
      <w:r>
        <w:rPr>
          <w:rFonts w:ascii="Frutiger-Black" w:hAnsi="Frutiger-Black" w:cs="Frutiger-Black"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5AC13" wp14:editId="0A8A4A39">
                <wp:simplePos x="0" y="0"/>
                <wp:positionH relativeFrom="column">
                  <wp:posOffset>5257800</wp:posOffset>
                </wp:positionH>
                <wp:positionV relativeFrom="paragraph">
                  <wp:posOffset>0</wp:posOffset>
                </wp:positionV>
                <wp:extent cx="466725" cy="3429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414pt;margin-top:0;width:36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" filled="f" strokecolor="red" strokeweight="2pt"/>
            </w:pict>
          </mc:Fallback>
        </mc:AlternateContent>
      </w:r>
      <w:r w:rsidR="006302FF">
        <w:rPr>
          <w:rFonts w:ascii="Frutiger-Black" w:hAnsi="Frutiger-Black" w:cs="Frutiger-Black"/>
          <w:bCs/>
        </w:rPr>
        <w:t xml:space="preserve">(a)  </w:t>
      </w:r>
      <w:r w:rsidR="006302FF">
        <w:rPr>
          <w:rFonts w:ascii="Esperanto" w:hAnsi="Esperanto" w:cs="Esperanto"/>
        </w:rPr>
        <w:t>0·7     or     80%</w:t>
      </w:r>
      <w:r w:rsidR="006302FF">
        <w:rPr>
          <w:rFonts w:ascii="Esperanto" w:hAnsi="Esperanto" w:cs="Esperanto"/>
        </w:rPr>
        <w:tab/>
      </w:r>
      <w:r w:rsidR="006302FF">
        <w:rPr>
          <w:rFonts w:ascii="Esperanto" w:hAnsi="Esperanto" w:cs="Esperanto"/>
        </w:rPr>
        <w:tab/>
      </w:r>
      <w:r w:rsidR="00DE426F" w:rsidRPr="00AC2BA8">
        <w:rPr>
          <w:rFonts w:ascii="Esperanto" w:hAnsi="Esperanto" w:cs="Esperanto"/>
        </w:rPr>
        <w:t>(</w:t>
      </w:r>
      <w:r w:rsidR="006302FF">
        <w:rPr>
          <w:rFonts w:ascii="Frutiger-Black" w:hAnsi="Frutiger-Black" w:cs="Frutiger-Black"/>
          <w:bCs/>
        </w:rPr>
        <w:t xml:space="preserve">b)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289B010C" wp14:editId="5D83E2C1">
            <wp:extent cx="1143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>or    75%</w:t>
      </w:r>
      <w:r w:rsidR="006302FF">
        <w:rPr>
          <w:rFonts w:ascii="Esperanto" w:hAnsi="Esperanto" w:cs="Esperanto"/>
        </w:rPr>
        <w:tab/>
      </w:r>
      <w:r w:rsidR="00DE426F" w:rsidRPr="00AC2BA8">
        <w:rPr>
          <w:rFonts w:ascii="Frutiger-Black" w:hAnsi="Frutiger-Black" w:cs="Frutiger-Black"/>
          <w:bCs/>
        </w:rPr>
        <w:t>(c)</w:t>
      </w:r>
      <w:r w:rsidR="006302FF">
        <w:rPr>
          <w:rFonts w:ascii="Frutiger-Black" w:hAnsi="Frutiger-Black" w:cs="Frutiger-Black"/>
          <w:bCs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279EE533" wp14:editId="15CB9C43">
            <wp:extent cx="114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 xml:space="preserve">or  </w:t>
      </w:r>
      <w:r w:rsidR="006302FF">
        <w:rPr>
          <w:rFonts w:ascii="Esperanto" w:hAnsi="Esperanto" w:cs="Esperanto"/>
        </w:rPr>
        <w:t xml:space="preserve"> </w:t>
      </w:r>
      <w:r w:rsidR="00DE426F" w:rsidRPr="00AC2BA8">
        <w:rPr>
          <w:rFonts w:ascii="Esperanto" w:hAnsi="Esperanto" w:cs="Esperanto"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3F367BCC" wp14:editId="28382990">
            <wp:extent cx="11430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Esperanto" w:hAnsi="Esperanto" w:cs="Esperanto"/>
        </w:rPr>
        <w:tab/>
        <w:t>(</w:t>
      </w:r>
      <w:r w:rsidR="00DE426F" w:rsidRPr="00AC2BA8">
        <w:rPr>
          <w:rFonts w:ascii="Frutiger-Black" w:hAnsi="Frutiger-Black" w:cs="Frutiger-Black"/>
          <w:bCs/>
        </w:rPr>
        <w:t xml:space="preserve">d) </w:t>
      </w:r>
      <w:r w:rsidR="006302FF">
        <w:rPr>
          <w:rFonts w:ascii="Frutiger-Black" w:hAnsi="Frutiger-Black" w:cs="Frutiger-Black"/>
          <w:bCs/>
        </w:rPr>
        <w:t xml:space="preserve">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0D9F34BC" wp14:editId="2FB6C559">
            <wp:extent cx="1143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 xml:space="preserve">or  </w:t>
      </w:r>
      <w:r w:rsidR="006302FF">
        <w:rPr>
          <w:rFonts w:ascii="Esperanto" w:hAnsi="Esperanto" w:cs="Esperanto"/>
        </w:rPr>
        <w:t xml:space="preserve"> </w:t>
      </w:r>
      <w:r w:rsidR="00DE426F" w:rsidRPr="00AC2BA8">
        <w:rPr>
          <w:rFonts w:ascii="Esperanto" w:hAnsi="Esperanto" w:cs="Esperanto"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11BDB1E4" wp14:editId="355E210A">
            <wp:extent cx="1143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F71D" w14:textId="6B3824E1" w:rsidR="00D57FCB" w:rsidRDefault="00D57FCB">
      <w:pPr>
        <w:rPr>
          <w:rFonts w:ascii="Cambria Math" w:eastAsia="Cambria Math" w:hAnsi="Cambria Math" w:cs="Cambria Math"/>
        </w:rPr>
      </w:pPr>
    </w:p>
    <w:p w14:paraId="7001F8C3" w14:textId="0D46659B" w:rsidR="00D57FCB" w:rsidRDefault="00D57FCB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14:paraId="07966BD9" w14:textId="77777777" w:rsidTr="00D01836">
        <w:tc>
          <w:tcPr>
            <w:tcW w:w="3215" w:type="dxa"/>
          </w:tcPr>
          <w:p w14:paraId="0BE6B4E6" w14:textId="1AF90E90" w:rsidR="00E9453D" w:rsidRPr="003D43B7" w:rsidRDefault="00E9453D" w:rsidP="00E9453D">
            <w:pPr>
              <w:jc w:val="center"/>
            </w:pPr>
          </w:p>
        </w:tc>
        <w:tc>
          <w:tcPr>
            <w:tcW w:w="6639" w:type="dxa"/>
          </w:tcPr>
          <w:p w14:paraId="2CB6855E" w14:textId="77777777"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14:paraId="71272842" w14:textId="77777777"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14:paraId="06406643" w14:textId="3F1461F2" w:rsidR="00E9453D" w:rsidRDefault="00FC3CAF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rFonts w:ascii="Franklin Gothic Book" w:eastAsia="MS Mincho" w:hAnsi="Franklin Gothic Book" w:cs="Calibri"/>
                <w:noProof/>
                <w:color w:val="342568"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5408" behindDoc="0" locked="0" layoutInCell="1" allowOverlap="1" wp14:anchorId="0BFE68C5" wp14:editId="0ADD5F4A">
                  <wp:simplePos x="0" y="0"/>
                  <wp:positionH relativeFrom="column">
                    <wp:posOffset>-2079625</wp:posOffset>
                  </wp:positionH>
                  <wp:positionV relativeFrom="paragraph">
                    <wp:posOffset>-304800</wp:posOffset>
                  </wp:positionV>
                  <wp:extent cx="1352550" cy="1523365"/>
                  <wp:effectExtent l="0" t="0" r="0" b="635"/>
                  <wp:wrapNone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52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453D">
              <w:rPr>
                <w:b/>
                <w:sz w:val="32"/>
                <w:szCs w:val="32"/>
              </w:rPr>
              <w:tab/>
            </w:r>
          </w:p>
          <w:p w14:paraId="6F9FDC99" w14:textId="77777777"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14:paraId="62DEC5A0" w14:textId="4E688667" w:rsidR="00E9453D" w:rsidRPr="00EF6547" w:rsidRDefault="00E9453D" w:rsidP="00E9453D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>
              <w:t>201</w:t>
            </w:r>
            <w:r w:rsidR="00FC3CAF">
              <w:t>8</w:t>
            </w:r>
          </w:p>
          <w:p w14:paraId="175088A2" w14:textId="77777777"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</w:tbl>
    <w:p w14:paraId="79CE54DA" w14:textId="77777777" w:rsidR="00C86459" w:rsidRDefault="00C86459" w:rsidP="00D01836">
      <w:pPr>
        <w:jc w:val="center"/>
        <w:rPr>
          <w:b/>
        </w:rPr>
      </w:pPr>
    </w:p>
    <w:p w14:paraId="3A9D88CF" w14:textId="71E0BE6D" w:rsidR="00C86459" w:rsidRDefault="00C86459" w:rsidP="00C86459">
      <w:pPr>
        <w:rPr>
          <w:b/>
        </w:rPr>
      </w:pPr>
      <w:r>
        <w:rPr>
          <w:b/>
        </w:rPr>
        <w:t>Time allowed: 30 minutes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Task Weighting: 8%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43B7">
        <w:t>Total Marks</w:t>
      </w:r>
      <w:r>
        <w:t>: 25</w:t>
      </w:r>
      <w:r w:rsidRPr="003D43B7">
        <w:t xml:space="preserve"> marks</w:t>
      </w:r>
    </w:p>
    <w:p w14:paraId="54FAF533" w14:textId="77777777" w:rsidR="00C86459" w:rsidRDefault="00C86459" w:rsidP="00D01836">
      <w:pPr>
        <w:jc w:val="center"/>
        <w:rPr>
          <w:b/>
        </w:rPr>
      </w:pPr>
    </w:p>
    <w:p w14:paraId="2E563624" w14:textId="77777777" w:rsidR="00D01836" w:rsidRDefault="00FA4469" w:rsidP="00D01836">
      <w:pPr>
        <w:jc w:val="center"/>
      </w:pPr>
      <w:r>
        <w:rPr>
          <w:b/>
        </w:rPr>
        <w:t>One</w:t>
      </w:r>
      <w:r w:rsidR="00150E80">
        <w:rPr>
          <w:b/>
        </w:rPr>
        <w:t xml:space="preserve"> A4 page of notes</w:t>
      </w:r>
      <w:r w:rsidR="00D01836">
        <w:rPr>
          <w:b/>
        </w:rPr>
        <w:t xml:space="preserve"> permitted in this section.</w:t>
      </w:r>
    </w:p>
    <w:p w14:paraId="3C67D367" w14:textId="77777777" w:rsidR="00662D10" w:rsidRDefault="00662D10" w:rsidP="00D01836">
      <w:pPr>
        <w:jc w:val="center"/>
      </w:pPr>
    </w:p>
    <w:p w14:paraId="699A7300" w14:textId="2F832707" w:rsidR="0022590F" w:rsidRPr="00F40575" w:rsidRDefault="007F0DA5" w:rsidP="0022590F">
      <w:r w:rsidRPr="00F40575">
        <w:rPr>
          <w:b/>
        </w:rPr>
        <w:t>Question 1</w:t>
      </w:r>
      <w:r w:rsidRPr="00F40575">
        <w:tab/>
        <w:t>[2 Marks]</w:t>
      </w:r>
    </w:p>
    <w:p w14:paraId="557D150D" w14:textId="77777777" w:rsidR="00875A2D" w:rsidRPr="00F40575" w:rsidRDefault="00875A2D" w:rsidP="0022590F"/>
    <w:p w14:paraId="653ABD76" w14:textId="0E37542E" w:rsidR="0022590F" w:rsidRPr="00F40575" w:rsidRDefault="00607343" w:rsidP="0022590F">
      <w:r>
        <w:t>Rhett has $60</w:t>
      </w:r>
      <w:r w:rsidR="0022590F" w:rsidRPr="00F40575">
        <w:t xml:space="preserve"> 000 saved.  He is going to use two thirds of his savings as a deposit on a house.  How much is his deposit?</w:t>
      </w:r>
    </w:p>
    <w:p w14:paraId="7625E577" w14:textId="244B8971" w:rsidR="0052502B" w:rsidRPr="00CC4F3D" w:rsidRDefault="00CC4F3D">
      <w:pPr>
        <w:rPr>
          <w:color w:val="FF0000"/>
          <w:sz w:val="28"/>
          <w:szCs w:val="28"/>
        </w:rPr>
      </w:pPr>
      <w:r w:rsidRPr="00CC4F3D">
        <w:rPr>
          <w:color w:val="FF0000"/>
        </w:rPr>
        <w:t xml:space="preserve">60 000 </w:t>
      </w:r>
      <w:r w:rsidRPr="00CC4F3D">
        <w:rPr>
          <w:color w:val="FF0000"/>
          <w:sz w:val="28"/>
          <w:szCs w:val="28"/>
        </w:rPr>
        <w:t xml:space="preserve">x </w:t>
      </w: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2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3</m:t>
            </m:r>
          </m:den>
        </m:f>
      </m:oMath>
    </w:p>
    <w:p w14:paraId="115F2CC3" w14:textId="7ACFB9FA" w:rsidR="0022590F" w:rsidRPr="00CC4F3D" w:rsidRDefault="00CC4F3D">
      <w:pPr>
        <w:rPr>
          <w:color w:val="FF0000"/>
          <w:sz w:val="28"/>
          <w:szCs w:val="28"/>
        </w:rPr>
      </w:pPr>
      <w:r w:rsidRPr="00CC4F3D">
        <w:rPr>
          <w:color w:val="FF0000"/>
          <w:sz w:val="28"/>
          <w:szCs w:val="28"/>
        </w:rPr>
        <w:t>$40 000</w:t>
      </w:r>
    </w:p>
    <w:p w14:paraId="018352E7" w14:textId="77777777" w:rsidR="0022590F" w:rsidRPr="00F40575" w:rsidRDefault="0022590F" w:rsidP="0022590F">
      <w:pPr>
        <w:rPr>
          <w:b/>
        </w:rPr>
      </w:pPr>
    </w:p>
    <w:p w14:paraId="26101481" w14:textId="77777777" w:rsidR="0022590F" w:rsidRPr="00F40575" w:rsidRDefault="0022590F" w:rsidP="0022590F">
      <w:pPr>
        <w:rPr>
          <w:b/>
        </w:rPr>
      </w:pPr>
    </w:p>
    <w:p w14:paraId="6EDBCE39" w14:textId="4874D176" w:rsidR="0022590F" w:rsidRPr="00F40575" w:rsidRDefault="0022590F" w:rsidP="0022590F">
      <w:r w:rsidRPr="00F40575">
        <w:rPr>
          <w:b/>
        </w:rPr>
        <w:t xml:space="preserve">Question </w:t>
      </w:r>
      <w:r w:rsidR="00875A2D" w:rsidRPr="00F40575">
        <w:rPr>
          <w:b/>
        </w:rPr>
        <w:t>2</w:t>
      </w:r>
      <w:r w:rsidRPr="00F40575">
        <w:tab/>
        <w:t>[</w:t>
      </w:r>
      <w:r w:rsidR="008C3EE5" w:rsidRPr="00F40575">
        <w:t>3 marks – 1</w:t>
      </w:r>
      <w:r w:rsidRPr="00F40575">
        <w:t>,</w:t>
      </w:r>
      <w:r w:rsidR="008C3EE5" w:rsidRPr="00F40575">
        <w:t xml:space="preserve"> 2</w:t>
      </w:r>
      <w:r w:rsidRPr="00F40575">
        <w:t>]</w:t>
      </w:r>
    </w:p>
    <w:p w14:paraId="347B7B97" w14:textId="77777777" w:rsidR="00580FE2" w:rsidRPr="00F40575" w:rsidRDefault="00580FE2" w:rsidP="0022590F"/>
    <w:p w14:paraId="3257F101" w14:textId="23C9F6AE" w:rsidR="008C3EE5" w:rsidRPr="00F40575" w:rsidRDefault="00DB55A6" w:rsidP="008C3EE5">
      <w:r w:rsidRPr="00F40575">
        <w:t>Christina</w:t>
      </w:r>
      <w:r w:rsidR="00AF20A4">
        <w:t xml:space="preserve"> </w:t>
      </w:r>
      <w:r w:rsidR="00137028">
        <w:t>is</w:t>
      </w:r>
      <w:r w:rsidR="006F365C">
        <w:t xml:space="preserve"> a real estate agent and earns </w:t>
      </w:r>
      <w:r w:rsidR="00137028">
        <w:t>2</w:t>
      </w:r>
      <w:r w:rsidR="006F365C">
        <w:t>.5</w:t>
      </w:r>
      <w:r w:rsidR="008C3EE5" w:rsidRPr="00F40575">
        <w:t xml:space="preserve">% of the total </w:t>
      </w:r>
      <w:r w:rsidR="00AF20A4">
        <w:t xml:space="preserve">value of her </w:t>
      </w:r>
      <w:r w:rsidR="008C3EE5" w:rsidRPr="00F40575">
        <w:t xml:space="preserve">sales.  One week </w:t>
      </w:r>
      <w:r w:rsidR="0004209F" w:rsidRPr="00F40575">
        <w:t>s</w:t>
      </w:r>
      <w:r w:rsidR="008C3EE5" w:rsidRPr="00F40575">
        <w:t xml:space="preserve">he </w:t>
      </w:r>
      <w:r w:rsidR="00137028">
        <w:t>sold three houses</w:t>
      </w:r>
      <w:r w:rsidR="008C3EE5" w:rsidRPr="00F40575">
        <w:t>, one valued at $</w:t>
      </w:r>
      <w:r w:rsidR="00137028">
        <w:t>250 000</w:t>
      </w:r>
      <w:r w:rsidR="008C3EE5" w:rsidRPr="00F40575">
        <w:t>, one valued at $220</w:t>
      </w:r>
      <w:r w:rsidR="00137028">
        <w:t xml:space="preserve"> </w:t>
      </w:r>
      <w:r w:rsidR="008C3EE5" w:rsidRPr="00F40575">
        <w:t>0</w:t>
      </w:r>
      <w:r w:rsidR="00137028">
        <w:t>00</w:t>
      </w:r>
      <w:r w:rsidR="008C3EE5" w:rsidRPr="00F40575">
        <w:t xml:space="preserve"> and one at $</w:t>
      </w:r>
      <w:r w:rsidR="00137028">
        <w:t>420 000</w:t>
      </w:r>
      <w:r w:rsidR="008C3EE5" w:rsidRPr="00F40575">
        <w:t>.</w:t>
      </w:r>
    </w:p>
    <w:p w14:paraId="72C57A2B" w14:textId="77777777" w:rsidR="008C3EE5" w:rsidRPr="00F40575" w:rsidRDefault="008C3EE5" w:rsidP="008C3EE5"/>
    <w:p w14:paraId="1CECB66A" w14:textId="5BD7EE80" w:rsidR="008C3EE5" w:rsidRPr="00F40575" w:rsidRDefault="008C3EE5" w:rsidP="003C1187">
      <w:pPr>
        <w:pStyle w:val="ListParagraph"/>
        <w:numPr>
          <w:ilvl w:val="0"/>
          <w:numId w:val="27"/>
        </w:numPr>
        <w:spacing w:line="276" w:lineRule="auto"/>
        <w:ind w:hanging="720"/>
      </w:pPr>
      <w:r w:rsidRPr="00F40575">
        <w:t>What was the total of sales for the week?</w:t>
      </w:r>
    </w:p>
    <w:p w14:paraId="401EBE79" w14:textId="77777777" w:rsidR="008C3EE5" w:rsidRPr="00F40575" w:rsidRDefault="008C3EE5" w:rsidP="008C3EE5">
      <w:pPr>
        <w:pStyle w:val="ListParagraph"/>
      </w:pPr>
    </w:p>
    <w:p w14:paraId="767E0A1C" w14:textId="50B59EC4" w:rsidR="008C3EE5" w:rsidRPr="00CC4F3D" w:rsidRDefault="00CC4F3D" w:rsidP="008C3EE5">
      <w:pPr>
        <w:pStyle w:val="ListParagraph"/>
        <w:rPr>
          <w:color w:val="FF0000"/>
        </w:rPr>
      </w:pPr>
      <w:r w:rsidRPr="00CC4F3D">
        <w:rPr>
          <w:color w:val="FF0000"/>
        </w:rPr>
        <w:t>250 000 + 220 000 + 420 000 = 890 000</w:t>
      </w:r>
    </w:p>
    <w:p w14:paraId="52318F2D" w14:textId="77777777" w:rsidR="00115448" w:rsidRPr="00F40575" w:rsidRDefault="00115448" w:rsidP="008C3EE5">
      <w:pPr>
        <w:pStyle w:val="ListParagraph"/>
      </w:pPr>
    </w:p>
    <w:p w14:paraId="5C56D26D" w14:textId="77777777" w:rsidR="008C3EE5" w:rsidRPr="00F40575" w:rsidRDefault="008C3EE5" w:rsidP="008C3EE5">
      <w:pPr>
        <w:pStyle w:val="ListParagraph"/>
      </w:pPr>
    </w:p>
    <w:p w14:paraId="0A437929" w14:textId="77777777" w:rsidR="00CC4F3D" w:rsidRDefault="008C3EE5" w:rsidP="0022590F">
      <w:pPr>
        <w:pStyle w:val="ListParagraph"/>
        <w:numPr>
          <w:ilvl w:val="0"/>
          <w:numId w:val="27"/>
        </w:numPr>
        <w:spacing w:line="276" w:lineRule="auto"/>
        <w:ind w:hanging="720"/>
      </w:pPr>
      <w:r w:rsidRPr="00F40575">
        <w:t xml:space="preserve">What commission did </w:t>
      </w:r>
      <w:r w:rsidR="003B2DAF" w:rsidRPr="00F40575">
        <w:t>s</w:t>
      </w:r>
      <w:r w:rsidRPr="00F40575">
        <w:t>he earn?</w:t>
      </w:r>
    </w:p>
    <w:p w14:paraId="54D979FC" w14:textId="0EF1DC5F" w:rsidR="007A3DA6" w:rsidRPr="00CC4F3D" w:rsidRDefault="00560224" w:rsidP="00CC4F3D">
      <w:pPr>
        <w:spacing w:line="276" w:lineRule="auto"/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lang w:eastAsia="en-AU"/>
              </w:rPr>
              <m:t>2.5</m:t>
            </m:r>
          </m:num>
          <m:den>
            <m:r>
              <w:rPr>
                <w:rFonts w:ascii="Cambria Math" w:eastAsia="MS ??" w:hAnsi="Cambria Math" w:cs="Arial"/>
                <w:color w:val="FF0000"/>
                <w:lang w:eastAsia="en-AU"/>
              </w:rPr>
              <m:t>100</m:t>
            </m:r>
          </m:den>
        </m:f>
      </m:oMath>
      <w:r w:rsidR="00CC4F3D">
        <w:rPr>
          <w:color w:val="FF0000"/>
          <w:lang w:eastAsia="en-AU"/>
        </w:rPr>
        <w:t xml:space="preserve"> </w:t>
      </w:r>
      <w:proofErr w:type="gramStart"/>
      <w:r w:rsidR="00CC4F3D">
        <w:rPr>
          <w:color w:val="FF0000"/>
          <w:lang w:eastAsia="en-AU"/>
        </w:rPr>
        <w:t>x</w:t>
      </w:r>
      <w:proofErr w:type="gramEnd"/>
      <w:r w:rsidR="00CC4F3D">
        <w:rPr>
          <w:color w:val="FF0000"/>
          <w:lang w:eastAsia="en-AU"/>
        </w:rPr>
        <w:t xml:space="preserve"> 890 000 = </w:t>
      </w:r>
      <w:r w:rsidR="007201E0">
        <w:rPr>
          <w:color w:val="FF0000"/>
          <w:lang w:eastAsia="en-AU"/>
        </w:rPr>
        <w:t xml:space="preserve"> $22 250</w:t>
      </w:r>
    </w:p>
    <w:p w14:paraId="06ADF18A" w14:textId="77777777" w:rsidR="008C3EE5" w:rsidRDefault="008C3EE5" w:rsidP="0022590F"/>
    <w:p w14:paraId="524EA556" w14:textId="77777777" w:rsidR="00115448" w:rsidRPr="00F40575" w:rsidRDefault="00115448" w:rsidP="0022590F"/>
    <w:p w14:paraId="5774802C" w14:textId="77777777" w:rsidR="008C3EE5" w:rsidRPr="00F40575" w:rsidRDefault="008C3EE5" w:rsidP="0022590F"/>
    <w:p w14:paraId="02F206B2" w14:textId="78A7CCF3" w:rsidR="008C3EE5" w:rsidRPr="00F40575" w:rsidRDefault="008C3EE5" w:rsidP="008C3EE5">
      <w:r w:rsidRPr="00F40575">
        <w:rPr>
          <w:b/>
        </w:rPr>
        <w:t xml:space="preserve">Question </w:t>
      </w:r>
      <w:r w:rsidR="002D194C" w:rsidRPr="00F40575">
        <w:rPr>
          <w:b/>
        </w:rPr>
        <w:t>3</w:t>
      </w:r>
      <w:r w:rsidRPr="00F40575">
        <w:tab/>
        <w:t>[</w:t>
      </w:r>
      <w:r w:rsidR="006E7474" w:rsidRPr="00F40575">
        <w:t>4</w:t>
      </w:r>
      <w:r w:rsidRPr="00F40575">
        <w:t xml:space="preserve"> marks – 2,</w:t>
      </w:r>
      <w:r w:rsidR="006E7474" w:rsidRPr="00F40575">
        <w:t xml:space="preserve"> 2</w:t>
      </w:r>
      <w:r w:rsidRPr="00F40575">
        <w:t>]</w:t>
      </w:r>
    </w:p>
    <w:p w14:paraId="7626403E" w14:textId="77777777" w:rsidR="00580FE2" w:rsidRPr="00F40575" w:rsidRDefault="00580FE2" w:rsidP="008C3EE5"/>
    <w:p w14:paraId="4FF8C4B6" w14:textId="0327D5EC" w:rsidR="006E7474" w:rsidRPr="00F40575" w:rsidRDefault="006E7474" w:rsidP="006E7474">
      <w:r w:rsidRPr="00F40575">
        <w:t>John has just commenced his first</w:t>
      </w:r>
      <w:r w:rsidR="00A406E3">
        <w:t xml:space="preserve"> job ever at J-Mart earning $820</w:t>
      </w:r>
      <w:r w:rsidR="003C1187">
        <w:t xml:space="preserve"> per week. The government pays </w:t>
      </w:r>
      <w:r w:rsidRPr="00F40575">
        <w:t>9</w:t>
      </w:r>
      <w:r w:rsidR="00875A2D" w:rsidRPr="00F40575">
        <w:t>.5</w:t>
      </w:r>
      <w:r w:rsidRPr="00F40575">
        <w:t xml:space="preserve">% </w:t>
      </w:r>
      <w:r w:rsidR="003C1187">
        <w:t xml:space="preserve">of his wage to his </w:t>
      </w:r>
      <w:r w:rsidRPr="00F40575">
        <w:t>superannuation.</w:t>
      </w:r>
    </w:p>
    <w:p w14:paraId="159F5EF9" w14:textId="77777777" w:rsidR="006E7474" w:rsidRPr="00F40575" w:rsidRDefault="006E7474" w:rsidP="006E7474"/>
    <w:p w14:paraId="1E0B3CAB" w14:textId="77777777" w:rsidR="006E7474" w:rsidRPr="00F40575" w:rsidRDefault="006E7474" w:rsidP="006E7474">
      <w:pPr>
        <w:pStyle w:val="ListParagraph"/>
        <w:numPr>
          <w:ilvl w:val="0"/>
          <w:numId w:val="21"/>
        </w:numPr>
        <w:ind w:hanging="720"/>
      </w:pPr>
      <w:r w:rsidRPr="00F40575">
        <w:t>Calculate his superannuation for the week.</w:t>
      </w:r>
    </w:p>
    <w:p w14:paraId="3023272A" w14:textId="77777777" w:rsidR="006E7474" w:rsidRPr="00F40575" w:rsidRDefault="006E7474" w:rsidP="006E7474"/>
    <w:p w14:paraId="4FA25531" w14:textId="7BF1C5B2" w:rsidR="006E7474" w:rsidRPr="009E631F" w:rsidRDefault="009E631F" w:rsidP="006E7474">
      <w:pPr>
        <w:rPr>
          <w:color w:val="FF0000"/>
        </w:rPr>
      </w:pPr>
      <w:r w:rsidRPr="009E631F">
        <w:rPr>
          <w:color w:val="FF0000"/>
        </w:rPr>
        <w:t xml:space="preserve">.095 x 820 = </w:t>
      </w:r>
      <w:r>
        <w:rPr>
          <w:color w:val="FF0000"/>
        </w:rPr>
        <w:t>$77.90</w:t>
      </w:r>
    </w:p>
    <w:p w14:paraId="21AB17F6" w14:textId="77777777" w:rsidR="006E7474" w:rsidRPr="00F40575" w:rsidRDefault="006E7474" w:rsidP="006E7474"/>
    <w:p w14:paraId="3BC30612" w14:textId="77777777" w:rsidR="006E7474" w:rsidRPr="00F40575" w:rsidRDefault="006E7474" w:rsidP="006E7474"/>
    <w:p w14:paraId="43CCA1E0" w14:textId="38EB7ADA" w:rsidR="006E7474" w:rsidRPr="00F40575" w:rsidRDefault="006E7474" w:rsidP="006E7474">
      <w:pPr>
        <w:pStyle w:val="ListParagraph"/>
        <w:numPr>
          <w:ilvl w:val="0"/>
          <w:numId w:val="21"/>
        </w:numPr>
        <w:ind w:hanging="720"/>
      </w:pPr>
      <w:r w:rsidRPr="00F40575">
        <w:t>How many weeks will it take h</w:t>
      </w:r>
      <w:r w:rsidR="00A406E3">
        <w:t>is superannuation to grow to $15</w:t>
      </w:r>
      <w:r w:rsidRPr="00F40575">
        <w:t>00?</w:t>
      </w:r>
    </w:p>
    <w:p w14:paraId="1C6AF734" w14:textId="77777777" w:rsidR="006E7474" w:rsidRPr="00F40575" w:rsidRDefault="006E7474" w:rsidP="006E7474">
      <w:pPr>
        <w:autoSpaceDE w:val="0"/>
        <w:autoSpaceDN w:val="0"/>
        <w:adjustRightInd w:val="0"/>
      </w:pPr>
    </w:p>
    <w:p w14:paraId="2B65FEF0" w14:textId="64223149" w:rsidR="008C3EE5" w:rsidRPr="009E631F" w:rsidRDefault="00560224" w:rsidP="0022590F">
      <w:pPr>
        <w:rPr>
          <w:sz w:val="28"/>
          <w:szCs w:val="28"/>
        </w:rPr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1500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77.9</m:t>
            </m:r>
          </m:den>
        </m:f>
      </m:oMath>
      <w:r w:rsidR="009E631F" w:rsidRPr="009E631F">
        <w:rPr>
          <w:color w:val="FF0000"/>
          <w:sz w:val="28"/>
          <w:szCs w:val="28"/>
          <w:lang w:eastAsia="en-AU"/>
        </w:rPr>
        <w:t xml:space="preserve">= 19.255 </w:t>
      </w:r>
      <w:r w:rsidR="009E631F">
        <w:rPr>
          <w:color w:val="FF0000"/>
          <w:sz w:val="28"/>
          <w:szCs w:val="28"/>
          <w:lang w:eastAsia="en-AU"/>
        </w:rPr>
        <w:t xml:space="preserve">    </w:t>
      </w:r>
      <w:r w:rsidR="009E631F" w:rsidRPr="009E631F">
        <w:rPr>
          <w:color w:val="FF0000"/>
          <w:sz w:val="28"/>
          <w:szCs w:val="28"/>
          <w:lang w:eastAsia="en-AU"/>
        </w:rPr>
        <w:t xml:space="preserve">so </w:t>
      </w:r>
      <w:r w:rsidR="009E631F">
        <w:rPr>
          <w:color w:val="FF0000"/>
          <w:sz w:val="28"/>
          <w:szCs w:val="28"/>
          <w:lang w:eastAsia="en-AU"/>
        </w:rPr>
        <w:t xml:space="preserve">    </w:t>
      </w:r>
      <w:r w:rsidR="009E631F" w:rsidRPr="009E631F">
        <w:rPr>
          <w:color w:val="FF0000"/>
          <w:sz w:val="28"/>
          <w:szCs w:val="28"/>
          <w:lang w:eastAsia="en-AU"/>
        </w:rPr>
        <w:t>20 Weeks</w:t>
      </w:r>
    </w:p>
    <w:p w14:paraId="26E0F846" w14:textId="77777777" w:rsidR="0052502B" w:rsidRPr="00F40575" w:rsidRDefault="0052502B" w:rsidP="00E024A2">
      <w:pPr>
        <w:ind w:left="720"/>
      </w:pPr>
    </w:p>
    <w:p w14:paraId="1FA15A97" w14:textId="77777777" w:rsidR="00C3101C" w:rsidRPr="00F40575" w:rsidRDefault="00C3101C" w:rsidP="008C5081">
      <w:pPr>
        <w:ind w:left="720"/>
      </w:pPr>
    </w:p>
    <w:p w14:paraId="2F93401D" w14:textId="77777777" w:rsidR="002D194C" w:rsidRDefault="002D194C" w:rsidP="00337529">
      <w:pPr>
        <w:rPr>
          <w:b/>
        </w:rPr>
      </w:pPr>
    </w:p>
    <w:p w14:paraId="70891EB5" w14:textId="77777777" w:rsidR="009E631F" w:rsidRPr="00F40575" w:rsidRDefault="009E631F" w:rsidP="00337529">
      <w:pPr>
        <w:rPr>
          <w:b/>
        </w:rPr>
      </w:pPr>
    </w:p>
    <w:p w14:paraId="6B985298" w14:textId="248B7E9A" w:rsidR="00337529" w:rsidRPr="00F40575" w:rsidRDefault="00337529" w:rsidP="00337529">
      <w:r w:rsidRPr="00F40575">
        <w:rPr>
          <w:b/>
        </w:rPr>
        <w:lastRenderedPageBreak/>
        <w:t xml:space="preserve">Question </w:t>
      </w:r>
      <w:r w:rsidR="002D194C" w:rsidRPr="00F40575">
        <w:rPr>
          <w:b/>
        </w:rPr>
        <w:t>4</w:t>
      </w:r>
      <w:r w:rsidRPr="00F40575">
        <w:tab/>
        <w:t>[</w:t>
      </w:r>
      <w:r w:rsidR="000D0E23" w:rsidRPr="00F40575">
        <w:t>6 marks – 1, 3, 2</w:t>
      </w:r>
      <w:r w:rsidRPr="00F40575">
        <w:t>]</w:t>
      </w:r>
    </w:p>
    <w:p w14:paraId="3A9119D2" w14:textId="77777777" w:rsidR="00337529" w:rsidRPr="00F40575" w:rsidRDefault="00337529" w:rsidP="0029256E"/>
    <w:p w14:paraId="73AE6D86" w14:textId="631FB56D" w:rsidR="0029256E" w:rsidRPr="00F40575" w:rsidRDefault="0029256E" w:rsidP="0029256E">
      <w:r w:rsidRPr="00F40575">
        <w:t>The distance to travel</w:t>
      </w:r>
      <w:r w:rsidR="00A0147F" w:rsidRPr="00F40575">
        <w:t xml:space="preserve"> from Kalgoorlie to Esperance by road is 401km</w:t>
      </w:r>
      <w:r w:rsidR="009C2C9E" w:rsidRPr="00F40575">
        <w:t>. A motorist will travel from Kalgoorlie to Esperance stopping in Kambalda East, Norseman and Grass Patch on the way. This is displayed in the table below:</w:t>
      </w:r>
    </w:p>
    <w:p w14:paraId="14CCC11B" w14:textId="77777777" w:rsidR="009C2C9E" w:rsidRPr="00F40575" w:rsidRDefault="009C2C9E" w:rsidP="0029256E"/>
    <w:tbl>
      <w:tblPr>
        <w:tblStyle w:val="TableGrid"/>
        <w:tblW w:w="0" w:type="auto"/>
        <w:tblInd w:w="1476" w:type="dxa"/>
        <w:tblLook w:val="04A0" w:firstRow="1" w:lastRow="0" w:firstColumn="1" w:lastColumn="0" w:noHBand="0" w:noVBand="1"/>
      </w:tblPr>
      <w:tblGrid>
        <w:gridCol w:w="1897"/>
        <w:gridCol w:w="1897"/>
        <w:gridCol w:w="1843"/>
      </w:tblGrid>
      <w:tr w:rsidR="009C2C9E" w:rsidRPr="00F40575" w14:paraId="36BDB446" w14:textId="77777777" w:rsidTr="003C1187">
        <w:tc>
          <w:tcPr>
            <w:tcW w:w="3794" w:type="dxa"/>
            <w:gridSpan w:val="2"/>
            <w:vAlign w:val="center"/>
          </w:tcPr>
          <w:p w14:paraId="7CF108D7" w14:textId="0A3EAC64" w:rsidR="009C2C9E" w:rsidRPr="00F40575" w:rsidRDefault="00BE2607" w:rsidP="003C1187">
            <w:pPr>
              <w:spacing w:line="360" w:lineRule="auto"/>
              <w:jc w:val="center"/>
            </w:pPr>
            <w:r w:rsidRPr="00F40575">
              <w:t>Travel</w:t>
            </w:r>
          </w:p>
        </w:tc>
        <w:tc>
          <w:tcPr>
            <w:tcW w:w="1843" w:type="dxa"/>
            <w:vAlign w:val="center"/>
          </w:tcPr>
          <w:p w14:paraId="45ED2BFF" w14:textId="216828F5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Distance</w:t>
            </w:r>
          </w:p>
        </w:tc>
      </w:tr>
      <w:tr w:rsidR="009C2C9E" w:rsidRPr="00F40575" w14:paraId="459B05F6" w14:textId="77777777" w:rsidTr="003C1187">
        <w:tc>
          <w:tcPr>
            <w:tcW w:w="3794" w:type="dxa"/>
            <w:gridSpan w:val="2"/>
            <w:vAlign w:val="center"/>
          </w:tcPr>
          <w:p w14:paraId="26B9A4B8" w14:textId="2C8D9CF1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Kalgoorlie to Kambalda East</w:t>
            </w:r>
          </w:p>
        </w:tc>
        <w:tc>
          <w:tcPr>
            <w:tcW w:w="1843" w:type="dxa"/>
            <w:vAlign w:val="center"/>
          </w:tcPr>
          <w:p w14:paraId="3AF0DEAA" w14:textId="4FCA8694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60 km</w:t>
            </w:r>
          </w:p>
        </w:tc>
      </w:tr>
      <w:tr w:rsidR="009C2C9E" w:rsidRPr="00F40575" w14:paraId="4A7E550B" w14:textId="77777777" w:rsidTr="003C1187">
        <w:tc>
          <w:tcPr>
            <w:tcW w:w="3794" w:type="dxa"/>
            <w:gridSpan w:val="2"/>
            <w:vAlign w:val="center"/>
          </w:tcPr>
          <w:p w14:paraId="67407EEA" w14:textId="33F8146C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Kambalda East to Norseman</w:t>
            </w:r>
          </w:p>
        </w:tc>
        <w:tc>
          <w:tcPr>
            <w:tcW w:w="1843" w:type="dxa"/>
            <w:vAlign w:val="center"/>
          </w:tcPr>
          <w:p w14:paraId="3051BAF7" w14:textId="4F344FC5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133 km</w:t>
            </w:r>
          </w:p>
        </w:tc>
      </w:tr>
      <w:tr w:rsidR="009C2C9E" w:rsidRPr="00F40575" w14:paraId="4F9E91BF" w14:textId="77777777" w:rsidTr="003C1187">
        <w:tc>
          <w:tcPr>
            <w:tcW w:w="3794" w:type="dxa"/>
            <w:gridSpan w:val="2"/>
            <w:vAlign w:val="center"/>
          </w:tcPr>
          <w:p w14:paraId="6B91737D" w14:textId="24E51EEC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Norseman to Grass Patch</w:t>
            </w:r>
          </w:p>
        </w:tc>
        <w:tc>
          <w:tcPr>
            <w:tcW w:w="1843" w:type="dxa"/>
            <w:vAlign w:val="center"/>
          </w:tcPr>
          <w:p w14:paraId="46088336" w14:textId="0EC9B303" w:rsidR="009C2C9E" w:rsidRPr="00F40575" w:rsidRDefault="009E631F" w:rsidP="003C1187">
            <w:pPr>
              <w:spacing w:line="360" w:lineRule="auto"/>
              <w:jc w:val="center"/>
            </w:pPr>
            <w:r w:rsidRPr="009E631F">
              <w:rPr>
                <w:color w:val="FF0000"/>
              </w:rPr>
              <w:t>127km</w:t>
            </w:r>
          </w:p>
        </w:tc>
      </w:tr>
      <w:tr w:rsidR="009C2C9E" w:rsidRPr="00F40575" w14:paraId="4C472707" w14:textId="77777777" w:rsidTr="003C1187">
        <w:tc>
          <w:tcPr>
            <w:tcW w:w="3794" w:type="dxa"/>
            <w:gridSpan w:val="2"/>
            <w:vAlign w:val="center"/>
          </w:tcPr>
          <w:p w14:paraId="114A3224" w14:textId="02BD163A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Grass Patch to Esperance</w:t>
            </w:r>
          </w:p>
        </w:tc>
        <w:tc>
          <w:tcPr>
            <w:tcW w:w="1843" w:type="dxa"/>
            <w:vAlign w:val="center"/>
          </w:tcPr>
          <w:p w14:paraId="66725C2D" w14:textId="2B0A60F9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81 km</w:t>
            </w:r>
          </w:p>
        </w:tc>
      </w:tr>
      <w:tr w:rsidR="009C2C9E" w:rsidRPr="00F40575" w14:paraId="00037ED4" w14:textId="77777777" w:rsidTr="003C1187">
        <w:trPr>
          <w:trHeight w:val="310"/>
        </w:trPr>
        <w:tc>
          <w:tcPr>
            <w:tcW w:w="1897" w:type="dxa"/>
            <w:tcBorders>
              <w:left w:val="nil"/>
              <w:bottom w:val="nil"/>
            </w:tcBorders>
            <w:vAlign w:val="center"/>
          </w:tcPr>
          <w:p w14:paraId="37AA873B" w14:textId="7E493589" w:rsidR="009C2C9E" w:rsidRPr="00F40575" w:rsidRDefault="009C2C9E" w:rsidP="003C1187">
            <w:pPr>
              <w:spacing w:line="360" w:lineRule="auto"/>
              <w:jc w:val="center"/>
            </w:pPr>
          </w:p>
        </w:tc>
        <w:tc>
          <w:tcPr>
            <w:tcW w:w="1897" w:type="dxa"/>
            <w:vAlign w:val="center"/>
          </w:tcPr>
          <w:p w14:paraId="60B11AF9" w14:textId="5997D722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Total</w:t>
            </w:r>
          </w:p>
        </w:tc>
        <w:tc>
          <w:tcPr>
            <w:tcW w:w="1843" w:type="dxa"/>
            <w:vAlign w:val="center"/>
          </w:tcPr>
          <w:p w14:paraId="05649DB9" w14:textId="3AAB69F6" w:rsidR="009C2C9E" w:rsidRPr="00F40575" w:rsidRDefault="009C2C9E" w:rsidP="003C118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center"/>
            </w:pPr>
          </w:p>
        </w:tc>
      </w:tr>
    </w:tbl>
    <w:p w14:paraId="2C917419" w14:textId="52800857" w:rsidR="009C2C9E" w:rsidRPr="00F40575" w:rsidRDefault="009C2C9E" w:rsidP="0029256E"/>
    <w:p w14:paraId="591F7050" w14:textId="5D2EC01A" w:rsidR="006232C4" w:rsidRPr="00F40575" w:rsidRDefault="00BE2607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 w:rsidRPr="00F40575">
        <w:t>Fill in the missing distance</w:t>
      </w:r>
    </w:p>
    <w:p w14:paraId="177AB403" w14:textId="4690AFCF" w:rsidR="006232C4" w:rsidRPr="00F40575" w:rsidRDefault="006232C4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 w:rsidRPr="00F40575">
        <w:t xml:space="preserve">What percentage </w:t>
      </w:r>
      <w:r w:rsidR="00210925" w:rsidRPr="00F40575">
        <w:t>of the trip has been completed</w:t>
      </w:r>
      <w:r w:rsidR="00642551" w:rsidRPr="00F40575">
        <w:t>:</w:t>
      </w:r>
      <w:r w:rsidR="00210925" w:rsidRPr="00F40575">
        <w:t xml:space="preserve"> </w:t>
      </w:r>
      <w:r w:rsidRPr="00F40575">
        <w:t xml:space="preserve"> </w:t>
      </w:r>
    </w:p>
    <w:p w14:paraId="6C397A4B" w14:textId="2D766775" w:rsidR="006232C4" w:rsidRPr="00F40575" w:rsidRDefault="003C1187" w:rsidP="000C03DE">
      <w:pPr>
        <w:spacing w:line="276" w:lineRule="auto"/>
        <w:ind w:left="360" w:firstLine="360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when</w:t>
      </w:r>
      <w:proofErr w:type="gramEnd"/>
      <w:r>
        <w:t xml:space="preserve"> he reaches Norseman</w:t>
      </w:r>
      <w:r w:rsidR="00642551" w:rsidRPr="00F40575">
        <w:t>?</w:t>
      </w:r>
      <w:r w:rsidR="006232C4" w:rsidRPr="00F40575">
        <w:tab/>
      </w:r>
      <w:r w:rsidR="006232C4" w:rsidRPr="00F40575">
        <w:tab/>
      </w:r>
      <w:r>
        <w:t xml:space="preserve">(ii) </w:t>
      </w:r>
      <w:proofErr w:type="gramStart"/>
      <w:r>
        <w:t>when</w:t>
      </w:r>
      <w:proofErr w:type="gramEnd"/>
      <w:r>
        <w:t xml:space="preserve"> he</w:t>
      </w:r>
      <w:r w:rsidR="006232C4" w:rsidRPr="00F40575">
        <w:t xml:space="preserve"> reach</w:t>
      </w:r>
      <w:r>
        <w:t>es</w:t>
      </w:r>
      <w:r w:rsidR="006232C4" w:rsidRPr="00F40575">
        <w:t xml:space="preserve"> </w:t>
      </w:r>
      <w:r w:rsidR="000D0E23" w:rsidRPr="00F40575">
        <w:t xml:space="preserve">Grass </w:t>
      </w:r>
      <w:r w:rsidR="006232C4" w:rsidRPr="00F40575">
        <w:t>Patch</w:t>
      </w:r>
      <w:r w:rsidR="00642551" w:rsidRPr="00F40575">
        <w:t>?</w:t>
      </w:r>
      <w:r w:rsidR="006232C4" w:rsidRPr="00F40575">
        <w:t xml:space="preserve"> </w:t>
      </w:r>
      <w:r w:rsidR="000D0E23" w:rsidRPr="00F40575">
        <w:tab/>
      </w:r>
      <w:r w:rsidR="000D0E23" w:rsidRPr="00F40575">
        <w:tab/>
      </w:r>
    </w:p>
    <w:p w14:paraId="0440107F" w14:textId="0454A544" w:rsidR="009E631F" w:rsidRPr="00F40575" w:rsidRDefault="00560224" w:rsidP="009E631F">
      <w:pPr>
        <w:spacing w:line="276" w:lineRule="auto"/>
        <w:ind w:left="360"/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60+133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401</m:t>
            </m:r>
          </m:den>
        </m:f>
      </m:oMath>
      <w:r w:rsidR="009E631F">
        <w:rPr>
          <w:color w:val="FF0000"/>
          <w:sz w:val="28"/>
          <w:szCs w:val="28"/>
          <w:lang w:eastAsia="en-AU"/>
        </w:rPr>
        <w:t xml:space="preserve"> </w:t>
      </w:r>
      <w:proofErr w:type="gramStart"/>
      <w:r w:rsidR="009E631F">
        <w:rPr>
          <w:color w:val="FF0000"/>
          <w:sz w:val="28"/>
          <w:szCs w:val="28"/>
          <w:lang w:eastAsia="en-AU"/>
        </w:rPr>
        <w:t>x</w:t>
      </w:r>
      <w:proofErr w:type="gramEnd"/>
      <w:r w:rsidR="009E631F">
        <w:rPr>
          <w:color w:val="FF0000"/>
          <w:sz w:val="28"/>
          <w:szCs w:val="28"/>
          <w:lang w:eastAsia="en-AU"/>
        </w:rPr>
        <w:t xml:space="preserve"> 100 = 48.13% </w:t>
      </w:r>
      <w:r w:rsidR="009E631F">
        <w:rPr>
          <w:color w:val="FF0000"/>
          <w:sz w:val="28"/>
          <w:szCs w:val="28"/>
          <w:lang w:eastAsia="en-AU"/>
        </w:rPr>
        <w:tab/>
      </w:r>
      <w:r w:rsidR="009E631F">
        <w:rPr>
          <w:color w:val="FF0000"/>
          <w:sz w:val="28"/>
          <w:szCs w:val="28"/>
          <w:lang w:eastAsia="en-AU"/>
        </w:rPr>
        <w:tab/>
      </w:r>
      <w:r w:rsidR="009E631F">
        <w:rPr>
          <w:color w:val="FF0000"/>
          <w:sz w:val="28"/>
          <w:szCs w:val="28"/>
          <w:lang w:eastAsia="en-AU"/>
        </w:rPr>
        <w:tab/>
      </w:r>
      <w:r w:rsidR="009E631F">
        <w:rPr>
          <w:color w:val="FF0000"/>
          <w:sz w:val="28"/>
          <w:szCs w:val="28"/>
          <w:lang w:eastAsia="en-AU"/>
        </w:rPr>
        <w:tab/>
      </w: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60+133+127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401</m:t>
            </m:r>
          </m:den>
        </m:f>
      </m:oMath>
      <w:r w:rsidR="009E631F">
        <w:rPr>
          <w:color w:val="FF0000"/>
          <w:sz w:val="28"/>
          <w:szCs w:val="28"/>
          <w:lang w:eastAsia="en-AU"/>
        </w:rPr>
        <w:t xml:space="preserve"> x 100 = 79.80% </w:t>
      </w:r>
    </w:p>
    <w:p w14:paraId="28C5883E" w14:textId="424314B0" w:rsidR="009E631F" w:rsidRPr="009E631F" w:rsidRDefault="009E631F" w:rsidP="009E631F">
      <w:pPr>
        <w:spacing w:line="276" w:lineRule="auto"/>
        <w:ind w:left="360"/>
        <w:rPr>
          <w:color w:val="FF0000"/>
        </w:rPr>
      </w:pPr>
      <w:r w:rsidRPr="009E631F">
        <w:rPr>
          <w:color w:val="FF0000"/>
        </w:rPr>
        <w:t>Allow 48%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Allow 80%</w:t>
      </w:r>
    </w:p>
    <w:p w14:paraId="034C166C" w14:textId="5C74B491" w:rsidR="00210925" w:rsidRPr="00F40575" w:rsidRDefault="009E631F" w:rsidP="006232C4">
      <w:pPr>
        <w:spacing w:line="276" w:lineRule="auto"/>
        <w:ind w:left="360"/>
      </w:pPr>
      <w:r>
        <w:rPr>
          <w:color w:val="FF0000"/>
          <w:sz w:val="28"/>
          <w:szCs w:val="28"/>
          <w:lang w:eastAsia="en-AU"/>
        </w:rPr>
        <w:tab/>
      </w:r>
    </w:p>
    <w:p w14:paraId="069A0A94" w14:textId="77777777" w:rsidR="000D0E23" w:rsidRPr="00F40575" w:rsidRDefault="000D0E23" w:rsidP="006232C4">
      <w:pPr>
        <w:spacing w:line="276" w:lineRule="auto"/>
        <w:ind w:left="360"/>
      </w:pPr>
    </w:p>
    <w:p w14:paraId="504C572E" w14:textId="34D51519" w:rsidR="00210925" w:rsidRPr="00F40575" w:rsidRDefault="000C03DE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>
        <w:t>How far from Kambalda East</w:t>
      </w:r>
      <w:r w:rsidR="00210925" w:rsidRPr="00F40575">
        <w:t xml:space="preserve"> will the motorist be when the trip is</w:t>
      </w:r>
      <w:r w:rsidR="00642551" w:rsidRPr="00F40575">
        <w:t>:</w:t>
      </w:r>
      <w:r w:rsidR="00210925" w:rsidRPr="00F40575">
        <w:t xml:space="preserve"> </w:t>
      </w:r>
    </w:p>
    <w:p w14:paraId="1D69D356" w14:textId="66D87A0B" w:rsidR="000D0E23" w:rsidRPr="00F40575" w:rsidRDefault="000C03DE" w:rsidP="000C03DE">
      <w:pPr>
        <w:spacing w:line="276" w:lineRule="auto"/>
        <w:ind w:left="360" w:firstLine="360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half</w:t>
      </w:r>
      <w:proofErr w:type="gramEnd"/>
      <w:r>
        <w:t xml:space="preserve"> complete?</w:t>
      </w:r>
      <w:r>
        <w:tab/>
      </w:r>
      <w:r>
        <w:tab/>
      </w:r>
      <w:r>
        <w:tab/>
        <w:t>(ii) t</w:t>
      </w:r>
      <w:r w:rsidR="00642551" w:rsidRPr="00F40575">
        <w:t>hree q</w:t>
      </w:r>
      <w:r w:rsidR="002D194C" w:rsidRPr="00F40575">
        <w:t>uarters</w:t>
      </w:r>
      <w:r w:rsidR="000D0E23" w:rsidRPr="00F40575">
        <w:t xml:space="preserve"> complete</w:t>
      </w:r>
      <w:r w:rsidR="00642551" w:rsidRPr="00F40575">
        <w:t>?</w:t>
      </w:r>
      <w:r w:rsidR="000D0E23" w:rsidRPr="00F40575">
        <w:t xml:space="preserve"> </w:t>
      </w:r>
      <w:r w:rsidR="000D0E23" w:rsidRPr="00F40575">
        <w:tab/>
      </w:r>
      <w:r w:rsidR="000D0E23" w:rsidRPr="00F40575">
        <w:tab/>
      </w:r>
      <w:r w:rsidR="000D0E23" w:rsidRPr="00F40575">
        <w:tab/>
      </w:r>
      <w:r w:rsidR="000D0E23" w:rsidRPr="00F40575">
        <w:tab/>
      </w:r>
    </w:p>
    <w:p w14:paraId="37FCBD2F" w14:textId="77777777" w:rsidR="0029256E" w:rsidRPr="00F40575" w:rsidRDefault="0029256E" w:rsidP="008C5081">
      <w:pPr>
        <w:ind w:left="720"/>
      </w:pPr>
    </w:p>
    <w:p w14:paraId="75F28392" w14:textId="542ED8C7" w:rsidR="0029256E" w:rsidRPr="00F40575" w:rsidRDefault="00CA310A" w:rsidP="00ED6EAE">
      <w:r w:rsidRPr="00CA310A">
        <w:rPr>
          <w:color w:val="FF0000"/>
        </w:rPr>
        <w:t xml:space="preserve">401 </w:t>
      </w:r>
      <m:oMath>
        <m:r>
          <w:rPr>
            <w:rFonts w:ascii="Cambria Math" w:hAnsi="Cambria Math"/>
            <w:color w:val="FF0000"/>
          </w:rPr>
          <m:t>÷</m:t>
        </m:r>
      </m:oMath>
      <w:r>
        <w:rPr>
          <w:color w:val="FF0000"/>
        </w:rPr>
        <w:t xml:space="preserve"> 2 = 200.5 – 60 = 140.5km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401 x .75 = 300.75 – 60 = </w:t>
      </w:r>
      <w:r w:rsidR="002513E2">
        <w:rPr>
          <w:color w:val="FF0000"/>
        </w:rPr>
        <w:t>240.75km</w:t>
      </w:r>
    </w:p>
    <w:p w14:paraId="5A66EBBA" w14:textId="77777777" w:rsidR="00ED6EAE" w:rsidRPr="00F40575" w:rsidRDefault="00ED6EAE" w:rsidP="00ED6EAE"/>
    <w:p w14:paraId="396E2359" w14:textId="77777777" w:rsidR="00ED6EAE" w:rsidRPr="00F40575" w:rsidRDefault="00ED6EAE" w:rsidP="00ED6EAE"/>
    <w:p w14:paraId="514EF2EF" w14:textId="77777777" w:rsidR="00ED6EAE" w:rsidRPr="00F40575" w:rsidRDefault="00ED6EAE" w:rsidP="00ED6EAE"/>
    <w:p w14:paraId="64767B41" w14:textId="37FA484E" w:rsidR="00ED6EAE" w:rsidRPr="00F40575" w:rsidRDefault="00ED6EAE" w:rsidP="00ED6EAE">
      <w:r w:rsidRPr="00F40575">
        <w:rPr>
          <w:b/>
        </w:rPr>
        <w:t xml:space="preserve">Question </w:t>
      </w:r>
      <w:r w:rsidR="004068E6">
        <w:rPr>
          <w:b/>
        </w:rPr>
        <w:t>5</w:t>
      </w:r>
      <w:r w:rsidRPr="00F40575">
        <w:tab/>
        <w:t>[</w:t>
      </w:r>
      <w:r w:rsidR="00D6046D" w:rsidRPr="00F40575">
        <w:t xml:space="preserve">3 marks – 1, </w:t>
      </w:r>
      <w:r w:rsidRPr="00F40575">
        <w:t>2]</w:t>
      </w:r>
    </w:p>
    <w:p w14:paraId="7861A5D7" w14:textId="77777777" w:rsidR="00D6046D" w:rsidRPr="00F40575" w:rsidRDefault="00D6046D" w:rsidP="00ED6EAE"/>
    <w:p w14:paraId="7DB8B07F" w14:textId="22078035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 w:rsidRPr="00F40575">
        <w:rPr>
          <w:rFonts w:eastAsia="MS ??"/>
          <w:lang w:eastAsia="en-AU"/>
        </w:rPr>
        <w:t xml:space="preserve">Adrian asked </w:t>
      </w:r>
      <w:r w:rsidR="006B4877">
        <w:rPr>
          <w:rFonts w:eastAsia="MS ??"/>
          <w:lang w:eastAsia="en-AU"/>
        </w:rPr>
        <w:t>some</w:t>
      </w:r>
      <w:r w:rsidRPr="00F40575">
        <w:rPr>
          <w:rFonts w:eastAsia="MS ??"/>
          <w:lang w:eastAsia="en-AU"/>
        </w:rPr>
        <w:t xml:space="preserve"> friends about their favourite </w:t>
      </w:r>
      <w:r w:rsidR="006B4877">
        <w:rPr>
          <w:rFonts w:eastAsia="MS ??"/>
          <w:lang w:eastAsia="en-AU"/>
        </w:rPr>
        <w:t>meat</w:t>
      </w:r>
      <w:r w:rsidRPr="00F40575">
        <w:rPr>
          <w:rFonts w:eastAsia="MS ??"/>
          <w:lang w:eastAsia="en-AU"/>
        </w:rPr>
        <w:t>. The table below shows the results.</w:t>
      </w:r>
    </w:p>
    <w:p w14:paraId="3157E4C9" w14:textId="789C49A2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 w:rsidRPr="004068E6">
        <w:rPr>
          <w:rFonts w:eastAsia="MS ??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B78CC" wp14:editId="3CD5D5A5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</wp:posOffset>
                </wp:positionV>
                <wp:extent cx="2333625" cy="1714500"/>
                <wp:effectExtent l="0" t="3810" r="0" b="0"/>
                <wp:wrapSquare wrapText="bothSides"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65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2368"/>
                            </w:tblGrid>
                            <w:tr w:rsidR="00C14E31" w14:paraId="221F56E7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14215DB2" w14:textId="77777777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5F142013" w14:textId="77777777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Number who chose it as their favourite</w:t>
                                  </w:r>
                                </w:p>
                              </w:tc>
                            </w:tr>
                            <w:tr w:rsidR="00C14E31" w14:paraId="4236E183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27559D8F" w14:textId="416FEBA6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Pork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1A8A2EEC" w14:textId="3BB270D1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C14E31" w14:paraId="2C0546D4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4E7626E5" w14:textId="46B983A1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Beef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25BF03E6" w14:textId="338189F7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C14E31" w14:paraId="6D89D2BB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617AF64D" w14:textId="4C7578BF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Chicken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4547C628" w14:textId="2944369D" w:rsidR="00C14E31" w:rsidRPr="00D6046D" w:rsidRDefault="00C14E31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B6646D8" w14:textId="77777777" w:rsidR="00C14E31" w:rsidRDefault="00C14E31" w:rsidP="00D604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1pt;margin-top:2.55pt;width:183.7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hyhQIAABE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" stroked="f">
                <v:textbox>
                  <w:txbxContent>
                    <w:tbl>
                      <w:tblPr>
                        <w:tblW w:w="365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2368"/>
                      </w:tblGrid>
                      <w:tr w:rsidR="00C14E31" w14:paraId="221F56E7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14215DB2" w14:textId="77777777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5F142013" w14:textId="77777777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Number who chose it as their favourite</w:t>
                            </w:r>
                          </w:p>
                        </w:tc>
                      </w:tr>
                      <w:tr w:rsidR="00C14E31" w14:paraId="4236E183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27559D8F" w14:textId="416FEBA6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Pork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1A8A2EEC" w14:textId="3BB270D1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</w:tr>
                      <w:tr w:rsidR="00C14E31" w14:paraId="2C0546D4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4E7626E5" w14:textId="46B983A1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Beef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25BF03E6" w14:textId="338189F7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</w:tr>
                      <w:tr w:rsidR="00C14E31" w14:paraId="6D89D2BB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617AF64D" w14:textId="4C7578BF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Chicken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4547C628" w14:textId="2944369D" w:rsidR="00C14E31" w:rsidRPr="00D6046D" w:rsidRDefault="00C14E31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B6646D8" w14:textId="77777777" w:rsidR="00C14E31" w:rsidRDefault="00C14E31" w:rsidP="00D6046D"/>
                  </w:txbxContent>
                </v:textbox>
                <w10:wrap type="square"/>
              </v:shape>
            </w:pict>
          </mc:Fallback>
        </mc:AlternateContent>
      </w:r>
      <w:r w:rsidRPr="004068E6">
        <w:rPr>
          <w:rFonts w:eastAsia="MS ??"/>
          <w:bCs/>
          <w:lang w:eastAsia="en-AU"/>
        </w:rPr>
        <w:t>(a)</w:t>
      </w:r>
      <w:r w:rsidRPr="00F40575">
        <w:rPr>
          <w:rFonts w:eastAsia="MS ??"/>
          <w:b/>
          <w:bCs/>
          <w:lang w:eastAsia="en-AU"/>
        </w:rPr>
        <w:tab/>
      </w:r>
      <w:r w:rsidRPr="00F40575">
        <w:rPr>
          <w:rFonts w:eastAsia="MS ??"/>
          <w:lang w:eastAsia="en-AU"/>
        </w:rPr>
        <w:t xml:space="preserve">For what fraction of the friends is </w:t>
      </w:r>
      <w:r w:rsidR="006B4877">
        <w:rPr>
          <w:rFonts w:eastAsia="MS ??"/>
          <w:lang w:eastAsia="en-AU"/>
        </w:rPr>
        <w:t>chicken</w:t>
      </w:r>
      <w:r w:rsidRPr="00F40575">
        <w:rPr>
          <w:rFonts w:eastAsia="MS ??"/>
          <w:lang w:eastAsia="en-AU"/>
        </w:rPr>
        <w:t xml:space="preserve"> their favourite?</w:t>
      </w:r>
    </w:p>
    <w:p w14:paraId="13F0B52F" w14:textId="03C5FC6A" w:rsidR="00D6046D" w:rsidRPr="00F40575" w:rsidRDefault="00560224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8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30</m:t>
            </m:r>
          </m:den>
        </m:f>
      </m:oMath>
      <w:r w:rsidR="00333CB4">
        <w:rPr>
          <w:rFonts w:eastAsia="MS ??"/>
          <w:color w:val="FF0000"/>
          <w:sz w:val="28"/>
          <w:szCs w:val="28"/>
          <w:lang w:eastAsia="en-AU"/>
        </w:rPr>
        <w:t xml:space="preserve"> = </w:t>
      </w: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4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15</m:t>
            </m:r>
          </m:den>
        </m:f>
      </m:oMath>
      <w:r w:rsidR="00333CB4">
        <w:rPr>
          <w:rFonts w:eastAsia="MS ??"/>
          <w:color w:val="FF0000"/>
          <w:sz w:val="28"/>
          <w:szCs w:val="28"/>
          <w:lang w:eastAsia="en-AU"/>
        </w:rPr>
        <w:t xml:space="preserve"> accept either </w:t>
      </w:r>
    </w:p>
    <w:p w14:paraId="14638E77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</w:p>
    <w:p w14:paraId="5C76633D" w14:textId="4CCBEA6B" w:rsidR="004068E6" w:rsidRPr="000C03DE" w:rsidRDefault="000C03DE" w:rsidP="000C03DE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>
        <w:rPr>
          <w:rFonts w:eastAsia="MS ??"/>
          <w:lang w:eastAsia="en-AU"/>
        </w:rPr>
        <w:t>(b)</w:t>
      </w:r>
      <w:r>
        <w:rPr>
          <w:rFonts w:eastAsia="MS ??"/>
          <w:lang w:eastAsia="en-AU"/>
        </w:rPr>
        <w:tab/>
      </w:r>
      <w:r w:rsidR="00D6046D" w:rsidRPr="000C03DE">
        <w:rPr>
          <w:rFonts w:eastAsia="MS ??"/>
          <w:lang w:eastAsia="en-AU"/>
        </w:rPr>
        <w:t>What p</w:t>
      </w:r>
      <w:r w:rsidR="005529BF" w:rsidRPr="000C03DE">
        <w:rPr>
          <w:rFonts w:eastAsia="MS ??"/>
          <w:lang w:eastAsia="en-AU"/>
        </w:rPr>
        <w:t>roportion</w:t>
      </w:r>
      <w:r w:rsidR="00D6046D" w:rsidRPr="000C03DE">
        <w:rPr>
          <w:rFonts w:eastAsia="MS ??"/>
          <w:lang w:eastAsia="en-AU"/>
        </w:rPr>
        <w:t xml:space="preserve"> of the group prefers </w:t>
      </w:r>
      <w:r w:rsidR="006B4877" w:rsidRPr="000C03DE">
        <w:rPr>
          <w:rFonts w:eastAsia="MS ??"/>
          <w:lang w:eastAsia="en-AU"/>
        </w:rPr>
        <w:t>pork</w:t>
      </w:r>
      <w:r w:rsidR="004068E6" w:rsidRPr="000C03DE">
        <w:rPr>
          <w:rFonts w:eastAsia="MS ??"/>
          <w:lang w:eastAsia="en-AU"/>
        </w:rPr>
        <w:t xml:space="preserve">? </w:t>
      </w:r>
    </w:p>
    <w:p w14:paraId="710E1BD2" w14:textId="47CB75BD" w:rsidR="00D6046D" w:rsidRPr="004068E6" w:rsidRDefault="004068E6" w:rsidP="004068E6">
      <w:pPr>
        <w:pStyle w:val="ListParagraph"/>
        <w:autoSpaceDE w:val="0"/>
        <w:autoSpaceDN w:val="0"/>
        <w:adjustRightInd w:val="0"/>
        <w:spacing w:after="200" w:line="276" w:lineRule="auto"/>
        <w:rPr>
          <w:rFonts w:eastAsia="MS ??"/>
          <w:sz w:val="22"/>
          <w:szCs w:val="22"/>
          <w:lang w:eastAsia="en-AU"/>
        </w:rPr>
      </w:pPr>
      <w:r>
        <w:rPr>
          <w:rFonts w:eastAsia="MS ??"/>
          <w:lang w:eastAsia="en-AU"/>
        </w:rPr>
        <w:t xml:space="preserve">Write your answer </w:t>
      </w:r>
      <w:r w:rsidR="005529BF" w:rsidRPr="004068E6">
        <w:rPr>
          <w:rFonts w:eastAsia="MS ??"/>
          <w:lang w:eastAsia="en-AU"/>
        </w:rPr>
        <w:t xml:space="preserve">as a </w:t>
      </w:r>
      <w:r w:rsidR="00677455" w:rsidRPr="004068E6">
        <w:rPr>
          <w:rFonts w:eastAsia="MS ??"/>
          <w:lang w:eastAsia="en-AU"/>
        </w:rPr>
        <w:t>decimal</w:t>
      </w:r>
      <w:r>
        <w:rPr>
          <w:rFonts w:eastAsia="MS ??"/>
          <w:lang w:eastAsia="en-AU"/>
        </w:rPr>
        <w:t>.</w:t>
      </w:r>
      <w:r w:rsidR="005529BF" w:rsidRPr="004068E6">
        <w:rPr>
          <w:rFonts w:eastAsia="MS ??"/>
          <w:lang w:eastAsia="en-AU"/>
        </w:rPr>
        <w:t xml:space="preserve"> </w:t>
      </w:r>
    </w:p>
    <w:p w14:paraId="454E39B4" w14:textId="75830736" w:rsidR="00D6046D" w:rsidRPr="00F40575" w:rsidRDefault="00560224" w:rsidP="00D6046D">
      <w:pPr>
        <w:spacing w:after="200" w:line="276" w:lineRule="auto"/>
        <w:rPr>
          <w:rFonts w:eastAsia="MS ??"/>
          <w:szCs w:val="22"/>
          <w:lang w:eastAsia="en-AU"/>
        </w:rPr>
      </w:pPr>
      <m:oMath>
        <m:f>
          <m:fPr>
            <m:ctrlPr>
              <w:rPr>
                <w:rFonts w:ascii="Cambria Math" w:eastAsia="MS ??" w:hAnsi="Cambria Math" w:cs="Arial"/>
                <w:i/>
                <w:color w:val="FF0000"/>
                <w:sz w:val="28"/>
                <w:szCs w:val="28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12</m:t>
            </m:r>
          </m:num>
          <m:den>
            <m:r>
              <w:rPr>
                <w:rFonts w:ascii="Cambria Math" w:eastAsia="MS ??" w:hAnsi="Cambria Math" w:cs="Arial"/>
                <w:color w:val="FF0000"/>
                <w:sz w:val="28"/>
                <w:szCs w:val="28"/>
                <w:lang w:eastAsia="en-AU"/>
              </w:rPr>
              <m:t>30</m:t>
            </m:r>
          </m:den>
        </m:f>
      </m:oMath>
      <w:r w:rsidR="00333CB4">
        <w:rPr>
          <w:rFonts w:eastAsia="MS ??"/>
          <w:color w:val="FF0000"/>
          <w:sz w:val="28"/>
          <w:szCs w:val="28"/>
          <w:lang w:eastAsia="en-AU"/>
        </w:rPr>
        <w:t xml:space="preserve"> = 0.4</w:t>
      </w:r>
    </w:p>
    <w:p w14:paraId="65089650" w14:textId="77777777" w:rsidR="00D6046D" w:rsidRPr="00F40575" w:rsidRDefault="00D6046D" w:rsidP="00D6046D">
      <w:pPr>
        <w:spacing w:after="200" w:line="276" w:lineRule="auto"/>
        <w:rPr>
          <w:rFonts w:eastAsia="MS ??"/>
          <w:szCs w:val="22"/>
          <w:lang w:eastAsia="en-AU"/>
        </w:rPr>
      </w:pPr>
    </w:p>
    <w:p w14:paraId="55241E11" w14:textId="77777777" w:rsidR="00D6046D" w:rsidRPr="00F40575" w:rsidRDefault="00D6046D" w:rsidP="00ED6EAE"/>
    <w:p w14:paraId="5CCAA05A" w14:textId="77777777" w:rsidR="00ED6EAE" w:rsidRPr="00F40575" w:rsidRDefault="00ED6EAE" w:rsidP="00ED6EAE"/>
    <w:p w14:paraId="42CD3F5A" w14:textId="77777777" w:rsidR="007774CC" w:rsidRPr="00F40575" w:rsidRDefault="007774CC" w:rsidP="007774CC">
      <w:pPr>
        <w:rPr>
          <w:b/>
        </w:rPr>
      </w:pPr>
    </w:p>
    <w:p w14:paraId="57043BDB" w14:textId="77777777" w:rsidR="007774CC" w:rsidRPr="00F40575" w:rsidRDefault="007774CC" w:rsidP="007774CC">
      <w:pPr>
        <w:rPr>
          <w:b/>
        </w:rPr>
      </w:pPr>
    </w:p>
    <w:p w14:paraId="58792A6E" w14:textId="77777777" w:rsidR="007774CC" w:rsidRPr="00F40575" w:rsidRDefault="007774CC" w:rsidP="007774CC">
      <w:pPr>
        <w:rPr>
          <w:b/>
        </w:rPr>
      </w:pPr>
    </w:p>
    <w:p w14:paraId="39D944F5" w14:textId="77777777" w:rsidR="00647034" w:rsidRPr="00F40575" w:rsidRDefault="00647034" w:rsidP="007774CC">
      <w:pPr>
        <w:rPr>
          <w:b/>
        </w:rPr>
      </w:pPr>
    </w:p>
    <w:p w14:paraId="0ED60011" w14:textId="769FDA72" w:rsidR="007774CC" w:rsidRPr="00F40575" w:rsidRDefault="007774CC" w:rsidP="007774CC">
      <w:r w:rsidRPr="00F40575">
        <w:rPr>
          <w:b/>
        </w:rPr>
        <w:t xml:space="preserve">Question </w:t>
      </w:r>
      <w:r w:rsidR="004068E6">
        <w:rPr>
          <w:b/>
        </w:rPr>
        <w:t>6</w:t>
      </w:r>
      <w:r w:rsidRPr="00F40575">
        <w:tab/>
        <w:t>[</w:t>
      </w:r>
      <w:r w:rsidR="00D65A56" w:rsidRPr="00F40575">
        <w:t>7 marks – 5</w:t>
      </w:r>
      <w:r w:rsidRPr="00F40575">
        <w:t>, 2]</w:t>
      </w:r>
    </w:p>
    <w:p w14:paraId="0C1D1F70" w14:textId="77777777" w:rsidR="00C3101C" w:rsidRPr="00F40575" w:rsidRDefault="00C3101C" w:rsidP="007774CC"/>
    <w:p w14:paraId="145A8D0B" w14:textId="1681466F" w:rsidR="007774CC" w:rsidRPr="00F40575" w:rsidRDefault="007774CC" w:rsidP="007774CC">
      <w:r w:rsidRPr="00F40575">
        <w:t xml:space="preserve">Three online stores are selling iPad </w:t>
      </w:r>
      <w:r w:rsidR="00BB7A22">
        <w:t>Pro</w:t>
      </w:r>
      <w:r w:rsidRPr="00F40575">
        <w:t xml:space="preserve"> for the following prices:</w:t>
      </w:r>
    </w:p>
    <w:p w14:paraId="70E19DEF" w14:textId="77777777" w:rsidR="007774CC" w:rsidRPr="00F40575" w:rsidRDefault="007774CC" w:rsidP="007774CC"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4EE23" wp14:editId="0D32B2F9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</wp:posOffset>
                </wp:positionV>
                <wp:extent cx="1381125" cy="1410970"/>
                <wp:effectExtent l="0" t="0" r="15875" b="273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9F10" w14:textId="77777777" w:rsidR="00C14E31" w:rsidRPr="00E21694" w:rsidRDefault="00C14E31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RETRO VISUAL</w:t>
                            </w:r>
                          </w:p>
                          <w:p w14:paraId="78BB07E5" w14:textId="11657667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proofErr w:type="gramStart"/>
                            <w:r>
                              <w:t>iPad</w:t>
                            </w:r>
                            <w:proofErr w:type="gramEnd"/>
                            <w:r>
                              <w:t xml:space="preserve"> Pro</w:t>
                            </w:r>
                          </w:p>
                          <w:p w14:paraId="3A2AC94A" w14:textId="63E444DD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$1150</w:t>
                            </w:r>
                          </w:p>
                          <w:p w14:paraId="1678E158" w14:textId="7F10A4CC" w:rsidR="00C14E31" w:rsidRDefault="00560224" w:rsidP="007774CC">
                            <w:pPr>
                              <w:spacing w:line="360" w:lineRule="auto"/>
                              <w:jc w:val="center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C14E31">
                              <w:t xml:space="preserve"> 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87pt;margin-top:12.6pt;width:108.75pt;height:111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">
                <v:textbox style="mso-fit-shape-to-text:t">
                  <w:txbxContent>
                    <w:p w14:paraId="4FB89F10" w14:textId="77777777" w:rsidR="00C14E31" w:rsidRPr="00E21694" w:rsidRDefault="00C14E31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RETRO VISUAL</w:t>
                      </w:r>
                    </w:p>
                    <w:p w14:paraId="78BB07E5" w14:textId="11657667" w:rsidR="00C14E31" w:rsidRDefault="00C14E31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Pro</w:t>
                      </w:r>
                    </w:p>
                    <w:p w14:paraId="3A2AC94A" w14:textId="63E444DD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$1150</w:t>
                      </w:r>
                    </w:p>
                    <w:p w14:paraId="1678E158" w14:textId="7F10A4CC" w:rsidR="00C14E31" w:rsidRDefault="00C14E31" w:rsidP="007774CC">
                      <w:pPr>
                        <w:spacing w:line="360" w:lineRule="auto"/>
                        <w:jc w:val="center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6</m:t>
                            </m:r>
                          </m:den>
                        </m:f>
                      </m:oMath>
                      <w:r>
                        <w:t xml:space="preserve">  OFF</w:t>
                      </w:r>
                    </w:p>
                  </w:txbxContent>
                </v:textbox>
              </v:shape>
            </w:pict>
          </mc:Fallback>
        </mc:AlternateContent>
      </w:r>
    </w:p>
    <w:p w14:paraId="1A74C9D8" w14:textId="77777777" w:rsidR="007774CC" w:rsidRPr="00F40575" w:rsidRDefault="007774CC" w:rsidP="007774CC"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DC847" wp14:editId="6BC91B4A">
                <wp:simplePos x="0" y="0"/>
                <wp:positionH relativeFrom="column">
                  <wp:posOffset>2428240</wp:posOffset>
                </wp:positionH>
                <wp:positionV relativeFrom="paragraph">
                  <wp:posOffset>22225</wp:posOffset>
                </wp:positionV>
                <wp:extent cx="1571625" cy="1414780"/>
                <wp:effectExtent l="0" t="0" r="2857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AF0E" w14:textId="77777777" w:rsidR="00C14E31" w:rsidRPr="00E21694" w:rsidRDefault="00C14E31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HARDLY NORMAL</w:t>
                            </w:r>
                          </w:p>
                          <w:p w14:paraId="0F6D8DDF" w14:textId="5493336B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proofErr w:type="gramStart"/>
                            <w:r>
                              <w:t>iPad</w:t>
                            </w:r>
                            <w:proofErr w:type="gramEnd"/>
                            <w:r>
                              <w:t xml:space="preserve"> Pro</w:t>
                            </w:r>
                          </w:p>
                          <w:p w14:paraId="78E8590F" w14:textId="2ABD0801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$1199</w:t>
                            </w:r>
                          </w:p>
                          <w:p w14:paraId="04AD855F" w14:textId="5A09F4C7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15%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1.2pt;margin-top:1.75pt;width:123.75pt;height:11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">
                <v:textbox style="mso-fit-shape-to-text:t">
                  <w:txbxContent>
                    <w:p w14:paraId="3669AF0E" w14:textId="77777777" w:rsidR="00C14E31" w:rsidRPr="00E21694" w:rsidRDefault="00C14E31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HARDLY NORMAL</w:t>
                      </w:r>
                    </w:p>
                    <w:p w14:paraId="0F6D8DDF" w14:textId="5493336B" w:rsidR="00C14E31" w:rsidRDefault="00C14E31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Pro</w:t>
                      </w:r>
                    </w:p>
                    <w:p w14:paraId="78E8590F" w14:textId="2ABD0801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$1199</w:t>
                      </w:r>
                    </w:p>
                    <w:p w14:paraId="04AD855F" w14:textId="5A09F4C7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15% OFF</w:t>
                      </w:r>
                    </w:p>
                  </w:txbxContent>
                </v:textbox>
              </v:shape>
            </w:pict>
          </mc:Fallback>
        </mc:AlternateContent>
      </w:r>
    </w:p>
    <w:p w14:paraId="0D702C3A" w14:textId="77777777" w:rsidR="007774CC" w:rsidRPr="00F40575" w:rsidRDefault="007774CC" w:rsidP="007774CC">
      <w:pPr>
        <w:rPr>
          <w:b/>
        </w:rPr>
      </w:pPr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8DB5F" wp14:editId="3C0E121A">
                <wp:simplePos x="0" y="0"/>
                <wp:positionH relativeFrom="column">
                  <wp:posOffset>313690</wp:posOffset>
                </wp:positionH>
                <wp:positionV relativeFrom="paragraph">
                  <wp:posOffset>1270</wp:posOffset>
                </wp:positionV>
                <wp:extent cx="1304925" cy="1179830"/>
                <wp:effectExtent l="0" t="0" r="158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36CD" w14:textId="77777777" w:rsidR="00C14E31" w:rsidRPr="00E21694" w:rsidRDefault="00C14E31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RICK SMY</w:t>
                            </w:r>
                            <w:r w:rsidRPr="00E21694">
                              <w:rPr>
                                <w:b/>
                              </w:rPr>
                              <w:t>TH’S</w:t>
                            </w:r>
                          </w:p>
                          <w:p w14:paraId="745D0D2B" w14:textId="7989BFFF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proofErr w:type="gramStart"/>
                            <w:r>
                              <w:t>iPad</w:t>
                            </w:r>
                            <w:proofErr w:type="gramEnd"/>
                            <w:r>
                              <w:t xml:space="preserve"> Pro</w:t>
                            </w:r>
                          </w:p>
                          <w:p w14:paraId="30CF1B64" w14:textId="2615EED5" w:rsidR="00C14E31" w:rsidRDefault="00C14E31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.7pt;margin-top:.1pt;width:102.7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">
                <v:textbox>
                  <w:txbxContent>
                    <w:p w14:paraId="0FE236CD" w14:textId="77777777" w:rsidR="00C14E31" w:rsidRPr="00E21694" w:rsidRDefault="00C14E31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RICK SMY</w:t>
                      </w:r>
                      <w:r w:rsidRPr="00E21694">
                        <w:rPr>
                          <w:b/>
                        </w:rPr>
                        <w:t>TH’S</w:t>
                      </w:r>
                    </w:p>
                    <w:p w14:paraId="745D0D2B" w14:textId="7989BFFF" w:rsidR="00C14E31" w:rsidRDefault="00C14E31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Pro</w:t>
                      </w:r>
                    </w:p>
                    <w:p w14:paraId="30CF1B64" w14:textId="2615EED5" w:rsidR="00C14E31" w:rsidRDefault="00C14E31" w:rsidP="007774CC">
                      <w:pPr>
                        <w:spacing w:line="360" w:lineRule="auto"/>
                        <w:jc w:val="center"/>
                      </w:pPr>
                      <w:r>
                        <w:t>$999</w:t>
                      </w:r>
                    </w:p>
                  </w:txbxContent>
                </v:textbox>
              </v:shape>
            </w:pict>
          </mc:Fallback>
        </mc:AlternateContent>
      </w:r>
    </w:p>
    <w:p w14:paraId="235D6EDC" w14:textId="77777777" w:rsidR="007774CC" w:rsidRPr="00F40575" w:rsidRDefault="007774CC" w:rsidP="007774CC">
      <w:pPr>
        <w:rPr>
          <w:b/>
        </w:rPr>
      </w:pPr>
    </w:p>
    <w:p w14:paraId="5272B3D4" w14:textId="77777777" w:rsidR="007774CC" w:rsidRPr="00F40575" w:rsidRDefault="007774CC" w:rsidP="007774CC">
      <w:pPr>
        <w:rPr>
          <w:b/>
        </w:rPr>
      </w:pPr>
    </w:p>
    <w:p w14:paraId="1569B7EA" w14:textId="77777777" w:rsidR="007774CC" w:rsidRPr="00F40575" w:rsidRDefault="007774CC" w:rsidP="007774CC">
      <w:pPr>
        <w:rPr>
          <w:b/>
        </w:rPr>
      </w:pPr>
    </w:p>
    <w:p w14:paraId="13C15511" w14:textId="77777777" w:rsidR="007774CC" w:rsidRPr="00F40575" w:rsidRDefault="007774CC" w:rsidP="007774CC">
      <w:pPr>
        <w:rPr>
          <w:b/>
        </w:rPr>
      </w:pPr>
    </w:p>
    <w:p w14:paraId="7AE92478" w14:textId="77777777" w:rsidR="007774CC" w:rsidRPr="00F40575" w:rsidRDefault="007774CC" w:rsidP="007774CC">
      <w:pPr>
        <w:rPr>
          <w:b/>
        </w:rPr>
      </w:pPr>
    </w:p>
    <w:p w14:paraId="5D2911BE" w14:textId="77777777" w:rsidR="007774CC" w:rsidRPr="00F40575" w:rsidRDefault="007774CC" w:rsidP="007774CC">
      <w:pPr>
        <w:pStyle w:val="ListParagraph"/>
        <w:rPr>
          <w:b/>
        </w:rPr>
      </w:pPr>
    </w:p>
    <w:p w14:paraId="0B9A937F" w14:textId="77777777" w:rsidR="007774CC" w:rsidRPr="00F40575" w:rsidRDefault="007774CC" w:rsidP="007774CC">
      <w:pPr>
        <w:pStyle w:val="ListParagraph"/>
        <w:rPr>
          <w:b/>
        </w:rPr>
      </w:pPr>
    </w:p>
    <w:p w14:paraId="44193113" w14:textId="77777777" w:rsidR="007774CC" w:rsidRPr="00F40575" w:rsidRDefault="007774CC" w:rsidP="007774CC">
      <w:pPr>
        <w:pStyle w:val="ListParagraph"/>
        <w:numPr>
          <w:ilvl w:val="0"/>
          <w:numId w:val="26"/>
        </w:numPr>
        <w:ind w:hanging="720"/>
      </w:pPr>
      <w:r w:rsidRPr="00F40575">
        <w:t>Which store offers the best deal and by how much?  Show working to support your answer.</w:t>
      </w:r>
    </w:p>
    <w:p w14:paraId="157C79C0" w14:textId="77777777" w:rsidR="007774CC" w:rsidRPr="00F40575" w:rsidRDefault="007774CC" w:rsidP="007774CC"/>
    <w:p w14:paraId="6357780A" w14:textId="77777777" w:rsidR="007774CC" w:rsidRPr="00F40575" w:rsidRDefault="007774CC" w:rsidP="007774CC"/>
    <w:p w14:paraId="2DA507CD" w14:textId="5836B4CF" w:rsidR="007774CC" w:rsidRPr="00E861E7" w:rsidRDefault="00E861E7" w:rsidP="007774CC">
      <w:pPr>
        <w:rPr>
          <w:color w:val="FF0000"/>
        </w:rPr>
      </w:pPr>
      <w:r w:rsidRPr="00E861E7">
        <w:rPr>
          <w:color w:val="FF0000"/>
        </w:rPr>
        <w:t>Rick Smyth’s - $999</w:t>
      </w:r>
      <w:r>
        <w:rPr>
          <w:color w:val="FF0000"/>
        </w:rPr>
        <w:t xml:space="preserve">                                                           (allow other methods of working)</w:t>
      </w:r>
    </w:p>
    <w:p w14:paraId="209CD764" w14:textId="55F99A3E" w:rsidR="007774CC" w:rsidRPr="00E861E7" w:rsidRDefault="00E861E7" w:rsidP="007774CC">
      <w:pPr>
        <w:rPr>
          <w:color w:val="FF0000"/>
        </w:rPr>
      </w:pPr>
      <w:r w:rsidRPr="00E861E7">
        <w:rPr>
          <w:color w:val="FF0000"/>
        </w:rPr>
        <w:t>Hardly Normal – 0.85 x 1199 = $1019.15</w:t>
      </w:r>
    </w:p>
    <w:p w14:paraId="388D1047" w14:textId="5721DE09" w:rsidR="00E861E7" w:rsidRPr="00E861E7" w:rsidRDefault="00E861E7" w:rsidP="00E861E7">
      <w:pPr>
        <w:spacing w:line="360" w:lineRule="auto"/>
        <w:rPr>
          <w:color w:val="FF0000"/>
        </w:rPr>
      </w:pPr>
      <w:r w:rsidRPr="00E861E7">
        <w:rPr>
          <w:color w:val="FF0000"/>
        </w:rPr>
        <w:t xml:space="preserve">Retro Visual -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6"/>
                <w:szCs w:val="36"/>
              </w:rPr>
              <m:t>6</m:t>
            </m:r>
          </m:den>
        </m:f>
      </m:oMath>
      <w:r w:rsidRPr="00E861E7">
        <w:rPr>
          <w:color w:val="FF0000"/>
          <w:sz w:val="36"/>
          <w:szCs w:val="36"/>
        </w:rPr>
        <w:t xml:space="preserve"> x </w:t>
      </w:r>
      <w:r w:rsidR="00260EDA">
        <w:rPr>
          <w:color w:val="FF0000"/>
        </w:rPr>
        <w:t>$11</w:t>
      </w:r>
      <w:r w:rsidRPr="00E861E7">
        <w:rPr>
          <w:color w:val="FF0000"/>
        </w:rPr>
        <w:t xml:space="preserve">50= </w:t>
      </w:r>
      <w:r>
        <w:rPr>
          <w:color w:val="FF0000"/>
        </w:rPr>
        <w:t>$</w:t>
      </w:r>
      <w:r w:rsidRPr="00E861E7">
        <w:rPr>
          <w:color w:val="FF0000"/>
        </w:rPr>
        <w:t>958.33</w:t>
      </w:r>
    </w:p>
    <w:p w14:paraId="7568F8E3" w14:textId="49EA2AE8" w:rsidR="00E861E7" w:rsidRPr="00E861E7" w:rsidRDefault="00E861E7" w:rsidP="007774CC">
      <w:pPr>
        <w:rPr>
          <w:color w:val="FF0000"/>
        </w:rPr>
      </w:pPr>
      <w:r w:rsidRPr="00E861E7">
        <w:rPr>
          <w:color w:val="FF0000"/>
        </w:rPr>
        <w:t>Retro Visual is the best buy by</w:t>
      </w:r>
      <w:r>
        <w:rPr>
          <w:color w:val="FF0000"/>
        </w:rPr>
        <w:t xml:space="preserve"> 999 - 958.33 = $40.67</w:t>
      </w:r>
    </w:p>
    <w:p w14:paraId="3BFFD572" w14:textId="77777777" w:rsidR="007774CC" w:rsidRPr="00F40575" w:rsidRDefault="007774CC" w:rsidP="007774CC"/>
    <w:p w14:paraId="60AC4024" w14:textId="77777777" w:rsidR="007774CC" w:rsidRPr="00F40575" w:rsidRDefault="007774CC" w:rsidP="007774CC"/>
    <w:p w14:paraId="7C2746F2" w14:textId="77777777" w:rsidR="003C4BFA" w:rsidRPr="00F40575" w:rsidRDefault="003C4BFA" w:rsidP="007774CC"/>
    <w:p w14:paraId="3110AED6" w14:textId="77777777" w:rsidR="003C4BFA" w:rsidRPr="00F40575" w:rsidRDefault="003C4BFA" w:rsidP="007774CC"/>
    <w:p w14:paraId="68100448" w14:textId="77777777" w:rsidR="003C4BFA" w:rsidRPr="00F40575" w:rsidRDefault="003C4BFA" w:rsidP="007774CC"/>
    <w:p w14:paraId="4981355E" w14:textId="77777777" w:rsidR="003C4BFA" w:rsidRPr="00F40575" w:rsidRDefault="003C4BFA" w:rsidP="007774CC"/>
    <w:p w14:paraId="7CE9309C" w14:textId="77777777" w:rsidR="003C4BFA" w:rsidRPr="00F40575" w:rsidRDefault="003C4BFA" w:rsidP="007774CC"/>
    <w:p w14:paraId="44B93946" w14:textId="77777777" w:rsidR="007774CC" w:rsidRPr="00F40575" w:rsidRDefault="007774CC" w:rsidP="007774CC"/>
    <w:p w14:paraId="10D71A82" w14:textId="77777777" w:rsidR="007774CC" w:rsidRPr="00F40575" w:rsidRDefault="007774CC" w:rsidP="007774CC">
      <w:pPr>
        <w:pStyle w:val="ListParagraph"/>
        <w:numPr>
          <w:ilvl w:val="0"/>
          <w:numId w:val="26"/>
        </w:numPr>
        <w:ind w:hanging="720"/>
      </w:pPr>
      <w:r w:rsidRPr="00F40575">
        <w:t>Each store has postage charges as follows:</w:t>
      </w:r>
    </w:p>
    <w:p w14:paraId="1F2A2A2D" w14:textId="77777777" w:rsidR="00F91E5C" w:rsidRPr="00F40575" w:rsidRDefault="00F91E5C" w:rsidP="003C4BFA"/>
    <w:p w14:paraId="2720AC2B" w14:textId="78A2EC19" w:rsidR="007774CC" w:rsidRPr="00F40575" w:rsidRDefault="00C14E31" w:rsidP="007774CC">
      <w:pPr>
        <w:pStyle w:val="ListParagraph"/>
      </w:pPr>
      <w:r>
        <w:t>Rick Smyth’s - $30</w:t>
      </w:r>
      <w:r w:rsidR="007774CC" w:rsidRPr="00F40575">
        <w:tab/>
      </w:r>
      <w:r w:rsidR="007774CC" w:rsidRPr="00F40575">
        <w:tab/>
        <w:t>Hardly Normal - $</w:t>
      </w:r>
      <w:r w:rsidR="00BB6C74">
        <w:t>15</w:t>
      </w:r>
      <w:r w:rsidR="00BB6C74">
        <w:tab/>
      </w:r>
      <w:r w:rsidR="00BB6C74">
        <w:tab/>
        <w:t>Retro Visual - $49</w:t>
      </w:r>
    </w:p>
    <w:p w14:paraId="2B79B747" w14:textId="77777777" w:rsidR="007774CC" w:rsidRPr="00F40575" w:rsidRDefault="007774CC" w:rsidP="007774CC"/>
    <w:p w14:paraId="7778E778" w14:textId="77777777" w:rsidR="007774CC" w:rsidRPr="00F40575" w:rsidRDefault="007774CC" w:rsidP="007774CC">
      <w:r w:rsidRPr="00F40575">
        <w:rPr>
          <w:b/>
        </w:rPr>
        <w:tab/>
      </w:r>
      <w:r w:rsidRPr="00F40575">
        <w:t>Does this affect which store you choose?  Explain with calculations.</w:t>
      </w:r>
    </w:p>
    <w:p w14:paraId="544BB13A" w14:textId="77777777" w:rsidR="00C3101C" w:rsidRPr="00F40575" w:rsidRDefault="00C3101C" w:rsidP="007774CC"/>
    <w:p w14:paraId="381D869C" w14:textId="573F71C6" w:rsidR="00F91E5C" w:rsidRDefault="00BB6C74" w:rsidP="007774CC">
      <w:pPr>
        <w:rPr>
          <w:color w:val="FF0000"/>
        </w:rPr>
      </w:pPr>
      <w:r w:rsidRPr="00BB6C74">
        <w:rPr>
          <w:color w:val="FF0000"/>
        </w:rPr>
        <w:t>Rick 999 + 30 = $1029</w:t>
      </w:r>
      <w:r>
        <w:rPr>
          <w:color w:val="FF0000"/>
        </w:rPr>
        <w:t xml:space="preserve">          Hardly 1019.15 + 15 = $1034.15     Retro 958.33 + 49 = </w:t>
      </w:r>
      <w:r w:rsidR="00560224">
        <w:rPr>
          <w:color w:val="FF0000"/>
        </w:rPr>
        <w:t>1007.33</w:t>
      </w:r>
    </w:p>
    <w:p w14:paraId="54BE8635" w14:textId="77777777" w:rsidR="00BB6C74" w:rsidRDefault="00BB6C74" w:rsidP="007774CC">
      <w:pPr>
        <w:rPr>
          <w:color w:val="FF0000"/>
        </w:rPr>
      </w:pPr>
    </w:p>
    <w:p w14:paraId="37395D61" w14:textId="0AA2C437" w:rsidR="00BB6C74" w:rsidRPr="00BB6C74" w:rsidRDefault="00BB6C74" w:rsidP="007774CC">
      <w:pPr>
        <w:rPr>
          <w:color w:val="FF0000"/>
        </w:rPr>
      </w:pPr>
      <w:r>
        <w:rPr>
          <w:color w:val="FF0000"/>
        </w:rPr>
        <w:t>No it doesn’t retro visual is still the cheapest.      *** follow through amounts from part A</w:t>
      </w:r>
    </w:p>
    <w:p w14:paraId="5FC1E6B6" w14:textId="77777777" w:rsidR="00F91E5C" w:rsidRDefault="00F91E5C" w:rsidP="007774CC"/>
    <w:p w14:paraId="2CBCBE5E" w14:textId="77777777" w:rsidR="00F91E5C" w:rsidRDefault="00F91E5C" w:rsidP="007774CC"/>
    <w:p w14:paraId="5FDFE55A" w14:textId="77777777" w:rsidR="00F91E5C" w:rsidRDefault="00F91E5C" w:rsidP="007774CC"/>
    <w:p w14:paraId="2E66E31F" w14:textId="77777777" w:rsidR="00F91E5C" w:rsidRDefault="00F91E5C" w:rsidP="007774CC"/>
    <w:p w14:paraId="3C23F99F" w14:textId="77777777" w:rsidR="00F91E5C" w:rsidRDefault="00F91E5C" w:rsidP="007774CC"/>
    <w:p w14:paraId="79156A25" w14:textId="77777777" w:rsidR="00F91E5C" w:rsidRDefault="00F91E5C" w:rsidP="007774CC"/>
    <w:p w14:paraId="1DD70B8D" w14:textId="77777777" w:rsidR="00F91E5C" w:rsidRDefault="00F91E5C" w:rsidP="007774CC">
      <w:bookmarkStart w:id="1" w:name="_GoBack"/>
      <w:bookmarkEnd w:id="1"/>
    </w:p>
    <w:p w14:paraId="5DE2E1EF" w14:textId="77777777" w:rsidR="00F91E5C" w:rsidRDefault="00F91E5C" w:rsidP="007774CC"/>
    <w:p w14:paraId="645DC9D8" w14:textId="77777777" w:rsidR="00B04179" w:rsidRDefault="00B04179" w:rsidP="007774CC"/>
    <w:p w14:paraId="7D1554AF" w14:textId="77777777" w:rsidR="00B04179" w:rsidRDefault="00B04179" w:rsidP="007774CC"/>
    <w:p w14:paraId="688710F0" w14:textId="77777777" w:rsidR="00B04179" w:rsidRDefault="00B04179" w:rsidP="007774CC"/>
    <w:p w14:paraId="64027320" w14:textId="77777777" w:rsidR="00F91E5C" w:rsidRDefault="00F91E5C" w:rsidP="007774CC"/>
    <w:p w14:paraId="4D0782A4" w14:textId="77777777" w:rsidR="00F91E5C" w:rsidRDefault="00F91E5C" w:rsidP="007774CC"/>
    <w:p w14:paraId="342BBC9F" w14:textId="77777777" w:rsidR="00F91E5C" w:rsidRDefault="00F91E5C" w:rsidP="007774CC"/>
    <w:p w14:paraId="0CF000F2" w14:textId="77777777" w:rsidR="00F91E5C" w:rsidRDefault="00F91E5C" w:rsidP="007774CC"/>
    <w:p w14:paraId="429A604D" w14:textId="2F8512AC" w:rsidR="00F91E5C" w:rsidRPr="00F91E5C" w:rsidRDefault="00F91E5C" w:rsidP="00D23E43">
      <w:pPr>
        <w:spacing w:after="200" w:line="276" w:lineRule="auto"/>
        <w:jc w:val="center"/>
        <w:rPr>
          <w:rFonts w:ascii="Arial" w:eastAsia="MS ??" w:hAnsi="Arial"/>
          <w:noProof/>
          <w:szCs w:val="22"/>
          <w:lang w:eastAsia="en-AU"/>
        </w:rPr>
      </w:pPr>
      <w:r w:rsidRPr="00F91E5C">
        <w:rPr>
          <w:rFonts w:ascii="Arial" w:eastAsia="MS ??" w:hAnsi="Arial"/>
          <w:noProof/>
          <w:szCs w:val="22"/>
          <w:lang w:eastAsia="en-AU"/>
        </w:rPr>
        <w:t>END OF TES</w:t>
      </w:r>
      <w:r>
        <w:rPr>
          <w:rFonts w:ascii="Arial" w:eastAsia="MS ??" w:hAnsi="Arial"/>
          <w:noProof/>
          <w:szCs w:val="22"/>
          <w:lang w:eastAsia="en-AU"/>
        </w:rPr>
        <w:t>T</w:t>
      </w:r>
    </w:p>
    <w:sectPr w:rsidR="00F91E5C" w:rsidRPr="00F91E5C" w:rsidSect="008F163B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Ultra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speranto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utiger-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04B"/>
    <w:multiLevelType w:val="hybridMultilevel"/>
    <w:tmpl w:val="EDF2F7D6"/>
    <w:lvl w:ilvl="0" w:tplc="5B9CD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D305C"/>
    <w:multiLevelType w:val="hybridMultilevel"/>
    <w:tmpl w:val="32CAD4AE"/>
    <w:lvl w:ilvl="0" w:tplc="047EA1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27F174B8"/>
    <w:multiLevelType w:val="hybridMultilevel"/>
    <w:tmpl w:val="50C861CA"/>
    <w:lvl w:ilvl="0" w:tplc="40FEB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76C8A"/>
    <w:multiLevelType w:val="hybridMultilevel"/>
    <w:tmpl w:val="CB16BBBA"/>
    <w:lvl w:ilvl="0" w:tplc="757EBF56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0C4DEF"/>
    <w:multiLevelType w:val="hybridMultilevel"/>
    <w:tmpl w:val="90F8E30A"/>
    <w:lvl w:ilvl="0" w:tplc="BAD06322">
      <w:start w:val="4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3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>
    <w:nsid w:val="75DD7A91"/>
    <w:multiLevelType w:val="hybridMultilevel"/>
    <w:tmpl w:val="5B16CF94"/>
    <w:lvl w:ilvl="0" w:tplc="7F8CA3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51887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2"/>
  </w:num>
  <w:num w:numId="6">
    <w:abstractNumId w:val="1"/>
  </w:num>
  <w:num w:numId="7">
    <w:abstractNumId w:val="22"/>
  </w:num>
  <w:num w:numId="8">
    <w:abstractNumId w:val="8"/>
  </w:num>
  <w:num w:numId="9">
    <w:abstractNumId w:val="25"/>
  </w:num>
  <w:num w:numId="10">
    <w:abstractNumId w:val="18"/>
  </w:num>
  <w:num w:numId="11">
    <w:abstractNumId w:val="16"/>
  </w:num>
  <w:num w:numId="12">
    <w:abstractNumId w:val="23"/>
  </w:num>
  <w:num w:numId="13">
    <w:abstractNumId w:val="3"/>
  </w:num>
  <w:num w:numId="14">
    <w:abstractNumId w:val="13"/>
  </w:num>
  <w:num w:numId="15">
    <w:abstractNumId w:val="4"/>
  </w:num>
  <w:num w:numId="16">
    <w:abstractNumId w:val="11"/>
  </w:num>
  <w:num w:numId="17">
    <w:abstractNumId w:val="14"/>
  </w:num>
  <w:num w:numId="18">
    <w:abstractNumId w:val="20"/>
  </w:num>
  <w:num w:numId="19">
    <w:abstractNumId w:val="21"/>
  </w:num>
  <w:num w:numId="20">
    <w:abstractNumId w:val="27"/>
  </w:num>
  <w:num w:numId="21">
    <w:abstractNumId w:val="24"/>
  </w:num>
  <w:num w:numId="22">
    <w:abstractNumId w:val="12"/>
  </w:num>
  <w:num w:numId="23">
    <w:abstractNumId w:val="7"/>
  </w:num>
  <w:num w:numId="24">
    <w:abstractNumId w:val="5"/>
  </w:num>
  <w:num w:numId="25">
    <w:abstractNumId w:val="26"/>
  </w:num>
  <w:num w:numId="26">
    <w:abstractNumId w:val="1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209F"/>
    <w:rsid w:val="0004332C"/>
    <w:rsid w:val="00050968"/>
    <w:rsid w:val="00055657"/>
    <w:rsid w:val="0006413A"/>
    <w:rsid w:val="000675C5"/>
    <w:rsid w:val="00076B06"/>
    <w:rsid w:val="00092133"/>
    <w:rsid w:val="00095E50"/>
    <w:rsid w:val="000A0393"/>
    <w:rsid w:val="000A55D0"/>
    <w:rsid w:val="000C03DE"/>
    <w:rsid w:val="000D0E23"/>
    <w:rsid w:val="000F76BE"/>
    <w:rsid w:val="00101101"/>
    <w:rsid w:val="0011146B"/>
    <w:rsid w:val="00115448"/>
    <w:rsid w:val="001208F2"/>
    <w:rsid w:val="00127EC7"/>
    <w:rsid w:val="00137028"/>
    <w:rsid w:val="00150E80"/>
    <w:rsid w:val="001574D2"/>
    <w:rsid w:val="00173CA9"/>
    <w:rsid w:val="00174CA8"/>
    <w:rsid w:val="00184226"/>
    <w:rsid w:val="00195A72"/>
    <w:rsid w:val="001B5229"/>
    <w:rsid w:val="001C1BC8"/>
    <w:rsid w:val="001F2FD1"/>
    <w:rsid w:val="00201A18"/>
    <w:rsid w:val="00210925"/>
    <w:rsid w:val="0022590F"/>
    <w:rsid w:val="002513E2"/>
    <w:rsid w:val="00260EDA"/>
    <w:rsid w:val="00262482"/>
    <w:rsid w:val="002728C0"/>
    <w:rsid w:val="00286889"/>
    <w:rsid w:val="0029256E"/>
    <w:rsid w:val="002D194C"/>
    <w:rsid w:val="002D543B"/>
    <w:rsid w:val="002E65D8"/>
    <w:rsid w:val="002E7910"/>
    <w:rsid w:val="002F0C47"/>
    <w:rsid w:val="002F7A76"/>
    <w:rsid w:val="00333C5E"/>
    <w:rsid w:val="00333CB4"/>
    <w:rsid w:val="00337529"/>
    <w:rsid w:val="0035308F"/>
    <w:rsid w:val="003B2DAF"/>
    <w:rsid w:val="003C1187"/>
    <w:rsid w:val="003C4BFA"/>
    <w:rsid w:val="003D5108"/>
    <w:rsid w:val="00401224"/>
    <w:rsid w:val="00403CDE"/>
    <w:rsid w:val="004068E6"/>
    <w:rsid w:val="004603C8"/>
    <w:rsid w:val="00484A67"/>
    <w:rsid w:val="004909D4"/>
    <w:rsid w:val="004945AE"/>
    <w:rsid w:val="004D2181"/>
    <w:rsid w:val="004D6BA0"/>
    <w:rsid w:val="0052207F"/>
    <w:rsid w:val="0052323F"/>
    <w:rsid w:val="0052502B"/>
    <w:rsid w:val="005529BF"/>
    <w:rsid w:val="00560224"/>
    <w:rsid w:val="00565606"/>
    <w:rsid w:val="00580FE2"/>
    <w:rsid w:val="005B0521"/>
    <w:rsid w:val="005B2805"/>
    <w:rsid w:val="005B5A58"/>
    <w:rsid w:val="005E61B1"/>
    <w:rsid w:val="005F2B7B"/>
    <w:rsid w:val="005F3542"/>
    <w:rsid w:val="005F5F76"/>
    <w:rsid w:val="00607343"/>
    <w:rsid w:val="0061676B"/>
    <w:rsid w:val="006232C4"/>
    <w:rsid w:val="00624F35"/>
    <w:rsid w:val="006302FF"/>
    <w:rsid w:val="00642551"/>
    <w:rsid w:val="00647034"/>
    <w:rsid w:val="006521A4"/>
    <w:rsid w:val="00652964"/>
    <w:rsid w:val="00662D10"/>
    <w:rsid w:val="00667493"/>
    <w:rsid w:val="00677455"/>
    <w:rsid w:val="006B0FBE"/>
    <w:rsid w:val="006B4877"/>
    <w:rsid w:val="006E7474"/>
    <w:rsid w:val="006F365C"/>
    <w:rsid w:val="007121A8"/>
    <w:rsid w:val="007201E0"/>
    <w:rsid w:val="007410CA"/>
    <w:rsid w:val="00751F50"/>
    <w:rsid w:val="00755793"/>
    <w:rsid w:val="0075768B"/>
    <w:rsid w:val="007774CC"/>
    <w:rsid w:val="00777760"/>
    <w:rsid w:val="00790817"/>
    <w:rsid w:val="007A3DA6"/>
    <w:rsid w:val="007A3DE4"/>
    <w:rsid w:val="007B5CCD"/>
    <w:rsid w:val="007D15EA"/>
    <w:rsid w:val="007D4324"/>
    <w:rsid w:val="007D5849"/>
    <w:rsid w:val="007F0DA5"/>
    <w:rsid w:val="007F1174"/>
    <w:rsid w:val="00805FFA"/>
    <w:rsid w:val="00815EAC"/>
    <w:rsid w:val="00831F62"/>
    <w:rsid w:val="008459A3"/>
    <w:rsid w:val="00854583"/>
    <w:rsid w:val="008647E7"/>
    <w:rsid w:val="00875072"/>
    <w:rsid w:val="00875A2D"/>
    <w:rsid w:val="00892A05"/>
    <w:rsid w:val="00895480"/>
    <w:rsid w:val="008B0E35"/>
    <w:rsid w:val="008C3EE5"/>
    <w:rsid w:val="008C5081"/>
    <w:rsid w:val="008F163B"/>
    <w:rsid w:val="00904592"/>
    <w:rsid w:val="00910942"/>
    <w:rsid w:val="00915964"/>
    <w:rsid w:val="009346C0"/>
    <w:rsid w:val="009871CD"/>
    <w:rsid w:val="00996B54"/>
    <w:rsid w:val="009A1363"/>
    <w:rsid w:val="009A5F87"/>
    <w:rsid w:val="009C2C9E"/>
    <w:rsid w:val="009E631F"/>
    <w:rsid w:val="00A0147F"/>
    <w:rsid w:val="00A142CC"/>
    <w:rsid w:val="00A20FA0"/>
    <w:rsid w:val="00A40511"/>
    <w:rsid w:val="00A406E3"/>
    <w:rsid w:val="00A432CC"/>
    <w:rsid w:val="00A50089"/>
    <w:rsid w:val="00A569EC"/>
    <w:rsid w:val="00AB4290"/>
    <w:rsid w:val="00AD0B2E"/>
    <w:rsid w:val="00AF20A4"/>
    <w:rsid w:val="00AF7534"/>
    <w:rsid w:val="00B04179"/>
    <w:rsid w:val="00B1188A"/>
    <w:rsid w:val="00B45BE8"/>
    <w:rsid w:val="00B82BE5"/>
    <w:rsid w:val="00B83044"/>
    <w:rsid w:val="00B95E4D"/>
    <w:rsid w:val="00BB6C74"/>
    <w:rsid w:val="00BB7A22"/>
    <w:rsid w:val="00BC026E"/>
    <w:rsid w:val="00BD1355"/>
    <w:rsid w:val="00BE2607"/>
    <w:rsid w:val="00BE60B3"/>
    <w:rsid w:val="00C14E31"/>
    <w:rsid w:val="00C3101C"/>
    <w:rsid w:val="00C50CE3"/>
    <w:rsid w:val="00C8392B"/>
    <w:rsid w:val="00C86459"/>
    <w:rsid w:val="00CA237D"/>
    <w:rsid w:val="00CA310A"/>
    <w:rsid w:val="00CB11C1"/>
    <w:rsid w:val="00CC4F3D"/>
    <w:rsid w:val="00CC56B1"/>
    <w:rsid w:val="00D01836"/>
    <w:rsid w:val="00D10FF6"/>
    <w:rsid w:val="00D239AA"/>
    <w:rsid w:val="00D23E43"/>
    <w:rsid w:val="00D3799B"/>
    <w:rsid w:val="00D5371B"/>
    <w:rsid w:val="00D57FCB"/>
    <w:rsid w:val="00D6046D"/>
    <w:rsid w:val="00D65A56"/>
    <w:rsid w:val="00D76153"/>
    <w:rsid w:val="00D766BC"/>
    <w:rsid w:val="00DA39B8"/>
    <w:rsid w:val="00DB55A6"/>
    <w:rsid w:val="00DE426F"/>
    <w:rsid w:val="00DE63AA"/>
    <w:rsid w:val="00E024A2"/>
    <w:rsid w:val="00E174D3"/>
    <w:rsid w:val="00E60066"/>
    <w:rsid w:val="00E861E7"/>
    <w:rsid w:val="00E86E09"/>
    <w:rsid w:val="00E9453D"/>
    <w:rsid w:val="00EC27A6"/>
    <w:rsid w:val="00ED156C"/>
    <w:rsid w:val="00ED6EAE"/>
    <w:rsid w:val="00EE512D"/>
    <w:rsid w:val="00F1206F"/>
    <w:rsid w:val="00F35F0E"/>
    <w:rsid w:val="00F40575"/>
    <w:rsid w:val="00F77899"/>
    <w:rsid w:val="00F91E5C"/>
    <w:rsid w:val="00F94185"/>
    <w:rsid w:val="00FA2B53"/>
    <w:rsid w:val="00FA4469"/>
    <w:rsid w:val="00FC3CAF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20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42B5CFE5</Template>
  <TotalTime>221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BELLMAN Rachel</cp:lastModifiedBy>
  <cp:revision>17</cp:revision>
  <cp:lastPrinted>2018-02-14T06:32:00Z</cp:lastPrinted>
  <dcterms:created xsi:type="dcterms:W3CDTF">2018-02-14T23:55:00Z</dcterms:created>
  <dcterms:modified xsi:type="dcterms:W3CDTF">2018-02-22T23:47:00Z</dcterms:modified>
</cp:coreProperties>
</file>