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AF1D36" w:rsidTr="00295609">
        <w:tc>
          <w:tcPr>
            <w:tcW w:w="2445" w:type="dxa"/>
          </w:tcPr>
          <w:p w:rsidR="00AF1D36" w:rsidRDefault="00AF1D36" w:rsidP="00295609">
            <w:pPr>
              <w:spacing w:after="0" w:line="240" w:lineRule="auto"/>
              <w:jc w:val="center"/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239520" cy="1076960"/>
                  <wp:effectExtent l="0" t="0" r="0" b="889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:rsidR="00AF1D36" w:rsidRDefault="00AF1D36" w:rsidP="0029560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AF1D36" w:rsidRDefault="00AF1D36" w:rsidP="00295609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>Student Name _______________________</w:t>
            </w:r>
          </w:p>
          <w:p w:rsidR="00AF1D36" w:rsidRDefault="00AF1D36" w:rsidP="00295609">
            <w:pPr>
              <w:tabs>
                <w:tab w:val="left" w:pos="5304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F1D36" w:rsidRDefault="00AF1D36" w:rsidP="0029560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sz w:val="32"/>
                    <w:szCs w:val="32"/>
                  </w:rPr>
                  <w:t>Goldfields</w:t>
                </w:r>
              </w:smartTag>
              <w:r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F1D36" w:rsidRDefault="00787C5F" w:rsidP="00295609">
            <w:pPr>
              <w:pStyle w:val="TestStyle1"/>
              <w:spacing w:after="0"/>
            </w:pPr>
            <w:r>
              <w:t>Mathematics Essentials 2016 (PART 1)</w:t>
            </w:r>
            <w:bookmarkStart w:id="0" w:name="_GoBack"/>
            <w:bookmarkEnd w:id="0"/>
            <w:r w:rsidR="00AF1D36">
              <w:t xml:space="preserve">       </w:t>
            </w:r>
          </w:p>
          <w:p w:rsidR="00AF1D36" w:rsidRDefault="00AF1D36" w:rsidP="00295609">
            <w:pPr>
              <w:pStyle w:val="TestStyle1"/>
              <w:spacing w:after="0"/>
            </w:pPr>
            <w:r>
              <w:t xml:space="preserve">Investigation </w:t>
            </w:r>
            <w:r w:rsidR="00E569AE">
              <w:t>5</w:t>
            </w:r>
            <w:r>
              <w:t xml:space="preserve"> – </w:t>
            </w:r>
            <w:r w:rsidR="00E569AE">
              <w:t>Road Fatalities</w:t>
            </w:r>
            <w:r w:rsidR="005E452A">
              <w:t xml:space="preserve"> </w:t>
            </w:r>
          </w:p>
          <w:p w:rsidR="00AF1D36" w:rsidRDefault="00AF1D36" w:rsidP="00295609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1" w:name="Number"/>
            <w:r>
              <w:t>1</w:t>
            </w:r>
            <w:bookmarkEnd w:id="1"/>
            <w:r>
              <w:fldChar w:fldCharType="end"/>
            </w:r>
          </w:p>
        </w:tc>
      </w:tr>
    </w:tbl>
    <w:p w:rsidR="00AF1D36" w:rsidRDefault="00AF1D36" w:rsidP="00AF1D3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0A0EC4">
        <w:rPr>
          <w:b/>
          <w:sz w:val="22"/>
        </w:rPr>
        <w:t>DUE DATE</w:t>
      </w:r>
      <w:r>
        <w:rPr>
          <w:sz w:val="22"/>
        </w:rPr>
        <w:t xml:space="preserve">:  _____________________________             </w:t>
      </w:r>
      <w:r w:rsidRPr="00AC2758">
        <w:rPr>
          <w:b/>
          <w:sz w:val="22"/>
        </w:rPr>
        <w:t>TOTAL MARKS</w:t>
      </w:r>
      <w:r>
        <w:rPr>
          <w:sz w:val="22"/>
        </w:rPr>
        <w:t xml:space="preserve">: </w:t>
      </w:r>
      <w:r w:rsidR="005A6348">
        <w:rPr>
          <w:sz w:val="22"/>
        </w:rPr>
        <w:t>80</w:t>
      </w:r>
    </w:p>
    <w:p w:rsidR="00AF1D36" w:rsidRDefault="00AF1D36" w:rsidP="00E569AE">
      <w:pPr>
        <w:ind w:firstLine="720"/>
        <w:jc w:val="center"/>
        <w:rPr>
          <w:szCs w:val="24"/>
        </w:rPr>
      </w:pPr>
      <w:r>
        <w:rPr>
          <w:szCs w:val="24"/>
        </w:rPr>
        <w:t xml:space="preserve">This </w:t>
      </w:r>
      <w:r w:rsidR="00CD5D49">
        <w:rPr>
          <w:szCs w:val="24"/>
        </w:rPr>
        <w:t>is a 3</w:t>
      </w:r>
      <w:r w:rsidR="00E569AE">
        <w:rPr>
          <w:szCs w:val="24"/>
        </w:rPr>
        <w:t xml:space="preserve"> lesson investigation </w:t>
      </w:r>
      <w:r>
        <w:rPr>
          <w:szCs w:val="24"/>
        </w:rPr>
        <w:t xml:space="preserve">worth </w:t>
      </w:r>
      <w:r w:rsidR="00E569AE">
        <w:rPr>
          <w:szCs w:val="24"/>
        </w:rPr>
        <w:t>20</w:t>
      </w:r>
      <w:r>
        <w:rPr>
          <w:szCs w:val="24"/>
        </w:rPr>
        <w:t>% of your mark.</w:t>
      </w:r>
    </w:p>
    <w:p w:rsidR="00B849DA" w:rsidRDefault="00B849DA" w:rsidP="0045478F">
      <w:pPr>
        <w:pBdr>
          <w:bottom w:val="single" w:sz="12" w:space="1" w:color="auto"/>
        </w:pBdr>
        <w:rPr>
          <w:b/>
        </w:rPr>
      </w:pPr>
      <w:r>
        <w:rPr>
          <w:b/>
        </w:rPr>
        <w:t>PART A</w:t>
      </w:r>
      <w:r w:rsidRPr="00B849DA">
        <w:rPr>
          <w:b/>
        </w:rPr>
        <w:t xml:space="preserve">:   </w:t>
      </w:r>
      <w:r>
        <w:rPr>
          <w:b/>
        </w:rPr>
        <w:t>Comparing Total Fatalities across all States of Australia</w:t>
      </w:r>
    </w:p>
    <w:p w:rsidR="008E43C0" w:rsidRDefault="00AF1D36" w:rsidP="0045478F">
      <w:pPr>
        <w:rPr>
          <w:b/>
        </w:rPr>
      </w:pPr>
      <w:r>
        <w:rPr>
          <w:b/>
        </w:rPr>
        <w:t>Question 1 (</w:t>
      </w:r>
      <w:r w:rsidR="00E569AE">
        <w:rPr>
          <w:b/>
        </w:rPr>
        <w:t>8</w:t>
      </w:r>
      <w:r>
        <w:rPr>
          <w:b/>
        </w:rPr>
        <w:t xml:space="preserve"> marks: </w:t>
      </w:r>
      <w:r w:rsidR="001D4948">
        <w:rPr>
          <w:b/>
        </w:rPr>
        <w:t>4</w:t>
      </w:r>
      <w:r>
        <w:rPr>
          <w:b/>
        </w:rPr>
        <w:t xml:space="preserve">, </w:t>
      </w:r>
      <w:r w:rsidR="00E569AE">
        <w:rPr>
          <w:b/>
        </w:rPr>
        <w:t>4</w:t>
      </w:r>
      <w:r>
        <w:rPr>
          <w:b/>
        </w:rPr>
        <w:t>)</w:t>
      </w:r>
    </w:p>
    <w:p w:rsidR="00E569AE" w:rsidRDefault="00E569AE" w:rsidP="00E569AE">
      <w:pPr>
        <w:spacing w:after="0"/>
        <w:rPr>
          <w:sz w:val="22"/>
        </w:rPr>
      </w:pPr>
      <w:r>
        <w:rPr>
          <w:sz w:val="22"/>
        </w:rPr>
        <w:t xml:space="preserve">Collate the data from </w:t>
      </w:r>
      <w:r w:rsidRPr="00E569AE">
        <w:rPr>
          <w:b/>
          <w:sz w:val="22"/>
        </w:rPr>
        <w:t>201</w:t>
      </w:r>
      <w:r w:rsidR="00005D5F">
        <w:rPr>
          <w:b/>
          <w:sz w:val="22"/>
        </w:rPr>
        <w:t>0</w:t>
      </w:r>
      <w:r>
        <w:rPr>
          <w:sz w:val="22"/>
        </w:rPr>
        <w:t xml:space="preserve"> (Jan) into the table below.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315"/>
        <w:gridCol w:w="1311"/>
        <w:gridCol w:w="1335"/>
        <w:gridCol w:w="1378"/>
        <w:gridCol w:w="1318"/>
        <w:gridCol w:w="1378"/>
        <w:gridCol w:w="1341"/>
        <w:gridCol w:w="1306"/>
      </w:tblGrid>
      <w:tr w:rsidR="00E569AE" w:rsidTr="00E56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State</w:t>
            </w:r>
          </w:p>
        </w:tc>
        <w:tc>
          <w:tcPr>
            <w:tcW w:w="1335" w:type="dxa"/>
            <w:tcBorders>
              <w:left w:val="single" w:sz="1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Driver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Passenger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Motorcycle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Bicycle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Motorcycle Passenger</w:t>
            </w:r>
          </w:p>
        </w:tc>
        <w:tc>
          <w:tcPr>
            <w:tcW w:w="1336" w:type="dxa"/>
            <w:tcBorders>
              <w:left w:val="single" w:sz="8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Pedestrian</w:t>
            </w:r>
          </w:p>
        </w:tc>
        <w:tc>
          <w:tcPr>
            <w:tcW w:w="1336" w:type="dxa"/>
            <w:tcBorders>
              <w:left w:val="single" w:sz="1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</w:t>
            </w:r>
          </w:p>
        </w:tc>
        <w:tc>
          <w:tcPr>
            <w:tcW w:w="1335" w:type="dxa"/>
            <w:tcBorders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NSW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NT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Qld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Tas</w:t>
            </w:r>
            <w:proofErr w:type="spellEnd"/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Vic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2" w:space="0" w:color="4BACC6" w:themeColor="accent5"/>
              <w:bottom w:val="single" w:sz="18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WA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1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C0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18" w:space="0" w:color="4BACC6" w:themeColor="accent5"/>
              <w:left w:val="single" w:sz="2" w:space="0" w:color="4BACC6" w:themeColor="accent5"/>
              <w:bottom w:val="double" w:sz="4" w:space="0" w:color="auto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1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1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18" w:space="0" w:color="4BACC6" w:themeColor="accent5"/>
              <w:left w:val="single" w:sz="18" w:space="0" w:color="4BACC6" w:themeColor="accent5"/>
              <w:bottom w:val="double" w:sz="4" w:space="0" w:color="auto"/>
              <w:right w:val="single" w:sz="8" w:space="0" w:color="4BACC6" w:themeColor="accent5"/>
            </w:tcBorders>
            <w:vAlign w:val="center"/>
          </w:tcPr>
          <w:p w:rsidR="00E569AE" w:rsidRPr="00C06E07" w:rsidRDefault="00CD5D49" w:rsidP="00C06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75</w:t>
            </w:r>
          </w:p>
        </w:tc>
      </w:tr>
    </w:tbl>
    <w:p w:rsidR="00E569AE" w:rsidRDefault="00E569AE" w:rsidP="00E569AE">
      <w:pPr>
        <w:spacing w:after="0"/>
        <w:rPr>
          <w:sz w:val="22"/>
        </w:rPr>
      </w:pPr>
    </w:p>
    <w:p w:rsidR="00E569AE" w:rsidRDefault="00E569AE" w:rsidP="00E569AE">
      <w:pPr>
        <w:spacing w:after="0"/>
        <w:rPr>
          <w:sz w:val="22"/>
        </w:rPr>
      </w:pPr>
      <w:r>
        <w:rPr>
          <w:sz w:val="22"/>
        </w:rPr>
        <w:t xml:space="preserve">Collate the data from </w:t>
      </w:r>
      <w:r w:rsidRPr="00E569AE">
        <w:rPr>
          <w:b/>
          <w:sz w:val="22"/>
        </w:rPr>
        <w:t>201</w:t>
      </w:r>
      <w:r w:rsidR="00005D5F">
        <w:rPr>
          <w:b/>
          <w:sz w:val="22"/>
        </w:rPr>
        <w:t>5</w:t>
      </w:r>
      <w:r>
        <w:rPr>
          <w:sz w:val="22"/>
        </w:rPr>
        <w:t xml:space="preserve"> (Jan) into the table below.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315"/>
        <w:gridCol w:w="1311"/>
        <w:gridCol w:w="1335"/>
        <w:gridCol w:w="1378"/>
        <w:gridCol w:w="1318"/>
        <w:gridCol w:w="1378"/>
        <w:gridCol w:w="1341"/>
        <w:gridCol w:w="1306"/>
      </w:tblGrid>
      <w:tr w:rsidR="00E569AE" w:rsidTr="0029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State</w:t>
            </w:r>
          </w:p>
        </w:tc>
        <w:tc>
          <w:tcPr>
            <w:tcW w:w="1335" w:type="dxa"/>
            <w:tcBorders>
              <w:left w:val="single" w:sz="1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Driver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Passenger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Motorcycle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Bicycle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Motorcycle Passenger</w:t>
            </w:r>
          </w:p>
        </w:tc>
        <w:tc>
          <w:tcPr>
            <w:tcW w:w="1336" w:type="dxa"/>
            <w:tcBorders>
              <w:left w:val="single" w:sz="8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Pedestrian</w:t>
            </w:r>
          </w:p>
        </w:tc>
        <w:tc>
          <w:tcPr>
            <w:tcW w:w="1336" w:type="dxa"/>
            <w:tcBorders>
              <w:left w:val="single" w:sz="1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</w:t>
            </w:r>
          </w:p>
        </w:tc>
        <w:tc>
          <w:tcPr>
            <w:tcW w:w="1335" w:type="dxa"/>
            <w:tcBorders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NSW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NT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Qld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Tas</w:t>
            </w:r>
            <w:proofErr w:type="spellEnd"/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Vic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18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WA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1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C0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18" w:space="0" w:color="4BACC6" w:themeColor="accent5"/>
              <w:left w:val="single" w:sz="2" w:space="0" w:color="4BACC6" w:themeColor="accent5"/>
              <w:bottom w:val="double" w:sz="4" w:space="0" w:color="auto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1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1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18" w:space="0" w:color="4BACC6" w:themeColor="accent5"/>
              <w:left w:val="single" w:sz="18" w:space="0" w:color="4BACC6" w:themeColor="accent5"/>
              <w:bottom w:val="double" w:sz="4" w:space="0" w:color="auto"/>
              <w:right w:val="single" w:sz="8" w:space="0" w:color="4BACC6" w:themeColor="accent5"/>
            </w:tcBorders>
            <w:vAlign w:val="center"/>
          </w:tcPr>
          <w:p w:rsidR="00E569AE" w:rsidRPr="00C06E07" w:rsidRDefault="00CD5D49" w:rsidP="00C06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75</w:t>
            </w:r>
          </w:p>
        </w:tc>
      </w:tr>
    </w:tbl>
    <w:p w:rsidR="00E569AE" w:rsidRDefault="00E569AE" w:rsidP="00E569AE">
      <w:pPr>
        <w:spacing w:after="0"/>
        <w:rPr>
          <w:sz w:val="22"/>
        </w:rPr>
      </w:pPr>
    </w:p>
    <w:p w:rsidR="002B574E" w:rsidRDefault="00E569AE" w:rsidP="002B6281">
      <w:pPr>
        <w:spacing w:after="120"/>
        <w:rPr>
          <w:b/>
        </w:rPr>
      </w:pPr>
      <w:r>
        <w:rPr>
          <w:b/>
        </w:rPr>
        <w:t>Question 2 (</w:t>
      </w:r>
      <w:r w:rsidR="002B574E">
        <w:rPr>
          <w:b/>
        </w:rPr>
        <w:t>1</w:t>
      </w:r>
      <w:r>
        <w:rPr>
          <w:b/>
        </w:rPr>
        <w:t xml:space="preserve"> mark)</w:t>
      </w:r>
    </w:p>
    <w:p w:rsidR="00E569AE" w:rsidRDefault="00E569AE" w:rsidP="002B574E">
      <w:pPr>
        <w:rPr>
          <w:sz w:val="22"/>
        </w:rPr>
      </w:pPr>
      <w:r w:rsidRPr="002B574E">
        <w:rPr>
          <w:sz w:val="22"/>
        </w:rPr>
        <w:t>Why would someone put this data into a table?</w:t>
      </w:r>
    </w:p>
    <w:p w:rsidR="002B6281" w:rsidRPr="002B574E" w:rsidRDefault="002B6281" w:rsidP="002B574E">
      <w:pPr>
        <w:rPr>
          <w:b/>
        </w:rPr>
      </w:pPr>
    </w:p>
    <w:p w:rsidR="002B574E" w:rsidRPr="002B574E" w:rsidRDefault="002B574E" w:rsidP="002B6281">
      <w:pPr>
        <w:spacing w:after="120"/>
        <w:rPr>
          <w:b/>
        </w:rPr>
      </w:pPr>
      <w:r>
        <w:rPr>
          <w:b/>
        </w:rPr>
        <w:t>Question 3 (2 marks)</w:t>
      </w:r>
    </w:p>
    <w:p w:rsidR="00E569AE" w:rsidRDefault="002B574E" w:rsidP="002B574E">
      <w:pPr>
        <w:spacing w:after="0"/>
        <w:rPr>
          <w:sz w:val="22"/>
        </w:rPr>
      </w:pPr>
      <w:r w:rsidRPr="002B574E">
        <w:rPr>
          <w:sz w:val="22"/>
        </w:rPr>
        <w:t>Give 2 reasons why the government would collect this data?</w:t>
      </w:r>
    </w:p>
    <w:sectPr w:rsidR="00E569AE" w:rsidSect="00AF1D36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76A" w:rsidRDefault="00DB376A" w:rsidP="0078384A">
      <w:pPr>
        <w:spacing w:after="0" w:line="240" w:lineRule="auto"/>
      </w:pPr>
      <w:r>
        <w:separator/>
      </w:r>
    </w:p>
  </w:endnote>
  <w:endnote w:type="continuationSeparator" w:id="0">
    <w:p w:rsidR="00DB376A" w:rsidRDefault="00DB376A" w:rsidP="0078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8343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3B3D" w:rsidRDefault="002F3B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C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3B3D" w:rsidRDefault="002F3B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76A" w:rsidRDefault="00DB376A" w:rsidP="0078384A">
      <w:pPr>
        <w:spacing w:after="0" w:line="240" w:lineRule="auto"/>
      </w:pPr>
      <w:r>
        <w:separator/>
      </w:r>
    </w:p>
  </w:footnote>
  <w:footnote w:type="continuationSeparator" w:id="0">
    <w:p w:rsidR="00DB376A" w:rsidRDefault="00DB376A" w:rsidP="0078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179A"/>
    <w:multiLevelType w:val="hybridMultilevel"/>
    <w:tmpl w:val="5CC201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61D74"/>
    <w:multiLevelType w:val="hybridMultilevel"/>
    <w:tmpl w:val="1CEAAB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E59B1"/>
    <w:multiLevelType w:val="hybridMultilevel"/>
    <w:tmpl w:val="B85C35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C6F34"/>
    <w:multiLevelType w:val="hybridMultilevel"/>
    <w:tmpl w:val="999449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D208C"/>
    <w:multiLevelType w:val="hybridMultilevel"/>
    <w:tmpl w:val="ABFC66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21FD"/>
    <w:multiLevelType w:val="hybridMultilevel"/>
    <w:tmpl w:val="50A42C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42318"/>
    <w:multiLevelType w:val="hybridMultilevel"/>
    <w:tmpl w:val="DB7CE4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D81CB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C97C01"/>
    <w:multiLevelType w:val="hybridMultilevel"/>
    <w:tmpl w:val="A16C4B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17DA8"/>
    <w:multiLevelType w:val="hybridMultilevel"/>
    <w:tmpl w:val="052A9D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6095D"/>
    <w:multiLevelType w:val="hybridMultilevel"/>
    <w:tmpl w:val="94949F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5A127D"/>
    <w:multiLevelType w:val="hybridMultilevel"/>
    <w:tmpl w:val="88DE15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6559D"/>
    <w:multiLevelType w:val="hybridMultilevel"/>
    <w:tmpl w:val="E634EF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004685"/>
    <w:multiLevelType w:val="hybridMultilevel"/>
    <w:tmpl w:val="A82AED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ED70B6"/>
    <w:multiLevelType w:val="hybridMultilevel"/>
    <w:tmpl w:val="ADBCA856"/>
    <w:lvl w:ilvl="0" w:tplc="02A25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082146"/>
    <w:multiLevelType w:val="hybridMultilevel"/>
    <w:tmpl w:val="BF2A24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"/>
  </w:num>
  <w:num w:numId="5">
    <w:abstractNumId w:val="0"/>
  </w:num>
  <w:num w:numId="6">
    <w:abstractNumId w:val="13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8"/>
  </w:num>
  <w:num w:numId="12">
    <w:abstractNumId w:val="4"/>
  </w:num>
  <w:num w:numId="13">
    <w:abstractNumId w:val="14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DB"/>
    <w:rsid w:val="00005D5F"/>
    <w:rsid w:val="00056848"/>
    <w:rsid w:val="000E679B"/>
    <w:rsid w:val="001865E0"/>
    <w:rsid w:val="00195FDB"/>
    <w:rsid w:val="001D4948"/>
    <w:rsid w:val="0020338E"/>
    <w:rsid w:val="00295609"/>
    <w:rsid w:val="002B574E"/>
    <w:rsid w:val="002B6281"/>
    <w:rsid w:val="002F3B3D"/>
    <w:rsid w:val="00306407"/>
    <w:rsid w:val="00395C56"/>
    <w:rsid w:val="003B33AE"/>
    <w:rsid w:val="0045478F"/>
    <w:rsid w:val="005A6348"/>
    <w:rsid w:val="005E452A"/>
    <w:rsid w:val="00672B23"/>
    <w:rsid w:val="00730E3F"/>
    <w:rsid w:val="0078384A"/>
    <w:rsid w:val="00787C5F"/>
    <w:rsid w:val="008434B8"/>
    <w:rsid w:val="00851477"/>
    <w:rsid w:val="008E43C0"/>
    <w:rsid w:val="009036A4"/>
    <w:rsid w:val="00AB346B"/>
    <w:rsid w:val="00AC572A"/>
    <w:rsid w:val="00AF1D36"/>
    <w:rsid w:val="00B65EBF"/>
    <w:rsid w:val="00B72908"/>
    <w:rsid w:val="00B849DA"/>
    <w:rsid w:val="00C06E07"/>
    <w:rsid w:val="00C24020"/>
    <w:rsid w:val="00C2432E"/>
    <w:rsid w:val="00C32F07"/>
    <w:rsid w:val="00CD5D49"/>
    <w:rsid w:val="00D5315C"/>
    <w:rsid w:val="00D71935"/>
    <w:rsid w:val="00D9361A"/>
    <w:rsid w:val="00DB376A"/>
    <w:rsid w:val="00DD406D"/>
    <w:rsid w:val="00E255F6"/>
    <w:rsid w:val="00E54E71"/>
    <w:rsid w:val="00E569AE"/>
    <w:rsid w:val="00E9102E"/>
    <w:rsid w:val="00F735AA"/>
    <w:rsid w:val="00F92D00"/>
    <w:rsid w:val="00FC18A1"/>
    <w:rsid w:val="00FF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569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E569A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569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E569A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84BD2-CF7E-47CE-9629-95A26B6F8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230F2604</Template>
  <TotalTime>145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WOOD Janette</cp:lastModifiedBy>
  <cp:revision>6</cp:revision>
  <cp:lastPrinted>2015-08-05T06:50:00Z</cp:lastPrinted>
  <dcterms:created xsi:type="dcterms:W3CDTF">2016-08-11T05:47:00Z</dcterms:created>
  <dcterms:modified xsi:type="dcterms:W3CDTF">2016-08-12T08:03:00Z</dcterms:modified>
</cp:coreProperties>
</file>