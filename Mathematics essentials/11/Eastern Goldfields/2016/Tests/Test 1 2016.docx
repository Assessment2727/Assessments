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9A7200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2016</w:t>
            </w:r>
          </w:p>
          <w:p w:rsidR="00E36D16" w:rsidRPr="004D271C" w:rsidRDefault="00E36D16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 w:rsidRPr="004D271C">
              <w:rPr>
                <w:sz w:val="50"/>
                <w:szCs w:val="50"/>
              </w:rPr>
              <w:t>Test 1</w:t>
            </w:r>
          </w:p>
          <w:p w:rsidR="00E36D16" w:rsidRDefault="009A7200" w:rsidP="00B504BB">
            <w:pPr>
              <w:spacing w:after="0" w:line="240" w:lineRule="auto"/>
              <w:jc w:val="center"/>
            </w:pPr>
            <w:r>
              <w:rPr>
                <w:sz w:val="50"/>
                <w:szCs w:val="50"/>
              </w:rPr>
              <w:t>Task Weighting: 5</w:t>
            </w:r>
            <w:r w:rsidR="00E36D16" w:rsidRPr="004D271C">
              <w:rPr>
                <w:sz w:val="50"/>
                <w:szCs w:val="50"/>
              </w:rPr>
              <w:t>%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84234F" w:rsidP="00B504BB">
            <w:pPr>
              <w:spacing w:after="0" w:line="240" w:lineRule="auto"/>
            </w:pPr>
            <w:r>
              <w:t>______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E36D16">
        <w:t>5</w:t>
      </w:r>
      <w:r>
        <w:t>0</w:t>
      </w:r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>
        <w:t>Total Marks:  49</w:t>
      </w:r>
    </w:p>
    <w:p w:rsidR="00E36D16" w:rsidRDefault="00E36D16" w:rsidP="0051582F">
      <w:pPr>
        <w:spacing w:after="0" w:line="240" w:lineRule="auto"/>
      </w:pPr>
    </w:p>
    <w:p w:rsidR="00E36D16" w:rsidRDefault="001922DC" w:rsidP="005158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Calculators and</w:t>
      </w:r>
      <w:r w:rsidR="00E36D16">
        <w:rPr>
          <w:b/>
          <w:sz w:val="28"/>
          <w:szCs w:val="28"/>
        </w:rPr>
        <w:t xml:space="preserve"> </w:t>
      </w:r>
      <w:r w:rsidR="00E36D16" w:rsidRPr="00B94B14">
        <w:rPr>
          <w:b/>
          <w:sz w:val="28"/>
          <w:szCs w:val="28"/>
        </w:rPr>
        <w:t>files</w:t>
      </w:r>
      <w:r>
        <w:rPr>
          <w:b/>
          <w:sz w:val="28"/>
          <w:szCs w:val="28"/>
        </w:rPr>
        <w:t xml:space="preserve"> </w:t>
      </w:r>
      <w:r w:rsidR="00E36D16">
        <w:rPr>
          <w:b/>
          <w:sz w:val="28"/>
          <w:szCs w:val="28"/>
        </w:rPr>
        <w:t>are</w:t>
      </w:r>
      <w:r w:rsidR="00E36D16" w:rsidRPr="00B94B14">
        <w:rPr>
          <w:b/>
          <w:sz w:val="28"/>
          <w:szCs w:val="28"/>
        </w:rPr>
        <w:t xml:space="preserve"> allowed in this test.</w:t>
      </w:r>
    </w:p>
    <w:p w:rsidR="00E36D16" w:rsidRDefault="00E36D16" w:rsidP="0051582F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Answer all of the following questions. </w:t>
      </w:r>
      <w:r w:rsidRPr="003B3F06">
        <w:rPr>
          <w:b/>
          <w:i/>
          <w:u w:val="single"/>
        </w:rPr>
        <w:t>Show all working</w:t>
      </w:r>
      <w:r w:rsidR="00A3402C"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>Question 1</w:t>
      </w:r>
      <w:r w:rsidR="00A3402C">
        <w:t xml:space="preserve"> [6</w:t>
      </w:r>
      <w:r>
        <w:t xml:space="preserve"> Marks: 1, 1, 1</w:t>
      </w:r>
      <w:r w:rsidR="00A3402C">
        <w:t xml:space="preserve">, 1, </w:t>
      </w:r>
      <w:proofErr w:type="gramStart"/>
      <w:r w:rsidR="00A3402C">
        <w:t>2</w:t>
      </w:r>
      <w:proofErr w:type="gramEnd"/>
      <w:r>
        <w:t xml:space="preserve">] 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>
        <w:t>(a)</w:t>
      </w:r>
      <w:r>
        <w:tab/>
      </w:r>
      <w:r w:rsidR="00644584">
        <w:t xml:space="preserve">30 </w:t>
      </w:r>
      <m:oMath>
        <m:r>
          <w:rPr>
            <w:rFonts w:ascii="Cambria Math" w:hAnsi="Cambria Math"/>
          </w:rPr>
          <m:t>÷</m:t>
        </m:r>
      </m:oMath>
      <w:r w:rsidR="00644584">
        <w:t xml:space="preserve"> 5</w:t>
      </w:r>
      <m:oMath>
        <m:r>
          <w:rPr>
            <w:rFonts w:ascii="Cambria Math" w:hAnsi="Cambria Math"/>
          </w:rPr>
          <m:t xml:space="preserve"> ×</m:t>
        </m:r>
      </m:oMath>
      <w:r w:rsidR="00644584">
        <w:t xml:space="preserve"> 2</w:t>
      </w:r>
      <w:r w:rsidR="00731545">
        <w:tab/>
      </w:r>
      <w:r w:rsidR="00731545">
        <w:tab/>
      </w:r>
      <w:r w:rsidR="00731545">
        <w:tab/>
      </w:r>
      <w:r w:rsidR="00731545">
        <w:tab/>
      </w:r>
      <w:r w:rsidR="00731545">
        <w:tab/>
      </w:r>
      <w:r w:rsidR="00731545">
        <w:tab/>
      </w:r>
      <w:r>
        <w:t>(b)</w:t>
      </w:r>
      <w:r>
        <w:tab/>
      </w:r>
      <w:r w:rsidR="00731545">
        <w:t>4</w:t>
      </w:r>
      <m:oMath>
        <m:r>
          <w:rPr>
            <w:rFonts w:ascii="Cambria Math" w:hAnsi="Cambria Math"/>
          </w:rPr>
          <m:t xml:space="preserve"> ×</m:t>
        </m:r>
      </m:oMath>
      <w:r>
        <w:t xml:space="preserve"> </w:t>
      </w:r>
      <w:r w:rsidR="00731545">
        <w:t>(5 + (56</w:t>
      </w:r>
      <m:oMath>
        <m:r>
          <w:rPr>
            <w:rFonts w:ascii="Cambria Math" w:hAnsi="Cambria Math"/>
          </w:rPr>
          <m:t xml:space="preserve"> ÷ </m:t>
        </m:r>
      </m:oMath>
      <w:r w:rsidR="00731545">
        <w:t>8))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644584" w:rsidP="0051582F">
      <w:pPr>
        <w:spacing w:after="0" w:line="240" w:lineRule="auto"/>
      </w:pPr>
      <w:r>
        <w:t>(c)</w:t>
      </w:r>
      <w:r>
        <w:tab/>
      </w:r>
      <w:r w:rsidR="00E36D16">
        <w:t>15% of $800</w:t>
      </w:r>
      <w:r w:rsidR="00731545">
        <w:tab/>
      </w:r>
      <w:r w:rsidR="00731545">
        <w:tab/>
      </w:r>
      <w:r w:rsidR="00731545">
        <w:tab/>
      </w:r>
      <w:r w:rsidR="00731545">
        <w:tab/>
      </w:r>
      <w:r w:rsidR="00731545">
        <w:tab/>
      </w:r>
      <w:r w:rsidR="00731545">
        <w:tab/>
        <w:t>(d)</w:t>
      </w:r>
      <w:r w:rsidR="00731545"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 w:rsidR="00731545">
        <w:t xml:space="preserve">  </w:t>
      </w:r>
      <w:proofErr w:type="gramStart"/>
      <w:r w:rsidR="00731545">
        <w:t>of  $</w:t>
      </w:r>
      <w:proofErr w:type="gramEnd"/>
      <w:r w:rsidR="00731545">
        <w:t>90</w:t>
      </w:r>
    </w:p>
    <w:p w:rsidR="00E36D16" w:rsidRDefault="00E36D16" w:rsidP="0051582F">
      <w:pPr>
        <w:spacing w:after="0" w:line="240" w:lineRule="auto"/>
      </w:pPr>
    </w:p>
    <w:p w:rsidR="00A3402C" w:rsidRDefault="00A3402C" w:rsidP="0051582F">
      <w:pPr>
        <w:spacing w:after="0" w:line="240" w:lineRule="auto"/>
      </w:pPr>
    </w:p>
    <w:p w:rsidR="00E36D16" w:rsidRPr="00A3402C" w:rsidRDefault="00E36D16" w:rsidP="0051582F">
      <w:pPr>
        <w:spacing w:after="0" w:line="240" w:lineRule="auto"/>
      </w:pPr>
    </w:p>
    <w:p w:rsidR="00731545" w:rsidRPr="00731545" w:rsidRDefault="00731545" w:rsidP="0051582F">
      <w:pPr>
        <w:spacing w:after="0" w:line="240" w:lineRule="auto"/>
      </w:pPr>
      <w:r>
        <w:t>(e</w:t>
      </w:r>
      <w:r w:rsidRPr="00731545">
        <w:t>)</w:t>
      </w:r>
      <w:r w:rsidRPr="00731545">
        <w:tab/>
      </w:r>
      <w:r>
        <w:t>Insert brac</w:t>
      </w:r>
      <w:r w:rsidR="00A3402C">
        <w:t>kets to make this</w:t>
      </w:r>
      <w:r>
        <w:t xml:space="preserve"> statement</w:t>
      </w:r>
      <w:r w:rsidR="00322F4E">
        <w:t xml:space="preserve"> </w:t>
      </w:r>
      <w:proofErr w:type="gramStart"/>
      <w:r w:rsidR="00322F4E">
        <w:t>true :</w:t>
      </w:r>
      <w:proofErr w:type="gramEnd"/>
      <w:r>
        <w:t xml:space="preserve"> </w:t>
      </w:r>
      <w:r>
        <w:tab/>
      </w:r>
      <w:r>
        <w:tab/>
        <w:t>4 + 2</w:t>
      </w:r>
      <m:oMath>
        <m:r>
          <w:rPr>
            <w:rFonts w:ascii="Cambria Math" w:hAnsi="Cambria Math"/>
          </w:rPr>
          <m:t xml:space="preserve"> × </m:t>
        </m:r>
      </m:oMath>
      <w:r>
        <w:t>3</w:t>
      </w:r>
      <w:r w:rsidR="00A3402C">
        <w:t xml:space="preserve"> </w:t>
      </w:r>
      <w:r>
        <w:rPr>
          <w:vertAlign w:val="superscript"/>
        </w:rPr>
        <w:t>2</w:t>
      </w:r>
      <w:r w:rsidR="00A3402C">
        <w:rPr>
          <w:vertAlign w:val="superscript"/>
        </w:rPr>
        <w:t xml:space="preserve">  </w:t>
      </w:r>
      <w:r>
        <w:rPr>
          <w:rFonts w:cs="Arial"/>
          <w:vertAlign w:val="superscript"/>
        </w:rPr>
        <w:t>‒</w:t>
      </w:r>
      <w:r w:rsidR="00A3402C">
        <w:rPr>
          <w:rFonts w:cs="Arial"/>
          <w:vertAlign w:val="superscript"/>
        </w:rPr>
        <w:t xml:space="preserve">  </w:t>
      </w:r>
      <w:r>
        <w:t>6</w:t>
      </w:r>
      <m:oMath>
        <m:r>
          <w:rPr>
            <w:rFonts w:ascii="Cambria Math" w:hAnsi="Cambria Math"/>
          </w:rPr>
          <m:t xml:space="preserve"> ÷2=97</m:t>
        </m:r>
      </m:oMath>
    </w:p>
    <w:p w:rsidR="00731545" w:rsidRDefault="00731545" w:rsidP="0051582F">
      <w:pPr>
        <w:spacing w:after="0" w:line="240" w:lineRule="auto"/>
        <w:rPr>
          <w:b/>
        </w:rPr>
      </w:pPr>
    </w:p>
    <w:p w:rsidR="00731545" w:rsidRDefault="00731545" w:rsidP="0051582F">
      <w:pPr>
        <w:spacing w:after="0" w:line="240" w:lineRule="auto"/>
        <w:rPr>
          <w:b/>
        </w:rPr>
      </w:pPr>
    </w:p>
    <w:p w:rsidR="00E36D16" w:rsidRPr="00731545" w:rsidRDefault="00E36D16" w:rsidP="0051582F">
      <w:pPr>
        <w:spacing w:after="0" w:line="240" w:lineRule="auto"/>
      </w:pPr>
      <w:r w:rsidRPr="009A3FB8">
        <w:rPr>
          <w:b/>
        </w:rPr>
        <w:t>Question 2</w:t>
      </w:r>
      <w:r w:rsidR="00731545">
        <w:t xml:space="preserve"> [2 Marks]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proofErr w:type="gramStart"/>
      <w:r>
        <w:t>Sam bought a new pair of shoes in a ‘35% off’ sale.</w:t>
      </w:r>
      <w:proofErr w:type="gramEnd"/>
      <w:r>
        <w:t xml:space="preserve"> Normally the shoes cost $90. How much did Sam pay for the shoes in the sale?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3B3F06">
      <w:pPr>
        <w:spacing w:after="0" w:line="240" w:lineRule="auto"/>
      </w:pPr>
      <w:r w:rsidRPr="00B2546D">
        <w:rPr>
          <w:b/>
        </w:rPr>
        <w:t xml:space="preserve">Question </w:t>
      </w:r>
      <w:r>
        <w:rPr>
          <w:b/>
        </w:rPr>
        <w:t>3</w:t>
      </w:r>
      <w:r>
        <w:t xml:space="preserve"> [2 Marks] 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>
        <w:t>Rhett has $45 000 saved.  He is going to use two thirds of his savings as a deposit on a house.  How much is his deposit?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644584" w:rsidRDefault="00644584" w:rsidP="0051582F">
      <w:pPr>
        <w:spacing w:after="0" w:line="240" w:lineRule="auto"/>
        <w:rPr>
          <w:b/>
        </w:rPr>
      </w:pPr>
    </w:p>
    <w:p w:rsidR="00644584" w:rsidRDefault="00644584" w:rsidP="0051582F">
      <w:pPr>
        <w:spacing w:after="0" w:line="240" w:lineRule="auto"/>
        <w:rPr>
          <w:b/>
        </w:rPr>
      </w:pPr>
    </w:p>
    <w:p w:rsidR="00731545" w:rsidRDefault="00731545" w:rsidP="0051582F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B2546D">
        <w:rPr>
          <w:b/>
        </w:rPr>
        <w:t xml:space="preserve">Question </w:t>
      </w:r>
      <w:r>
        <w:rPr>
          <w:b/>
        </w:rPr>
        <w:t>4</w:t>
      </w:r>
      <w:r w:rsidR="00A3402C">
        <w:t xml:space="preserve"> [5</w:t>
      </w:r>
      <w:r>
        <w:t xml:space="preserve"> Marks: 1, 1, 1, 1</w:t>
      </w:r>
      <w:r w:rsidR="00A3402C">
        <w:t xml:space="preserve">, </w:t>
      </w:r>
      <w:proofErr w:type="gramStart"/>
      <w:r w:rsidR="00A3402C">
        <w:t>1</w:t>
      </w:r>
      <w:proofErr w:type="gramEnd"/>
      <w:r>
        <w:t xml:space="preserve">] </w:t>
      </w:r>
    </w:p>
    <w:p w:rsidR="00E36D16" w:rsidRDefault="00E36D16" w:rsidP="0051582F">
      <w:pPr>
        <w:spacing w:after="0" w:line="240" w:lineRule="auto"/>
      </w:pPr>
    </w:p>
    <w:p w:rsidR="00E36D16" w:rsidRDefault="00A3402C" w:rsidP="0051582F">
      <w:pPr>
        <w:spacing w:after="0" w:line="240" w:lineRule="auto"/>
      </w:pPr>
      <w:r>
        <w:t>Round each number to the given accuracy</w:t>
      </w:r>
      <w:r w:rsidR="00E36D16">
        <w:t>:</w:t>
      </w:r>
    </w:p>
    <w:p w:rsidR="00E36D16" w:rsidRDefault="00E36D16" w:rsidP="0051582F">
      <w:pPr>
        <w:spacing w:after="0" w:line="240" w:lineRule="auto"/>
      </w:pPr>
    </w:p>
    <w:p w:rsidR="00E36D16" w:rsidRDefault="00A3402C" w:rsidP="0051582F">
      <w:pPr>
        <w:numPr>
          <w:ilvl w:val="0"/>
          <w:numId w:val="1"/>
        </w:numPr>
        <w:spacing w:after="0" w:line="240" w:lineRule="auto"/>
      </w:pPr>
      <w:r>
        <w:tab/>
        <w:t>346 (nearest 10)</w:t>
      </w:r>
      <w:r>
        <w:tab/>
      </w:r>
      <w:r>
        <w:tab/>
      </w:r>
      <w:r>
        <w:tab/>
      </w:r>
      <w:r>
        <w:tab/>
      </w:r>
      <w:r>
        <w:tab/>
        <w:t>(b)</w:t>
      </w:r>
      <w:r>
        <w:tab/>
        <w:t>27.48 (one decimal place)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A3402C" w:rsidP="00A3402C">
      <w:pPr>
        <w:spacing w:after="0" w:line="240" w:lineRule="auto"/>
      </w:pPr>
      <w:r>
        <w:t>(c)</w:t>
      </w:r>
      <w:r w:rsidR="00E36D16">
        <w:tab/>
      </w:r>
      <w:r>
        <w:t>1001.98 (one decimal place)</w:t>
      </w:r>
      <w:r>
        <w:tab/>
      </w:r>
      <w:r>
        <w:tab/>
      </w:r>
      <w:r>
        <w:tab/>
        <w:t>(d)</w:t>
      </w:r>
      <w:r>
        <w:tab/>
        <w:t xml:space="preserve">$72.634 </w:t>
      </w:r>
      <w:proofErr w:type="gramStart"/>
      <w:r>
        <w:t>( nearest</w:t>
      </w:r>
      <w:proofErr w:type="gramEnd"/>
      <w:r>
        <w:t xml:space="preserve"> cent)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322F4E" w:rsidRDefault="00322F4E" w:rsidP="0051582F">
      <w:pPr>
        <w:spacing w:after="0" w:line="240" w:lineRule="auto"/>
      </w:pPr>
    </w:p>
    <w:p w:rsidR="00A3402C" w:rsidRDefault="00A3402C" w:rsidP="0051582F">
      <w:pPr>
        <w:spacing w:after="0" w:line="240" w:lineRule="auto"/>
      </w:pPr>
      <w:r>
        <w:t>(e)</w:t>
      </w:r>
      <w:r>
        <w:tab/>
        <w:t>$72.634 (nearest 5c)</w:t>
      </w:r>
    </w:p>
    <w:p w:rsidR="00A3402C" w:rsidRDefault="00A3402C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5D6011" w:rsidRDefault="005D6011" w:rsidP="0051582F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0E7127">
        <w:rPr>
          <w:b/>
        </w:rPr>
        <w:t>Q</w:t>
      </w:r>
      <w:r>
        <w:rPr>
          <w:b/>
        </w:rPr>
        <w:t>uestion 5</w:t>
      </w:r>
      <w:r>
        <w:t xml:space="preserve"> [4 Marks: 1, 1, 1, </w:t>
      </w:r>
      <w:proofErr w:type="gramStart"/>
      <w:r>
        <w:t>1</w:t>
      </w:r>
      <w:proofErr w:type="gramEnd"/>
      <w:r>
        <w:t>]</w:t>
      </w:r>
    </w:p>
    <w:p w:rsidR="00E36D16" w:rsidRDefault="00437626" w:rsidP="0051582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23495</wp:posOffset>
                </wp:positionV>
                <wp:extent cx="457200" cy="342900"/>
                <wp:effectExtent l="0" t="4445" r="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6D16" w:rsidRDefault="00E36D16" w:rsidP="0051582F"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2pt;margin-top:1.85pt;width:36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K6sgIAALk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" filled="f" stroked="f">
                <v:textbox>
                  <w:txbxContent>
                    <w:p w:rsidR="00E36D16" w:rsidRDefault="00E36D16" w:rsidP="0051582F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23495</wp:posOffset>
                </wp:positionV>
                <wp:extent cx="457200" cy="342900"/>
                <wp:effectExtent l="0" t="4445" r="0" b="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6D16" w:rsidRDefault="00E36D16" w:rsidP="0051582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13pt;margin-top:1.85pt;width:36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uetQIAAMA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" filled="f" stroked="f">
                <v:textbox>
                  <w:txbxContent>
                    <w:p w:rsidR="00E36D16" w:rsidRDefault="00E36D16" w:rsidP="0051582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137795</wp:posOffset>
                </wp:positionV>
                <wp:extent cx="457200" cy="342900"/>
                <wp:effectExtent l="0" t="4445" r="0" b="0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6D16" w:rsidRDefault="00E36D16" w:rsidP="0051582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7pt;margin-top:10.85pt;width:36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QKtQIAAMA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" filled="f" stroked="f">
                <v:textbox>
                  <w:txbxContent>
                    <w:p w:rsidR="00E36D16" w:rsidRDefault="00E36D16" w:rsidP="0051582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36D16" w:rsidRDefault="00E36D16" w:rsidP="0051582F">
      <w:pPr>
        <w:spacing w:after="0" w:line="240" w:lineRule="auto"/>
      </w:pPr>
    </w:p>
    <w:p w:rsidR="00E36D16" w:rsidRDefault="00437626" w:rsidP="0051582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15875</wp:posOffset>
                </wp:positionV>
                <wp:extent cx="0" cy="228600"/>
                <wp:effectExtent l="9525" t="6350" r="9525" b="12700"/>
                <wp:wrapNone/>
                <wp:docPr id="2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.25pt" to="270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9f5EgIAACg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15875</wp:posOffset>
                </wp:positionV>
                <wp:extent cx="0" cy="228600"/>
                <wp:effectExtent l="9525" t="6350" r="9525" b="12700"/>
                <wp:wrapNone/>
                <wp:docPr id="2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2pt,1.25pt" to="52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HxEgIAACg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15875</wp:posOffset>
                </wp:positionV>
                <wp:extent cx="0" cy="228600"/>
                <wp:effectExtent l="9525" t="6350" r="9525" b="12700"/>
                <wp:wrapNone/>
                <wp:docPr id="2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25pt" to="3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JdEgIAACg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"/>
            </w:pict>
          </mc:Fallback>
        </mc:AlternateContent>
      </w:r>
    </w:p>
    <w:p w:rsidR="00E36D16" w:rsidRDefault="00437626" w:rsidP="0051582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-44450</wp:posOffset>
                </wp:positionV>
                <wp:extent cx="6629400" cy="0"/>
                <wp:effectExtent l="19050" t="60325" r="19050" b="53975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3.5pt" to="540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">
                <v:stroke startarrow="block" endarrow="block"/>
              </v:line>
            </w:pict>
          </mc:Fallback>
        </mc:AlternateContent>
      </w:r>
    </w:p>
    <w:p w:rsidR="00E36D16" w:rsidRDefault="008E158D" w:rsidP="0051582F">
      <w:pPr>
        <w:spacing w:after="0" w:line="240" w:lineRule="auto"/>
      </w:pPr>
      <w:r>
        <w:t>Place the following decimal, percentage</w:t>
      </w:r>
      <w:r w:rsidR="00E36D16">
        <w:t xml:space="preserve"> and fractions on the number line above: 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numPr>
          <w:ilvl w:val="0"/>
          <w:numId w:val="2"/>
        </w:numPr>
        <w:spacing w:after="0" w:line="240" w:lineRule="auto"/>
      </w:pPr>
      <w:r>
        <w:t>0.2</w:t>
      </w:r>
      <w:r w:rsidR="008E158D">
        <w:tab/>
      </w:r>
      <w:r w:rsidR="008E158D">
        <w:tab/>
        <w:t>(b)</w:t>
      </w:r>
      <w:r w:rsidR="008E158D">
        <w:tab/>
      </w:r>
      <w:r w:rsidR="008E158D" w:rsidRPr="00B2546D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7" o:title=""/>
          </v:shape>
          <o:OLEObject Type="Embed" ProgID="Equation.3" ShapeID="_x0000_i1025" DrawAspect="Content" ObjectID="_1517634822" r:id="rId8"/>
        </w:object>
      </w:r>
      <w:r w:rsidR="008E158D">
        <w:tab/>
      </w:r>
      <w:r w:rsidR="008E158D">
        <w:tab/>
        <w:t>(c)</w:t>
      </w:r>
      <w:r w:rsidR="008E158D">
        <w:tab/>
        <w:t>60%</w:t>
      </w:r>
      <w:r w:rsidR="008E158D">
        <w:tab/>
      </w:r>
      <w:r w:rsidR="008E158D">
        <w:tab/>
      </w:r>
      <w:r w:rsidR="008E158D">
        <w:tab/>
        <w:t>(d)</w:t>
      </w:r>
      <w:r w:rsidR="008E158D">
        <w:tab/>
      </w:r>
      <w:r w:rsidR="008E158D" w:rsidRPr="00B2546D">
        <w:rPr>
          <w:position w:val="-24"/>
        </w:rPr>
        <w:object w:dxaOrig="320" w:dyaOrig="620">
          <v:shape id="_x0000_i1026" type="#_x0000_t75" style="width:15.75pt;height:30.75pt" o:ole="">
            <v:imagedata r:id="rId9" o:title=""/>
          </v:shape>
          <o:OLEObject Type="Embed" ProgID="Equation.3" ShapeID="_x0000_i1026" DrawAspect="Content" ObjectID="_1517634823" r:id="rId10"/>
        </w:object>
      </w:r>
    </w:p>
    <w:p w:rsidR="00E36D16" w:rsidRDefault="00E36D16" w:rsidP="008E158D">
      <w:pPr>
        <w:spacing w:after="0" w:line="240" w:lineRule="auto"/>
        <w:ind w:left="720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6</w:t>
      </w:r>
      <w:r w:rsidR="005D6011">
        <w:t xml:space="preserve"> [2 Marks</w:t>
      </w:r>
      <w:r>
        <w:t xml:space="preserve">] </w:t>
      </w:r>
    </w:p>
    <w:p w:rsidR="00E36D16" w:rsidRDefault="00E36D16" w:rsidP="0051582F">
      <w:pPr>
        <w:spacing w:after="0" w:line="240" w:lineRule="auto"/>
      </w:pPr>
    </w:p>
    <w:p w:rsidR="00644584" w:rsidRPr="005D6011" w:rsidRDefault="005D6011" w:rsidP="0051582F">
      <w:pPr>
        <w:spacing w:after="0" w:line="240" w:lineRule="auto"/>
      </w:pPr>
      <w:r w:rsidRPr="005D6011">
        <w:t xml:space="preserve">Calculate </w:t>
      </w:r>
      <w:r>
        <w:t xml:space="preserve">the </w:t>
      </w:r>
      <w:r w:rsidRPr="005D6011">
        <w:t>2.5%</w:t>
      </w:r>
      <w:r>
        <w:t xml:space="preserve"> commission earned by a real estate agent on the sale of property worth </w:t>
      </w:r>
      <w:r w:rsidR="0084234F">
        <w:t>$</w:t>
      </w:r>
      <w:r>
        <w:t>325 000</w:t>
      </w:r>
      <w:r w:rsidR="0084234F">
        <w:t>.</w:t>
      </w:r>
    </w:p>
    <w:p w:rsidR="00644584" w:rsidRDefault="00644584" w:rsidP="0051582F">
      <w:pPr>
        <w:spacing w:after="0" w:line="240" w:lineRule="auto"/>
        <w:rPr>
          <w:b/>
        </w:rPr>
      </w:pPr>
    </w:p>
    <w:p w:rsidR="00644584" w:rsidRDefault="00644584" w:rsidP="0051582F">
      <w:pPr>
        <w:spacing w:after="0" w:line="240" w:lineRule="auto"/>
        <w:rPr>
          <w:b/>
        </w:rPr>
      </w:pPr>
    </w:p>
    <w:p w:rsidR="005D6011" w:rsidRDefault="005D6011" w:rsidP="0051582F">
      <w:pPr>
        <w:spacing w:after="0" w:line="240" w:lineRule="auto"/>
        <w:rPr>
          <w:b/>
        </w:rPr>
      </w:pPr>
    </w:p>
    <w:p w:rsidR="008E158D" w:rsidRDefault="008E158D" w:rsidP="0051582F">
      <w:pPr>
        <w:spacing w:after="0" w:line="240" w:lineRule="auto"/>
        <w:rPr>
          <w:b/>
        </w:rPr>
      </w:pPr>
    </w:p>
    <w:p w:rsidR="005D6011" w:rsidRDefault="005D6011" w:rsidP="0051582F">
      <w:pPr>
        <w:spacing w:after="0" w:line="240" w:lineRule="auto"/>
        <w:rPr>
          <w:b/>
        </w:rPr>
      </w:pPr>
    </w:p>
    <w:p w:rsidR="00644584" w:rsidRDefault="00644584" w:rsidP="0051582F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7</w:t>
      </w:r>
      <w:r w:rsidR="008E158D">
        <w:t xml:space="preserve"> [3 Marks: 1, 2</w:t>
      </w:r>
      <w:r>
        <w:t xml:space="preserve">] </w:t>
      </w:r>
    </w:p>
    <w:p w:rsidR="00E36D16" w:rsidRDefault="00E36D16" w:rsidP="008E158D">
      <w:pPr>
        <w:spacing w:after="0"/>
        <w:rPr>
          <w:rFonts w:ascii="Bookman Old Style" w:hAnsi="Bookman Old Style"/>
          <w:b/>
        </w:rPr>
      </w:pPr>
    </w:p>
    <w:p w:rsidR="008E158D" w:rsidRDefault="008E158D" w:rsidP="008E158D">
      <w:pPr>
        <w:spacing w:after="0"/>
        <w:rPr>
          <w:rFonts w:cs="Arial"/>
        </w:rPr>
      </w:pPr>
      <w:r>
        <w:rPr>
          <w:rFonts w:cs="Arial"/>
        </w:rPr>
        <w:t>Gavin sells Tupperware and earns 8% of the total sales.  One week he had three parties, one valued at $1500, one valued at $2200 and one at $940.</w:t>
      </w:r>
    </w:p>
    <w:p w:rsidR="008E158D" w:rsidRDefault="008E158D" w:rsidP="008E158D">
      <w:pPr>
        <w:spacing w:after="0"/>
        <w:rPr>
          <w:rFonts w:cs="Arial"/>
        </w:rPr>
      </w:pPr>
    </w:p>
    <w:p w:rsidR="008E158D" w:rsidRDefault="008E158D" w:rsidP="008E158D">
      <w:pPr>
        <w:pStyle w:val="ListParagraph"/>
        <w:numPr>
          <w:ilvl w:val="0"/>
          <w:numId w:val="4"/>
        </w:numPr>
        <w:spacing w:after="0"/>
        <w:ind w:hanging="720"/>
        <w:rPr>
          <w:rFonts w:cs="Arial"/>
        </w:rPr>
      </w:pPr>
      <w:r>
        <w:rPr>
          <w:rFonts w:cs="Arial"/>
        </w:rPr>
        <w:t>What was the total value of sales for the week?</w:t>
      </w:r>
    </w:p>
    <w:p w:rsidR="008E158D" w:rsidRDefault="008E158D" w:rsidP="008E158D">
      <w:pPr>
        <w:pStyle w:val="ListParagraph"/>
        <w:spacing w:after="0"/>
        <w:rPr>
          <w:rFonts w:cs="Arial"/>
        </w:rPr>
      </w:pPr>
    </w:p>
    <w:p w:rsidR="008E158D" w:rsidRDefault="008E158D" w:rsidP="008E158D">
      <w:pPr>
        <w:pStyle w:val="ListParagraph"/>
        <w:spacing w:after="0"/>
        <w:rPr>
          <w:rFonts w:cs="Arial"/>
        </w:rPr>
      </w:pPr>
    </w:p>
    <w:p w:rsidR="008E158D" w:rsidRDefault="008E158D" w:rsidP="008E158D">
      <w:pPr>
        <w:pStyle w:val="ListParagraph"/>
        <w:spacing w:after="0"/>
        <w:rPr>
          <w:rFonts w:cs="Arial"/>
        </w:rPr>
      </w:pPr>
    </w:p>
    <w:p w:rsidR="008E158D" w:rsidRPr="008E158D" w:rsidRDefault="008E158D" w:rsidP="008E158D">
      <w:pPr>
        <w:pStyle w:val="ListParagraph"/>
        <w:numPr>
          <w:ilvl w:val="0"/>
          <w:numId w:val="4"/>
        </w:numPr>
        <w:spacing w:after="0"/>
        <w:ind w:hanging="720"/>
        <w:rPr>
          <w:rFonts w:cs="Arial"/>
        </w:rPr>
      </w:pPr>
      <w:r>
        <w:rPr>
          <w:rFonts w:cs="Arial"/>
        </w:rPr>
        <w:t>What commission did he earn?</w:t>
      </w:r>
    </w:p>
    <w:p w:rsidR="008E158D" w:rsidRPr="005A1E20" w:rsidRDefault="008E158D" w:rsidP="008E158D">
      <w:pPr>
        <w:spacing w:after="0"/>
        <w:rPr>
          <w:rFonts w:ascii="Bookman Old Style" w:hAnsi="Bookman Old Style"/>
          <w:b/>
        </w:rPr>
      </w:pPr>
    </w:p>
    <w:p w:rsidR="00E36D16" w:rsidRDefault="00E36D16" w:rsidP="008E158D">
      <w:pPr>
        <w:spacing w:after="0"/>
        <w:rPr>
          <w:sz w:val="22"/>
        </w:rPr>
      </w:pPr>
    </w:p>
    <w:p w:rsidR="00644584" w:rsidRDefault="00644584" w:rsidP="008E158D">
      <w:pPr>
        <w:spacing w:after="0"/>
        <w:rPr>
          <w:sz w:val="22"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8</w:t>
      </w:r>
      <w:r>
        <w:t xml:space="preserve"> [2 Marks: 1, 1] </w:t>
      </w:r>
    </w:p>
    <w:p w:rsidR="00E36D16" w:rsidRDefault="00E36D16" w:rsidP="0051582F">
      <w:pPr>
        <w:autoSpaceDE w:val="0"/>
        <w:autoSpaceDN w:val="0"/>
        <w:adjustRightInd w:val="0"/>
        <w:rPr>
          <w:rFonts w:ascii="Bookman Old Style" w:hAnsi="Bookman Old Style" w:cs="Frutiger-UltraBlack"/>
          <w:b/>
          <w:bCs/>
          <w:color w:val="000000"/>
        </w:rPr>
      </w:pPr>
    </w:p>
    <w:p w:rsidR="00E36D16" w:rsidRPr="00A14CC2" w:rsidRDefault="00E36D16" w:rsidP="0051582F">
      <w:pPr>
        <w:autoSpaceDE w:val="0"/>
        <w:autoSpaceDN w:val="0"/>
        <w:adjustRightInd w:val="0"/>
        <w:rPr>
          <w:rFonts w:ascii="Esperanto" w:hAnsi="Esperanto" w:cs="Esperanto"/>
          <w:sz w:val="22"/>
        </w:rPr>
      </w:pPr>
      <w:r w:rsidRPr="00A14CC2">
        <w:rPr>
          <w:rFonts w:cs="Arial"/>
          <w:bCs/>
          <w:sz w:val="22"/>
        </w:rPr>
        <w:t>Write each set of numbers in order from smallest to largest.</w:t>
      </w:r>
    </w:p>
    <w:p w:rsidR="00E36D16" w:rsidRPr="00A14CC2" w:rsidRDefault="00E36D16" w:rsidP="0051582F">
      <w:pPr>
        <w:tabs>
          <w:tab w:val="left" w:pos="1290"/>
        </w:tabs>
        <w:rPr>
          <w:sz w:val="22"/>
        </w:rPr>
      </w:pPr>
      <w:r w:rsidRPr="00A14CC2">
        <w:rPr>
          <w:sz w:val="22"/>
        </w:rPr>
        <w:t xml:space="preserve">(a)   </w:t>
      </w:r>
      <w:r w:rsidRPr="00A14CC2">
        <w:rPr>
          <w:sz w:val="22"/>
        </w:rPr>
        <w:tab/>
        <w:t>53.7, 53.8, 53.81, 53.75</w:t>
      </w:r>
    </w:p>
    <w:p w:rsidR="00E36D16" w:rsidRPr="00A14CC2" w:rsidRDefault="00E36D16" w:rsidP="0051582F">
      <w:pPr>
        <w:tabs>
          <w:tab w:val="left" w:pos="1290"/>
        </w:tabs>
        <w:rPr>
          <w:sz w:val="22"/>
        </w:rPr>
      </w:pPr>
    </w:p>
    <w:p w:rsidR="00E36D16" w:rsidRPr="00A14CC2" w:rsidRDefault="00E36D16" w:rsidP="0051582F">
      <w:pPr>
        <w:tabs>
          <w:tab w:val="left" w:pos="1290"/>
        </w:tabs>
        <w:rPr>
          <w:sz w:val="22"/>
        </w:rPr>
      </w:pPr>
      <w:r w:rsidRPr="00A14CC2">
        <w:rPr>
          <w:sz w:val="22"/>
        </w:rPr>
        <w:t xml:space="preserve">(b)   </w:t>
      </w:r>
      <w:r w:rsidRPr="00A14CC2">
        <w:rPr>
          <w:sz w:val="22"/>
        </w:rPr>
        <w:tab/>
        <w:t>7.29, 7.3, 7.289, 7.298</w:t>
      </w:r>
    </w:p>
    <w:p w:rsidR="00E36D16" w:rsidRDefault="00E36D16" w:rsidP="0051582F">
      <w:pPr>
        <w:autoSpaceDE w:val="0"/>
        <w:autoSpaceDN w:val="0"/>
        <w:adjustRightInd w:val="0"/>
        <w:rPr>
          <w:b/>
          <w:szCs w:val="24"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9</w:t>
      </w:r>
      <w:r w:rsidR="008E158D">
        <w:rPr>
          <w:b/>
        </w:rPr>
        <w:t xml:space="preserve"> </w:t>
      </w:r>
      <w:r>
        <w:t xml:space="preserve">[4 Marks: 1, 1, 1, </w:t>
      </w:r>
      <w:proofErr w:type="gramStart"/>
      <w:r>
        <w:t>1</w:t>
      </w:r>
      <w:proofErr w:type="gramEnd"/>
      <w:r>
        <w:t xml:space="preserve">] </w:t>
      </w:r>
    </w:p>
    <w:p w:rsidR="00E36D16" w:rsidRPr="00A14CC2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 w:rsidRPr="00A14CC2">
        <w:rPr>
          <w:rFonts w:cs="Arial"/>
          <w:bCs/>
          <w:sz w:val="22"/>
        </w:rPr>
        <w:t xml:space="preserve">(a)  </w:t>
      </w:r>
      <w:r w:rsidRPr="00A14CC2">
        <w:rPr>
          <w:rFonts w:cs="Arial"/>
          <w:bCs/>
          <w:sz w:val="22"/>
        </w:rPr>
        <w:tab/>
      </w:r>
      <w:proofErr w:type="gramStart"/>
      <w:r w:rsidRPr="00A14CC2">
        <w:rPr>
          <w:rFonts w:cs="Arial"/>
          <w:bCs/>
          <w:sz w:val="22"/>
        </w:rPr>
        <w:t>Express</w:t>
      </w:r>
      <w:r w:rsidR="00F345CC">
        <w:rPr>
          <w:rFonts w:cs="Arial"/>
          <w:bCs/>
          <w:sz w:val="22"/>
        </w:rPr>
        <w:t xml:space="preserve"> </w:t>
      </w:r>
      <w:r w:rsidRPr="00A14CC2">
        <w:rPr>
          <w:rFonts w:cs="Arial"/>
          <w:sz w:val="22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4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A14CC2">
        <w:rPr>
          <w:rFonts w:cs="Arial"/>
          <w:sz w:val="22"/>
        </w:rPr>
        <w:t xml:space="preserve">as a decimal.             </w:t>
      </w:r>
      <w:r w:rsidRPr="00A14CC2">
        <w:rPr>
          <w:rFonts w:cs="Arial"/>
          <w:bCs/>
          <w:sz w:val="22"/>
        </w:rPr>
        <w:t xml:space="preserve">                 (b)  </w:t>
      </w:r>
      <w:r w:rsidRPr="00A14CC2">
        <w:rPr>
          <w:rFonts w:cs="Arial"/>
          <w:sz w:val="22"/>
        </w:rPr>
        <w:t>Express 65% as a decimal.</w:t>
      </w:r>
    </w:p>
    <w:p w:rsidR="00E36D16" w:rsidRPr="00A14CC2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 w:rsidRPr="00A14CC2">
        <w:rPr>
          <w:rFonts w:cs="Arial"/>
          <w:sz w:val="22"/>
        </w:rPr>
        <w:tab/>
        <w:t xml:space="preserve">     ________________</w:t>
      </w:r>
      <w:r w:rsidRPr="00A14CC2">
        <w:rPr>
          <w:rFonts w:cs="Arial"/>
          <w:sz w:val="22"/>
        </w:rPr>
        <w:tab/>
      </w:r>
      <w:r w:rsidRPr="00A14CC2">
        <w:rPr>
          <w:rFonts w:cs="Arial"/>
          <w:sz w:val="22"/>
        </w:rPr>
        <w:tab/>
      </w:r>
      <w:r w:rsidRPr="00A14CC2">
        <w:rPr>
          <w:rFonts w:cs="Arial"/>
          <w:sz w:val="22"/>
        </w:rPr>
        <w:tab/>
        <w:t xml:space="preserve">        _______________</w:t>
      </w:r>
    </w:p>
    <w:p w:rsidR="00E36D16" w:rsidRPr="00A14CC2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 w:rsidRPr="00A14CC2">
        <w:rPr>
          <w:rFonts w:cs="Arial"/>
          <w:bCs/>
          <w:sz w:val="22"/>
        </w:rPr>
        <w:t xml:space="preserve">(c) </w:t>
      </w:r>
      <w:r w:rsidRPr="00A14CC2">
        <w:rPr>
          <w:rFonts w:cs="Arial"/>
          <w:bCs/>
          <w:sz w:val="22"/>
        </w:rPr>
        <w:tab/>
      </w:r>
      <w:r w:rsidRPr="00A14CC2">
        <w:rPr>
          <w:rFonts w:cs="Arial"/>
          <w:sz w:val="22"/>
        </w:rPr>
        <w:t>Change</w:t>
      </w:r>
      <w:r w:rsidR="008E158D">
        <w:rPr>
          <w:rFonts w:cs="Arial"/>
          <w:sz w:val="22"/>
        </w:rPr>
        <w:t xml:space="preserve"> </w:t>
      </w:r>
      <m:oMath>
        <m:r>
          <w:rPr>
            <w:rFonts w:ascii="Cambria Math" w:hAnsi="Cambria Math" w:cs="Arial"/>
            <w:sz w:val="22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</m:oMath>
      <w:r w:rsidRPr="00A14CC2">
        <w:rPr>
          <w:rFonts w:cs="Arial"/>
          <w:sz w:val="22"/>
        </w:rPr>
        <w:t xml:space="preserve"> </w:t>
      </w:r>
      <w:r w:rsidR="00F345CC">
        <w:rPr>
          <w:rFonts w:cs="Arial"/>
          <w:sz w:val="22"/>
        </w:rPr>
        <w:t xml:space="preserve"> </w:t>
      </w:r>
      <w:r w:rsidRPr="00A14CC2">
        <w:rPr>
          <w:rFonts w:cs="Arial"/>
          <w:sz w:val="22"/>
        </w:rPr>
        <w:t>to a percentage.                        (d)  Express 0.25 as a fraction.</w:t>
      </w:r>
    </w:p>
    <w:p w:rsidR="00E36D16" w:rsidRPr="00A14CC2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 w:rsidRPr="00A14CC2">
        <w:rPr>
          <w:rFonts w:cs="Arial"/>
          <w:sz w:val="22"/>
        </w:rPr>
        <w:tab/>
        <w:t xml:space="preserve">     ________________</w:t>
      </w:r>
      <w:r w:rsidRPr="00A14CC2">
        <w:rPr>
          <w:rFonts w:cs="Arial"/>
          <w:sz w:val="22"/>
        </w:rPr>
        <w:tab/>
      </w:r>
      <w:r w:rsidRPr="00A14CC2">
        <w:rPr>
          <w:rFonts w:cs="Arial"/>
          <w:sz w:val="22"/>
        </w:rPr>
        <w:tab/>
      </w:r>
      <w:r w:rsidRPr="00A14CC2">
        <w:rPr>
          <w:rFonts w:cs="Arial"/>
          <w:sz w:val="22"/>
        </w:rPr>
        <w:tab/>
        <w:t xml:space="preserve">        _______________</w:t>
      </w:r>
    </w:p>
    <w:p w:rsidR="00E36D16" w:rsidRPr="00A14CC2" w:rsidRDefault="00E36D16" w:rsidP="0051582F">
      <w:pPr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10</w:t>
      </w:r>
      <w:r>
        <w:t xml:space="preserve"> [4 Marks: 1, 1, 1, </w:t>
      </w:r>
      <w:proofErr w:type="gramStart"/>
      <w:r>
        <w:t>1</w:t>
      </w:r>
      <w:proofErr w:type="gramEnd"/>
      <w:r>
        <w:t xml:space="preserve">] </w:t>
      </w:r>
    </w:p>
    <w:p w:rsidR="00E36D16" w:rsidRDefault="00E36D16" w:rsidP="0051582F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sz w:val="21"/>
          <w:szCs w:val="21"/>
        </w:rPr>
      </w:pPr>
    </w:p>
    <w:p w:rsidR="00E36D16" w:rsidRPr="00AC2BA8" w:rsidRDefault="00E36D16" w:rsidP="0051582F">
      <w:pPr>
        <w:autoSpaceDE w:val="0"/>
        <w:autoSpaceDN w:val="0"/>
        <w:adjustRightInd w:val="0"/>
        <w:rPr>
          <w:rFonts w:ascii="Esperanto" w:hAnsi="Esperanto" w:cs="Esperanto"/>
          <w:szCs w:val="24"/>
        </w:rPr>
      </w:pPr>
      <w:r w:rsidRPr="00AC2BA8">
        <w:rPr>
          <w:rFonts w:ascii="Esperanto" w:hAnsi="Esperanto" w:cs="Esperanto"/>
          <w:szCs w:val="24"/>
        </w:rPr>
        <w:t xml:space="preserve">In each pair, </w:t>
      </w:r>
      <w:r w:rsidRPr="00AC2BA8">
        <w:rPr>
          <w:rFonts w:ascii="Esperanto" w:hAnsi="Esperanto" w:cs="Esperanto"/>
          <w:b/>
          <w:szCs w:val="24"/>
        </w:rPr>
        <w:t>circle</w:t>
      </w:r>
      <w:r w:rsidRPr="00AC2BA8">
        <w:rPr>
          <w:rFonts w:ascii="Esperanto" w:hAnsi="Esperanto" w:cs="Esperanto"/>
          <w:szCs w:val="24"/>
        </w:rPr>
        <w:t xml:space="preserve"> the amount that has the greater value. </w:t>
      </w:r>
    </w:p>
    <w:p w:rsidR="00E36D16" w:rsidRPr="00AC2BA8" w:rsidRDefault="00E36D16" w:rsidP="0051582F">
      <w:pPr>
        <w:autoSpaceDE w:val="0"/>
        <w:autoSpaceDN w:val="0"/>
        <w:adjustRightInd w:val="0"/>
        <w:spacing w:line="480" w:lineRule="auto"/>
        <w:rPr>
          <w:rFonts w:ascii="Esperanto" w:hAnsi="Esperanto" w:cs="Esperanto"/>
          <w:szCs w:val="24"/>
        </w:rPr>
      </w:pPr>
      <w:r w:rsidRPr="00AC2BA8">
        <w:rPr>
          <w:rFonts w:ascii="Frutiger-Black" w:hAnsi="Frutiger-Black" w:cs="Frutiger-Black"/>
          <w:bCs/>
          <w:szCs w:val="24"/>
        </w:rPr>
        <w:t xml:space="preserve">(a) </w:t>
      </w:r>
      <w:r w:rsidRPr="00AC2BA8">
        <w:rPr>
          <w:rFonts w:ascii="Frutiger-Black" w:hAnsi="Frutiger-Black" w:cs="Frutiger-Black"/>
          <w:bCs/>
          <w:szCs w:val="24"/>
        </w:rPr>
        <w:tab/>
      </w:r>
      <w:r w:rsidRPr="00AC2BA8">
        <w:rPr>
          <w:rFonts w:ascii="Esperanto" w:hAnsi="Esperanto" w:cs="Esperanto"/>
          <w:szCs w:val="24"/>
        </w:rPr>
        <w:t xml:space="preserve">0·7   or   80%                       </w:t>
      </w:r>
      <w:r w:rsidRPr="00AC2BA8">
        <w:rPr>
          <w:rFonts w:ascii="Esperanto" w:hAnsi="Esperanto" w:cs="Esperanto"/>
          <w:szCs w:val="24"/>
        </w:rPr>
        <w:tab/>
      </w:r>
      <w:r w:rsidRPr="00AC2BA8">
        <w:rPr>
          <w:rFonts w:ascii="Esperanto" w:hAnsi="Esperanto" w:cs="Esperanto"/>
          <w:szCs w:val="24"/>
        </w:rPr>
        <w:tab/>
      </w:r>
      <w:r w:rsidR="00AC2BA8" w:rsidRPr="00AC2BA8">
        <w:rPr>
          <w:rFonts w:ascii="Esperanto" w:hAnsi="Esperanto" w:cs="Esperanto"/>
          <w:szCs w:val="24"/>
        </w:rPr>
        <w:tab/>
      </w:r>
      <w:r w:rsidRPr="00AC2BA8">
        <w:rPr>
          <w:rFonts w:ascii="Esperanto" w:hAnsi="Esperanto" w:cs="Esperanto"/>
          <w:szCs w:val="24"/>
        </w:rPr>
        <w:t>(</w:t>
      </w:r>
      <w:r w:rsidRPr="00AC2BA8">
        <w:rPr>
          <w:rFonts w:ascii="Frutiger-Black" w:hAnsi="Frutiger-Black" w:cs="Frutiger-Black"/>
          <w:bCs/>
          <w:szCs w:val="24"/>
        </w:rPr>
        <w:t xml:space="preserve">b) </w:t>
      </w:r>
      <w:r w:rsidRPr="00AC2BA8">
        <w:rPr>
          <w:rFonts w:ascii="Frutiger-Black" w:hAnsi="Frutiger-Black" w:cs="Frutiger-Black"/>
          <w:bCs/>
          <w:szCs w:val="24"/>
        </w:rPr>
        <w:tab/>
      </w:r>
      <w:r w:rsidR="00437626" w:rsidRPr="00AC2BA8">
        <w:rPr>
          <w:rFonts w:ascii="Frutiger-Black" w:hAnsi="Frutiger-Black" w:cs="Frutiger-Black"/>
          <w:bCs/>
          <w:noProof/>
          <w:position w:val="-24"/>
          <w:szCs w:val="24"/>
        </w:rPr>
        <w:drawing>
          <wp:inline distT="0" distB="0" distL="0" distR="0" wp14:anchorId="5821B022" wp14:editId="1F6EF812">
            <wp:extent cx="1143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5CC" w:rsidRPr="00AC2BA8">
        <w:rPr>
          <w:rFonts w:ascii="Frutiger-Black" w:hAnsi="Frutiger-Black" w:cs="Frutiger-Black"/>
          <w:bCs/>
          <w:szCs w:val="24"/>
        </w:rPr>
        <w:t xml:space="preserve"> </w:t>
      </w:r>
      <w:r w:rsidR="00AC2BA8" w:rsidRPr="00AC2BA8">
        <w:rPr>
          <w:rFonts w:ascii="Frutiger-Black" w:hAnsi="Frutiger-Black" w:cs="Frutiger-Black"/>
          <w:bCs/>
          <w:szCs w:val="24"/>
        </w:rPr>
        <w:t xml:space="preserve">    </w:t>
      </w:r>
      <w:r w:rsidRPr="00AC2BA8">
        <w:rPr>
          <w:rFonts w:ascii="Esperanto" w:hAnsi="Esperanto" w:cs="Esperanto"/>
          <w:szCs w:val="24"/>
        </w:rPr>
        <w:t xml:space="preserve">or   </w:t>
      </w:r>
      <w:r w:rsidR="00AC2BA8" w:rsidRPr="00AC2BA8">
        <w:rPr>
          <w:rFonts w:ascii="Esperanto" w:hAnsi="Esperanto" w:cs="Esperanto"/>
          <w:szCs w:val="24"/>
        </w:rPr>
        <w:t xml:space="preserve"> </w:t>
      </w:r>
      <w:r w:rsidRPr="00AC2BA8">
        <w:rPr>
          <w:rFonts w:ascii="Esperanto" w:hAnsi="Esperanto" w:cs="Esperanto"/>
          <w:szCs w:val="24"/>
        </w:rPr>
        <w:t xml:space="preserve">75%          </w:t>
      </w:r>
    </w:p>
    <w:p w:rsidR="00E36D16" w:rsidRPr="00AC2BA8" w:rsidRDefault="00E36D16" w:rsidP="0051582F">
      <w:pPr>
        <w:autoSpaceDE w:val="0"/>
        <w:autoSpaceDN w:val="0"/>
        <w:adjustRightInd w:val="0"/>
        <w:spacing w:line="480" w:lineRule="auto"/>
        <w:rPr>
          <w:rFonts w:ascii="Esperanto" w:hAnsi="Esperanto" w:cs="Esperanto"/>
          <w:szCs w:val="24"/>
        </w:rPr>
      </w:pPr>
      <w:r w:rsidRPr="00AC2BA8">
        <w:rPr>
          <w:rFonts w:ascii="Frutiger-Black" w:hAnsi="Frutiger-Black" w:cs="Frutiger-Black"/>
          <w:bCs/>
          <w:szCs w:val="24"/>
        </w:rPr>
        <w:t>(c)</w:t>
      </w:r>
      <w:r w:rsidRPr="00AC2BA8">
        <w:rPr>
          <w:rFonts w:ascii="Frutiger-Black" w:hAnsi="Frutiger-Black" w:cs="Frutiger-Black"/>
          <w:bCs/>
          <w:szCs w:val="24"/>
        </w:rPr>
        <w:tab/>
      </w:r>
      <w:r w:rsidR="00437626" w:rsidRPr="00AC2BA8">
        <w:rPr>
          <w:rFonts w:ascii="Frutiger-Black" w:hAnsi="Frutiger-Black" w:cs="Frutiger-Black"/>
          <w:bCs/>
          <w:noProof/>
          <w:position w:val="-24"/>
          <w:szCs w:val="24"/>
        </w:rPr>
        <w:drawing>
          <wp:inline distT="0" distB="0" distL="0" distR="0" wp14:anchorId="7F2F9DB5" wp14:editId="60C21A6B">
            <wp:extent cx="1143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BA8" w:rsidRPr="00AC2BA8">
        <w:rPr>
          <w:rFonts w:ascii="Frutiger-Black" w:hAnsi="Frutiger-Black" w:cs="Frutiger-Black"/>
          <w:bCs/>
          <w:szCs w:val="24"/>
        </w:rPr>
        <w:t xml:space="preserve">     </w:t>
      </w:r>
      <w:proofErr w:type="gramStart"/>
      <w:r w:rsidRPr="00AC2BA8">
        <w:rPr>
          <w:rFonts w:ascii="Esperanto" w:hAnsi="Esperanto" w:cs="Esperanto"/>
          <w:szCs w:val="24"/>
        </w:rPr>
        <w:t>or</w:t>
      </w:r>
      <w:proofErr w:type="gramEnd"/>
      <w:r w:rsidR="00AC2BA8" w:rsidRPr="00AC2BA8">
        <w:rPr>
          <w:rFonts w:ascii="Esperanto" w:hAnsi="Esperanto" w:cs="Esperanto"/>
          <w:szCs w:val="24"/>
        </w:rPr>
        <w:t xml:space="preserve">    </w:t>
      </w:r>
      <w:r w:rsidR="00437626" w:rsidRPr="00AC2BA8">
        <w:rPr>
          <w:rFonts w:ascii="Frutiger-Black" w:hAnsi="Frutiger-Black" w:cs="Frutiger-Black"/>
          <w:bCs/>
          <w:noProof/>
          <w:position w:val="-24"/>
          <w:szCs w:val="24"/>
        </w:rPr>
        <w:drawing>
          <wp:inline distT="0" distB="0" distL="0" distR="0" wp14:anchorId="117C69D8" wp14:editId="6CF53751">
            <wp:extent cx="11430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BA8">
        <w:rPr>
          <w:rFonts w:ascii="Esperanto" w:hAnsi="Esperanto" w:cs="Esperanto"/>
          <w:szCs w:val="24"/>
        </w:rPr>
        <w:tab/>
      </w:r>
      <w:r w:rsidRPr="00AC2BA8">
        <w:rPr>
          <w:rFonts w:ascii="Esperanto" w:hAnsi="Esperanto" w:cs="Esperanto"/>
          <w:szCs w:val="24"/>
        </w:rPr>
        <w:tab/>
      </w:r>
      <w:r w:rsidRPr="00AC2BA8">
        <w:rPr>
          <w:rFonts w:ascii="Esperanto" w:hAnsi="Esperanto" w:cs="Esperanto"/>
          <w:szCs w:val="24"/>
        </w:rPr>
        <w:tab/>
      </w:r>
      <w:r w:rsidRPr="00AC2BA8">
        <w:rPr>
          <w:rFonts w:ascii="Esperanto" w:hAnsi="Esperanto" w:cs="Esperanto"/>
          <w:szCs w:val="24"/>
        </w:rPr>
        <w:tab/>
      </w:r>
      <w:r w:rsidRPr="00AC2BA8">
        <w:rPr>
          <w:rFonts w:ascii="Esperanto" w:hAnsi="Esperanto" w:cs="Esperanto"/>
          <w:szCs w:val="24"/>
        </w:rPr>
        <w:tab/>
        <w:t>(</w:t>
      </w:r>
      <w:r w:rsidRPr="00AC2BA8">
        <w:rPr>
          <w:rFonts w:ascii="Frutiger-Black" w:hAnsi="Frutiger-Black" w:cs="Frutiger-Black"/>
          <w:bCs/>
          <w:szCs w:val="24"/>
        </w:rPr>
        <w:t xml:space="preserve">d) </w:t>
      </w:r>
      <w:r w:rsidRPr="00AC2BA8">
        <w:rPr>
          <w:rFonts w:ascii="Frutiger-Black" w:hAnsi="Frutiger-Black" w:cs="Frutiger-Black"/>
          <w:bCs/>
          <w:szCs w:val="24"/>
        </w:rPr>
        <w:tab/>
      </w:r>
      <w:r w:rsidR="00437626" w:rsidRPr="00AC2BA8">
        <w:rPr>
          <w:rFonts w:ascii="Frutiger-Black" w:hAnsi="Frutiger-Black" w:cs="Frutiger-Black"/>
          <w:bCs/>
          <w:noProof/>
          <w:position w:val="-24"/>
          <w:szCs w:val="24"/>
        </w:rPr>
        <w:drawing>
          <wp:inline distT="0" distB="0" distL="0" distR="0" wp14:anchorId="165812F1" wp14:editId="4BDB6C69">
            <wp:extent cx="1143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BA8" w:rsidRPr="00AC2BA8">
        <w:rPr>
          <w:rFonts w:ascii="Frutiger-Black" w:hAnsi="Frutiger-Black" w:cs="Frutiger-Black"/>
          <w:bCs/>
          <w:szCs w:val="24"/>
        </w:rPr>
        <w:t xml:space="preserve">     </w:t>
      </w:r>
      <w:r w:rsidRPr="00AC2BA8">
        <w:rPr>
          <w:rFonts w:ascii="Esperanto" w:hAnsi="Esperanto" w:cs="Esperanto"/>
          <w:szCs w:val="24"/>
        </w:rPr>
        <w:t xml:space="preserve">or    </w:t>
      </w:r>
      <w:r w:rsidR="00437626" w:rsidRPr="00AC2BA8">
        <w:rPr>
          <w:rFonts w:ascii="Frutiger-Black" w:hAnsi="Frutiger-Black" w:cs="Frutiger-Black"/>
          <w:bCs/>
          <w:noProof/>
          <w:position w:val="-24"/>
          <w:szCs w:val="24"/>
        </w:rPr>
        <w:drawing>
          <wp:inline distT="0" distB="0" distL="0" distR="0" wp14:anchorId="3BDACF36" wp14:editId="544C2701">
            <wp:extent cx="11430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16" w:rsidRDefault="00E36D16" w:rsidP="0051582F">
      <w:pPr>
        <w:spacing w:after="0" w:line="240" w:lineRule="auto"/>
        <w:rPr>
          <w:b/>
        </w:rPr>
      </w:pPr>
    </w:p>
    <w:p w:rsidR="00E36D16" w:rsidRDefault="00E36D16" w:rsidP="00AC2BA8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11</w:t>
      </w:r>
      <w:r w:rsidR="0084234F">
        <w:t xml:space="preserve"> [4 Marks: 2, </w:t>
      </w:r>
      <w:proofErr w:type="gramStart"/>
      <w:r w:rsidR="0084234F">
        <w:t>2</w:t>
      </w:r>
      <w:r>
        <w:t xml:space="preserve"> ]</w:t>
      </w:r>
      <w:proofErr w:type="gramEnd"/>
    </w:p>
    <w:p w:rsidR="00AC2BA8" w:rsidRDefault="00AC2BA8" w:rsidP="00AC2BA8">
      <w:pPr>
        <w:spacing w:after="0" w:line="240" w:lineRule="auto"/>
      </w:pPr>
    </w:p>
    <w:p w:rsidR="00AC2BA8" w:rsidRDefault="00AC2BA8" w:rsidP="00AC2BA8">
      <w:pPr>
        <w:spacing w:after="0" w:line="240" w:lineRule="auto"/>
      </w:pPr>
      <w:r>
        <w:t>John has just commenced his first job ever at J-Mart earning $725 per week with 9% superannuation.</w:t>
      </w:r>
    </w:p>
    <w:p w:rsidR="00C4666C" w:rsidRDefault="00C4666C" w:rsidP="00AC2BA8">
      <w:pPr>
        <w:spacing w:after="0" w:line="240" w:lineRule="auto"/>
      </w:pPr>
    </w:p>
    <w:p w:rsidR="00C4666C" w:rsidRDefault="00C4666C" w:rsidP="00C4666C">
      <w:pPr>
        <w:pStyle w:val="ListParagraph"/>
        <w:numPr>
          <w:ilvl w:val="0"/>
          <w:numId w:val="5"/>
        </w:numPr>
        <w:spacing w:after="0" w:line="240" w:lineRule="auto"/>
        <w:ind w:hanging="720"/>
      </w:pPr>
      <w:r>
        <w:t>Calculate his superannuation for the week.</w:t>
      </w:r>
    </w:p>
    <w:p w:rsidR="00C4666C" w:rsidRDefault="00C4666C" w:rsidP="00C4666C">
      <w:pPr>
        <w:spacing w:after="0" w:line="240" w:lineRule="auto"/>
      </w:pPr>
    </w:p>
    <w:p w:rsidR="00C4666C" w:rsidRDefault="00C4666C" w:rsidP="00C4666C">
      <w:pPr>
        <w:spacing w:after="0" w:line="240" w:lineRule="auto"/>
      </w:pPr>
    </w:p>
    <w:p w:rsidR="00C4666C" w:rsidRDefault="00C4666C" w:rsidP="00C4666C">
      <w:pPr>
        <w:spacing w:after="0" w:line="240" w:lineRule="auto"/>
      </w:pPr>
    </w:p>
    <w:p w:rsidR="00C4666C" w:rsidRDefault="00C4666C" w:rsidP="00C4666C">
      <w:pPr>
        <w:spacing w:after="0" w:line="240" w:lineRule="auto"/>
      </w:pPr>
    </w:p>
    <w:p w:rsidR="00C4666C" w:rsidRPr="00AC2BA8" w:rsidRDefault="00C4666C" w:rsidP="00C4666C">
      <w:pPr>
        <w:pStyle w:val="ListParagraph"/>
        <w:numPr>
          <w:ilvl w:val="0"/>
          <w:numId w:val="5"/>
        </w:numPr>
        <w:spacing w:after="0" w:line="240" w:lineRule="auto"/>
        <w:ind w:hanging="720"/>
      </w:pPr>
      <w:r>
        <w:t>How many weeks will it take his superannuation to grow to $1000?</w:t>
      </w:r>
    </w:p>
    <w:p w:rsidR="00E36D16" w:rsidRDefault="00E36D16" w:rsidP="00AC2BA8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</w:p>
    <w:p w:rsidR="00644584" w:rsidRDefault="00644584" w:rsidP="00AC2BA8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</w:p>
    <w:p w:rsidR="00E36D16" w:rsidRDefault="00E36D16" w:rsidP="00AC2BA8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</w:p>
    <w:p w:rsidR="00E36D16" w:rsidRDefault="00E36D16" w:rsidP="00AC2BA8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>Question 1</w:t>
      </w:r>
      <w:r>
        <w:rPr>
          <w:b/>
        </w:rPr>
        <w:t>2</w:t>
      </w:r>
      <w:r w:rsidR="0084234F">
        <w:t xml:space="preserve"> [5</w:t>
      </w:r>
      <w:r w:rsidR="00704549">
        <w:t xml:space="preserve"> Marks: 3</w:t>
      </w:r>
      <w:r w:rsidR="0084234F">
        <w:t>, 2</w:t>
      </w:r>
      <w:r>
        <w:t xml:space="preserve">] </w:t>
      </w:r>
    </w:p>
    <w:p w:rsidR="00E36D16" w:rsidRDefault="00E36D16" w:rsidP="00C4666C">
      <w:pPr>
        <w:spacing w:after="0"/>
      </w:pPr>
    </w:p>
    <w:p w:rsidR="00C4666C" w:rsidRDefault="00E21694" w:rsidP="00C4666C">
      <w:pPr>
        <w:spacing w:after="0"/>
      </w:pPr>
      <w:r>
        <w:t xml:space="preserve">Three online stores are selling </w:t>
      </w:r>
      <w:proofErr w:type="spellStart"/>
      <w:r>
        <w:t>iPad</w:t>
      </w:r>
      <w:proofErr w:type="spellEnd"/>
      <w:r>
        <w:t xml:space="preserve"> Airs for the following prices:</w:t>
      </w:r>
    </w:p>
    <w:p w:rsidR="00E21694" w:rsidRDefault="00E21694" w:rsidP="00C466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BC3278" wp14:editId="51E9147D">
                <wp:simplePos x="0" y="0"/>
                <wp:positionH relativeFrom="column">
                  <wp:posOffset>4953000</wp:posOffset>
                </wp:positionH>
                <wp:positionV relativeFrom="paragraph">
                  <wp:posOffset>8255</wp:posOffset>
                </wp:positionV>
                <wp:extent cx="1381125" cy="1403985"/>
                <wp:effectExtent l="0" t="0" r="28575" b="1651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66C" w:rsidRPr="00E21694" w:rsidRDefault="00E21694" w:rsidP="00E216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RETRO VISUAL</w:t>
                            </w:r>
                          </w:p>
                          <w:p w:rsidR="00C4666C" w:rsidRDefault="00C4666C" w:rsidP="00E216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iPad</w:t>
                            </w:r>
                            <w:proofErr w:type="spellEnd"/>
                            <w:proofErr w:type="gramEnd"/>
                            <w:r>
                              <w:t xml:space="preserve"> Air</w:t>
                            </w:r>
                          </w:p>
                          <w:p w:rsidR="00C4666C" w:rsidRDefault="00704549" w:rsidP="00E21694">
                            <w:pPr>
                              <w:jc w:val="center"/>
                            </w:pPr>
                            <w:r>
                              <w:t>$693</w:t>
                            </w:r>
                          </w:p>
                          <w:p w:rsidR="00C4666C" w:rsidRDefault="009A7200" w:rsidP="00E21694">
                            <w:pPr>
                              <w:jc w:val="center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 w:rsidR="00C4666C">
                              <w:t xml:space="preserve"> 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90pt;margin-top:.65pt;width:108.75pt;height:110.55pt;z-index:25166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">
                <v:textbox style="mso-fit-shape-to-text:t">
                  <w:txbxContent>
                    <w:p w:rsidR="00C4666C" w:rsidRPr="00E21694" w:rsidRDefault="00E21694" w:rsidP="00E21694">
                      <w:pPr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RETRO VISUAL</w:t>
                      </w:r>
                    </w:p>
                    <w:p w:rsidR="00C4666C" w:rsidRDefault="00C4666C" w:rsidP="00E21694">
                      <w:pPr>
                        <w:jc w:val="center"/>
                      </w:pPr>
                      <w:proofErr w:type="gramStart"/>
                      <w:r>
                        <w:t>iPad</w:t>
                      </w:r>
                      <w:proofErr w:type="gramEnd"/>
                      <w:r>
                        <w:t xml:space="preserve"> Air</w:t>
                      </w:r>
                    </w:p>
                    <w:p w:rsidR="00C4666C" w:rsidRDefault="00704549" w:rsidP="00E21694">
                      <w:pPr>
                        <w:jc w:val="center"/>
                      </w:pPr>
                      <w:r>
                        <w:t>$693</w:t>
                      </w:r>
                    </w:p>
                    <w:p w:rsidR="00C4666C" w:rsidRDefault="00C4666C" w:rsidP="00E21694">
                      <w:pPr>
                        <w:jc w:val="center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6</m:t>
                            </m:r>
                          </m:den>
                        </m:f>
                      </m:oMath>
                      <w:r>
                        <w:t xml:space="preserve">  OFF</w:t>
                      </w:r>
                    </w:p>
                  </w:txbxContent>
                </v:textbox>
              </v:shape>
            </w:pict>
          </mc:Fallback>
        </mc:AlternateContent>
      </w:r>
    </w:p>
    <w:p w:rsidR="00E36D16" w:rsidRDefault="00E21694" w:rsidP="0051582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CF49A60" wp14:editId="1ED2FD6A">
                <wp:simplePos x="0" y="0"/>
                <wp:positionH relativeFrom="column">
                  <wp:posOffset>2428240</wp:posOffset>
                </wp:positionH>
                <wp:positionV relativeFrom="paragraph">
                  <wp:posOffset>22225</wp:posOffset>
                </wp:positionV>
                <wp:extent cx="1571625" cy="1403985"/>
                <wp:effectExtent l="0" t="0" r="28575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66C" w:rsidRPr="00E21694" w:rsidRDefault="00E21694" w:rsidP="00E216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HARDLY NORMAL</w:t>
                            </w:r>
                          </w:p>
                          <w:p w:rsidR="00C4666C" w:rsidRDefault="00C4666C" w:rsidP="00E216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iPad</w:t>
                            </w:r>
                            <w:proofErr w:type="spellEnd"/>
                            <w:proofErr w:type="gramEnd"/>
                            <w:r>
                              <w:t xml:space="preserve"> Air</w:t>
                            </w:r>
                          </w:p>
                          <w:p w:rsidR="00C4666C" w:rsidRDefault="00C4666C" w:rsidP="00E21694">
                            <w:pPr>
                              <w:jc w:val="center"/>
                            </w:pPr>
                            <w:r>
                              <w:t>$709</w:t>
                            </w:r>
                          </w:p>
                          <w:p w:rsidR="00C4666C" w:rsidRDefault="00C4666C" w:rsidP="00E21694">
                            <w:pPr>
                              <w:jc w:val="center"/>
                            </w:pPr>
                            <w:r>
                              <w:t>12</w:t>
                            </w:r>
                            <w:proofErr w:type="gramStart"/>
                            <w:r>
                              <w:t>%  OFF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1.2pt;margin-top:1.75pt;width:123.75pt;height:110.55pt;z-index:25166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">
                <v:textbox style="mso-fit-shape-to-text:t">
                  <w:txbxContent>
                    <w:p w:rsidR="00C4666C" w:rsidRPr="00E21694" w:rsidRDefault="00E21694" w:rsidP="00E21694">
                      <w:pPr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HARDLY NORMAL</w:t>
                      </w:r>
                    </w:p>
                    <w:p w:rsidR="00C4666C" w:rsidRDefault="00C4666C" w:rsidP="00E21694">
                      <w:pPr>
                        <w:jc w:val="center"/>
                      </w:pPr>
                      <w:proofErr w:type="gramStart"/>
                      <w:r>
                        <w:t>iPad</w:t>
                      </w:r>
                      <w:proofErr w:type="gramEnd"/>
                      <w:r>
                        <w:t xml:space="preserve"> Air</w:t>
                      </w:r>
                    </w:p>
                    <w:p w:rsidR="00C4666C" w:rsidRDefault="00C4666C" w:rsidP="00E21694">
                      <w:pPr>
                        <w:jc w:val="center"/>
                      </w:pPr>
                      <w:r>
                        <w:t>$709</w:t>
                      </w:r>
                    </w:p>
                    <w:p w:rsidR="00C4666C" w:rsidRDefault="00C4666C" w:rsidP="00E21694">
                      <w:pPr>
                        <w:jc w:val="center"/>
                      </w:pPr>
                      <w:r>
                        <w:t>12</w:t>
                      </w:r>
                      <w:proofErr w:type="gramStart"/>
                      <w:r>
                        <w:t>%  OFF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4666C" w:rsidRDefault="00E21694" w:rsidP="0051582F">
      <w:pPr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28AE645" wp14:editId="35B0BEC2">
                <wp:simplePos x="0" y="0"/>
                <wp:positionH relativeFrom="column">
                  <wp:posOffset>313690</wp:posOffset>
                </wp:positionH>
                <wp:positionV relativeFrom="paragraph">
                  <wp:posOffset>1270</wp:posOffset>
                </wp:positionV>
                <wp:extent cx="1304925" cy="1403985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66C" w:rsidRPr="00E21694" w:rsidRDefault="00E21694" w:rsidP="00E216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RICK SMY</w:t>
                            </w:r>
                            <w:r w:rsidR="00C4666C" w:rsidRPr="00E21694">
                              <w:rPr>
                                <w:b/>
                              </w:rPr>
                              <w:t>TH’S</w:t>
                            </w:r>
                          </w:p>
                          <w:p w:rsidR="00C4666C" w:rsidRDefault="00C4666C" w:rsidP="00E216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iPad</w:t>
                            </w:r>
                            <w:proofErr w:type="spellEnd"/>
                            <w:proofErr w:type="gramEnd"/>
                            <w:r>
                              <w:t xml:space="preserve"> Air</w:t>
                            </w:r>
                          </w:p>
                          <w:p w:rsidR="00C4666C" w:rsidRDefault="00704549" w:rsidP="00E21694">
                            <w:pPr>
                              <w:jc w:val="center"/>
                            </w:pPr>
                            <w:r>
                              <w:t>$621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4.7pt;margin-top:.1pt;width:102.75pt;height:110.55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">
                <v:textbox style="mso-fit-shape-to-text:t">
                  <w:txbxContent>
                    <w:p w:rsidR="00C4666C" w:rsidRPr="00E21694" w:rsidRDefault="00E21694" w:rsidP="00E216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RICK SMY</w:t>
                      </w:r>
                      <w:r w:rsidR="00C4666C" w:rsidRPr="00E21694">
                        <w:rPr>
                          <w:b/>
                        </w:rPr>
                        <w:t>TH’S</w:t>
                      </w:r>
                    </w:p>
                    <w:p w:rsidR="00C4666C" w:rsidRDefault="00C4666C" w:rsidP="00E21694">
                      <w:pPr>
                        <w:jc w:val="center"/>
                      </w:pPr>
                      <w:proofErr w:type="gramStart"/>
                      <w:r>
                        <w:t>iPad</w:t>
                      </w:r>
                      <w:proofErr w:type="gramEnd"/>
                      <w:r>
                        <w:t xml:space="preserve"> Air</w:t>
                      </w:r>
                    </w:p>
                    <w:p w:rsidR="00C4666C" w:rsidRDefault="00704549" w:rsidP="00E21694">
                      <w:pPr>
                        <w:jc w:val="center"/>
                      </w:pPr>
                      <w:r>
                        <w:t>$621</w:t>
                      </w:r>
                    </w:p>
                  </w:txbxContent>
                </v:textbox>
              </v:shape>
            </w:pict>
          </mc:Fallback>
        </mc:AlternateContent>
      </w:r>
    </w:p>
    <w:p w:rsidR="00C4666C" w:rsidRDefault="00C4666C" w:rsidP="0051582F">
      <w:pPr>
        <w:spacing w:after="0" w:line="240" w:lineRule="auto"/>
        <w:rPr>
          <w:b/>
        </w:rPr>
      </w:pPr>
    </w:p>
    <w:p w:rsidR="00C4666C" w:rsidRDefault="00C4666C" w:rsidP="0051582F">
      <w:pPr>
        <w:spacing w:after="0" w:line="240" w:lineRule="auto"/>
        <w:rPr>
          <w:b/>
        </w:rPr>
      </w:pPr>
    </w:p>
    <w:p w:rsidR="00C4666C" w:rsidRDefault="00C4666C" w:rsidP="0051582F">
      <w:pPr>
        <w:spacing w:after="0" w:line="240" w:lineRule="auto"/>
        <w:rPr>
          <w:b/>
        </w:rPr>
      </w:pPr>
    </w:p>
    <w:p w:rsidR="00C4666C" w:rsidRDefault="00C4666C" w:rsidP="0051582F">
      <w:pPr>
        <w:spacing w:after="0" w:line="240" w:lineRule="auto"/>
        <w:rPr>
          <w:b/>
        </w:rPr>
      </w:pPr>
    </w:p>
    <w:p w:rsidR="00C4666C" w:rsidRDefault="00C4666C" w:rsidP="0051582F">
      <w:pPr>
        <w:spacing w:after="0" w:line="240" w:lineRule="auto"/>
        <w:rPr>
          <w:b/>
        </w:rPr>
      </w:pPr>
    </w:p>
    <w:p w:rsidR="00E21694" w:rsidRDefault="00E21694" w:rsidP="00E21694">
      <w:pPr>
        <w:pStyle w:val="ListParagraph"/>
        <w:spacing w:after="0" w:line="240" w:lineRule="auto"/>
        <w:rPr>
          <w:b/>
        </w:rPr>
      </w:pPr>
    </w:p>
    <w:p w:rsidR="00E21694" w:rsidRDefault="00E21694" w:rsidP="00E21694">
      <w:pPr>
        <w:pStyle w:val="ListParagraph"/>
        <w:spacing w:after="0" w:line="240" w:lineRule="auto"/>
        <w:rPr>
          <w:b/>
        </w:rPr>
      </w:pPr>
    </w:p>
    <w:p w:rsidR="00E21694" w:rsidRDefault="00E21694" w:rsidP="00E21694">
      <w:pPr>
        <w:pStyle w:val="ListParagraph"/>
        <w:numPr>
          <w:ilvl w:val="0"/>
          <w:numId w:val="7"/>
        </w:numPr>
        <w:spacing w:after="0" w:line="240" w:lineRule="auto"/>
        <w:ind w:hanging="720"/>
      </w:pPr>
      <w:r>
        <w:t>Which store offers the best deal and by how much?</w:t>
      </w:r>
      <w:r w:rsidR="00704549">
        <w:t xml:space="preserve">  Show working to support your answer.</w:t>
      </w:r>
    </w:p>
    <w:p w:rsidR="00E21694" w:rsidRDefault="00E21694" w:rsidP="00E21694">
      <w:pPr>
        <w:spacing w:after="0" w:line="240" w:lineRule="auto"/>
      </w:pPr>
    </w:p>
    <w:p w:rsidR="00E21694" w:rsidRDefault="00E21694" w:rsidP="00E21694">
      <w:pPr>
        <w:spacing w:after="0" w:line="240" w:lineRule="auto"/>
      </w:pPr>
    </w:p>
    <w:p w:rsidR="00E21694" w:rsidRDefault="00E21694" w:rsidP="00E21694">
      <w:pPr>
        <w:spacing w:after="0" w:line="240" w:lineRule="auto"/>
      </w:pPr>
    </w:p>
    <w:p w:rsidR="00E21694" w:rsidRDefault="00E21694" w:rsidP="00E21694">
      <w:pPr>
        <w:spacing w:after="0" w:line="240" w:lineRule="auto"/>
      </w:pPr>
    </w:p>
    <w:p w:rsidR="00E21694" w:rsidRDefault="00E21694" w:rsidP="00E21694">
      <w:pPr>
        <w:spacing w:after="0" w:line="240" w:lineRule="auto"/>
      </w:pPr>
    </w:p>
    <w:p w:rsidR="00704549" w:rsidRDefault="00704549" w:rsidP="00E21694">
      <w:pPr>
        <w:spacing w:after="0" w:line="240" w:lineRule="auto"/>
      </w:pPr>
    </w:p>
    <w:p w:rsidR="00704549" w:rsidRDefault="00704549" w:rsidP="00E21694">
      <w:pPr>
        <w:spacing w:after="0" w:line="240" w:lineRule="auto"/>
      </w:pPr>
    </w:p>
    <w:p w:rsidR="00704549" w:rsidRDefault="00704549" w:rsidP="00E21694">
      <w:pPr>
        <w:spacing w:after="0" w:line="240" w:lineRule="auto"/>
      </w:pPr>
    </w:p>
    <w:p w:rsidR="00704549" w:rsidRDefault="00704549" w:rsidP="00E21694">
      <w:pPr>
        <w:spacing w:after="0" w:line="240" w:lineRule="auto"/>
      </w:pPr>
    </w:p>
    <w:p w:rsidR="00E21694" w:rsidRDefault="00E21694" w:rsidP="00E21694">
      <w:pPr>
        <w:spacing w:after="0" w:line="240" w:lineRule="auto"/>
      </w:pPr>
    </w:p>
    <w:p w:rsidR="00E21694" w:rsidRDefault="00E21694" w:rsidP="00E21694">
      <w:pPr>
        <w:spacing w:after="0" w:line="240" w:lineRule="auto"/>
      </w:pPr>
    </w:p>
    <w:p w:rsidR="00E21694" w:rsidRDefault="00E21694" w:rsidP="00E21694">
      <w:pPr>
        <w:pStyle w:val="ListParagraph"/>
        <w:numPr>
          <w:ilvl w:val="0"/>
          <w:numId w:val="7"/>
        </w:numPr>
        <w:spacing w:after="0" w:line="240" w:lineRule="auto"/>
        <w:ind w:hanging="720"/>
      </w:pPr>
      <w:r>
        <w:t xml:space="preserve">Each store has </w:t>
      </w:r>
      <w:r w:rsidR="00212553">
        <w:t xml:space="preserve">postage </w:t>
      </w:r>
      <w:r>
        <w:t>charges</w:t>
      </w:r>
      <w:r w:rsidR="00212553">
        <w:t xml:space="preserve"> as follows:</w:t>
      </w:r>
    </w:p>
    <w:p w:rsidR="00212553" w:rsidRDefault="00212553" w:rsidP="00212553">
      <w:pPr>
        <w:pStyle w:val="ListParagraph"/>
        <w:spacing w:after="0" w:line="240" w:lineRule="auto"/>
      </w:pPr>
      <w:r>
        <w:t>Rick Smyth’</w:t>
      </w:r>
      <w:r w:rsidR="00D02D17">
        <w:t>s -</w:t>
      </w:r>
      <w:r w:rsidR="00704549">
        <w:t xml:space="preserve"> $28</w:t>
      </w:r>
      <w:r>
        <w:tab/>
      </w:r>
      <w:r>
        <w:tab/>
        <w:t>Hardly Normal - $</w:t>
      </w:r>
      <w:r w:rsidR="00704549">
        <w:t>19.95</w:t>
      </w:r>
      <w:r>
        <w:tab/>
      </w:r>
      <w:r w:rsidR="00704549">
        <w:tab/>
      </w:r>
      <w:r>
        <w:t>Retro Visual - $</w:t>
      </w:r>
      <w:r w:rsidR="00D02D17">
        <w:t>15</w:t>
      </w:r>
    </w:p>
    <w:p w:rsidR="00E21694" w:rsidRPr="00E21694" w:rsidRDefault="00E21694" w:rsidP="00E21694">
      <w:pPr>
        <w:spacing w:after="0" w:line="240" w:lineRule="auto"/>
      </w:pPr>
    </w:p>
    <w:p w:rsidR="00C4666C" w:rsidRPr="00704549" w:rsidRDefault="00704549" w:rsidP="0051582F">
      <w:pPr>
        <w:spacing w:after="0" w:line="240" w:lineRule="auto"/>
      </w:pPr>
      <w:r>
        <w:rPr>
          <w:b/>
        </w:rPr>
        <w:tab/>
      </w:r>
      <w:r w:rsidRPr="00704549">
        <w:t xml:space="preserve">Does this affect </w:t>
      </w:r>
      <w:r>
        <w:t>which store you choose?  Explain with calculations.</w:t>
      </w: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>Question 1</w:t>
      </w:r>
      <w:r>
        <w:rPr>
          <w:b/>
        </w:rPr>
        <w:t>3</w:t>
      </w:r>
      <w:r>
        <w:t xml:space="preserve"> [3 marks] </w:t>
      </w:r>
    </w:p>
    <w:p w:rsidR="00E36D16" w:rsidRDefault="00E36D16" w:rsidP="0051582F">
      <w:pPr>
        <w:spacing w:after="0" w:line="240" w:lineRule="auto"/>
      </w:pPr>
    </w:p>
    <w:p w:rsidR="00E36D16" w:rsidRPr="00131DDC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 w:rsidRPr="00131DDC">
        <w:rPr>
          <w:rFonts w:cs="Arial"/>
          <w:sz w:val="22"/>
        </w:rPr>
        <w:t>In an Olympic diving competition, the highest and lowest scores are removed and the sum of the remaining 5 s</w:t>
      </w:r>
      <w:r w:rsidR="00644584">
        <w:rPr>
          <w:rFonts w:cs="Arial"/>
          <w:sz w:val="22"/>
        </w:rPr>
        <w:t>cores is multiplied by the diver’</w:t>
      </w:r>
      <w:r w:rsidRPr="00131DDC">
        <w:rPr>
          <w:rFonts w:cs="Arial"/>
          <w:sz w:val="22"/>
        </w:rPr>
        <w:t>s degree of difficulty. Then the result is multiplied by 0·6. The judges held up these cards for a dive with 3·2 degree of difficulty.</w:t>
      </w:r>
    </w:p>
    <w:p w:rsidR="00E36D16" w:rsidRPr="00131DDC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 w:rsidRPr="00131DDC">
        <w:rPr>
          <w:rFonts w:cs="Arial"/>
          <w:sz w:val="22"/>
        </w:rPr>
        <w:t>Calculate the final score for the dive.</w:t>
      </w:r>
    </w:p>
    <w:p w:rsidR="00E36D16" w:rsidRDefault="00437626" w:rsidP="0051582F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19685</wp:posOffset>
                </wp:positionV>
                <wp:extent cx="3838575" cy="600075"/>
                <wp:effectExtent l="5715" t="10160" r="13335" b="8890"/>
                <wp:wrapNone/>
                <wp:docPr id="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8575" cy="600075"/>
                          <a:chOff x="2670" y="13147"/>
                          <a:chExt cx="6045" cy="945"/>
                        </a:xfrm>
                      </wpg:grpSpPr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7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</w:t>
                              </w: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4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1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15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9" style="position:absolute;margin-left:42.45pt;margin-top:1.55pt;width:302.25pt;height:47.25pt;z-index:251660800" coordorigin="2670,13147" coordsize="6045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">
                <v:shape id="Text Box 10" o:spid="_x0000_s1030" type="#_x0000_t202" style="position:absolute;left:267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8vs8AA&#10;AADbAAAADwAAAGRycy9kb3ducmV2LnhtbERPzYrCMBC+C/sOYRa8aboiKtUoi7Col0WrDzAkY1tt&#10;Jt0m2vr2G0HwNh/f7yxWna3EnRpfOlbwNUxAEGtnSs4VnI4/gxkIH5ANVo5JwYM8rJYfvQWmxrV8&#10;oHsWchFD2KeooAihTqX0uiCLfuhq4sidXWMxRNjk0jTYxnBbyVGSTKTFkmNDgTWtC9LX7GYV/Ond&#10;bcy/myTfrKe7/dUdp7q9KNX/7L7nIAJ14S1+ubcmzh/B85d4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8vs8AAAADbAAAADwAAAAAAAAAAAAAAAACYAgAAZHJzL2Rvd25y&#10;ZXYueG1sUEsFBgAAAAAEAAQA9QAAAIUDAAAAAA==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</w:t>
                        </w: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11" o:spid="_x0000_s1031" type="#_x0000_t202" style="position:absolute;left:354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OKKMIA&#10;AADbAAAADwAAAGRycy9kb3ducmV2LnhtbERPzWrCQBC+C32HZQq96aa2aEldQwkUm0ux2gcYdsck&#10;mp2N2TVJ374rCN7m4/udVTbaRvTU+dqxgudZAoJYO1NzqeB3/zl9A+EDssHGMSn4Iw/Z+mGywtS4&#10;gX+o34VSxBD2KSqoQmhTKb2uyKKfuZY4cgfXWQwRdqU0HQ4x3DZyniQLabHm2FBhS3lF+rS7WAVn&#10;XVxe+XuTlJt8WWxPbr/Uw1Gpp8fx4x1EoDHcxTf3l4nzX+D6Sz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U4oowgAAANsAAAAPAAAAAAAAAAAAAAAAAJgCAABkcnMvZG93&#10;bnJldi54bWxQSwUGAAAAAAQABAD1AAAAhwMAAAAA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.0</w:t>
                        </w:r>
                      </w:p>
                    </w:txbxContent>
                  </v:textbox>
                </v:shape>
                <v:shape id="Text Box 12" o:spid="_x0000_s1032" type="#_x0000_t202" style="position:absolute;left:441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oSXL8A&#10;AADbAAAADwAAAGRycy9kb3ducmV2LnhtbERPzYrCMBC+L/gOYQRva6qISjWKCKJeZFd9gCEZ22oz&#10;qU209e2NsLC3+fh+Z75sbSmeVPvCsYJBPwFBrJ0pOFNwPm2+pyB8QDZYOiYFL/KwXHS+5pga1/Av&#10;PY8hEzGEfYoK8hCqVEqvc7Lo+64ijtzF1RZDhHUmTY1NDLelHCbJWFosODbkWNE6J307PqyCu94/&#10;RnzYJtl2Pdn/3NxpopurUr1uu5qBCNSGf/Gfe2fi/BF8fok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uhJcvwAAANsAAAAPAAAAAAAAAAAAAAAAAJgCAABkcnMvZG93bnJl&#10;di54bWxQSwUGAAAAAAQABAD1AAAAhAMAAAAA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.7</w:t>
                        </w:r>
                      </w:p>
                    </w:txbxContent>
                  </v:textbox>
                </v:shape>
                <v:shape id="Text Box 13" o:spid="_x0000_s1033" type="#_x0000_t202" style="position:absolute;left:528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3x8IA&#10;AADbAAAADwAAAGRycy9kb3ducmV2LnhtbERPzWrCQBC+C32HZQq96abSakldQwkUm0ux2gcYdsck&#10;mp2N2TVJ374rCN7m4/udVTbaRvTU+dqxgudZAoJYO1NzqeB3/zl9A+EDssHGMSn4Iw/Z+mGywtS4&#10;gX+o34VSxBD2KSqoQmhTKb2uyKKfuZY4cgfXWQwRdqU0HQ4x3DZyniQLabHm2FBhS3lF+rS7WAVn&#10;XVxe+HuTlJt8WWxPbr/Uw1Gpp8fx4x1EoDHcxTf3l4nzX+H6Sz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rfHwgAAANsAAAAPAAAAAAAAAAAAAAAAAJgCAABkcnMvZG93&#10;bnJldi54bWxQSwUGAAAAAAQABAD1AAAAhwMAAAAA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.4</w:t>
                        </w:r>
                      </w:p>
                    </w:txbxContent>
                  </v:textbox>
                </v:shape>
                <v:shape id="Text Box 14" o:spid="_x0000_s1034" type="#_x0000_t202" style="position:absolute;left:615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psMEA&#10;AADbAAAADwAAAGRycy9kb3ducmV2LnhtbERPzWrCQBC+F3yHZYTemo2lqKSuIgFJvZTW9AGG3TGJ&#10;ZmdjdjXx7d1Cobf5+H5ntRltK27U+8axglmSgiDWzjRcKfgpdy9LED4gG2wdk4I7edisJ08rzIwb&#10;+Jtuh1CJGMI+QwV1CF0mpdc1WfSJ64gjd3S9xRBhX0nT4xDDbStf03QuLTYcG2rsKK9Jnw9Xq+Ci&#10;99c3/izSqsgX+6+zKxd6OCn1PB237yACjeFf/Of+MHH+HH5/i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KbDBAAAA2wAAAA8AAAAAAAAAAAAAAAAAmAIAAGRycy9kb3du&#10;cmV2LnhtbFBLBQYAAAAABAAEAPUAAACGAwAAAAA=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.8</w:t>
                        </w:r>
                      </w:p>
                    </w:txbxContent>
                  </v:textbox>
                </v:shape>
                <v:shape id="Text Box 15" o:spid="_x0000_s1035" type="#_x0000_t202" style="position:absolute;left:702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iMK8AA&#10;AADbAAAADwAAAGRycy9kb3ducmV2LnhtbERP24rCMBB9F/Yfwiz4punKYqVrFBHE9UW8fcCQzLbV&#10;ZtJtoq1/bwTBtzmc60znna3EjRpfOlbwNUxAEGtnSs4VnI6rwQSED8gGK8ek4E4e5rOP3hQz41re&#10;0+0QchFD2GeooAihzqT0uiCLfuhq4sj9ucZiiLDJpWmwjeG2kqMkGUuLJceGAmtaFqQvh6tV8K83&#10;12/erpN8vUw3u4s7pro9K9X/7BY/IAJ14S1+uX9NnJ/C85d4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iMK8AAAADbAAAADwAAAAAAAAAAAAAAAACYAgAAZHJzL2Rvd25y&#10;ZXYueG1sUEsFBgAAAAAEAAQA9QAAAIUDAAAAAA==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.7</w:t>
                        </w:r>
                      </w:p>
                    </w:txbxContent>
                  </v:textbox>
                </v:shape>
                <v:shape id="Text Box 16" o:spid="_x0000_s1036" type="#_x0000_t202" style="position:absolute;left:789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YWcMA&#10;AADbAAAADwAAAGRycy9kb3ducmV2LnhtbESPQW/CMAyF75P4D5GRuI10CA1UCGhCQsBl2oAfYCVe&#10;29E4pQm0/Ht8mLSbrff83ufluve1ulMbq8AG3sYZKGIbXMWFgfNp+zoHFROywzowGXhQhPVq8LLE&#10;3IWOv+l+TIWSEI45GihTanKtoy3JYxyHhli0n9B6TLK2hXYtdhLuaz3JsnftsWJpKLGhTUn2crx5&#10;A1d7uE35c5cVu83s8HUJp5ntfo0ZDfuPBahEffo3/13vneALrPwiA+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YWcMAAADbAAAADwAAAAAAAAAAAAAAAACYAgAAZHJzL2Rv&#10;d25yZXYueG1sUEsFBgAAAAAEAAQA9QAAAIgDAAAAAA==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6D16" w:rsidRDefault="00E36D16" w:rsidP="0051582F">
      <w:pPr>
        <w:rPr>
          <w:noProof/>
        </w:rPr>
      </w:pPr>
    </w:p>
    <w:p w:rsidR="00E36D16" w:rsidRDefault="00E36D16" w:rsidP="0051582F">
      <w:pPr>
        <w:rPr>
          <w:noProof/>
        </w:rPr>
      </w:pPr>
    </w:p>
    <w:p w:rsidR="00704549" w:rsidRDefault="00704549" w:rsidP="0051582F">
      <w:pPr>
        <w:rPr>
          <w:noProof/>
        </w:rPr>
      </w:pPr>
    </w:p>
    <w:p w:rsidR="00704549" w:rsidRDefault="00704549" w:rsidP="0051582F">
      <w:pPr>
        <w:rPr>
          <w:noProof/>
        </w:rPr>
      </w:pPr>
    </w:p>
    <w:p w:rsidR="00E36D16" w:rsidRDefault="00E36D16" w:rsidP="0051582F">
      <w:pPr>
        <w:rPr>
          <w:noProof/>
        </w:rPr>
      </w:pPr>
    </w:p>
    <w:p w:rsidR="00E36D16" w:rsidRDefault="00E36D16" w:rsidP="0051582F">
      <w:pPr>
        <w:rPr>
          <w:noProof/>
        </w:rPr>
      </w:pPr>
    </w:p>
    <w:p w:rsidR="00E21694" w:rsidRDefault="00E21694" w:rsidP="0051582F">
      <w:pPr>
        <w:rPr>
          <w:noProof/>
        </w:rPr>
      </w:pPr>
    </w:p>
    <w:p w:rsidR="00E21694" w:rsidRDefault="00E21694" w:rsidP="0051582F">
      <w:pPr>
        <w:rPr>
          <w:noProof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>Question 1</w:t>
      </w:r>
      <w:r>
        <w:rPr>
          <w:b/>
        </w:rPr>
        <w:t>4</w:t>
      </w:r>
      <w:r>
        <w:t xml:space="preserve"> [3 marks: 1, 2] </w:t>
      </w:r>
    </w:p>
    <w:p w:rsidR="00E36D16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</w:p>
    <w:p w:rsidR="00E36D16" w:rsidRPr="00CC16CA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smartTag w:uri="urn:schemas-microsoft-com:office:smarttags" w:element="City">
        <w:smartTag w:uri="urn:schemas-microsoft-com:office:smarttags" w:element="place">
          <w:r w:rsidRPr="00CC16CA">
            <w:rPr>
              <w:rFonts w:cs="Arial"/>
              <w:sz w:val="22"/>
            </w:rPr>
            <w:t>Adrian</w:t>
          </w:r>
        </w:smartTag>
      </w:smartTag>
      <w:r w:rsidRPr="00CC16CA">
        <w:rPr>
          <w:rFonts w:cs="Arial"/>
          <w:sz w:val="22"/>
        </w:rPr>
        <w:t xml:space="preserve"> asked 30 friends about their favourite barbecue food. The</w:t>
      </w:r>
      <w:r w:rsidR="00644584">
        <w:rPr>
          <w:rFonts w:cs="Arial"/>
          <w:sz w:val="22"/>
        </w:rPr>
        <w:t xml:space="preserve"> </w:t>
      </w:r>
      <w:r w:rsidRPr="00CC16CA">
        <w:rPr>
          <w:rFonts w:cs="Arial"/>
          <w:sz w:val="22"/>
        </w:rPr>
        <w:t>table below shows the results.</w:t>
      </w:r>
    </w:p>
    <w:p w:rsidR="00E36D16" w:rsidRDefault="00437626" w:rsidP="0051582F">
      <w:pPr>
        <w:autoSpaceDE w:val="0"/>
        <w:autoSpaceDN w:val="0"/>
        <w:adjustRightInd w:val="0"/>
        <w:rPr>
          <w:rFonts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32385</wp:posOffset>
                </wp:positionV>
                <wp:extent cx="2333625" cy="1714500"/>
                <wp:effectExtent l="0" t="3810" r="0" b="0"/>
                <wp:wrapSquare wrapText="bothSides"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65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2368"/>
                            </w:tblGrid>
                            <w:tr w:rsidR="00E36D16" w:rsidTr="00AB3272">
                              <w:tc>
                                <w:tcPr>
                                  <w:tcW w:w="1284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Food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Number who chose it as their favourite</w:t>
                                  </w:r>
                                </w:p>
                              </w:tc>
                            </w:tr>
                            <w:tr w:rsidR="00E36D16" w:rsidTr="00AB3272">
                              <w:tc>
                                <w:tcPr>
                                  <w:tcW w:w="1284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Sausages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E36D16" w:rsidTr="00AB3272">
                              <w:tc>
                                <w:tcPr>
                                  <w:tcW w:w="1284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Steak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36D16" w:rsidTr="00AB3272">
                              <w:tc>
                                <w:tcPr>
                                  <w:tcW w:w="1284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Seafood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E36D16" w:rsidRDefault="00E36D16" w:rsidP="005158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0" type="#_x0000_t202" style="position:absolute;margin-left:351pt;margin-top:2.55pt;width:183.75pt;height:1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" stroked="f">
                <v:textbox>
                  <w:txbxContent>
                    <w:tbl>
                      <w:tblPr>
                        <w:tblW w:w="365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2368"/>
                      </w:tblGrid>
                      <w:tr w:rsidR="00E36D16" w:rsidTr="00AB3272">
                        <w:tc>
                          <w:tcPr>
                            <w:tcW w:w="1284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Food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Number who chose it as their favourite</w:t>
                            </w:r>
                          </w:p>
                        </w:tc>
                      </w:tr>
                      <w:tr w:rsidR="00E36D16" w:rsidTr="00AB3272">
                        <w:tc>
                          <w:tcPr>
                            <w:tcW w:w="1284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Sausages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16</w:t>
                            </w:r>
                          </w:p>
                        </w:tc>
                      </w:tr>
                      <w:tr w:rsidR="00E36D16" w:rsidTr="00AB3272">
                        <w:tc>
                          <w:tcPr>
                            <w:tcW w:w="1284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Steak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E36D16" w:rsidTr="00AB3272">
                        <w:tc>
                          <w:tcPr>
                            <w:tcW w:w="1284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Seafood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E36D16" w:rsidRDefault="00E36D16" w:rsidP="0051582F"/>
                  </w:txbxContent>
                </v:textbox>
                <w10:wrap type="square"/>
              </v:shape>
            </w:pict>
          </mc:Fallback>
        </mc:AlternateContent>
      </w:r>
      <w:r w:rsidR="00E36D16">
        <w:rPr>
          <w:rFonts w:cs="Arial"/>
          <w:b/>
          <w:bCs/>
          <w:sz w:val="21"/>
          <w:szCs w:val="21"/>
        </w:rPr>
        <w:t>(a)</w:t>
      </w:r>
      <w:r w:rsidR="00E36D16">
        <w:rPr>
          <w:rFonts w:cs="Arial"/>
          <w:b/>
          <w:bCs/>
          <w:sz w:val="21"/>
          <w:szCs w:val="21"/>
        </w:rPr>
        <w:tab/>
      </w:r>
      <w:r w:rsidR="00E36D16" w:rsidRPr="00CC16CA">
        <w:rPr>
          <w:rFonts w:cs="Arial"/>
          <w:sz w:val="22"/>
        </w:rPr>
        <w:t>For what fraction of the friends is seafood their favourite?</w:t>
      </w:r>
    </w:p>
    <w:p w:rsidR="00E36D16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</w:p>
    <w:p w:rsidR="00E36D16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</w:p>
    <w:p w:rsidR="00E36D16" w:rsidRPr="00CC16CA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</w:p>
    <w:p w:rsidR="00E36D16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b/>
          <w:bCs/>
          <w:sz w:val="21"/>
          <w:szCs w:val="21"/>
        </w:rPr>
        <w:t>(b)</w:t>
      </w:r>
      <w:r>
        <w:rPr>
          <w:rFonts w:cs="Arial"/>
          <w:b/>
          <w:bCs/>
          <w:sz w:val="21"/>
          <w:szCs w:val="21"/>
        </w:rPr>
        <w:tab/>
      </w:r>
      <w:r w:rsidRPr="00CC16CA">
        <w:rPr>
          <w:rFonts w:cs="Arial"/>
          <w:sz w:val="22"/>
        </w:rPr>
        <w:t xml:space="preserve">What percentage of the group prefers </w:t>
      </w:r>
      <w:r>
        <w:rPr>
          <w:rFonts w:cs="Arial"/>
          <w:sz w:val="22"/>
        </w:rPr>
        <w:t>sausages</w:t>
      </w:r>
      <w:r w:rsidRPr="00CC16CA">
        <w:rPr>
          <w:rFonts w:cs="Arial"/>
          <w:sz w:val="22"/>
        </w:rPr>
        <w:t xml:space="preserve">? </w:t>
      </w:r>
    </w:p>
    <w:p w:rsidR="00E36D16" w:rsidRDefault="00E36D16" w:rsidP="0051582F"/>
    <w:p w:rsidR="00E36D16" w:rsidRDefault="00E36D16" w:rsidP="0051582F"/>
    <w:p w:rsidR="00E36D16" w:rsidRDefault="00E36D16" w:rsidP="0051582F"/>
    <w:p w:rsidR="00E36D16" w:rsidRDefault="00E36D16" w:rsidP="0051582F">
      <w:pPr>
        <w:rPr>
          <w:noProof/>
        </w:rPr>
      </w:pPr>
    </w:p>
    <w:p w:rsidR="00E36D16" w:rsidRDefault="00E36D16" w:rsidP="0051582F">
      <w:pPr>
        <w:rPr>
          <w:noProof/>
        </w:rPr>
      </w:pPr>
    </w:p>
    <w:p w:rsidR="00E36D16" w:rsidRDefault="00E36D16" w:rsidP="0051582F">
      <w:pPr>
        <w:rPr>
          <w:noProof/>
        </w:rPr>
      </w:pPr>
    </w:p>
    <w:p w:rsidR="00E36D16" w:rsidRDefault="00E36D16" w:rsidP="0051582F">
      <w:pPr>
        <w:rPr>
          <w:noProof/>
        </w:rPr>
      </w:pPr>
    </w:p>
    <w:p w:rsidR="00704549" w:rsidRDefault="00704549" w:rsidP="00704549">
      <w:pPr>
        <w:jc w:val="center"/>
        <w:rPr>
          <w:noProof/>
        </w:rPr>
      </w:pPr>
      <w:r>
        <w:rPr>
          <w:noProof/>
        </w:rPr>
        <w:t>END OF TEST</w:t>
      </w:r>
      <w:bookmarkStart w:id="0" w:name="_GoBack"/>
      <w:bookmarkEnd w:id="0"/>
    </w:p>
    <w:sectPr w:rsidR="00704549" w:rsidSect="009A3FB8">
      <w:pgSz w:w="12240" w:h="15840"/>
      <w:pgMar w:top="54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Ultra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speranto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478AF"/>
    <w:rsid w:val="0006505E"/>
    <w:rsid w:val="00066B42"/>
    <w:rsid w:val="000E7127"/>
    <w:rsid w:val="00106492"/>
    <w:rsid w:val="0012244E"/>
    <w:rsid w:val="00131DDC"/>
    <w:rsid w:val="00161CB4"/>
    <w:rsid w:val="001922DC"/>
    <w:rsid w:val="001B4D35"/>
    <w:rsid w:val="001C5408"/>
    <w:rsid w:val="001E74C8"/>
    <w:rsid w:val="00212553"/>
    <w:rsid w:val="002536A4"/>
    <w:rsid w:val="002A2501"/>
    <w:rsid w:val="00312D79"/>
    <w:rsid w:val="00322F4E"/>
    <w:rsid w:val="0033637E"/>
    <w:rsid w:val="00346351"/>
    <w:rsid w:val="003750EF"/>
    <w:rsid w:val="003A42E6"/>
    <w:rsid w:val="003B3F06"/>
    <w:rsid w:val="00437626"/>
    <w:rsid w:val="004379F0"/>
    <w:rsid w:val="0045485C"/>
    <w:rsid w:val="0049609C"/>
    <w:rsid w:val="004C14D3"/>
    <w:rsid w:val="004D271C"/>
    <w:rsid w:val="0051582F"/>
    <w:rsid w:val="005163EE"/>
    <w:rsid w:val="005866AE"/>
    <w:rsid w:val="005A1E20"/>
    <w:rsid w:val="005B6823"/>
    <w:rsid w:val="005D6011"/>
    <w:rsid w:val="00644584"/>
    <w:rsid w:val="00704549"/>
    <w:rsid w:val="00731545"/>
    <w:rsid w:val="00734CDF"/>
    <w:rsid w:val="00774EED"/>
    <w:rsid w:val="007F58C9"/>
    <w:rsid w:val="00803D2C"/>
    <w:rsid w:val="0084234F"/>
    <w:rsid w:val="00870EC8"/>
    <w:rsid w:val="008E158D"/>
    <w:rsid w:val="009222C5"/>
    <w:rsid w:val="009302CE"/>
    <w:rsid w:val="00971CE2"/>
    <w:rsid w:val="00996D73"/>
    <w:rsid w:val="009A3FB8"/>
    <w:rsid w:val="009A7200"/>
    <w:rsid w:val="009F1111"/>
    <w:rsid w:val="00A05046"/>
    <w:rsid w:val="00A14CC2"/>
    <w:rsid w:val="00A25034"/>
    <w:rsid w:val="00A33202"/>
    <w:rsid w:val="00A3402C"/>
    <w:rsid w:val="00A54A31"/>
    <w:rsid w:val="00AA315B"/>
    <w:rsid w:val="00AB3272"/>
    <w:rsid w:val="00AC2BA8"/>
    <w:rsid w:val="00AD5868"/>
    <w:rsid w:val="00AD66DF"/>
    <w:rsid w:val="00AE2B86"/>
    <w:rsid w:val="00B2546D"/>
    <w:rsid w:val="00B34486"/>
    <w:rsid w:val="00B504BB"/>
    <w:rsid w:val="00B511AD"/>
    <w:rsid w:val="00B94B14"/>
    <w:rsid w:val="00BA3A23"/>
    <w:rsid w:val="00BD7C80"/>
    <w:rsid w:val="00C4666C"/>
    <w:rsid w:val="00CC16CA"/>
    <w:rsid w:val="00CC5A69"/>
    <w:rsid w:val="00CC5D5A"/>
    <w:rsid w:val="00D02D17"/>
    <w:rsid w:val="00D66AB8"/>
    <w:rsid w:val="00E21694"/>
    <w:rsid w:val="00E33733"/>
    <w:rsid w:val="00E36D16"/>
    <w:rsid w:val="00EC44A9"/>
    <w:rsid w:val="00F3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9BC2CDDF</Template>
  <TotalTime>0</TotalTime>
  <Pages>5</Pages>
  <Words>594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WOOD Janette</cp:lastModifiedBy>
  <cp:revision>3</cp:revision>
  <cp:lastPrinted>2015-02-24T15:17:00Z</cp:lastPrinted>
  <dcterms:created xsi:type="dcterms:W3CDTF">2016-02-22T00:25:00Z</dcterms:created>
  <dcterms:modified xsi:type="dcterms:W3CDTF">2016-02-22T00:27:00Z</dcterms:modified>
</cp:coreProperties>
</file>