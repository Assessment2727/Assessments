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AA184C">
            <w:pPr>
              <w:tabs>
                <w:tab w:val="left" w:pos="1395"/>
                <w:tab w:val="left" w:pos="2655"/>
              </w:tabs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6D16" w:rsidRPr="004D271C" w:rsidRDefault="00E04DDD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2016</w:t>
            </w:r>
          </w:p>
          <w:p w:rsidR="00E36D16" w:rsidRPr="004D271C" w:rsidRDefault="00E36D16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 w:rsidRPr="004D271C">
              <w:rPr>
                <w:sz w:val="50"/>
                <w:szCs w:val="50"/>
              </w:rPr>
              <w:t xml:space="preserve">Test </w:t>
            </w:r>
            <w:r w:rsidR="009D442F">
              <w:rPr>
                <w:sz w:val="50"/>
                <w:szCs w:val="50"/>
              </w:rPr>
              <w:t>3</w:t>
            </w:r>
            <w:r w:rsidR="003F2275">
              <w:rPr>
                <w:sz w:val="50"/>
                <w:szCs w:val="50"/>
              </w:rPr>
              <w:t xml:space="preserve"> Unit 2</w:t>
            </w:r>
          </w:p>
          <w:p w:rsidR="00E36D16" w:rsidRDefault="00923934" w:rsidP="009D442F">
            <w:pPr>
              <w:spacing w:after="0" w:line="240" w:lineRule="auto"/>
              <w:jc w:val="center"/>
            </w:pPr>
            <w:r>
              <w:rPr>
                <w:sz w:val="50"/>
                <w:szCs w:val="50"/>
              </w:rPr>
              <w:t>Task Weighting: 7</w:t>
            </w:r>
            <w:r w:rsidR="00E36D16" w:rsidRPr="004D271C">
              <w:rPr>
                <w:sz w:val="50"/>
                <w:szCs w:val="50"/>
              </w:rPr>
              <w:t>%</w:t>
            </w:r>
          </w:p>
        </w:tc>
      </w:tr>
      <w:tr w:rsidR="00E36D16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D16" w:rsidRDefault="00E36D16" w:rsidP="00E33733">
            <w:pPr>
              <w:spacing w:after="0" w:line="240" w:lineRule="auto"/>
            </w:pPr>
          </w:p>
        </w:tc>
      </w:tr>
    </w:tbl>
    <w:p w:rsidR="00E36D16" w:rsidRDefault="00E36D16" w:rsidP="0051582F">
      <w:pPr>
        <w:spacing w:after="0" w:line="240" w:lineRule="auto"/>
      </w:pPr>
    </w:p>
    <w:p w:rsidR="00E36D16" w:rsidRDefault="0084234F" w:rsidP="0051582F">
      <w:pPr>
        <w:spacing w:after="0" w:line="240" w:lineRule="auto"/>
      </w:pPr>
      <w:r>
        <w:t xml:space="preserve">Time Allowed: </w:t>
      </w:r>
      <w:r w:rsidR="00E36D16">
        <w:t>5</w:t>
      </w:r>
      <w:r>
        <w:t>0</w:t>
      </w:r>
      <w:r w:rsidR="00E36D16">
        <w:t xml:space="preserve"> 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>
        <w:t xml:space="preserve">Total Marks:  </w:t>
      </w:r>
      <w:r w:rsidR="00923BA6">
        <w:t>48</w:t>
      </w:r>
    </w:p>
    <w:p w:rsidR="00E36D16" w:rsidRDefault="00E36D16" w:rsidP="0051582F">
      <w:pPr>
        <w:spacing w:after="0" w:line="240" w:lineRule="auto"/>
      </w:pPr>
    </w:p>
    <w:p w:rsidR="00E36D16" w:rsidRDefault="001922DC" w:rsidP="0051582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Calculators and</w:t>
      </w:r>
      <w:r w:rsidR="00E36D16">
        <w:rPr>
          <w:b/>
          <w:sz w:val="28"/>
          <w:szCs w:val="28"/>
        </w:rPr>
        <w:t xml:space="preserve"> </w:t>
      </w:r>
      <w:r w:rsidR="003107DE">
        <w:rPr>
          <w:b/>
          <w:sz w:val="28"/>
          <w:szCs w:val="28"/>
        </w:rPr>
        <w:t>notes</w:t>
      </w:r>
      <w:r>
        <w:rPr>
          <w:b/>
          <w:sz w:val="28"/>
          <w:szCs w:val="28"/>
        </w:rPr>
        <w:t xml:space="preserve"> </w:t>
      </w:r>
      <w:r w:rsidR="00E36D16">
        <w:rPr>
          <w:b/>
          <w:sz w:val="28"/>
          <w:szCs w:val="28"/>
        </w:rPr>
        <w:t>are</w:t>
      </w:r>
      <w:r w:rsidR="00E36D16" w:rsidRPr="00B94B14">
        <w:rPr>
          <w:b/>
          <w:sz w:val="28"/>
          <w:szCs w:val="28"/>
        </w:rPr>
        <w:t xml:space="preserve"> allowed in this test.</w:t>
      </w:r>
    </w:p>
    <w:p w:rsidR="00E36D16" w:rsidRDefault="00E36D16" w:rsidP="0051582F">
      <w:pPr>
        <w:spacing w:after="0" w:line="240" w:lineRule="auto"/>
        <w:jc w:val="center"/>
        <w:rPr>
          <w:b/>
          <w:i/>
        </w:rPr>
      </w:pPr>
      <w:r w:rsidRPr="003B3F06">
        <w:rPr>
          <w:b/>
          <w:i/>
          <w:u w:val="single"/>
        </w:rPr>
        <w:t>Show all working</w:t>
      </w:r>
      <w:r w:rsidR="00A3402C">
        <w:rPr>
          <w:b/>
          <w:i/>
          <w:u w:val="single"/>
        </w:rPr>
        <w:t xml:space="preserve"> </w:t>
      </w:r>
      <w:r w:rsidR="003107DE">
        <w:rPr>
          <w:b/>
          <w:i/>
          <w:u w:val="single"/>
        </w:rPr>
        <w:t xml:space="preserve">where necessary </w:t>
      </w:r>
      <w:r w:rsidR="00A3402C">
        <w:rPr>
          <w:b/>
          <w:i/>
          <w:u w:val="single"/>
        </w:rPr>
        <w:t>to maximise marks</w:t>
      </w:r>
      <w:r w:rsidRPr="003B3F06">
        <w:rPr>
          <w:b/>
          <w:i/>
          <w:u w:val="single"/>
        </w:rPr>
        <w:t>.</w:t>
      </w:r>
    </w:p>
    <w:p w:rsidR="00E36D16" w:rsidRDefault="00E36D16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3F2275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1</w:t>
      </w:r>
      <w:r>
        <w:t xml:space="preserve"> </w:t>
      </w:r>
      <w:r w:rsidR="003107DE">
        <w:rPr>
          <w:b/>
        </w:rPr>
        <w:t>(</w:t>
      </w:r>
      <w:r w:rsidR="005E0714" w:rsidRPr="003107DE">
        <w:rPr>
          <w:b/>
        </w:rPr>
        <w:t>4</w:t>
      </w:r>
      <w:r w:rsidRPr="003107DE">
        <w:rPr>
          <w:b/>
        </w:rPr>
        <w:t xml:space="preserve"> Mark</w:t>
      </w:r>
      <w:r w:rsidR="005F4606" w:rsidRPr="003107DE">
        <w:rPr>
          <w:b/>
        </w:rPr>
        <w:t xml:space="preserve">s: </w:t>
      </w:r>
      <w:r w:rsidR="005E0714" w:rsidRPr="003107DE">
        <w:rPr>
          <w:b/>
        </w:rPr>
        <w:t>2</w:t>
      </w:r>
      <w:r w:rsidR="005F4606" w:rsidRPr="003107DE">
        <w:rPr>
          <w:b/>
        </w:rPr>
        <w:t>, 2</w:t>
      </w:r>
      <w:r w:rsidR="003107DE">
        <w:rPr>
          <w:b/>
        </w:rPr>
        <w:t>)</w:t>
      </w:r>
    </w:p>
    <w:p w:rsidR="003F2275" w:rsidRDefault="003F2275" w:rsidP="0051582F">
      <w:pPr>
        <w:spacing w:after="0" w:line="240" w:lineRule="auto"/>
      </w:pPr>
    </w:p>
    <w:p w:rsidR="005E0714" w:rsidRDefault="005E0714" w:rsidP="005E0714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 w:rsidRPr="005E0714">
        <w:rPr>
          <w:sz w:val="22"/>
        </w:rPr>
        <w:t>Convert the foll</w:t>
      </w:r>
      <w:r>
        <w:rPr>
          <w:sz w:val="22"/>
        </w:rPr>
        <w:t>owing times to 12 hour time</w:t>
      </w:r>
      <w:r>
        <w:rPr>
          <w:sz w:val="22"/>
        </w:rPr>
        <w:br/>
      </w:r>
      <w:r>
        <w:rPr>
          <w:sz w:val="22"/>
        </w:rPr>
        <w:br/>
      </w:r>
    </w:p>
    <w:p w:rsidR="005E0714" w:rsidRDefault="005E0714" w:rsidP="005E0714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1045 </w:t>
      </w:r>
      <w:r w:rsidR="00EC564C">
        <w:rPr>
          <w:sz w:val="22"/>
        </w:rPr>
        <w:t xml:space="preserve">h </w:t>
      </w:r>
      <w:r>
        <w:rPr>
          <w:sz w:val="22"/>
        </w:rPr>
        <w:tab/>
        <w:t>_______________</w:t>
      </w:r>
      <w:r>
        <w:rPr>
          <w:sz w:val="22"/>
        </w:rPr>
        <w:br/>
      </w:r>
      <w:r>
        <w:rPr>
          <w:sz w:val="22"/>
        </w:rPr>
        <w:br/>
      </w:r>
    </w:p>
    <w:p w:rsidR="005E0714" w:rsidRDefault="005E0714" w:rsidP="005E0714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2331</w:t>
      </w:r>
      <w:r w:rsidR="00EC564C">
        <w:rPr>
          <w:sz w:val="22"/>
        </w:rPr>
        <w:t xml:space="preserve"> h</w:t>
      </w:r>
      <w:r>
        <w:rPr>
          <w:sz w:val="22"/>
        </w:rPr>
        <w:t xml:space="preserve"> </w:t>
      </w:r>
      <w:r>
        <w:rPr>
          <w:sz w:val="22"/>
        </w:rPr>
        <w:tab/>
        <w:t>_______________</w:t>
      </w:r>
      <w:r>
        <w:rPr>
          <w:sz w:val="22"/>
        </w:rPr>
        <w:br/>
      </w:r>
    </w:p>
    <w:p w:rsidR="005E0714" w:rsidRDefault="005E0714" w:rsidP="005E0714">
      <w:pPr>
        <w:pStyle w:val="ListParagraph"/>
        <w:spacing w:after="0" w:line="240" w:lineRule="auto"/>
        <w:ind w:left="1440"/>
        <w:rPr>
          <w:sz w:val="22"/>
        </w:rPr>
      </w:pPr>
    </w:p>
    <w:p w:rsidR="005F4606" w:rsidRPr="005E0714" w:rsidRDefault="005E0714" w:rsidP="005E0714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Convert the following times to 24 hour time</w:t>
      </w:r>
      <w:r>
        <w:rPr>
          <w:sz w:val="22"/>
        </w:rPr>
        <w:br/>
      </w:r>
      <w:r w:rsidR="005F4606" w:rsidRPr="005E0714">
        <w:rPr>
          <w:sz w:val="22"/>
        </w:rPr>
        <w:br/>
      </w:r>
    </w:p>
    <w:p w:rsidR="005E0714" w:rsidRDefault="00EC564C" w:rsidP="005E0714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4:25</w:t>
      </w:r>
      <w:r w:rsidR="005E0714">
        <w:rPr>
          <w:sz w:val="22"/>
        </w:rPr>
        <w:t xml:space="preserve"> p.m. </w:t>
      </w:r>
      <w:r w:rsidR="005E0714">
        <w:rPr>
          <w:sz w:val="22"/>
        </w:rPr>
        <w:tab/>
        <w:t>_______________</w:t>
      </w:r>
      <w:r w:rsidR="005E0714">
        <w:rPr>
          <w:sz w:val="22"/>
        </w:rPr>
        <w:br/>
      </w:r>
      <w:r w:rsidR="005E0714">
        <w:rPr>
          <w:sz w:val="22"/>
        </w:rPr>
        <w:br/>
      </w:r>
    </w:p>
    <w:p w:rsidR="005E0714" w:rsidRDefault="005E0714" w:rsidP="005E0714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6:35 a.m. </w:t>
      </w:r>
      <w:r>
        <w:rPr>
          <w:sz w:val="22"/>
        </w:rPr>
        <w:tab/>
        <w:t>_______________</w:t>
      </w:r>
      <w:r>
        <w:rPr>
          <w:sz w:val="22"/>
        </w:rPr>
        <w:br/>
      </w:r>
    </w:p>
    <w:p w:rsidR="001F1AA5" w:rsidRDefault="001F1AA5" w:rsidP="001F1AA5">
      <w:pPr>
        <w:spacing w:after="0" w:line="240" w:lineRule="auto"/>
        <w:rPr>
          <w:b/>
        </w:rPr>
      </w:pPr>
    </w:p>
    <w:p w:rsidR="00EC564C" w:rsidRDefault="00EC564C" w:rsidP="00AC6412">
      <w:pPr>
        <w:spacing w:after="0" w:line="240" w:lineRule="auto"/>
        <w:rPr>
          <w:b/>
        </w:rPr>
      </w:pPr>
    </w:p>
    <w:p w:rsidR="00EC564C" w:rsidRDefault="00EC564C" w:rsidP="00AC6412">
      <w:pPr>
        <w:spacing w:after="0" w:line="240" w:lineRule="auto"/>
        <w:rPr>
          <w:b/>
        </w:rPr>
      </w:pPr>
    </w:p>
    <w:p w:rsidR="00AC6412" w:rsidRPr="003107DE" w:rsidRDefault="00AC6412" w:rsidP="00AC6412">
      <w:pPr>
        <w:spacing w:after="0" w:line="240" w:lineRule="auto"/>
        <w:rPr>
          <w:b/>
        </w:rPr>
      </w:pPr>
      <w:r w:rsidRPr="009A3FB8">
        <w:rPr>
          <w:b/>
        </w:rPr>
        <w:t xml:space="preserve">Question </w:t>
      </w:r>
      <w:r>
        <w:rPr>
          <w:b/>
        </w:rPr>
        <w:t>2</w:t>
      </w:r>
      <w:r w:rsidR="00115973">
        <w:t xml:space="preserve"> </w:t>
      </w:r>
      <w:r w:rsidR="003107DE">
        <w:rPr>
          <w:b/>
        </w:rPr>
        <w:t>(</w:t>
      </w:r>
      <w:r w:rsidR="00115973" w:rsidRPr="003107DE">
        <w:rPr>
          <w:b/>
        </w:rPr>
        <w:t>3</w:t>
      </w:r>
      <w:r w:rsidRPr="003107DE">
        <w:rPr>
          <w:b/>
        </w:rPr>
        <w:t xml:space="preserve"> Marks: 1, 2</w:t>
      </w:r>
      <w:r w:rsidR="003107DE">
        <w:rPr>
          <w:b/>
        </w:rPr>
        <w:t>)</w:t>
      </w:r>
      <w:r w:rsidRPr="003107DE">
        <w:rPr>
          <w:b/>
        </w:rPr>
        <w:t xml:space="preserve"> </w:t>
      </w:r>
    </w:p>
    <w:p w:rsidR="00AC6412" w:rsidRDefault="00AC6412" w:rsidP="00AC6412">
      <w:pPr>
        <w:spacing w:after="0" w:line="240" w:lineRule="auto"/>
      </w:pPr>
    </w:p>
    <w:p w:rsidR="00922ABE" w:rsidRDefault="005E0714" w:rsidP="005E0714">
      <w:pPr>
        <w:pStyle w:val="ListParagraph"/>
        <w:numPr>
          <w:ilvl w:val="0"/>
          <w:numId w:val="28"/>
        </w:numPr>
        <w:spacing w:after="0" w:line="240" w:lineRule="auto"/>
        <w:rPr>
          <w:sz w:val="22"/>
        </w:rPr>
      </w:pPr>
      <w:r>
        <w:rPr>
          <w:sz w:val="22"/>
        </w:rPr>
        <w:t>Vanessa’s flight lands in Singapore at 0840. Her next flight leaves Singapore at 1820. How long does Vanessa have in the Singapore airport?</w:t>
      </w:r>
      <w:r>
        <w:rPr>
          <w:sz w:val="22"/>
        </w:rPr>
        <w:br/>
      </w:r>
      <w:r>
        <w:rPr>
          <w:sz w:val="22"/>
        </w:rPr>
        <w:br/>
      </w:r>
    </w:p>
    <w:p w:rsidR="00922ABE" w:rsidRDefault="00922ABE" w:rsidP="00922ABE">
      <w:pPr>
        <w:pStyle w:val="ListParagraph"/>
        <w:spacing w:after="0" w:line="240" w:lineRule="auto"/>
        <w:rPr>
          <w:sz w:val="22"/>
        </w:rPr>
      </w:pPr>
    </w:p>
    <w:p w:rsidR="00115973" w:rsidRDefault="00115973" w:rsidP="00922ABE">
      <w:pPr>
        <w:pStyle w:val="ListParagraph"/>
        <w:spacing w:after="0" w:line="240" w:lineRule="auto"/>
        <w:rPr>
          <w:sz w:val="22"/>
        </w:rPr>
      </w:pPr>
    </w:p>
    <w:p w:rsidR="005E0714" w:rsidRDefault="005E0714" w:rsidP="00922ABE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AC6412" w:rsidRPr="005E0714" w:rsidRDefault="00AC6412" w:rsidP="005E0714">
      <w:pPr>
        <w:pStyle w:val="ListParagraph"/>
        <w:numPr>
          <w:ilvl w:val="0"/>
          <w:numId w:val="28"/>
        </w:numPr>
        <w:spacing w:after="0" w:line="240" w:lineRule="auto"/>
        <w:rPr>
          <w:sz w:val="22"/>
        </w:rPr>
      </w:pPr>
      <w:r w:rsidRPr="005E0714">
        <w:rPr>
          <w:sz w:val="22"/>
        </w:rPr>
        <w:t xml:space="preserve"> </w:t>
      </w:r>
      <w:r w:rsidR="005E0714">
        <w:rPr>
          <w:sz w:val="22"/>
        </w:rPr>
        <w:t>Peter wants to go for a bike ride which takes 52 minutes. He also wants to watch his favourite television show which starts at 7:35 p.m.  What is the latest time that he can leave for his bike ride and be back in time to watch television?</w:t>
      </w:r>
      <w:r w:rsidRPr="005E0714">
        <w:rPr>
          <w:sz w:val="22"/>
        </w:rPr>
        <w:br/>
      </w:r>
      <w:r w:rsidRPr="005E0714">
        <w:rPr>
          <w:sz w:val="22"/>
        </w:rPr>
        <w:br/>
      </w:r>
    </w:p>
    <w:p w:rsidR="001F1AA5" w:rsidRDefault="001F1AA5" w:rsidP="001F1AA5">
      <w:pPr>
        <w:spacing w:after="0" w:line="240" w:lineRule="auto"/>
        <w:rPr>
          <w:b/>
        </w:rPr>
      </w:pPr>
    </w:p>
    <w:p w:rsidR="00AC6412" w:rsidRDefault="00AC6412" w:rsidP="001F1AA5">
      <w:pPr>
        <w:spacing w:after="0" w:line="240" w:lineRule="auto"/>
        <w:rPr>
          <w:b/>
        </w:rPr>
      </w:pPr>
    </w:p>
    <w:p w:rsidR="00AC6412" w:rsidRDefault="00AC6412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  <w:r>
        <w:rPr>
          <w:b/>
        </w:rPr>
        <w:t>Question 3</w:t>
      </w:r>
      <w:r w:rsidR="00115973">
        <w:rPr>
          <w:b/>
        </w:rPr>
        <w:t xml:space="preserve"> (5 marks – 1, 2, 2)</w:t>
      </w: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</w:pPr>
      <w:r>
        <w:rPr>
          <w:b/>
        </w:rPr>
        <w:tab/>
      </w:r>
      <w:r w:rsidRPr="00EC564C">
        <w:t>At E</w:t>
      </w:r>
      <w:r>
        <w:t xml:space="preserve">astern </w:t>
      </w:r>
      <w:r w:rsidRPr="00EC564C">
        <w:t>G</w:t>
      </w:r>
      <w:r>
        <w:t xml:space="preserve">oldfields </w:t>
      </w:r>
      <w:r w:rsidRPr="00EC564C">
        <w:t>C</w:t>
      </w:r>
      <w:r>
        <w:t>ollege,</w:t>
      </w:r>
      <w:r>
        <w:rPr>
          <w:b/>
        </w:rPr>
        <w:t xml:space="preserve"> </w:t>
      </w:r>
      <w:r>
        <w:t>Period 1 starts at 8:20 am every morning.</w:t>
      </w:r>
    </w:p>
    <w:p w:rsidR="00EC564C" w:rsidRDefault="00EC564C" w:rsidP="001F1AA5">
      <w:pPr>
        <w:spacing w:after="0" w:line="240" w:lineRule="auto"/>
      </w:pPr>
    </w:p>
    <w:p w:rsidR="00EC564C" w:rsidRDefault="00675BBE" w:rsidP="00EC564C">
      <w:pPr>
        <w:pStyle w:val="ListParagraph"/>
        <w:numPr>
          <w:ilvl w:val="0"/>
          <w:numId w:val="29"/>
        </w:numPr>
        <w:spacing w:after="0" w:line="240" w:lineRule="auto"/>
      </w:pPr>
      <w:r>
        <w:t>If Sarah-Jane</w:t>
      </w:r>
      <w:r w:rsidR="00EC564C">
        <w:t xml:space="preserve"> wakes up an hour and a half before school starts, what time does she wake up?</w:t>
      </w:r>
    </w:p>
    <w:p w:rsidR="00EC564C" w:rsidRDefault="00EC564C" w:rsidP="00EC564C">
      <w:pPr>
        <w:spacing w:after="0" w:line="240" w:lineRule="auto"/>
      </w:pPr>
    </w:p>
    <w:p w:rsidR="00EC564C" w:rsidRDefault="00EC564C" w:rsidP="00EC564C">
      <w:pPr>
        <w:spacing w:after="0" w:line="240" w:lineRule="auto"/>
      </w:pPr>
    </w:p>
    <w:p w:rsidR="00EC564C" w:rsidRDefault="00EC564C" w:rsidP="00EC564C">
      <w:pPr>
        <w:spacing w:after="0" w:line="240" w:lineRule="auto"/>
      </w:pPr>
    </w:p>
    <w:p w:rsidR="00EC564C" w:rsidRDefault="00EC564C" w:rsidP="00EC564C">
      <w:pPr>
        <w:spacing w:after="0" w:line="240" w:lineRule="auto"/>
      </w:pPr>
    </w:p>
    <w:p w:rsidR="00EC564C" w:rsidRDefault="00EC564C" w:rsidP="00EC564C">
      <w:pPr>
        <w:spacing w:after="0" w:line="240" w:lineRule="auto"/>
      </w:pPr>
    </w:p>
    <w:p w:rsidR="00EC564C" w:rsidRDefault="00EC564C" w:rsidP="00EC564C">
      <w:pPr>
        <w:pStyle w:val="ListParagraph"/>
        <w:numPr>
          <w:ilvl w:val="0"/>
          <w:numId w:val="29"/>
        </w:numPr>
        <w:spacing w:after="0" w:line="240" w:lineRule="auto"/>
      </w:pPr>
      <w:r>
        <w:t>How much time has elapsed from the start of Period 1 to Lunch 2 at 12:45 pm?</w:t>
      </w:r>
    </w:p>
    <w:p w:rsidR="00EC564C" w:rsidRDefault="00EC564C" w:rsidP="001F1AA5">
      <w:pPr>
        <w:spacing w:after="0" w:line="240" w:lineRule="auto"/>
      </w:pPr>
    </w:p>
    <w:p w:rsidR="00EC564C" w:rsidRDefault="00EC564C" w:rsidP="001F1AA5">
      <w:pPr>
        <w:spacing w:after="0" w:line="240" w:lineRule="auto"/>
      </w:pPr>
    </w:p>
    <w:p w:rsidR="00EC564C" w:rsidRDefault="00EC564C" w:rsidP="001F1AA5">
      <w:pPr>
        <w:spacing w:after="0" w:line="240" w:lineRule="auto"/>
      </w:pPr>
    </w:p>
    <w:p w:rsidR="00115973" w:rsidRDefault="00115973" w:rsidP="001F1AA5">
      <w:pPr>
        <w:spacing w:after="0" w:line="240" w:lineRule="auto"/>
      </w:pPr>
    </w:p>
    <w:p w:rsidR="00115973" w:rsidRDefault="00115973" w:rsidP="001F1AA5">
      <w:pPr>
        <w:spacing w:after="0" w:line="240" w:lineRule="auto"/>
      </w:pPr>
    </w:p>
    <w:p w:rsidR="00EC564C" w:rsidRDefault="00EC564C" w:rsidP="001F1AA5">
      <w:pPr>
        <w:spacing w:after="0" w:line="240" w:lineRule="auto"/>
      </w:pPr>
    </w:p>
    <w:p w:rsidR="00EC564C" w:rsidRDefault="00EC564C" w:rsidP="001F1AA5">
      <w:pPr>
        <w:spacing w:after="0" w:line="240" w:lineRule="auto"/>
      </w:pPr>
    </w:p>
    <w:p w:rsidR="00EC564C" w:rsidRPr="00EC564C" w:rsidRDefault="00EC564C" w:rsidP="00EC564C">
      <w:pPr>
        <w:pStyle w:val="ListParagraph"/>
        <w:numPr>
          <w:ilvl w:val="0"/>
          <w:numId w:val="29"/>
        </w:numPr>
        <w:spacing w:after="0" w:line="240" w:lineRule="auto"/>
      </w:pPr>
      <w:r>
        <w:t>If s</w:t>
      </w:r>
      <w:r w:rsidRPr="00EC564C">
        <w:t>chool finishes at</w:t>
      </w:r>
      <w:r w:rsidR="00675BBE">
        <w:t xml:space="preserve"> 3:15 pm and </w:t>
      </w:r>
      <w:proofErr w:type="spellStart"/>
      <w:r w:rsidR="00675BBE">
        <w:t>Jaxon</w:t>
      </w:r>
      <w:proofErr w:type="spellEnd"/>
      <w:r>
        <w:t xml:space="preserve"> starts work 1 hour and 55</w:t>
      </w:r>
      <w:r w:rsidR="00675BBE">
        <w:t xml:space="preserve"> minutes later, what time does </w:t>
      </w:r>
      <w:r>
        <w:t>he begin work?</w:t>
      </w: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7B3AEE" w:rsidRDefault="007B3AEE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115973" w:rsidP="001F1AA5">
      <w:pPr>
        <w:spacing w:after="0" w:line="240" w:lineRule="auto"/>
        <w:rPr>
          <w:b/>
        </w:rPr>
      </w:pPr>
      <w:r>
        <w:rPr>
          <w:b/>
        </w:rPr>
        <w:t>Question 4</w:t>
      </w:r>
      <w:r w:rsidR="003107DE">
        <w:rPr>
          <w:b/>
        </w:rPr>
        <w:t xml:space="preserve"> (</w:t>
      </w:r>
      <w:r w:rsidR="00C37A9C">
        <w:rPr>
          <w:b/>
        </w:rPr>
        <w:t>5 – 1, 1, 1, 2)</w:t>
      </w:r>
      <w:r>
        <w:rPr>
          <w:b/>
        </w:rPr>
        <w:tab/>
      </w:r>
    </w:p>
    <w:p w:rsidR="00115973" w:rsidRDefault="00115973" w:rsidP="001F1AA5">
      <w:pPr>
        <w:spacing w:after="0" w:line="240" w:lineRule="auto"/>
        <w:rPr>
          <w:b/>
        </w:rPr>
      </w:pPr>
      <w:r>
        <w:rPr>
          <w:b/>
        </w:rPr>
        <w:tab/>
      </w:r>
    </w:p>
    <w:p w:rsidR="00EC564C" w:rsidRDefault="00115973" w:rsidP="00115973">
      <w:pPr>
        <w:pStyle w:val="ListParagraph"/>
        <w:numPr>
          <w:ilvl w:val="0"/>
          <w:numId w:val="30"/>
        </w:numPr>
        <w:spacing w:after="0" w:line="240" w:lineRule="auto"/>
      </w:pPr>
      <w:r>
        <w:t>Convert this graphical scale into a fractional scale</w:t>
      </w:r>
      <w:r w:rsidR="003835E9">
        <w:t xml:space="preserve"> (i. e. 1: __________)</w:t>
      </w:r>
    </w:p>
    <w:p w:rsidR="00115973" w:rsidRDefault="00115973" w:rsidP="00115973">
      <w:pPr>
        <w:spacing w:after="0" w:line="240" w:lineRule="auto"/>
        <w:ind w:left="720"/>
      </w:pPr>
    </w:p>
    <w:p w:rsidR="00115973" w:rsidRDefault="00115973" w:rsidP="00115973">
      <w:pPr>
        <w:spacing w:after="0" w:line="240" w:lineRule="auto"/>
        <w:ind w:left="720"/>
      </w:pPr>
    </w:p>
    <w:p w:rsidR="003835E9" w:rsidRDefault="00CE40C7" w:rsidP="00D22BB8">
      <w:pPr>
        <w:spacing w:after="0" w:line="240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5538F5" wp14:editId="6376EC23">
                <wp:simplePos x="0" y="0"/>
                <wp:positionH relativeFrom="column">
                  <wp:posOffset>2371725</wp:posOffset>
                </wp:positionH>
                <wp:positionV relativeFrom="paragraph">
                  <wp:posOffset>154940</wp:posOffset>
                </wp:positionV>
                <wp:extent cx="381000" cy="3333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BBE" w:rsidRPr="00CE40C7" w:rsidRDefault="00675BBE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CE40C7">
                              <w:rPr>
                                <w:b/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6.75pt;margin-top:12.2pt;width:30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" fillcolor="white [3201]" stroked="f" strokeweight=".5pt">
                <v:textbox>
                  <w:txbxContent>
                    <w:p w:rsidR="00CE40C7" w:rsidRPr="00CE40C7" w:rsidRDefault="00CE40C7">
                      <w:pPr>
                        <w:rPr>
                          <w:b/>
                          <w:sz w:val="22"/>
                        </w:rPr>
                      </w:pPr>
                      <w:r w:rsidRPr="00CE40C7">
                        <w:rPr>
                          <w:b/>
                          <w:sz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22BB8">
        <w:rPr>
          <w:noProof/>
        </w:rPr>
        <w:drawing>
          <wp:anchor distT="0" distB="0" distL="114300" distR="114300" simplePos="0" relativeHeight="251670528" behindDoc="0" locked="0" layoutInCell="1" allowOverlap="1" wp14:anchorId="5EF9A8D5" wp14:editId="2ACEEC8A">
            <wp:simplePos x="0" y="0"/>
            <wp:positionH relativeFrom="column">
              <wp:posOffset>2419351</wp:posOffset>
            </wp:positionH>
            <wp:positionV relativeFrom="paragraph">
              <wp:posOffset>-1270</wp:posOffset>
            </wp:positionV>
            <wp:extent cx="2038350" cy="333375"/>
            <wp:effectExtent l="0" t="0" r="0" b="9525"/>
            <wp:wrapNone/>
            <wp:docPr id="11" name="Picture 11" descr="https://www.e-education.psu.edu/geog160/files/geog160/2-fig1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www.e-education.psu.edu/geog160/files/geog160/2-fig1-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t="33962" r="64030" b="52830"/>
                    <a:stretch/>
                  </pic:blipFill>
                  <pic:spPr bwMode="auto">
                    <a:xfrm>
                      <a:off x="0" y="0"/>
                      <a:ext cx="2038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BB8" w:rsidRDefault="00D22BB8" w:rsidP="00D22BB8">
      <w:pPr>
        <w:spacing w:after="0" w:line="240" w:lineRule="auto"/>
        <w:ind w:left="720"/>
        <w:jc w:val="center"/>
      </w:pPr>
    </w:p>
    <w:p w:rsidR="003835E9" w:rsidRDefault="003835E9" w:rsidP="00115973">
      <w:pPr>
        <w:spacing w:after="0" w:line="240" w:lineRule="auto"/>
        <w:ind w:left="720"/>
      </w:pPr>
    </w:p>
    <w:p w:rsidR="007B3AEE" w:rsidRDefault="007B3AEE" w:rsidP="00115973">
      <w:pPr>
        <w:spacing w:after="0" w:line="240" w:lineRule="auto"/>
        <w:ind w:left="720"/>
      </w:pPr>
    </w:p>
    <w:p w:rsidR="007B3AEE" w:rsidRDefault="007B3AEE" w:rsidP="00115973">
      <w:pPr>
        <w:spacing w:after="0" w:line="240" w:lineRule="auto"/>
        <w:ind w:left="720"/>
      </w:pPr>
    </w:p>
    <w:p w:rsidR="00115973" w:rsidRPr="00115973" w:rsidRDefault="00115973" w:rsidP="00115973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 </w:t>
      </w:r>
      <w:r w:rsidR="007F2452">
        <w:t xml:space="preserve">1 cm to 200 </w:t>
      </w:r>
      <w:r>
        <w:t>m can be written as 1: ______________</w:t>
      </w:r>
    </w:p>
    <w:p w:rsidR="00EC564C" w:rsidRDefault="00EC564C" w:rsidP="001F1AA5">
      <w:pPr>
        <w:spacing w:after="0" w:line="240" w:lineRule="auto"/>
        <w:rPr>
          <w:b/>
        </w:rPr>
      </w:pPr>
    </w:p>
    <w:p w:rsidR="003835E9" w:rsidRDefault="003835E9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3835E9" w:rsidRDefault="003835E9" w:rsidP="001F1AA5">
      <w:pPr>
        <w:spacing w:after="0" w:line="240" w:lineRule="auto"/>
        <w:rPr>
          <w:b/>
        </w:rPr>
      </w:pPr>
    </w:p>
    <w:p w:rsidR="003835E9" w:rsidRPr="003835E9" w:rsidRDefault="003835E9" w:rsidP="003835E9">
      <w:pPr>
        <w:pStyle w:val="ListParagraph"/>
        <w:numPr>
          <w:ilvl w:val="0"/>
          <w:numId w:val="30"/>
        </w:numPr>
        <w:spacing w:after="0" w:line="240" w:lineRule="auto"/>
      </w:pPr>
      <w:r>
        <w:t>A map scale of 1 :</w:t>
      </w:r>
      <w:r w:rsidR="00A57E80">
        <w:t xml:space="preserve"> 3</w:t>
      </w:r>
      <w:r w:rsidRPr="003835E9">
        <w:t>000</w:t>
      </w:r>
      <w:r>
        <w:t xml:space="preserve"> means 1 cm on the map represents _______________ metres in real life</w:t>
      </w: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0D09EA" w:rsidRDefault="003C1CF2" w:rsidP="003835E9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 If the length of a room was 5.6 m </w:t>
      </w:r>
      <w:r w:rsidR="000D09EA">
        <w:t>and the floor plan scale was 1:8</w:t>
      </w:r>
      <w:r>
        <w:t>0, how long</w:t>
      </w:r>
    </w:p>
    <w:p w:rsidR="00115973" w:rsidRPr="003835E9" w:rsidRDefault="003C1CF2" w:rsidP="000D09EA">
      <w:pPr>
        <w:pStyle w:val="ListParagraph"/>
        <w:spacing w:after="0" w:line="240" w:lineRule="auto"/>
        <w:ind w:left="1080"/>
      </w:pPr>
      <w:r>
        <w:t xml:space="preserve"> </w:t>
      </w:r>
      <w:proofErr w:type="gramStart"/>
      <w:r>
        <w:t>would</w:t>
      </w:r>
      <w:proofErr w:type="gramEnd"/>
      <w:r>
        <w:t xml:space="preserve"> the</w:t>
      </w:r>
      <w:r w:rsidR="000D09EA">
        <w:t xml:space="preserve"> line be drawn on the plan?</w:t>
      </w:r>
      <w:r>
        <w:t xml:space="preserve"> </w:t>
      </w:r>
    </w:p>
    <w:p w:rsidR="003835E9" w:rsidRDefault="003835E9" w:rsidP="001F1AA5">
      <w:pPr>
        <w:spacing w:after="0" w:line="240" w:lineRule="auto"/>
        <w:rPr>
          <w:b/>
        </w:rPr>
      </w:pPr>
    </w:p>
    <w:p w:rsidR="00115973" w:rsidRDefault="00115973" w:rsidP="001F1AA5">
      <w:pPr>
        <w:spacing w:after="0" w:line="240" w:lineRule="auto"/>
        <w:rPr>
          <w:b/>
        </w:rPr>
      </w:pPr>
    </w:p>
    <w:p w:rsidR="00115973" w:rsidRDefault="00115973" w:rsidP="001F1AA5">
      <w:pPr>
        <w:spacing w:after="0" w:line="240" w:lineRule="auto"/>
        <w:rPr>
          <w:b/>
        </w:rPr>
      </w:pPr>
    </w:p>
    <w:p w:rsidR="00115973" w:rsidRDefault="00115973" w:rsidP="001F1AA5">
      <w:pPr>
        <w:spacing w:after="0" w:line="240" w:lineRule="auto"/>
        <w:rPr>
          <w:b/>
        </w:rPr>
      </w:pPr>
    </w:p>
    <w:p w:rsidR="00922ABE" w:rsidRDefault="00AA184C" w:rsidP="001F1AA5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383002" wp14:editId="549676CC">
            <wp:simplePos x="0" y="0"/>
            <wp:positionH relativeFrom="margin">
              <wp:posOffset>447675</wp:posOffset>
            </wp:positionH>
            <wp:positionV relativeFrom="paragraph">
              <wp:posOffset>392430</wp:posOffset>
            </wp:positionV>
            <wp:extent cx="5704205" cy="4762500"/>
            <wp:effectExtent l="0" t="0" r="0" b="0"/>
            <wp:wrapThrough wrapText="bothSides">
              <wp:wrapPolygon edited="0">
                <wp:start x="0" y="0"/>
                <wp:lineTo x="0" y="21514"/>
                <wp:lineTo x="21497" y="21514"/>
                <wp:lineTo x="21497" y="0"/>
                <wp:lineTo x="0" y="0"/>
              </wp:wrapPolygon>
            </wp:wrapThrough>
            <wp:docPr id="2" name="Picture 2" descr="http://www.lonelyplanet.com/maps/pacific/australia/western-australia/map_of_western-austral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nelyplanet.com/maps/pacific/australia/western-australia/map_of_western-austral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AA5" w:rsidRPr="009A3FB8">
        <w:rPr>
          <w:b/>
        </w:rPr>
        <w:t xml:space="preserve">Question </w:t>
      </w:r>
      <w:r w:rsidR="00115973">
        <w:rPr>
          <w:b/>
        </w:rPr>
        <w:t>5</w:t>
      </w:r>
      <w:r w:rsidR="001F1AA5">
        <w:t xml:space="preserve"> </w:t>
      </w:r>
      <w:r w:rsidR="003107DE">
        <w:rPr>
          <w:b/>
        </w:rPr>
        <w:t>(</w:t>
      </w:r>
      <w:r w:rsidR="00922ABE" w:rsidRPr="003107DE">
        <w:rPr>
          <w:b/>
        </w:rPr>
        <w:t>8</w:t>
      </w:r>
      <w:r w:rsidR="001F1AA5" w:rsidRPr="003107DE">
        <w:rPr>
          <w:b/>
        </w:rPr>
        <w:t xml:space="preserve"> Marks</w:t>
      </w:r>
      <w:r w:rsidR="00AD48A4" w:rsidRPr="003107DE">
        <w:rPr>
          <w:b/>
        </w:rPr>
        <w:t xml:space="preserve"> – 2, 1, 2, 2, 1</w:t>
      </w:r>
      <w:r w:rsidR="003107DE">
        <w:rPr>
          <w:b/>
        </w:rPr>
        <w:t>)</w:t>
      </w:r>
      <w:r w:rsidR="001F1AA5">
        <w:br/>
      </w:r>
      <w:r w:rsidR="001F1AA5">
        <w:br/>
      </w: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EC564C" w:rsidRDefault="00EC564C" w:rsidP="001F1AA5">
      <w:pPr>
        <w:spacing w:after="0" w:line="240" w:lineRule="auto"/>
      </w:pPr>
    </w:p>
    <w:p w:rsidR="00EC564C" w:rsidRDefault="00EC564C" w:rsidP="001F1AA5">
      <w:pPr>
        <w:spacing w:after="0" w:line="240" w:lineRule="auto"/>
      </w:pPr>
    </w:p>
    <w:p w:rsidR="00F93646" w:rsidRDefault="00F93646" w:rsidP="001F1AA5">
      <w:pPr>
        <w:spacing w:after="0" w:line="240" w:lineRule="auto"/>
      </w:pPr>
    </w:p>
    <w:p w:rsidR="00F93646" w:rsidRDefault="00F93646" w:rsidP="001F1AA5">
      <w:pPr>
        <w:spacing w:after="0" w:line="240" w:lineRule="auto"/>
      </w:pPr>
    </w:p>
    <w:p w:rsidR="00EC564C" w:rsidRDefault="00EC564C" w:rsidP="001F1AA5">
      <w:pPr>
        <w:spacing w:after="0" w:line="240" w:lineRule="auto"/>
      </w:pPr>
    </w:p>
    <w:p w:rsidR="00922ABE" w:rsidRDefault="00922ABE" w:rsidP="001F1AA5">
      <w:pPr>
        <w:pStyle w:val="ListParagraph"/>
        <w:numPr>
          <w:ilvl w:val="0"/>
          <w:numId w:val="23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  <w:r>
        <w:rPr>
          <w:rFonts w:eastAsia="Arial" w:cs="Arial"/>
          <w:position w:val="6"/>
          <w:sz w:val="22"/>
        </w:rPr>
        <w:t>What is the scale?</w:t>
      </w:r>
      <w:r w:rsidR="000D09EA">
        <w:rPr>
          <w:rFonts w:eastAsia="Arial" w:cs="Arial"/>
          <w:position w:val="6"/>
          <w:sz w:val="22"/>
        </w:rPr>
        <w:t xml:space="preserve"> (Write the graphical scale as a fractional scale)</w:t>
      </w:r>
      <w:r>
        <w:rPr>
          <w:rFonts w:eastAsia="Arial" w:cs="Arial"/>
          <w:position w:val="6"/>
          <w:sz w:val="22"/>
        </w:rPr>
        <w:br/>
      </w:r>
    </w:p>
    <w:p w:rsidR="001F1AA5" w:rsidRPr="001F1AA5" w:rsidRDefault="001F1AA5" w:rsidP="001F1AA5">
      <w:pPr>
        <w:pStyle w:val="ListParagraph"/>
        <w:numPr>
          <w:ilvl w:val="0"/>
          <w:numId w:val="23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  <w:r w:rsidRPr="001F1AA5">
        <w:rPr>
          <w:rFonts w:eastAsia="Arial" w:cs="Arial"/>
          <w:position w:val="6"/>
          <w:sz w:val="22"/>
        </w:rPr>
        <w:t>Explain why we would only use the kilometre units provided by the scale.</w:t>
      </w:r>
    </w:p>
    <w:p w:rsidR="001F1AA5" w:rsidRPr="001F1AA5" w:rsidRDefault="001F1AA5" w:rsidP="001F1AA5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1F1AA5" w:rsidRPr="001F1AA5" w:rsidRDefault="001F1AA5" w:rsidP="001F1AA5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1F1AA5" w:rsidRDefault="000D09EA" w:rsidP="00AD48A4">
      <w:pPr>
        <w:pStyle w:val="ListParagraph"/>
        <w:numPr>
          <w:ilvl w:val="0"/>
          <w:numId w:val="23"/>
        </w:numPr>
        <w:tabs>
          <w:tab w:val="left" w:pos="4380"/>
          <w:tab w:val="left" w:pos="8260"/>
        </w:tabs>
        <w:spacing w:after="0" w:line="240" w:lineRule="auto"/>
        <w:ind w:left="714" w:right="-23" w:hanging="357"/>
        <w:rPr>
          <w:rFonts w:eastAsia="Arial" w:cs="Arial"/>
          <w:position w:val="6"/>
          <w:sz w:val="22"/>
        </w:rPr>
      </w:pPr>
      <w:r w:rsidRPr="000D09EA">
        <w:rPr>
          <w:rFonts w:eastAsia="Arial" w:cs="Arial"/>
          <w:position w:val="6"/>
          <w:sz w:val="22"/>
        </w:rPr>
        <w:t xml:space="preserve">The </w:t>
      </w:r>
      <w:r w:rsidR="00896C96" w:rsidRPr="00675BBE">
        <w:rPr>
          <w:rFonts w:eastAsia="Arial" w:cs="Arial"/>
          <w:b/>
          <w:position w:val="6"/>
          <w:sz w:val="22"/>
        </w:rPr>
        <w:t>approximate</w:t>
      </w:r>
      <w:r w:rsidR="00896C96">
        <w:rPr>
          <w:rFonts w:eastAsia="Arial" w:cs="Arial"/>
          <w:position w:val="6"/>
          <w:sz w:val="22"/>
        </w:rPr>
        <w:t xml:space="preserve"> </w:t>
      </w:r>
      <w:r w:rsidRPr="000D09EA">
        <w:rPr>
          <w:rFonts w:eastAsia="Arial" w:cs="Arial"/>
          <w:position w:val="6"/>
          <w:sz w:val="22"/>
        </w:rPr>
        <w:t>distance from Perth</w:t>
      </w:r>
      <w:r>
        <w:rPr>
          <w:rFonts w:eastAsia="Arial" w:cs="Arial"/>
          <w:position w:val="6"/>
          <w:sz w:val="22"/>
        </w:rPr>
        <w:t xml:space="preserve"> to</w:t>
      </w:r>
      <w:r w:rsidR="001F1AA5" w:rsidRPr="000D09EA">
        <w:rPr>
          <w:rFonts w:eastAsia="Arial" w:cs="Arial"/>
          <w:position w:val="6"/>
          <w:sz w:val="22"/>
        </w:rPr>
        <w:t xml:space="preserve"> Broome</w:t>
      </w:r>
      <w:r w:rsidR="00F93646">
        <w:rPr>
          <w:rFonts w:eastAsia="Arial" w:cs="Arial"/>
          <w:position w:val="6"/>
          <w:sz w:val="22"/>
        </w:rPr>
        <w:t xml:space="preserve"> is 168</w:t>
      </w:r>
      <w:r>
        <w:rPr>
          <w:rFonts w:eastAsia="Arial" w:cs="Arial"/>
          <w:position w:val="6"/>
          <w:sz w:val="22"/>
        </w:rPr>
        <w:t>0 km.  Explain</w:t>
      </w:r>
      <w:r w:rsidR="0081438A">
        <w:rPr>
          <w:rFonts w:eastAsia="Arial" w:cs="Arial"/>
          <w:position w:val="6"/>
          <w:sz w:val="22"/>
        </w:rPr>
        <w:t>, using the scale and with calculations, how this result has been obtained.</w:t>
      </w:r>
    </w:p>
    <w:p w:rsidR="0081438A" w:rsidRDefault="0081438A" w:rsidP="0081438A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81438A" w:rsidRDefault="0081438A" w:rsidP="0081438A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81438A" w:rsidRPr="0081438A" w:rsidRDefault="0081438A" w:rsidP="0081438A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81438A" w:rsidRPr="0081438A" w:rsidRDefault="0081438A" w:rsidP="0081438A">
      <w:pPr>
        <w:pStyle w:val="ListParagraph"/>
        <w:numPr>
          <w:ilvl w:val="0"/>
          <w:numId w:val="23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  <w:r w:rsidRPr="0081438A">
        <w:rPr>
          <w:rFonts w:eastAsia="Arial" w:cs="Arial"/>
          <w:position w:val="6"/>
          <w:sz w:val="22"/>
        </w:rPr>
        <w:t xml:space="preserve">Use the map to estimate the distance </w:t>
      </w:r>
      <w:r w:rsidR="00675BBE">
        <w:rPr>
          <w:rFonts w:eastAsia="Arial" w:cs="Arial"/>
          <w:position w:val="6"/>
          <w:sz w:val="22"/>
        </w:rPr>
        <w:t xml:space="preserve">(as the crow flies) </w:t>
      </w:r>
      <w:proofErr w:type="gramStart"/>
      <w:r w:rsidRPr="0081438A">
        <w:rPr>
          <w:rFonts w:eastAsia="Arial" w:cs="Arial"/>
          <w:position w:val="6"/>
          <w:sz w:val="22"/>
        </w:rPr>
        <w:t>between  Albany</w:t>
      </w:r>
      <w:proofErr w:type="gramEnd"/>
      <w:r w:rsidRPr="0081438A">
        <w:rPr>
          <w:rFonts w:eastAsia="Arial" w:cs="Arial"/>
          <w:position w:val="6"/>
          <w:sz w:val="22"/>
        </w:rPr>
        <w:t xml:space="preserve"> and Eucla</w:t>
      </w:r>
      <w:r w:rsidR="00675BBE">
        <w:rPr>
          <w:rFonts w:eastAsia="Arial" w:cs="Arial"/>
          <w:position w:val="6"/>
          <w:sz w:val="22"/>
        </w:rPr>
        <w:t>.</w:t>
      </w:r>
    </w:p>
    <w:p w:rsidR="001F1AA5" w:rsidRPr="001F1AA5" w:rsidRDefault="001F1AA5" w:rsidP="001F1AA5">
      <w:pPr>
        <w:tabs>
          <w:tab w:val="left" w:pos="4380"/>
          <w:tab w:val="left" w:pos="8260"/>
        </w:tabs>
        <w:spacing w:after="0" w:line="429" w:lineRule="exact"/>
        <w:ind w:left="720" w:right="-20"/>
        <w:rPr>
          <w:rFonts w:eastAsia="Arial" w:cs="Arial"/>
          <w:position w:val="6"/>
          <w:sz w:val="22"/>
        </w:rPr>
      </w:pPr>
    </w:p>
    <w:p w:rsidR="001F1AA5" w:rsidRPr="001F1AA5" w:rsidRDefault="001F1AA5" w:rsidP="001F1AA5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b/>
          <w:position w:val="6"/>
          <w:sz w:val="22"/>
        </w:rPr>
      </w:pPr>
    </w:p>
    <w:p w:rsidR="001F1AA5" w:rsidRPr="001F1AA5" w:rsidRDefault="001F1AA5" w:rsidP="001F1AA5">
      <w:pPr>
        <w:pStyle w:val="ListParagraph"/>
        <w:numPr>
          <w:ilvl w:val="0"/>
          <w:numId w:val="23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  <w:r w:rsidRPr="001F1AA5">
        <w:rPr>
          <w:rFonts w:eastAsia="Arial" w:cs="Arial"/>
          <w:position w:val="6"/>
          <w:sz w:val="22"/>
        </w:rPr>
        <w:t xml:space="preserve"> </w:t>
      </w:r>
      <w:r w:rsidR="00AD48A4">
        <w:rPr>
          <w:rFonts w:eastAsia="Arial" w:cs="Arial"/>
          <w:position w:val="6"/>
          <w:sz w:val="22"/>
        </w:rPr>
        <w:t>Is your answer to d)</w:t>
      </w:r>
      <w:r w:rsidRPr="001F1AA5">
        <w:rPr>
          <w:rFonts w:eastAsia="Arial" w:cs="Arial"/>
          <w:position w:val="6"/>
          <w:sz w:val="22"/>
        </w:rPr>
        <w:t xml:space="preserve"> a good estimate of the road distance between Albany and Eucla?  Explain your answer.</w:t>
      </w:r>
    </w:p>
    <w:p w:rsidR="001F1AA5" w:rsidRDefault="001F1AA5">
      <w:pPr>
        <w:spacing w:after="0" w:line="240" w:lineRule="auto"/>
        <w:rPr>
          <w:sz w:val="22"/>
        </w:rPr>
      </w:pPr>
      <w:r>
        <w:rPr>
          <w:sz w:val="22"/>
        </w:rPr>
        <w:br w:type="page"/>
      </w:r>
    </w:p>
    <w:p w:rsidR="001F1AA5" w:rsidRPr="001F1AA5" w:rsidRDefault="001F1AA5" w:rsidP="00A80296">
      <w:pPr>
        <w:tabs>
          <w:tab w:val="left" w:pos="426"/>
        </w:tabs>
        <w:spacing w:after="0" w:line="240" w:lineRule="auto"/>
        <w:rPr>
          <w:rFonts w:cs="Arial"/>
          <w:sz w:val="22"/>
          <w:szCs w:val="24"/>
        </w:rPr>
      </w:pPr>
      <w:r w:rsidRPr="009A3FB8">
        <w:rPr>
          <w:b/>
        </w:rPr>
        <w:lastRenderedPageBreak/>
        <w:t xml:space="preserve">Question </w:t>
      </w:r>
      <w:r w:rsidR="00115973">
        <w:rPr>
          <w:b/>
        </w:rPr>
        <w:t>6</w:t>
      </w:r>
      <w:r w:rsidR="00AD48A4">
        <w:t xml:space="preserve"> </w:t>
      </w:r>
      <w:r w:rsidR="003107DE">
        <w:rPr>
          <w:b/>
        </w:rPr>
        <w:t>(</w:t>
      </w:r>
      <w:r w:rsidR="0048333C" w:rsidRPr="003107DE">
        <w:rPr>
          <w:b/>
        </w:rPr>
        <w:t xml:space="preserve">9 </w:t>
      </w:r>
      <w:r w:rsidRPr="003107DE">
        <w:rPr>
          <w:b/>
        </w:rPr>
        <w:t xml:space="preserve">Marks: </w:t>
      </w:r>
      <w:r w:rsidR="0048333C" w:rsidRPr="003107DE">
        <w:rPr>
          <w:b/>
        </w:rPr>
        <w:t>1, 3, 2, 1, 2</w:t>
      </w:r>
      <w:r w:rsidR="003107DE">
        <w:rPr>
          <w:b/>
        </w:rPr>
        <w:t>)</w:t>
      </w:r>
      <w:r w:rsidRPr="003107DE">
        <w:rPr>
          <w:b/>
        </w:rPr>
        <w:t xml:space="preserve"> </w:t>
      </w:r>
      <w:r>
        <w:br/>
      </w:r>
      <w:r>
        <w:br/>
      </w:r>
      <w:proofErr w:type="gramStart"/>
      <w:r w:rsidR="0081438A">
        <w:rPr>
          <w:rFonts w:cs="Arial"/>
          <w:sz w:val="22"/>
          <w:szCs w:val="24"/>
        </w:rPr>
        <w:t>You</w:t>
      </w:r>
      <w:proofErr w:type="gramEnd"/>
      <w:r w:rsidR="0081438A">
        <w:rPr>
          <w:rFonts w:cs="Arial"/>
          <w:sz w:val="22"/>
          <w:szCs w:val="24"/>
        </w:rPr>
        <w:t xml:space="preserve"> are planning a road </w:t>
      </w:r>
      <w:r w:rsidRPr="001F1AA5">
        <w:rPr>
          <w:rFonts w:cs="Arial"/>
          <w:sz w:val="22"/>
          <w:szCs w:val="24"/>
        </w:rPr>
        <w:t xml:space="preserve">trip </w:t>
      </w:r>
      <w:r w:rsidR="0081438A">
        <w:rPr>
          <w:rFonts w:cs="Arial"/>
          <w:sz w:val="22"/>
          <w:szCs w:val="24"/>
        </w:rPr>
        <w:t>to Broome</w:t>
      </w:r>
      <w:r w:rsidR="00A80296">
        <w:rPr>
          <w:rFonts w:cs="Arial"/>
          <w:sz w:val="22"/>
          <w:szCs w:val="24"/>
        </w:rPr>
        <w:t xml:space="preserve"> from Kalgoorlie of 2780 km</w:t>
      </w:r>
      <w:r w:rsidRPr="001F1AA5">
        <w:rPr>
          <w:rFonts w:cs="Arial"/>
          <w:sz w:val="22"/>
          <w:szCs w:val="24"/>
        </w:rPr>
        <w:t>.  We are assuming that you can maintain an av</w:t>
      </w:r>
      <w:r w:rsidR="0081438A">
        <w:rPr>
          <w:rFonts w:cs="Arial"/>
          <w:sz w:val="22"/>
          <w:szCs w:val="24"/>
        </w:rPr>
        <w:t>erage speed of 100 km/h on these</w:t>
      </w:r>
      <w:r w:rsidRPr="001F1AA5">
        <w:rPr>
          <w:rFonts w:cs="Arial"/>
          <w:sz w:val="22"/>
          <w:szCs w:val="24"/>
        </w:rPr>
        <w:t xml:space="preserve"> roads.</w:t>
      </w:r>
      <w:r w:rsidR="00AC6412">
        <w:rPr>
          <w:rFonts w:cs="Arial"/>
          <w:sz w:val="22"/>
          <w:szCs w:val="24"/>
        </w:rPr>
        <w:br/>
      </w:r>
    </w:p>
    <w:p w:rsidR="001F1AA5" w:rsidRDefault="0081438A" w:rsidP="001F1AA5">
      <w:pPr>
        <w:pStyle w:val="ListParagraph"/>
        <w:numPr>
          <w:ilvl w:val="0"/>
          <w:numId w:val="24"/>
        </w:numPr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How long will it take to travel this distance? Give your answer in hours correct to 1 </w:t>
      </w:r>
      <w:proofErr w:type="spellStart"/>
      <w:r>
        <w:rPr>
          <w:rFonts w:cs="Arial"/>
          <w:sz w:val="22"/>
          <w:szCs w:val="24"/>
        </w:rPr>
        <w:t>d.p.</w:t>
      </w:r>
      <w:proofErr w:type="spellEnd"/>
    </w:p>
    <w:p w:rsidR="00AC6412" w:rsidRDefault="00AC6412" w:rsidP="00AC6412">
      <w:pPr>
        <w:pStyle w:val="ListParagraph"/>
        <w:rPr>
          <w:rFonts w:cs="Arial"/>
          <w:sz w:val="22"/>
          <w:szCs w:val="24"/>
        </w:rPr>
      </w:pPr>
    </w:p>
    <w:p w:rsidR="0081438A" w:rsidRDefault="0081438A" w:rsidP="00AC6412">
      <w:pPr>
        <w:pStyle w:val="ListParagraph"/>
        <w:rPr>
          <w:rFonts w:cs="Arial"/>
          <w:sz w:val="22"/>
          <w:szCs w:val="24"/>
        </w:rPr>
      </w:pPr>
    </w:p>
    <w:p w:rsidR="0081438A" w:rsidRDefault="0081438A" w:rsidP="00AC6412">
      <w:pPr>
        <w:pStyle w:val="ListParagraph"/>
        <w:rPr>
          <w:rFonts w:cs="Arial"/>
          <w:sz w:val="22"/>
          <w:szCs w:val="24"/>
        </w:rPr>
      </w:pPr>
    </w:p>
    <w:p w:rsidR="0081438A" w:rsidRPr="001F1AA5" w:rsidRDefault="0081438A" w:rsidP="00AC6412">
      <w:pPr>
        <w:pStyle w:val="ListParagraph"/>
        <w:rPr>
          <w:rFonts w:cs="Arial"/>
          <w:sz w:val="22"/>
          <w:szCs w:val="24"/>
        </w:rPr>
      </w:pPr>
    </w:p>
    <w:p w:rsidR="00AD48A4" w:rsidRDefault="00AC6412" w:rsidP="00AD48A4">
      <w:pPr>
        <w:spacing w:after="0" w:line="240" w:lineRule="auto"/>
        <w:rPr>
          <w:rFonts w:cs="Arial"/>
          <w:sz w:val="22"/>
          <w:szCs w:val="24"/>
        </w:rPr>
      </w:pPr>
      <w:r w:rsidRPr="00AC6412">
        <w:rPr>
          <w:rFonts w:cs="Arial"/>
          <w:sz w:val="22"/>
          <w:szCs w:val="24"/>
        </w:rPr>
        <w:t>We can assume that a medium sized car uses 9L/100km and a four wheel drive uses 14L/100km and that you will pay around $1.40 per litre for fuel.</w:t>
      </w:r>
      <w:r w:rsidR="0081438A">
        <w:rPr>
          <w:rFonts w:cs="Arial"/>
          <w:sz w:val="22"/>
          <w:szCs w:val="24"/>
        </w:rPr>
        <w:t xml:space="preserve"> </w:t>
      </w:r>
    </w:p>
    <w:p w:rsidR="00AC6412" w:rsidRDefault="00AD48A4" w:rsidP="00AD48A4">
      <w:pPr>
        <w:spacing w:after="0" w:line="240" w:lineRule="auto"/>
        <w:rPr>
          <w:rFonts w:cs="Arial"/>
          <w:b/>
          <w:sz w:val="22"/>
          <w:szCs w:val="24"/>
        </w:rPr>
      </w:pPr>
      <w:r>
        <w:rPr>
          <w:rFonts w:cs="Arial"/>
          <w:b/>
          <w:sz w:val="22"/>
          <w:szCs w:val="24"/>
          <w:rtl/>
        </w:rPr>
        <w:t>٭</w:t>
      </w:r>
      <w:r w:rsidR="0081438A" w:rsidRPr="007E4130">
        <w:rPr>
          <w:rFonts w:cs="Arial"/>
          <w:b/>
          <w:sz w:val="22"/>
          <w:szCs w:val="24"/>
        </w:rPr>
        <w:t xml:space="preserve">  9L/100km means for every 100km travelled, the car uses 9 Litres of fuel.</w:t>
      </w:r>
    </w:p>
    <w:p w:rsidR="00AD48A4" w:rsidRPr="007E4130" w:rsidRDefault="00AD48A4" w:rsidP="00AD48A4">
      <w:pPr>
        <w:spacing w:after="0" w:line="240" w:lineRule="auto"/>
        <w:rPr>
          <w:rFonts w:cs="Arial"/>
          <w:b/>
          <w:sz w:val="22"/>
          <w:szCs w:val="24"/>
        </w:rPr>
      </w:pPr>
    </w:p>
    <w:p w:rsidR="00AC6412" w:rsidRPr="0081438A" w:rsidRDefault="00AC6412" w:rsidP="0081438A">
      <w:pPr>
        <w:pStyle w:val="ListParagraph"/>
        <w:numPr>
          <w:ilvl w:val="0"/>
          <w:numId w:val="24"/>
        </w:numPr>
        <w:rPr>
          <w:rFonts w:cs="Arial"/>
          <w:sz w:val="22"/>
          <w:szCs w:val="24"/>
        </w:rPr>
      </w:pPr>
      <w:r w:rsidRPr="0081438A">
        <w:rPr>
          <w:rFonts w:cs="Arial"/>
          <w:sz w:val="22"/>
          <w:szCs w:val="24"/>
        </w:rPr>
        <w:t xml:space="preserve">Calculate the cost of </w:t>
      </w:r>
      <w:r w:rsidR="0081438A">
        <w:rPr>
          <w:rFonts w:cs="Arial"/>
          <w:sz w:val="22"/>
          <w:szCs w:val="24"/>
        </w:rPr>
        <w:t>your</w:t>
      </w:r>
      <w:r w:rsidRPr="0081438A">
        <w:rPr>
          <w:rFonts w:cs="Arial"/>
          <w:sz w:val="22"/>
          <w:szCs w:val="24"/>
        </w:rPr>
        <w:t xml:space="preserve"> trip using a medium sized car, showing your working.</w:t>
      </w:r>
    </w:p>
    <w:p w:rsidR="00AC6412" w:rsidRDefault="00AC6412" w:rsidP="00AC6412">
      <w:pPr>
        <w:rPr>
          <w:rFonts w:cs="Arial"/>
          <w:sz w:val="22"/>
          <w:szCs w:val="24"/>
        </w:rPr>
      </w:pPr>
    </w:p>
    <w:p w:rsidR="009D442F" w:rsidRDefault="009D442F" w:rsidP="00AC6412">
      <w:pPr>
        <w:rPr>
          <w:rFonts w:cs="Arial"/>
          <w:sz w:val="22"/>
          <w:szCs w:val="24"/>
        </w:rPr>
      </w:pPr>
    </w:p>
    <w:p w:rsidR="00D65E1A" w:rsidRDefault="00D65E1A" w:rsidP="00AC6412">
      <w:pPr>
        <w:rPr>
          <w:rFonts w:cs="Arial"/>
          <w:sz w:val="22"/>
          <w:szCs w:val="24"/>
        </w:rPr>
      </w:pPr>
    </w:p>
    <w:p w:rsidR="00AC6412" w:rsidRPr="00AC6412" w:rsidRDefault="00AC6412" w:rsidP="00AC6412">
      <w:pPr>
        <w:rPr>
          <w:rFonts w:cs="Arial"/>
          <w:sz w:val="22"/>
          <w:szCs w:val="24"/>
        </w:rPr>
      </w:pPr>
    </w:p>
    <w:p w:rsidR="00AC6412" w:rsidRPr="00AC6412" w:rsidRDefault="00AC6412" w:rsidP="0081438A">
      <w:pPr>
        <w:pStyle w:val="ListParagraph"/>
        <w:numPr>
          <w:ilvl w:val="0"/>
          <w:numId w:val="24"/>
        </w:numPr>
        <w:rPr>
          <w:rFonts w:cs="Arial"/>
          <w:sz w:val="22"/>
          <w:szCs w:val="24"/>
        </w:rPr>
      </w:pPr>
      <w:r w:rsidRPr="00AC6412">
        <w:rPr>
          <w:rFonts w:cs="Arial"/>
          <w:sz w:val="22"/>
          <w:szCs w:val="24"/>
        </w:rPr>
        <w:t xml:space="preserve">Calculate the cost of </w:t>
      </w:r>
      <w:r w:rsidR="00D65E1A">
        <w:rPr>
          <w:rFonts w:cs="Arial"/>
          <w:sz w:val="22"/>
          <w:szCs w:val="24"/>
        </w:rPr>
        <w:t>your</w:t>
      </w:r>
      <w:r w:rsidRPr="00AC6412">
        <w:rPr>
          <w:rFonts w:cs="Arial"/>
          <w:sz w:val="22"/>
          <w:szCs w:val="24"/>
        </w:rPr>
        <w:t xml:space="preserve"> trip using a four wheel drive, showing your working.</w:t>
      </w:r>
    </w:p>
    <w:p w:rsidR="00AC6412" w:rsidRPr="00AC6412" w:rsidRDefault="00AC6412" w:rsidP="00AC6412">
      <w:pPr>
        <w:pStyle w:val="ListParagraph"/>
        <w:rPr>
          <w:rFonts w:cs="Arial"/>
          <w:sz w:val="22"/>
          <w:szCs w:val="24"/>
        </w:rPr>
      </w:pPr>
    </w:p>
    <w:p w:rsidR="00AC6412" w:rsidRDefault="00AC6412" w:rsidP="00AC6412">
      <w:pPr>
        <w:pStyle w:val="ListParagraph"/>
        <w:rPr>
          <w:rFonts w:cs="Arial"/>
          <w:sz w:val="22"/>
          <w:szCs w:val="24"/>
        </w:rPr>
      </w:pPr>
    </w:p>
    <w:p w:rsidR="00D65E1A" w:rsidRDefault="00D65E1A" w:rsidP="00AC6412">
      <w:pPr>
        <w:pStyle w:val="ListParagraph"/>
        <w:rPr>
          <w:rFonts w:cs="Arial"/>
          <w:sz w:val="22"/>
          <w:szCs w:val="24"/>
        </w:rPr>
      </w:pPr>
    </w:p>
    <w:p w:rsidR="00D65E1A" w:rsidRDefault="00D65E1A" w:rsidP="00AC6412">
      <w:pPr>
        <w:pStyle w:val="ListParagraph"/>
        <w:rPr>
          <w:rFonts w:cs="Arial"/>
          <w:sz w:val="22"/>
          <w:szCs w:val="24"/>
        </w:rPr>
      </w:pPr>
    </w:p>
    <w:p w:rsidR="009D442F" w:rsidRDefault="009D442F" w:rsidP="00AC6412">
      <w:pPr>
        <w:pStyle w:val="ListParagraph"/>
        <w:rPr>
          <w:rFonts w:cs="Arial"/>
          <w:sz w:val="22"/>
          <w:szCs w:val="24"/>
        </w:rPr>
      </w:pPr>
    </w:p>
    <w:p w:rsidR="009D442F" w:rsidRPr="00AC6412" w:rsidRDefault="009D442F" w:rsidP="00AC6412">
      <w:pPr>
        <w:pStyle w:val="ListParagraph"/>
        <w:rPr>
          <w:rFonts w:cs="Arial"/>
          <w:sz w:val="22"/>
          <w:szCs w:val="24"/>
        </w:rPr>
      </w:pPr>
    </w:p>
    <w:p w:rsidR="00AC6412" w:rsidRPr="00AC6412" w:rsidRDefault="00AC6412" w:rsidP="00AC6412">
      <w:pPr>
        <w:pStyle w:val="ListParagraph"/>
        <w:rPr>
          <w:rFonts w:cs="Arial"/>
          <w:sz w:val="22"/>
          <w:szCs w:val="24"/>
        </w:rPr>
      </w:pPr>
    </w:p>
    <w:p w:rsidR="00AC6412" w:rsidRPr="00AC6412" w:rsidRDefault="00AC6412" w:rsidP="0081438A">
      <w:pPr>
        <w:pStyle w:val="ListParagraph"/>
        <w:numPr>
          <w:ilvl w:val="0"/>
          <w:numId w:val="24"/>
        </w:numPr>
        <w:rPr>
          <w:rFonts w:cs="Arial"/>
          <w:sz w:val="22"/>
          <w:szCs w:val="24"/>
        </w:rPr>
      </w:pPr>
      <w:r w:rsidRPr="00AC6412">
        <w:rPr>
          <w:rFonts w:cs="Arial"/>
          <w:sz w:val="22"/>
          <w:szCs w:val="24"/>
        </w:rPr>
        <w:t>What is the difference in cost between using a four wheel drive compared to a medium sized car?</w:t>
      </w:r>
    </w:p>
    <w:p w:rsidR="00AC6412" w:rsidRDefault="00AC6412" w:rsidP="00AC6412">
      <w:pPr>
        <w:rPr>
          <w:rFonts w:cs="Arial"/>
          <w:sz w:val="22"/>
          <w:szCs w:val="24"/>
        </w:rPr>
      </w:pPr>
    </w:p>
    <w:p w:rsidR="009D442F" w:rsidRDefault="009D442F" w:rsidP="00AC6412">
      <w:pPr>
        <w:rPr>
          <w:rFonts w:cs="Arial"/>
          <w:sz w:val="22"/>
          <w:szCs w:val="24"/>
        </w:rPr>
      </w:pPr>
    </w:p>
    <w:p w:rsidR="00D65E1A" w:rsidRDefault="00D65E1A" w:rsidP="00AC6412">
      <w:pPr>
        <w:rPr>
          <w:rFonts w:cs="Arial"/>
          <w:sz w:val="22"/>
          <w:szCs w:val="24"/>
        </w:rPr>
      </w:pPr>
    </w:p>
    <w:p w:rsidR="00D65E1A" w:rsidRDefault="00D65E1A" w:rsidP="00AC6412">
      <w:pPr>
        <w:rPr>
          <w:rFonts w:cs="Arial"/>
          <w:sz w:val="22"/>
          <w:szCs w:val="24"/>
        </w:rPr>
      </w:pPr>
    </w:p>
    <w:p w:rsidR="009D442F" w:rsidRPr="00AC6412" w:rsidRDefault="009D442F" w:rsidP="00AC6412">
      <w:pPr>
        <w:rPr>
          <w:rFonts w:cs="Arial"/>
          <w:sz w:val="22"/>
          <w:szCs w:val="24"/>
        </w:rPr>
      </w:pPr>
    </w:p>
    <w:p w:rsidR="00AC6412" w:rsidRPr="00AC6412" w:rsidRDefault="00AC6412" w:rsidP="0081438A">
      <w:pPr>
        <w:pStyle w:val="ListParagraph"/>
        <w:numPr>
          <w:ilvl w:val="0"/>
          <w:numId w:val="24"/>
        </w:numPr>
        <w:rPr>
          <w:rFonts w:cs="Arial"/>
          <w:sz w:val="22"/>
          <w:szCs w:val="24"/>
        </w:rPr>
      </w:pPr>
      <w:r w:rsidRPr="00AC6412">
        <w:rPr>
          <w:rFonts w:cs="Arial"/>
          <w:sz w:val="22"/>
          <w:szCs w:val="24"/>
        </w:rPr>
        <w:t>What percentage is the cost of the medium sized car to that of the four wheel drive?  Show your working.</w:t>
      </w:r>
    </w:p>
    <w:p w:rsidR="00AC6412" w:rsidRDefault="00AC6412">
      <w:pPr>
        <w:spacing w:after="0" w:line="240" w:lineRule="auto"/>
        <w:rPr>
          <w:sz w:val="22"/>
        </w:rPr>
      </w:pPr>
      <w:r>
        <w:rPr>
          <w:sz w:val="22"/>
        </w:rPr>
        <w:br w:type="page"/>
      </w:r>
    </w:p>
    <w:p w:rsidR="00AC6412" w:rsidRDefault="00AC6412" w:rsidP="0051582F">
      <w:pPr>
        <w:spacing w:after="0" w:line="240" w:lineRule="auto"/>
        <w:rPr>
          <w:rFonts w:cs="Arial"/>
          <w:sz w:val="22"/>
          <w:szCs w:val="24"/>
        </w:rPr>
      </w:pPr>
      <w:r w:rsidRPr="009A3FB8">
        <w:rPr>
          <w:b/>
        </w:rPr>
        <w:lastRenderedPageBreak/>
        <w:t xml:space="preserve">Question </w:t>
      </w:r>
      <w:r w:rsidR="00115973">
        <w:rPr>
          <w:b/>
        </w:rPr>
        <w:t>7</w:t>
      </w:r>
      <w:r w:rsidR="00CE7104">
        <w:t xml:space="preserve"> </w:t>
      </w:r>
      <w:r w:rsidR="003107DE">
        <w:rPr>
          <w:b/>
        </w:rPr>
        <w:t>(</w:t>
      </w:r>
      <w:r w:rsidR="00CE7104" w:rsidRPr="003107DE">
        <w:rPr>
          <w:b/>
        </w:rPr>
        <w:t>6 Marks – 2, 2, 2</w:t>
      </w:r>
      <w:r w:rsidR="003107DE">
        <w:rPr>
          <w:b/>
        </w:rPr>
        <w:t>)</w:t>
      </w:r>
      <w:r>
        <w:t xml:space="preserve"> </w:t>
      </w:r>
      <w:r>
        <w:br/>
      </w:r>
      <w:r>
        <w:br/>
      </w:r>
      <w:proofErr w:type="gramStart"/>
      <w:r w:rsidRPr="00AC6412">
        <w:rPr>
          <w:rFonts w:cs="Arial"/>
          <w:sz w:val="22"/>
          <w:szCs w:val="24"/>
        </w:rPr>
        <w:t>This</w:t>
      </w:r>
      <w:proofErr w:type="gramEnd"/>
      <w:r w:rsidRPr="00AC6412">
        <w:rPr>
          <w:rFonts w:cs="Arial"/>
          <w:sz w:val="22"/>
          <w:szCs w:val="24"/>
        </w:rPr>
        <w:t xml:space="preserve"> is the timetable for the Rottnest Express ferry.</w:t>
      </w:r>
    </w:p>
    <w:p w:rsidR="00AC6412" w:rsidRPr="001D441E" w:rsidRDefault="00AC6412" w:rsidP="00AC6412">
      <w:pPr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 w:rsidRPr="001D441E">
        <w:rPr>
          <w:rFonts w:ascii="inherit" w:eastAsia="Times New Roman" w:hAnsi="inherit" w:cs="Helvetica"/>
          <w:color w:val="333333"/>
          <w:sz w:val="36"/>
          <w:szCs w:val="36"/>
          <w:lang w:val="en"/>
        </w:rPr>
        <w:t>Timetable Travelling to Rottnest Island Friday, October 30, 2015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68"/>
        <w:gridCol w:w="1989"/>
        <w:gridCol w:w="1483"/>
        <w:gridCol w:w="5227"/>
      </w:tblGrid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Boarding Closes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From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Remarks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07:15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Direct service from B Shed to Rottnest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08:30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Barrack St, Perth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from Perth via Northport to Rottnest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10:00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from Perth via Northport to Rottnest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09:30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Direct service from B Shed to Rottnest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11:30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Direct service from B Shed to Rottnest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13:45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Direct service from Northport to Rottnest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15:15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Direct service from B Shed to Rottnest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17:45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from B Shed via Northport to Rottnest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18:15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from B Shed via Northport to Rottnest</w:t>
            </w:r>
          </w:p>
        </w:tc>
      </w:tr>
    </w:tbl>
    <w:p w:rsidR="00AC6412" w:rsidRPr="001D441E" w:rsidRDefault="00AC6412" w:rsidP="00AC6412">
      <w:pPr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 w:rsidRPr="001D441E">
        <w:rPr>
          <w:rFonts w:ascii="inherit" w:eastAsia="Times New Roman" w:hAnsi="inherit" w:cs="Helvetica"/>
          <w:color w:val="333333"/>
          <w:sz w:val="36"/>
          <w:szCs w:val="36"/>
          <w:lang w:val="en"/>
        </w:rPr>
        <w:t>Timetable Travelling from Rottnest Island Friday, October 30, 2015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85"/>
        <w:gridCol w:w="1582"/>
        <w:gridCol w:w="2122"/>
        <w:gridCol w:w="4878"/>
      </w:tblGrid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Boarding Closes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From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Remarks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08:25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B Shed via Northport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08:25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B Shed via Northport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10:40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Direct service to </w:t>
            </w:r>
            <w:proofErr w:type="spellStart"/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Bshed</w:t>
            </w:r>
            <w:proofErr w:type="spellEnd"/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11:40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Direct service to Northport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14:10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B Shed via Northport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14:10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B Shed via Northport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15:55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Northport, B Shed and Perth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15:55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Northport, B Shed and Perth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15:55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Barrack St, Perth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Northport, B Shed and Perth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16:25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Direct Service from Rottnest to </w:t>
            </w:r>
            <w:proofErr w:type="spellStart"/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Bshed</w:t>
            </w:r>
            <w:proofErr w:type="spellEnd"/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19:10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Northport via B Shed</w:t>
            </w:r>
          </w:p>
        </w:tc>
      </w:tr>
      <w:tr w:rsidR="00AC6412" w:rsidRPr="001D441E" w:rsidTr="00675BB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19:10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675B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Northport via B Shed</w:t>
            </w:r>
          </w:p>
        </w:tc>
      </w:tr>
    </w:tbl>
    <w:p w:rsidR="00AC6412" w:rsidRPr="001D441E" w:rsidRDefault="00AC6412" w:rsidP="00AC641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1D441E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All times in Australian Western Standard Time.</w:t>
      </w:r>
    </w:p>
    <w:p w:rsidR="00AC6412" w:rsidRPr="00AC6412" w:rsidRDefault="00675BBE" w:rsidP="00AC6412">
      <w:pPr>
        <w:spacing w:after="0"/>
        <w:rPr>
          <w:sz w:val="16"/>
        </w:rPr>
      </w:pPr>
      <w:hyperlink r:id="rId9" w:history="1">
        <w:r w:rsidR="00AC6412" w:rsidRPr="00AC6412">
          <w:rPr>
            <w:rStyle w:val="Hyperlink"/>
            <w:sz w:val="16"/>
          </w:rPr>
          <w:t>https://www.rottnestexpress.com.au/ferry-timetable</w:t>
        </w:r>
      </w:hyperlink>
    </w:p>
    <w:p w:rsidR="00AC6412" w:rsidRDefault="00AC6412" w:rsidP="0051582F">
      <w:pPr>
        <w:spacing w:after="0" w:line="240" w:lineRule="auto"/>
        <w:rPr>
          <w:rFonts w:cs="Arial"/>
          <w:sz w:val="20"/>
        </w:rPr>
      </w:pPr>
    </w:p>
    <w:p w:rsidR="00AC6412" w:rsidRPr="00AC6412" w:rsidRDefault="00AC6412" w:rsidP="0051582F">
      <w:pPr>
        <w:spacing w:after="0" w:line="240" w:lineRule="auto"/>
        <w:rPr>
          <w:rFonts w:cs="Arial"/>
          <w:sz w:val="20"/>
        </w:rPr>
      </w:pPr>
    </w:p>
    <w:p w:rsidR="00AC6412" w:rsidRPr="00AC6412" w:rsidRDefault="00AC6412" w:rsidP="00AC6412">
      <w:pPr>
        <w:pStyle w:val="ListParagraph"/>
        <w:numPr>
          <w:ilvl w:val="0"/>
          <w:numId w:val="26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  <w:r w:rsidRPr="00AC6412">
        <w:rPr>
          <w:rFonts w:eastAsia="Arial" w:cs="Arial"/>
          <w:position w:val="6"/>
          <w:sz w:val="22"/>
        </w:rPr>
        <w:t xml:space="preserve">Pauline hopes to park her car at Northport while she spends the day at Rottnest.  Which ferries should she choose to allow maximum time on the island?  </w:t>
      </w:r>
    </w:p>
    <w:p w:rsidR="00AC6412" w:rsidRPr="00AC6412" w:rsidRDefault="00AC6412" w:rsidP="00AC6412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AC6412" w:rsidRDefault="00AC6412" w:rsidP="00AC6412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AC6412" w:rsidRPr="00AC6412" w:rsidRDefault="00AC6412" w:rsidP="00AC6412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AC6412" w:rsidRPr="00AC6412" w:rsidRDefault="00AC6412" w:rsidP="00AC6412">
      <w:pPr>
        <w:pStyle w:val="ListParagraph"/>
        <w:numPr>
          <w:ilvl w:val="0"/>
          <w:numId w:val="26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  <w:r w:rsidRPr="00AC6412">
        <w:rPr>
          <w:rFonts w:eastAsia="Arial" w:cs="Arial"/>
          <w:position w:val="6"/>
          <w:sz w:val="22"/>
        </w:rPr>
        <w:t>Gary intends to catch a bus to Barrack St in Perth to allow him to catch the ferry.  Which ferries should he use to allow himself maximum time on the island?</w:t>
      </w:r>
    </w:p>
    <w:p w:rsidR="00AC6412" w:rsidRDefault="00AC6412" w:rsidP="00AC6412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AC6412" w:rsidRPr="00AC6412" w:rsidRDefault="00AC6412" w:rsidP="00AC6412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AC6412" w:rsidRPr="00AC6412" w:rsidRDefault="00AC6412" w:rsidP="00AC6412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AC6412" w:rsidRPr="00AC6412" w:rsidRDefault="00AC6412" w:rsidP="00AC6412">
      <w:pPr>
        <w:pStyle w:val="ListParagraph"/>
        <w:numPr>
          <w:ilvl w:val="0"/>
          <w:numId w:val="26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  <w:r w:rsidRPr="00AC6412">
        <w:rPr>
          <w:rFonts w:eastAsia="Arial" w:cs="Arial"/>
          <w:position w:val="6"/>
          <w:sz w:val="22"/>
        </w:rPr>
        <w:t>Claudia has a dentist appointment at 10am, then plans to go to B shed to catch a ferry.  Which ones can she catch to spend the most time on Rottnest?</w:t>
      </w:r>
    </w:p>
    <w:p w:rsidR="00AC6412" w:rsidRDefault="00AC6412" w:rsidP="0051582F">
      <w:pPr>
        <w:spacing w:after="0" w:line="240" w:lineRule="auto"/>
        <w:rPr>
          <w:sz w:val="22"/>
        </w:rPr>
      </w:pPr>
    </w:p>
    <w:p w:rsidR="00AC6412" w:rsidRDefault="00AC6412" w:rsidP="0051582F">
      <w:pPr>
        <w:spacing w:after="0" w:line="240" w:lineRule="auto"/>
        <w:rPr>
          <w:sz w:val="22"/>
        </w:rPr>
      </w:pPr>
    </w:p>
    <w:p w:rsidR="00AC6412" w:rsidRDefault="00AC6412" w:rsidP="0051582F">
      <w:pPr>
        <w:spacing w:after="0" w:line="240" w:lineRule="auto"/>
        <w:rPr>
          <w:sz w:val="22"/>
        </w:rPr>
      </w:pPr>
    </w:p>
    <w:p w:rsidR="00AC6412" w:rsidRDefault="00AC6412" w:rsidP="0051582F">
      <w:pPr>
        <w:spacing w:after="0" w:line="240" w:lineRule="auto"/>
        <w:rPr>
          <w:sz w:val="22"/>
        </w:rPr>
      </w:pPr>
    </w:p>
    <w:p w:rsidR="00AC6412" w:rsidRDefault="00AC6412" w:rsidP="0051582F">
      <w:pPr>
        <w:spacing w:after="0" w:line="240" w:lineRule="auto"/>
        <w:rPr>
          <w:sz w:val="22"/>
        </w:rPr>
      </w:pPr>
    </w:p>
    <w:p w:rsidR="00AC6412" w:rsidRDefault="00AC6412" w:rsidP="0051582F">
      <w:pPr>
        <w:spacing w:after="0" w:line="240" w:lineRule="auto"/>
        <w:rPr>
          <w:sz w:val="22"/>
        </w:rPr>
      </w:pPr>
    </w:p>
    <w:p w:rsidR="00D22BB8" w:rsidRPr="00D22BB8" w:rsidRDefault="00115973" w:rsidP="00AC6412">
      <w:pPr>
        <w:spacing w:after="0" w:line="240" w:lineRule="auto"/>
        <w:rPr>
          <w:rFonts w:cs="Arial"/>
          <w:sz w:val="22"/>
          <w:szCs w:val="24"/>
        </w:rPr>
      </w:pPr>
      <w:r>
        <w:rPr>
          <w:b/>
        </w:rPr>
        <w:lastRenderedPageBreak/>
        <w:t xml:space="preserve">Question </w:t>
      </w:r>
      <w:r w:rsidR="003107DE">
        <w:rPr>
          <w:b/>
        </w:rPr>
        <w:t>8</w:t>
      </w:r>
      <w:r w:rsidR="00675BCD">
        <w:t xml:space="preserve"> </w:t>
      </w:r>
      <w:r w:rsidR="003107DE">
        <w:rPr>
          <w:b/>
        </w:rPr>
        <w:t>(</w:t>
      </w:r>
      <w:r w:rsidR="00675BCD" w:rsidRPr="003107DE">
        <w:rPr>
          <w:b/>
        </w:rPr>
        <w:t>8</w:t>
      </w:r>
      <w:r w:rsidR="00D22BB8" w:rsidRPr="003107DE">
        <w:rPr>
          <w:b/>
        </w:rPr>
        <w:t xml:space="preserve"> Marks: 1, 1, 3, </w:t>
      </w:r>
      <w:r w:rsidR="00675BCD" w:rsidRPr="003107DE">
        <w:rPr>
          <w:b/>
        </w:rPr>
        <w:t>2</w:t>
      </w:r>
      <w:r w:rsidR="00CE7104" w:rsidRPr="003107DE">
        <w:rPr>
          <w:b/>
        </w:rPr>
        <w:t xml:space="preserve">, </w:t>
      </w:r>
      <w:r w:rsidR="003107DE">
        <w:rPr>
          <w:b/>
        </w:rPr>
        <w:t>1)</w:t>
      </w:r>
      <w:bookmarkStart w:id="0" w:name="_GoBack"/>
      <w:bookmarkEnd w:id="0"/>
      <w:r w:rsidR="00D22BB8">
        <w:br/>
      </w:r>
    </w:p>
    <w:p w:rsidR="00D22BB8" w:rsidRPr="00DB2979" w:rsidRDefault="00D22BB8" w:rsidP="00D22BB8">
      <w:pPr>
        <w:spacing w:after="0" w:line="240" w:lineRule="auto"/>
        <w:rPr>
          <w:rFonts w:cs="Arial"/>
          <w:szCs w:val="24"/>
        </w:rPr>
      </w:pPr>
      <w:r w:rsidRPr="00DB2979">
        <w:rPr>
          <w:rFonts w:cs="Arial"/>
          <w:szCs w:val="24"/>
        </w:rPr>
        <w:t>The following graph gives the distance of a cyclist form his home</w:t>
      </w:r>
    </w:p>
    <w:p w:rsidR="00D22BB8" w:rsidRPr="00125361" w:rsidRDefault="00D22BB8" w:rsidP="00D22BB8">
      <w:pPr>
        <w:spacing w:after="0" w:line="240" w:lineRule="auto"/>
        <w:rPr>
          <w:rFonts w:ascii="Frutiger-UltraBlack" w:hAnsi="Frutiger-UltraBlack" w:cs="Frutiger-UltraBlack"/>
          <w:bCs/>
          <w:color w:val="000000"/>
          <w:szCs w:val="24"/>
        </w:rPr>
      </w:pPr>
    </w:p>
    <w:p w:rsidR="00D22BB8" w:rsidRDefault="00D22BB8" w:rsidP="00D22BB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306070</wp:posOffset>
                </wp:positionV>
                <wp:extent cx="1031240" cy="2938780"/>
                <wp:effectExtent l="0" t="0" r="35560" b="13970"/>
                <wp:wrapNone/>
                <wp:docPr id="45066" name="Straight Connector 45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31240" cy="29387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06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5pt,24.1pt" to="291.85pt,2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" strokecolor="windowText" strokeweight="1.5pt">
                <v:shadow color="#eeece1 [3214]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306069</wp:posOffset>
                </wp:positionV>
                <wp:extent cx="752475" cy="0"/>
                <wp:effectExtent l="0" t="0" r="9525" b="19050"/>
                <wp:wrapNone/>
                <wp:docPr id="45065" name="Straight Connector 45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06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1.4pt,24.1pt" to="210.6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" strokecolor="windowText" strokeweight="1.5pt">
                <v:shadow color="#eeece1 [3214]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2185670</wp:posOffset>
                </wp:positionV>
                <wp:extent cx="655955" cy="128905"/>
                <wp:effectExtent l="7620" t="10160" r="31750" b="6096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" cy="128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.8pt;margin-top:172.1pt;width:51.65pt;height:1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1995805</wp:posOffset>
                </wp:positionV>
                <wp:extent cx="422275" cy="422275"/>
                <wp:effectExtent l="0" t="0" r="15875" b="1587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422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75BBE" w:rsidRPr="0006538F" w:rsidRDefault="00675BBE" w:rsidP="00D22BB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6538F"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-2.45pt;margin-top:157.15pt;width:33.25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" fillcolor="window" strokecolor="windowText" strokeweight=".25pt">
                <v:path arrowok="t"/>
                <v:textbox>
                  <w:txbxContent>
                    <w:p w:rsidR="00D22BB8" w:rsidRPr="0006538F" w:rsidRDefault="00D22BB8" w:rsidP="00D22BB8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6538F">
                        <w:rPr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603885</wp:posOffset>
                </wp:positionV>
                <wp:extent cx="224790" cy="111760"/>
                <wp:effectExtent l="0" t="0" r="80010" b="5969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4790" cy="1117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9.5pt;margin-top:47.55pt;width:17.7pt;height: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297180</wp:posOffset>
                </wp:positionV>
                <wp:extent cx="422275" cy="422275"/>
                <wp:effectExtent l="0" t="0" r="15875" b="1587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422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75BBE" w:rsidRPr="0006538F" w:rsidRDefault="00675BBE" w:rsidP="00D22BB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margin-left:85.95pt;margin-top:23.4pt;width:33.25pt;height: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" fillcolor="window" strokecolor="windowText" strokeweight=".25pt">
                <v:path arrowok="t"/>
                <v:textbox>
                  <w:txbxContent>
                    <w:p w:rsidR="00D22BB8" w:rsidRPr="0006538F" w:rsidRDefault="00D22BB8" w:rsidP="00D22BB8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06538F">
        <w:t xml:space="preserve">  </w:t>
      </w:r>
      <w:r>
        <w:rPr>
          <w:noProof/>
        </w:rPr>
        <w:drawing>
          <wp:inline distT="0" distB="0" distL="0" distR="0">
            <wp:extent cx="390525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BB8" w:rsidRDefault="00D22BB8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B2979">
        <w:rPr>
          <w:rFonts w:ascii="Arial" w:hAnsi="Arial" w:cs="Arial"/>
        </w:rPr>
        <w:t>a</w:t>
      </w:r>
      <w:r>
        <w:rPr>
          <w:rFonts w:ascii="Arial" w:hAnsi="Arial" w:cs="Arial"/>
        </w:rPr>
        <w:t>) For how long did he rest</w:t>
      </w:r>
      <w:r w:rsidRPr="00DB2979">
        <w:rPr>
          <w:rFonts w:ascii="Arial" w:hAnsi="Arial" w:cs="Arial"/>
        </w:rPr>
        <w:t xml:space="preserve">? </w:t>
      </w: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Pr="00DB2979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D22BB8" w:rsidRPr="00DB2979" w:rsidRDefault="00D22BB8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B2979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 w:rsidRPr="00DB2979">
        <w:rPr>
          <w:rFonts w:ascii="Arial" w:hAnsi="Arial" w:cs="Arial"/>
        </w:rPr>
        <w:t xml:space="preserve"> How far away from home was he at 1.30 pm?</w:t>
      </w:r>
    </w:p>
    <w:p w:rsidR="00D22BB8" w:rsidRDefault="00D22BB8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Pr="00DB2979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D22BB8" w:rsidRPr="00DB2979" w:rsidRDefault="00D22BB8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B2979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 w:rsidRPr="00DB2979">
        <w:rPr>
          <w:rFonts w:ascii="Arial" w:hAnsi="Arial" w:cs="Arial"/>
        </w:rPr>
        <w:t xml:space="preserve"> Find his speed in kilometres per hour through:</w:t>
      </w:r>
      <w:r w:rsidR="00675BCD">
        <w:rPr>
          <w:rFonts w:ascii="Arial" w:hAnsi="Arial" w:cs="Arial"/>
        </w:rPr>
        <w:t xml:space="preserve"> (Round answers to 1 </w:t>
      </w:r>
      <w:proofErr w:type="spellStart"/>
      <w:proofErr w:type="gramStart"/>
      <w:r w:rsidR="00675BCD">
        <w:rPr>
          <w:rFonts w:ascii="Arial" w:hAnsi="Arial" w:cs="Arial"/>
        </w:rPr>
        <w:t>d.p</w:t>
      </w:r>
      <w:proofErr w:type="gramEnd"/>
      <w:r w:rsidR="00675BCD">
        <w:rPr>
          <w:rFonts w:ascii="Arial" w:hAnsi="Arial" w:cs="Arial"/>
        </w:rPr>
        <w:t>.</w:t>
      </w:r>
      <w:proofErr w:type="spellEnd"/>
      <w:r w:rsidR="00675BCD">
        <w:rPr>
          <w:rFonts w:ascii="Arial" w:hAnsi="Arial" w:cs="Arial"/>
        </w:rPr>
        <w:t xml:space="preserve"> if necessary)</w:t>
      </w:r>
    </w:p>
    <w:p w:rsidR="00D22BB8" w:rsidRDefault="00D22BB8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B2979">
        <w:rPr>
          <w:rFonts w:ascii="Arial" w:hAnsi="Arial" w:cs="Arial"/>
        </w:rPr>
        <w:br/>
        <w:t xml:space="preserve">   (i) Section A</w:t>
      </w:r>
    </w:p>
    <w:p w:rsidR="00896C96" w:rsidRPr="00DB2979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22BB8" w:rsidRDefault="00D22BB8" w:rsidP="00896C96">
      <w:pPr>
        <w:pStyle w:val="NormalWeb"/>
        <w:spacing w:before="0" w:beforeAutospacing="0" w:after="0" w:afterAutospacing="0"/>
        <w:rPr>
          <w:rFonts w:ascii="JansonText-Roman" w:hAnsi="JansonText-Roman" w:cs="JansonText-Roman"/>
        </w:rPr>
      </w:pPr>
    </w:p>
    <w:p w:rsidR="00D22BB8" w:rsidRPr="00DB2979" w:rsidRDefault="00D22BB8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17824">
        <w:rPr>
          <w:rFonts w:ascii="JansonText-Roman" w:hAnsi="JansonText-Roman" w:cs="JansonText-Roman"/>
        </w:rPr>
        <w:br/>
      </w:r>
      <w:r w:rsidRPr="00DB2979">
        <w:rPr>
          <w:rFonts w:ascii="Arial" w:hAnsi="Arial" w:cs="Arial"/>
        </w:rPr>
        <w:t xml:space="preserve">   (ii) Section B</w:t>
      </w:r>
    </w:p>
    <w:p w:rsidR="00D22BB8" w:rsidRDefault="00D22BB8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Pr="00DB2979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d)  What was his ‘average’ speed for the entire bike ride?</w:t>
      </w: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D22BB8" w:rsidRPr="00DB2979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br/>
        <w:t>e</w:t>
      </w:r>
      <w:r w:rsidR="00D22BB8">
        <w:rPr>
          <w:rFonts w:ascii="Arial" w:hAnsi="Arial" w:cs="Arial"/>
        </w:rPr>
        <w:t>) How can you tell from the graph when</w:t>
      </w:r>
      <w:r w:rsidR="00D22BB8" w:rsidRPr="00DB2979">
        <w:rPr>
          <w:rFonts w:ascii="Arial" w:hAnsi="Arial" w:cs="Arial"/>
        </w:rPr>
        <w:t xml:space="preserve"> the cyclist </w:t>
      </w:r>
      <w:r w:rsidR="00D22BB8">
        <w:rPr>
          <w:rFonts w:ascii="Arial" w:hAnsi="Arial" w:cs="Arial"/>
        </w:rPr>
        <w:t xml:space="preserve">was </w:t>
      </w:r>
      <w:r w:rsidR="00D22BB8" w:rsidRPr="00DB2979">
        <w:rPr>
          <w:rFonts w:ascii="Arial" w:hAnsi="Arial" w:cs="Arial"/>
        </w:rPr>
        <w:t>travelling most quickly?</w:t>
      </w:r>
    </w:p>
    <w:p w:rsidR="00D22BB8" w:rsidRDefault="00D22BB8" w:rsidP="00AC6412">
      <w:pPr>
        <w:spacing w:after="0" w:line="240" w:lineRule="auto"/>
        <w:rPr>
          <w:sz w:val="22"/>
        </w:rPr>
      </w:pPr>
    </w:p>
    <w:sectPr w:rsidR="00D22BB8" w:rsidSect="00143A80">
      <w:pgSz w:w="11907" w:h="16839" w:code="9"/>
      <w:pgMar w:top="54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utiger-Ultra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JansonText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EF1EC9"/>
    <w:multiLevelType w:val="hybridMultilevel"/>
    <w:tmpl w:val="FB80F5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62E2"/>
    <w:multiLevelType w:val="hybridMultilevel"/>
    <w:tmpl w:val="27E6EFCE"/>
    <w:lvl w:ilvl="0" w:tplc="13D07D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92673"/>
    <w:multiLevelType w:val="hybridMultilevel"/>
    <w:tmpl w:val="11AAE528"/>
    <w:lvl w:ilvl="0" w:tplc="5D0E6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DF180B"/>
    <w:multiLevelType w:val="hybridMultilevel"/>
    <w:tmpl w:val="C15693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24F48"/>
    <w:multiLevelType w:val="hybridMultilevel"/>
    <w:tmpl w:val="B1AE0500"/>
    <w:lvl w:ilvl="0" w:tplc="2EA86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9366D"/>
    <w:multiLevelType w:val="hybridMultilevel"/>
    <w:tmpl w:val="DDFCD0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15363"/>
    <w:multiLevelType w:val="hybridMultilevel"/>
    <w:tmpl w:val="75E2C334"/>
    <w:lvl w:ilvl="0" w:tplc="69520C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26B49"/>
    <w:multiLevelType w:val="hybridMultilevel"/>
    <w:tmpl w:val="F76EBD4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7324E"/>
    <w:multiLevelType w:val="hybridMultilevel"/>
    <w:tmpl w:val="E726406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14EA9"/>
    <w:multiLevelType w:val="hybridMultilevel"/>
    <w:tmpl w:val="864699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A4B24"/>
    <w:multiLevelType w:val="hybridMultilevel"/>
    <w:tmpl w:val="D2E06B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157C1E"/>
    <w:multiLevelType w:val="hybridMultilevel"/>
    <w:tmpl w:val="C82CCF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0C2DBA"/>
    <w:multiLevelType w:val="hybridMultilevel"/>
    <w:tmpl w:val="F52C2370"/>
    <w:lvl w:ilvl="0" w:tplc="403A791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4A148A8"/>
    <w:multiLevelType w:val="hybridMultilevel"/>
    <w:tmpl w:val="F29E51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BA4797"/>
    <w:multiLevelType w:val="hybridMultilevel"/>
    <w:tmpl w:val="E58840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4E189B"/>
    <w:multiLevelType w:val="hybridMultilevel"/>
    <w:tmpl w:val="E726406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802A6"/>
    <w:multiLevelType w:val="hybridMultilevel"/>
    <w:tmpl w:val="D69CA3F2"/>
    <w:lvl w:ilvl="0" w:tplc="6C2C69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6766C"/>
    <w:multiLevelType w:val="hybridMultilevel"/>
    <w:tmpl w:val="BB52A8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19"/>
  </w:num>
  <w:num w:numId="4">
    <w:abstractNumId w:val="28"/>
  </w:num>
  <w:num w:numId="5">
    <w:abstractNumId w:val="23"/>
  </w:num>
  <w:num w:numId="6">
    <w:abstractNumId w:val="21"/>
  </w:num>
  <w:num w:numId="7">
    <w:abstractNumId w:val="9"/>
  </w:num>
  <w:num w:numId="8">
    <w:abstractNumId w:val="2"/>
  </w:num>
  <w:num w:numId="9">
    <w:abstractNumId w:val="27"/>
  </w:num>
  <w:num w:numId="10">
    <w:abstractNumId w:val="0"/>
  </w:num>
  <w:num w:numId="11">
    <w:abstractNumId w:val="13"/>
  </w:num>
  <w:num w:numId="12">
    <w:abstractNumId w:val="4"/>
  </w:num>
  <w:num w:numId="13">
    <w:abstractNumId w:val="3"/>
  </w:num>
  <w:num w:numId="14">
    <w:abstractNumId w:val="18"/>
  </w:num>
  <w:num w:numId="15">
    <w:abstractNumId w:val="11"/>
  </w:num>
  <w:num w:numId="16">
    <w:abstractNumId w:val="20"/>
  </w:num>
  <w:num w:numId="17">
    <w:abstractNumId w:val="17"/>
  </w:num>
  <w:num w:numId="18">
    <w:abstractNumId w:val="26"/>
  </w:num>
  <w:num w:numId="19">
    <w:abstractNumId w:val="10"/>
  </w:num>
  <w:num w:numId="20">
    <w:abstractNumId w:val="6"/>
  </w:num>
  <w:num w:numId="21">
    <w:abstractNumId w:val="1"/>
  </w:num>
  <w:num w:numId="22">
    <w:abstractNumId w:val="15"/>
  </w:num>
  <w:num w:numId="23">
    <w:abstractNumId w:val="12"/>
  </w:num>
  <w:num w:numId="24">
    <w:abstractNumId w:val="14"/>
  </w:num>
  <w:num w:numId="25">
    <w:abstractNumId w:val="25"/>
  </w:num>
  <w:num w:numId="26">
    <w:abstractNumId w:val="16"/>
  </w:num>
  <w:num w:numId="27">
    <w:abstractNumId w:val="24"/>
  </w:num>
  <w:num w:numId="28">
    <w:abstractNumId w:val="29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478AF"/>
    <w:rsid w:val="0006505E"/>
    <w:rsid w:val="00066B42"/>
    <w:rsid w:val="000D09EA"/>
    <w:rsid w:val="000E7127"/>
    <w:rsid w:val="00106492"/>
    <w:rsid w:val="00115973"/>
    <w:rsid w:val="0012244E"/>
    <w:rsid w:val="00131DDC"/>
    <w:rsid w:val="00143A80"/>
    <w:rsid w:val="00161CB4"/>
    <w:rsid w:val="001922DC"/>
    <w:rsid w:val="001B2489"/>
    <w:rsid w:val="001B4D35"/>
    <w:rsid w:val="001C48DD"/>
    <w:rsid w:val="001C5408"/>
    <w:rsid w:val="001E74C8"/>
    <w:rsid w:val="001F1AA5"/>
    <w:rsid w:val="00212553"/>
    <w:rsid w:val="00225923"/>
    <w:rsid w:val="002536A4"/>
    <w:rsid w:val="0027541B"/>
    <w:rsid w:val="002A2501"/>
    <w:rsid w:val="002F32E6"/>
    <w:rsid w:val="00304519"/>
    <w:rsid w:val="003107DE"/>
    <w:rsid w:val="00312D79"/>
    <w:rsid w:val="00322F4E"/>
    <w:rsid w:val="0033637E"/>
    <w:rsid w:val="00346351"/>
    <w:rsid w:val="003750EF"/>
    <w:rsid w:val="003835E9"/>
    <w:rsid w:val="0039419A"/>
    <w:rsid w:val="003A42E6"/>
    <w:rsid w:val="003B3F06"/>
    <w:rsid w:val="003C1CF2"/>
    <w:rsid w:val="003C2442"/>
    <w:rsid w:val="003F2275"/>
    <w:rsid w:val="00406653"/>
    <w:rsid w:val="00437626"/>
    <w:rsid w:val="004379F0"/>
    <w:rsid w:val="0045485C"/>
    <w:rsid w:val="0048333C"/>
    <w:rsid w:val="0049609C"/>
    <w:rsid w:val="004A7BFC"/>
    <w:rsid w:val="004C14D3"/>
    <w:rsid w:val="004D271C"/>
    <w:rsid w:val="004E4919"/>
    <w:rsid w:val="004E549E"/>
    <w:rsid w:val="004F69DD"/>
    <w:rsid w:val="0051582F"/>
    <w:rsid w:val="005163EE"/>
    <w:rsid w:val="005A1E20"/>
    <w:rsid w:val="005B6823"/>
    <w:rsid w:val="005C515F"/>
    <w:rsid w:val="005C7D03"/>
    <w:rsid w:val="005D6011"/>
    <w:rsid w:val="005E0714"/>
    <w:rsid w:val="005F4606"/>
    <w:rsid w:val="00644584"/>
    <w:rsid w:val="00675BBE"/>
    <w:rsid w:val="00675BCD"/>
    <w:rsid w:val="00704549"/>
    <w:rsid w:val="007046F8"/>
    <w:rsid w:val="00731545"/>
    <w:rsid w:val="00734CDF"/>
    <w:rsid w:val="00774EED"/>
    <w:rsid w:val="007A7F41"/>
    <w:rsid w:val="007B3AEE"/>
    <w:rsid w:val="007E4130"/>
    <w:rsid w:val="007F2452"/>
    <w:rsid w:val="007F58C9"/>
    <w:rsid w:val="00803D2C"/>
    <w:rsid w:val="0081438A"/>
    <w:rsid w:val="0084234F"/>
    <w:rsid w:val="00870EC8"/>
    <w:rsid w:val="00896C96"/>
    <w:rsid w:val="008B5E4F"/>
    <w:rsid w:val="008D7850"/>
    <w:rsid w:val="008E158D"/>
    <w:rsid w:val="009222C5"/>
    <w:rsid w:val="00922ABE"/>
    <w:rsid w:val="00923934"/>
    <w:rsid w:val="00923BA6"/>
    <w:rsid w:val="009302CE"/>
    <w:rsid w:val="00971CE2"/>
    <w:rsid w:val="00982AD7"/>
    <w:rsid w:val="00996D73"/>
    <w:rsid w:val="009A3FB8"/>
    <w:rsid w:val="009C1176"/>
    <w:rsid w:val="009D442F"/>
    <w:rsid w:val="009F1111"/>
    <w:rsid w:val="00A05046"/>
    <w:rsid w:val="00A14CC2"/>
    <w:rsid w:val="00A25034"/>
    <w:rsid w:val="00A33202"/>
    <w:rsid w:val="00A3402C"/>
    <w:rsid w:val="00A54A31"/>
    <w:rsid w:val="00A57E80"/>
    <w:rsid w:val="00A80296"/>
    <w:rsid w:val="00AA184C"/>
    <w:rsid w:val="00AA315B"/>
    <w:rsid w:val="00AA39EA"/>
    <w:rsid w:val="00AA667B"/>
    <w:rsid w:val="00AB3272"/>
    <w:rsid w:val="00AC2BA8"/>
    <w:rsid w:val="00AC6412"/>
    <w:rsid w:val="00AD48A4"/>
    <w:rsid w:val="00AD5868"/>
    <w:rsid w:val="00AD66DF"/>
    <w:rsid w:val="00AE2B86"/>
    <w:rsid w:val="00B2546D"/>
    <w:rsid w:val="00B34486"/>
    <w:rsid w:val="00B504BB"/>
    <w:rsid w:val="00B511AD"/>
    <w:rsid w:val="00B94B14"/>
    <w:rsid w:val="00BA3A23"/>
    <w:rsid w:val="00BD7C80"/>
    <w:rsid w:val="00C37A9C"/>
    <w:rsid w:val="00C4666C"/>
    <w:rsid w:val="00CC16CA"/>
    <w:rsid w:val="00CC5A69"/>
    <w:rsid w:val="00CC5D5A"/>
    <w:rsid w:val="00CE40C7"/>
    <w:rsid w:val="00CE7104"/>
    <w:rsid w:val="00D02D17"/>
    <w:rsid w:val="00D22BB8"/>
    <w:rsid w:val="00D65E1A"/>
    <w:rsid w:val="00D66AB8"/>
    <w:rsid w:val="00E04DDD"/>
    <w:rsid w:val="00E14A3B"/>
    <w:rsid w:val="00E21694"/>
    <w:rsid w:val="00E33733"/>
    <w:rsid w:val="00E36D16"/>
    <w:rsid w:val="00E96685"/>
    <w:rsid w:val="00EC44A9"/>
    <w:rsid w:val="00EC564C"/>
    <w:rsid w:val="00EF7D18"/>
    <w:rsid w:val="00F345CC"/>
    <w:rsid w:val="00F84C1E"/>
    <w:rsid w:val="00F91BE0"/>
    <w:rsid w:val="00F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64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2BB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64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2BB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rottnestexpress.com.au/ferry-time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4EDE6B91</Template>
  <TotalTime>48</TotalTime>
  <Pages>6</Pages>
  <Words>1061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WOOD Janette</cp:lastModifiedBy>
  <cp:revision>6</cp:revision>
  <cp:lastPrinted>2016-10-31T00:34:00Z</cp:lastPrinted>
  <dcterms:created xsi:type="dcterms:W3CDTF">2016-10-31T00:26:00Z</dcterms:created>
  <dcterms:modified xsi:type="dcterms:W3CDTF">2016-10-31T01:14:00Z</dcterms:modified>
</cp:coreProperties>
</file>