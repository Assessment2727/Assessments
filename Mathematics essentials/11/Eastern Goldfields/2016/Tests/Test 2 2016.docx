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9"/>
        <w:gridCol w:w="232"/>
        <w:gridCol w:w="2497"/>
        <w:gridCol w:w="2729"/>
        <w:gridCol w:w="2729"/>
      </w:tblGrid>
      <w:tr w:rsidR="00E36D16" w:rsidTr="00E33733">
        <w:trPr>
          <w:trHeight w:val="2364"/>
        </w:trPr>
        <w:tc>
          <w:tcPr>
            <w:tcW w:w="2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36D16" w:rsidRPr="00066B42" w:rsidRDefault="00437626" w:rsidP="00B504BB">
            <w:pPr>
              <w:spacing w:after="0" w:line="240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drawing>
                <wp:inline distT="0" distB="0" distL="0" distR="0">
                  <wp:extent cx="1638300" cy="1409700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36D16" w:rsidRPr="004D271C" w:rsidRDefault="00852647" w:rsidP="00B504BB">
            <w:pPr>
              <w:spacing w:after="0" w:line="240" w:lineRule="auto"/>
              <w:jc w:val="center"/>
              <w:rPr>
                <w:sz w:val="50"/>
                <w:szCs w:val="50"/>
              </w:rPr>
            </w:pPr>
            <w:r>
              <w:rPr>
                <w:sz w:val="50"/>
                <w:szCs w:val="50"/>
              </w:rPr>
              <w:t>Mathematics Essentials 2016</w:t>
            </w:r>
          </w:p>
          <w:p w:rsidR="00E36D16" w:rsidRPr="004D271C" w:rsidRDefault="009B536A" w:rsidP="00B504BB">
            <w:pPr>
              <w:spacing w:after="0" w:line="240" w:lineRule="auto"/>
              <w:jc w:val="center"/>
              <w:rPr>
                <w:sz w:val="50"/>
                <w:szCs w:val="50"/>
              </w:rPr>
            </w:pPr>
            <w:r>
              <w:rPr>
                <w:sz w:val="50"/>
                <w:szCs w:val="50"/>
              </w:rPr>
              <w:t>Units</w:t>
            </w:r>
            <w:bookmarkStart w:id="0" w:name="_GoBack"/>
            <w:bookmarkEnd w:id="0"/>
            <w:r>
              <w:rPr>
                <w:sz w:val="50"/>
                <w:szCs w:val="50"/>
              </w:rPr>
              <w:t xml:space="preserve"> 1/2    </w:t>
            </w:r>
            <w:r w:rsidR="00E36D16" w:rsidRPr="004D271C">
              <w:rPr>
                <w:sz w:val="50"/>
                <w:szCs w:val="50"/>
              </w:rPr>
              <w:t xml:space="preserve">Test </w:t>
            </w:r>
            <w:r w:rsidR="008D7850">
              <w:rPr>
                <w:sz w:val="50"/>
                <w:szCs w:val="50"/>
              </w:rPr>
              <w:t>2</w:t>
            </w:r>
          </w:p>
          <w:p w:rsidR="00E36D16" w:rsidRDefault="009B536A" w:rsidP="00B504BB">
            <w:pPr>
              <w:spacing w:after="0" w:line="240" w:lineRule="auto"/>
              <w:jc w:val="center"/>
            </w:pPr>
            <w:r>
              <w:rPr>
                <w:sz w:val="50"/>
                <w:szCs w:val="50"/>
              </w:rPr>
              <w:t>Task Weighting: 5</w:t>
            </w:r>
            <w:r w:rsidR="00E36D16" w:rsidRPr="004D271C">
              <w:rPr>
                <w:sz w:val="50"/>
                <w:szCs w:val="50"/>
              </w:rPr>
              <w:t>%</w:t>
            </w:r>
          </w:p>
        </w:tc>
      </w:tr>
      <w:tr w:rsidR="00E36D16" w:rsidTr="0084234F">
        <w:trPr>
          <w:gridAfter w:val="1"/>
          <w:wAfter w:w="2729" w:type="dxa"/>
          <w:trHeight w:val="440"/>
        </w:trPr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6D16" w:rsidRDefault="00E36D16" w:rsidP="00B504BB">
            <w:pPr>
              <w:spacing w:after="0" w:line="240" w:lineRule="auto"/>
            </w:pPr>
            <w:r>
              <w:t>Student Name:</w:t>
            </w:r>
          </w:p>
        </w:tc>
        <w:tc>
          <w:tcPr>
            <w:tcW w:w="2729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E36D16" w:rsidRDefault="00E36D16" w:rsidP="00B504BB">
            <w:pPr>
              <w:spacing w:after="0" w:line="240" w:lineRule="auto"/>
            </w:pP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36D16" w:rsidRDefault="00E36D16" w:rsidP="00E33733">
            <w:pPr>
              <w:spacing w:after="0" w:line="240" w:lineRule="auto"/>
            </w:pPr>
          </w:p>
        </w:tc>
      </w:tr>
    </w:tbl>
    <w:p w:rsidR="00E36D16" w:rsidRDefault="00E36D16" w:rsidP="0051582F">
      <w:pPr>
        <w:spacing w:after="0" w:line="240" w:lineRule="auto"/>
      </w:pPr>
    </w:p>
    <w:p w:rsidR="00E36D16" w:rsidRDefault="0084234F" w:rsidP="0051582F">
      <w:pPr>
        <w:spacing w:after="0" w:line="240" w:lineRule="auto"/>
      </w:pPr>
      <w:r>
        <w:t xml:space="preserve">Time Allowed: </w:t>
      </w:r>
      <w:r w:rsidR="00E36D16">
        <w:t>5</w:t>
      </w:r>
      <w:r>
        <w:t>0</w:t>
      </w:r>
      <w:r w:rsidR="00E36D16">
        <w:t xml:space="preserve"> Minutes</w:t>
      </w:r>
      <w:r w:rsidR="00E36D16">
        <w:tab/>
      </w:r>
      <w:r w:rsidR="00E36D16">
        <w:tab/>
      </w:r>
      <w:r w:rsidR="00E36D16">
        <w:tab/>
      </w:r>
      <w:r w:rsidR="00E36D16">
        <w:tab/>
      </w:r>
      <w:r w:rsidR="00E36D16">
        <w:tab/>
      </w:r>
      <w:r w:rsidR="00E36D16">
        <w:tab/>
        <w:t xml:space="preserve">       </w:t>
      </w:r>
      <w:r w:rsidR="001922DC">
        <w:tab/>
      </w:r>
      <w:r w:rsidR="001922DC">
        <w:tab/>
      </w:r>
      <w:r>
        <w:t xml:space="preserve">Total Marks:  </w:t>
      </w:r>
      <w:r w:rsidR="00467410">
        <w:t>45</w:t>
      </w:r>
    </w:p>
    <w:p w:rsidR="00E36D16" w:rsidRDefault="00E36D16" w:rsidP="0051582F">
      <w:pPr>
        <w:spacing w:after="0" w:line="240" w:lineRule="auto"/>
      </w:pPr>
    </w:p>
    <w:p w:rsidR="00E36D16" w:rsidRDefault="001922DC" w:rsidP="0051582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Calculators and</w:t>
      </w:r>
      <w:r w:rsidR="00E36D16">
        <w:rPr>
          <w:b/>
          <w:sz w:val="28"/>
          <w:szCs w:val="28"/>
        </w:rPr>
        <w:t xml:space="preserve"> </w:t>
      </w:r>
      <w:r w:rsidR="00E36D16" w:rsidRPr="00B94B14">
        <w:rPr>
          <w:b/>
          <w:sz w:val="28"/>
          <w:szCs w:val="28"/>
        </w:rPr>
        <w:t>files</w:t>
      </w:r>
      <w:r>
        <w:rPr>
          <w:b/>
          <w:sz w:val="28"/>
          <w:szCs w:val="28"/>
        </w:rPr>
        <w:t xml:space="preserve"> </w:t>
      </w:r>
      <w:r w:rsidR="00E36D16">
        <w:rPr>
          <w:b/>
          <w:sz w:val="28"/>
          <w:szCs w:val="28"/>
        </w:rPr>
        <w:t>are</w:t>
      </w:r>
      <w:r w:rsidR="00E36D16" w:rsidRPr="00B94B14">
        <w:rPr>
          <w:b/>
          <w:sz w:val="28"/>
          <w:szCs w:val="28"/>
        </w:rPr>
        <w:t xml:space="preserve"> allowed in this test.</w:t>
      </w:r>
    </w:p>
    <w:p w:rsidR="00E36D16" w:rsidRDefault="00E36D16" w:rsidP="0051582F">
      <w:pPr>
        <w:spacing w:after="0" w:line="240" w:lineRule="auto"/>
        <w:jc w:val="center"/>
        <w:rPr>
          <w:b/>
          <w:i/>
        </w:rPr>
      </w:pPr>
      <w:r>
        <w:rPr>
          <w:b/>
          <w:i/>
        </w:rPr>
        <w:t xml:space="preserve">Answer all of the following questions. </w:t>
      </w:r>
      <w:r w:rsidRPr="003B3F06">
        <w:rPr>
          <w:b/>
          <w:i/>
          <w:u w:val="single"/>
        </w:rPr>
        <w:t>Show all working</w:t>
      </w:r>
      <w:r w:rsidR="00A3402C">
        <w:rPr>
          <w:b/>
          <w:i/>
          <w:u w:val="single"/>
        </w:rPr>
        <w:t xml:space="preserve"> to maximise marks</w:t>
      </w:r>
      <w:r w:rsidRPr="003B3F06">
        <w:rPr>
          <w:b/>
          <w:i/>
          <w:u w:val="single"/>
        </w:rPr>
        <w:t>.</w:t>
      </w:r>
    </w:p>
    <w:p w:rsidR="00E36D16" w:rsidRDefault="00E36D16" w:rsidP="0051582F">
      <w:pPr>
        <w:spacing w:after="0" w:line="240" w:lineRule="auto"/>
      </w:pPr>
    </w:p>
    <w:p w:rsidR="00E36D16" w:rsidRDefault="00E36D16" w:rsidP="0051582F">
      <w:pPr>
        <w:spacing w:after="0" w:line="240" w:lineRule="auto"/>
      </w:pPr>
      <w:r w:rsidRPr="009A3FB8">
        <w:rPr>
          <w:b/>
        </w:rPr>
        <w:t>Question 1</w:t>
      </w:r>
      <w:r w:rsidR="00A3402C">
        <w:t xml:space="preserve"> [</w:t>
      </w:r>
      <w:r w:rsidR="00EF7D18">
        <w:t>3</w:t>
      </w:r>
      <w:r>
        <w:t xml:space="preserve"> Marks: 1, </w:t>
      </w:r>
      <w:r w:rsidR="00A3402C">
        <w:t>2</w:t>
      </w:r>
      <w:r>
        <w:t xml:space="preserve">] </w:t>
      </w:r>
    </w:p>
    <w:p w:rsidR="008D7850" w:rsidRPr="009C1176" w:rsidRDefault="008D7850" w:rsidP="009C1176">
      <w:pPr>
        <w:spacing w:after="0" w:line="240" w:lineRule="auto"/>
        <w:rPr>
          <w:b/>
        </w:rPr>
      </w:pPr>
    </w:p>
    <w:p w:rsidR="00E14A3B" w:rsidRPr="00E14A3B" w:rsidRDefault="008D7850" w:rsidP="008D7850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 w:rsidRPr="008D7850">
        <w:t>Which is the correct abbreviation for 25 centimetres</w:t>
      </w:r>
      <w:r w:rsidR="00E14A3B">
        <w:t>?</w:t>
      </w:r>
      <w:r w:rsidRPr="008D7850">
        <w:t xml:space="preserve"> </w:t>
      </w:r>
      <w:r>
        <w:tab/>
      </w:r>
    </w:p>
    <w:p w:rsidR="00E14A3B" w:rsidRDefault="00E14A3B" w:rsidP="00E14A3B">
      <w:pPr>
        <w:pStyle w:val="ListParagraph"/>
        <w:spacing w:after="0" w:line="240" w:lineRule="auto"/>
      </w:pPr>
    </w:p>
    <w:p w:rsidR="00E14A3B" w:rsidRPr="00E14A3B" w:rsidRDefault="008D7850" w:rsidP="00E14A3B">
      <w:pPr>
        <w:pStyle w:val="ListParagraph"/>
        <w:spacing w:after="0" w:line="240" w:lineRule="auto"/>
        <w:ind w:left="2160" w:firstLine="720"/>
        <w:rPr>
          <w:b/>
        </w:rPr>
      </w:pPr>
      <w:r w:rsidRPr="008D7850">
        <w:t xml:space="preserve">25 </w:t>
      </w:r>
      <w:proofErr w:type="spellStart"/>
      <w:r w:rsidRPr="008D7850">
        <w:t>cms</w:t>
      </w:r>
      <w:proofErr w:type="spellEnd"/>
      <w:r w:rsidRPr="008D7850">
        <w:t xml:space="preserve"> </w:t>
      </w:r>
      <w:r>
        <w:tab/>
      </w:r>
      <w:r w:rsidRPr="008D7850">
        <w:t xml:space="preserve">or </w:t>
      </w:r>
      <w:r>
        <w:tab/>
      </w:r>
      <w:r w:rsidRPr="008D7850">
        <w:t xml:space="preserve">25 cm </w:t>
      </w:r>
      <w:r>
        <w:t xml:space="preserve">   </w:t>
      </w:r>
      <w:r w:rsidR="00E14A3B">
        <w:t xml:space="preserve">      </w:t>
      </w:r>
      <w:r w:rsidRPr="008D7850">
        <w:t>(circle</w:t>
      </w:r>
      <w:r w:rsidR="00E14A3B">
        <w:t xml:space="preserve"> the </w:t>
      </w:r>
      <w:r w:rsidR="00A3466D">
        <w:t xml:space="preserve">correct </w:t>
      </w:r>
      <w:r w:rsidR="00E14A3B">
        <w:t>answer</w:t>
      </w:r>
      <w:r w:rsidRPr="008D7850">
        <w:t>)</w:t>
      </w:r>
    </w:p>
    <w:p w:rsidR="00A3466D" w:rsidRDefault="00A3466D" w:rsidP="00E14A3B">
      <w:pPr>
        <w:spacing w:after="0" w:line="240" w:lineRule="auto"/>
      </w:pPr>
    </w:p>
    <w:p w:rsidR="008D7850" w:rsidRPr="00E14A3B" w:rsidRDefault="008D7850" w:rsidP="00E14A3B">
      <w:pPr>
        <w:spacing w:after="0" w:line="240" w:lineRule="auto"/>
        <w:rPr>
          <w:b/>
        </w:rPr>
      </w:pPr>
      <w:r>
        <w:br/>
      </w:r>
    </w:p>
    <w:p w:rsidR="008D7850" w:rsidRPr="008D7850" w:rsidRDefault="008D7850" w:rsidP="008D785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cs="Arial"/>
        </w:rPr>
      </w:pPr>
      <w:r w:rsidRPr="008D7850">
        <w:rPr>
          <w:rFonts w:cs="Arial"/>
        </w:rPr>
        <w:t>Which unit, millimetre, centimetre, metre or kilometre, would you use to measure each of these lengths?  Use the correct abbreviations for your answers.</w:t>
      </w:r>
      <w:r>
        <w:rPr>
          <w:rFonts w:cs="Arial"/>
        </w:rPr>
        <w:br/>
      </w:r>
    </w:p>
    <w:p w:rsidR="008D7850" w:rsidRPr="008D7850" w:rsidRDefault="008D7850" w:rsidP="008D785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Arial"/>
          <w:b/>
          <w:bCs/>
        </w:rPr>
      </w:pPr>
      <w:r w:rsidRPr="008D7850">
        <w:rPr>
          <w:rFonts w:cs="Arial"/>
        </w:rPr>
        <w:t>The length of your calculator</w:t>
      </w:r>
      <w:r w:rsidRPr="008D7850">
        <w:rPr>
          <w:rFonts w:cs="Arial"/>
        </w:rPr>
        <w:tab/>
      </w:r>
      <w:r w:rsidRPr="008D7850">
        <w:rPr>
          <w:rFonts w:cs="Arial"/>
        </w:rPr>
        <w:tab/>
        <w:t>_______________</w:t>
      </w:r>
      <w:r>
        <w:rPr>
          <w:rFonts w:cs="Arial"/>
        </w:rPr>
        <w:br/>
      </w:r>
    </w:p>
    <w:p w:rsidR="008D7850" w:rsidRPr="008D7850" w:rsidRDefault="008D7850" w:rsidP="008D785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Arial"/>
        </w:rPr>
      </w:pPr>
      <w:r w:rsidRPr="008D7850">
        <w:rPr>
          <w:rFonts w:cs="Arial"/>
        </w:rPr>
        <w:t>The width of a postage stamp</w:t>
      </w:r>
      <w:r w:rsidRPr="008D7850">
        <w:rPr>
          <w:rFonts w:cs="Arial"/>
        </w:rPr>
        <w:tab/>
      </w:r>
      <w:r w:rsidRPr="008D7850">
        <w:rPr>
          <w:rFonts w:cs="Arial"/>
        </w:rPr>
        <w:tab/>
        <w:t>_______________</w:t>
      </w:r>
      <w:r>
        <w:rPr>
          <w:rFonts w:cs="Arial"/>
        </w:rPr>
        <w:br/>
      </w:r>
    </w:p>
    <w:p w:rsidR="008D7850" w:rsidRPr="008D7850" w:rsidRDefault="008D7850" w:rsidP="008D785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Arial"/>
        </w:rPr>
      </w:pPr>
      <w:r w:rsidRPr="008D7850">
        <w:rPr>
          <w:rFonts w:cs="Arial"/>
        </w:rPr>
        <w:t>The length of a cricket pitch</w:t>
      </w:r>
      <w:r w:rsidRPr="008D7850">
        <w:rPr>
          <w:rFonts w:cs="Arial"/>
        </w:rPr>
        <w:tab/>
      </w:r>
      <w:r w:rsidRPr="008D7850">
        <w:rPr>
          <w:rFonts w:cs="Arial"/>
        </w:rPr>
        <w:tab/>
        <w:t>_______________</w:t>
      </w:r>
      <w:r>
        <w:rPr>
          <w:rFonts w:cs="Arial"/>
        </w:rPr>
        <w:br/>
      </w:r>
    </w:p>
    <w:p w:rsidR="008D7850" w:rsidRPr="008D7850" w:rsidRDefault="008D7850" w:rsidP="008D785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Arial"/>
        </w:rPr>
      </w:pPr>
      <w:r w:rsidRPr="008D7850">
        <w:rPr>
          <w:rFonts w:cs="Arial"/>
        </w:rPr>
        <w:t>The distance from Kalgoorlie to Perth</w:t>
      </w:r>
      <w:r w:rsidRPr="008D7850">
        <w:rPr>
          <w:rFonts w:cs="Arial"/>
        </w:rPr>
        <w:tab/>
        <w:t>_______________</w:t>
      </w:r>
    </w:p>
    <w:p w:rsidR="00EF7D18" w:rsidRDefault="00EF7D18" w:rsidP="008D7850">
      <w:pPr>
        <w:spacing w:after="0" w:line="240" w:lineRule="auto"/>
      </w:pPr>
    </w:p>
    <w:p w:rsidR="00E14A3B" w:rsidRPr="008D7850" w:rsidRDefault="00E14A3B" w:rsidP="008D7850">
      <w:pPr>
        <w:spacing w:after="0" w:line="240" w:lineRule="auto"/>
      </w:pPr>
    </w:p>
    <w:p w:rsidR="008D7850" w:rsidRPr="008D7850" w:rsidRDefault="008D7850" w:rsidP="008D7850">
      <w:pPr>
        <w:rPr>
          <w:b/>
          <w:noProof/>
        </w:rPr>
      </w:pPr>
      <w:r w:rsidRPr="008D7850">
        <w:rPr>
          <w:b/>
          <w:noProof/>
        </w:rPr>
        <w:t xml:space="preserve">Question </w:t>
      </w:r>
      <w:r>
        <w:rPr>
          <w:b/>
          <w:noProof/>
        </w:rPr>
        <w:t>2</w:t>
      </w:r>
      <w:r>
        <w:rPr>
          <w:b/>
          <w:noProof/>
        </w:rPr>
        <w:tab/>
      </w:r>
      <w:r w:rsidRPr="008D7850">
        <w:rPr>
          <w:noProof/>
        </w:rPr>
        <w:t>[</w:t>
      </w:r>
      <w:r w:rsidR="00E14A3B">
        <w:rPr>
          <w:noProof/>
        </w:rPr>
        <w:t>9</w:t>
      </w:r>
      <w:r w:rsidRPr="008D7850">
        <w:rPr>
          <w:noProof/>
        </w:rPr>
        <w:t xml:space="preserve"> marks</w:t>
      </w:r>
      <w:r w:rsidR="009C1176">
        <w:rPr>
          <w:noProof/>
        </w:rPr>
        <w:t>: 1, 1, 1, 1, 1, 1</w:t>
      </w:r>
      <w:r w:rsidR="00225923">
        <w:rPr>
          <w:noProof/>
        </w:rPr>
        <w:t xml:space="preserve">, 1, </w:t>
      </w:r>
      <w:r w:rsidR="00E14A3B">
        <w:rPr>
          <w:noProof/>
        </w:rPr>
        <w:t>2</w:t>
      </w:r>
      <w:r w:rsidRPr="008D7850">
        <w:rPr>
          <w:noProof/>
        </w:rPr>
        <w:t>]</w:t>
      </w:r>
    </w:p>
    <w:p w:rsidR="008D7850" w:rsidRDefault="008D7850" w:rsidP="008D7850">
      <w:pPr>
        <w:rPr>
          <w:noProof/>
        </w:rPr>
      </w:pPr>
      <w:r>
        <w:rPr>
          <w:noProof/>
        </w:rPr>
        <w:t>Complete the missing sections.</w:t>
      </w:r>
    </w:p>
    <w:p w:rsidR="008D7850" w:rsidRDefault="008D7850" w:rsidP="008D7850">
      <w:pPr>
        <w:rPr>
          <w:noProof/>
        </w:rPr>
      </w:pPr>
      <w:r>
        <w:rPr>
          <w:noProof/>
        </w:rPr>
        <w:t>a)</w:t>
      </w:r>
      <w:r>
        <w:rPr>
          <w:noProof/>
        </w:rPr>
        <w:tab/>
        <w:t>3 m = __________ cm</w:t>
      </w:r>
      <w:r>
        <w:rPr>
          <w:noProof/>
        </w:rPr>
        <w:tab/>
      </w:r>
      <w:r w:rsidR="005C515F">
        <w:rPr>
          <w:noProof/>
        </w:rPr>
        <w:tab/>
      </w:r>
      <w:r>
        <w:rPr>
          <w:noProof/>
        </w:rPr>
        <w:tab/>
        <w:t>b)</w:t>
      </w:r>
      <w:r>
        <w:rPr>
          <w:noProof/>
        </w:rPr>
        <w:tab/>
        <w:t>5.35 km = _________ m</w:t>
      </w:r>
      <w:r w:rsidR="009C1176">
        <w:rPr>
          <w:noProof/>
        </w:rPr>
        <w:br/>
      </w:r>
    </w:p>
    <w:p w:rsidR="008D7850" w:rsidRDefault="008D7850" w:rsidP="008D7850">
      <w:pPr>
        <w:rPr>
          <w:noProof/>
        </w:rPr>
      </w:pPr>
      <w:r>
        <w:rPr>
          <w:noProof/>
        </w:rPr>
        <w:t>c)</w:t>
      </w:r>
      <w:r>
        <w:rPr>
          <w:noProof/>
        </w:rPr>
        <w:tab/>
        <w:t>4000 m = ________km</w:t>
      </w:r>
      <w:r>
        <w:rPr>
          <w:noProof/>
        </w:rPr>
        <w:tab/>
      </w:r>
      <w:r w:rsidR="005C515F">
        <w:rPr>
          <w:noProof/>
        </w:rPr>
        <w:tab/>
      </w:r>
      <w:r>
        <w:rPr>
          <w:noProof/>
        </w:rPr>
        <w:tab/>
        <w:t>d)</w:t>
      </w:r>
      <w:r>
        <w:rPr>
          <w:noProof/>
        </w:rPr>
        <w:tab/>
        <w:t>23 cm = ____________mm</w:t>
      </w:r>
      <w:r w:rsidR="00EF7D18">
        <w:rPr>
          <w:noProof/>
        </w:rPr>
        <w:br/>
      </w:r>
      <w:r w:rsidR="005C515F">
        <w:rPr>
          <w:noProof/>
        </w:rPr>
        <w:tab/>
      </w:r>
    </w:p>
    <w:p w:rsidR="00EF7D18" w:rsidRDefault="00EF7D18" w:rsidP="008D7850">
      <w:pPr>
        <w:rPr>
          <w:noProof/>
        </w:rPr>
      </w:pPr>
      <w:r>
        <w:rPr>
          <w:noProof/>
        </w:rPr>
        <w:t xml:space="preserve">e) </w:t>
      </w:r>
      <w:r>
        <w:rPr>
          <w:noProof/>
        </w:rPr>
        <w:tab/>
        <w:t>360 sec = ________ min</w:t>
      </w:r>
      <w:r>
        <w:rPr>
          <w:noProof/>
        </w:rPr>
        <w:tab/>
      </w:r>
      <w:r w:rsidR="005C515F">
        <w:rPr>
          <w:noProof/>
        </w:rPr>
        <w:tab/>
      </w:r>
      <w:r>
        <w:rPr>
          <w:noProof/>
        </w:rPr>
        <w:tab/>
        <w:t>f)         168 hr  = _________ day</w:t>
      </w:r>
      <w:r w:rsidR="009C1176">
        <w:rPr>
          <w:noProof/>
        </w:rPr>
        <w:br/>
      </w:r>
    </w:p>
    <w:p w:rsidR="00AA39EA" w:rsidRDefault="00AA39EA" w:rsidP="008D7850">
      <w:pPr>
        <w:rPr>
          <w:noProof/>
        </w:rPr>
      </w:pPr>
      <w:r>
        <w:rPr>
          <w:noProof/>
        </w:rPr>
        <w:t xml:space="preserve">g) </w:t>
      </w:r>
      <w:r>
        <w:rPr>
          <w:noProof/>
        </w:rPr>
        <w:tab/>
        <w:t>2 cm</w:t>
      </w:r>
      <w:r w:rsidRPr="00AA39EA">
        <w:rPr>
          <w:noProof/>
          <w:vertAlign w:val="superscript"/>
        </w:rPr>
        <w:t>2</w:t>
      </w:r>
      <w:r>
        <w:rPr>
          <w:noProof/>
        </w:rPr>
        <w:t xml:space="preserve"> = ________ mm</w:t>
      </w:r>
      <w:r w:rsidRPr="00AA39EA">
        <w:rPr>
          <w:noProof/>
          <w:vertAlign w:val="superscript"/>
        </w:rPr>
        <w:t>2</w:t>
      </w:r>
      <w:r>
        <w:rPr>
          <w:noProof/>
        </w:rPr>
        <w:tab/>
      </w:r>
      <w:r w:rsidR="005C515F">
        <w:rPr>
          <w:noProof/>
        </w:rPr>
        <w:tab/>
      </w:r>
      <w:r>
        <w:rPr>
          <w:noProof/>
        </w:rPr>
        <w:tab/>
        <w:t>h)</w:t>
      </w:r>
      <w:r w:rsidR="00E14A3B">
        <w:rPr>
          <w:noProof/>
        </w:rPr>
        <w:tab/>
        <w:t>30 k</w:t>
      </w:r>
      <w:r>
        <w:rPr>
          <w:noProof/>
        </w:rPr>
        <w:t>m/hr = __________  m/min</w:t>
      </w:r>
    </w:p>
    <w:p w:rsidR="009C1176" w:rsidRPr="008D7850" w:rsidRDefault="009C1176" w:rsidP="009C1176">
      <w:pPr>
        <w:rPr>
          <w:b/>
          <w:noProof/>
        </w:rPr>
      </w:pPr>
      <w:r w:rsidRPr="008D7850">
        <w:rPr>
          <w:b/>
          <w:noProof/>
        </w:rPr>
        <w:lastRenderedPageBreak/>
        <w:t xml:space="preserve">Question </w:t>
      </w:r>
      <w:r>
        <w:rPr>
          <w:b/>
          <w:noProof/>
        </w:rPr>
        <w:t>3</w:t>
      </w:r>
      <w:r>
        <w:rPr>
          <w:b/>
          <w:noProof/>
        </w:rPr>
        <w:tab/>
      </w:r>
      <w:r w:rsidRPr="008D7850">
        <w:rPr>
          <w:noProof/>
        </w:rPr>
        <w:t>[</w:t>
      </w:r>
      <w:r>
        <w:rPr>
          <w:noProof/>
        </w:rPr>
        <w:t>2</w:t>
      </w:r>
      <w:r w:rsidRPr="008D7850">
        <w:rPr>
          <w:noProof/>
        </w:rPr>
        <w:t xml:space="preserve"> marks]</w:t>
      </w:r>
    </w:p>
    <w:p w:rsidR="009C1176" w:rsidRDefault="009C1176" w:rsidP="009C1176">
      <w:pPr>
        <w:rPr>
          <w:noProof/>
        </w:rPr>
      </w:pPr>
      <w:r>
        <w:rPr>
          <w:noProof/>
        </w:rPr>
        <w:t xml:space="preserve">Katie is travelling to Esperence which is 450 km away. Katie is travelling in her car at 105 km/hr.  How long will it take Katie to travel to Esperence? </w:t>
      </w:r>
      <w:r w:rsidR="00AA39EA">
        <w:rPr>
          <w:noProof/>
        </w:rPr>
        <w:t xml:space="preserve"> </w:t>
      </w:r>
      <w:r w:rsidR="000E48BD">
        <w:rPr>
          <w:rFonts w:cs="Arial"/>
          <w:color w:val="000000"/>
          <w:szCs w:val="20"/>
        </w:rPr>
        <w:t>(S</w:t>
      </w:r>
      <w:r w:rsidR="00AA39EA">
        <w:rPr>
          <w:rFonts w:cs="Arial"/>
          <w:color w:val="000000"/>
          <w:szCs w:val="20"/>
        </w:rPr>
        <w:t>how working)</w:t>
      </w:r>
    </w:p>
    <w:p w:rsidR="00EF7D18" w:rsidRDefault="00EF7D18">
      <w:pPr>
        <w:spacing w:after="0" w:line="240" w:lineRule="auto"/>
        <w:rPr>
          <w:noProof/>
        </w:rPr>
      </w:pPr>
    </w:p>
    <w:p w:rsidR="00AA39EA" w:rsidRDefault="00AA39EA">
      <w:pPr>
        <w:spacing w:after="0" w:line="240" w:lineRule="auto"/>
        <w:rPr>
          <w:noProof/>
        </w:rPr>
      </w:pPr>
    </w:p>
    <w:p w:rsidR="00AA39EA" w:rsidRDefault="00AA39EA">
      <w:pPr>
        <w:spacing w:after="0" w:line="240" w:lineRule="auto"/>
        <w:rPr>
          <w:noProof/>
        </w:rPr>
      </w:pPr>
    </w:p>
    <w:p w:rsidR="00AA39EA" w:rsidRDefault="00AA39EA">
      <w:pPr>
        <w:spacing w:after="0" w:line="240" w:lineRule="auto"/>
        <w:rPr>
          <w:noProof/>
        </w:rPr>
      </w:pPr>
    </w:p>
    <w:p w:rsidR="00AA39EA" w:rsidRDefault="00AA39EA">
      <w:pPr>
        <w:spacing w:after="0" w:line="240" w:lineRule="auto"/>
        <w:rPr>
          <w:noProof/>
        </w:rPr>
      </w:pPr>
    </w:p>
    <w:p w:rsidR="00EF7D18" w:rsidRPr="00EF7D18" w:rsidRDefault="00EF7D18" w:rsidP="00EF7D18">
      <w:pPr>
        <w:autoSpaceDE w:val="0"/>
        <w:autoSpaceDN w:val="0"/>
        <w:adjustRightInd w:val="0"/>
        <w:rPr>
          <w:rFonts w:cs="Arial"/>
          <w:bCs/>
          <w:color w:val="000000"/>
          <w:sz w:val="18"/>
          <w:szCs w:val="20"/>
        </w:rPr>
      </w:pPr>
      <w:r w:rsidRPr="00EF7D18">
        <w:rPr>
          <w:rFonts w:cs="Arial"/>
          <w:b/>
          <w:bCs/>
          <w:color w:val="000000"/>
          <w:szCs w:val="28"/>
        </w:rPr>
        <w:t xml:space="preserve">Question </w:t>
      </w:r>
      <w:r w:rsidR="009C1176">
        <w:rPr>
          <w:rFonts w:cs="Arial"/>
          <w:b/>
          <w:bCs/>
          <w:color w:val="000000"/>
          <w:szCs w:val="28"/>
        </w:rPr>
        <w:t>4</w:t>
      </w:r>
      <w:r>
        <w:rPr>
          <w:rFonts w:cs="Arial"/>
          <w:b/>
          <w:bCs/>
          <w:color w:val="000000"/>
          <w:szCs w:val="28"/>
        </w:rPr>
        <w:t xml:space="preserve"> </w:t>
      </w:r>
      <w:r>
        <w:rPr>
          <w:rFonts w:cs="Arial"/>
          <w:bCs/>
          <w:color w:val="000000"/>
          <w:szCs w:val="28"/>
        </w:rPr>
        <w:t>[</w:t>
      </w:r>
      <w:r w:rsidR="00467410">
        <w:rPr>
          <w:rFonts w:cs="Arial"/>
          <w:bCs/>
          <w:color w:val="000000"/>
          <w:szCs w:val="28"/>
        </w:rPr>
        <w:t>8</w:t>
      </w:r>
      <w:r>
        <w:rPr>
          <w:rFonts w:cs="Arial"/>
          <w:bCs/>
          <w:color w:val="000000"/>
          <w:szCs w:val="28"/>
        </w:rPr>
        <w:t xml:space="preserve"> marks: 3, </w:t>
      </w:r>
      <w:r w:rsidR="00AA39EA">
        <w:rPr>
          <w:rFonts w:cs="Arial"/>
          <w:bCs/>
          <w:color w:val="000000"/>
          <w:szCs w:val="28"/>
        </w:rPr>
        <w:t>5</w:t>
      </w:r>
      <w:r>
        <w:rPr>
          <w:rFonts w:cs="Arial"/>
          <w:bCs/>
          <w:color w:val="000000"/>
          <w:szCs w:val="28"/>
        </w:rPr>
        <w:t>]</w:t>
      </w:r>
    </w:p>
    <w:p w:rsidR="00EF7D18" w:rsidRPr="00EF7D18" w:rsidRDefault="00EF7D18" w:rsidP="00EF7D18">
      <w:pPr>
        <w:autoSpaceDE w:val="0"/>
        <w:autoSpaceDN w:val="0"/>
        <w:adjustRightInd w:val="0"/>
        <w:rPr>
          <w:rFonts w:cs="Arial"/>
          <w:color w:val="000000"/>
          <w:szCs w:val="20"/>
        </w:rPr>
      </w:pPr>
      <w:r w:rsidRPr="00A3466D">
        <w:rPr>
          <w:rFonts w:cs="Arial"/>
          <w:bCs/>
          <w:color w:val="000000"/>
          <w:szCs w:val="20"/>
        </w:rPr>
        <w:t>(a)</w:t>
      </w:r>
      <w:r w:rsidRPr="00EF7D18">
        <w:rPr>
          <w:rFonts w:cs="Arial"/>
          <w:b/>
          <w:bCs/>
          <w:color w:val="000000"/>
          <w:szCs w:val="20"/>
        </w:rPr>
        <w:t xml:space="preserve"> </w:t>
      </w:r>
      <w:r w:rsidRPr="00EF7D18">
        <w:rPr>
          <w:rFonts w:cs="Arial"/>
          <w:color w:val="000000"/>
          <w:szCs w:val="20"/>
        </w:rPr>
        <w:t>Kylie has a 5 m long piece of lace which she is going to use to put around the outside of 4 handkerchiefs. She will need 120 cm for each handkerchief. How much lace will be left when Kylie is finished?</w:t>
      </w:r>
      <w:r>
        <w:rPr>
          <w:rFonts w:cs="Arial"/>
          <w:color w:val="000000"/>
          <w:szCs w:val="20"/>
        </w:rPr>
        <w:t xml:space="preserve"> </w:t>
      </w:r>
      <w:r w:rsidR="001B2489">
        <w:rPr>
          <w:rFonts w:cs="Arial"/>
          <w:color w:val="000000"/>
          <w:szCs w:val="20"/>
        </w:rPr>
        <w:t xml:space="preserve">  </w:t>
      </w:r>
      <w:r w:rsidR="00A3466D">
        <w:rPr>
          <w:rFonts w:cs="Arial"/>
          <w:color w:val="000000"/>
          <w:szCs w:val="20"/>
        </w:rPr>
        <w:t>(S</w:t>
      </w:r>
      <w:r>
        <w:rPr>
          <w:rFonts w:cs="Arial"/>
          <w:color w:val="000000"/>
          <w:szCs w:val="20"/>
        </w:rPr>
        <w:t>how working)</w:t>
      </w:r>
    </w:p>
    <w:p w:rsidR="00EF7D18" w:rsidRDefault="00EF7D18" w:rsidP="00EF7D18">
      <w:pPr>
        <w:autoSpaceDE w:val="0"/>
        <w:autoSpaceDN w:val="0"/>
        <w:adjustRightInd w:val="0"/>
        <w:rPr>
          <w:rFonts w:ascii="Frutiger-UltraBlack" w:hAnsi="Frutiger-UltraBlack" w:cs="Frutiger-UltraBlack"/>
          <w:b/>
          <w:bCs/>
          <w:color w:val="000000"/>
          <w:sz w:val="20"/>
          <w:szCs w:val="20"/>
        </w:rPr>
      </w:pPr>
    </w:p>
    <w:p w:rsidR="001B2489" w:rsidRDefault="001B2489" w:rsidP="00EF7D18">
      <w:pPr>
        <w:autoSpaceDE w:val="0"/>
        <w:autoSpaceDN w:val="0"/>
        <w:adjustRightInd w:val="0"/>
        <w:rPr>
          <w:rFonts w:ascii="Frutiger-UltraBlack" w:hAnsi="Frutiger-UltraBlack" w:cs="Frutiger-UltraBlack"/>
          <w:b/>
          <w:bCs/>
          <w:color w:val="000000"/>
          <w:sz w:val="20"/>
          <w:szCs w:val="20"/>
        </w:rPr>
      </w:pPr>
    </w:p>
    <w:p w:rsidR="001B2489" w:rsidRDefault="001B2489" w:rsidP="00EF7D18">
      <w:pPr>
        <w:autoSpaceDE w:val="0"/>
        <w:autoSpaceDN w:val="0"/>
        <w:adjustRightInd w:val="0"/>
        <w:rPr>
          <w:rFonts w:ascii="Frutiger-UltraBlack" w:hAnsi="Frutiger-UltraBlack" w:cs="Frutiger-UltraBlack"/>
          <w:b/>
          <w:bCs/>
          <w:color w:val="000000"/>
          <w:sz w:val="20"/>
          <w:szCs w:val="20"/>
        </w:rPr>
      </w:pPr>
    </w:p>
    <w:p w:rsidR="001B2489" w:rsidRDefault="001B2489" w:rsidP="00EF7D18">
      <w:pPr>
        <w:autoSpaceDE w:val="0"/>
        <w:autoSpaceDN w:val="0"/>
        <w:adjustRightInd w:val="0"/>
        <w:rPr>
          <w:rFonts w:ascii="Frutiger-UltraBlack" w:hAnsi="Frutiger-UltraBlack" w:cs="Frutiger-UltraBlack"/>
          <w:b/>
          <w:bCs/>
          <w:color w:val="000000"/>
          <w:sz w:val="20"/>
          <w:szCs w:val="20"/>
        </w:rPr>
      </w:pPr>
    </w:p>
    <w:p w:rsidR="001B2489" w:rsidRPr="00854F46" w:rsidRDefault="001B2489" w:rsidP="00EF7D18">
      <w:pPr>
        <w:autoSpaceDE w:val="0"/>
        <w:autoSpaceDN w:val="0"/>
        <w:adjustRightInd w:val="0"/>
        <w:rPr>
          <w:rFonts w:ascii="Frutiger-UltraBlack" w:hAnsi="Frutiger-UltraBlack" w:cs="Frutiger-UltraBlack"/>
          <w:b/>
          <w:bCs/>
          <w:color w:val="000000"/>
          <w:sz w:val="20"/>
          <w:szCs w:val="20"/>
        </w:rPr>
      </w:pPr>
    </w:p>
    <w:p w:rsidR="00EF7D18" w:rsidRPr="00EF7D18" w:rsidRDefault="00EF7D18" w:rsidP="00EF7D18">
      <w:pPr>
        <w:autoSpaceDE w:val="0"/>
        <w:autoSpaceDN w:val="0"/>
        <w:adjustRightInd w:val="0"/>
        <w:rPr>
          <w:rFonts w:cs="Arial"/>
          <w:color w:val="000000"/>
          <w:szCs w:val="20"/>
        </w:rPr>
      </w:pPr>
      <w:r w:rsidRPr="00A3466D">
        <w:rPr>
          <w:rFonts w:cs="Arial"/>
          <w:bCs/>
          <w:color w:val="000000"/>
          <w:szCs w:val="20"/>
        </w:rPr>
        <w:t>(</w:t>
      </w:r>
      <w:r w:rsidR="001B2489" w:rsidRPr="00A3466D">
        <w:rPr>
          <w:rFonts w:cs="Arial"/>
          <w:bCs/>
          <w:color w:val="000000"/>
          <w:szCs w:val="20"/>
        </w:rPr>
        <w:t>b</w:t>
      </w:r>
      <w:r w:rsidRPr="00A3466D">
        <w:rPr>
          <w:rFonts w:cs="Arial"/>
          <w:bCs/>
          <w:color w:val="000000"/>
          <w:szCs w:val="20"/>
        </w:rPr>
        <w:t>)</w:t>
      </w:r>
      <w:r w:rsidRPr="00EF7D18">
        <w:rPr>
          <w:rFonts w:cs="Arial"/>
          <w:b/>
          <w:bCs/>
          <w:color w:val="000000"/>
          <w:szCs w:val="20"/>
        </w:rPr>
        <w:t xml:space="preserve"> </w:t>
      </w:r>
      <w:r w:rsidRPr="00EF7D18">
        <w:rPr>
          <w:rFonts w:cs="Arial"/>
          <w:color w:val="000000"/>
          <w:szCs w:val="20"/>
        </w:rPr>
        <w:t>Calculate the perimeters of these shapes.</w:t>
      </w:r>
      <w:r w:rsidR="00A3466D">
        <w:rPr>
          <w:rFonts w:cs="Arial"/>
          <w:color w:val="000000"/>
          <w:szCs w:val="20"/>
        </w:rPr>
        <w:t xml:space="preserve"> (Show working)</w:t>
      </w:r>
    </w:p>
    <w:p w:rsidR="00EF7D18" w:rsidRDefault="00AA39EA" w:rsidP="00EF7D18">
      <w:pPr>
        <w:autoSpaceDE w:val="0"/>
        <w:autoSpaceDN w:val="0"/>
        <w:adjustRightInd w:val="0"/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1833539" cy="1455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611" cy="14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E14A3B">
        <w:rPr>
          <w:rFonts w:cs="Arial"/>
          <w:noProof/>
        </w:rPr>
        <w:drawing>
          <wp:inline distT="0" distB="0" distL="0" distR="0">
            <wp:extent cx="1397000" cy="1207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</w:rPr>
        <w:tab/>
      </w:r>
    </w:p>
    <w:p w:rsidR="00AA39EA" w:rsidRDefault="00AA39EA" w:rsidP="00EF7D18">
      <w:pPr>
        <w:autoSpaceDE w:val="0"/>
        <w:autoSpaceDN w:val="0"/>
        <w:adjustRightInd w:val="0"/>
        <w:rPr>
          <w:rFonts w:cs="Arial"/>
        </w:rPr>
      </w:pPr>
    </w:p>
    <w:p w:rsidR="00AA39EA" w:rsidRDefault="00AA39EA" w:rsidP="00EF7D18">
      <w:pPr>
        <w:autoSpaceDE w:val="0"/>
        <w:autoSpaceDN w:val="0"/>
        <w:adjustRightInd w:val="0"/>
        <w:rPr>
          <w:rFonts w:cs="Arial"/>
        </w:rPr>
      </w:pPr>
    </w:p>
    <w:p w:rsidR="00AA39EA" w:rsidRPr="00C54FE6" w:rsidRDefault="00AA39EA" w:rsidP="00EF7D18">
      <w:pPr>
        <w:autoSpaceDE w:val="0"/>
        <w:autoSpaceDN w:val="0"/>
        <w:adjustRightInd w:val="0"/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2216505" cy="13560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561" cy="135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</w:rPr>
        <w:t xml:space="preserve"> 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E14A3B">
        <w:rPr>
          <w:rFonts w:cs="Arial"/>
          <w:noProof/>
        </w:rPr>
        <w:drawing>
          <wp:inline distT="0" distB="0" distL="0" distR="0">
            <wp:extent cx="1711960" cy="15728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D18" w:rsidRDefault="00EF7D18" w:rsidP="00EF7D18">
      <w:pPr>
        <w:autoSpaceDE w:val="0"/>
        <w:autoSpaceDN w:val="0"/>
        <w:adjustRightInd w:val="0"/>
        <w:rPr>
          <w:rFonts w:ascii="Esperanto" w:hAnsi="Esperanto" w:cs="Esperanto"/>
          <w:color w:val="000000"/>
          <w:sz w:val="20"/>
          <w:szCs w:val="20"/>
        </w:rPr>
      </w:pPr>
    </w:p>
    <w:p w:rsidR="001B2489" w:rsidRDefault="001B2489" w:rsidP="00EF7D18">
      <w:pPr>
        <w:autoSpaceDE w:val="0"/>
        <w:autoSpaceDN w:val="0"/>
        <w:adjustRightInd w:val="0"/>
        <w:rPr>
          <w:rFonts w:ascii="Esperanto" w:hAnsi="Esperanto" w:cs="Esperanto"/>
          <w:color w:val="000000"/>
          <w:sz w:val="20"/>
          <w:szCs w:val="20"/>
        </w:rPr>
      </w:pPr>
    </w:p>
    <w:p w:rsidR="001B2489" w:rsidRDefault="001B2489" w:rsidP="001B2489">
      <w:pPr>
        <w:pStyle w:val="Heading3"/>
      </w:pPr>
      <w:r>
        <w:lastRenderedPageBreak/>
        <w:t xml:space="preserve">Question </w:t>
      </w:r>
      <w:r w:rsidR="009C1176">
        <w:t>5</w:t>
      </w:r>
      <w:r>
        <w:t xml:space="preserve">   </w:t>
      </w:r>
      <w:r w:rsidRPr="001B2489">
        <w:rPr>
          <w:b w:val="0"/>
        </w:rPr>
        <w:t>[</w:t>
      </w:r>
      <w:r w:rsidR="0039419A">
        <w:rPr>
          <w:b w:val="0"/>
        </w:rPr>
        <w:t>3</w:t>
      </w:r>
      <w:r w:rsidRPr="001B2489">
        <w:rPr>
          <w:b w:val="0"/>
        </w:rPr>
        <w:t xml:space="preserve"> marks</w:t>
      </w:r>
      <w:r>
        <w:rPr>
          <w:b w:val="0"/>
        </w:rPr>
        <w:t xml:space="preserve">: </w:t>
      </w:r>
      <w:r w:rsidR="0039419A">
        <w:rPr>
          <w:b w:val="0"/>
        </w:rPr>
        <w:t>1</w:t>
      </w:r>
      <w:r>
        <w:rPr>
          <w:b w:val="0"/>
        </w:rPr>
        <w:t>, 2</w:t>
      </w:r>
      <w:r w:rsidRPr="001B2489">
        <w:rPr>
          <w:b w:val="0"/>
        </w:rPr>
        <w:t>]</w:t>
      </w:r>
    </w:p>
    <w:p w:rsidR="001B2489" w:rsidRDefault="0039419A" w:rsidP="001B2489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Joe wants to put new carpet in his bedroom. His bedroom is 4.5 m long and 3.2 m wide.</w:t>
      </w:r>
    </w:p>
    <w:p w:rsidR="0039419A" w:rsidRDefault="0039419A" w:rsidP="0039419A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Draw a diagram of Joe’s bedroom </w:t>
      </w:r>
      <w:r w:rsidR="00A3466D">
        <w:rPr>
          <w:rFonts w:cs="Arial"/>
        </w:rPr>
        <w:t xml:space="preserve">floor </w:t>
      </w:r>
      <w:r>
        <w:rPr>
          <w:rFonts w:cs="Arial"/>
        </w:rPr>
        <w:t>with dimensions.</w:t>
      </w:r>
    </w:p>
    <w:p w:rsidR="0039419A" w:rsidRDefault="0039419A" w:rsidP="0039419A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39419A" w:rsidRDefault="0039419A" w:rsidP="0039419A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39419A" w:rsidRDefault="0039419A" w:rsidP="0039419A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39419A" w:rsidRDefault="0039419A" w:rsidP="0039419A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39419A" w:rsidRDefault="0039419A" w:rsidP="0039419A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39419A" w:rsidRDefault="0039419A" w:rsidP="0039419A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39419A" w:rsidRDefault="0039419A" w:rsidP="0039419A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39419A" w:rsidRPr="0039419A" w:rsidRDefault="0039419A" w:rsidP="0039419A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How many square metres of carpet does Joe need to purchase in order to cover his bedroom? (show working)</w:t>
      </w:r>
    </w:p>
    <w:p w:rsidR="00AA39EA" w:rsidRDefault="00AA39EA" w:rsidP="001B2489">
      <w:pPr>
        <w:autoSpaceDE w:val="0"/>
        <w:autoSpaceDN w:val="0"/>
        <w:adjustRightInd w:val="0"/>
        <w:rPr>
          <w:rFonts w:cs="Arial"/>
        </w:rPr>
      </w:pPr>
    </w:p>
    <w:p w:rsidR="0039419A" w:rsidRDefault="0039419A" w:rsidP="001B2489">
      <w:pPr>
        <w:autoSpaceDE w:val="0"/>
        <w:autoSpaceDN w:val="0"/>
        <w:adjustRightInd w:val="0"/>
        <w:rPr>
          <w:rFonts w:cs="Arial"/>
        </w:rPr>
      </w:pPr>
    </w:p>
    <w:p w:rsidR="0039419A" w:rsidRDefault="0039419A" w:rsidP="001B2489">
      <w:pPr>
        <w:autoSpaceDE w:val="0"/>
        <w:autoSpaceDN w:val="0"/>
        <w:adjustRightInd w:val="0"/>
        <w:rPr>
          <w:rFonts w:cs="Arial"/>
        </w:rPr>
      </w:pPr>
    </w:p>
    <w:p w:rsidR="0039419A" w:rsidRDefault="0039419A" w:rsidP="001B2489">
      <w:pPr>
        <w:autoSpaceDE w:val="0"/>
        <w:autoSpaceDN w:val="0"/>
        <w:adjustRightInd w:val="0"/>
        <w:rPr>
          <w:rFonts w:cs="Arial"/>
        </w:rPr>
      </w:pPr>
    </w:p>
    <w:p w:rsidR="0039419A" w:rsidRDefault="0039419A" w:rsidP="001B2489">
      <w:pPr>
        <w:autoSpaceDE w:val="0"/>
        <w:autoSpaceDN w:val="0"/>
        <w:adjustRightInd w:val="0"/>
        <w:rPr>
          <w:rFonts w:cs="Arial"/>
        </w:rPr>
      </w:pPr>
    </w:p>
    <w:p w:rsidR="001B2489" w:rsidRDefault="001B2489" w:rsidP="001B2489">
      <w:pPr>
        <w:pStyle w:val="Heading3"/>
      </w:pPr>
      <w:r>
        <w:t xml:space="preserve">Question </w:t>
      </w:r>
      <w:r w:rsidR="009C1176">
        <w:t>6</w:t>
      </w:r>
      <w:r>
        <w:t xml:space="preserve">   </w:t>
      </w:r>
      <w:r w:rsidRPr="001B2489">
        <w:rPr>
          <w:b w:val="0"/>
        </w:rPr>
        <w:t>[</w:t>
      </w:r>
      <w:r w:rsidR="00F91BE0">
        <w:rPr>
          <w:b w:val="0"/>
        </w:rPr>
        <w:t>2</w:t>
      </w:r>
      <w:r w:rsidRPr="001B2489">
        <w:rPr>
          <w:b w:val="0"/>
        </w:rPr>
        <w:t xml:space="preserve"> marks</w:t>
      </w:r>
      <w:r>
        <w:rPr>
          <w:b w:val="0"/>
        </w:rPr>
        <w:t xml:space="preserve">: </w:t>
      </w:r>
      <w:r w:rsidR="00F91BE0">
        <w:rPr>
          <w:b w:val="0"/>
        </w:rPr>
        <w:t>1</w:t>
      </w:r>
      <w:r>
        <w:rPr>
          <w:b w:val="0"/>
        </w:rPr>
        <w:t xml:space="preserve">, </w:t>
      </w:r>
      <w:r w:rsidR="00F91BE0">
        <w:rPr>
          <w:b w:val="0"/>
        </w:rPr>
        <w:t>1</w:t>
      </w:r>
      <w:r w:rsidRPr="001B2489">
        <w:rPr>
          <w:b w:val="0"/>
        </w:rPr>
        <w:t>]</w:t>
      </w:r>
    </w:p>
    <w:p w:rsidR="001B2489" w:rsidRDefault="001B2489" w:rsidP="001B248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 xml:space="preserve">Estimate the </w:t>
      </w:r>
      <w:r w:rsidRPr="0058081C">
        <w:rPr>
          <w:b/>
        </w:rPr>
        <w:t>area</w:t>
      </w:r>
      <w:r>
        <w:t xml:space="preserve"> of the following shape. Each square represents 1 </w:t>
      </w:r>
      <w:r w:rsidR="00F91BE0">
        <w:t>unit</w:t>
      </w:r>
      <w:r w:rsidR="00F91BE0" w:rsidRPr="00F91BE0">
        <w:rPr>
          <w:vertAlign w:val="superscript"/>
        </w:rPr>
        <w:t>2</w:t>
      </w:r>
      <w:r>
        <w:t>.</w:t>
      </w:r>
    </w:p>
    <w:p w:rsidR="001B2489" w:rsidRDefault="001B2489" w:rsidP="001B248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E86A40" wp14:editId="72410AC3">
                <wp:simplePos x="0" y="0"/>
                <wp:positionH relativeFrom="column">
                  <wp:posOffset>2543099</wp:posOffset>
                </wp:positionH>
                <wp:positionV relativeFrom="paragraph">
                  <wp:posOffset>702183</wp:posOffset>
                </wp:positionV>
                <wp:extent cx="2400300" cy="571500"/>
                <wp:effectExtent l="0" t="0" r="0" b="0"/>
                <wp:wrapNone/>
                <wp:docPr id="323" name="Text Box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2647" w:rsidRDefault="00852647" w:rsidP="001B2489">
                            <w:r>
                              <w:t xml:space="preserve">_________________________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3" o:spid="_x0000_s1026" type="#_x0000_t202" style="position:absolute;margin-left:200.25pt;margin-top:55.3pt;width:189pt;height: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" stroked="f">
                <v:textbox>
                  <w:txbxContent>
                    <w:p w:rsidR="001B2489" w:rsidRDefault="00F91BE0" w:rsidP="001B2489">
                      <w:r>
                        <w:t>_________________________</w:t>
                      </w:r>
                      <w:r w:rsidR="001B2489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</w:t>
      </w:r>
      <w:r>
        <w:rPr>
          <w:noProof/>
        </w:rPr>
        <w:drawing>
          <wp:inline distT="0" distB="0" distL="0" distR="0" wp14:anchorId="4446E229" wp14:editId="6E5F1A61">
            <wp:extent cx="1600200" cy="1714500"/>
            <wp:effectExtent l="0" t="0" r="0" b="0"/>
            <wp:docPr id="322" name="Picture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19A" w:rsidRDefault="0039419A" w:rsidP="001B2489"/>
    <w:p w:rsidR="001B2489" w:rsidRDefault="00F91BE0" w:rsidP="001B2489">
      <w:r>
        <w:rPr>
          <w:rFonts w:cs="Arial"/>
          <w:noProof/>
        </w:rPr>
        <w:drawing>
          <wp:anchor distT="0" distB="0" distL="114300" distR="114300" simplePos="0" relativeHeight="251678720" behindDoc="0" locked="0" layoutInCell="1" allowOverlap="1" wp14:anchorId="0AD7E110" wp14:editId="16E1D6E4">
            <wp:simplePos x="0" y="0"/>
            <wp:positionH relativeFrom="column">
              <wp:posOffset>466725</wp:posOffset>
            </wp:positionH>
            <wp:positionV relativeFrom="paragraph">
              <wp:posOffset>278765</wp:posOffset>
            </wp:positionV>
            <wp:extent cx="4056380" cy="1847850"/>
            <wp:effectExtent l="0" t="0" r="1270" b="0"/>
            <wp:wrapNone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8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2489">
        <w:t xml:space="preserve">(b) Calculate the </w:t>
      </w:r>
      <w:r w:rsidR="001B2489" w:rsidRPr="0058081C">
        <w:rPr>
          <w:b/>
        </w:rPr>
        <w:t>area</w:t>
      </w:r>
      <w:r w:rsidR="001B2489">
        <w:t xml:space="preserve"> of the following shape. Each square represents 1 </w:t>
      </w:r>
      <w:r w:rsidR="0039419A">
        <w:t>unit</w:t>
      </w:r>
      <w:r w:rsidR="0039419A" w:rsidRPr="00F91BE0">
        <w:rPr>
          <w:vertAlign w:val="superscript"/>
        </w:rPr>
        <w:t>2</w:t>
      </w:r>
      <w:r w:rsidR="001B2489">
        <w:t>.</w:t>
      </w:r>
    </w:p>
    <w:p w:rsidR="001B2489" w:rsidRDefault="001B2489" w:rsidP="00F91BE0">
      <w:pPr>
        <w:autoSpaceDE w:val="0"/>
        <w:autoSpaceDN w:val="0"/>
        <w:adjustRightInd w:val="0"/>
        <w:ind w:firstLine="720"/>
        <w:rPr>
          <w:rFonts w:cs="Arial"/>
        </w:rPr>
      </w:pPr>
    </w:p>
    <w:p w:rsidR="001B2489" w:rsidRDefault="001B2489" w:rsidP="001B2489">
      <w:pPr>
        <w:autoSpaceDE w:val="0"/>
        <w:autoSpaceDN w:val="0"/>
        <w:adjustRightInd w:val="0"/>
        <w:rPr>
          <w:rFonts w:cs="Arial"/>
        </w:rPr>
      </w:pPr>
    </w:p>
    <w:p w:rsidR="001B2489" w:rsidRDefault="001B2489" w:rsidP="001B2489">
      <w:pPr>
        <w:autoSpaceDE w:val="0"/>
        <w:autoSpaceDN w:val="0"/>
        <w:adjustRightInd w:val="0"/>
        <w:rPr>
          <w:rFonts w:cs="Arial"/>
        </w:rPr>
      </w:pPr>
    </w:p>
    <w:p w:rsidR="001B2489" w:rsidRDefault="001B2489" w:rsidP="001B2489">
      <w:pPr>
        <w:autoSpaceDE w:val="0"/>
        <w:autoSpaceDN w:val="0"/>
        <w:adjustRightInd w:val="0"/>
        <w:rPr>
          <w:rFonts w:cs="Arial"/>
        </w:rPr>
      </w:pPr>
    </w:p>
    <w:p w:rsidR="001B2489" w:rsidRDefault="001B2489" w:rsidP="001B2489">
      <w:pPr>
        <w:autoSpaceDE w:val="0"/>
        <w:autoSpaceDN w:val="0"/>
        <w:adjustRightInd w:val="0"/>
        <w:rPr>
          <w:rFonts w:cs="Arial"/>
        </w:rPr>
      </w:pPr>
    </w:p>
    <w:p w:rsidR="0039419A" w:rsidRDefault="0039419A" w:rsidP="0051582F">
      <w:pPr>
        <w:rPr>
          <w:noProof/>
        </w:rPr>
      </w:pPr>
    </w:p>
    <w:p w:rsidR="00A3466D" w:rsidRDefault="00A3466D" w:rsidP="0039419A">
      <w:pPr>
        <w:rPr>
          <w:b/>
        </w:rPr>
      </w:pPr>
    </w:p>
    <w:p w:rsidR="00F91BE0" w:rsidRDefault="00F91BE0" w:rsidP="0039419A">
      <w:r w:rsidRPr="00A3466D">
        <w:rPr>
          <w:b/>
        </w:rPr>
        <w:t xml:space="preserve">Question </w:t>
      </w:r>
      <w:r w:rsidR="009C1176" w:rsidRPr="00A3466D">
        <w:rPr>
          <w:b/>
        </w:rPr>
        <w:t>7</w:t>
      </w:r>
      <w:r>
        <w:t xml:space="preserve">   </w:t>
      </w:r>
      <w:r w:rsidRPr="001B2489">
        <w:t>[</w:t>
      </w:r>
      <w:r w:rsidR="00467410">
        <w:t>7</w:t>
      </w:r>
      <w:r w:rsidRPr="001B2489">
        <w:t xml:space="preserve"> marks</w:t>
      </w:r>
      <w:r>
        <w:t xml:space="preserve">: 2, 2, </w:t>
      </w:r>
      <w:proofErr w:type="gramStart"/>
      <w:r w:rsidR="00467410">
        <w:t>3</w:t>
      </w:r>
      <w:proofErr w:type="gramEnd"/>
      <w:r w:rsidRPr="001B2489">
        <w:t>]</w:t>
      </w:r>
      <w:r w:rsidR="00E14A3B">
        <w:t xml:space="preserve"> </w:t>
      </w:r>
    </w:p>
    <w:p w:rsidR="00E14A3B" w:rsidRDefault="00E14A3B" w:rsidP="00B91CE2">
      <w:pPr>
        <w:spacing w:after="0"/>
      </w:pPr>
      <w:r>
        <w:t>Calculate the area of the following shapes:</w:t>
      </w:r>
    </w:p>
    <w:p w:rsidR="00B91CE2" w:rsidRDefault="00B91CE2" w:rsidP="00B91CE2">
      <w:pPr>
        <w:spacing w:after="0"/>
        <w:rPr>
          <w:b/>
        </w:rPr>
      </w:pPr>
      <w:r>
        <w:t>(Show working)</w:t>
      </w:r>
    </w:p>
    <w:p w:rsidR="00F91BE0" w:rsidRDefault="005A5841" w:rsidP="00F91BE0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654C533" wp14:editId="5D1E10DD">
                <wp:simplePos x="0" y="0"/>
                <wp:positionH relativeFrom="column">
                  <wp:posOffset>4492625</wp:posOffset>
                </wp:positionH>
                <wp:positionV relativeFrom="paragraph">
                  <wp:posOffset>68580</wp:posOffset>
                </wp:positionV>
                <wp:extent cx="1828800" cy="1495425"/>
                <wp:effectExtent l="0" t="0" r="0" b="9525"/>
                <wp:wrapNone/>
                <wp:docPr id="347" name="Group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495425"/>
                          <a:chOff x="0" y="0"/>
                          <a:chExt cx="1828800" cy="1495425"/>
                        </a:xfrm>
                      </wpg:grpSpPr>
                      <pic:pic xmlns:pic="http://schemas.openxmlformats.org/drawingml/2006/picture">
                        <pic:nvPicPr>
                          <pic:cNvPr id="343" name="Picture 343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6675"/>
                            <a:ext cx="18288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46" name="Rectangle 346"/>
                        <wps:cNvSpPr/>
                        <wps:spPr>
                          <a:xfrm>
                            <a:off x="276225" y="0"/>
                            <a:ext cx="200025" cy="304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7" o:spid="_x0000_s1026" style="position:absolute;margin-left:353.75pt;margin-top:5.4pt;width:2in;height:117.75pt;z-index:251684864" coordsize="18288,149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3" o:spid="_x0000_s1027" type="#_x0000_t75" style="position:absolute;top:666;width:18288;height:14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vGlPEAAAA3AAAAA8AAABkcnMvZG93bnJldi54bWxEj9FqAjEURN8L/YdwC32r2e1KldUopSAU&#10;qoK2H3DZXDehm5slSddtv94IQh+HmTnDLNej68RAIVrPCspJAYK48dpyq+Drc/M0BxETssbOMyn4&#10;pQjr1f3dEmvtz3yg4ZhakSEca1RgUuprKWNjyGGc+J44eycfHKYsQyt1wHOGu04+F8WLdGg5Lxjs&#10;6c1Q8338cQqsDaaoZvOt/tun3X4zfJSlDUo9PoyvCxCJxvQfvrXftYJqWsH1TD4CcnU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qvGlPEAAAA3AAAAA8AAAAAAAAAAAAAAAAA&#10;nwIAAGRycy9kb3ducmV2LnhtbFBLBQYAAAAABAAEAPcAAACQAwAAAAA=&#10;">
                  <v:imagedata r:id="rId14" o:title=""/>
                  <v:path arrowok="t"/>
                </v:shape>
                <v:rect id="Rectangle 346" o:spid="_x0000_s1028" style="position:absolute;left:2762;width:200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Rt38QA&#10;AADcAAAADwAAAGRycy9kb3ducmV2LnhtbESP3YrCMBSE7xd8h3AEb0RTXRGtRhFF0IvF3wc4Nse2&#10;2JyUJtbu25sFYS+HmfmGmS8bU4iaKpdbVjDoRyCIE6tzThVcL9veBITzyBoLy6TglxwsF62vOcba&#10;vvhE9dmnIkDYxagg876MpXRJRgZd35bEwbvbyqAPskqlrvAV4KaQwygaS4M5h4UMS1pnlDzOT6Ng&#10;7Q91d3O7rQr97B7d9GfvBrZUqtNuVjMQnhr/H/60d1rB92gMf2fCEZCL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kbd/EAAAA3AAAAA8AAAAAAAAAAAAAAAAAmAIAAGRycy9k&#10;b3ducmV2LnhtbFBLBQYAAAAABAAEAPUAAACJAwAAAAA=&#10;" fillcolor="white [3201]" strokecolor="white [3212]" strokeweight="2pt"/>
              </v:group>
            </w:pict>
          </mc:Fallback>
        </mc:AlternateContent>
      </w:r>
      <w:r w:rsidR="0085264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54.75pt;margin-top:14.25pt;width:101.75pt;height:80.15pt;z-index:251686912;mso-position-horizontal-relative:text;mso-position-vertical-relative:text">
            <v:imagedata r:id="rId15" o:title=""/>
          </v:shape>
          <o:OLEObject Type="Embed" ProgID="FXDraw.Graphic" ShapeID="_x0000_s1027" DrawAspect="Content" ObjectID="_1523255703" r:id="rId16"/>
        </w:pict>
      </w:r>
      <w:r w:rsidR="006779C9">
        <w:t xml:space="preserve">   a)</w:t>
      </w:r>
      <w:r w:rsidR="006779C9">
        <w:tab/>
      </w:r>
      <w:r w:rsidR="006779C9">
        <w:tab/>
      </w:r>
      <w:r w:rsidR="006779C9">
        <w:tab/>
      </w:r>
      <w:r w:rsidR="006779C9">
        <w:tab/>
      </w:r>
      <w:r w:rsidR="006779C9">
        <w:tab/>
      </w:r>
      <w:r w:rsidR="006779C9">
        <w:tab/>
      </w:r>
      <w:r w:rsidR="006779C9">
        <w:tab/>
      </w:r>
      <w:r w:rsidR="006779C9">
        <w:tab/>
      </w:r>
      <w:r>
        <w:tab/>
      </w:r>
      <w:proofErr w:type="gramStart"/>
      <w:r w:rsidR="006779C9">
        <w:t>b</w:t>
      </w:r>
      <w:proofErr w:type="gramEnd"/>
      <w:r w:rsidR="006779C9">
        <w:t>)</w:t>
      </w:r>
    </w:p>
    <w:p w:rsidR="00F91BE0" w:rsidRDefault="00F91BE0" w:rsidP="00F91BE0"/>
    <w:p w:rsidR="00F91BE0" w:rsidRDefault="00F91BE0" w:rsidP="00F91BE0"/>
    <w:p w:rsidR="00F91BE0" w:rsidRDefault="00F91BE0" w:rsidP="00F91BE0"/>
    <w:p w:rsidR="00F91BE0" w:rsidRDefault="00F91BE0" w:rsidP="00F91BE0"/>
    <w:p w:rsidR="005A5841" w:rsidRDefault="005A5841" w:rsidP="005A5841">
      <w:pPr>
        <w:ind w:left="142" w:hanging="142"/>
      </w:pPr>
      <w:r>
        <w:tab/>
      </w:r>
    </w:p>
    <w:p w:rsidR="005A5841" w:rsidRDefault="005A5841" w:rsidP="005A5841">
      <w:pPr>
        <w:ind w:left="142" w:hanging="142"/>
      </w:pPr>
    </w:p>
    <w:p w:rsidR="005A5841" w:rsidRDefault="005A5841" w:rsidP="005A5841">
      <w:pPr>
        <w:ind w:left="142" w:hanging="142"/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351B21E0" wp14:editId="6CEF52C8">
            <wp:simplePos x="0" y="0"/>
            <wp:positionH relativeFrom="column">
              <wp:posOffset>657225</wp:posOffset>
            </wp:positionH>
            <wp:positionV relativeFrom="paragraph">
              <wp:posOffset>-3175</wp:posOffset>
            </wp:positionV>
            <wp:extent cx="2259965" cy="1380490"/>
            <wp:effectExtent l="0" t="0" r="6985" b="0"/>
            <wp:wrapTight wrapText="bothSides">
              <wp:wrapPolygon edited="0">
                <wp:start x="0" y="0"/>
                <wp:lineTo x="0" y="21163"/>
                <wp:lineTo x="21485" y="21163"/>
                <wp:lineTo x="2148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419A" w:rsidRDefault="005A5841" w:rsidP="005A5841">
      <w:pPr>
        <w:ind w:left="142" w:hanging="142"/>
      </w:pPr>
      <w:r>
        <w:t>c)</w:t>
      </w:r>
      <w:r w:rsidRPr="005A5841">
        <w:rPr>
          <w:noProof/>
        </w:rPr>
        <w:t xml:space="preserve"> </w:t>
      </w:r>
    </w:p>
    <w:p w:rsidR="0039419A" w:rsidRDefault="0039419A" w:rsidP="00F91BE0"/>
    <w:p w:rsidR="00F91BE0" w:rsidRDefault="00F91BE0" w:rsidP="00F91BE0"/>
    <w:p w:rsidR="00982AD7" w:rsidRDefault="00982AD7" w:rsidP="00F91BE0"/>
    <w:p w:rsidR="005A5841" w:rsidRDefault="005A5841" w:rsidP="00F91BE0">
      <w:pPr>
        <w:rPr>
          <w:b/>
        </w:rPr>
      </w:pPr>
    </w:p>
    <w:p w:rsidR="005A5841" w:rsidRDefault="005A5841" w:rsidP="00F91BE0">
      <w:pPr>
        <w:rPr>
          <w:b/>
        </w:rPr>
      </w:pPr>
    </w:p>
    <w:p w:rsidR="00F91BE0" w:rsidRPr="00F91BE0" w:rsidRDefault="00F91BE0" w:rsidP="00F91BE0">
      <w:pPr>
        <w:rPr>
          <w:b/>
        </w:rPr>
      </w:pPr>
      <w:r w:rsidRPr="00F91BE0">
        <w:rPr>
          <w:b/>
        </w:rPr>
        <w:t xml:space="preserve">Question </w:t>
      </w:r>
      <w:r w:rsidR="009C1176">
        <w:rPr>
          <w:b/>
        </w:rPr>
        <w:t>8</w:t>
      </w:r>
      <w:r w:rsidRPr="00F91BE0">
        <w:rPr>
          <w:b/>
        </w:rPr>
        <w:t xml:space="preserve">  </w:t>
      </w:r>
      <w:r w:rsidR="0014497A">
        <w:rPr>
          <w:b/>
        </w:rPr>
        <w:t xml:space="preserve">   </w:t>
      </w:r>
      <w:r w:rsidRPr="00F91BE0">
        <w:rPr>
          <w:b/>
        </w:rPr>
        <w:t xml:space="preserve"> </w:t>
      </w:r>
      <w:r w:rsidRPr="00F91BE0">
        <w:t>[</w:t>
      </w:r>
      <w:r w:rsidR="009C1176">
        <w:t>4</w:t>
      </w:r>
      <w:r w:rsidRPr="00F91BE0">
        <w:t xml:space="preserve"> marks</w:t>
      </w:r>
      <w:r w:rsidR="009C1176">
        <w:t>: 2, 2</w:t>
      </w:r>
      <w:r w:rsidRPr="00F91BE0">
        <w:t>]</w:t>
      </w:r>
    </w:p>
    <w:p w:rsidR="009C1176" w:rsidRDefault="00E14A3B" w:rsidP="009C117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John plays cricket. </w:t>
      </w:r>
      <w:r w:rsidR="009C1176">
        <w:rPr>
          <w:rFonts w:cs="Arial"/>
        </w:rPr>
        <w:t>If John can bowl 6 balls in 5 minutes. How many balls can he bowl</w:t>
      </w:r>
      <w:r>
        <w:rPr>
          <w:rFonts w:cs="Arial"/>
        </w:rPr>
        <w:br/>
      </w:r>
      <w:r w:rsidR="009C1176">
        <w:rPr>
          <w:rFonts w:cs="Arial"/>
        </w:rPr>
        <w:t xml:space="preserve"> in ½ hour?</w:t>
      </w:r>
    </w:p>
    <w:p w:rsidR="00E14A3B" w:rsidRDefault="00E14A3B" w:rsidP="00E14A3B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E14A3B" w:rsidRDefault="00E14A3B" w:rsidP="00E14A3B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E14A3B" w:rsidRDefault="00E14A3B" w:rsidP="00E14A3B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E14A3B" w:rsidRDefault="00E14A3B" w:rsidP="00E14A3B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E14A3B" w:rsidRDefault="00E14A3B" w:rsidP="009C117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At Coles you have a choice of buying loose potatoes or a bag of potatoes. Loose potatoes cost $2.30 /kg and a 3 kg bag of potatoes is $7. Which is the better buy </w:t>
      </w:r>
      <w:r w:rsidRPr="00E14A3B">
        <w:rPr>
          <w:rFonts w:cs="Arial"/>
          <w:b/>
        </w:rPr>
        <w:t>and explain</w:t>
      </w:r>
      <w:r>
        <w:rPr>
          <w:rFonts w:cs="Arial"/>
        </w:rPr>
        <w:t xml:space="preserve"> how you reached your answer?</w:t>
      </w:r>
    </w:p>
    <w:p w:rsidR="0039419A" w:rsidRDefault="0039419A" w:rsidP="0039419A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E14A3B" w:rsidRDefault="00E14A3B" w:rsidP="0039419A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39419A" w:rsidRDefault="0039419A" w:rsidP="0039419A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39419A" w:rsidRPr="009C1176" w:rsidRDefault="0039419A" w:rsidP="0039419A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F91BE0" w:rsidRPr="00F91BE0" w:rsidRDefault="00F91BE0" w:rsidP="00F91BE0"/>
    <w:p w:rsidR="00A3466D" w:rsidRDefault="00A3466D" w:rsidP="00F91BE0">
      <w:pPr>
        <w:pStyle w:val="Heading3"/>
      </w:pPr>
    </w:p>
    <w:p w:rsidR="00F91BE0" w:rsidRPr="00F91BE0" w:rsidRDefault="00F91BE0" w:rsidP="00F91BE0">
      <w:pPr>
        <w:pStyle w:val="Heading3"/>
        <w:rPr>
          <w:b w:val="0"/>
        </w:rPr>
      </w:pPr>
      <w:r>
        <w:t xml:space="preserve">Question </w:t>
      </w:r>
      <w:r w:rsidR="009C1176">
        <w:t>9</w:t>
      </w:r>
      <w:r>
        <w:t xml:space="preserve">       </w:t>
      </w:r>
      <w:r w:rsidRPr="00F91BE0">
        <w:rPr>
          <w:b w:val="0"/>
        </w:rPr>
        <w:t>[7 marks</w:t>
      </w:r>
      <w:r>
        <w:rPr>
          <w:b w:val="0"/>
        </w:rPr>
        <w:t>: 2, 2, 3</w:t>
      </w:r>
      <w:r w:rsidRPr="00F91BE0">
        <w:rPr>
          <w:b w:val="0"/>
        </w:rPr>
        <w:t>]</w:t>
      </w:r>
    </w:p>
    <w:p w:rsidR="00F91BE0" w:rsidRPr="00C54FE6" w:rsidRDefault="00F91BE0" w:rsidP="00F91BE0">
      <w:pPr>
        <w:autoSpaceDE w:val="0"/>
        <w:autoSpaceDN w:val="0"/>
        <w:adjustRightInd w:val="0"/>
        <w:rPr>
          <w:rFonts w:cs="Arial"/>
        </w:rPr>
      </w:pPr>
      <w:r w:rsidRPr="00C54FE6">
        <w:rPr>
          <w:rFonts w:cs="Arial"/>
        </w:rPr>
        <w:t>This is the position of Grant’s house on his block of land.</w:t>
      </w:r>
    </w:p>
    <w:p w:rsidR="00F91BE0" w:rsidRPr="00C54FE6" w:rsidRDefault="00F91BE0" w:rsidP="00F91BE0">
      <w:pPr>
        <w:autoSpaceDE w:val="0"/>
        <w:autoSpaceDN w:val="0"/>
        <w:adjustRightInd w:val="0"/>
        <w:rPr>
          <w:rFonts w:cs="Arial"/>
        </w:rPr>
      </w:pPr>
      <w:r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73025</wp:posOffset>
                </wp:positionV>
                <wp:extent cx="5037455" cy="2322830"/>
                <wp:effectExtent l="0" t="19050" r="86995" b="1270"/>
                <wp:wrapTight wrapText="bothSides">
                  <wp:wrapPolygon edited="0">
                    <wp:start x="10864" y="-177"/>
                    <wp:lineTo x="1960" y="0"/>
                    <wp:lineTo x="735" y="886"/>
                    <wp:lineTo x="899" y="8503"/>
                    <wp:lineTo x="0" y="8680"/>
                    <wp:lineTo x="0" y="11160"/>
                    <wp:lineTo x="817" y="11337"/>
                    <wp:lineTo x="735" y="18777"/>
                    <wp:lineTo x="980" y="19840"/>
                    <wp:lineTo x="1552" y="20195"/>
                    <wp:lineTo x="11272" y="21435"/>
                    <wp:lineTo x="13315" y="21435"/>
                    <wp:lineTo x="15030" y="21435"/>
                    <wp:lineTo x="19277" y="21435"/>
                    <wp:lineTo x="21810" y="20903"/>
                    <wp:lineTo x="21891" y="177"/>
                    <wp:lineTo x="12579" y="-177"/>
                    <wp:lineTo x="10864" y="-177"/>
                  </wp:wrapPolygon>
                </wp:wrapTight>
                <wp:docPr id="324" name="Group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37455" cy="2322830"/>
                          <a:chOff x="1472" y="1702"/>
                          <a:chExt cx="7933" cy="3658"/>
                        </a:xfrm>
                      </wpg:grpSpPr>
                      <wps:wsp>
                        <wps:cNvPr id="325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5522" y="1702"/>
                            <a:ext cx="540" cy="2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2647" w:rsidRPr="00837D17" w:rsidRDefault="00852647" w:rsidP="00F91BE0">
                              <w:pPr>
                                <w:rPr>
                                  <w:rFonts w:ascii="Comic Sans MS" w:hAnsi="Comic Sans M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18"/>
                                  <w:szCs w:val="18"/>
                                </w:rPr>
                                <w:t>8</w:t>
                              </w:r>
                              <w:r w:rsidRPr="00837D17">
                                <w:rPr>
                                  <w:rFonts w:ascii="Comic Sans MS" w:hAnsi="Comic Sans MS"/>
                                  <w:sz w:val="18"/>
                                  <w:szCs w:val="18"/>
                                </w:rPr>
                                <w:t>5m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326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472" y="3217"/>
                            <a:ext cx="540" cy="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2647" w:rsidRPr="00837D17" w:rsidRDefault="00852647" w:rsidP="00F91BE0">
                              <w:pPr>
                                <w:rPr>
                                  <w:rFonts w:ascii="Comic Sans MS" w:hAnsi="Comic Sans M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18"/>
                                  <w:szCs w:val="18"/>
                                </w:rPr>
                                <w:t>30</w:t>
                              </w:r>
                              <w:r w:rsidRPr="00837D17">
                                <w:rPr>
                                  <w:rFonts w:ascii="Comic Sans MS" w:hAnsi="Comic Sans MS"/>
                                  <w:sz w:val="18"/>
                                  <w:szCs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327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6407" y="5096"/>
                            <a:ext cx="540" cy="2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2647" w:rsidRPr="00837D17" w:rsidRDefault="00852647" w:rsidP="00F91BE0">
                              <w:pPr>
                                <w:rPr>
                                  <w:rFonts w:ascii="Comic Sans MS" w:hAnsi="Comic Sans M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18"/>
                                  <w:szCs w:val="18"/>
                                </w:rPr>
                                <w:t>6</w:t>
                              </w:r>
                              <w:r w:rsidRPr="00837D17">
                                <w:rPr>
                                  <w:rFonts w:ascii="Comic Sans MS" w:hAnsi="Comic Sans MS"/>
                                  <w:sz w:val="18"/>
                                  <w:szCs w:val="18"/>
                                </w:rPr>
                                <w:t>5m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g:grpSp>
                        <wpg:cNvPr id="328" name="Group 44"/>
                        <wpg:cNvGrpSpPr>
                          <a:grpSpLocks/>
                        </wpg:cNvGrpSpPr>
                        <wpg:grpSpPr bwMode="auto">
                          <a:xfrm>
                            <a:off x="2100" y="2010"/>
                            <a:ext cx="7305" cy="3040"/>
                            <a:chOff x="2100" y="2010"/>
                            <a:chExt cx="7305" cy="3040"/>
                          </a:xfrm>
                        </wpg:grpSpPr>
                        <wps:wsp>
                          <wps:cNvPr id="329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15" y="2020"/>
                              <a:ext cx="7290" cy="30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52647" w:rsidRDefault="00852647" w:rsidP="00A3466D">
                                <w:pPr>
                                  <w:jc w:val="center"/>
                                </w:pPr>
                              </w:p>
                              <w:p w:rsidR="00852647" w:rsidRDefault="00852647" w:rsidP="00A3466D">
                                <w:pPr>
                                  <w:jc w:val="center"/>
                                </w:pPr>
                              </w:p>
                              <w:p w:rsidR="00852647" w:rsidRPr="00A3466D" w:rsidRDefault="00852647" w:rsidP="00A3466D">
                                <w:pPr>
                                  <w:ind w:left="1440" w:firstLine="720"/>
                                  <w:jc w:val="center"/>
                                  <w:rPr>
                                    <w:rFonts w:ascii="Comic Sans MS" w:hAnsi="Comic Sans MS"/>
                                  </w:rPr>
                                </w:pPr>
                                <w:r w:rsidRPr="00A3466D">
                                  <w:rPr>
                                    <w:rFonts w:ascii="Comic Sans MS" w:hAnsi="Comic Sans MS"/>
                                  </w:rPr>
                                  <w:t>Back Yard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0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3195" y="2010"/>
                              <a:ext cx="1245" cy="25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1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3195" y="2010"/>
                              <a:ext cx="1245" cy="6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2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00" y="2205"/>
                              <a:ext cx="1095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3" name="Line 49"/>
                          <wps:cNvCnPr/>
                          <wps:spPr bwMode="auto">
                            <a:xfrm>
                              <a:off x="4440" y="4515"/>
                              <a:ext cx="0" cy="5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34" name="Line 50"/>
                        <wps:cNvCnPr/>
                        <wps:spPr bwMode="auto">
                          <a:xfrm>
                            <a:off x="7020" y="5220"/>
                            <a:ext cx="23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Line 51"/>
                        <wps:cNvCnPr/>
                        <wps:spPr bwMode="auto">
                          <a:xfrm flipH="1">
                            <a:off x="4425" y="5220"/>
                            <a:ext cx="18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Line 52"/>
                        <wps:cNvCnPr/>
                        <wps:spPr bwMode="auto">
                          <a:xfrm>
                            <a:off x="6060" y="1815"/>
                            <a:ext cx="33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Line 53"/>
                        <wps:cNvCnPr/>
                        <wps:spPr bwMode="auto">
                          <a:xfrm flipH="1">
                            <a:off x="2115" y="1800"/>
                            <a:ext cx="32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Line 54"/>
                        <wps:cNvCnPr/>
                        <wps:spPr bwMode="auto">
                          <a:xfrm flipV="1">
                            <a:off x="1860" y="2010"/>
                            <a:ext cx="0" cy="11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" name="Line 55"/>
                        <wps:cNvCnPr/>
                        <wps:spPr bwMode="auto">
                          <a:xfrm>
                            <a:off x="1830" y="3555"/>
                            <a:ext cx="0" cy="14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3482" y="3311"/>
                            <a:ext cx="690" cy="3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2647" w:rsidRPr="00837D17" w:rsidRDefault="00852647" w:rsidP="00F91BE0">
                              <w:pPr>
                                <w:rPr>
                                  <w:rFonts w:ascii="Comic Sans MS" w:hAnsi="Comic Sans M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18"/>
                                  <w:szCs w:val="18"/>
                                </w:rPr>
                                <w:t>House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341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2192" y="2246"/>
                            <a:ext cx="900" cy="3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2647" w:rsidRPr="00837D17" w:rsidRDefault="00852647" w:rsidP="00F91BE0">
                              <w:pPr>
                                <w:rPr>
                                  <w:rFonts w:ascii="Comic Sans MS" w:hAnsi="Comic Sans M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18"/>
                                  <w:szCs w:val="18"/>
                                </w:rPr>
                                <w:t>Driveway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342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3377" y="2111"/>
                            <a:ext cx="840" cy="3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2647" w:rsidRPr="00837D17" w:rsidRDefault="00852647" w:rsidP="00F91BE0">
                              <w:pPr>
                                <w:rPr>
                                  <w:rFonts w:ascii="Comic Sans MS" w:hAnsi="Comic Sans M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18"/>
                                  <w:szCs w:val="18"/>
                                </w:rPr>
                                <w:t>Carport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4" o:spid="_x0000_s1027" style="position:absolute;margin-left:11.25pt;margin-top:5.75pt;width:396.65pt;height:182.9pt;z-index:-251635712" coordorigin="1472,1702" coordsize="7933,3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">
                <v:shape id="Text Box 41" o:spid="_x0000_s1028" type="#_x0000_t202" style="position:absolute;left:5522;top:1702;width:540;height: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bOqMcA&#10;AADcAAAADwAAAGRycy9kb3ducmV2LnhtbESPT2sCMRTE7wW/Q3iCt5rVdkVWo1SpILWH+gf0+Ng8&#10;N0s3L+sm1W0/fVMoeBxm5jfMdN7aSlyp8aVjBYN+AoI4d7rkQsFhv3ocg/ABWWPlmBR8k4f5rPMw&#10;xUy7G2/puguFiBD2GSowIdSZlD43ZNH3XU0cvbNrLIYom0LqBm8Rbis5TJKRtFhyXDBY09JQ/rn7&#10;sgrCh3m/rI8/h9N2cUnT5zNuXjdvSvW67csERKA23MP/7bVW8DRM4e9MPAJy9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ZmzqjHAAAA3AAAAA8AAAAAAAAAAAAAAAAAmAIAAGRy&#10;cy9kb3ducmV2LnhtbFBLBQYAAAAABAAEAPUAAACMAwAAAAA=&#10;" stroked="f">
                  <v:textbox inset=".5mm,.5mm,.5mm,.5mm">
                    <w:txbxContent>
                      <w:p w:rsidR="00F91BE0" w:rsidRPr="00837D17" w:rsidRDefault="0039419A" w:rsidP="00F91BE0">
                        <w:pPr>
                          <w:rPr>
                            <w:rFonts w:ascii="Comic Sans MS" w:hAnsi="Comic Sans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mic Sans MS" w:hAnsi="Comic Sans MS"/>
                            <w:sz w:val="18"/>
                            <w:szCs w:val="18"/>
                          </w:rPr>
                          <w:t>8</w:t>
                        </w:r>
                        <w:r w:rsidR="00F91BE0" w:rsidRPr="00837D17">
                          <w:rPr>
                            <w:rFonts w:ascii="Comic Sans MS" w:hAnsi="Comic Sans MS"/>
                            <w:sz w:val="18"/>
                            <w:szCs w:val="18"/>
                          </w:rPr>
                          <w:t>5m</w:t>
                        </w:r>
                      </w:p>
                    </w:txbxContent>
                  </v:textbox>
                </v:shape>
                <v:shape id="Text Box 42" o:spid="_x0000_s1029" type="#_x0000_t202" style="position:absolute;left:1472;top:3217;width:54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RQ38cA&#10;AADcAAAADwAAAGRycy9kb3ducmV2LnhtbESPT2sCMRTE7wW/Q3hCbzWrrVK2RmlFQdSD/8AeH5vn&#10;ZnHzsm5S3fbTG0HocZiZ3zDDcWNLcaHaF44VdDsJCOLM6YJzBfvd7OUdhA/IGkvHpOCXPIxHrach&#10;ptpdeUOXbchFhLBPUYEJoUql9Jkhi77jKuLoHV1tMURZ51LXeI1wW8pekgykxYLjgsGKJoay0/bH&#10;KghrszrPD3/7783Xud9/O+Jyulwo9dxuPj9ABGrCf/jRnmsFr70B3M/EIyBH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a0UN/HAAAA3AAAAA8AAAAAAAAAAAAAAAAAmAIAAGRy&#10;cy9kb3ducmV2LnhtbFBLBQYAAAAABAAEAPUAAACMAwAAAAA=&#10;" stroked="f">
                  <v:textbox inset=".5mm,.5mm,.5mm,.5mm">
                    <w:txbxContent>
                      <w:p w:rsidR="00F91BE0" w:rsidRPr="00837D17" w:rsidRDefault="0039419A" w:rsidP="00F91BE0">
                        <w:pPr>
                          <w:rPr>
                            <w:rFonts w:ascii="Comic Sans MS" w:hAnsi="Comic Sans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mic Sans MS" w:hAnsi="Comic Sans MS"/>
                            <w:sz w:val="18"/>
                            <w:szCs w:val="18"/>
                          </w:rPr>
                          <w:t>3</w:t>
                        </w:r>
                        <w:r w:rsidR="00F91BE0">
                          <w:rPr>
                            <w:rFonts w:ascii="Comic Sans MS" w:hAnsi="Comic Sans MS"/>
                            <w:sz w:val="18"/>
                            <w:szCs w:val="18"/>
                          </w:rPr>
                          <w:t>0</w:t>
                        </w:r>
                        <w:r w:rsidR="00F91BE0" w:rsidRPr="00837D17">
                          <w:rPr>
                            <w:rFonts w:ascii="Comic Sans MS" w:hAnsi="Comic Sans MS"/>
                            <w:sz w:val="18"/>
                            <w:szCs w:val="18"/>
                          </w:rPr>
                          <w:t>m</w:t>
                        </w:r>
                      </w:p>
                    </w:txbxContent>
                  </v:textbox>
                </v:shape>
                <v:shape id="Text Box 43" o:spid="_x0000_s1030" type="#_x0000_t202" style="position:absolute;left:6407;top:5096;width:540;height: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j1RMcA&#10;AADcAAAADwAAAGRycy9kb3ducmV2LnhtbESPT2sCMRTE74LfIbxCb5qtVi2rUVppQaqH+gfq8bF5&#10;bhY3L+sm1bWf3giFHoeZ+Q0zmTW2FGeqfeFYwVM3AUGcOV1wrmC3/ei8gPABWWPpmBRcycNs2m5N&#10;MNXuwms6b0IuIoR9igpMCFUqpc8MWfRdVxFH7+BqiyHKOpe6xkuE21L2kmQoLRYcFwxWNDeUHTc/&#10;VkH4MqvT4vt3t1+/nQaD5wMu35efSj0+NK9jEIGa8B/+ay+0gn5vBPcz8QjI6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n49UTHAAAA3AAAAA8AAAAAAAAAAAAAAAAAmAIAAGRy&#10;cy9kb3ducmV2LnhtbFBLBQYAAAAABAAEAPUAAACMAwAAAAA=&#10;" stroked="f">
                  <v:textbox inset=".5mm,.5mm,.5mm,.5mm">
                    <w:txbxContent>
                      <w:p w:rsidR="00F91BE0" w:rsidRPr="00837D17" w:rsidRDefault="0039419A" w:rsidP="00F91BE0">
                        <w:pPr>
                          <w:rPr>
                            <w:rFonts w:ascii="Comic Sans MS" w:hAnsi="Comic Sans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mic Sans MS" w:hAnsi="Comic Sans MS"/>
                            <w:sz w:val="18"/>
                            <w:szCs w:val="18"/>
                          </w:rPr>
                          <w:t>6</w:t>
                        </w:r>
                        <w:r w:rsidR="00F91BE0" w:rsidRPr="00837D17">
                          <w:rPr>
                            <w:rFonts w:ascii="Comic Sans MS" w:hAnsi="Comic Sans MS"/>
                            <w:sz w:val="18"/>
                            <w:szCs w:val="18"/>
                          </w:rPr>
                          <w:t>5m</w:t>
                        </w:r>
                      </w:p>
                    </w:txbxContent>
                  </v:textbox>
                </v:shape>
                <v:group id="Group 44" o:spid="_x0000_s1031" style="position:absolute;left:2100;top:2010;width:7305;height:3040" coordorigin="2100,2010" coordsize="7305,3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<v:rect id="Rectangle 45" o:spid="_x0000_s1032" style="position:absolute;left:2115;top:2020;width:7290;height:3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TkjsUA&#10;AADcAAAADwAAAGRycy9kb3ducmV2LnhtbESPQWvCQBSE7wX/w/IKvTWbJiA1ukqxWOpRk0tvz+wz&#10;ic2+DdnVRH+9KxR6HGbmG2axGk0rLtS7xrKCtygGQVxa3XCloMg3r+8gnEfW2FomBVdysFpOnhaY&#10;aTvwji57X4kAYZehgtr7LpPSlTUZdJHtiIN3tL1BH2RfSd3jEOCmlUkcT6XBhsNCjR2tayp/92ej&#10;4NAkBd52+VdsZpvUb8f8dP75VOrlefyYg/A0+v/wX/tbK0iTGTzOh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5OSOxQAAANwAAAAPAAAAAAAAAAAAAAAAAJgCAABkcnMv&#10;ZG93bnJldi54bWxQSwUGAAAAAAQABAD1AAAAigMAAAAA&#10;">
                    <v:textbox>
                      <w:txbxContent>
                        <w:p w:rsidR="00A3466D" w:rsidRDefault="00A3466D" w:rsidP="00A3466D">
                          <w:pPr>
                            <w:jc w:val="center"/>
                          </w:pPr>
                        </w:p>
                        <w:p w:rsidR="00A3466D" w:rsidRDefault="00A3466D" w:rsidP="00A3466D">
                          <w:pPr>
                            <w:jc w:val="center"/>
                          </w:pPr>
                        </w:p>
                        <w:p w:rsidR="00A3466D" w:rsidRPr="00A3466D" w:rsidRDefault="00A3466D" w:rsidP="00A3466D">
                          <w:pPr>
                            <w:ind w:left="1440" w:firstLine="720"/>
                            <w:jc w:val="center"/>
                            <w:rPr>
                              <w:rFonts w:ascii="Comic Sans MS" w:hAnsi="Comic Sans MS"/>
                            </w:rPr>
                          </w:pPr>
                          <w:r w:rsidRPr="00A3466D">
                            <w:rPr>
                              <w:rFonts w:ascii="Comic Sans MS" w:hAnsi="Comic Sans MS"/>
                            </w:rPr>
                            <w:t>Back Yard</w:t>
                          </w:r>
                        </w:p>
                      </w:txbxContent>
                    </v:textbox>
                  </v:rect>
                  <v:rect id="Rectangle 46" o:spid="_x0000_s1033" style="position:absolute;left:3195;top:2010;width:1245;height:2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fbzsIA&#10;AADcAAAADwAAAGRycy9kb3ducmV2LnhtbERPPW+DMBDdI/U/WBepW2ICUtRSDKpapWrGhCzdrvgC&#10;pPiMsAMkv74eKnV8et9ZMZtOjDS41rKCzToCQVxZ3XKt4FTuVk8gnEfW2FkmBTdyUOQPiwxTbSc+&#10;0Hj0tQgh7FJU0Hjfp1K6qiGDbm174sCd7WDQBzjUUg84hXDTyTiKttJgy6GhwZ7eGqp+jlej4LuN&#10;T3g/lB+Red4lfj+Xl+vXu1KPy/n1BYSn2f+L/9yfWkGShPnhTDgCMv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B9vOwgAAANwAAAAPAAAAAAAAAAAAAAAAAJgCAABkcnMvZG93&#10;bnJldi54bWxQSwUGAAAAAAQABAD1AAAAhwMAAAAA&#10;"/>
                  <v:rect id="Rectangle 47" o:spid="_x0000_s1034" style="position:absolute;left:3195;top:2010;width:124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t+VcMA&#10;AADcAAAADwAAAGRycy9kb3ducmV2LnhtbESPQYvCMBSE7wv+h/CEva2pFsStRhFFWY/aXrw9m2db&#10;bV5KE7W7v94Iwh6HmfmGmS06U4s7ta6yrGA4iEAQ51ZXXCjI0s3XBITzyBpry6Tglxws5r2PGSba&#10;PnhP94MvRICwS1BB6X2TSOnykgy6gW2Ig3e2rUEfZFtI3eIjwE0tR1E0lgYrDgslNrQqKb8ebkbB&#10;qRpl+LdPt5H53sR+16WX23Gt1Ge/W05BeOr8f/jd/tEK4ngIrzPhCM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t+VcMAAADcAAAADwAAAAAAAAAAAAAAAACYAgAAZHJzL2Rv&#10;d25yZXYueG1sUEsFBgAAAAAEAAQA9QAAAIgDAAAAAA==&#10;"/>
                  <v:rect id="Rectangle 48" o:spid="_x0000_s1035" style="position:absolute;left:2100;top:2205;width:109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ngIsUA&#10;AADcAAAADwAAAGRycy9kb3ducmV2LnhtbESPQWvCQBSE70L/w/IK3symCZQ2dZVSUewxJpfeXrPP&#10;JDb7NmRXE/313ULB4zAz3zDL9WQ6caHBtZYVPEUxCOLK6pZrBWWxXbyAcB5ZY2eZFFzJwXr1MFti&#10;pu3IOV0OvhYBwi5DBY33fSalqxoy6CLbEwfvaAeDPsihlnrAMcBNJ5M4fpYGWw4LDfb00VD1czgb&#10;Bd9tUuItL3axed2m/nMqTuevjVLzx+n9DYSnyd/D/+29VpCmC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meAixQAAANwAAAAPAAAAAAAAAAAAAAAAAJgCAABkcnMv&#10;ZG93bnJldi54bWxQSwUGAAAAAAQABAD1AAAAigMAAAAA&#10;"/>
                  <v:line id="Line 49" o:spid="_x0000_s1036" style="position:absolute;visibility:visible;mso-wrap-style:square" from="4440,4515" to="4440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M69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DOvXGAAAA3AAAAA8AAAAAAAAA&#10;AAAAAAAAoQIAAGRycy9kb3ducmV2LnhtbFBLBQYAAAAABAAEAPkAAACUAwAAAAA=&#10;"/>
                </v:group>
                <v:line id="Line 50" o:spid="_x0000_s1037" style="position:absolute;visibility:visible;mso-wrap-style:square" from="7020,5220" to="9345,5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JyFcYAAADcAAAADwAAAGRycy9kb3ducmV2LnhtbESPS2vDMBCE74X8B7GB3Bo5D5rEjRJC&#10;TKGHtpAHPW+trWVirYylOMq/rwqFHoeZ+YZZb6NtRE+drx0rmIwzEMSl0zVXCs6nl8clCB+QNTaO&#10;ScGdPGw3g4c15trd+ED9MVQiQdjnqMCE0OZS+tKQRT92LXHyvl1nMSTZVVJ3eEtw28hplj1JizWn&#10;BYMt7Q2Vl+PVKliY4iAXsng7fRR9PVnF9/j5tVJqNIy7ZxCBYvgP/7VftYLZbA6/Z9IRkJ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ZSchXGAAAA3AAAAA8AAAAAAAAA&#10;AAAAAAAAoQIAAGRycy9kb3ducmV2LnhtbFBLBQYAAAAABAAEAPkAAACUAwAAAAA=&#10;">
                  <v:stroke endarrow="block"/>
                </v:line>
                <v:line id="Line 51" o:spid="_x0000_s1038" style="position:absolute;flip:x;visibility:visible;mso-wrap-style:square" from="4425,5220" to="6300,5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GQHcUAAADcAAAADwAAAGRycy9kb3ducmV2LnhtbESPQWvCQBCF70L/wzIFL0E3Nlhs6iq1&#10;rVAQD1UPPQ7ZaRKanQ3ZUeO/dwuCx8eb971582XvGnWiLtSeDUzGKSjiwtuaSwOH/Xo0AxUE2WLj&#10;mQxcKMBy8TCYY279mb/ptJNSRQiHHA1UIm2udSgqchjGviWO3q/vHEqUXalth+cId41+StNn7bDm&#10;2FBhS+8VFX+7o4tvrLf8kWXJyukkeaHPH9mkWowZPvZvr6CEerkf39Jf1kCWTeF/TCSAXl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mGQHcUAAADcAAAADwAAAAAAAAAA&#10;AAAAAAChAgAAZHJzL2Rvd25yZXYueG1sUEsFBgAAAAAEAAQA+QAAAJMDAAAAAA==&#10;">
                  <v:stroke endarrow="block"/>
                </v:line>
                <v:line id="Line 52" o:spid="_x0000_s1039" style="position:absolute;visibility:visible;mso-wrap-style:square" from="6060,1815" to="9375,1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xJ+cQAAADcAAAADwAAAGRycy9kb3ducmV2LnhtbESPQWsCMRSE74L/ITzBm2atoHVrFHER&#10;PLQFtfT8unluFjcvyyZd479vCoUeh5n5hllvo21ET52vHSuYTTMQxKXTNVcKPi6HyTMIH5A1No5J&#10;wYM8bDfDwRpz7e58ov4cKpEg7HNUYEJocyl9aciin7qWOHlX11kMSXaV1B3eE9w28inLFtJizWnB&#10;YEt7Q+Xt/G0VLE1xkktZvF7ei76ereJb/PxaKTUexd0LiEAx/If/2ketYD5fwO+ZdAT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En5xAAAANwAAAAPAAAAAAAAAAAA&#10;AAAAAKECAABkcnMvZG93bnJldi54bWxQSwUGAAAAAAQABAD5AAAAkgMAAAAA&#10;">
                  <v:stroke endarrow="block"/>
                </v:line>
                <v:line id="Line 53" o:spid="_x0000_s1040" style="position:absolute;flip:x;visibility:visible;mso-wrap-style:square" from="2115,1800" to="5400,1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+r8cUAAADcAAAADwAAAGRycy9kb3ducmV2LnhtbESPQWvCQBCF70L/wzIFL0E3NmBt6iq1&#10;rVAQD1UPPQ7ZaRKanQ3ZUeO/dwuCx8eb971582XvGnWiLtSeDUzGKSjiwtuaSwOH/Xo0AxUE2WLj&#10;mQxcKMBy8TCYY279mb/ptJNSRQiHHA1UIm2udSgqchjGviWO3q/vHEqUXalth+cId41+StOpdlhz&#10;bKiwpfeKir/d0cU31lv+yLJk5XSSvNDnj2xSLcYMH/u3V1BCvdyPb+kvayDLnuF/TCSAXl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+r8cUAAADcAAAADwAAAAAAAAAA&#10;AAAAAAChAgAAZHJzL2Rvd25yZXYueG1sUEsFBgAAAAAEAAQA+QAAAJMDAAAAAA==&#10;">
                  <v:stroke endarrow="block"/>
                </v:line>
                <v:line id="Line 54" o:spid="_x0000_s1041" style="position:absolute;flip:y;visibility:visible;mso-wrap-style:square" from="1860,2010" to="1860,3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/g8UAAADcAAAADwAAAGRycy9kb3ducmV2LnhtbESPwUrDQBCG74LvsIzgJbSbGhCbdlus&#10;WhDEg7WHHofsNAlmZ0N2bNO37xwEj8M//zffLNdj6MyJhtRGdjCb5mCIq+hbrh3sv7eTJzBJkD12&#10;kcnBhRKsV7c3Syx9PPMXnXZSG4VwKtFBI9KX1qaqoYBpGntizY5xCCg6DrX1A54VHjr7kOePNmDL&#10;eqHBnl4aqn52v0E1tp/8WhTZJtgsm9PbQT5yK87d343PCzBCo/wv/7XfvYOiUFt9RglgV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GA/g8UAAADcAAAADwAAAAAAAAAA&#10;AAAAAAChAgAAZHJzL2Rvd25yZXYueG1sUEsFBgAAAAAEAAQA+QAAAJMDAAAAAA==&#10;">
                  <v:stroke endarrow="block"/>
                </v:line>
                <v:line id="Line 55" o:spid="_x0000_s1042" style="position:absolute;visibility:visible;mso-wrap-style:square" from="1830,3555" to="1830,5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Pdi8UAAADcAAAADwAAAGRycy9kb3ducmV2LnhtbESPQWsCMRSE70L/Q3gFb5q1Qu2uRild&#10;BA+1oJaeXzfPzdLNy7KJa/rvG6HgcZiZb5jVJtpWDNT7xrGC2TQDQVw53XCt4PO0nbyA8AFZY+uY&#10;FPySh836YbTCQrsrH2g4hlokCPsCFZgQukJKXxmy6KeuI07e2fUWQ5J9LXWP1wS3rXzKsmdpseG0&#10;YLCjN0PVz/FiFSxMeZALWb6fPsqhmeVxH7++c6XGj/F1CSJQDPfwf3unFczn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Pdi8UAAADcAAAADwAAAAAAAAAA&#10;AAAAAAChAgAAZHJzL2Rvd25yZXYueG1sUEsFBgAAAAAEAAQA+QAAAJMDAAAAAA==&#10;">
                  <v:stroke endarrow="block"/>
                </v:line>
                <v:shape id="Text Box 56" o:spid="_x0000_s1043" type="#_x0000_t202" style="position:absolute;left:3482;top:3311;width:690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6IkMQA&#10;AADcAAAADwAAAGRycy9kb3ducmV2LnhtbERPy2oCMRTdC/2HcAvuNFMfpUyNUkVB1EW1Qru8TK6T&#10;oZObcRJ19OvNQnB5OO/RpLGlOFPtC8cK3roJCOLM6YJzBfufRecDhA/IGkvHpOBKHibjl9YIU+0u&#10;vKXzLuQihrBPUYEJoUql9Jkhi77rKuLIHVxtMURY51LXeInhtpS9JHmXFguODQYrmhnK/ncnqyB8&#10;m81x+Xvb/22nx+FwcMD1fL1Sqv3afH2CCNSEp/jhXmoF/UGcH8/EIyDH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OiJDEAAAA3AAAAA8AAAAAAAAAAAAAAAAAmAIAAGRycy9k&#10;b3ducmV2LnhtbFBLBQYAAAAABAAEAPUAAACJAwAAAAA=&#10;" stroked="f">
                  <v:textbox inset=".5mm,.5mm,.5mm,.5mm">
                    <w:txbxContent>
                      <w:p w:rsidR="00F91BE0" w:rsidRPr="00837D17" w:rsidRDefault="00F91BE0" w:rsidP="00F91BE0">
                        <w:pPr>
                          <w:rPr>
                            <w:rFonts w:ascii="Comic Sans MS" w:hAnsi="Comic Sans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mic Sans MS" w:hAnsi="Comic Sans MS"/>
                            <w:sz w:val="18"/>
                            <w:szCs w:val="18"/>
                          </w:rPr>
                          <w:t>House</w:t>
                        </w:r>
                      </w:p>
                    </w:txbxContent>
                  </v:textbox>
                </v:shape>
                <v:shape id="Text Box 57" o:spid="_x0000_s1044" type="#_x0000_t202" style="position:absolute;left:2192;top:2246;width:90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ItC8cA&#10;AADcAAAADwAAAGRycy9kb3ducmV2LnhtbESPT2sCMRTE7wW/Q3iCt5q1apHVKK1YkOqh/gE9PjbP&#10;zdLNy7pJde2nb4SCx2FmfsNMZo0txYVqXzhW0OsmIIgzpwvOFex3H88jED4gaywdk4IbeZhNW08T&#10;TLW78oYu25CLCGGfogITQpVK6TNDFn3XVcTRO7naYoiyzqWu8RrhtpQvSfIqLRYcFwxWNDeUfW9/&#10;rILwZdbn5eF3f9y8n4fDwQlXi9WnUp128zYGEagJj/B/e6kV9Ac9uJ+JR0B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SCLQvHAAAA3AAAAA8AAAAAAAAAAAAAAAAAmAIAAGRy&#10;cy9kb3ducmV2LnhtbFBLBQYAAAAABAAEAPUAAACMAwAAAAA=&#10;" stroked="f">
                  <v:textbox inset=".5mm,.5mm,.5mm,.5mm">
                    <w:txbxContent>
                      <w:p w:rsidR="00F91BE0" w:rsidRPr="00837D17" w:rsidRDefault="00F91BE0" w:rsidP="00F91BE0">
                        <w:pPr>
                          <w:rPr>
                            <w:rFonts w:ascii="Comic Sans MS" w:hAnsi="Comic Sans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mic Sans MS" w:hAnsi="Comic Sans MS"/>
                            <w:sz w:val="18"/>
                            <w:szCs w:val="18"/>
                          </w:rPr>
                          <w:t>Driveway</w:t>
                        </w:r>
                      </w:p>
                    </w:txbxContent>
                  </v:textbox>
                </v:shape>
                <v:shape id="Text Box 58" o:spid="_x0000_s1045" type="#_x0000_t202" style="position:absolute;left:3377;top:2111;width:840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CzfMcA&#10;AADcAAAADwAAAGRycy9kb3ducmV2LnhtbESPT2sCMRTE7wW/Q3hCbzWrVSlbo7SiINWD/8AeH5vn&#10;ZnHzsm5SXfvpjVDocZiZ3zCjSWNLcaHaF44VdDsJCOLM6YJzBfvd/OUNhA/IGkvHpOBGHibj1tMI&#10;U+2uvKHLNuQiQtinqMCEUKVS+syQRd9xFXH0jq62GKKsc6lrvEa4LWUvSYbSYsFxwWBFU0PZaftj&#10;FYS1WZ0Xh9/99+bzPBj0j7icLb+Uem43H+8gAjXhP/zXXmgFr/0ePM7EIyDH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Qs3zHAAAA3AAAAA8AAAAAAAAAAAAAAAAAmAIAAGRy&#10;cy9kb3ducmV2LnhtbFBLBQYAAAAABAAEAPUAAACMAwAAAAA=&#10;" stroked="f">
                  <v:textbox inset=".5mm,.5mm,.5mm,.5mm">
                    <w:txbxContent>
                      <w:p w:rsidR="00F91BE0" w:rsidRPr="00837D17" w:rsidRDefault="00F91BE0" w:rsidP="00F91BE0">
                        <w:pPr>
                          <w:rPr>
                            <w:rFonts w:ascii="Comic Sans MS" w:hAnsi="Comic Sans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mic Sans MS" w:hAnsi="Comic Sans MS"/>
                            <w:sz w:val="18"/>
                            <w:szCs w:val="18"/>
                          </w:rPr>
                          <w:t>Carport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F91BE0" w:rsidRDefault="00F91BE0" w:rsidP="00F91BE0">
      <w:pPr>
        <w:autoSpaceDE w:val="0"/>
        <w:autoSpaceDN w:val="0"/>
        <w:adjustRightInd w:val="0"/>
        <w:rPr>
          <w:rFonts w:cs="Arial"/>
        </w:rPr>
      </w:pPr>
    </w:p>
    <w:p w:rsidR="00F91BE0" w:rsidRDefault="00F91BE0" w:rsidP="00F91BE0">
      <w:pPr>
        <w:autoSpaceDE w:val="0"/>
        <w:autoSpaceDN w:val="0"/>
        <w:adjustRightInd w:val="0"/>
        <w:rPr>
          <w:rFonts w:cs="Arial"/>
        </w:rPr>
      </w:pPr>
    </w:p>
    <w:p w:rsidR="00F91BE0" w:rsidRDefault="00F91BE0" w:rsidP="00F91BE0">
      <w:pPr>
        <w:autoSpaceDE w:val="0"/>
        <w:autoSpaceDN w:val="0"/>
        <w:adjustRightInd w:val="0"/>
        <w:rPr>
          <w:rFonts w:cs="Arial"/>
        </w:rPr>
      </w:pPr>
    </w:p>
    <w:p w:rsidR="00F91BE0" w:rsidRDefault="00F91BE0" w:rsidP="00F91BE0">
      <w:pPr>
        <w:autoSpaceDE w:val="0"/>
        <w:autoSpaceDN w:val="0"/>
        <w:adjustRightInd w:val="0"/>
        <w:rPr>
          <w:rFonts w:cs="Arial"/>
        </w:rPr>
      </w:pPr>
    </w:p>
    <w:p w:rsidR="00F91BE0" w:rsidRDefault="00F91BE0" w:rsidP="00F91BE0">
      <w:pPr>
        <w:autoSpaceDE w:val="0"/>
        <w:autoSpaceDN w:val="0"/>
        <w:adjustRightInd w:val="0"/>
        <w:rPr>
          <w:rFonts w:cs="Arial"/>
        </w:rPr>
      </w:pPr>
    </w:p>
    <w:p w:rsidR="00F91BE0" w:rsidRDefault="00F91BE0" w:rsidP="00F91BE0">
      <w:pPr>
        <w:autoSpaceDE w:val="0"/>
        <w:autoSpaceDN w:val="0"/>
        <w:adjustRightInd w:val="0"/>
        <w:rPr>
          <w:rFonts w:cs="Arial"/>
        </w:rPr>
      </w:pPr>
    </w:p>
    <w:p w:rsidR="00F91BE0" w:rsidRDefault="00F91BE0" w:rsidP="00F91BE0">
      <w:pPr>
        <w:autoSpaceDE w:val="0"/>
        <w:autoSpaceDN w:val="0"/>
        <w:adjustRightInd w:val="0"/>
        <w:rPr>
          <w:rFonts w:cs="Arial"/>
        </w:rPr>
      </w:pPr>
    </w:p>
    <w:p w:rsidR="00F91BE0" w:rsidRDefault="00F91BE0" w:rsidP="00F91BE0">
      <w:pPr>
        <w:autoSpaceDE w:val="0"/>
        <w:autoSpaceDN w:val="0"/>
        <w:adjustRightInd w:val="0"/>
        <w:rPr>
          <w:rFonts w:cs="Arial"/>
        </w:rPr>
      </w:pPr>
      <w:r w:rsidRPr="0014497A">
        <w:rPr>
          <w:rFonts w:cs="Arial"/>
          <w:bCs/>
        </w:rPr>
        <w:t>a)</w:t>
      </w:r>
      <w:r w:rsidRPr="00C54FE6">
        <w:rPr>
          <w:rFonts w:cs="Arial"/>
          <w:b/>
          <w:bCs/>
        </w:rPr>
        <w:t xml:space="preserve"> </w:t>
      </w:r>
      <w:r w:rsidR="0039419A">
        <w:rPr>
          <w:rFonts w:cs="Arial"/>
        </w:rPr>
        <w:t>The block of land is 30 m wide and 8</w:t>
      </w:r>
      <w:r>
        <w:rPr>
          <w:rFonts w:cs="Arial"/>
        </w:rPr>
        <w:t>5</w:t>
      </w:r>
      <w:r w:rsidRPr="00C54FE6">
        <w:rPr>
          <w:rFonts w:cs="Arial"/>
        </w:rPr>
        <w:t xml:space="preserve"> m long. What is the area of</w:t>
      </w:r>
      <w:r>
        <w:rPr>
          <w:rFonts w:cs="Arial"/>
        </w:rPr>
        <w:t xml:space="preserve"> </w:t>
      </w:r>
      <w:r w:rsidRPr="00C54FE6">
        <w:rPr>
          <w:rFonts w:cs="Arial"/>
        </w:rPr>
        <w:t>the block of land?</w:t>
      </w:r>
      <w:r>
        <w:rPr>
          <w:rFonts w:cs="Arial"/>
        </w:rPr>
        <w:t xml:space="preserve"> </w:t>
      </w:r>
    </w:p>
    <w:p w:rsidR="00F91BE0" w:rsidRDefault="00F91BE0" w:rsidP="00F91BE0">
      <w:pPr>
        <w:autoSpaceDE w:val="0"/>
        <w:autoSpaceDN w:val="0"/>
        <w:adjustRightInd w:val="0"/>
        <w:rPr>
          <w:rFonts w:cs="Arial"/>
        </w:rPr>
      </w:pPr>
    </w:p>
    <w:p w:rsidR="00F91BE0" w:rsidRDefault="00F91BE0" w:rsidP="00F91BE0">
      <w:pPr>
        <w:autoSpaceDE w:val="0"/>
        <w:autoSpaceDN w:val="0"/>
        <w:adjustRightInd w:val="0"/>
        <w:rPr>
          <w:rFonts w:cs="Arial"/>
        </w:rPr>
      </w:pPr>
    </w:p>
    <w:p w:rsidR="00F91BE0" w:rsidRPr="00C54FE6" w:rsidRDefault="00F91BE0" w:rsidP="00F91BE0">
      <w:pPr>
        <w:autoSpaceDE w:val="0"/>
        <w:autoSpaceDN w:val="0"/>
        <w:adjustRightInd w:val="0"/>
        <w:rPr>
          <w:rFonts w:cs="Arial"/>
        </w:rPr>
      </w:pPr>
    </w:p>
    <w:p w:rsidR="00F91BE0" w:rsidRDefault="00F91BE0" w:rsidP="00F91BE0">
      <w:pPr>
        <w:autoSpaceDE w:val="0"/>
        <w:autoSpaceDN w:val="0"/>
        <w:adjustRightInd w:val="0"/>
        <w:rPr>
          <w:rFonts w:cs="Arial"/>
        </w:rPr>
      </w:pPr>
      <w:r w:rsidRPr="0014497A">
        <w:rPr>
          <w:rFonts w:cs="Arial"/>
          <w:bCs/>
        </w:rPr>
        <w:t>b)</w:t>
      </w:r>
      <w:r w:rsidRPr="00C54FE6">
        <w:rPr>
          <w:rFonts w:cs="Arial"/>
          <w:b/>
          <w:bCs/>
        </w:rPr>
        <w:t xml:space="preserve"> </w:t>
      </w:r>
      <w:r w:rsidRPr="00C54FE6">
        <w:rPr>
          <w:rFonts w:cs="Arial"/>
        </w:rPr>
        <w:t>The land is valued at $95 per square metre. Calculate the value</w:t>
      </w:r>
      <w:r>
        <w:rPr>
          <w:rFonts w:cs="Arial"/>
        </w:rPr>
        <w:t xml:space="preserve"> </w:t>
      </w:r>
      <w:r w:rsidRPr="00C54FE6">
        <w:rPr>
          <w:rFonts w:cs="Arial"/>
        </w:rPr>
        <w:t>of the block of land.</w:t>
      </w:r>
      <w:r>
        <w:rPr>
          <w:rFonts w:cs="Arial"/>
        </w:rPr>
        <w:t xml:space="preserve"> </w:t>
      </w:r>
    </w:p>
    <w:p w:rsidR="00F91BE0" w:rsidRDefault="00F91BE0" w:rsidP="00F91BE0">
      <w:pPr>
        <w:autoSpaceDE w:val="0"/>
        <w:autoSpaceDN w:val="0"/>
        <w:adjustRightInd w:val="0"/>
        <w:rPr>
          <w:rFonts w:cs="Arial"/>
        </w:rPr>
      </w:pPr>
    </w:p>
    <w:p w:rsidR="00F91BE0" w:rsidRDefault="00F91BE0" w:rsidP="00F91BE0">
      <w:pPr>
        <w:autoSpaceDE w:val="0"/>
        <w:autoSpaceDN w:val="0"/>
        <w:adjustRightInd w:val="0"/>
        <w:rPr>
          <w:rFonts w:cs="Arial"/>
        </w:rPr>
      </w:pPr>
    </w:p>
    <w:p w:rsidR="00F91BE0" w:rsidRPr="00C54FE6" w:rsidRDefault="00F91BE0" w:rsidP="00F91BE0">
      <w:pPr>
        <w:autoSpaceDE w:val="0"/>
        <w:autoSpaceDN w:val="0"/>
        <w:adjustRightInd w:val="0"/>
        <w:rPr>
          <w:rFonts w:cs="Arial"/>
        </w:rPr>
      </w:pPr>
    </w:p>
    <w:p w:rsidR="00F91BE0" w:rsidRPr="00C54FE6" w:rsidRDefault="00F91BE0" w:rsidP="00A3466D">
      <w:pPr>
        <w:autoSpaceDE w:val="0"/>
        <w:autoSpaceDN w:val="0"/>
        <w:adjustRightInd w:val="0"/>
        <w:ind w:left="284" w:hanging="284"/>
        <w:rPr>
          <w:rFonts w:cs="Arial"/>
        </w:rPr>
      </w:pPr>
      <w:r w:rsidRPr="0014497A">
        <w:rPr>
          <w:rFonts w:cs="Arial"/>
          <w:bCs/>
        </w:rPr>
        <w:t>c)</w:t>
      </w:r>
      <w:r w:rsidRPr="00C54FE6">
        <w:rPr>
          <w:rFonts w:cs="Arial"/>
          <w:b/>
          <w:bCs/>
        </w:rPr>
        <w:t xml:space="preserve"> </w:t>
      </w:r>
      <w:r w:rsidRPr="00C54FE6">
        <w:rPr>
          <w:rFonts w:cs="Arial"/>
        </w:rPr>
        <w:t>The grass in the back yard needs fertilising. One bag of fertiliser</w:t>
      </w:r>
      <w:r>
        <w:rPr>
          <w:rFonts w:cs="Arial"/>
        </w:rPr>
        <w:t xml:space="preserve"> </w:t>
      </w:r>
      <w:r w:rsidRPr="00C54FE6">
        <w:rPr>
          <w:rFonts w:cs="Arial"/>
        </w:rPr>
        <w:t xml:space="preserve">covers </w:t>
      </w:r>
      <w:r w:rsidR="0039419A">
        <w:rPr>
          <w:rFonts w:cs="Arial"/>
        </w:rPr>
        <w:t>6</w:t>
      </w:r>
      <w:r w:rsidRPr="00C54FE6">
        <w:rPr>
          <w:rFonts w:cs="Arial"/>
        </w:rPr>
        <w:t>50 m</w:t>
      </w:r>
      <w:r w:rsidRPr="00613287">
        <w:rPr>
          <w:rFonts w:cs="Arial"/>
          <w:vertAlign w:val="superscript"/>
        </w:rPr>
        <w:t>2</w:t>
      </w:r>
      <w:r w:rsidRPr="00C54FE6">
        <w:rPr>
          <w:rFonts w:cs="Arial"/>
        </w:rPr>
        <w:t>. Will one bag be enough for Grant’s back yard?</w:t>
      </w:r>
      <w:r>
        <w:rPr>
          <w:rFonts w:cs="Arial"/>
        </w:rPr>
        <w:t xml:space="preserve"> </w:t>
      </w:r>
    </w:p>
    <w:p w:rsidR="00F91BE0" w:rsidRDefault="00F91BE0" w:rsidP="00A3466D">
      <w:pPr>
        <w:autoSpaceDE w:val="0"/>
        <w:autoSpaceDN w:val="0"/>
        <w:adjustRightInd w:val="0"/>
        <w:ind w:left="284"/>
        <w:rPr>
          <w:rFonts w:cs="Arial"/>
        </w:rPr>
      </w:pPr>
      <w:r w:rsidRPr="00C54FE6">
        <w:rPr>
          <w:rFonts w:cs="Arial"/>
        </w:rPr>
        <w:t>Give a reason for your answer.</w:t>
      </w:r>
    </w:p>
    <w:p w:rsidR="00F91BE0" w:rsidRDefault="00F91BE0" w:rsidP="00F91BE0">
      <w:pPr>
        <w:autoSpaceDE w:val="0"/>
        <w:autoSpaceDN w:val="0"/>
        <w:adjustRightInd w:val="0"/>
        <w:rPr>
          <w:rFonts w:cs="Arial"/>
        </w:rPr>
      </w:pPr>
    </w:p>
    <w:p w:rsidR="00F91BE0" w:rsidRDefault="00F91BE0" w:rsidP="00F91BE0">
      <w:pPr>
        <w:autoSpaceDE w:val="0"/>
        <w:autoSpaceDN w:val="0"/>
        <w:adjustRightInd w:val="0"/>
        <w:rPr>
          <w:rFonts w:cs="Arial"/>
        </w:rPr>
      </w:pPr>
    </w:p>
    <w:p w:rsidR="00F91BE0" w:rsidRDefault="00F91BE0" w:rsidP="00F91BE0">
      <w:pPr>
        <w:autoSpaceDE w:val="0"/>
        <w:autoSpaceDN w:val="0"/>
        <w:adjustRightInd w:val="0"/>
        <w:rPr>
          <w:rFonts w:cs="Arial"/>
        </w:rPr>
      </w:pPr>
    </w:p>
    <w:p w:rsidR="00F91BE0" w:rsidRDefault="00F91BE0" w:rsidP="00F91BE0">
      <w:pPr>
        <w:autoSpaceDE w:val="0"/>
        <w:autoSpaceDN w:val="0"/>
        <w:adjustRightInd w:val="0"/>
        <w:rPr>
          <w:rFonts w:cs="Arial"/>
        </w:rPr>
      </w:pPr>
    </w:p>
    <w:p w:rsidR="00F91BE0" w:rsidRDefault="00F91BE0" w:rsidP="0051582F">
      <w:pPr>
        <w:rPr>
          <w:noProof/>
        </w:rPr>
      </w:pPr>
    </w:p>
    <w:p w:rsidR="00F91BE0" w:rsidRPr="0014497A" w:rsidRDefault="00F91BE0" w:rsidP="0051582F">
      <w:pPr>
        <w:rPr>
          <w:b/>
          <w:noProof/>
        </w:rPr>
      </w:pPr>
    </w:p>
    <w:p w:rsidR="00704549" w:rsidRPr="0014497A" w:rsidRDefault="00704549" w:rsidP="00704549">
      <w:pPr>
        <w:jc w:val="center"/>
        <w:rPr>
          <w:b/>
          <w:noProof/>
        </w:rPr>
      </w:pPr>
      <w:r w:rsidRPr="0014497A">
        <w:rPr>
          <w:b/>
          <w:noProof/>
        </w:rPr>
        <w:t>END OF TEST</w:t>
      </w:r>
    </w:p>
    <w:sectPr w:rsidR="00704549" w:rsidRPr="0014497A" w:rsidSect="009A3FB8">
      <w:pgSz w:w="12240" w:h="15840"/>
      <w:pgMar w:top="540" w:right="720" w:bottom="5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Franklin Gothic Medium Cond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rutiger-Ultra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sperant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5908"/>
    <w:multiLevelType w:val="hybridMultilevel"/>
    <w:tmpl w:val="E1FAB7B2"/>
    <w:lvl w:ilvl="0" w:tplc="57C8013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FC62E2"/>
    <w:multiLevelType w:val="hybridMultilevel"/>
    <w:tmpl w:val="7B943FA4"/>
    <w:lvl w:ilvl="0" w:tplc="C224714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13BC4"/>
    <w:multiLevelType w:val="hybridMultilevel"/>
    <w:tmpl w:val="758A93C6"/>
    <w:lvl w:ilvl="0" w:tplc="355EC8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B211C"/>
    <w:multiLevelType w:val="hybridMultilevel"/>
    <w:tmpl w:val="BF2EFB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1339B6"/>
    <w:multiLevelType w:val="hybridMultilevel"/>
    <w:tmpl w:val="7E506B24"/>
    <w:lvl w:ilvl="0" w:tplc="08643F5A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">
    <w:nsid w:val="382771DC"/>
    <w:multiLevelType w:val="hybridMultilevel"/>
    <w:tmpl w:val="42F07BE8"/>
    <w:lvl w:ilvl="0" w:tplc="3D7C18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541C28"/>
    <w:multiLevelType w:val="hybridMultilevel"/>
    <w:tmpl w:val="FDC4FEE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CE74F2"/>
    <w:multiLevelType w:val="hybridMultilevel"/>
    <w:tmpl w:val="E73CB0DE"/>
    <w:lvl w:ilvl="0" w:tplc="30987DC8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4D16F94"/>
    <w:multiLevelType w:val="hybridMultilevel"/>
    <w:tmpl w:val="3C5ACC80"/>
    <w:lvl w:ilvl="0" w:tplc="EC089A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B54CE2"/>
    <w:multiLevelType w:val="hybridMultilevel"/>
    <w:tmpl w:val="3360523A"/>
    <w:lvl w:ilvl="0" w:tplc="EF9E4A2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0">
    <w:nsid w:val="6C567352"/>
    <w:multiLevelType w:val="hybridMultilevel"/>
    <w:tmpl w:val="319EFEEC"/>
    <w:lvl w:ilvl="0" w:tplc="B06A80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076583"/>
    <w:multiLevelType w:val="hybridMultilevel"/>
    <w:tmpl w:val="496875CC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AD51887"/>
    <w:multiLevelType w:val="hybridMultilevel"/>
    <w:tmpl w:val="13BC8C52"/>
    <w:lvl w:ilvl="0" w:tplc="B39CEF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2"/>
  </w:num>
  <w:num w:numId="5">
    <w:abstractNumId w:val="10"/>
  </w:num>
  <w:num w:numId="6">
    <w:abstractNumId w:val="8"/>
  </w:num>
  <w:num w:numId="7">
    <w:abstractNumId w:val="5"/>
  </w:num>
  <w:num w:numId="8">
    <w:abstractNumId w:val="1"/>
  </w:num>
  <w:num w:numId="9">
    <w:abstractNumId w:val="11"/>
  </w:num>
  <w:num w:numId="10">
    <w:abstractNumId w:val="0"/>
  </w:num>
  <w:num w:numId="11">
    <w:abstractNumId w:val="6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82F"/>
    <w:rsid w:val="000478AF"/>
    <w:rsid w:val="0006505E"/>
    <w:rsid w:val="00066B42"/>
    <w:rsid w:val="000E48BD"/>
    <w:rsid w:val="000E7127"/>
    <w:rsid w:val="00106492"/>
    <w:rsid w:val="0012244E"/>
    <w:rsid w:val="00131DDC"/>
    <w:rsid w:val="0014497A"/>
    <w:rsid w:val="00161CB4"/>
    <w:rsid w:val="001922DC"/>
    <w:rsid w:val="001B2489"/>
    <w:rsid w:val="001B4D35"/>
    <w:rsid w:val="001C5408"/>
    <w:rsid w:val="001E74C8"/>
    <w:rsid w:val="00212553"/>
    <w:rsid w:val="00225923"/>
    <w:rsid w:val="002536A4"/>
    <w:rsid w:val="002A2501"/>
    <w:rsid w:val="00312D79"/>
    <w:rsid w:val="00322F4E"/>
    <w:rsid w:val="0033637E"/>
    <w:rsid w:val="00346351"/>
    <w:rsid w:val="003750EF"/>
    <w:rsid w:val="0039419A"/>
    <w:rsid w:val="003A42E6"/>
    <w:rsid w:val="003B3F06"/>
    <w:rsid w:val="00437626"/>
    <w:rsid w:val="004379F0"/>
    <w:rsid w:val="0045485C"/>
    <w:rsid w:val="00467410"/>
    <w:rsid w:val="0049609C"/>
    <w:rsid w:val="004C14D3"/>
    <w:rsid w:val="004D271C"/>
    <w:rsid w:val="0051582F"/>
    <w:rsid w:val="005163EE"/>
    <w:rsid w:val="005A1E20"/>
    <w:rsid w:val="005A5841"/>
    <w:rsid w:val="005B6823"/>
    <w:rsid w:val="005C515F"/>
    <w:rsid w:val="005D6011"/>
    <w:rsid w:val="00644584"/>
    <w:rsid w:val="006779C9"/>
    <w:rsid w:val="00704549"/>
    <w:rsid w:val="007046F8"/>
    <w:rsid w:val="00731545"/>
    <w:rsid w:val="00734CDF"/>
    <w:rsid w:val="00774EED"/>
    <w:rsid w:val="007A7F41"/>
    <w:rsid w:val="007F58C9"/>
    <w:rsid w:val="00803D2C"/>
    <w:rsid w:val="0084234F"/>
    <w:rsid w:val="00852647"/>
    <w:rsid w:val="00870EC8"/>
    <w:rsid w:val="008B5E4F"/>
    <w:rsid w:val="008D7850"/>
    <w:rsid w:val="008E158D"/>
    <w:rsid w:val="009222C5"/>
    <w:rsid w:val="009302CE"/>
    <w:rsid w:val="00971CE2"/>
    <w:rsid w:val="00982AD7"/>
    <w:rsid w:val="00996D73"/>
    <w:rsid w:val="009A3FB8"/>
    <w:rsid w:val="009B536A"/>
    <w:rsid w:val="009C1176"/>
    <w:rsid w:val="009C2DBB"/>
    <w:rsid w:val="009F1111"/>
    <w:rsid w:val="00A05046"/>
    <w:rsid w:val="00A14CC2"/>
    <w:rsid w:val="00A25034"/>
    <w:rsid w:val="00A33202"/>
    <w:rsid w:val="00A3402C"/>
    <w:rsid w:val="00A3466D"/>
    <w:rsid w:val="00A54A31"/>
    <w:rsid w:val="00AA315B"/>
    <w:rsid w:val="00AA39EA"/>
    <w:rsid w:val="00AA667B"/>
    <w:rsid w:val="00AB3272"/>
    <w:rsid w:val="00AC2BA8"/>
    <w:rsid w:val="00AD5868"/>
    <w:rsid w:val="00AD66DF"/>
    <w:rsid w:val="00AE2B86"/>
    <w:rsid w:val="00B2546D"/>
    <w:rsid w:val="00B34486"/>
    <w:rsid w:val="00B504BB"/>
    <w:rsid w:val="00B511AD"/>
    <w:rsid w:val="00B91CE2"/>
    <w:rsid w:val="00B94B14"/>
    <w:rsid w:val="00BA3A23"/>
    <w:rsid w:val="00BC4466"/>
    <w:rsid w:val="00BD7C80"/>
    <w:rsid w:val="00C4666C"/>
    <w:rsid w:val="00CC16CA"/>
    <w:rsid w:val="00CC5A69"/>
    <w:rsid w:val="00CC5D5A"/>
    <w:rsid w:val="00D02D17"/>
    <w:rsid w:val="00D66AB8"/>
    <w:rsid w:val="00E14A3B"/>
    <w:rsid w:val="00E21694"/>
    <w:rsid w:val="00E33733"/>
    <w:rsid w:val="00E36D16"/>
    <w:rsid w:val="00EC44A9"/>
    <w:rsid w:val="00EF7D18"/>
    <w:rsid w:val="00F345CC"/>
    <w:rsid w:val="00F9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??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82F"/>
    <w:pPr>
      <w:spacing w:after="200" w:line="276" w:lineRule="auto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qFormat/>
    <w:locked/>
    <w:rsid w:val="001B2489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1582F"/>
    <w:pPr>
      <w:spacing w:after="200" w:line="276" w:lineRule="auto"/>
    </w:pPr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5158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582F"/>
    <w:rPr>
      <w:rFonts w:ascii="Lucida Grande" w:hAnsi="Lucida Grande" w:cs="Lucida Grande"/>
      <w:sz w:val="18"/>
      <w:szCs w:val="18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644584"/>
    <w:rPr>
      <w:color w:val="808080"/>
    </w:rPr>
  </w:style>
  <w:style w:type="paragraph" w:styleId="ListParagraph">
    <w:name w:val="List Paragraph"/>
    <w:basedOn w:val="Normal"/>
    <w:uiPriority w:val="34"/>
    <w:qFormat/>
    <w:rsid w:val="008E15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1B2489"/>
    <w:rPr>
      <w:rFonts w:ascii="Arial" w:eastAsia="Times New Roman" w:hAnsi="Arial" w:cs="Arial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??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82F"/>
    <w:pPr>
      <w:spacing w:after="200" w:line="276" w:lineRule="auto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qFormat/>
    <w:locked/>
    <w:rsid w:val="001B2489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1582F"/>
    <w:pPr>
      <w:spacing w:after="200" w:line="276" w:lineRule="auto"/>
    </w:pPr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5158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582F"/>
    <w:rPr>
      <w:rFonts w:ascii="Lucida Grande" w:hAnsi="Lucida Grande" w:cs="Lucida Grande"/>
      <w:sz w:val="18"/>
      <w:szCs w:val="18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644584"/>
    <w:rPr>
      <w:color w:val="808080"/>
    </w:rPr>
  </w:style>
  <w:style w:type="paragraph" w:styleId="ListParagraph">
    <w:name w:val="List Paragraph"/>
    <w:basedOn w:val="Normal"/>
    <w:uiPriority w:val="34"/>
    <w:qFormat/>
    <w:rsid w:val="008E15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1B2489"/>
    <w:rPr>
      <w:rFonts w:ascii="Arial" w:eastAsia="Times New Roman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61896287</Template>
  <TotalTime>1</TotalTime>
  <Pages>5</Pages>
  <Words>543</Words>
  <Characters>2494</Characters>
  <Application>Microsoft Office Word</Application>
  <DocSecurity>0</DocSecurity>
  <Lines>20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Patsy Palmer</dc:creator>
  <cp:lastModifiedBy>WOOD Janette</cp:lastModifiedBy>
  <cp:revision>2</cp:revision>
  <cp:lastPrinted>2015-03-27T08:33:00Z</cp:lastPrinted>
  <dcterms:created xsi:type="dcterms:W3CDTF">2016-04-27T01:49:00Z</dcterms:created>
  <dcterms:modified xsi:type="dcterms:W3CDTF">2016-04-27T01:49:00Z</dcterms:modified>
</cp:coreProperties>
</file>