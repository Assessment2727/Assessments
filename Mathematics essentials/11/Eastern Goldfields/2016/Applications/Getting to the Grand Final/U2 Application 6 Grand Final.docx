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5"/>
        <w:gridCol w:w="7409"/>
      </w:tblGrid>
      <w:tr w:rsidR="00AF1D36" w:rsidTr="002444F8">
        <w:tc>
          <w:tcPr>
            <w:tcW w:w="2445" w:type="dxa"/>
          </w:tcPr>
          <w:p w:rsidR="00AF1D36" w:rsidRDefault="00AF1D36" w:rsidP="002444F8">
            <w:pPr>
              <w:spacing w:after="0" w:line="240" w:lineRule="auto"/>
              <w:jc w:val="center"/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239520" cy="1076960"/>
                  <wp:effectExtent l="0" t="0" r="0" b="889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</w:tcPr>
          <w:p w:rsidR="00AF1D36" w:rsidRDefault="00AF1D36" w:rsidP="002444F8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AF1D36" w:rsidRDefault="00AF1D36" w:rsidP="002444F8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>Student Name ________</w:t>
            </w:r>
            <w:r w:rsidR="00D02615">
              <w:rPr>
                <w:rFonts w:cs="Arial"/>
                <w:bCs/>
                <w:szCs w:val="24"/>
              </w:rPr>
              <w:t>______</w:t>
            </w:r>
            <w:r>
              <w:rPr>
                <w:rFonts w:cs="Arial"/>
                <w:bCs/>
                <w:szCs w:val="24"/>
              </w:rPr>
              <w:t>_______________</w:t>
            </w:r>
          </w:p>
          <w:p w:rsidR="00AF1D36" w:rsidRDefault="00AF1D36" w:rsidP="002444F8">
            <w:pPr>
              <w:tabs>
                <w:tab w:val="left" w:pos="5304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F1D36" w:rsidRDefault="00AF1D36" w:rsidP="002444F8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sz w:val="32"/>
                    <w:szCs w:val="32"/>
                  </w:rPr>
                  <w:t>Goldfields</w:t>
                </w:r>
              </w:smartTag>
              <w:r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F1D36" w:rsidRDefault="002444F8" w:rsidP="002444F8">
            <w:pPr>
              <w:pStyle w:val="TestStyle1"/>
              <w:spacing w:after="0"/>
            </w:pPr>
            <w:r>
              <w:t>Mathematics Essentials 2016</w:t>
            </w:r>
            <w:r w:rsidR="00AF1D36">
              <w:t xml:space="preserve">       </w:t>
            </w:r>
          </w:p>
          <w:p w:rsidR="00AF1D36" w:rsidRDefault="00AF1D36" w:rsidP="002444F8">
            <w:pPr>
              <w:pStyle w:val="TestStyle1"/>
              <w:spacing w:after="0"/>
            </w:pPr>
            <w:r>
              <w:t xml:space="preserve">Investigation </w:t>
            </w:r>
            <w:r w:rsidR="00D02615">
              <w:t>6</w:t>
            </w:r>
            <w:r>
              <w:t xml:space="preserve"> – </w:t>
            </w:r>
            <w:r w:rsidR="00D02615">
              <w:t>Getting to the Grand Final</w:t>
            </w:r>
            <w:r w:rsidR="005E452A">
              <w:t xml:space="preserve"> </w:t>
            </w:r>
          </w:p>
          <w:p w:rsidR="00AF1D36" w:rsidRDefault="00AF1D36" w:rsidP="002444F8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bookmarkStart w:id="0" w:name="Number"/>
            <w:r>
              <w:t>1</w:t>
            </w:r>
            <w:bookmarkEnd w:id="0"/>
            <w:r>
              <w:fldChar w:fldCharType="end"/>
            </w:r>
          </w:p>
        </w:tc>
      </w:tr>
    </w:tbl>
    <w:p w:rsidR="00AF1D36" w:rsidRDefault="00AF1D36" w:rsidP="00AF1D3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D02615" w:rsidRPr="00D02615">
        <w:rPr>
          <w:sz w:val="22"/>
        </w:rPr>
        <w:t>Notes and Calculator Allowed</w:t>
      </w:r>
      <w:r w:rsidRPr="00D02615">
        <w:rPr>
          <w:sz w:val="22"/>
        </w:rPr>
        <w:t xml:space="preserve">           </w:t>
      </w:r>
      <w:r w:rsidR="003B4143">
        <w:rPr>
          <w:b/>
          <w:sz w:val="22"/>
        </w:rPr>
        <w:t>TIME:</w:t>
      </w:r>
      <w:r w:rsidR="003B4143">
        <w:rPr>
          <w:sz w:val="22"/>
        </w:rPr>
        <w:t xml:space="preserve">  90 min</w:t>
      </w:r>
      <w:r w:rsidRPr="00D02615">
        <w:rPr>
          <w:sz w:val="22"/>
        </w:rPr>
        <w:t xml:space="preserve"> </w:t>
      </w:r>
      <w:r w:rsidR="00D02615">
        <w:rPr>
          <w:b/>
          <w:sz w:val="22"/>
        </w:rPr>
        <w:tab/>
      </w:r>
      <w:r w:rsidR="00D02615">
        <w:rPr>
          <w:b/>
          <w:sz w:val="22"/>
        </w:rPr>
        <w:tab/>
        <w:t xml:space="preserve"> </w:t>
      </w:r>
      <w:r w:rsidRPr="00AC2758">
        <w:rPr>
          <w:b/>
          <w:sz w:val="22"/>
        </w:rPr>
        <w:t>TOTAL MARKS</w:t>
      </w:r>
      <w:r w:rsidR="001F1714">
        <w:rPr>
          <w:sz w:val="22"/>
        </w:rPr>
        <w:t xml:space="preserve">: </w:t>
      </w:r>
      <w:r w:rsidR="00E827A9">
        <w:rPr>
          <w:sz w:val="22"/>
        </w:rPr>
        <w:t>6</w:t>
      </w:r>
      <w:r w:rsidR="00A20A4B">
        <w:rPr>
          <w:sz w:val="22"/>
        </w:rPr>
        <w:t>2</w:t>
      </w:r>
    </w:p>
    <w:p w:rsidR="00AF1D36" w:rsidRPr="00C83362" w:rsidRDefault="00FB6C55" w:rsidP="00FB6C55">
      <w:pPr>
        <w:ind w:firstLine="720"/>
        <w:jc w:val="center"/>
        <w:rPr>
          <w:sz w:val="22"/>
          <w:szCs w:val="24"/>
        </w:rPr>
      </w:pPr>
      <w:r>
        <w:rPr>
          <w:sz w:val="22"/>
          <w:szCs w:val="24"/>
        </w:rPr>
        <w:t xml:space="preserve">This investigation is </w:t>
      </w:r>
      <w:r w:rsidR="00AF1D36" w:rsidRPr="00C83362">
        <w:rPr>
          <w:sz w:val="22"/>
          <w:szCs w:val="24"/>
        </w:rPr>
        <w:t xml:space="preserve">worth </w:t>
      </w:r>
      <w:r w:rsidR="00D02615" w:rsidRPr="00C83362">
        <w:rPr>
          <w:sz w:val="22"/>
          <w:szCs w:val="24"/>
        </w:rPr>
        <w:t>1</w:t>
      </w:r>
      <w:r w:rsidR="00AF1D36" w:rsidRPr="00C83362">
        <w:rPr>
          <w:sz w:val="22"/>
          <w:szCs w:val="24"/>
        </w:rPr>
        <w:t>5% of your semester mark.</w:t>
      </w:r>
    </w:p>
    <w:p w:rsidR="00D02615" w:rsidRPr="00266C92" w:rsidRDefault="006E619A" w:rsidP="00C83362">
      <w:pPr>
        <w:rPr>
          <w:rFonts w:cs="Arial"/>
          <w:sz w:val="22"/>
        </w:rPr>
      </w:pPr>
      <w:r w:rsidRPr="000A53BE">
        <w:rPr>
          <w:rFonts w:cs="Arial"/>
          <w:b/>
          <w:sz w:val="22"/>
        </w:rPr>
        <w:t>Equipment needed</w:t>
      </w:r>
      <w:r>
        <w:rPr>
          <w:rFonts w:cs="Arial"/>
          <w:sz w:val="22"/>
        </w:rPr>
        <w:t xml:space="preserve">: calculator, </w:t>
      </w:r>
      <w:r w:rsidR="00C83362">
        <w:rPr>
          <w:rFonts w:cs="Arial"/>
          <w:sz w:val="22"/>
        </w:rPr>
        <w:t xml:space="preserve">notes, </w:t>
      </w:r>
      <w:r>
        <w:rPr>
          <w:rFonts w:cs="Arial"/>
          <w:sz w:val="22"/>
        </w:rPr>
        <w:t xml:space="preserve">ruler, </w:t>
      </w:r>
      <w:proofErr w:type="gramStart"/>
      <w:r w:rsidR="000A53BE">
        <w:rPr>
          <w:rFonts w:cs="Arial"/>
          <w:sz w:val="22"/>
        </w:rPr>
        <w:t>plain</w:t>
      </w:r>
      <w:proofErr w:type="gramEnd"/>
      <w:r w:rsidR="000A53BE">
        <w:rPr>
          <w:rFonts w:cs="Arial"/>
          <w:sz w:val="22"/>
        </w:rPr>
        <w:t xml:space="preserve"> paper for working. </w:t>
      </w:r>
      <w:r w:rsidR="0088042F">
        <w:rPr>
          <w:rFonts w:cs="Arial"/>
          <w:sz w:val="22"/>
        </w:rPr>
        <w:br/>
      </w:r>
      <w:r w:rsidR="000A53BE">
        <w:rPr>
          <w:rFonts w:cs="Arial"/>
          <w:sz w:val="22"/>
        </w:rPr>
        <w:br/>
      </w:r>
      <w:proofErr w:type="gramStart"/>
      <w:r w:rsidR="002444F8">
        <w:rPr>
          <w:rFonts w:cs="Arial"/>
          <w:sz w:val="22"/>
        </w:rPr>
        <w:t>Your AFL football team</w:t>
      </w:r>
      <w:r w:rsidR="00D02615" w:rsidRPr="00266C92">
        <w:rPr>
          <w:rFonts w:cs="Arial"/>
          <w:sz w:val="22"/>
        </w:rPr>
        <w:t xml:space="preserve"> finished in the top 4 this season.</w:t>
      </w:r>
      <w:proofErr w:type="gramEnd"/>
      <w:r w:rsidR="00D02615" w:rsidRPr="00266C92">
        <w:rPr>
          <w:rFonts w:cs="Arial"/>
          <w:sz w:val="22"/>
        </w:rPr>
        <w:t xml:space="preserve"> You decide that you and a friend want to get to Melbourne and the MCG to watch the Grand Final next year on </w:t>
      </w:r>
      <w:r w:rsidR="002444F8">
        <w:rPr>
          <w:rFonts w:cs="Arial"/>
          <w:sz w:val="22"/>
        </w:rPr>
        <w:t>Saturday, Septem</w:t>
      </w:r>
      <w:r w:rsidR="00D02615" w:rsidRPr="006E619A">
        <w:rPr>
          <w:rFonts w:cs="Arial"/>
          <w:sz w:val="22"/>
        </w:rPr>
        <w:t xml:space="preserve">ber </w:t>
      </w:r>
      <w:r w:rsidR="002444F8">
        <w:rPr>
          <w:rFonts w:cs="Arial"/>
          <w:sz w:val="22"/>
        </w:rPr>
        <w:t>30, 2017</w:t>
      </w:r>
      <w:r w:rsidR="00D02615" w:rsidRPr="00266C92">
        <w:rPr>
          <w:rFonts w:cs="Arial"/>
          <w:sz w:val="22"/>
        </w:rPr>
        <w:t>. It is a once in a lifetime special weekend, so you are budgeting up to $</w:t>
      </w:r>
      <w:r w:rsidR="004B45DE">
        <w:rPr>
          <w:rFonts w:cs="Arial"/>
          <w:sz w:val="22"/>
        </w:rPr>
        <w:t>4 500</w:t>
      </w:r>
      <w:r w:rsidR="00D02615" w:rsidRPr="00266C92">
        <w:rPr>
          <w:rFonts w:cs="Arial"/>
          <w:sz w:val="22"/>
        </w:rPr>
        <w:t xml:space="preserve"> per person. You plan to fly Friday morning, </w:t>
      </w:r>
      <w:r w:rsidR="002444F8">
        <w:rPr>
          <w:rFonts w:cs="Arial"/>
          <w:sz w:val="22"/>
        </w:rPr>
        <w:t>Septem</w:t>
      </w:r>
      <w:r w:rsidR="00D02615" w:rsidRPr="006E619A">
        <w:rPr>
          <w:rFonts w:cs="Arial"/>
          <w:sz w:val="22"/>
        </w:rPr>
        <w:t xml:space="preserve">ber </w:t>
      </w:r>
      <w:r w:rsidR="002444F8">
        <w:rPr>
          <w:rFonts w:cs="Arial"/>
          <w:sz w:val="22"/>
        </w:rPr>
        <w:t>29, 2017</w:t>
      </w:r>
      <w:r w:rsidR="00D02615" w:rsidRPr="006E619A">
        <w:rPr>
          <w:rFonts w:cs="Arial"/>
          <w:sz w:val="22"/>
        </w:rPr>
        <w:t xml:space="preserve"> </w:t>
      </w:r>
      <w:r w:rsidR="00D02615" w:rsidRPr="00266C92">
        <w:rPr>
          <w:rFonts w:cs="Arial"/>
          <w:sz w:val="22"/>
        </w:rPr>
        <w:t xml:space="preserve">and return on Sunday afternoon, </w:t>
      </w:r>
      <w:r w:rsidR="00D02615" w:rsidRPr="006E619A">
        <w:rPr>
          <w:rFonts w:cs="Arial"/>
          <w:sz w:val="22"/>
        </w:rPr>
        <w:t xml:space="preserve">October </w:t>
      </w:r>
      <w:r w:rsidR="002444F8">
        <w:rPr>
          <w:rFonts w:cs="Arial"/>
          <w:sz w:val="22"/>
        </w:rPr>
        <w:t>1, 2017</w:t>
      </w:r>
      <w:r w:rsidR="00D02615" w:rsidRPr="006E619A">
        <w:rPr>
          <w:rFonts w:cs="Arial"/>
          <w:sz w:val="22"/>
        </w:rPr>
        <w:t xml:space="preserve">. </w:t>
      </w:r>
      <w:r w:rsidR="00196959" w:rsidRPr="00266C92">
        <w:rPr>
          <w:rFonts w:cs="Arial"/>
          <w:sz w:val="22"/>
        </w:rPr>
        <w:t>O</w:t>
      </w:r>
      <w:r w:rsidR="00D02615" w:rsidRPr="00266C92">
        <w:rPr>
          <w:rFonts w:cs="Arial"/>
          <w:sz w:val="22"/>
        </w:rPr>
        <w:t xml:space="preserve">rganisation and choices </w:t>
      </w:r>
      <w:r w:rsidR="002444F8">
        <w:rPr>
          <w:rFonts w:cs="Arial"/>
          <w:sz w:val="22"/>
        </w:rPr>
        <w:t xml:space="preserve">are </w:t>
      </w:r>
      <w:r w:rsidR="00D02615" w:rsidRPr="00266C92">
        <w:rPr>
          <w:rFonts w:cs="Arial"/>
          <w:sz w:val="22"/>
        </w:rPr>
        <w:t>to be made before bookings can be completed.</w:t>
      </w:r>
    </w:p>
    <w:p w:rsidR="001C587B" w:rsidRDefault="000A53BE" w:rsidP="001C587B">
      <w:r>
        <w:rPr>
          <w:b/>
          <w:u w:val="single"/>
        </w:rPr>
        <w:t>FLIGHTS</w:t>
      </w:r>
      <w:r w:rsidR="0088042F">
        <w:rPr>
          <w:b/>
        </w:rPr>
        <w:br/>
      </w:r>
      <w:r w:rsidR="001C587B">
        <w:rPr>
          <w:b/>
        </w:rPr>
        <w:t>Question 1 (</w:t>
      </w:r>
      <w:r w:rsidR="00AF002B">
        <w:rPr>
          <w:b/>
        </w:rPr>
        <w:t>21</w:t>
      </w:r>
      <w:r w:rsidR="001C587B">
        <w:rPr>
          <w:b/>
        </w:rPr>
        <w:t xml:space="preserve"> Marks</w:t>
      </w:r>
      <w:r w:rsidR="00196959">
        <w:rPr>
          <w:b/>
        </w:rPr>
        <w:t xml:space="preserve">: </w:t>
      </w:r>
      <w:r w:rsidR="00AF002B">
        <w:rPr>
          <w:b/>
        </w:rPr>
        <w:t>10</w:t>
      </w:r>
      <w:r w:rsidR="004A6BFA">
        <w:rPr>
          <w:b/>
        </w:rPr>
        <w:t>,</w:t>
      </w:r>
      <w:r w:rsidR="00AF002B">
        <w:rPr>
          <w:b/>
        </w:rPr>
        <w:t xml:space="preserve"> 8,</w:t>
      </w:r>
      <w:r w:rsidR="004A6BFA">
        <w:rPr>
          <w:b/>
        </w:rPr>
        <w:t xml:space="preserve"> </w:t>
      </w:r>
      <w:proofErr w:type="gramStart"/>
      <w:r w:rsidR="00A46C70">
        <w:rPr>
          <w:b/>
        </w:rPr>
        <w:t>3</w:t>
      </w:r>
      <w:proofErr w:type="gramEnd"/>
      <w:r w:rsidR="001C587B">
        <w:rPr>
          <w:b/>
        </w:rPr>
        <w:t>)</w:t>
      </w:r>
    </w:p>
    <w:p w:rsidR="00266C92" w:rsidRPr="00AF002B" w:rsidRDefault="00196959" w:rsidP="00AF002B">
      <w:pPr>
        <w:rPr>
          <w:rFonts w:cs="Arial"/>
          <w:sz w:val="22"/>
        </w:rPr>
      </w:pPr>
      <w:r w:rsidRPr="00AF002B">
        <w:rPr>
          <w:sz w:val="22"/>
        </w:rPr>
        <w:t xml:space="preserve">Review the return flight options available on the information </w:t>
      </w:r>
      <w:r w:rsidR="00266C92" w:rsidRPr="00AF002B">
        <w:rPr>
          <w:sz w:val="22"/>
        </w:rPr>
        <w:t>package</w:t>
      </w:r>
      <w:r w:rsidRPr="00AF002B">
        <w:rPr>
          <w:sz w:val="22"/>
        </w:rPr>
        <w:t xml:space="preserve"> provided. There are 2 Qantas and 2 Virgin options. </w:t>
      </w:r>
    </w:p>
    <w:p w:rsidR="001C587B" w:rsidRPr="00266C92" w:rsidRDefault="001C587B" w:rsidP="00266C92">
      <w:pPr>
        <w:pStyle w:val="ListParagraph"/>
        <w:ind w:left="426"/>
        <w:rPr>
          <w:rFonts w:cs="Arial"/>
          <w:sz w:val="22"/>
        </w:rPr>
      </w:pPr>
      <w:r w:rsidRPr="00266C92">
        <w:rPr>
          <w:rFonts w:cs="Arial"/>
          <w:b/>
          <w:sz w:val="22"/>
        </w:rPr>
        <w:t>NOTE:</w:t>
      </w:r>
      <w:r w:rsidRPr="00266C92">
        <w:rPr>
          <w:rFonts w:cs="Arial"/>
          <w:sz w:val="22"/>
        </w:rPr>
        <w:t xml:space="preserve">  All of the times </w:t>
      </w:r>
      <w:r w:rsidR="00196959" w:rsidRPr="00266C92">
        <w:rPr>
          <w:rFonts w:cs="Arial"/>
          <w:sz w:val="22"/>
        </w:rPr>
        <w:t xml:space="preserve">listed on the flights </w:t>
      </w:r>
      <w:r w:rsidRPr="00266C92">
        <w:rPr>
          <w:rFonts w:cs="Arial"/>
          <w:sz w:val="22"/>
        </w:rPr>
        <w:t xml:space="preserve">are Western Australia Times. </w:t>
      </w:r>
    </w:p>
    <w:p w:rsidR="00196959" w:rsidRPr="00266C92" w:rsidRDefault="00196959" w:rsidP="00266C92">
      <w:pPr>
        <w:ind w:left="426"/>
        <w:rPr>
          <w:sz w:val="22"/>
        </w:rPr>
      </w:pPr>
      <w:r w:rsidRPr="00266C92">
        <w:rPr>
          <w:sz w:val="22"/>
        </w:rPr>
        <w:t xml:space="preserve">Choose 2 different flight options from the 4 provided. </w:t>
      </w:r>
    </w:p>
    <w:p w:rsidR="00196959" w:rsidRPr="00266C92" w:rsidRDefault="00AF002B" w:rsidP="0045478F">
      <w:r>
        <w:rPr>
          <w:i/>
          <w:u w:val="single"/>
        </w:rPr>
        <w:t xml:space="preserve">a) </w:t>
      </w:r>
      <w:r w:rsidR="00196959" w:rsidRPr="00266C92">
        <w:rPr>
          <w:i/>
          <w:u w:val="single"/>
        </w:rPr>
        <w:t>Travelling from Kalgoorlie to Melbourne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="004A6BFA" w:rsidRPr="00266C92">
        <w:rPr>
          <w:b/>
          <w:sz w:val="22"/>
        </w:rPr>
        <w:t xml:space="preserve">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:rsidTr="004A6BFA">
        <w:trPr>
          <w:jc w:val="center"/>
        </w:trPr>
        <w:tc>
          <w:tcPr>
            <w:tcW w:w="1185" w:type="dxa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32" w:type="dxa"/>
            <w:gridSpan w:val="3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4A6BFA">
        <w:trPr>
          <w:jc w:val="center"/>
        </w:trPr>
        <w:tc>
          <w:tcPr>
            <w:tcW w:w="1185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</w:tr>
      <w:tr w:rsidR="004A6BFA" w:rsidTr="00F0280B">
        <w:trPr>
          <w:jc w:val="center"/>
        </w:trPr>
        <w:tc>
          <w:tcPr>
            <w:tcW w:w="1185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4A6BFA" w:rsidTr="004A6BFA">
        <w:trPr>
          <w:trHeight w:val="718"/>
          <w:jc w:val="center"/>
        </w:trPr>
        <w:tc>
          <w:tcPr>
            <w:tcW w:w="1185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285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4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  <w:vMerge w:val="restart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  <w:vMerge w:val="restart"/>
          </w:tcPr>
          <w:p w:rsidR="004A6BFA" w:rsidRDefault="004A6BFA" w:rsidP="00F0280B">
            <w:pPr>
              <w:jc w:val="center"/>
            </w:pPr>
          </w:p>
        </w:tc>
      </w:tr>
      <w:tr w:rsidR="004A6BFA" w:rsidTr="004A6BFA">
        <w:trPr>
          <w:trHeight w:val="707"/>
          <w:jc w:val="center"/>
        </w:trPr>
        <w:tc>
          <w:tcPr>
            <w:tcW w:w="1185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285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4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  <w:vMerge/>
          </w:tcPr>
          <w:p w:rsidR="004A6BFA" w:rsidRDefault="004A6BFA" w:rsidP="00F0280B">
            <w:pPr>
              <w:jc w:val="center"/>
            </w:pPr>
          </w:p>
        </w:tc>
        <w:tc>
          <w:tcPr>
            <w:tcW w:w="1173" w:type="dxa"/>
            <w:vMerge/>
          </w:tcPr>
          <w:p w:rsidR="004A6BFA" w:rsidRDefault="004A6BFA" w:rsidP="00F0280B">
            <w:pPr>
              <w:jc w:val="center"/>
            </w:pPr>
          </w:p>
        </w:tc>
      </w:tr>
    </w:tbl>
    <w:p w:rsidR="006E619A" w:rsidRDefault="004A6BFA" w:rsidP="0045478F">
      <w:pPr>
        <w:rPr>
          <w:sz w:val="22"/>
        </w:rPr>
      </w:pPr>
      <w:r>
        <w:br/>
      </w:r>
      <w:r w:rsidR="006E619A">
        <w:rPr>
          <w:sz w:val="22"/>
        </w:rPr>
        <w:t xml:space="preserve">Was there a stop-over for this flight? See you information package for stop-over information. </w:t>
      </w:r>
      <w:r w:rsidR="006E619A">
        <w:rPr>
          <w:sz w:val="22"/>
        </w:rPr>
        <w:tab/>
        <w:t xml:space="preserve"> Yes / No </w:t>
      </w:r>
    </w:p>
    <w:p w:rsidR="006E619A" w:rsidRDefault="006E619A" w:rsidP="0045478F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:rsidR="004A6BFA" w:rsidRPr="00266C92" w:rsidRDefault="004A6BFA" w:rsidP="0045478F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 w:rsidR="006E619A">
        <w:rPr>
          <w:sz w:val="22"/>
        </w:rPr>
        <w:tab/>
      </w:r>
      <w:r w:rsidR="006E619A">
        <w:rPr>
          <w:sz w:val="22"/>
        </w:rPr>
        <w:tab/>
      </w:r>
      <w:r w:rsidR="006E619A">
        <w:rPr>
          <w:sz w:val="22"/>
        </w:rPr>
        <w:tab/>
        <w:t>________________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:rsidTr="002444F8">
        <w:trPr>
          <w:jc w:val="center"/>
        </w:trPr>
        <w:tc>
          <w:tcPr>
            <w:tcW w:w="1185" w:type="dxa"/>
            <w:vMerge w:val="restart"/>
            <w:vAlign w:val="center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32" w:type="dxa"/>
            <w:gridSpan w:val="3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2444F8">
        <w:trPr>
          <w:jc w:val="center"/>
        </w:trPr>
        <w:tc>
          <w:tcPr>
            <w:tcW w:w="1185" w:type="dxa"/>
            <w:vMerge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</w:tr>
      <w:tr w:rsidR="004A6BFA" w:rsidTr="002444F8">
        <w:trPr>
          <w:jc w:val="center"/>
        </w:trPr>
        <w:tc>
          <w:tcPr>
            <w:tcW w:w="1185" w:type="dxa"/>
            <w:vMerge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4A6BFA" w:rsidTr="002444F8">
        <w:trPr>
          <w:trHeight w:val="718"/>
          <w:jc w:val="center"/>
        </w:trPr>
        <w:tc>
          <w:tcPr>
            <w:tcW w:w="1185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285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4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  <w:vMerge w:val="restart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  <w:vMerge w:val="restart"/>
          </w:tcPr>
          <w:p w:rsidR="004A6BFA" w:rsidRDefault="004A6BFA" w:rsidP="002444F8">
            <w:pPr>
              <w:jc w:val="center"/>
            </w:pPr>
          </w:p>
        </w:tc>
      </w:tr>
      <w:tr w:rsidR="004A6BFA" w:rsidTr="002444F8">
        <w:trPr>
          <w:trHeight w:val="707"/>
          <w:jc w:val="center"/>
        </w:trPr>
        <w:tc>
          <w:tcPr>
            <w:tcW w:w="1185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285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4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  <w:vMerge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  <w:vMerge/>
          </w:tcPr>
          <w:p w:rsidR="004A6BFA" w:rsidRDefault="004A6BFA" w:rsidP="002444F8">
            <w:pPr>
              <w:jc w:val="center"/>
            </w:pPr>
          </w:p>
        </w:tc>
      </w:tr>
    </w:tbl>
    <w:p w:rsidR="000A53BE" w:rsidRDefault="000A53BE" w:rsidP="000A53BE">
      <w:pPr>
        <w:rPr>
          <w:sz w:val="22"/>
        </w:rPr>
      </w:pPr>
      <w:r>
        <w:rPr>
          <w:sz w:val="22"/>
        </w:rPr>
        <w:lastRenderedPageBreak/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Yes / No (circle)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</w:p>
    <w:p w:rsidR="00266C92" w:rsidRDefault="00266C92" w:rsidP="004A6BFA"/>
    <w:p w:rsidR="004A6BFA" w:rsidRPr="00266C92" w:rsidRDefault="00AF002B" w:rsidP="004A6BFA">
      <w:r>
        <w:rPr>
          <w:i/>
          <w:u w:val="single"/>
        </w:rPr>
        <w:t xml:space="preserve">b) </w:t>
      </w:r>
      <w:r w:rsidR="004A6BFA" w:rsidRPr="00266C92">
        <w:rPr>
          <w:i/>
          <w:u w:val="single"/>
        </w:rPr>
        <w:t>Travelling from Melbourne to Kalgoorlie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:rsidTr="002444F8">
        <w:trPr>
          <w:jc w:val="center"/>
        </w:trPr>
        <w:tc>
          <w:tcPr>
            <w:tcW w:w="1185" w:type="dxa"/>
            <w:vMerge w:val="restart"/>
            <w:vAlign w:val="center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32" w:type="dxa"/>
            <w:gridSpan w:val="3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2444F8">
        <w:trPr>
          <w:jc w:val="center"/>
        </w:trPr>
        <w:tc>
          <w:tcPr>
            <w:tcW w:w="1185" w:type="dxa"/>
            <w:vMerge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</w:tr>
      <w:tr w:rsidR="004A6BFA" w:rsidTr="002444F8">
        <w:trPr>
          <w:jc w:val="center"/>
        </w:trPr>
        <w:tc>
          <w:tcPr>
            <w:tcW w:w="1185" w:type="dxa"/>
            <w:vMerge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4A6BFA" w:rsidTr="002444F8">
        <w:trPr>
          <w:trHeight w:val="718"/>
          <w:jc w:val="center"/>
        </w:trPr>
        <w:tc>
          <w:tcPr>
            <w:tcW w:w="1185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285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4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  <w:vMerge w:val="restart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  <w:vMerge w:val="restart"/>
          </w:tcPr>
          <w:p w:rsidR="004A6BFA" w:rsidRDefault="004A6BFA" w:rsidP="002444F8">
            <w:pPr>
              <w:jc w:val="center"/>
            </w:pPr>
          </w:p>
        </w:tc>
      </w:tr>
      <w:tr w:rsidR="004A6BFA" w:rsidTr="002444F8">
        <w:trPr>
          <w:trHeight w:val="707"/>
          <w:jc w:val="center"/>
        </w:trPr>
        <w:tc>
          <w:tcPr>
            <w:tcW w:w="1185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285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4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  <w:vMerge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  <w:vMerge/>
          </w:tcPr>
          <w:p w:rsidR="004A6BFA" w:rsidRDefault="004A6BFA" w:rsidP="002444F8">
            <w:pPr>
              <w:jc w:val="center"/>
            </w:pPr>
          </w:p>
        </w:tc>
      </w:tr>
    </w:tbl>
    <w:p w:rsidR="004A6BFA" w:rsidRDefault="004A6BFA" w:rsidP="00266C92">
      <w:pPr>
        <w:spacing w:after="0"/>
      </w:pP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Yes / No (circle)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</w:p>
    <w:p w:rsidR="004A6BFA" w:rsidRDefault="004A6BFA" w:rsidP="004A6BFA"/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:rsidTr="002444F8">
        <w:trPr>
          <w:jc w:val="center"/>
        </w:trPr>
        <w:tc>
          <w:tcPr>
            <w:tcW w:w="1185" w:type="dxa"/>
            <w:vMerge w:val="restart"/>
            <w:vAlign w:val="center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32" w:type="dxa"/>
            <w:gridSpan w:val="3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519" w:type="dxa"/>
            <w:gridSpan w:val="3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46" w:type="dxa"/>
            <w:gridSpan w:val="2"/>
            <w:vMerge w:val="restart"/>
            <w:vAlign w:val="center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2444F8">
        <w:trPr>
          <w:jc w:val="center"/>
        </w:trPr>
        <w:tc>
          <w:tcPr>
            <w:tcW w:w="1185" w:type="dxa"/>
            <w:vMerge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 w:val="restart"/>
            <w:vAlign w:val="center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7" w:type="dxa"/>
            <w:gridSpan w:val="2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73" w:type="dxa"/>
            <w:vMerge w:val="restart"/>
            <w:vAlign w:val="center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46" w:type="dxa"/>
            <w:gridSpan w:val="2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46" w:type="dxa"/>
            <w:gridSpan w:val="2"/>
            <w:vMerge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</w:tr>
      <w:tr w:rsidR="004A6BFA" w:rsidTr="002444F8">
        <w:trPr>
          <w:jc w:val="center"/>
        </w:trPr>
        <w:tc>
          <w:tcPr>
            <w:tcW w:w="1185" w:type="dxa"/>
            <w:vMerge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285" w:type="dxa"/>
            <w:vMerge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174" w:type="dxa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  <w:vMerge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</w:p>
        </w:tc>
        <w:tc>
          <w:tcPr>
            <w:tcW w:w="1173" w:type="dxa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73" w:type="dxa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73" w:type="dxa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73" w:type="dxa"/>
          </w:tcPr>
          <w:p w:rsidR="004A6BFA" w:rsidRPr="00266C92" w:rsidRDefault="004A6BFA" w:rsidP="002444F8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4A6BFA" w:rsidTr="002444F8">
        <w:trPr>
          <w:trHeight w:val="718"/>
          <w:jc w:val="center"/>
        </w:trPr>
        <w:tc>
          <w:tcPr>
            <w:tcW w:w="1185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285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4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  <w:vMerge w:val="restart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  <w:vMerge w:val="restart"/>
          </w:tcPr>
          <w:p w:rsidR="004A6BFA" w:rsidRDefault="004A6BFA" w:rsidP="002444F8">
            <w:pPr>
              <w:jc w:val="center"/>
            </w:pPr>
          </w:p>
        </w:tc>
      </w:tr>
      <w:tr w:rsidR="004A6BFA" w:rsidTr="002444F8">
        <w:trPr>
          <w:trHeight w:val="707"/>
          <w:jc w:val="center"/>
        </w:trPr>
        <w:tc>
          <w:tcPr>
            <w:tcW w:w="1185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285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4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  <w:vMerge/>
          </w:tcPr>
          <w:p w:rsidR="004A6BFA" w:rsidRDefault="004A6BFA" w:rsidP="002444F8">
            <w:pPr>
              <w:jc w:val="center"/>
            </w:pPr>
          </w:p>
        </w:tc>
        <w:tc>
          <w:tcPr>
            <w:tcW w:w="1173" w:type="dxa"/>
            <w:vMerge/>
          </w:tcPr>
          <w:p w:rsidR="004A6BFA" w:rsidRDefault="004A6BFA" w:rsidP="002444F8">
            <w:pPr>
              <w:jc w:val="center"/>
            </w:pPr>
          </w:p>
        </w:tc>
      </w:tr>
    </w:tbl>
    <w:p w:rsidR="004A6BFA" w:rsidRDefault="004A6BFA" w:rsidP="00266C92">
      <w:pPr>
        <w:spacing w:after="0"/>
      </w:pP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Yes / No (circle)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________________</w:t>
      </w:r>
    </w:p>
    <w:p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</w:p>
    <w:p w:rsidR="004A6BFA" w:rsidRDefault="004A6BFA" w:rsidP="004A6BFA"/>
    <w:p w:rsidR="004A6BFA" w:rsidRPr="00AF002B" w:rsidRDefault="00266C92" w:rsidP="00AF002B">
      <w:pPr>
        <w:pStyle w:val="ListParagraph"/>
        <w:numPr>
          <w:ilvl w:val="0"/>
          <w:numId w:val="28"/>
        </w:numPr>
        <w:ind w:left="426"/>
        <w:rPr>
          <w:sz w:val="22"/>
        </w:rPr>
      </w:pPr>
      <w:r w:rsidRPr="00AF002B">
        <w:rPr>
          <w:sz w:val="22"/>
        </w:rPr>
        <w:t>W</w:t>
      </w:r>
      <w:r w:rsidR="004A6BFA" w:rsidRPr="00AF002B">
        <w:rPr>
          <w:sz w:val="22"/>
        </w:rPr>
        <w:t xml:space="preserve">hich flight is the best option </w:t>
      </w:r>
      <w:r w:rsidRPr="00AF002B">
        <w:rPr>
          <w:sz w:val="22"/>
        </w:rPr>
        <w:t>for</w:t>
      </w:r>
      <w:r w:rsidR="00AF002B">
        <w:rPr>
          <w:sz w:val="22"/>
        </w:rPr>
        <w:t xml:space="preserve"> g</w:t>
      </w:r>
      <w:r w:rsidRPr="00AF002B">
        <w:rPr>
          <w:sz w:val="22"/>
        </w:rPr>
        <w:t>etting</w:t>
      </w:r>
      <w:r w:rsidR="004A6BFA" w:rsidRPr="00AF002B">
        <w:rPr>
          <w:sz w:val="22"/>
        </w:rPr>
        <w:t xml:space="preserve"> to </w:t>
      </w:r>
      <w:proofErr w:type="gramStart"/>
      <w:r w:rsidR="004A6BFA" w:rsidRPr="00AF002B">
        <w:rPr>
          <w:sz w:val="22"/>
        </w:rPr>
        <w:t>Melbourne</w:t>
      </w:r>
      <w:r w:rsidRPr="00AF002B">
        <w:rPr>
          <w:sz w:val="22"/>
        </w:rPr>
        <w:t>.</w:t>
      </w:r>
      <w:proofErr w:type="gramEnd"/>
      <w:r w:rsidRPr="00AF002B">
        <w:rPr>
          <w:sz w:val="22"/>
        </w:rPr>
        <w:t xml:space="preserve"> </w:t>
      </w:r>
      <w:r w:rsidR="00950019">
        <w:rPr>
          <w:sz w:val="22"/>
        </w:rPr>
        <w:t>Give two reasons why</w:t>
      </w:r>
      <w:r w:rsidRPr="00AF002B">
        <w:rPr>
          <w:sz w:val="22"/>
        </w:rPr>
        <w:t>.</w:t>
      </w:r>
      <w:r w:rsidRPr="00AF002B">
        <w:rPr>
          <w:sz w:val="22"/>
        </w:rPr>
        <w:br/>
      </w:r>
      <w:r w:rsidRPr="00AF002B">
        <w:rPr>
          <w:sz w:val="22"/>
        </w:rPr>
        <w:br/>
      </w:r>
    </w:p>
    <w:p w:rsidR="00266C92" w:rsidRDefault="00266C92" w:rsidP="00266C92">
      <w:pPr>
        <w:pStyle w:val="ListParagraph"/>
        <w:ind w:left="1440"/>
        <w:rPr>
          <w:sz w:val="22"/>
        </w:rPr>
      </w:pPr>
    </w:p>
    <w:p w:rsidR="00266C92" w:rsidRPr="00266C92" w:rsidRDefault="00266C92" w:rsidP="00266C92">
      <w:pPr>
        <w:pStyle w:val="ListParagraph"/>
        <w:ind w:left="1440"/>
        <w:rPr>
          <w:sz w:val="22"/>
        </w:rPr>
      </w:pPr>
    </w:p>
    <w:p w:rsidR="004A6BFA" w:rsidRDefault="004A6BFA" w:rsidP="004A6BFA"/>
    <w:p w:rsidR="00AF002B" w:rsidRDefault="00AF002B" w:rsidP="004A6BFA"/>
    <w:p w:rsidR="00AF002B" w:rsidRDefault="00AF002B" w:rsidP="004A6BFA"/>
    <w:p w:rsidR="000A53BE" w:rsidRDefault="000A53BE" w:rsidP="000A53BE">
      <w:pPr>
        <w:spacing w:after="0"/>
      </w:pPr>
      <w:r>
        <w:rPr>
          <w:b/>
          <w:u w:val="single"/>
        </w:rPr>
        <w:lastRenderedPageBreak/>
        <w:t>ACCOMMODATION</w:t>
      </w:r>
    </w:p>
    <w:p w:rsidR="0088042F" w:rsidRPr="0088042F" w:rsidRDefault="0088042F" w:rsidP="0045478F">
      <w:pPr>
        <w:rPr>
          <w:b/>
        </w:rPr>
      </w:pPr>
      <w:r w:rsidRPr="0088042F">
        <w:rPr>
          <w:b/>
        </w:rPr>
        <w:t>Question 2</w:t>
      </w:r>
      <w:r>
        <w:rPr>
          <w:b/>
        </w:rPr>
        <w:t xml:space="preserve"> (</w:t>
      </w:r>
      <w:r w:rsidR="00E827A9">
        <w:rPr>
          <w:b/>
        </w:rPr>
        <w:t>16</w:t>
      </w:r>
      <w:r>
        <w:rPr>
          <w:b/>
        </w:rPr>
        <w:t xml:space="preserve"> marks</w:t>
      </w:r>
      <w:r w:rsidR="00396F8C">
        <w:rPr>
          <w:b/>
        </w:rPr>
        <w:t xml:space="preserve">: </w:t>
      </w:r>
      <w:r w:rsidR="00E827A9">
        <w:rPr>
          <w:b/>
        </w:rPr>
        <w:t>1</w:t>
      </w:r>
      <w:r w:rsidR="00396F8C">
        <w:rPr>
          <w:b/>
        </w:rPr>
        <w:t xml:space="preserve">, </w:t>
      </w:r>
      <w:r w:rsidR="000A53BE">
        <w:rPr>
          <w:b/>
        </w:rPr>
        <w:t>4, 4, 2, 3</w:t>
      </w:r>
      <w:r w:rsidR="00E827A9">
        <w:rPr>
          <w:b/>
        </w:rPr>
        <w:t>, 2</w:t>
      </w:r>
      <w:r>
        <w:rPr>
          <w:b/>
        </w:rPr>
        <w:t>)</w:t>
      </w:r>
    </w:p>
    <w:p w:rsidR="00D02615" w:rsidRPr="00266C92" w:rsidRDefault="00675F54" w:rsidP="0045478F">
      <w:pPr>
        <w:rPr>
          <w:sz w:val="22"/>
        </w:rPr>
      </w:pPr>
      <w:r>
        <w:rPr>
          <w:sz w:val="22"/>
        </w:rPr>
        <w:t xml:space="preserve">Both you and your </w:t>
      </w:r>
      <w:r w:rsidR="00F37FB0">
        <w:rPr>
          <w:sz w:val="22"/>
        </w:rPr>
        <w:t xml:space="preserve">friend will share a hotel room to save costs. </w:t>
      </w:r>
      <w:r>
        <w:rPr>
          <w:sz w:val="22"/>
        </w:rPr>
        <w:t xml:space="preserve">You have a choice of 2 hotels </w:t>
      </w:r>
      <w:r w:rsidR="00F16A75" w:rsidRPr="00266C92">
        <w:rPr>
          <w:sz w:val="22"/>
        </w:rPr>
        <w:t xml:space="preserve">in Melbourne, they are. </w:t>
      </w:r>
    </w:p>
    <w:p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proofErr w:type="spellStart"/>
      <w:r w:rsidRPr="0088042F">
        <w:rPr>
          <w:b/>
          <w:sz w:val="22"/>
        </w:rPr>
        <w:t>Rydges</w:t>
      </w:r>
      <w:proofErr w:type="spellEnd"/>
      <w:r w:rsidRPr="00266C92">
        <w:rPr>
          <w:sz w:val="22"/>
        </w:rPr>
        <w:t xml:space="preserve"> Melbourne </w:t>
      </w:r>
      <w:r w:rsidR="00266C92" w:rsidRPr="00266C92">
        <w:rPr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</w:t>
      </w:r>
      <w:r w:rsidRPr="00266C92">
        <w:rPr>
          <w:rStyle w:val="widget-pane-section-info-text"/>
          <w:sz w:val="22"/>
        </w:rPr>
        <w:t xml:space="preserve"> Ex</w:t>
      </w:r>
      <w:r w:rsidR="00266C92" w:rsidRPr="00266C92">
        <w:rPr>
          <w:rStyle w:val="widget-pane-section-info-text"/>
          <w:sz w:val="22"/>
        </w:rPr>
        <w:t>hibition St</w:t>
      </w:r>
      <w:r w:rsidR="00396F8C">
        <w:rPr>
          <w:rStyle w:val="widget-pane-section-info-text"/>
          <w:sz w:val="22"/>
        </w:rPr>
        <w:t xml:space="preserve"> and Lt Bourke Street</w:t>
      </w:r>
      <w:r w:rsidR="00266C92" w:rsidRPr="00266C92">
        <w:rPr>
          <w:rStyle w:val="widget-pane-section-info-text"/>
          <w:sz w:val="22"/>
        </w:rPr>
        <w:t>, Melbourne VIC.</w:t>
      </w:r>
    </w:p>
    <w:p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r w:rsidRPr="0088042F">
        <w:rPr>
          <w:rStyle w:val="widget-pane-section-info-text"/>
          <w:b/>
          <w:sz w:val="22"/>
        </w:rPr>
        <w:t xml:space="preserve">Crown </w:t>
      </w:r>
      <w:r w:rsidR="0088042F" w:rsidRPr="0088042F">
        <w:rPr>
          <w:rStyle w:val="widget-pane-section-info-text"/>
          <w:b/>
          <w:sz w:val="22"/>
        </w:rPr>
        <w:t>Tower</w:t>
      </w:r>
      <w:r w:rsidR="0088042F">
        <w:rPr>
          <w:rStyle w:val="widget-pane-section-info-text"/>
          <w:b/>
          <w:sz w:val="22"/>
        </w:rPr>
        <w:t>s</w:t>
      </w:r>
      <w:r w:rsidR="0088042F">
        <w:rPr>
          <w:rStyle w:val="widget-pane-section-info-text"/>
          <w:sz w:val="22"/>
        </w:rPr>
        <w:t xml:space="preserve">, also known as </w:t>
      </w:r>
      <w:r w:rsidR="0088042F" w:rsidRPr="0088042F">
        <w:rPr>
          <w:rStyle w:val="widget-pane-section-info-text"/>
          <w:i/>
          <w:sz w:val="22"/>
        </w:rPr>
        <w:t xml:space="preserve">Crown </w:t>
      </w:r>
      <w:r w:rsidRPr="0088042F">
        <w:rPr>
          <w:rStyle w:val="widget-pane-section-info-text"/>
          <w:i/>
          <w:sz w:val="22"/>
        </w:rPr>
        <w:t>Promenade</w:t>
      </w:r>
      <w:r w:rsidRPr="00266C92">
        <w:rPr>
          <w:rStyle w:val="widget-pane-section-info-text"/>
          <w:sz w:val="22"/>
        </w:rPr>
        <w:t xml:space="preserve"> </w:t>
      </w:r>
      <w:r w:rsidR="00266C92" w:rsidRPr="00266C92">
        <w:rPr>
          <w:rStyle w:val="widget-pane-section-info-text"/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 Whiteman St and George/Market St, Southbank VIC.</w:t>
      </w:r>
    </w:p>
    <w:p w:rsidR="00266C92" w:rsidRDefault="00266C92" w:rsidP="00266C92">
      <w:pPr>
        <w:rPr>
          <w:sz w:val="22"/>
        </w:rPr>
      </w:pPr>
      <w:r w:rsidRPr="00266C92">
        <w:rPr>
          <w:sz w:val="22"/>
        </w:rPr>
        <w:t>Information about these two hotels is located in your information package.</w:t>
      </w:r>
    </w:p>
    <w:p w:rsidR="0088042F" w:rsidRPr="002133E8" w:rsidRDefault="0088042F" w:rsidP="002133E8">
      <w:pPr>
        <w:pStyle w:val="ListParagraph"/>
        <w:numPr>
          <w:ilvl w:val="0"/>
          <w:numId w:val="9"/>
        </w:numPr>
        <w:rPr>
          <w:sz w:val="22"/>
        </w:rPr>
      </w:pPr>
      <w:r w:rsidRPr="002133E8">
        <w:rPr>
          <w:sz w:val="22"/>
        </w:rPr>
        <w:t xml:space="preserve">Use the key and the addresses listed above to assist you in locating the two hotels on the map provided. </w:t>
      </w:r>
      <w:r w:rsidRPr="002133E8">
        <w:rPr>
          <w:sz w:val="22"/>
        </w:rPr>
        <w:br/>
      </w:r>
    </w:p>
    <w:p w:rsidR="0088042F" w:rsidRDefault="0088042F" w:rsidP="002133E8">
      <w:pPr>
        <w:pStyle w:val="ListParagraph"/>
        <w:numPr>
          <w:ilvl w:val="1"/>
          <w:numId w:val="21"/>
        </w:numPr>
        <w:rPr>
          <w:sz w:val="22"/>
        </w:rPr>
      </w:pPr>
      <w:proofErr w:type="spellStart"/>
      <w:r>
        <w:rPr>
          <w:sz w:val="22"/>
        </w:rPr>
        <w:t>Rydges</w:t>
      </w:r>
      <w:proofErr w:type="spellEnd"/>
      <w:r>
        <w:rPr>
          <w:sz w:val="22"/>
        </w:rPr>
        <w:t xml:space="preserve"> is located at map co-ordinates:</w:t>
      </w:r>
      <w:r w:rsidR="006E619A">
        <w:rPr>
          <w:sz w:val="22"/>
        </w:rPr>
        <w:tab/>
      </w:r>
      <w:r w:rsidR="006E619A">
        <w:rPr>
          <w:sz w:val="22"/>
        </w:rPr>
        <w:tab/>
      </w:r>
      <w:r>
        <w:rPr>
          <w:sz w:val="22"/>
        </w:rPr>
        <w:t xml:space="preserve"> _________________</w:t>
      </w:r>
    </w:p>
    <w:p w:rsidR="0088042F" w:rsidRDefault="0088042F" w:rsidP="0088042F">
      <w:pPr>
        <w:pStyle w:val="ListParagraph"/>
        <w:ind w:left="1080"/>
        <w:rPr>
          <w:sz w:val="22"/>
        </w:rPr>
      </w:pPr>
    </w:p>
    <w:p w:rsidR="0088042F" w:rsidRDefault="0088042F" w:rsidP="002133E8">
      <w:pPr>
        <w:pStyle w:val="ListParagraph"/>
        <w:numPr>
          <w:ilvl w:val="1"/>
          <w:numId w:val="21"/>
        </w:numPr>
        <w:rPr>
          <w:sz w:val="22"/>
        </w:rPr>
      </w:pPr>
      <w:r>
        <w:rPr>
          <w:sz w:val="22"/>
        </w:rPr>
        <w:t xml:space="preserve">Crown Towers is located at map co-ordinates: </w:t>
      </w:r>
      <w:r w:rsidR="006E619A">
        <w:rPr>
          <w:sz w:val="22"/>
        </w:rPr>
        <w:tab/>
      </w:r>
      <w:r>
        <w:rPr>
          <w:sz w:val="22"/>
        </w:rPr>
        <w:t>_________________</w:t>
      </w:r>
    </w:p>
    <w:p w:rsidR="002133E8" w:rsidRPr="002133E8" w:rsidRDefault="002133E8" w:rsidP="002133E8">
      <w:pPr>
        <w:pStyle w:val="ListParagraph"/>
        <w:rPr>
          <w:sz w:val="22"/>
        </w:rPr>
      </w:pPr>
    </w:p>
    <w:p w:rsidR="00396F8C" w:rsidRDefault="0088042F" w:rsidP="00396F8C">
      <w:pPr>
        <w:pStyle w:val="ListParagraph"/>
        <w:numPr>
          <w:ilvl w:val="0"/>
          <w:numId w:val="9"/>
        </w:numPr>
        <w:rPr>
          <w:sz w:val="22"/>
        </w:rPr>
      </w:pPr>
      <w:r w:rsidRPr="00396F8C">
        <w:rPr>
          <w:sz w:val="22"/>
        </w:rPr>
        <w:t>You have decided to avoid the crowds and walk to the Melbourne Cricket Ground (MCG)</w:t>
      </w:r>
      <w:r w:rsidR="002133E8" w:rsidRPr="00396F8C">
        <w:rPr>
          <w:sz w:val="22"/>
        </w:rPr>
        <w:t xml:space="preserve"> for the grand final</w:t>
      </w:r>
      <w:r w:rsidR="00396F8C">
        <w:rPr>
          <w:sz w:val="22"/>
        </w:rPr>
        <w:t xml:space="preserve"> from your hotel</w:t>
      </w:r>
      <w:r w:rsidR="002133E8" w:rsidRPr="00396F8C">
        <w:rPr>
          <w:sz w:val="22"/>
        </w:rPr>
        <w:t xml:space="preserve">. The MCG is located at map co-ordinates, U14. </w:t>
      </w:r>
      <w:r w:rsidR="00396F8C">
        <w:rPr>
          <w:sz w:val="22"/>
        </w:rPr>
        <w:br/>
      </w:r>
    </w:p>
    <w:p w:rsidR="00396F8C" w:rsidRDefault="00F37FB0" w:rsidP="00396F8C">
      <w:pPr>
        <w:pStyle w:val="ListParagraph"/>
        <w:rPr>
          <w:sz w:val="22"/>
        </w:rPr>
      </w:pPr>
      <w:r>
        <w:rPr>
          <w:sz w:val="22"/>
        </w:rPr>
        <w:t>F</w:t>
      </w:r>
      <w:r w:rsidR="00396F8C">
        <w:rPr>
          <w:sz w:val="22"/>
        </w:rPr>
        <w:t>r</w:t>
      </w:r>
      <w:r>
        <w:rPr>
          <w:sz w:val="22"/>
        </w:rPr>
        <w:t>om</w:t>
      </w:r>
      <w:r w:rsidR="00396F8C">
        <w:rPr>
          <w:sz w:val="22"/>
        </w:rPr>
        <w:t xml:space="preserve"> each hotel, decide the path you </w:t>
      </w:r>
      <w:r w:rsidR="00396F8C" w:rsidRPr="00F37FB0">
        <w:rPr>
          <w:b/>
          <w:sz w:val="22"/>
        </w:rPr>
        <w:t>could</w:t>
      </w:r>
      <w:r w:rsidR="00396F8C">
        <w:rPr>
          <w:sz w:val="22"/>
        </w:rPr>
        <w:t xml:space="preserve"> walk and the distance. </w:t>
      </w:r>
      <w:r>
        <w:rPr>
          <w:sz w:val="22"/>
        </w:rPr>
        <w:t xml:space="preserve">Include directions and street names in your description. </w:t>
      </w:r>
      <w:r w:rsidR="007B37F9">
        <w:rPr>
          <w:sz w:val="22"/>
        </w:rPr>
        <w:t xml:space="preserve">Measure to the South West entrance of the MCG, located near the end of the bridge over </w:t>
      </w:r>
      <w:proofErr w:type="spellStart"/>
      <w:r w:rsidR="007B37F9">
        <w:rPr>
          <w:sz w:val="22"/>
        </w:rPr>
        <w:t>Brunton</w:t>
      </w:r>
      <w:proofErr w:type="spellEnd"/>
      <w:r w:rsidR="007B37F9">
        <w:rPr>
          <w:sz w:val="22"/>
        </w:rPr>
        <w:t xml:space="preserve"> Ave.</w:t>
      </w:r>
    </w:p>
    <w:p w:rsidR="00396F8C" w:rsidRDefault="00396F8C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  <w:proofErr w:type="spellStart"/>
      <w:r>
        <w:rPr>
          <w:b/>
          <w:sz w:val="22"/>
        </w:rPr>
        <w:t>Rydges</w:t>
      </w:r>
      <w:proofErr w:type="spellEnd"/>
    </w:p>
    <w:p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>Path:</w:t>
      </w:r>
    </w:p>
    <w:p w:rsidR="00396F8C" w:rsidRDefault="00396F8C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</w:p>
    <w:p w:rsidR="00396F8C" w:rsidRDefault="00950019" w:rsidP="00396F8C">
      <w:pPr>
        <w:pStyle w:val="ListParagraph"/>
        <w:rPr>
          <w:sz w:val="22"/>
        </w:rPr>
      </w:pPr>
      <w:r>
        <w:rPr>
          <w:sz w:val="22"/>
        </w:rPr>
        <w:t xml:space="preserve">Walking </w:t>
      </w:r>
      <w:r w:rsidR="00396F8C">
        <w:rPr>
          <w:sz w:val="22"/>
        </w:rPr>
        <w:t>Distance:</w:t>
      </w:r>
    </w:p>
    <w:p w:rsidR="00396F8C" w:rsidRDefault="00396F8C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  <w:r>
        <w:rPr>
          <w:b/>
          <w:sz w:val="22"/>
        </w:rPr>
        <w:t>Crown Towers/Promenade</w:t>
      </w:r>
    </w:p>
    <w:p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>Path</w:t>
      </w:r>
      <w:r w:rsidR="00F955C8">
        <w:rPr>
          <w:sz w:val="22"/>
        </w:rPr>
        <w:t xml:space="preserve"> (Hint: use the Flinders Walk, walkway)</w:t>
      </w:r>
      <w:r>
        <w:rPr>
          <w:sz w:val="22"/>
        </w:rPr>
        <w:t>:</w:t>
      </w:r>
    </w:p>
    <w:p w:rsidR="00396F8C" w:rsidRDefault="00396F8C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</w:p>
    <w:p w:rsidR="00396F8C" w:rsidRDefault="00950019" w:rsidP="00396F8C">
      <w:pPr>
        <w:pStyle w:val="ListParagraph"/>
        <w:rPr>
          <w:sz w:val="22"/>
        </w:rPr>
      </w:pPr>
      <w:r>
        <w:rPr>
          <w:sz w:val="22"/>
        </w:rPr>
        <w:t xml:space="preserve">Walking </w:t>
      </w:r>
      <w:r w:rsidR="00396F8C">
        <w:rPr>
          <w:sz w:val="22"/>
        </w:rPr>
        <w:t>Distance:</w:t>
      </w:r>
    </w:p>
    <w:p w:rsidR="00396F8C" w:rsidRDefault="00396F8C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</w:p>
    <w:p w:rsidR="00396F8C" w:rsidRDefault="006E619A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The average person walks at 5 km / h. Using the average walking speed, calculate the time it would take the average person to walk:</w:t>
      </w:r>
    </w:p>
    <w:p w:rsidR="006E619A" w:rsidRDefault="006E619A" w:rsidP="006E619A">
      <w:pPr>
        <w:pStyle w:val="ListParagraph"/>
        <w:rPr>
          <w:sz w:val="22"/>
        </w:rPr>
      </w:pPr>
    </w:p>
    <w:p w:rsidR="006E619A" w:rsidRDefault="006E619A" w:rsidP="006E619A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From </w:t>
      </w:r>
      <w:proofErr w:type="spellStart"/>
      <w:r>
        <w:rPr>
          <w:sz w:val="22"/>
        </w:rPr>
        <w:t>Rydges</w:t>
      </w:r>
      <w:proofErr w:type="spellEnd"/>
      <w:r>
        <w:rPr>
          <w:sz w:val="22"/>
        </w:rPr>
        <w:t xml:space="preserve"> to the MCG (show working)</w:t>
      </w:r>
    </w:p>
    <w:p w:rsidR="006E619A" w:rsidRDefault="006E619A" w:rsidP="006E619A">
      <w:pPr>
        <w:pStyle w:val="ListParagraph"/>
        <w:ind w:left="1440"/>
        <w:rPr>
          <w:sz w:val="22"/>
        </w:rPr>
      </w:pPr>
    </w:p>
    <w:p w:rsidR="006E619A" w:rsidRDefault="006E619A" w:rsidP="006E619A">
      <w:pPr>
        <w:pStyle w:val="ListParagraph"/>
        <w:ind w:left="1440"/>
        <w:rPr>
          <w:sz w:val="22"/>
        </w:rPr>
      </w:pPr>
    </w:p>
    <w:p w:rsidR="006E619A" w:rsidRDefault="006E619A" w:rsidP="006E619A">
      <w:pPr>
        <w:pStyle w:val="ListParagraph"/>
        <w:ind w:left="1440"/>
        <w:rPr>
          <w:sz w:val="22"/>
        </w:rPr>
      </w:pPr>
    </w:p>
    <w:p w:rsidR="006E619A" w:rsidRDefault="006E619A" w:rsidP="006E619A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From Crown Towers to the MCG (show working)</w:t>
      </w:r>
    </w:p>
    <w:p w:rsidR="00906C34" w:rsidRPr="00906C34" w:rsidRDefault="00906C34" w:rsidP="00906C34">
      <w:pPr>
        <w:rPr>
          <w:sz w:val="22"/>
        </w:rPr>
      </w:pPr>
    </w:p>
    <w:p w:rsidR="00396F8C" w:rsidRDefault="006E619A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lastRenderedPageBreak/>
        <w:t>Review the information</w:t>
      </w:r>
      <w:r w:rsidR="000A53BE">
        <w:rPr>
          <w:sz w:val="22"/>
        </w:rPr>
        <w:t xml:space="preserve"> package about each hotel and your answers for question 2 above and choose which hotel </w:t>
      </w:r>
      <w:r w:rsidR="00905D30">
        <w:rPr>
          <w:sz w:val="22"/>
        </w:rPr>
        <w:t xml:space="preserve">you </w:t>
      </w:r>
      <w:r w:rsidR="000A53BE">
        <w:rPr>
          <w:sz w:val="22"/>
        </w:rPr>
        <w:t>will book and explain the reason for your choice.</w:t>
      </w:r>
      <w:r w:rsidR="000A53BE">
        <w:rPr>
          <w:sz w:val="22"/>
        </w:rPr>
        <w:br/>
      </w:r>
      <w:r w:rsidR="000A53BE">
        <w:rPr>
          <w:sz w:val="22"/>
        </w:rPr>
        <w:br/>
      </w:r>
      <w:r w:rsidR="000A53BE">
        <w:rPr>
          <w:sz w:val="22"/>
        </w:rPr>
        <w:br/>
      </w:r>
      <w:r w:rsidR="000A53BE">
        <w:rPr>
          <w:sz w:val="22"/>
        </w:rPr>
        <w:br/>
      </w:r>
      <w:r w:rsidR="000A53BE">
        <w:rPr>
          <w:sz w:val="22"/>
        </w:rPr>
        <w:br/>
      </w:r>
    </w:p>
    <w:p w:rsidR="000A53BE" w:rsidRDefault="000A53BE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Cost of stay</w:t>
      </w:r>
    </w:p>
    <w:p w:rsidR="000A53BE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How many nights will you be staying at the hotel?</w:t>
      </w:r>
      <w:r>
        <w:rPr>
          <w:sz w:val="22"/>
        </w:rPr>
        <w:tab/>
        <w:t>_______________</w:t>
      </w:r>
      <w:r>
        <w:rPr>
          <w:sz w:val="22"/>
        </w:rPr>
        <w:br/>
      </w:r>
    </w:p>
    <w:p w:rsidR="000A53BE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Describe the package you have chosen.</w:t>
      </w:r>
      <w:r w:rsidR="00F37FB0">
        <w:rPr>
          <w:sz w:val="22"/>
        </w:rPr>
        <w:t xml:space="preserve"> (Give a little more detail)</w:t>
      </w:r>
      <w:bookmarkStart w:id="1" w:name="_GoBack"/>
      <w:bookmarkEnd w:id="1"/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p w:rsidR="000A53BE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 xml:space="preserve">What is the total </w:t>
      </w:r>
      <w:r w:rsidR="00950019">
        <w:rPr>
          <w:sz w:val="22"/>
        </w:rPr>
        <w:t>cost of staying at this hotel?</w:t>
      </w:r>
    </w:p>
    <w:p w:rsidR="000A53BE" w:rsidRDefault="000A53BE" w:rsidP="000A53BE">
      <w:pPr>
        <w:pStyle w:val="ListParagraph"/>
        <w:rPr>
          <w:sz w:val="22"/>
        </w:rPr>
      </w:pPr>
    </w:p>
    <w:p w:rsidR="000A53BE" w:rsidRPr="000A53BE" w:rsidRDefault="000A53BE" w:rsidP="000A53BE">
      <w:pPr>
        <w:rPr>
          <w:sz w:val="22"/>
        </w:rPr>
      </w:pPr>
    </w:p>
    <w:p w:rsidR="00F16A75" w:rsidRDefault="00906C34" w:rsidP="00906C34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The AFL Grand Final is set to start at approximately 2:20 pm. You want to arrive 1 hour and 15 min before the game to enjoy the pre-game activities. </w:t>
      </w:r>
      <w:r>
        <w:rPr>
          <w:sz w:val="22"/>
        </w:rPr>
        <w:br/>
      </w:r>
    </w:p>
    <w:p w:rsidR="00906C34" w:rsidRDefault="00906C34" w:rsidP="00906C34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What time do you want to arrive at the MCG?</w:t>
      </w:r>
    </w:p>
    <w:p w:rsidR="00906C34" w:rsidRDefault="00906C34" w:rsidP="00906C34">
      <w:pPr>
        <w:pStyle w:val="ListParagraph"/>
        <w:ind w:left="1440"/>
        <w:rPr>
          <w:sz w:val="22"/>
        </w:rPr>
      </w:pPr>
    </w:p>
    <w:p w:rsidR="00906C34" w:rsidRDefault="00906C34" w:rsidP="00906C34">
      <w:pPr>
        <w:pStyle w:val="ListParagraph"/>
        <w:ind w:left="1440"/>
        <w:rPr>
          <w:sz w:val="22"/>
        </w:rPr>
      </w:pPr>
    </w:p>
    <w:p w:rsidR="00906C34" w:rsidRDefault="00906C34" w:rsidP="00906C34">
      <w:pPr>
        <w:pStyle w:val="ListParagraph"/>
        <w:ind w:left="1440"/>
        <w:rPr>
          <w:sz w:val="22"/>
        </w:rPr>
      </w:pPr>
    </w:p>
    <w:p w:rsidR="00906C34" w:rsidRDefault="002E2B2C" w:rsidP="00906C34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Using your answer from part c) w</w:t>
      </w:r>
      <w:r w:rsidR="00906C34">
        <w:rPr>
          <w:sz w:val="22"/>
        </w:rPr>
        <w:t>hat time do you need to leave your hotel to arrive at this time?</w:t>
      </w:r>
      <w:r>
        <w:rPr>
          <w:sz w:val="22"/>
        </w:rPr>
        <w:t xml:space="preserve"> </w:t>
      </w:r>
      <w:r w:rsidR="00906C34">
        <w:rPr>
          <w:sz w:val="22"/>
        </w:rPr>
        <w:br/>
      </w:r>
    </w:p>
    <w:p w:rsidR="00906C34" w:rsidRDefault="00906C34" w:rsidP="00906C34">
      <w:pPr>
        <w:pStyle w:val="ListParagraph"/>
        <w:ind w:left="1440"/>
        <w:rPr>
          <w:sz w:val="22"/>
        </w:rPr>
      </w:pPr>
    </w:p>
    <w:p w:rsidR="00906C34" w:rsidRPr="00906C34" w:rsidRDefault="00906C34" w:rsidP="00906C34">
      <w:pPr>
        <w:pStyle w:val="ListParagraph"/>
        <w:ind w:left="1440"/>
        <w:rPr>
          <w:sz w:val="22"/>
        </w:rPr>
      </w:pPr>
    </w:p>
    <w:p w:rsidR="00F16A75" w:rsidRDefault="00F16A75" w:rsidP="000A53BE">
      <w:pPr>
        <w:spacing w:after="0"/>
      </w:pPr>
      <w:r>
        <w:rPr>
          <w:b/>
          <w:u w:val="single"/>
        </w:rPr>
        <w:t>PUBLIC TRANSPORT</w:t>
      </w:r>
    </w:p>
    <w:p w:rsidR="000A53BE" w:rsidRPr="0088042F" w:rsidRDefault="000A53BE" w:rsidP="000A53BE">
      <w:pPr>
        <w:rPr>
          <w:b/>
        </w:rPr>
      </w:pPr>
      <w:r w:rsidRPr="0088042F">
        <w:rPr>
          <w:b/>
        </w:rPr>
        <w:t xml:space="preserve">Question </w:t>
      </w:r>
      <w:r>
        <w:rPr>
          <w:b/>
        </w:rPr>
        <w:t>3 (</w:t>
      </w:r>
      <w:r w:rsidR="00E827A9">
        <w:rPr>
          <w:b/>
        </w:rPr>
        <w:t>1</w:t>
      </w:r>
      <w:r w:rsidR="003B4143">
        <w:rPr>
          <w:b/>
        </w:rPr>
        <w:t>1</w:t>
      </w:r>
      <w:r>
        <w:rPr>
          <w:b/>
        </w:rPr>
        <w:t xml:space="preserve"> marks: </w:t>
      </w:r>
      <w:r w:rsidR="00AF002B">
        <w:rPr>
          <w:b/>
        </w:rPr>
        <w:t>4</w:t>
      </w:r>
      <w:r w:rsidR="009713BA">
        <w:rPr>
          <w:b/>
        </w:rPr>
        <w:t xml:space="preserve">, </w:t>
      </w:r>
      <w:r w:rsidR="003B4143">
        <w:rPr>
          <w:b/>
        </w:rPr>
        <w:t xml:space="preserve">1, </w:t>
      </w:r>
      <w:r w:rsidR="00AF002B">
        <w:rPr>
          <w:b/>
        </w:rPr>
        <w:t>4</w:t>
      </w:r>
      <w:r w:rsidR="00F51F5D">
        <w:rPr>
          <w:b/>
        </w:rPr>
        <w:t>, 1</w:t>
      </w:r>
      <w:r w:rsidR="00E827A9">
        <w:rPr>
          <w:b/>
        </w:rPr>
        <w:t xml:space="preserve">, </w:t>
      </w:r>
      <w:proofErr w:type="gramStart"/>
      <w:r w:rsidR="00AF002B">
        <w:rPr>
          <w:b/>
        </w:rPr>
        <w:t>1</w:t>
      </w:r>
      <w:proofErr w:type="gramEnd"/>
      <w:r>
        <w:rPr>
          <w:b/>
        </w:rPr>
        <w:t>)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>Now that you have planned your flights and accommodation, you now need to determine how you travel from the airport to your hotel</w:t>
      </w:r>
      <w:r w:rsidRPr="00266C92">
        <w:rPr>
          <w:sz w:val="22"/>
        </w:rPr>
        <w:t xml:space="preserve">. </w:t>
      </w:r>
    </w:p>
    <w:p w:rsidR="008443CE" w:rsidRDefault="008443CE" w:rsidP="000A53BE">
      <w:pPr>
        <w:rPr>
          <w:sz w:val="22"/>
        </w:rPr>
      </w:pPr>
      <w:r>
        <w:rPr>
          <w:sz w:val="22"/>
        </w:rPr>
        <w:t xml:space="preserve">There are two public transport options available, Taxi or Sky Bus. </w:t>
      </w:r>
    </w:p>
    <w:p w:rsidR="008443CE" w:rsidRDefault="008443CE" w:rsidP="008443CE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Taxi services in Melbourne all follow a set rate. This rate is provided in your information package. </w:t>
      </w:r>
      <w:r>
        <w:rPr>
          <w:sz w:val="22"/>
        </w:rPr>
        <w:br/>
        <w:t>The distances from the airport to each hotel is as follows:</w:t>
      </w:r>
    </w:p>
    <w:p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</w:t>
      </w:r>
      <w:proofErr w:type="spellStart"/>
      <w:r>
        <w:rPr>
          <w:sz w:val="22"/>
        </w:rPr>
        <w:t>Rydges</w:t>
      </w:r>
      <w:proofErr w:type="spellEnd"/>
      <w:r>
        <w:rPr>
          <w:sz w:val="22"/>
        </w:rPr>
        <w:t xml:space="preserve"> is 23.977 km</w:t>
      </w:r>
    </w:p>
    <w:p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Crown Towers / Promenade is </w:t>
      </w:r>
      <w:r w:rsidR="009713BA">
        <w:rPr>
          <w:sz w:val="22"/>
        </w:rPr>
        <w:t>25.677 km</w:t>
      </w:r>
    </w:p>
    <w:p w:rsidR="009713BA" w:rsidRDefault="009713BA" w:rsidP="009713BA">
      <w:pPr>
        <w:ind w:left="720"/>
        <w:rPr>
          <w:sz w:val="22"/>
        </w:rPr>
      </w:pPr>
      <w:r>
        <w:rPr>
          <w:sz w:val="22"/>
        </w:rPr>
        <w:t xml:space="preserve">Calculate the cost of a taxi to travel from the Melbourne airport to your hotel, rounding your answer to the nearest dollar. Show all working. </w:t>
      </w:r>
    </w:p>
    <w:p w:rsidR="009713BA" w:rsidRDefault="009713BA" w:rsidP="009713BA">
      <w:pPr>
        <w:rPr>
          <w:sz w:val="22"/>
        </w:rPr>
      </w:pPr>
    </w:p>
    <w:p w:rsidR="009713BA" w:rsidRDefault="009713BA" w:rsidP="009713BA">
      <w:pPr>
        <w:rPr>
          <w:sz w:val="22"/>
        </w:rPr>
      </w:pPr>
    </w:p>
    <w:p w:rsidR="009713BA" w:rsidRDefault="009713BA" w:rsidP="009713BA">
      <w:pPr>
        <w:rPr>
          <w:sz w:val="22"/>
        </w:rPr>
      </w:pPr>
    </w:p>
    <w:p w:rsidR="002E2B2C" w:rsidRDefault="002E2B2C" w:rsidP="009713BA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lastRenderedPageBreak/>
        <w:t xml:space="preserve">Your arrival time into Melbourne is in Western Australian time. Due to </w:t>
      </w:r>
      <w:r w:rsidR="003A2F6E">
        <w:rPr>
          <w:sz w:val="22"/>
        </w:rPr>
        <w:t>time zones</w:t>
      </w:r>
      <w:r>
        <w:rPr>
          <w:sz w:val="22"/>
        </w:rPr>
        <w:t>, Melbourne</w:t>
      </w:r>
      <w:r w:rsidR="003A2F6E">
        <w:rPr>
          <w:sz w:val="22"/>
        </w:rPr>
        <w:t>, Victoria</w:t>
      </w:r>
      <w:r>
        <w:rPr>
          <w:sz w:val="22"/>
        </w:rPr>
        <w:t xml:space="preserve"> is </w:t>
      </w:r>
      <w:r w:rsidR="003A2F6E">
        <w:rPr>
          <w:sz w:val="22"/>
        </w:rPr>
        <w:t>2</w:t>
      </w:r>
      <w:r>
        <w:rPr>
          <w:sz w:val="22"/>
        </w:rPr>
        <w:t xml:space="preserve"> hours ahead of WA. This means you add </w:t>
      </w:r>
      <w:r w:rsidR="003A2F6E">
        <w:rPr>
          <w:sz w:val="22"/>
        </w:rPr>
        <w:t>2</w:t>
      </w:r>
      <w:r>
        <w:rPr>
          <w:sz w:val="22"/>
        </w:rPr>
        <w:t xml:space="preserve"> hours to your arrival time and that is the time in Melbourne.</w:t>
      </w:r>
    </w:p>
    <w:p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br/>
        <w:t>What is your arrival time into Melbourne, in Melbourne time?  _______________</w:t>
      </w:r>
    </w:p>
    <w:p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br/>
      </w:r>
    </w:p>
    <w:p w:rsidR="009713BA" w:rsidRDefault="00F955C8" w:rsidP="009713BA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Sky bus services is an express bus from the Airport to the City Centre, return. For more information, see your information package. </w:t>
      </w:r>
      <w:r>
        <w:rPr>
          <w:sz w:val="22"/>
        </w:rPr>
        <w:br/>
      </w:r>
    </w:p>
    <w:p w:rsidR="00A20A4B" w:rsidRDefault="00F955C8" w:rsidP="00F955C8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>Review your flight information and</w:t>
      </w:r>
      <w:r w:rsidR="00F51F5D">
        <w:rPr>
          <w:sz w:val="22"/>
        </w:rPr>
        <w:t xml:space="preserve"> assume you have to wait 30 min for your luggage,</w:t>
      </w:r>
      <w:r>
        <w:rPr>
          <w:sz w:val="22"/>
        </w:rPr>
        <w:t xml:space="preserve"> </w:t>
      </w:r>
      <w:r w:rsidR="00F51F5D">
        <w:rPr>
          <w:sz w:val="22"/>
        </w:rPr>
        <w:t>choose a suitable Sky Bus, departure time.</w:t>
      </w:r>
      <w:r w:rsidR="00F51F5D">
        <w:rPr>
          <w:sz w:val="22"/>
        </w:rPr>
        <w:br/>
        <w:t xml:space="preserve">            </w:t>
      </w:r>
    </w:p>
    <w:p w:rsidR="00F51F5D" w:rsidRDefault="00F51F5D" w:rsidP="00A20A4B">
      <w:pPr>
        <w:pStyle w:val="ListParagraph"/>
        <w:ind w:left="1440"/>
        <w:rPr>
          <w:sz w:val="22"/>
        </w:rPr>
      </w:pPr>
      <w:r>
        <w:rPr>
          <w:sz w:val="22"/>
        </w:rPr>
        <w:t xml:space="preserve">                                   </w:t>
      </w:r>
      <w:r>
        <w:rPr>
          <w:sz w:val="22"/>
        </w:rPr>
        <w:br/>
      </w:r>
    </w:p>
    <w:p w:rsidR="00F955C8" w:rsidRDefault="00F51F5D" w:rsidP="00F955C8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 xml:space="preserve"> How long will you have to wait, in minutes, from the end of your flight to the Sky Bus departure time?</w:t>
      </w:r>
    </w:p>
    <w:p w:rsidR="00A20A4B" w:rsidRDefault="00A20A4B" w:rsidP="00675F54">
      <w:pPr>
        <w:pStyle w:val="ListParagraph"/>
        <w:ind w:left="1440"/>
        <w:rPr>
          <w:sz w:val="22"/>
        </w:rPr>
      </w:pPr>
    </w:p>
    <w:p w:rsidR="00675F54" w:rsidRPr="009713BA" w:rsidRDefault="00E827A9" w:rsidP="00675F54">
      <w:pPr>
        <w:pStyle w:val="ListParagraph"/>
        <w:ind w:left="144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0A53BE" w:rsidRDefault="00F51F5D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 w:rsidRPr="00F51F5D">
        <w:rPr>
          <w:rFonts w:cs="Arial"/>
          <w:sz w:val="22"/>
          <w:szCs w:val="24"/>
        </w:rPr>
        <w:t>Calculate the cost of travelling from the airport to your hotel</w:t>
      </w:r>
      <w:r w:rsidR="00A46C70">
        <w:rPr>
          <w:rFonts w:cs="Arial"/>
          <w:sz w:val="22"/>
          <w:szCs w:val="24"/>
        </w:rPr>
        <w:t>, using the Sky Bus</w:t>
      </w:r>
      <w:r>
        <w:rPr>
          <w:rFonts w:cs="Arial"/>
          <w:sz w:val="22"/>
          <w:szCs w:val="24"/>
        </w:rPr>
        <w:t xml:space="preserve">. </w:t>
      </w:r>
    </w:p>
    <w:p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:rsidR="00F51F5D" w:rsidRDefault="00F51F5D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Which mode of transport will you choose and why?</w:t>
      </w:r>
    </w:p>
    <w:p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:rsid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:rsid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after="0"/>
      </w:pPr>
      <w:r>
        <w:rPr>
          <w:b/>
          <w:u w:val="single"/>
        </w:rPr>
        <w:t>GAME PACKAGES</w:t>
      </w:r>
    </w:p>
    <w:p w:rsidR="00A20A4B" w:rsidRPr="0088042F" w:rsidRDefault="00A20A4B" w:rsidP="00A20A4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1292942</wp:posOffset>
                </wp:positionH>
                <wp:positionV relativeFrom="paragraph">
                  <wp:posOffset>246913</wp:posOffset>
                </wp:positionV>
                <wp:extent cx="4277032" cy="1396180"/>
                <wp:effectExtent l="0" t="0" r="2857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032" cy="139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FB0" w:rsidRPr="00A20A4B" w:rsidRDefault="00F37FB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$1600   - This package includes: breakfast (9:30 am, at the 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  ANZ stadium), guest speakers</w:t>
                            </w:r>
                            <w:proofErr w:type="gramStart"/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, premium seat for the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</w:t>
                            </w:r>
                            <w:proofErr w:type="gramEnd"/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 game. </w:t>
                            </w:r>
                          </w:p>
                          <w:p w:rsidR="00F37FB0" w:rsidRPr="00A20A4B" w:rsidRDefault="00F37FB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$550    - Premium Ticket Entry</w:t>
                            </w:r>
                          </w:p>
                          <w:p w:rsidR="00F37FB0" w:rsidRPr="00A20A4B" w:rsidRDefault="00F37FB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$200    - Standard Ticket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1.8pt;margin-top:19.45pt;width:336.75pt;height:10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" fillcolor="white [3201]" strokeweight=".5pt">
                <v:textbox>
                  <w:txbxContent>
                    <w:p w:rsidR="00A20A4B" w:rsidRPr="00A20A4B" w:rsidRDefault="00A20A4B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 xml:space="preserve">$1600   - This package includes: breakfast (9:30 am, at the 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  ANZ stadium), guest speakers</w:t>
                      </w:r>
                      <w:proofErr w:type="gramStart"/>
                      <w:r w:rsidRPr="00A20A4B">
                        <w:rPr>
                          <w:rFonts w:ascii="Times New Roman" w:hAnsi="Times New Roman"/>
                        </w:rPr>
                        <w:t xml:space="preserve">, premium seat for the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</w:t>
                      </w:r>
                      <w:proofErr w:type="gramEnd"/>
                      <w:r w:rsidRPr="00A20A4B">
                        <w:rPr>
                          <w:rFonts w:ascii="Times New Roman" w:hAnsi="Times New Roman"/>
                        </w:rPr>
                        <w:t xml:space="preserve"> game. </w:t>
                      </w:r>
                    </w:p>
                    <w:p w:rsidR="00A20A4B" w:rsidRPr="00A20A4B" w:rsidRDefault="00A20A4B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$550    - Premium Ticket Entry</w:t>
                      </w:r>
                    </w:p>
                    <w:p w:rsidR="00A20A4B" w:rsidRPr="00A20A4B" w:rsidRDefault="00A20A4B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$200    - Standard Ticket Entry</w:t>
                      </w:r>
                    </w:p>
                  </w:txbxContent>
                </v:textbox>
              </v:shape>
            </w:pict>
          </mc:Fallback>
        </mc:AlternateContent>
      </w:r>
      <w:r w:rsidRPr="0088042F">
        <w:rPr>
          <w:b/>
        </w:rPr>
        <w:t xml:space="preserve">Question </w:t>
      </w:r>
      <w:r>
        <w:rPr>
          <w:b/>
        </w:rPr>
        <w:t>4 (1 mark)</w:t>
      </w: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 xml:space="preserve">Which game package option will you choose?  </w:t>
      </w: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F51F5D" w:rsidRDefault="00F51F5D" w:rsidP="00F51F5D">
      <w:pPr>
        <w:spacing w:after="0"/>
      </w:pPr>
      <w:r>
        <w:rPr>
          <w:b/>
          <w:u w:val="single"/>
        </w:rPr>
        <w:t>BUDGET / COSTS</w:t>
      </w:r>
    </w:p>
    <w:p w:rsidR="00F51F5D" w:rsidRPr="0088042F" w:rsidRDefault="00F51F5D" w:rsidP="00F51F5D">
      <w:pPr>
        <w:rPr>
          <w:b/>
        </w:rPr>
      </w:pPr>
      <w:r w:rsidRPr="0088042F">
        <w:rPr>
          <w:b/>
        </w:rPr>
        <w:t xml:space="preserve">Question </w:t>
      </w:r>
      <w:r w:rsidR="00A20A4B">
        <w:rPr>
          <w:b/>
        </w:rPr>
        <w:t>5</w:t>
      </w:r>
      <w:r>
        <w:rPr>
          <w:b/>
        </w:rPr>
        <w:t xml:space="preserve"> (</w:t>
      </w:r>
      <w:r w:rsidR="00AF002B">
        <w:rPr>
          <w:b/>
        </w:rPr>
        <w:t>8</w:t>
      </w:r>
      <w:r>
        <w:rPr>
          <w:b/>
        </w:rPr>
        <w:t xml:space="preserve"> marks: </w:t>
      </w:r>
      <w:r w:rsidR="00AF002B">
        <w:rPr>
          <w:b/>
        </w:rPr>
        <w:t>3</w:t>
      </w:r>
      <w:r>
        <w:rPr>
          <w:b/>
        </w:rPr>
        <w:t xml:space="preserve">, 2, </w:t>
      </w:r>
      <w:r w:rsidR="00675F54">
        <w:rPr>
          <w:b/>
        </w:rPr>
        <w:t xml:space="preserve">1, </w:t>
      </w:r>
      <w:proofErr w:type="gramStart"/>
      <w:r w:rsidR="00675F54">
        <w:rPr>
          <w:b/>
        </w:rPr>
        <w:t>2</w:t>
      </w:r>
      <w:proofErr w:type="gramEnd"/>
      <w:r>
        <w:rPr>
          <w:b/>
        </w:rPr>
        <w:t>)</w:t>
      </w:r>
    </w:p>
    <w:p w:rsidR="00F51F5D" w:rsidRPr="00675F54" w:rsidRDefault="00F51F5D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675F54">
        <w:rPr>
          <w:rFonts w:cs="Arial"/>
          <w:sz w:val="22"/>
          <w:szCs w:val="24"/>
        </w:rPr>
        <w:t>Complete the table below and determine the total cost for both you and your friend to travel and stay at Melbourne for the AFL Grand Final next year.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524"/>
        <w:gridCol w:w="2422"/>
        <w:gridCol w:w="2422"/>
      </w:tblGrid>
      <w:tr w:rsidR="00F51F5D" w:rsidTr="00675F54">
        <w:trPr>
          <w:trHeight w:val="452"/>
        </w:trPr>
        <w:tc>
          <w:tcPr>
            <w:tcW w:w="4524" w:type="dxa"/>
            <w:vAlign w:val="center"/>
          </w:tcPr>
          <w:p w:rsidR="00F51F5D" w:rsidRPr="00F51F5D" w:rsidRDefault="00F51F5D" w:rsidP="00F51F5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Item</w:t>
            </w:r>
          </w:p>
        </w:tc>
        <w:tc>
          <w:tcPr>
            <w:tcW w:w="2422" w:type="dxa"/>
            <w:vAlign w:val="center"/>
          </w:tcPr>
          <w:p w:rsidR="00F51F5D" w:rsidRPr="00F51F5D" w:rsidRDefault="00F51F5D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Cost Each</w:t>
            </w:r>
          </w:p>
        </w:tc>
        <w:tc>
          <w:tcPr>
            <w:tcW w:w="2422" w:type="dxa"/>
            <w:vAlign w:val="center"/>
          </w:tcPr>
          <w:p w:rsidR="00F51F5D" w:rsidRDefault="00F51F5D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Total Cost</w:t>
            </w:r>
          </w:p>
        </w:tc>
      </w:tr>
      <w:tr w:rsidR="00F51F5D" w:rsidTr="00675F54">
        <w:trPr>
          <w:trHeight w:val="633"/>
        </w:trPr>
        <w:tc>
          <w:tcPr>
            <w:tcW w:w="4524" w:type="dxa"/>
            <w:vAlign w:val="center"/>
          </w:tcPr>
          <w:p w:rsidR="00F51F5D" w:rsidRDefault="00F51F5D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Flights to Melbourne and return</w:t>
            </w:r>
          </w:p>
        </w:tc>
        <w:tc>
          <w:tcPr>
            <w:tcW w:w="2422" w:type="dxa"/>
          </w:tcPr>
          <w:p w:rsidR="00F51F5D" w:rsidRDefault="00F51F5D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</w:tcPr>
          <w:p w:rsidR="00F51F5D" w:rsidRDefault="00F51F5D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:rsidTr="00675F54">
        <w:trPr>
          <w:trHeight w:val="633"/>
        </w:trPr>
        <w:tc>
          <w:tcPr>
            <w:tcW w:w="4524" w:type="dxa"/>
            <w:vAlign w:val="center"/>
          </w:tcPr>
          <w:p w:rsidR="00A20A4B" w:rsidRDefault="00A20A4B" w:rsidP="002444F8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Accommodation</w:t>
            </w:r>
          </w:p>
        </w:tc>
        <w:tc>
          <w:tcPr>
            <w:tcW w:w="2422" w:type="dxa"/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:rsidTr="00675F54">
        <w:trPr>
          <w:trHeight w:val="633"/>
        </w:trPr>
        <w:tc>
          <w:tcPr>
            <w:tcW w:w="4524" w:type="dxa"/>
            <w:vAlign w:val="center"/>
          </w:tcPr>
          <w:p w:rsidR="00A20A4B" w:rsidRDefault="00A20A4B" w:rsidP="002444F8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Public Transport from Airport to Hotel and return</w:t>
            </w:r>
          </w:p>
        </w:tc>
        <w:tc>
          <w:tcPr>
            <w:tcW w:w="2422" w:type="dxa"/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:rsidTr="00675F54">
        <w:trPr>
          <w:trHeight w:val="633"/>
        </w:trPr>
        <w:tc>
          <w:tcPr>
            <w:tcW w:w="4524" w:type="dxa"/>
            <w:tcBorders>
              <w:bottom w:val="single" w:sz="4" w:space="0" w:color="auto"/>
            </w:tcBorders>
            <w:vAlign w:val="center"/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Game Package</w:t>
            </w:r>
          </w:p>
        </w:tc>
        <w:tc>
          <w:tcPr>
            <w:tcW w:w="2422" w:type="dxa"/>
            <w:tcBorders>
              <w:bottom w:val="double" w:sz="4" w:space="0" w:color="auto"/>
            </w:tcBorders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  <w:tcBorders>
              <w:bottom w:val="double" w:sz="4" w:space="0" w:color="auto"/>
            </w:tcBorders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  <w:tr w:rsidR="00A20A4B" w:rsidTr="00675F54">
        <w:trPr>
          <w:trHeight w:val="633"/>
        </w:trPr>
        <w:tc>
          <w:tcPr>
            <w:tcW w:w="4524" w:type="dxa"/>
            <w:tcBorders>
              <w:left w:val="nil"/>
              <w:bottom w:val="nil"/>
            </w:tcBorders>
            <w:vAlign w:val="center"/>
          </w:tcPr>
          <w:p w:rsidR="00A20A4B" w:rsidRPr="004B45DE" w:rsidRDefault="00A20A4B" w:rsidP="004B45DE">
            <w:pPr>
              <w:jc w:val="right"/>
              <w:rPr>
                <w:rFonts w:cs="Arial"/>
                <w:b/>
                <w:sz w:val="22"/>
                <w:szCs w:val="24"/>
              </w:rPr>
            </w:pPr>
            <w:r>
              <w:rPr>
                <w:rFonts w:cs="Arial"/>
                <w:b/>
                <w:sz w:val="22"/>
                <w:szCs w:val="24"/>
              </w:rPr>
              <w:t>TOTAL COST</w:t>
            </w:r>
          </w:p>
        </w:tc>
        <w:tc>
          <w:tcPr>
            <w:tcW w:w="2422" w:type="dxa"/>
            <w:tcBorders>
              <w:top w:val="double" w:sz="4" w:space="0" w:color="auto"/>
            </w:tcBorders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2422" w:type="dxa"/>
            <w:tcBorders>
              <w:top w:val="double" w:sz="4" w:space="0" w:color="auto"/>
            </w:tcBorders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</w:p>
        </w:tc>
      </w:tr>
    </w:tbl>
    <w:p w:rsidR="00F51F5D" w:rsidRP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:rsidR="00F51F5D" w:rsidRDefault="00675F54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Both you and your friend have $4,500 each to spend on this trip. Do you have enough money to cover flights, accommodation</w:t>
      </w:r>
      <w:r w:rsidR="00950019">
        <w:rPr>
          <w:rFonts w:cs="Arial"/>
          <w:sz w:val="22"/>
          <w:szCs w:val="24"/>
        </w:rPr>
        <w:t>, game package</w:t>
      </w:r>
      <w:r>
        <w:rPr>
          <w:rFonts w:cs="Arial"/>
          <w:sz w:val="22"/>
          <w:szCs w:val="24"/>
        </w:rPr>
        <w:t xml:space="preserve"> and public transport to and from the airport? Justify your answer (show all working). </w:t>
      </w:r>
      <w:r>
        <w:rPr>
          <w:rFonts w:cs="Arial"/>
          <w:sz w:val="22"/>
          <w:szCs w:val="24"/>
        </w:rPr>
        <w:br/>
      </w:r>
    </w:p>
    <w:p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A20A4B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br/>
      </w:r>
    </w:p>
    <w:p w:rsidR="00AF002B" w:rsidRDefault="00AF002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AF002B" w:rsidRDefault="00AF002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br/>
      </w:r>
    </w:p>
    <w:p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675F54" w:rsidRDefault="00675F54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List one option you could you do to reduce your overall costs for this trip?</w:t>
      </w:r>
    </w:p>
    <w:p w:rsid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675F54" w:rsidRP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906C34" w:rsidRPr="00A3266B" w:rsidRDefault="00675F54" w:rsidP="00906C3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A3266B">
        <w:rPr>
          <w:rFonts w:cs="Arial"/>
          <w:sz w:val="22"/>
          <w:szCs w:val="24"/>
        </w:rPr>
        <w:t xml:space="preserve">List 2 other expenses, not listed above, that you would </w:t>
      </w:r>
      <w:r w:rsidR="00A3266B" w:rsidRPr="00A3266B">
        <w:rPr>
          <w:rFonts w:cs="Arial"/>
          <w:sz w:val="22"/>
          <w:szCs w:val="24"/>
        </w:rPr>
        <w:t xml:space="preserve">also </w:t>
      </w:r>
      <w:r w:rsidRPr="00A3266B">
        <w:rPr>
          <w:rFonts w:cs="Arial"/>
          <w:sz w:val="22"/>
          <w:szCs w:val="24"/>
        </w:rPr>
        <w:t>need to budget for?</w:t>
      </w:r>
      <w:r w:rsidRPr="00A3266B">
        <w:rPr>
          <w:rFonts w:cs="Arial"/>
          <w:sz w:val="22"/>
          <w:szCs w:val="24"/>
        </w:rPr>
        <w:br/>
      </w:r>
      <w:r w:rsidRPr="00A3266B">
        <w:rPr>
          <w:rFonts w:cs="Arial"/>
          <w:sz w:val="22"/>
          <w:szCs w:val="24"/>
        </w:rPr>
        <w:br/>
      </w:r>
    </w:p>
    <w:p w:rsidR="00906C34" w:rsidRDefault="00906C34" w:rsidP="00906C34">
      <w:pPr>
        <w:spacing w:before="120" w:after="120"/>
        <w:rPr>
          <w:rFonts w:cs="Arial"/>
          <w:sz w:val="22"/>
          <w:szCs w:val="24"/>
        </w:rPr>
      </w:pPr>
    </w:p>
    <w:p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906C34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906C34">
      <w:pPr>
        <w:spacing w:before="120" w:after="120"/>
        <w:rPr>
          <w:rFonts w:cs="Arial"/>
          <w:sz w:val="22"/>
          <w:szCs w:val="24"/>
        </w:rPr>
      </w:pPr>
    </w:p>
    <w:p w:rsidR="00675F54" w:rsidRDefault="00675F54" w:rsidP="00675F54">
      <w:pPr>
        <w:spacing w:after="0"/>
      </w:pPr>
      <w:r>
        <w:rPr>
          <w:b/>
          <w:u w:val="single"/>
        </w:rPr>
        <w:lastRenderedPageBreak/>
        <w:t>DAILY SCHEDULE</w:t>
      </w:r>
    </w:p>
    <w:p w:rsidR="00675F54" w:rsidRPr="0088042F" w:rsidRDefault="00675F54" w:rsidP="00675F54">
      <w:pPr>
        <w:rPr>
          <w:b/>
        </w:rPr>
      </w:pPr>
      <w:r w:rsidRPr="0088042F">
        <w:rPr>
          <w:b/>
        </w:rPr>
        <w:t xml:space="preserve">Question </w:t>
      </w:r>
      <w:r w:rsidR="00A20A4B">
        <w:rPr>
          <w:b/>
        </w:rPr>
        <w:t>6</w:t>
      </w:r>
      <w:r>
        <w:rPr>
          <w:b/>
        </w:rPr>
        <w:t xml:space="preserve"> (5 marks)</w:t>
      </w:r>
    </w:p>
    <w:p w:rsidR="00F16A75" w:rsidRPr="00906C34" w:rsidRDefault="00906C34" w:rsidP="005852E7">
      <w:pPr>
        <w:spacing w:after="0" w:line="240" w:lineRule="auto"/>
        <w:rPr>
          <w:rFonts w:cs="Arial"/>
          <w:sz w:val="22"/>
        </w:rPr>
      </w:pPr>
      <w:r w:rsidRPr="00906C34">
        <w:rPr>
          <w:rFonts w:cs="Arial"/>
          <w:sz w:val="22"/>
        </w:rPr>
        <w:t>Create a schedule of events for your entire trip. Ensure you include each of the following:</w:t>
      </w:r>
    </w:p>
    <w:p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 w:rsidRPr="00906C34">
        <w:rPr>
          <w:sz w:val="22"/>
        </w:rPr>
        <w:t>Day</w:t>
      </w:r>
      <w:r>
        <w:rPr>
          <w:sz w:val="22"/>
        </w:rPr>
        <w:t xml:space="preserve"> </w:t>
      </w:r>
    </w:p>
    <w:p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Event (</w:t>
      </w:r>
      <w:r w:rsidR="00951D2A">
        <w:rPr>
          <w:sz w:val="22"/>
        </w:rPr>
        <w:t>flight, hotel, grand final</w:t>
      </w:r>
      <w:r>
        <w:rPr>
          <w:sz w:val="22"/>
        </w:rPr>
        <w:t>)</w:t>
      </w:r>
    </w:p>
    <w:p w:rsidR="00906C34" w:rsidRDefault="00951D2A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Time - Arrival time </w:t>
      </w:r>
      <w:r w:rsidRPr="00951D2A">
        <w:rPr>
          <w:b/>
          <w:sz w:val="22"/>
        </w:rPr>
        <w:t>and</w:t>
      </w:r>
      <w:r>
        <w:rPr>
          <w:sz w:val="22"/>
        </w:rPr>
        <w:t xml:space="preserve"> Departure time for every event</w:t>
      </w:r>
    </w:p>
    <w:p w:rsidR="00737B4C" w:rsidRDefault="00737B4C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Assume </w:t>
      </w:r>
    </w:p>
    <w:p w:rsidR="00737B4C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it takes 1 hour to travel between airport and your hotel (using either taxi or Sky bus)</w:t>
      </w:r>
    </w:p>
    <w:p w:rsidR="00737B4C" w:rsidRPr="00906C34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you need to be at the airport 1 hour before your flight</w:t>
      </w:r>
    </w:p>
    <w:sectPr w:rsidR="00737B4C" w:rsidRPr="00906C34" w:rsidSect="00AF1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FB0" w:rsidRDefault="00F37FB0" w:rsidP="0078384A">
      <w:pPr>
        <w:spacing w:after="0" w:line="240" w:lineRule="auto"/>
      </w:pPr>
      <w:r>
        <w:separator/>
      </w:r>
    </w:p>
  </w:endnote>
  <w:endnote w:type="continuationSeparator" w:id="0">
    <w:p w:rsidR="00F37FB0" w:rsidRDefault="00F37FB0" w:rsidP="0078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FB0" w:rsidRDefault="00F37FB0" w:rsidP="0078384A">
      <w:pPr>
        <w:spacing w:after="0" w:line="240" w:lineRule="auto"/>
      </w:pPr>
      <w:r>
        <w:separator/>
      </w:r>
    </w:p>
  </w:footnote>
  <w:footnote w:type="continuationSeparator" w:id="0">
    <w:p w:rsidR="00F37FB0" w:rsidRDefault="00F37FB0" w:rsidP="0078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179A"/>
    <w:multiLevelType w:val="hybridMultilevel"/>
    <w:tmpl w:val="5CC20110"/>
    <w:lvl w:ilvl="0" w:tplc="0C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222" w:hanging="360"/>
      </w:pPr>
    </w:lvl>
    <w:lvl w:ilvl="2" w:tplc="0C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46B3B96"/>
    <w:multiLevelType w:val="hybridMultilevel"/>
    <w:tmpl w:val="5B7C20E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61D74"/>
    <w:multiLevelType w:val="hybridMultilevel"/>
    <w:tmpl w:val="1CEAAB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C3C9D"/>
    <w:multiLevelType w:val="hybridMultilevel"/>
    <w:tmpl w:val="0C66F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E59B1"/>
    <w:multiLevelType w:val="hybridMultilevel"/>
    <w:tmpl w:val="B85C35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21FD"/>
    <w:multiLevelType w:val="hybridMultilevel"/>
    <w:tmpl w:val="50A42C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10EFF"/>
    <w:multiLevelType w:val="hybridMultilevel"/>
    <w:tmpl w:val="F118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46F60"/>
    <w:multiLevelType w:val="hybridMultilevel"/>
    <w:tmpl w:val="F148FF1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B4596F"/>
    <w:multiLevelType w:val="hybridMultilevel"/>
    <w:tmpl w:val="B2222E10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67FEA"/>
    <w:multiLevelType w:val="hybridMultilevel"/>
    <w:tmpl w:val="464C23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E367E"/>
    <w:multiLevelType w:val="hybridMultilevel"/>
    <w:tmpl w:val="8FF0923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26A55"/>
    <w:multiLevelType w:val="hybridMultilevel"/>
    <w:tmpl w:val="207CA3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A2B7A"/>
    <w:multiLevelType w:val="hybridMultilevel"/>
    <w:tmpl w:val="2528D9EC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367FA"/>
    <w:multiLevelType w:val="hybridMultilevel"/>
    <w:tmpl w:val="42EA59F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42318"/>
    <w:multiLevelType w:val="hybridMultilevel"/>
    <w:tmpl w:val="DB7CE4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D81CB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E6CB8"/>
    <w:multiLevelType w:val="hybridMultilevel"/>
    <w:tmpl w:val="F530D4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2C4A88"/>
    <w:multiLevelType w:val="hybridMultilevel"/>
    <w:tmpl w:val="10109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4B78DF"/>
    <w:multiLevelType w:val="hybridMultilevel"/>
    <w:tmpl w:val="DC80A6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FC1D7A"/>
    <w:multiLevelType w:val="hybridMultilevel"/>
    <w:tmpl w:val="EDC2F1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42F2287"/>
    <w:multiLevelType w:val="hybridMultilevel"/>
    <w:tmpl w:val="AA18C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5B2EF3"/>
    <w:multiLevelType w:val="hybridMultilevel"/>
    <w:tmpl w:val="B27A848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BC7F75"/>
    <w:multiLevelType w:val="hybridMultilevel"/>
    <w:tmpl w:val="4F480C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F6559D"/>
    <w:multiLevelType w:val="hybridMultilevel"/>
    <w:tmpl w:val="E634EF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896076"/>
    <w:multiLevelType w:val="hybridMultilevel"/>
    <w:tmpl w:val="912486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6DA673A"/>
    <w:multiLevelType w:val="hybridMultilevel"/>
    <w:tmpl w:val="F20076F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D913DE"/>
    <w:multiLevelType w:val="hybridMultilevel"/>
    <w:tmpl w:val="B2B665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C941932"/>
    <w:multiLevelType w:val="hybridMultilevel"/>
    <w:tmpl w:val="4B7659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CED70B6"/>
    <w:multiLevelType w:val="hybridMultilevel"/>
    <w:tmpl w:val="ADBCA856"/>
    <w:lvl w:ilvl="0" w:tplc="02A251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2"/>
  </w:num>
  <w:num w:numId="4">
    <w:abstractNumId w:val="2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11"/>
  </w:num>
  <w:num w:numId="10">
    <w:abstractNumId w:val="26"/>
  </w:num>
  <w:num w:numId="11">
    <w:abstractNumId w:val="21"/>
  </w:num>
  <w:num w:numId="12">
    <w:abstractNumId w:val="15"/>
  </w:num>
  <w:num w:numId="13">
    <w:abstractNumId w:val="18"/>
  </w:num>
  <w:num w:numId="14">
    <w:abstractNumId w:val="13"/>
  </w:num>
  <w:num w:numId="15">
    <w:abstractNumId w:val="1"/>
  </w:num>
  <w:num w:numId="16">
    <w:abstractNumId w:val="12"/>
  </w:num>
  <w:num w:numId="17">
    <w:abstractNumId w:val="24"/>
  </w:num>
  <w:num w:numId="18">
    <w:abstractNumId w:val="16"/>
  </w:num>
  <w:num w:numId="19">
    <w:abstractNumId w:val="20"/>
  </w:num>
  <w:num w:numId="20">
    <w:abstractNumId w:val="10"/>
  </w:num>
  <w:num w:numId="21">
    <w:abstractNumId w:val="19"/>
  </w:num>
  <w:num w:numId="22">
    <w:abstractNumId w:val="7"/>
  </w:num>
  <w:num w:numId="23">
    <w:abstractNumId w:val="25"/>
  </w:num>
  <w:num w:numId="24">
    <w:abstractNumId w:val="3"/>
  </w:num>
  <w:num w:numId="25">
    <w:abstractNumId w:val="23"/>
  </w:num>
  <w:num w:numId="26">
    <w:abstractNumId w:val="17"/>
  </w:num>
  <w:num w:numId="27">
    <w:abstractNumId w:val="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DB"/>
    <w:rsid w:val="00072F52"/>
    <w:rsid w:val="000A53BE"/>
    <w:rsid w:val="000E679B"/>
    <w:rsid w:val="00100D85"/>
    <w:rsid w:val="00195FDB"/>
    <w:rsid w:val="00196959"/>
    <w:rsid w:val="001C587B"/>
    <w:rsid w:val="001D4948"/>
    <w:rsid w:val="001F1714"/>
    <w:rsid w:val="0020338E"/>
    <w:rsid w:val="002133E8"/>
    <w:rsid w:val="002444F8"/>
    <w:rsid w:val="002628EF"/>
    <w:rsid w:val="00266C92"/>
    <w:rsid w:val="002E2B2C"/>
    <w:rsid w:val="002E5BD8"/>
    <w:rsid w:val="00395C56"/>
    <w:rsid w:val="00396D24"/>
    <w:rsid w:val="00396F8C"/>
    <w:rsid w:val="003A2F6E"/>
    <w:rsid w:val="003B33AE"/>
    <w:rsid w:val="003B4143"/>
    <w:rsid w:val="0045478F"/>
    <w:rsid w:val="0049248F"/>
    <w:rsid w:val="0049250E"/>
    <w:rsid w:val="004A6BFA"/>
    <w:rsid w:val="004B45DE"/>
    <w:rsid w:val="004C2B70"/>
    <w:rsid w:val="005852E7"/>
    <w:rsid w:val="005D301B"/>
    <w:rsid w:val="005E452A"/>
    <w:rsid w:val="00675F54"/>
    <w:rsid w:val="006E619A"/>
    <w:rsid w:val="00737B4C"/>
    <w:rsid w:val="007613A9"/>
    <w:rsid w:val="0078384A"/>
    <w:rsid w:val="007B37F9"/>
    <w:rsid w:val="008434B8"/>
    <w:rsid w:val="008443CE"/>
    <w:rsid w:val="00845151"/>
    <w:rsid w:val="0088042F"/>
    <w:rsid w:val="008E43C0"/>
    <w:rsid w:val="009036A4"/>
    <w:rsid w:val="00905D30"/>
    <w:rsid w:val="00906C34"/>
    <w:rsid w:val="00915680"/>
    <w:rsid w:val="00926CDB"/>
    <w:rsid w:val="00950019"/>
    <w:rsid w:val="00951D2A"/>
    <w:rsid w:val="009713BA"/>
    <w:rsid w:val="00A20A4B"/>
    <w:rsid w:val="00A3266B"/>
    <w:rsid w:val="00A46C70"/>
    <w:rsid w:val="00A931EB"/>
    <w:rsid w:val="00AB346B"/>
    <w:rsid w:val="00AC572A"/>
    <w:rsid w:val="00AF002B"/>
    <w:rsid w:val="00AF1D36"/>
    <w:rsid w:val="00B72908"/>
    <w:rsid w:val="00B87A9A"/>
    <w:rsid w:val="00BC7221"/>
    <w:rsid w:val="00C060F3"/>
    <w:rsid w:val="00C51656"/>
    <w:rsid w:val="00C83362"/>
    <w:rsid w:val="00CE5376"/>
    <w:rsid w:val="00D02615"/>
    <w:rsid w:val="00D61FB9"/>
    <w:rsid w:val="00E255F6"/>
    <w:rsid w:val="00E827A9"/>
    <w:rsid w:val="00E9102E"/>
    <w:rsid w:val="00F0280B"/>
    <w:rsid w:val="00F13839"/>
    <w:rsid w:val="00F14D42"/>
    <w:rsid w:val="00F16A75"/>
    <w:rsid w:val="00F37FB0"/>
    <w:rsid w:val="00F51F5D"/>
    <w:rsid w:val="00F955C8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A73BC-6586-4CCA-BFCC-EA04C30E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B5FD97BF</Template>
  <TotalTime>0</TotalTime>
  <Pages>7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WOOD Janette</cp:lastModifiedBy>
  <cp:revision>2</cp:revision>
  <cp:lastPrinted>2015-10-26T08:59:00Z</cp:lastPrinted>
  <dcterms:created xsi:type="dcterms:W3CDTF">2016-10-19T05:08:00Z</dcterms:created>
  <dcterms:modified xsi:type="dcterms:W3CDTF">2016-10-19T05:08:00Z</dcterms:modified>
</cp:coreProperties>
</file>