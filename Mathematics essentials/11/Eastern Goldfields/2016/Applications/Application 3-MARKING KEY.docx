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043F41" w:rsidP="00FD1056">
            <w:pPr>
              <w:spacing w:after="0" w:line="240" w:lineRule="auto"/>
              <w:jc w:val="center"/>
            </w:pPr>
            <w:r>
              <w:t>1</w:t>
            </w:r>
            <w:r w:rsidR="00CA60AE">
              <w:rPr>
                <w:rFonts w:cs="Arial"/>
                <w:noProof/>
                <w:lang w:eastAsia="en-AU"/>
              </w:rPr>
              <w:drawing>
                <wp:inline distT="0" distB="0" distL="0" distR="0" wp14:anchorId="61912B1B" wp14:editId="192F8A6B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FD105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Default="00CA60AE" w:rsidP="00FD105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 xml:space="preserve">Student Name </w:t>
            </w:r>
            <w:r w:rsidRPr="003654EB">
              <w:rPr>
                <w:rFonts w:cs="Arial"/>
                <w:bCs/>
                <w:szCs w:val="24"/>
              </w:rPr>
              <w:t>__</w:t>
            </w:r>
            <w:r w:rsidR="00883CF9">
              <w:rPr>
                <w:rFonts w:cs="Arial"/>
                <w:bCs/>
                <w:szCs w:val="24"/>
              </w:rPr>
              <w:t>_____________________</w:t>
            </w:r>
            <w:r w:rsidRPr="003654EB">
              <w:rPr>
                <w:rFonts w:cs="Arial"/>
                <w:bCs/>
                <w:szCs w:val="24"/>
              </w:rPr>
              <w:t>________</w:t>
            </w:r>
            <w:r w:rsidR="00587760">
              <w:rPr>
                <w:rFonts w:cs="Arial"/>
                <w:bCs/>
                <w:szCs w:val="24"/>
              </w:rPr>
              <w:t>_______</w:t>
            </w:r>
            <w:r w:rsidRPr="003654EB">
              <w:rPr>
                <w:rFonts w:cs="Arial"/>
                <w:bCs/>
                <w:szCs w:val="24"/>
              </w:rPr>
              <w:t>____</w:t>
            </w:r>
          </w:p>
          <w:p w:rsidR="00CA60AE" w:rsidRDefault="00CA60AE" w:rsidP="00FD1056">
            <w:pPr>
              <w:tabs>
                <w:tab w:val="left" w:pos="53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CA60AE" w:rsidRPr="00EE31CF" w:rsidRDefault="00CA60AE" w:rsidP="00FD1056">
            <w:pPr>
              <w:spacing w:line="240" w:lineRule="auto"/>
              <w:jc w:val="center"/>
              <w:rPr>
                <w:b/>
                <w:szCs w:val="24"/>
              </w:rPr>
            </w:pPr>
            <w:r w:rsidRPr="00EE31CF"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E31CF">
                  <w:rPr>
                    <w:b/>
                    <w:szCs w:val="24"/>
                  </w:rPr>
                  <w:t>Goldfields</w:t>
                </w:r>
              </w:smartTag>
              <w:r w:rsidRPr="00EE31CF"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 w:rsidRPr="00EE31CF"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CA60AE" w:rsidRPr="00EE31CF" w:rsidRDefault="00CA60AE" w:rsidP="00FD1056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BF0530">
              <w:rPr>
                <w:sz w:val="24"/>
                <w:szCs w:val="24"/>
              </w:rPr>
              <w:t>2016</w:t>
            </w:r>
          </w:p>
          <w:p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="003D03FA">
              <w:rPr>
                <w:sz w:val="24"/>
                <w:szCs w:val="24"/>
              </w:rP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FD1056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3D43B7" w:rsidRDefault="00CA60AE" w:rsidP="00E449E4">
            <w:pPr>
              <w:tabs>
                <w:tab w:val="right" w:pos="5455"/>
              </w:tabs>
              <w:spacing w:after="0" w:line="240" w:lineRule="auto"/>
            </w:pPr>
            <w:r>
              <w:t>Time allowed: 60 minutes</w:t>
            </w:r>
            <w:r>
              <w:tab/>
            </w:r>
            <w:r w:rsidRPr="003D43B7">
              <w:t xml:space="preserve">Total Marks: </w:t>
            </w:r>
            <w:r w:rsidR="00E449E4">
              <w:t>40</w:t>
            </w:r>
            <w:r w:rsidRPr="003D43B7">
              <w:t xml:space="preserve"> </w:t>
            </w:r>
            <w:proofErr w:type="gramStart"/>
            <w:r w:rsidRPr="003D43B7">
              <w:t>marks</w:t>
            </w:r>
            <w:r w:rsidR="00BF0530">
              <w:t xml:space="preserve">  (</w:t>
            </w:r>
            <w:proofErr w:type="gramEnd"/>
            <w:r w:rsidR="00BF0530">
              <w:t>1</w:t>
            </w:r>
            <w:r w:rsidR="00587760">
              <w:t>0%)</w:t>
            </w:r>
          </w:p>
        </w:tc>
      </w:tr>
    </w:tbl>
    <w:p w:rsidR="001853E8" w:rsidRPr="009F03FC" w:rsidRDefault="009F03FC" w:rsidP="009F03FC">
      <w:pPr>
        <w:spacing w:after="0" w:line="240" w:lineRule="auto"/>
        <w:rPr>
          <w:color w:val="FF0000"/>
          <w:sz w:val="32"/>
          <w:szCs w:val="32"/>
        </w:rPr>
      </w:pPr>
      <w:r w:rsidRPr="009F03FC">
        <w:rPr>
          <w:color w:val="FF0000"/>
          <w:sz w:val="32"/>
          <w:szCs w:val="32"/>
        </w:rPr>
        <w:t>NB Minus 1 incorrect rounding or missing/incorrect units</w:t>
      </w:r>
    </w:p>
    <w:p w:rsidR="00CA60AE" w:rsidRPr="00CA60AE" w:rsidRDefault="00CA60AE" w:rsidP="00CA60AE">
      <w:pPr>
        <w:jc w:val="center"/>
        <w:rPr>
          <w:b/>
          <w:sz w:val="40"/>
          <w:u w:val="single"/>
        </w:rPr>
      </w:pPr>
      <w:r w:rsidRPr="00CA60AE">
        <w:rPr>
          <w:b/>
          <w:sz w:val="40"/>
          <w:u w:val="single"/>
        </w:rPr>
        <w:t>DAILY ENERGY INPUT</w:t>
      </w:r>
    </w:p>
    <w:p w:rsidR="00D35C82" w:rsidRPr="00CA60AE" w:rsidRDefault="00D35C82" w:rsidP="00D35C82">
      <w:pPr>
        <w:spacing w:after="0"/>
        <w:rPr>
          <w:b/>
          <w:sz w:val="28"/>
          <w:u w:val="single"/>
        </w:rPr>
      </w:pPr>
      <w:r w:rsidRPr="00CA60AE">
        <w:rPr>
          <w:b/>
          <w:sz w:val="28"/>
          <w:u w:val="single"/>
        </w:rPr>
        <w:t>Calculating BMI</w:t>
      </w:r>
    </w:p>
    <w:p w:rsidR="008D6E81" w:rsidRPr="00810AED" w:rsidRDefault="002C0FA0" w:rsidP="002C0FA0">
      <w:pPr>
        <w:pStyle w:val="ListParagraph"/>
        <w:ind w:left="491" w:hanging="491"/>
        <w:rPr>
          <w:sz w:val="10"/>
        </w:rPr>
      </w:pPr>
      <w:r>
        <w:t>1.</w:t>
      </w:r>
      <w:r>
        <w:tab/>
      </w:r>
      <w:r w:rsidR="008D6E81">
        <w:t xml:space="preserve">Calculate the BMI for the following people, </w:t>
      </w:r>
      <w:r w:rsidR="00595690">
        <w:t>rounding to the nearest whole number. Show</w:t>
      </w:r>
      <w:r w:rsidR="008D6E81">
        <w:t xml:space="preserve"> all your working. </w:t>
      </w:r>
      <w:r w:rsidR="004B6F81">
        <w:br/>
      </w:r>
      <w:bookmarkStart w:id="1" w:name="_GoBack"/>
      <w:bookmarkEnd w:id="1"/>
      <w:r w:rsidR="00595690">
        <w:t xml:space="preserve"> (</w:t>
      </w:r>
      <w:r w:rsidR="004B6F81">
        <w:t>8</w:t>
      </w:r>
      <w:r w:rsidR="00595690">
        <w:t xml:space="preserve"> marks: 4, 4)</w:t>
      </w:r>
      <w:r w:rsidR="008D6E81">
        <w:br/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Adam is a</w:t>
      </w:r>
      <w:r w:rsidR="008D6E81">
        <w:t xml:space="preserve"> 17 year old male, 178 cm, weighing 99 kg. </w:t>
      </w:r>
    </w:p>
    <w:p w:rsidR="008D6E81" w:rsidRDefault="008D6E81" w:rsidP="008D6E81">
      <w:pPr>
        <w:pStyle w:val="ListParagraph"/>
        <w:ind w:left="851"/>
      </w:pPr>
    </w:p>
    <w:p w:rsidR="008D6E81" w:rsidRPr="00BF0530" w:rsidRDefault="00FD1056" w:rsidP="008D6E81">
      <w:pPr>
        <w:pStyle w:val="ListParagraph"/>
        <w:ind w:left="851"/>
        <w:rPr>
          <w:color w:val="FF0000"/>
        </w:rPr>
      </w:pPr>
      <m:oMath>
        <m:r>
          <w:rPr>
            <w:rFonts w:ascii="Cambria Math" w:hAnsi="Cambria Math"/>
            <w:color w:val="FF0000"/>
          </w:rPr>
          <m:t>BMI = 99 ÷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1.78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F0530">
        <w:rPr>
          <w:rFonts w:eastAsiaTheme="minorEastAsia"/>
          <w:color w:val="FF0000"/>
        </w:rPr>
        <w:t xml:space="preserve"> (Must have this line to get full marks)    </w:t>
      </w:r>
      <w:proofErr w:type="gramStart"/>
      <w:r w:rsidR="00BF0530">
        <w:rPr>
          <w:rFonts w:eastAsiaTheme="minorEastAsia"/>
          <w:color w:val="FF0000"/>
        </w:rPr>
        <w:t>If</w:t>
      </w:r>
      <w:r w:rsidR="009F03FC">
        <w:rPr>
          <w:rFonts w:eastAsiaTheme="minorEastAsia"/>
          <w:color w:val="FF0000"/>
        </w:rPr>
        <w:t xml:space="preserve"> </w:t>
      </w:r>
      <w:r w:rsidR="00BF0530">
        <w:rPr>
          <w:rFonts w:eastAsiaTheme="minorEastAsia"/>
          <w:color w:val="FF0000"/>
        </w:rPr>
        <w:t xml:space="preserve"> 99</w:t>
      </w:r>
      <w:proofErr w:type="gramEnd"/>
      <w:r w:rsidR="00BF0530">
        <w:rPr>
          <w:rFonts w:eastAsiaTheme="minorEastAsia"/>
          <w:color w:val="FF0000"/>
        </w:rPr>
        <w:t xml:space="preserve"> ÷ 178</w:t>
      </w:r>
      <w:r w:rsidR="00BF0530">
        <w:rPr>
          <w:rFonts w:eastAsiaTheme="minorEastAsia"/>
          <w:color w:val="FF0000"/>
          <w:vertAlign w:val="superscript"/>
        </w:rPr>
        <w:t>2</w:t>
      </w:r>
      <w:r w:rsidR="00B355ED">
        <w:rPr>
          <w:rFonts w:eastAsiaTheme="minorEastAsia"/>
          <w:color w:val="FF0000"/>
        </w:rPr>
        <w:t xml:space="preserve"> </w:t>
      </w:r>
      <w:r w:rsidR="009F03FC">
        <w:rPr>
          <w:rFonts w:eastAsiaTheme="minorEastAsia"/>
          <w:color w:val="FF0000"/>
        </w:rPr>
        <w:t xml:space="preserve"> </w:t>
      </w:r>
      <w:r w:rsidR="00B355ED">
        <w:rPr>
          <w:rFonts w:eastAsiaTheme="minorEastAsia"/>
          <w:color w:val="FF0000"/>
        </w:rPr>
        <w:t>then 1 mark and no follow through</w:t>
      </w:r>
    </w:p>
    <w:p w:rsidR="008D6E81" w:rsidRDefault="00FD1056" w:rsidP="008D6E81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31.24605</w:t>
      </w:r>
      <w:r w:rsidR="00B355ED">
        <w:rPr>
          <w:color w:val="FF0000"/>
        </w:rPr>
        <w:tab/>
        <w:t xml:space="preserve"> (Not necessary to show this)</w:t>
      </w:r>
    </w:p>
    <w:p w:rsidR="008D6E81" w:rsidRDefault="00FD1056" w:rsidP="008D6E81">
      <w:pPr>
        <w:pStyle w:val="ListParagraph"/>
        <w:ind w:left="851"/>
      </w:pPr>
      <w:r>
        <w:rPr>
          <w:color w:val="FF0000"/>
        </w:rPr>
        <w:tab/>
        <w:t>= 31</w:t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Alison is a</w:t>
      </w:r>
      <w:r w:rsidR="008D6E81">
        <w:t xml:space="preserve"> 17 year old female, 172 cm tall, weighing 58 kg.</w:t>
      </w:r>
    </w:p>
    <w:p w:rsidR="008D6E81" w:rsidRDefault="008D6E81" w:rsidP="008D6E81">
      <w:pPr>
        <w:pStyle w:val="ListParagraph"/>
        <w:ind w:left="1440"/>
      </w:pPr>
    </w:p>
    <w:p w:rsidR="00883CF9" w:rsidRPr="00FD1056" w:rsidRDefault="00FD1056" w:rsidP="00FD1056">
      <w:pPr>
        <w:pStyle w:val="ListParagraph"/>
        <w:ind w:left="851"/>
      </w:pPr>
      <m:oMath>
        <m:r>
          <w:rPr>
            <w:rFonts w:ascii="Cambria Math" w:hAnsi="Cambria Math"/>
            <w:color w:val="FF0000"/>
          </w:rPr>
          <m:t>BMI = 58 ÷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1.72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355ED">
        <w:rPr>
          <w:rFonts w:eastAsiaTheme="minorEastAsia"/>
          <w:color w:val="FF0000"/>
        </w:rPr>
        <w:tab/>
        <w:t>(As above)</w:t>
      </w:r>
    </w:p>
    <w:p w:rsidR="008D6E81" w:rsidRDefault="00FD1056" w:rsidP="008D6E81">
      <w:pPr>
        <w:pStyle w:val="ListParagraph"/>
        <w:ind w:left="1440"/>
        <w:rPr>
          <w:color w:val="FF0000"/>
        </w:rPr>
      </w:pPr>
      <w:r w:rsidRPr="00FD1056">
        <w:rPr>
          <w:color w:val="FF0000"/>
        </w:rPr>
        <w:t xml:space="preserve">= </w:t>
      </w:r>
      <w:r>
        <w:rPr>
          <w:color w:val="FF0000"/>
        </w:rPr>
        <w:t>19.605</w:t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  <w:t xml:space="preserve"> </w:t>
      </w:r>
    </w:p>
    <w:p w:rsidR="00FD1056" w:rsidRPr="00FD1056" w:rsidRDefault="00FD1056" w:rsidP="008D6E81">
      <w:pPr>
        <w:pStyle w:val="ListParagraph"/>
        <w:ind w:left="1440"/>
        <w:rPr>
          <w:color w:val="FF0000"/>
        </w:rPr>
      </w:pPr>
      <w:r>
        <w:rPr>
          <w:color w:val="FF0000"/>
        </w:rPr>
        <w:t>= 20</w:t>
      </w:r>
    </w:p>
    <w:p w:rsidR="008D6E81" w:rsidRDefault="008D6E81" w:rsidP="008D6E81">
      <w:pPr>
        <w:pStyle w:val="ListParagraph"/>
        <w:ind w:left="1440"/>
      </w:pPr>
    </w:p>
    <w:p w:rsidR="008D6E81" w:rsidRPr="00810AED" w:rsidRDefault="002C0FA0" w:rsidP="002C0FA0">
      <w:pPr>
        <w:pStyle w:val="ListParagraph"/>
        <w:ind w:left="567"/>
        <w:rPr>
          <w:sz w:val="6"/>
        </w:rPr>
      </w:pPr>
      <w:proofErr w:type="gramStart"/>
      <w:r>
        <w:t>c</w:t>
      </w:r>
      <w:proofErr w:type="gramEnd"/>
      <w:r>
        <w:t>.</w:t>
      </w:r>
      <w:r>
        <w:tab/>
        <w:t xml:space="preserve">   </w:t>
      </w:r>
      <w:r w:rsidR="00D35C82">
        <w:t xml:space="preserve">Using the diagram above, </w:t>
      </w:r>
      <w:r w:rsidR="00595690">
        <w:t xml:space="preserve">determine </w:t>
      </w:r>
      <w:r w:rsidR="00D35C82">
        <w:t>what weight range each of these people are in. (2 marks: 1, 1)</w:t>
      </w:r>
      <w:r w:rsidR="00D35C82">
        <w:br/>
      </w: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>Adam’s  weight range =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overweight</w:t>
      </w:r>
    </w:p>
    <w:p w:rsidR="00D35C82" w:rsidRDefault="00D35C82" w:rsidP="00D35C82">
      <w:pPr>
        <w:pStyle w:val="ListParagraph"/>
        <w:ind w:left="1440"/>
      </w:pP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 xml:space="preserve">Alison’s weight range = </w:t>
      </w:r>
      <w:r w:rsidR="00FD1056">
        <w:rPr>
          <w:color w:val="FF0000"/>
        </w:rPr>
        <w:t xml:space="preserve"> normal weight</w:t>
      </w:r>
    </w:p>
    <w:p w:rsidR="008D6E81" w:rsidRPr="00CA60AE" w:rsidRDefault="004C2780" w:rsidP="008D6E81">
      <w:pPr>
        <w:rPr>
          <w:sz w:val="28"/>
        </w:rPr>
      </w:pPr>
      <w:r w:rsidRPr="00CA60AE">
        <w:rPr>
          <w:b/>
          <w:sz w:val="28"/>
          <w:u w:val="single"/>
        </w:rPr>
        <w:t>Calculating Calories</w:t>
      </w:r>
    </w:p>
    <w:p w:rsidR="003558C6" w:rsidRPr="00CA60AE" w:rsidRDefault="003558C6" w:rsidP="003558C6">
      <w:pPr>
        <w:rPr>
          <w:b/>
          <w:sz w:val="24"/>
        </w:rPr>
      </w:pPr>
      <w:r w:rsidRPr="00CA60AE">
        <w:rPr>
          <w:b/>
          <w:sz w:val="24"/>
        </w:rPr>
        <w:t>Food Intake</w:t>
      </w:r>
    </w:p>
    <w:p w:rsidR="00A26DB5" w:rsidRDefault="00A26DB5" w:rsidP="00A26DB5">
      <w:pPr>
        <w:pStyle w:val="ListParagraph"/>
        <w:numPr>
          <w:ilvl w:val="0"/>
          <w:numId w:val="1"/>
        </w:numPr>
        <w:ind w:left="284"/>
      </w:pPr>
      <w:r>
        <w:t>In order to get into a healthy weight range, how many calories per day should each person have? (2 marks: 1, 1)</w:t>
      </w:r>
    </w:p>
    <w:p w:rsidR="00A26DB5" w:rsidRDefault="00A26DB5" w:rsidP="00A26DB5">
      <w:pPr>
        <w:pStyle w:val="ListParagraph"/>
        <w:ind w:left="284"/>
      </w:pPr>
    </w:p>
    <w:p w:rsidR="00A26DB5" w:rsidRDefault="00A26DB5" w:rsidP="00A26DB5">
      <w:pPr>
        <w:pStyle w:val="ListParagraph"/>
        <w:numPr>
          <w:ilvl w:val="1"/>
          <w:numId w:val="1"/>
        </w:numPr>
      </w:pPr>
      <w:r>
        <w:t>Adam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2750-500 = 2250</w:t>
      </w:r>
    </w:p>
    <w:p w:rsidR="00A26DB5" w:rsidRPr="00B355ED" w:rsidRDefault="00A26DB5" w:rsidP="00B355ED">
      <w:pPr>
        <w:pStyle w:val="ListParagraph"/>
        <w:numPr>
          <w:ilvl w:val="1"/>
          <w:numId w:val="1"/>
        </w:numPr>
        <w:spacing w:after="0" w:line="240" w:lineRule="auto"/>
        <w:ind w:left="1434" w:hanging="357"/>
      </w:pPr>
      <w:r>
        <w:t xml:space="preserve">Alison </w:t>
      </w:r>
      <w:r w:rsidR="00FD1056">
        <w:rPr>
          <w:color w:val="FF0000"/>
        </w:rPr>
        <w:t xml:space="preserve"> 2100</w:t>
      </w:r>
    </w:p>
    <w:p w:rsidR="00B355ED" w:rsidRDefault="00B355ED" w:rsidP="00B355ED">
      <w:pPr>
        <w:pStyle w:val="ListParagraph"/>
        <w:numPr>
          <w:ilvl w:val="1"/>
          <w:numId w:val="1"/>
        </w:numPr>
        <w:spacing w:after="0" w:line="240" w:lineRule="auto"/>
        <w:ind w:left="1434" w:hanging="357"/>
      </w:pPr>
    </w:p>
    <w:p w:rsidR="0017458F" w:rsidRDefault="004F0BC8" w:rsidP="006A6A6E">
      <w:pPr>
        <w:pStyle w:val="ListParagraph"/>
        <w:numPr>
          <w:ilvl w:val="0"/>
          <w:numId w:val="1"/>
        </w:numPr>
        <w:ind w:left="426"/>
        <w:rPr>
          <w:b/>
          <w:u w:val="single"/>
        </w:rPr>
      </w:pPr>
      <w:r>
        <w:t xml:space="preserve">Adam and Alison were given the following 2 options for the day. </w:t>
      </w:r>
      <w:r w:rsidR="009568CF">
        <w:t>Calculate the number of calories for each option.</w:t>
      </w:r>
      <w:r w:rsidR="003858F8">
        <w:t xml:space="preserve"> (</w:t>
      </w:r>
      <w:r w:rsidR="00CA60AE">
        <w:t>9</w:t>
      </w:r>
      <w:r w:rsidR="003858F8">
        <w:t xml:space="preserve"> marks: 3, 3</w:t>
      </w:r>
      <w:r w:rsidR="00CA60AE">
        <w:t>, 3</w:t>
      </w:r>
      <w:r w:rsidR="003858F8">
        <w:t>)</w:t>
      </w:r>
      <w:r w:rsidR="009568CF">
        <w:br/>
      </w:r>
    </w:p>
    <w:p w:rsidR="00FD1056" w:rsidRDefault="0017458F" w:rsidP="00FD1056">
      <w:pPr>
        <w:pStyle w:val="ListParagraph"/>
        <w:numPr>
          <w:ilvl w:val="0"/>
          <w:numId w:val="5"/>
        </w:numPr>
      </w:pPr>
      <w:r>
        <w:t>What is the total number of calories for Option 1? Show working.</w:t>
      </w:r>
    </w:p>
    <w:p w:rsidR="00A2089B" w:rsidRPr="006A6A6E" w:rsidRDefault="00FD1056" w:rsidP="00B355ED">
      <w:pPr>
        <w:ind w:left="720" w:firstLine="720"/>
        <w:rPr>
          <w:color w:val="FF0000"/>
        </w:rPr>
      </w:pPr>
      <w:r>
        <w:rPr>
          <w:color w:val="FF0000"/>
        </w:rPr>
        <w:t xml:space="preserve">561 + 760 + (1640 x 0.5) = 2141 </w:t>
      </w:r>
      <w:proofErr w:type="spellStart"/>
      <w:r>
        <w:rPr>
          <w:color w:val="FF0000"/>
        </w:rPr>
        <w:t>cal</w:t>
      </w:r>
      <w:proofErr w:type="spellEnd"/>
      <w:r w:rsidR="009F03FC">
        <w:rPr>
          <w:color w:val="FF0000"/>
        </w:rPr>
        <w:tab/>
        <w:t xml:space="preserve">addition </w:t>
      </w:r>
      <w:r w:rsidR="00DB4137">
        <w:rPr>
          <w:color w:val="FF0000"/>
        </w:rPr>
        <w:sym w:font="Wingdings" w:char="F0FC"/>
      </w:r>
      <w:r w:rsidR="004A25A3">
        <w:rPr>
          <w:rFonts w:ascii="Cambria Math" w:hAnsi="Cambria Math"/>
          <w:color w:val="FF0000"/>
        </w:rPr>
        <w:t xml:space="preserve">    820</w:t>
      </w:r>
      <w:r w:rsidR="00DB4137">
        <w:rPr>
          <w:rFonts w:ascii="Cambria Math" w:hAnsi="Cambria Math"/>
          <w:color w:val="FF0000"/>
        </w:rPr>
        <w:t xml:space="preserve"> </w:t>
      </w:r>
      <w:r w:rsidR="00DB4137">
        <w:rPr>
          <w:rFonts w:ascii="Cambria Math" w:hAnsi="Cambria Math"/>
          <w:color w:val="FF0000"/>
        </w:rPr>
        <w:sym w:font="Wingdings" w:char="F0FC"/>
      </w:r>
      <w:r w:rsidR="004A25A3">
        <w:rPr>
          <w:rFonts w:ascii="Cambria Math" w:hAnsi="Cambria Math"/>
          <w:color w:val="FF0000"/>
        </w:rPr>
        <w:t xml:space="preserve">  </w:t>
      </w:r>
      <w:r w:rsidR="004A25A3" w:rsidRPr="004A25A3">
        <w:rPr>
          <w:rFonts w:ascii="Arial" w:hAnsi="Arial" w:cs="Arial"/>
          <w:color w:val="FF0000"/>
        </w:rPr>
        <w:t xml:space="preserve"> </w:t>
      </w:r>
      <w:r w:rsidR="004A25A3">
        <w:rPr>
          <w:rFonts w:ascii="Arial" w:hAnsi="Arial" w:cs="Arial"/>
          <w:color w:val="FF0000"/>
        </w:rPr>
        <w:t xml:space="preserve"> </w:t>
      </w:r>
      <w:r w:rsidR="004A25A3" w:rsidRPr="004A25A3">
        <w:rPr>
          <w:rFonts w:ascii="Arial" w:hAnsi="Arial" w:cs="Arial"/>
          <w:color w:val="FF0000"/>
        </w:rPr>
        <w:t>total</w:t>
      </w:r>
      <w:r w:rsidR="00DB4137">
        <w:rPr>
          <w:rFonts w:ascii="Arial" w:hAnsi="Arial" w:cs="Arial"/>
          <w:color w:val="FF0000"/>
        </w:rPr>
        <w:t xml:space="preserve"> </w:t>
      </w:r>
      <w:r w:rsidR="00DB4137">
        <w:rPr>
          <w:rFonts w:ascii="Arial" w:hAnsi="Arial" w:cs="Arial"/>
          <w:color w:val="FF0000"/>
        </w:rPr>
        <w:sym w:font="Wingdings" w:char="F0FC"/>
      </w:r>
      <w:r w:rsidR="00A2089B" w:rsidRPr="00FD1056">
        <w:rPr>
          <w:b/>
          <w:u w:val="single"/>
        </w:rPr>
        <w:br w:type="page"/>
      </w:r>
    </w:p>
    <w:p w:rsidR="009568CF" w:rsidRPr="00A2089B" w:rsidRDefault="009568CF" w:rsidP="00A26DB5">
      <w:pPr>
        <w:rPr>
          <w:b/>
          <w:u w:val="single"/>
        </w:rPr>
      </w:pPr>
      <w:r w:rsidRPr="00A2089B">
        <w:rPr>
          <w:b/>
          <w:u w:val="single"/>
        </w:rPr>
        <w:lastRenderedPageBreak/>
        <w:t>OPTION 2</w:t>
      </w:r>
    </w:p>
    <w:p w:rsidR="00A2089B" w:rsidRDefault="003858F8" w:rsidP="00A26DB5">
      <w:r>
        <w:t>b) What is the total number of calories for Option 2? Show your working</w:t>
      </w:r>
    </w:p>
    <w:p w:rsidR="00E9147E" w:rsidRDefault="00FD1056" w:rsidP="00A26DB5">
      <w:pPr>
        <w:rPr>
          <w:color w:val="FF0000"/>
        </w:rPr>
      </w:pPr>
      <w:r w:rsidRPr="00FD1056">
        <w:rPr>
          <w:color w:val="FF0000"/>
        </w:rPr>
        <w:t>(</w:t>
      </w:r>
      <w:r>
        <w:rPr>
          <w:color w:val="FF0000"/>
        </w:rPr>
        <w:t xml:space="preserve">2 x 100) + (1.5 x 130) + 270 + 640 + 38 + 91 + 258 + 230 + 333 = 2255 </w:t>
      </w:r>
      <w:proofErr w:type="spellStart"/>
      <w:r>
        <w:rPr>
          <w:color w:val="FF0000"/>
        </w:rPr>
        <w:t>cal</w:t>
      </w:r>
      <w:proofErr w:type="spellEnd"/>
    </w:p>
    <w:p w:rsidR="004F0BC8" w:rsidRDefault="003858F8" w:rsidP="00A26DB5">
      <w:r>
        <w:t xml:space="preserve">c) </w:t>
      </w:r>
      <w:r w:rsidR="004F0BC8">
        <w:t>Which</w:t>
      </w:r>
      <w:r>
        <w:t xml:space="preserve"> would be the better option and give 2 reasons why?</w:t>
      </w:r>
    </w:p>
    <w:p w:rsidR="00883CF9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Option 2.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Greater variety of food for similar caloric value.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More foods eaten/regular meals</w:t>
      </w:r>
    </w:p>
    <w:p w:rsidR="00883CF9" w:rsidRDefault="00FD1056" w:rsidP="00A26DB5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 xml:space="preserve">Healthier options </w:t>
      </w:r>
    </w:p>
    <w:p w:rsid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</w:p>
    <w:p w:rsidR="00FD1056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>
        <w:rPr>
          <w:noProof/>
          <w:color w:val="FF0000"/>
          <w:lang w:eastAsia="en-AU"/>
        </w:rPr>
        <w:t>** any reasonable response</w:t>
      </w:r>
    </w:p>
    <w:p w:rsidR="006A6A6E" w:rsidRDefault="006A6A6E" w:rsidP="00A26DB5">
      <w:pPr>
        <w:rPr>
          <w:b/>
          <w:noProof/>
          <w:sz w:val="24"/>
          <w:lang w:eastAsia="en-AU"/>
        </w:rPr>
      </w:pPr>
    </w:p>
    <w:p w:rsidR="003858F8" w:rsidRPr="00CA60AE" w:rsidRDefault="008669C7" w:rsidP="00A26DB5">
      <w:pPr>
        <w:rPr>
          <w:b/>
          <w:sz w:val="24"/>
        </w:rPr>
      </w:pPr>
      <w:r w:rsidRPr="00CA60AE">
        <w:rPr>
          <w:b/>
          <w:noProof/>
          <w:sz w:val="24"/>
          <w:lang w:eastAsia="en-AU"/>
        </w:rPr>
        <w:t>Exercise</w:t>
      </w:r>
    </w:p>
    <w:p w:rsidR="00B03D07" w:rsidRPr="000A1E9A" w:rsidRDefault="000A1E9A" w:rsidP="00557424">
      <w:pPr>
        <w:pStyle w:val="ListParagraph"/>
        <w:numPr>
          <w:ilvl w:val="0"/>
          <w:numId w:val="1"/>
        </w:numPr>
        <w:ind w:left="426"/>
      </w:pPr>
      <w:r>
        <w:rPr>
          <w:rFonts w:eastAsiaTheme="minorEastAsia"/>
        </w:rPr>
        <w:t>Calculate the number of calories burnt for each of the following exercises</w:t>
      </w:r>
      <w:r w:rsidR="0051594E">
        <w:rPr>
          <w:rFonts w:eastAsiaTheme="minorEastAsia"/>
        </w:rPr>
        <w:t>, rounding to 1 decimal place</w:t>
      </w:r>
      <w:r w:rsidR="0021350D">
        <w:rPr>
          <w:rFonts w:eastAsiaTheme="minorEastAsia"/>
        </w:rPr>
        <w:t>, where necessary</w:t>
      </w:r>
      <w:r>
        <w:rPr>
          <w:rFonts w:eastAsiaTheme="minorEastAsia"/>
        </w:rPr>
        <w:t xml:space="preserve">. Show your working. </w:t>
      </w:r>
      <w:r w:rsidR="0051594E">
        <w:rPr>
          <w:rFonts w:eastAsiaTheme="minorEastAsia"/>
        </w:rPr>
        <w:t xml:space="preserve"> (6 marks)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045"/>
        <w:gridCol w:w="1924"/>
        <w:gridCol w:w="1843"/>
        <w:gridCol w:w="4195"/>
      </w:tblGrid>
      <w:tr w:rsidR="000A1E9A" w:rsidTr="000A1E9A">
        <w:tc>
          <w:tcPr>
            <w:tcW w:w="204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Exercise Activity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 xml:space="preserve">Duration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Multiplier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Calories Burnt / Exercise</w:t>
            </w:r>
          </w:p>
        </w:tc>
      </w:tr>
      <w:tr w:rsidR="000A1E9A" w:rsidTr="00FD1056">
        <w:trPr>
          <w:trHeight w:val="189"/>
        </w:trPr>
        <w:tc>
          <w:tcPr>
            <w:tcW w:w="2045" w:type="dxa"/>
            <w:vAlign w:val="center"/>
          </w:tcPr>
          <w:p w:rsidR="000A1E9A" w:rsidRDefault="000A1E9A" w:rsidP="000A1E9A">
            <w:r>
              <w:t>Vacuuming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½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2.0</w:t>
            </w:r>
            <w:r w:rsidR="00BA6553">
              <w:rPr>
                <w:color w:val="FF0000"/>
              </w:rPr>
              <w:t xml:space="preserve">    </w:t>
            </w:r>
          </w:p>
        </w:tc>
      </w:tr>
      <w:tr w:rsidR="000A1E9A" w:rsidTr="00FD1056">
        <w:trPr>
          <w:trHeight w:val="278"/>
        </w:trPr>
        <w:tc>
          <w:tcPr>
            <w:tcW w:w="2045" w:type="dxa"/>
            <w:vAlign w:val="center"/>
          </w:tcPr>
          <w:p w:rsidR="000A1E9A" w:rsidRDefault="000A1E9A" w:rsidP="000A1E9A">
            <w:r>
              <w:t>Jogging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20 min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2.8667  = 2.9</w:t>
            </w:r>
          </w:p>
        </w:tc>
      </w:tr>
      <w:tr w:rsidR="000A1E9A" w:rsidTr="00FD1056">
        <w:trPr>
          <w:trHeight w:val="268"/>
        </w:trPr>
        <w:tc>
          <w:tcPr>
            <w:tcW w:w="2045" w:type="dxa"/>
            <w:vAlign w:val="center"/>
          </w:tcPr>
          <w:p w:rsidR="000A1E9A" w:rsidRDefault="000A1E9A" w:rsidP="000A1E9A">
            <w:r>
              <w:t>Rugby Training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</w:tr>
      <w:tr w:rsidR="000A1E9A" w:rsidTr="00FD1056">
        <w:trPr>
          <w:trHeight w:val="130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Walking Fast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¾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3.45 = 3.5</w:t>
            </w:r>
          </w:p>
        </w:tc>
      </w:tr>
      <w:tr w:rsidR="000A1E9A" w:rsidTr="00FD1056">
        <w:trPr>
          <w:trHeight w:val="333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Bike ride – moderate pace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</w:tr>
    </w:tbl>
    <w:p w:rsidR="0051594E" w:rsidRDefault="0051594E" w:rsidP="000A1E9A">
      <w:pPr>
        <w:ind w:left="66"/>
      </w:pPr>
    </w:p>
    <w:p w:rsidR="00BA6553" w:rsidRPr="00BA6553" w:rsidRDefault="00BA6553" w:rsidP="00BA6553">
      <w:pPr>
        <w:ind w:left="66"/>
        <w:rPr>
          <w:color w:val="FF0000"/>
        </w:rPr>
      </w:pPr>
      <w:r>
        <w:rPr>
          <w:color w:val="FF0000"/>
        </w:rPr>
        <w:t xml:space="preserve"> 1 mark – mu</w:t>
      </w:r>
      <w:r w:rsidR="00815BB4">
        <w:rPr>
          <w:color w:val="FF0000"/>
        </w:rPr>
        <w:t>ltiplier column correct   (right or wrong)</w:t>
      </w:r>
    </w:p>
    <w:p w:rsidR="004D7B16" w:rsidRDefault="009F03FC" w:rsidP="009F03FC">
      <w:pPr>
        <w:ind w:left="66"/>
        <w:rPr>
          <w:color w:val="FF0000"/>
        </w:rPr>
      </w:pPr>
      <w:r>
        <w:rPr>
          <w:color w:val="FF0000"/>
        </w:rPr>
        <w:t>1 mark – each correct answer for calories burnt</w:t>
      </w:r>
    </w:p>
    <w:p w:rsidR="00B03D07" w:rsidRDefault="008669C7" w:rsidP="00CA60AE">
      <w:pPr>
        <w:pStyle w:val="ListParagraph"/>
        <w:numPr>
          <w:ilvl w:val="0"/>
          <w:numId w:val="1"/>
        </w:numPr>
        <w:ind w:left="284"/>
      </w:pPr>
      <w:r>
        <w:t xml:space="preserve">Peter is a 17 year old male who is 1.76 m tall and weighs 102 kg.  </w:t>
      </w:r>
      <w:r w:rsidR="003558C6">
        <w:t>(</w:t>
      </w:r>
      <w:r w:rsidR="002B0E4F">
        <w:t>1</w:t>
      </w:r>
      <w:r w:rsidR="00E449E4">
        <w:t>3</w:t>
      </w:r>
      <w:r w:rsidR="002B0E4F">
        <w:t xml:space="preserve"> </w:t>
      </w:r>
      <w:r w:rsidR="003558C6">
        <w:t>marks: 2, 1,</w:t>
      </w:r>
      <w:r w:rsidR="00D42FBC">
        <w:t xml:space="preserve"> 2, 1, 2, 1</w:t>
      </w:r>
      <w:r w:rsidR="002B0E4F">
        <w:t>, 3</w:t>
      </w:r>
      <w:r w:rsidR="00E449E4">
        <w:t>, 1</w:t>
      </w:r>
      <w:r w:rsidR="002B0E4F">
        <w:t>)</w:t>
      </w:r>
      <w:r w:rsidR="0017458F">
        <w:br/>
      </w: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>Calculate Peter’s BMI</w:t>
      </w:r>
      <w:r w:rsidR="003558C6">
        <w:t>, rounding to the nearest whole</w:t>
      </w:r>
      <w:r>
        <w:t>.</w:t>
      </w:r>
      <w:r w:rsidR="003558C6">
        <w:t xml:space="preserve"> Show your working. </w:t>
      </w:r>
    </w:p>
    <w:p w:rsidR="003558C6" w:rsidRDefault="003558C6" w:rsidP="00CA60AE">
      <w:pPr>
        <w:pStyle w:val="ListParagraph"/>
        <w:ind w:left="851"/>
        <w:rPr>
          <w:color w:val="FF0000"/>
        </w:rPr>
      </w:pPr>
    </w:p>
    <w:p w:rsidR="0017458F" w:rsidRPr="00FD1056" w:rsidRDefault="00FD1056" w:rsidP="00CA60AE">
      <w:pPr>
        <w:pStyle w:val="ListParagraph"/>
        <w:ind w:left="851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BMI = 102 ÷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1.76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17458F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32.9287</w:t>
      </w:r>
      <w:r w:rsidR="004D7B16">
        <w:rPr>
          <w:color w:val="FF0000"/>
        </w:rPr>
        <w:t xml:space="preserve">     </w:t>
      </w:r>
      <w:proofErr w:type="gramStart"/>
      <w:r w:rsidR="004D7B16">
        <w:rPr>
          <w:color w:val="FF0000"/>
        </w:rPr>
        <w:t>1  mark</w:t>
      </w:r>
      <w:proofErr w:type="gramEnd"/>
      <w:r w:rsidR="00862B5D">
        <w:rPr>
          <w:color w:val="FF0000"/>
        </w:rPr>
        <w:t xml:space="preserve"> working</w:t>
      </w:r>
    </w:p>
    <w:p w:rsidR="00FD1056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33</w:t>
      </w:r>
      <w:r w:rsidR="004D7B16">
        <w:rPr>
          <w:color w:val="FF0000"/>
        </w:rPr>
        <w:tab/>
      </w:r>
      <w:r w:rsidR="004D7B16">
        <w:rPr>
          <w:color w:val="FF0000"/>
        </w:rPr>
        <w:tab/>
        <w:t xml:space="preserve">1 mark </w:t>
      </w:r>
      <w:r w:rsidR="009F03FC">
        <w:rPr>
          <w:color w:val="FF0000"/>
        </w:rPr>
        <w:t>–</w:t>
      </w:r>
      <w:r w:rsidR="004D7B16">
        <w:rPr>
          <w:color w:val="FF0000"/>
        </w:rPr>
        <w:t xml:space="preserve"> rounding</w:t>
      </w:r>
      <w:r w:rsidR="009F03FC">
        <w:rPr>
          <w:color w:val="FF0000"/>
        </w:rPr>
        <w:t xml:space="preserve">  </w:t>
      </w:r>
    </w:p>
    <w:p w:rsidR="0017458F" w:rsidRPr="003558C6" w:rsidRDefault="0017458F" w:rsidP="00CA60AE">
      <w:pPr>
        <w:pStyle w:val="ListParagraph"/>
        <w:ind w:left="851"/>
        <w:rPr>
          <w:color w:val="FF0000"/>
        </w:rPr>
      </w:pPr>
    </w:p>
    <w:p w:rsidR="003558C6" w:rsidRDefault="003558C6" w:rsidP="00CA60AE">
      <w:pPr>
        <w:pStyle w:val="ListParagraph"/>
        <w:numPr>
          <w:ilvl w:val="1"/>
          <w:numId w:val="1"/>
        </w:numPr>
        <w:ind w:left="851"/>
      </w:pPr>
      <w:r>
        <w:t>Peter wants to lose weight, what is Peter’s recommended food intake for a day?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>2750 – 500 = 2250</w:t>
      </w:r>
    </w:p>
    <w:p w:rsidR="006A6A6E" w:rsidRPr="003558C6" w:rsidRDefault="006A6A6E" w:rsidP="00CA60AE">
      <w:pPr>
        <w:pStyle w:val="ListParagraph"/>
        <w:ind w:left="851"/>
        <w:rPr>
          <w:color w:val="FF0000"/>
        </w:rPr>
      </w:pP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 xml:space="preserve">If Peter eats in one day, the same food as Option 2 (question 4), except he goes to Pizza Hut for dinner instead. So, instead of steak and vegetables, he eats 4 slices of Supreme pizza.  Calculate Peter’s food intake for the day. </w:t>
      </w:r>
    </w:p>
    <w:p w:rsidR="0017458F" w:rsidRDefault="006A6A6E" w:rsidP="006A6A6E">
      <w:pPr>
        <w:pStyle w:val="ListParagraph"/>
        <w:rPr>
          <w:color w:val="FF0000"/>
        </w:rPr>
      </w:pPr>
      <w:r w:rsidRPr="006A6A6E">
        <w:rPr>
          <w:color w:val="FF0000"/>
        </w:rPr>
        <w:t xml:space="preserve">(2 x 100) + (1.5 x 130) + 270 + 640 + 38 + 91 + 333 + 1640 = </w:t>
      </w:r>
      <w:proofErr w:type="gramStart"/>
      <w:r w:rsidR="00FF1A5B">
        <w:rPr>
          <w:color w:val="FF0000"/>
        </w:rPr>
        <w:t xml:space="preserve">3407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cal</w:t>
      </w:r>
      <w:proofErr w:type="spellEnd"/>
      <w:proofErr w:type="gramEnd"/>
    </w:p>
    <w:p w:rsidR="0017458F" w:rsidRDefault="00997A80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</w:t>
      </w:r>
      <w:r w:rsidR="00FF1A5B">
        <w:rPr>
          <w:color w:val="FF0000"/>
        </w:rPr>
        <w:t>Q3b answer (follow t</w:t>
      </w:r>
      <w:r w:rsidR="00A80425">
        <w:rPr>
          <w:color w:val="FF0000"/>
        </w:rPr>
        <w:t>hrough error) – 258 – 230 = 1767</w:t>
      </w:r>
      <w:r w:rsidR="00FF1A5B">
        <w:rPr>
          <w:color w:val="FF0000"/>
        </w:rPr>
        <w:t xml:space="preserve"> </w:t>
      </w:r>
      <w:proofErr w:type="spellStart"/>
      <w:proofErr w:type="gramStart"/>
      <w:r w:rsidR="00FF1A5B">
        <w:rPr>
          <w:color w:val="FF0000"/>
        </w:rPr>
        <w:t>cal</w:t>
      </w:r>
      <w:proofErr w:type="spellEnd"/>
      <w:r w:rsidR="00FF1A5B">
        <w:rPr>
          <w:color w:val="FF0000"/>
        </w:rPr>
        <w:t xml:space="preserve">  (</w:t>
      </w:r>
      <w:proofErr w:type="gramEnd"/>
      <w:r w:rsidR="00FF1A5B">
        <w:rPr>
          <w:color w:val="FF0000"/>
        </w:rPr>
        <w:t>or follow through)</w:t>
      </w:r>
    </w:p>
    <w:p w:rsidR="00FF1A5B" w:rsidRDefault="00693FE4" w:rsidP="00FF1A5B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                    </w:t>
      </w:r>
      <w:r w:rsidR="00A80425">
        <w:rPr>
          <w:color w:val="FF0000"/>
        </w:rPr>
        <w:t>1767</w:t>
      </w:r>
      <w:r w:rsidR="00FF1A5B">
        <w:rPr>
          <w:color w:val="FF0000"/>
        </w:rPr>
        <w:t xml:space="preserve">  + 1640 (pizza) </w:t>
      </w:r>
    </w:p>
    <w:p w:rsidR="00FF1A5B" w:rsidRDefault="00FF1A5B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3407 </w:t>
      </w:r>
      <w:proofErr w:type="spellStart"/>
      <w:r>
        <w:rPr>
          <w:color w:val="FF0000"/>
        </w:rPr>
        <w:t>cal</w:t>
      </w:r>
      <w:proofErr w:type="spellEnd"/>
      <w:r>
        <w:rPr>
          <w:color w:val="FF0000"/>
        </w:rPr>
        <w:t xml:space="preserve">   (or follow through error)</w:t>
      </w:r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FF1A5B" w:rsidRDefault="00FF1A5B" w:rsidP="00CA60AE">
      <w:pPr>
        <w:pStyle w:val="ListParagraph"/>
        <w:ind w:left="851"/>
        <w:rPr>
          <w:color w:val="FF0000"/>
        </w:rPr>
      </w:pPr>
    </w:p>
    <w:p w:rsidR="00FF1A5B" w:rsidRPr="003558C6" w:rsidRDefault="00FF1A5B" w:rsidP="00CA60AE">
      <w:pPr>
        <w:pStyle w:val="ListParagraph"/>
        <w:ind w:left="851"/>
        <w:rPr>
          <w:color w:val="FF0000"/>
        </w:rPr>
      </w:pPr>
    </w:p>
    <w:p w:rsidR="008669C7" w:rsidRDefault="003558C6" w:rsidP="00CA60AE">
      <w:pPr>
        <w:pStyle w:val="ListParagraph"/>
        <w:numPr>
          <w:ilvl w:val="1"/>
          <w:numId w:val="1"/>
        </w:numPr>
        <w:ind w:left="851"/>
      </w:pPr>
      <w:r>
        <w:lastRenderedPageBreak/>
        <w:t>What is the difference between what Peter has eaten to his recommended food intake for the day?</w:t>
      </w:r>
    </w:p>
    <w:p w:rsidR="006A6A6E" w:rsidRPr="006A6A6E" w:rsidRDefault="00FF1A5B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3407 – 2250 = 11</w:t>
      </w:r>
      <w:r w:rsidR="006A6A6E">
        <w:rPr>
          <w:color w:val="FF0000"/>
        </w:rPr>
        <w:t xml:space="preserve">57 </w:t>
      </w:r>
      <w:proofErr w:type="spellStart"/>
      <w:r w:rsidR="006A6A6E">
        <w:rPr>
          <w:color w:val="FF0000"/>
        </w:rPr>
        <w:t>cal</w:t>
      </w:r>
      <w:proofErr w:type="spellEnd"/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  <w:r w:rsidR="00862B5D">
        <w:rPr>
          <w:color w:val="FF0000"/>
        </w:rPr>
        <w:tab/>
      </w:r>
      <w:r w:rsidR="00862B5D">
        <w:rPr>
          <w:color w:val="FF0000"/>
        </w:rPr>
        <w:tab/>
        <w:t>Follow through c)</w:t>
      </w:r>
      <w:r w:rsidR="00DB4137">
        <w:rPr>
          <w:color w:val="FF0000"/>
        </w:rPr>
        <w:t xml:space="preserve"> </w:t>
      </w:r>
      <w:r w:rsidR="00862B5D">
        <w:rPr>
          <w:color w:val="FF0000"/>
        </w:rPr>
        <w:t>-</w:t>
      </w:r>
      <w:r w:rsidR="00DB4137">
        <w:rPr>
          <w:color w:val="FF0000"/>
        </w:rPr>
        <w:t xml:space="preserve"> </w:t>
      </w:r>
      <w:r w:rsidR="00862B5D">
        <w:rPr>
          <w:color w:val="FF0000"/>
        </w:rPr>
        <w:t>d)</w:t>
      </w:r>
    </w:p>
    <w:p w:rsidR="00D42FBC" w:rsidRDefault="00D42FBC" w:rsidP="00CA60AE">
      <w:pPr>
        <w:pStyle w:val="ListParagraph"/>
        <w:ind w:left="851"/>
        <w:rPr>
          <w:color w:val="FF0000"/>
        </w:rPr>
      </w:pPr>
    </w:p>
    <w:p w:rsidR="003558C6" w:rsidRDefault="00D42FBC" w:rsidP="00CA60AE">
      <w:pPr>
        <w:pStyle w:val="ListParagraph"/>
        <w:numPr>
          <w:ilvl w:val="1"/>
          <w:numId w:val="1"/>
        </w:numPr>
        <w:ind w:left="851"/>
      </w:pPr>
      <w:r>
        <w:t>On this day, Peter did a 40 min</w:t>
      </w:r>
      <w:r w:rsidR="0021350D">
        <w:t>ute</w:t>
      </w:r>
      <w:r>
        <w:t xml:space="preserve"> jog in the morning and a 1 hour rugby training in the evening, how many calories did Peter burn through exercise for the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Jog = 0.6667 x 8.6 = 5.7333 = 5.7</w:t>
      </w:r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Rugby = 1 x 43.8 = 43.8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TOTAL = 43.8 + 5.7 = 49.5 </w:t>
      </w:r>
      <w:proofErr w:type="spellStart"/>
      <w:r>
        <w:rPr>
          <w:color w:val="FF0000"/>
        </w:rPr>
        <w:t>cal</w:t>
      </w:r>
      <w:proofErr w:type="spellEnd"/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17458F" w:rsidRPr="00D42FBC" w:rsidRDefault="0017458F" w:rsidP="00CA60AE">
      <w:pPr>
        <w:pStyle w:val="ListParagraph"/>
        <w:ind w:left="851"/>
        <w:rPr>
          <w:color w:val="FF0000"/>
        </w:rPr>
      </w:pPr>
    </w:p>
    <w:p w:rsidR="00D42FBC" w:rsidRDefault="00D42FBC" w:rsidP="00CA60AE">
      <w:pPr>
        <w:pStyle w:val="ListParagraph"/>
        <w:numPr>
          <w:ilvl w:val="1"/>
          <w:numId w:val="1"/>
        </w:numPr>
        <w:ind w:left="851"/>
      </w:pPr>
      <w:r>
        <w:t xml:space="preserve">Calculate Peter’s total energy input for the day. </w:t>
      </w:r>
    </w:p>
    <w:p w:rsidR="0017458F" w:rsidRDefault="0017458F" w:rsidP="0017458F">
      <w:pPr>
        <w:pStyle w:val="ListParagraph"/>
        <w:ind w:left="851"/>
      </w:pPr>
    </w:p>
    <w:p w:rsidR="0017458F" w:rsidRDefault="006A6A6E" w:rsidP="0017458F">
      <w:pPr>
        <w:pStyle w:val="ListParagraph"/>
        <w:ind w:left="851"/>
        <w:rPr>
          <w:color w:val="FF0000"/>
        </w:rPr>
      </w:pPr>
      <w:r w:rsidRPr="006A6A6E">
        <w:rPr>
          <w:color w:val="FF0000"/>
        </w:rPr>
        <w:t>To</w:t>
      </w:r>
      <w:r>
        <w:rPr>
          <w:color w:val="FF0000"/>
        </w:rPr>
        <w:t>tal energy input = Food intake – exercise</w:t>
      </w:r>
      <w:r w:rsidR="00DB4137">
        <w:rPr>
          <w:color w:val="FF0000"/>
        </w:rPr>
        <w:tab/>
      </w:r>
      <w:r w:rsidR="00DB4137">
        <w:rPr>
          <w:color w:val="FF0000"/>
        </w:rPr>
        <w:tab/>
        <w:t>Follow through c) - e)</w:t>
      </w:r>
    </w:p>
    <w:p w:rsidR="006A6A6E" w:rsidRDefault="00693FE4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34</w:t>
      </w:r>
      <w:r w:rsidR="006A6A6E">
        <w:rPr>
          <w:color w:val="FF0000"/>
        </w:rPr>
        <w:t>07 – 49.5</w:t>
      </w:r>
    </w:p>
    <w:p w:rsidR="006A6A6E" w:rsidRPr="006A6A6E" w:rsidRDefault="006A6A6E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</w:t>
      </w:r>
      <w:r w:rsidR="00693FE4">
        <w:rPr>
          <w:color w:val="FF0000"/>
        </w:rPr>
        <w:t>3357</w:t>
      </w:r>
      <w:r>
        <w:rPr>
          <w:color w:val="FF0000"/>
        </w:rPr>
        <w:t xml:space="preserve">.5 </w:t>
      </w:r>
      <w:proofErr w:type="spellStart"/>
      <w:r>
        <w:rPr>
          <w:color w:val="FF0000"/>
        </w:rPr>
        <w:t>cal</w:t>
      </w:r>
      <w:proofErr w:type="spellEnd"/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</w:p>
    <w:p w:rsidR="006A6A6E" w:rsidRDefault="006A6A6E" w:rsidP="006A6A6E">
      <w:pPr>
        <w:pStyle w:val="ListParagraph"/>
        <w:ind w:left="851"/>
      </w:pPr>
    </w:p>
    <w:p w:rsidR="00FF1A5B" w:rsidRPr="00FF1A5B" w:rsidRDefault="00D42FBC" w:rsidP="00CA60AE">
      <w:pPr>
        <w:pStyle w:val="ListParagraph"/>
        <w:numPr>
          <w:ilvl w:val="1"/>
          <w:numId w:val="1"/>
        </w:numPr>
        <w:ind w:left="851"/>
      </w:pPr>
      <w:r>
        <w:t>Peter’s goal is to lose weight, was this a successful day for Peter? Explain why/why not?</w:t>
      </w:r>
      <w:r w:rsidR="00E449E4">
        <w:br/>
      </w:r>
      <w:r w:rsidR="00E449E4">
        <w:br/>
      </w:r>
      <w:r w:rsidR="006A6A6E">
        <w:rPr>
          <w:color w:val="FF0000"/>
        </w:rPr>
        <w:t>No. His food intake was above is recommended intake. Then his total energy input was also above the recommended as he did not exercise enough/use enough calories through the day.</w:t>
      </w:r>
    </w:p>
    <w:p w:rsidR="00FF1A5B" w:rsidRDefault="00FF1A5B" w:rsidP="00FF1A5B">
      <w:pPr>
        <w:pStyle w:val="ListParagraph"/>
        <w:ind w:left="851"/>
        <w:rPr>
          <w:color w:val="FF0000"/>
        </w:rPr>
      </w:pPr>
    </w:p>
    <w:p w:rsidR="00997A80" w:rsidRDefault="00997A80" w:rsidP="00DB4137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No   </w:t>
      </w:r>
      <w:r>
        <w:rPr>
          <w:color w:val="FF0000"/>
        </w:rPr>
        <w:sym w:font="Wingdings" w:char="F0FC"/>
      </w:r>
      <w:r>
        <w:rPr>
          <w:color w:val="FF0000"/>
        </w:rPr>
        <w:t xml:space="preserve">     E</w:t>
      </w:r>
      <w:r w:rsidR="00F71CE9">
        <w:rPr>
          <w:color w:val="FF0000"/>
        </w:rPr>
        <w:t xml:space="preserve">nergy </w:t>
      </w:r>
      <w:proofErr w:type="gramStart"/>
      <w:r w:rsidR="00F71CE9">
        <w:rPr>
          <w:color w:val="FF0000"/>
        </w:rPr>
        <w:t xml:space="preserve">input </w:t>
      </w:r>
      <w:r>
        <w:rPr>
          <w:color w:val="FF0000"/>
        </w:rPr>
        <w:t xml:space="preserve"> is</w:t>
      </w:r>
      <w:proofErr w:type="gramEnd"/>
      <w:r>
        <w:rPr>
          <w:color w:val="FF0000"/>
        </w:rPr>
        <w:t xml:space="preserve"> more than </w:t>
      </w:r>
      <w:r w:rsidR="00FF1A5B">
        <w:rPr>
          <w:color w:val="FF0000"/>
        </w:rPr>
        <w:t xml:space="preserve">daily </w:t>
      </w:r>
      <w:proofErr w:type="spellStart"/>
      <w:r w:rsidR="00FF1A5B">
        <w:rPr>
          <w:color w:val="FF0000"/>
        </w:rPr>
        <w:t>cal</w:t>
      </w:r>
      <w:proofErr w:type="spellEnd"/>
      <w:r w:rsidR="00FF1A5B">
        <w:rPr>
          <w:color w:val="FF0000"/>
        </w:rPr>
        <w:t xml:space="preserve">  </w:t>
      </w:r>
      <w:r>
        <w:rPr>
          <w:color w:val="FF0000"/>
        </w:rPr>
        <w:sym w:font="Wingdings" w:char="F0FC"/>
      </w:r>
      <w:r>
        <w:rPr>
          <w:color w:val="FF0000"/>
        </w:rPr>
        <w:t xml:space="preserve">    He will gain weight/he is over by approx. 1107cals</w:t>
      </w:r>
      <w:r>
        <w:rPr>
          <w:color w:val="FF0000"/>
        </w:rPr>
        <w:sym w:font="Wingdings" w:char="F0FC"/>
      </w:r>
    </w:p>
    <w:p w:rsidR="00FF1A5B" w:rsidRDefault="00E449E4" w:rsidP="00DB4137">
      <w:pPr>
        <w:pStyle w:val="ListParagraph"/>
        <w:ind w:left="851"/>
      </w:pPr>
      <w:r>
        <w:br/>
      </w:r>
      <w:r w:rsidR="00997A80">
        <w:rPr>
          <w:color w:val="FF0000"/>
        </w:rPr>
        <w:t>Or f</w:t>
      </w:r>
      <w:r w:rsidR="00DB4137" w:rsidRPr="00DB4137">
        <w:rPr>
          <w:color w:val="FF0000"/>
        </w:rPr>
        <w:t xml:space="preserve">ollow though </w:t>
      </w:r>
      <w:r w:rsidR="00DB4137">
        <w:rPr>
          <w:color w:val="FF0000"/>
        </w:rPr>
        <w:t>from f)</w:t>
      </w:r>
    </w:p>
    <w:p w:rsidR="00E449E4" w:rsidRDefault="00E449E4" w:rsidP="00CA60AE">
      <w:pPr>
        <w:pStyle w:val="ListParagraph"/>
        <w:numPr>
          <w:ilvl w:val="1"/>
          <w:numId w:val="1"/>
        </w:numPr>
        <w:ind w:left="851"/>
      </w:pPr>
      <w:r>
        <w:t>What would happen to Peter if he continued with this outcome every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He would continue to gain weight and continue to be overweight.</w:t>
      </w:r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997A80" w:rsidRDefault="00997A80" w:rsidP="006A6A6E">
      <w:pPr>
        <w:pStyle w:val="ListParagraph"/>
        <w:ind w:left="851"/>
        <w:rPr>
          <w:color w:val="FF0000"/>
        </w:rPr>
      </w:pPr>
    </w:p>
    <w:p w:rsidR="00DB4137" w:rsidRPr="006A6A6E" w:rsidRDefault="00997A80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Or f</w:t>
      </w:r>
      <w:r w:rsidR="00DB4137">
        <w:rPr>
          <w:color w:val="FF0000"/>
        </w:rPr>
        <w:t>ollow though from g)</w:t>
      </w:r>
    </w:p>
    <w:sectPr w:rsidR="00DB4137" w:rsidRPr="006A6A6E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80" w:rsidRDefault="00997A80" w:rsidP="0053406A">
      <w:pPr>
        <w:spacing w:after="0" w:line="240" w:lineRule="auto"/>
      </w:pPr>
      <w:r>
        <w:separator/>
      </w:r>
    </w:p>
  </w:endnote>
  <w:endnote w:type="continuationSeparator" w:id="0">
    <w:p w:rsidR="00997A80" w:rsidRDefault="00997A80" w:rsidP="0053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80" w:rsidRDefault="00997A80" w:rsidP="0053406A">
      <w:pPr>
        <w:spacing w:after="0" w:line="240" w:lineRule="auto"/>
      </w:pPr>
      <w:r>
        <w:separator/>
      </w:r>
    </w:p>
  </w:footnote>
  <w:footnote w:type="continuationSeparator" w:id="0">
    <w:p w:rsidR="00997A80" w:rsidRDefault="00997A80" w:rsidP="00534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http://cdn.hubcloud.com.au/wp-content/blogs.dir/10/files/sites/10/2014/03/Green-tick-to-go-on-the-Professionals-Christies-Beach-real-estate-blog1.png" style="width:9.45pt;height:11.15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9D08A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8E3397E"/>
    <w:multiLevelType w:val="hybridMultilevel"/>
    <w:tmpl w:val="44EA52D8"/>
    <w:lvl w:ilvl="0" w:tplc="201C5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C1E3C"/>
    <w:multiLevelType w:val="hybridMultilevel"/>
    <w:tmpl w:val="393C2F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43F41"/>
    <w:rsid w:val="000A1E9A"/>
    <w:rsid w:val="00141575"/>
    <w:rsid w:val="0017458F"/>
    <w:rsid w:val="001853E8"/>
    <w:rsid w:val="0021350D"/>
    <w:rsid w:val="002B0E4F"/>
    <w:rsid w:val="002C0FA0"/>
    <w:rsid w:val="00350D5B"/>
    <w:rsid w:val="003558C6"/>
    <w:rsid w:val="003858F8"/>
    <w:rsid w:val="003D03FA"/>
    <w:rsid w:val="00471EBD"/>
    <w:rsid w:val="00472DE1"/>
    <w:rsid w:val="00486A7B"/>
    <w:rsid w:val="004A25A3"/>
    <w:rsid w:val="004B6F81"/>
    <w:rsid w:val="004C2780"/>
    <w:rsid w:val="004D7B16"/>
    <w:rsid w:val="004F0BC8"/>
    <w:rsid w:val="0051594E"/>
    <w:rsid w:val="00532FA1"/>
    <w:rsid w:val="0053406A"/>
    <w:rsid w:val="00557424"/>
    <w:rsid w:val="00587760"/>
    <w:rsid w:val="00595690"/>
    <w:rsid w:val="00693FE4"/>
    <w:rsid w:val="006A6A6E"/>
    <w:rsid w:val="007E0F0E"/>
    <w:rsid w:val="00810AED"/>
    <w:rsid w:val="00815BB4"/>
    <w:rsid w:val="0083023C"/>
    <w:rsid w:val="00862B5D"/>
    <w:rsid w:val="008669C7"/>
    <w:rsid w:val="00883CF9"/>
    <w:rsid w:val="008D6E81"/>
    <w:rsid w:val="008E43C0"/>
    <w:rsid w:val="009568CF"/>
    <w:rsid w:val="00997A80"/>
    <w:rsid w:val="009A6930"/>
    <w:rsid w:val="009F03FC"/>
    <w:rsid w:val="00A2089B"/>
    <w:rsid w:val="00A26DB5"/>
    <w:rsid w:val="00A80425"/>
    <w:rsid w:val="00AD5EA3"/>
    <w:rsid w:val="00B03D07"/>
    <w:rsid w:val="00B27362"/>
    <w:rsid w:val="00B355ED"/>
    <w:rsid w:val="00BA6553"/>
    <w:rsid w:val="00BF0530"/>
    <w:rsid w:val="00C05B20"/>
    <w:rsid w:val="00C726FE"/>
    <w:rsid w:val="00CA60AE"/>
    <w:rsid w:val="00D35C82"/>
    <w:rsid w:val="00D42FBC"/>
    <w:rsid w:val="00DB4137"/>
    <w:rsid w:val="00DC544F"/>
    <w:rsid w:val="00E449E4"/>
    <w:rsid w:val="00E9147E"/>
    <w:rsid w:val="00F71CE9"/>
    <w:rsid w:val="00FD1056"/>
    <w:rsid w:val="00FD1F08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57F075C</Template>
  <TotalTime>120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4</cp:revision>
  <cp:lastPrinted>2015-05-13T06:06:00Z</cp:lastPrinted>
  <dcterms:created xsi:type="dcterms:W3CDTF">2016-05-11T06:05:00Z</dcterms:created>
  <dcterms:modified xsi:type="dcterms:W3CDTF">2016-05-11T08:09:00Z</dcterms:modified>
</cp:coreProperties>
</file>