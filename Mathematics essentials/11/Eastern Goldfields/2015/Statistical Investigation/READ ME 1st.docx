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C0" w:rsidRDefault="00AC6748" w:rsidP="00AC6748">
      <w:pPr>
        <w:pStyle w:val="Title"/>
      </w:pPr>
      <w:r>
        <w:t>Statistical Investigation NOTES</w:t>
      </w:r>
    </w:p>
    <w:p w:rsidR="00AC6748" w:rsidRDefault="00AC6748" w:rsidP="00AC6748">
      <w:pPr>
        <w:pStyle w:val="ListParagraph"/>
        <w:numPr>
          <w:ilvl w:val="0"/>
          <w:numId w:val="1"/>
        </w:numPr>
      </w:pPr>
      <w:r>
        <w:t>4 period / lesson assessment</w:t>
      </w:r>
    </w:p>
    <w:p w:rsidR="00AC6748" w:rsidRDefault="00AC6748" w:rsidP="00AC6748">
      <w:pPr>
        <w:pStyle w:val="ListParagraph"/>
        <w:numPr>
          <w:ilvl w:val="0"/>
          <w:numId w:val="1"/>
        </w:numPr>
      </w:pPr>
      <w:r>
        <w:t xml:space="preserve">Conducted under </w:t>
      </w:r>
      <w:r w:rsidRPr="000F2885">
        <w:rPr>
          <w:b/>
        </w:rPr>
        <w:t>test conditions</w:t>
      </w:r>
    </w:p>
    <w:p w:rsidR="00AC6748" w:rsidRDefault="00AC6748" w:rsidP="00AC6748">
      <w:pPr>
        <w:pStyle w:val="ListParagraph"/>
        <w:numPr>
          <w:ilvl w:val="1"/>
          <w:numId w:val="1"/>
        </w:numPr>
      </w:pPr>
      <w:r>
        <w:t>Separate desks</w:t>
      </w:r>
    </w:p>
    <w:p w:rsidR="00AC6748" w:rsidRDefault="00AC6748" w:rsidP="00AC6748">
      <w:pPr>
        <w:pStyle w:val="ListParagraph"/>
        <w:numPr>
          <w:ilvl w:val="1"/>
          <w:numId w:val="1"/>
        </w:numPr>
      </w:pPr>
      <w:r>
        <w:t>No talking</w:t>
      </w:r>
    </w:p>
    <w:p w:rsidR="00AC6748" w:rsidRPr="00AC6748" w:rsidRDefault="00AC6748" w:rsidP="00AC6748">
      <w:pPr>
        <w:pStyle w:val="ListParagraph"/>
        <w:numPr>
          <w:ilvl w:val="0"/>
          <w:numId w:val="1"/>
        </w:numPr>
      </w:pPr>
      <w:r>
        <w:t xml:space="preserve">Can explain what the range </w:t>
      </w:r>
      <m:oMath>
        <m:r>
          <w:rPr>
            <w:rFonts w:ascii="Cambria Math" w:hAnsi="Cambria Math"/>
          </w:rPr>
          <m:t>0 ≤age &lt;10</m:t>
        </m:r>
      </m:oMath>
      <w:r w:rsidR="0038620C">
        <w:rPr>
          <w:rFonts w:eastAsiaTheme="minorEastAsia"/>
        </w:rPr>
        <w:t xml:space="preserve"> means</w:t>
      </w:r>
    </w:p>
    <w:p w:rsidR="00AC6748" w:rsidRPr="000F2885" w:rsidRDefault="00AC6748" w:rsidP="00AC674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Suggest to students to colour code each state. </w:t>
      </w:r>
      <w:bookmarkStart w:id="0" w:name="_GoBack"/>
      <w:bookmarkEnd w:id="0"/>
    </w:p>
    <w:p w:rsidR="000F2885" w:rsidRDefault="000F2885" w:rsidP="00AC674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Any missed lessons need to be caught up outside of class time.</w:t>
      </w:r>
    </w:p>
    <w:p w:rsidR="00AC6748" w:rsidRDefault="00AC6748" w:rsidP="00AC6748"/>
    <w:p w:rsidR="00AC6748" w:rsidRDefault="00AC6748" w:rsidP="00AC6748">
      <w:r>
        <w:t>Equipment needed</w:t>
      </w:r>
    </w:p>
    <w:p w:rsidR="00AC6748" w:rsidRDefault="00AC6748" w:rsidP="00AC6748">
      <w:pPr>
        <w:pStyle w:val="ListParagraph"/>
        <w:numPr>
          <w:ilvl w:val="0"/>
          <w:numId w:val="2"/>
        </w:numPr>
      </w:pPr>
      <w:r>
        <w:t>Rulers</w:t>
      </w:r>
    </w:p>
    <w:p w:rsidR="00AC6748" w:rsidRDefault="00AC6748" w:rsidP="00AC6748">
      <w:pPr>
        <w:pStyle w:val="ListParagraph"/>
        <w:numPr>
          <w:ilvl w:val="0"/>
          <w:numId w:val="2"/>
        </w:numPr>
      </w:pPr>
      <w:r>
        <w:t>Coloured pencil or highlighters</w:t>
      </w:r>
    </w:p>
    <w:p w:rsidR="00AC6748" w:rsidRPr="00AC6748" w:rsidRDefault="00AC6748" w:rsidP="00AC6748">
      <w:pPr>
        <w:pStyle w:val="ListParagraph"/>
        <w:numPr>
          <w:ilvl w:val="0"/>
          <w:numId w:val="2"/>
        </w:numPr>
      </w:pPr>
      <w:r>
        <w:t xml:space="preserve">Calculators </w:t>
      </w:r>
    </w:p>
    <w:sectPr w:rsidR="00AC6748" w:rsidRPr="00AC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232D"/>
    <w:multiLevelType w:val="hybridMultilevel"/>
    <w:tmpl w:val="59661326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1C63CAE"/>
    <w:multiLevelType w:val="hybridMultilevel"/>
    <w:tmpl w:val="2A0C7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51"/>
    <w:rsid w:val="000F2885"/>
    <w:rsid w:val="00234951"/>
    <w:rsid w:val="0038620C"/>
    <w:rsid w:val="007D5338"/>
    <w:rsid w:val="008E43C0"/>
    <w:rsid w:val="00AC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67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7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67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7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331416C1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PALMER Patsy</cp:lastModifiedBy>
  <cp:revision>5</cp:revision>
  <dcterms:created xsi:type="dcterms:W3CDTF">2015-08-07T04:55:00Z</dcterms:created>
  <dcterms:modified xsi:type="dcterms:W3CDTF">2015-08-07T05:05:00Z</dcterms:modified>
</cp:coreProperties>
</file>