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66" w:type="dxa"/>
        <w:tblLook w:val="04A0" w:firstRow="1" w:lastRow="0" w:firstColumn="1" w:lastColumn="0" w:noHBand="0" w:noVBand="1"/>
      </w:tblPr>
      <w:tblGrid>
        <w:gridCol w:w="2851"/>
        <w:gridCol w:w="6756"/>
      </w:tblGrid>
      <w:tr w:rsidR="00CA60AE" w:rsidRPr="003D43B7" w:rsidTr="00587760">
        <w:tc>
          <w:tcPr>
            <w:tcW w:w="2851" w:type="dxa"/>
          </w:tcPr>
          <w:p w:rsidR="00CA60AE" w:rsidRPr="003D43B7" w:rsidRDefault="00CA60AE" w:rsidP="0009311B">
            <w:pPr>
              <w:spacing w:after="0" w:line="240" w:lineRule="auto"/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61912B1B" wp14:editId="192F8A6B">
                  <wp:extent cx="1642110" cy="1405890"/>
                  <wp:effectExtent l="0" t="0" r="0" b="3810"/>
                  <wp:docPr id="71" name="Picture 7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10" cy="140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6" w:type="dxa"/>
          </w:tcPr>
          <w:p w:rsidR="00CA60AE" w:rsidRPr="003D43B7" w:rsidRDefault="00CA60AE" w:rsidP="0009311B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CA60AE" w:rsidRPr="00AF45D9" w:rsidRDefault="00CA60AE" w:rsidP="000931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45D9">
              <w:rPr>
                <w:rFonts w:ascii="Arial" w:hAnsi="Arial" w:cs="Arial"/>
                <w:b/>
                <w:sz w:val="24"/>
                <w:szCs w:val="24"/>
              </w:rPr>
              <w:t>Eastern Goldfields College</w:t>
            </w:r>
          </w:p>
          <w:p w:rsidR="00CA60AE" w:rsidRPr="00EE31CF" w:rsidRDefault="00CA60AE" w:rsidP="0009311B">
            <w:pPr>
              <w:pStyle w:val="TestStyle1"/>
              <w:rPr>
                <w:sz w:val="24"/>
                <w:szCs w:val="24"/>
              </w:rPr>
            </w:pPr>
            <w:r w:rsidRPr="00EE31CF">
              <w:rPr>
                <w:sz w:val="24"/>
                <w:szCs w:val="24"/>
              </w:rPr>
              <w:t xml:space="preserve">Mathematics </w:t>
            </w:r>
            <w:r>
              <w:rPr>
                <w:sz w:val="24"/>
                <w:szCs w:val="24"/>
              </w:rPr>
              <w:t>Essentials</w:t>
            </w:r>
            <w:r w:rsidRPr="00EE31CF">
              <w:rPr>
                <w:sz w:val="24"/>
                <w:szCs w:val="24"/>
              </w:rPr>
              <w:t xml:space="preserve"> </w:t>
            </w:r>
            <w:r w:rsidR="00A61D0A">
              <w:rPr>
                <w:sz w:val="24"/>
                <w:szCs w:val="24"/>
              </w:rPr>
              <w:t>2017</w:t>
            </w:r>
          </w:p>
          <w:p w:rsidR="00CA60AE" w:rsidRPr="003D43B7" w:rsidRDefault="00CA60AE" w:rsidP="003D03FA">
            <w:pPr>
              <w:pStyle w:val="TestStyle1"/>
            </w:pPr>
            <w:r>
              <w:rPr>
                <w:sz w:val="24"/>
                <w:szCs w:val="24"/>
              </w:rPr>
              <w:t xml:space="preserve">Application </w:t>
            </w:r>
            <w:r w:rsidR="003D03FA">
              <w:rPr>
                <w:sz w:val="24"/>
                <w:szCs w:val="24"/>
              </w:rPr>
              <w:t>3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CA60AE" w:rsidRPr="003D43B7" w:rsidTr="00587760">
        <w:tc>
          <w:tcPr>
            <w:tcW w:w="2851" w:type="dxa"/>
          </w:tcPr>
          <w:p w:rsidR="00CA60AE" w:rsidRPr="003D43B7" w:rsidRDefault="00CA60AE" w:rsidP="0009311B">
            <w:pPr>
              <w:spacing w:after="0" w:line="240" w:lineRule="auto"/>
            </w:pPr>
          </w:p>
        </w:tc>
        <w:tc>
          <w:tcPr>
            <w:tcW w:w="6756" w:type="dxa"/>
          </w:tcPr>
          <w:p w:rsidR="00CA60AE" w:rsidRPr="00101670" w:rsidRDefault="00CA60AE" w:rsidP="002265C7">
            <w:pPr>
              <w:tabs>
                <w:tab w:val="right" w:pos="5455"/>
              </w:tabs>
              <w:spacing w:after="0" w:line="240" w:lineRule="auto"/>
              <w:rPr>
                <w:sz w:val="28"/>
                <w:szCs w:val="28"/>
              </w:rPr>
            </w:pPr>
            <w:r w:rsidRPr="00101670">
              <w:rPr>
                <w:sz w:val="28"/>
                <w:szCs w:val="28"/>
              </w:rPr>
              <w:t>Time allowed: 60 minutes</w:t>
            </w:r>
            <w:r w:rsidRPr="00101670">
              <w:rPr>
                <w:sz w:val="28"/>
                <w:szCs w:val="28"/>
              </w:rPr>
              <w:tab/>
            </w:r>
            <w:r w:rsidR="002265C7" w:rsidRPr="00101670">
              <w:rPr>
                <w:sz w:val="28"/>
                <w:szCs w:val="28"/>
              </w:rPr>
              <w:t>Task Weighting:  8%</w:t>
            </w:r>
          </w:p>
        </w:tc>
      </w:tr>
    </w:tbl>
    <w:p w:rsidR="002265C7" w:rsidRPr="006B5042" w:rsidRDefault="002265C7" w:rsidP="002265C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Investigation – Probability and Simulations</w:t>
      </w:r>
      <w:r>
        <w:rPr>
          <w:rFonts w:ascii="Arial" w:hAnsi="Arial" w:cs="Arial"/>
        </w:rPr>
        <w:t xml:space="preserve">  </w:t>
      </w:r>
      <w:r w:rsidRPr="00D95CEE">
        <w:rPr>
          <w:rFonts w:ascii="Arial" w:hAnsi="Arial" w:cs="Arial"/>
        </w:rPr>
        <w:t xml:space="preserve"> </w:t>
      </w:r>
    </w:p>
    <w:p w:rsidR="002265C7" w:rsidRPr="0093278E" w:rsidRDefault="002265C7" w:rsidP="002265C7">
      <w:pPr>
        <w:pStyle w:val="Heading8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Pr="0015603A">
        <w:rPr>
          <w:rFonts w:ascii="Arial" w:hAnsi="Arial" w:cs="Arial"/>
          <w:sz w:val="28"/>
          <w:szCs w:val="28"/>
        </w:rPr>
        <w:t xml:space="preserve">Name:  </w:t>
      </w:r>
      <w:r w:rsidRPr="00846279">
        <w:rPr>
          <w:rFonts w:ascii="Arial" w:hAnsi="Arial" w:cs="Arial"/>
          <w:sz w:val="28"/>
          <w:szCs w:val="28"/>
          <w:u w:val="single"/>
        </w:rPr>
        <w:tab/>
      </w:r>
      <w:r w:rsidRPr="00846279"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  <w:t xml:space="preserve">         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 w:rsidRPr="00E54D60">
        <w:rPr>
          <w:rFonts w:ascii="Arial" w:hAnsi="Arial" w:cs="Arial"/>
          <w:sz w:val="28"/>
          <w:szCs w:val="28"/>
          <w:u w:val="single"/>
        </w:rPr>
        <w:tab/>
      </w:r>
      <w:r w:rsidRPr="00E54D60"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</w:rPr>
        <w:t xml:space="preserve">           Mark:           </w:t>
      </w:r>
      <w:r w:rsidR="00363313">
        <w:rPr>
          <w:rFonts w:ascii="Arial" w:hAnsi="Arial" w:cs="Arial"/>
          <w:sz w:val="28"/>
          <w:szCs w:val="28"/>
        </w:rPr>
        <w:t>/43</w:t>
      </w:r>
    </w:p>
    <w:p w:rsidR="002265C7" w:rsidRPr="00A94DF2" w:rsidRDefault="002265C7" w:rsidP="002265C7">
      <w:pPr>
        <w:pStyle w:val="NoSpacing"/>
        <w:rPr>
          <w:rFonts w:ascii="Arial" w:hAnsi="Arial" w:cs="Arial"/>
          <w:b/>
        </w:rPr>
      </w:pPr>
    </w:p>
    <w:p w:rsidR="002265C7" w:rsidRPr="006B5042" w:rsidRDefault="002265C7" w:rsidP="002265C7">
      <w:pPr>
        <w:pStyle w:val="NoSpacing"/>
        <w:numPr>
          <w:ilvl w:val="0"/>
          <w:numId w:val="7"/>
        </w:numPr>
        <w:rPr>
          <w:rFonts w:ascii="Arial" w:hAnsi="Arial" w:cs="Arial"/>
          <w:b/>
        </w:rPr>
      </w:pPr>
      <w:r w:rsidRPr="006B5042">
        <w:rPr>
          <w:rFonts w:ascii="Arial" w:hAnsi="Arial" w:cs="Arial"/>
          <w:b/>
        </w:rPr>
        <w:t xml:space="preserve">One A4 page of </w:t>
      </w:r>
      <w:r>
        <w:rPr>
          <w:rFonts w:ascii="Arial" w:hAnsi="Arial" w:cs="Arial"/>
          <w:b/>
        </w:rPr>
        <w:t xml:space="preserve">notes </w:t>
      </w:r>
      <w:r w:rsidRPr="006B5042">
        <w:rPr>
          <w:rFonts w:ascii="Arial" w:hAnsi="Arial" w:cs="Arial"/>
          <w:b/>
        </w:rPr>
        <w:t>and scientific calculator allowed.</w:t>
      </w:r>
    </w:p>
    <w:p w:rsidR="002265C7" w:rsidRDefault="002265C7" w:rsidP="002265C7">
      <w:pPr>
        <w:pStyle w:val="NoSpacing"/>
        <w:numPr>
          <w:ilvl w:val="0"/>
          <w:numId w:val="7"/>
        </w:numPr>
        <w:rPr>
          <w:rFonts w:ascii="Arial" w:hAnsi="Arial" w:cs="Arial"/>
          <w:b/>
        </w:rPr>
      </w:pPr>
      <w:r w:rsidRPr="006B5042">
        <w:rPr>
          <w:rFonts w:ascii="Arial" w:hAnsi="Arial" w:cs="Arial"/>
          <w:b/>
        </w:rPr>
        <w:t>Working is required for full marks for any question worth more than one mark.</w:t>
      </w:r>
    </w:p>
    <w:p w:rsidR="002265C7" w:rsidRPr="006B5042" w:rsidRDefault="002265C7" w:rsidP="00BB7A49">
      <w:pPr>
        <w:pStyle w:val="NoSpacing"/>
        <w:rPr>
          <w:b/>
        </w:rPr>
      </w:pPr>
      <w:r w:rsidRPr="006B5042">
        <w:rPr>
          <w:rFonts w:ascii="Arial" w:hAnsi="Arial" w:cs="Arial"/>
          <w:u w:val="single"/>
        </w:rPr>
        <w:t xml:space="preserve">   </w:t>
      </w:r>
      <w:r w:rsidR="00AF45D9">
        <w:t>_______________</w:t>
      </w:r>
      <w:r w:rsidR="00AF45D9">
        <w:softHyphen/>
      </w:r>
      <w:r w:rsidR="00AF45D9">
        <w:softHyphen/>
      </w:r>
      <w:r w:rsidR="00AF45D9">
        <w:softHyphen/>
      </w:r>
      <w:r w:rsidR="00AF45D9">
        <w:softHyphen/>
      </w:r>
      <w:r w:rsidR="00AF45D9">
        <w:softHyphen/>
      </w:r>
      <w:r w:rsidR="00AF45D9">
        <w:softHyphen/>
      </w:r>
      <w:r w:rsidR="00AF45D9">
        <w:softHyphen/>
        <w:t>______________________________________________________________________________</w:t>
      </w:r>
      <w:r w:rsidRPr="006B5042">
        <w:t xml:space="preserve">                                                                                                                                  </w:t>
      </w:r>
    </w:p>
    <w:p w:rsidR="002265C7" w:rsidRPr="00BB7A49" w:rsidRDefault="002265C7" w:rsidP="002265C7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BB7A49">
        <w:rPr>
          <w:rFonts w:ascii="Arial" w:hAnsi="Arial" w:cs="Arial"/>
          <w:b/>
          <w:sz w:val="24"/>
          <w:szCs w:val="24"/>
        </w:rPr>
        <w:t>I want to win Lotto!</w:t>
      </w:r>
    </w:p>
    <w:p w:rsidR="002265C7" w:rsidRDefault="002265C7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Lotto is a gambling activity. You pay to enter according to how many games you purchase. Each game is one chance of winning a prize. The barrel is filled with numbered balls and </w:t>
      </w:r>
      <w:proofErr w:type="gramStart"/>
      <w:r>
        <w:rPr>
          <w:rFonts w:ascii="Arial" w:hAnsi="Arial" w:cs="Arial"/>
          <w:sz w:val="24"/>
          <w:szCs w:val="24"/>
        </w:rPr>
        <w:t>a set amount of winning numbers are</w:t>
      </w:r>
      <w:proofErr w:type="gramEnd"/>
      <w:r>
        <w:rPr>
          <w:rFonts w:ascii="Arial" w:hAnsi="Arial" w:cs="Arial"/>
          <w:sz w:val="24"/>
          <w:szCs w:val="24"/>
        </w:rPr>
        <w:t xml:space="preserve"> randomly selected from the barrel.</w:t>
      </w: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Pr="00CA7FF6" w:rsidRDefault="002265C7" w:rsidP="002265C7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proofErr w:type="gramStart"/>
      <w:r w:rsidRPr="00CA7FF6">
        <w:rPr>
          <w:rFonts w:ascii="Arial" w:hAnsi="Arial" w:cs="Arial"/>
          <w:b/>
          <w:sz w:val="24"/>
          <w:szCs w:val="24"/>
        </w:rPr>
        <w:t>Starting small.</w:t>
      </w:r>
      <w:proofErr w:type="gramEnd"/>
    </w:p>
    <w:p w:rsidR="002265C7" w:rsidRDefault="002265C7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Let’s assume that there are only a total of 5 balls </w:t>
      </w:r>
      <w:r w:rsidR="00B67D48">
        <w:rPr>
          <w:rFonts w:ascii="Arial" w:hAnsi="Arial" w:cs="Arial"/>
          <w:sz w:val="24"/>
          <w:szCs w:val="24"/>
        </w:rPr>
        <w:t xml:space="preserve">numbered 1 to 5 </w:t>
      </w:r>
      <w:r>
        <w:rPr>
          <w:rFonts w:ascii="Arial" w:hAnsi="Arial" w:cs="Arial"/>
          <w:sz w:val="24"/>
          <w:szCs w:val="24"/>
        </w:rPr>
        <w:t xml:space="preserve">and you need to choose one ball to win. </w:t>
      </w:r>
    </w:p>
    <w:p w:rsidR="002265C7" w:rsidRPr="0005723D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[ 1 mark]</w:t>
      </w:r>
      <w:r w:rsidRPr="007A5BAD">
        <w:rPr>
          <w:rFonts w:ascii="Arial" w:hAnsi="Arial" w:cs="Arial"/>
          <w:sz w:val="24"/>
          <w:szCs w:val="24"/>
        </w:rPr>
        <w:t xml:space="preserve"> </w:t>
      </w: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all the possible results of the draw?</w:t>
      </w:r>
    </w:p>
    <w:p w:rsidR="002265C7" w:rsidRPr="008860E0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903788" w:rsidP="002265C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[ 5</w:t>
      </w:r>
      <w:r w:rsidR="002265C7">
        <w:rPr>
          <w:rFonts w:ascii="Arial" w:hAnsi="Arial" w:cs="Arial"/>
          <w:sz w:val="24"/>
          <w:szCs w:val="24"/>
        </w:rPr>
        <w:t xml:space="preserve"> mark</w:t>
      </w:r>
      <w:r w:rsidR="00AF45D9">
        <w:rPr>
          <w:rFonts w:ascii="Arial" w:hAnsi="Arial" w:cs="Arial"/>
          <w:sz w:val="24"/>
          <w:szCs w:val="24"/>
        </w:rPr>
        <w:t>s</w:t>
      </w:r>
      <w:r w:rsidR="004E67FA">
        <w:rPr>
          <w:rFonts w:ascii="Arial" w:hAnsi="Arial" w:cs="Arial"/>
          <w:sz w:val="24"/>
          <w:szCs w:val="24"/>
        </w:rPr>
        <w:t xml:space="preserve"> – 1, 1, 1, 1, 1</w:t>
      </w:r>
      <w:r w:rsidR="002265C7">
        <w:rPr>
          <w:rFonts w:ascii="Arial" w:hAnsi="Arial" w:cs="Arial"/>
          <w:sz w:val="24"/>
          <w:szCs w:val="24"/>
        </w:rPr>
        <w:t>]</w:t>
      </w:r>
      <w:r w:rsidR="002265C7" w:rsidRPr="007A5BAD">
        <w:rPr>
          <w:rFonts w:ascii="Arial" w:hAnsi="Arial" w:cs="Arial"/>
          <w:sz w:val="24"/>
          <w:szCs w:val="24"/>
        </w:rPr>
        <w:t xml:space="preserve"> </w:t>
      </w:r>
    </w:p>
    <w:p w:rsidR="00DA166A" w:rsidRDefault="002265C7" w:rsidP="00DA16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probability that you win in any one week if you purchase just one entry?</w:t>
      </w:r>
    </w:p>
    <w:p w:rsidR="00903788" w:rsidRDefault="00903788" w:rsidP="0090378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903788" w:rsidRDefault="00903788" w:rsidP="0090378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903788" w:rsidRDefault="00903788" w:rsidP="00DA16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</w:t>
      </w:r>
      <w:r w:rsidR="00ED4120">
        <w:rPr>
          <w:rFonts w:ascii="Arial" w:hAnsi="Arial" w:cs="Arial"/>
          <w:sz w:val="24"/>
          <w:szCs w:val="24"/>
        </w:rPr>
        <w:t xml:space="preserve"> how you could</w:t>
      </w:r>
      <w:r w:rsidR="004E67FA">
        <w:rPr>
          <w:rFonts w:ascii="Arial" w:hAnsi="Arial" w:cs="Arial"/>
          <w:sz w:val="24"/>
          <w:szCs w:val="24"/>
        </w:rPr>
        <w:t xml:space="preserve"> simulate this.</w:t>
      </w:r>
    </w:p>
    <w:p w:rsidR="00DA166A" w:rsidRDefault="00DA166A" w:rsidP="00DA166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DA166A" w:rsidRDefault="00DA166A" w:rsidP="00DA166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DA166A" w:rsidRDefault="00DA166A" w:rsidP="00DA166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DA166A" w:rsidRDefault="00DA166A" w:rsidP="00DA16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 a simulation</w:t>
      </w:r>
      <w:r w:rsidR="004E67FA">
        <w:rPr>
          <w:rFonts w:ascii="Arial" w:hAnsi="Arial" w:cs="Arial"/>
          <w:sz w:val="24"/>
          <w:szCs w:val="24"/>
        </w:rPr>
        <w:t xml:space="preserve"> of</w:t>
      </w:r>
      <w:r>
        <w:rPr>
          <w:rFonts w:ascii="Arial" w:hAnsi="Arial" w:cs="Arial"/>
          <w:sz w:val="24"/>
          <w:szCs w:val="24"/>
        </w:rPr>
        <w:t xml:space="preserve"> 20 trials and record your results below</w:t>
      </w:r>
      <w:r w:rsidR="004E67FA">
        <w:rPr>
          <w:rFonts w:ascii="Arial" w:hAnsi="Arial" w:cs="Arial"/>
          <w:sz w:val="24"/>
          <w:szCs w:val="24"/>
        </w:rPr>
        <w:t>.</w:t>
      </w:r>
    </w:p>
    <w:p w:rsidR="00DA166A" w:rsidRDefault="00DA166A" w:rsidP="00DA166A">
      <w:pPr>
        <w:ind w:left="720"/>
        <w:rPr>
          <w:rFonts w:ascii="Arial" w:hAnsi="Arial" w:cs="Arial"/>
          <w:sz w:val="24"/>
          <w:szCs w:val="24"/>
        </w:rPr>
      </w:pPr>
    </w:p>
    <w:p w:rsidR="00AF45D9" w:rsidRDefault="00AF45D9" w:rsidP="00DA166A">
      <w:pPr>
        <w:ind w:left="720"/>
        <w:rPr>
          <w:rFonts w:ascii="Arial" w:hAnsi="Arial" w:cs="Arial"/>
          <w:sz w:val="24"/>
          <w:szCs w:val="24"/>
        </w:rPr>
      </w:pPr>
    </w:p>
    <w:p w:rsidR="00DA166A" w:rsidRDefault="00DA166A" w:rsidP="00DA16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4 was the winning number</w:t>
      </w:r>
      <w:r w:rsidR="00AF45D9">
        <w:rPr>
          <w:rFonts w:ascii="Arial" w:hAnsi="Arial" w:cs="Arial"/>
          <w:sz w:val="24"/>
          <w:szCs w:val="24"/>
        </w:rPr>
        <w:t xml:space="preserve">, what </w:t>
      </w:r>
      <w:r w:rsidR="004E67FA">
        <w:rPr>
          <w:rFonts w:ascii="Arial" w:hAnsi="Arial" w:cs="Arial"/>
          <w:sz w:val="24"/>
          <w:szCs w:val="24"/>
        </w:rPr>
        <w:t>was the</w:t>
      </w:r>
      <w:r w:rsidR="00AF45D9">
        <w:rPr>
          <w:rFonts w:ascii="Arial" w:hAnsi="Arial" w:cs="Arial"/>
          <w:sz w:val="24"/>
          <w:szCs w:val="24"/>
        </w:rPr>
        <w:t xml:space="preserve"> probability of winning based on </w:t>
      </w:r>
      <w:r w:rsidR="00AF45D9" w:rsidRPr="00AF45D9">
        <w:rPr>
          <w:rFonts w:ascii="Arial" w:hAnsi="Arial" w:cs="Arial"/>
          <w:b/>
          <w:sz w:val="24"/>
          <w:szCs w:val="24"/>
        </w:rPr>
        <w:t>your</w:t>
      </w:r>
      <w:r w:rsidR="00AF45D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F45D9">
        <w:rPr>
          <w:rFonts w:ascii="Arial" w:hAnsi="Arial" w:cs="Arial"/>
          <w:sz w:val="24"/>
          <w:szCs w:val="24"/>
        </w:rPr>
        <w:t>simulation.</w:t>
      </w:r>
      <w:proofErr w:type="gramEnd"/>
    </w:p>
    <w:p w:rsidR="004E67FA" w:rsidRDefault="004E67FA" w:rsidP="004E67F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E67FA" w:rsidRDefault="004E67FA" w:rsidP="004E67F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E67FA" w:rsidRPr="00DA166A" w:rsidRDefault="004E67FA" w:rsidP="00DA16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close did your experiment get to the theoretical probability?</w:t>
      </w: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BB7A49" w:rsidRDefault="00BB7A49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BB7A49" w:rsidRDefault="00BB7A49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Now let’s assume that there are two balls drawn out of the five balls.</w:t>
      </w:r>
    </w:p>
    <w:p w:rsidR="002265C7" w:rsidRDefault="002265C7" w:rsidP="002265C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[2 marks]</w:t>
      </w: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B67D48">
        <w:rPr>
          <w:rFonts w:ascii="Arial" w:hAnsi="Arial" w:cs="Arial"/>
          <w:sz w:val="24"/>
          <w:szCs w:val="24"/>
        </w:rPr>
        <w:t>hat is the sample space?</w:t>
      </w:r>
    </w:p>
    <w:p w:rsidR="002265C7" w:rsidRDefault="002265C7" w:rsidP="002265C7">
      <w:pPr>
        <w:rPr>
          <w:rFonts w:ascii="Arial" w:hAnsi="Arial" w:cs="Arial"/>
          <w:sz w:val="24"/>
          <w:szCs w:val="24"/>
        </w:rPr>
      </w:pPr>
    </w:p>
    <w:p w:rsidR="008E7BC9" w:rsidRDefault="008E7BC9" w:rsidP="002265C7">
      <w:pPr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 marks]</w:t>
      </w:r>
    </w:p>
    <w:p w:rsidR="002265C7" w:rsidRPr="00FD01AE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purchase a single game, what is the likelihood that you will win?</w:t>
      </w: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Pr="00F85674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 marks]</w:t>
      </w: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Would it be more or less likely that you will win than when only one ball is drawn? Explain.</w:t>
      </w: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Pr="00FD01AE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Pr="0039069D" w:rsidRDefault="002265C7" w:rsidP="002265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Next, let’s assume there are three balls drawn out of the five balls in the barrel?</w:t>
      </w:r>
    </w:p>
    <w:p w:rsidR="002265C7" w:rsidRDefault="002265C7" w:rsidP="002265C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D01AE">
        <w:rPr>
          <w:rFonts w:ascii="Arial" w:hAnsi="Arial" w:cs="Arial"/>
          <w:sz w:val="24"/>
          <w:szCs w:val="24"/>
        </w:rPr>
        <w:t xml:space="preserve">[ </w:t>
      </w:r>
      <w:r>
        <w:rPr>
          <w:rFonts w:ascii="Arial" w:hAnsi="Arial" w:cs="Arial"/>
          <w:sz w:val="24"/>
          <w:szCs w:val="24"/>
        </w:rPr>
        <w:t>4</w:t>
      </w:r>
      <w:r w:rsidRPr="00FD01AE">
        <w:rPr>
          <w:rFonts w:ascii="Arial" w:hAnsi="Arial" w:cs="Arial"/>
          <w:sz w:val="24"/>
          <w:szCs w:val="24"/>
        </w:rPr>
        <w:t xml:space="preserve"> marks]</w:t>
      </w: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all the possible outcomes and work out the probability of winning?</w:t>
      </w:r>
      <w:r w:rsidR="00B67D48">
        <w:rPr>
          <w:rFonts w:ascii="Arial" w:hAnsi="Arial" w:cs="Arial"/>
          <w:sz w:val="24"/>
          <w:szCs w:val="24"/>
        </w:rPr>
        <w:t xml:space="preserve"> (Order does not matter)</w:t>
      </w: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rPr>
          <w:rFonts w:ascii="Arial" w:hAnsi="Arial" w:cs="Arial"/>
          <w:sz w:val="24"/>
          <w:szCs w:val="24"/>
        </w:rPr>
      </w:pPr>
    </w:p>
    <w:p w:rsidR="002265C7" w:rsidRPr="00E73727" w:rsidRDefault="002265C7" w:rsidP="002265C7">
      <w:pPr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Pr="00FD01AE" w:rsidRDefault="002265C7" w:rsidP="002265C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D01AE">
        <w:rPr>
          <w:rFonts w:ascii="Arial" w:hAnsi="Arial" w:cs="Arial"/>
          <w:sz w:val="24"/>
          <w:szCs w:val="24"/>
        </w:rPr>
        <w:t>[ 2 marks]</w:t>
      </w: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it harder to win than when two balls are drawn? Why?</w:t>
      </w: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4E67FA" w:rsidRDefault="004E67FA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Pr="00D00EE9" w:rsidRDefault="002265C7" w:rsidP="002265C7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D00EE9">
        <w:rPr>
          <w:rFonts w:ascii="Arial" w:hAnsi="Arial" w:cs="Arial"/>
          <w:b/>
          <w:sz w:val="24"/>
          <w:szCs w:val="24"/>
        </w:rPr>
        <w:t>Getting bigger</w:t>
      </w:r>
    </w:p>
    <w:p w:rsidR="002265C7" w:rsidRDefault="002265C7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Let’s go back to looking at a Lotto draw where you need to draw two balls, but this time we’ll work with a barrel of ten balls.</w:t>
      </w:r>
    </w:p>
    <w:p w:rsidR="002265C7" w:rsidRPr="00036DA3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B24F9A" w:rsidRDefault="002265C7" w:rsidP="00B24F9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B24F9A">
        <w:rPr>
          <w:rFonts w:ascii="Arial" w:hAnsi="Arial" w:cs="Arial"/>
          <w:sz w:val="24"/>
          <w:szCs w:val="24"/>
        </w:rPr>
        <w:t xml:space="preserve">1 </w:t>
      </w:r>
      <w:r w:rsidR="00D0316C">
        <w:rPr>
          <w:rFonts w:ascii="Arial" w:hAnsi="Arial" w:cs="Arial"/>
          <w:sz w:val="24"/>
          <w:szCs w:val="24"/>
        </w:rPr>
        <w:t>mark</w:t>
      </w:r>
      <w:r w:rsidR="00B24F9A">
        <w:rPr>
          <w:rFonts w:ascii="Arial" w:hAnsi="Arial" w:cs="Arial"/>
          <w:sz w:val="24"/>
          <w:szCs w:val="24"/>
        </w:rPr>
        <w:t>]</w:t>
      </w:r>
    </w:p>
    <w:p w:rsidR="00B24F9A" w:rsidRPr="00B24F9A" w:rsidRDefault="00B24F9A" w:rsidP="00B24F9A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B24F9A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re </w:t>
      </w:r>
      <w:r w:rsidRPr="00B24F9A">
        <w:rPr>
          <w:rFonts w:ascii="Arial" w:hAnsi="Arial" w:cs="Arial"/>
          <w:sz w:val="24"/>
          <w:szCs w:val="24"/>
        </w:rPr>
        <w:t xml:space="preserve"> are</w:t>
      </w:r>
      <w:proofErr w:type="gramEnd"/>
      <w:r w:rsidRPr="00B24F9A">
        <w:rPr>
          <w:rFonts w:ascii="Arial" w:hAnsi="Arial" w:cs="Arial"/>
          <w:sz w:val="24"/>
          <w:szCs w:val="24"/>
        </w:rPr>
        <w:t xml:space="preserve"> 45 possible outcomes in this Lotto draw. What is the theoretical probability </w:t>
      </w:r>
      <w:proofErr w:type="gramStart"/>
      <w:r w:rsidRPr="00B24F9A">
        <w:rPr>
          <w:rFonts w:ascii="Arial" w:hAnsi="Arial" w:cs="Arial"/>
          <w:sz w:val="24"/>
          <w:szCs w:val="24"/>
        </w:rPr>
        <w:t>of</w:t>
      </w:r>
      <w:proofErr w:type="gramEnd"/>
      <w:r w:rsidRPr="00B24F9A">
        <w:rPr>
          <w:rFonts w:ascii="Arial" w:hAnsi="Arial" w:cs="Arial"/>
          <w:sz w:val="24"/>
          <w:szCs w:val="24"/>
        </w:rPr>
        <w:t xml:space="preserve"> </w:t>
      </w:r>
    </w:p>
    <w:p w:rsidR="00B24F9A" w:rsidRDefault="00B24F9A" w:rsidP="00B24F9A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</w:t>
      </w:r>
      <w:r w:rsidR="004E67FA">
        <w:rPr>
          <w:rFonts w:ascii="Arial" w:hAnsi="Arial" w:cs="Arial"/>
          <w:sz w:val="24"/>
          <w:szCs w:val="24"/>
        </w:rPr>
        <w:t>inning</w:t>
      </w:r>
      <w:proofErr w:type="gramEnd"/>
      <w:r w:rsidR="004E67FA">
        <w:rPr>
          <w:rFonts w:ascii="Arial" w:hAnsi="Arial" w:cs="Arial"/>
          <w:sz w:val="24"/>
          <w:szCs w:val="24"/>
        </w:rPr>
        <w:t>?</w:t>
      </w:r>
    </w:p>
    <w:p w:rsidR="00B24F9A" w:rsidRDefault="00B24F9A" w:rsidP="00B24F9A">
      <w:pPr>
        <w:pStyle w:val="ListParagraph"/>
        <w:rPr>
          <w:rFonts w:ascii="Arial" w:hAnsi="Arial" w:cs="Arial"/>
          <w:sz w:val="24"/>
          <w:szCs w:val="24"/>
        </w:rPr>
      </w:pPr>
    </w:p>
    <w:p w:rsidR="00B24F9A" w:rsidRDefault="00B24F9A" w:rsidP="00B24F9A">
      <w:pPr>
        <w:rPr>
          <w:rFonts w:ascii="Arial" w:hAnsi="Arial" w:cs="Arial"/>
          <w:sz w:val="24"/>
          <w:szCs w:val="24"/>
        </w:rPr>
      </w:pPr>
    </w:p>
    <w:p w:rsidR="004E67FA" w:rsidRDefault="004E67FA" w:rsidP="00B24F9A">
      <w:pPr>
        <w:rPr>
          <w:rFonts w:ascii="Arial" w:hAnsi="Arial" w:cs="Arial"/>
          <w:sz w:val="24"/>
          <w:szCs w:val="24"/>
        </w:rPr>
      </w:pPr>
    </w:p>
    <w:p w:rsidR="004E67FA" w:rsidRDefault="004E67FA" w:rsidP="00B24F9A">
      <w:pPr>
        <w:rPr>
          <w:rFonts w:ascii="Arial" w:hAnsi="Arial" w:cs="Arial"/>
          <w:sz w:val="24"/>
          <w:szCs w:val="24"/>
        </w:rPr>
      </w:pPr>
    </w:p>
    <w:p w:rsidR="00B24F9A" w:rsidRPr="00B24F9A" w:rsidRDefault="00B24F9A" w:rsidP="00B24F9A">
      <w:pPr>
        <w:rPr>
          <w:rFonts w:ascii="Arial" w:hAnsi="Arial" w:cs="Arial"/>
          <w:sz w:val="24"/>
          <w:szCs w:val="24"/>
        </w:rPr>
      </w:pPr>
    </w:p>
    <w:p w:rsidR="00B24F9A" w:rsidRDefault="00B24F9A" w:rsidP="00B24F9A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[4 marks]</w:t>
      </w:r>
    </w:p>
    <w:p w:rsidR="00B24F9A" w:rsidRPr="00B24F9A" w:rsidRDefault="00B24F9A" w:rsidP="00B24F9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B24F9A">
        <w:rPr>
          <w:rFonts w:ascii="Arial" w:hAnsi="Arial" w:cs="Arial"/>
          <w:sz w:val="24"/>
          <w:szCs w:val="24"/>
        </w:rPr>
        <w:t xml:space="preserve">Design </w:t>
      </w:r>
      <w:proofErr w:type="gramStart"/>
      <w:r w:rsidRPr="00B24F9A">
        <w:rPr>
          <w:rFonts w:ascii="Arial" w:hAnsi="Arial" w:cs="Arial"/>
          <w:sz w:val="24"/>
          <w:szCs w:val="24"/>
        </w:rPr>
        <w:t>a  simulation</w:t>
      </w:r>
      <w:proofErr w:type="gramEnd"/>
      <w:r w:rsidRPr="00B24F9A">
        <w:rPr>
          <w:rFonts w:ascii="Arial" w:hAnsi="Arial" w:cs="Arial"/>
          <w:sz w:val="24"/>
          <w:szCs w:val="24"/>
        </w:rPr>
        <w:t xml:space="preserve"> to find what the likelihood of winning is based on experimentation.</w:t>
      </w:r>
    </w:p>
    <w:p w:rsidR="00D0316C" w:rsidRPr="00B24F9A" w:rsidRDefault="00B24F9A" w:rsidP="00B24F9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your method in detail.</w:t>
      </w:r>
    </w:p>
    <w:p w:rsidR="00D0316C" w:rsidRDefault="00D0316C" w:rsidP="00D0316C">
      <w:pPr>
        <w:rPr>
          <w:rFonts w:ascii="Arial" w:hAnsi="Arial" w:cs="Arial"/>
          <w:sz w:val="24"/>
          <w:szCs w:val="24"/>
        </w:rPr>
      </w:pPr>
    </w:p>
    <w:p w:rsidR="00D0316C" w:rsidRDefault="00D0316C" w:rsidP="00D0316C">
      <w:pPr>
        <w:rPr>
          <w:rFonts w:ascii="Arial" w:hAnsi="Arial" w:cs="Arial"/>
          <w:sz w:val="24"/>
          <w:szCs w:val="24"/>
        </w:rPr>
      </w:pPr>
    </w:p>
    <w:p w:rsidR="00D0316C" w:rsidRDefault="00D0316C" w:rsidP="00D0316C">
      <w:pPr>
        <w:rPr>
          <w:rFonts w:ascii="Arial" w:hAnsi="Arial" w:cs="Arial"/>
          <w:sz w:val="24"/>
          <w:szCs w:val="24"/>
        </w:rPr>
      </w:pPr>
    </w:p>
    <w:p w:rsidR="00D0316C" w:rsidRPr="00D0316C" w:rsidRDefault="00D0316C" w:rsidP="00D0316C">
      <w:pPr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 marks]</w:t>
      </w: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games (trials) are you going to play? Justify your choice.</w:t>
      </w:r>
    </w:p>
    <w:p w:rsidR="004C5BB2" w:rsidRDefault="004C5BB2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4C5BB2" w:rsidRDefault="004C5BB2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4C5BB2" w:rsidRDefault="004C5BB2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4C5BB2" w:rsidRDefault="00363313" w:rsidP="004C5BB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[2</w:t>
      </w:r>
      <w:r w:rsidR="004C5BB2">
        <w:rPr>
          <w:rFonts w:ascii="Arial" w:hAnsi="Arial" w:cs="Arial"/>
          <w:sz w:val="24"/>
          <w:szCs w:val="24"/>
        </w:rPr>
        <w:t xml:space="preserve"> mark</w:t>
      </w:r>
      <w:r>
        <w:rPr>
          <w:rFonts w:ascii="Arial" w:hAnsi="Arial" w:cs="Arial"/>
          <w:sz w:val="24"/>
          <w:szCs w:val="24"/>
        </w:rPr>
        <w:t>s</w:t>
      </w:r>
      <w:bookmarkStart w:id="1" w:name="_GoBack"/>
      <w:bookmarkEnd w:id="1"/>
      <w:r w:rsidR="004C5BB2">
        <w:rPr>
          <w:rFonts w:ascii="Arial" w:hAnsi="Arial" w:cs="Arial"/>
          <w:sz w:val="24"/>
          <w:szCs w:val="24"/>
        </w:rPr>
        <w:t>]</w:t>
      </w:r>
    </w:p>
    <w:p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your simulation and write your results into a table.</w:t>
      </w:r>
    </w:p>
    <w:p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:rsidR="00291459" w:rsidRDefault="00291459" w:rsidP="004C5BB2">
      <w:pPr>
        <w:pStyle w:val="ListParagraph"/>
        <w:rPr>
          <w:rFonts w:ascii="Arial" w:hAnsi="Arial" w:cs="Arial"/>
          <w:sz w:val="24"/>
          <w:szCs w:val="24"/>
        </w:rPr>
      </w:pPr>
    </w:p>
    <w:p w:rsidR="00FB7A67" w:rsidRDefault="00FB7A67" w:rsidP="004C5BB2">
      <w:pPr>
        <w:pStyle w:val="ListParagraph"/>
        <w:rPr>
          <w:rFonts w:ascii="Arial" w:hAnsi="Arial" w:cs="Arial"/>
          <w:sz w:val="24"/>
          <w:szCs w:val="24"/>
        </w:rPr>
      </w:pPr>
    </w:p>
    <w:p w:rsidR="005177E6" w:rsidRDefault="005177E6" w:rsidP="004C5BB2">
      <w:pPr>
        <w:pStyle w:val="ListParagraph"/>
        <w:rPr>
          <w:rFonts w:ascii="Arial" w:hAnsi="Arial" w:cs="Arial"/>
          <w:sz w:val="24"/>
          <w:szCs w:val="24"/>
        </w:rPr>
      </w:pPr>
    </w:p>
    <w:p w:rsidR="00FB7A67" w:rsidRDefault="00FB7A67" w:rsidP="004C5BB2">
      <w:pPr>
        <w:pStyle w:val="ListParagraph"/>
        <w:rPr>
          <w:rFonts w:ascii="Arial" w:hAnsi="Arial" w:cs="Arial"/>
          <w:sz w:val="24"/>
          <w:szCs w:val="24"/>
        </w:rPr>
      </w:pPr>
    </w:p>
    <w:p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80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5177E6" w:rsidTr="005177E6">
        <w:trPr>
          <w:trHeight w:val="334"/>
        </w:trPr>
        <w:tc>
          <w:tcPr>
            <w:tcW w:w="6096" w:type="dxa"/>
            <w:vAlign w:val="center"/>
          </w:tcPr>
          <w:p w:rsidR="005177E6" w:rsidRPr="005177E6" w:rsidRDefault="005177E6" w:rsidP="005177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77E6">
              <w:rPr>
                <w:rFonts w:ascii="Arial" w:hAnsi="Arial" w:cs="Arial"/>
                <w:sz w:val="24"/>
                <w:szCs w:val="24"/>
              </w:rPr>
              <w:t xml:space="preserve">The winning two numbers drawn are </w:t>
            </w:r>
            <w:r w:rsidRPr="005177E6">
              <w:rPr>
                <w:rFonts w:ascii="Arial" w:hAnsi="Arial" w:cs="Arial"/>
                <w:sz w:val="32"/>
                <w:szCs w:val="32"/>
              </w:rPr>
              <w:t xml:space="preserve">2 </w:t>
            </w:r>
            <w:r w:rsidRPr="005177E6">
              <w:rPr>
                <w:rFonts w:ascii="Arial" w:hAnsi="Arial" w:cs="Arial"/>
                <w:sz w:val="24"/>
                <w:szCs w:val="24"/>
              </w:rPr>
              <w:t xml:space="preserve">followed by </w:t>
            </w:r>
            <w:r w:rsidRPr="005177E6">
              <w:rPr>
                <w:rFonts w:ascii="Arial" w:hAnsi="Arial" w:cs="Arial"/>
                <w:sz w:val="32"/>
                <w:szCs w:val="32"/>
              </w:rPr>
              <w:t>7.</w:t>
            </w:r>
          </w:p>
          <w:p w:rsidR="005177E6" w:rsidRDefault="005177E6" w:rsidP="005177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C5BB2" w:rsidRPr="004E67FA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[3 marks]</w:t>
      </w: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 your results below;</w:t>
      </w: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2268"/>
      </w:tblGrid>
      <w:tr w:rsidR="002265C7" w:rsidTr="00B3095C">
        <w:tc>
          <w:tcPr>
            <w:tcW w:w="1231" w:type="dxa"/>
          </w:tcPr>
          <w:p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Wins</w:t>
            </w:r>
          </w:p>
        </w:tc>
        <w:tc>
          <w:tcPr>
            <w:tcW w:w="2268" w:type="dxa"/>
          </w:tcPr>
          <w:p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65C7" w:rsidTr="00B3095C">
        <w:tc>
          <w:tcPr>
            <w:tcW w:w="1231" w:type="dxa"/>
          </w:tcPr>
          <w:p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win</w:t>
            </w:r>
          </w:p>
        </w:tc>
        <w:tc>
          <w:tcPr>
            <w:tcW w:w="2268" w:type="dxa"/>
          </w:tcPr>
          <w:p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65C7" w:rsidTr="00B3095C">
        <w:tc>
          <w:tcPr>
            <w:tcW w:w="1231" w:type="dxa"/>
          </w:tcPr>
          <w:p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268" w:type="dxa"/>
          </w:tcPr>
          <w:p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265C7" w:rsidRDefault="002265C7" w:rsidP="002265C7">
      <w:pPr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 marks]</w:t>
      </w: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close did your experiment get to the theoretical probability?</w:t>
      </w: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4C5BB2" w:rsidRDefault="004C5BB2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[2 marks]</w:t>
      </w: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could you be sure of getting a result close to the theoretical probability?</w:t>
      </w:r>
    </w:p>
    <w:p w:rsidR="009651AC" w:rsidRDefault="009651AC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9651AC" w:rsidRDefault="009651AC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9651AC" w:rsidRDefault="009651AC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9651AC" w:rsidRDefault="009651AC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9651AC" w:rsidP="009651AC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proofErr w:type="gramStart"/>
      <w:r>
        <w:rPr>
          <w:rFonts w:ascii="Arial" w:hAnsi="Arial" w:cs="Arial"/>
          <w:sz w:val="24"/>
          <w:szCs w:val="24"/>
        </w:rPr>
        <w:t>.[</w:t>
      </w:r>
      <w:proofErr w:type="gramEnd"/>
      <w:r>
        <w:rPr>
          <w:rFonts w:ascii="Arial" w:hAnsi="Arial" w:cs="Arial"/>
          <w:sz w:val="24"/>
          <w:szCs w:val="24"/>
        </w:rPr>
        <w:t>1 mark]</w:t>
      </w:r>
    </w:p>
    <w:p w:rsidR="009651AC" w:rsidRDefault="009651AC" w:rsidP="009651AC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Identify a factor that may cause your simulation to no longer model the real world event.</w:t>
      </w:r>
    </w:p>
    <w:p w:rsidR="009651AC" w:rsidRDefault="009651AC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BB7A49" w:rsidRDefault="00BB7A49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BB7A49" w:rsidRDefault="00BB7A49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BB7A49" w:rsidRDefault="00BB7A49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:rsidR="002265C7" w:rsidRDefault="002265C7" w:rsidP="00C246FC">
      <w:pPr>
        <w:ind w:firstLine="720"/>
        <w:rPr>
          <w:rFonts w:ascii="Arial" w:hAnsi="Arial" w:cs="Arial"/>
          <w:b/>
          <w:sz w:val="24"/>
          <w:szCs w:val="24"/>
        </w:rPr>
      </w:pPr>
      <w:r w:rsidRPr="00D00EE9">
        <w:rPr>
          <w:rFonts w:ascii="Arial" w:hAnsi="Arial" w:cs="Arial"/>
          <w:b/>
          <w:sz w:val="24"/>
          <w:szCs w:val="24"/>
        </w:rPr>
        <w:t>The real thing</w:t>
      </w:r>
    </w:p>
    <w:p w:rsidR="002265C7" w:rsidRPr="004F79DB" w:rsidRDefault="002265C7" w:rsidP="00C246FC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For Oz Lotto </w:t>
      </w:r>
      <w:r w:rsidRPr="004F79DB">
        <w:rPr>
          <w:rFonts w:ascii="Arial" w:hAnsi="Arial" w:cs="Arial"/>
          <w:color w:val="000000" w:themeColor="text1"/>
          <w:sz w:val="20"/>
          <w:szCs w:val="20"/>
        </w:rPr>
        <w:t xml:space="preserve">9 balls are </w:t>
      </w:r>
      <w:r>
        <w:rPr>
          <w:rFonts w:ascii="Arial" w:hAnsi="Arial" w:cs="Arial"/>
          <w:color w:val="000000" w:themeColor="text1"/>
          <w:sz w:val="20"/>
          <w:szCs w:val="20"/>
        </w:rPr>
        <w:t>randomly drawn</w:t>
      </w:r>
      <w:r w:rsidRPr="004F79DB">
        <w:rPr>
          <w:rFonts w:ascii="Arial" w:hAnsi="Arial" w:cs="Arial"/>
          <w:color w:val="000000" w:themeColor="text1"/>
          <w:sz w:val="20"/>
          <w:szCs w:val="20"/>
        </w:rPr>
        <w:t xml:space="preserve"> from balls numbered 1 to 45. The first seven balls drawn are the winning numbers” and the last two numbers are the “supplementary numbers” </w:t>
      </w:r>
    </w:p>
    <w:p w:rsidR="002265C7" w:rsidRDefault="002265C7" w:rsidP="00C246FC">
      <w:pPr>
        <w:pStyle w:val="NormalWeb"/>
        <w:shd w:val="clear" w:color="auto" w:fill="FFFFFF"/>
        <w:spacing w:before="120" w:beforeAutospacing="0" w:after="120" w:afterAutospacing="0"/>
        <w:ind w:firstLine="7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4F79DB">
        <w:rPr>
          <w:rFonts w:ascii="Arial" w:hAnsi="Arial" w:cs="Arial"/>
          <w:color w:val="000000" w:themeColor="text1"/>
          <w:sz w:val="20"/>
          <w:szCs w:val="20"/>
        </w:rPr>
        <w:t>To win first division you need to match 7 numbers in a single game with the 7 winning numbers from the draw.</w:t>
      </w:r>
    </w:p>
    <w:p w:rsidR="003F55FE" w:rsidRPr="003F55FE" w:rsidRDefault="003F55FE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The probability of choosing the correct 7 numbers is </w:t>
      </w:r>
      <m:oMath>
        <m:f>
          <m:fPr>
            <m:ctrlPr>
              <w:rPr>
                <w:rFonts w:ascii="Cambria Math" w:eastAsia="Times New Roman" w:hAnsi="Cambria Math" w:cs="Arial"/>
                <w:b/>
                <w:bCs/>
                <w:i/>
                <w:sz w:val="32"/>
                <w:szCs w:val="32"/>
                <w:lang w:eastAsia="en-AU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32"/>
                <w:szCs w:val="32"/>
                <w:lang w:eastAsia="en-A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32"/>
                <w:szCs w:val="32"/>
                <w:lang w:eastAsia="en-AU"/>
              </w:rPr>
              <m:t>45379620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32"/>
            <w:szCs w:val="32"/>
            <w:lang w:eastAsia="en-AU"/>
          </w:rPr>
          <m:t xml:space="preserve"> </m:t>
        </m:r>
      </m:oMath>
      <w:r>
        <w:rPr>
          <w:rFonts w:ascii="Arial" w:eastAsia="Times New Roman" w:hAnsi="Arial" w:cs="Arial"/>
          <w:bCs/>
          <w:sz w:val="32"/>
          <w:szCs w:val="32"/>
          <w:lang w:eastAsia="en-AU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eastAsia="en-AU"/>
        </w:rPr>
        <w:t>or 0.00000002203</w:t>
      </w:r>
    </w:p>
    <w:p w:rsidR="003F55FE" w:rsidRDefault="003F55FE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  <w:r>
        <w:rPr>
          <w:rFonts w:ascii="Arial" w:eastAsia="Times New Roman" w:hAnsi="Arial" w:cs="Arial"/>
          <w:bCs/>
          <w:sz w:val="24"/>
          <w:szCs w:val="24"/>
          <w:lang w:eastAsia="en-AU"/>
        </w:rPr>
        <w:t>Consider the following information:</w:t>
      </w:r>
    </w:p>
    <w:p w:rsidR="009651AC" w:rsidRDefault="00DA586A" w:rsidP="009651AC">
      <w:pPr>
        <w:spacing w:after="0" w:line="240" w:lineRule="auto"/>
        <w:ind w:firstLine="72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C246FC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Hot Numbers</w:t>
      </w:r>
    </w:p>
    <w:p w:rsidR="00DA586A" w:rsidRPr="00C246FC" w:rsidRDefault="00DA586A" w:rsidP="00965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outlineLvl w:val="3"/>
        <w:rPr>
          <w:rFonts w:ascii="Arial" w:eastAsia="Times New Roman" w:hAnsi="Arial" w:cs="Arial"/>
          <w:sz w:val="24"/>
          <w:szCs w:val="24"/>
          <w:lang w:eastAsia="en-AU"/>
        </w:rPr>
      </w:pPr>
      <w:r w:rsidRPr="00C246FC">
        <w:rPr>
          <w:rFonts w:ascii="Arial" w:hAnsi="Arial" w:cs="Arial"/>
        </w:rPr>
        <w:t>1</w:t>
      </w:r>
      <w:r w:rsidRPr="00C246FC">
        <w:rPr>
          <w:rFonts w:ascii="Arial" w:hAnsi="Arial" w:cs="Arial"/>
        </w:rPr>
        <w:tab/>
        <w:t>18</w:t>
      </w:r>
      <w:r w:rsidRPr="00C246FC">
        <w:rPr>
          <w:rFonts w:ascii="Arial" w:hAnsi="Arial" w:cs="Arial"/>
        </w:rPr>
        <w:tab/>
        <w:t>40</w:t>
      </w:r>
      <w:r w:rsidRPr="00C246FC">
        <w:rPr>
          <w:rFonts w:ascii="Arial" w:hAnsi="Arial" w:cs="Arial"/>
        </w:rPr>
        <w:tab/>
        <w:t>25</w:t>
      </w:r>
      <w:r w:rsidRPr="00C246FC">
        <w:rPr>
          <w:rFonts w:ascii="Arial" w:hAnsi="Arial" w:cs="Arial"/>
        </w:rPr>
        <w:tab/>
        <w:t>11</w:t>
      </w:r>
      <w:r w:rsidRPr="00C246FC">
        <w:rPr>
          <w:rFonts w:ascii="Arial" w:hAnsi="Arial" w:cs="Arial"/>
        </w:rPr>
        <w:tab/>
        <w:t>12</w:t>
      </w:r>
    </w:p>
    <w:p w:rsidR="00DA586A" w:rsidRPr="00C246FC" w:rsidRDefault="00DA586A" w:rsidP="00965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C246FC">
        <w:rPr>
          <w:rFonts w:ascii="Arial" w:eastAsia="Times New Roman" w:hAnsi="Arial" w:cs="Arial"/>
          <w:sz w:val="24"/>
          <w:szCs w:val="24"/>
          <w:lang w:eastAsia="en-AU"/>
        </w:rPr>
        <w:t>These numbers have been drawn most frequently.</w:t>
      </w:r>
    </w:p>
    <w:p w:rsidR="00DA586A" w:rsidRPr="00C246FC" w:rsidRDefault="00DA586A" w:rsidP="00BB7A49">
      <w:pPr>
        <w:spacing w:after="0" w:line="240" w:lineRule="auto"/>
        <w:ind w:firstLine="72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C246FC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Cold Numbers</w:t>
      </w:r>
    </w:p>
    <w:p w:rsidR="00DA586A" w:rsidRPr="00C246FC" w:rsidRDefault="00DA586A" w:rsidP="00BB7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C246FC">
        <w:rPr>
          <w:rFonts w:ascii="Arial" w:hAnsi="Arial" w:cs="Arial"/>
        </w:rPr>
        <w:t>14</w:t>
      </w:r>
      <w:r w:rsidRPr="00C246FC">
        <w:rPr>
          <w:rFonts w:ascii="Arial" w:hAnsi="Arial" w:cs="Arial"/>
        </w:rPr>
        <w:tab/>
        <w:t>44</w:t>
      </w:r>
      <w:r w:rsidRPr="00C246FC">
        <w:rPr>
          <w:rFonts w:ascii="Arial" w:hAnsi="Arial" w:cs="Arial"/>
        </w:rPr>
        <w:tab/>
        <w:t>2</w:t>
      </w:r>
      <w:r w:rsidRPr="00C246FC">
        <w:rPr>
          <w:rFonts w:ascii="Arial" w:hAnsi="Arial" w:cs="Arial"/>
        </w:rPr>
        <w:tab/>
        <w:t>17</w:t>
      </w:r>
      <w:r w:rsidRPr="00C246FC">
        <w:rPr>
          <w:rFonts w:ascii="Arial" w:hAnsi="Arial" w:cs="Arial"/>
        </w:rPr>
        <w:tab/>
        <w:t>35</w:t>
      </w:r>
      <w:r w:rsidRPr="00C246FC">
        <w:rPr>
          <w:rFonts w:ascii="Arial" w:hAnsi="Arial" w:cs="Arial"/>
        </w:rPr>
        <w:tab/>
        <w:t>30</w:t>
      </w:r>
    </w:p>
    <w:p w:rsidR="00DA586A" w:rsidRDefault="00DA586A" w:rsidP="00965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C246FC">
        <w:rPr>
          <w:rFonts w:ascii="Arial" w:eastAsia="Times New Roman" w:hAnsi="Arial" w:cs="Arial"/>
          <w:sz w:val="24"/>
          <w:szCs w:val="24"/>
          <w:lang w:eastAsia="en-AU"/>
        </w:rPr>
        <w:t>These numbers have been drawn least frequently.</w:t>
      </w:r>
    </w:p>
    <w:p w:rsidR="003F55FE" w:rsidRPr="006B3E05" w:rsidRDefault="003F55FE" w:rsidP="009651A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6B3E05">
        <w:rPr>
          <w:rFonts w:ascii="Arial" w:hAnsi="Arial" w:cs="Arial"/>
          <w:sz w:val="24"/>
          <w:szCs w:val="24"/>
        </w:rPr>
        <w:t>[2 marks]</w:t>
      </w:r>
    </w:p>
    <w:p w:rsidR="00DA586A" w:rsidRPr="006B3E05" w:rsidRDefault="003F55FE" w:rsidP="003F55FE">
      <w:pPr>
        <w:pStyle w:val="ListParagraph"/>
        <w:rPr>
          <w:rFonts w:ascii="Arial" w:hAnsi="Arial" w:cs="Arial"/>
          <w:sz w:val="24"/>
          <w:szCs w:val="24"/>
        </w:rPr>
      </w:pPr>
      <w:r w:rsidRPr="006B3E05">
        <w:rPr>
          <w:rFonts w:ascii="Arial" w:hAnsi="Arial" w:cs="Arial"/>
          <w:sz w:val="24"/>
          <w:szCs w:val="24"/>
        </w:rPr>
        <w:t>What numbers would you choose and why?</w:t>
      </w:r>
    </w:p>
    <w:p w:rsidR="00DA586A" w:rsidRDefault="00DA586A" w:rsidP="00DA586A">
      <w:pPr>
        <w:rPr>
          <w:rFonts w:ascii="Arial" w:hAnsi="Arial" w:cs="Arial"/>
          <w:sz w:val="24"/>
          <w:szCs w:val="24"/>
        </w:rPr>
      </w:pPr>
    </w:p>
    <w:p w:rsidR="00BB7A49" w:rsidRDefault="00BB7A49" w:rsidP="00DA586A">
      <w:pPr>
        <w:rPr>
          <w:rFonts w:ascii="Arial" w:hAnsi="Arial" w:cs="Arial"/>
          <w:sz w:val="24"/>
          <w:szCs w:val="24"/>
        </w:rPr>
      </w:pPr>
    </w:p>
    <w:p w:rsidR="00BB7A49" w:rsidRDefault="00BB7A49" w:rsidP="00DA586A">
      <w:pPr>
        <w:rPr>
          <w:rFonts w:ascii="Arial" w:hAnsi="Arial" w:cs="Arial"/>
          <w:sz w:val="24"/>
          <w:szCs w:val="24"/>
        </w:rPr>
      </w:pPr>
    </w:p>
    <w:p w:rsidR="00BB7A49" w:rsidRDefault="00BB7A49" w:rsidP="00DA586A">
      <w:pPr>
        <w:rPr>
          <w:rFonts w:ascii="Arial" w:hAnsi="Arial" w:cs="Arial"/>
          <w:sz w:val="24"/>
          <w:szCs w:val="24"/>
        </w:rPr>
      </w:pPr>
    </w:p>
    <w:p w:rsidR="00BB7A49" w:rsidRDefault="00BB7A49" w:rsidP="00DA586A">
      <w:pPr>
        <w:rPr>
          <w:rFonts w:ascii="Arial" w:hAnsi="Arial" w:cs="Arial"/>
          <w:sz w:val="24"/>
          <w:szCs w:val="24"/>
        </w:rPr>
      </w:pPr>
    </w:p>
    <w:p w:rsidR="00BB7A49" w:rsidRPr="006B3E05" w:rsidRDefault="00BB7A49" w:rsidP="00DA586A">
      <w:pPr>
        <w:rPr>
          <w:rFonts w:ascii="Arial" w:hAnsi="Arial" w:cs="Arial"/>
          <w:sz w:val="24"/>
          <w:szCs w:val="24"/>
        </w:rPr>
      </w:pPr>
    </w:p>
    <w:p w:rsidR="00DA586A" w:rsidRPr="00C246FC" w:rsidRDefault="00DA586A" w:rsidP="00C246FC">
      <w:pPr>
        <w:pStyle w:val="Heading2"/>
        <w:ind w:firstLine="720"/>
        <w:rPr>
          <w:rFonts w:ascii="Arial" w:hAnsi="Arial" w:cs="Arial"/>
          <w:color w:val="auto"/>
        </w:rPr>
      </w:pPr>
      <w:r w:rsidRPr="00C246FC">
        <w:rPr>
          <w:rFonts w:ascii="Arial" w:hAnsi="Arial" w:cs="Arial"/>
          <w:color w:val="auto"/>
        </w:rPr>
        <w:lastRenderedPageBreak/>
        <w:t>Most Profitable Numbers</w:t>
      </w:r>
    </w:p>
    <w:p w:rsidR="00DA586A" w:rsidRPr="006B3E05" w:rsidRDefault="00DA586A" w:rsidP="00C246FC">
      <w:pPr>
        <w:pStyle w:val="Heading3"/>
        <w:ind w:firstLine="720"/>
        <w:rPr>
          <w:rFonts w:ascii="Arial" w:hAnsi="Arial" w:cs="Arial"/>
          <w:color w:val="auto"/>
          <w:sz w:val="24"/>
          <w:szCs w:val="24"/>
        </w:rPr>
      </w:pPr>
      <w:r w:rsidRPr="006B3E05">
        <w:rPr>
          <w:rFonts w:ascii="Arial" w:hAnsi="Arial" w:cs="Arial"/>
          <w:color w:val="auto"/>
          <w:sz w:val="24"/>
          <w:szCs w:val="24"/>
        </w:rPr>
        <w:t>Some numbers are statistically more profitable than others when they win.</w:t>
      </w:r>
    </w:p>
    <w:p w:rsidR="00DA586A" w:rsidRPr="006B3E05" w:rsidRDefault="00DA586A" w:rsidP="00C246FC">
      <w:pPr>
        <w:pStyle w:val="NormalWeb"/>
        <w:ind w:left="720"/>
        <w:rPr>
          <w:rFonts w:ascii="Arial" w:hAnsi="Arial" w:cs="Arial"/>
        </w:rPr>
      </w:pPr>
      <w:r w:rsidRPr="006B3E05">
        <w:rPr>
          <w:rFonts w:ascii="Arial" w:hAnsi="Arial" w:cs="Arial"/>
        </w:rPr>
        <w:t>This is because some numbers are less popular than others. When a less popular number is a winning number, fewer people share the prize which results in a larger dividend in that division.</w:t>
      </w:r>
    </w:p>
    <w:p w:rsidR="00DA586A" w:rsidRPr="00C246FC" w:rsidRDefault="00DA586A" w:rsidP="00C246FC">
      <w:pPr>
        <w:pStyle w:val="Heading4"/>
        <w:ind w:firstLine="720"/>
        <w:rPr>
          <w:rFonts w:ascii="Arial" w:hAnsi="Arial" w:cs="Arial"/>
          <w:color w:val="auto"/>
        </w:rPr>
      </w:pPr>
      <w:r w:rsidRPr="00C246FC">
        <w:rPr>
          <w:rFonts w:ascii="Arial" w:hAnsi="Arial" w:cs="Arial"/>
          <w:color w:val="auto"/>
        </w:rPr>
        <w:t>Most Profitable Numbers</w:t>
      </w:r>
    </w:p>
    <w:p w:rsidR="00DA586A" w:rsidRPr="00C246FC" w:rsidRDefault="00DA586A" w:rsidP="00BB7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 w:rsidRPr="00C246FC">
        <w:rPr>
          <w:rFonts w:ascii="Arial" w:hAnsi="Arial" w:cs="Arial"/>
        </w:rPr>
        <w:t>31</w:t>
      </w:r>
      <w:r w:rsidRPr="00C246FC">
        <w:rPr>
          <w:rFonts w:ascii="Arial" w:hAnsi="Arial" w:cs="Arial"/>
        </w:rPr>
        <w:tab/>
        <w:t>40</w:t>
      </w:r>
      <w:r w:rsidRPr="00C246FC">
        <w:rPr>
          <w:rFonts w:ascii="Arial" w:hAnsi="Arial" w:cs="Arial"/>
        </w:rPr>
        <w:tab/>
        <w:t>16</w:t>
      </w:r>
      <w:r w:rsidRPr="00C246FC">
        <w:rPr>
          <w:rFonts w:ascii="Arial" w:hAnsi="Arial" w:cs="Arial"/>
        </w:rPr>
        <w:tab/>
        <w:t>28</w:t>
      </w:r>
      <w:r w:rsidRPr="00C246FC">
        <w:rPr>
          <w:rFonts w:ascii="Arial" w:hAnsi="Arial" w:cs="Arial"/>
        </w:rPr>
        <w:tab/>
        <w:t>35</w:t>
      </w:r>
      <w:r w:rsidRPr="00C246FC">
        <w:rPr>
          <w:rFonts w:ascii="Arial" w:hAnsi="Arial" w:cs="Arial"/>
        </w:rPr>
        <w:tab/>
        <w:t>27</w:t>
      </w:r>
      <w:r w:rsidRPr="00C246FC">
        <w:rPr>
          <w:rFonts w:ascii="Arial" w:hAnsi="Arial" w:cs="Arial"/>
        </w:rPr>
        <w:tab/>
      </w:r>
    </w:p>
    <w:p w:rsidR="00DA586A" w:rsidRPr="00C246FC" w:rsidRDefault="00DA586A" w:rsidP="00BB7A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 w:rsidRPr="00C246FC">
        <w:rPr>
          <w:rFonts w:ascii="Arial" w:hAnsi="Arial" w:cs="Arial"/>
        </w:rPr>
        <w:t>These numbers resulted in larger dividends.</w:t>
      </w:r>
    </w:p>
    <w:p w:rsidR="00DA586A" w:rsidRPr="00C246FC" w:rsidRDefault="00DA586A" w:rsidP="00C246FC">
      <w:pPr>
        <w:pStyle w:val="Heading4"/>
        <w:ind w:firstLine="720"/>
        <w:rPr>
          <w:rFonts w:ascii="Arial" w:hAnsi="Arial" w:cs="Arial"/>
          <w:color w:val="auto"/>
        </w:rPr>
      </w:pPr>
      <w:r w:rsidRPr="00C246FC">
        <w:rPr>
          <w:rFonts w:ascii="Arial" w:hAnsi="Arial" w:cs="Arial"/>
          <w:color w:val="auto"/>
        </w:rPr>
        <w:t>Least Profitable Numbers</w:t>
      </w:r>
    </w:p>
    <w:p w:rsidR="00DA586A" w:rsidRPr="00C246FC" w:rsidRDefault="00DA586A" w:rsidP="00BB7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 w:rsidRPr="00C246FC">
        <w:rPr>
          <w:rFonts w:ascii="Arial" w:hAnsi="Arial" w:cs="Arial"/>
        </w:rPr>
        <w:t>41</w:t>
      </w:r>
      <w:r w:rsidRPr="00C246FC">
        <w:rPr>
          <w:rFonts w:ascii="Arial" w:hAnsi="Arial" w:cs="Arial"/>
        </w:rPr>
        <w:tab/>
        <w:t>26</w:t>
      </w:r>
      <w:r w:rsidRPr="00C246FC">
        <w:rPr>
          <w:rFonts w:ascii="Arial" w:hAnsi="Arial" w:cs="Arial"/>
        </w:rPr>
        <w:tab/>
        <w:t>22</w:t>
      </w:r>
      <w:r w:rsidRPr="00C246FC">
        <w:rPr>
          <w:rFonts w:ascii="Arial" w:hAnsi="Arial" w:cs="Arial"/>
        </w:rPr>
        <w:tab/>
        <w:t>38</w:t>
      </w:r>
      <w:r w:rsidRPr="00C246FC">
        <w:rPr>
          <w:rFonts w:ascii="Arial" w:hAnsi="Arial" w:cs="Arial"/>
        </w:rPr>
        <w:tab/>
        <w:t>12</w:t>
      </w:r>
      <w:r w:rsidRPr="00C246FC">
        <w:rPr>
          <w:rFonts w:ascii="Arial" w:hAnsi="Arial" w:cs="Arial"/>
        </w:rPr>
        <w:tab/>
        <w:t>9</w:t>
      </w:r>
    </w:p>
    <w:p w:rsidR="00DA586A" w:rsidRPr="00C246FC" w:rsidRDefault="00DA586A" w:rsidP="00BB7A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 w:rsidRPr="00C246FC">
        <w:rPr>
          <w:rFonts w:ascii="Arial" w:hAnsi="Arial" w:cs="Arial"/>
        </w:rPr>
        <w:t>These numbers resulted in smaller dividends.</w:t>
      </w:r>
    </w:p>
    <w:p w:rsidR="00DA586A" w:rsidRDefault="003F55FE" w:rsidP="009651AC">
      <w:pPr>
        <w:pStyle w:val="NormalWeb"/>
        <w:numPr>
          <w:ilvl w:val="0"/>
          <w:numId w:val="12"/>
        </w:numPr>
        <w:tabs>
          <w:tab w:val="left" w:pos="567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Pr="003F55FE">
        <w:rPr>
          <w:rFonts w:ascii="Arial" w:hAnsi="Arial" w:cs="Arial"/>
        </w:rPr>
        <w:t>2 marks]</w:t>
      </w:r>
    </w:p>
    <w:p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3F55FE">
        <w:rPr>
          <w:rFonts w:ascii="Arial" w:hAnsi="Arial" w:cs="Arial"/>
        </w:rPr>
        <w:t>What numbers would you choose and why?</w:t>
      </w:r>
    </w:p>
    <w:p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A5820" w:rsidRDefault="003A5820" w:rsidP="009651AC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[2 marks]</w:t>
      </w:r>
    </w:p>
    <w:p w:rsidR="003F55FE" w:rsidRDefault="003F55FE" w:rsidP="003A582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Statistician Professor Peter Adams</w:t>
      </w:r>
      <w:r w:rsidR="003A5820">
        <w:rPr>
          <w:rFonts w:ascii="Arial" w:hAnsi="Arial" w:cs="Arial"/>
        </w:rPr>
        <w:t xml:space="preserve"> advises choosing unusual or unpopular numbers however, so that if you do win, there will be fewer other winners to share the spoils with.</w:t>
      </w: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“Lots of people pick their birthday as a lucky number, so I’d only ever pick numbers larger than 31”.</w:t>
      </w: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Comment on this statement.</w:t>
      </w: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DA586A" w:rsidRPr="00C246FC" w:rsidRDefault="00291459" w:rsidP="009651A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[3</w:t>
      </w:r>
      <w:r w:rsidR="00DA586A" w:rsidRPr="00C246FC">
        <w:rPr>
          <w:rFonts w:ascii="Arial" w:hAnsi="Arial" w:cs="Arial"/>
          <w:sz w:val="24"/>
          <w:szCs w:val="24"/>
        </w:rPr>
        <w:t>marks]</w:t>
      </w:r>
    </w:p>
    <w:p w:rsidR="00DA586A" w:rsidRDefault="00DA586A" w:rsidP="00DA58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guidance might you give to someone who </w:t>
      </w:r>
      <w:proofErr w:type="gramStart"/>
      <w:r>
        <w:rPr>
          <w:rFonts w:ascii="Arial" w:hAnsi="Arial" w:cs="Arial"/>
          <w:sz w:val="24"/>
          <w:szCs w:val="24"/>
        </w:rPr>
        <w:t>said;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DA586A" w:rsidRDefault="00DA586A" w:rsidP="00DA58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 have no money but it will be OK because I have been playing Lotto each week for 3 years so I know I will win soon!”</w:t>
      </w:r>
      <w:r w:rsidR="00EA4BAC">
        <w:rPr>
          <w:rFonts w:ascii="Arial" w:hAnsi="Arial" w:cs="Arial"/>
          <w:sz w:val="24"/>
          <w:szCs w:val="24"/>
        </w:rPr>
        <w:t xml:space="preserve"> </w:t>
      </w:r>
    </w:p>
    <w:p w:rsidR="00BB7A49" w:rsidRDefault="00BB7A49" w:rsidP="00DA586A">
      <w:pPr>
        <w:pStyle w:val="ListParagraph"/>
        <w:rPr>
          <w:rFonts w:ascii="Arial" w:hAnsi="Arial" w:cs="Arial"/>
          <w:sz w:val="24"/>
          <w:szCs w:val="24"/>
        </w:rPr>
      </w:pPr>
    </w:p>
    <w:p w:rsidR="00EA4BAC" w:rsidRDefault="009A178D" w:rsidP="00DA58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3345180" cy="4315192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ter bla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1" cy="431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6A" w:rsidRDefault="00DA586A" w:rsidP="00DA586A">
      <w:pPr>
        <w:pStyle w:val="ListParagraph"/>
        <w:rPr>
          <w:rFonts w:ascii="Arial" w:hAnsi="Arial" w:cs="Arial"/>
          <w:sz w:val="24"/>
          <w:szCs w:val="24"/>
        </w:rPr>
      </w:pPr>
    </w:p>
    <w:p w:rsidR="00BB7A49" w:rsidRDefault="00BB7A49" w:rsidP="002265C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:rsidR="00BB7A49" w:rsidRPr="00BB7A49" w:rsidRDefault="00BB7A49" w:rsidP="00BB7A49">
      <w:pPr>
        <w:rPr>
          <w:lang w:eastAsia="en-AU"/>
        </w:rPr>
      </w:pPr>
    </w:p>
    <w:p w:rsidR="00BB7A49" w:rsidRPr="00BB7A49" w:rsidRDefault="00BB7A49" w:rsidP="00BB7A49">
      <w:pPr>
        <w:rPr>
          <w:lang w:eastAsia="en-AU"/>
        </w:rPr>
      </w:pPr>
    </w:p>
    <w:p w:rsidR="00BB7A49" w:rsidRPr="00BB7A49" w:rsidRDefault="00BB7A49" w:rsidP="00BB7A49">
      <w:pPr>
        <w:rPr>
          <w:lang w:eastAsia="en-AU"/>
        </w:rPr>
      </w:pPr>
    </w:p>
    <w:p w:rsidR="00BB7A49" w:rsidRPr="00BB7A49" w:rsidRDefault="00BB7A49" w:rsidP="00BB7A49">
      <w:pPr>
        <w:rPr>
          <w:lang w:eastAsia="en-AU"/>
        </w:rPr>
      </w:pPr>
    </w:p>
    <w:p w:rsidR="00BB7A49" w:rsidRPr="00BB7A49" w:rsidRDefault="00BB7A49" w:rsidP="00BB7A49">
      <w:pPr>
        <w:rPr>
          <w:lang w:eastAsia="en-AU"/>
        </w:rPr>
      </w:pPr>
    </w:p>
    <w:p w:rsidR="00BB7A49" w:rsidRPr="00BB7A49" w:rsidRDefault="00BB7A49" w:rsidP="00BB7A49">
      <w:pPr>
        <w:rPr>
          <w:lang w:eastAsia="en-AU"/>
        </w:rPr>
      </w:pPr>
    </w:p>
    <w:p w:rsidR="00BB7A49" w:rsidRPr="00BB7A49" w:rsidRDefault="00BB7A49" w:rsidP="00BB7A49">
      <w:pPr>
        <w:rPr>
          <w:lang w:eastAsia="en-AU"/>
        </w:rPr>
      </w:pPr>
    </w:p>
    <w:p w:rsidR="00BB7A49" w:rsidRPr="00BB7A49" w:rsidRDefault="00BB7A49" w:rsidP="00BB7A49">
      <w:pPr>
        <w:rPr>
          <w:lang w:eastAsia="en-AU"/>
        </w:rPr>
      </w:pPr>
    </w:p>
    <w:p w:rsidR="00BB7A49" w:rsidRPr="00BB7A49" w:rsidRDefault="00BB7A49" w:rsidP="00BB7A49">
      <w:pPr>
        <w:rPr>
          <w:lang w:eastAsia="en-AU"/>
        </w:rPr>
      </w:pPr>
    </w:p>
    <w:p w:rsidR="00BB7A49" w:rsidRPr="00BB7A49" w:rsidRDefault="00BB7A49" w:rsidP="00BB7A49">
      <w:pPr>
        <w:rPr>
          <w:lang w:eastAsia="en-AU"/>
        </w:rPr>
      </w:pPr>
    </w:p>
    <w:p w:rsidR="002265C7" w:rsidRPr="00BB7A49" w:rsidRDefault="00BB7A49" w:rsidP="00BB7A49">
      <w:pPr>
        <w:jc w:val="center"/>
        <w:rPr>
          <w:sz w:val="24"/>
          <w:szCs w:val="24"/>
          <w:lang w:eastAsia="en-AU"/>
        </w:rPr>
      </w:pPr>
      <w:r w:rsidRPr="00BB7A49">
        <w:rPr>
          <w:sz w:val="24"/>
          <w:szCs w:val="24"/>
          <w:lang w:eastAsia="en-AU"/>
        </w:rPr>
        <w:t>End of Application</w:t>
      </w:r>
    </w:p>
    <w:sectPr w:rsidR="002265C7" w:rsidRPr="00BB7A49" w:rsidSect="00D35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escription: http://cdn.hubcloud.com.au/wp-content/blogs.dir/10/files/sites/10/2014/03/Green-tick-to-go-on-the-Professionals-Christies-Beach-real-estate-blog1.png" style="width:9pt;height:12pt;visibility:visible;mso-wrap-style:square" o:bullet="t">
        <v:imagedata r:id="rId1" o:title="Green-tick-to-go-on-the-Professionals-Christies-Beach-real-estate-blog1"/>
      </v:shape>
    </w:pict>
  </w:numPicBullet>
  <w:abstractNum w:abstractNumId="0">
    <w:nsid w:val="0D995409"/>
    <w:multiLevelType w:val="hybridMultilevel"/>
    <w:tmpl w:val="25687366"/>
    <w:lvl w:ilvl="0" w:tplc="93745F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1588B"/>
    <w:multiLevelType w:val="hybridMultilevel"/>
    <w:tmpl w:val="13DA1A78"/>
    <w:lvl w:ilvl="0" w:tplc="597E91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5027A2"/>
    <w:multiLevelType w:val="hybridMultilevel"/>
    <w:tmpl w:val="534AD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27870"/>
    <w:multiLevelType w:val="hybridMultilevel"/>
    <w:tmpl w:val="924A9BEC"/>
    <w:lvl w:ilvl="0" w:tplc="CB80762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D641FDE"/>
    <w:multiLevelType w:val="hybridMultilevel"/>
    <w:tmpl w:val="CF220A9E"/>
    <w:lvl w:ilvl="0" w:tplc="557CC8B2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480591"/>
    <w:multiLevelType w:val="hybridMultilevel"/>
    <w:tmpl w:val="4B2675D2"/>
    <w:lvl w:ilvl="0" w:tplc="58E012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C209A"/>
    <w:multiLevelType w:val="hybridMultilevel"/>
    <w:tmpl w:val="1BC24D3C"/>
    <w:lvl w:ilvl="0" w:tplc="676C32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244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A04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AA50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9A13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14D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402C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44F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962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2960FAA"/>
    <w:multiLevelType w:val="hybridMultilevel"/>
    <w:tmpl w:val="987E9F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3B6589"/>
    <w:multiLevelType w:val="hybridMultilevel"/>
    <w:tmpl w:val="534AD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E7A43"/>
    <w:multiLevelType w:val="hybridMultilevel"/>
    <w:tmpl w:val="80E44FC2"/>
    <w:lvl w:ilvl="0" w:tplc="861A274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223B9C"/>
    <w:multiLevelType w:val="hybridMultilevel"/>
    <w:tmpl w:val="29A4F878"/>
    <w:lvl w:ilvl="0" w:tplc="4788B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3F54F5"/>
    <w:multiLevelType w:val="hybridMultilevel"/>
    <w:tmpl w:val="E97A7E1E"/>
    <w:lvl w:ilvl="0" w:tplc="1B66672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4F"/>
    <w:rsid w:val="0009311B"/>
    <w:rsid w:val="000A1E9A"/>
    <w:rsid w:val="00101670"/>
    <w:rsid w:val="00166D92"/>
    <w:rsid w:val="0017458F"/>
    <w:rsid w:val="001853E8"/>
    <w:rsid w:val="0021350D"/>
    <w:rsid w:val="002265C7"/>
    <w:rsid w:val="00291459"/>
    <w:rsid w:val="002B0E4F"/>
    <w:rsid w:val="00305210"/>
    <w:rsid w:val="00350D5B"/>
    <w:rsid w:val="003558C6"/>
    <w:rsid w:val="00363313"/>
    <w:rsid w:val="003858F8"/>
    <w:rsid w:val="003A5820"/>
    <w:rsid w:val="003D03FA"/>
    <w:rsid w:val="003F55FE"/>
    <w:rsid w:val="0046152E"/>
    <w:rsid w:val="00471EBD"/>
    <w:rsid w:val="00472DE1"/>
    <w:rsid w:val="004B6F81"/>
    <w:rsid w:val="004C2780"/>
    <w:rsid w:val="004C5BB2"/>
    <w:rsid w:val="004E67FA"/>
    <w:rsid w:val="004F0BC8"/>
    <w:rsid w:val="0051594E"/>
    <w:rsid w:val="005177E6"/>
    <w:rsid w:val="00523CC3"/>
    <w:rsid w:val="00532FA1"/>
    <w:rsid w:val="00557424"/>
    <w:rsid w:val="00587760"/>
    <w:rsid w:val="00595690"/>
    <w:rsid w:val="005E5945"/>
    <w:rsid w:val="006B3E05"/>
    <w:rsid w:val="00734805"/>
    <w:rsid w:val="0078355D"/>
    <w:rsid w:val="007E0F0E"/>
    <w:rsid w:val="008025B0"/>
    <w:rsid w:val="00810AED"/>
    <w:rsid w:val="008669C7"/>
    <w:rsid w:val="00883CF9"/>
    <w:rsid w:val="008D6E81"/>
    <w:rsid w:val="008E43C0"/>
    <w:rsid w:val="008E7BC9"/>
    <w:rsid w:val="00903788"/>
    <w:rsid w:val="009568CF"/>
    <w:rsid w:val="009651AC"/>
    <w:rsid w:val="009A178D"/>
    <w:rsid w:val="009A6930"/>
    <w:rsid w:val="00A2089B"/>
    <w:rsid w:val="00A26DB5"/>
    <w:rsid w:val="00A61D0A"/>
    <w:rsid w:val="00AD5EA3"/>
    <w:rsid w:val="00AF45D9"/>
    <w:rsid w:val="00B03D07"/>
    <w:rsid w:val="00B24F9A"/>
    <w:rsid w:val="00B27362"/>
    <w:rsid w:val="00B67D48"/>
    <w:rsid w:val="00BB7A49"/>
    <w:rsid w:val="00C05B20"/>
    <w:rsid w:val="00C246FC"/>
    <w:rsid w:val="00CA60AE"/>
    <w:rsid w:val="00D0316C"/>
    <w:rsid w:val="00D35C82"/>
    <w:rsid w:val="00D42FBC"/>
    <w:rsid w:val="00DA166A"/>
    <w:rsid w:val="00DA586A"/>
    <w:rsid w:val="00DC544F"/>
    <w:rsid w:val="00E449E4"/>
    <w:rsid w:val="00E668CD"/>
    <w:rsid w:val="00E82896"/>
    <w:rsid w:val="00EA4BAC"/>
    <w:rsid w:val="00ED4120"/>
    <w:rsid w:val="00FB7A67"/>
    <w:rsid w:val="00FD1F08"/>
    <w:rsid w:val="00FE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8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8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5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E81"/>
    <w:pPr>
      <w:ind w:left="720"/>
      <w:contextualSpacing/>
    </w:pPr>
  </w:style>
  <w:style w:type="table" w:styleId="TableGrid">
    <w:name w:val="Table Grid"/>
    <w:basedOn w:val="TableNormal"/>
    <w:uiPriority w:val="59"/>
    <w:rsid w:val="00B27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3">
    <w:name w:val="Medium Shading 2 Accent 3"/>
    <w:basedOn w:val="TableNormal"/>
    <w:uiPriority w:val="64"/>
    <w:rsid w:val="00A26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1">
    <w:name w:val="Test Style 1"/>
    <w:basedOn w:val="Normal"/>
    <w:link w:val="TestStyle1Char"/>
    <w:qFormat/>
    <w:rsid w:val="00CA60AE"/>
    <w:pPr>
      <w:spacing w:line="240" w:lineRule="auto"/>
      <w:jc w:val="center"/>
    </w:pPr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rsid w:val="00CA60AE"/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5C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paragraph" w:styleId="NoSpacing">
    <w:name w:val="No Spacing"/>
    <w:uiPriority w:val="1"/>
    <w:qFormat/>
    <w:rsid w:val="002265C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6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2265C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8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atistics-buttonnumberset">
    <w:name w:val="statistics-button__numberset"/>
    <w:basedOn w:val="DefaultParagraphFont"/>
    <w:rsid w:val="00DA58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8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8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5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E81"/>
    <w:pPr>
      <w:ind w:left="720"/>
      <w:contextualSpacing/>
    </w:pPr>
  </w:style>
  <w:style w:type="table" w:styleId="TableGrid">
    <w:name w:val="Table Grid"/>
    <w:basedOn w:val="TableNormal"/>
    <w:uiPriority w:val="59"/>
    <w:rsid w:val="00B27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3">
    <w:name w:val="Medium Shading 2 Accent 3"/>
    <w:basedOn w:val="TableNormal"/>
    <w:uiPriority w:val="64"/>
    <w:rsid w:val="00A26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1">
    <w:name w:val="Test Style 1"/>
    <w:basedOn w:val="Normal"/>
    <w:link w:val="TestStyle1Char"/>
    <w:qFormat/>
    <w:rsid w:val="00CA60AE"/>
    <w:pPr>
      <w:spacing w:line="240" w:lineRule="auto"/>
      <w:jc w:val="center"/>
    </w:pPr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rsid w:val="00CA60AE"/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5C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paragraph" w:styleId="NoSpacing">
    <w:name w:val="No Spacing"/>
    <w:uiPriority w:val="1"/>
    <w:qFormat/>
    <w:rsid w:val="002265C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6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2265C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8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atistics-buttonnumberset">
    <w:name w:val="statistics-button__numberset"/>
    <w:basedOn w:val="DefaultParagraphFont"/>
    <w:rsid w:val="00DA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715D4899</Template>
  <TotalTime>3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WOOD Janette</cp:lastModifiedBy>
  <cp:revision>3</cp:revision>
  <cp:lastPrinted>2017-08-02T04:10:00Z</cp:lastPrinted>
  <dcterms:created xsi:type="dcterms:W3CDTF">2017-08-02T07:14:00Z</dcterms:created>
  <dcterms:modified xsi:type="dcterms:W3CDTF">2017-08-02T07:26:00Z</dcterms:modified>
</cp:coreProperties>
</file>