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14:paraId="7B04A581" w14:textId="77777777" w:rsidTr="00E33733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82085" w14:textId="77777777"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0BB8CEC3" wp14:editId="4BE0D3D9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E44B02" w14:textId="52320354" w:rsidR="00E36D16" w:rsidRPr="00AC0B42" w:rsidRDefault="00AC0B42" w:rsidP="00B504BB">
            <w:pPr>
              <w:spacing w:after="0" w:line="240" w:lineRule="auto"/>
              <w:jc w:val="center"/>
              <w:rPr>
                <w:sz w:val="40"/>
                <w:szCs w:val="50"/>
              </w:rPr>
            </w:pPr>
            <w:r w:rsidRPr="00AC0B42">
              <w:rPr>
                <w:sz w:val="40"/>
                <w:szCs w:val="50"/>
              </w:rPr>
              <w:t>Mathematics Essentials 2019</w:t>
            </w:r>
          </w:p>
          <w:p w14:paraId="63E8F4CF" w14:textId="77777777" w:rsidR="00E36D16" w:rsidRDefault="00E02F00" w:rsidP="00B504BB">
            <w:pPr>
              <w:spacing w:after="0" w:line="240" w:lineRule="auto"/>
              <w:jc w:val="center"/>
            </w:pPr>
            <w:r w:rsidRPr="00AC0B42">
              <w:rPr>
                <w:sz w:val="40"/>
                <w:szCs w:val="50"/>
              </w:rPr>
              <w:t xml:space="preserve">Task Weighting: </w:t>
            </w:r>
            <w:r w:rsidR="00DC38D9" w:rsidRPr="00AC0B42">
              <w:rPr>
                <w:sz w:val="40"/>
                <w:szCs w:val="50"/>
              </w:rPr>
              <w:t>8</w:t>
            </w:r>
            <w:r w:rsidR="00E36D16" w:rsidRPr="00AC0B42">
              <w:rPr>
                <w:sz w:val="40"/>
                <w:szCs w:val="50"/>
              </w:rPr>
              <w:t>%</w:t>
            </w:r>
          </w:p>
        </w:tc>
      </w:tr>
      <w:tr w:rsidR="00E36D16" w14:paraId="01CCC59D" w14:textId="77777777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E43D0" w14:textId="77777777"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18C8FCD" w14:textId="77777777" w:rsidR="00E36D16" w:rsidRDefault="00E36D16" w:rsidP="00B504BB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759472" w14:textId="77777777" w:rsidR="00E36D16" w:rsidRDefault="00F73015" w:rsidP="00E33733">
            <w:pPr>
              <w:spacing w:after="0" w:line="240" w:lineRule="auto"/>
            </w:pPr>
            <w:r w:rsidRPr="00F73015">
              <w:rPr>
                <w:rFonts w:cs="Arial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B2C10D7" wp14:editId="207323F0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-93345</wp:posOffset>
                      </wp:positionV>
                      <wp:extent cx="1390650" cy="31051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310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BA678A" w14:textId="768BF406" w:rsidR="00741FA6" w:rsidRDefault="00741FA6" w:rsidP="008A4AFB">
                                  <w:pPr>
                                    <w:ind w:right="-381"/>
                                  </w:pPr>
                                  <w:r>
                                    <w:t>TOTAL 5</w:t>
                                  </w:r>
                                  <w:r w:rsidR="00290377">
                                    <w:t>2</w:t>
                                  </w:r>
                                  <w:r>
                                    <w:t xml:space="preserve"> Marks </w:t>
                                  </w:r>
                                  <w:proofErr w:type="spellStart"/>
                                  <w:r>
                                    <w:t>MmMarks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2C10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8.15pt;margin-top:-7.35pt;width:109.5pt;height: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" filled="f" stroked="f">
                      <v:textbox>
                        <w:txbxContent>
                          <w:p w14:paraId="64BA678A" w14:textId="768BF406" w:rsidR="00741FA6" w:rsidRDefault="00741FA6" w:rsidP="008A4AFB">
                            <w:pPr>
                              <w:ind w:right="-381"/>
                            </w:pPr>
                            <w:r>
                              <w:t>TOTAL 5</w:t>
                            </w:r>
                            <w:r w:rsidR="00290377">
                              <w:t>2</w:t>
                            </w:r>
                            <w:r>
                              <w:t xml:space="preserve"> Marks </w:t>
                            </w:r>
                            <w:proofErr w:type="spellStart"/>
                            <w:r>
                              <w:t>MmMarks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7C5D69A" w14:textId="77777777" w:rsidR="00E36D16" w:rsidRDefault="00E36D16" w:rsidP="0051582F">
      <w:pPr>
        <w:spacing w:after="0" w:line="240" w:lineRule="auto"/>
      </w:pPr>
    </w:p>
    <w:p w14:paraId="6BC69F1F" w14:textId="1AE3027B" w:rsidR="00E36D16" w:rsidRDefault="0084234F" w:rsidP="0051582F">
      <w:pPr>
        <w:spacing w:after="0" w:line="240" w:lineRule="auto"/>
      </w:pPr>
      <w:r>
        <w:t xml:space="preserve">Time Allowed: </w:t>
      </w:r>
      <w:r w:rsidR="00790D9C">
        <w:t xml:space="preserve"> 10</w:t>
      </w:r>
      <w:r w:rsidR="00D86D83">
        <w:t xml:space="preserve"> </w:t>
      </w:r>
      <w:r w:rsidR="00E36D16">
        <w:t>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r w:rsidR="00F73015">
        <w:tab/>
        <w:t xml:space="preserve">    </w:t>
      </w:r>
      <w:r>
        <w:t>Marks:</w:t>
      </w:r>
      <w:r w:rsidR="008D5221">
        <w:t xml:space="preserve">  14</w:t>
      </w:r>
    </w:p>
    <w:p w14:paraId="3DD35C8D" w14:textId="77777777" w:rsidR="00E36D16" w:rsidRDefault="00E36D16" w:rsidP="0051582F">
      <w:pPr>
        <w:spacing w:after="0" w:line="240" w:lineRule="auto"/>
      </w:pPr>
    </w:p>
    <w:p w14:paraId="70926376" w14:textId="77777777" w:rsidR="00AF6062" w:rsidRPr="003F26A6" w:rsidRDefault="00AF6062" w:rsidP="00AF6062">
      <w:pPr>
        <w:autoSpaceDE w:val="0"/>
        <w:autoSpaceDN w:val="0"/>
        <w:adjustRightInd w:val="0"/>
        <w:spacing w:line="240" w:lineRule="auto"/>
        <w:rPr>
          <w:rFonts w:cs="Arial"/>
          <w:szCs w:val="24"/>
        </w:rPr>
      </w:pPr>
      <w:r w:rsidRPr="003F26A6">
        <w:rPr>
          <w:rFonts w:cs="Arial"/>
          <w:b/>
          <w:szCs w:val="24"/>
          <w:u w:val="single"/>
        </w:rPr>
        <w:t>Calculator Free</w:t>
      </w:r>
      <w:r w:rsidR="00D66045" w:rsidRPr="003F26A6">
        <w:rPr>
          <w:rFonts w:cs="Arial"/>
          <w:szCs w:val="24"/>
        </w:rPr>
        <w:t xml:space="preserve"> </w:t>
      </w:r>
      <w:r w:rsidR="00D66045" w:rsidRPr="003F26A6">
        <w:rPr>
          <w:rFonts w:cs="Arial"/>
          <w:szCs w:val="24"/>
        </w:rPr>
        <w:tab/>
      </w:r>
      <w:r w:rsidR="00D66045" w:rsidRPr="003F26A6">
        <w:rPr>
          <w:rFonts w:cs="Arial"/>
          <w:szCs w:val="24"/>
        </w:rPr>
        <w:tab/>
      </w:r>
      <w:r w:rsidRPr="003F26A6">
        <w:rPr>
          <w:b/>
          <w:szCs w:val="24"/>
        </w:rPr>
        <w:t>No calculator or notes permitted for this section.</w:t>
      </w:r>
    </w:p>
    <w:p w14:paraId="3AFEA8B1" w14:textId="3625704C" w:rsidR="005D0E23" w:rsidRPr="003F26A6" w:rsidRDefault="00403B4B" w:rsidP="005D0E23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Question 1</w:t>
      </w:r>
      <w:r>
        <w:rPr>
          <w:sz w:val="24"/>
          <w:szCs w:val="24"/>
        </w:rPr>
        <w:tab/>
      </w:r>
      <w:r w:rsidR="005D0E23" w:rsidRPr="003F26A6">
        <w:rPr>
          <w:sz w:val="24"/>
          <w:szCs w:val="24"/>
        </w:rPr>
        <w:t>(2 marks: 1, 1)</w:t>
      </w:r>
    </w:p>
    <w:p w14:paraId="47E5F4FC" w14:textId="12A6EDC4" w:rsidR="005D0E23" w:rsidRPr="003F26A6" w:rsidRDefault="00F00447" w:rsidP="005D0E23">
      <w:pPr>
        <w:rPr>
          <w:rFonts w:cs="Arial"/>
          <w:szCs w:val="24"/>
        </w:rPr>
      </w:pPr>
      <w:r>
        <w:rPr>
          <w:rFonts w:cs="Arial"/>
          <w:szCs w:val="24"/>
        </w:rPr>
        <w:t xml:space="preserve">Consider the word </w:t>
      </w:r>
      <w:r w:rsidRPr="00F00447">
        <w:rPr>
          <w:rFonts w:cs="Arial"/>
          <w:b/>
          <w:szCs w:val="24"/>
        </w:rPr>
        <w:t>PROBABILITY.</w:t>
      </w:r>
      <w:r>
        <w:rPr>
          <w:rFonts w:cs="Arial"/>
          <w:szCs w:val="24"/>
        </w:rPr>
        <w:t xml:space="preserve"> A letter is picked from this word at random.</w:t>
      </w:r>
    </w:p>
    <w:p w14:paraId="26A04573" w14:textId="2404DFDA" w:rsidR="005D0E23" w:rsidRDefault="00F00447" w:rsidP="00F00447">
      <w:pPr>
        <w:pStyle w:val="ListParagraph"/>
        <w:numPr>
          <w:ilvl w:val="0"/>
          <w:numId w:val="33"/>
        </w:numPr>
        <w:spacing w:after="0" w:line="240" w:lineRule="auto"/>
        <w:rPr>
          <w:szCs w:val="24"/>
        </w:rPr>
      </w:pPr>
      <w:r>
        <w:rPr>
          <w:szCs w:val="24"/>
        </w:rPr>
        <w:t xml:space="preserve"> What is the probability of picking a letter I?</w:t>
      </w:r>
    </w:p>
    <w:p w14:paraId="6A0C6710" w14:textId="74291741" w:rsidR="00F00447" w:rsidRDefault="00F00447" w:rsidP="00F00447">
      <w:pPr>
        <w:spacing w:after="0" w:line="240" w:lineRule="auto"/>
        <w:rPr>
          <w:szCs w:val="24"/>
        </w:rPr>
      </w:pPr>
    </w:p>
    <w:p w14:paraId="676E0EA0" w14:textId="0433ED44" w:rsidR="00F00447" w:rsidRDefault="00F00447" w:rsidP="00F00447">
      <w:pPr>
        <w:spacing w:after="0" w:line="240" w:lineRule="auto"/>
        <w:rPr>
          <w:szCs w:val="24"/>
        </w:rPr>
      </w:pPr>
    </w:p>
    <w:p w14:paraId="5721F4B6" w14:textId="7437BD03" w:rsidR="00F00447" w:rsidRDefault="00F00447" w:rsidP="00F00447">
      <w:pPr>
        <w:spacing w:after="0" w:line="240" w:lineRule="auto"/>
        <w:rPr>
          <w:szCs w:val="24"/>
        </w:rPr>
      </w:pPr>
    </w:p>
    <w:p w14:paraId="195B0AD6" w14:textId="2DA503FA" w:rsidR="00411565" w:rsidRDefault="00411565" w:rsidP="00F00447">
      <w:pPr>
        <w:spacing w:after="0" w:line="240" w:lineRule="auto"/>
        <w:rPr>
          <w:szCs w:val="24"/>
        </w:rPr>
      </w:pPr>
    </w:p>
    <w:p w14:paraId="2E965D65" w14:textId="11DE3A48" w:rsidR="00411565" w:rsidRDefault="00411565" w:rsidP="00F00447">
      <w:pPr>
        <w:spacing w:after="0" w:line="240" w:lineRule="auto"/>
        <w:rPr>
          <w:szCs w:val="24"/>
        </w:rPr>
      </w:pPr>
    </w:p>
    <w:p w14:paraId="156EA297" w14:textId="77777777" w:rsidR="00411565" w:rsidRDefault="00411565" w:rsidP="00F00447">
      <w:pPr>
        <w:spacing w:after="0" w:line="240" w:lineRule="auto"/>
        <w:rPr>
          <w:szCs w:val="24"/>
        </w:rPr>
      </w:pPr>
    </w:p>
    <w:p w14:paraId="75AC8E58" w14:textId="77777777" w:rsidR="00F00447" w:rsidRPr="00F00447" w:rsidRDefault="00F00447" w:rsidP="00F00447">
      <w:pPr>
        <w:spacing w:after="0" w:line="240" w:lineRule="auto"/>
        <w:rPr>
          <w:szCs w:val="24"/>
        </w:rPr>
      </w:pPr>
    </w:p>
    <w:p w14:paraId="71B828EC" w14:textId="77DDB695" w:rsidR="00F00447" w:rsidRDefault="00F00447" w:rsidP="00F00447">
      <w:pPr>
        <w:pStyle w:val="ListParagraph"/>
        <w:numPr>
          <w:ilvl w:val="0"/>
          <w:numId w:val="33"/>
        </w:numPr>
        <w:spacing w:after="0" w:line="240" w:lineRule="auto"/>
        <w:rPr>
          <w:szCs w:val="24"/>
        </w:rPr>
      </w:pPr>
      <w:r>
        <w:rPr>
          <w:szCs w:val="24"/>
        </w:rPr>
        <w:t>What is the probability of picking a vowel?</w:t>
      </w:r>
    </w:p>
    <w:p w14:paraId="0FB272A2" w14:textId="4BE4781C" w:rsidR="00F00447" w:rsidRDefault="00F00447" w:rsidP="00F00447">
      <w:pPr>
        <w:pStyle w:val="ListParagraph"/>
        <w:spacing w:after="0" w:line="240" w:lineRule="auto"/>
        <w:rPr>
          <w:szCs w:val="24"/>
        </w:rPr>
      </w:pPr>
    </w:p>
    <w:p w14:paraId="16E09A0C" w14:textId="54BB7933" w:rsidR="00F00447" w:rsidRDefault="00F00447" w:rsidP="00F00447">
      <w:pPr>
        <w:pStyle w:val="ListParagraph"/>
        <w:spacing w:after="0" w:line="240" w:lineRule="auto"/>
        <w:rPr>
          <w:szCs w:val="24"/>
        </w:rPr>
      </w:pPr>
    </w:p>
    <w:p w14:paraId="372581FA" w14:textId="34F8359A" w:rsidR="00411565" w:rsidRDefault="00411565" w:rsidP="00F00447">
      <w:pPr>
        <w:pStyle w:val="ListParagraph"/>
        <w:spacing w:after="0" w:line="240" w:lineRule="auto"/>
        <w:rPr>
          <w:szCs w:val="24"/>
        </w:rPr>
      </w:pPr>
    </w:p>
    <w:p w14:paraId="312D305C" w14:textId="5989C1C8" w:rsidR="00411565" w:rsidRDefault="00411565" w:rsidP="00F00447">
      <w:pPr>
        <w:pStyle w:val="ListParagraph"/>
        <w:spacing w:after="0" w:line="240" w:lineRule="auto"/>
        <w:rPr>
          <w:szCs w:val="24"/>
        </w:rPr>
      </w:pPr>
    </w:p>
    <w:p w14:paraId="14DC0A8C" w14:textId="588D5E1F" w:rsidR="00411565" w:rsidRDefault="00411565" w:rsidP="00F00447">
      <w:pPr>
        <w:pStyle w:val="ListParagraph"/>
        <w:spacing w:after="0" w:line="240" w:lineRule="auto"/>
        <w:rPr>
          <w:szCs w:val="24"/>
        </w:rPr>
      </w:pPr>
    </w:p>
    <w:p w14:paraId="4260AD1E" w14:textId="77777777" w:rsidR="00411565" w:rsidRDefault="00411565" w:rsidP="00F00447">
      <w:pPr>
        <w:pStyle w:val="ListParagraph"/>
        <w:spacing w:after="0" w:line="240" w:lineRule="auto"/>
        <w:rPr>
          <w:szCs w:val="24"/>
        </w:rPr>
      </w:pPr>
    </w:p>
    <w:p w14:paraId="08078613" w14:textId="77777777" w:rsidR="00F00447" w:rsidRPr="00F00447" w:rsidRDefault="00F00447" w:rsidP="00F00447">
      <w:pPr>
        <w:pStyle w:val="ListParagraph"/>
        <w:spacing w:after="0" w:line="240" w:lineRule="auto"/>
        <w:rPr>
          <w:szCs w:val="24"/>
        </w:rPr>
      </w:pPr>
    </w:p>
    <w:p w14:paraId="6D950725" w14:textId="77777777" w:rsidR="005D0E23" w:rsidRPr="003F26A6" w:rsidRDefault="005D0E23" w:rsidP="00F622C3">
      <w:pPr>
        <w:spacing w:after="0"/>
        <w:jc w:val="center"/>
        <w:rPr>
          <w:b/>
          <w:i/>
          <w:szCs w:val="24"/>
        </w:rPr>
      </w:pPr>
    </w:p>
    <w:p w14:paraId="4DCCB22B" w14:textId="115B8262" w:rsidR="00832968" w:rsidRPr="003F26A6" w:rsidRDefault="00403B4B" w:rsidP="00F622C3">
      <w:pPr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t>Question 2</w:t>
      </w:r>
      <w:r>
        <w:rPr>
          <w:rFonts w:eastAsia="Calibri" w:cs="Arial"/>
          <w:b/>
          <w:szCs w:val="24"/>
        </w:rPr>
        <w:tab/>
      </w:r>
      <w:r w:rsidR="00832968" w:rsidRPr="003F26A6">
        <w:rPr>
          <w:rFonts w:eastAsia="Calibri" w:cs="Arial"/>
          <w:b/>
          <w:szCs w:val="24"/>
        </w:rPr>
        <w:t>(2 Marks)</w:t>
      </w:r>
    </w:p>
    <w:p w14:paraId="048C8CFB" w14:textId="77777777" w:rsidR="00F622C3" w:rsidRDefault="00832968" w:rsidP="00F622C3">
      <w:pPr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Express the probability of the following situation usi</w:t>
      </w:r>
      <w:r w:rsidR="00F622C3">
        <w:rPr>
          <w:rFonts w:eastAsia="Calibri" w:cs="Arial"/>
          <w:szCs w:val="24"/>
        </w:rPr>
        <w:t>ng the appropriate method shown:</w:t>
      </w:r>
    </w:p>
    <w:p w14:paraId="52A952ED" w14:textId="403F2755" w:rsidR="00832968" w:rsidRPr="003F26A6" w:rsidRDefault="00832968" w:rsidP="00F622C3">
      <w:pPr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Choosing a blue jellybean from a jar containing 7 red, 5 green and 4 blue jellybeans</w:t>
      </w:r>
    </w:p>
    <w:p w14:paraId="44DF222B" w14:textId="77777777" w:rsidR="00832968" w:rsidRPr="003F26A6" w:rsidRDefault="00832968" w:rsidP="00832968">
      <w:pPr>
        <w:ind w:left="408"/>
        <w:contextualSpacing/>
        <w:rPr>
          <w:rFonts w:eastAsia="Calibri" w:cs="Arial"/>
          <w:szCs w:val="24"/>
        </w:rPr>
      </w:pPr>
    </w:p>
    <w:p w14:paraId="3F2E9DD1" w14:textId="77777777" w:rsidR="00832968" w:rsidRPr="003F26A6" w:rsidRDefault="00832968" w:rsidP="00832968">
      <w:pPr>
        <w:numPr>
          <w:ilvl w:val="0"/>
          <w:numId w:val="29"/>
        </w:numPr>
        <w:contextualSpacing/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Word _______________</w:t>
      </w:r>
    </w:p>
    <w:p w14:paraId="7A693EBA" w14:textId="77777777" w:rsidR="00832968" w:rsidRPr="003F26A6" w:rsidRDefault="00832968" w:rsidP="00832968">
      <w:pPr>
        <w:ind w:left="720"/>
        <w:contextualSpacing/>
        <w:rPr>
          <w:rFonts w:eastAsia="Calibri" w:cs="Arial"/>
          <w:szCs w:val="24"/>
        </w:rPr>
      </w:pPr>
    </w:p>
    <w:p w14:paraId="329863AD" w14:textId="77777777" w:rsidR="00832968" w:rsidRPr="003F26A6" w:rsidRDefault="00832968" w:rsidP="00832968">
      <w:pPr>
        <w:numPr>
          <w:ilvl w:val="0"/>
          <w:numId w:val="29"/>
        </w:numPr>
        <w:contextualSpacing/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Fraction_______________</w:t>
      </w:r>
    </w:p>
    <w:p w14:paraId="1B34B24D" w14:textId="77777777" w:rsidR="00832968" w:rsidRPr="003F26A6" w:rsidRDefault="00832968" w:rsidP="00832968">
      <w:pPr>
        <w:ind w:left="720"/>
        <w:contextualSpacing/>
        <w:rPr>
          <w:rFonts w:eastAsia="Calibri" w:cs="Arial"/>
          <w:szCs w:val="24"/>
        </w:rPr>
      </w:pPr>
    </w:p>
    <w:p w14:paraId="4FA8EE44" w14:textId="77777777" w:rsidR="00832968" w:rsidRPr="003F26A6" w:rsidRDefault="00832968" w:rsidP="00832968">
      <w:pPr>
        <w:numPr>
          <w:ilvl w:val="0"/>
          <w:numId w:val="29"/>
        </w:numPr>
        <w:contextualSpacing/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Decimal________________</w:t>
      </w:r>
    </w:p>
    <w:p w14:paraId="1EC98CAF" w14:textId="77777777" w:rsidR="00832968" w:rsidRPr="003F26A6" w:rsidRDefault="00832968" w:rsidP="00832968">
      <w:pPr>
        <w:ind w:left="720"/>
        <w:contextualSpacing/>
        <w:rPr>
          <w:rFonts w:eastAsia="Calibri" w:cs="Arial"/>
          <w:szCs w:val="24"/>
        </w:rPr>
      </w:pPr>
    </w:p>
    <w:p w14:paraId="3526D138" w14:textId="2BDA4E4E" w:rsidR="00832968" w:rsidRDefault="00832968" w:rsidP="00832968">
      <w:pPr>
        <w:numPr>
          <w:ilvl w:val="0"/>
          <w:numId w:val="29"/>
        </w:numPr>
        <w:contextualSpacing/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Percentage_____________</w:t>
      </w:r>
    </w:p>
    <w:p w14:paraId="6340527A" w14:textId="77777777" w:rsidR="00CC0A55" w:rsidRDefault="00CC0A55" w:rsidP="00CC0A55">
      <w:pPr>
        <w:pStyle w:val="ListParagraph"/>
        <w:rPr>
          <w:rFonts w:eastAsia="Calibri" w:cs="Arial"/>
          <w:szCs w:val="24"/>
        </w:rPr>
      </w:pPr>
    </w:p>
    <w:p w14:paraId="527E6088" w14:textId="3F99CE48" w:rsidR="00832968" w:rsidRPr="003F26A6" w:rsidRDefault="00403B4B" w:rsidP="00F622C3">
      <w:pPr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lastRenderedPageBreak/>
        <w:t>Question 3</w:t>
      </w:r>
      <w:r>
        <w:rPr>
          <w:rFonts w:eastAsia="Calibri" w:cs="Arial"/>
          <w:b/>
          <w:szCs w:val="24"/>
        </w:rPr>
        <w:tab/>
      </w:r>
      <w:r w:rsidR="00832968" w:rsidRPr="003F26A6">
        <w:rPr>
          <w:rFonts w:eastAsia="Calibri" w:cs="Arial"/>
          <w:b/>
          <w:szCs w:val="24"/>
        </w:rPr>
        <w:t>(2 Marks)</w:t>
      </w:r>
    </w:p>
    <w:p w14:paraId="4B648F6D" w14:textId="1FB3AAA1" w:rsidR="004C2F81" w:rsidRPr="003F26A6" w:rsidRDefault="00832968" w:rsidP="00F622C3">
      <w:pPr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Provide a real life example/situation where probability is used to make a decision or decisions.</w:t>
      </w:r>
      <w:r w:rsidR="0060558D" w:rsidRPr="003F26A6">
        <w:rPr>
          <w:rFonts w:eastAsia="Calibri" w:cs="Arial"/>
          <w:szCs w:val="24"/>
        </w:rPr>
        <w:t xml:space="preserve"> Explain your answer </w:t>
      </w:r>
    </w:p>
    <w:p w14:paraId="4AA5B3DC" w14:textId="77777777" w:rsidR="00D168C5" w:rsidRDefault="00D168C5" w:rsidP="00F622C3">
      <w:pPr>
        <w:rPr>
          <w:rFonts w:eastAsia="Calibri" w:cs="Arial"/>
          <w:szCs w:val="24"/>
        </w:rPr>
      </w:pPr>
    </w:p>
    <w:p w14:paraId="017D6281" w14:textId="4B993EF9" w:rsidR="00093323" w:rsidRDefault="00093323" w:rsidP="00F622C3">
      <w:pPr>
        <w:rPr>
          <w:rFonts w:eastAsia="Calibri" w:cs="Arial"/>
          <w:szCs w:val="24"/>
        </w:rPr>
      </w:pPr>
    </w:p>
    <w:p w14:paraId="5111C44D" w14:textId="31A4A2C1" w:rsidR="00CC0A55" w:rsidRDefault="00CC0A55" w:rsidP="00F622C3">
      <w:pPr>
        <w:rPr>
          <w:rFonts w:eastAsia="Calibri" w:cs="Arial"/>
          <w:szCs w:val="24"/>
        </w:rPr>
      </w:pPr>
    </w:p>
    <w:p w14:paraId="1404855B" w14:textId="0C7CB33A" w:rsidR="00CC0A55" w:rsidRDefault="00CC0A55" w:rsidP="00F622C3">
      <w:pPr>
        <w:rPr>
          <w:rFonts w:eastAsia="Calibri" w:cs="Arial"/>
          <w:szCs w:val="24"/>
        </w:rPr>
      </w:pPr>
    </w:p>
    <w:p w14:paraId="4DA1928E" w14:textId="24413865" w:rsidR="004C2F81" w:rsidRPr="003F26A6" w:rsidRDefault="00403B4B" w:rsidP="00F622C3">
      <w:pPr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t>Question 4</w:t>
      </w:r>
      <w:r>
        <w:rPr>
          <w:rFonts w:eastAsia="Calibri" w:cs="Arial"/>
          <w:b/>
          <w:szCs w:val="24"/>
        </w:rPr>
        <w:tab/>
      </w:r>
      <w:r w:rsidR="00CE5619">
        <w:rPr>
          <w:rFonts w:eastAsia="Calibri" w:cs="Arial"/>
          <w:b/>
          <w:szCs w:val="24"/>
        </w:rPr>
        <w:t>(1</w:t>
      </w:r>
      <w:r w:rsidR="00790D9C">
        <w:rPr>
          <w:rFonts w:eastAsia="Calibri" w:cs="Arial"/>
          <w:b/>
          <w:szCs w:val="24"/>
        </w:rPr>
        <w:t xml:space="preserve"> </w:t>
      </w:r>
      <w:r w:rsidR="004C2F81" w:rsidRPr="003F26A6">
        <w:rPr>
          <w:rFonts w:eastAsia="Calibri" w:cs="Arial"/>
          <w:b/>
          <w:szCs w:val="24"/>
        </w:rPr>
        <w:t>Marks)</w:t>
      </w:r>
    </w:p>
    <w:p w14:paraId="5F806383" w14:textId="7C4B3A2F" w:rsidR="000435F9" w:rsidRPr="003F26A6" w:rsidRDefault="000435F9" w:rsidP="00F622C3">
      <w:pPr>
        <w:rPr>
          <w:rFonts w:cs="Arial"/>
          <w:szCs w:val="24"/>
        </w:rPr>
      </w:pPr>
      <w:r w:rsidRPr="003F26A6">
        <w:rPr>
          <w:rFonts w:cs="Arial"/>
          <w:szCs w:val="24"/>
        </w:rPr>
        <w:t xml:space="preserve">Mines </w:t>
      </w:r>
      <w:r w:rsidR="00755B9B" w:rsidRPr="003F26A6">
        <w:rPr>
          <w:rFonts w:cs="Arial"/>
          <w:szCs w:val="24"/>
        </w:rPr>
        <w:t xml:space="preserve">Rovers </w:t>
      </w:r>
      <w:r w:rsidRPr="003F26A6">
        <w:rPr>
          <w:rFonts w:cs="Arial"/>
          <w:szCs w:val="24"/>
        </w:rPr>
        <w:t>Colts have won 3 of their 12 games (as of round 15). What is their relative frequency of winning?</w:t>
      </w:r>
      <w:r w:rsidR="00FE1285" w:rsidRPr="003F26A6">
        <w:rPr>
          <w:rFonts w:cs="Arial"/>
          <w:szCs w:val="24"/>
        </w:rPr>
        <w:t xml:space="preserve"> </w:t>
      </w:r>
    </w:p>
    <w:p w14:paraId="6FD1CDAF" w14:textId="77777777" w:rsidR="00845D63" w:rsidRPr="003F26A6" w:rsidRDefault="00845D63" w:rsidP="00F622C3">
      <w:pPr>
        <w:rPr>
          <w:rFonts w:cs="Arial"/>
          <w:szCs w:val="24"/>
        </w:rPr>
      </w:pPr>
    </w:p>
    <w:p w14:paraId="6EE1ABFB" w14:textId="77777777" w:rsidR="00755B9B" w:rsidRPr="003F26A6" w:rsidRDefault="00755B9B" w:rsidP="00F622C3">
      <w:pPr>
        <w:rPr>
          <w:rFonts w:cs="Arial"/>
          <w:szCs w:val="24"/>
        </w:rPr>
      </w:pPr>
    </w:p>
    <w:p w14:paraId="5ECCB7B8" w14:textId="77777777" w:rsidR="00845D63" w:rsidRPr="003F26A6" w:rsidRDefault="00845D63" w:rsidP="00F622C3">
      <w:pPr>
        <w:rPr>
          <w:rFonts w:eastAsia="Calibri" w:cs="Arial"/>
          <w:b/>
          <w:szCs w:val="24"/>
        </w:rPr>
      </w:pPr>
    </w:p>
    <w:p w14:paraId="7E8C5D4E" w14:textId="69FF8059" w:rsidR="00133040" w:rsidRPr="003F26A6" w:rsidRDefault="00133040" w:rsidP="00F622C3">
      <w:pPr>
        <w:rPr>
          <w:rFonts w:eastAsia="Calibri" w:cs="Arial"/>
          <w:b/>
          <w:szCs w:val="24"/>
        </w:rPr>
      </w:pPr>
    </w:p>
    <w:p w14:paraId="7223CC28" w14:textId="00B6BD4A" w:rsidR="00133040" w:rsidRPr="003F26A6" w:rsidRDefault="00720D57" w:rsidP="00F622C3">
      <w:pPr>
        <w:rPr>
          <w:rFonts w:eastAsia="Calibri" w:cs="Arial"/>
          <w:b/>
          <w:szCs w:val="24"/>
        </w:rPr>
      </w:pPr>
      <w:r w:rsidRPr="003F26A6">
        <w:rPr>
          <w:rFonts w:eastAsia="Calibri" w:cs="Arial"/>
          <w:b/>
          <w:szCs w:val="24"/>
        </w:rPr>
        <w:t>Question 5</w:t>
      </w:r>
      <w:r w:rsidR="00403B4B">
        <w:rPr>
          <w:rFonts w:eastAsia="Calibri" w:cs="Arial"/>
          <w:b/>
          <w:szCs w:val="24"/>
        </w:rPr>
        <w:tab/>
      </w:r>
      <w:r w:rsidR="003624E9">
        <w:rPr>
          <w:rFonts w:eastAsia="Calibri" w:cs="Arial"/>
          <w:b/>
          <w:szCs w:val="24"/>
        </w:rPr>
        <w:t>(3</w:t>
      </w:r>
      <w:r w:rsidR="00133040" w:rsidRPr="003F26A6">
        <w:rPr>
          <w:rFonts w:eastAsia="Calibri" w:cs="Arial"/>
          <w:b/>
          <w:szCs w:val="24"/>
        </w:rPr>
        <w:t xml:space="preserve"> Marks)</w:t>
      </w:r>
    </w:p>
    <w:p w14:paraId="1FA05E25" w14:textId="48E1A2FA" w:rsidR="00133040" w:rsidRPr="003F26A6" w:rsidRDefault="00CC0A55" w:rsidP="00F622C3">
      <w:pPr>
        <w:rPr>
          <w:szCs w:val="24"/>
        </w:rPr>
      </w:pPr>
      <w:r>
        <w:rPr>
          <w:szCs w:val="24"/>
        </w:rPr>
        <w:t>There are 450 coloured sweets in a bag. Use the spinner below to answer the questions.</w:t>
      </w:r>
    </w:p>
    <w:p w14:paraId="2168578D" w14:textId="77777777" w:rsidR="00CC0A55" w:rsidRDefault="00CC0A55" w:rsidP="00133040">
      <w:pPr>
        <w:rPr>
          <w:szCs w:val="24"/>
        </w:rPr>
      </w:pPr>
      <w:r>
        <w:rPr>
          <w:noProof/>
        </w:rPr>
        <w:drawing>
          <wp:inline distT="0" distB="0" distL="0" distR="0" wp14:anchorId="5A3D21BA" wp14:editId="7643CED5">
            <wp:extent cx="1676400" cy="1609725"/>
            <wp:effectExtent l="0" t="0" r="0" b="9525"/>
            <wp:docPr id="3" name="Picture 3" descr="Image result for probability spi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robability spinn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14:paraId="664884C2" w14:textId="5D3667C7" w:rsidR="00133040" w:rsidRDefault="00CC0A55" w:rsidP="00CC0A55">
      <w:pPr>
        <w:pStyle w:val="ListParagraph"/>
        <w:numPr>
          <w:ilvl w:val="0"/>
          <w:numId w:val="34"/>
        </w:numPr>
        <w:rPr>
          <w:szCs w:val="24"/>
        </w:rPr>
      </w:pPr>
      <w:r w:rsidRPr="00CC0A55">
        <w:rPr>
          <w:szCs w:val="24"/>
        </w:rPr>
        <w:t>Calculate the number of blue sweets</w:t>
      </w:r>
      <w:r>
        <w:rPr>
          <w:szCs w:val="24"/>
        </w:rPr>
        <w:t>.</w:t>
      </w:r>
    </w:p>
    <w:p w14:paraId="0B38126A" w14:textId="11BCEA1C" w:rsidR="00CC0A55" w:rsidRDefault="00CC0A55" w:rsidP="00CC0A55">
      <w:pPr>
        <w:rPr>
          <w:szCs w:val="24"/>
        </w:rPr>
      </w:pPr>
    </w:p>
    <w:p w14:paraId="176DF224" w14:textId="6FEF0ADE" w:rsidR="00CC0A55" w:rsidRDefault="00CC0A55" w:rsidP="00CC0A55">
      <w:pPr>
        <w:rPr>
          <w:szCs w:val="24"/>
        </w:rPr>
      </w:pPr>
    </w:p>
    <w:p w14:paraId="4080E4E7" w14:textId="77777777" w:rsidR="00CC0A55" w:rsidRPr="00CC0A55" w:rsidRDefault="00CC0A55" w:rsidP="00CC0A55">
      <w:pPr>
        <w:rPr>
          <w:szCs w:val="24"/>
        </w:rPr>
      </w:pPr>
    </w:p>
    <w:p w14:paraId="47503586" w14:textId="434A41AD" w:rsidR="00CC0A55" w:rsidRPr="003F26A6" w:rsidRDefault="00CC0A55" w:rsidP="00133040">
      <w:pPr>
        <w:rPr>
          <w:szCs w:val="24"/>
        </w:rPr>
      </w:pPr>
      <w:r>
        <w:rPr>
          <w:szCs w:val="24"/>
        </w:rPr>
        <w:t xml:space="preserve">      (b) How many sweets are NOT blue or yellow.</w:t>
      </w:r>
    </w:p>
    <w:p w14:paraId="071A0615" w14:textId="780581A4" w:rsidR="00133040" w:rsidRPr="003F26A6" w:rsidRDefault="00133040" w:rsidP="00133040">
      <w:pPr>
        <w:rPr>
          <w:szCs w:val="24"/>
        </w:rPr>
      </w:pPr>
    </w:p>
    <w:p w14:paraId="0C6813EC" w14:textId="0E65C7D7" w:rsidR="00133040" w:rsidRPr="003F26A6" w:rsidRDefault="00133040" w:rsidP="00133040">
      <w:pPr>
        <w:rPr>
          <w:szCs w:val="24"/>
        </w:rPr>
      </w:pPr>
    </w:p>
    <w:p w14:paraId="32C0C1E9" w14:textId="7798D843" w:rsidR="003F26A6" w:rsidRPr="003F26A6" w:rsidRDefault="00403B4B" w:rsidP="00755B9B">
      <w:pPr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t>Question 6</w:t>
      </w:r>
      <w:r>
        <w:rPr>
          <w:rFonts w:eastAsia="Calibri" w:cs="Arial"/>
          <w:b/>
          <w:szCs w:val="24"/>
        </w:rPr>
        <w:tab/>
      </w:r>
      <w:r w:rsidR="00755B9B" w:rsidRPr="003F26A6">
        <w:rPr>
          <w:rFonts w:eastAsia="Calibri" w:cs="Arial"/>
          <w:b/>
          <w:szCs w:val="24"/>
        </w:rPr>
        <w:t>(2 Marks)</w:t>
      </w:r>
    </w:p>
    <w:p w14:paraId="02EC170A" w14:textId="27DBE276" w:rsidR="00755B9B" w:rsidRPr="003F26A6" w:rsidRDefault="00755B9B" w:rsidP="00755B9B">
      <w:pPr>
        <w:rPr>
          <w:rFonts w:eastAsia="Calibri" w:cs="Arial"/>
          <w:b/>
          <w:szCs w:val="24"/>
        </w:rPr>
      </w:pPr>
      <w:r w:rsidRPr="003F26A6">
        <w:rPr>
          <w:rFonts w:eastAsia="Calibri" w:cs="Arial"/>
          <w:szCs w:val="24"/>
        </w:rPr>
        <w:t xml:space="preserve">Tomorrow’s weather forecast includes the statements: The probability of strong winds is 70%. The chance of rain is </w:t>
      </w:r>
      <m:oMath>
        <m:f>
          <m:fPr>
            <m:ctrlPr>
              <w:rPr>
                <w:rFonts w:ascii="Cambria Math" w:eastAsia="Calibri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="Calibri" w:hAnsi="Cambria Math" w:cs="Arial"/>
                <w:szCs w:val="24"/>
              </w:rPr>
              <m:t>4</m:t>
            </m:r>
          </m:num>
          <m:den>
            <m:r>
              <w:rPr>
                <w:rFonts w:ascii="Cambria Math" w:eastAsia="Calibri" w:hAnsi="Cambria Math" w:cs="Arial"/>
                <w:szCs w:val="24"/>
              </w:rPr>
              <m:t>5</m:t>
            </m:r>
          </m:den>
        </m:f>
      </m:oMath>
      <w:r w:rsidRPr="003F26A6">
        <w:rPr>
          <w:rFonts w:eastAsia="Calibri" w:cs="Arial"/>
          <w:szCs w:val="24"/>
        </w:rPr>
        <w:t>. Which event, strong winds or rain is more likely to occur? Justify with calculations.</w:t>
      </w:r>
    </w:p>
    <w:p w14:paraId="762D5EBB" w14:textId="77777777" w:rsidR="00813228" w:rsidRDefault="00813228" w:rsidP="00E02AB4">
      <w:pPr>
        <w:rPr>
          <w:rFonts w:eastAsia="Calibri" w:cs="Arial"/>
          <w:b/>
          <w:szCs w:val="24"/>
        </w:rPr>
      </w:pPr>
    </w:p>
    <w:p w14:paraId="4598294A" w14:textId="77777777" w:rsidR="00813228" w:rsidRDefault="00813228" w:rsidP="00E02AB4">
      <w:pPr>
        <w:rPr>
          <w:rFonts w:eastAsia="Calibri" w:cs="Arial"/>
          <w:b/>
          <w:szCs w:val="24"/>
        </w:rPr>
      </w:pPr>
    </w:p>
    <w:p w14:paraId="7974D15F" w14:textId="77777777" w:rsidR="00813228" w:rsidRDefault="00813228" w:rsidP="00E02AB4">
      <w:pPr>
        <w:rPr>
          <w:rFonts w:eastAsia="Calibri" w:cs="Arial"/>
          <w:b/>
          <w:szCs w:val="24"/>
        </w:rPr>
      </w:pPr>
    </w:p>
    <w:p w14:paraId="61962BBB" w14:textId="77777777" w:rsidR="003C5AEE" w:rsidRDefault="003C5AEE" w:rsidP="00E02AB4">
      <w:pPr>
        <w:rPr>
          <w:rFonts w:eastAsia="Calibri" w:cs="Arial"/>
          <w:b/>
          <w:szCs w:val="24"/>
        </w:rPr>
      </w:pPr>
    </w:p>
    <w:p w14:paraId="11913362" w14:textId="77777777" w:rsidR="00813228" w:rsidRDefault="00813228" w:rsidP="00E02AB4">
      <w:pPr>
        <w:rPr>
          <w:rFonts w:eastAsia="Calibri" w:cs="Arial"/>
          <w:b/>
          <w:szCs w:val="24"/>
        </w:rPr>
      </w:pPr>
    </w:p>
    <w:p w14:paraId="0A6CF279" w14:textId="77777777" w:rsidR="00813228" w:rsidRDefault="00813228" w:rsidP="00E02AB4">
      <w:pPr>
        <w:rPr>
          <w:rFonts w:eastAsia="Calibri" w:cs="Arial"/>
          <w:b/>
          <w:szCs w:val="24"/>
        </w:rPr>
      </w:pPr>
    </w:p>
    <w:p w14:paraId="01276D33" w14:textId="0A83C363" w:rsidR="00E02AB4" w:rsidRDefault="00403B4B" w:rsidP="00E02AB4">
      <w:pPr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t>Question 7</w:t>
      </w:r>
      <w:r>
        <w:rPr>
          <w:rFonts w:eastAsia="Calibri" w:cs="Arial"/>
          <w:b/>
          <w:szCs w:val="24"/>
        </w:rPr>
        <w:tab/>
      </w:r>
      <w:r w:rsidR="008D5221">
        <w:rPr>
          <w:rFonts w:eastAsia="Calibri" w:cs="Arial"/>
          <w:b/>
          <w:szCs w:val="24"/>
        </w:rPr>
        <w:t>(2</w:t>
      </w:r>
      <w:r w:rsidR="00E02AB4">
        <w:rPr>
          <w:rFonts w:eastAsia="Calibri" w:cs="Arial"/>
          <w:b/>
          <w:szCs w:val="24"/>
        </w:rPr>
        <w:t xml:space="preserve"> </w:t>
      </w:r>
      <w:r w:rsidR="00E02AB4" w:rsidRPr="003F26A6">
        <w:rPr>
          <w:rFonts w:eastAsia="Calibri" w:cs="Arial"/>
          <w:b/>
          <w:szCs w:val="24"/>
        </w:rPr>
        <w:t>Marks)</w:t>
      </w:r>
    </w:p>
    <w:p w14:paraId="7BEB68E7" w14:textId="40E39B11" w:rsidR="00CC0A55" w:rsidRDefault="00243E39" w:rsidP="00E02AB4">
      <w:p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The musical group, </w:t>
      </w:r>
      <w:proofErr w:type="spellStart"/>
      <w:r>
        <w:rPr>
          <w:rFonts w:eastAsia="Calibri" w:cs="Arial"/>
          <w:szCs w:val="24"/>
        </w:rPr>
        <w:t>Boyz</w:t>
      </w:r>
      <w:proofErr w:type="spellEnd"/>
      <w:r>
        <w:rPr>
          <w:rFonts w:eastAsia="Calibri" w:cs="Arial"/>
          <w:szCs w:val="24"/>
        </w:rPr>
        <w:t xml:space="preserve"> II Men, has three members. </w:t>
      </w:r>
    </w:p>
    <w:p w14:paraId="0696E760" w14:textId="026D36EF" w:rsidR="00133040" w:rsidRDefault="00243E39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2E11BA2" wp14:editId="00EDE129">
            <wp:extent cx="3028950" cy="1514475"/>
            <wp:effectExtent l="0" t="0" r="0" b="9525"/>
            <wp:docPr id="4" name="Picture 4" descr="Image result for boyz ii men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oyz ii men 20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36E55" w14:textId="65CE80F6" w:rsidR="00813228" w:rsidRDefault="00243E39" w:rsidP="00411565">
      <w:r>
        <w:t>In the picture above, they stood in the order</w:t>
      </w:r>
      <w:r w:rsidR="00741FA6">
        <w:t xml:space="preserve"> </w:t>
      </w:r>
      <w:proofErr w:type="spellStart"/>
      <w:r w:rsidR="00741FA6">
        <w:t>Wanya</w:t>
      </w:r>
      <w:proofErr w:type="spellEnd"/>
      <w:r w:rsidR="00741FA6">
        <w:t xml:space="preserve">, Nathan and </w:t>
      </w:r>
      <w:r w:rsidR="00E05B28">
        <w:t xml:space="preserve">Shawn. </w:t>
      </w:r>
      <w:r w:rsidR="0017750E">
        <w:t>Display a sample space to show the different combinations</w:t>
      </w:r>
      <w:r w:rsidR="00E05B28">
        <w:t xml:space="preserve"> show</w:t>
      </w:r>
      <w:r w:rsidR="0017750E">
        <w:t>ing</w:t>
      </w:r>
      <w:r w:rsidR="00E05B28">
        <w:t xml:space="preserve"> different ways in whi</w:t>
      </w:r>
      <w:r w:rsidR="00220680">
        <w:t>ch they could stand in line before taking a photo</w:t>
      </w:r>
      <w:r w:rsidR="00E05B28">
        <w:t>.</w:t>
      </w:r>
    </w:p>
    <w:p w14:paraId="084BAE5B" w14:textId="77777777" w:rsidR="00813228" w:rsidRDefault="00813228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14:paraId="5A6C9F1E" w14:textId="50604ACE" w:rsidR="00813228" w:rsidRDefault="00813228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14:paraId="19229369" w14:textId="5E7DDD10" w:rsidR="00411565" w:rsidRDefault="00411565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14:paraId="1D969850" w14:textId="77777777" w:rsidR="00411565" w:rsidRDefault="00411565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14:paraId="77CECAFF" w14:textId="77777777" w:rsidR="00BD4347" w:rsidRPr="00BA6848" w:rsidRDefault="00496287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jc w:val="center"/>
        <w:rPr>
          <w:szCs w:val="24"/>
        </w:rPr>
      </w:pPr>
      <w:r>
        <w:rPr>
          <w:sz w:val="28"/>
          <w:szCs w:val="28"/>
        </w:rPr>
        <w:t>End of Calculator Free Section</w:t>
      </w:r>
    </w:p>
    <w:p w14:paraId="1FAF0957" w14:textId="1EBD6351" w:rsidR="00AF6062" w:rsidRDefault="00994AEB" w:rsidP="00AF6062">
      <w:pPr>
        <w:spacing w:after="0" w:line="240" w:lineRule="auto"/>
      </w:pPr>
      <w:r>
        <w:t>Time Allowed: 45</w:t>
      </w:r>
      <w:r w:rsidR="00F73015">
        <w:t xml:space="preserve"> Minutes</w:t>
      </w:r>
      <w:r w:rsidR="00F73015">
        <w:tab/>
      </w:r>
      <w:r w:rsidR="00F73015">
        <w:tab/>
      </w:r>
      <w:r w:rsidR="00F73015">
        <w:tab/>
      </w:r>
      <w:r w:rsidR="00F73015">
        <w:tab/>
      </w:r>
      <w:r w:rsidR="00F73015">
        <w:tab/>
      </w:r>
      <w:r w:rsidR="00F73015">
        <w:tab/>
        <w:t xml:space="preserve">       </w:t>
      </w:r>
      <w:r w:rsidR="00F73015">
        <w:tab/>
      </w:r>
      <w:r w:rsidR="00F73015">
        <w:tab/>
      </w:r>
      <w:r w:rsidR="00F73015">
        <w:tab/>
      </w:r>
      <w:r w:rsidR="00AF6062">
        <w:t>Marks:</w:t>
      </w:r>
      <w:r w:rsidR="007B4792">
        <w:t xml:space="preserve"> </w:t>
      </w:r>
      <w:r w:rsidR="00290377">
        <w:t>38</w:t>
      </w:r>
    </w:p>
    <w:p w14:paraId="1906096D" w14:textId="77777777" w:rsidR="005729A8" w:rsidRPr="005729A8" w:rsidRDefault="005729A8" w:rsidP="00D86D83">
      <w:pPr>
        <w:spacing w:after="0"/>
        <w:ind w:left="284"/>
        <w:rPr>
          <w:rFonts w:cs="Arial"/>
          <w:b/>
          <w:sz w:val="16"/>
          <w:szCs w:val="16"/>
          <w:u w:val="single"/>
        </w:rPr>
      </w:pPr>
    </w:p>
    <w:p w14:paraId="17A464A1" w14:textId="77777777" w:rsidR="00DC38D9" w:rsidRPr="00D86D83" w:rsidRDefault="00D86D83" w:rsidP="00D86D83">
      <w:pPr>
        <w:spacing w:after="0"/>
        <w:ind w:left="284"/>
        <w:rPr>
          <w:b/>
          <w:szCs w:val="24"/>
        </w:rPr>
      </w:pPr>
      <w:r w:rsidRPr="00D86D83">
        <w:rPr>
          <w:rFonts w:cs="Arial"/>
          <w:b/>
          <w:szCs w:val="24"/>
          <w:u w:val="single"/>
        </w:rPr>
        <w:t>Calculator Assumed</w:t>
      </w:r>
      <w:r w:rsidRPr="00D86D83">
        <w:rPr>
          <w:b/>
          <w:szCs w:val="24"/>
        </w:rPr>
        <w:t xml:space="preserve"> - </w:t>
      </w:r>
      <w:r w:rsidR="00DC38D9" w:rsidRPr="00D86D83">
        <w:rPr>
          <w:b/>
          <w:szCs w:val="24"/>
        </w:rPr>
        <w:t>Calculators and files are allowed in this test.</w:t>
      </w:r>
    </w:p>
    <w:p w14:paraId="18B539A6" w14:textId="77777777" w:rsidR="00E02F00" w:rsidRDefault="00DC38D9" w:rsidP="00F07B98">
      <w:pPr>
        <w:spacing w:after="0"/>
        <w:ind w:left="284"/>
        <w:jc w:val="center"/>
        <w:rPr>
          <w:b/>
          <w:i/>
          <w:u w:val="single"/>
        </w:rPr>
      </w:pPr>
      <w:r w:rsidRPr="003B3F06">
        <w:rPr>
          <w:b/>
          <w:i/>
          <w:u w:val="single"/>
        </w:rPr>
        <w:t>Show all working</w:t>
      </w:r>
      <w:r>
        <w:rPr>
          <w:b/>
          <w:i/>
          <w:u w:val="single"/>
        </w:rPr>
        <w:t xml:space="preserve"> to maximise marks</w:t>
      </w:r>
      <w:r w:rsidRPr="003B3F06">
        <w:rPr>
          <w:b/>
          <w:i/>
          <w:u w:val="single"/>
        </w:rPr>
        <w:t>.</w:t>
      </w:r>
    </w:p>
    <w:p w14:paraId="7B7161E1" w14:textId="77777777" w:rsidR="00BD4347" w:rsidRDefault="00BD4347" w:rsidP="00D86D83">
      <w:pPr>
        <w:spacing w:after="0"/>
        <w:ind w:left="284"/>
        <w:jc w:val="center"/>
      </w:pPr>
    </w:p>
    <w:p w14:paraId="016A9C1F" w14:textId="440C5FAE" w:rsidR="000D620D" w:rsidRPr="00E73D14" w:rsidRDefault="00863346" w:rsidP="00E73D14">
      <w:pPr>
        <w:autoSpaceDE w:val="0"/>
        <w:autoSpaceDN w:val="0"/>
        <w:adjustRightInd w:val="0"/>
        <w:ind w:right="-437"/>
        <w:rPr>
          <w:b/>
          <w:bCs/>
          <w:szCs w:val="24"/>
        </w:rPr>
      </w:pPr>
      <w:r>
        <w:rPr>
          <w:b/>
          <w:bCs/>
          <w:szCs w:val="24"/>
        </w:rPr>
        <w:t>Question 8</w:t>
      </w:r>
      <w:r w:rsidR="00403B4B">
        <w:rPr>
          <w:b/>
          <w:bCs/>
          <w:szCs w:val="24"/>
        </w:rPr>
        <w:tab/>
      </w:r>
      <w:r w:rsidR="000460D1">
        <w:rPr>
          <w:b/>
          <w:bCs/>
          <w:szCs w:val="24"/>
        </w:rPr>
        <w:t>(4</w:t>
      </w:r>
      <w:r w:rsidR="000D620D" w:rsidRPr="00E73D14">
        <w:rPr>
          <w:b/>
          <w:bCs/>
          <w:szCs w:val="24"/>
        </w:rPr>
        <w:t xml:space="preserve"> marks</w:t>
      </w:r>
      <w:r w:rsidR="00FE5A62">
        <w:rPr>
          <w:b/>
          <w:bCs/>
          <w:szCs w:val="24"/>
        </w:rPr>
        <w:t xml:space="preserve"> – 1, 1, 1, 1</w:t>
      </w:r>
      <w:r w:rsidR="000D620D" w:rsidRPr="00E73D14">
        <w:rPr>
          <w:b/>
          <w:bCs/>
          <w:szCs w:val="24"/>
        </w:rPr>
        <w:t>)</w:t>
      </w:r>
    </w:p>
    <w:p w14:paraId="7C01C841" w14:textId="6FA6B72B" w:rsidR="00863346" w:rsidRDefault="005A1999" w:rsidP="000B72F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ind w:right="-436"/>
        <w:contextualSpacing w:val="0"/>
        <w:rPr>
          <w:szCs w:val="24"/>
        </w:rPr>
      </w:pPr>
      <w:r>
        <w:rPr>
          <w:szCs w:val="24"/>
        </w:rPr>
        <w:t xml:space="preserve">Complete the table to show the sample space of the event of throwing two six sided dice </w:t>
      </w:r>
      <w:proofErr w:type="gramStart"/>
      <w:r>
        <w:rPr>
          <w:szCs w:val="24"/>
        </w:rPr>
        <w:t>and  multiply</w:t>
      </w:r>
      <w:proofErr w:type="gramEnd"/>
      <w:r>
        <w:rPr>
          <w:szCs w:val="24"/>
        </w:rPr>
        <w:t xml:space="preserve"> the numbers together.</w:t>
      </w:r>
    </w:p>
    <w:p w14:paraId="24A3BD65" w14:textId="77777777" w:rsidR="000B72FB" w:rsidRDefault="000B72FB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51065917" w14:textId="3E01333B" w:rsidR="005A1999" w:rsidRDefault="000B72FB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  <w:r>
        <w:rPr>
          <w:szCs w:val="24"/>
        </w:rPr>
        <w:t xml:space="preserve">                                                          1st dice</w:t>
      </w:r>
    </w:p>
    <w:tbl>
      <w:tblPr>
        <w:tblStyle w:val="TableGrid"/>
        <w:tblpPr w:leftFromText="180" w:rightFromText="180" w:vertAnchor="text" w:horzAnchor="page" w:tblpX="2521" w:tblpY="154"/>
        <w:tblW w:w="0" w:type="auto"/>
        <w:tblLook w:val="04A0" w:firstRow="1" w:lastRow="0" w:firstColumn="1" w:lastColumn="0" w:noHBand="0" w:noVBand="1"/>
      </w:tblPr>
      <w:tblGrid>
        <w:gridCol w:w="567"/>
        <w:gridCol w:w="709"/>
        <w:gridCol w:w="708"/>
        <w:gridCol w:w="815"/>
        <w:gridCol w:w="709"/>
        <w:gridCol w:w="709"/>
        <w:gridCol w:w="850"/>
      </w:tblGrid>
      <w:tr w:rsidR="00F0666C" w14:paraId="3BA1643E" w14:textId="77777777" w:rsidTr="00F0666C">
        <w:tc>
          <w:tcPr>
            <w:tcW w:w="567" w:type="dxa"/>
            <w:tcBorders>
              <w:top w:val="nil"/>
              <w:left w:val="nil"/>
            </w:tcBorders>
          </w:tcPr>
          <w:p w14:paraId="7C1065C7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1C1D7928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708" w:type="dxa"/>
          </w:tcPr>
          <w:p w14:paraId="31BDC2BB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  <w:p w14:paraId="57E4598C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15" w:type="dxa"/>
          </w:tcPr>
          <w:p w14:paraId="6E4C32FD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709" w:type="dxa"/>
          </w:tcPr>
          <w:p w14:paraId="7C4CF9A9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709" w:type="dxa"/>
          </w:tcPr>
          <w:p w14:paraId="3012BC03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50" w:type="dxa"/>
          </w:tcPr>
          <w:p w14:paraId="59C37D0E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144" w:right="-436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</w:tr>
      <w:tr w:rsidR="00F0666C" w14:paraId="50B9982B" w14:textId="77777777" w:rsidTr="00F0666C">
        <w:tc>
          <w:tcPr>
            <w:tcW w:w="567" w:type="dxa"/>
          </w:tcPr>
          <w:p w14:paraId="398F766A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709" w:type="dxa"/>
          </w:tcPr>
          <w:p w14:paraId="4FBE9CD2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  <w:p w14:paraId="5E92F5BC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8" w:type="dxa"/>
          </w:tcPr>
          <w:p w14:paraId="46EA1825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15" w:type="dxa"/>
          </w:tcPr>
          <w:p w14:paraId="1DAD1E08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1565E38A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00D6D551" w14:textId="1BE6E13E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50" w:type="dxa"/>
          </w:tcPr>
          <w:p w14:paraId="4CC23009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</w:tr>
      <w:tr w:rsidR="00F0666C" w14:paraId="0446BA35" w14:textId="77777777" w:rsidTr="00F0666C">
        <w:tc>
          <w:tcPr>
            <w:tcW w:w="567" w:type="dxa"/>
          </w:tcPr>
          <w:p w14:paraId="7B0F9930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709" w:type="dxa"/>
          </w:tcPr>
          <w:p w14:paraId="2074B209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  <w:p w14:paraId="37DED6D1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8" w:type="dxa"/>
          </w:tcPr>
          <w:p w14:paraId="7AE3D7B4" w14:textId="721615AD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15" w:type="dxa"/>
          </w:tcPr>
          <w:p w14:paraId="11D7150C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034F1C32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0CF94B70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50" w:type="dxa"/>
          </w:tcPr>
          <w:p w14:paraId="52CFADAD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</w:tr>
      <w:tr w:rsidR="00F0666C" w14:paraId="3C4D3E40" w14:textId="77777777" w:rsidTr="00F0666C">
        <w:tc>
          <w:tcPr>
            <w:tcW w:w="567" w:type="dxa"/>
          </w:tcPr>
          <w:p w14:paraId="28622AD1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709" w:type="dxa"/>
          </w:tcPr>
          <w:p w14:paraId="59116A2B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  <w:p w14:paraId="0C22D016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8" w:type="dxa"/>
          </w:tcPr>
          <w:p w14:paraId="2E959504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15" w:type="dxa"/>
          </w:tcPr>
          <w:p w14:paraId="3B8276B2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17106601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6B25F7F2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50" w:type="dxa"/>
          </w:tcPr>
          <w:p w14:paraId="2AA5F8F9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</w:tr>
      <w:tr w:rsidR="00F0666C" w14:paraId="68307244" w14:textId="77777777" w:rsidTr="00F0666C">
        <w:tc>
          <w:tcPr>
            <w:tcW w:w="567" w:type="dxa"/>
          </w:tcPr>
          <w:p w14:paraId="7A59F643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709" w:type="dxa"/>
          </w:tcPr>
          <w:p w14:paraId="68496073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  <w:p w14:paraId="6205FC35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8" w:type="dxa"/>
          </w:tcPr>
          <w:p w14:paraId="1AA974B1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15" w:type="dxa"/>
          </w:tcPr>
          <w:p w14:paraId="71EE724E" w14:textId="59E23BCD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63A40987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270E6F2A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50" w:type="dxa"/>
          </w:tcPr>
          <w:p w14:paraId="6FCB600B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</w:tr>
      <w:tr w:rsidR="00F0666C" w14:paraId="63E954AB" w14:textId="77777777" w:rsidTr="00F0666C">
        <w:trPr>
          <w:trHeight w:val="384"/>
        </w:trPr>
        <w:tc>
          <w:tcPr>
            <w:tcW w:w="567" w:type="dxa"/>
          </w:tcPr>
          <w:p w14:paraId="259C86AD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  <w:p w14:paraId="00E76AE0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48FBC68D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8" w:type="dxa"/>
          </w:tcPr>
          <w:p w14:paraId="7DFCEB62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15" w:type="dxa"/>
          </w:tcPr>
          <w:p w14:paraId="6ADF03F0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08A6F96A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08BB084A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50" w:type="dxa"/>
          </w:tcPr>
          <w:p w14:paraId="0A39BBE1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</w:tr>
      <w:tr w:rsidR="00F0666C" w14:paraId="232F7BFA" w14:textId="77777777" w:rsidTr="00F0666C">
        <w:trPr>
          <w:trHeight w:val="564"/>
        </w:trPr>
        <w:tc>
          <w:tcPr>
            <w:tcW w:w="567" w:type="dxa"/>
          </w:tcPr>
          <w:p w14:paraId="09620B3A" w14:textId="468EE189" w:rsidR="00F0666C" w:rsidRDefault="00F0666C" w:rsidP="0070587D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709" w:type="dxa"/>
          </w:tcPr>
          <w:p w14:paraId="11556127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8" w:type="dxa"/>
          </w:tcPr>
          <w:p w14:paraId="137CC7AC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15" w:type="dxa"/>
          </w:tcPr>
          <w:p w14:paraId="3504D54C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157786D9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257CFC30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50" w:type="dxa"/>
          </w:tcPr>
          <w:p w14:paraId="46E3909C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</w:tr>
    </w:tbl>
    <w:p w14:paraId="53ADA7FD" w14:textId="77777777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09E9E27D" w14:textId="77777777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344768AB" w14:textId="77777777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0AE041B2" w14:textId="77777777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091C608E" w14:textId="77777777" w:rsidR="0070587D" w:rsidRDefault="0070587D" w:rsidP="0070587D">
      <w:r>
        <w:t xml:space="preserve">       </w:t>
      </w:r>
    </w:p>
    <w:p w14:paraId="394FC353" w14:textId="77777777" w:rsidR="0070587D" w:rsidRDefault="0070587D" w:rsidP="0070587D"/>
    <w:p w14:paraId="0146C0CD" w14:textId="44051ED2" w:rsidR="0070587D" w:rsidRDefault="0070587D" w:rsidP="0070587D">
      <w:r>
        <w:t xml:space="preserve">      2</w:t>
      </w:r>
      <w:r w:rsidRPr="00F0666C">
        <w:rPr>
          <w:vertAlign w:val="superscript"/>
        </w:rPr>
        <w:t>nd</w:t>
      </w:r>
      <w:r>
        <w:t xml:space="preserve"> Dice</w:t>
      </w:r>
    </w:p>
    <w:p w14:paraId="6BF4C5A0" w14:textId="714CDAE1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642D9656" w14:textId="69DAC74A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008FF454" w14:textId="7EA3E9A6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78B65731" w14:textId="3E77C726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45E4A3A1" w14:textId="4CA677FD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3C09B183" w14:textId="42A61743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1FAC15B5" w14:textId="04BED750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0075A42B" w14:textId="6935007E" w:rsidR="008B57A0" w:rsidRDefault="008B57A0" w:rsidP="008B57A0">
      <w:pPr>
        <w:pStyle w:val="ListParagraph"/>
        <w:autoSpaceDE w:val="0"/>
        <w:autoSpaceDN w:val="0"/>
        <w:adjustRightInd w:val="0"/>
        <w:spacing w:after="0"/>
        <w:ind w:left="474" w:right="-436"/>
        <w:rPr>
          <w:szCs w:val="24"/>
        </w:rPr>
      </w:pPr>
    </w:p>
    <w:p w14:paraId="028D10E1" w14:textId="12FE63B3" w:rsidR="005A1999" w:rsidRDefault="008B57A0" w:rsidP="000B72F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ind w:right="-436"/>
        <w:rPr>
          <w:szCs w:val="24"/>
        </w:rPr>
      </w:pPr>
      <w:r>
        <w:rPr>
          <w:szCs w:val="24"/>
        </w:rPr>
        <w:t>Calculate the probab</w:t>
      </w:r>
      <w:r w:rsidR="0017750E">
        <w:rPr>
          <w:szCs w:val="24"/>
        </w:rPr>
        <w:t>ility that the answer is less</w:t>
      </w:r>
      <w:r>
        <w:rPr>
          <w:szCs w:val="24"/>
        </w:rPr>
        <w:t xml:space="preserve"> than 12.</w:t>
      </w:r>
    </w:p>
    <w:p w14:paraId="64F53C49" w14:textId="20CDD026" w:rsidR="008B57A0" w:rsidRDefault="008B57A0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7AD2B011" w14:textId="3C27A88A" w:rsidR="008B57A0" w:rsidRDefault="008B57A0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7000F07D" w14:textId="67D77E0D" w:rsidR="008B57A0" w:rsidRDefault="008B57A0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510B9CD3" w14:textId="77777777" w:rsidR="004A73B6" w:rsidRDefault="004A73B6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09A349E3" w14:textId="77777777" w:rsidR="008B57A0" w:rsidRPr="008B57A0" w:rsidRDefault="008B57A0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01AB521C" w14:textId="0112A36A" w:rsidR="008B57A0" w:rsidRDefault="008B57A0" w:rsidP="000B72F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ind w:right="-436"/>
        <w:rPr>
          <w:szCs w:val="24"/>
        </w:rPr>
      </w:pPr>
      <w:r>
        <w:rPr>
          <w:szCs w:val="24"/>
        </w:rPr>
        <w:t xml:space="preserve">Calculate the probability that the answer </w:t>
      </w:r>
      <w:r w:rsidR="0017750E">
        <w:rPr>
          <w:szCs w:val="24"/>
        </w:rPr>
        <w:t xml:space="preserve">is a square </w:t>
      </w:r>
      <w:r>
        <w:rPr>
          <w:szCs w:val="24"/>
        </w:rPr>
        <w:t>number.</w:t>
      </w:r>
    </w:p>
    <w:p w14:paraId="3DBF1851" w14:textId="7BF99D3D" w:rsidR="000460D1" w:rsidRDefault="000460D1" w:rsidP="000460D1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321215D6" w14:textId="458C3E44" w:rsidR="000460D1" w:rsidRDefault="000460D1" w:rsidP="000460D1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303D9AF5" w14:textId="77777777" w:rsidR="004A73B6" w:rsidRDefault="004A73B6" w:rsidP="000460D1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789FD218" w14:textId="264BD0A4" w:rsidR="000460D1" w:rsidRDefault="000460D1" w:rsidP="000460D1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458FE909" w14:textId="77777777" w:rsidR="000460D1" w:rsidRPr="000460D1" w:rsidRDefault="000460D1" w:rsidP="000460D1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16875C87" w14:textId="041A0322" w:rsidR="000460D1" w:rsidRDefault="000460D1" w:rsidP="000B72F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ind w:right="-436"/>
        <w:rPr>
          <w:szCs w:val="24"/>
        </w:rPr>
      </w:pPr>
      <w:r>
        <w:rPr>
          <w:szCs w:val="24"/>
        </w:rPr>
        <w:t>What is the probability that the answer is greater than 36?</w:t>
      </w:r>
    </w:p>
    <w:p w14:paraId="387A2CD1" w14:textId="5D1CC703" w:rsidR="008B57A0" w:rsidRDefault="008B57A0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340BA485" w14:textId="466E8431" w:rsidR="008B57A0" w:rsidRDefault="008B57A0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18D227D1" w14:textId="77777777" w:rsidR="004A73B6" w:rsidRDefault="004A73B6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20E10A60" w14:textId="7457C54F" w:rsidR="008B57A0" w:rsidRDefault="008B57A0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66396FFE" w14:textId="448A4CB3" w:rsidR="008B57A0" w:rsidRDefault="008B57A0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2858057A" w14:textId="2BF1D3B8" w:rsidR="00863346" w:rsidRPr="003F26A6" w:rsidRDefault="00863346" w:rsidP="00403B4B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b/>
          <w:szCs w:val="24"/>
        </w:rPr>
      </w:pPr>
      <w:r w:rsidRPr="00CE5E89">
        <w:rPr>
          <w:b/>
          <w:szCs w:val="24"/>
        </w:rPr>
        <w:t>Question</w:t>
      </w:r>
      <w:r>
        <w:rPr>
          <w:b/>
          <w:szCs w:val="24"/>
        </w:rPr>
        <w:t xml:space="preserve"> 9</w:t>
      </w:r>
      <w:r w:rsidR="00403B4B">
        <w:rPr>
          <w:b/>
          <w:szCs w:val="24"/>
        </w:rPr>
        <w:tab/>
        <w:t xml:space="preserve"> </w:t>
      </w:r>
      <w:r w:rsidRPr="00CE5E89">
        <w:rPr>
          <w:b/>
          <w:szCs w:val="24"/>
        </w:rPr>
        <w:t>(5 Marks)</w:t>
      </w:r>
    </w:p>
    <w:p w14:paraId="53D6D5F0" w14:textId="77777777" w:rsidR="00863346" w:rsidRPr="003F26A6" w:rsidRDefault="00863346" w:rsidP="00403B4B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szCs w:val="24"/>
        </w:rPr>
      </w:pPr>
      <w:r>
        <w:rPr>
          <w:szCs w:val="24"/>
        </w:rPr>
        <w:t>Brodie</w:t>
      </w:r>
      <w:r w:rsidRPr="003F26A6">
        <w:rPr>
          <w:szCs w:val="24"/>
        </w:rPr>
        <w:t xml:space="preserve"> </w:t>
      </w:r>
      <w:r w:rsidRPr="003F26A6">
        <w:rPr>
          <w:b/>
          <w:szCs w:val="24"/>
        </w:rPr>
        <w:t>ALWAYS</w:t>
      </w:r>
      <w:r w:rsidRPr="003F26A6">
        <w:rPr>
          <w:szCs w:val="24"/>
        </w:rPr>
        <w:t xml:space="preserve"> orders from the following items when he eats at McDonalds; a Big Mac or a Quarter Pounder to start, then either a Chocolate, Caramel or Strawberry Mega Choc Waffle Cone and finally either a Coke or Fanta to wash it down. </w:t>
      </w:r>
    </w:p>
    <w:p w14:paraId="73DA3000" w14:textId="77777777" w:rsidR="00863346" w:rsidRPr="003F26A6" w:rsidRDefault="00863346" w:rsidP="00403B4B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szCs w:val="24"/>
        </w:rPr>
      </w:pPr>
      <w:r w:rsidRPr="003F26A6">
        <w:rPr>
          <w:szCs w:val="24"/>
        </w:rPr>
        <w:t xml:space="preserve">If </w:t>
      </w:r>
      <w:r>
        <w:rPr>
          <w:szCs w:val="24"/>
        </w:rPr>
        <w:t>Brodie</w:t>
      </w:r>
      <w:r w:rsidRPr="003F26A6">
        <w:rPr>
          <w:szCs w:val="24"/>
        </w:rPr>
        <w:t xml:space="preserve"> goes to McDonalds twice a week for 3 weeks how many Chocolate Mega Choc Waffle Cones would you expect </w:t>
      </w:r>
      <w:r>
        <w:rPr>
          <w:szCs w:val="24"/>
        </w:rPr>
        <w:t>Brodie</w:t>
      </w:r>
      <w:r w:rsidRPr="003F26A6">
        <w:rPr>
          <w:szCs w:val="24"/>
        </w:rPr>
        <w:t xml:space="preserve"> to eat? Justify by demonstrating the sample space.</w:t>
      </w:r>
    </w:p>
    <w:p w14:paraId="6D7122FC" w14:textId="77777777" w:rsidR="00863346" w:rsidRPr="003F26A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76FABD01" w14:textId="77777777" w:rsidR="000D620D" w:rsidRPr="003F26A6" w:rsidRDefault="000D620D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53EAE8D4" w14:textId="77777777" w:rsidR="00C83663" w:rsidRDefault="00C83663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14706BB6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37E0D466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47411822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2747AA58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35EAB38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61DB2E20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308576F7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B31A671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ACB062F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29B8F757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37F59C46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6478F0D6" w14:textId="089696D6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14255295" w14:textId="76DDD280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36E1776E" w14:textId="02AF856A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229DEDCE" w14:textId="1FB8B774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C62AFCA" w14:textId="40FE9945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24AD173" w14:textId="0B51D30A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5D19EB31" w14:textId="4660AF5A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633E438" w14:textId="0FC6E7A0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5CB0B034" w14:textId="016494E2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AB05B5A" w14:textId="2AAD367B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520FE729" w14:textId="4723E341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46D1FE31" w14:textId="011185E1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1849C7AE" w14:textId="617E27DD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3FCC43D5" w14:textId="1A530BD0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7EF8DE56" w14:textId="2C7676CA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57B7EC70" w14:textId="45F66259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1827CC1F" w14:textId="49CE884B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134F8695" w14:textId="77777777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EBC1F8E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62134DF2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19A22212" w14:textId="77777777" w:rsidR="00863346" w:rsidRPr="003F26A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75F2E2A8" w14:textId="77777777" w:rsidR="00C83663" w:rsidRPr="003F26A6" w:rsidRDefault="00C83663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1EE387A" w14:textId="77777777" w:rsidR="00C83663" w:rsidRPr="003F26A6" w:rsidRDefault="00C83663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43F599AA" w14:textId="1EC72D5D" w:rsidR="00587E0B" w:rsidRPr="003F26A6" w:rsidRDefault="00403B4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b/>
          <w:szCs w:val="24"/>
        </w:rPr>
      </w:pPr>
      <w:r>
        <w:rPr>
          <w:b/>
          <w:szCs w:val="24"/>
        </w:rPr>
        <w:t>Question 10</w:t>
      </w:r>
      <w:proofErr w:type="gramStart"/>
      <w:r>
        <w:rPr>
          <w:b/>
          <w:szCs w:val="24"/>
        </w:rPr>
        <w:t xml:space="preserve">   </w:t>
      </w:r>
      <w:r w:rsidR="00CF7343">
        <w:rPr>
          <w:b/>
          <w:szCs w:val="24"/>
        </w:rPr>
        <w:t>(</w:t>
      </w:r>
      <w:proofErr w:type="gramEnd"/>
      <w:r w:rsidR="00CF7343">
        <w:rPr>
          <w:b/>
          <w:szCs w:val="24"/>
        </w:rPr>
        <w:t>7 Marks: 2, 1, 1, 3</w:t>
      </w:r>
      <w:r w:rsidR="00587E0B" w:rsidRPr="003F26A6">
        <w:rPr>
          <w:b/>
          <w:szCs w:val="24"/>
        </w:rPr>
        <w:t>)</w:t>
      </w:r>
    </w:p>
    <w:p w14:paraId="4014E0BB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 xml:space="preserve">In basketball a player can shoot one of 3 shots; a 2 pointer (worth 2 points), a 3 pointer (worth 3 points) or a Free Throw (worth 1 point). A player’s shooting percentage is the probability of making that shot.  </w:t>
      </w:r>
    </w:p>
    <w:p w14:paraId="0C52A993" w14:textId="60E0BB2D" w:rsidR="00863346" w:rsidRPr="00863346" w:rsidRDefault="00474261" w:rsidP="0086334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  <w:r>
        <w:rPr>
          <w:szCs w:val="24"/>
          <w:lang w:val="en-US"/>
        </w:rPr>
        <w:t>If Tiani</w:t>
      </w:r>
      <w:r w:rsidR="00587E0B" w:rsidRPr="003F26A6">
        <w:rPr>
          <w:szCs w:val="24"/>
          <w:lang w:val="en-US"/>
        </w:rPr>
        <w:t xml:space="preserve"> has a 2-Point field goal percentage of 46%, a 3-Point field goal percentage of 30% and a Free Throw percentage of 80%. Calculate:</w:t>
      </w:r>
    </w:p>
    <w:p w14:paraId="623DB37B" w14:textId="77777777" w:rsidR="00587E0B" w:rsidRPr="003F26A6" w:rsidRDefault="00587E0B" w:rsidP="003F26A6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right="-437"/>
        <w:contextualSpacing w:val="0"/>
        <w:rPr>
          <w:szCs w:val="24"/>
        </w:rPr>
      </w:pPr>
      <w:r w:rsidRPr="003F26A6">
        <w:rPr>
          <w:szCs w:val="24"/>
          <w:lang w:val="en-US"/>
        </w:rPr>
        <w:t>How many Free Throws would you expect to be successful from 56 shots?</w:t>
      </w:r>
    </w:p>
    <w:p w14:paraId="741B694C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5AA36CDD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4A94359F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32D9FEB6" w14:textId="77777777" w:rsidR="00587E0B" w:rsidRPr="003F26A6" w:rsidRDefault="00587E0B" w:rsidP="003F26A6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right="-437"/>
        <w:contextualSpacing w:val="0"/>
        <w:rPr>
          <w:szCs w:val="24"/>
        </w:rPr>
      </w:pPr>
      <w:r w:rsidRPr="003F26A6">
        <w:rPr>
          <w:szCs w:val="24"/>
          <w:lang w:val="en-US"/>
        </w:rPr>
        <w:t>How many 2-Pointers would you expect to be successful from 21 shots?</w:t>
      </w:r>
    </w:p>
    <w:p w14:paraId="700D5FCF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4C218448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3CDC9034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7494F0C1" w14:textId="77777777" w:rsidR="00587E0B" w:rsidRPr="003F26A6" w:rsidRDefault="00587E0B" w:rsidP="003F26A6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right="-437"/>
        <w:contextualSpacing w:val="0"/>
        <w:rPr>
          <w:szCs w:val="24"/>
        </w:rPr>
      </w:pPr>
      <w:r w:rsidRPr="003F26A6">
        <w:rPr>
          <w:szCs w:val="24"/>
          <w:lang w:val="en-US"/>
        </w:rPr>
        <w:t>How many 3-Pointers would you expect to be successful if 15 were shot?</w:t>
      </w:r>
    </w:p>
    <w:p w14:paraId="10E52277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4167D691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479F6060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48412BB3" w14:textId="301075A7" w:rsidR="00587E0B" w:rsidRPr="003F26A6" w:rsidRDefault="00AB7241" w:rsidP="003F26A6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right="-437"/>
        <w:contextualSpacing w:val="0"/>
        <w:rPr>
          <w:szCs w:val="24"/>
        </w:rPr>
      </w:pPr>
      <w:r>
        <w:rPr>
          <w:szCs w:val="24"/>
          <w:lang w:val="en-US"/>
        </w:rPr>
        <w:t>Zac</w:t>
      </w:r>
      <w:r w:rsidR="00587E0B" w:rsidRPr="003F26A6">
        <w:rPr>
          <w:szCs w:val="24"/>
          <w:lang w:val="en-US"/>
        </w:rPr>
        <w:t xml:space="preserve"> rates himself as a 3-point shooter (3-Point field g</w:t>
      </w:r>
      <w:r>
        <w:rPr>
          <w:szCs w:val="24"/>
          <w:lang w:val="en-US"/>
        </w:rPr>
        <w:t xml:space="preserve">oal percentage of 35%) but </w:t>
      </w:r>
      <w:proofErr w:type="spellStart"/>
      <w:r>
        <w:rPr>
          <w:szCs w:val="24"/>
          <w:lang w:val="en-US"/>
        </w:rPr>
        <w:t>Tia</w:t>
      </w:r>
      <w:r w:rsidR="00796E06">
        <w:rPr>
          <w:szCs w:val="24"/>
          <w:lang w:val="en-US"/>
        </w:rPr>
        <w:t>ni</w:t>
      </w:r>
      <w:proofErr w:type="spellEnd"/>
      <w:r w:rsidR="00796E06">
        <w:rPr>
          <w:szCs w:val="24"/>
          <w:lang w:val="en-US"/>
        </w:rPr>
        <w:t xml:space="preserve"> thinks differently. </w:t>
      </w:r>
      <w:proofErr w:type="spellStart"/>
      <w:r w:rsidR="00796E06">
        <w:rPr>
          <w:szCs w:val="24"/>
          <w:lang w:val="en-US"/>
        </w:rPr>
        <w:t>Tiani</w:t>
      </w:r>
      <w:proofErr w:type="spellEnd"/>
      <w:r w:rsidR="00796E06">
        <w:rPr>
          <w:szCs w:val="24"/>
          <w:lang w:val="en-US"/>
        </w:rPr>
        <w:t xml:space="preserve"> challenges Zac</w:t>
      </w:r>
      <w:r w:rsidR="00587E0B" w:rsidRPr="003F26A6">
        <w:rPr>
          <w:szCs w:val="24"/>
          <w:lang w:val="en-US"/>
        </w:rPr>
        <w:t xml:space="preserve"> to a shootout and says that with 20 shots </w:t>
      </w:r>
      <w:r w:rsidR="00AA35C2">
        <w:rPr>
          <w:szCs w:val="24"/>
          <w:lang w:val="en-US"/>
        </w:rPr>
        <w:t>s</w:t>
      </w:r>
      <w:r w:rsidR="00587E0B" w:rsidRPr="003F26A6">
        <w:rPr>
          <w:szCs w:val="24"/>
          <w:lang w:val="en-US"/>
        </w:rPr>
        <w:t>he could outscore</w:t>
      </w:r>
      <w:r w:rsidR="00796E06">
        <w:rPr>
          <w:szCs w:val="24"/>
          <w:lang w:val="en-US"/>
        </w:rPr>
        <w:t xml:space="preserve"> Zac</w:t>
      </w:r>
      <w:r w:rsidR="00587E0B" w:rsidRPr="003F26A6">
        <w:rPr>
          <w:szCs w:val="24"/>
          <w:lang w:val="en-US"/>
        </w:rPr>
        <w:t xml:space="preserve"> by sho</w:t>
      </w:r>
      <w:r w:rsidR="00796E06">
        <w:rPr>
          <w:szCs w:val="24"/>
          <w:lang w:val="en-US"/>
        </w:rPr>
        <w:t>oting only 2 pointers, with Zac</w:t>
      </w:r>
      <w:r w:rsidR="00587E0B" w:rsidRPr="003F26A6">
        <w:rPr>
          <w:szCs w:val="24"/>
          <w:lang w:val="en-US"/>
        </w:rPr>
        <w:t xml:space="preserve"> only shooting 3 pointers. Is </w:t>
      </w:r>
      <w:r w:rsidR="00153F61">
        <w:rPr>
          <w:szCs w:val="24"/>
          <w:lang w:val="en-US"/>
        </w:rPr>
        <w:t>s</w:t>
      </w:r>
      <w:r w:rsidR="00587E0B" w:rsidRPr="003F26A6">
        <w:rPr>
          <w:szCs w:val="24"/>
          <w:lang w:val="en-US"/>
        </w:rPr>
        <w:t xml:space="preserve">he correct? Justify with calculations </w:t>
      </w:r>
    </w:p>
    <w:p w14:paraId="0736504A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1FC15C79" w14:textId="77777777" w:rsidR="003F26A6" w:rsidRP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580548ED" w14:textId="77777777" w:rsidR="003F26A6" w:rsidRP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5DCB8410" w14:textId="77777777" w:rsidR="003F26A6" w:rsidRP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63963D17" w14:textId="77777777" w:rsidR="003F26A6" w:rsidRP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15B28F0C" w14:textId="77777777" w:rsid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04ECD276" w14:textId="77777777" w:rsidR="00863346" w:rsidRPr="003F26A6" w:rsidRDefault="0086334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3C8E8299" w14:textId="77777777" w:rsidR="003F26A6" w:rsidRP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66BB76F3" w14:textId="6A78AC4A" w:rsidR="00D922E5" w:rsidRPr="003F26A6" w:rsidRDefault="00C82E47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b/>
          <w:bCs/>
          <w:szCs w:val="24"/>
        </w:rPr>
      </w:pPr>
      <w:r>
        <w:rPr>
          <w:b/>
          <w:bCs/>
          <w:szCs w:val="24"/>
        </w:rPr>
        <w:t>Question 11</w:t>
      </w:r>
      <w:proofErr w:type="gramStart"/>
      <w:r>
        <w:rPr>
          <w:b/>
          <w:bCs/>
          <w:szCs w:val="24"/>
        </w:rPr>
        <w:t xml:space="preserve">   </w:t>
      </w:r>
      <w:r w:rsidR="00F13FBE">
        <w:rPr>
          <w:b/>
          <w:bCs/>
          <w:szCs w:val="24"/>
        </w:rPr>
        <w:t>(</w:t>
      </w:r>
      <w:proofErr w:type="gramEnd"/>
      <w:r w:rsidR="00F13FBE">
        <w:rPr>
          <w:b/>
          <w:bCs/>
          <w:szCs w:val="24"/>
        </w:rPr>
        <w:t>5</w:t>
      </w:r>
      <w:r w:rsidR="00D922E5" w:rsidRPr="003F26A6">
        <w:rPr>
          <w:b/>
          <w:bCs/>
          <w:szCs w:val="24"/>
        </w:rPr>
        <w:t xml:space="preserve"> marks)</w:t>
      </w:r>
    </w:p>
    <w:p w14:paraId="58E7FEF6" w14:textId="77777777" w:rsidR="00D14773" w:rsidRPr="00CF61C6" w:rsidRDefault="00D14773" w:rsidP="00D14773">
      <w:pPr>
        <w:rPr>
          <w:rFonts w:cs="Arial"/>
          <w:szCs w:val="24"/>
        </w:rPr>
      </w:pPr>
      <w:r w:rsidRPr="00CF61C6">
        <w:rPr>
          <w:rFonts w:cs="Arial"/>
          <w:szCs w:val="24"/>
        </w:rPr>
        <w:t xml:space="preserve">Two cards are drawn at random from a set of five playing cards. They </w:t>
      </w:r>
      <w:proofErr w:type="gramStart"/>
      <w:r w:rsidRPr="00CF61C6">
        <w:rPr>
          <w:rFonts w:cs="Arial"/>
          <w:szCs w:val="24"/>
        </w:rPr>
        <w:t>are :</w:t>
      </w:r>
      <w:proofErr w:type="gramEnd"/>
      <w:r w:rsidRPr="00CF61C6">
        <w:rPr>
          <w:rFonts w:cs="Arial"/>
          <w:szCs w:val="24"/>
        </w:rPr>
        <w:t xml:space="preserve"> </w:t>
      </w:r>
    </w:p>
    <w:p w14:paraId="572D0D17" w14:textId="77777777" w:rsidR="00D14773" w:rsidRPr="00CF61C6" w:rsidRDefault="00D14773" w:rsidP="00D14773">
      <w:pPr>
        <w:rPr>
          <w:rFonts w:cs="Arial"/>
          <w:szCs w:val="24"/>
        </w:rPr>
      </w:pP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449411" wp14:editId="0DF11D21">
                <wp:simplePos x="0" y="0"/>
                <wp:positionH relativeFrom="column">
                  <wp:posOffset>3240405</wp:posOffset>
                </wp:positionH>
                <wp:positionV relativeFrom="paragraph">
                  <wp:posOffset>39370</wp:posOffset>
                </wp:positionV>
                <wp:extent cx="109855" cy="127000"/>
                <wp:effectExtent l="19050" t="0" r="42545" b="25400"/>
                <wp:wrapNone/>
                <wp:docPr id="5" name="Hear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FA1B8" id="Heart 5" o:spid="_x0000_s1026" style="position:absolute;margin-left:255.15pt;margin-top:3.1pt;width:8.65pt;height:1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F7435E" wp14:editId="29E058D2">
                <wp:simplePos x="0" y="0"/>
                <wp:positionH relativeFrom="column">
                  <wp:posOffset>2374265</wp:posOffset>
                </wp:positionH>
                <wp:positionV relativeFrom="paragraph">
                  <wp:posOffset>39370</wp:posOffset>
                </wp:positionV>
                <wp:extent cx="109855" cy="127000"/>
                <wp:effectExtent l="19050" t="0" r="42545" b="25400"/>
                <wp:wrapNone/>
                <wp:docPr id="2" name="He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DB817" id="Heart 2" o:spid="_x0000_s1026" style="position:absolute;margin-left:186.95pt;margin-top:3.1pt;width:8.65pt;height:1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BC4AE1" wp14:editId="3891645E">
                <wp:simplePos x="0" y="0"/>
                <wp:positionH relativeFrom="column">
                  <wp:posOffset>1769110</wp:posOffset>
                </wp:positionH>
                <wp:positionV relativeFrom="paragraph">
                  <wp:posOffset>39370</wp:posOffset>
                </wp:positionV>
                <wp:extent cx="109855" cy="127000"/>
                <wp:effectExtent l="19050" t="0" r="42545" b="25400"/>
                <wp:wrapNone/>
                <wp:docPr id="6" name="Hear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2DD2D" id="Heart 6" o:spid="_x0000_s1026" style="position:absolute;margin-left:139.3pt;margin-top:3.1pt;width:8.65pt;height:1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C440B1" wp14:editId="4FF29846">
                <wp:simplePos x="0" y="0"/>
                <wp:positionH relativeFrom="column">
                  <wp:posOffset>895985</wp:posOffset>
                </wp:positionH>
                <wp:positionV relativeFrom="paragraph">
                  <wp:posOffset>40640</wp:posOffset>
                </wp:positionV>
                <wp:extent cx="109855" cy="127000"/>
                <wp:effectExtent l="19050" t="0" r="42545" b="25400"/>
                <wp:wrapNone/>
                <wp:docPr id="7" name="Hear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516D8" id="Heart 7" o:spid="_x0000_s1026" style="position:absolute;margin-left:70.55pt;margin-top:3.2pt;width:8.65pt;height:1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C88455" wp14:editId="2F896E9F">
                <wp:simplePos x="0" y="0"/>
                <wp:positionH relativeFrom="column">
                  <wp:posOffset>253365</wp:posOffset>
                </wp:positionH>
                <wp:positionV relativeFrom="paragraph">
                  <wp:posOffset>40640</wp:posOffset>
                </wp:positionV>
                <wp:extent cx="109855" cy="127000"/>
                <wp:effectExtent l="19050" t="0" r="42545" b="25400"/>
                <wp:wrapNone/>
                <wp:docPr id="8" name="Hear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78324" id="Heart 8" o:spid="_x0000_s1026" style="position:absolute;margin-left:19.95pt;margin-top:3.2pt;width:8.65pt;height:1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szCs w:val="24"/>
        </w:rPr>
        <w:t xml:space="preserve"> 10    </w:t>
      </w:r>
      <w:proofErr w:type="gramStart"/>
      <w:r w:rsidRPr="00CF61C6">
        <w:rPr>
          <w:rFonts w:cs="Arial"/>
          <w:szCs w:val="24"/>
        </w:rPr>
        <w:t xml:space="preserve">  ,</w:t>
      </w:r>
      <w:proofErr w:type="gramEnd"/>
      <w:r w:rsidRPr="00CF61C6">
        <w:rPr>
          <w:rFonts w:cs="Arial"/>
          <w:szCs w:val="24"/>
        </w:rPr>
        <w:t xml:space="preserve"> Jack       , Queen      , King       and Ace       </w:t>
      </w:r>
    </w:p>
    <w:p w14:paraId="765C1081" w14:textId="77777777" w:rsidR="00D14773" w:rsidRPr="00CF61C6" w:rsidRDefault="00D14773" w:rsidP="00D14773">
      <w:pPr>
        <w:rPr>
          <w:rFonts w:cs="Arial"/>
          <w:szCs w:val="24"/>
        </w:rPr>
      </w:pPr>
      <w:r w:rsidRPr="00CF61C6">
        <w:rPr>
          <w:rFonts w:cs="Arial"/>
          <w:szCs w:val="24"/>
        </w:rPr>
        <w:t xml:space="preserve">After the first card is drawn, it is </w:t>
      </w:r>
      <w:r w:rsidRPr="00CF61C6">
        <w:rPr>
          <w:rFonts w:cs="Arial"/>
          <w:b/>
          <w:szCs w:val="24"/>
        </w:rPr>
        <w:t>not</w:t>
      </w:r>
      <w:r w:rsidRPr="00CF61C6">
        <w:rPr>
          <w:rFonts w:cs="Arial"/>
          <w:szCs w:val="24"/>
        </w:rPr>
        <w:t xml:space="preserve"> returned to the pile.</w:t>
      </w:r>
    </w:p>
    <w:p w14:paraId="44F22D4F" w14:textId="77777777" w:rsidR="00D14773" w:rsidRPr="00CF61C6" w:rsidRDefault="00D14773" w:rsidP="00D14773">
      <w:pPr>
        <w:pStyle w:val="ListParagraph"/>
        <w:numPr>
          <w:ilvl w:val="0"/>
          <w:numId w:val="40"/>
        </w:numPr>
        <w:rPr>
          <w:rFonts w:cs="Arial"/>
          <w:szCs w:val="24"/>
        </w:rPr>
      </w:pPr>
      <w:r w:rsidRPr="00CF61C6">
        <w:rPr>
          <w:rFonts w:cs="Arial"/>
          <w:szCs w:val="24"/>
        </w:rPr>
        <w:t>Draw a tree diagram to display all possible combinations of the two cards that could be selected.</w:t>
      </w:r>
    </w:p>
    <w:p w14:paraId="19C100B3" w14:textId="30AE8534" w:rsidR="00D14773" w:rsidRDefault="00D14773" w:rsidP="00D14773">
      <w:pPr>
        <w:rPr>
          <w:rFonts w:cs="Arial"/>
          <w:szCs w:val="24"/>
        </w:rPr>
      </w:pPr>
    </w:p>
    <w:p w14:paraId="3238EE50" w14:textId="4D1B4569" w:rsidR="00D14773" w:rsidRDefault="00D14773" w:rsidP="00D14773">
      <w:pPr>
        <w:rPr>
          <w:rFonts w:cs="Arial"/>
          <w:szCs w:val="24"/>
        </w:rPr>
      </w:pPr>
    </w:p>
    <w:p w14:paraId="2A429886" w14:textId="57E21C2D" w:rsidR="00D14773" w:rsidRDefault="00D14773" w:rsidP="00D14773">
      <w:pPr>
        <w:rPr>
          <w:rFonts w:cs="Arial"/>
          <w:szCs w:val="24"/>
        </w:rPr>
      </w:pPr>
    </w:p>
    <w:p w14:paraId="185FDFD7" w14:textId="4614D649" w:rsidR="00D14773" w:rsidRDefault="00D14773" w:rsidP="00D14773">
      <w:pPr>
        <w:rPr>
          <w:rFonts w:cs="Arial"/>
          <w:szCs w:val="24"/>
        </w:rPr>
      </w:pPr>
    </w:p>
    <w:p w14:paraId="286D758E" w14:textId="0A43838F" w:rsidR="00636880" w:rsidRDefault="00636880" w:rsidP="00D14773">
      <w:pPr>
        <w:rPr>
          <w:rFonts w:cs="Arial"/>
          <w:szCs w:val="24"/>
        </w:rPr>
      </w:pPr>
    </w:p>
    <w:p w14:paraId="5B1AB68D" w14:textId="2ADA2281" w:rsidR="00636880" w:rsidRDefault="00636880" w:rsidP="00D14773">
      <w:pPr>
        <w:rPr>
          <w:rFonts w:cs="Arial"/>
          <w:szCs w:val="24"/>
        </w:rPr>
      </w:pPr>
    </w:p>
    <w:p w14:paraId="0D6A7C31" w14:textId="492B28A9" w:rsidR="00636880" w:rsidRDefault="00636880" w:rsidP="00D14773">
      <w:pPr>
        <w:rPr>
          <w:rFonts w:cs="Arial"/>
          <w:szCs w:val="24"/>
        </w:rPr>
      </w:pPr>
    </w:p>
    <w:p w14:paraId="17C3B277" w14:textId="49A23541" w:rsidR="00636880" w:rsidRDefault="00636880" w:rsidP="00D14773">
      <w:pPr>
        <w:rPr>
          <w:rFonts w:cs="Arial"/>
          <w:szCs w:val="24"/>
        </w:rPr>
      </w:pPr>
    </w:p>
    <w:p w14:paraId="6EE1D707" w14:textId="77777777" w:rsidR="00636880" w:rsidRDefault="00636880" w:rsidP="00D14773">
      <w:pPr>
        <w:rPr>
          <w:rFonts w:cs="Arial"/>
          <w:szCs w:val="24"/>
        </w:rPr>
      </w:pPr>
    </w:p>
    <w:p w14:paraId="702BA837" w14:textId="55E12B5C" w:rsidR="00D14773" w:rsidRDefault="00D14773" w:rsidP="00D14773">
      <w:pPr>
        <w:rPr>
          <w:rFonts w:cs="Arial"/>
          <w:szCs w:val="24"/>
        </w:rPr>
      </w:pPr>
    </w:p>
    <w:p w14:paraId="3A49391F" w14:textId="77777777" w:rsidR="00D14773" w:rsidRPr="00CF61C6" w:rsidRDefault="00D14773" w:rsidP="00D14773">
      <w:pPr>
        <w:rPr>
          <w:rFonts w:cs="Arial"/>
          <w:szCs w:val="24"/>
        </w:rPr>
      </w:pPr>
    </w:p>
    <w:p w14:paraId="73600C78" w14:textId="77777777" w:rsidR="00D14773" w:rsidRPr="00CF61C6" w:rsidRDefault="00D14773" w:rsidP="00D14773">
      <w:pPr>
        <w:rPr>
          <w:rFonts w:cs="Arial"/>
          <w:szCs w:val="24"/>
        </w:rPr>
      </w:pPr>
    </w:p>
    <w:p w14:paraId="46CB4511" w14:textId="77777777" w:rsidR="00D14773" w:rsidRDefault="00D14773" w:rsidP="00D14773">
      <w:pPr>
        <w:pStyle w:val="ListParagraph"/>
        <w:numPr>
          <w:ilvl w:val="0"/>
          <w:numId w:val="40"/>
        </w:numPr>
        <w:rPr>
          <w:rFonts w:cs="Arial"/>
          <w:szCs w:val="24"/>
        </w:rPr>
      </w:pPr>
      <w:r w:rsidRPr="00CF61C6">
        <w:rPr>
          <w:rFonts w:cs="Arial"/>
          <w:szCs w:val="24"/>
        </w:rPr>
        <w:t>Hence calculate the probability that,</w:t>
      </w:r>
    </w:p>
    <w:p w14:paraId="7F25761D" w14:textId="77777777" w:rsidR="00D14773" w:rsidRPr="00CF61C6" w:rsidRDefault="00D14773" w:rsidP="00D14773">
      <w:pPr>
        <w:pStyle w:val="ListParagraph"/>
        <w:rPr>
          <w:rFonts w:cs="Arial"/>
          <w:szCs w:val="24"/>
        </w:rPr>
      </w:pPr>
    </w:p>
    <w:p w14:paraId="5B3127AD" w14:textId="77777777" w:rsidR="00D14773" w:rsidRPr="00CF61C6" w:rsidRDefault="00D14773" w:rsidP="00D14773">
      <w:pPr>
        <w:pStyle w:val="ListParagraph"/>
        <w:numPr>
          <w:ilvl w:val="0"/>
          <w:numId w:val="41"/>
        </w:numPr>
        <w:ind w:left="1134" w:hanging="425"/>
        <w:rPr>
          <w:rFonts w:cs="Arial"/>
          <w:szCs w:val="24"/>
        </w:rPr>
      </w:pP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66DC13" wp14:editId="03158D10">
                <wp:simplePos x="0" y="0"/>
                <wp:positionH relativeFrom="column">
                  <wp:posOffset>1242695</wp:posOffset>
                </wp:positionH>
                <wp:positionV relativeFrom="paragraph">
                  <wp:posOffset>29210</wp:posOffset>
                </wp:positionV>
                <wp:extent cx="109855" cy="127000"/>
                <wp:effectExtent l="19050" t="0" r="42545" b="25400"/>
                <wp:wrapNone/>
                <wp:docPr id="9" name="Hear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A05AF" id="Heart 9" o:spid="_x0000_s1026" style="position:absolute;margin-left:97.85pt;margin-top:2.3pt;width:8.65pt;height:1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szCs w:val="24"/>
        </w:rPr>
        <w:t>An Ace</w:t>
      </w:r>
      <w:r w:rsidRPr="00CF61C6">
        <w:rPr>
          <w:rFonts w:cs="Arial"/>
          <w:szCs w:val="24"/>
        </w:rPr>
        <w:tab/>
        <w:t xml:space="preserve"> is one of the two cards drawn</w:t>
      </w:r>
    </w:p>
    <w:p w14:paraId="07CBFC7B" w14:textId="77777777" w:rsidR="00D14773" w:rsidRPr="00CF61C6" w:rsidRDefault="00D14773" w:rsidP="00D14773">
      <w:pPr>
        <w:rPr>
          <w:rFonts w:cs="Arial"/>
          <w:szCs w:val="24"/>
        </w:rPr>
      </w:pPr>
    </w:p>
    <w:p w14:paraId="37A1ABFD" w14:textId="77777777" w:rsidR="00D14773" w:rsidRPr="00CF61C6" w:rsidRDefault="00D14773" w:rsidP="00D14773">
      <w:pPr>
        <w:rPr>
          <w:rFonts w:cs="Arial"/>
          <w:szCs w:val="24"/>
        </w:rPr>
      </w:pPr>
    </w:p>
    <w:p w14:paraId="504FD051" w14:textId="77777777" w:rsidR="00D14773" w:rsidRPr="00CF61C6" w:rsidRDefault="00D14773" w:rsidP="00D14773">
      <w:pPr>
        <w:pStyle w:val="ListParagraph"/>
        <w:numPr>
          <w:ilvl w:val="0"/>
          <w:numId w:val="41"/>
        </w:numPr>
        <w:ind w:left="1134" w:hanging="425"/>
        <w:rPr>
          <w:rFonts w:cs="Arial"/>
          <w:szCs w:val="24"/>
        </w:rPr>
      </w:pP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D14F37" wp14:editId="34D8D7DC">
                <wp:simplePos x="0" y="0"/>
                <wp:positionH relativeFrom="column">
                  <wp:posOffset>1242695</wp:posOffset>
                </wp:positionH>
                <wp:positionV relativeFrom="paragraph">
                  <wp:posOffset>22225</wp:posOffset>
                </wp:positionV>
                <wp:extent cx="109855" cy="127000"/>
                <wp:effectExtent l="19050" t="0" r="42545" b="25400"/>
                <wp:wrapNone/>
                <wp:docPr id="10" name="Hear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571F8" id="Heart 10" o:spid="_x0000_s1026" style="position:absolute;margin-left:97.85pt;margin-top:1.75pt;width:8.65pt;height:1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szCs w:val="24"/>
        </w:rPr>
        <w:t>A Jack        is drawn first</w:t>
      </w:r>
    </w:p>
    <w:p w14:paraId="20F7913D" w14:textId="77777777" w:rsidR="00D14773" w:rsidRPr="00CF61C6" w:rsidRDefault="00D14773" w:rsidP="00D14773">
      <w:pPr>
        <w:pStyle w:val="ListParagraph"/>
        <w:rPr>
          <w:rFonts w:cs="Arial"/>
          <w:szCs w:val="24"/>
        </w:rPr>
      </w:pPr>
    </w:p>
    <w:p w14:paraId="548B9485" w14:textId="77777777" w:rsidR="00D14773" w:rsidRPr="00CF61C6" w:rsidRDefault="00D14773" w:rsidP="00D14773">
      <w:pPr>
        <w:pStyle w:val="ListParagraph"/>
        <w:rPr>
          <w:rFonts w:cs="Arial"/>
          <w:szCs w:val="24"/>
        </w:rPr>
      </w:pPr>
    </w:p>
    <w:p w14:paraId="09CD9779" w14:textId="77777777" w:rsidR="00D14773" w:rsidRPr="00CF61C6" w:rsidRDefault="00D14773" w:rsidP="00D14773">
      <w:pPr>
        <w:pStyle w:val="ListParagraph"/>
        <w:rPr>
          <w:rFonts w:cs="Arial"/>
          <w:szCs w:val="24"/>
        </w:rPr>
      </w:pPr>
    </w:p>
    <w:p w14:paraId="2F38B8AD" w14:textId="77777777" w:rsidR="00D14773" w:rsidRPr="00CF61C6" w:rsidRDefault="00D14773" w:rsidP="00D14773">
      <w:pPr>
        <w:pStyle w:val="ListParagraph"/>
        <w:rPr>
          <w:rFonts w:cs="Arial"/>
          <w:szCs w:val="24"/>
        </w:rPr>
      </w:pPr>
    </w:p>
    <w:p w14:paraId="2E1195C6" w14:textId="77777777" w:rsidR="00D14773" w:rsidRPr="00CF61C6" w:rsidRDefault="00D14773" w:rsidP="00D14773">
      <w:pPr>
        <w:pStyle w:val="ListParagraph"/>
        <w:numPr>
          <w:ilvl w:val="0"/>
          <w:numId w:val="41"/>
        </w:numPr>
        <w:ind w:left="1134" w:hanging="425"/>
        <w:rPr>
          <w:rFonts w:cs="Arial"/>
          <w:szCs w:val="24"/>
        </w:rPr>
      </w:pP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DDEC75" wp14:editId="45C54707">
                <wp:simplePos x="0" y="0"/>
                <wp:positionH relativeFrom="column">
                  <wp:posOffset>2370455</wp:posOffset>
                </wp:positionH>
                <wp:positionV relativeFrom="paragraph">
                  <wp:posOffset>27940</wp:posOffset>
                </wp:positionV>
                <wp:extent cx="109855" cy="127000"/>
                <wp:effectExtent l="19050" t="0" r="42545" b="25400"/>
                <wp:wrapNone/>
                <wp:docPr id="11" name="Hear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C0A7A" id="Heart 11" o:spid="_x0000_s1026" style="position:absolute;margin-left:186.65pt;margin-top:2.2pt;width:8.65pt;height:1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2C191" wp14:editId="6808B256">
                <wp:simplePos x="0" y="0"/>
                <wp:positionH relativeFrom="column">
                  <wp:posOffset>1226185</wp:posOffset>
                </wp:positionH>
                <wp:positionV relativeFrom="paragraph">
                  <wp:posOffset>27940</wp:posOffset>
                </wp:positionV>
                <wp:extent cx="109855" cy="127000"/>
                <wp:effectExtent l="19050" t="0" r="42545" b="25400"/>
                <wp:wrapNone/>
                <wp:docPr id="12" name="Hear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7F14A" id="Heart 12" o:spid="_x0000_s1026" style="position:absolute;margin-left:96.55pt;margin-top:2.2pt;width:8.65pt;height:1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szCs w:val="24"/>
        </w:rPr>
        <w:t>A Jack       and a Queen      are drawn</w:t>
      </w:r>
    </w:p>
    <w:p w14:paraId="73AB86FF" w14:textId="77777777" w:rsidR="00D14773" w:rsidRPr="00CF61C6" w:rsidRDefault="00D14773" w:rsidP="00D14773">
      <w:pPr>
        <w:pStyle w:val="ListParagraph"/>
        <w:rPr>
          <w:rFonts w:cs="Arial"/>
          <w:szCs w:val="24"/>
        </w:rPr>
      </w:pPr>
    </w:p>
    <w:p w14:paraId="679F111E" w14:textId="6ABA55E6" w:rsidR="00D14773" w:rsidRDefault="00D14773" w:rsidP="00D14773">
      <w:pPr>
        <w:pStyle w:val="NormalWeb"/>
        <w:rPr>
          <w:color w:val="000000"/>
          <w:sz w:val="27"/>
          <w:szCs w:val="27"/>
        </w:rPr>
      </w:pPr>
    </w:p>
    <w:p w14:paraId="4A01185A" w14:textId="367C917F" w:rsidR="00E27652" w:rsidRPr="003F26A6" w:rsidRDefault="00845384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Question </w:t>
      </w:r>
      <w:proofErr w:type="gramStart"/>
      <w:r>
        <w:rPr>
          <w:b/>
          <w:szCs w:val="24"/>
          <w:lang w:val="en-US"/>
        </w:rPr>
        <w:t>12</w:t>
      </w:r>
      <w:r w:rsidR="00E27652" w:rsidRPr="003F26A6">
        <w:rPr>
          <w:b/>
          <w:szCs w:val="24"/>
          <w:lang w:val="en-US"/>
        </w:rPr>
        <w:t xml:space="preserve">  (</w:t>
      </w:r>
      <w:proofErr w:type="gramEnd"/>
      <w:r w:rsidR="00863346">
        <w:rPr>
          <w:b/>
          <w:szCs w:val="24"/>
          <w:lang w:val="en-US"/>
        </w:rPr>
        <w:t>10 Marks 1, 2, 3, 2</w:t>
      </w:r>
      <w:r w:rsidR="00E27652" w:rsidRPr="003F26A6">
        <w:rPr>
          <w:b/>
          <w:szCs w:val="24"/>
          <w:lang w:val="en-US"/>
        </w:rPr>
        <w:t xml:space="preserve">, 2) </w:t>
      </w:r>
    </w:p>
    <w:p w14:paraId="307193C4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Supposing that Ebola has a 70% fatality rate for those infected.</w:t>
      </w:r>
    </w:p>
    <w:p w14:paraId="103EA00C" w14:textId="77777777" w:rsidR="00E27652" w:rsidRPr="003F26A6" w:rsidRDefault="00E27652" w:rsidP="003F26A6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If there are 20 people in a hospital currently being treated for Ebola, how many of those people would you expect to die?</w:t>
      </w:r>
    </w:p>
    <w:p w14:paraId="4D8E97AB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725D5482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017FF3D2" w14:textId="3A240F0C" w:rsidR="00E27652" w:rsidRPr="003F26A6" w:rsidRDefault="00796E06" w:rsidP="003F26A6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436"/>
        <w:contextualSpacing w:val="0"/>
        <w:rPr>
          <w:szCs w:val="24"/>
          <w:lang w:val="en-US"/>
        </w:rPr>
      </w:pPr>
      <w:r>
        <w:rPr>
          <w:szCs w:val="24"/>
          <w:lang w:val="en-US"/>
        </w:rPr>
        <w:t xml:space="preserve">In a </w:t>
      </w:r>
      <w:r w:rsidR="00E27652" w:rsidRPr="003F26A6">
        <w:rPr>
          <w:szCs w:val="24"/>
          <w:lang w:val="en-US"/>
        </w:rPr>
        <w:t>village that has 15 people infected with the virus, how many of these are expected to survive?</w:t>
      </w:r>
    </w:p>
    <w:p w14:paraId="24B964AE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77583330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0DB0A4D3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You are studying the 20 people in hospital with the virus and want to conduct a simulation to determine what will happen to them.</w:t>
      </w:r>
    </w:p>
    <w:p w14:paraId="4CAFEF92" w14:textId="77777777" w:rsidR="00E27652" w:rsidRPr="003F26A6" w:rsidRDefault="00E27652" w:rsidP="003F26A6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Describe in detail how you could set up a simulation.  For each person, how will you determine whether or not they die?</w:t>
      </w:r>
    </w:p>
    <w:p w14:paraId="1486815E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071DB803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1A28FBCC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31507722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76F72BC4" w14:textId="77777777" w:rsidR="00E27652" w:rsidRPr="003F26A6" w:rsidRDefault="00E27652" w:rsidP="003F26A6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How many trials of the simulation would you run? Explain your reasons.</w:t>
      </w:r>
    </w:p>
    <w:p w14:paraId="0356E4EF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37995980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0939D678" w14:textId="77777777" w:rsidR="00E27652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3226E14A" w14:textId="77777777" w:rsidR="00403B4B" w:rsidRDefault="00403B4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189D96CC" w14:textId="77777777" w:rsidR="00403B4B" w:rsidRPr="003F26A6" w:rsidRDefault="00403B4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0AE56ECC" w14:textId="77777777" w:rsidR="00E27652" w:rsidRPr="003F26A6" w:rsidRDefault="00E27652" w:rsidP="003F26A6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Does this simulation guarantee to give you an accurate picture of what will happen? Explain.</w:t>
      </w:r>
    </w:p>
    <w:p w14:paraId="7DB61BEA" w14:textId="77777777" w:rsidR="00980474" w:rsidRPr="003F26A6" w:rsidRDefault="00980474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4E59CF20" w14:textId="77777777" w:rsidR="00980474" w:rsidRPr="003F26A6" w:rsidRDefault="00980474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3E4571B2" w14:textId="77777777" w:rsidR="00863346" w:rsidRDefault="00863346" w:rsidP="00E73D14">
      <w:pPr>
        <w:autoSpaceDE w:val="0"/>
        <w:autoSpaceDN w:val="0"/>
        <w:adjustRightInd w:val="0"/>
        <w:ind w:right="-436"/>
        <w:rPr>
          <w:szCs w:val="24"/>
        </w:rPr>
      </w:pPr>
    </w:p>
    <w:p w14:paraId="63E682FC" w14:textId="77777777" w:rsidR="00845384" w:rsidRDefault="00845384" w:rsidP="00E73D14">
      <w:pPr>
        <w:autoSpaceDE w:val="0"/>
        <w:autoSpaceDN w:val="0"/>
        <w:adjustRightInd w:val="0"/>
        <w:ind w:right="-436"/>
        <w:rPr>
          <w:szCs w:val="24"/>
        </w:rPr>
      </w:pPr>
    </w:p>
    <w:p w14:paraId="7BB3F2A4" w14:textId="73F156A5" w:rsidR="00587E0B" w:rsidRPr="00E73D14" w:rsidRDefault="00845384" w:rsidP="00E73D14">
      <w:pPr>
        <w:autoSpaceDE w:val="0"/>
        <w:autoSpaceDN w:val="0"/>
        <w:adjustRightInd w:val="0"/>
        <w:ind w:right="-436"/>
        <w:rPr>
          <w:b/>
          <w:szCs w:val="24"/>
        </w:rPr>
      </w:pPr>
      <w:r>
        <w:rPr>
          <w:b/>
          <w:szCs w:val="24"/>
        </w:rPr>
        <w:t>Question 13</w:t>
      </w:r>
      <w:r w:rsidR="00A110AA">
        <w:rPr>
          <w:b/>
          <w:szCs w:val="24"/>
        </w:rPr>
        <w:t xml:space="preserve"> </w:t>
      </w:r>
      <w:r w:rsidR="00587E0B" w:rsidRPr="00E73D14">
        <w:rPr>
          <w:b/>
          <w:szCs w:val="24"/>
        </w:rPr>
        <w:t>(7 Marks: 2, 2, 2, 1)</w:t>
      </w:r>
    </w:p>
    <w:p w14:paraId="417065F4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>This game is based on tennis but uses a coin and a six-sided die.  There are two players, A and B.  A serves by tossing a coin.  If the outcome is heads (H) the service is good; if tails (T) there is a fault and that player is allowed to serve again.  Only two services are allowed.  H or TH gives a good service; TT gives a double fault, and B wins the point.</w:t>
      </w:r>
    </w:p>
    <w:p w14:paraId="10041C88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ab/>
        <w:t>If the service is good, B rolls the die.</w:t>
      </w:r>
    </w:p>
    <w:p w14:paraId="08C74D8C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ab/>
        <w:t>If the outcome is 1, 2, 3, or 4 then it is a good stroke; if 5 or 6 then the point is lost.</w:t>
      </w:r>
    </w:p>
    <w:p w14:paraId="60F6B9EA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ab/>
        <w:t xml:space="preserve">If the stroke is </w:t>
      </w:r>
      <w:proofErr w:type="gramStart"/>
      <w:r w:rsidRPr="003F26A6">
        <w:rPr>
          <w:szCs w:val="24"/>
        </w:rPr>
        <w:t>good</w:t>
      </w:r>
      <w:proofErr w:type="gramEnd"/>
      <w:r w:rsidRPr="003F26A6">
        <w:rPr>
          <w:szCs w:val="24"/>
        </w:rPr>
        <w:t xml:space="preserve"> then A rolls the die.  This continues until the point is lost.</w:t>
      </w:r>
    </w:p>
    <w:p w14:paraId="74473FD7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b/>
          <w:szCs w:val="24"/>
        </w:rPr>
      </w:pPr>
      <w:r w:rsidRPr="003F26A6">
        <w:rPr>
          <w:szCs w:val="24"/>
        </w:rPr>
        <w:tab/>
      </w:r>
      <w:r w:rsidRPr="003F26A6">
        <w:rPr>
          <w:b/>
          <w:szCs w:val="24"/>
        </w:rPr>
        <w:t>Pete is playing Mark in a game of Rainy Day Tennis.</w:t>
      </w:r>
    </w:p>
    <w:p w14:paraId="6C690248" w14:textId="77777777" w:rsidR="00587E0B" w:rsidRPr="003F26A6" w:rsidRDefault="00587E0B" w:rsidP="00C82E47">
      <w:pPr>
        <w:pStyle w:val="ListParagraph"/>
        <w:autoSpaceDE w:val="0"/>
        <w:autoSpaceDN w:val="0"/>
        <w:adjustRightInd w:val="0"/>
        <w:ind w:left="714" w:right="-436" w:hanging="600"/>
        <w:contextualSpacing w:val="0"/>
        <w:rPr>
          <w:szCs w:val="24"/>
        </w:rPr>
      </w:pPr>
      <w:r w:rsidRPr="003F26A6">
        <w:rPr>
          <w:szCs w:val="24"/>
        </w:rPr>
        <w:t>a)</w:t>
      </w:r>
      <w:r w:rsidRPr="003F26A6">
        <w:rPr>
          <w:szCs w:val="24"/>
        </w:rPr>
        <w:tab/>
        <w:t>Pete is serving.  He tosses the coin and gets a head.  He then tosses the coin again and gets another head.  Mark says that Pete is playing the game incorrectly.  Explain why.</w:t>
      </w:r>
    </w:p>
    <w:p w14:paraId="138962A5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189A095E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6866222E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313A200B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>b)</w:t>
      </w:r>
      <w:r w:rsidRPr="003F26A6">
        <w:rPr>
          <w:szCs w:val="24"/>
        </w:rPr>
        <w:tab/>
        <w:t>The following results of tossing the coin and rolling the die were recorded for a game:</w:t>
      </w:r>
    </w:p>
    <w:p w14:paraId="1DEC1DF7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ab/>
      </w:r>
      <w:r w:rsidRPr="003F26A6">
        <w:rPr>
          <w:szCs w:val="24"/>
        </w:rPr>
        <w:tab/>
      </w:r>
      <w:r w:rsidRPr="003F26A6">
        <w:rPr>
          <w:szCs w:val="24"/>
        </w:rPr>
        <w:tab/>
        <w:t>T</w:t>
      </w:r>
      <w:r w:rsidRPr="003F26A6">
        <w:rPr>
          <w:szCs w:val="24"/>
        </w:rPr>
        <w:tab/>
        <w:t>H</w:t>
      </w:r>
      <w:r w:rsidRPr="003F26A6">
        <w:rPr>
          <w:szCs w:val="24"/>
        </w:rPr>
        <w:tab/>
        <w:t>3</w:t>
      </w:r>
      <w:r w:rsidRPr="003F26A6">
        <w:rPr>
          <w:szCs w:val="24"/>
        </w:rPr>
        <w:tab/>
        <w:t>1</w:t>
      </w:r>
      <w:r w:rsidRPr="003F26A6">
        <w:rPr>
          <w:szCs w:val="24"/>
        </w:rPr>
        <w:tab/>
        <w:t>4</w:t>
      </w:r>
      <w:r w:rsidRPr="003F26A6">
        <w:rPr>
          <w:szCs w:val="24"/>
        </w:rPr>
        <w:tab/>
        <w:t>2</w:t>
      </w:r>
      <w:r w:rsidRPr="003F26A6">
        <w:rPr>
          <w:szCs w:val="24"/>
        </w:rPr>
        <w:tab/>
        <w:t>6</w:t>
      </w:r>
    </w:p>
    <w:p w14:paraId="064649A7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ab/>
        <w:t>Explain who won, given that Pete served. Explain your answer</w:t>
      </w:r>
    </w:p>
    <w:p w14:paraId="518432A1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579735B6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5EF45E2F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5FCE0D76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7EE74047" w14:textId="77777777" w:rsidR="00587E0B" w:rsidRPr="003F26A6" w:rsidRDefault="00587E0B" w:rsidP="00C82E47">
      <w:pPr>
        <w:pStyle w:val="ListParagraph"/>
        <w:autoSpaceDE w:val="0"/>
        <w:autoSpaceDN w:val="0"/>
        <w:adjustRightInd w:val="0"/>
        <w:ind w:left="714" w:right="-436" w:hanging="600"/>
        <w:contextualSpacing w:val="0"/>
        <w:rPr>
          <w:szCs w:val="24"/>
        </w:rPr>
      </w:pPr>
      <w:r w:rsidRPr="003F26A6">
        <w:rPr>
          <w:szCs w:val="24"/>
        </w:rPr>
        <w:t>c)</w:t>
      </w:r>
      <w:r w:rsidRPr="003F26A6">
        <w:rPr>
          <w:szCs w:val="24"/>
        </w:rPr>
        <w:tab/>
        <w:t>If neither player had a coin, but they had the die, explain a method that could be used to play the game so that it is basically the same as in the rules.</w:t>
      </w:r>
    </w:p>
    <w:p w14:paraId="0899F0E3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618ED827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40073459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6F700E8D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>d)</w:t>
      </w:r>
      <w:r w:rsidRPr="003F26A6">
        <w:rPr>
          <w:szCs w:val="24"/>
        </w:rPr>
        <w:tab/>
        <w:t>State one factor that may cause this simulation to no longer model the real world event.</w:t>
      </w:r>
    </w:p>
    <w:p w14:paraId="25635112" w14:textId="0C95E2A0" w:rsidR="004A73B6" w:rsidRDefault="004A73B6" w:rsidP="00C420D6">
      <w:pPr>
        <w:autoSpaceDE w:val="0"/>
        <w:autoSpaceDN w:val="0"/>
        <w:adjustRightInd w:val="0"/>
        <w:spacing w:after="0"/>
        <w:ind w:right="-436"/>
      </w:pPr>
    </w:p>
    <w:p w14:paraId="37EE0271" w14:textId="40E0836A" w:rsidR="00A110AA" w:rsidRDefault="00A110AA" w:rsidP="00C420D6">
      <w:pPr>
        <w:autoSpaceDE w:val="0"/>
        <w:autoSpaceDN w:val="0"/>
        <w:adjustRightInd w:val="0"/>
        <w:spacing w:after="0"/>
        <w:ind w:right="-436"/>
      </w:pPr>
      <w:bookmarkStart w:id="0" w:name="_GoBack"/>
      <w:bookmarkEnd w:id="0"/>
    </w:p>
    <w:p w14:paraId="265C834F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57BD1418" w14:textId="67E3B9D1" w:rsidR="00464B06" w:rsidRPr="007C1314" w:rsidRDefault="00464B0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  <w:r>
        <w:t>End of Test</w:t>
      </w:r>
    </w:p>
    <w:sectPr w:rsidR="00464B06" w:rsidRPr="007C1314" w:rsidSect="00DC38D9">
      <w:pgSz w:w="12240" w:h="15840"/>
      <w:pgMar w:top="851" w:right="1183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0C8"/>
    <w:multiLevelType w:val="hybridMultilevel"/>
    <w:tmpl w:val="041274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D95D67"/>
    <w:multiLevelType w:val="hybridMultilevel"/>
    <w:tmpl w:val="75DCE7BA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7712FB4"/>
    <w:multiLevelType w:val="hybridMultilevel"/>
    <w:tmpl w:val="61D4640C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34019"/>
    <w:multiLevelType w:val="hybridMultilevel"/>
    <w:tmpl w:val="3014EE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C62E2"/>
    <w:multiLevelType w:val="hybridMultilevel"/>
    <w:tmpl w:val="7B943FA4"/>
    <w:lvl w:ilvl="0" w:tplc="C224714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C1E5C"/>
    <w:multiLevelType w:val="hybridMultilevel"/>
    <w:tmpl w:val="B26EA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358B7"/>
    <w:multiLevelType w:val="hybridMultilevel"/>
    <w:tmpl w:val="52D8C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9664A"/>
    <w:multiLevelType w:val="hybridMultilevel"/>
    <w:tmpl w:val="BF6ACA9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42616E"/>
    <w:multiLevelType w:val="multilevel"/>
    <w:tmpl w:val="080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23627"/>
    <w:multiLevelType w:val="hybridMultilevel"/>
    <w:tmpl w:val="75D86CE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57598"/>
    <w:multiLevelType w:val="hybridMultilevel"/>
    <w:tmpl w:val="396C5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646C4"/>
    <w:multiLevelType w:val="hybridMultilevel"/>
    <w:tmpl w:val="EBE431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85F07"/>
    <w:multiLevelType w:val="hybridMultilevel"/>
    <w:tmpl w:val="EAC426C2"/>
    <w:lvl w:ilvl="0" w:tplc="A178295A">
      <w:start w:val="1"/>
      <w:numFmt w:val="lowerLetter"/>
      <w:lvlText w:val="(%1)"/>
      <w:lvlJc w:val="left"/>
      <w:pPr>
        <w:ind w:left="4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4" w:hanging="360"/>
      </w:pPr>
    </w:lvl>
    <w:lvl w:ilvl="2" w:tplc="0C09001B" w:tentative="1">
      <w:start w:val="1"/>
      <w:numFmt w:val="lowerRoman"/>
      <w:lvlText w:val="%3."/>
      <w:lvlJc w:val="right"/>
      <w:pPr>
        <w:ind w:left="1914" w:hanging="180"/>
      </w:pPr>
    </w:lvl>
    <w:lvl w:ilvl="3" w:tplc="0C09000F" w:tentative="1">
      <w:start w:val="1"/>
      <w:numFmt w:val="decimal"/>
      <w:lvlText w:val="%4."/>
      <w:lvlJc w:val="left"/>
      <w:pPr>
        <w:ind w:left="2634" w:hanging="360"/>
      </w:pPr>
    </w:lvl>
    <w:lvl w:ilvl="4" w:tplc="0C090019" w:tentative="1">
      <w:start w:val="1"/>
      <w:numFmt w:val="lowerLetter"/>
      <w:lvlText w:val="%5."/>
      <w:lvlJc w:val="left"/>
      <w:pPr>
        <w:ind w:left="3354" w:hanging="360"/>
      </w:pPr>
    </w:lvl>
    <w:lvl w:ilvl="5" w:tplc="0C09001B" w:tentative="1">
      <w:start w:val="1"/>
      <w:numFmt w:val="lowerRoman"/>
      <w:lvlText w:val="%6."/>
      <w:lvlJc w:val="right"/>
      <w:pPr>
        <w:ind w:left="4074" w:hanging="180"/>
      </w:pPr>
    </w:lvl>
    <w:lvl w:ilvl="6" w:tplc="0C09000F" w:tentative="1">
      <w:start w:val="1"/>
      <w:numFmt w:val="decimal"/>
      <w:lvlText w:val="%7."/>
      <w:lvlJc w:val="left"/>
      <w:pPr>
        <w:ind w:left="4794" w:hanging="360"/>
      </w:pPr>
    </w:lvl>
    <w:lvl w:ilvl="7" w:tplc="0C090019" w:tentative="1">
      <w:start w:val="1"/>
      <w:numFmt w:val="lowerLetter"/>
      <w:lvlText w:val="%8."/>
      <w:lvlJc w:val="left"/>
      <w:pPr>
        <w:ind w:left="5514" w:hanging="360"/>
      </w:pPr>
    </w:lvl>
    <w:lvl w:ilvl="8" w:tplc="0C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6" w15:restartNumberingAfterBreak="0">
    <w:nsid w:val="2E9079A4"/>
    <w:multiLevelType w:val="hybridMultilevel"/>
    <w:tmpl w:val="AD2E72F0"/>
    <w:lvl w:ilvl="0" w:tplc="FCA00DB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F191D8E"/>
    <w:multiLevelType w:val="hybridMultilevel"/>
    <w:tmpl w:val="F71A3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A8DD7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CA4EAB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CF6F2A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D80F84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3265C0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168CF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DEC305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646FB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 w15:restartNumberingAfterBreak="0">
    <w:nsid w:val="324361D0"/>
    <w:multiLevelType w:val="hybridMultilevel"/>
    <w:tmpl w:val="F5C40C08"/>
    <w:lvl w:ilvl="0" w:tplc="3BD0EE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F013C"/>
    <w:multiLevelType w:val="hybridMultilevel"/>
    <w:tmpl w:val="F56CF5E2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97753"/>
    <w:multiLevelType w:val="hybridMultilevel"/>
    <w:tmpl w:val="EACC2E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9707F"/>
    <w:multiLevelType w:val="hybridMultilevel"/>
    <w:tmpl w:val="4BA08812"/>
    <w:lvl w:ilvl="0" w:tplc="7180A6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A2164D"/>
    <w:multiLevelType w:val="hybridMultilevel"/>
    <w:tmpl w:val="E062D2C2"/>
    <w:lvl w:ilvl="0" w:tplc="F9DE57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36769"/>
    <w:multiLevelType w:val="hybridMultilevel"/>
    <w:tmpl w:val="AAE6D4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4A5E90"/>
    <w:multiLevelType w:val="hybridMultilevel"/>
    <w:tmpl w:val="0334342A"/>
    <w:lvl w:ilvl="0" w:tplc="E2E619E0">
      <w:start w:val="1"/>
      <w:numFmt w:val="lowerRoman"/>
      <w:lvlText w:val="(%1)"/>
      <w:lvlJc w:val="left"/>
      <w:pPr>
        <w:ind w:left="90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66" w:hanging="360"/>
      </w:pPr>
    </w:lvl>
    <w:lvl w:ilvl="2" w:tplc="0C09001B" w:tentative="1">
      <w:start w:val="1"/>
      <w:numFmt w:val="lowerRoman"/>
      <w:lvlText w:val="%3."/>
      <w:lvlJc w:val="right"/>
      <w:pPr>
        <w:ind w:left="1986" w:hanging="180"/>
      </w:pPr>
    </w:lvl>
    <w:lvl w:ilvl="3" w:tplc="0C09000F" w:tentative="1">
      <w:start w:val="1"/>
      <w:numFmt w:val="decimal"/>
      <w:lvlText w:val="%4."/>
      <w:lvlJc w:val="left"/>
      <w:pPr>
        <w:ind w:left="2706" w:hanging="360"/>
      </w:pPr>
    </w:lvl>
    <w:lvl w:ilvl="4" w:tplc="0C090019" w:tentative="1">
      <w:start w:val="1"/>
      <w:numFmt w:val="lowerLetter"/>
      <w:lvlText w:val="%5."/>
      <w:lvlJc w:val="left"/>
      <w:pPr>
        <w:ind w:left="3426" w:hanging="360"/>
      </w:pPr>
    </w:lvl>
    <w:lvl w:ilvl="5" w:tplc="0C09001B" w:tentative="1">
      <w:start w:val="1"/>
      <w:numFmt w:val="lowerRoman"/>
      <w:lvlText w:val="%6."/>
      <w:lvlJc w:val="right"/>
      <w:pPr>
        <w:ind w:left="4146" w:hanging="180"/>
      </w:pPr>
    </w:lvl>
    <w:lvl w:ilvl="6" w:tplc="0C09000F" w:tentative="1">
      <w:start w:val="1"/>
      <w:numFmt w:val="decimal"/>
      <w:lvlText w:val="%7."/>
      <w:lvlJc w:val="left"/>
      <w:pPr>
        <w:ind w:left="4866" w:hanging="360"/>
      </w:pPr>
    </w:lvl>
    <w:lvl w:ilvl="7" w:tplc="0C090019" w:tentative="1">
      <w:start w:val="1"/>
      <w:numFmt w:val="lowerLetter"/>
      <w:lvlText w:val="%8."/>
      <w:lvlJc w:val="left"/>
      <w:pPr>
        <w:ind w:left="5586" w:hanging="360"/>
      </w:pPr>
    </w:lvl>
    <w:lvl w:ilvl="8" w:tplc="0C0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28" w15:restartNumberingAfterBreak="0">
    <w:nsid w:val="510E3FFC"/>
    <w:multiLevelType w:val="hybridMultilevel"/>
    <w:tmpl w:val="B7E20B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CFA3530"/>
    <w:multiLevelType w:val="hybridMultilevel"/>
    <w:tmpl w:val="FCDE98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3" w15:restartNumberingAfterBreak="0">
    <w:nsid w:val="67DB7E7D"/>
    <w:multiLevelType w:val="hybridMultilevel"/>
    <w:tmpl w:val="27EA8582"/>
    <w:lvl w:ilvl="0" w:tplc="7A5A396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9CD1962"/>
    <w:multiLevelType w:val="hybridMultilevel"/>
    <w:tmpl w:val="695C54EC"/>
    <w:lvl w:ilvl="0" w:tplc="37C4DCFC">
      <w:start w:val="1"/>
      <w:numFmt w:val="lowerLetter"/>
      <w:lvlText w:val="(%1)"/>
      <w:lvlJc w:val="left"/>
      <w:pPr>
        <w:ind w:left="4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4" w:hanging="360"/>
      </w:pPr>
    </w:lvl>
    <w:lvl w:ilvl="2" w:tplc="0C09001B" w:tentative="1">
      <w:start w:val="1"/>
      <w:numFmt w:val="lowerRoman"/>
      <w:lvlText w:val="%3."/>
      <w:lvlJc w:val="right"/>
      <w:pPr>
        <w:ind w:left="1914" w:hanging="180"/>
      </w:pPr>
    </w:lvl>
    <w:lvl w:ilvl="3" w:tplc="0C09000F" w:tentative="1">
      <w:start w:val="1"/>
      <w:numFmt w:val="decimal"/>
      <w:lvlText w:val="%4."/>
      <w:lvlJc w:val="left"/>
      <w:pPr>
        <w:ind w:left="2634" w:hanging="360"/>
      </w:pPr>
    </w:lvl>
    <w:lvl w:ilvl="4" w:tplc="0C090019" w:tentative="1">
      <w:start w:val="1"/>
      <w:numFmt w:val="lowerLetter"/>
      <w:lvlText w:val="%5."/>
      <w:lvlJc w:val="left"/>
      <w:pPr>
        <w:ind w:left="3354" w:hanging="360"/>
      </w:pPr>
    </w:lvl>
    <w:lvl w:ilvl="5" w:tplc="0C09001B" w:tentative="1">
      <w:start w:val="1"/>
      <w:numFmt w:val="lowerRoman"/>
      <w:lvlText w:val="%6."/>
      <w:lvlJc w:val="right"/>
      <w:pPr>
        <w:ind w:left="4074" w:hanging="180"/>
      </w:pPr>
    </w:lvl>
    <w:lvl w:ilvl="6" w:tplc="0C09000F" w:tentative="1">
      <w:start w:val="1"/>
      <w:numFmt w:val="decimal"/>
      <w:lvlText w:val="%7."/>
      <w:lvlJc w:val="left"/>
      <w:pPr>
        <w:ind w:left="4794" w:hanging="360"/>
      </w:pPr>
    </w:lvl>
    <w:lvl w:ilvl="7" w:tplc="0C090019" w:tentative="1">
      <w:start w:val="1"/>
      <w:numFmt w:val="lowerLetter"/>
      <w:lvlText w:val="%8."/>
      <w:lvlJc w:val="left"/>
      <w:pPr>
        <w:ind w:left="5514" w:hanging="360"/>
      </w:pPr>
    </w:lvl>
    <w:lvl w:ilvl="8" w:tplc="0C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35" w15:restartNumberingAfterBreak="0">
    <w:nsid w:val="6ACD7729"/>
    <w:multiLevelType w:val="hybridMultilevel"/>
    <w:tmpl w:val="33360F88"/>
    <w:lvl w:ilvl="0" w:tplc="50E85B98">
      <w:start w:val="1"/>
      <w:numFmt w:val="lowerLetter"/>
      <w:lvlText w:val="(%1)"/>
      <w:lvlJc w:val="left"/>
      <w:pPr>
        <w:ind w:left="4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4" w:hanging="360"/>
      </w:pPr>
    </w:lvl>
    <w:lvl w:ilvl="2" w:tplc="0C09001B" w:tentative="1">
      <w:start w:val="1"/>
      <w:numFmt w:val="lowerRoman"/>
      <w:lvlText w:val="%3."/>
      <w:lvlJc w:val="right"/>
      <w:pPr>
        <w:ind w:left="1914" w:hanging="180"/>
      </w:pPr>
    </w:lvl>
    <w:lvl w:ilvl="3" w:tplc="0C09000F" w:tentative="1">
      <w:start w:val="1"/>
      <w:numFmt w:val="decimal"/>
      <w:lvlText w:val="%4."/>
      <w:lvlJc w:val="left"/>
      <w:pPr>
        <w:ind w:left="2634" w:hanging="360"/>
      </w:pPr>
    </w:lvl>
    <w:lvl w:ilvl="4" w:tplc="0C090019" w:tentative="1">
      <w:start w:val="1"/>
      <w:numFmt w:val="lowerLetter"/>
      <w:lvlText w:val="%5."/>
      <w:lvlJc w:val="left"/>
      <w:pPr>
        <w:ind w:left="3354" w:hanging="360"/>
      </w:pPr>
    </w:lvl>
    <w:lvl w:ilvl="5" w:tplc="0C09001B" w:tentative="1">
      <w:start w:val="1"/>
      <w:numFmt w:val="lowerRoman"/>
      <w:lvlText w:val="%6."/>
      <w:lvlJc w:val="right"/>
      <w:pPr>
        <w:ind w:left="4074" w:hanging="180"/>
      </w:pPr>
    </w:lvl>
    <w:lvl w:ilvl="6" w:tplc="0C09000F" w:tentative="1">
      <w:start w:val="1"/>
      <w:numFmt w:val="decimal"/>
      <w:lvlText w:val="%7."/>
      <w:lvlJc w:val="left"/>
      <w:pPr>
        <w:ind w:left="4794" w:hanging="360"/>
      </w:pPr>
    </w:lvl>
    <w:lvl w:ilvl="7" w:tplc="0C090019" w:tentative="1">
      <w:start w:val="1"/>
      <w:numFmt w:val="lowerLetter"/>
      <w:lvlText w:val="%8."/>
      <w:lvlJc w:val="left"/>
      <w:pPr>
        <w:ind w:left="5514" w:hanging="360"/>
      </w:pPr>
    </w:lvl>
    <w:lvl w:ilvl="8" w:tplc="0C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36" w15:restartNumberingAfterBreak="0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36A7C"/>
    <w:multiLevelType w:val="hybridMultilevel"/>
    <w:tmpl w:val="BCC2E5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813288"/>
    <w:multiLevelType w:val="hybridMultilevel"/>
    <w:tmpl w:val="37064D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47BC3"/>
    <w:multiLevelType w:val="hybridMultilevel"/>
    <w:tmpl w:val="F4DC59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8"/>
  </w:num>
  <w:num w:numId="3">
    <w:abstractNumId w:val="29"/>
  </w:num>
  <w:num w:numId="4">
    <w:abstractNumId w:val="40"/>
  </w:num>
  <w:num w:numId="5">
    <w:abstractNumId w:val="36"/>
  </w:num>
  <w:num w:numId="6">
    <w:abstractNumId w:val="31"/>
  </w:num>
  <w:num w:numId="7">
    <w:abstractNumId w:val="21"/>
  </w:num>
  <w:num w:numId="8">
    <w:abstractNumId w:val="5"/>
  </w:num>
  <w:num w:numId="9">
    <w:abstractNumId w:val="39"/>
  </w:num>
  <w:num w:numId="10">
    <w:abstractNumId w:val="1"/>
  </w:num>
  <w:num w:numId="11">
    <w:abstractNumId w:val="23"/>
  </w:num>
  <w:num w:numId="12">
    <w:abstractNumId w:val="9"/>
  </w:num>
  <w:num w:numId="13">
    <w:abstractNumId w:val="8"/>
  </w:num>
  <w:num w:numId="14">
    <w:abstractNumId w:val="37"/>
  </w:num>
  <w:num w:numId="15">
    <w:abstractNumId w:val="10"/>
  </w:num>
  <w:num w:numId="16">
    <w:abstractNumId w:val="16"/>
  </w:num>
  <w:num w:numId="17">
    <w:abstractNumId w:val="11"/>
  </w:num>
  <w:num w:numId="18">
    <w:abstractNumId w:val="33"/>
  </w:num>
  <w:num w:numId="19">
    <w:abstractNumId w:val="6"/>
  </w:num>
  <w:num w:numId="20">
    <w:abstractNumId w:val="7"/>
  </w:num>
  <w:num w:numId="21">
    <w:abstractNumId w:val="13"/>
  </w:num>
  <w:num w:numId="22">
    <w:abstractNumId w:val="4"/>
  </w:num>
  <w:num w:numId="23">
    <w:abstractNumId w:val="26"/>
  </w:num>
  <w:num w:numId="24">
    <w:abstractNumId w:val="30"/>
  </w:num>
  <w:num w:numId="25">
    <w:abstractNumId w:val="22"/>
  </w:num>
  <w:num w:numId="26">
    <w:abstractNumId w:val="28"/>
  </w:num>
  <w:num w:numId="27">
    <w:abstractNumId w:val="3"/>
  </w:num>
  <w:num w:numId="28">
    <w:abstractNumId w:val="2"/>
  </w:num>
  <w:num w:numId="29">
    <w:abstractNumId w:val="20"/>
  </w:num>
  <w:num w:numId="30">
    <w:abstractNumId w:val="17"/>
  </w:num>
  <w:num w:numId="31">
    <w:abstractNumId w:val="38"/>
  </w:num>
  <w:num w:numId="32">
    <w:abstractNumId w:val="12"/>
  </w:num>
  <w:num w:numId="33">
    <w:abstractNumId w:val="19"/>
  </w:num>
  <w:num w:numId="34">
    <w:abstractNumId w:val="25"/>
  </w:num>
  <w:num w:numId="35">
    <w:abstractNumId w:val="34"/>
  </w:num>
  <w:num w:numId="36">
    <w:abstractNumId w:val="35"/>
  </w:num>
  <w:num w:numId="37">
    <w:abstractNumId w:val="15"/>
  </w:num>
  <w:num w:numId="38">
    <w:abstractNumId w:val="27"/>
  </w:num>
  <w:num w:numId="39">
    <w:abstractNumId w:val="0"/>
  </w:num>
  <w:num w:numId="40">
    <w:abstractNumId w:val="41"/>
  </w:num>
  <w:num w:numId="41">
    <w:abstractNumId w:val="24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055C3"/>
    <w:rsid w:val="00040702"/>
    <w:rsid w:val="000412ED"/>
    <w:rsid w:val="000435F9"/>
    <w:rsid w:val="000460D1"/>
    <w:rsid w:val="000478AF"/>
    <w:rsid w:val="00052BA5"/>
    <w:rsid w:val="00054AFF"/>
    <w:rsid w:val="0006505E"/>
    <w:rsid w:val="00066B42"/>
    <w:rsid w:val="000766BE"/>
    <w:rsid w:val="00093323"/>
    <w:rsid w:val="000B0709"/>
    <w:rsid w:val="000B72FB"/>
    <w:rsid w:val="000D620D"/>
    <w:rsid w:val="000E4019"/>
    <w:rsid w:val="000E48BD"/>
    <w:rsid w:val="000E7127"/>
    <w:rsid w:val="00106492"/>
    <w:rsid w:val="0012128B"/>
    <w:rsid w:val="0012244E"/>
    <w:rsid w:val="0012527C"/>
    <w:rsid w:val="00131DDC"/>
    <w:rsid w:val="00133040"/>
    <w:rsid w:val="0014497A"/>
    <w:rsid w:val="00153F61"/>
    <w:rsid w:val="00154253"/>
    <w:rsid w:val="00161CB4"/>
    <w:rsid w:val="0017750E"/>
    <w:rsid w:val="001876C2"/>
    <w:rsid w:val="0019218D"/>
    <w:rsid w:val="001922DC"/>
    <w:rsid w:val="001A0965"/>
    <w:rsid w:val="001A7D63"/>
    <w:rsid w:val="001B2489"/>
    <w:rsid w:val="001B4D35"/>
    <w:rsid w:val="001C5408"/>
    <w:rsid w:val="001E74C8"/>
    <w:rsid w:val="002020D1"/>
    <w:rsid w:val="0020403E"/>
    <w:rsid w:val="00212553"/>
    <w:rsid w:val="00220680"/>
    <w:rsid w:val="00225923"/>
    <w:rsid w:val="00243E39"/>
    <w:rsid w:val="002536A4"/>
    <w:rsid w:val="00290377"/>
    <w:rsid w:val="002A2501"/>
    <w:rsid w:val="002E7146"/>
    <w:rsid w:val="00312D79"/>
    <w:rsid w:val="00314DF5"/>
    <w:rsid w:val="00321436"/>
    <w:rsid w:val="00322F4E"/>
    <w:rsid w:val="0033238D"/>
    <w:rsid w:val="0033637E"/>
    <w:rsid w:val="00346351"/>
    <w:rsid w:val="00355698"/>
    <w:rsid w:val="003624E9"/>
    <w:rsid w:val="003750EF"/>
    <w:rsid w:val="00392903"/>
    <w:rsid w:val="0039419A"/>
    <w:rsid w:val="003A42E6"/>
    <w:rsid w:val="003A46CC"/>
    <w:rsid w:val="003B3F06"/>
    <w:rsid w:val="003B6CC9"/>
    <w:rsid w:val="003C5AEE"/>
    <w:rsid w:val="003F26A6"/>
    <w:rsid w:val="00403B4B"/>
    <w:rsid w:val="00411565"/>
    <w:rsid w:val="00437626"/>
    <w:rsid w:val="004379F0"/>
    <w:rsid w:val="0045485C"/>
    <w:rsid w:val="00464B06"/>
    <w:rsid w:val="00467410"/>
    <w:rsid w:val="00472368"/>
    <w:rsid w:val="00474261"/>
    <w:rsid w:val="00490B0D"/>
    <w:rsid w:val="0049609C"/>
    <w:rsid w:val="00496282"/>
    <w:rsid w:val="00496287"/>
    <w:rsid w:val="0049678B"/>
    <w:rsid w:val="004A23D9"/>
    <w:rsid w:val="004A73B6"/>
    <w:rsid w:val="004B5F6D"/>
    <w:rsid w:val="004C14D3"/>
    <w:rsid w:val="004C2F81"/>
    <w:rsid w:val="004D271C"/>
    <w:rsid w:val="00511E3C"/>
    <w:rsid w:val="0051582F"/>
    <w:rsid w:val="005163EE"/>
    <w:rsid w:val="005313E7"/>
    <w:rsid w:val="005470B8"/>
    <w:rsid w:val="005729A8"/>
    <w:rsid w:val="00587E0B"/>
    <w:rsid w:val="005A1999"/>
    <w:rsid w:val="005A1E20"/>
    <w:rsid w:val="005A5841"/>
    <w:rsid w:val="005B6823"/>
    <w:rsid w:val="005C515F"/>
    <w:rsid w:val="005D0E23"/>
    <w:rsid w:val="005D6011"/>
    <w:rsid w:val="005F5254"/>
    <w:rsid w:val="0060558D"/>
    <w:rsid w:val="00636880"/>
    <w:rsid w:val="00644584"/>
    <w:rsid w:val="006701E7"/>
    <w:rsid w:val="00671171"/>
    <w:rsid w:val="006779C9"/>
    <w:rsid w:val="006947D8"/>
    <w:rsid w:val="006A40EF"/>
    <w:rsid w:val="006A4811"/>
    <w:rsid w:val="006B611A"/>
    <w:rsid w:val="006D47CA"/>
    <w:rsid w:val="006D7B2E"/>
    <w:rsid w:val="007008F3"/>
    <w:rsid w:val="00704549"/>
    <w:rsid w:val="007046F8"/>
    <w:rsid w:val="0070587D"/>
    <w:rsid w:val="00720D57"/>
    <w:rsid w:val="00731545"/>
    <w:rsid w:val="00732B93"/>
    <w:rsid w:val="00734CDF"/>
    <w:rsid w:val="00736C76"/>
    <w:rsid w:val="007400CB"/>
    <w:rsid w:val="00741FA6"/>
    <w:rsid w:val="00755B9B"/>
    <w:rsid w:val="00757857"/>
    <w:rsid w:val="00774EED"/>
    <w:rsid w:val="00790D9C"/>
    <w:rsid w:val="00796E06"/>
    <w:rsid w:val="007A7F41"/>
    <w:rsid w:val="007B17C1"/>
    <w:rsid w:val="007B4792"/>
    <w:rsid w:val="007B5FAB"/>
    <w:rsid w:val="007C1314"/>
    <w:rsid w:val="007F58C9"/>
    <w:rsid w:val="00803D2C"/>
    <w:rsid w:val="008127CE"/>
    <w:rsid w:val="00813228"/>
    <w:rsid w:val="008213E9"/>
    <w:rsid w:val="00832968"/>
    <w:rsid w:val="0084234F"/>
    <w:rsid w:val="00845384"/>
    <w:rsid w:val="00845D63"/>
    <w:rsid w:val="008504F8"/>
    <w:rsid w:val="00860689"/>
    <w:rsid w:val="00863346"/>
    <w:rsid w:val="00870EC8"/>
    <w:rsid w:val="008A4AFB"/>
    <w:rsid w:val="008B57A0"/>
    <w:rsid w:val="008B5E4F"/>
    <w:rsid w:val="008D5221"/>
    <w:rsid w:val="008D7850"/>
    <w:rsid w:val="008E158D"/>
    <w:rsid w:val="008E3EC3"/>
    <w:rsid w:val="009222C5"/>
    <w:rsid w:val="009302CE"/>
    <w:rsid w:val="009316CF"/>
    <w:rsid w:val="00971CE2"/>
    <w:rsid w:val="00980474"/>
    <w:rsid w:val="00982AD7"/>
    <w:rsid w:val="00983485"/>
    <w:rsid w:val="00994AEB"/>
    <w:rsid w:val="00996D73"/>
    <w:rsid w:val="009A3FB8"/>
    <w:rsid w:val="009A53A8"/>
    <w:rsid w:val="009C1176"/>
    <w:rsid w:val="009C2DBB"/>
    <w:rsid w:val="009F1111"/>
    <w:rsid w:val="00A05046"/>
    <w:rsid w:val="00A110AA"/>
    <w:rsid w:val="00A14CC2"/>
    <w:rsid w:val="00A25034"/>
    <w:rsid w:val="00A33202"/>
    <w:rsid w:val="00A3402C"/>
    <w:rsid w:val="00A3466D"/>
    <w:rsid w:val="00A54A31"/>
    <w:rsid w:val="00A55794"/>
    <w:rsid w:val="00A62A96"/>
    <w:rsid w:val="00A92C75"/>
    <w:rsid w:val="00AA315B"/>
    <w:rsid w:val="00AA35C2"/>
    <w:rsid w:val="00AA39EA"/>
    <w:rsid w:val="00AA667B"/>
    <w:rsid w:val="00AA6A95"/>
    <w:rsid w:val="00AB3272"/>
    <w:rsid w:val="00AB7241"/>
    <w:rsid w:val="00AC0B42"/>
    <w:rsid w:val="00AC2BA8"/>
    <w:rsid w:val="00AC6CFE"/>
    <w:rsid w:val="00AD4F3F"/>
    <w:rsid w:val="00AD5868"/>
    <w:rsid w:val="00AD66DF"/>
    <w:rsid w:val="00AE2B86"/>
    <w:rsid w:val="00AF1371"/>
    <w:rsid w:val="00AF6062"/>
    <w:rsid w:val="00B02491"/>
    <w:rsid w:val="00B07527"/>
    <w:rsid w:val="00B14EC1"/>
    <w:rsid w:val="00B2546D"/>
    <w:rsid w:val="00B34486"/>
    <w:rsid w:val="00B36151"/>
    <w:rsid w:val="00B375D9"/>
    <w:rsid w:val="00B504BB"/>
    <w:rsid w:val="00B511AD"/>
    <w:rsid w:val="00B91CE2"/>
    <w:rsid w:val="00B94B14"/>
    <w:rsid w:val="00BA3A23"/>
    <w:rsid w:val="00BB3470"/>
    <w:rsid w:val="00BD4347"/>
    <w:rsid w:val="00BD7C80"/>
    <w:rsid w:val="00BF60CB"/>
    <w:rsid w:val="00C14D96"/>
    <w:rsid w:val="00C420D6"/>
    <w:rsid w:val="00C43A43"/>
    <w:rsid w:val="00C43E88"/>
    <w:rsid w:val="00C4666C"/>
    <w:rsid w:val="00C47DB8"/>
    <w:rsid w:val="00C72B82"/>
    <w:rsid w:val="00C82E47"/>
    <w:rsid w:val="00C83663"/>
    <w:rsid w:val="00CC0A55"/>
    <w:rsid w:val="00CC16CA"/>
    <w:rsid w:val="00CC1DB3"/>
    <w:rsid w:val="00CC5A69"/>
    <w:rsid w:val="00CC5D5A"/>
    <w:rsid w:val="00CE5619"/>
    <w:rsid w:val="00CE5E89"/>
    <w:rsid w:val="00CE67FB"/>
    <w:rsid w:val="00CF7343"/>
    <w:rsid w:val="00D02D17"/>
    <w:rsid w:val="00D1150D"/>
    <w:rsid w:val="00D14773"/>
    <w:rsid w:val="00D168C5"/>
    <w:rsid w:val="00D41F09"/>
    <w:rsid w:val="00D5268C"/>
    <w:rsid w:val="00D66045"/>
    <w:rsid w:val="00D66AB8"/>
    <w:rsid w:val="00D86D83"/>
    <w:rsid w:val="00D922E5"/>
    <w:rsid w:val="00DC38D9"/>
    <w:rsid w:val="00E02AB4"/>
    <w:rsid w:val="00E02F00"/>
    <w:rsid w:val="00E05B28"/>
    <w:rsid w:val="00E14A3B"/>
    <w:rsid w:val="00E21694"/>
    <w:rsid w:val="00E27652"/>
    <w:rsid w:val="00E33733"/>
    <w:rsid w:val="00E34105"/>
    <w:rsid w:val="00E36D16"/>
    <w:rsid w:val="00E43214"/>
    <w:rsid w:val="00E65EF7"/>
    <w:rsid w:val="00E73D14"/>
    <w:rsid w:val="00E873BA"/>
    <w:rsid w:val="00EA0459"/>
    <w:rsid w:val="00EC3F7A"/>
    <w:rsid w:val="00EC44A9"/>
    <w:rsid w:val="00EE2160"/>
    <w:rsid w:val="00EE74A4"/>
    <w:rsid w:val="00EF7D18"/>
    <w:rsid w:val="00F00447"/>
    <w:rsid w:val="00F0666C"/>
    <w:rsid w:val="00F07B98"/>
    <w:rsid w:val="00F12B1F"/>
    <w:rsid w:val="00F13FBE"/>
    <w:rsid w:val="00F345CC"/>
    <w:rsid w:val="00F622C3"/>
    <w:rsid w:val="00F67CF9"/>
    <w:rsid w:val="00F73015"/>
    <w:rsid w:val="00F84141"/>
    <w:rsid w:val="00F91BE0"/>
    <w:rsid w:val="00FB3B5D"/>
    <w:rsid w:val="00FE0819"/>
    <w:rsid w:val="00FE1285"/>
    <w:rsid w:val="00F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3EBB0"/>
  <w15:docId w15:val="{CF624170-D62D-0346-9DEC-A2194DBD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736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paragraph" w:styleId="NormalIndent">
    <w:name w:val="Normal Indent"/>
    <w:basedOn w:val="ListNumber3"/>
    <w:link w:val="NormalIndentChar"/>
    <w:rsid w:val="00A62A96"/>
    <w:pPr>
      <w:spacing w:after="0" w:line="240" w:lineRule="auto"/>
      <w:ind w:left="340" w:firstLine="0"/>
      <w:contextualSpacing w:val="0"/>
    </w:pPr>
    <w:rPr>
      <w:rFonts w:eastAsia="Times New Roman"/>
      <w:sz w:val="22"/>
    </w:rPr>
  </w:style>
  <w:style w:type="character" w:customStyle="1" w:styleId="NormalIndentChar">
    <w:name w:val="Normal Indent Char"/>
    <w:link w:val="NormalIndent"/>
    <w:rsid w:val="00A62A96"/>
    <w:rPr>
      <w:rFonts w:ascii="Arial" w:eastAsia="Times New Roman" w:hAnsi="Arial"/>
    </w:rPr>
  </w:style>
  <w:style w:type="paragraph" w:styleId="ListNumber3">
    <w:name w:val="List Number 3"/>
    <w:basedOn w:val="Normal"/>
    <w:uiPriority w:val="99"/>
    <w:semiHidden/>
    <w:unhideWhenUsed/>
    <w:rsid w:val="00A62A96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736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cipe-ingredientsheadertoggles">
    <w:name w:val="recipe-ingredients__header__toggles"/>
    <w:basedOn w:val="DefaultParagraphFont"/>
    <w:rsid w:val="00736C76"/>
  </w:style>
  <w:style w:type="character" w:customStyle="1" w:styleId="ready-in-time">
    <w:name w:val="ready-in-time"/>
    <w:basedOn w:val="DefaultParagraphFont"/>
    <w:rsid w:val="00736C76"/>
  </w:style>
  <w:style w:type="character" w:customStyle="1" w:styleId="ng-binding">
    <w:name w:val="ng-binding"/>
    <w:basedOn w:val="DefaultParagraphFont"/>
    <w:rsid w:val="00736C76"/>
  </w:style>
  <w:style w:type="character" w:customStyle="1" w:styleId="servings-countdesc">
    <w:name w:val="servings-count__desc"/>
    <w:basedOn w:val="DefaultParagraphFont"/>
    <w:rsid w:val="00736C76"/>
  </w:style>
  <w:style w:type="character" w:customStyle="1" w:styleId="apple-converted-space">
    <w:name w:val="apple-converted-space"/>
    <w:basedOn w:val="DefaultParagraphFont"/>
    <w:rsid w:val="00736C76"/>
  </w:style>
  <w:style w:type="character" w:customStyle="1" w:styleId="calorie-count">
    <w:name w:val="calorie-count"/>
    <w:basedOn w:val="DefaultParagraphFont"/>
    <w:rsid w:val="00736C76"/>
  </w:style>
  <w:style w:type="character" w:customStyle="1" w:styleId="calorie-countdesc">
    <w:name w:val="calorie-count__desc"/>
    <w:basedOn w:val="DefaultParagraphFont"/>
    <w:rsid w:val="00736C76"/>
  </w:style>
  <w:style w:type="character" w:customStyle="1" w:styleId="recipe-ingredtxt">
    <w:name w:val="recipe-ingred_txt"/>
    <w:basedOn w:val="DefaultParagraphFont"/>
    <w:rsid w:val="00736C76"/>
  </w:style>
  <w:style w:type="paragraph" w:styleId="NoSpacing">
    <w:name w:val="No Spacing"/>
    <w:link w:val="NoSpacingChar"/>
    <w:uiPriority w:val="1"/>
    <w:qFormat/>
    <w:rsid w:val="000B72FB"/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72FB"/>
    <w:rPr>
      <w:rFonts w:asciiTheme="minorHAnsi" w:eastAsiaTheme="minorEastAsia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14773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125">
              <w:marLeft w:val="0"/>
              <w:marRight w:val="2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0520">
                  <w:marLeft w:val="0"/>
                  <w:marRight w:val="1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E6E6E6"/>
                    <w:right w:val="none" w:sz="0" w:space="0" w:color="auto"/>
                  </w:divBdr>
                  <w:divsChild>
                    <w:div w:id="11837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0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C1DE5AE8</Template>
  <TotalTime>11</TotalTime>
  <Pages>9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Patsy Palmer;JONES Christina</dc:creator>
  <cp:lastModifiedBy>GARRETT Hannah [Eastern Goldfields College]</cp:lastModifiedBy>
  <cp:revision>9</cp:revision>
  <cp:lastPrinted>2019-08-18T23:47:00Z</cp:lastPrinted>
  <dcterms:created xsi:type="dcterms:W3CDTF">2018-08-08T05:34:00Z</dcterms:created>
  <dcterms:modified xsi:type="dcterms:W3CDTF">2019-08-18T23:48:00Z</dcterms:modified>
</cp:coreProperties>
</file>