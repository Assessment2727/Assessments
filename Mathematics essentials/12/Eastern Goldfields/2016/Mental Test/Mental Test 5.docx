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-689"/>
        <w:tblW w:w="11080" w:type="dxa"/>
        <w:tblLook w:val="04A0" w:firstRow="1" w:lastRow="0" w:firstColumn="1" w:lastColumn="0" w:noHBand="0" w:noVBand="1"/>
      </w:tblPr>
      <w:tblGrid>
        <w:gridCol w:w="3583"/>
        <w:gridCol w:w="7497"/>
      </w:tblGrid>
      <w:tr w:rsidR="005703AF" w14:paraId="71BB4795" w14:textId="77777777" w:rsidTr="00725073">
        <w:trPr>
          <w:trHeight w:val="975"/>
        </w:trPr>
        <w:tc>
          <w:tcPr>
            <w:tcW w:w="3583" w:type="dxa"/>
          </w:tcPr>
          <w:p w14:paraId="6257CC23" w14:textId="77777777" w:rsidR="005703AF" w:rsidRDefault="007773B8" w:rsidP="0072507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drawing>
                <wp:anchor distT="0" distB="0" distL="114300" distR="114300" simplePos="0" relativeHeight="251662336" behindDoc="0" locked="0" layoutInCell="1" allowOverlap="1" wp14:anchorId="3505355D" wp14:editId="3AF94E95">
                  <wp:simplePos x="0" y="0"/>
                  <wp:positionH relativeFrom="column">
                    <wp:posOffset>666115</wp:posOffset>
                  </wp:positionH>
                  <wp:positionV relativeFrom="paragraph">
                    <wp:posOffset>186690</wp:posOffset>
                  </wp:positionV>
                  <wp:extent cx="1494155" cy="1285875"/>
                  <wp:effectExtent l="0" t="0" r="0" b="9525"/>
                  <wp:wrapSquare wrapText="bothSides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415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497" w:type="dxa"/>
          </w:tcPr>
          <w:p w14:paraId="5D3F5260" w14:textId="77777777" w:rsidR="005703AF" w:rsidRDefault="005703AF" w:rsidP="00725073">
            <w:pPr>
              <w:spacing w:after="0" w:line="240" w:lineRule="auto"/>
              <w:rPr>
                <w:b/>
                <w:szCs w:val="24"/>
              </w:rPr>
            </w:pPr>
          </w:p>
          <w:p w14:paraId="614809C9" w14:textId="77777777" w:rsidR="005703AF" w:rsidRDefault="005703AF" w:rsidP="00725073">
            <w:pPr>
              <w:spacing w:after="0" w:line="240" w:lineRule="auto"/>
              <w:jc w:val="right"/>
              <w:rPr>
                <w:b/>
                <w:szCs w:val="24"/>
              </w:rPr>
            </w:pPr>
            <w:r>
              <w:rPr>
                <w:rFonts w:cs="Arial"/>
                <w:bCs/>
                <w:szCs w:val="24"/>
              </w:rPr>
              <w:t>Student Name _______________________</w:t>
            </w:r>
          </w:p>
          <w:p w14:paraId="23AC46DA" w14:textId="77777777" w:rsidR="005703AF" w:rsidRDefault="005703AF" w:rsidP="00725073">
            <w:pPr>
              <w:tabs>
                <w:tab w:val="left" w:pos="5304"/>
              </w:tabs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ab/>
            </w:r>
          </w:p>
          <w:p w14:paraId="2326E314" w14:textId="77777777" w:rsidR="005703AF" w:rsidRDefault="005703AF" w:rsidP="00725073">
            <w:pPr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Eastern Goldfields College</w:t>
            </w:r>
          </w:p>
          <w:p w14:paraId="25E22D7D" w14:textId="588C3FD6" w:rsidR="00075F3A" w:rsidRDefault="007773B8" w:rsidP="00725073">
            <w:pPr>
              <w:pStyle w:val="TestStyle1"/>
              <w:rPr>
                <w:szCs w:val="24"/>
              </w:rPr>
            </w:pPr>
            <w:r>
              <w:rPr>
                <w:sz w:val="24"/>
                <w:szCs w:val="24"/>
              </w:rPr>
              <w:t xml:space="preserve">Essential </w:t>
            </w:r>
            <w:r w:rsidR="005703AF">
              <w:rPr>
                <w:sz w:val="24"/>
                <w:szCs w:val="24"/>
              </w:rPr>
              <w:t xml:space="preserve">Mathematics </w:t>
            </w:r>
            <w:r w:rsidR="005D37BE">
              <w:rPr>
                <w:sz w:val="24"/>
                <w:szCs w:val="24"/>
              </w:rPr>
              <w:t>Unit 4</w:t>
            </w:r>
            <w:r w:rsidR="005703AF">
              <w:rPr>
                <w:sz w:val="24"/>
                <w:szCs w:val="24"/>
              </w:rPr>
              <w:t xml:space="preserve"> </w:t>
            </w:r>
            <w:r w:rsidR="00B012A5">
              <w:rPr>
                <w:sz w:val="24"/>
                <w:szCs w:val="24"/>
              </w:rPr>
              <w:t>2</w:t>
            </w:r>
            <w:r w:rsidR="00744F88">
              <w:rPr>
                <w:sz w:val="24"/>
                <w:szCs w:val="24"/>
              </w:rPr>
              <w:t>01</w:t>
            </w:r>
            <w:r w:rsidR="005515C9">
              <w:rPr>
                <w:sz w:val="24"/>
                <w:szCs w:val="24"/>
              </w:rPr>
              <w:t>6</w:t>
            </w:r>
            <w:r w:rsidR="00075F3A">
              <w:rPr>
                <w:sz w:val="24"/>
                <w:szCs w:val="24"/>
              </w:rPr>
              <w:t xml:space="preserve">   </w:t>
            </w:r>
            <w:r w:rsidR="005703AF">
              <w:rPr>
                <w:sz w:val="24"/>
                <w:szCs w:val="24"/>
              </w:rPr>
              <w:t xml:space="preserve">Mental Skills Test </w:t>
            </w:r>
            <w:r w:rsidR="000C71DA">
              <w:rPr>
                <w:sz w:val="24"/>
                <w:szCs w:val="24"/>
              </w:rPr>
              <w:t>5</w:t>
            </w:r>
            <w:bookmarkStart w:id="0" w:name="_GoBack"/>
            <w:bookmarkEnd w:id="0"/>
          </w:p>
          <w:p w14:paraId="70F7E93A" w14:textId="7D3BC4EF" w:rsidR="005703AF" w:rsidRDefault="005E2B70" w:rsidP="00725073">
            <w:pPr>
              <w:pStyle w:val="TestStyle1"/>
              <w:rPr>
                <w:sz w:val="24"/>
                <w:szCs w:val="24"/>
              </w:rPr>
            </w:pPr>
            <w:r w:rsidRPr="005E2B70">
              <w:rPr>
                <w:sz w:val="24"/>
                <w:szCs w:val="24"/>
              </w:rPr>
              <w:t xml:space="preserve">Time Allowed </w:t>
            </w:r>
            <w:r>
              <w:rPr>
                <w:sz w:val="24"/>
                <w:szCs w:val="24"/>
              </w:rPr>
              <w:t>1</w:t>
            </w:r>
            <w:r w:rsidR="00915996">
              <w:rPr>
                <w:sz w:val="24"/>
                <w:szCs w:val="24"/>
              </w:rPr>
              <w:t>0</w:t>
            </w:r>
            <w:r w:rsidRPr="005E2B70">
              <w:rPr>
                <w:sz w:val="24"/>
                <w:szCs w:val="24"/>
              </w:rPr>
              <w:t xml:space="preserve"> Minutes</w:t>
            </w:r>
            <w:r w:rsidR="005703AF">
              <w:rPr>
                <w:sz w:val="24"/>
                <w:szCs w:val="24"/>
              </w:rPr>
              <w:t xml:space="preserve"> </w:t>
            </w:r>
            <w:r w:rsidR="00075F3A">
              <w:rPr>
                <w:sz w:val="24"/>
                <w:szCs w:val="24"/>
              </w:rPr>
              <w:t>-</w:t>
            </w:r>
            <w:r w:rsidR="00075F3A">
              <w:t xml:space="preserve"> </w:t>
            </w:r>
            <w:r w:rsidR="00075F3A" w:rsidRPr="00075F3A">
              <w:rPr>
                <w:sz w:val="24"/>
                <w:szCs w:val="24"/>
              </w:rPr>
              <w:t xml:space="preserve">Total Marks: </w:t>
            </w:r>
            <w:r w:rsidR="00B47E2E">
              <w:rPr>
                <w:sz w:val="24"/>
                <w:szCs w:val="24"/>
              </w:rPr>
              <w:t>15</w:t>
            </w:r>
            <w:r w:rsidR="00075F3A" w:rsidRPr="00075F3A">
              <w:rPr>
                <w:sz w:val="24"/>
                <w:szCs w:val="24"/>
              </w:rPr>
              <w:t xml:space="preserve"> marks</w:t>
            </w:r>
            <w:r w:rsidR="00075F3A">
              <w:rPr>
                <w:sz w:val="24"/>
                <w:szCs w:val="24"/>
              </w:rPr>
              <w:t xml:space="preserve"> </w:t>
            </w:r>
            <w:r w:rsidR="005703AF">
              <w:rPr>
                <w:sz w:val="24"/>
                <w:szCs w:val="24"/>
              </w:rPr>
              <w:fldChar w:fldCharType="begin"/>
            </w:r>
            <w:r w:rsidR="005703AF">
              <w:rPr>
                <w:sz w:val="24"/>
                <w:szCs w:val="24"/>
              </w:rPr>
              <w:instrText xml:space="preserve"> ASK  Number  \* MERGEFORMAT </w:instrText>
            </w:r>
            <w:r w:rsidR="005703AF">
              <w:rPr>
                <w:sz w:val="24"/>
                <w:szCs w:val="24"/>
              </w:rPr>
              <w:fldChar w:fldCharType="end"/>
            </w:r>
            <w:r w:rsidR="005703AF">
              <w:rPr>
                <w:sz w:val="24"/>
                <w:szCs w:val="24"/>
              </w:rPr>
              <w:fldChar w:fldCharType="begin"/>
            </w:r>
            <w:r w:rsidR="005703AF">
              <w:rPr>
                <w:sz w:val="24"/>
                <w:szCs w:val="24"/>
              </w:rPr>
              <w:instrText xml:space="preserve"> ASK  Number \d 1  \* MERGEFORMAT </w:instrText>
            </w:r>
            <w:r w:rsidR="005703AF">
              <w:rPr>
                <w:sz w:val="24"/>
                <w:szCs w:val="24"/>
              </w:rPr>
              <w:fldChar w:fldCharType="separate"/>
            </w:r>
            <w:r w:rsidR="005703AF">
              <w:rPr>
                <w:sz w:val="24"/>
                <w:szCs w:val="24"/>
              </w:rPr>
              <w:t>1</w:t>
            </w:r>
            <w:r w:rsidR="005703AF">
              <w:rPr>
                <w:sz w:val="24"/>
                <w:szCs w:val="24"/>
              </w:rPr>
              <w:fldChar w:fldCharType="end"/>
            </w:r>
          </w:p>
        </w:tc>
      </w:tr>
      <w:tr w:rsidR="005703AF" w14:paraId="35CA7CFD" w14:textId="77777777" w:rsidTr="00725073">
        <w:trPr>
          <w:trHeight w:val="53"/>
        </w:trPr>
        <w:tc>
          <w:tcPr>
            <w:tcW w:w="3583" w:type="dxa"/>
          </w:tcPr>
          <w:p w14:paraId="38B62686" w14:textId="77777777" w:rsidR="005703AF" w:rsidRDefault="005703AF" w:rsidP="00725073">
            <w:pPr>
              <w:spacing w:after="0" w:line="240" w:lineRule="auto"/>
            </w:pPr>
          </w:p>
        </w:tc>
        <w:tc>
          <w:tcPr>
            <w:tcW w:w="7497" w:type="dxa"/>
          </w:tcPr>
          <w:p w14:paraId="3EF0C536" w14:textId="77777777" w:rsidR="005703AF" w:rsidRDefault="005703AF" w:rsidP="00725073">
            <w:pPr>
              <w:spacing w:after="0" w:line="240" w:lineRule="auto"/>
              <w:jc w:val="right"/>
            </w:pPr>
          </w:p>
        </w:tc>
      </w:tr>
    </w:tbl>
    <w:p w14:paraId="3429BD9E" w14:textId="77777777" w:rsidR="00E85F10" w:rsidRPr="004D26AD" w:rsidRDefault="00E85F10" w:rsidP="00075F3A">
      <w:pPr>
        <w:spacing w:after="0" w:line="240" w:lineRule="auto"/>
        <w:rPr>
          <w:rFonts w:ascii="Cambria Math" w:hAnsi="Cambria Math"/>
          <w:oMath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15"/>
        <w:gridCol w:w="5215"/>
      </w:tblGrid>
      <w:tr w:rsidR="007773B8" w14:paraId="60770A65" w14:textId="77777777" w:rsidTr="00075F3A">
        <w:trPr>
          <w:trHeight w:val="1131"/>
          <w:jc w:val="center"/>
        </w:trPr>
        <w:tc>
          <w:tcPr>
            <w:tcW w:w="5215" w:type="dxa"/>
          </w:tcPr>
          <w:p w14:paraId="2AB95116" w14:textId="0B0DB04A" w:rsidR="007D41F2" w:rsidRPr="00EE0CA2" w:rsidRDefault="007773B8" w:rsidP="00481DF5">
            <w:pPr>
              <w:tabs>
                <w:tab w:val="left" w:pos="180"/>
              </w:tabs>
              <w:rPr>
                <w:rFonts w:cs="Arial"/>
                <w:u w:val="single"/>
              </w:rPr>
            </w:pPr>
            <w:r>
              <w:rPr>
                <w:rFonts w:cs="Arial"/>
              </w:rPr>
              <w:t>1.</w:t>
            </w:r>
            <w:r w:rsidR="00DD214B">
              <w:rPr>
                <w:rFonts w:cs="Arial"/>
              </w:rPr>
              <w:t xml:space="preserve"> </w:t>
            </w:r>
            <w:r w:rsidR="00DC5406">
              <w:t xml:space="preserve">We express both </w:t>
            </w:r>
            <w:r w:rsidR="00481DF5">
              <w:t xml:space="preserve">______________ </w:t>
            </w:r>
            <w:r w:rsidR="00DC5406">
              <w:t xml:space="preserve">and </w:t>
            </w:r>
            <w:r w:rsidR="00481DF5">
              <w:t xml:space="preserve">_____________ </w:t>
            </w:r>
            <w:r w:rsidR="00DC5406">
              <w:t>in degrees because they are m</w:t>
            </w:r>
            <w:r w:rsidR="00481DF5">
              <w:t>easured as angles from the cent</w:t>
            </w:r>
            <w:r w:rsidR="00DC5406">
              <w:t>r</w:t>
            </w:r>
            <w:r w:rsidR="00481DF5">
              <w:t>e of the E</w:t>
            </w:r>
            <w:r w:rsidR="00DC5406">
              <w:t>arth to a point on the surface.</w:t>
            </w:r>
          </w:p>
        </w:tc>
        <w:tc>
          <w:tcPr>
            <w:tcW w:w="5215" w:type="dxa"/>
          </w:tcPr>
          <w:p w14:paraId="1D019327" w14:textId="5DB64771" w:rsidR="000C0E95" w:rsidRPr="000C0E95" w:rsidRDefault="007773B8" w:rsidP="00EE0CA2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>2.</w:t>
            </w:r>
            <w:r w:rsidR="00A33E52">
              <w:rPr>
                <w:rFonts w:cs="Arial"/>
              </w:rPr>
              <w:t xml:space="preserve"> </w:t>
            </w:r>
            <w:r w:rsidR="00C329B0">
              <w:rPr>
                <w:rFonts w:cs="Arial"/>
              </w:rPr>
              <w:t>Earth has 24 different time zones each spanning how many degrees of Longitude?</w:t>
            </w:r>
          </w:p>
        </w:tc>
      </w:tr>
      <w:tr w:rsidR="007773B8" w14:paraId="7D729D19" w14:textId="77777777" w:rsidTr="00075F3A">
        <w:trPr>
          <w:trHeight w:val="1389"/>
          <w:jc w:val="center"/>
        </w:trPr>
        <w:tc>
          <w:tcPr>
            <w:tcW w:w="5215" w:type="dxa"/>
          </w:tcPr>
          <w:p w14:paraId="33A900C4" w14:textId="461A6F8F" w:rsidR="007D41F2" w:rsidRPr="007D41F2" w:rsidRDefault="001A5261" w:rsidP="00EE0CA2">
            <w:pPr>
              <w:tabs>
                <w:tab w:val="left" w:pos="180"/>
              </w:tabs>
              <w:rPr>
                <w:rFonts w:cs="Arial"/>
                <w:color w:val="FF0000"/>
                <w:sz w:val="36"/>
                <w:szCs w:val="36"/>
              </w:rPr>
            </w:pPr>
            <w:r>
              <w:rPr>
                <w:rFonts w:cs="Arial"/>
              </w:rPr>
              <w:t>3.</w:t>
            </w:r>
            <w:r w:rsidR="007773B8">
              <w:rPr>
                <w:rFonts w:cs="Arial"/>
              </w:rPr>
              <w:t xml:space="preserve"> </w:t>
            </w:r>
            <w:r w:rsidR="00EE0CA2">
              <w:rPr>
                <w:rFonts w:cs="Arial"/>
              </w:rPr>
              <w:t xml:space="preserve">Using the </w:t>
            </w:r>
            <w:r w:rsidR="00481DF5">
              <w:rPr>
                <w:rFonts w:cs="Arial"/>
              </w:rPr>
              <w:t xml:space="preserve">arc length formula </w:t>
            </w:r>
            <w:r w:rsidR="00EE0CA2">
              <w:rPr>
                <w:rFonts w:cs="Arial"/>
              </w:rPr>
              <w:t>we can calculate the distance b</w:t>
            </w:r>
            <w:r w:rsidR="006F75C2">
              <w:rPr>
                <w:rFonts w:cs="Arial"/>
              </w:rPr>
              <w:t>etween two locations on Earth as</w:t>
            </w:r>
            <w:r w:rsidR="00EE0CA2">
              <w:rPr>
                <w:rFonts w:cs="Arial"/>
              </w:rPr>
              <w:t xml:space="preserve"> long as they have the same</w:t>
            </w:r>
            <w:r w:rsidR="00481DF5">
              <w:rPr>
                <w:rFonts w:cs="Arial"/>
              </w:rPr>
              <w:t xml:space="preserve"> </w:t>
            </w:r>
            <w:r w:rsidR="00EE0CA2">
              <w:rPr>
                <w:rFonts w:cs="Arial"/>
              </w:rPr>
              <w:t>______________</w:t>
            </w:r>
            <w:r w:rsidR="00481DF5">
              <w:rPr>
                <w:rFonts w:cs="Arial"/>
              </w:rPr>
              <w:t>.</w:t>
            </w:r>
          </w:p>
        </w:tc>
        <w:tc>
          <w:tcPr>
            <w:tcW w:w="5215" w:type="dxa"/>
          </w:tcPr>
          <w:p w14:paraId="758F3119" w14:textId="6C1EF6D6" w:rsidR="005D37BE" w:rsidRPr="00B26684" w:rsidRDefault="007773B8" w:rsidP="005D37BE">
            <w:pPr>
              <w:tabs>
                <w:tab w:val="left" w:pos="180"/>
              </w:tabs>
              <w:rPr>
                <w:rFonts w:cs="Arial"/>
                <w:sz w:val="32"/>
                <w:szCs w:val="32"/>
              </w:rPr>
            </w:pPr>
            <w:r>
              <w:rPr>
                <w:rFonts w:cs="Arial"/>
              </w:rPr>
              <w:t>4.</w:t>
            </w:r>
            <w:r w:rsidR="008470CE">
              <w:rPr>
                <w:rFonts w:cs="Arial"/>
              </w:rPr>
              <w:t xml:space="preserve"> </w:t>
            </w:r>
            <w:r w:rsidR="0055561B">
              <w:rPr>
                <w:rFonts w:cs="Arial"/>
              </w:rPr>
              <w:t>What is the Latitude of the Equator?</w:t>
            </w:r>
          </w:p>
          <w:p w14:paraId="115B7A61" w14:textId="77777777" w:rsidR="007D41F2" w:rsidRDefault="007D41F2" w:rsidP="00075F3A">
            <w:pPr>
              <w:tabs>
                <w:tab w:val="left" w:pos="180"/>
              </w:tabs>
              <w:rPr>
                <w:rFonts w:cs="Arial"/>
              </w:rPr>
            </w:pPr>
          </w:p>
        </w:tc>
      </w:tr>
      <w:tr w:rsidR="007773B8" w14:paraId="6BE546F0" w14:textId="77777777" w:rsidTr="00075F3A">
        <w:trPr>
          <w:trHeight w:val="1261"/>
          <w:jc w:val="center"/>
        </w:trPr>
        <w:tc>
          <w:tcPr>
            <w:tcW w:w="5215" w:type="dxa"/>
          </w:tcPr>
          <w:p w14:paraId="3101BB53" w14:textId="4B60793D" w:rsidR="005D37BE" w:rsidRDefault="001A5261" w:rsidP="005D37BE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>5.</w:t>
            </w:r>
            <w:r w:rsidR="00502B04">
              <w:rPr>
                <w:rFonts w:cs="Arial"/>
              </w:rPr>
              <w:t xml:space="preserve"> </w:t>
            </w:r>
            <w:r w:rsidR="0055561B">
              <w:rPr>
                <w:rFonts w:cs="Arial"/>
              </w:rPr>
              <w:t>Which metho</w:t>
            </w:r>
            <w:r w:rsidR="000663F4">
              <w:rPr>
                <w:rFonts w:cs="Arial"/>
              </w:rPr>
              <w:t>d will result in a larger total</w:t>
            </w:r>
          </w:p>
          <w:p w14:paraId="7AF0720A" w14:textId="3C8A28E5" w:rsidR="0055561B" w:rsidRDefault="0055561B" w:rsidP="005D37BE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a) $5000 </w:t>
            </w:r>
            <w:r w:rsidR="009F74F4">
              <w:rPr>
                <w:rFonts w:cs="Arial"/>
              </w:rPr>
              <w:t>at 2% pa compound</w:t>
            </w:r>
            <w:r w:rsidR="00481DF5">
              <w:rPr>
                <w:rFonts w:cs="Arial"/>
              </w:rPr>
              <w:t>ed</w:t>
            </w:r>
            <w:r w:rsidR="009F74F4">
              <w:rPr>
                <w:rFonts w:cs="Arial"/>
              </w:rPr>
              <w:t xml:space="preserve"> yearly</w:t>
            </w:r>
            <w:r w:rsidR="000663F4">
              <w:rPr>
                <w:rFonts w:cs="Arial"/>
              </w:rPr>
              <w:t>, or</w:t>
            </w:r>
          </w:p>
          <w:p w14:paraId="2A7C20B7" w14:textId="4F17EBE1" w:rsidR="007D41F2" w:rsidRDefault="009F74F4" w:rsidP="00075F3A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>b) $5000 at 2% pa compounded half yearly</w:t>
            </w:r>
            <w:r w:rsidR="000663F4">
              <w:rPr>
                <w:rFonts w:cs="Arial"/>
              </w:rPr>
              <w:t>?</w:t>
            </w:r>
          </w:p>
        </w:tc>
        <w:tc>
          <w:tcPr>
            <w:tcW w:w="5215" w:type="dxa"/>
          </w:tcPr>
          <w:p w14:paraId="76FFE3D8" w14:textId="4A3A436A" w:rsidR="005D37BE" w:rsidRDefault="00502B04" w:rsidP="005D37BE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>6.</w:t>
            </w:r>
            <w:r w:rsidR="005B7F68">
              <w:rPr>
                <w:rFonts w:cs="Arial"/>
              </w:rPr>
              <w:t xml:space="preserve"> </w:t>
            </w:r>
            <w:r w:rsidR="009F74F4">
              <w:rPr>
                <w:rFonts w:cs="Arial"/>
              </w:rPr>
              <w:t>Write 8% as a decimal.</w:t>
            </w:r>
          </w:p>
          <w:p w14:paraId="51D4CDBA" w14:textId="77777777" w:rsidR="007D41F2" w:rsidRDefault="007D41F2" w:rsidP="00075F3A">
            <w:pPr>
              <w:tabs>
                <w:tab w:val="left" w:pos="180"/>
              </w:tabs>
              <w:rPr>
                <w:rFonts w:cs="Arial"/>
              </w:rPr>
            </w:pPr>
          </w:p>
        </w:tc>
      </w:tr>
      <w:tr w:rsidR="007773B8" w14:paraId="7B681851" w14:textId="77777777" w:rsidTr="001A5261">
        <w:trPr>
          <w:trHeight w:val="1250"/>
          <w:jc w:val="center"/>
        </w:trPr>
        <w:tc>
          <w:tcPr>
            <w:tcW w:w="5215" w:type="dxa"/>
          </w:tcPr>
          <w:p w14:paraId="73B4FC5B" w14:textId="3B272FF6" w:rsidR="00CF336D" w:rsidRDefault="00502B04" w:rsidP="00EE0CA2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>7.</w:t>
            </w:r>
            <w:r w:rsidR="00BE1D47">
              <w:rPr>
                <w:rFonts w:cs="Arial"/>
              </w:rPr>
              <w:t xml:space="preserve"> </w:t>
            </w:r>
            <w:r w:rsidR="009F74F4">
              <w:rPr>
                <w:rFonts w:cs="Arial"/>
              </w:rPr>
              <w:t xml:space="preserve">Write 4% </w:t>
            </w:r>
            <w:r w:rsidR="00B83E74">
              <w:rPr>
                <w:rFonts w:cs="Arial"/>
              </w:rPr>
              <w:t xml:space="preserve">pa as a </w:t>
            </w:r>
            <w:r w:rsidR="00DC5406">
              <w:rPr>
                <w:rFonts w:cs="Arial"/>
              </w:rPr>
              <w:t>six-</w:t>
            </w:r>
            <w:r w:rsidR="00B83E74">
              <w:rPr>
                <w:rFonts w:cs="Arial"/>
              </w:rPr>
              <w:t>monthly rate</w:t>
            </w:r>
            <w:r w:rsidR="00DC5406">
              <w:rPr>
                <w:rFonts w:cs="Arial"/>
              </w:rPr>
              <w:t>.</w:t>
            </w:r>
          </w:p>
        </w:tc>
        <w:tc>
          <w:tcPr>
            <w:tcW w:w="5215" w:type="dxa"/>
          </w:tcPr>
          <w:p w14:paraId="01421737" w14:textId="6A763460" w:rsidR="005D37BE" w:rsidRDefault="00502B04" w:rsidP="005D37BE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>8.</w:t>
            </w:r>
            <w:r w:rsidR="00BE1D47">
              <w:rPr>
                <w:rFonts w:cs="Arial"/>
              </w:rPr>
              <w:t xml:space="preserve"> </w:t>
            </w:r>
            <w:r w:rsidR="00B83E74">
              <w:rPr>
                <w:rFonts w:cs="Arial"/>
              </w:rPr>
              <w:t>Daylight Savings is not practiced in South Australia. True or False?</w:t>
            </w:r>
          </w:p>
          <w:p w14:paraId="5F8138AC" w14:textId="77777777" w:rsidR="00CF336D" w:rsidRDefault="00CF336D" w:rsidP="00075F3A">
            <w:pPr>
              <w:tabs>
                <w:tab w:val="left" w:pos="180"/>
              </w:tabs>
              <w:rPr>
                <w:rFonts w:cs="Arial"/>
              </w:rPr>
            </w:pPr>
          </w:p>
        </w:tc>
      </w:tr>
      <w:tr w:rsidR="007773B8" w14:paraId="11AEBED6" w14:textId="77777777" w:rsidTr="00951683">
        <w:trPr>
          <w:trHeight w:val="1246"/>
          <w:jc w:val="center"/>
        </w:trPr>
        <w:tc>
          <w:tcPr>
            <w:tcW w:w="5215" w:type="dxa"/>
          </w:tcPr>
          <w:p w14:paraId="52E338B8" w14:textId="2E220713" w:rsidR="00CF336D" w:rsidRDefault="00C33E9E" w:rsidP="00EE0CA2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B10095" wp14:editId="3B997EBA">
                      <wp:simplePos x="0" y="0"/>
                      <wp:positionH relativeFrom="column">
                        <wp:posOffset>2442845</wp:posOffset>
                      </wp:positionH>
                      <wp:positionV relativeFrom="paragraph">
                        <wp:posOffset>734695</wp:posOffset>
                      </wp:positionV>
                      <wp:extent cx="0" cy="0"/>
                      <wp:effectExtent l="0" t="0" r="0" b="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192.35pt;margin-top:57.85pt;width:0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502B04">
              <w:rPr>
                <w:rFonts w:cs="Arial"/>
              </w:rPr>
              <w:t>9.</w:t>
            </w:r>
            <w:r w:rsidR="000C0E95">
              <w:rPr>
                <w:rFonts w:cs="Arial"/>
              </w:rPr>
              <w:t xml:space="preserve"> </w:t>
            </w:r>
            <w:r w:rsidR="00B83E74">
              <w:rPr>
                <w:rFonts w:cs="Arial"/>
              </w:rPr>
              <w:t>How much time elapses between 12.45 am and 3.20 pm?</w:t>
            </w:r>
          </w:p>
        </w:tc>
        <w:tc>
          <w:tcPr>
            <w:tcW w:w="5215" w:type="dxa"/>
          </w:tcPr>
          <w:p w14:paraId="421EC3DB" w14:textId="77777777" w:rsidR="00481DF5" w:rsidRDefault="000663F4" w:rsidP="00EE0CA2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10. </w:t>
            </w:r>
            <w:r w:rsidR="00B83E74">
              <w:rPr>
                <w:rFonts w:cs="Arial"/>
              </w:rPr>
              <w:t xml:space="preserve">Which location has a time zone that </w:t>
            </w:r>
            <w:r w:rsidR="00481DF5">
              <w:rPr>
                <w:rFonts w:cs="Arial"/>
              </w:rPr>
              <w:t>is ahead of Greenwich Mean Time?</w:t>
            </w:r>
          </w:p>
          <w:p w14:paraId="146F6CD4" w14:textId="5BF463DB" w:rsidR="00CF336D" w:rsidRDefault="00B83E74" w:rsidP="00481DF5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481DF5">
              <w:rPr>
                <w:rFonts w:cs="Arial"/>
              </w:rPr>
              <w:t xml:space="preserve">      </w:t>
            </w:r>
            <w:r>
              <w:rPr>
                <w:rFonts w:cs="Arial"/>
              </w:rPr>
              <w:t>15°</w:t>
            </w:r>
            <w:r w:rsidR="000663F4">
              <w:rPr>
                <w:rFonts w:cs="Arial"/>
              </w:rPr>
              <w:t xml:space="preserve"> E</w:t>
            </w:r>
            <w:r w:rsidR="00481DF5">
              <w:rPr>
                <w:rFonts w:cs="Arial"/>
              </w:rPr>
              <w:t xml:space="preserve">      </w:t>
            </w:r>
            <w:r w:rsidR="000663F4">
              <w:rPr>
                <w:rFonts w:cs="Arial"/>
              </w:rPr>
              <w:t xml:space="preserve"> or </w:t>
            </w:r>
            <w:r w:rsidR="00481DF5">
              <w:rPr>
                <w:rFonts w:cs="Arial"/>
              </w:rPr>
              <w:t xml:space="preserve">      </w:t>
            </w:r>
            <w:r>
              <w:rPr>
                <w:rFonts w:cs="Arial"/>
              </w:rPr>
              <w:t>30° W</w:t>
            </w:r>
          </w:p>
        </w:tc>
      </w:tr>
      <w:tr w:rsidR="007773B8" w14:paraId="29B010A2" w14:textId="77777777" w:rsidTr="000663F4">
        <w:trPr>
          <w:trHeight w:val="1556"/>
          <w:jc w:val="center"/>
        </w:trPr>
        <w:tc>
          <w:tcPr>
            <w:tcW w:w="5215" w:type="dxa"/>
          </w:tcPr>
          <w:p w14:paraId="26C15BE7" w14:textId="3B8597DC" w:rsidR="00EE0CA2" w:rsidRDefault="00502B04" w:rsidP="00481DF5">
            <w:pPr>
              <w:tabs>
                <w:tab w:val="left" w:pos="180"/>
              </w:tabs>
              <w:ind w:hanging="426"/>
              <w:rPr>
                <w:rFonts w:cs="Arial"/>
              </w:rPr>
            </w:pPr>
            <w:r>
              <w:rPr>
                <w:rFonts w:cs="Arial"/>
              </w:rPr>
              <w:t xml:space="preserve">11. </w:t>
            </w:r>
            <w:r w:rsidR="00481DF5">
              <w:rPr>
                <w:rFonts w:cs="Arial"/>
              </w:rPr>
              <w:t xml:space="preserve">11. </w:t>
            </w:r>
            <w:r w:rsidR="000663F4">
              <w:rPr>
                <w:rFonts w:cs="Arial"/>
              </w:rPr>
              <w:t>A family too</w:t>
            </w:r>
            <w:r w:rsidR="00481DF5">
              <w:rPr>
                <w:rFonts w:cs="Arial"/>
              </w:rPr>
              <w:t xml:space="preserve">k out a loan to pay for a $1000 </w:t>
            </w:r>
            <w:r w:rsidR="000663F4">
              <w:rPr>
                <w:rFonts w:cs="Arial"/>
              </w:rPr>
              <w:t>dishwasher. Over the course of the loan, $200 of interest was accrued. How much did the family pay altogether?</w:t>
            </w:r>
          </w:p>
          <w:p w14:paraId="45385EB7" w14:textId="337FD69F" w:rsidR="001A5261" w:rsidRDefault="001A5261" w:rsidP="001A5261">
            <w:pPr>
              <w:tabs>
                <w:tab w:val="left" w:pos="180"/>
              </w:tabs>
              <w:ind w:left="426" w:hanging="426"/>
              <w:rPr>
                <w:rFonts w:cs="Arial"/>
              </w:rPr>
            </w:pPr>
          </w:p>
        </w:tc>
        <w:tc>
          <w:tcPr>
            <w:tcW w:w="5215" w:type="dxa"/>
          </w:tcPr>
          <w:p w14:paraId="6C162553" w14:textId="7626B484" w:rsidR="00B47E2E" w:rsidRDefault="00B47E2E" w:rsidP="00B47E2E">
            <w:pPr>
              <w:tabs>
                <w:tab w:val="left" w:pos="0"/>
              </w:tabs>
              <w:rPr>
                <w:rFonts w:cs="Arial"/>
              </w:rPr>
            </w:pPr>
            <w:r>
              <w:rPr>
                <w:rFonts w:cs="Arial"/>
              </w:rPr>
              <w:t>12. A $1000 investment grew to $2000 over ten years due to simple interest. What was the interest rate?</w:t>
            </w:r>
          </w:p>
          <w:p w14:paraId="0C0B545C" w14:textId="15581738" w:rsidR="00B26C55" w:rsidRDefault="00B26C55" w:rsidP="00B47E2E">
            <w:pPr>
              <w:tabs>
                <w:tab w:val="left" w:pos="180"/>
              </w:tabs>
              <w:rPr>
                <w:rFonts w:cs="Arial"/>
              </w:rPr>
            </w:pPr>
          </w:p>
        </w:tc>
      </w:tr>
      <w:tr w:rsidR="007773B8" w14:paraId="617CBAAC" w14:textId="77777777" w:rsidTr="003871D6">
        <w:trPr>
          <w:trHeight w:val="1117"/>
          <w:jc w:val="center"/>
        </w:trPr>
        <w:tc>
          <w:tcPr>
            <w:tcW w:w="5215" w:type="dxa"/>
          </w:tcPr>
          <w:p w14:paraId="627AEE11" w14:textId="0967E6B6" w:rsidR="007773B8" w:rsidRDefault="004D26AD" w:rsidP="00EE0CA2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13. </w:t>
            </w:r>
            <w:r w:rsidR="000663F4">
              <w:rPr>
                <w:rFonts w:cs="Arial"/>
              </w:rPr>
              <w:t>The family in Question 11 paid off the loan in 2 yea</w:t>
            </w:r>
            <w:r w:rsidR="003871D6">
              <w:rPr>
                <w:rFonts w:cs="Arial"/>
              </w:rPr>
              <w:t xml:space="preserve">rs. How much was their </w:t>
            </w:r>
            <w:r w:rsidR="000663F4">
              <w:rPr>
                <w:rFonts w:cs="Arial"/>
              </w:rPr>
              <w:t>monthly repayment?</w:t>
            </w:r>
          </w:p>
        </w:tc>
        <w:tc>
          <w:tcPr>
            <w:tcW w:w="5215" w:type="dxa"/>
            <w:tcBorders>
              <w:bottom w:val="single" w:sz="4" w:space="0" w:color="auto"/>
            </w:tcBorders>
          </w:tcPr>
          <w:p w14:paraId="4F506991" w14:textId="36A559A1" w:rsidR="00B47E2E" w:rsidRDefault="00B47E2E" w:rsidP="00481DF5">
            <w:pPr>
              <w:tabs>
                <w:tab w:val="left" w:pos="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14. </w:t>
            </w:r>
            <w:r>
              <w:rPr>
                <w:rStyle w:val="renderedqtext"/>
              </w:rPr>
              <w:t>I</w:t>
            </w:r>
            <w:r w:rsidR="00F17127">
              <w:rPr>
                <w:rStyle w:val="renderedqtext"/>
              </w:rPr>
              <w:t>f today is Friday and you</w:t>
            </w:r>
            <w:r>
              <w:rPr>
                <w:rStyle w:val="renderedqtext"/>
              </w:rPr>
              <w:t xml:space="preserve"> crossed the International Date line from west to east then it would be ___________.</w:t>
            </w:r>
          </w:p>
          <w:p w14:paraId="210BEC80" w14:textId="50D44268" w:rsidR="00951683" w:rsidRDefault="00951683" w:rsidP="00EE0CA2">
            <w:pPr>
              <w:tabs>
                <w:tab w:val="left" w:pos="455"/>
              </w:tabs>
              <w:ind w:left="314" w:hanging="314"/>
              <w:rPr>
                <w:rFonts w:cs="Arial"/>
              </w:rPr>
            </w:pPr>
          </w:p>
        </w:tc>
      </w:tr>
      <w:tr w:rsidR="00481DF5" w14:paraId="651E4C6F" w14:textId="77777777" w:rsidTr="003871D6">
        <w:trPr>
          <w:trHeight w:val="1117"/>
          <w:jc w:val="center"/>
        </w:trPr>
        <w:tc>
          <w:tcPr>
            <w:tcW w:w="5215" w:type="dxa"/>
            <w:tcBorders>
              <w:right w:val="single" w:sz="4" w:space="0" w:color="auto"/>
            </w:tcBorders>
          </w:tcPr>
          <w:p w14:paraId="6709C192" w14:textId="2D8315B5" w:rsidR="00481DF5" w:rsidRDefault="00481DF5" w:rsidP="00481DF5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>15. Appreciation is the decrease in value of items over time. True or False?</w:t>
            </w:r>
          </w:p>
          <w:p w14:paraId="5BDC40F8" w14:textId="77777777" w:rsidR="00F17127" w:rsidRDefault="00F17127" w:rsidP="00EE0CA2">
            <w:pPr>
              <w:tabs>
                <w:tab w:val="left" w:pos="180"/>
              </w:tabs>
              <w:rPr>
                <w:rFonts w:cs="Arial"/>
              </w:rPr>
            </w:pPr>
          </w:p>
        </w:tc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BB54B81" w14:textId="77777777" w:rsidR="00481DF5" w:rsidRDefault="00481DF5" w:rsidP="00EE0CA2">
            <w:pPr>
              <w:tabs>
                <w:tab w:val="left" w:pos="455"/>
              </w:tabs>
              <w:ind w:left="314" w:hanging="314"/>
              <w:rPr>
                <w:rFonts w:cs="Arial"/>
              </w:rPr>
            </w:pPr>
          </w:p>
        </w:tc>
      </w:tr>
    </w:tbl>
    <w:p w14:paraId="7183141F" w14:textId="189F300E" w:rsidR="003822A0" w:rsidRPr="003822A0" w:rsidRDefault="003822A0" w:rsidP="00F44F3B">
      <w:pPr>
        <w:tabs>
          <w:tab w:val="left" w:pos="180"/>
        </w:tabs>
        <w:rPr>
          <w:rFonts w:cs="Arial"/>
        </w:rPr>
      </w:pPr>
    </w:p>
    <w:sectPr w:rsidR="003822A0" w:rsidRPr="003822A0" w:rsidSect="003871D6">
      <w:pgSz w:w="11906" w:h="16838"/>
      <w:pgMar w:top="851" w:right="386" w:bottom="851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5CE"/>
    <w:rsid w:val="00006B7D"/>
    <w:rsid w:val="0001412E"/>
    <w:rsid w:val="00016D79"/>
    <w:rsid w:val="00047FA1"/>
    <w:rsid w:val="000663F4"/>
    <w:rsid w:val="0007078B"/>
    <w:rsid w:val="00075F3A"/>
    <w:rsid w:val="000C0E95"/>
    <w:rsid w:val="000C71DA"/>
    <w:rsid w:val="000F38FE"/>
    <w:rsid w:val="000F3A01"/>
    <w:rsid w:val="001052F1"/>
    <w:rsid w:val="00105A8E"/>
    <w:rsid w:val="0014779E"/>
    <w:rsid w:val="001859E0"/>
    <w:rsid w:val="00196D41"/>
    <w:rsid w:val="001A5261"/>
    <w:rsid w:val="001C3E48"/>
    <w:rsid w:val="00210FBD"/>
    <w:rsid w:val="002343B1"/>
    <w:rsid w:val="002F4A34"/>
    <w:rsid w:val="003822A0"/>
    <w:rsid w:val="00386328"/>
    <w:rsid w:val="003871D6"/>
    <w:rsid w:val="003B3315"/>
    <w:rsid w:val="003B60E2"/>
    <w:rsid w:val="003D0724"/>
    <w:rsid w:val="00407AC5"/>
    <w:rsid w:val="00416EA4"/>
    <w:rsid w:val="004275CE"/>
    <w:rsid w:val="00436ED0"/>
    <w:rsid w:val="00451944"/>
    <w:rsid w:val="004602EE"/>
    <w:rsid w:val="00481DF5"/>
    <w:rsid w:val="004D26AD"/>
    <w:rsid w:val="004F56EE"/>
    <w:rsid w:val="00502B04"/>
    <w:rsid w:val="005449B2"/>
    <w:rsid w:val="005515C9"/>
    <w:rsid w:val="0055561B"/>
    <w:rsid w:val="005703AF"/>
    <w:rsid w:val="005B7F68"/>
    <w:rsid w:val="005D37BE"/>
    <w:rsid w:val="005E2B70"/>
    <w:rsid w:val="005E52E1"/>
    <w:rsid w:val="00662593"/>
    <w:rsid w:val="00676882"/>
    <w:rsid w:val="006F75C2"/>
    <w:rsid w:val="00725073"/>
    <w:rsid w:val="007361C9"/>
    <w:rsid w:val="00744F88"/>
    <w:rsid w:val="00773849"/>
    <w:rsid w:val="007773B8"/>
    <w:rsid w:val="007D41F2"/>
    <w:rsid w:val="008470CE"/>
    <w:rsid w:val="00891542"/>
    <w:rsid w:val="008A14DC"/>
    <w:rsid w:val="008E061D"/>
    <w:rsid w:val="00915996"/>
    <w:rsid w:val="00926AA5"/>
    <w:rsid w:val="0093585F"/>
    <w:rsid w:val="00951683"/>
    <w:rsid w:val="00984B42"/>
    <w:rsid w:val="009C07ED"/>
    <w:rsid w:val="009F74F4"/>
    <w:rsid w:val="00A11D95"/>
    <w:rsid w:val="00A26EFA"/>
    <w:rsid w:val="00A33E52"/>
    <w:rsid w:val="00A60276"/>
    <w:rsid w:val="00A72CC1"/>
    <w:rsid w:val="00AC2C51"/>
    <w:rsid w:val="00AF3C6B"/>
    <w:rsid w:val="00B012A5"/>
    <w:rsid w:val="00B26684"/>
    <w:rsid w:val="00B26C55"/>
    <w:rsid w:val="00B34343"/>
    <w:rsid w:val="00B44110"/>
    <w:rsid w:val="00B47E2E"/>
    <w:rsid w:val="00B83E74"/>
    <w:rsid w:val="00BE1D47"/>
    <w:rsid w:val="00C329B0"/>
    <w:rsid w:val="00C33E9E"/>
    <w:rsid w:val="00CD009F"/>
    <w:rsid w:val="00CF336D"/>
    <w:rsid w:val="00D33455"/>
    <w:rsid w:val="00D57DB2"/>
    <w:rsid w:val="00D57E09"/>
    <w:rsid w:val="00D92F15"/>
    <w:rsid w:val="00DC2A49"/>
    <w:rsid w:val="00DC5406"/>
    <w:rsid w:val="00DD214B"/>
    <w:rsid w:val="00DD7123"/>
    <w:rsid w:val="00DE7ACC"/>
    <w:rsid w:val="00E72F54"/>
    <w:rsid w:val="00E85F10"/>
    <w:rsid w:val="00EE0CA2"/>
    <w:rsid w:val="00F17127"/>
    <w:rsid w:val="00F20274"/>
    <w:rsid w:val="00F44F3B"/>
    <w:rsid w:val="00F6347E"/>
    <w:rsid w:val="00F832E1"/>
    <w:rsid w:val="00FA218C"/>
    <w:rsid w:val="00FE6A81"/>
    <w:rsid w:val="00FF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B816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75CE"/>
    <w:pPr>
      <w:spacing w:after="200" w:line="276" w:lineRule="auto"/>
    </w:pPr>
    <w:rPr>
      <w:rFonts w:ascii="Arial" w:hAnsi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Style1Char">
    <w:name w:val="Test Style 1 Char"/>
    <w:link w:val="TestStyle1"/>
    <w:locked/>
    <w:rsid w:val="004275CE"/>
    <w:rPr>
      <w:rFonts w:ascii="Arial" w:hAnsi="Arial" w:cs="Arial"/>
      <w:b/>
      <w:sz w:val="28"/>
      <w:szCs w:val="28"/>
      <w:lang w:val="en-AU" w:eastAsia="en-AU" w:bidi="ar-SA"/>
    </w:rPr>
  </w:style>
  <w:style w:type="paragraph" w:customStyle="1" w:styleId="TestStyle1">
    <w:name w:val="Test Style 1"/>
    <w:basedOn w:val="Normal"/>
    <w:link w:val="TestStyle1Char"/>
    <w:rsid w:val="004275CE"/>
    <w:pPr>
      <w:spacing w:line="240" w:lineRule="auto"/>
      <w:jc w:val="center"/>
    </w:pPr>
    <w:rPr>
      <w:rFonts w:cs="Arial"/>
      <w:b/>
      <w:sz w:val="28"/>
      <w:szCs w:val="28"/>
    </w:rPr>
  </w:style>
  <w:style w:type="table" w:styleId="TableGrid">
    <w:name w:val="Table Grid"/>
    <w:basedOn w:val="TableNormal"/>
    <w:rsid w:val="007773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02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B0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02B04"/>
    <w:rPr>
      <w:color w:val="808080"/>
    </w:rPr>
  </w:style>
  <w:style w:type="character" w:customStyle="1" w:styleId="renderedqtext">
    <w:name w:val="rendered_qtext"/>
    <w:basedOn w:val="DefaultParagraphFont"/>
    <w:rsid w:val="00B47E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75CE"/>
    <w:pPr>
      <w:spacing w:after="200" w:line="276" w:lineRule="auto"/>
    </w:pPr>
    <w:rPr>
      <w:rFonts w:ascii="Arial" w:hAnsi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Style1Char">
    <w:name w:val="Test Style 1 Char"/>
    <w:link w:val="TestStyle1"/>
    <w:locked/>
    <w:rsid w:val="004275CE"/>
    <w:rPr>
      <w:rFonts w:ascii="Arial" w:hAnsi="Arial" w:cs="Arial"/>
      <w:b/>
      <w:sz w:val="28"/>
      <w:szCs w:val="28"/>
      <w:lang w:val="en-AU" w:eastAsia="en-AU" w:bidi="ar-SA"/>
    </w:rPr>
  </w:style>
  <w:style w:type="paragraph" w:customStyle="1" w:styleId="TestStyle1">
    <w:name w:val="Test Style 1"/>
    <w:basedOn w:val="Normal"/>
    <w:link w:val="TestStyle1Char"/>
    <w:rsid w:val="004275CE"/>
    <w:pPr>
      <w:spacing w:line="240" w:lineRule="auto"/>
      <w:jc w:val="center"/>
    </w:pPr>
    <w:rPr>
      <w:rFonts w:cs="Arial"/>
      <w:b/>
      <w:sz w:val="28"/>
      <w:szCs w:val="28"/>
    </w:rPr>
  </w:style>
  <w:style w:type="table" w:styleId="TableGrid">
    <w:name w:val="Table Grid"/>
    <w:basedOn w:val="TableNormal"/>
    <w:rsid w:val="007773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02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B0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02B04"/>
    <w:rPr>
      <w:color w:val="808080"/>
    </w:rPr>
  </w:style>
  <w:style w:type="character" w:customStyle="1" w:styleId="renderedqtext">
    <w:name w:val="rendered_qtext"/>
    <w:basedOn w:val="DefaultParagraphFont"/>
    <w:rsid w:val="00B47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7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E05C02C4</Template>
  <TotalTime>1</TotalTime>
  <Pages>1</Pages>
  <Words>283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and Training (WA)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e4022843</dc:creator>
  <cp:lastModifiedBy>WOOD Janette</cp:lastModifiedBy>
  <cp:revision>2</cp:revision>
  <cp:lastPrinted>2012-04-02T07:00:00Z</cp:lastPrinted>
  <dcterms:created xsi:type="dcterms:W3CDTF">2016-10-11T00:03:00Z</dcterms:created>
  <dcterms:modified xsi:type="dcterms:W3CDTF">2016-10-11T00:03:00Z</dcterms:modified>
</cp:coreProperties>
</file>