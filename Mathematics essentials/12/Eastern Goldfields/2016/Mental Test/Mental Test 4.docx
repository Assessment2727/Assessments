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80" w:type="dxa"/>
        <w:tblLook w:val="04A0" w:firstRow="1" w:lastRow="0" w:firstColumn="1" w:lastColumn="0" w:noHBand="0" w:noVBand="1"/>
      </w:tblPr>
      <w:tblGrid>
        <w:gridCol w:w="3583"/>
        <w:gridCol w:w="7497"/>
      </w:tblGrid>
      <w:tr w:rsidR="005703AF" w14:paraId="71BB4795" w14:textId="77777777" w:rsidTr="00075F3A">
        <w:trPr>
          <w:trHeight w:val="975"/>
        </w:trPr>
        <w:tc>
          <w:tcPr>
            <w:tcW w:w="3583" w:type="dxa"/>
          </w:tcPr>
          <w:p w14:paraId="6257CC23" w14:textId="77777777" w:rsidR="005703AF" w:rsidRDefault="007773B8" w:rsidP="005703A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3505355D" wp14:editId="3AF94E95">
                  <wp:simplePos x="0" y="0"/>
                  <wp:positionH relativeFrom="column">
                    <wp:posOffset>666115</wp:posOffset>
                  </wp:positionH>
                  <wp:positionV relativeFrom="paragraph">
                    <wp:posOffset>186690</wp:posOffset>
                  </wp:positionV>
                  <wp:extent cx="1494155" cy="1285875"/>
                  <wp:effectExtent l="0" t="0" r="0" b="9525"/>
                  <wp:wrapSquare wrapText="bothSides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15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97" w:type="dxa"/>
          </w:tcPr>
          <w:p w14:paraId="5D3F5260" w14:textId="77777777" w:rsidR="005703AF" w:rsidRDefault="005703AF" w:rsidP="005703AF">
            <w:pPr>
              <w:spacing w:after="0" w:line="240" w:lineRule="auto"/>
              <w:rPr>
                <w:b/>
                <w:szCs w:val="24"/>
              </w:rPr>
            </w:pPr>
          </w:p>
          <w:p w14:paraId="614809C9" w14:textId="77777777" w:rsidR="005703AF" w:rsidRDefault="005703AF" w:rsidP="005703AF">
            <w:pPr>
              <w:spacing w:after="0" w:line="240" w:lineRule="auto"/>
              <w:jc w:val="right"/>
              <w:rPr>
                <w:b/>
                <w:szCs w:val="24"/>
              </w:rPr>
            </w:pPr>
            <w:r>
              <w:rPr>
                <w:rFonts w:cs="Arial"/>
                <w:bCs/>
                <w:szCs w:val="24"/>
              </w:rPr>
              <w:t>Student Name _______________________</w:t>
            </w:r>
          </w:p>
          <w:p w14:paraId="23AC46DA" w14:textId="77777777" w:rsidR="005703AF" w:rsidRDefault="005703AF" w:rsidP="005703AF">
            <w:pPr>
              <w:tabs>
                <w:tab w:val="left" w:pos="5304"/>
              </w:tabs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ab/>
            </w:r>
          </w:p>
          <w:p w14:paraId="2326E314" w14:textId="77777777" w:rsidR="005703AF" w:rsidRDefault="005703AF" w:rsidP="005703AF">
            <w:pPr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Eastern Goldfields College</w:t>
            </w:r>
          </w:p>
          <w:p w14:paraId="25E22D7D" w14:textId="069778AC" w:rsidR="00075F3A" w:rsidRDefault="007773B8" w:rsidP="00075F3A">
            <w:pPr>
              <w:pStyle w:val="TestStyle1"/>
              <w:rPr>
                <w:szCs w:val="24"/>
              </w:rPr>
            </w:pPr>
            <w:r>
              <w:rPr>
                <w:sz w:val="24"/>
                <w:szCs w:val="24"/>
              </w:rPr>
              <w:t xml:space="preserve">Essential </w:t>
            </w:r>
            <w:r w:rsidR="005703AF">
              <w:rPr>
                <w:sz w:val="24"/>
                <w:szCs w:val="24"/>
              </w:rPr>
              <w:t xml:space="preserve">Mathematics </w:t>
            </w:r>
            <w:r w:rsidR="005D37BE">
              <w:rPr>
                <w:sz w:val="24"/>
                <w:szCs w:val="24"/>
              </w:rPr>
              <w:t>Unit 4</w:t>
            </w:r>
            <w:r w:rsidR="005703AF">
              <w:rPr>
                <w:sz w:val="24"/>
                <w:szCs w:val="24"/>
              </w:rPr>
              <w:t xml:space="preserve"> </w:t>
            </w:r>
            <w:r w:rsidR="00B012A5">
              <w:rPr>
                <w:sz w:val="24"/>
                <w:szCs w:val="24"/>
              </w:rPr>
              <w:t>2</w:t>
            </w:r>
            <w:r w:rsidR="00744F88">
              <w:rPr>
                <w:sz w:val="24"/>
                <w:szCs w:val="24"/>
              </w:rPr>
              <w:t>01</w:t>
            </w:r>
            <w:r w:rsidR="005515C9">
              <w:rPr>
                <w:sz w:val="24"/>
                <w:szCs w:val="24"/>
              </w:rPr>
              <w:t>6</w:t>
            </w:r>
            <w:bookmarkStart w:id="0" w:name="_GoBack"/>
            <w:bookmarkEnd w:id="0"/>
            <w:r w:rsidR="00075F3A">
              <w:rPr>
                <w:sz w:val="24"/>
                <w:szCs w:val="24"/>
              </w:rPr>
              <w:t xml:space="preserve">   </w:t>
            </w:r>
            <w:r w:rsidR="005703AF">
              <w:rPr>
                <w:sz w:val="24"/>
                <w:szCs w:val="24"/>
              </w:rPr>
              <w:t xml:space="preserve">Mental Skills Test </w:t>
            </w:r>
            <w:r w:rsidR="005D37BE">
              <w:rPr>
                <w:sz w:val="24"/>
                <w:szCs w:val="24"/>
              </w:rPr>
              <w:t>4</w:t>
            </w:r>
          </w:p>
          <w:p w14:paraId="70F7E93A" w14:textId="5FEE83D5" w:rsidR="005703AF" w:rsidRDefault="005E2B70" w:rsidP="001C3E48">
            <w:pPr>
              <w:pStyle w:val="TestStyle1"/>
              <w:rPr>
                <w:sz w:val="24"/>
                <w:szCs w:val="24"/>
              </w:rPr>
            </w:pPr>
            <w:r w:rsidRPr="005E2B70">
              <w:rPr>
                <w:sz w:val="24"/>
                <w:szCs w:val="24"/>
              </w:rPr>
              <w:t xml:space="preserve">Time Allowed </w:t>
            </w:r>
            <w:r>
              <w:rPr>
                <w:sz w:val="24"/>
                <w:szCs w:val="24"/>
              </w:rPr>
              <w:t>1</w:t>
            </w:r>
            <w:r w:rsidR="00915996">
              <w:rPr>
                <w:sz w:val="24"/>
                <w:szCs w:val="24"/>
              </w:rPr>
              <w:t>0</w:t>
            </w:r>
            <w:r w:rsidRPr="005E2B70">
              <w:rPr>
                <w:sz w:val="24"/>
                <w:szCs w:val="24"/>
              </w:rPr>
              <w:t xml:space="preserve"> Minutes</w:t>
            </w:r>
            <w:r w:rsidR="005703AF">
              <w:rPr>
                <w:sz w:val="24"/>
                <w:szCs w:val="24"/>
              </w:rPr>
              <w:t xml:space="preserve"> </w:t>
            </w:r>
            <w:r w:rsidR="00075F3A">
              <w:rPr>
                <w:sz w:val="24"/>
                <w:szCs w:val="24"/>
              </w:rPr>
              <w:t>-</w:t>
            </w:r>
            <w:r w:rsidR="00075F3A">
              <w:t xml:space="preserve"> </w:t>
            </w:r>
            <w:r w:rsidR="00075F3A" w:rsidRPr="00075F3A">
              <w:rPr>
                <w:sz w:val="24"/>
                <w:szCs w:val="24"/>
              </w:rPr>
              <w:t xml:space="preserve">Total Marks: </w:t>
            </w:r>
            <w:r w:rsidR="001C3E48">
              <w:rPr>
                <w:sz w:val="24"/>
                <w:szCs w:val="24"/>
              </w:rPr>
              <w:t>14</w:t>
            </w:r>
            <w:r w:rsidR="00075F3A" w:rsidRPr="00075F3A">
              <w:rPr>
                <w:sz w:val="24"/>
                <w:szCs w:val="24"/>
              </w:rPr>
              <w:t xml:space="preserve"> marks</w:t>
            </w:r>
            <w:r w:rsidR="00075F3A">
              <w:rPr>
                <w:sz w:val="24"/>
                <w:szCs w:val="24"/>
              </w:rPr>
              <w:t xml:space="preserve"> </w:t>
            </w:r>
            <w:r w:rsidR="005703AF">
              <w:rPr>
                <w:sz w:val="24"/>
                <w:szCs w:val="24"/>
              </w:rPr>
              <w:fldChar w:fldCharType="begin"/>
            </w:r>
            <w:r w:rsidR="005703AF">
              <w:rPr>
                <w:sz w:val="24"/>
                <w:szCs w:val="24"/>
              </w:rPr>
              <w:instrText xml:space="preserve"> ASK  Number  \* MERGEFORMAT </w:instrText>
            </w:r>
            <w:r w:rsidR="005703AF">
              <w:rPr>
                <w:sz w:val="24"/>
                <w:szCs w:val="24"/>
              </w:rPr>
              <w:fldChar w:fldCharType="end"/>
            </w:r>
            <w:r w:rsidR="005703AF">
              <w:rPr>
                <w:sz w:val="24"/>
                <w:szCs w:val="24"/>
              </w:rPr>
              <w:fldChar w:fldCharType="begin"/>
            </w:r>
            <w:r w:rsidR="005703AF">
              <w:rPr>
                <w:sz w:val="24"/>
                <w:szCs w:val="24"/>
              </w:rPr>
              <w:instrText xml:space="preserve"> ASK  Number \d 1  \* MERGEFORMAT </w:instrText>
            </w:r>
            <w:r w:rsidR="005703AF">
              <w:rPr>
                <w:sz w:val="24"/>
                <w:szCs w:val="24"/>
              </w:rPr>
              <w:fldChar w:fldCharType="separate"/>
            </w:r>
            <w:r w:rsidR="005703AF">
              <w:rPr>
                <w:sz w:val="24"/>
                <w:szCs w:val="24"/>
              </w:rPr>
              <w:t>1</w:t>
            </w:r>
            <w:r w:rsidR="005703AF">
              <w:rPr>
                <w:sz w:val="24"/>
                <w:szCs w:val="24"/>
              </w:rPr>
              <w:fldChar w:fldCharType="end"/>
            </w:r>
          </w:p>
        </w:tc>
      </w:tr>
      <w:tr w:rsidR="005703AF" w14:paraId="35CA7CFD" w14:textId="77777777" w:rsidTr="00075F3A">
        <w:trPr>
          <w:trHeight w:val="53"/>
        </w:trPr>
        <w:tc>
          <w:tcPr>
            <w:tcW w:w="3583" w:type="dxa"/>
          </w:tcPr>
          <w:p w14:paraId="38B62686" w14:textId="77777777" w:rsidR="005703AF" w:rsidRDefault="005703AF" w:rsidP="005703AF">
            <w:pPr>
              <w:spacing w:after="0" w:line="240" w:lineRule="auto"/>
            </w:pPr>
          </w:p>
        </w:tc>
        <w:tc>
          <w:tcPr>
            <w:tcW w:w="7497" w:type="dxa"/>
          </w:tcPr>
          <w:p w14:paraId="3EF0C536" w14:textId="77777777" w:rsidR="005703AF" w:rsidRDefault="005703AF" w:rsidP="005703AF">
            <w:pPr>
              <w:spacing w:after="0" w:line="240" w:lineRule="auto"/>
              <w:jc w:val="right"/>
            </w:pPr>
          </w:p>
        </w:tc>
      </w:tr>
    </w:tbl>
    <w:p w14:paraId="3429BD9E" w14:textId="77777777" w:rsidR="00E85F10" w:rsidRPr="004D26AD" w:rsidRDefault="00E85F10" w:rsidP="00075F3A">
      <w:pPr>
        <w:spacing w:after="0" w:line="240" w:lineRule="auto"/>
        <w:rPr>
          <w:rFonts w:ascii="Cambria Math" w:hAnsi="Cambria Math"/>
          <w:oMath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5"/>
        <w:gridCol w:w="5215"/>
      </w:tblGrid>
      <w:tr w:rsidR="007773B8" w14:paraId="60770A65" w14:textId="77777777" w:rsidTr="00075F3A">
        <w:trPr>
          <w:trHeight w:val="1131"/>
          <w:jc w:val="center"/>
        </w:trPr>
        <w:tc>
          <w:tcPr>
            <w:tcW w:w="5215" w:type="dxa"/>
          </w:tcPr>
          <w:p w14:paraId="2AB95116" w14:textId="1B191F69" w:rsidR="007D41F2" w:rsidRPr="000C0E95" w:rsidRDefault="007773B8" w:rsidP="00676882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DD214B">
              <w:rPr>
                <w:rFonts w:cs="Arial"/>
              </w:rPr>
              <w:t xml:space="preserve"> True or False</w:t>
            </w:r>
            <w:r w:rsidR="00676882">
              <w:rPr>
                <w:rFonts w:cs="Arial"/>
              </w:rPr>
              <w:t>.</w:t>
            </w:r>
            <w:r w:rsidR="00A33E52">
              <w:rPr>
                <w:rFonts w:cs="Arial"/>
              </w:rPr>
              <w:t xml:space="preserve"> </w:t>
            </w:r>
            <w:r w:rsidR="00676882">
              <w:rPr>
                <w:rFonts w:cs="Arial"/>
              </w:rPr>
              <w:t>It is very likely that the</w:t>
            </w:r>
            <w:r w:rsidR="00A33E52">
              <w:rPr>
                <w:rFonts w:cs="Arial"/>
              </w:rPr>
              <w:t xml:space="preserve"> temperature</w:t>
            </w:r>
            <w:r w:rsidR="00676882">
              <w:rPr>
                <w:rFonts w:cs="Arial"/>
              </w:rPr>
              <w:t xml:space="preserve"> will</w:t>
            </w:r>
            <w:r w:rsidR="00A33E52">
              <w:rPr>
                <w:rFonts w:cs="Arial"/>
              </w:rPr>
              <w:t xml:space="preserve"> reach above 30˚ in Perth in February.</w:t>
            </w:r>
          </w:p>
        </w:tc>
        <w:tc>
          <w:tcPr>
            <w:tcW w:w="5215" w:type="dxa"/>
          </w:tcPr>
          <w:p w14:paraId="1D019327" w14:textId="51FAEFDA" w:rsidR="000C0E95" w:rsidRPr="000C0E95" w:rsidRDefault="007773B8" w:rsidP="00B44110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2.</w:t>
            </w:r>
            <w:r w:rsidR="00A33E52">
              <w:rPr>
                <w:rFonts w:cs="Arial"/>
              </w:rPr>
              <w:t xml:space="preserve"> </w:t>
            </w:r>
            <w:r w:rsidR="001A5261">
              <w:rPr>
                <w:rFonts w:cs="Arial"/>
              </w:rPr>
              <w:t>Round 4234.7 km to the nearest 10 km.</w:t>
            </w:r>
          </w:p>
        </w:tc>
      </w:tr>
      <w:tr w:rsidR="007773B8" w14:paraId="7D729D19" w14:textId="77777777" w:rsidTr="00075F3A">
        <w:trPr>
          <w:trHeight w:val="1389"/>
          <w:jc w:val="center"/>
        </w:trPr>
        <w:tc>
          <w:tcPr>
            <w:tcW w:w="5215" w:type="dxa"/>
          </w:tcPr>
          <w:p w14:paraId="33A900C4" w14:textId="057AE8FC" w:rsidR="007D41F2" w:rsidRPr="007D41F2" w:rsidRDefault="001A5261" w:rsidP="00075F3A">
            <w:pPr>
              <w:tabs>
                <w:tab w:val="left" w:pos="180"/>
              </w:tabs>
              <w:rPr>
                <w:rFonts w:cs="Arial"/>
                <w:color w:val="FF0000"/>
                <w:sz w:val="36"/>
                <w:szCs w:val="36"/>
              </w:rPr>
            </w:pPr>
            <w:r>
              <w:rPr>
                <w:rFonts w:cs="Arial"/>
              </w:rPr>
              <w:t>3.</w:t>
            </w:r>
            <w:r w:rsidR="007773B8">
              <w:rPr>
                <w:rFonts w:cs="Arial"/>
              </w:rPr>
              <w:t xml:space="preserve"> </w:t>
            </w:r>
            <w:r w:rsidR="008470CE">
              <w:rPr>
                <w:rFonts w:cs="Arial"/>
              </w:rPr>
              <w:t>Railways Colts have won 3 of their 12 games. What is their</w:t>
            </w:r>
            <w:r w:rsidR="00DE7ACC">
              <w:rPr>
                <w:rFonts w:cs="Arial"/>
              </w:rPr>
              <w:t xml:space="preserve"> relative frequency of winning, e</w:t>
            </w:r>
            <w:r w:rsidR="008470CE">
              <w:rPr>
                <w:rFonts w:cs="Arial"/>
              </w:rPr>
              <w:t>xpress as a decimal</w:t>
            </w:r>
            <w:r w:rsidR="00DE7ACC">
              <w:rPr>
                <w:rFonts w:cs="Arial"/>
              </w:rPr>
              <w:t>.</w:t>
            </w:r>
          </w:p>
        </w:tc>
        <w:tc>
          <w:tcPr>
            <w:tcW w:w="5215" w:type="dxa"/>
          </w:tcPr>
          <w:p w14:paraId="758F3119" w14:textId="7AA04463" w:rsidR="005D37BE" w:rsidRPr="00B26684" w:rsidRDefault="007773B8" w:rsidP="005D37BE">
            <w:pPr>
              <w:tabs>
                <w:tab w:val="left" w:pos="180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</w:rPr>
              <w:t>4.</w:t>
            </w:r>
            <w:r w:rsidR="008470CE">
              <w:rPr>
                <w:rFonts w:cs="Arial"/>
              </w:rPr>
              <w:t xml:space="preserve"> </w:t>
            </w:r>
            <w:r w:rsidR="00B26684">
              <w:rPr>
                <w:rFonts w:cs="Arial"/>
              </w:rPr>
              <w:t>Simplify</w:t>
            </w:r>
            <w:r w:rsidR="000C0E95">
              <w:rPr>
                <w:rFonts w:cs="Arial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52</m:t>
                  </m:r>
                </m:den>
              </m:f>
            </m:oMath>
          </w:p>
          <w:p w14:paraId="115B7A61" w14:textId="77777777" w:rsidR="007D41F2" w:rsidRDefault="007D41F2" w:rsidP="00075F3A">
            <w:pPr>
              <w:tabs>
                <w:tab w:val="left" w:pos="180"/>
              </w:tabs>
              <w:rPr>
                <w:rFonts w:cs="Arial"/>
              </w:rPr>
            </w:pPr>
          </w:p>
        </w:tc>
      </w:tr>
      <w:tr w:rsidR="007773B8" w14:paraId="6BE546F0" w14:textId="77777777" w:rsidTr="00075F3A">
        <w:trPr>
          <w:trHeight w:val="1261"/>
          <w:jc w:val="center"/>
        </w:trPr>
        <w:tc>
          <w:tcPr>
            <w:tcW w:w="5215" w:type="dxa"/>
          </w:tcPr>
          <w:p w14:paraId="3101BB53" w14:textId="1BD8263C" w:rsidR="005D37BE" w:rsidRDefault="001A5261" w:rsidP="005D37BE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5.</w:t>
            </w:r>
            <w:r w:rsidR="00502B04">
              <w:rPr>
                <w:rFonts w:cs="Arial"/>
              </w:rPr>
              <w:t xml:space="preserve"> </w:t>
            </w:r>
            <w:r w:rsidR="00662593">
              <w:rPr>
                <w:rFonts w:cs="Arial"/>
              </w:rPr>
              <w:t xml:space="preserve">List all the outcomes </w:t>
            </w:r>
            <w:r>
              <w:rPr>
                <w:rFonts w:cs="Arial"/>
              </w:rPr>
              <w:t xml:space="preserve">of </w:t>
            </w:r>
            <w:r w:rsidR="00662593">
              <w:rPr>
                <w:rFonts w:cs="Arial"/>
              </w:rPr>
              <w:t>flipping a coin twice</w:t>
            </w:r>
            <w:r>
              <w:rPr>
                <w:rFonts w:cs="Arial"/>
              </w:rPr>
              <w:t>.</w:t>
            </w:r>
          </w:p>
          <w:p w14:paraId="2A7C20B7" w14:textId="77777777" w:rsidR="007D41F2" w:rsidRDefault="007D41F2" w:rsidP="00075F3A">
            <w:pPr>
              <w:tabs>
                <w:tab w:val="left" w:pos="180"/>
              </w:tabs>
              <w:rPr>
                <w:rFonts w:cs="Arial"/>
              </w:rPr>
            </w:pPr>
          </w:p>
        </w:tc>
        <w:tc>
          <w:tcPr>
            <w:tcW w:w="5215" w:type="dxa"/>
          </w:tcPr>
          <w:p w14:paraId="76FFE3D8" w14:textId="37FB1940" w:rsidR="005D37BE" w:rsidRDefault="00502B04" w:rsidP="005D37BE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6.</w:t>
            </w:r>
            <w:r w:rsidR="005B7F68">
              <w:rPr>
                <w:rFonts w:cs="Arial"/>
              </w:rPr>
              <w:t xml:space="preserve"> What is one way of </w:t>
            </w:r>
            <w:r w:rsidR="00B34343">
              <w:rPr>
                <w:rFonts w:cs="Arial"/>
              </w:rPr>
              <w:t>display</w:t>
            </w:r>
            <w:r w:rsidR="005B7F68">
              <w:rPr>
                <w:rFonts w:cs="Arial"/>
              </w:rPr>
              <w:t>ing all possible outcomes of rolling 2 dice?</w:t>
            </w:r>
            <w:r>
              <w:rPr>
                <w:rFonts w:cs="Arial"/>
              </w:rPr>
              <w:t xml:space="preserve">  </w:t>
            </w:r>
          </w:p>
          <w:p w14:paraId="51D4CDBA" w14:textId="77777777" w:rsidR="007D41F2" w:rsidRDefault="007D41F2" w:rsidP="00075F3A">
            <w:pPr>
              <w:tabs>
                <w:tab w:val="left" w:pos="180"/>
              </w:tabs>
              <w:rPr>
                <w:rFonts w:cs="Arial"/>
              </w:rPr>
            </w:pPr>
          </w:p>
        </w:tc>
      </w:tr>
      <w:tr w:rsidR="007773B8" w14:paraId="7B681851" w14:textId="77777777" w:rsidTr="001A5261">
        <w:trPr>
          <w:trHeight w:val="1250"/>
          <w:jc w:val="center"/>
        </w:trPr>
        <w:tc>
          <w:tcPr>
            <w:tcW w:w="5215" w:type="dxa"/>
          </w:tcPr>
          <w:p w14:paraId="73B4FC5B" w14:textId="3C552D53" w:rsidR="00CF336D" w:rsidRDefault="00502B04" w:rsidP="00210FB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7.</w:t>
            </w:r>
            <w:r w:rsidR="00BE1D47">
              <w:rPr>
                <w:rFonts w:cs="Arial"/>
              </w:rPr>
              <w:t xml:space="preserve"> </w:t>
            </w:r>
            <w:r w:rsidR="00210FBD">
              <w:rPr>
                <w:rFonts w:cs="Arial"/>
              </w:rPr>
              <w:t>If 200ml of a 5</w:t>
            </w:r>
            <w:r w:rsidR="00FF39CB">
              <w:rPr>
                <w:rFonts w:cs="Arial"/>
              </w:rPr>
              <w:t>00ml drink bottle is poured out what percentage of the drink is left in the bottle?</w:t>
            </w:r>
          </w:p>
        </w:tc>
        <w:tc>
          <w:tcPr>
            <w:tcW w:w="5215" w:type="dxa"/>
          </w:tcPr>
          <w:p w14:paraId="01421737" w14:textId="28066194" w:rsidR="005D37BE" w:rsidRDefault="00502B04" w:rsidP="005D37BE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8.</w:t>
            </w:r>
            <w:r w:rsidR="00BE1D47">
              <w:rPr>
                <w:rFonts w:cs="Arial"/>
              </w:rPr>
              <w:t xml:space="preserve"> </w:t>
            </w:r>
            <w:r w:rsidR="0014779E">
              <w:rPr>
                <w:rFonts w:cs="Arial"/>
              </w:rPr>
              <w:t xml:space="preserve">Which probability is more likely 0.7 or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4</m:t>
                  </m:r>
                </m:den>
              </m:f>
            </m:oMath>
            <w:r w:rsidR="0014779E">
              <w:rPr>
                <w:rFonts w:cs="Arial"/>
                <w:sz w:val="32"/>
                <w:szCs w:val="32"/>
              </w:rPr>
              <w:t xml:space="preserve"> </w:t>
            </w:r>
          </w:p>
          <w:p w14:paraId="5F8138AC" w14:textId="77777777" w:rsidR="00CF336D" w:rsidRDefault="00CF336D" w:rsidP="00075F3A">
            <w:pPr>
              <w:tabs>
                <w:tab w:val="left" w:pos="180"/>
              </w:tabs>
              <w:rPr>
                <w:rFonts w:cs="Arial"/>
              </w:rPr>
            </w:pPr>
          </w:p>
        </w:tc>
      </w:tr>
      <w:tr w:rsidR="007773B8" w14:paraId="11AEBED6" w14:textId="77777777" w:rsidTr="000F3A01">
        <w:trPr>
          <w:trHeight w:val="2188"/>
          <w:jc w:val="center"/>
        </w:trPr>
        <w:tc>
          <w:tcPr>
            <w:tcW w:w="5215" w:type="dxa"/>
          </w:tcPr>
          <w:p w14:paraId="6379CE10" w14:textId="2B9FA673" w:rsidR="005D37BE" w:rsidRDefault="00C33E9E" w:rsidP="005D37BE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EC20A2" wp14:editId="4B4B95AC">
                      <wp:simplePos x="0" y="0"/>
                      <wp:positionH relativeFrom="column">
                        <wp:posOffset>2442845</wp:posOffset>
                      </wp:positionH>
                      <wp:positionV relativeFrom="paragraph">
                        <wp:posOffset>620395</wp:posOffset>
                      </wp:positionV>
                      <wp:extent cx="342900" cy="114300"/>
                      <wp:effectExtent l="50800" t="76200" r="12700" b="889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92.35pt;margin-top:48.85pt;width:27pt;height: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B10095" wp14:editId="7F9CAA22">
                      <wp:simplePos x="0" y="0"/>
                      <wp:positionH relativeFrom="column">
                        <wp:posOffset>2442845</wp:posOffset>
                      </wp:positionH>
                      <wp:positionV relativeFrom="paragraph">
                        <wp:posOffset>734695</wp:posOffset>
                      </wp:positionV>
                      <wp:extent cx="0" cy="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id="Straight Arrow Connector 4" o:spid="_x0000_s1026" type="#_x0000_t32" style="position:absolute;margin-left:192.35pt;margin-top:57.85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0F3A01">
              <w:rPr>
                <w:rFonts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42149C3" wp14:editId="1E78C1D5">
                  <wp:simplePos x="0" y="0"/>
                  <wp:positionH relativeFrom="column">
                    <wp:posOffset>1985645</wp:posOffset>
                  </wp:positionH>
                  <wp:positionV relativeFrom="paragraph">
                    <wp:posOffset>226695</wp:posOffset>
                  </wp:positionV>
                  <wp:extent cx="1066800" cy="1066800"/>
                  <wp:effectExtent l="0" t="0" r="0" b="0"/>
                  <wp:wrapSquare wrapText="bothSides"/>
                  <wp:docPr id="3" name="Picture 3" descr="Macintosh HD:Users:cookie:Downloads:F.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cookie:Downloads:F.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2B04">
              <w:rPr>
                <w:rFonts w:cs="Arial"/>
              </w:rPr>
              <w:t>9.</w:t>
            </w:r>
            <w:r w:rsidR="000C0E95">
              <w:rPr>
                <w:rFonts w:cs="Arial"/>
              </w:rPr>
              <w:t xml:space="preserve"> </w:t>
            </w:r>
            <w:r w:rsidR="003B3315">
              <w:rPr>
                <w:rFonts w:cs="Arial"/>
              </w:rPr>
              <w:t>If this you spun this spinner 500 times, how many times</w:t>
            </w:r>
            <w:r w:rsidR="00E72F54">
              <w:rPr>
                <w:rFonts w:cs="Arial"/>
              </w:rPr>
              <w:t xml:space="preserve"> would you expect </w:t>
            </w:r>
            <w:r w:rsidR="001A5261">
              <w:rPr>
                <w:rFonts w:cs="Arial"/>
              </w:rPr>
              <w:t xml:space="preserve">it </w:t>
            </w:r>
            <w:r w:rsidR="00E72F54">
              <w:rPr>
                <w:rFonts w:cs="Arial"/>
              </w:rPr>
              <w:t>to land on red</w:t>
            </w:r>
            <w:r w:rsidR="003B3315">
              <w:rPr>
                <w:rFonts w:cs="Arial"/>
              </w:rPr>
              <w:t>?</w:t>
            </w:r>
            <w:r w:rsidR="000C0E95">
              <w:rPr>
                <w:rFonts w:cs="Arial"/>
              </w:rPr>
              <w:t xml:space="preserve">  </w:t>
            </w:r>
            <w:r w:rsidR="00502B04">
              <w:rPr>
                <w:rFonts w:cs="Arial"/>
              </w:rPr>
              <w:t xml:space="preserve">  </w:t>
            </w:r>
          </w:p>
          <w:p w14:paraId="52E338B8" w14:textId="35DAEEBA" w:rsidR="00CF336D" w:rsidRDefault="00CF336D" w:rsidP="00075F3A">
            <w:pPr>
              <w:tabs>
                <w:tab w:val="left" w:pos="180"/>
              </w:tabs>
              <w:rPr>
                <w:rFonts w:cs="Arial"/>
              </w:rPr>
            </w:pPr>
          </w:p>
        </w:tc>
        <w:tc>
          <w:tcPr>
            <w:tcW w:w="5215" w:type="dxa"/>
          </w:tcPr>
          <w:p w14:paraId="26E62453" w14:textId="77777777" w:rsidR="00D92F15" w:rsidRDefault="00502B04" w:rsidP="00D92F15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10.  </w:t>
            </w:r>
            <w:r w:rsidR="00D92F15">
              <w:rPr>
                <w:rFonts w:cs="Arial"/>
              </w:rPr>
              <w:t>Place the following on the number line:</w:t>
            </w:r>
          </w:p>
          <w:p w14:paraId="7203BCD0" w14:textId="0EEBFE28" w:rsidR="005D37BE" w:rsidRDefault="000F3A01" w:rsidP="00D92F15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5EE3E2F4" wp14:editId="0C9325E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469900</wp:posOffset>
                  </wp:positionV>
                  <wp:extent cx="3136900" cy="622300"/>
                  <wp:effectExtent l="0" t="0" r="0" b="12700"/>
                  <wp:wrapNone/>
                  <wp:docPr id="5" name="Picture 5" descr="Macintosh HD:Users:cookie:Downloads:3-1-8_5_ex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cookie:Downloads:3-1-8_5_ex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2F15">
              <w:rPr>
                <w:rFonts w:cs="Arial"/>
              </w:rPr>
              <w:t>A: Certain            B: Unlikely</w:t>
            </w:r>
            <w:r w:rsidR="00D92F15">
              <w:rPr>
                <w:rFonts w:cs="Arial"/>
              </w:rPr>
              <w:br/>
              <w:t>C: Impossible      D: Likely</w:t>
            </w:r>
          </w:p>
          <w:p w14:paraId="146F6CD4" w14:textId="35300992" w:rsidR="00CF336D" w:rsidRDefault="00CF336D" w:rsidP="00075F3A">
            <w:pPr>
              <w:tabs>
                <w:tab w:val="left" w:pos="180"/>
              </w:tabs>
              <w:rPr>
                <w:rFonts w:cs="Arial"/>
              </w:rPr>
            </w:pPr>
          </w:p>
        </w:tc>
      </w:tr>
      <w:tr w:rsidR="007773B8" w14:paraId="29B010A2" w14:textId="77777777" w:rsidTr="00075F3A">
        <w:trPr>
          <w:trHeight w:val="1274"/>
          <w:jc w:val="center"/>
        </w:trPr>
        <w:tc>
          <w:tcPr>
            <w:tcW w:w="5215" w:type="dxa"/>
          </w:tcPr>
          <w:p w14:paraId="26C15BE7" w14:textId="62EF6364" w:rsidR="00CF336D" w:rsidRDefault="00502B04" w:rsidP="003B60E2">
            <w:pPr>
              <w:tabs>
                <w:tab w:val="left" w:pos="180"/>
              </w:tabs>
              <w:ind w:left="426" w:hanging="426"/>
              <w:rPr>
                <w:rFonts w:cs="Arial"/>
              </w:rPr>
            </w:pPr>
            <w:r>
              <w:rPr>
                <w:rFonts w:cs="Arial"/>
              </w:rPr>
              <w:t xml:space="preserve">11. </w:t>
            </w:r>
            <w:r w:rsidR="001A5261">
              <w:rPr>
                <w:rFonts w:cs="Arial"/>
              </w:rPr>
              <w:t>Rewrite these probabilities from most likely to least likely.</w:t>
            </w:r>
          </w:p>
          <w:p w14:paraId="45385EB7" w14:textId="3B3BB815" w:rsidR="001A5261" w:rsidRDefault="001A5261" w:rsidP="001A5261">
            <w:pPr>
              <w:tabs>
                <w:tab w:val="left" w:pos="180"/>
              </w:tabs>
              <w:ind w:left="426" w:hanging="426"/>
              <w:rPr>
                <w:rFonts w:cs="Arial"/>
              </w:rPr>
            </w:pPr>
            <w:r>
              <w:rPr>
                <w:rFonts w:cs="Arial"/>
              </w:rPr>
              <w:t xml:space="preserve">    0.2       1/6      30%       0.08       3/4</w:t>
            </w:r>
          </w:p>
        </w:tc>
        <w:tc>
          <w:tcPr>
            <w:tcW w:w="5215" w:type="dxa"/>
          </w:tcPr>
          <w:p w14:paraId="0A57CDCD" w14:textId="77777777" w:rsidR="00CF336D" w:rsidRDefault="003B60E2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12.</w:t>
            </w:r>
            <w:r w:rsidR="00B26C55">
              <w:rPr>
                <w:rFonts w:cs="Arial"/>
              </w:rPr>
              <w:t xml:space="preserve"> The smoking rate in Australia is approximately 15%. If we took a sample of 200 people how many would you expect to be smokers?</w:t>
            </w:r>
          </w:p>
          <w:p w14:paraId="0C0B545C" w14:textId="44A50905" w:rsidR="00B26C55" w:rsidRDefault="00B26C55" w:rsidP="00075F3A">
            <w:pPr>
              <w:tabs>
                <w:tab w:val="left" w:pos="180"/>
              </w:tabs>
              <w:rPr>
                <w:rFonts w:cs="Arial"/>
              </w:rPr>
            </w:pPr>
          </w:p>
        </w:tc>
      </w:tr>
      <w:tr w:rsidR="007773B8" w14:paraId="617CBAAC" w14:textId="77777777" w:rsidTr="003D0724">
        <w:trPr>
          <w:trHeight w:val="1117"/>
          <w:jc w:val="center"/>
        </w:trPr>
        <w:tc>
          <w:tcPr>
            <w:tcW w:w="5215" w:type="dxa"/>
          </w:tcPr>
          <w:p w14:paraId="627AEE11" w14:textId="235F7ACA" w:rsidR="007773B8" w:rsidRDefault="004D26AD" w:rsidP="005D37BE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13. </w:t>
            </w:r>
            <w:r w:rsidR="00A60276">
              <w:rPr>
                <w:rFonts w:cs="Arial"/>
              </w:rPr>
              <w:t>Increase 15kg by 10%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210BEC80" w14:textId="191C3B96" w:rsidR="007773B8" w:rsidRDefault="004D26AD" w:rsidP="00FE6A81">
            <w:pPr>
              <w:tabs>
                <w:tab w:val="left" w:pos="455"/>
              </w:tabs>
              <w:ind w:left="314" w:hanging="314"/>
              <w:rPr>
                <w:rFonts w:cs="Arial"/>
              </w:rPr>
            </w:pPr>
            <w:r>
              <w:rPr>
                <w:rFonts w:cs="Arial"/>
              </w:rPr>
              <w:t>14.</w:t>
            </w:r>
            <w:r w:rsidR="00FE6A81">
              <w:rPr>
                <w:rFonts w:cs="Arial"/>
              </w:rPr>
              <w:t xml:space="preserve"> If you had $25 and spent $6.85 on lollies, how much money would you have left? </w:t>
            </w:r>
            <w:r>
              <w:rPr>
                <w:rFonts w:cs="Arial"/>
              </w:rPr>
              <w:t xml:space="preserve">  </w:t>
            </w:r>
          </w:p>
        </w:tc>
      </w:tr>
    </w:tbl>
    <w:p w14:paraId="7183141F" w14:textId="71CE9F21" w:rsidR="003822A0" w:rsidRPr="003822A0" w:rsidRDefault="003822A0" w:rsidP="00F44F3B">
      <w:pPr>
        <w:tabs>
          <w:tab w:val="left" w:pos="180"/>
        </w:tabs>
        <w:rPr>
          <w:rFonts w:cs="Arial"/>
        </w:rPr>
      </w:pPr>
    </w:p>
    <w:sectPr w:rsidR="003822A0" w:rsidRPr="003822A0" w:rsidSect="004275CE">
      <w:pgSz w:w="11906" w:h="16838"/>
      <w:pgMar w:top="1440" w:right="386" w:bottom="144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CE"/>
    <w:rsid w:val="00006B7D"/>
    <w:rsid w:val="00016D79"/>
    <w:rsid w:val="00047FA1"/>
    <w:rsid w:val="0007078B"/>
    <w:rsid w:val="00075F3A"/>
    <w:rsid w:val="000C0E95"/>
    <w:rsid w:val="000F38FE"/>
    <w:rsid w:val="000F3A01"/>
    <w:rsid w:val="001052F1"/>
    <w:rsid w:val="00105A8E"/>
    <w:rsid w:val="0014779E"/>
    <w:rsid w:val="001859E0"/>
    <w:rsid w:val="00196D41"/>
    <w:rsid w:val="001A5261"/>
    <w:rsid w:val="001C3E48"/>
    <w:rsid w:val="00210FBD"/>
    <w:rsid w:val="002343B1"/>
    <w:rsid w:val="002F4A34"/>
    <w:rsid w:val="003822A0"/>
    <w:rsid w:val="00386328"/>
    <w:rsid w:val="003B3315"/>
    <w:rsid w:val="003B60E2"/>
    <w:rsid w:val="003D0724"/>
    <w:rsid w:val="00407AC5"/>
    <w:rsid w:val="00416EA4"/>
    <w:rsid w:val="004275CE"/>
    <w:rsid w:val="00436ED0"/>
    <w:rsid w:val="00451944"/>
    <w:rsid w:val="004602EE"/>
    <w:rsid w:val="004D26AD"/>
    <w:rsid w:val="004F56EE"/>
    <w:rsid w:val="00502B04"/>
    <w:rsid w:val="005449B2"/>
    <w:rsid w:val="005515C9"/>
    <w:rsid w:val="005703AF"/>
    <w:rsid w:val="005B7F68"/>
    <w:rsid w:val="005D37BE"/>
    <w:rsid w:val="005E2B70"/>
    <w:rsid w:val="005E52E1"/>
    <w:rsid w:val="00662593"/>
    <w:rsid w:val="00676882"/>
    <w:rsid w:val="007361C9"/>
    <w:rsid w:val="00744F88"/>
    <w:rsid w:val="00773849"/>
    <w:rsid w:val="007773B8"/>
    <w:rsid w:val="007D41F2"/>
    <w:rsid w:val="008470CE"/>
    <w:rsid w:val="00891542"/>
    <w:rsid w:val="008A14DC"/>
    <w:rsid w:val="008E061D"/>
    <w:rsid w:val="00915996"/>
    <w:rsid w:val="00926AA5"/>
    <w:rsid w:val="0093585F"/>
    <w:rsid w:val="00984B42"/>
    <w:rsid w:val="009C07ED"/>
    <w:rsid w:val="00A11D95"/>
    <w:rsid w:val="00A26EFA"/>
    <w:rsid w:val="00A33E52"/>
    <w:rsid w:val="00A60276"/>
    <w:rsid w:val="00A72CC1"/>
    <w:rsid w:val="00AC2C51"/>
    <w:rsid w:val="00AF3C6B"/>
    <w:rsid w:val="00B012A5"/>
    <w:rsid w:val="00B26684"/>
    <w:rsid w:val="00B26C55"/>
    <w:rsid w:val="00B34343"/>
    <w:rsid w:val="00B44110"/>
    <w:rsid w:val="00BE1D47"/>
    <w:rsid w:val="00C33E9E"/>
    <w:rsid w:val="00CD009F"/>
    <w:rsid w:val="00CF336D"/>
    <w:rsid w:val="00D33455"/>
    <w:rsid w:val="00D57DB2"/>
    <w:rsid w:val="00D57E09"/>
    <w:rsid w:val="00D92F15"/>
    <w:rsid w:val="00DC2A49"/>
    <w:rsid w:val="00DD214B"/>
    <w:rsid w:val="00DD7123"/>
    <w:rsid w:val="00DE7ACC"/>
    <w:rsid w:val="00E72F54"/>
    <w:rsid w:val="00E85F10"/>
    <w:rsid w:val="00F20274"/>
    <w:rsid w:val="00F44F3B"/>
    <w:rsid w:val="00F6347E"/>
    <w:rsid w:val="00F832E1"/>
    <w:rsid w:val="00FA218C"/>
    <w:rsid w:val="00FE6A81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81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5CE"/>
    <w:pPr>
      <w:spacing w:after="200" w:line="276" w:lineRule="auto"/>
    </w:pPr>
    <w:rPr>
      <w:rFonts w:ascii="Arial" w:hAnsi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4275CE"/>
    <w:rPr>
      <w:rFonts w:ascii="Arial" w:hAnsi="Arial" w:cs="Arial"/>
      <w:b/>
      <w:sz w:val="28"/>
      <w:szCs w:val="28"/>
      <w:lang w:val="en-AU" w:eastAsia="en-AU" w:bidi="ar-SA"/>
    </w:rPr>
  </w:style>
  <w:style w:type="paragraph" w:customStyle="1" w:styleId="TestStyle1">
    <w:name w:val="Test Style 1"/>
    <w:basedOn w:val="Normal"/>
    <w:link w:val="TestStyle1Char"/>
    <w:rsid w:val="004275CE"/>
    <w:pPr>
      <w:spacing w:line="240" w:lineRule="auto"/>
      <w:jc w:val="center"/>
    </w:pPr>
    <w:rPr>
      <w:rFonts w:cs="Arial"/>
      <w:b/>
      <w:sz w:val="28"/>
      <w:szCs w:val="28"/>
    </w:rPr>
  </w:style>
  <w:style w:type="table" w:styleId="TableGrid">
    <w:name w:val="Table Grid"/>
    <w:basedOn w:val="TableNormal"/>
    <w:rsid w:val="0077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0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B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2B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5CE"/>
    <w:pPr>
      <w:spacing w:after="200" w:line="276" w:lineRule="auto"/>
    </w:pPr>
    <w:rPr>
      <w:rFonts w:ascii="Arial" w:hAnsi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4275CE"/>
    <w:rPr>
      <w:rFonts w:ascii="Arial" w:hAnsi="Arial" w:cs="Arial"/>
      <w:b/>
      <w:sz w:val="28"/>
      <w:szCs w:val="28"/>
      <w:lang w:val="en-AU" w:eastAsia="en-AU" w:bidi="ar-SA"/>
    </w:rPr>
  </w:style>
  <w:style w:type="paragraph" w:customStyle="1" w:styleId="TestStyle1">
    <w:name w:val="Test Style 1"/>
    <w:basedOn w:val="Normal"/>
    <w:link w:val="TestStyle1Char"/>
    <w:rsid w:val="004275CE"/>
    <w:pPr>
      <w:spacing w:line="240" w:lineRule="auto"/>
      <w:jc w:val="center"/>
    </w:pPr>
    <w:rPr>
      <w:rFonts w:cs="Arial"/>
      <w:b/>
      <w:sz w:val="28"/>
      <w:szCs w:val="28"/>
    </w:rPr>
  </w:style>
  <w:style w:type="table" w:styleId="TableGrid">
    <w:name w:val="Table Grid"/>
    <w:basedOn w:val="TableNormal"/>
    <w:rsid w:val="0077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0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B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2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31CA0656</Template>
  <TotalTime>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 (WA)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e4022843</dc:creator>
  <cp:lastModifiedBy>WOOD Janette</cp:lastModifiedBy>
  <cp:revision>3</cp:revision>
  <cp:lastPrinted>2012-04-02T07:00:00Z</cp:lastPrinted>
  <dcterms:created xsi:type="dcterms:W3CDTF">2016-08-08T01:22:00Z</dcterms:created>
  <dcterms:modified xsi:type="dcterms:W3CDTF">2016-08-29T01:40:00Z</dcterms:modified>
</cp:coreProperties>
</file>