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874"/>
      </w:tblGrid>
      <w:tr w:rsidR="0095009A" w:rsidRPr="005D59C7" w14:paraId="0DA55690" w14:textId="77777777" w:rsidTr="00FE5E03">
        <w:tc>
          <w:tcPr>
            <w:tcW w:w="3369" w:type="dxa"/>
          </w:tcPr>
          <w:p w14:paraId="2A7CE8E8" w14:textId="77777777" w:rsidR="0095009A" w:rsidRPr="00A5343A" w:rsidRDefault="0095009A" w:rsidP="00FE5E03">
            <w:pPr>
              <w:jc w:val="center"/>
              <w:rPr>
                <w:rFonts w:ascii="Arial" w:hAnsi="Arial" w:cs="Arial"/>
                <w:noProof/>
              </w:rPr>
            </w:pPr>
            <w:r w:rsidRPr="00A5343A">
              <w:rPr>
                <w:rFonts w:ascii="Arial" w:hAnsi="Arial" w:cs="Arial"/>
                <w:noProof/>
                <w:lang w:val="en-AU" w:eastAsia="en-AU"/>
              </w:rPr>
              <w:drawing>
                <wp:inline distT="0" distB="0" distL="0" distR="0" wp14:anchorId="4AE5AAF3" wp14:editId="67DC073D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FFCF1F" w14:textId="77777777" w:rsidR="0095009A" w:rsidRPr="00A5343A" w:rsidRDefault="0095009A" w:rsidP="00FE5E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74" w:type="dxa"/>
          </w:tcPr>
          <w:p w14:paraId="34B98CA3" w14:textId="77777777" w:rsidR="0095009A" w:rsidRPr="005D59C7" w:rsidRDefault="0095009A" w:rsidP="00FE5E0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D5521C8" w14:textId="77777777" w:rsidR="0095009A" w:rsidRPr="005D59C7" w:rsidRDefault="0095009A" w:rsidP="00FE5E03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Cs/>
              </w:rPr>
              <w:t>Student Name _______________________</w:t>
            </w:r>
          </w:p>
          <w:p w14:paraId="55FDC3F5" w14:textId="77777777" w:rsidR="0095009A" w:rsidRPr="005D59C7" w:rsidRDefault="0095009A" w:rsidP="00FE5E03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14:paraId="035360BB" w14:textId="77777777" w:rsidR="0095009A" w:rsidRPr="005D59C7" w:rsidRDefault="0095009A" w:rsidP="00FE5E0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>Eastern Goldfields College</w:t>
            </w:r>
          </w:p>
          <w:p w14:paraId="30B2876E" w14:textId="62BC6E28" w:rsidR="007E4C7B" w:rsidRDefault="00C129DA" w:rsidP="007E4C7B">
            <w:pPr>
              <w:pStyle w:val="TestStyle1"/>
              <w:rPr>
                <w:rFonts w:cs="Arial"/>
              </w:rPr>
            </w:pPr>
            <w:r>
              <w:rPr>
                <w:rFonts w:cs="Arial"/>
              </w:rPr>
              <w:t>Mathematics Essential Unit 3</w:t>
            </w:r>
            <w:r w:rsidR="00645CDE">
              <w:rPr>
                <w:rFonts w:cs="Arial"/>
              </w:rPr>
              <w:t xml:space="preserve"> 2018</w:t>
            </w:r>
          </w:p>
          <w:p w14:paraId="4C0241DB" w14:textId="71B011D1" w:rsidR="0095009A" w:rsidRPr="005D59C7" w:rsidRDefault="0095009A" w:rsidP="007E4C7B">
            <w:pPr>
              <w:pStyle w:val="TestStyle1"/>
              <w:rPr>
                <w:rFonts w:cs="Arial"/>
              </w:rPr>
            </w:pPr>
            <w:r w:rsidRPr="005D59C7">
              <w:rPr>
                <w:rFonts w:cs="Arial"/>
              </w:rPr>
              <w:t xml:space="preserve">Test </w:t>
            </w:r>
            <w:r w:rsidR="00E239A5">
              <w:rPr>
                <w:rFonts w:cs="Arial"/>
              </w:rPr>
              <w:t>3</w:t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 \* MERGEFORMAT </w:instrText>
            </w:r>
            <w:r w:rsidRPr="005D59C7">
              <w:rPr>
                <w:rFonts w:cs="Arial"/>
              </w:rPr>
              <w:fldChar w:fldCharType="end"/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\d 1  \* MERGEFORMAT </w:instrText>
            </w:r>
            <w:r w:rsidRPr="005D59C7">
              <w:rPr>
                <w:rFonts w:cs="Arial"/>
              </w:rPr>
              <w:fldChar w:fldCharType="separate"/>
            </w:r>
            <w:bookmarkStart w:id="0" w:name="Number"/>
            <w:r w:rsidRPr="005D59C7">
              <w:rPr>
                <w:rFonts w:cs="Arial"/>
              </w:rPr>
              <w:t>1</w:t>
            </w:r>
            <w:bookmarkEnd w:id="0"/>
            <w:r w:rsidRPr="005D59C7">
              <w:rPr>
                <w:rFonts w:cs="Arial"/>
              </w:rPr>
              <w:fldChar w:fldCharType="end"/>
            </w:r>
          </w:p>
        </w:tc>
      </w:tr>
      <w:tr w:rsidR="0095009A" w:rsidRPr="00A5343A" w14:paraId="1E608BEB" w14:textId="77777777" w:rsidTr="00FE5E03">
        <w:tc>
          <w:tcPr>
            <w:tcW w:w="3369" w:type="dxa"/>
          </w:tcPr>
          <w:p w14:paraId="1AF68A49" w14:textId="6354CEDC" w:rsidR="0095009A" w:rsidRPr="00A5343A" w:rsidRDefault="00C50077" w:rsidP="00FE5E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Working Time: 20</w:t>
            </w:r>
            <w:r w:rsidR="0095009A" w:rsidRPr="00A5343A">
              <w:rPr>
                <w:rFonts w:ascii="Arial" w:hAnsi="Arial" w:cs="Arial"/>
                <w:b/>
              </w:rPr>
              <w:t xml:space="preserve"> minutes</w:t>
            </w:r>
          </w:p>
        </w:tc>
        <w:tc>
          <w:tcPr>
            <w:tcW w:w="5874" w:type="dxa"/>
          </w:tcPr>
          <w:p w14:paraId="7F23E04B" w14:textId="298F030A" w:rsidR="0095009A" w:rsidRPr="00A5343A" w:rsidRDefault="0095009A" w:rsidP="005B6B26">
            <w:pPr>
              <w:jc w:val="right"/>
              <w:rPr>
                <w:rFonts w:ascii="Arial" w:hAnsi="Arial" w:cs="Arial"/>
                <w:b/>
              </w:rPr>
            </w:pPr>
            <w:r w:rsidRPr="00A5343A">
              <w:rPr>
                <w:rFonts w:ascii="Arial" w:hAnsi="Arial" w:cs="Arial"/>
                <w:b/>
              </w:rPr>
              <w:t xml:space="preserve">Marks: </w:t>
            </w:r>
            <w:r w:rsidR="00CD2965">
              <w:rPr>
                <w:rFonts w:ascii="Arial" w:hAnsi="Arial" w:cs="Arial"/>
                <w:b/>
              </w:rPr>
              <w:t>1</w:t>
            </w:r>
            <w:r w:rsidR="005B6B26">
              <w:rPr>
                <w:rFonts w:ascii="Arial" w:hAnsi="Arial" w:cs="Arial"/>
                <w:b/>
              </w:rPr>
              <w:t>9</w:t>
            </w:r>
            <w:r w:rsidRPr="00A5343A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14:paraId="78E474C9" w14:textId="77777777" w:rsidR="0095009A" w:rsidRPr="00A5343A" w:rsidRDefault="0095009A" w:rsidP="0095009A">
      <w:pPr>
        <w:rPr>
          <w:rFonts w:ascii="Arial" w:hAnsi="Arial" w:cs="Arial"/>
        </w:rPr>
      </w:pPr>
    </w:p>
    <w:p w14:paraId="6F61289F" w14:textId="77777777" w:rsidR="0095009A" w:rsidRDefault="007E4C7B" w:rsidP="0095009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Calculator Free</w:t>
      </w:r>
      <w:r>
        <w:rPr>
          <w:rFonts w:ascii="Arial" w:hAnsi="Arial" w:cs="Arial"/>
          <w:b/>
        </w:rPr>
        <w:tab/>
        <w:t>(</w:t>
      </w:r>
      <w:r w:rsidR="0095009A" w:rsidRPr="00A5343A">
        <w:rPr>
          <w:rFonts w:ascii="Arial" w:hAnsi="Arial" w:cs="Arial"/>
          <w:b/>
        </w:rPr>
        <w:t>No notes or calculator allowed</w:t>
      </w:r>
      <w:r>
        <w:rPr>
          <w:rFonts w:ascii="Arial" w:hAnsi="Arial" w:cs="Arial"/>
          <w:b/>
        </w:rPr>
        <w:t>)</w:t>
      </w:r>
    </w:p>
    <w:p w14:paraId="7D604149" w14:textId="77777777" w:rsidR="005D59C7" w:rsidRDefault="005D59C7" w:rsidP="0095009A">
      <w:pPr>
        <w:jc w:val="center"/>
        <w:rPr>
          <w:rFonts w:ascii="Arial" w:hAnsi="Arial" w:cs="Arial"/>
          <w:b/>
        </w:rPr>
      </w:pPr>
    </w:p>
    <w:p w14:paraId="70B59284" w14:textId="71AA3F10" w:rsidR="004B45D6" w:rsidRDefault="004B45D6" w:rsidP="005D59C7">
      <w:pPr>
        <w:tabs>
          <w:tab w:val="left" w:pos="540"/>
        </w:tabs>
        <w:ind w:left="1080" w:hanging="108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 xml:space="preserve">Question </w:t>
      </w:r>
      <w:r w:rsidRPr="004B45D6">
        <w:rPr>
          <w:rFonts w:ascii="Arial" w:hAnsi="Arial" w:cs="Arial"/>
          <w:b/>
        </w:rPr>
        <w:t>1</w:t>
      </w:r>
      <w:r w:rsidR="005D59C7" w:rsidRPr="005D59C7">
        <w:rPr>
          <w:rFonts w:ascii="Arial" w:hAnsi="Arial" w:cs="Arial"/>
        </w:rPr>
        <w:tab/>
      </w:r>
      <w:r w:rsidR="00417879">
        <w:rPr>
          <w:rFonts w:ascii="Arial" w:hAnsi="Arial" w:cs="Arial"/>
          <w:b/>
        </w:rPr>
        <w:t>(</w:t>
      </w:r>
      <w:r w:rsidR="005B6B26">
        <w:rPr>
          <w:rFonts w:ascii="Arial" w:hAnsi="Arial" w:cs="Arial"/>
          <w:b/>
        </w:rPr>
        <w:t>4</w:t>
      </w:r>
      <w:r w:rsidR="00494AC3" w:rsidRPr="00D273F0">
        <w:rPr>
          <w:rFonts w:ascii="Arial" w:hAnsi="Arial" w:cs="Arial"/>
          <w:b/>
        </w:rPr>
        <w:t xml:space="preserve"> marks</w:t>
      </w:r>
      <w:r w:rsidR="00D57E95" w:rsidRPr="00D273F0">
        <w:rPr>
          <w:rFonts w:ascii="Arial" w:hAnsi="Arial" w:cs="Arial"/>
          <w:b/>
        </w:rPr>
        <w:t xml:space="preserve"> – 1</w:t>
      </w:r>
      <w:proofErr w:type="gramStart"/>
      <w:r w:rsidR="00D57E95" w:rsidRPr="00D273F0">
        <w:rPr>
          <w:rFonts w:ascii="Arial" w:hAnsi="Arial" w:cs="Arial"/>
          <w:b/>
        </w:rPr>
        <w:t>,1</w:t>
      </w:r>
      <w:r w:rsidR="005B6B26">
        <w:rPr>
          <w:rFonts w:ascii="Arial" w:hAnsi="Arial" w:cs="Arial"/>
          <w:b/>
        </w:rPr>
        <w:t>,1,1</w:t>
      </w:r>
      <w:proofErr w:type="gramEnd"/>
      <w:r w:rsidR="00417879">
        <w:rPr>
          <w:rFonts w:ascii="Arial" w:hAnsi="Arial" w:cs="Arial"/>
          <w:b/>
        </w:rPr>
        <w:t>)</w:t>
      </w:r>
      <w:r>
        <w:rPr>
          <w:rFonts w:ascii="Arial" w:hAnsi="Arial" w:cs="Arial"/>
        </w:rPr>
        <w:tab/>
      </w:r>
    </w:p>
    <w:p w14:paraId="31B02EB7" w14:textId="77777777" w:rsidR="00BC49D9" w:rsidRDefault="00BC49D9" w:rsidP="005D59C7">
      <w:pPr>
        <w:tabs>
          <w:tab w:val="left" w:pos="540"/>
        </w:tabs>
        <w:ind w:left="1080" w:hanging="1080"/>
        <w:rPr>
          <w:rFonts w:ascii="Arial" w:hAnsi="Arial" w:cs="Arial"/>
        </w:rPr>
      </w:pPr>
    </w:p>
    <w:p w14:paraId="390982D9" w14:textId="3F433AC6" w:rsidR="00D57E95" w:rsidRDefault="004B45D6" w:rsidP="00D57E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57E95" w:rsidRPr="00823440">
        <w:rPr>
          <w:rFonts w:ascii="Arial" w:hAnsi="Arial" w:cs="Arial"/>
        </w:rPr>
        <w:t>Circle the correct answer in each of the follo</w:t>
      </w:r>
      <w:r w:rsidR="00BC49D9">
        <w:rPr>
          <w:rFonts w:ascii="Arial" w:hAnsi="Arial" w:cs="Arial"/>
        </w:rPr>
        <w:t>wing multiple-choice questions.</w:t>
      </w:r>
    </w:p>
    <w:p w14:paraId="2B4242DF" w14:textId="77777777" w:rsidR="005B6B26" w:rsidRPr="00823440" w:rsidRDefault="005B6B26" w:rsidP="00D57E95">
      <w:pPr>
        <w:rPr>
          <w:rFonts w:ascii="Arial" w:hAnsi="Arial" w:cs="Arial"/>
        </w:rPr>
      </w:pPr>
    </w:p>
    <w:p w14:paraId="3CEDA09D" w14:textId="56255A59" w:rsidR="00D57E95" w:rsidRPr="00823440" w:rsidRDefault="00D57E95" w:rsidP="00D57E95">
      <w:pPr>
        <w:pStyle w:val="Heading3"/>
        <w:numPr>
          <w:ilvl w:val="0"/>
          <w:numId w:val="10"/>
        </w:numPr>
        <w:rPr>
          <w:b w:val="0"/>
          <w:sz w:val="24"/>
          <w:szCs w:val="24"/>
        </w:rPr>
      </w:pPr>
      <w:r w:rsidRPr="00823440">
        <w:rPr>
          <w:b w:val="0"/>
          <w:sz w:val="24"/>
          <w:szCs w:val="24"/>
        </w:rPr>
        <w:t>The three sides of a right-angled triangle measure 40 m, 41 m and 9 m. The length of the hypotenuse is:</w:t>
      </w:r>
    </w:p>
    <w:p w14:paraId="40D46B3A" w14:textId="0921F350" w:rsidR="00D57E95" w:rsidRDefault="00D57E95" w:rsidP="00D57E95">
      <w:pPr>
        <w:pStyle w:val="Heading3"/>
        <w:ind w:firstLine="360"/>
        <w:rPr>
          <w:sz w:val="24"/>
          <w:szCs w:val="24"/>
          <w:highlight w:val="lightGray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9 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40 m</w:t>
      </w:r>
      <w:r w:rsidRPr="00823440">
        <w:rPr>
          <w:b w:val="0"/>
          <w:sz w:val="24"/>
          <w:szCs w:val="24"/>
        </w:rPr>
        <w:tab/>
      </w:r>
      <w:r>
        <w:rPr>
          <w:sz w:val="24"/>
          <w:szCs w:val="24"/>
        </w:rPr>
        <w:tab/>
        <w:t>(ii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41 m</w:t>
      </w:r>
      <w:r w:rsidRPr="00823440">
        <w:rPr>
          <w:b w:val="0"/>
          <w:sz w:val="24"/>
          <w:szCs w:val="24"/>
        </w:rPr>
        <w:tab/>
      </w:r>
      <w:r w:rsidRPr="00823440">
        <w:rPr>
          <w:b w:val="0"/>
          <w:sz w:val="24"/>
          <w:szCs w:val="24"/>
        </w:rPr>
        <w:tab/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iv</w:t>
      </w:r>
      <w:proofErr w:type="gramEnd"/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none of these</w:t>
      </w:r>
      <w:r w:rsidRPr="00823440">
        <w:rPr>
          <w:sz w:val="24"/>
          <w:szCs w:val="24"/>
          <w:highlight w:val="lightGray"/>
        </w:rPr>
        <w:t xml:space="preserve"> </w:t>
      </w:r>
    </w:p>
    <w:p w14:paraId="280C3ACE" w14:textId="77777777" w:rsidR="005B6B26" w:rsidRDefault="005B6B26" w:rsidP="005B6B26">
      <w:pPr>
        <w:rPr>
          <w:highlight w:val="lightGray"/>
          <w:lang w:val="en-AU"/>
        </w:rPr>
      </w:pPr>
    </w:p>
    <w:p w14:paraId="2D72195E" w14:textId="77777777" w:rsidR="005B6B26" w:rsidRDefault="005B6B26" w:rsidP="005B6B26">
      <w:pPr>
        <w:rPr>
          <w:highlight w:val="lightGray"/>
          <w:lang w:val="en-AU"/>
        </w:rPr>
      </w:pPr>
    </w:p>
    <w:p w14:paraId="0D43FC4D" w14:textId="77777777" w:rsidR="005B6B26" w:rsidRPr="005B6B26" w:rsidRDefault="005B6B26" w:rsidP="005B6B26">
      <w:pPr>
        <w:rPr>
          <w:highlight w:val="lightGray"/>
          <w:lang w:val="en-AU"/>
        </w:rPr>
      </w:pPr>
    </w:p>
    <w:p w14:paraId="30226C9C" w14:textId="77777777" w:rsidR="00D57E95" w:rsidRPr="00823440" w:rsidRDefault="00D57E95" w:rsidP="00D57E95">
      <w:pPr>
        <w:rPr>
          <w:rFonts w:ascii="Arial" w:hAnsi="Arial" w:cs="Arial"/>
        </w:rPr>
      </w:pPr>
    </w:p>
    <w:p w14:paraId="1CC89DE2" w14:textId="0204196A" w:rsidR="00D57E95" w:rsidRPr="00D57E95" w:rsidRDefault="00D57E95" w:rsidP="00D57E95">
      <w:pPr>
        <w:numPr>
          <w:ilvl w:val="0"/>
          <w:numId w:val="10"/>
        </w:numPr>
        <w:rPr>
          <w:rFonts w:ascii="Arial" w:hAnsi="Arial" w:cs="Arial"/>
        </w:rPr>
      </w:pPr>
      <w:r w:rsidRPr="00823440">
        <w:rPr>
          <w:rFonts w:ascii="Arial" w:hAnsi="Arial" w:cs="Arial"/>
        </w:rPr>
        <w:t xml:space="preserve">A map has a scale of </w:t>
      </w:r>
      <w:proofErr w:type="gramStart"/>
      <w:r w:rsidRPr="0082344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823440"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Pr="00823440">
        <w:rPr>
          <w:rFonts w:ascii="Arial" w:hAnsi="Arial" w:cs="Arial"/>
        </w:rPr>
        <w:t>5000. 5cm on the map is equal to how far in real life?</w:t>
      </w:r>
    </w:p>
    <w:p w14:paraId="38076D96" w14:textId="728086E7" w:rsidR="005B6B26" w:rsidRDefault="00D57E95" w:rsidP="005B6B26">
      <w:pPr>
        <w:pStyle w:val="Heading3"/>
        <w:ind w:firstLine="360"/>
        <w:rPr>
          <w:b w:val="0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5000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cm</w:t>
      </w:r>
      <w:r w:rsidRPr="00823440">
        <w:rPr>
          <w:sz w:val="24"/>
          <w:szCs w:val="24"/>
        </w:rPr>
        <w:tab/>
      </w:r>
      <w:r>
        <w:rPr>
          <w:sz w:val="24"/>
          <w:szCs w:val="24"/>
        </w:rPr>
        <w:t>(ii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2500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cm</w:t>
      </w:r>
      <w:r w:rsidRPr="00823440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sz w:val="24"/>
          <w:szCs w:val="24"/>
        </w:rPr>
        <w:t>(iii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25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m</w:t>
      </w:r>
      <w:r w:rsidRPr="00823440">
        <w:rPr>
          <w:b w:val="0"/>
          <w:sz w:val="24"/>
          <w:szCs w:val="24"/>
        </w:rPr>
        <w:tab/>
      </w:r>
      <w:r w:rsidRPr="00823440">
        <w:rPr>
          <w:b w:val="0"/>
          <w:sz w:val="24"/>
          <w:szCs w:val="24"/>
        </w:rPr>
        <w:tab/>
      </w:r>
      <w:r>
        <w:rPr>
          <w:sz w:val="24"/>
          <w:szCs w:val="24"/>
        </w:rPr>
        <w:t>(iv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250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m</w:t>
      </w:r>
    </w:p>
    <w:p w14:paraId="47C43F3C" w14:textId="77777777" w:rsidR="005B6B26" w:rsidRPr="005B6B26" w:rsidRDefault="005B6B26" w:rsidP="005B6B26">
      <w:pPr>
        <w:rPr>
          <w:rFonts w:ascii="Arial" w:hAnsi="Arial" w:cs="Arial"/>
          <w:lang w:val="en-AU"/>
        </w:rPr>
      </w:pPr>
    </w:p>
    <w:p w14:paraId="19D183B3" w14:textId="7F1D0749" w:rsidR="005B6B26" w:rsidRDefault="005B6B26" w:rsidP="005B6B26">
      <w:pPr>
        <w:rPr>
          <w:rFonts w:ascii="Arial" w:hAnsi="Arial" w:cs="Arial"/>
        </w:rPr>
      </w:pPr>
    </w:p>
    <w:p w14:paraId="0432BE96" w14:textId="77777777" w:rsidR="005B6B26" w:rsidRDefault="005B6B26" w:rsidP="005B6B26">
      <w:pPr>
        <w:rPr>
          <w:rFonts w:ascii="Arial" w:hAnsi="Arial" w:cs="Arial"/>
        </w:rPr>
      </w:pPr>
    </w:p>
    <w:p w14:paraId="29C64534" w14:textId="77777777" w:rsidR="005B6B26" w:rsidRDefault="005B6B26" w:rsidP="005B6B26">
      <w:pPr>
        <w:rPr>
          <w:rFonts w:ascii="Arial" w:hAnsi="Arial" w:cs="Arial"/>
        </w:rPr>
      </w:pPr>
    </w:p>
    <w:p w14:paraId="3FD1B7D5" w14:textId="05166702" w:rsidR="005B6B26" w:rsidRPr="005B6B26" w:rsidRDefault="005B6B26" w:rsidP="005B6B26">
      <w:pPr>
        <w:rPr>
          <w:rFonts w:ascii="Arial" w:hAnsi="Arial" w:cs="Arial"/>
        </w:rPr>
      </w:pPr>
      <w:r w:rsidRPr="005B6B26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1577B741" wp14:editId="09829B07">
            <wp:simplePos x="0" y="0"/>
            <wp:positionH relativeFrom="column">
              <wp:posOffset>4149725</wp:posOffset>
            </wp:positionH>
            <wp:positionV relativeFrom="paragraph">
              <wp:posOffset>125095</wp:posOffset>
            </wp:positionV>
            <wp:extent cx="2151380" cy="988695"/>
            <wp:effectExtent l="0" t="0" r="1270" b="1905"/>
            <wp:wrapSquare wrapText="bothSides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c) </w:t>
      </w:r>
      <w:r w:rsidRPr="005B6B26">
        <w:rPr>
          <w:rFonts w:ascii="Arial" w:hAnsi="Arial" w:cs="Arial"/>
        </w:rPr>
        <w:t>In relation to the angle, which is the opposite side?</w:t>
      </w:r>
    </w:p>
    <w:p w14:paraId="6B862CF6" w14:textId="591C5BDA" w:rsidR="005B6B26" w:rsidRPr="005B6B26" w:rsidRDefault="005B6B26" w:rsidP="005B6B26">
      <w:pPr>
        <w:pStyle w:val="Heading3"/>
        <w:rPr>
          <w:b w:val="0"/>
          <w:sz w:val="24"/>
          <w:szCs w:val="24"/>
        </w:rPr>
      </w:pPr>
      <w:r w:rsidRPr="005B6B26">
        <w:rPr>
          <w:sz w:val="24"/>
          <w:szCs w:val="24"/>
        </w:rPr>
        <w:t>(</w:t>
      </w:r>
      <w:proofErr w:type="spellStart"/>
      <w:r w:rsidRPr="005B6B26">
        <w:rPr>
          <w:sz w:val="24"/>
          <w:szCs w:val="24"/>
        </w:rPr>
        <w:t>i</w:t>
      </w:r>
      <w:proofErr w:type="spellEnd"/>
      <w:r w:rsidRPr="005B6B26">
        <w:rPr>
          <w:sz w:val="24"/>
          <w:szCs w:val="24"/>
        </w:rPr>
        <w:t xml:space="preserve">)   </w:t>
      </w:r>
      <w:r w:rsidRPr="005B6B26">
        <w:rPr>
          <w:b w:val="0"/>
          <w:sz w:val="24"/>
          <w:szCs w:val="24"/>
        </w:rPr>
        <w:t xml:space="preserve">10 </w:t>
      </w:r>
      <w:r w:rsidRPr="005B6B26">
        <w:rPr>
          <w:sz w:val="24"/>
          <w:szCs w:val="24"/>
        </w:rPr>
        <w:tab/>
        <w:t xml:space="preserve">(ii)   </w:t>
      </w:r>
      <w:r w:rsidRPr="005B6B26">
        <w:rPr>
          <w:b w:val="0"/>
          <w:sz w:val="24"/>
          <w:szCs w:val="24"/>
        </w:rPr>
        <w:t>8</w:t>
      </w:r>
      <w:r w:rsidRPr="005B6B26">
        <w:rPr>
          <w:b w:val="0"/>
          <w:sz w:val="24"/>
          <w:szCs w:val="24"/>
        </w:rPr>
        <w:tab/>
      </w:r>
      <w:r w:rsidRPr="005B6B26">
        <w:rPr>
          <w:sz w:val="24"/>
          <w:szCs w:val="24"/>
        </w:rPr>
        <w:tab/>
        <w:t xml:space="preserve">(iii)   </w:t>
      </w:r>
      <w:r w:rsidRPr="005B6B26">
        <w:rPr>
          <w:b w:val="0"/>
          <w:sz w:val="24"/>
          <w:szCs w:val="24"/>
        </w:rPr>
        <w:t>6</w:t>
      </w:r>
      <w:r w:rsidRPr="005B6B26">
        <w:rPr>
          <w:b w:val="0"/>
          <w:sz w:val="24"/>
          <w:szCs w:val="24"/>
        </w:rPr>
        <w:tab/>
      </w:r>
      <w:r w:rsidRPr="005B6B26">
        <w:rPr>
          <w:b w:val="0"/>
          <w:sz w:val="24"/>
          <w:szCs w:val="24"/>
        </w:rPr>
        <w:tab/>
      </w:r>
      <w:proofErr w:type="gramStart"/>
      <w:r w:rsidRPr="005B6B26">
        <w:rPr>
          <w:sz w:val="24"/>
          <w:szCs w:val="24"/>
        </w:rPr>
        <w:t xml:space="preserve">(iv)   </w:t>
      </w:r>
      <w:r w:rsidRPr="005B6B26">
        <w:rPr>
          <w:b w:val="0"/>
          <w:sz w:val="24"/>
          <w:szCs w:val="24"/>
        </w:rPr>
        <w:t>none</w:t>
      </w:r>
      <w:proofErr w:type="gramEnd"/>
      <w:r w:rsidRPr="005B6B26">
        <w:rPr>
          <w:b w:val="0"/>
          <w:sz w:val="24"/>
          <w:szCs w:val="24"/>
        </w:rPr>
        <w:t xml:space="preserve"> of these</w:t>
      </w:r>
    </w:p>
    <w:p w14:paraId="239660DB" w14:textId="5A8DC1B4" w:rsidR="005B6B26" w:rsidRDefault="005B6B26" w:rsidP="005B6B26">
      <w:pPr>
        <w:rPr>
          <w:rFonts w:ascii="Arial" w:hAnsi="Arial" w:cs="Arial"/>
          <w:lang w:val="en-AU"/>
        </w:rPr>
      </w:pPr>
    </w:p>
    <w:p w14:paraId="5B0E75F8" w14:textId="77777777" w:rsidR="005B6B26" w:rsidRDefault="005B6B26" w:rsidP="005B6B26">
      <w:pPr>
        <w:rPr>
          <w:rFonts w:ascii="Arial" w:hAnsi="Arial" w:cs="Arial"/>
          <w:lang w:val="en-AU"/>
        </w:rPr>
      </w:pPr>
    </w:p>
    <w:p w14:paraId="54D07EB6" w14:textId="77777777" w:rsidR="005B6B26" w:rsidRDefault="005B6B26" w:rsidP="005B6B26">
      <w:pPr>
        <w:rPr>
          <w:rFonts w:ascii="Arial" w:hAnsi="Arial" w:cs="Arial"/>
          <w:lang w:val="en-AU"/>
        </w:rPr>
      </w:pPr>
    </w:p>
    <w:p w14:paraId="5D9A013B" w14:textId="77777777" w:rsidR="005B6B26" w:rsidRDefault="005B6B26" w:rsidP="005B6B26">
      <w:pPr>
        <w:rPr>
          <w:rFonts w:ascii="Arial" w:hAnsi="Arial" w:cs="Arial"/>
          <w:lang w:val="en-AU"/>
        </w:rPr>
      </w:pPr>
    </w:p>
    <w:p w14:paraId="4EBAA941" w14:textId="7DF15CE1" w:rsidR="005B6B26" w:rsidRPr="005B6B26" w:rsidRDefault="005B6B26" w:rsidP="005B6B26">
      <w:pPr>
        <w:rPr>
          <w:rFonts w:ascii="Arial" w:hAnsi="Arial" w:cs="Arial"/>
          <w:lang w:val="en-AU"/>
        </w:rPr>
      </w:pPr>
    </w:p>
    <w:p w14:paraId="2DB6BE19" w14:textId="49D05BA5" w:rsidR="005B6B26" w:rsidRPr="005B6B26" w:rsidRDefault="005B6B26" w:rsidP="005B6B2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5B6B26">
        <w:rPr>
          <w:rFonts w:ascii="Arial" w:hAnsi="Arial" w:cs="Arial"/>
        </w:rPr>
        <w:t xml:space="preserve">The value for </w:t>
      </w:r>
      <w:r w:rsidRPr="005B6B26">
        <w:rPr>
          <w:rFonts w:ascii="Arial" w:hAnsi="Arial" w:cs="Arial"/>
          <w:i/>
        </w:rPr>
        <w:t>x</w:t>
      </w:r>
      <w:r w:rsidRPr="005B6B26">
        <w:rPr>
          <w:rFonts w:ascii="Arial" w:hAnsi="Arial" w:cs="Arial"/>
        </w:rPr>
        <w:t xml:space="preserve"> in the diagram is given by:</w:t>
      </w:r>
    </w:p>
    <w:p w14:paraId="56A79913" w14:textId="77777777" w:rsidR="005B6B26" w:rsidRPr="005B6B26" w:rsidRDefault="005B6B26" w:rsidP="005B6B26">
      <w:pPr>
        <w:rPr>
          <w:rFonts w:ascii="Arial" w:hAnsi="Arial" w:cs="Arial"/>
        </w:rPr>
      </w:pPr>
      <w:r w:rsidRPr="005B6B26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9F4276" wp14:editId="7EC56CAC">
                <wp:simplePos x="0" y="0"/>
                <wp:positionH relativeFrom="column">
                  <wp:posOffset>4343400</wp:posOffset>
                </wp:positionH>
                <wp:positionV relativeFrom="paragraph">
                  <wp:posOffset>236220</wp:posOffset>
                </wp:positionV>
                <wp:extent cx="800100" cy="567055"/>
                <wp:effectExtent l="0" t="0" r="0" b="0"/>
                <wp:wrapNone/>
                <wp:docPr id="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577FF" w14:textId="77777777" w:rsidR="005B6B26" w:rsidRPr="00540567" w:rsidRDefault="005B6B26" w:rsidP="005B6B26">
                            <w:pPr>
                              <w:contextualSpacing/>
                              <w:rPr>
                                <w:rFonts w:cs="Arial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u w:val="single"/>
                              </w:rPr>
                              <w:t xml:space="preserve">    12__ </w:t>
                            </w:r>
                          </w:p>
                          <w:p w14:paraId="0959542C" w14:textId="77777777" w:rsidR="005B6B26" w:rsidRPr="00540567" w:rsidRDefault="005B6B26" w:rsidP="005B6B26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sin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30</w:t>
                            </w:r>
                            <w:r w:rsidRPr="00540567">
                              <w:rPr>
                                <w:rFonts w:cs="Arial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2pt;margin-top:18.6pt;width:63pt;height:4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" filled="f" stroked="f">
                <v:textbox>
                  <w:txbxContent>
                    <w:p w14:paraId="468577FF" w14:textId="77777777" w:rsidR="005B6B26" w:rsidRPr="00540567" w:rsidRDefault="005B6B26" w:rsidP="005B6B26">
                      <w:pPr>
                        <w:contextualSpacing/>
                        <w:rPr>
                          <w:rFonts w:cs="Arial"/>
                          <w:u w:val="single"/>
                        </w:rPr>
                      </w:pPr>
                      <w:r>
                        <w:rPr>
                          <w:rFonts w:cs="Arial"/>
                          <w:u w:val="single"/>
                        </w:rPr>
                        <w:t xml:space="preserve">    12__ </w:t>
                      </w:r>
                    </w:p>
                    <w:p w14:paraId="0959542C" w14:textId="77777777" w:rsidR="005B6B26" w:rsidRPr="00540567" w:rsidRDefault="005B6B26" w:rsidP="005B6B26">
                      <w:pPr>
                        <w:contextualSpacing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Arial"/>
                        </w:rPr>
                        <w:t>sin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30</w:t>
                      </w:r>
                      <w:r w:rsidRPr="00540567">
                        <w:rPr>
                          <w:rFonts w:cs="Arial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5B6B26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E71172" wp14:editId="19953223">
                <wp:simplePos x="0" y="0"/>
                <wp:positionH relativeFrom="column">
                  <wp:posOffset>2971800</wp:posOffset>
                </wp:positionH>
                <wp:positionV relativeFrom="paragraph">
                  <wp:posOffset>236220</wp:posOffset>
                </wp:positionV>
                <wp:extent cx="800100" cy="567055"/>
                <wp:effectExtent l="0" t="0" r="0" b="0"/>
                <wp:wrapNone/>
                <wp:docPr id="4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7DCFB" w14:textId="77777777" w:rsidR="005B6B26" w:rsidRPr="00540567" w:rsidRDefault="005B6B26" w:rsidP="005B6B26">
                            <w:pPr>
                              <w:contextualSpacing/>
                              <w:rPr>
                                <w:rFonts w:cs="Arial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u w:val="single"/>
                              </w:rPr>
                              <w:t xml:space="preserve">    12__ </w:t>
                            </w:r>
                          </w:p>
                          <w:p w14:paraId="34055C81" w14:textId="77777777" w:rsidR="005B6B26" w:rsidRPr="00540567" w:rsidRDefault="005B6B26" w:rsidP="005B6B26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</w:rPr>
                              <w:t>tan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30</w:t>
                            </w:r>
                            <w:r w:rsidRPr="00540567">
                              <w:rPr>
                                <w:rFonts w:cs="Arial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4pt;margin-top:18.6pt;width:63pt;height:4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ZOuAIAAME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" filled="f" stroked="f">
                <v:textbox>
                  <w:txbxContent>
                    <w:p w14:paraId="4397DCFB" w14:textId="77777777" w:rsidR="005B6B26" w:rsidRPr="00540567" w:rsidRDefault="005B6B26" w:rsidP="005B6B26">
                      <w:pPr>
                        <w:contextualSpacing/>
                        <w:rPr>
                          <w:rFonts w:cs="Arial"/>
                          <w:u w:val="single"/>
                        </w:rPr>
                      </w:pPr>
                      <w:r>
                        <w:rPr>
                          <w:rFonts w:cs="Arial"/>
                          <w:u w:val="single"/>
                        </w:rPr>
                        <w:t xml:space="preserve">    12__ </w:t>
                      </w:r>
                    </w:p>
                    <w:p w14:paraId="34055C81" w14:textId="77777777" w:rsidR="005B6B26" w:rsidRPr="00540567" w:rsidRDefault="005B6B26" w:rsidP="005B6B26">
                      <w:pPr>
                        <w:contextualSpacing/>
                        <w:rPr>
                          <w:rFonts w:cs="Arial"/>
                        </w:rPr>
                      </w:pPr>
                      <w:proofErr w:type="gramStart"/>
                      <w:r>
                        <w:rPr>
                          <w:rFonts w:cs="Arial"/>
                        </w:rPr>
                        <w:t>tan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30</w:t>
                      </w:r>
                      <w:r w:rsidRPr="00540567">
                        <w:rPr>
                          <w:rFonts w:cs="Arial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76A85F7E" w14:textId="77777777" w:rsidR="005B6B26" w:rsidRPr="005B6B26" w:rsidRDefault="005B6B26" w:rsidP="005B6B26">
      <w:pPr>
        <w:pStyle w:val="Heading3"/>
        <w:ind w:firstLine="360"/>
        <w:rPr>
          <w:sz w:val="24"/>
          <w:szCs w:val="24"/>
          <w:highlight w:val="lightGray"/>
        </w:rPr>
      </w:pPr>
      <w:r w:rsidRPr="005B6B26">
        <w:rPr>
          <w:sz w:val="24"/>
          <w:szCs w:val="24"/>
        </w:rPr>
        <w:t>(</w:t>
      </w:r>
      <w:proofErr w:type="spellStart"/>
      <w:r w:rsidRPr="005B6B26">
        <w:rPr>
          <w:sz w:val="24"/>
          <w:szCs w:val="24"/>
        </w:rPr>
        <w:t>i</w:t>
      </w:r>
      <w:proofErr w:type="spellEnd"/>
      <w:r w:rsidRPr="005B6B26">
        <w:rPr>
          <w:sz w:val="24"/>
          <w:szCs w:val="24"/>
        </w:rPr>
        <w:t xml:space="preserve">)   </w:t>
      </w:r>
      <w:r w:rsidRPr="005B6B26">
        <w:rPr>
          <w:b w:val="0"/>
          <w:sz w:val="24"/>
          <w:szCs w:val="24"/>
        </w:rPr>
        <w:t xml:space="preserve">12 x sin </w:t>
      </w:r>
      <w:proofErr w:type="gramStart"/>
      <w:r w:rsidRPr="005B6B26">
        <w:rPr>
          <w:b w:val="0"/>
          <w:sz w:val="24"/>
          <w:szCs w:val="24"/>
        </w:rPr>
        <w:t>30</w:t>
      </w:r>
      <w:r w:rsidRPr="005B6B26">
        <w:rPr>
          <w:b w:val="0"/>
          <w:sz w:val="24"/>
          <w:szCs w:val="24"/>
          <w:vertAlign w:val="superscript"/>
        </w:rPr>
        <w:t>O</w:t>
      </w:r>
      <w:r w:rsidRPr="005B6B26">
        <w:rPr>
          <w:sz w:val="24"/>
          <w:szCs w:val="24"/>
        </w:rPr>
        <w:t xml:space="preserve"> </w:t>
      </w:r>
      <w:r w:rsidRPr="005B6B26">
        <w:rPr>
          <w:b w:val="0"/>
          <w:sz w:val="24"/>
          <w:szCs w:val="24"/>
        </w:rPr>
        <w:t xml:space="preserve"> </w:t>
      </w:r>
      <w:r w:rsidRPr="005B6B26">
        <w:rPr>
          <w:sz w:val="24"/>
          <w:szCs w:val="24"/>
        </w:rPr>
        <w:t>(</w:t>
      </w:r>
      <w:proofErr w:type="gramEnd"/>
      <w:r w:rsidRPr="005B6B26">
        <w:rPr>
          <w:sz w:val="24"/>
          <w:szCs w:val="24"/>
        </w:rPr>
        <w:t xml:space="preserve">ii)  </w:t>
      </w:r>
      <w:r w:rsidRPr="005B6B26">
        <w:rPr>
          <w:b w:val="0"/>
          <w:sz w:val="24"/>
          <w:szCs w:val="24"/>
        </w:rPr>
        <w:t>12 x cos 30</w:t>
      </w:r>
      <w:r w:rsidRPr="005B6B26">
        <w:rPr>
          <w:b w:val="0"/>
          <w:sz w:val="24"/>
          <w:szCs w:val="24"/>
          <w:vertAlign w:val="superscript"/>
        </w:rPr>
        <w:t>O</w:t>
      </w:r>
      <w:r w:rsidRPr="005B6B26">
        <w:rPr>
          <w:b w:val="0"/>
          <w:sz w:val="24"/>
          <w:szCs w:val="24"/>
        </w:rPr>
        <w:tab/>
      </w:r>
      <w:r w:rsidRPr="005B6B26">
        <w:rPr>
          <w:sz w:val="24"/>
          <w:szCs w:val="24"/>
        </w:rPr>
        <w:t xml:space="preserve">(iii) </w:t>
      </w:r>
      <w:r w:rsidRPr="005B6B26">
        <w:rPr>
          <w:b w:val="0"/>
          <w:sz w:val="24"/>
          <w:szCs w:val="24"/>
        </w:rPr>
        <w:tab/>
      </w:r>
      <w:r w:rsidRPr="005B6B26">
        <w:rPr>
          <w:b w:val="0"/>
          <w:sz w:val="24"/>
          <w:szCs w:val="24"/>
        </w:rPr>
        <w:tab/>
      </w:r>
      <w:r w:rsidRPr="005B6B26">
        <w:rPr>
          <w:b w:val="0"/>
          <w:sz w:val="24"/>
          <w:szCs w:val="24"/>
        </w:rPr>
        <w:tab/>
      </w:r>
      <w:r w:rsidRPr="005B6B26">
        <w:rPr>
          <w:sz w:val="24"/>
          <w:szCs w:val="24"/>
        </w:rPr>
        <w:t xml:space="preserve">(iv)   </w:t>
      </w:r>
    </w:p>
    <w:p w14:paraId="3974A755" w14:textId="5958A9D3" w:rsidR="005B6B26" w:rsidRPr="005B6B26" w:rsidRDefault="005B6B26">
      <w:pPr>
        <w:spacing w:after="200" w:line="276" w:lineRule="auto"/>
        <w:rPr>
          <w:rFonts w:ascii="Arial" w:hAnsi="Arial" w:cs="Arial"/>
          <w:b/>
        </w:rPr>
      </w:pPr>
      <w:r w:rsidRPr="005B6B26">
        <w:rPr>
          <w:rFonts w:ascii="Arial" w:hAnsi="Arial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4644CB3" wp14:editId="281C9572">
                <wp:simplePos x="0" y="0"/>
                <wp:positionH relativeFrom="column">
                  <wp:posOffset>4351655</wp:posOffset>
                </wp:positionH>
                <wp:positionV relativeFrom="paragraph">
                  <wp:posOffset>445135</wp:posOffset>
                </wp:positionV>
                <wp:extent cx="1828800" cy="1000760"/>
                <wp:effectExtent l="0" t="0" r="0" b="0"/>
                <wp:wrapThrough wrapText="bothSides">
                  <wp:wrapPolygon edited="0">
                    <wp:start x="3600" y="0"/>
                    <wp:lineTo x="450" y="6168"/>
                    <wp:lineTo x="450" y="9868"/>
                    <wp:lineTo x="2025" y="13157"/>
                    <wp:lineTo x="3600" y="13157"/>
                    <wp:lineTo x="3600" y="20558"/>
                    <wp:lineTo x="21375" y="20558"/>
                    <wp:lineTo x="21375" y="0"/>
                    <wp:lineTo x="360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00760"/>
                          <a:chOff x="0" y="0"/>
                          <a:chExt cx="1828800" cy="1000760"/>
                        </a:xfrm>
                      </wpg:grpSpPr>
                      <pic:pic xmlns:pic="http://schemas.openxmlformats.org/drawingml/2006/picture">
                        <pic:nvPicPr>
                          <pic:cNvPr id="36" name="Picture 36" descr="right-angle-triangl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00" y="0"/>
                            <a:ext cx="148590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6690"/>
                            <a:ext cx="34290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81EF0" w14:textId="77777777" w:rsidR="005B6B26" w:rsidRPr="000A777E" w:rsidRDefault="005B6B26" w:rsidP="005B6B2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A777E">
                                <w:rPr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7239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666C7" w14:textId="77777777" w:rsidR="005B6B26" w:rsidRPr="000A777E" w:rsidRDefault="005B6B26" w:rsidP="005B6B2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593090"/>
                            <a:ext cx="45720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875D1" w14:textId="77777777" w:rsidR="005B6B26" w:rsidRPr="000A777E" w:rsidRDefault="005B6B26" w:rsidP="005B6B2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30˚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" o:spid="_x0000_s1028" style="position:absolute;margin-left:342.65pt;margin-top:35.05pt;width:2in;height:78.8pt;z-index:251717632;mso-width-relative:margin" coordsize="18288,100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9" type="#_x0000_t75" alt="right-angle-triangle" style="position:absolute;left:3429;width:14859;height:9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x6BHCAAAA2wAAAA8AAABkcnMvZG93bnJldi54bWxEj9GKwjAURN+F/YdwF/ZF1lQFcatRFkXQ&#10;R6sfcGmuad3mpjSx7fr1RhB8HGbmDLNc97YSLTW+dKxgPEpAEOdOl2wUnE+77zkIH5A1Vo5JwT95&#10;WK8+BktMtev4SG0WjIgQ9ikqKEKoUyl9XpBFP3I1cfQurrEYomyM1A12EW4rOUmSmbRYclwosKZN&#10;QflfdrMKfrZGZ2VrJ9Pd/Wq6oa+vp+qg1Ndn/7sAEagP7/CrvdcKpjN4fok/QK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segRwgAAANsAAAAPAAAAAAAAAAAAAAAAAJ8C&#10;AABkcnMvZG93bnJldi54bWxQSwUGAAAAAAQABAD3AAAAjgMAAAAA&#10;">
                  <v:imagedata r:id="rId9" o:title="right-angle-triangle"/>
                  <v:path arrowok="t"/>
                </v:shape>
                <v:shape id="Text Box 40" o:spid="_x0000_s1030" type="#_x0000_t202" style="position:absolute;top:1866;width:3429;height:3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/Cr8A&#10;AADbAAAADwAAAGRycy9kb3ducmV2LnhtbERPy4rCMBTdC/MP4Qqz01QZH1SjDMqAWx/g9tpcm2Jy&#10;U5rYdvx6sxiY5eG819veWdFSEyrPCibjDARx4XXFpYLL+We0BBEiskbrmRT8UoDt5mOwxlz7jo/U&#10;nmIpUgiHHBWYGOtcylAYchjGviZO3N03DmOCTSl1g10Kd1ZOs2wuHVacGgzWtDNUPE5Pp6B4PffL&#10;XXVru9fiurj1xs7ubJX6HPbfKxCR+vgv/nMftIKvtD59S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WT8KvwAAANsAAAAPAAAAAAAAAAAAAAAAAJgCAABkcnMvZG93bnJl&#10;di54bWxQSwUGAAAAAAQABAD1AAAAhAMAAAAA&#10;" filled="f" stroked="f">
                  <v:textbox inset=",7.2pt,,7.2pt">
                    <w:txbxContent>
                      <w:p w14:paraId="5CC81EF0" w14:textId="77777777" w:rsidR="005B6B26" w:rsidRPr="000A777E" w:rsidRDefault="005B6B26" w:rsidP="005B6B26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0A777E">
                          <w:rPr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41" o:spid="_x0000_s1031" type="#_x0000_t202" style="position:absolute;left:8001;top:723;width:4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akcMA&#10;AADbAAAADwAAAGRycy9kb3ducmV2LnhtbESPQWvCQBSE7wX/w/IEb3VjsSppNlIsBa9qoddn9pkN&#10;3X0bsmsS/fVuodDjMDPfMMV2dFb01IXGs4LFPANBXHndcK3g6/T5vAERIrJG65kU3CjAtpw8FZhr&#10;P/CB+mOsRYJwyFGBibHNpQyVIYdh7lvi5F185zAm2dVSdzgkuLPyJctW0mHDacFgSztD1c/x6hRU&#10;9+vHZtec++G+/l6fR2NfL2yVmk3H9zcQkcb4H/5r77WC5QJ+v6QfI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WakcMAAADbAAAADwAAAAAAAAAAAAAAAACYAgAAZHJzL2Rv&#10;d25yZXYueG1sUEsFBgAAAAAEAAQA9QAAAIgDAAAAAA==&#10;" filled="f" stroked="f">
                  <v:textbox inset=",7.2pt,,7.2pt">
                    <w:txbxContent>
                      <w:p w14:paraId="387666C7" w14:textId="77777777" w:rsidR="005B6B26" w:rsidRPr="000A777E" w:rsidRDefault="005B6B26" w:rsidP="005B6B2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v:shape id="Text Box 42" o:spid="_x0000_s1032" type="#_x0000_t202" style="position:absolute;left:10287;top:5930;width:4572;height:4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cE5sMA&#10;AADbAAAADwAAAGRycy9kb3ducmV2LnhtbESPQWvCQBSE74X+h+UJ3upGsSppNlIsBa9qoddn9pkN&#10;3X0bsmsS/fVuodDjMDPfMMV2dFb01IXGs4L5LANBXHndcK3g6/T5sgERIrJG65kU3CjAtnx+KjDX&#10;fuAD9cdYiwThkKMCE2ObSxkqQw7DzLfEybv4zmFMsqul7nBIcGflIstW0mHDacFgSztD1c/x6hRU&#10;9+vHZtec++G+/l6fR2NfL2yVmk7G9zcQkcb4H/5r77WC5QJ+v6QfI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cE5sMAAADbAAAADwAAAAAAAAAAAAAAAACYAgAAZHJzL2Rv&#10;d25yZXYueG1sUEsFBgAAAAAEAAQA9QAAAIgDAAAAAA==&#10;" filled="f" stroked="f">
                  <v:textbox inset=",7.2pt,,7.2pt">
                    <w:txbxContent>
                      <w:p w14:paraId="27E875D1" w14:textId="77777777" w:rsidR="005B6B26" w:rsidRPr="000A777E" w:rsidRDefault="005B6B26" w:rsidP="005B6B2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30˚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5B6B26">
        <w:rPr>
          <w:rFonts w:ascii="Arial" w:hAnsi="Arial" w:cs="Arial"/>
          <w:b/>
        </w:rPr>
        <w:br w:type="page"/>
      </w:r>
    </w:p>
    <w:p w14:paraId="77970E5C" w14:textId="029F6F12" w:rsidR="00E631DC" w:rsidRDefault="00E631DC" w:rsidP="00E631DC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lastRenderedPageBreak/>
        <w:t>Q</w:t>
      </w:r>
      <w:r>
        <w:rPr>
          <w:rFonts w:ascii="Arial" w:hAnsi="Arial"/>
          <w:b/>
        </w:rPr>
        <w:t>uestion 2</w:t>
      </w:r>
      <w:r>
        <w:rPr>
          <w:rFonts w:ascii="Arial" w:hAnsi="Arial"/>
          <w:b/>
        </w:rPr>
        <w:tab/>
        <w:t>(</w:t>
      </w:r>
      <w:r w:rsidR="00CD2965">
        <w:rPr>
          <w:rFonts w:ascii="Arial" w:hAnsi="Arial"/>
          <w:b/>
        </w:rPr>
        <w:t>2</w:t>
      </w:r>
      <w:r>
        <w:rPr>
          <w:rFonts w:ascii="Arial" w:hAnsi="Arial"/>
          <w:b/>
        </w:rPr>
        <w:t xml:space="preserve"> marks</w:t>
      </w:r>
      <w:r w:rsidRPr="00517E37">
        <w:rPr>
          <w:rFonts w:ascii="Arial" w:hAnsi="Arial"/>
          <w:b/>
        </w:rPr>
        <w:t>)</w:t>
      </w:r>
    </w:p>
    <w:p w14:paraId="790EDD39" w14:textId="77777777" w:rsidR="00E631DC" w:rsidRPr="002C5D1F" w:rsidRDefault="00E631DC" w:rsidP="00E631DC">
      <w:pPr>
        <w:rPr>
          <w:rFonts w:ascii="Arial" w:hAnsi="Arial" w:cs="Arial"/>
        </w:rPr>
      </w:pPr>
      <w:r>
        <w:rPr>
          <w:rFonts w:ascii="Arial" w:hAnsi="Arial" w:cs="Arial"/>
        </w:rPr>
        <w:t>Match each shape to it’s net</w:t>
      </w:r>
    </w:p>
    <w:p w14:paraId="4A49D303" w14:textId="288C1A8B" w:rsidR="00E631DC" w:rsidRDefault="00E631DC" w:rsidP="00E631DC">
      <w:pPr>
        <w:rPr>
          <w:rFonts w:ascii="Arial" w:hAnsi="Arial" w:cs="Arial"/>
          <w:b/>
        </w:rPr>
      </w:pPr>
      <w:r w:rsidRPr="002C5D1F">
        <w:rPr>
          <w:rFonts w:ascii="Arial" w:hAnsi="Arial" w:cs="Arial"/>
          <w:b/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5946A1B2" wp14:editId="3694F9D6">
            <wp:simplePos x="0" y="0"/>
            <wp:positionH relativeFrom="column">
              <wp:posOffset>800100</wp:posOffset>
            </wp:positionH>
            <wp:positionV relativeFrom="paragraph">
              <wp:posOffset>106680</wp:posOffset>
            </wp:positionV>
            <wp:extent cx="2954616" cy="4564380"/>
            <wp:effectExtent l="0" t="0" r="0" b="7620"/>
            <wp:wrapNone/>
            <wp:docPr id="34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16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0E4F2" w14:textId="70A9436A" w:rsidR="00E631DC" w:rsidRDefault="00E631DC" w:rsidP="00E631DC">
      <w:pPr>
        <w:rPr>
          <w:rFonts w:ascii="Arial" w:hAnsi="Arial" w:cs="Arial"/>
          <w:b/>
        </w:rPr>
      </w:pPr>
    </w:p>
    <w:p w14:paraId="27CBDD00" w14:textId="77777777" w:rsidR="00E631DC" w:rsidRDefault="00E631DC" w:rsidP="00E631DC">
      <w:pPr>
        <w:rPr>
          <w:rFonts w:ascii="Arial" w:hAnsi="Arial" w:cs="Arial"/>
          <w:b/>
        </w:rPr>
      </w:pPr>
    </w:p>
    <w:p w14:paraId="27BEB825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5AAB254D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72C2EE36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3B397565" w14:textId="59E59620" w:rsidR="00E631DC" w:rsidRDefault="00E631DC" w:rsidP="00D57E95">
      <w:pPr>
        <w:pStyle w:val="Heading3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BD2FE7" wp14:editId="7A63C881">
                <wp:simplePos x="0" y="0"/>
                <wp:positionH relativeFrom="column">
                  <wp:posOffset>2514600</wp:posOffset>
                </wp:positionH>
                <wp:positionV relativeFrom="paragraph">
                  <wp:posOffset>46355</wp:posOffset>
                </wp:positionV>
                <wp:extent cx="342900" cy="228600"/>
                <wp:effectExtent l="0" t="0" r="1270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EA29" w14:textId="77777777" w:rsidR="00645CDE" w:rsidRDefault="00645C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3" type="#_x0000_t202" style="position:absolute;margin-left:198pt;margin-top:3.65pt;width:27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" fillcolor="white [3212]" stroked="f">
                <v:textbox>
                  <w:txbxContent>
                    <w:p w14:paraId="26F5EA29" w14:textId="77777777" w:rsidR="00645CDE" w:rsidRDefault="00645CD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5C3EE4" wp14:editId="65E8C081">
                <wp:simplePos x="0" y="0"/>
                <wp:positionH relativeFrom="column">
                  <wp:posOffset>1600200</wp:posOffset>
                </wp:positionH>
                <wp:positionV relativeFrom="paragraph">
                  <wp:posOffset>160655</wp:posOffset>
                </wp:positionV>
                <wp:extent cx="1028700" cy="1371600"/>
                <wp:effectExtent l="0" t="0" r="1270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BCFEB" w14:textId="77777777" w:rsidR="00645CDE" w:rsidRDefault="00645C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126pt;margin-top:12.65pt;width:81pt;height:10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" fillcolor="white [3212]" stroked="f">
                <v:textbox>
                  <w:txbxContent>
                    <w:p w14:paraId="0C5BCFEB" w14:textId="77777777" w:rsidR="00645CDE" w:rsidRDefault="00645CDE"/>
                  </w:txbxContent>
                </v:textbox>
                <w10:wrap type="square"/>
              </v:shape>
            </w:pict>
          </mc:Fallback>
        </mc:AlternateContent>
      </w:r>
    </w:p>
    <w:p w14:paraId="26596D33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4FBEF845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6C47587D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081AA30F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7A6341FA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4CE70F87" w14:textId="77777777" w:rsidR="00E631DC" w:rsidRDefault="00E631DC" w:rsidP="00E631DC"/>
    <w:p w14:paraId="574B83AF" w14:textId="77777777" w:rsidR="00E631DC" w:rsidRPr="00E631DC" w:rsidRDefault="00E631DC" w:rsidP="00E631DC"/>
    <w:p w14:paraId="6E744E27" w14:textId="77777777" w:rsidR="005B6B26" w:rsidRDefault="005B6B26" w:rsidP="00D57E95">
      <w:pPr>
        <w:pStyle w:val="Heading3"/>
        <w:rPr>
          <w:sz w:val="24"/>
          <w:szCs w:val="24"/>
        </w:rPr>
      </w:pPr>
    </w:p>
    <w:p w14:paraId="40BBE17A" w14:textId="532893CB" w:rsidR="005B6B26" w:rsidRDefault="005B6B26">
      <w:pPr>
        <w:spacing w:after="200" w:line="276" w:lineRule="auto"/>
        <w:rPr>
          <w:rFonts w:ascii="Arial" w:hAnsi="Arial" w:cs="Arial"/>
          <w:b/>
          <w:bCs/>
          <w:lang w:val="en-AU"/>
        </w:rPr>
      </w:pPr>
    </w:p>
    <w:p w14:paraId="477E5881" w14:textId="0C41508D" w:rsidR="00D57E95" w:rsidRDefault="00AB1E87" w:rsidP="00D57E95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Question 3</w:t>
      </w:r>
      <w:r w:rsidR="00417879">
        <w:rPr>
          <w:sz w:val="24"/>
          <w:szCs w:val="24"/>
        </w:rPr>
        <w:t xml:space="preserve"> (4 marks</w:t>
      </w:r>
      <w:r w:rsidR="00892216">
        <w:rPr>
          <w:sz w:val="24"/>
          <w:szCs w:val="24"/>
        </w:rPr>
        <w:t xml:space="preserve"> – 1</w:t>
      </w:r>
      <w:proofErr w:type="gramStart"/>
      <w:r w:rsidR="00892216">
        <w:rPr>
          <w:sz w:val="24"/>
          <w:szCs w:val="24"/>
        </w:rPr>
        <w:t>,3</w:t>
      </w:r>
      <w:proofErr w:type="gramEnd"/>
      <w:r w:rsidR="00417879">
        <w:rPr>
          <w:sz w:val="24"/>
          <w:szCs w:val="24"/>
        </w:rPr>
        <w:t>)</w:t>
      </w:r>
    </w:p>
    <w:p w14:paraId="5516250E" w14:textId="77777777" w:rsidR="00D57E95" w:rsidRPr="00823440" w:rsidRDefault="00D57E95" w:rsidP="00D57E95"/>
    <w:p w14:paraId="4D985BE8" w14:textId="30CC6BFD" w:rsidR="00D57E95" w:rsidRPr="00A314F8" w:rsidRDefault="00481FE8" w:rsidP="00A314F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Label the</w:t>
      </w:r>
      <w:r w:rsidR="00A314F8">
        <w:rPr>
          <w:rFonts w:ascii="Arial" w:hAnsi="Arial" w:cs="Arial"/>
        </w:rPr>
        <w:t xml:space="preserve"> </w:t>
      </w:r>
      <w:r w:rsidR="00CD2965">
        <w:rPr>
          <w:rFonts w:ascii="Arial" w:hAnsi="Arial" w:cs="Arial"/>
        </w:rPr>
        <w:t>different views</w:t>
      </w:r>
      <w:r>
        <w:rPr>
          <w:rFonts w:ascii="Arial" w:hAnsi="Arial" w:cs="Arial"/>
        </w:rPr>
        <w:t xml:space="preserve"> for the following 3D shape.</w:t>
      </w:r>
      <w:r w:rsidR="00A314F8" w:rsidRPr="00A314F8">
        <w:rPr>
          <w:rFonts w:ascii="Arial" w:hAnsi="Arial" w:cs="Arial"/>
        </w:rPr>
        <w:t xml:space="preserve"> </w:t>
      </w:r>
    </w:p>
    <w:p w14:paraId="690ABA9B" w14:textId="77777777" w:rsidR="00D57E95" w:rsidRPr="00823440" w:rsidRDefault="00D57E95" w:rsidP="00D57E95">
      <w:pPr>
        <w:ind w:left="-426" w:hanging="11"/>
        <w:rPr>
          <w:rFonts w:ascii="Arial" w:hAnsi="Arial" w:cs="Arial"/>
        </w:rPr>
      </w:pPr>
    </w:p>
    <w:tbl>
      <w:tblPr>
        <w:tblW w:w="10576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2644"/>
        <w:gridCol w:w="2644"/>
        <w:gridCol w:w="2644"/>
      </w:tblGrid>
      <w:tr w:rsidR="00D57E95" w:rsidRPr="00823440" w14:paraId="6431E8C0" w14:textId="77777777" w:rsidTr="008747E3">
        <w:trPr>
          <w:trHeight w:val="2257"/>
          <w:jc w:val="center"/>
        </w:trPr>
        <w:tc>
          <w:tcPr>
            <w:tcW w:w="2644" w:type="dxa"/>
            <w:shd w:val="clear" w:color="auto" w:fill="auto"/>
          </w:tcPr>
          <w:p w14:paraId="5BA5B8A7" w14:textId="59AD2569" w:rsidR="00D57E95" w:rsidRPr="00823440" w:rsidRDefault="008747E3" w:rsidP="00FE5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98185" wp14:editId="468CD44A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856615</wp:posOffset>
                      </wp:positionV>
                      <wp:extent cx="685800" cy="368300"/>
                      <wp:effectExtent l="0" t="0" r="0" b="0"/>
                      <wp:wrapSquare wrapText="bothSides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85800" cy="36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14:paraId="4D629CC7" w14:textId="77777777" w:rsidR="00645CDE" w:rsidRDefault="00645CDE" w:rsidP="00D57E95">
                                  <w:r>
                                    <w:t>Front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5" type="#_x0000_t202" style="position:absolute;margin-left:2.8pt;margin-top:67.45pt;width:54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" filled="f" stroked="f">
                      <v:path arrowok="t"/>
                      <v:textbox>
                        <w:txbxContent>
                          <w:p w14:paraId="4D629CC7" w14:textId="77777777" w:rsidR="00645CDE" w:rsidRDefault="00645CDE" w:rsidP="00D57E95">
                            <w:r>
                              <w:t>Front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4595A27" wp14:editId="38D8FBA5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491490</wp:posOffset>
                      </wp:positionV>
                      <wp:extent cx="342900" cy="228600"/>
                      <wp:effectExtent l="38100" t="38100" r="57150" b="95250"/>
                      <wp:wrapNone/>
                      <wp:docPr id="13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1.25pt;margin-top:38.7pt;width:27pt;height:1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" strokecolor="windowText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58240" behindDoc="0" locked="0" layoutInCell="1" allowOverlap="1" wp14:anchorId="58E41940" wp14:editId="0CDB8D5E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141605</wp:posOffset>
                  </wp:positionV>
                  <wp:extent cx="685800" cy="694055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9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44" w:type="dxa"/>
            <w:shd w:val="clear" w:color="auto" w:fill="auto"/>
          </w:tcPr>
          <w:p w14:paraId="7FA9D188" w14:textId="77777777" w:rsidR="00D57E95" w:rsidRPr="00823440" w:rsidRDefault="00D57E95" w:rsidP="008F498F">
            <w:pPr>
              <w:jc w:val="center"/>
              <w:rPr>
                <w:rFonts w:ascii="Arial" w:hAnsi="Arial" w:cs="Arial"/>
              </w:rPr>
            </w:pPr>
            <w:r w:rsidRPr="00686116">
              <w:rPr>
                <w:rFonts w:ascii="Arial" w:hAnsi="Arial" w:cs="Arial"/>
                <w:color w:val="FFFFFF" w:themeColor="background1"/>
              </w:rPr>
              <w:t>View From</w:t>
            </w:r>
            <w:r w:rsidRPr="00823440">
              <w:rPr>
                <w:rFonts w:ascii="Arial" w:hAnsi="Arial" w:cs="Arial"/>
              </w:rPr>
              <w:t xml:space="preserve"> ____________</w:t>
            </w:r>
          </w:p>
          <w:p w14:paraId="30D839B4" w14:textId="52B334F0" w:rsidR="00D57E95" w:rsidRPr="00823440" w:rsidRDefault="00D57E95" w:rsidP="008F4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65408" behindDoc="0" locked="0" layoutInCell="1" allowOverlap="1" wp14:anchorId="5F04B5AE" wp14:editId="3FE54CA6">
                  <wp:simplePos x="0" y="0"/>
                  <wp:positionH relativeFrom="column">
                    <wp:posOffset>52411</wp:posOffset>
                  </wp:positionH>
                  <wp:positionV relativeFrom="paragraph">
                    <wp:posOffset>149683</wp:posOffset>
                  </wp:positionV>
                  <wp:extent cx="1118212" cy="776177"/>
                  <wp:effectExtent l="0" t="0" r="6350" b="508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989" cy="776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2A8C6C" w14:textId="77777777" w:rsidR="00D57E95" w:rsidRPr="00823440" w:rsidRDefault="00D57E95" w:rsidP="008F49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4" w:type="dxa"/>
            <w:shd w:val="clear" w:color="auto" w:fill="auto"/>
          </w:tcPr>
          <w:p w14:paraId="655A09DC" w14:textId="77777777" w:rsidR="00D57E95" w:rsidRPr="00823440" w:rsidRDefault="00D57E95" w:rsidP="008F498F">
            <w:pPr>
              <w:jc w:val="center"/>
              <w:rPr>
                <w:rFonts w:ascii="Arial" w:hAnsi="Arial" w:cs="Arial"/>
              </w:rPr>
            </w:pPr>
            <w:r w:rsidRPr="00686116">
              <w:rPr>
                <w:rFonts w:ascii="Arial" w:hAnsi="Arial" w:cs="Arial"/>
                <w:color w:val="FFFFFF" w:themeColor="background1"/>
              </w:rPr>
              <w:t>View From</w:t>
            </w:r>
            <w:r w:rsidRPr="00823440">
              <w:rPr>
                <w:rFonts w:ascii="Arial" w:hAnsi="Arial" w:cs="Arial"/>
              </w:rPr>
              <w:t xml:space="preserve"> ____________</w:t>
            </w:r>
          </w:p>
          <w:p w14:paraId="4A393C3A" w14:textId="77777777" w:rsidR="00D57E95" w:rsidRPr="00823440" w:rsidRDefault="00D57E95" w:rsidP="008F498F">
            <w:pPr>
              <w:jc w:val="center"/>
              <w:rPr>
                <w:rFonts w:ascii="Arial" w:hAnsi="Arial" w:cs="Arial"/>
              </w:rPr>
            </w:pPr>
          </w:p>
          <w:p w14:paraId="10C847DA" w14:textId="1D9F1C10" w:rsidR="00D57E95" w:rsidRPr="00823440" w:rsidRDefault="00D57E95" w:rsidP="008F4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66432" behindDoc="0" locked="0" layoutInCell="1" allowOverlap="1" wp14:anchorId="52BAB6F7" wp14:editId="4909FCA0">
                  <wp:simplePos x="0" y="0"/>
                  <wp:positionH relativeFrom="column">
                    <wp:posOffset>276697</wp:posOffset>
                  </wp:positionH>
                  <wp:positionV relativeFrom="paragraph">
                    <wp:posOffset>48851</wp:posOffset>
                  </wp:positionV>
                  <wp:extent cx="1243855" cy="483274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472" cy="481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44" w:type="dxa"/>
            <w:shd w:val="clear" w:color="auto" w:fill="auto"/>
          </w:tcPr>
          <w:p w14:paraId="6E79344F" w14:textId="77777777" w:rsidR="00D57E95" w:rsidRPr="00823440" w:rsidRDefault="00D57E95" w:rsidP="008F498F">
            <w:pPr>
              <w:jc w:val="center"/>
              <w:rPr>
                <w:rFonts w:ascii="Arial" w:hAnsi="Arial" w:cs="Arial"/>
              </w:rPr>
            </w:pPr>
            <w:r w:rsidRPr="00686116">
              <w:rPr>
                <w:rFonts w:ascii="Arial" w:hAnsi="Arial" w:cs="Arial"/>
                <w:color w:val="FFFFFF" w:themeColor="background1"/>
              </w:rPr>
              <w:t>View From</w:t>
            </w:r>
            <w:r w:rsidRPr="00823440">
              <w:rPr>
                <w:rFonts w:ascii="Arial" w:hAnsi="Arial" w:cs="Arial"/>
              </w:rPr>
              <w:t xml:space="preserve"> ____________</w:t>
            </w:r>
          </w:p>
          <w:p w14:paraId="3AD8AACB" w14:textId="77777777" w:rsidR="00D57E95" w:rsidRPr="00823440" w:rsidRDefault="00D57E95" w:rsidP="008F498F">
            <w:pPr>
              <w:jc w:val="center"/>
              <w:rPr>
                <w:rFonts w:ascii="Arial" w:hAnsi="Arial" w:cs="Arial"/>
              </w:rPr>
            </w:pPr>
          </w:p>
          <w:p w14:paraId="251CFD66" w14:textId="4C19E5A1" w:rsidR="00D57E95" w:rsidRPr="00823440" w:rsidRDefault="00D57E95" w:rsidP="008F4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67456" behindDoc="0" locked="0" layoutInCell="1" allowOverlap="1" wp14:anchorId="600A0B01" wp14:editId="2CCC059F">
                  <wp:simplePos x="0" y="0"/>
                  <wp:positionH relativeFrom="column">
                    <wp:posOffset>607312</wp:posOffset>
                  </wp:positionH>
                  <wp:positionV relativeFrom="paragraph">
                    <wp:posOffset>48851</wp:posOffset>
                  </wp:positionV>
                  <wp:extent cx="367048" cy="655379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113" cy="655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5776A87" w14:textId="77777777" w:rsidR="00A314F8" w:rsidRDefault="00A314F8" w:rsidP="00994233">
      <w:pPr>
        <w:rPr>
          <w:rFonts w:ascii="Arial" w:hAnsi="Arial" w:cs="Arial"/>
        </w:rPr>
      </w:pPr>
    </w:p>
    <w:p w14:paraId="513E7A8F" w14:textId="1F49E3D6" w:rsidR="00A314F8" w:rsidRDefault="00A314F8" w:rsidP="00A314F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the </w:t>
      </w:r>
      <w:r w:rsidR="00481FE8">
        <w:rPr>
          <w:rFonts w:ascii="Arial" w:hAnsi="Arial" w:cs="Arial"/>
        </w:rPr>
        <w:t xml:space="preserve">shape </w:t>
      </w:r>
      <w:r>
        <w:rPr>
          <w:rFonts w:ascii="Arial" w:hAnsi="Arial" w:cs="Arial"/>
        </w:rPr>
        <w:t>in its different views</w:t>
      </w:r>
      <w:r w:rsidR="00481FE8">
        <w:rPr>
          <w:rFonts w:ascii="Arial" w:hAnsi="Arial" w:cs="Arial"/>
        </w:rPr>
        <w:t>.</w:t>
      </w:r>
    </w:p>
    <w:p w14:paraId="51B850F5" w14:textId="77777777" w:rsidR="008747E3" w:rsidRDefault="008747E3" w:rsidP="008747E3">
      <w:pPr>
        <w:pStyle w:val="ListParagraph"/>
        <w:ind w:left="-77"/>
        <w:rPr>
          <w:rFonts w:ascii="Arial" w:hAnsi="Arial" w:cs="Arial"/>
        </w:rPr>
      </w:pPr>
    </w:p>
    <w:tbl>
      <w:tblPr>
        <w:tblW w:w="10440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A314F8" w:rsidRPr="00823440" w14:paraId="115EB532" w14:textId="77777777" w:rsidTr="00746E94">
        <w:trPr>
          <w:trHeight w:val="2623"/>
          <w:jc w:val="center"/>
        </w:trPr>
        <w:tc>
          <w:tcPr>
            <w:tcW w:w="2610" w:type="dxa"/>
            <w:shd w:val="clear" w:color="auto" w:fill="auto"/>
          </w:tcPr>
          <w:p w14:paraId="5C9FBADA" w14:textId="603B1520" w:rsidR="00A314F8" w:rsidRPr="00823440" w:rsidRDefault="008F498F" w:rsidP="00A314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A4D8A24" wp14:editId="6942D9DF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-335915</wp:posOffset>
                      </wp:positionV>
                      <wp:extent cx="342900" cy="228600"/>
                      <wp:effectExtent l="38100" t="38100" r="57150" b="95250"/>
                      <wp:wrapNone/>
                      <wp:docPr id="7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57.65pt;margin-top:-26.45pt;width:27pt;height:1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" strokecolor="windowText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1D2F349E" wp14:editId="7F6C753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1397000</wp:posOffset>
                      </wp:positionV>
                      <wp:extent cx="685800" cy="230505"/>
                      <wp:effectExtent l="0" t="0" r="0" b="0"/>
                      <wp:wrapTight wrapText="bothSides">
                        <wp:wrapPolygon edited="0">
                          <wp:start x="1200" y="0"/>
                          <wp:lineTo x="1200" y="19636"/>
                          <wp:lineTo x="19800" y="19636"/>
                          <wp:lineTo x="19800" y="0"/>
                          <wp:lineTo x="1200" y="0"/>
                        </wp:wrapPolygon>
                      </wp:wrapTight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85800" cy="230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14:paraId="2BDF8194" w14:textId="77777777" w:rsidR="00645CDE" w:rsidRDefault="00645CDE" w:rsidP="00481FE8">
                                  <w:r>
                                    <w:t>Front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8.1pt;margin-top:110pt;width:54pt;height:18.1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" filled="f" stroked="f">
                      <v:path arrowok="t"/>
                      <v:textbox>
                        <w:txbxContent>
                          <w:p w14:paraId="2BDF8194" w14:textId="77777777" w:rsidR="00645CDE" w:rsidRDefault="00645CDE" w:rsidP="00481FE8">
                            <w:r>
                              <w:t>Front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705344" behindDoc="1" locked="0" layoutInCell="1" allowOverlap="1" wp14:anchorId="7959ED64" wp14:editId="55A6561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77470</wp:posOffset>
                  </wp:positionV>
                  <wp:extent cx="1293495" cy="1308735"/>
                  <wp:effectExtent l="0" t="0" r="1905" b="5715"/>
                  <wp:wrapThrough wrapText="bothSides">
                    <wp:wrapPolygon edited="0">
                      <wp:start x="0" y="0"/>
                      <wp:lineTo x="0" y="21380"/>
                      <wp:lineTo x="21314" y="21380"/>
                      <wp:lineTo x="21314" y="0"/>
                      <wp:lineTo x="0" y="0"/>
                    </wp:wrapPolygon>
                  </wp:wrapThrough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495" cy="130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10" w:type="dxa"/>
            <w:shd w:val="clear" w:color="auto" w:fill="auto"/>
          </w:tcPr>
          <w:p w14:paraId="76D02245" w14:textId="77777777" w:rsidR="00A314F8" w:rsidRPr="00823440" w:rsidRDefault="00A314F8" w:rsidP="00A314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</w:t>
            </w:r>
          </w:p>
        </w:tc>
        <w:tc>
          <w:tcPr>
            <w:tcW w:w="2610" w:type="dxa"/>
            <w:shd w:val="clear" w:color="auto" w:fill="auto"/>
          </w:tcPr>
          <w:p w14:paraId="29BFB28B" w14:textId="77777777" w:rsidR="00A314F8" w:rsidRPr="00823440" w:rsidRDefault="00A314F8" w:rsidP="00A314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Elevation</w:t>
            </w:r>
          </w:p>
        </w:tc>
        <w:tc>
          <w:tcPr>
            <w:tcW w:w="2610" w:type="dxa"/>
            <w:shd w:val="clear" w:color="auto" w:fill="auto"/>
          </w:tcPr>
          <w:p w14:paraId="3A31538A" w14:textId="77777777" w:rsidR="00A314F8" w:rsidRPr="00823440" w:rsidRDefault="00A314F8" w:rsidP="00A314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Side Elevation</w:t>
            </w:r>
          </w:p>
        </w:tc>
      </w:tr>
    </w:tbl>
    <w:p w14:paraId="2F1D08FB" w14:textId="77777777" w:rsidR="00A314F8" w:rsidRPr="00A314F8" w:rsidRDefault="00A314F8" w:rsidP="00A314F8">
      <w:pPr>
        <w:rPr>
          <w:rFonts w:ascii="Arial" w:hAnsi="Arial" w:cs="Arial"/>
        </w:rPr>
      </w:pPr>
    </w:p>
    <w:p w14:paraId="56BAA77D" w14:textId="77777777" w:rsidR="008747E3" w:rsidRDefault="008747E3" w:rsidP="002B6076">
      <w:pPr>
        <w:rPr>
          <w:rFonts w:ascii="Arial" w:hAnsi="Arial" w:cs="Arial"/>
          <w:b/>
        </w:rPr>
      </w:pPr>
    </w:p>
    <w:p w14:paraId="50B83B15" w14:textId="06882D86" w:rsidR="002B6076" w:rsidRPr="00D273F0" w:rsidRDefault="002B6076" w:rsidP="002B6076">
      <w:pPr>
        <w:rPr>
          <w:rFonts w:ascii="Arial" w:hAnsi="Arial" w:cs="Arial"/>
          <w:b/>
        </w:rPr>
      </w:pPr>
      <w:r w:rsidRPr="00C61474">
        <w:rPr>
          <w:rFonts w:ascii="Arial" w:hAnsi="Arial" w:cs="Arial"/>
          <w:b/>
        </w:rPr>
        <w:t xml:space="preserve">Question </w:t>
      </w:r>
      <w:r w:rsidR="007132B7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 w:rsidR="00417879">
        <w:rPr>
          <w:rFonts w:ascii="Arial" w:hAnsi="Arial" w:cs="Arial"/>
          <w:b/>
        </w:rPr>
        <w:t>(</w:t>
      </w:r>
      <w:r w:rsidR="006A10E3">
        <w:rPr>
          <w:rFonts w:ascii="Arial" w:hAnsi="Arial" w:cs="Arial"/>
          <w:b/>
        </w:rPr>
        <w:t>3</w:t>
      </w:r>
      <w:r w:rsidR="00417879">
        <w:rPr>
          <w:rFonts w:ascii="Arial" w:hAnsi="Arial" w:cs="Arial"/>
          <w:b/>
        </w:rPr>
        <w:t xml:space="preserve"> marks)</w:t>
      </w:r>
    </w:p>
    <w:p w14:paraId="3987D604" w14:textId="77777777" w:rsidR="008E70DA" w:rsidRPr="00823440" w:rsidRDefault="008E70DA" w:rsidP="008E70DA">
      <w:pPr>
        <w:rPr>
          <w:rFonts w:ascii="Arial" w:hAnsi="Arial" w:cs="Arial"/>
        </w:rPr>
      </w:pPr>
    </w:p>
    <w:p w14:paraId="3A2B0442" w14:textId="5A6A92E0" w:rsidR="005438B1" w:rsidRDefault="005A66B3" w:rsidP="008E70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Miss Jones, </w:t>
      </w:r>
      <w:proofErr w:type="spellStart"/>
      <w:r>
        <w:rPr>
          <w:rFonts w:ascii="Arial" w:hAnsi="Arial" w:cs="Arial"/>
        </w:rPr>
        <w:t>Mr</w:t>
      </w:r>
      <w:proofErr w:type="spellEnd"/>
      <w:r>
        <w:rPr>
          <w:rFonts w:ascii="Arial" w:hAnsi="Arial" w:cs="Arial"/>
        </w:rPr>
        <w:t xml:space="preserve"> Elliot and </w:t>
      </w:r>
      <w:proofErr w:type="spellStart"/>
      <w:r>
        <w:rPr>
          <w:rFonts w:ascii="Arial" w:hAnsi="Arial" w:cs="Arial"/>
        </w:rPr>
        <w:t>Mr</w:t>
      </w:r>
      <w:proofErr w:type="spellEnd"/>
      <w:r>
        <w:rPr>
          <w:rFonts w:ascii="Arial" w:hAnsi="Arial" w:cs="Arial"/>
        </w:rPr>
        <w:t xml:space="preserve"> Cook have all constructed pillow forts as seen in the diagram below. They wish to run </w:t>
      </w:r>
      <w:r w:rsidR="001C4A98">
        <w:rPr>
          <w:rFonts w:ascii="Arial" w:hAnsi="Arial" w:cs="Arial"/>
        </w:rPr>
        <w:t>cable to all 3 forts so that</w:t>
      </w:r>
      <w:r w:rsidR="005438B1">
        <w:rPr>
          <w:rFonts w:ascii="Arial" w:hAnsi="Arial" w:cs="Arial"/>
        </w:rPr>
        <w:t xml:space="preserve"> they can connect their laptops.</w:t>
      </w:r>
    </w:p>
    <w:p w14:paraId="6232CBCC" w14:textId="0AE9637E" w:rsidR="00F437BF" w:rsidRPr="00823440" w:rsidRDefault="00F437BF" w:rsidP="008E70DA">
      <w:pPr>
        <w:rPr>
          <w:rFonts w:ascii="Arial" w:hAnsi="Arial" w:cs="Arial"/>
        </w:rPr>
      </w:pPr>
      <w:r>
        <w:rPr>
          <w:rFonts w:ascii="Arial" w:hAnsi="Arial" w:cs="Arial"/>
        </w:rPr>
        <w:t>How much total cable will be needed?</w:t>
      </w:r>
    </w:p>
    <w:p w14:paraId="3B59739A" w14:textId="7896772E" w:rsidR="005A66B3" w:rsidRPr="00823440" w:rsidRDefault="00214518" w:rsidP="008E70DA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5F936EAC" wp14:editId="60A0E1C3">
            <wp:simplePos x="0" y="0"/>
            <wp:positionH relativeFrom="column">
              <wp:posOffset>69111</wp:posOffset>
            </wp:positionH>
            <wp:positionV relativeFrom="paragraph">
              <wp:posOffset>151765</wp:posOffset>
            </wp:positionV>
            <wp:extent cx="1577340" cy="876300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ocaladmin:Downloads:tree hou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4ADB3" w14:textId="77777777" w:rsidR="008E70DA" w:rsidRPr="00823440" w:rsidRDefault="008E70DA" w:rsidP="008E70DA">
      <w:pPr>
        <w:rPr>
          <w:rFonts w:ascii="Arial" w:hAnsi="Arial" w:cs="Arial"/>
        </w:rPr>
      </w:pPr>
    </w:p>
    <w:p w14:paraId="1A28686C" w14:textId="440E6DC8" w:rsidR="008E70DA" w:rsidRPr="00823440" w:rsidRDefault="008E70DA" w:rsidP="008E70DA">
      <w:pPr>
        <w:rPr>
          <w:rFonts w:ascii="Arial" w:hAnsi="Arial" w:cs="Arial"/>
        </w:rPr>
      </w:pPr>
    </w:p>
    <w:p w14:paraId="1B3ABA26" w14:textId="35818DFD" w:rsidR="008E70DA" w:rsidRPr="00823440" w:rsidRDefault="008E70DA" w:rsidP="008E70DA">
      <w:pPr>
        <w:rPr>
          <w:rFonts w:ascii="Arial" w:hAnsi="Arial" w:cs="Arial"/>
        </w:rPr>
      </w:pPr>
    </w:p>
    <w:p w14:paraId="37040D84" w14:textId="3D978E17" w:rsidR="008E70DA" w:rsidRPr="00823440" w:rsidRDefault="008E70DA" w:rsidP="008E70DA">
      <w:pPr>
        <w:rPr>
          <w:rFonts w:ascii="Arial" w:hAnsi="Arial" w:cs="Arial"/>
        </w:rPr>
      </w:pPr>
    </w:p>
    <w:p w14:paraId="31875878" w14:textId="533C1D67" w:rsidR="008E70DA" w:rsidRPr="00823440" w:rsidRDefault="00214518" w:rsidP="008E70DA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80808" wp14:editId="033007F5">
                <wp:simplePos x="0" y="0"/>
                <wp:positionH relativeFrom="column">
                  <wp:posOffset>797442</wp:posOffset>
                </wp:positionH>
                <wp:positionV relativeFrom="paragraph">
                  <wp:posOffset>75565</wp:posOffset>
                </wp:positionV>
                <wp:extent cx="0" cy="1714500"/>
                <wp:effectExtent l="114300" t="38100" r="762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62.8pt;margin-top:5.95pt;width:0;height:1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14:paraId="3059D36E" w14:textId="77777777" w:rsidR="008E70DA" w:rsidRPr="00823440" w:rsidRDefault="008E70DA" w:rsidP="008E70DA">
      <w:pPr>
        <w:rPr>
          <w:rFonts w:ascii="Arial" w:hAnsi="Arial" w:cs="Arial"/>
        </w:rPr>
      </w:pPr>
    </w:p>
    <w:p w14:paraId="0110E2A7" w14:textId="4B889EAD" w:rsidR="008E70DA" w:rsidRPr="00823440" w:rsidRDefault="008E70DA" w:rsidP="008E70DA">
      <w:pPr>
        <w:rPr>
          <w:rFonts w:ascii="Arial" w:hAnsi="Arial" w:cs="Arial"/>
        </w:rPr>
      </w:pPr>
    </w:p>
    <w:p w14:paraId="7FD3E347" w14:textId="629A3639" w:rsidR="008E70DA" w:rsidRDefault="00746E94" w:rsidP="008E70DA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9C6903" wp14:editId="511F1AB6">
                <wp:simplePos x="0" y="0"/>
                <wp:positionH relativeFrom="column">
                  <wp:posOffset>204470</wp:posOffset>
                </wp:positionH>
                <wp:positionV relativeFrom="paragraph">
                  <wp:posOffset>111760</wp:posOffset>
                </wp:positionV>
                <wp:extent cx="457200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F5B8A" w14:textId="4ECFE1EA" w:rsidR="00645CDE" w:rsidRPr="00A041CB" w:rsidRDefault="00645CDE" w:rsidP="00A041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041CB">
                              <w:rPr>
                                <w:sz w:val="28"/>
                                <w:szCs w:val="28"/>
                              </w:rPr>
                              <w:t>8m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16.1pt;margin-top:8.8pt;width:3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" filled="f" stroked="f">
                <v:textbox>
                  <w:txbxContent>
                    <w:p w14:paraId="4AFF5B8A" w14:textId="4ECFE1EA" w:rsidR="00645CDE" w:rsidRPr="00A041CB" w:rsidRDefault="00645CDE" w:rsidP="00A041CB">
                      <w:pPr>
                        <w:rPr>
                          <w:sz w:val="28"/>
                          <w:szCs w:val="28"/>
                        </w:rPr>
                      </w:pPr>
                      <w:r w:rsidRPr="00A041CB">
                        <w:rPr>
                          <w:sz w:val="28"/>
                          <w:szCs w:val="28"/>
                        </w:rPr>
                        <w:t>8m</w:t>
                      </w:r>
                    </w:p>
                  </w:txbxContent>
                </v:textbox>
              </v:shape>
            </w:pict>
          </mc:Fallback>
        </mc:AlternateContent>
      </w:r>
    </w:p>
    <w:p w14:paraId="7EC306FD" w14:textId="3DCBCD56" w:rsidR="008E70DA" w:rsidRDefault="008E70DA" w:rsidP="008E70DA">
      <w:pPr>
        <w:rPr>
          <w:rFonts w:ascii="Arial" w:hAnsi="Arial" w:cs="Arial"/>
        </w:rPr>
      </w:pPr>
    </w:p>
    <w:p w14:paraId="1AF00861" w14:textId="2AB7A74E" w:rsidR="008E70DA" w:rsidRPr="00823440" w:rsidRDefault="008E70DA" w:rsidP="008E70DA">
      <w:pPr>
        <w:rPr>
          <w:rFonts w:ascii="Arial" w:hAnsi="Arial" w:cs="Arial"/>
        </w:rPr>
      </w:pPr>
    </w:p>
    <w:p w14:paraId="057E3D72" w14:textId="69AC8C01" w:rsidR="008E70DA" w:rsidRPr="00823440" w:rsidRDefault="008E70DA" w:rsidP="008E70DA">
      <w:pPr>
        <w:rPr>
          <w:rFonts w:ascii="Arial" w:hAnsi="Arial" w:cs="Arial"/>
        </w:rPr>
      </w:pPr>
    </w:p>
    <w:p w14:paraId="5707E779" w14:textId="0DDDC33D" w:rsidR="008E70DA" w:rsidRPr="00823440" w:rsidRDefault="00556A34" w:rsidP="008E70DA">
      <w:pPr>
        <w:rPr>
          <w:rFonts w:ascii="Arial" w:hAnsi="Arial" w:cs="Arial"/>
        </w:rPr>
      </w:pPr>
      <w:r>
        <w:rPr>
          <w:rFonts w:ascii="Arial" w:hAnsi="Arial" w:cs="Arial"/>
        </w:rPr>
        <w:t>‘</w:t>
      </w:r>
    </w:p>
    <w:p w14:paraId="6547FB79" w14:textId="0C82494F" w:rsidR="008E70DA" w:rsidRPr="00823440" w:rsidRDefault="008E70DA" w:rsidP="008E70DA">
      <w:pPr>
        <w:rPr>
          <w:rFonts w:ascii="Arial" w:hAnsi="Arial" w:cs="Arial"/>
        </w:rPr>
      </w:pPr>
    </w:p>
    <w:p w14:paraId="15874E17" w14:textId="78882D62" w:rsidR="008E70DA" w:rsidRPr="00823440" w:rsidRDefault="008E70DA" w:rsidP="008E70DA">
      <w:pPr>
        <w:rPr>
          <w:rFonts w:ascii="Arial" w:hAnsi="Arial" w:cs="Arial"/>
        </w:rPr>
      </w:pPr>
    </w:p>
    <w:p w14:paraId="02CB88DF" w14:textId="403F338F" w:rsidR="008E70DA" w:rsidRPr="00823440" w:rsidRDefault="00214518" w:rsidP="008E70DA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15E94AE1" wp14:editId="348BABC3">
            <wp:simplePos x="0" y="0"/>
            <wp:positionH relativeFrom="column">
              <wp:posOffset>385430</wp:posOffset>
            </wp:positionH>
            <wp:positionV relativeFrom="paragraph">
              <wp:posOffset>111893</wp:posOffset>
            </wp:positionV>
            <wp:extent cx="1581150" cy="10541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ocaladmin:Downloads:tree hou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E958C" w14:textId="53A9CF89" w:rsidR="008E70DA" w:rsidRPr="00823440" w:rsidRDefault="00746E94" w:rsidP="008E70DA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06861037" wp14:editId="6D492E61">
            <wp:simplePos x="0" y="0"/>
            <wp:positionH relativeFrom="column">
              <wp:posOffset>3637915</wp:posOffset>
            </wp:positionH>
            <wp:positionV relativeFrom="paragraph">
              <wp:posOffset>47625</wp:posOffset>
            </wp:positionV>
            <wp:extent cx="1630680" cy="1028700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ocaladmin:Downloads:tree hou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C0117" w14:textId="465D64B2" w:rsidR="008E70DA" w:rsidRPr="00823440" w:rsidRDefault="008E70DA" w:rsidP="008E70DA">
      <w:pPr>
        <w:rPr>
          <w:rFonts w:ascii="Arial" w:hAnsi="Arial" w:cs="Arial"/>
        </w:rPr>
      </w:pPr>
    </w:p>
    <w:p w14:paraId="31508CDD" w14:textId="77777777" w:rsidR="00746E94" w:rsidRDefault="00746E94" w:rsidP="008E70DA">
      <w:pPr>
        <w:rPr>
          <w:rFonts w:ascii="Arial" w:hAnsi="Arial" w:cs="Arial"/>
        </w:rPr>
      </w:pPr>
    </w:p>
    <w:p w14:paraId="7A38BE77" w14:textId="64FA132B" w:rsidR="00746E94" w:rsidRDefault="00746E94" w:rsidP="008E70DA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4E4F1C" wp14:editId="4728E1FE">
                <wp:simplePos x="0" y="0"/>
                <wp:positionH relativeFrom="column">
                  <wp:posOffset>2050031</wp:posOffset>
                </wp:positionH>
                <wp:positionV relativeFrom="paragraph">
                  <wp:posOffset>107950</wp:posOffset>
                </wp:positionV>
                <wp:extent cx="1485900" cy="0"/>
                <wp:effectExtent l="57150" t="76200" r="19050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61.4pt;margin-top:8.5pt;width:11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14:paraId="6DEFE6AB" w14:textId="6E92F046" w:rsidR="00746E94" w:rsidRDefault="00746E94" w:rsidP="008E70DA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CF48A" wp14:editId="7673A15C">
                <wp:simplePos x="0" y="0"/>
                <wp:positionH relativeFrom="column">
                  <wp:posOffset>2555314</wp:posOffset>
                </wp:positionH>
                <wp:positionV relativeFrom="paragraph">
                  <wp:posOffset>57652</wp:posOffset>
                </wp:positionV>
                <wp:extent cx="457200" cy="457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DDD1B" w14:textId="2E4D5D82" w:rsidR="00645CDE" w:rsidRPr="00A041CB" w:rsidRDefault="00645C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041CB">
                              <w:rPr>
                                <w:sz w:val="28"/>
                                <w:szCs w:val="28"/>
                              </w:rPr>
                              <w:t>6m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201.2pt;margin-top:4.55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" filled="f" stroked="f">
                <v:textbox>
                  <w:txbxContent>
                    <w:p w14:paraId="663DDD1B" w14:textId="2E4D5D82" w:rsidR="00645CDE" w:rsidRPr="00A041CB" w:rsidRDefault="00645CDE">
                      <w:pPr>
                        <w:rPr>
                          <w:sz w:val="28"/>
                          <w:szCs w:val="28"/>
                        </w:rPr>
                      </w:pPr>
                      <w:r w:rsidRPr="00A041CB">
                        <w:rPr>
                          <w:sz w:val="28"/>
                          <w:szCs w:val="28"/>
                        </w:rPr>
                        <w:t>6m</w:t>
                      </w:r>
                    </w:p>
                  </w:txbxContent>
                </v:textbox>
              </v:shape>
            </w:pict>
          </mc:Fallback>
        </mc:AlternateContent>
      </w:r>
    </w:p>
    <w:p w14:paraId="27712FAD" w14:textId="77777777" w:rsidR="00746E94" w:rsidRDefault="00746E94" w:rsidP="008E70DA">
      <w:pPr>
        <w:rPr>
          <w:rFonts w:ascii="Arial" w:hAnsi="Arial" w:cs="Arial"/>
        </w:rPr>
      </w:pPr>
    </w:p>
    <w:p w14:paraId="3C3EB592" w14:textId="77777777" w:rsidR="00746E94" w:rsidRDefault="00746E94" w:rsidP="008E70DA">
      <w:pPr>
        <w:rPr>
          <w:rFonts w:ascii="Arial" w:hAnsi="Arial" w:cs="Arial"/>
        </w:rPr>
      </w:pPr>
    </w:p>
    <w:p w14:paraId="4CC884F2" w14:textId="77777777" w:rsidR="00746E94" w:rsidRDefault="00746E94" w:rsidP="008E70DA">
      <w:pPr>
        <w:rPr>
          <w:rFonts w:ascii="Arial" w:hAnsi="Arial" w:cs="Arial"/>
        </w:rPr>
      </w:pPr>
    </w:p>
    <w:p w14:paraId="43A108C3" w14:textId="77777777" w:rsidR="00746E94" w:rsidRDefault="00746E94" w:rsidP="008E70DA">
      <w:pPr>
        <w:rPr>
          <w:rFonts w:ascii="Arial" w:hAnsi="Arial" w:cs="Arial"/>
        </w:rPr>
      </w:pPr>
    </w:p>
    <w:p w14:paraId="13D9FA4F" w14:textId="77777777" w:rsidR="00746E94" w:rsidRDefault="00746E94" w:rsidP="008E70DA">
      <w:pPr>
        <w:rPr>
          <w:rFonts w:ascii="Arial" w:hAnsi="Arial" w:cs="Arial"/>
        </w:rPr>
      </w:pPr>
    </w:p>
    <w:p w14:paraId="2752A90C" w14:textId="2F7675D3" w:rsidR="008E70DA" w:rsidRDefault="008E70DA" w:rsidP="008E70DA">
      <w:pPr>
        <w:rPr>
          <w:rFonts w:ascii="Arial" w:hAnsi="Arial" w:cs="Arial"/>
        </w:rPr>
      </w:pPr>
    </w:p>
    <w:p w14:paraId="30B1D14E" w14:textId="77777777" w:rsidR="00746E94" w:rsidRDefault="00746E94">
      <w:pPr>
        <w:spacing w:after="200" w:line="276" w:lineRule="auto"/>
        <w:rPr>
          <w:rFonts w:ascii="Arial" w:hAnsi="Arial" w:cs="Arial"/>
          <w:b/>
          <w:bCs/>
          <w:lang w:val="en-AU"/>
        </w:rPr>
      </w:pPr>
      <w:r>
        <w:br w:type="page"/>
      </w:r>
    </w:p>
    <w:p w14:paraId="1B0BFB2D" w14:textId="2B853793" w:rsidR="000860DF" w:rsidRPr="00D47594" w:rsidRDefault="00994233" w:rsidP="00D47594">
      <w:pPr>
        <w:pStyle w:val="Heading3"/>
        <w:rPr>
          <w:sz w:val="24"/>
          <w:szCs w:val="24"/>
          <w:highlight w:val="lightGray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0528" behindDoc="0" locked="0" layoutInCell="1" allowOverlap="1" wp14:anchorId="0A708A04" wp14:editId="2A3B4304">
            <wp:simplePos x="0" y="0"/>
            <wp:positionH relativeFrom="column">
              <wp:posOffset>3432810</wp:posOffset>
            </wp:positionH>
            <wp:positionV relativeFrom="paragraph">
              <wp:posOffset>167640</wp:posOffset>
            </wp:positionV>
            <wp:extent cx="2967355" cy="1806575"/>
            <wp:effectExtent l="0" t="0" r="4445" b="0"/>
            <wp:wrapSquare wrapText="bothSides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5" r="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Q</w:t>
      </w:r>
      <w:r w:rsidR="007132B7">
        <w:rPr>
          <w:sz w:val="24"/>
          <w:szCs w:val="24"/>
        </w:rPr>
        <w:t>uestion 5</w:t>
      </w:r>
      <w:r w:rsidR="00D273F0">
        <w:rPr>
          <w:sz w:val="24"/>
          <w:szCs w:val="24"/>
        </w:rPr>
        <w:tab/>
      </w:r>
      <w:r w:rsidR="00417879">
        <w:rPr>
          <w:sz w:val="24"/>
          <w:szCs w:val="24"/>
        </w:rPr>
        <w:t>(</w:t>
      </w:r>
      <w:r w:rsidRPr="00D273F0">
        <w:rPr>
          <w:sz w:val="24"/>
          <w:szCs w:val="24"/>
        </w:rPr>
        <w:t>6</w:t>
      </w:r>
      <w:r w:rsidR="00A816F7">
        <w:rPr>
          <w:sz w:val="24"/>
          <w:szCs w:val="24"/>
        </w:rPr>
        <w:t xml:space="preserve"> marks</w:t>
      </w:r>
      <w:r w:rsidR="00417879">
        <w:rPr>
          <w:sz w:val="24"/>
          <w:szCs w:val="24"/>
        </w:rPr>
        <w:t>)</w:t>
      </w:r>
    </w:p>
    <w:p w14:paraId="211C1970" w14:textId="31B9E27D" w:rsidR="00994233" w:rsidRPr="003543C6" w:rsidRDefault="00994233" w:rsidP="00D47594">
      <w:p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Pr="00823440">
        <w:rPr>
          <w:rFonts w:ascii="Arial" w:hAnsi="Arial" w:cs="Arial"/>
        </w:rPr>
        <w:t xml:space="preserve"> an accurate</w:t>
      </w:r>
      <w:r>
        <w:rPr>
          <w:rFonts w:ascii="Arial" w:hAnsi="Arial" w:cs="Arial"/>
        </w:rPr>
        <w:t xml:space="preserve"> scale drawing of the diagram on the right to determine how far the boat is from each station.</w:t>
      </w:r>
      <w:r w:rsidRPr="003543C6">
        <w:rPr>
          <w:rFonts w:ascii="Arial" w:hAnsi="Arial" w:cs="Arial"/>
          <w:b/>
        </w:rPr>
        <w:t xml:space="preserve"> </w:t>
      </w:r>
    </w:p>
    <w:p w14:paraId="02A443D6" w14:textId="4332B5B1" w:rsidR="000860DF" w:rsidRDefault="00D47594" w:rsidP="00994233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9B688" wp14:editId="3E86CC3E">
                <wp:simplePos x="0" y="0"/>
                <wp:positionH relativeFrom="column">
                  <wp:posOffset>3200400</wp:posOffset>
                </wp:positionH>
                <wp:positionV relativeFrom="paragraph">
                  <wp:posOffset>60960</wp:posOffset>
                </wp:positionV>
                <wp:extent cx="5715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2F24A" w14:textId="77777777" w:rsidR="00645CDE" w:rsidRDefault="00645CDE" w:rsidP="00994233">
                            <w:r>
                              <w:t>20km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left:0;text-align:left;margin-left:252pt;margin-top:4.8pt;width:4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CKaqwIAAKs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" filled="f" stroked="f">
                <v:textbox>
                  <w:txbxContent>
                    <w:p w14:paraId="3B82F24A" w14:textId="77777777" w:rsidR="00645CDE" w:rsidRDefault="00645CDE" w:rsidP="00994233">
                      <w:r>
                        <w:t>20km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08A385" w14:textId="5D3C2458" w:rsidR="00994233" w:rsidRPr="00823440" w:rsidRDefault="00571FD4" w:rsidP="00D475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scale 1 = </w:t>
      </w:r>
      <w:r w:rsidR="00AF2AE3">
        <w:rPr>
          <w:rFonts w:ascii="Arial" w:hAnsi="Arial" w:cs="Arial"/>
        </w:rPr>
        <w:t>200</w:t>
      </w:r>
      <w:bookmarkStart w:id="1" w:name="_GoBack"/>
      <w:bookmarkEnd w:id="1"/>
      <w:r w:rsidR="00AF2AE3">
        <w:rPr>
          <w:rFonts w:ascii="Arial" w:hAnsi="Arial" w:cs="Arial"/>
        </w:rPr>
        <w:t>000</w:t>
      </w:r>
    </w:p>
    <w:p w14:paraId="3C760A3F" w14:textId="77777777" w:rsidR="00994233" w:rsidRPr="00823440" w:rsidRDefault="00994233" w:rsidP="00994233">
      <w:pPr>
        <w:rPr>
          <w:rFonts w:ascii="Arial" w:hAnsi="Arial" w:cs="Arial"/>
        </w:rPr>
      </w:pPr>
    </w:p>
    <w:p w14:paraId="1773E011" w14:textId="77777777" w:rsidR="00994233" w:rsidRPr="00823440" w:rsidRDefault="00994233" w:rsidP="00994233">
      <w:pPr>
        <w:rPr>
          <w:rFonts w:ascii="Arial" w:hAnsi="Arial" w:cs="Arial"/>
        </w:rPr>
      </w:pPr>
    </w:p>
    <w:p w14:paraId="5367A319" w14:textId="77777777" w:rsidR="00994233" w:rsidRPr="00823440" w:rsidRDefault="00994233" w:rsidP="00994233">
      <w:pPr>
        <w:rPr>
          <w:rFonts w:ascii="Arial" w:hAnsi="Arial" w:cs="Arial"/>
        </w:rPr>
      </w:pPr>
    </w:p>
    <w:p w14:paraId="49E8D564" w14:textId="77777777" w:rsidR="00994233" w:rsidRPr="00823440" w:rsidRDefault="00994233" w:rsidP="00994233">
      <w:pPr>
        <w:rPr>
          <w:rFonts w:ascii="Arial" w:hAnsi="Arial" w:cs="Arial"/>
        </w:rPr>
      </w:pPr>
    </w:p>
    <w:p w14:paraId="044F38F8" w14:textId="77777777" w:rsidR="00994233" w:rsidRPr="00823440" w:rsidRDefault="00994233" w:rsidP="00994233">
      <w:pPr>
        <w:rPr>
          <w:rFonts w:ascii="Arial" w:hAnsi="Arial" w:cs="Arial"/>
        </w:rPr>
      </w:pPr>
    </w:p>
    <w:p w14:paraId="6E493B30" w14:textId="77777777" w:rsidR="00994233" w:rsidRPr="00823440" w:rsidRDefault="00994233" w:rsidP="00994233">
      <w:pPr>
        <w:rPr>
          <w:rFonts w:ascii="Arial" w:hAnsi="Arial" w:cs="Arial"/>
        </w:rPr>
      </w:pPr>
    </w:p>
    <w:p w14:paraId="59DB4250" w14:textId="77777777" w:rsidR="00994233" w:rsidRDefault="00994233" w:rsidP="00DA082E">
      <w:pPr>
        <w:rPr>
          <w:rFonts w:ascii="Arial" w:hAnsi="Arial" w:cs="Arial"/>
          <w:b/>
        </w:rPr>
      </w:pPr>
    </w:p>
    <w:p w14:paraId="4B8BE07C" w14:textId="77777777" w:rsidR="00994233" w:rsidRDefault="00994233" w:rsidP="00DA082E">
      <w:pPr>
        <w:rPr>
          <w:rFonts w:ascii="Arial" w:hAnsi="Arial" w:cs="Arial"/>
          <w:b/>
        </w:rPr>
      </w:pPr>
    </w:p>
    <w:p w14:paraId="4EFCE40B" w14:textId="77777777" w:rsidR="00BC49D9" w:rsidRDefault="00BC49D9" w:rsidP="00DA082E">
      <w:pPr>
        <w:rPr>
          <w:rFonts w:ascii="Arial" w:hAnsi="Arial" w:cs="Arial"/>
          <w:b/>
        </w:rPr>
      </w:pPr>
    </w:p>
    <w:p w14:paraId="56C5515D" w14:textId="77777777" w:rsidR="00BC49D9" w:rsidRDefault="00BC49D9" w:rsidP="00DA082E">
      <w:pPr>
        <w:rPr>
          <w:rFonts w:ascii="Arial" w:hAnsi="Arial" w:cs="Arial"/>
          <w:b/>
        </w:rPr>
      </w:pPr>
    </w:p>
    <w:p w14:paraId="6ACF2EAE" w14:textId="77777777" w:rsidR="00BC49D9" w:rsidRDefault="00BC49D9" w:rsidP="00DA082E">
      <w:pPr>
        <w:rPr>
          <w:rFonts w:ascii="Arial" w:hAnsi="Arial" w:cs="Arial"/>
          <w:b/>
        </w:rPr>
      </w:pPr>
    </w:p>
    <w:p w14:paraId="293EB782" w14:textId="77777777" w:rsidR="00BC49D9" w:rsidRDefault="00BC49D9" w:rsidP="00DA082E">
      <w:pPr>
        <w:rPr>
          <w:rFonts w:ascii="Arial" w:hAnsi="Arial" w:cs="Arial"/>
          <w:b/>
        </w:rPr>
      </w:pPr>
    </w:p>
    <w:p w14:paraId="6612B816" w14:textId="77777777" w:rsidR="00BC49D9" w:rsidRDefault="00BC49D9" w:rsidP="00DA082E">
      <w:pPr>
        <w:rPr>
          <w:rFonts w:ascii="Arial" w:hAnsi="Arial" w:cs="Arial"/>
          <w:b/>
        </w:rPr>
      </w:pPr>
    </w:p>
    <w:p w14:paraId="772D173B" w14:textId="77777777" w:rsidR="00BC49D9" w:rsidRDefault="00BC49D9" w:rsidP="00DA082E">
      <w:pPr>
        <w:rPr>
          <w:rFonts w:ascii="Arial" w:hAnsi="Arial" w:cs="Arial"/>
          <w:b/>
        </w:rPr>
      </w:pPr>
    </w:p>
    <w:p w14:paraId="17E11A36" w14:textId="77777777" w:rsidR="00BC49D9" w:rsidRDefault="00BC49D9" w:rsidP="00DA082E">
      <w:pPr>
        <w:rPr>
          <w:rFonts w:ascii="Arial" w:hAnsi="Arial" w:cs="Arial"/>
          <w:b/>
        </w:rPr>
      </w:pPr>
    </w:p>
    <w:p w14:paraId="31B7531F" w14:textId="77777777" w:rsidR="00BC49D9" w:rsidRDefault="00BC49D9" w:rsidP="00DA082E">
      <w:pPr>
        <w:rPr>
          <w:rFonts w:ascii="Arial" w:hAnsi="Arial" w:cs="Arial"/>
          <w:b/>
        </w:rPr>
      </w:pPr>
    </w:p>
    <w:p w14:paraId="60FCAD5E" w14:textId="77777777" w:rsidR="00BC49D9" w:rsidRDefault="00BC49D9" w:rsidP="00DA082E">
      <w:pPr>
        <w:rPr>
          <w:rFonts w:ascii="Arial" w:hAnsi="Arial" w:cs="Arial"/>
          <w:b/>
        </w:rPr>
      </w:pPr>
    </w:p>
    <w:p w14:paraId="5893D892" w14:textId="77777777" w:rsidR="00BC49D9" w:rsidRDefault="00BC49D9" w:rsidP="00DA082E">
      <w:pPr>
        <w:rPr>
          <w:rFonts w:ascii="Arial" w:hAnsi="Arial" w:cs="Arial"/>
          <w:b/>
        </w:rPr>
      </w:pPr>
    </w:p>
    <w:p w14:paraId="3AE848AF" w14:textId="77777777" w:rsidR="00BC49D9" w:rsidRDefault="00BC49D9" w:rsidP="00DA082E">
      <w:pPr>
        <w:rPr>
          <w:rFonts w:ascii="Arial" w:hAnsi="Arial" w:cs="Arial"/>
          <w:b/>
        </w:rPr>
      </w:pPr>
    </w:p>
    <w:p w14:paraId="7C392DC6" w14:textId="77777777" w:rsidR="00BC49D9" w:rsidRDefault="00BC49D9" w:rsidP="00DA082E">
      <w:pPr>
        <w:rPr>
          <w:rFonts w:ascii="Arial" w:hAnsi="Arial" w:cs="Arial"/>
          <w:b/>
        </w:rPr>
      </w:pPr>
    </w:p>
    <w:p w14:paraId="389DFAB8" w14:textId="77777777" w:rsidR="00BC49D9" w:rsidRDefault="00BC49D9" w:rsidP="00DA082E">
      <w:pPr>
        <w:rPr>
          <w:rFonts w:ascii="Arial" w:hAnsi="Arial" w:cs="Arial"/>
          <w:b/>
        </w:rPr>
      </w:pPr>
    </w:p>
    <w:p w14:paraId="1FA82D01" w14:textId="77777777" w:rsidR="00BC49D9" w:rsidRDefault="00BC49D9" w:rsidP="00DA082E">
      <w:pPr>
        <w:rPr>
          <w:rFonts w:ascii="Arial" w:hAnsi="Arial" w:cs="Arial"/>
          <w:b/>
        </w:rPr>
      </w:pPr>
    </w:p>
    <w:p w14:paraId="11D32FC5" w14:textId="77777777" w:rsidR="00BC49D9" w:rsidRDefault="00BC49D9" w:rsidP="00DA082E">
      <w:pPr>
        <w:rPr>
          <w:rFonts w:ascii="Arial" w:hAnsi="Arial" w:cs="Arial"/>
          <w:b/>
        </w:rPr>
      </w:pPr>
    </w:p>
    <w:p w14:paraId="6DDC5914" w14:textId="77777777" w:rsidR="00BC49D9" w:rsidRDefault="00BC49D9" w:rsidP="00DA082E">
      <w:pPr>
        <w:rPr>
          <w:rFonts w:ascii="Arial" w:hAnsi="Arial" w:cs="Arial"/>
          <w:b/>
        </w:rPr>
      </w:pPr>
    </w:p>
    <w:p w14:paraId="39523D2A" w14:textId="77777777" w:rsidR="00BC49D9" w:rsidRDefault="00BC49D9" w:rsidP="00DA082E">
      <w:pPr>
        <w:rPr>
          <w:rFonts w:ascii="Arial" w:hAnsi="Arial" w:cs="Arial"/>
          <w:b/>
        </w:rPr>
      </w:pPr>
    </w:p>
    <w:p w14:paraId="2301597D" w14:textId="77777777" w:rsidR="00BC49D9" w:rsidRDefault="00BC49D9" w:rsidP="00DA082E">
      <w:pPr>
        <w:rPr>
          <w:rFonts w:ascii="Arial" w:hAnsi="Arial" w:cs="Arial"/>
          <w:b/>
        </w:rPr>
      </w:pPr>
    </w:p>
    <w:p w14:paraId="05D2D31A" w14:textId="77777777" w:rsidR="00BC49D9" w:rsidRDefault="00BC49D9" w:rsidP="00DA082E">
      <w:pPr>
        <w:rPr>
          <w:rFonts w:ascii="Arial" w:hAnsi="Arial" w:cs="Arial"/>
          <w:b/>
        </w:rPr>
      </w:pPr>
    </w:p>
    <w:p w14:paraId="03F932E3" w14:textId="77777777" w:rsidR="00BC49D9" w:rsidRDefault="00BC49D9" w:rsidP="00DA082E">
      <w:pPr>
        <w:rPr>
          <w:rFonts w:ascii="Arial" w:hAnsi="Arial" w:cs="Arial"/>
          <w:b/>
        </w:rPr>
      </w:pPr>
    </w:p>
    <w:p w14:paraId="0A21E8EA" w14:textId="77777777" w:rsidR="00BC49D9" w:rsidRDefault="00BC49D9" w:rsidP="00DA082E">
      <w:pPr>
        <w:rPr>
          <w:rFonts w:ascii="Arial" w:hAnsi="Arial" w:cs="Arial"/>
          <w:b/>
        </w:rPr>
      </w:pPr>
    </w:p>
    <w:p w14:paraId="51F10032" w14:textId="77777777" w:rsidR="00BC49D9" w:rsidRDefault="00BC49D9" w:rsidP="00DA082E">
      <w:pPr>
        <w:rPr>
          <w:rFonts w:ascii="Arial" w:hAnsi="Arial" w:cs="Arial"/>
          <w:b/>
        </w:rPr>
      </w:pPr>
    </w:p>
    <w:p w14:paraId="25A157EE" w14:textId="77777777" w:rsidR="00BC49D9" w:rsidRDefault="00BC49D9" w:rsidP="00DA082E">
      <w:pPr>
        <w:rPr>
          <w:rFonts w:ascii="Arial" w:hAnsi="Arial" w:cs="Arial"/>
          <w:b/>
        </w:rPr>
      </w:pPr>
    </w:p>
    <w:p w14:paraId="39B7102A" w14:textId="77777777" w:rsidR="00BC49D9" w:rsidRDefault="00BC49D9" w:rsidP="00DA082E">
      <w:pPr>
        <w:rPr>
          <w:rFonts w:ascii="Arial" w:hAnsi="Arial" w:cs="Arial"/>
          <w:b/>
        </w:rPr>
      </w:pPr>
    </w:p>
    <w:p w14:paraId="3EF3F8C5" w14:textId="77777777" w:rsidR="00BC49D9" w:rsidRDefault="00BC49D9" w:rsidP="00DA082E">
      <w:pPr>
        <w:rPr>
          <w:rFonts w:ascii="Arial" w:hAnsi="Arial" w:cs="Arial"/>
          <w:b/>
        </w:rPr>
      </w:pPr>
    </w:p>
    <w:p w14:paraId="309B6B6B" w14:textId="77777777" w:rsidR="00BC49D9" w:rsidRDefault="00BC49D9" w:rsidP="00DA082E">
      <w:pPr>
        <w:rPr>
          <w:rFonts w:ascii="Arial" w:hAnsi="Arial" w:cs="Arial"/>
          <w:b/>
        </w:rPr>
      </w:pPr>
    </w:p>
    <w:p w14:paraId="5574B725" w14:textId="77777777" w:rsidR="00BC49D9" w:rsidRDefault="00BC49D9" w:rsidP="00DA082E">
      <w:pPr>
        <w:rPr>
          <w:rFonts w:ascii="Arial" w:hAnsi="Arial" w:cs="Arial"/>
          <w:b/>
        </w:rPr>
      </w:pPr>
    </w:p>
    <w:p w14:paraId="7985B030" w14:textId="05F6F6B6" w:rsidR="00746E94" w:rsidRDefault="00746E94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BD53FD2" w14:textId="77777777" w:rsidR="00DA082E" w:rsidRDefault="00DA082E" w:rsidP="00DA082E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8"/>
        <w:gridCol w:w="5874"/>
      </w:tblGrid>
      <w:tr w:rsidR="00DA082E" w:rsidRPr="005D59C7" w14:paraId="6407ED6F" w14:textId="77777777" w:rsidTr="002E2C5B">
        <w:tc>
          <w:tcPr>
            <w:tcW w:w="3368" w:type="dxa"/>
          </w:tcPr>
          <w:p w14:paraId="7EFE3A25" w14:textId="77777777" w:rsidR="00DA082E" w:rsidRPr="00A5343A" w:rsidRDefault="00DA082E" w:rsidP="00FE5E03">
            <w:pPr>
              <w:jc w:val="center"/>
              <w:rPr>
                <w:rFonts w:ascii="Arial" w:hAnsi="Arial" w:cs="Arial"/>
                <w:noProof/>
              </w:rPr>
            </w:pPr>
            <w:r w:rsidRPr="00A5343A">
              <w:rPr>
                <w:rFonts w:ascii="Arial" w:hAnsi="Arial" w:cs="Arial"/>
                <w:noProof/>
                <w:lang w:val="en-AU" w:eastAsia="en-AU"/>
              </w:rPr>
              <w:drawing>
                <wp:inline distT="0" distB="0" distL="0" distR="0" wp14:anchorId="7F0E9CA0" wp14:editId="244BA869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99BFE" w14:textId="77777777" w:rsidR="00DA082E" w:rsidRPr="00A5343A" w:rsidRDefault="00DA082E" w:rsidP="00FE5E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74" w:type="dxa"/>
          </w:tcPr>
          <w:p w14:paraId="5DB25788" w14:textId="77777777" w:rsidR="00DA082E" w:rsidRPr="005D59C7" w:rsidRDefault="00DA082E" w:rsidP="00FE5E0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DD4EAC7" w14:textId="77777777" w:rsidR="00DA082E" w:rsidRPr="005D59C7" w:rsidRDefault="00DA082E" w:rsidP="00FE5E03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Cs/>
              </w:rPr>
              <w:t>Student Name _______________________</w:t>
            </w:r>
          </w:p>
          <w:p w14:paraId="0C3F9D20" w14:textId="77777777" w:rsidR="00DA082E" w:rsidRPr="005D59C7" w:rsidRDefault="00DA082E" w:rsidP="00FE5E03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14:paraId="7F7B9D60" w14:textId="77777777" w:rsidR="00DA082E" w:rsidRPr="005D59C7" w:rsidRDefault="00DA082E" w:rsidP="00FE5E0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>Eastern Goldfields College</w:t>
            </w:r>
          </w:p>
          <w:p w14:paraId="44517A64" w14:textId="4908C87F" w:rsidR="00DA082E" w:rsidRPr="005D59C7" w:rsidRDefault="00C129DA" w:rsidP="00FE5E03">
            <w:pPr>
              <w:pStyle w:val="TestStyle1"/>
              <w:rPr>
                <w:rFonts w:cs="Arial"/>
              </w:rPr>
            </w:pPr>
            <w:r>
              <w:rPr>
                <w:rFonts w:cs="Arial"/>
              </w:rPr>
              <w:t>Mathematics Essential Unit 3</w:t>
            </w:r>
            <w:r w:rsidR="00712EEE">
              <w:rPr>
                <w:rFonts w:cs="Arial"/>
              </w:rPr>
              <w:t xml:space="preserve"> 2018</w:t>
            </w:r>
          </w:p>
          <w:p w14:paraId="04D11464" w14:textId="067F8943" w:rsidR="00DA082E" w:rsidRPr="005D59C7" w:rsidRDefault="00DA082E" w:rsidP="00FE5E03">
            <w:pPr>
              <w:pStyle w:val="TestStyle1"/>
              <w:rPr>
                <w:rFonts w:cs="Arial"/>
              </w:rPr>
            </w:pPr>
            <w:r w:rsidRPr="005D59C7">
              <w:rPr>
                <w:rFonts w:cs="Arial"/>
              </w:rPr>
              <w:t xml:space="preserve">Test </w:t>
            </w:r>
            <w:r w:rsidR="00B54427">
              <w:rPr>
                <w:rFonts w:cs="Arial"/>
              </w:rPr>
              <w:t>3</w:t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 \* MERGEFORMAT </w:instrText>
            </w:r>
            <w:r w:rsidRPr="005D59C7">
              <w:rPr>
                <w:rFonts w:cs="Arial"/>
              </w:rPr>
              <w:fldChar w:fldCharType="end"/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\d 1  \* MERGEFORMAT </w:instrText>
            </w:r>
            <w:r w:rsidRPr="005D59C7">
              <w:rPr>
                <w:rFonts w:cs="Arial"/>
              </w:rPr>
              <w:fldChar w:fldCharType="separate"/>
            </w:r>
            <w:r w:rsidRPr="005D59C7">
              <w:rPr>
                <w:rFonts w:cs="Arial"/>
              </w:rPr>
              <w:t>1</w:t>
            </w:r>
            <w:r w:rsidRPr="005D59C7">
              <w:rPr>
                <w:rFonts w:cs="Arial"/>
              </w:rPr>
              <w:fldChar w:fldCharType="end"/>
            </w:r>
          </w:p>
        </w:tc>
      </w:tr>
      <w:tr w:rsidR="00DA082E" w:rsidRPr="00A5343A" w14:paraId="03414D64" w14:textId="77777777" w:rsidTr="002E2C5B">
        <w:tc>
          <w:tcPr>
            <w:tcW w:w="3368" w:type="dxa"/>
          </w:tcPr>
          <w:p w14:paraId="1F2CA281" w14:textId="2594E02D" w:rsidR="00DA082E" w:rsidRPr="00A5343A" w:rsidRDefault="009E45B8" w:rsidP="00FE5E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Working Time: 35</w:t>
            </w:r>
            <w:r w:rsidR="00DA082E" w:rsidRPr="00A5343A">
              <w:rPr>
                <w:rFonts w:ascii="Arial" w:hAnsi="Arial" w:cs="Arial"/>
                <w:b/>
              </w:rPr>
              <w:t xml:space="preserve"> minutes</w:t>
            </w:r>
          </w:p>
        </w:tc>
        <w:tc>
          <w:tcPr>
            <w:tcW w:w="5874" w:type="dxa"/>
          </w:tcPr>
          <w:p w14:paraId="0E62E6EA" w14:textId="1EDA9F4C" w:rsidR="00DA082E" w:rsidRPr="00A5343A" w:rsidRDefault="00DA082E" w:rsidP="00892216">
            <w:pPr>
              <w:jc w:val="right"/>
              <w:rPr>
                <w:rFonts w:ascii="Arial" w:hAnsi="Arial" w:cs="Arial"/>
                <w:b/>
              </w:rPr>
            </w:pPr>
            <w:r w:rsidRPr="00A5343A">
              <w:rPr>
                <w:rFonts w:ascii="Arial" w:hAnsi="Arial" w:cs="Arial"/>
                <w:b/>
              </w:rPr>
              <w:t xml:space="preserve">Marks: </w:t>
            </w:r>
            <w:r w:rsidR="00A07D33">
              <w:rPr>
                <w:rFonts w:ascii="Arial" w:hAnsi="Arial" w:cs="Arial"/>
                <w:b/>
              </w:rPr>
              <w:t>29</w:t>
            </w:r>
            <w:r w:rsidRPr="00A5343A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14:paraId="7B42B982" w14:textId="77777777" w:rsidR="00DA082E" w:rsidRDefault="00DA082E" w:rsidP="00DA082E">
      <w:pPr>
        <w:rPr>
          <w:rFonts w:ascii="Arial" w:hAnsi="Arial" w:cs="Arial"/>
          <w:b/>
        </w:rPr>
      </w:pPr>
    </w:p>
    <w:p w14:paraId="49D3BBAC" w14:textId="77777777" w:rsidR="001B77CD" w:rsidRDefault="001B77CD" w:rsidP="001B77C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Calculator Assumed</w:t>
      </w:r>
      <w:r>
        <w:rPr>
          <w:rFonts w:ascii="Arial" w:hAnsi="Arial" w:cs="Arial"/>
          <w:b/>
        </w:rPr>
        <w:tab/>
        <w:t xml:space="preserve">(Formulae </w:t>
      </w:r>
      <w:r w:rsidR="007C2A05">
        <w:rPr>
          <w:rFonts w:ascii="Arial" w:hAnsi="Arial" w:cs="Arial"/>
          <w:b/>
        </w:rPr>
        <w:t xml:space="preserve">sheet </w:t>
      </w:r>
      <w:r>
        <w:rPr>
          <w:rFonts w:ascii="Arial" w:hAnsi="Arial" w:cs="Arial"/>
          <w:b/>
        </w:rPr>
        <w:t>and one A4 page of notes)</w:t>
      </w:r>
    </w:p>
    <w:p w14:paraId="6328CB7B" w14:textId="77777777" w:rsidR="002C5D1F" w:rsidRDefault="002C5D1F" w:rsidP="002E2C5B">
      <w:pPr>
        <w:rPr>
          <w:rFonts w:ascii="Arial" w:hAnsi="Arial" w:cs="Arial"/>
          <w:b/>
        </w:rPr>
      </w:pPr>
    </w:p>
    <w:p w14:paraId="6BC27301" w14:textId="41B5E888" w:rsidR="00E631DC" w:rsidRDefault="0055091E" w:rsidP="00E631DC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Question 6</w:t>
      </w:r>
      <w:r w:rsidR="00803D95">
        <w:rPr>
          <w:sz w:val="24"/>
          <w:szCs w:val="24"/>
        </w:rPr>
        <w:t xml:space="preserve"> (2 marks</w:t>
      </w:r>
      <w:r w:rsidR="00E631DC">
        <w:rPr>
          <w:sz w:val="24"/>
          <w:szCs w:val="24"/>
        </w:rPr>
        <w:t>)</w:t>
      </w:r>
    </w:p>
    <w:p w14:paraId="416B3677" w14:textId="77777777" w:rsidR="00582399" w:rsidRPr="00582399" w:rsidRDefault="00582399" w:rsidP="00582399">
      <w:pPr>
        <w:rPr>
          <w:lang w:val="en-AU"/>
        </w:rPr>
      </w:pPr>
    </w:p>
    <w:p w14:paraId="1DC2CEEC" w14:textId="4F46235B" w:rsidR="00E631DC" w:rsidRDefault="00E631DC" w:rsidP="00E631DC">
      <w:pPr>
        <w:ind w:left="-426" w:hanging="11"/>
        <w:rPr>
          <w:rFonts w:ascii="Arial" w:hAnsi="Arial" w:cs="Arial"/>
        </w:rPr>
      </w:pPr>
      <w:r w:rsidRPr="00823440">
        <w:rPr>
          <w:rFonts w:ascii="Arial" w:hAnsi="Arial" w:cs="Arial"/>
        </w:rPr>
        <w:t>Draw and name the following shape</w:t>
      </w:r>
      <w:r w:rsidR="00050511">
        <w:rPr>
          <w:rFonts w:ascii="Arial" w:hAnsi="Arial" w:cs="Arial"/>
        </w:rPr>
        <w:t>, according to the description</w:t>
      </w:r>
      <w:r w:rsidRPr="00823440">
        <w:rPr>
          <w:rFonts w:ascii="Arial" w:hAnsi="Arial" w:cs="Arial"/>
        </w:rPr>
        <w:t xml:space="preserve"> given below: </w:t>
      </w:r>
    </w:p>
    <w:p w14:paraId="5588FA64" w14:textId="77777777" w:rsidR="00E631DC" w:rsidRPr="00823440" w:rsidRDefault="00E631DC" w:rsidP="00E631DC">
      <w:pPr>
        <w:ind w:left="-426" w:hanging="11"/>
        <w:rPr>
          <w:rFonts w:ascii="Arial" w:hAnsi="Arial" w:cs="Arial"/>
        </w:rPr>
      </w:pPr>
    </w:p>
    <w:tbl>
      <w:tblPr>
        <w:tblW w:w="10620" w:type="dxa"/>
        <w:jc w:val="center"/>
        <w:tblInd w:w="-31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8"/>
        <w:gridCol w:w="3393"/>
        <w:gridCol w:w="3889"/>
      </w:tblGrid>
      <w:tr w:rsidR="00E631DC" w:rsidRPr="00823440" w14:paraId="3CB74140" w14:textId="77777777" w:rsidTr="00511168">
        <w:trPr>
          <w:jc w:val="center"/>
        </w:trPr>
        <w:tc>
          <w:tcPr>
            <w:tcW w:w="3338" w:type="dxa"/>
            <w:shd w:val="clear" w:color="auto" w:fill="auto"/>
          </w:tcPr>
          <w:p w14:paraId="02FAB330" w14:textId="77777777" w:rsidR="00E631DC" w:rsidRPr="00823440" w:rsidRDefault="00E631DC" w:rsidP="00B14164">
            <w:pPr>
              <w:jc w:val="center"/>
              <w:rPr>
                <w:rFonts w:ascii="Arial" w:hAnsi="Arial" w:cs="Arial"/>
                <w:b/>
              </w:rPr>
            </w:pPr>
            <w:r w:rsidRPr="0082344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93" w:type="dxa"/>
            <w:shd w:val="clear" w:color="auto" w:fill="auto"/>
          </w:tcPr>
          <w:p w14:paraId="66B8D848" w14:textId="77777777" w:rsidR="00E631DC" w:rsidRPr="00823440" w:rsidRDefault="00E631DC" w:rsidP="00B14164">
            <w:pPr>
              <w:jc w:val="center"/>
              <w:rPr>
                <w:rFonts w:ascii="Arial" w:hAnsi="Arial" w:cs="Arial"/>
                <w:b/>
              </w:rPr>
            </w:pPr>
            <w:r w:rsidRPr="00823440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889" w:type="dxa"/>
            <w:shd w:val="clear" w:color="auto" w:fill="auto"/>
          </w:tcPr>
          <w:p w14:paraId="5C4E2390" w14:textId="77777777" w:rsidR="00E631DC" w:rsidRPr="00823440" w:rsidRDefault="00E631DC" w:rsidP="00B14164">
            <w:pPr>
              <w:jc w:val="center"/>
              <w:rPr>
                <w:rFonts w:ascii="Arial" w:hAnsi="Arial" w:cs="Arial"/>
                <w:b/>
              </w:rPr>
            </w:pPr>
            <w:r w:rsidRPr="00823440">
              <w:rPr>
                <w:rFonts w:ascii="Arial" w:hAnsi="Arial" w:cs="Arial"/>
                <w:b/>
              </w:rPr>
              <w:t>Drawing</w:t>
            </w:r>
          </w:p>
        </w:tc>
      </w:tr>
      <w:tr w:rsidR="00E631DC" w:rsidRPr="00823440" w14:paraId="5DB19E9A" w14:textId="77777777" w:rsidTr="00511168">
        <w:trPr>
          <w:trHeight w:val="1598"/>
          <w:jc w:val="center"/>
        </w:trPr>
        <w:tc>
          <w:tcPr>
            <w:tcW w:w="3338" w:type="dxa"/>
            <w:shd w:val="clear" w:color="auto" w:fill="auto"/>
            <w:vAlign w:val="center"/>
          </w:tcPr>
          <w:p w14:paraId="10E00B4A" w14:textId="676FA71F" w:rsidR="00E631DC" w:rsidRPr="00823440" w:rsidRDefault="00582399" w:rsidP="00B141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3D shape that is made up of 5 faces – 2 triangles and 3 </w:t>
            </w:r>
            <w:r w:rsidR="00E631DC" w:rsidRPr="00823440">
              <w:rPr>
                <w:rFonts w:ascii="Arial" w:hAnsi="Arial" w:cs="Arial"/>
              </w:rPr>
              <w:t>rectangles.</w:t>
            </w:r>
          </w:p>
        </w:tc>
        <w:tc>
          <w:tcPr>
            <w:tcW w:w="3393" w:type="dxa"/>
            <w:shd w:val="clear" w:color="auto" w:fill="auto"/>
            <w:vAlign w:val="center"/>
          </w:tcPr>
          <w:p w14:paraId="7E1DC037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5663EFDF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52F61B72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4687D1A9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638313CA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369B0C97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753EDF62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</w:tc>
        <w:tc>
          <w:tcPr>
            <w:tcW w:w="3889" w:type="dxa"/>
            <w:shd w:val="clear" w:color="auto" w:fill="auto"/>
            <w:vAlign w:val="center"/>
          </w:tcPr>
          <w:p w14:paraId="080CAD56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  <w:p w14:paraId="69628419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  <w:p w14:paraId="03729458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</w:tc>
      </w:tr>
    </w:tbl>
    <w:p w14:paraId="3E403D79" w14:textId="77777777" w:rsidR="002C5D1F" w:rsidRDefault="002C5D1F" w:rsidP="002E2C5B">
      <w:pPr>
        <w:rPr>
          <w:rFonts w:ascii="Arial" w:hAnsi="Arial" w:cs="Arial"/>
          <w:b/>
        </w:rPr>
      </w:pPr>
    </w:p>
    <w:p w14:paraId="49615672" w14:textId="77777777" w:rsidR="00E631DC" w:rsidRDefault="00E631DC" w:rsidP="002E2C5B">
      <w:pPr>
        <w:rPr>
          <w:rFonts w:ascii="Arial" w:hAnsi="Arial"/>
          <w:b/>
        </w:rPr>
      </w:pPr>
    </w:p>
    <w:p w14:paraId="6901F317" w14:textId="77777777" w:rsidR="00803D95" w:rsidRDefault="00803D95" w:rsidP="00803D95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t>Q</w:t>
      </w:r>
      <w:r>
        <w:rPr>
          <w:rFonts w:ascii="Arial" w:hAnsi="Arial"/>
          <w:b/>
        </w:rPr>
        <w:t>uestion 7</w:t>
      </w:r>
      <w:r>
        <w:rPr>
          <w:rFonts w:ascii="Arial" w:hAnsi="Arial"/>
          <w:b/>
        </w:rPr>
        <w:tab/>
        <w:t>(3 marks)</w:t>
      </w:r>
    </w:p>
    <w:p w14:paraId="363E339F" w14:textId="77777777" w:rsidR="00E631DC" w:rsidRPr="00050511" w:rsidRDefault="00E631DC" w:rsidP="002E2C5B">
      <w:pPr>
        <w:rPr>
          <w:rFonts w:ascii="Arial" w:hAnsi="Arial" w:cs="Arial"/>
          <w:b/>
        </w:rPr>
      </w:pPr>
    </w:p>
    <w:p w14:paraId="43FA7293" w14:textId="7C3D0E81" w:rsidR="00050511" w:rsidRPr="00050511" w:rsidRDefault="00050511" w:rsidP="00050511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rFonts w:ascii="Arial" w:hAnsi="Arial" w:cs="Arial"/>
        </w:rPr>
      </w:pPr>
      <w:r w:rsidRPr="00050511">
        <w:rPr>
          <w:rFonts w:ascii="Arial" w:hAnsi="Arial" w:cs="Arial"/>
        </w:rPr>
        <w:t>A ladder 12 m long leans against a wall. If it forms an angle of 40</w:t>
      </w:r>
      <w:r w:rsidRPr="00050511">
        <w:rPr>
          <w:rFonts w:ascii="Arial" w:hAnsi="Arial" w:cs="Arial"/>
          <w:vertAlign w:val="superscript"/>
        </w:rPr>
        <w:t>0</w:t>
      </w:r>
      <w:r w:rsidRPr="00050511">
        <w:rPr>
          <w:rFonts w:ascii="Arial" w:hAnsi="Arial" w:cs="Arial"/>
        </w:rPr>
        <w:t xml:space="preserve"> with the ground, how far is the bottom of the ladder away from the wall?</w:t>
      </w:r>
    </w:p>
    <w:p w14:paraId="7A0A3968" w14:textId="661BC7BC" w:rsidR="00050511" w:rsidRPr="00050511" w:rsidRDefault="00050511" w:rsidP="00050511">
      <w:pPr>
        <w:pStyle w:val="ListParagraph"/>
        <w:autoSpaceDE w:val="0"/>
        <w:autoSpaceDN w:val="0"/>
        <w:adjustRightInd w:val="0"/>
        <w:ind w:left="114" w:right="-436"/>
        <w:rPr>
          <w:rFonts w:ascii="Arial" w:hAnsi="Arial" w:cs="Arial"/>
        </w:rPr>
      </w:pPr>
      <w:r w:rsidRPr="00050511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2A970571" wp14:editId="52CA666A">
            <wp:simplePos x="0" y="0"/>
            <wp:positionH relativeFrom="column">
              <wp:posOffset>4092575</wp:posOffset>
            </wp:positionH>
            <wp:positionV relativeFrom="paragraph">
              <wp:posOffset>118110</wp:posOffset>
            </wp:positionV>
            <wp:extent cx="2047875" cy="1676400"/>
            <wp:effectExtent l="0" t="0" r="9525" b="0"/>
            <wp:wrapSquare wrapText="bothSides"/>
            <wp:docPr id="29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939F9" w14:textId="09503C08" w:rsidR="00050511" w:rsidRPr="00050511" w:rsidRDefault="00050511" w:rsidP="00050511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rFonts w:ascii="Arial" w:hAnsi="Arial" w:cs="Arial"/>
        </w:rPr>
      </w:pPr>
    </w:p>
    <w:p w14:paraId="1541F494" w14:textId="77777777" w:rsidR="00050511" w:rsidRPr="00050511" w:rsidRDefault="00050511" w:rsidP="00050511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rFonts w:ascii="Arial" w:hAnsi="Arial" w:cs="Arial"/>
        </w:rPr>
      </w:pPr>
    </w:p>
    <w:p w14:paraId="1E5093A1" w14:textId="77777777" w:rsidR="00050511" w:rsidRPr="003F26A6" w:rsidRDefault="00050511" w:rsidP="00050511">
      <w:pPr>
        <w:pStyle w:val="ListParagraph"/>
        <w:autoSpaceDE w:val="0"/>
        <w:autoSpaceDN w:val="0"/>
        <w:adjustRightInd w:val="0"/>
        <w:ind w:left="114" w:right="-436"/>
        <w:contextualSpacing w:val="0"/>
      </w:pPr>
    </w:p>
    <w:p w14:paraId="143C545E" w14:textId="77777777" w:rsidR="00050511" w:rsidRPr="003F26A6" w:rsidRDefault="00050511" w:rsidP="00050511">
      <w:pPr>
        <w:pStyle w:val="ListParagraph"/>
        <w:autoSpaceDE w:val="0"/>
        <w:autoSpaceDN w:val="0"/>
        <w:adjustRightInd w:val="0"/>
        <w:ind w:left="114" w:right="-436"/>
        <w:contextualSpacing w:val="0"/>
      </w:pPr>
    </w:p>
    <w:p w14:paraId="697D5B8F" w14:textId="77777777" w:rsidR="00050511" w:rsidRPr="003F26A6" w:rsidRDefault="00050511" w:rsidP="00050511">
      <w:pPr>
        <w:pStyle w:val="ListParagraph"/>
        <w:autoSpaceDE w:val="0"/>
        <w:autoSpaceDN w:val="0"/>
        <w:adjustRightInd w:val="0"/>
        <w:ind w:left="114" w:right="-436"/>
        <w:contextualSpacing w:val="0"/>
      </w:pPr>
    </w:p>
    <w:p w14:paraId="092E6CBF" w14:textId="77777777" w:rsidR="00050511" w:rsidRPr="003F26A6" w:rsidRDefault="00050511" w:rsidP="00050511">
      <w:pPr>
        <w:pStyle w:val="ListParagraph"/>
        <w:autoSpaceDE w:val="0"/>
        <w:autoSpaceDN w:val="0"/>
        <w:adjustRightInd w:val="0"/>
        <w:ind w:left="114" w:right="-436"/>
        <w:rPr>
          <w:b/>
        </w:rPr>
      </w:pPr>
    </w:p>
    <w:p w14:paraId="550E8F29" w14:textId="77777777" w:rsidR="00050511" w:rsidRDefault="00050511" w:rsidP="00050511">
      <w:pPr>
        <w:pStyle w:val="ListParagraph"/>
        <w:autoSpaceDE w:val="0"/>
        <w:autoSpaceDN w:val="0"/>
        <w:adjustRightInd w:val="0"/>
        <w:ind w:left="114" w:right="-436"/>
        <w:rPr>
          <w:b/>
        </w:rPr>
      </w:pPr>
    </w:p>
    <w:p w14:paraId="0B4F3D4C" w14:textId="77777777" w:rsidR="00E631DC" w:rsidRDefault="00E631DC" w:rsidP="002E2C5B">
      <w:pPr>
        <w:rPr>
          <w:rFonts w:ascii="Arial" w:hAnsi="Arial"/>
          <w:b/>
        </w:rPr>
      </w:pPr>
    </w:p>
    <w:p w14:paraId="79EF3A9D" w14:textId="77777777" w:rsidR="00E631DC" w:rsidRDefault="00E631DC" w:rsidP="002E2C5B">
      <w:pPr>
        <w:rPr>
          <w:rFonts w:ascii="Arial" w:hAnsi="Arial"/>
          <w:b/>
        </w:rPr>
      </w:pPr>
    </w:p>
    <w:p w14:paraId="69A8871A" w14:textId="77777777" w:rsidR="00E631DC" w:rsidRDefault="00E631DC" w:rsidP="002E2C5B">
      <w:pPr>
        <w:rPr>
          <w:rFonts w:ascii="Arial" w:hAnsi="Arial"/>
          <w:b/>
        </w:rPr>
      </w:pPr>
    </w:p>
    <w:p w14:paraId="0153EA35" w14:textId="77777777" w:rsidR="00E631DC" w:rsidRDefault="00E631DC" w:rsidP="002E2C5B">
      <w:pPr>
        <w:rPr>
          <w:rFonts w:ascii="Arial" w:hAnsi="Arial"/>
          <w:b/>
        </w:rPr>
      </w:pPr>
    </w:p>
    <w:p w14:paraId="0B4CAD1A" w14:textId="77777777" w:rsidR="00E631DC" w:rsidRDefault="00E631DC" w:rsidP="002E2C5B">
      <w:pPr>
        <w:rPr>
          <w:rFonts w:ascii="Arial" w:hAnsi="Arial"/>
          <w:b/>
        </w:rPr>
      </w:pPr>
    </w:p>
    <w:p w14:paraId="17997A9E" w14:textId="77777777" w:rsidR="00E631DC" w:rsidRDefault="00E631DC" w:rsidP="002E2C5B">
      <w:pPr>
        <w:rPr>
          <w:rFonts w:ascii="Arial" w:hAnsi="Arial"/>
          <w:b/>
        </w:rPr>
      </w:pPr>
    </w:p>
    <w:p w14:paraId="7601B8E7" w14:textId="77777777" w:rsidR="00E631DC" w:rsidRDefault="00E631DC" w:rsidP="002E2C5B">
      <w:pPr>
        <w:rPr>
          <w:rFonts w:ascii="Arial" w:hAnsi="Arial"/>
          <w:b/>
        </w:rPr>
      </w:pPr>
    </w:p>
    <w:p w14:paraId="3B1F72A3" w14:textId="77777777" w:rsidR="00E631DC" w:rsidRDefault="00E631DC" w:rsidP="002E2C5B">
      <w:pPr>
        <w:rPr>
          <w:rFonts w:ascii="Arial" w:hAnsi="Arial"/>
          <w:b/>
        </w:rPr>
      </w:pPr>
    </w:p>
    <w:p w14:paraId="407DAB0F" w14:textId="77777777" w:rsidR="00E631DC" w:rsidRDefault="00E631DC" w:rsidP="002E2C5B">
      <w:pPr>
        <w:rPr>
          <w:rFonts w:ascii="Arial" w:hAnsi="Arial"/>
          <w:b/>
        </w:rPr>
      </w:pPr>
    </w:p>
    <w:p w14:paraId="067200F8" w14:textId="77777777" w:rsidR="00050511" w:rsidRDefault="00050511">
      <w:pPr>
        <w:spacing w:after="200"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3DEE44D1" w14:textId="5231B21E" w:rsidR="00CC02D2" w:rsidRDefault="00CC02D2" w:rsidP="002E2C5B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lastRenderedPageBreak/>
        <w:t>Q</w:t>
      </w:r>
      <w:r w:rsidR="00803D95">
        <w:rPr>
          <w:rFonts w:ascii="Arial" w:hAnsi="Arial"/>
          <w:b/>
        </w:rPr>
        <w:t>uestion 8</w:t>
      </w:r>
      <w:r w:rsidR="002A4043">
        <w:rPr>
          <w:rFonts w:ascii="Arial" w:hAnsi="Arial"/>
          <w:b/>
        </w:rPr>
        <w:tab/>
        <w:t>(</w:t>
      </w:r>
      <w:r w:rsidR="00CD089C">
        <w:rPr>
          <w:rFonts w:ascii="Arial" w:hAnsi="Arial"/>
          <w:b/>
        </w:rPr>
        <w:t>5</w:t>
      </w:r>
      <w:r w:rsidR="002A4043">
        <w:rPr>
          <w:rFonts w:ascii="Arial" w:hAnsi="Arial"/>
          <w:b/>
        </w:rPr>
        <w:t xml:space="preserve"> marks</w:t>
      </w:r>
      <w:r w:rsidR="00CD089C">
        <w:rPr>
          <w:rFonts w:ascii="Arial" w:hAnsi="Arial"/>
          <w:b/>
        </w:rPr>
        <w:t xml:space="preserve"> – 3,2</w:t>
      </w:r>
      <w:r w:rsidR="002A4043">
        <w:rPr>
          <w:rFonts w:ascii="Arial" w:hAnsi="Arial"/>
          <w:b/>
        </w:rPr>
        <w:t>)</w:t>
      </w:r>
    </w:p>
    <w:p w14:paraId="38414C74" w14:textId="77777777" w:rsidR="00B02F26" w:rsidRDefault="00B02F26" w:rsidP="002E2C5B">
      <w:pPr>
        <w:rPr>
          <w:rFonts w:ascii="Arial" w:hAnsi="Arial"/>
          <w:b/>
        </w:rPr>
      </w:pPr>
    </w:p>
    <w:tbl>
      <w:tblPr>
        <w:tblW w:w="10290" w:type="dxa"/>
        <w:tblLook w:val="04A0" w:firstRow="1" w:lastRow="0" w:firstColumn="1" w:lastColumn="0" w:noHBand="0" w:noVBand="1"/>
      </w:tblPr>
      <w:tblGrid>
        <w:gridCol w:w="10290"/>
      </w:tblGrid>
      <w:tr w:rsidR="00CC02D2" w:rsidRPr="003D76C7" w14:paraId="4FCA7BC6" w14:textId="77777777" w:rsidTr="0041466D">
        <w:tc>
          <w:tcPr>
            <w:tcW w:w="10290" w:type="dxa"/>
            <w:vAlign w:val="center"/>
          </w:tcPr>
          <w:p w14:paraId="55F115EE" w14:textId="42CF914E" w:rsidR="00CC02D2" w:rsidRPr="00050511" w:rsidRDefault="00CC02D2" w:rsidP="00050511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</w:rPr>
            </w:pPr>
            <w:r w:rsidRPr="00050511">
              <w:rPr>
                <w:rFonts w:ascii="Arial" w:hAnsi="Arial"/>
              </w:rPr>
              <w:t xml:space="preserve">A boy notices a bird sitting at the very top of a 10m tall tree. If he is standing 8m from the base of the tree, what is the distance between his eye and the top of the tree? </w:t>
            </w:r>
          </w:p>
          <w:p w14:paraId="1CE31C89" w14:textId="77777777" w:rsidR="00CC02D2" w:rsidRPr="003D76C7" w:rsidRDefault="00CC02D2" w:rsidP="008C631E">
            <w:pPr>
              <w:rPr>
                <w:sz w:val="22"/>
                <w:szCs w:val="22"/>
              </w:rPr>
            </w:pPr>
          </w:p>
        </w:tc>
      </w:tr>
      <w:tr w:rsidR="00CC02D2" w:rsidRPr="003D76C7" w14:paraId="08D56AB3" w14:textId="77777777" w:rsidTr="0041466D">
        <w:trPr>
          <w:trHeight w:val="5010"/>
        </w:trPr>
        <w:tc>
          <w:tcPr>
            <w:tcW w:w="10290" w:type="dxa"/>
          </w:tcPr>
          <w:p w14:paraId="25FB4A20" w14:textId="77777777" w:rsidR="00CC02D2" w:rsidRDefault="00CC02D2" w:rsidP="008C631E">
            <w:pPr>
              <w:rPr>
                <w:sz w:val="22"/>
                <w:szCs w:val="22"/>
              </w:rPr>
            </w:pPr>
          </w:p>
          <w:p w14:paraId="34577662" w14:textId="1429914A" w:rsidR="00CC02D2" w:rsidRDefault="00CC02D2" w:rsidP="008C631E">
            <w:pPr>
              <w:rPr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E6AF7B7" wp14:editId="245E4171">
                  <wp:extent cx="2445488" cy="219379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561" cy="219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654F64" w14:textId="77777777" w:rsidR="00CC02D2" w:rsidRPr="00050511" w:rsidRDefault="00CC02D2" w:rsidP="008C631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B24925" w14:textId="77777777" w:rsidR="00CC02D2" w:rsidRPr="00050511" w:rsidRDefault="00CC02D2" w:rsidP="008C631E">
            <w:pPr>
              <w:rPr>
                <w:rFonts w:ascii="Arial" w:hAnsi="Arial" w:cs="Arial"/>
              </w:rPr>
            </w:pPr>
          </w:p>
          <w:p w14:paraId="3BA3753D" w14:textId="7B47203E" w:rsidR="00050511" w:rsidRPr="00050511" w:rsidRDefault="00050511" w:rsidP="00050511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050511">
              <w:rPr>
                <w:rFonts w:ascii="Arial" w:hAnsi="Arial" w:cs="Arial"/>
              </w:rPr>
              <w:t>What is the angle of elevation from the boy</w:t>
            </w:r>
            <w:r>
              <w:rPr>
                <w:rFonts w:ascii="Arial" w:hAnsi="Arial" w:cs="Arial"/>
              </w:rPr>
              <w:t>’s eye to the top of the tree?</w:t>
            </w:r>
          </w:p>
        </w:tc>
      </w:tr>
    </w:tbl>
    <w:p w14:paraId="78D2E1C9" w14:textId="77777777" w:rsidR="00CC02D2" w:rsidRDefault="00CC02D2" w:rsidP="002E2C5B">
      <w:pPr>
        <w:rPr>
          <w:rFonts w:ascii="Arial" w:hAnsi="Arial"/>
          <w:b/>
        </w:rPr>
      </w:pPr>
    </w:p>
    <w:p w14:paraId="0088CF94" w14:textId="77777777" w:rsidR="0041466D" w:rsidRDefault="0041466D" w:rsidP="002E2C5B">
      <w:pPr>
        <w:rPr>
          <w:rFonts w:ascii="Arial" w:hAnsi="Arial"/>
          <w:b/>
        </w:rPr>
      </w:pPr>
    </w:p>
    <w:p w14:paraId="1B900E1A" w14:textId="77777777" w:rsidR="0041466D" w:rsidRDefault="0041466D" w:rsidP="002E2C5B">
      <w:pPr>
        <w:rPr>
          <w:rFonts w:ascii="Arial" w:hAnsi="Arial"/>
          <w:b/>
        </w:rPr>
      </w:pPr>
    </w:p>
    <w:p w14:paraId="0079AACE" w14:textId="77777777" w:rsidR="0041466D" w:rsidRDefault="0041466D" w:rsidP="002E2C5B">
      <w:pPr>
        <w:rPr>
          <w:rFonts w:ascii="Arial" w:hAnsi="Arial"/>
          <w:b/>
        </w:rPr>
      </w:pPr>
    </w:p>
    <w:p w14:paraId="569A5805" w14:textId="77777777" w:rsidR="0041466D" w:rsidRDefault="0041466D" w:rsidP="002E2C5B">
      <w:pPr>
        <w:rPr>
          <w:rFonts w:ascii="Arial" w:hAnsi="Arial"/>
          <w:b/>
        </w:rPr>
      </w:pPr>
    </w:p>
    <w:p w14:paraId="7A2F9C55" w14:textId="77777777" w:rsidR="0041466D" w:rsidRDefault="0041466D" w:rsidP="002E2C5B">
      <w:pPr>
        <w:rPr>
          <w:rFonts w:ascii="Arial" w:hAnsi="Arial"/>
          <w:b/>
        </w:rPr>
      </w:pPr>
    </w:p>
    <w:p w14:paraId="1EB1A46E" w14:textId="77777777" w:rsidR="008C631E" w:rsidRDefault="008C631E" w:rsidP="00F128F0">
      <w:pPr>
        <w:rPr>
          <w:rFonts w:ascii="Arial" w:hAnsi="Arial"/>
          <w:b/>
        </w:rPr>
      </w:pPr>
    </w:p>
    <w:p w14:paraId="5B25E9C6" w14:textId="68CB19EF" w:rsidR="00F128F0" w:rsidRDefault="00F128F0" w:rsidP="00F128F0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t>Q</w:t>
      </w:r>
      <w:r w:rsidR="00803D95">
        <w:rPr>
          <w:rFonts w:ascii="Arial" w:hAnsi="Arial"/>
          <w:b/>
        </w:rPr>
        <w:t>uestion 9</w:t>
      </w:r>
      <w:r>
        <w:rPr>
          <w:rFonts w:ascii="Arial" w:hAnsi="Arial"/>
          <w:b/>
        </w:rPr>
        <w:tab/>
        <w:t>(3 marks)</w:t>
      </w:r>
    </w:p>
    <w:p w14:paraId="000758B8" w14:textId="7ACEC7BD" w:rsidR="00F128F0" w:rsidRPr="00F128F0" w:rsidRDefault="00F128F0" w:rsidP="00F128F0">
      <w:pPr>
        <w:rPr>
          <w:rFonts w:ascii="Arial" w:hAnsi="Arial"/>
        </w:rPr>
      </w:pPr>
      <w:r w:rsidRPr="00F128F0">
        <w:rPr>
          <w:rFonts w:ascii="Arial" w:hAnsi="Arial"/>
        </w:rPr>
        <w:t>The school council needs to have a ramp build over the steps of each of the building exits, to accommodate a studen</w:t>
      </w:r>
      <w:r>
        <w:rPr>
          <w:rFonts w:ascii="Arial" w:hAnsi="Arial"/>
        </w:rPr>
        <w:t>t in a wheelchair. If the</w:t>
      </w:r>
      <w:r w:rsidRPr="00F128F0">
        <w:rPr>
          <w:rFonts w:ascii="Arial" w:hAnsi="Arial"/>
        </w:rPr>
        <w:t xml:space="preserve"> school building is 35cm off the ground </w:t>
      </w:r>
      <w:r w:rsidR="00CF7732">
        <w:rPr>
          <w:rFonts w:ascii="Arial" w:hAnsi="Arial"/>
        </w:rPr>
        <w:t>and the ramp length is 61cm, how far should the steps reach out to accommodate the ramp?</w:t>
      </w:r>
      <w:r w:rsidRPr="00F128F0">
        <w:rPr>
          <w:rFonts w:ascii="Arial" w:hAnsi="Arial"/>
        </w:rPr>
        <w:t xml:space="preserve"> </w:t>
      </w:r>
    </w:p>
    <w:p w14:paraId="4D2CD062" w14:textId="77777777" w:rsidR="00CC02D2" w:rsidRDefault="00CC02D2" w:rsidP="002E2C5B">
      <w:pPr>
        <w:rPr>
          <w:rFonts w:ascii="Arial" w:hAnsi="Arial"/>
          <w:b/>
        </w:rPr>
      </w:pPr>
    </w:p>
    <w:p w14:paraId="4B431CE3" w14:textId="77777777" w:rsidR="00CC02D2" w:rsidRDefault="00CC02D2" w:rsidP="002E2C5B">
      <w:pPr>
        <w:rPr>
          <w:rFonts w:ascii="Arial" w:hAnsi="Arial"/>
          <w:b/>
        </w:rPr>
      </w:pPr>
    </w:p>
    <w:p w14:paraId="68B80FC5" w14:textId="77777777" w:rsidR="00CC02D2" w:rsidRDefault="00CC02D2" w:rsidP="002E2C5B">
      <w:pPr>
        <w:rPr>
          <w:rFonts w:ascii="Arial" w:hAnsi="Arial"/>
          <w:b/>
        </w:rPr>
      </w:pPr>
    </w:p>
    <w:p w14:paraId="7841FA90" w14:textId="77777777" w:rsidR="00CC02D2" w:rsidRDefault="00CC02D2" w:rsidP="002E2C5B">
      <w:pPr>
        <w:rPr>
          <w:rFonts w:ascii="Arial" w:hAnsi="Arial"/>
          <w:b/>
        </w:rPr>
      </w:pPr>
    </w:p>
    <w:p w14:paraId="47A7C75B" w14:textId="77777777" w:rsidR="006762EC" w:rsidRDefault="006762EC" w:rsidP="002E2C5B">
      <w:pPr>
        <w:rPr>
          <w:rFonts w:ascii="Arial" w:hAnsi="Arial"/>
          <w:b/>
        </w:rPr>
      </w:pPr>
    </w:p>
    <w:p w14:paraId="0A97C5F4" w14:textId="77777777" w:rsidR="006762EC" w:rsidRDefault="006762EC" w:rsidP="002E2C5B">
      <w:pPr>
        <w:rPr>
          <w:rFonts w:ascii="Arial" w:hAnsi="Arial"/>
          <w:b/>
        </w:rPr>
      </w:pPr>
    </w:p>
    <w:p w14:paraId="7B91D796" w14:textId="7EB1E890" w:rsidR="006762EC" w:rsidRDefault="006762EC" w:rsidP="002E2C5B">
      <w:pPr>
        <w:rPr>
          <w:rFonts w:ascii="Arial" w:hAnsi="Arial"/>
          <w:b/>
        </w:rPr>
      </w:pPr>
    </w:p>
    <w:p w14:paraId="4F7808C1" w14:textId="77777777" w:rsidR="00FB6506" w:rsidRDefault="00FB6506" w:rsidP="00FB6506">
      <w:pPr>
        <w:rPr>
          <w:rFonts w:ascii="Arial" w:hAnsi="Arial"/>
          <w:b/>
        </w:rPr>
      </w:pPr>
    </w:p>
    <w:p w14:paraId="4AF4A2B6" w14:textId="77777777" w:rsidR="00FB6506" w:rsidRDefault="00FB6506" w:rsidP="00FB6506">
      <w:pPr>
        <w:rPr>
          <w:rFonts w:ascii="Arial" w:hAnsi="Arial"/>
          <w:b/>
        </w:rPr>
      </w:pPr>
    </w:p>
    <w:p w14:paraId="26130EB7" w14:textId="77777777" w:rsidR="00FB6506" w:rsidRDefault="00FB6506" w:rsidP="00FB6506">
      <w:pPr>
        <w:rPr>
          <w:rFonts w:ascii="Arial" w:hAnsi="Arial"/>
          <w:b/>
        </w:rPr>
      </w:pPr>
    </w:p>
    <w:p w14:paraId="442839DA" w14:textId="77777777" w:rsidR="00FB6506" w:rsidRDefault="00FB6506" w:rsidP="00FB6506">
      <w:pPr>
        <w:rPr>
          <w:rFonts w:ascii="Arial" w:hAnsi="Arial"/>
          <w:b/>
        </w:rPr>
      </w:pPr>
    </w:p>
    <w:p w14:paraId="3F1CD4A4" w14:textId="77777777" w:rsidR="006762EC" w:rsidRDefault="006762EC" w:rsidP="002E2C5B">
      <w:pPr>
        <w:rPr>
          <w:rFonts w:ascii="Arial" w:hAnsi="Arial"/>
          <w:b/>
        </w:rPr>
      </w:pPr>
    </w:p>
    <w:p w14:paraId="5016783C" w14:textId="7573ECC6" w:rsidR="006762EC" w:rsidRDefault="006762EC" w:rsidP="002E2C5B">
      <w:pPr>
        <w:rPr>
          <w:rFonts w:ascii="Arial" w:hAnsi="Arial"/>
          <w:b/>
        </w:rPr>
      </w:pPr>
    </w:p>
    <w:p w14:paraId="62FA8FFA" w14:textId="77777777" w:rsidR="00803D95" w:rsidRDefault="00803D95" w:rsidP="002E2C5B">
      <w:pPr>
        <w:rPr>
          <w:rFonts w:ascii="Arial" w:hAnsi="Arial"/>
          <w:b/>
        </w:rPr>
      </w:pPr>
    </w:p>
    <w:p w14:paraId="41725F02" w14:textId="77777777" w:rsidR="00803D95" w:rsidRDefault="00803D95" w:rsidP="002E2C5B">
      <w:pPr>
        <w:rPr>
          <w:rFonts w:ascii="Arial" w:hAnsi="Arial"/>
          <w:b/>
        </w:rPr>
      </w:pPr>
    </w:p>
    <w:p w14:paraId="5BB3ACDC" w14:textId="77777777" w:rsidR="00803D95" w:rsidRDefault="00803D95" w:rsidP="002E2C5B">
      <w:pPr>
        <w:rPr>
          <w:rFonts w:ascii="Arial" w:hAnsi="Arial"/>
          <w:b/>
        </w:rPr>
      </w:pPr>
    </w:p>
    <w:p w14:paraId="16FB6BA9" w14:textId="77777777" w:rsidR="00803D95" w:rsidRDefault="00803D95" w:rsidP="002E2C5B">
      <w:pPr>
        <w:rPr>
          <w:rFonts w:ascii="Arial" w:hAnsi="Arial"/>
          <w:b/>
        </w:rPr>
      </w:pPr>
    </w:p>
    <w:p w14:paraId="090F7BC7" w14:textId="77777777" w:rsidR="006762EC" w:rsidRDefault="006762EC" w:rsidP="002E2C5B">
      <w:pPr>
        <w:rPr>
          <w:rFonts w:ascii="Arial" w:hAnsi="Arial"/>
          <w:b/>
        </w:rPr>
      </w:pPr>
    </w:p>
    <w:p w14:paraId="16366C23" w14:textId="77777777" w:rsidR="00CC02D2" w:rsidRDefault="00CC02D2" w:rsidP="002E2C5B">
      <w:pPr>
        <w:rPr>
          <w:rFonts w:ascii="Arial" w:hAnsi="Arial"/>
          <w:b/>
        </w:rPr>
      </w:pPr>
    </w:p>
    <w:p w14:paraId="40DF3E13" w14:textId="6D803A3E" w:rsidR="00CC02D2" w:rsidRDefault="00CC02D2" w:rsidP="002E2C5B">
      <w:pPr>
        <w:rPr>
          <w:rFonts w:ascii="Arial" w:hAnsi="Arial"/>
          <w:b/>
        </w:rPr>
      </w:pPr>
    </w:p>
    <w:p w14:paraId="7F46F978" w14:textId="6E42B87D" w:rsidR="006B43A9" w:rsidRDefault="00517E37" w:rsidP="002E2C5B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lastRenderedPageBreak/>
        <w:t>Q</w:t>
      </w:r>
      <w:r w:rsidR="005B3238">
        <w:rPr>
          <w:rFonts w:ascii="Arial" w:hAnsi="Arial"/>
          <w:b/>
        </w:rPr>
        <w:t>uestion 1</w:t>
      </w:r>
      <w:r w:rsidR="00050511">
        <w:rPr>
          <w:rFonts w:ascii="Arial" w:hAnsi="Arial"/>
          <w:b/>
        </w:rPr>
        <w:t>0</w:t>
      </w:r>
      <w:r w:rsidR="002A4043">
        <w:rPr>
          <w:rFonts w:ascii="Arial" w:hAnsi="Arial"/>
          <w:b/>
        </w:rPr>
        <w:tab/>
        <w:t>(</w:t>
      </w:r>
      <w:r w:rsidR="00A07D33">
        <w:rPr>
          <w:rFonts w:ascii="Arial" w:hAnsi="Arial"/>
          <w:b/>
        </w:rPr>
        <w:t>7</w:t>
      </w:r>
      <w:r w:rsidR="00892216">
        <w:rPr>
          <w:rFonts w:ascii="Arial" w:hAnsi="Arial"/>
          <w:b/>
        </w:rPr>
        <w:t xml:space="preserve"> marks: 2, 2, </w:t>
      </w:r>
      <w:proofErr w:type="gramStart"/>
      <w:r w:rsidR="00A07D33">
        <w:rPr>
          <w:rFonts w:ascii="Arial" w:hAnsi="Arial"/>
          <w:b/>
        </w:rPr>
        <w:t>3</w:t>
      </w:r>
      <w:proofErr w:type="gramEnd"/>
      <w:r w:rsidR="002A4043">
        <w:rPr>
          <w:rFonts w:ascii="Arial" w:hAnsi="Arial"/>
          <w:b/>
        </w:rPr>
        <w:t>)</w:t>
      </w:r>
    </w:p>
    <w:p w14:paraId="4D5545D3" w14:textId="77777777" w:rsidR="007853A3" w:rsidRPr="00517E37" w:rsidRDefault="007853A3" w:rsidP="002E2C5B">
      <w:pPr>
        <w:rPr>
          <w:rFonts w:ascii="Arial" w:hAnsi="Arial" w:cs="Arial"/>
          <w:b/>
        </w:rPr>
      </w:pPr>
    </w:p>
    <w:tbl>
      <w:tblPr>
        <w:tblW w:w="10632" w:type="dxa"/>
        <w:tblLook w:val="04A0" w:firstRow="1" w:lastRow="0" w:firstColumn="1" w:lastColumn="0" w:noHBand="0" w:noVBand="1"/>
      </w:tblPr>
      <w:tblGrid>
        <w:gridCol w:w="851"/>
        <w:gridCol w:w="9781"/>
      </w:tblGrid>
      <w:tr w:rsidR="00517E37" w:rsidRPr="003D76C7" w14:paraId="476A4082" w14:textId="77777777" w:rsidTr="0041466D">
        <w:tc>
          <w:tcPr>
            <w:tcW w:w="851" w:type="dxa"/>
            <w:vAlign w:val="center"/>
          </w:tcPr>
          <w:p w14:paraId="19E4B3BA" w14:textId="77777777" w:rsidR="00517E37" w:rsidRPr="003D76C7" w:rsidRDefault="00517E37" w:rsidP="007853A3">
            <w:pPr>
              <w:rPr>
                <w:b/>
                <w:sz w:val="22"/>
                <w:szCs w:val="22"/>
              </w:rPr>
            </w:pPr>
          </w:p>
        </w:tc>
        <w:tc>
          <w:tcPr>
            <w:tcW w:w="9781" w:type="dxa"/>
            <w:vAlign w:val="center"/>
          </w:tcPr>
          <w:p w14:paraId="75CF9CBE" w14:textId="424D7641" w:rsidR="00517E37" w:rsidRPr="00517E37" w:rsidRDefault="00517E37" w:rsidP="007853A3">
            <w:pPr>
              <w:rPr>
                <w:rFonts w:ascii="Arial" w:hAnsi="Arial"/>
              </w:rPr>
            </w:pPr>
            <w:r w:rsidRPr="00517E37">
              <w:rPr>
                <w:rFonts w:ascii="Arial" w:hAnsi="Arial"/>
              </w:rPr>
              <w:t xml:space="preserve">Below is the floor plan for </w:t>
            </w:r>
            <w:proofErr w:type="spellStart"/>
            <w:r w:rsidRPr="00517E37">
              <w:rPr>
                <w:rFonts w:ascii="Arial" w:hAnsi="Arial"/>
              </w:rPr>
              <w:t>M</w:t>
            </w:r>
            <w:r w:rsidR="000E3BE2">
              <w:rPr>
                <w:rFonts w:ascii="Arial" w:hAnsi="Arial"/>
              </w:rPr>
              <w:t>r</w:t>
            </w:r>
            <w:r w:rsidRPr="00517E37">
              <w:rPr>
                <w:rFonts w:ascii="Arial" w:hAnsi="Arial"/>
              </w:rPr>
              <w:t>s</w:t>
            </w:r>
            <w:proofErr w:type="spellEnd"/>
            <w:r w:rsidRPr="00517E37">
              <w:rPr>
                <w:rFonts w:ascii="Arial" w:hAnsi="Arial"/>
              </w:rPr>
              <w:t xml:space="preserve"> Wood’s new holiday house. </w:t>
            </w:r>
          </w:p>
          <w:p w14:paraId="38BD0B60" w14:textId="172ABE8E" w:rsidR="00517E37" w:rsidRPr="003D76C7" w:rsidRDefault="00517E37" w:rsidP="007853A3">
            <w:pPr>
              <w:rPr>
                <w:sz w:val="22"/>
                <w:szCs w:val="22"/>
              </w:rPr>
            </w:pPr>
          </w:p>
        </w:tc>
      </w:tr>
      <w:tr w:rsidR="00517E37" w:rsidRPr="003D76C7" w14:paraId="14FA9701" w14:textId="77777777" w:rsidTr="0041466D">
        <w:trPr>
          <w:trHeight w:val="6016"/>
        </w:trPr>
        <w:tc>
          <w:tcPr>
            <w:tcW w:w="851" w:type="dxa"/>
            <w:vAlign w:val="center"/>
          </w:tcPr>
          <w:p w14:paraId="5239A4E0" w14:textId="77777777" w:rsidR="00517E37" w:rsidRPr="003D76C7" w:rsidRDefault="00517E37" w:rsidP="007853A3">
            <w:pPr>
              <w:rPr>
                <w:b/>
                <w:sz w:val="22"/>
                <w:szCs w:val="22"/>
              </w:rPr>
            </w:pPr>
          </w:p>
        </w:tc>
        <w:tc>
          <w:tcPr>
            <w:tcW w:w="9781" w:type="dxa"/>
          </w:tcPr>
          <w:p w14:paraId="08770390" w14:textId="77777777" w:rsidR="00517E37" w:rsidRDefault="00517E37" w:rsidP="007853A3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94080" behindDoc="0" locked="0" layoutInCell="1" allowOverlap="1" wp14:anchorId="6844991C" wp14:editId="7FAF5B89">
                  <wp:simplePos x="0" y="0"/>
                  <wp:positionH relativeFrom="column">
                    <wp:posOffset>766396</wp:posOffset>
                  </wp:positionH>
                  <wp:positionV relativeFrom="paragraph">
                    <wp:posOffset>60325</wp:posOffset>
                  </wp:positionV>
                  <wp:extent cx="4000500" cy="3307715"/>
                  <wp:effectExtent l="0" t="0" r="0" b="6985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0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D06B26" w14:textId="77777777" w:rsidR="00517E37" w:rsidRDefault="00517E37" w:rsidP="007853A3">
            <w:pPr>
              <w:tabs>
                <w:tab w:val="left" w:pos="1827"/>
              </w:tabs>
              <w:jc w:val="center"/>
              <w:rPr>
                <w:sz w:val="22"/>
                <w:szCs w:val="22"/>
              </w:rPr>
            </w:pPr>
          </w:p>
          <w:p w14:paraId="4EAB87B7" w14:textId="77777777" w:rsidR="00517E37" w:rsidRDefault="00517E37" w:rsidP="007853A3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244785B3" wp14:editId="05579FD1">
                      <wp:simplePos x="0" y="0"/>
                      <wp:positionH relativeFrom="column">
                        <wp:posOffset>2465803</wp:posOffset>
                      </wp:positionH>
                      <wp:positionV relativeFrom="paragraph">
                        <wp:posOffset>7132</wp:posOffset>
                      </wp:positionV>
                      <wp:extent cx="1322363" cy="3040428"/>
                      <wp:effectExtent l="0" t="0" r="11430" b="0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2363" cy="3040428"/>
                                <a:chOff x="0" y="0"/>
                                <a:chExt cx="1040897" cy="2371392"/>
                              </a:xfrm>
                            </wpg:grpSpPr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0" y="0"/>
                                  <a:ext cx="470623" cy="1736612"/>
                                  <a:chOff x="0" y="0"/>
                                  <a:chExt cx="470623" cy="1736612"/>
                                </a:xfrm>
                              </wpg:grpSpPr>
                              <wps:wsp>
                                <wps:cNvPr id="66" name="Straight Connector 66"/>
                                <wps:cNvCnPr/>
                                <wps:spPr>
                                  <a:xfrm>
                                    <a:off x="131275" y="1616044"/>
                                    <a:ext cx="50114" cy="1041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0" y="0"/>
                                    <a:ext cx="470623" cy="1736612"/>
                                    <a:chOff x="0" y="0"/>
                                    <a:chExt cx="470623" cy="1736612"/>
                                  </a:xfrm>
                                </wpg:grpSpPr>
                                <wps:wsp>
                                  <wps:cNvPr id="68" name="Arc 68"/>
                                  <wps:cNvSpPr/>
                                  <wps:spPr>
                                    <a:xfrm rot="9314571">
                                      <a:off x="167489" y="1611517"/>
                                      <a:ext cx="170180" cy="125095"/>
                                    </a:xfrm>
                                    <a:prstGeom prst="arc">
                                      <a:avLst>
                                        <a:gd name="adj1" fmla="val 10042438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9" name="Group 69"/>
                                  <wpg:cNvGrpSpPr/>
                                  <wpg:grpSpPr>
                                    <a:xfrm>
                                      <a:off x="0" y="0"/>
                                      <a:ext cx="470623" cy="1375347"/>
                                      <a:chOff x="0" y="0"/>
                                      <a:chExt cx="470623" cy="1375347"/>
                                    </a:xfrm>
                                  </wpg:grpSpPr>
                                  <wps:wsp>
                                    <wps:cNvPr id="70" name="Arc 70"/>
                                    <wps:cNvSpPr/>
                                    <wps:spPr>
                                      <a:xfrm rot="15862482">
                                        <a:off x="9053" y="1127157"/>
                                        <a:ext cx="291584" cy="204796"/>
                                      </a:xfrm>
                                      <a:prstGeom prst="arc">
                                        <a:avLst>
                                          <a:gd name="adj1" fmla="val 16303237"/>
                                          <a:gd name="adj2" fmla="val 0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Straight Connector 71"/>
                                    <wps:cNvCnPr/>
                                    <wps:spPr>
                                      <a:xfrm flipH="1" flipV="1">
                                        <a:off x="45267" y="1240325"/>
                                        <a:ext cx="90535" cy="135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72" name="Group 72"/>
                                    <wpg:cNvGrpSpPr/>
                                    <wpg:grpSpPr>
                                      <a:xfrm>
                                        <a:off x="0" y="0"/>
                                        <a:ext cx="470623" cy="1357994"/>
                                        <a:chOff x="0" y="0"/>
                                        <a:chExt cx="470623" cy="1357994"/>
                                      </a:xfrm>
                                    </wpg:grpSpPr>
                                    <wpg:grpSp>
                                      <wpg:cNvPr id="73" name="Group 73"/>
                                      <wpg:cNvGrpSpPr/>
                                      <wpg:grpSpPr>
                                        <a:xfrm>
                                          <a:off x="0" y="0"/>
                                          <a:ext cx="470623" cy="560843"/>
                                          <a:chOff x="0" y="0"/>
                                          <a:chExt cx="470623" cy="560843"/>
                                        </a:xfrm>
                                      </wpg:grpSpPr>
                                      <wpg:grpSp>
                                        <wpg:cNvPr id="74" name="Group 7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70623" cy="393512"/>
                                            <a:chOff x="0" y="0"/>
                                            <a:chExt cx="470623" cy="393512"/>
                                          </a:xfrm>
                                        </wpg:grpSpPr>
                                        <wpg:grpSp>
                                          <wpg:cNvPr id="75" name="Group 75"/>
                                          <wpg:cNvGrpSpPr/>
                                          <wpg:grpSpPr>
                                            <a:xfrm>
                                              <a:off x="167489" y="0"/>
                                              <a:ext cx="303134" cy="176543"/>
                                              <a:chOff x="0" y="0"/>
                                              <a:chExt cx="303134" cy="176543"/>
                                            </a:xfrm>
                                          </wpg:grpSpPr>
                                          <wps:wsp>
                                            <wps:cNvPr id="76" name="Arc 76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294238" cy="176543"/>
                                              </a:xfrm>
                                              <a:prstGeom prst="arc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7" name="Straight Connector 77"/>
                                            <wps:cNvCnPr/>
                                            <wps:spPr>
                                              <a:xfrm flipV="1">
                                                <a:off x="149382" y="95062"/>
                                                <a:ext cx="153752" cy="8146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8" name="Arc 78"/>
                                          <wps:cNvSpPr/>
                                          <wps:spPr>
                                            <a:xfrm>
                                              <a:off x="0" y="95062"/>
                                              <a:ext cx="415925" cy="298450"/>
                                            </a:xfrm>
                                            <a:prstGeom prst="arc">
                                              <a:avLst>
                                                <a:gd name="adj1" fmla="val 340522"/>
                                                <a:gd name="adj2" fmla="val 2972988"/>
                                              </a:avLst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" name="Straight Connector 79"/>
                                          <wps:cNvCnPr/>
                                          <wps:spPr>
                                            <a:xfrm>
                                              <a:off x="325924" y="194650"/>
                                              <a:ext cx="90000" cy="6337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80" name="Arc 80"/>
                                        <wps:cNvSpPr/>
                                        <wps:spPr>
                                          <a:xfrm rot="14946597">
                                            <a:off x="174279" y="341768"/>
                                            <a:ext cx="171450" cy="266700"/>
                                          </a:xfrm>
                                          <a:prstGeom prst="arc">
                                            <a:avLst>
                                              <a:gd name="adj1" fmla="val 16011251"/>
                                              <a:gd name="adj2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1" name="Straight Connector 81"/>
                                        <wps:cNvCnPr/>
                                        <wps:spPr>
                                          <a:xfrm flipH="1" flipV="1">
                                            <a:off x="230863" y="393826"/>
                                            <a:ext cx="85725" cy="14478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2" name="Arc 82"/>
                                      <wps:cNvSpPr/>
                                      <wps:spPr>
                                        <a:xfrm rot="16200000">
                                          <a:off x="-99588" y="1004934"/>
                                          <a:ext cx="457200" cy="248920"/>
                                        </a:xfrm>
                                        <a:prstGeom prst="arc">
                                          <a:avLst>
                                            <a:gd name="adj1" fmla="val 19552581"/>
                                            <a:gd name="adj2" fmla="val 0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3" name="Straight Connector 83"/>
                                      <wps:cNvCnPr/>
                                      <wps:spPr>
                                        <a:xfrm flipH="1" flipV="1">
                                          <a:off x="36214" y="973248"/>
                                          <a:ext cx="105652" cy="10819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84" name="Arc 84"/>
                              <wps:cNvSpPr/>
                              <wps:spPr>
                                <a:xfrm>
                                  <a:off x="710697" y="1951022"/>
                                  <a:ext cx="330200" cy="420370"/>
                                </a:xfrm>
                                <a:prstGeom prst="arc">
                                  <a:avLst>
                                    <a:gd name="adj1" fmla="val 16303408"/>
                                    <a:gd name="adj2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Straight Connector 85"/>
                              <wps:cNvCnPr/>
                              <wps:spPr>
                                <a:xfrm flipV="1">
                                  <a:off x="674483" y="1937442"/>
                                  <a:ext cx="212757" cy="2166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id="Group 64" o:spid="_x0000_s1026" style="position:absolute;margin-left:194.15pt;margin-top:.55pt;width:104.1pt;height:239.4pt;z-index:251695104;mso-width-relative:margin;mso-height-relative:margin" coordsize="1040897,23713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">
                      <v:group id="Group 65" o:spid="_x0000_s1027" style="position:absolute;width:470623;height:1736612" coordsize="470623,17366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    <v:line id="Straight Connector 66" o:spid="_x0000_s1028" style="position:absolute;visibility:visible;mso-wrap-style:square" from="131275,1616044" to="181389,17201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fD7sIAAADb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V5Dr9f0g+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qfD7sIAAADbAAAADwAAAAAAAAAAAAAA&#10;AAChAgAAZHJzL2Rvd25yZXYueG1sUEsFBgAAAAAEAAQA+QAAAJADAAAAAA==&#10;" strokecolor="black [3040]"/>
                        <v:group id="Group 67" o:spid="_x0000_s1029" style="position:absolute;width:470623;height:1736612" coordsize="470623,17366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        <v:shape id="Arc 68" o:spid="_x0000_s1030" style="position:absolute;left:167489;top:1611517;width:170180;height:125095;rotation:10173995fd;visibility:visible;mso-wrap-style:square;v-text-anchor:middle" coordsize="170180,1250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2cMKvgAA&#10;ANsAAAAPAAAAZHJzL2Rvd25yZXYueG1sRE/LisIwFN0L8w/hDrgRTRWUUo3iiIpL324vzbWt09yU&#10;Jmr9e7MQXB7OezJrTCkeVLvCsoJ+LwJBnFpdcKbgeFh1YxDOI2ssLZOCFzmYTX9aE0y0ffKOHnuf&#10;iRDCLkEFufdVIqVLczLoerYiDtzV1gZ9gHUmdY3PEG5KOYiikTRYcGjIsaJFTun//m4UdPhUZLdh&#10;nNqTp+Xf+jwvL4OtUu3fZj4G4anxX/HHvdEKRmFs+BJ+gJy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NnDCr4AAADbAAAADwAAAAAAAAAAAAAAAACXAgAAZHJzL2Rvd25yZXYu&#10;eG1sUEsFBgAAAAAEAAQA9QAAAIIDAAAAAA==&#10;" path="m3695,80780nsc-7807,53036,8148,23119,42235,8511,63873,-762,89970,-2556,113572,3607,147508,12468,170180,36074,170180,62547l85090,62548,3695,80780xem3695,80780nfc-7807,53036,8148,23119,42235,8511,63873,-762,89970,-2556,113572,3607,147508,12468,170180,36074,170180,62547e" filled="f" strokecolor="black [3040]">
                            <v:path arrowok="t" o:connecttype="custom" o:connectlocs="3695,80780;42235,8511;113572,3607;170180,62547" o:connectangles="0,0,0,0"/>
                          </v:shape>
                          <v:group id="Group 69" o:spid="_x0000_s1031" style="position:absolute;width:470623;height:1375347" coordsize="470623,137534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      <v:shape id="Arc 70" o:spid="_x0000_s1032" style="position:absolute;left:9053;top:1127157;width:291584;height:204796;rotation:-6266900fd;visibility:visible;mso-wrap-style:square;v-text-anchor:middle" coordsize="291584,2047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IQ4HwQAA&#10;ANsAAAAPAAAAZHJzL2Rvd25yZXYueG1sRE/LasJAFN0X+g/DLXRTzKQKWqKjSIPUjQs13V8yNw/M&#10;3ImZyaP9emdR6PJw3pvdZBoxUOdqywreoxgEcW51zaWC7HqYfYBwHlljY5kU/JCD3fb5aYOJtiOf&#10;abj4UoQQdgkqqLxvEyldXpFBF9mWOHCF7Qz6ALtS6g7HEG4aOY/jpTRYc2iosKXPivLbpTcK0j69&#10;fU+c3b+ydnEqf4u3Zhh6pV5fpv0ahKfJ/4v/3EetYBXWhy/hB8jt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iEOB8EAAADbAAAADwAAAAAAAAAAAAAAAACXAgAAZHJzL2Rvd25y&#10;ZXYueG1sUEsFBgAAAAAEAAQA9QAAAIUDAAAAAA==&#10;" path="m148867,23nsc228170,1198,291584,46687,291584,102398l145792,102398,148867,23xem148867,23nfc228170,1198,291584,46687,291584,102398e" filled="f" strokecolor="black [3040]">
                              <v:path arrowok="t" o:connecttype="custom" o:connectlocs="148867,23;291584,102398" o:connectangles="0,0"/>
                            </v:shape>
                            <v:line id="Straight Connector 71" o:spid="_x0000_s1033" style="position:absolute;flip:x y;visibility:visible;mso-wrap-style:square" from="45267,1240325" to="135802,12539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Y+Y8YAAADbAAAADwAAAGRycy9kb3ducmV2LnhtbESPT2vCQBTE70K/w/IKvYhu7MFKmo2U&#10;VqGe/NPm4O2RfU1Cs2/j7jbGb+8KBY/DzPyGyZaDaUVPzjeWFcymCQji0uqGKwXfX+vJAoQPyBpb&#10;y6TgQh6W+cMow1TbM++pP4RKRAj7FBXUIXSplL6syaCf2o44ej/WGQxRukpqh+cIN618TpK5NNhw&#10;XKixo/eayt/Dn1HQLSo33552yar46I+bMRWuMGulnh6Ht1cQgYZwD/+3P7WClxncvsQfIP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WGPmPGAAAA2wAAAA8AAAAAAAAA&#10;AAAAAAAAoQIAAGRycy9kb3ducmV2LnhtbFBLBQYAAAAABAAEAPkAAACUAwAAAAA=&#10;" strokecolor="black [3040]"/>
                            <v:group id="Group 72" o:spid="_x0000_s1034" style="position:absolute;width:470623;height:1357994" coordsize="470623,13579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          <v:group id="Group 73" o:spid="_x0000_s1035" style="position:absolute;width:470623;height:560843" coordsize="470623,5608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            <v:group id="Group 74" o:spid="_x0000_s1036" style="position:absolute;width:470623;height:393512" coordsize="470623,3935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                <v:group id="Group 75" o:spid="_x0000_s1037" style="position:absolute;left:167489;width:303134;height:176543" coordsize="303134,176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                  <v:shape id="Arc 76" o:spid="_x0000_s1038" style="position:absolute;width:294238;height:176543;visibility:visible;mso-wrap-style:square;v-text-anchor:middle" coordsize="294238,1765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S4LuxQAA&#10;ANsAAAAPAAAAZHJzL2Rvd25yZXYueG1sRI9Pa8JAFMTvQr/D8gredNMerETXIIGWWnqo/w7enrvP&#10;JDT7NmQ3Gvvpu4LgcZiZ3zDzrLe1OFPrK8cKXsYJCGLtTMWFgt32fTQF4QOywdoxKbiSh2zxNJhj&#10;atyF13TehEJECPsUFZQhNKmUXpdk0Y9dQxy9k2sthijbQpoWLxFua/maJBNpseK4UGJDeUn6d9NZ&#10;BXm3+vmo/jrfdLJIvr8Oen+8aqWGz/1yBiJQHx7he/vTKHibwO1L/AFy8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Lgu7FAAAA2wAAAA8AAAAAAAAAAAAAAAAAlwIAAGRycy9k&#10;b3ducmV2LnhtbFBLBQYAAAAABAAEAPUAAACJAwAAAAA=&#10;" path="m147119,0nsc228371,,294238,39521,294238,88272l147119,88272,147119,0xem147119,0nfc228371,,294238,39521,294238,88272e" filled="f" strokecolor="black [3040]">
                                      <v:path arrowok="t" o:connecttype="custom" o:connectlocs="147119,0;294238,88272" o:connectangles="0,0"/>
                                    </v:shape>
                                    <v:line id="Straight Connector 77" o:spid="_x0000_s1039" style="position:absolute;flip:y;visibility:visible;mso-wrap-style:square" from="149382,95062" to="303134,1765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gxae8MAAADbAAAADwAAAGRycy9kb3ducmV2LnhtbESPT4vCMBTE74LfITzBm6Z6sNI1yiII&#10;souiVQ97ezSvf9jmpTTRdr/9RhA8DjPzG2a16U0tHtS6yrKC2TQCQZxZXXGh4HrZTZYgnEfWWFsm&#10;BX/kYLMeDlaYaNvxmR6pL0SAsEtQQel9k0jpspIMuqltiIOX29agD7ItpG6xC3BTy3kULaTBisNC&#10;iQ1tS8p+07tRkLt7s/25aZ/HX4fzIf8ujtidlBqP+s8PEJ56/w6/2nutII7h+SX8ALn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MWnvDAAAA2wAAAA8AAAAAAAAAAAAA&#10;AAAAoQIAAGRycy9kb3ducmV2LnhtbFBLBQYAAAAABAAEAPkAAACRAwAAAAA=&#10;" strokecolor="black [3040]"/>
                                  </v:group>
                                  <v:shape id="Arc 78" o:spid="_x0000_s1040" style="position:absolute;top:95062;width:415925;height:298450;visibility:visible;mso-wrap-style:square;v-text-anchor:middle" coordsize="415925,298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KWVYwQAA&#10;ANsAAAAPAAAAZHJzL2Rvd25yZXYueG1sRE89b8IwEN0r8R+sQ2IrDiBRFDCoVEJAmaAdGC/xkYTG&#10;59Q2JP33eKjE+PS+F6vO1OJOzleWFYyGCQji3OqKCwXfX5vXGQgfkDXWlknBH3lYLXsvC0y1bflI&#10;91MoRAxhn6KCMoQmldLnJRn0Q9sQR+5incEQoSukdtjGcFPLcZJMpcGKY0OJDX2UlP+cbkbB9XI8&#10;u3Z7Ha/R/Gb7zGaTT3NQatDv3ucgAnXhKf5377SCtzg2fok/QC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CllWMEAAADbAAAADwAAAAAAAAAAAAAAAACXAgAAZHJzL2Rvd25y&#10;ZXYueG1sUEsFBgAAAAAEAAQA9QAAAIUDAAAAAA==&#10;" path="m413959,169697nsc405411,213984,369640,253187,316490,276519l207963,149225,413959,169697xem413959,169697nfc405411,213984,369640,253187,316490,276519e" filled="f" strokecolor="black [3040]">
                                    <v:path arrowok="t" o:connecttype="custom" o:connectlocs="413959,169697;316490,276519" o:connectangles="0,0"/>
                                  </v:shape>
                                  <v:line id="Straight Connector 79" o:spid="_x0000_s1041" style="position:absolute;visibility:visible;mso-wrap-style:square" from="325924,194650" to="415924,2580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uHBQcMAAADbAAAADwAAAGRycy9kb3ducmV2LnhtbESPQWsCMRSE7wX/Q3hCb5q1pdrdGkVK&#10;S0VP2u79sXnuLm5e1iTV9N8bQehxmJlvmPkymk6cyfnWsoLJOANBXFndcq3g5/tz9ArCB2SNnWVS&#10;8EcelovBwxwLbS+8o/M+1CJB2BeooAmhL6T0VUMG/dj2xMk7WGcwJOlqqR1eEtx08inLptJgy2mh&#10;wZ7eG6qO+1+TKJPyZOTXMcdy47bu43kaX+JJqcdhXL2BCBTDf/jeXmsFsxxuX9IPkIsr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7hwUHDAAAA2wAAAA8AAAAAAAAAAAAA&#10;AAAAoQIAAGRycy9kb3ducmV2LnhtbFBLBQYAAAAABAAEAPkAAACRAwAAAAA=&#10;" strokecolor="black [3040]"/>
                                </v:group>
                                <v:shape id="Arc 80" o:spid="_x0000_s1042" style="position:absolute;left:174279;top:341768;width:171450;height:266700;rotation:-7267290fd;visibility:visible;mso-wrap-style:square;v-text-anchor:middle" coordsize="171450,266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wzg/vwAA&#10;ANsAAAAPAAAAZHJzL2Rvd25yZXYueG1sRE/LisIwFN0L/kO4gjtNLVKkGkVEQZyF+MD1tbnTlmlu&#10;QhO1/v1kIbg8nPdi1ZlGPKn1tWUFk3ECgriwuuZSwfWyG81A+ICssbFMCt7kYbXs9xaYa/viEz3P&#10;oRQxhH2OCqoQXC6lLyoy6MfWEUfu17YGQ4RtKXWLrxhuGpkmSSYN1hwbKnS0qaj4Oz+Mgls23V1+&#10;HlfXnZLt8XBPD0eXZkoNB916DiJQF77ij3uvFczi+vgl/gC5/A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zDOD+/AAAA2wAAAA8AAAAAAAAAAAAAAAAAlwIAAGRycy9kb3ducmV2&#10;LnhtbFBLBQYAAAAABAAEAPUAAACDAwAAAAA=&#10;" path="m78423,485nsc109313,-3623,139223,18534,156641,58430,166291,80532,171450,106633,171450,133351l85725,133350,78423,485xem78423,485nfc109313,-3623,139223,18534,156641,58430,166291,80532,171450,106633,171450,133351e" filled="f" strokecolor="black [3040]">
                                  <v:path arrowok="t" o:connecttype="custom" o:connectlocs="78423,485;156641,58430;171450,133351" o:connectangles="0,0,0"/>
                                </v:shape>
                                <v:line id="Straight Connector 81" o:spid="_x0000_s1043" style="position:absolute;flip:x y;visibility:visible;mso-wrap-style:square" from="230863,393826" to="316588,5386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NORMUAAADbAAAADwAAAGRycy9kb3ducmV2LnhtbESPT2vCQBTE74LfYXmFXqRu7EFC6iql&#10;KujJP20OvT2yr0lo9m3cXWP89q4geBxm5jfMbNGbRnTkfG1ZwWScgCAurK65VPDzvX5LQfiArLGx&#10;TAqu5GExHw5mmGl74QN1x1CKCGGfoYIqhDaT0hcVGfRj2xJH7886gyFKV0rt8BLhppHvSTKVBmuO&#10;CxW29FVR8X88GwVtWrrp7rRPVvmy+92OKHe5WSv1+tJ/foAI1Idn+NHeaAXpBO5f4g+Q8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FNORMUAAADbAAAADwAAAAAAAAAA&#10;AAAAAAChAgAAZHJzL2Rvd25yZXYueG1sUEsFBgAAAAAEAAQA+QAAAJMDAAAAAA==&#10;" strokecolor="black [3040]"/>
                              </v:group>
                              <v:shape id="Arc 82" o:spid="_x0000_s1044" style="position:absolute;left:-99588;top:1004934;width:457200;height:248920;rotation:-90;visibility:visible;mso-wrap-style:square;v-text-anchor:middle" coordsize="457200,2489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Y1UxAAA&#10;ANsAAAAPAAAAZHJzL2Rvd25yZXYueG1sRI9Ba8JAFITvQv/D8gq96UYLJURXUVvBQyloS9HbI/vM&#10;BrNvQ/ap8d93C4Ueh5n5hpktet+oK3WxDmxgPMpAEZfB1lwZ+PrcDHNQUZAtNoHJwJ0iLOYPgxkW&#10;Ntx4R9e9VCpBOBZowIm0hdaxdOQxjkJLnLxT6DxKkl2lbYe3BPeNnmTZi/ZYc1pw2NLaUXneX7yB&#10;19378VlyOXxvxK0u6zOFt+OHMU+P/XIKSqiX//Bfe2sN5BP4/ZJ+gJ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+mNVMQAAADbAAAADwAAAAAAAAAAAAAAAACXAgAAZHJzL2Rv&#10;d25yZXYueG1sUEsFBgAAAAAEAAQA9QAAAIgDAAAAAA==&#10;" path="m371777,27435nsc425783,51059,457200,86742,457200,124460l228600,124460,371777,27435xem371777,27435nfc425783,51059,457200,86742,457200,124460e" filled="f" strokecolor="black [3040]">
                                <v:path arrowok="t" o:connecttype="custom" o:connectlocs="371777,27435;457200,124460" o:connectangles="0,0"/>
                              </v:shape>
                              <v:line id="Straight Connector 83" o:spid="_x0000_s1045" style="position:absolute;flip:x y;visibility:visible;mso-wrap-style:square" from="36214,973248" to="141866,10814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811qMQAAADbAAAADwAAAGRycy9kb3ducmV2LnhtbESPQWvCQBSE7wX/w/IEL6VuakFC6ipi&#10;FdqTVZtDb4/sMwlm38bdbYz/3hUKHoeZ+YaZLXrTiI6cry0reB0nIIgLq2suFfwcNi8pCB+QNTaW&#10;ScGVPCzmg6cZZtpeeEfdPpQiQthnqKAKoc2k9EVFBv3YtsTRO1pnMETpSqkdXiLcNHKSJFNpsOa4&#10;UGFLq4qK0/7PKGjT0k235+9knX90v1/PlLvcbJQaDfvlO4hAfXiE/9ufWkH6Bvcv8QfI+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zXWoxAAAANsAAAAPAAAAAAAAAAAA&#10;AAAAAKECAABkcnMvZG93bnJldi54bWxQSwUGAAAAAAQABAD5AAAAkgMAAAAA&#10;" strokecolor="black [3040]"/>
                            </v:group>
                          </v:group>
                        </v:group>
                      </v:group>
                      <v:shape id="Arc 84" o:spid="_x0000_s1046" style="position:absolute;left:710697;top:1951022;width:330200;height:420370;visibility:visible;mso-wrap-style:square;v-text-anchor:middle" coordsize="330200,4203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oW/WxQAA&#10;ANsAAAAPAAAAZHJzL2Rvd25yZXYueG1sRI/NasMwEITvgb6D2EIvpZHzZ4xrOZjQQkoIoUl6X6yt&#10;bWqtjKU6zttHhUKOw8x8w2Tr0bRioN41lhXMphEI4tLqhisF59P7SwLCeWSNrWVScCUH6/xhkmGq&#10;7YU/aTj6SgQIuxQV1N53qZSurMmgm9qOOHjftjfog+wrqXu8BLhp5TyKYmmw4bBQY0ebmsqf469R&#10;cCi/5h/Fdu/edoV/jlfJsGivg1JPj2PxCsLT6O/h//ZWK0iW8Pcl/ACZ3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hb9bFAAAA2wAAAA8AAAAAAAAAAAAAAAAAlwIAAGRycy9k&#10;b3ducmV2LnhtbFBLBQYAAAAABAAEAPUAAACJAwAAAAA=&#10;" path="m171420,154nsc260078,4478,330200,97233,330200,210185l165100,210185,171420,154xem171420,154nfc260078,4478,330200,97233,330200,210185e" filled="f" strokecolor="black [3040]">
                        <v:path arrowok="t" o:connecttype="custom" o:connectlocs="171420,154;330200,210185" o:connectangles="0,0"/>
                      </v:shape>
                      <v:line id="Straight Connector 85" o:spid="_x0000_s1047" style="position:absolute;flip:y;visibility:visible;mso-wrap-style:square" from="674483,1937442" to="887240,2154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cRsMUAAADbAAAADwAAAGRycy9kb3ducmV2LnhtbESPT2vCQBTE7wW/w/IEb81GoVaiqxRB&#10;kEqkSduDt0f25Q/Nvg3Z1cRv7xYKPQ4z8xtmsxtNK27Uu8aygnkUgyAurG64UvD1eXhegXAeWWNr&#10;mRTcycFuO3naYKLtwBndcl+JAGGXoILa+y6R0hU1GXSR7YiDV9reoA+yr6TucQhw08pFHC+lwYbD&#10;Qo0d7WsqfvKrUVC6a7e/fGtfvr6nWVqeqjMOH0rNpuPbGoSn0f+H/9pHrWD1Ar9fwg+Q2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EcRsMUAAADbAAAADwAAAAAAAAAA&#10;AAAAAAChAgAAZHJzL2Rvd25yZXYueG1sUEsFBgAAAAAEAAQA+QAAAJMDAAAAAA==&#10;" strokecolor="black [3040]"/>
                    </v:group>
                  </w:pict>
                </mc:Fallback>
              </mc:AlternateContent>
            </w:r>
          </w:p>
          <w:p w14:paraId="25825B70" w14:textId="77777777" w:rsidR="00517E37" w:rsidRPr="003D76C7" w:rsidRDefault="00517E37" w:rsidP="007853A3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9DB4A8" wp14:editId="0D9AD0F2">
                      <wp:simplePos x="0" y="0"/>
                      <wp:positionH relativeFrom="column">
                        <wp:posOffset>2511263</wp:posOffset>
                      </wp:positionH>
                      <wp:positionV relativeFrom="paragraph">
                        <wp:posOffset>2881043</wp:posOffset>
                      </wp:positionV>
                      <wp:extent cx="983848" cy="34724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3848" cy="347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0F16A5" w14:textId="77777777" w:rsidR="00645CDE" w:rsidRDefault="00645CDE" w:rsidP="00517E37">
                                  <w:r>
                                    <w:t>Scale 1: 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40" type="#_x0000_t202" style="position:absolute;left:0;text-align:left;margin-left:197.75pt;margin-top:226.85pt;width:77.45pt;height:2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" filled="f" stroked="f" strokeweight=".5pt">
                      <v:textbox>
                        <w:txbxContent>
                          <w:p w14:paraId="6C0F16A5" w14:textId="77777777" w:rsidR="00645CDE" w:rsidRDefault="00645CDE" w:rsidP="00517E37">
                            <w:r>
                              <w:t>Scale 1: 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7E37" w14:paraId="30824389" w14:textId="77777777" w:rsidTr="0041466D">
        <w:trPr>
          <w:trHeight w:val="2154"/>
        </w:trPr>
        <w:tc>
          <w:tcPr>
            <w:tcW w:w="851" w:type="dxa"/>
          </w:tcPr>
          <w:p w14:paraId="6C7FC77E" w14:textId="77777777" w:rsidR="00517E37" w:rsidRPr="00517E37" w:rsidRDefault="00517E37" w:rsidP="00517E37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9781" w:type="dxa"/>
          </w:tcPr>
          <w:p w14:paraId="7D152D92" w14:textId="77777777" w:rsidR="00517E37" w:rsidRPr="00517E37" w:rsidRDefault="00517E37" w:rsidP="007853A3">
            <w:pPr>
              <w:rPr>
                <w:rFonts w:ascii="Arial" w:hAnsi="Arial"/>
                <w:sz w:val="22"/>
                <w:szCs w:val="22"/>
              </w:rPr>
            </w:pPr>
            <w:r w:rsidRPr="00517E37">
              <w:rPr>
                <w:rFonts w:ascii="Arial" w:hAnsi="Arial"/>
                <w:sz w:val="22"/>
                <w:szCs w:val="22"/>
              </w:rPr>
              <w:t>Using the scale given, find the area of the garage</w:t>
            </w:r>
          </w:p>
        </w:tc>
      </w:tr>
      <w:tr w:rsidR="00517E37" w14:paraId="769011D7" w14:textId="77777777" w:rsidTr="0041466D">
        <w:trPr>
          <w:trHeight w:val="2154"/>
        </w:trPr>
        <w:tc>
          <w:tcPr>
            <w:tcW w:w="851" w:type="dxa"/>
          </w:tcPr>
          <w:p w14:paraId="10659E3D" w14:textId="77777777" w:rsidR="00517E37" w:rsidRPr="00517E37" w:rsidRDefault="00517E37" w:rsidP="00517E37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9781" w:type="dxa"/>
          </w:tcPr>
          <w:p w14:paraId="257437DE" w14:textId="07577C70" w:rsidR="00517E37" w:rsidRPr="00517E37" w:rsidRDefault="000E3BE2" w:rsidP="007853A3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Mrs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Wood</w:t>
            </w:r>
            <w:r w:rsidR="00517E37" w:rsidRPr="00517E37">
              <w:rPr>
                <w:rFonts w:ascii="Arial" w:hAnsi="Arial"/>
                <w:sz w:val="22"/>
                <w:szCs w:val="22"/>
              </w:rPr>
              <w:t xml:space="preserve"> decides that she wants to concrete the floor of the garage. If concrete costs $21.20 per square </w:t>
            </w:r>
            <w:proofErr w:type="spellStart"/>
            <w:r w:rsidR="00517E37" w:rsidRPr="00517E37">
              <w:rPr>
                <w:rFonts w:ascii="Arial" w:hAnsi="Arial"/>
                <w:sz w:val="22"/>
                <w:szCs w:val="22"/>
              </w:rPr>
              <w:t>metre</w:t>
            </w:r>
            <w:proofErr w:type="spellEnd"/>
            <w:r w:rsidR="00517E37" w:rsidRPr="00517E37">
              <w:rPr>
                <w:rFonts w:ascii="Arial" w:hAnsi="Arial"/>
                <w:sz w:val="22"/>
                <w:szCs w:val="22"/>
              </w:rPr>
              <w:t>, how much will it cost to complete?</w:t>
            </w:r>
          </w:p>
        </w:tc>
      </w:tr>
      <w:tr w:rsidR="00517E37" w14:paraId="48866E5C" w14:textId="77777777" w:rsidTr="0041466D">
        <w:trPr>
          <w:trHeight w:val="2154"/>
        </w:trPr>
        <w:tc>
          <w:tcPr>
            <w:tcW w:w="851" w:type="dxa"/>
          </w:tcPr>
          <w:p w14:paraId="10096F47" w14:textId="77777777" w:rsidR="00517E37" w:rsidRPr="00517E37" w:rsidRDefault="00517E37" w:rsidP="00517E37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9781" w:type="dxa"/>
          </w:tcPr>
          <w:p w14:paraId="54FEA82B" w14:textId="77777777" w:rsidR="00517E37" w:rsidRPr="00517E37" w:rsidRDefault="00517E37" w:rsidP="007853A3">
            <w:pPr>
              <w:rPr>
                <w:rFonts w:ascii="Arial" w:hAnsi="Arial"/>
                <w:sz w:val="22"/>
                <w:szCs w:val="22"/>
              </w:rPr>
            </w:pPr>
            <w:r w:rsidRPr="00517E37">
              <w:rPr>
                <w:rFonts w:ascii="Arial" w:hAnsi="Arial"/>
                <w:sz w:val="22"/>
                <w:szCs w:val="22"/>
              </w:rPr>
              <w:t xml:space="preserve">The bathroom, laundry and </w:t>
            </w:r>
            <w:proofErr w:type="spellStart"/>
            <w:r w:rsidRPr="00517E37">
              <w:rPr>
                <w:rFonts w:ascii="Arial" w:hAnsi="Arial"/>
                <w:sz w:val="22"/>
                <w:szCs w:val="22"/>
              </w:rPr>
              <w:t>ensuite</w:t>
            </w:r>
            <w:proofErr w:type="spellEnd"/>
            <w:r w:rsidRPr="00517E37">
              <w:rPr>
                <w:rFonts w:ascii="Arial" w:hAnsi="Arial"/>
                <w:sz w:val="22"/>
                <w:szCs w:val="22"/>
              </w:rPr>
              <w:t xml:space="preserve"> </w:t>
            </w:r>
            <w:r w:rsidRPr="00517E37">
              <w:rPr>
                <w:rFonts w:ascii="Arial" w:hAnsi="Arial"/>
              </w:rPr>
              <w:t>are to be tiled, with tiles costing $41.40/m</w:t>
            </w:r>
            <w:r w:rsidRPr="00517E37">
              <w:rPr>
                <w:rFonts w:ascii="Arial" w:hAnsi="Arial"/>
                <w:vertAlign w:val="superscript"/>
              </w:rPr>
              <w:t>2</w:t>
            </w:r>
            <w:r w:rsidRPr="00517E37">
              <w:rPr>
                <w:rFonts w:ascii="Arial" w:hAnsi="Arial"/>
              </w:rPr>
              <w:t>. How much will it cost to buy tiles?</w:t>
            </w:r>
            <w:r w:rsidRPr="00517E37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</w:tbl>
    <w:p w14:paraId="60DD5B37" w14:textId="77777777" w:rsidR="006B43A9" w:rsidRDefault="006B43A9" w:rsidP="002E2C5B">
      <w:pPr>
        <w:rPr>
          <w:rFonts w:ascii="Arial" w:hAnsi="Arial" w:cs="Arial"/>
          <w:b/>
        </w:rPr>
      </w:pPr>
    </w:p>
    <w:p w14:paraId="2701391B" w14:textId="77777777" w:rsidR="006B43A9" w:rsidRDefault="006B43A9" w:rsidP="002E2C5B">
      <w:pPr>
        <w:rPr>
          <w:rFonts w:ascii="Arial" w:hAnsi="Arial" w:cs="Arial"/>
          <w:b/>
        </w:rPr>
      </w:pPr>
    </w:p>
    <w:p w14:paraId="7B2FFF13" w14:textId="77777777" w:rsidR="006B43A9" w:rsidRDefault="006B43A9" w:rsidP="002E2C5B">
      <w:pPr>
        <w:rPr>
          <w:rFonts w:ascii="Arial" w:hAnsi="Arial" w:cs="Arial"/>
          <w:b/>
        </w:rPr>
      </w:pPr>
    </w:p>
    <w:p w14:paraId="11F10ACB" w14:textId="77777777" w:rsidR="00621194" w:rsidRDefault="00621194">
      <w:pPr>
        <w:spacing w:after="200"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10F1809" w14:textId="4F994F6B" w:rsidR="00050511" w:rsidRDefault="00050511" w:rsidP="00050511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lastRenderedPageBreak/>
        <w:t>Q</w:t>
      </w:r>
      <w:r>
        <w:rPr>
          <w:rFonts w:ascii="Arial" w:hAnsi="Arial"/>
          <w:b/>
        </w:rPr>
        <w:t>uestion 11</w:t>
      </w:r>
      <w:r w:rsidR="0041466D">
        <w:rPr>
          <w:rFonts w:ascii="Arial" w:hAnsi="Arial"/>
          <w:b/>
        </w:rPr>
        <w:tab/>
        <w:t>(4</w:t>
      </w:r>
      <w:r>
        <w:rPr>
          <w:rFonts w:ascii="Arial" w:hAnsi="Arial"/>
          <w:b/>
        </w:rPr>
        <w:t xml:space="preserve"> marks</w:t>
      </w:r>
      <w:r w:rsidR="0041466D">
        <w:rPr>
          <w:rFonts w:ascii="Arial" w:hAnsi="Arial"/>
          <w:b/>
        </w:rPr>
        <w:t xml:space="preserve"> – 1, 3</w:t>
      </w:r>
      <w:r>
        <w:rPr>
          <w:rFonts w:ascii="Arial" w:hAnsi="Arial"/>
          <w:b/>
        </w:rPr>
        <w:t>)</w:t>
      </w:r>
    </w:p>
    <w:p w14:paraId="1B19F2C1" w14:textId="08B05D50" w:rsidR="00050511" w:rsidRDefault="00AF2AE3" w:rsidP="00050511">
      <w:pPr>
        <w:pStyle w:val="ListParagraph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What is the shape</w:t>
      </w:r>
      <w:r w:rsidR="00050511">
        <w:rPr>
          <w:rFonts w:ascii="Arial" w:hAnsi="Arial"/>
        </w:rPr>
        <w:t xml:space="preserve"> of the front elevation (face A)</w:t>
      </w:r>
      <w:r>
        <w:rPr>
          <w:rFonts w:ascii="Arial" w:hAnsi="Arial"/>
        </w:rPr>
        <w:t>?</w:t>
      </w:r>
    </w:p>
    <w:p w14:paraId="61339DAE" w14:textId="05A25D5E" w:rsidR="00050511" w:rsidRDefault="00050511" w:rsidP="00050511">
      <w:pPr>
        <w:rPr>
          <w:rFonts w:ascii="Arial" w:hAnsi="Arial"/>
        </w:rPr>
      </w:pPr>
      <w:r>
        <w:rPr>
          <w:rFonts w:ascii="Arial" w:hAnsi="Arial"/>
          <w:b/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3EC9D662" wp14:editId="34EA7C89">
            <wp:simplePos x="0" y="0"/>
            <wp:positionH relativeFrom="column">
              <wp:posOffset>-587729</wp:posOffset>
            </wp:positionH>
            <wp:positionV relativeFrom="paragraph">
              <wp:posOffset>131445</wp:posOffset>
            </wp:positionV>
            <wp:extent cx="3153410" cy="1934845"/>
            <wp:effectExtent l="0" t="0" r="8890" b="8255"/>
            <wp:wrapNone/>
            <wp:docPr id="17" name="Picture 17" descr="Description: 3959f66f54e9025873d01095d1d028413a05843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escription: 3959f66f54e9025873d01095d1d028413a05843f.gif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4F754" w14:textId="77777777" w:rsidR="00050511" w:rsidRDefault="00050511" w:rsidP="00050511">
      <w:pPr>
        <w:rPr>
          <w:rFonts w:ascii="Arial" w:hAnsi="Arial"/>
        </w:rPr>
      </w:pPr>
    </w:p>
    <w:p w14:paraId="4F010032" w14:textId="77777777" w:rsidR="00050511" w:rsidRDefault="00050511" w:rsidP="00050511">
      <w:pPr>
        <w:rPr>
          <w:rFonts w:ascii="Arial" w:hAnsi="Arial"/>
        </w:rPr>
      </w:pPr>
    </w:p>
    <w:p w14:paraId="74715E38" w14:textId="77777777" w:rsidR="00050511" w:rsidRDefault="00050511" w:rsidP="00050511">
      <w:pPr>
        <w:rPr>
          <w:rFonts w:ascii="Arial" w:hAnsi="Arial"/>
        </w:rPr>
      </w:pPr>
    </w:p>
    <w:p w14:paraId="3C38854D" w14:textId="77777777" w:rsidR="00050511" w:rsidRDefault="00050511" w:rsidP="00050511">
      <w:pPr>
        <w:rPr>
          <w:rFonts w:ascii="Arial" w:hAnsi="Arial"/>
        </w:rPr>
      </w:pPr>
    </w:p>
    <w:p w14:paraId="5F5EB7A8" w14:textId="77777777" w:rsidR="00050511" w:rsidRDefault="00050511" w:rsidP="00050511">
      <w:pPr>
        <w:rPr>
          <w:rFonts w:ascii="Arial" w:hAnsi="Arial"/>
        </w:rPr>
      </w:pPr>
    </w:p>
    <w:p w14:paraId="4FB89C52" w14:textId="77777777" w:rsidR="00050511" w:rsidRDefault="00050511" w:rsidP="00050511">
      <w:pPr>
        <w:rPr>
          <w:rFonts w:ascii="Arial" w:hAnsi="Arial"/>
        </w:rPr>
      </w:pPr>
    </w:p>
    <w:p w14:paraId="7851CC07" w14:textId="77777777" w:rsidR="00050511" w:rsidRDefault="00050511" w:rsidP="00050511">
      <w:pPr>
        <w:rPr>
          <w:rFonts w:ascii="Arial" w:hAnsi="Arial"/>
        </w:rPr>
      </w:pPr>
    </w:p>
    <w:p w14:paraId="0A11DF0D" w14:textId="77777777" w:rsidR="00401EEF" w:rsidRDefault="00401EEF" w:rsidP="00050511">
      <w:pPr>
        <w:rPr>
          <w:rFonts w:ascii="Arial" w:hAnsi="Arial"/>
        </w:rPr>
      </w:pPr>
    </w:p>
    <w:p w14:paraId="6AA6A440" w14:textId="77777777" w:rsidR="00401EEF" w:rsidRDefault="00401EEF" w:rsidP="00050511">
      <w:pPr>
        <w:rPr>
          <w:rFonts w:ascii="Arial" w:hAnsi="Arial"/>
        </w:rPr>
      </w:pPr>
    </w:p>
    <w:p w14:paraId="0ECCAF65" w14:textId="77777777" w:rsidR="00050511" w:rsidRDefault="00050511" w:rsidP="00050511">
      <w:pPr>
        <w:rPr>
          <w:rFonts w:ascii="Arial" w:hAnsi="Arial"/>
        </w:rPr>
      </w:pPr>
    </w:p>
    <w:p w14:paraId="5D7175E7" w14:textId="77777777" w:rsidR="00050511" w:rsidRDefault="00050511" w:rsidP="00050511">
      <w:pPr>
        <w:rPr>
          <w:rFonts w:ascii="Arial" w:hAnsi="Arial"/>
        </w:rPr>
      </w:pPr>
    </w:p>
    <w:p w14:paraId="64C5124E" w14:textId="77777777" w:rsidR="00050511" w:rsidRDefault="00050511" w:rsidP="00050511">
      <w:pPr>
        <w:rPr>
          <w:rFonts w:ascii="Arial" w:hAnsi="Arial"/>
        </w:rPr>
      </w:pPr>
    </w:p>
    <w:p w14:paraId="775C300C" w14:textId="77777777" w:rsidR="00050511" w:rsidRDefault="00050511" w:rsidP="00050511">
      <w:pPr>
        <w:rPr>
          <w:rFonts w:ascii="Arial" w:hAnsi="Arial"/>
        </w:rPr>
      </w:pPr>
    </w:p>
    <w:p w14:paraId="750D2B5D" w14:textId="77777777" w:rsidR="00050511" w:rsidRPr="00050511" w:rsidRDefault="00050511" w:rsidP="00050511">
      <w:pPr>
        <w:rPr>
          <w:rFonts w:ascii="Arial" w:hAnsi="Arial"/>
        </w:rPr>
      </w:pPr>
    </w:p>
    <w:p w14:paraId="01C48D38" w14:textId="4401ED1B" w:rsidR="00050511" w:rsidRPr="00050511" w:rsidRDefault="00050511" w:rsidP="00050511">
      <w:pPr>
        <w:pStyle w:val="ListParagraph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Draw the net of the 3-dimensional shape</w:t>
      </w:r>
    </w:p>
    <w:p w14:paraId="4D8295A7" w14:textId="04E94FAD" w:rsidR="00050511" w:rsidRDefault="00050511" w:rsidP="00050511">
      <w:pPr>
        <w:rPr>
          <w:rFonts w:ascii="Arial" w:hAnsi="Arial"/>
          <w:b/>
        </w:rPr>
      </w:pPr>
    </w:p>
    <w:p w14:paraId="25B402B5" w14:textId="77777777" w:rsidR="00050511" w:rsidRDefault="00050511" w:rsidP="00050511">
      <w:pPr>
        <w:rPr>
          <w:rFonts w:ascii="Arial" w:hAnsi="Arial"/>
          <w:b/>
        </w:rPr>
      </w:pPr>
    </w:p>
    <w:p w14:paraId="7403B1D9" w14:textId="77777777" w:rsidR="00050511" w:rsidRDefault="00050511" w:rsidP="002E2C5B">
      <w:pPr>
        <w:rPr>
          <w:rFonts w:ascii="Arial" w:hAnsi="Arial" w:cs="Arial"/>
          <w:b/>
        </w:rPr>
      </w:pPr>
    </w:p>
    <w:p w14:paraId="76BF1857" w14:textId="77777777" w:rsidR="00621194" w:rsidRDefault="00621194" w:rsidP="002E2C5B">
      <w:pPr>
        <w:rPr>
          <w:rFonts w:ascii="Arial" w:hAnsi="Arial" w:cs="Arial"/>
          <w:b/>
        </w:rPr>
      </w:pPr>
    </w:p>
    <w:p w14:paraId="4CCAB5B6" w14:textId="77777777" w:rsidR="00050511" w:rsidRDefault="00050511" w:rsidP="002E2C5B">
      <w:pPr>
        <w:rPr>
          <w:rFonts w:ascii="Arial" w:hAnsi="Arial" w:cs="Arial"/>
          <w:b/>
        </w:rPr>
      </w:pPr>
    </w:p>
    <w:p w14:paraId="6737D6CD" w14:textId="77777777" w:rsidR="00621194" w:rsidRDefault="00621194" w:rsidP="002E2C5B">
      <w:pPr>
        <w:rPr>
          <w:rFonts w:ascii="Arial" w:hAnsi="Arial" w:cs="Arial"/>
          <w:b/>
        </w:rPr>
      </w:pPr>
    </w:p>
    <w:p w14:paraId="64385422" w14:textId="77777777" w:rsidR="00621194" w:rsidRDefault="00621194" w:rsidP="002E2C5B">
      <w:pPr>
        <w:rPr>
          <w:rFonts w:ascii="Arial" w:hAnsi="Arial" w:cs="Arial"/>
          <w:b/>
        </w:rPr>
      </w:pPr>
    </w:p>
    <w:p w14:paraId="7674B7E1" w14:textId="77777777" w:rsidR="00621194" w:rsidRDefault="00621194" w:rsidP="002E2C5B">
      <w:pPr>
        <w:rPr>
          <w:rFonts w:ascii="Arial" w:hAnsi="Arial" w:cs="Arial"/>
          <w:b/>
        </w:rPr>
      </w:pPr>
    </w:p>
    <w:p w14:paraId="43C7EA15" w14:textId="77777777" w:rsidR="00050511" w:rsidRDefault="00050511" w:rsidP="002E2C5B">
      <w:pPr>
        <w:rPr>
          <w:rFonts w:ascii="Arial" w:hAnsi="Arial" w:cs="Arial"/>
          <w:b/>
        </w:rPr>
      </w:pPr>
    </w:p>
    <w:p w14:paraId="376134AB" w14:textId="77777777" w:rsidR="00050511" w:rsidRDefault="00050511" w:rsidP="002E2C5B">
      <w:pPr>
        <w:rPr>
          <w:rFonts w:ascii="Arial" w:hAnsi="Arial" w:cs="Arial"/>
          <w:b/>
        </w:rPr>
      </w:pPr>
    </w:p>
    <w:p w14:paraId="17A9E5E7" w14:textId="77777777" w:rsidR="00050511" w:rsidRDefault="00050511" w:rsidP="002E2C5B">
      <w:pPr>
        <w:rPr>
          <w:rFonts w:ascii="Arial" w:hAnsi="Arial" w:cs="Arial"/>
          <w:b/>
        </w:rPr>
      </w:pPr>
    </w:p>
    <w:p w14:paraId="436E7E0E" w14:textId="77777777" w:rsidR="00401EEF" w:rsidRDefault="00401EEF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F11CD22" w14:textId="63F18454" w:rsidR="002E2C5B" w:rsidRDefault="002E2C5B" w:rsidP="002E2C5B">
      <w:pPr>
        <w:rPr>
          <w:rFonts w:ascii="Arial" w:hAnsi="Arial" w:cs="Arial"/>
        </w:rPr>
      </w:pPr>
      <w:r w:rsidRPr="00C61474">
        <w:rPr>
          <w:rFonts w:ascii="Arial" w:hAnsi="Arial" w:cs="Arial"/>
          <w:b/>
        </w:rPr>
        <w:lastRenderedPageBreak/>
        <w:t xml:space="preserve">Question </w:t>
      </w:r>
      <w:r w:rsidR="005B3238">
        <w:rPr>
          <w:rFonts w:ascii="Arial" w:hAnsi="Arial" w:cs="Arial"/>
          <w:b/>
        </w:rPr>
        <w:t>1</w:t>
      </w:r>
      <w:r w:rsidR="00803D95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ab/>
      </w:r>
      <w:r w:rsidR="00D41B42">
        <w:rPr>
          <w:rFonts w:ascii="Arial" w:hAnsi="Arial" w:cs="Arial"/>
        </w:rPr>
        <w:t>(</w:t>
      </w:r>
      <w:r w:rsidR="0041466D">
        <w:rPr>
          <w:rFonts w:ascii="Arial" w:hAnsi="Arial" w:cs="Arial"/>
          <w:b/>
        </w:rPr>
        <w:t>5</w:t>
      </w:r>
      <w:r w:rsidR="0064626E" w:rsidRPr="0064626E">
        <w:rPr>
          <w:rFonts w:ascii="Arial" w:hAnsi="Arial" w:cs="Arial"/>
          <w:b/>
        </w:rPr>
        <w:t xml:space="preserve"> marks</w:t>
      </w:r>
      <w:r w:rsidR="00D41B42">
        <w:rPr>
          <w:rFonts w:ascii="Arial" w:hAnsi="Arial" w:cs="Arial"/>
          <w:b/>
        </w:rPr>
        <w:t>)</w:t>
      </w:r>
    </w:p>
    <w:p w14:paraId="68F79898" w14:textId="5DB05FC0" w:rsidR="002E2C5B" w:rsidRDefault="007C61E1" w:rsidP="002E2C5B">
      <w:pPr>
        <w:rPr>
          <w:rFonts w:ascii="Arial" w:hAnsi="Arial" w:cs="Arial"/>
        </w:rPr>
      </w:pPr>
      <w:r>
        <w:rPr>
          <w:rFonts w:ascii="Arial" w:hAnsi="Arial" w:cs="Arial"/>
        </w:rPr>
        <w:t>A basketball</w:t>
      </w:r>
      <w:r w:rsidR="00192D9B">
        <w:rPr>
          <w:rFonts w:ascii="Arial" w:hAnsi="Arial" w:cs="Arial"/>
        </w:rPr>
        <w:t xml:space="preserve"> coach</w:t>
      </w:r>
      <w:r>
        <w:rPr>
          <w:rFonts w:ascii="Arial" w:hAnsi="Arial" w:cs="Arial"/>
        </w:rPr>
        <w:t xml:space="preserve"> draws a line across the court that is exactly 7m away from the hoop (as seen in the diagram below). He gets 3 players to stand on the line for a shooting drill; one is directly in front of the hoop with the other 2 players set up either side. One of the players protests and says that this setup is not fair. Is the player correct? Justify with calculations</w:t>
      </w:r>
    </w:p>
    <w:p w14:paraId="00E6BC60" w14:textId="77777777" w:rsidR="00401EEF" w:rsidRDefault="00401EEF" w:rsidP="002E2C5B">
      <w:pPr>
        <w:rPr>
          <w:rFonts w:ascii="Arial" w:hAnsi="Arial" w:cs="Arial"/>
        </w:rPr>
      </w:pPr>
    </w:p>
    <w:p w14:paraId="2ED567D2" w14:textId="77777777" w:rsidR="00401EEF" w:rsidRDefault="00401EEF" w:rsidP="002E2C5B">
      <w:pPr>
        <w:rPr>
          <w:rFonts w:ascii="Arial" w:hAnsi="Arial" w:cs="Arial"/>
        </w:rPr>
      </w:pPr>
    </w:p>
    <w:p w14:paraId="637B6CF5" w14:textId="6D1F2B1E" w:rsidR="002E2C5B" w:rsidRDefault="00050511" w:rsidP="002E2C5B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AA36A70" wp14:editId="137479E3">
                <wp:simplePos x="0" y="0"/>
                <wp:positionH relativeFrom="column">
                  <wp:posOffset>-457200</wp:posOffset>
                </wp:positionH>
                <wp:positionV relativeFrom="paragraph">
                  <wp:posOffset>139065</wp:posOffset>
                </wp:positionV>
                <wp:extent cx="3550285" cy="32004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86" y="20571"/>
                    <wp:lineTo x="2086" y="20829"/>
                    <wp:lineTo x="9967" y="21471"/>
                    <wp:lineTo x="12170" y="21471"/>
                    <wp:lineTo x="19587" y="20829"/>
                    <wp:lineTo x="19471" y="20571"/>
                    <wp:lineTo x="21442" y="20057"/>
                    <wp:lineTo x="21442" y="0"/>
                    <wp:lineTo x="0" y="0"/>
                  </wp:wrapPolygon>
                </wp:wrapTight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285" cy="3200400"/>
                          <a:chOff x="0" y="744279"/>
                          <a:chExt cx="3550285" cy="3019113"/>
                        </a:xfrm>
                      </wpg:grpSpPr>
                      <pic:pic xmlns:pic="http://schemas.openxmlformats.org/drawingml/2006/picture">
                        <pic:nvPicPr>
                          <pic:cNvPr id="30" name="Picture 30" descr="Macintosh HD:Users:localadmin:Downloads:Math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874" b="19665"/>
                          <a:stretch/>
                        </pic:blipFill>
                        <pic:spPr bwMode="auto">
                          <a:xfrm>
                            <a:off x="0" y="744279"/>
                            <a:ext cx="3550285" cy="279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Straight Arrow Connector 31"/>
                        <wps:cNvCnPr/>
                        <wps:spPr>
                          <a:xfrm>
                            <a:off x="342900" y="3543300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42900" y="28575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514600" y="27432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600200" y="3534792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0239E" w14:textId="760F7784" w:rsidR="00645CDE" w:rsidRDefault="00645CDE">
                              <w:r>
                                <w:t>15m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42900" y="28575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FAEA6" w14:textId="07748AE7" w:rsidR="00645CDE" w:rsidRDefault="00645CDE" w:rsidP="00B74B72">
                              <w:r>
                                <w:t>4.5mm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628900" y="27432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E6CEBB" w14:textId="26E71007" w:rsidR="00645CDE" w:rsidRDefault="00645CDE" w:rsidP="00B74B72">
                              <w:r>
                                <w:t>5.5m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41" style="position:absolute;margin-left:-36pt;margin-top:10.95pt;width:279.55pt;height:252pt;z-index:251691008;mso-width-relative:margin;mso-height-relative:margin" coordorigin=",7442" coordsize="35502,3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">
                <v:shape id="Picture 30" o:spid="_x0000_s1042" type="#_x0000_t75" alt="Macintosh HD:Users:localadmin:Downloads:Math1.png" style="position:absolute;top:7442;width:35502;height:279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ulnBAAAA2wAAAA8AAABkcnMvZG93bnJldi54bWxET89rwjAUvgv+D+EJu2naDkQ6o2yiKLKL&#10;VXZ+a97abs1LSWKt/705DDx+fL+X68G0oifnG8sK0lkCgri0uuFKweW8my5A+ICssbVMCu7kYb0a&#10;j5aYa3vjE/VFqEQMYZ+jgjqELpfSlzUZ9DPbEUfuxzqDIUJXSe3wFsNNK7MkmUuDDceGGjva1FT+&#10;FVej4Ltd+OyY+n7fpe7r97jbfnxmF6VeJsP7G4hAQ3iK/90HreA1ro9f4g+Qq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xZulnBAAAA2wAAAA8AAAAAAAAAAAAAAAAAnwIA&#10;AGRycy9kb3ducmV2LnhtbFBLBQYAAAAABAAEAPcAAACNAwAAAAA=&#10;">
                  <v:imagedata r:id="rId25" o:title="Math1" croptop="11059f" cropbottom="12888f"/>
                  <v:path arrowok="t"/>
                </v:shape>
                <v:shape id="Straight Arrow Connector 31" o:spid="_x0000_s1043" type="#_x0000_t32" style="position:absolute;left:3429;top:35433;width:28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JOIMUAAADbAAAADwAAAGRycy9kb3ducmV2LnhtbESPQWvCQBSE7wX/w/KEXopurFBCzCoi&#10;tEgRwbRQj4/sSzZt9m3Irpr6612h0OMwM98w+WqwrThT7xvHCmbTBARx6XTDtYLPj9dJCsIHZI2t&#10;Y1LwSx5Wy9FDjpl2Fz7QuQi1iBD2GSowIXSZlL40ZNFPXUccvcr1FkOUfS11j5cIt618TpIXabHh&#10;uGCwo42h8qc4WQXHa1oPh+P8+2u/M7u3oiL/Tk9KPY6H9QJEoCH8h//aW61gPoP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JOIMUAAADbAAAADwAAAAAAAAAA&#10;AAAAAAChAgAAZHJzL2Rvd25yZXYueG1sUEsFBgAAAAAEAAQA+QAAAJMDAAAAAA==&#10;" strokecolor="#4f81bd [3204]" strokeweight="2pt">
                  <v:stroke startarrow="open" endarrow="open"/>
                  <v:shadow on="t" color="black" opacity="24903f" origin=",.5" offset="0,.55556mm"/>
                </v:shape>
                <v:shape id="Straight Arrow Connector 32" o:spid="_x0000_s1044" type="#_x0000_t32" style="position:absolute;left:3429;top:28575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DQV8UAAADbAAAADwAAAGRycy9kb3ducmV2LnhtbESPQWvCQBSE74X+h+UVeim6UUFCzCql&#10;oBSRgmmhHh/Zl2za7NuQXTX6692C0OMwM98w+WqwrThR7xvHCibjBARx6XTDtYKvz/UoBeEDssbW&#10;MSm4kIfV8vEhx0y7M+/pVIRaRAj7DBWYELpMSl8asujHriOOXuV6iyHKvpa6x3OE21ZOk2QuLTYc&#10;Fwx29Gao/C2OVsHhmtbD/jD7+f7Ymd2mqMhv6UWp56fhdQEi0BD+w/f2u1Ywm8Lf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DQV8UAAADbAAAADwAAAAAAAAAA&#10;AAAAAAChAgAAZHJzL2Rvd25yZXYueG1sUEsFBgAAAAAEAAQA+QAAAJMDAAAAAA==&#10;" strokecolor="#4f81bd [3204]" strokeweight="2pt">
                  <v:stroke startarrow="open" endarrow="open"/>
                  <v:shadow on="t" color="black" opacity="24903f" origin=",.5" offset="0,.55556mm"/>
                </v:shape>
                <v:shape id="Straight Arrow Connector 34" o:spid="_x0000_s1045" type="#_x0000_t32" style="position:absolute;left:25146;top:27432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XtuMUAAADbAAAADwAAAGRycy9kb3ducmV2LnhtbESPQWvCQBSE7wX/w/IEL6XZtBaRmFVE&#10;aBGRgrGgx0f2mU2bfRuyq6b99a5Q6HGYmW+YfNHbRlyo87VjBc9JCoK4dLrmSsHn/u1pCsIHZI2N&#10;Y1LwQx4W88FDjpl2V97RpQiViBD2GSowIbSZlL40ZNEnriWO3sl1FkOUXSV1h9cIt418SdOJtFhz&#10;XDDY0spQ+V2crYLj77Tqd8fx1+Fja7bvxYn8hh6VGg375QxEoD78h//aa61g/Ar3L/E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XtuMUAAADbAAAADwAAAAAAAAAA&#10;AAAAAAChAgAAZHJzL2Rvd25yZXYueG1sUEsFBgAAAAAEAAQA+QAAAJMDAAAAAA==&#10;" strokecolor="#4f81bd [3204]" strokeweight="2pt">
                  <v:stroke startarrow="open" endarrow="open"/>
                  <v:shadow on="t" color="black" opacity="24903f" origin=",.5" offset="0,.55556mm"/>
                </v:shape>
                <v:shape id="Text Box 35" o:spid="_x0000_s1046" type="#_x0000_t202" style="position:absolute;left:16002;top:35347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14:paraId="0410239E" w14:textId="760F7784" w:rsidR="00645CDE" w:rsidRDefault="00645CDE">
                        <w:r>
                          <w:t>15m</w:t>
                        </w:r>
                      </w:p>
                    </w:txbxContent>
                  </v:textbox>
                </v:shape>
                <v:shape id="Text Box 37" o:spid="_x0000_s1047" type="#_x0000_t202" style="position:absolute;left:3429;top:28575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14:paraId="0D8FAEA6" w14:textId="07748AE7" w:rsidR="00645CDE" w:rsidRDefault="00645CDE" w:rsidP="00B74B72">
                        <w:r>
                          <w:t>4.5mm</w:t>
                        </w:r>
                      </w:p>
                    </w:txbxContent>
                  </v:textbox>
                </v:shape>
                <v:shape id="Text Box 38" o:spid="_x0000_s1048" type="#_x0000_t202" style="position:absolute;left:26289;top:27432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2E6CEBB" w14:textId="26E71007" w:rsidR="00645CDE" w:rsidRDefault="00645CDE" w:rsidP="00B74B72">
                        <w:r>
                          <w:t>5.5m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10FE054" w14:textId="77777777" w:rsidR="002E2C5B" w:rsidRDefault="002E2C5B" w:rsidP="002E2C5B">
      <w:pPr>
        <w:rPr>
          <w:rFonts w:ascii="Arial" w:hAnsi="Arial" w:cs="Arial"/>
        </w:rPr>
      </w:pPr>
    </w:p>
    <w:p w14:paraId="291DAA85" w14:textId="0B621191" w:rsidR="002E2C5B" w:rsidRDefault="002E2C5B" w:rsidP="002E2C5B">
      <w:pPr>
        <w:rPr>
          <w:rFonts w:ascii="Arial" w:hAnsi="Arial" w:cs="Arial"/>
        </w:rPr>
      </w:pPr>
    </w:p>
    <w:p w14:paraId="7223660A" w14:textId="77777777" w:rsidR="002E2C5B" w:rsidRDefault="002E2C5B" w:rsidP="002E2C5B">
      <w:pPr>
        <w:rPr>
          <w:rFonts w:ascii="Arial" w:hAnsi="Arial" w:cs="Arial"/>
        </w:rPr>
      </w:pPr>
    </w:p>
    <w:p w14:paraId="530E708A" w14:textId="1D1C98D0" w:rsidR="002E2C5B" w:rsidRDefault="002E2C5B" w:rsidP="002E2C5B">
      <w:pPr>
        <w:rPr>
          <w:rFonts w:ascii="Arial" w:hAnsi="Arial" w:cs="Arial"/>
        </w:rPr>
      </w:pPr>
    </w:p>
    <w:p w14:paraId="6C002EFA" w14:textId="315FC76E" w:rsidR="002E2C5B" w:rsidRDefault="002E2C5B" w:rsidP="002E2C5B">
      <w:pPr>
        <w:rPr>
          <w:rFonts w:ascii="Arial" w:hAnsi="Arial" w:cs="Arial"/>
        </w:rPr>
      </w:pPr>
    </w:p>
    <w:p w14:paraId="5E172CA5" w14:textId="77777777" w:rsidR="002E2C5B" w:rsidRDefault="002E2C5B" w:rsidP="002E2C5B">
      <w:pPr>
        <w:rPr>
          <w:rFonts w:ascii="Arial" w:hAnsi="Arial" w:cs="Arial"/>
        </w:rPr>
      </w:pPr>
    </w:p>
    <w:p w14:paraId="3A18B1A6" w14:textId="77777777" w:rsidR="002E2C5B" w:rsidRDefault="002E2C5B" w:rsidP="002E2C5B">
      <w:pPr>
        <w:rPr>
          <w:rFonts w:ascii="Arial" w:hAnsi="Arial" w:cs="Arial"/>
        </w:rPr>
      </w:pPr>
    </w:p>
    <w:p w14:paraId="606402DF" w14:textId="141A3E30" w:rsidR="002E2C5B" w:rsidRDefault="002E2C5B" w:rsidP="002E2C5B">
      <w:pPr>
        <w:rPr>
          <w:rFonts w:ascii="Arial" w:hAnsi="Arial" w:cs="Arial"/>
        </w:rPr>
      </w:pPr>
    </w:p>
    <w:p w14:paraId="77CF0F7B" w14:textId="77777777" w:rsidR="002E2C5B" w:rsidRDefault="002E2C5B" w:rsidP="002E2C5B">
      <w:pPr>
        <w:rPr>
          <w:rFonts w:ascii="Arial" w:hAnsi="Arial" w:cs="Arial"/>
        </w:rPr>
      </w:pPr>
    </w:p>
    <w:p w14:paraId="5D91E628" w14:textId="77777777" w:rsidR="002E2C5B" w:rsidRDefault="002E2C5B" w:rsidP="002E2C5B">
      <w:pPr>
        <w:rPr>
          <w:rFonts w:ascii="Arial" w:hAnsi="Arial" w:cs="Arial"/>
        </w:rPr>
      </w:pPr>
    </w:p>
    <w:p w14:paraId="41376BC4" w14:textId="77777777" w:rsidR="002E2C5B" w:rsidRDefault="002E2C5B" w:rsidP="002E2C5B">
      <w:pPr>
        <w:rPr>
          <w:rFonts w:ascii="Arial" w:hAnsi="Arial" w:cs="Arial"/>
        </w:rPr>
      </w:pPr>
    </w:p>
    <w:p w14:paraId="062E12E0" w14:textId="77CBBF14" w:rsidR="002E2C5B" w:rsidRDefault="002E2C5B" w:rsidP="002E2C5B">
      <w:pPr>
        <w:rPr>
          <w:rFonts w:ascii="Arial" w:hAnsi="Arial" w:cs="Arial"/>
        </w:rPr>
      </w:pPr>
    </w:p>
    <w:p w14:paraId="3096D898" w14:textId="77777777" w:rsidR="002E2C5B" w:rsidRDefault="002E2C5B" w:rsidP="002E2C5B">
      <w:pPr>
        <w:rPr>
          <w:rFonts w:ascii="Arial" w:hAnsi="Arial" w:cs="Arial"/>
        </w:rPr>
      </w:pPr>
    </w:p>
    <w:p w14:paraId="2600020F" w14:textId="77777777" w:rsidR="002E2C5B" w:rsidRDefault="002E2C5B" w:rsidP="002E2C5B">
      <w:pPr>
        <w:rPr>
          <w:rFonts w:ascii="Arial" w:hAnsi="Arial" w:cs="Arial"/>
        </w:rPr>
      </w:pPr>
    </w:p>
    <w:p w14:paraId="695BADD2" w14:textId="110FF170" w:rsidR="002E2C5B" w:rsidRDefault="002E2C5B" w:rsidP="002E2C5B">
      <w:pPr>
        <w:rPr>
          <w:rFonts w:ascii="Arial" w:hAnsi="Arial" w:cs="Arial"/>
        </w:rPr>
      </w:pPr>
    </w:p>
    <w:p w14:paraId="7D285037" w14:textId="5AABA19E" w:rsidR="002E2C5B" w:rsidRDefault="002E2C5B" w:rsidP="002E2C5B">
      <w:pPr>
        <w:rPr>
          <w:rFonts w:ascii="Arial" w:hAnsi="Arial" w:cs="Arial"/>
        </w:rPr>
      </w:pPr>
    </w:p>
    <w:p w14:paraId="0E9A42A6" w14:textId="360D8AE0" w:rsidR="002E2C5B" w:rsidRDefault="002E2C5B" w:rsidP="002E2C5B">
      <w:pPr>
        <w:rPr>
          <w:rFonts w:ascii="Arial" w:hAnsi="Arial" w:cs="Arial"/>
        </w:rPr>
      </w:pPr>
    </w:p>
    <w:p w14:paraId="60007823" w14:textId="77777777" w:rsidR="00621194" w:rsidRDefault="00621194" w:rsidP="002E2C5B">
      <w:pPr>
        <w:rPr>
          <w:rFonts w:ascii="Arial" w:hAnsi="Arial" w:cs="Arial"/>
        </w:rPr>
      </w:pPr>
    </w:p>
    <w:p w14:paraId="4BFCBEED" w14:textId="77777777" w:rsidR="00401EEF" w:rsidRDefault="00401EEF" w:rsidP="002E2C5B">
      <w:pPr>
        <w:rPr>
          <w:rFonts w:ascii="Arial" w:hAnsi="Arial" w:cs="Arial"/>
        </w:rPr>
      </w:pPr>
    </w:p>
    <w:p w14:paraId="3A35750F" w14:textId="77777777" w:rsidR="00401EEF" w:rsidRDefault="00401EEF" w:rsidP="002E2C5B">
      <w:pPr>
        <w:rPr>
          <w:rFonts w:ascii="Arial" w:hAnsi="Arial" w:cs="Arial"/>
        </w:rPr>
      </w:pPr>
    </w:p>
    <w:p w14:paraId="2FD89259" w14:textId="77777777" w:rsidR="00401EEF" w:rsidRDefault="00401EEF" w:rsidP="002E2C5B">
      <w:pPr>
        <w:rPr>
          <w:rFonts w:ascii="Arial" w:hAnsi="Arial" w:cs="Arial"/>
        </w:rPr>
      </w:pPr>
    </w:p>
    <w:p w14:paraId="22732844" w14:textId="77777777" w:rsidR="00401EEF" w:rsidRDefault="00401EEF" w:rsidP="002E2C5B">
      <w:pPr>
        <w:rPr>
          <w:rFonts w:ascii="Arial" w:hAnsi="Arial" w:cs="Arial"/>
        </w:rPr>
      </w:pPr>
    </w:p>
    <w:p w14:paraId="36DC7A91" w14:textId="77777777" w:rsidR="00401EEF" w:rsidRDefault="00401EEF" w:rsidP="002E2C5B">
      <w:pPr>
        <w:rPr>
          <w:rFonts w:ascii="Arial" w:hAnsi="Arial" w:cs="Arial"/>
        </w:rPr>
      </w:pPr>
    </w:p>
    <w:p w14:paraId="4356D98D" w14:textId="77777777" w:rsidR="00401EEF" w:rsidRDefault="00401EEF" w:rsidP="002E2C5B">
      <w:pPr>
        <w:rPr>
          <w:rFonts w:ascii="Arial" w:hAnsi="Arial" w:cs="Arial"/>
        </w:rPr>
      </w:pPr>
    </w:p>
    <w:p w14:paraId="75E4DDFF" w14:textId="77777777" w:rsidR="00401EEF" w:rsidRDefault="00401EEF" w:rsidP="002E2C5B">
      <w:pPr>
        <w:rPr>
          <w:rFonts w:ascii="Arial" w:hAnsi="Arial" w:cs="Arial"/>
        </w:rPr>
      </w:pPr>
    </w:p>
    <w:p w14:paraId="68256F6D" w14:textId="77777777" w:rsidR="00401EEF" w:rsidRDefault="00401EEF" w:rsidP="002E2C5B">
      <w:pPr>
        <w:rPr>
          <w:rFonts w:ascii="Arial" w:hAnsi="Arial" w:cs="Arial"/>
        </w:rPr>
      </w:pPr>
    </w:p>
    <w:p w14:paraId="7F30A919" w14:textId="77777777" w:rsidR="00401EEF" w:rsidRDefault="00401EEF" w:rsidP="002E2C5B">
      <w:pPr>
        <w:rPr>
          <w:rFonts w:ascii="Arial" w:hAnsi="Arial" w:cs="Arial"/>
        </w:rPr>
      </w:pPr>
    </w:p>
    <w:p w14:paraId="08D411A2" w14:textId="77777777" w:rsidR="00401EEF" w:rsidRDefault="00401EEF" w:rsidP="002E2C5B">
      <w:pPr>
        <w:rPr>
          <w:rFonts w:ascii="Arial" w:hAnsi="Arial" w:cs="Arial"/>
        </w:rPr>
      </w:pPr>
    </w:p>
    <w:p w14:paraId="4AB51665" w14:textId="77777777" w:rsidR="00401EEF" w:rsidRDefault="00401EEF" w:rsidP="002E2C5B">
      <w:pPr>
        <w:rPr>
          <w:rFonts w:ascii="Arial" w:hAnsi="Arial" w:cs="Arial"/>
        </w:rPr>
      </w:pPr>
    </w:p>
    <w:p w14:paraId="2028F06B" w14:textId="77777777" w:rsidR="00401EEF" w:rsidRDefault="00401EEF" w:rsidP="002E2C5B">
      <w:pPr>
        <w:rPr>
          <w:rFonts w:ascii="Arial" w:hAnsi="Arial" w:cs="Arial"/>
        </w:rPr>
      </w:pPr>
    </w:p>
    <w:p w14:paraId="5D9BF689" w14:textId="77777777" w:rsidR="00401EEF" w:rsidRDefault="00401EEF" w:rsidP="002E2C5B">
      <w:pPr>
        <w:rPr>
          <w:rFonts w:ascii="Arial" w:hAnsi="Arial" w:cs="Arial"/>
        </w:rPr>
      </w:pPr>
    </w:p>
    <w:p w14:paraId="434DD26A" w14:textId="77777777" w:rsidR="00401EEF" w:rsidRDefault="00401EEF" w:rsidP="002E2C5B">
      <w:pPr>
        <w:rPr>
          <w:rFonts w:ascii="Arial" w:hAnsi="Arial" w:cs="Arial"/>
        </w:rPr>
      </w:pPr>
    </w:p>
    <w:p w14:paraId="1B8E14E3" w14:textId="77777777" w:rsidR="00401EEF" w:rsidRDefault="00401EEF" w:rsidP="002E2C5B">
      <w:pPr>
        <w:rPr>
          <w:rFonts w:ascii="Arial" w:hAnsi="Arial" w:cs="Arial"/>
        </w:rPr>
      </w:pPr>
    </w:p>
    <w:p w14:paraId="34C3FCEA" w14:textId="77777777" w:rsidR="00401EEF" w:rsidRDefault="00401EEF" w:rsidP="002E2C5B">
      <w:pPr>
        <w:rPr>
          <w:rFonts w:ascii="Arial" w:hAnsi="Arial" w:cs="Arial"/>
        </w:rPr>
      </w:pPr>
    </w:p>
    <w:p w14:paraId="5DCA7C8A" w14:textId="77777777" w:rsidR="00401EEF" w:rsidRDefault="00401EEF" w:rsidP="002E2C5B">
      <w:pPr>
        <w:rPr>
          <w:rFonts w:ascii="Arial" w:hAnsi="Arial" w:cs="Arial"/>
        </w:rPr>
      </w:pPr>
    </w:p>
    <w:p w14:paraId="3C18AAAD" w14:textId="77777777" w:rsidR="00401EEF" w:rsidRDefault="00401EEF" w:rsidP="002E2C5B">
      <w:pPr>
        <w:rPr>
          <w:rFonts w:ascii="Arial" w:hAnsi="Arial" w:cs="Arial"/>
        </w:rPr>
      </w:pPr>
    </w:p>
    <w:p w14:paraId="195881F2" w14:textId="77777777" w:rsidR="00401EEF" w:rsidRDefault="00401EEF" w:rsidP="002E2C5B">
      <w:pPr>
        <w:rPr>
          <w:rFonts w:ascii="Arial" w:hAnsi="Arial" w:cs="Arial"/>
        </w:rPr>
      </w:pPr>
    </w:p>
    <w:p w14:paraId="737DE53F" w14:textId="77777777" w:rsidR="00401EEF" w:rsidRDefault="00401EEF" w:rsidP="002E2C5B">
      <w:pPr>
        <w:rPr>
          <w:rFonts w:ascii="Arial" w:hAnsi="Arial" w:cs="Arial"/>
        </w:rPr>
      </w:pPr>
    </w:p>
    <w:p w14:paraId="3FD094E7" w14:textId="77777777" w:rsidR="00401EEF" w:rsidRDefault="00401EEF" w:rsidP="002E2C5B">
      <w:pPr>
        <w:rPr>
          <w:rFonts w:ascii="Arial" w:hAnsi="Arial" w:cs="Arial"/>
        </w:rPr>
      </w:pPr>
    </w:p>
    <w:p w14:paraId="3FED34DD" w14:textId="77777777" w:rsidR="00401EEF" w:rsidRDefault="00401EEF" w:rsidP="002E2C5B">
      <w:pPr>
        <w:rPr>
          <w:rFonts w:ascii="Arial" w:hAnsi="Arial" w:cs="Arial"/>
        </w:rPr>
      </w:pPr>
    </w:p>
    <w:p w14:paraId="4788A718" w14:textId="77777777" w:rsidR="0041466D" w:rsidRDefault="0041466D" w:rsidP="002E2C5B">
      <w:pPr>
        <w:rPr>
          <w:rFonts w:ascii="Arial" w:hAnsi="Arial" w:cs="Arial"/>
        </w:rPr>
      </w:pPr>
    </w:p>
    <w:p w14:paraId="64294780" w14:textId="77777777" w:rsidR="00621194" w:rsidRDefault="00621194" w:rsidP="002E2C5B">
      <w:pPr>
        <w:rPr>
          <w:rFonts w:ascii="Arial" w:hAnsi="Arial" w:cs="Arial"/>
        </w:rPr>
      </w:pPr>
    </w:p>
    <w:p w14:paraId="4EFB86BD" w14:textId="77777777" w:rsidR="002E2C5B" w:rsidRDefault="002E2C5B" w:rsidP="002E2C5B">
      <w:pPr>
        <w:rPr>
          <w:rFonts w:ascii="Arial" w:hAnsi="Arial" w:cs="Arial"/>
        </w:rPr>
      </w:pPr>
    </w:p>
    <w:p w14:paraId="5CF1FF8D" w14:textId="3AFECD8A" w:rsidR="001B77CD" w:rsidRPr="001B77CD" w:rsidRDefault="00050511" w:rsidP="000505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1B77CD">
        <w:rPr>
          <w:rFonts w:ascii="Arial" w:hAnsi="Arial" w:cs="Arial"/>
        </w:rPr>
        <w:t>ND OF TEST</w:t>
      </w:r>
    </w:p>
    <w:sectPr w:rsidR="001B77CD" w:rsidRPr="001B77CD" w:rsidSect="006211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D67"/>
    <w:multiLevelType w:val="hybridMultilevel"/>
    <w:tmpl w:val="75DCE7BA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44F5C78"/>
    <w:multiLevelType w:val="hybridMultilevel"/>
    <w:tmpl w:val="60C03938"/>
    <w:lvl w:ilvl="0" w:tplc="7AB4AAC2">
      <w:start w:val="1"/>
      <w:numFmt w:val="lowerLetter"/>
      <w:lvlText w:val="%1)"/>
      <w:lvlJc w:val="left"/>
      <w:pPr>
        <w:ind w:left="-7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43" w:hanging="360"/>
      </w:pPr>
    </w:lvl>
    <w:lvl w:ilvl="2" w:tplc="0C09001B" w:tentative="1">
      <w:start w:val="1"/>
      <w:numFmt w:val="lowerRoman"/>
      <w:lvlText w:val="%3."/>
      <w:lvlJc w:val="right"/>
      <w:pPr>
        <w:ind w:left="1363" w:hanging="180"/>
      </w:pPr>
    </w:lvl>
    <w:lvl w:ilvl="3" w:tplc="0C09000F" w:tentative="1">
      <w:start w:val="1"/>
      <w:numFmt w:val="decimal"/>
      <w:lvlText w:val="%4."/>
      <w:lvlJc w:val="left"/>
      <w:pPr>
        <w:ind w:left="2083" w:hanging="360"/>
      </w:pPr>
    </w:lvl>
    <w:lvl w:ilvl="4" w:tplc="0C090019" w:tentative="1">
      <w:start w:val="1"/>
      <w:numFmt w:val="lowerLetter"/>
      <w:lvlText w:val="%5."/>
      <w:lvlJc w:val="left"/>
      <w:pPr>
        <w:ind w:left="2803" w:hanging="360"/>
      </w:pPr>
    </w:lvl>
    <w:lvl w:ilvl="5" w:tplc="0C09001B" w:tentative="1">
      <w:start w:val="1"/>
      <w:numFmt w:val="lowerRoman"/>
      <w:lvlText w:val="%6."/>
      <w:lvlJc w:val="right"/>
      <w:pPr>
        <w:ind w:left="3523" w:hanging="180"/>
      </w:pPr>
    </w:lvl>
    <w:lvl w:ilvl="6" w:tplc="0C09000F" w:tentative="1">
      <w:start w:val="1"/>
      <w:numFmt w:val="decimal"/>
      <w:lvlText w:val="%7."/>
      <w:lvlJc w:val="left"/>
      <w:pPr>
        <w:ind w:left="4243" w:hanging="360"/>
      </w:pPr>
    </w:lvl>
    <w:lvl w:ilvl="7" w:tplc="0C090019" w:tentative="1">
      <w:start w:val="1"/>
      <w:numFmt w:val="lowerLetter"/>
      <w:lvlText w:val="%8."/>
      <w:lvlJc w:val="left"/>
      <w:pPr>
        <w:ind w:left="4963" w:hanging="360"/>
      </w:pPr>
    </w:lvl>
    <w:lvl w:ilvl="8" w:tplc="0C09001B" w:tentative="1">
      <w:start w:val="1"/>
      <w:numFmt w:val="lowerRoman"/>
      <w:lvlText w:val="%9."/>
      <w:lvlJc w:val="right"/>
      <w:pPr>
        <w:ind w:left="5683" w:hanging="180"/>
      </w:pPr>
    </w:lvl>
  </w:abstractNum>
  <w:abstractNum w:abstractNumId="2">
    <w:nsid w:val="190103C3"/>
    <w:multiLevelType w:val="hybridMultilevel"/>
    <w:tmpl w:val="B64AD6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1749F"/>
    <w:multiLevelType w:val="hybridMultilevel"/>
    <w:tmpl w:val="CE8A41BA"/>
    <w:lvl w:ilvl="0" w:tplc="C7708A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63A3F18">
      <w:start w:val="2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4373F4"/>
    <w:multiLevelType w:val="hybridMultilevel"/>
    <w:tmpl w:val="D332DD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94157"/>
    <w:multiLevelType w:val="hybridMultilevel"/>
    <w:tmpl w:val="B3CE77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96EA1"/>
    <w:multiLevelType w:val="hybridMultilevel"/>
    <w:tmpl w:val="83EC5D10"/>
    <w:lvl w:ilvl="0" w:tplc="ADA2957E">
      <w:start w:val="1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59D2040"/>
    <w:multiLevelType w:val="hybridMultilevel"/>
    <w:tmpl w:val="19228D34"/>
    <w:lvl w:ilvl="0" w:tplc="7FB48DCA">
      <w:start w:val="1"/>
      <w:numFmt w:val="lowerLetter"/>
      <w:lvlText w:val="%1)"/>
      <w:lvlJc w:val="left"/>
      <w:pPr>
        <w:ind w:left="924" w:hanging="56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87434"/>
    <w:multiLevelType w:val="hybridMultilevel"/>
    <w:tmpl w:val="A0B84C90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057673"/>
    <w:multiLevelType w:val="hybridMultilevel"/>
    <w:tmpl w:val="B782857A"/>
    <w:lvl w:ilvl="0" w:tplc="3D42646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EC5844"/>
    <w:multiLevelType w:val="hybridMultilevel"/>
    <w:tmpl w:val="69F68C86"/>
    <w:lvl w:ilvl="0" w:tplc="0C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AC5517"/>
    <w:multiLevelType w:val="hybridMultilevel"/>
    <w:tmpl w:val="53C8A0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326D6"/>
    <w:multiLevelType w:val="hybridMultilevel"/>
    <w:tmpl w:val="467EB5DE"/>
    <w:lvl w:ilvl="0" w:tplc="0C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3">
    <w:nsid w:val="68512781"/>
    <w:multiLevelType w:val="hybridMultilevel"/>
    <w:tmpl w:val="34782786"/>
    <w:lvl w:ilvl="0" w:tplc="7C02B6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694D7AC4"/>
    <w:multiLevelType w:val="hybridMultilevel"/>
    <w:tmpl w:val="1F962DB2"/>
    <w:lvl w:ilvl="0" w:tplc="1FEAD27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7F37E1F"/>
    <w:multiLevelType w:val="hybridMultilevel"/>
    <w:tmpl w:val="6D8CF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15"/>
  </w:num>
  <w:num w:numId="7">
    <w:abstractNumId w:val="12"/>
  </w:num>
  <w:num w:numId="8">
    <w:abstractNumId w:val="13"/>
  </w:num>
  <w:num w:numId="9">
    <w:abstractNumId w:val="4"/>
  </w:num>
  <w:num w:numId="10">
    <w:abstractNumId w:val="0"/>
  </w:num>
  <w:num w:numId="11">
    <w:abstractNumId w:val="14"/>
  </w:num>
  <w:num w:numId="12">
    <w:abstractNumId w:val="11"/>
  </w:num>
  <w:num w:numId="13">
    <w:abstractNumId w:val="1"/>
  </w:num>
  <w:num w:numId="14">
    <w:abstractNumId w:val="10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9A"/>
    <w:rsid w:val="00050511"/>
    <w:rsid w:val="000665EC"/>
    <w:rsid w:val="000860DF"/>
    <w:rsid w:val="000B6373"/>
    <w:rsid w:val="000E3BE2"/>
    <w:rsid w:val="00107037"/>
    <w:rsid w:val="00172421"/>
    <w:rsid w:val="00192D9B"/>
    <w:rsid w:val="001A7AF8"/>
    <w:rsid w:val="001B77CD"/>
    <w:rsid w:val="001C4A98"/>
    <w:rsid w:val="00214518"/>
    <w:rsid w:val="00232F61"/>
    <w:rsid w:val="0026679D"/>
    <w:rsid w:val="002A4043"/>
    <w:rsid w:val="002B3A58"/>
    <w:rsid w:val="002B6076"/>
    <w:rsid w:val="002C5D1F"/>
    <w:rsid w:val="002E2C5B"/>
    <w:rsid w:val="00324722"/>
    <w:rsid w:val="00336D43"/>
    <w:rsid w:val="00343CF3"/>
    <w:rsid w:val="003543C6"/>
    <w:rsid w:val="003A3F71"/>
    <w:rsid w:val="003D3685"/>
    <w:rsid w:val="00401EEF"/>
    <w:rsid w:val="0041466D"/>
    <w:rsid w:val="00417879"/>
    <w:rsid w:val="00440368"/>
    <w:rsid w:val="004731DA"/>
    <w:rsid w:val="00481FE8"/>
    <w:rsid w:val="00484C22"/>
    <w:rsid w:val="00494AC3"/>
    <w:rsid w:val="004B45D6"/>
    <w:rsid w:val="004D2686"/>
    <w:rsid w:val="00504288"/>
    <w:rsid w:val="00511168"/>
    <w:rsid w:val="00517E37"/>
    <w:rsid w:val="005221F0"/>
    <w:rsid w:val="005438B1"/>
    <w:rsid w:val="0055091E"/>
    <w:rsid w:val="00556A34"/>
    <w:rsid w:val="00571FD4"/>
    <w:rsid w:val="00582399"/>
    <w:rsid w:val="005A66B3"/>
    <w:rsid w:val="005B29D2"/>
    <w:rsid w:val="005B3238"/>
    <w:rsid w:val="005B6B26"/>
    <w:rsid w:val="005D59C7"/>
    <w:rsid w:val="00612E55"/>
    <w:rsid w:val="00621194"/>
    <w:rsid w:val="00621CE3"/>
    <w:rsid w:val="00640EE2"/>
    <w:rsid w:val="006435C4"/>
    <w:rsid w:val="00645CDE"/>
    <w:rsid w:val="0064626E"/>
    <w:rsid w:val="006542B7"/>
    <w:rsid w:val="006762EC"/>
    <w:rsid w:val="00686116"/>
    <w:rsid w:val="00692994"/>
    <w:rsid w:val="00692BF2"/>
    <w:rsid w:val="006A10E3"/>
    <w:rsid w:val="006B43A9"/>
    <w:rsid w:val="00712EEE"/>
    <w:rsid w:val="007132B7"/>
    <w:rsid w:val="00733FCF"/>
    <w:rsid w:val="00746E94"/>
    <w:rsid w:val="007853A3"/>
    <w:rsid w:val="007A2D58"/>
    <w:rsid w:val="007C2A05"/>
    <w:rsid w:val="007C61E1"/>
    <w:rsid w:val="007E4C7B"/>
    <w:rsid w:val="007F65C1"/>
    <w:rsid w:val="00803D95"/>
    <w:rsid w:val="008673C2"/>
    <w:rsid w:val="008735F5"/>
    <w:rsid w:val="008747E3"/>
    <w:rsid w:val="00892216"/>
    <w:rsid w:val="00894C36"/>
    <w:rsid w:val="008C631E"/>
    <w:rsid w:val="008E70DA"/>
    <w:rsid w:val="008F498F"/>
    <w:rsid w:val="008F60F3"/>
    <w:rsid w:val="0095009A"/>
    <w:rsid w:val="00961F0F"/>
    <w:rsid w:val="00967CA6"/>
    <w:rsid w:val="00970A78"/>
    <w:rsid w:val="00994233"/>
    <w:rsid w:val="009E45B8"/>
    <w:rsid w:val="00A041CB"/>
    <w:rsid w:val="00A07D33"/>
    <w:rsid w:val="00A1603E"/>
    <w:rsid w:val="00A314F8"/>
    <w:rsid w:val="00A5345F"/>
    <w:rsid w:val="00A54417"/>
    <w:rsid w:val="00A816F7"/>
    <w:rsid w:val="00AA78D7"/>
    <w:rsid w:val="00AB1E87"/>
    <w:rsid w:val="00AF2722"/>
    <w:rsid w:val="00AF2AE3"/>
    <w:rsid w:val="00B02F26"/>
    <w:rsid w:val="00B14164"/>
    <w:rsid w:val="00B54427"/>
    <w:rsid w:val="00B55E35"/>
    <w:rsid w:val="00B74B72"/>
    <w:rsid w:val="00B7597E"/>
    <w:rsid w:val="00BA01DF"/>
    <w:rsid w:val="00BC49D9"/>
    <w:rsid w:val="00BF295E"/>
    <w:rsid w:val="00C129DA"/>
    <w:rsid w:val="00C2798A"/>
    <w:rsid w:val="00C314D9"/>
    <w:rsid w:val="00C36FAB"/>
    <w:rsid w:val="00C50077"/>
    <w:rsid w:val="00CC02D2"/>
    <w:rsid w:val="00CD089C"/>
    <w:rsid w:val="00CD2965"/>
    <w:rsid w:val="00CF7732"/>
    <w:rsid w:val="00D00127"/>
    <w:rsid w:val="00D06C8F"/>
    <w:rsid w:val="00D273F0"/>
    <w:rsid w:val="00D41B42"/>
    <w:rsid w:val="00D47594"/>
    <w:rsid w:val="00D5659F"/>
    <w:rsid w:val="00D57E95"/>
    <w:rsid w:val="00DA082E"/>
    <w:rsid w:val="00DA7694"/>
    <w:rsid w:val="00DB1958"/>
    <w:rsid w:val="00E13843"/>
    <w:rsid w:val="00E239A5"/>
    <w:rsid w:val="00E631DC"/>
    <w:rsid w:val="00F128F0"/>
    <w:rsid w:val="00F437BF"/>
    <w:rsid w:val="00F45791"/>
    <w:rsid w:val="00FB575C"/>
    <w:rsid w:val="00FB6506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BA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B45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95009A"/>
    <w:pPr>
      <w:spacing w:after="200"/>
      <w:jc w:val="center"/>
    </w:pPr>
    <w:rPr>
      <w:rFonts w:ascii="Arial" w:hAnsi="Arial"/>
      <w:b/>
      <w:sz w:val="28"/>
      <w:szCs w:val="28"/>
      <w:lang w:val="en-AU" w:eastAsia="en-AU"/>
    </w:rPr>
  </w:style>
  <w:style w:type="character" w:customStyle="1" w:styleId="TestStyle1Char">
    <w:name w:val="Test Style 1 Char"/>
    <w:link w:val="TestStyle1"/>
    <w:rsid w:val="0095009A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09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D59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B45D6"/>
    <w:rPr>
      <w:rFonts w:ascii="Arial" w:eastAsia="Times New Roman" w:hAnsi="Arial" w:cs="Arial"/>
      <w:b/>
      <w:bCs/>
      <w:sz w:val="26"/>
      <w:szCs w:val="26"/>
    </w:rPr>
  </w:style>
  <w:style w:type="paragraph" w:styleId="BodyTextIndent2">
    <w:name w:val="Body Text Indent 2"/>
    <w:basedOn w:val="Normal"/>
    <w:link w:val="BodyTextIndent2Char"/>
    <w:rsid w:val="005221F0"/>
    <w:pPr>
      <w:tabs>
        <w:tab w:val="left" w:pos="1134"/>
      </w:tabs>
      <w:ind w:left="1134" w:hanging="567"/>
    </w:pPr>
    <w:rPr>
      <w:rFonts w:ascii="AGaramond" w:eastAsia="Times" w:hAnsi="AGaramond"/>
      <w:szCs w:val="20"/>
      <w:lang w:val="en-AU"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5221F0"/>
    <w:rPr>
      <w:rFonts w:ascii="AGaramond" w:eastAsia="Times" w:hAnsi="AGaramond" w:cs="Times New Roman"/>
      <w:sz w:val="24"/>
      <w:szCs w:val="20"/>
      <w:lang w:eastAsia="en-AU"/>
    </w:rPr>
  </w:style>
  <w:style w:type="table" w:styleId="TableGrid">
    <w:name w:val="Table Grid"/>
    <w:basedOn w:val="TableNormal"/>
    <w:rsid w:val="00D06C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">
    <w:name w:val="PartA"/>
    <w:basedOn w:val="Normal"/>
    <w:rsid w:val="00D06C8F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val="en-AU"/>
    </w:rPr>
  </w:style>
  <w:style w:type="paragraph" w:customStyle="1" w:styleId="PartAI">
    <w:name w:val="PartAI"/>
    <w:basedOn w:val="Normal"/>
    <w:rsid w:val="00D06C8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2667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B45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95009A"/>
    <w:pPr>
      <w:spacing w:after="200"/>
      <w:jc w:val="center"/>
    </w:pPr>
    <w:rPr>
      <w:rFonts w:ascii="Arial" w:hAnsi="Arial"/>
      <w:b/>
      <w:sz w:val="28"/>
      <w:szCs w:val="28"/>
      <w:lang w:val="en-AU" w:eastAsia="en-AU"/>
    </w:rPr>
  </w:style>
  <w:style w:type="character" w:customStyle="1" w:styleId="TestStyle1Char">
    <w:name w:val="Test Style 1 Char"/>
    <w:link w:val="TestStyle1"/>
    <w:rsid w:val="0095009A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09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D59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B45D6"/>
    <w:rPr>
      <w:rFonts w:ascii="Arial" w:eastAsia="Times New Roman" w:hAnsi="Arial" w:cs="Arial"/>
      <w:b/>
      <w:bCs/>
      <w:sz w:val="26"/>
      <w:szCs w:val="26"/>
    </w:rPr>
  </w:style>
  <w:style w:type="paragraph" w:styleId="BodyTextIndent2">
    <w:name w:val="Body Text Indent 2"/>
    <w:basedOn w:val="Normal"/>
    <w:link w:val="BodyTextIndent2Char"/>
    <w:rsid w:val="005221F0"/>
    <w:pPr>
      <w:tabs>
        <w:tab w:val="left" w:pos="1134"/>
      </w:tabs>
      <w:ind w:left="1134" w:hanging="567"/>
    </w:pPr>
    <w:rPr>
      <w:rFonts w:ascii="AGaramond" w:eastAsia="Times" w:hAnsi="AGaramond"/>
      <w:szCs w:val="20"/>
      <w:lang w:val="en-AU"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5221F0"/>
    <w:rPr>
      <w:rFonts w:ascii="AGaramond" w:eastAsia="Times" w:hAnsi="AGaramond" w:cs="Times New Roman"/>
      <w:sz w:val="24"/>
      <w:szCs w:val="20"/>
      <w:lang w:eastAsia="en-AU"/>
    </w:rPr>
  </w:style>
  <w:style w:type="table" w:styleId="TableGrid">
    <w:name w:val="Table Grid"/>
    <w:basedOn w:val="TableNormal"/>
    <w:rsid w:val="00D06C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">
    <w:name w:val="PartA"/>
    <w:basedOn w:val="Normal"/>
    <w:rsid w:val="00D06C8F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val="en-AU"/>
    </w:rPr>
  </w:style>
  <w:style w:type="paragraph" w:customStyle="1" w:styleId="PartAI">
    <w:name w:val="PartAI"/>
    <w:basedOn w:val="Normal"/>
    <w:rsid w:val="00D06C8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266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emf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48B5A503</Template>
  <TotalTime>422</TotalTime>
  <Pages>9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WOOD Janette</dc:creator>
  <cp:lastModifiedBy>GARRETT Hannah</cp:lastModifiedBy>
  <cp:revision>101</cp:revision>
  <cp:lastPrinted>2017-05-24T08:50:00Z</cp:lastPrinted>
  <dcterms:created xsi:type="dcterms:W3CDTF">2017-05-24T23:58:00Z</dcterms:created>
  <dcterms:modified xsi:type="dcterms:W3CDTF">2018-04-05T00:03:00Z</dcterms:modified>
</cp:coreProperties>
</file>