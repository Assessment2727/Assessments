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5BF" w:rsidRDefault="002905BF" w:rsidP="002905BF">
      <w:pPr>
        <w:rPr>
          <w:color w:val="1F497D"/>
        </w:rPr>
      </w:pPr>
      <w:r>
        <w:rPr>
          <w:color w:val="1F497D"/>
        </w:rPr>
        <w:t>We decided that:</w:t>
      </w:r>
    </w:p>
    <w:p w:rsidR="002905BF" w:rsidRDefault="002905BF" w:rsidP="002905B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For coverage out of 2: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Complete with overlaps (no gaps) = 2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If can see gaps = 1</w:t>
      </w:r>
    </w:p>
    <w:p w:rsidR="002905BF" w:rsidRDefault="002905BF" w:rsidP="002905B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number of sprinklers used out of 3: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Minimum of 12 = 1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13-15 = 2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16-18 = 3 (most efficient number!)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19 or more = 1</w:t>
      </w:r>
    </w:p>
    <w:p w:rsidR="002905BF" w:rsidRDefault="002905BF" w:rsidP="002905B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Plan of lawn out of 2: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Must draw 9cm x 16 cm = 1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Shows sprinkler head locations on plan = 1</w:t>
      </w:r>
    </w:p>
    <w:p w:rsidR="002905BF" w:rsidRDefault="002905BF" w:rsidP="002905B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Number of heads out of 1: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Exact number of each type = 1</w:t>
      </w:r>
    </w:p>
    <w:p w:rsidR="002905BF" w:rsidRDefault="002905BF" w:rsidP="002905BF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Just total number of heads = 0</w:t>
      </w:r>
    </w:p>
    <w:p w:rsidR="00BA01DF" w:rsidRDefault="00BA01DF">
      <w:bookmarkStart w:id="0" w:name="_GoBack"/>
      <w:bookmarkEnd w:id="0"/>
    </w:p>
    <w:sectPr w:rsidR="00BA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3D01"/>
    <w:multiLevelType w:val="hybridMultilevel"/>
    <w:tmpl w:val="1BEED028"/>
    <w:lvl w:ilvl="0" w:tplc="B39263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BF"/>
    <w:rsid w:val="002905BF"/>
    <w:rsid w:val="002E3985"/>
    <w:rsid w:val="00B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B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70141FA2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WOOD Janette</cp:lastModifiedBy>
  <cp:revision>1</cp:revision>
  <cp:lastPrinted>2018-03-23T07:56:00Z</cp:lastPrinted>
  <dcterms:created xsi:type="dcterms:W3CDTF">2018-03-23T07:56:00Z</dcterms:created>
  <dcterms:modified xsi:type="dcterms:W3CDTF">2018-03-23T08:13:00Z</dcterms:modified>
</cp:coreProperties>
</file>