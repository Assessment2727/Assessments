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85" w:rsidRPr="000F6185" w:rsidRDefault="000F6185" w:rsidP="000F6185">
      <w:pPr>
        <w:tabs>
          <w:tab w:val="right" w:pos="9026"/>
        </w:tabs>
        <w:ind w:firstLine="4320"/>
        <w:jc w:val="right"/>
        <w:rPr>
          <w:sz w:val="40"/>
          <w:szCs w:val="40"/>
        </w:rPr>
      </w:pPr>
      <w:r w:rsidRPr="000F6185">
        <w:rPr>
          <w:noProof/>
          <w:sz w:val="40"/>
          <w:szCs w:val="40"/>
          <w:lang w:eastAsia="en-AU"/>
        </w:rPr>
        <w:drawing>
          <wp:anchor distT="0" distB="0" distL="114300" distR="114300" simplePos="0" relativeHeight="251659264" behindDoc="1" locked="0" layoutInCell="1" allowOverlap="1" wp14:anchorId="57412B9A" wp14:editId="7A3289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54480" cy="162179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185">
        <w:rPr>
          <w:sz w:val="40"/>
          <w:szCs w:val="40"/>
        </w:rPr>
        <w:t>Physical Education Studies</w:t>
      </w:r>
    </w:p>
    <w:p w:rsidR="000F6185" w:rsidRPr="000F6185" w:rsidRDefault="000F6185" w:rsidP="000F6185">
      <w:pPr>
        <w:tabs>
          <w:tab w:val="right" w:pos="9026"/>
        </w:tabs>
        <w:ind w:firstLine="4320"/>
        <w:jc w:val="right"/>
        <w:rPr>
          <w:sz w:val="40"/>
          <w:szCs w:val="40"/>
        </w:rPr>
      </w:pPr>
      <w:r w:rsidRPr="000F6185">
        <w:rPr>
          <w:sz w:val="40"/>
          <w:szCs w:val="40"/>
        </w:rPr>
        <w:t>Units 3 and 4</w:t>
      </w:r>
    </w:p>
    <w:p w:rsidR="000F6185" w:rsidRPr="000F6185" w:rsidRDefault="000F6185" w:rsidP="000F6185">
      <w:pPr>
        <w:tabs>
          <w:tab w:val="right" w:pos="9026"/>
        </w:tabs>
        <w:jc w:val="right"/>
        <w:rPr>
          <w:sz w:val="40"/>
          <w:szCs w:val="40"/>
        </w:rPr>
      </w:pPr>
      <w:r w:rsidRPr="000F6185">
        <w:rPr>
          <w:sz w:val="40"/>
          <w:szCs w:val="40"/>
        </w:rPr>
        <w:t>Motor Learning and Caching Test</w:t>
      </w:r>
    </w:p>
    <w:p w:rsidR="000F6185" w:rsidRPr="000F6185" w:rsidRDefault="000F6185" w:rsidP="000F6185">
      <w:pPr>
        <w:tabs>
          <w:tab w:val="right" w:pos="9026"/>
        </w:tabs>
        <w:jc w:val="right"/>
        <w:rPr>
          <w:sz w:val="40"/>
          <w:szCs w:val="40"/>
        </w:rPr>
      </w:pPr>
      <w:r w:rsidRPr="000F6185">
        <w:rPr>
          <w:sz w:val="40"/>
          <w:szCs w:val="40"/>
        </w:rPr>
        <w:t>2020</w:t>
      </w:r>
    </w:p>
    <w:p w:rsidR="000F6185" w:rsidRPr="000F6185" w:rsidRDefault="000F6185" w:rsidP="000F6185">
      <w:pPr>
        <w:tabs>
          <w:tab w:val="right" w:pos="9026"/>
        </w:tabs>
        <w:jc w:val="right"/>
        <w:rPr>
          <w:sz w:val="40"/>
          <w:szCs w:val="40"/>
        </w:rPr>
      </w:pPr>
    </w:p>
    <w:p w:rsidR="000F6185" w:rsidRPr="000F6185" w:rsidRDefault="000F6185" w:rsidP="000F6185">
      <w:pPr>
        <w:tabs>
          <w:tab w:val="right" w:pos="9026"/>
        </w:tabs>
        <w:jc w:val="right"/>
        <w:rPr>
          <w:sz w:val="40"/>
          <w:szCs w:val="40"/>
        </w:rPr>
      </w:pPr>
    </w:p>
    <w:p w:rsidR="000F6185" w:rsidRPr="000F6185" w:rsidRDefault="000F6185" w:rsidP="000F6185">
      <w:pPr>
        <w:tabs>
          <w:tab w:val="right" w:pos="9026"/>
        </w:tabs>
        <w:rPr>
          <w:sz w:val="40"/>
          <w:szCs w:val="40"/>
        </w:rPr>
      </w:pPr>
      <w:r w:rsidRPr="000F6185">
        <w:rPr>
          <w:sz w:val="40"/>
          <w:szCs w:val="40"/>
        </w:rPr>
        <w:t>Name: ____________________________</w:t>
      </w:r>
    </w:p>
    <w:p w:rsidR="000F6185" w:rsidRPr="000F6185" w:rsidRDefault="000F6185" w:rsidP="000F6185">
      <w:pPr>
        <w:tabs>
          <w:tab w:val="right" w:pos="9026"/>
        </w:tabs>
        <w:rPr>
          <w:sz w:val="40"/>
          <w:szCs w:val="40"/>
        </w:rPr>
      </w:pPr>
    </w:p>
    <w:p w:rsidR="000F6185" w:rsidRPr="000F6185" w:rsidRDefault="000F6185" w:rsidP="000F6185">
      <w:pPr>
        <w:tabs>
          <w:tab w:val="right" w:pos="9026"/>
        </w:tabs>
        <w:rPr>
          <w:sz w:val="40"/>
          <w:szCs w:val="40"/>
        </w:rPr>
      </w:pPr>
      <w:r w:rsidRPr="000F6185">
        <w:rPr>
          <w:sz w:val="40"/>
          <w:szCs w:val="40"/>
        </w:rPr>
        <w:t xml:space="preserve">Time allowed for this paper: 55 minutes </w:t>
      </w:r>
    </w:p>
    <w:p w:rsidR="000F6185" w:rsidRPr="000F6185" w:rsidRDefault="000F6185" w:rsidP="000F6185">
      <w:pPr>
        <w:tabs>
          <w:tab w:val="right" w:pos="9026"/>
        </w:tabs>
        <w:rPr>
          <w:sz w:val="36"/>
          <w:szCs w:val="36"/>
        </w:rPr>
      </w:pPr>
      <w:r w:rsidRPr="000F6185">
        <w:rPr>
          <w:sz w:val="36"/>
          <w:szCs w:val="36"/>
        </w:rPr>
        <w:t xml:space="preserve">No special items required </w:t>
      </w: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Default="000F6185" w:rsidP="000F6185">
      <w:pPr>
        <w:rPr>
          <w:b/>
        </w:rPr>
      </w:pPr>
    </w:p>
    <w:p w:rsidR="000F6185" w:rsidRPr="000F6185" w:rsidRDefault="000F6185" w:rsidP="000F6185">
      <w:pPr>
        <w:rPr>
          <w:b/>
        </w:rPr>
      </w:pPr>
      <w:r w:rsidRPr="000F6185">
        <w:rPr>
          <w:b/>
        </w:rPr>
        <w:lastRenderedPageBreak/>
        <w:t xml:space="preserve">Section 1. Multiple Choice </w:t>
      </w:r>
    </w:p>
    <w:p w:rsidR="000F6185" w:rsidRPr="000F6185" w:rsidRDefault="000F6185" w:rsidP="000F6185">
      <w:r w:rsidRPr="000F6185">
        <w:t xml:space="preserve">Question 1. </w:t>
      </w:r>
    </w:p>
    <w:p w:rsidR="000F6185" w:rsidRPr="000F6185" w:rsidRDefault="000F6185" w:rsidP="00CA6FA2">
      <w:pPr>
        <w:spacing w:after="0" w:line="276" w:lineRule="auto"/>
      </w:pPr>
      <w:r w:rsidRPr="000F6185">
        <w:t>When teaching a simple skill which method is most effective?</w:t>
      </w:r>
    </w:p>
    <w:p w:rsidR="000F6185" w:rsidRPr="000F6185" w:rsidRDefault="000F6185" w:rsidP="00CA6FA2">
      <w:pPr>
        <w:numPr>
          <w:ilvl w:val="0"/>
          <w:numId w:val="1"/>
        </w:numPr>
        <w:spacing w:after="0" w:line="276" w:lineRule="auto"/>
      </w:pPr>
      <w:r w:rsidRPr="000F6185">
        <w:t xml:space="preserve">Part method </w:t>
      </w:r>
    </w:p>
    <w:p w:rsidR="000F6185" w:rsidRPr="000F6185" w:rsidRDefault="000F6185" w:rsidP="00CA6FA2">
      <w:pPr>
        <w:numPr>
          <w:ilvl w:val="0"/>
          <w:numId w:val="1"/>
        </w:numPr>
        <w:spacing w:after="0" w:line="276" w:lineRule="auto"/>
      </w:pPr>
      <w:r w:rsidRPr="000F6185">
        <w:t xml:space="preserve">Full method </w:t>
      </w:r>
    </w:p>
    <w:p w:rsidR="000F6185" w:rsidRPr="000F6185" w:rsidRDefault="000F6185" w:rsidP="00CA6FA2">
      <w:pPr>
        <w:numPr>
          <w:ilvl w:val="0"/>
          <w:numId w:val="1"/>
        </w:numPr>
        <w:spacing w:after="0" w:line="276" w:lineRule="auto"/>
      </w:pPr>
      <w:r w:rsidRPr="000F6185">
        <w:t xml:space="preserve">Whole method </w:t>
      </w:r>
    </w:p>
    <w:p w:rsidR="000F6185" w:rsidRPr="000F6185" w:rsidRDefault="000F6185" w:rsidP="00CA6FA2">
      <w:pPr>
        <w:numPr>
          <w:ilvl w:val="0"/>
          <w:numId w:val="1"/>
        </w:numPr>
        <w:spacing w:after="0" w:line="276" w:lineRule="auto"/>
      </w:pPr>
      <w:r w:rsidRPr="000F6185">
        <w:t xml:space="preserve">Some method </w:t>
      </w:r>
    </w:p>
    <w:p w:rsidR="000F6185" w:rsidRPr="000F6185" w:rsidRDefault="000F6185" w:rsidP="000F6185"/>
    <w:p w:rsidR="000F6185" w:rsidRPr="000F6185" w:rsidRDefault="000F6185" w:rsidP="00CA6FA2">
      <w:pPr>
        <w:spacing w:line="276" w:lineRule="auto"/>
      </w:pPr>
      <w:r w:rsidRPr="000F6185">
        <w:t xml:space="preserve">Question 2. </w:t>
      </w:r>
    </w:p>
    <w:p w:rsidR="000F6185" w:rsidRPr="000F6185" w:rsidRDefault="000F6185" w:rsidP="00CA6FA2">
      <w:pPr>
        <w:spacing w:after="0" w:line="276" w:lineRule="auto"/>
      </w:pPr>
      <w:r w:rsidRPr="000F6185">
        <w:t xml:space="preserve">Finishing a 50m swimming time trial and hearing your coach call out your time is an example of which type of feedback? </w:t>
      </w:r>
    </w:p>
    <w:p w:rsidR="000F6185" w:rsidRPr="000F6185" w:rsidRDefault="000F6185" w:rsidP="00CA6FA2">
      <w:pPr>
        <w:numPr>
          <w:ilvl w:val="0"/>
          <w:numId w:val="2"/>
        </w:numPr>
        <w:spacing w:after="0" w:line="276" w:lineRule="auto"/>
      </w:pPr>
      <w:r w:rsidRPr="000F6185">
        <w:t>Intrinsic</w:t>
      </w:r>
    </w:p>
    <w:p w:rsidR="000F6185" w:rsidRDefault="000F6185" w:rsidP="00CA6FA2">
      <w:pPr>
        <w:numPr>
          <w:ilvl w:val="0"/>
          <w:numId w:val="2"/>
        </w:numPr>
        <w:spacing w:after="0" w:line="276" w:lineRule="auto"/>
      </w:pPr>
      <w:r w:rsidRPr="000F6185">
        <w:t xml:space="preserve">Knowledge of results </w:t>
      </w:r>
    </w:p>
    <w:p w:rsidR="008876C9" w:rsidRPr="000F6185" w:rsidRDefault="008876C9" w:rsidP="008876C9">
      <w:pPr>
        <w:numPr>
          <w:ilvl w:val="0"/>
          <w:numId w:val="2"/>
        </w:numPr>
        <w:spacing w:after="0" w:line="276" w:lineRule="auto"/>
      </w:pPr>
      <w:r w:rsidRPr="000F6185">
        <w:t xml:space="preserve">Knowledge of performance </w:t>
      </w:r>
    </w:p>
    <w:p w:rsidR="000F6185" w:rsidRPr="000F6185" w:rsidRDefault="000F6185" w:rsidP="00CA6FA2">
      <w:pPr>
        <w:numPr>
          <w:ilvl w:val="0"/>
          <w:numId w:val="2"/>
        </w:numPr>
        <w:spacing w:after="0" w:line="276" w:lineRule="auto"/>
      </w:pPr>
      <w:r w:rsidRPr="000F6185">
        <w:t xml:space="preserve">Augmented </w:t>
      </w:r>
    </w:p>
    <w:p w:rsidR="000F6185" w:rsidRPr="000F6185" w:rsidRDefault="000F6185" w:rsidP="000F6185"/>
    <w:p w:rsidR="000F6185" w:rsidRPr="000F6185" w:rsidRDefault="000F6185" w:rsidP="00CA6FA2">
      <w:pPr>
        <w:spacing w:line="276" w:lineRule="auto"/>
      </w:pPr>
      <w:r w:rsidRPr="000F6185">
        <w:t xml:space="preserve">Question 3. </w:t>
      </w:r>
    </w:p>
    <w:p w:rsidR="000F6185" w:rsidRPr="000F6185" w:rsidRDefault="000F6185" w:rsidP="00CA6FA2">
      <w:pPr>
        <w:spacing w:after="0" w:line="276" w:lineRule="auto"/>
      </w:pPr>
      <w:r w:rsidRPr="000F6185">
        <w:t xml:space="preserve">A highly skilled elite performer will mostly rely on what type of feedback? </w:t>
      </w:r>
    </w:p>
    <w:p w:rsidR="000F6185" w:rsidRPr="000F6185" w:rsidRDefault="000F6185" w:rsidP="00CA6FA2">
      <w:pPr>
        <w:numPr>
          <w:ilvl w:val="0"/>
          <w:numId w:val="3"/>
        </w:numPr>
        <w:spacing w:after="0" w:line="276" w:lineRule="auto"/>
      </w:pPr>
      <w:r w:rsidRPr="000F6185">
        <w:t>Augmented</w:t>
      </w:r>
    </w:p>
    <w:p w:rsidR="000F6185" w:rsidRPr="000F6185" w:rsidRDefault="000F6185" w:rsidP="00CA6FA2">
      <w:pPr>
        <w:numPr>
          <w:ilvl w:val="0"/>
          <w:numId w:val="3"/>
        </w:numPr>
        <w:spacing w:after="0" w:line="276" w:lineRule="auto"/>
      </w:pPr>
      <w:r w:rsidRPr="000F6185">
        <w:t xml:space="preserve">Extrinsic </w:t>
      </w:r>
    </w:p>
    <w:p w:rsidR="000F6185" w:rsidRPr="000F6185" w:rsidRDefault="000F6185" w:rsidP="00CA6FA2">
      <w:pPr>
        <w:numPr>
          <w:ilvl w:val="0"/>
          <w:numId w:val="3"/>
        </w:numPr>
        <w:spacing w:after="0" w:line="276" w:lineRule="auto"/>
      </w:pPr>
      <w:r w:rsidRPr="000F6185">
        <w:t xml:space="preserve">Intrinsic </w:t>
      </w:r>
    </w:p>
    <w:p w:rsidR="000F6185" w:rsidRDefault="000F6185" w:rsidP="00CA6FA2">
      <w:pPr>
        <w:numPr>
          <w:ilvl w:val="0"/>
          <w:numId w:val="3"/>
        </w:numPr>
        <w:spacing w:after="0" w:line="276" w:lineRule="auto"/>
      </w:pPr>
      <w:r w:rsidRPr="000F6185">
        <w:t xml:space="preserve">Concurrent </w:t>
      </w:r>
    </w:p>
    <w:p w:rsidR="000F6185" w:rsidRDefault="000F6185" w:rsidP="000F6185"/>
    <w:p w:rsidR="000F6185" w:rsidRDefault="000F6185" w:rsidP="00CA6FA2">
      <w:pPr>
        <w:spacing w:line="276" w:lineRule="auto"/>
      </w:pPr>
      <w:r>
        <w:t xml:space="preserve">Question 4. </w:t>
      </w:r>
    </w:p>
    <w:p w:rsidR="000F6185" w:rsidRDefault="000F6185" w:rsidP="00CA6FA2">
      <w:pPr>
        <w:spacing w:line="276" w:lineRule="auto"/>
      </w:pPr>
      <w:r>
        <w:t xml:space="preserve">A coach making hand gestures to a player during a basketball game is an example of what type of feedback? </w:t>
      </w:r>
    </w:p>
    <w:p w:rsidR="009615F9" w:rsidRDefault="009615F9" w:rsidP="00CA6FA2">
      <w:pPr>
        <w:pStyle w:val="ListParagraph"/>
        <w:numPr>
          <w:ilvl w:val="0"/>
          <w:numId w:val="5"/>
        </w:numPr>
        <w:spacing w:line="276" w:lineRule="auto"/>
      </w:pPr>
      <w:r>
        <w:t xml:space="preserve">Verbal feedback </w:t>
      </w:r>
    </w:p>
    <w:p w:rsidR="009615F9" w:rsidRDefault="009615F9" w:rsidP="00CA6FA2">
      <w:pPr>
        <w:pStyle w:val="ListParagraph"/>
        <w:numPr>
          <w:ilvl w:val="0"/>
          <w:numId w:val="5"/>
        </w:numPr>
        <w:spacing w:line="276" w:lineRule="auto"/>
      </w:pPr>
      <w:r>
        <w:t xml:space="preserve">Terminal feedback </w:t>
      </w:r>
    </w:p>
    <w:p w:rsidR="009615F9" w:rsidRDefault="009615F9" w:rsidP="00CA6FA2">
      <w:pPr>
        <w:pStyle w:val="ListParagraph"/>
        <w:numPr>
          <w:ilvl w:val="0"/>
          <w:numId w:val="5"/>
        </w:numPr>
        <w:spacing w:line="276" w:lineRule="auto"/>
      </w:pPr>
      <w:r>
        <w:t xml:space="preserve">Concurrent feedback </w:t>
      </w:r>
    </w:p>
    <w:p w:rsidR="009615F9" w:rsidRDefault="009615F9" w:rsidP="00CA6FA2">
      <w:pPr>
        <w:pStyle w:val="ListParagraph"/>
        <w:numPr>
          <w:ilvl w:val="0"/>
          <w:numId w:val="5"/>
        </w:numPr>
        <w:spacing w:line="276" w:lineRule="auto"/>
      </w:pPr>
      <w:r>
        <w:t xml:space="preserve">Non-verbal feedback </w:t>
      </w:r>
    </w:p>
    <w:p w:rsidR="007F37D0" w:rsidRDefault="007F37D0" w:rsidP="00CA6FA2">
      <w:pPr>
        <w:spacing w:line="276" w:lineRule="auto"/>
      </w:pPr>
    </w:p>
    <w:p w:rsidR="00CA6FA2" w:rsidRDefault="00CA6FA2" w:rsidP="00CA6FA2">
      <w:pPr>
        <w:spacing w:line="276" w:lineRule="auto"/>
      </w:pPr>
      <w:r>
        <w:t xml:space="preserve">Question 5. </w:t>
      </w:r>
    </w:p>
    <w:p w:rsidR="00CA6FA2" w:rsidRDefault="007F37D0" w:rsidP="00CA6FA2">
      <w:pPr>
        <w:spacing w:line="276" w:lineRule="auto"/>
      </w:pPr>
      <w:r>
        <w:t xml:space="preserve">Front loading can be described as: </w:t>
      </w:r>
    </w:p>
    <w:p w:rsidR="008876C9" w:rsidRDefault="008876C9" w:rsidP="007F37D0">
      <w:pPr>
        <w:pStyle w:val="ListParagraph"/>
        <w:numPr>
          <w:ilvl w:val="0"/>
          <w:numId w:val="6"/>
        </w:numPr>
        <w:spacing w:line="276" w:lineRule="auto"/>
      </w:pPr>
      <w:r>
        <w:t xml:space="preserve">The process of setting up how a coach wants an athlete/group to interpret an activity – what the purpose of the activity is </w:t>
      </w:r>
    </w:p>
    <w:p w:rsidR="008876C9" w:rsidRDefault="008876C9" w:rsidP="007F37D0">
      <w:pPr>
        <w:pStyle w:val="ListParagraph"/>
        <w:numPr>
          <w:ilvl w:val="0"/>
          <w:numId w:val="6"/>
        </w:numPr>
        <w:spacing w:line="276" w:lineRule="auto"/>
      </w:pPr>
      <w:r>
        <w:t>The process of reflection at the completion of a training session</w:t>
      </w:r>
    </w:p>
    <w:p w:rsidR="008876C9" w:rsidRDefault="008876C9" w:rsidP="007F37D0">
      <w:pPr>
        <w:pStyle w:val="ListParagraph"/>
        <w:numPr>
          <w:ilvl w:val="0"/>
          <w:numId w:val="6"/>
        </w:numPr>
        <w:spacing w:line="276" w:lineRule="auto"/>
      </w:pPr>
      <w:r>
        <w:t xml:space="preserve">Showing an athlete a video of the skill before performing the skill </w:t>
      </w:r>
    </w:p>
    <w:p w:rsidR="007F37D0" w:rsidRDefault="008876C9" w:rsidP="007F37D0">
      <w:pPr>
        <w:pStyle w:val="ListParagraph"/>
        <w:numPr>
          <w:ilvl w:val="0"/>
          <w:numId w:val="6"/>
        </w:numPr>
        <w:spacing w:line="276" w:lineRule="auto"/>
      </w:pPr>
      <w:r>
        <w:t xml:space="preserve"> Feedback from the coach on the last games performances. </w:t>
      </w:r>
    </w:p>
    <w:p w:rsidR="000F6185" w:rsidRDefault="000F6185" w:rsidP="000F6185">
      <w:pPr>
        <w:tabs>
          <w:tab w:val="right" w:pos="9026"/>
        </w:tabs>
        <w:rPr>
          <w:b/>
        </w:rPr>
      </w:pPr>
      <w:r w:rsidRPr="007D6A1D">
        <w:rPr>
          <w:b/>
        </w:rPr>
        <w:lastRenderedPageBreak/>
        <w:t xml:space="preserve">Section 2. Short answer </w:t>
      </w:r>
    </w:p>
    <w:p w:rsidR="000F6185" w:rsidRPr="00A60C50" w:rsidRDefault="000F6185" w:rsidP="000F6185">
      <w:pPr>
        <w:tabs>
          <w:tab w:val="right" w:pos="9026"/>
        </w:tabs>
      </w:pPr>
      <w:r w:rsidRPr="00A60C50">
        <w:t xml:space="preserve">Question 4. </w:t>
      </w:r>
    </w:p>
    <w:p w:rsidR="000F6185" w:rsidRDefault="008876C9" w:rsidP="000F6185">
      <w:pPr>
        <w:tabs>
          <w:tab w:val="right" w:pos="9026"/>
        </w:tabs>
      </w:pPr>
      <w:r>
        <w:t xml:space="preserve">       </w:t>
      </w:r>
      <w:r w:rsidR="000F6185" w:rsidRPr="00A60C50">
        <w:t xml:space="preserve">Explain how extrinsic feedback is different from intrinsic feedback </w:t>
      </w:r>
      <w:r w:rsidR="000F6185">
        <w:tab/>
        <w:t xml:space="preserve">(2 marks) </w:t>
      </w:r>
    </w:p>
    <w:p w:rsidR="000F6185" w:rsidRPr="00A60C50" w:rsidRDefault="000F6185" w:rsidP="000F6185">
      <w:pPr>
        <w:tabs>
          <w:tab w:val="right" w:pos="9026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6185" w:rsidRDefault="000F6185" w:rsidP="000F6185">
      <w:pPr>
        <w:tabs>
          <w:tab w:val="right" w:pos="9026"/>
        </w:tabs>
        <w:rPr>
          <w:b/>
        </w:rPr>
      </w:pPr>
    </w:p>
    <w:p w:rsidR="000F6185" w:rsidRPr="00A60C50" w:rsidRDefault="000F6185" w:rsidP="000F6185">
      <w:pPr>
        <w:tabs>
          <w:tab w:val="right" w:pos="9026"/>
        </w:tabs>
      </w:pPr>
      <w:r w:rsidRPr="00A60C50">
        <w:t xml:space="preserve">Question 5. </w:t>
      </w:r>
    </w:p>
    <w:p w:rsidR="000F6185" w:rsidRDefault="000F6185" w:rsidP="009615F9">
      <w:pPr>
        <w:pStyle w:val="ListParagraph"/>
        <w:numPr>
          <w:ilvl w:val="0"/>
          <w:numId w:val="4"/>
        </w:numPr>
        <w:tabs>
          <w:tab w:val="right" w:pos="9026"/>
        </w:tabs>
      </w:pPr>
      <w:r w:rsidRPr="00A60C50">
        <w:t xml:space="preserve">Define chaining and provide an example of a skill that would be suited to this coaching method, justify your response. </w:t>
      </w:r>
      <w:r>
        <w:tab/>
        <w:t xml:space="preserve">(3 marks) </w:t>
      </w:r>
    </w:p>
    <w:p w:rsidR="000F6185" w:rsidRDefault="000F6185" w:rsidP="000F6185">
      <w:pPr>
        <w:tabs>
          <w:tab w:val="right" w:pos="9026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6185" w:rsidRDefault="000F6185" w:rsidP="000F6185">
      <w:pPr>
        <w:tabs>
          <w:tab w:val="right" w:pos="9026"/>
        </w:tabs>
        <w:spacing w:line="360" w:lineRule="auto"/>
      </w:pPr>
    </w:p>
    <w:p w:rsidR="000F6185" w:rsidRDefault="000F6185" w:rsidP="009615F9">
      <w:pPr>
        <w:pStyle w:val="ListParagraph"/>
        <w:numPr>
          <w:ilvl w:val="0"/>
          <w:numId w:val="4"/>
        </w:numPr>
        <w:tabs>
          <w:tab w:val="right" w:pos="9026"/>
        </w:tabs>
        <w:spacing w:line="360" w:lineRule="auto"/>
      </w:pPr>
      <w:r>
        <w:t xml:space="preserve">Define shaping and provide an example of a skill that would be best suited to this coaching method, justify your response. </w:t>
      </w:r>
      <w:r>
        <w:tab/>
        <w:t xml:space="preserve">(3 marks) </w:t>
      </w:r>
    </w:p>
    <w:p w:rsidR="008A5ACD" w:rsidRDefault="000F6185" w:rsidP="000F618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15F9" w:rsidRDefault="009615F9" w:rsidP="009615F9">
      <w:pPr>
        <w:pStyle w:val="ListParagraph"/>
        <w:spacing w:line="360" w:lineRule="auto"/>
      </w:pPr>
    </w:p>
    <w:p w:rsidR="009615F9" w:rsidRDefault="009615F9" w:rsidP="009615F9">
      <w:pPr>
        <w:pStyle w:val="ListParagraph"/>
        <w:numPr>
          <w:ilvl w:val="0"/>
          <w:numId w:val="4"/>
        </w:numPr>
        <w:spacing w:line="360" w:lineRule="auto"/>
      </w:pPr>
      <w:r>
        <w:t xml:space="preserve">A diver standing at the top of the platform going through their dive in their mind is a type of what practice?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9615F9">
        <w:t>(1mark)</w:t>
      </w:r>
    </w:p>
    <w:p w:rsidR="009615F9" w:rsidRDefault="009615F9" w:rsidP="009615F9">
      <w:pPr>
        <w:spacing w:line="360" w:lineRule="auto"/>
      </w:pPr>
      <w:r>
        <w:t>__________________________________________________________________________________</w:t>
      </w:r>
    </w:p>
    <w:p w:rsidR="009615F9" w:rsidRDefault="009615F9" w:rsidP="009615F9">
      <w:pPr>
        <w:spacing w:line="360" w:lineRule="auto"/>
      </w:pPr>
    </w:p>
    <w:p w:rsidR="008876C9" w:rsidRDefault="008876C9" w:rsidP="009615F9">
      <w:pPr>
        <w:spacing w:line="360" w:lineRule="auto"/>
      </w:pPr>
    </w:p>
    <w:p w:rsidR="008876C9" w:rsidRDefault="008876C9" w:rsidP="009615F9">
      <w:pPr>
        <w:spacing w:line="360" w:lineRule="auto"/>
      </w:pPr>
      <w:r>
        <w:lastRenderedPageBreak/>
        <w:t xml:space="preserve">Question 6. </w:t>
      </w:r>
    </w:p>
    <w:p w:rsidR="008876C9" w:rsidRDefault="008876C9" w:rsidP="00FD7819">
      <w:pPr>
        <w:spacing w:after="0" w:line="276" w:lineRule="auto"/>
        <w:ind w:firstLine="720"/>
      </w:pPr>
      <w:r>
        <w:t xml:space="preserve">Define debriefing and outline what opportunities debriefing provides within a coaching plan </w:t>
      </w:r>
    </w:p>
    <w:p w:rsidR="008876C9" w:rsidRDefault="008876C9" w:rsidP="00FD78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(3 marks) </w:t>
      </w:r>
    </w:p>
    <w:p w:rsidR="00FD7819" w:rsidRDefault="008876C9" w:rsidP="009615F9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5578" w:rsidRDefault="00E55578" w:rsidP="009615F9">
      <w:pPr>
        <w:spacing w:line="360" w:lineRule="auto"/>
      </w:pPr>
    </w:p>
    <w:p w:rsidR="008876C9" w:rsidRDefault="008876C9" w:rsidP="009615F9">
      <w:pPr>
        <w:spacing w:line="360" w:lineRule="auto"/>
      </w:pPr>
      <w:r>
        <w:t xml:space="preserve">Question 7. </w:t>
      </w:r>
    </w:p>
    <w:p w:rsidR="008876C9" w:rsidRDefault="008876C9" w:rsidP="009615F9">
      <w:pPr>
        <w:spacing w:line="360" w:lineRule="auto"/>
      </w:pPr>
      <w:r>
        <w:t xml:space="preserve">Joshua has just signed up for his first ever coaching role and is quite nervous. He will be in charge of the local under 9’s football team  </w:t>
      </w:r>
    </w:p>
    <w:p w:rsidR="008876C9" w:rsidRDefault="008876C9" w:rsidP="00FD7819">
      <w:pPr>
        <w:pStyle w:val="ListParagraph"/>
        <w:numPr>
          <w:ilvl w:val="0"/>
          <w:numId w:val="7"/>
        </w:numPr>
        <w:spacing w:line="360" w:lineRule="auto"/>
      </w:pPr>
      <w:r>
        <w:t xml:space="preserve">As a coach Joshua will have many responsibilities. Describe </w:t>
      </w:r>
      <w:r w:rsidRPr="00FD7819">
        <w:rPr>
          <w:u w:val="single"/>
        </w:rPr>
        <w:t>three</w:t>
      </w:r>
      <w:r>
        <w:t xml:space="preserve"> </w:t>
      </w:r>
      <w:r w:rsidR="00FD7819">
        <w:t xml:space="preserve">responsibilities of a coach and provide examples of each relevant to Joshua’s context. </w:t>
      </w:r>
      <w:r w:rsidR="00FD7819">
        <w:tab/>
      </w:r>
      <w:r w:rsidR="00FD7819">
        <w:tab/>
        <w:t xml:space="preserve">(9 marks) </w:t>
      </w:r>
    </w:p>
    <w:p w:rsidR="00FD7819" w:rsidRDefault="00FD7819" w:rsidP="00FD7819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55578">
        <w:t>__________________________________________________________________________________</w:t>
      </w:r>
    </w:p>
    <w:p w:rsidR="00FD7819" w:rsidRDefault="00FD7819" w:rsidP="00FD7819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 xml:space="preserve">Practice alone is not sufficient for effective learning of a motor skill. The performer must also receive feedback. There a </w:t>
      </w:r>
      <w:r w:rsidRPr="00FD7819">
        <w:rPr>
          <w:u w:val="single"/>
        </w:rPr>
        <w:t>three</w:t>
      </w:r>
      <w:r>
        <w:t xml:space="preserve"> main roles of feedback, discuss each and their importance to skill learning. </w:t>
      </w:r>
      <w:r>
        <w:tab/>
      </w:r>
      <w:r>
        <w:tab/>
      </w:r>
      <w:r>
        <w:tab/>
      </w:r>
      <w:r>
        <w:tab/>
      </w:r>
      <w:r>
        <w:tab/>
        <w:t xml:space="preserve">                  (6 marks) </w:t>
      </w:r>
    </w:p>
    <w:p w:rsidR="00FD7819" w:rsidRDefault="00FD7819" w:rsidP="00FD7819">
      <w:pPr>
        <w:pStyle w:val="ListParagraph"/>
        <w:numPr>
          <w:ilvl w:val="0"/>
          <w:numId w:val="8"/>
        </w:num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55578">
        <w:t>___________</w:t>
      </w:r>
    </w:p>
    <w:p w:rsidR="00FD7819" w:rsidRDefault="00FD7819" w:rsidP="00FD7819">
      <w:pPr>
        <w:pStyle w:val="ListParagraph"/>
        <w:spacing w:line="360" w:lineRule="auto"/>
        <w:ind w:left="1440"/>
      </w:pPr>
    </w:p>
    <w:p w:rsidR="00FD7819" w:rsidRDefault="00FD7819" w:rsidP="00FD7819">
      <w:pPr>
        <w:pStyle w:val="ListParagraph"/>
        <w:numPr>
          <w:ilvl w:val="0"/>
          <w:numId w:val="8"/>
        </w:num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55578">
        <w:t>____________</w:t>
      </w:r>
    </w:p>
    <w:p w:rsidR="00FD7819" w:rsidRDefault="00FD7819" w:rsidP="00FD7819">
      <w:pPr>
        <w:pStyle w:val="ListParagraph"/>
      </w:pPr>
    </w:p>
    <w:p w:rsidR="00FD7819" w:rsidRDefault="00FD7819" w:rsidP="00FD7819">
      <w:pPr>
        <w:pStyle w:val="ListParagraph"/>
        <w:spacing w:line="360" w:lineRule="auto"/>
        <w:ind w:left="1440"/>
      </w:pPr>
    </w:p>
    <w:p w:rsidR="00FD7819" w:rsidRDefault="00FD7819" w:rsidP="00FD7819">
      <w:pPr>
        <w:pStyle w:val="ListParagraph"/>
        <w:numPr>
          <w:ilvl w:val="0"/>
          <w:numId w:val="8"/>
        </w:num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55578">
        <w:t>____________</w:t>
      </w:r>
    </w:p>
    <w:p w:rsidR="00FD7819" w:rsidRDefault="00FD7819" w:rsidP="00FD7819">
      <w:pPr>
        <w:spacing w:line="360" w:lineRule="auto"/>
      </w:pPr>
    </w:p>
    <w:p w:rsidR="00FD7819" w:rsidRDefault="00FD7819" w:rsidP="00FD7819">
      <w:pPr>
        <w:spacing w:line="360" w:lineRule="auto"/>
      </w:pPr>
      <w:bookmarkStart w:id="0" w:name="_GoBack"/>
      <w:bookmarkEnd w:id="0"/>
    </w:p>
    <w:p w:rsidR="00FD7819" w:rsidRDefault="00FD7819" w:rsidP="00FD7819">
      <w:pPr>
        <w:spacing w:line="360" w:lineRule="auto"/>
      </w:pPr>
    </w:p>
    <w:p w:rsidR="00FD7819" w:rsidRDefault="00FD7819" w:rsidP="00FD7819">
      <w:pPr>
        <w:spacing w:line="360" w:lineRule="auto"/>
      </w:pPr>
    </w:p>
    <w:p w:rsidR="00FD7819" w:rsidRPr="00FD7819" w:rsidRDefault="00FD7819" w:rsidP="00FD7819">
      <w:pPr>
        <w:spacing w:line="360" w:lineRule="auto"/>
        <w:jc w:val="center"/>
        <w:rPr>
          <w:b/>
        </w:rPr>
      </w:pPr>
      <w:r w:rsidRPr="00FD7819">
        <w:rPr>
          <w:b/>
        </w:rPr>
        <w:t>END OF TEST</w:t>
      </w:r>
    </w:p>
    <w:sectPr w:rsidR="00FD7819" w:rsidRPr="00FD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C35E2"/>
    <w:multiLevelType w:val="hybridMultilevel"/>
    <w:tmpl w:val="1A8CB860"/>
    <w:lvl w:ilvl="0" w:tplc="BFB03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631EE"/>
    <w:multiLevelType w:val="hybridMultilevel"/>
    <w:tmpl w:val="AD32D7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B6EC1"/>
    <w:multiLevelType w:val="hybridMultilevel"/>
    <w:tmpl w:val="164E1C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5359E"/>
    <w:multiLevelType w:val="hybridMultilevel"/>
    <w:tmpl w:val="92D0DB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354D3"/>
    <w:multiLevelType w:val="hybridMultilevel"/>
    <w:tmpl w:val="EEE0BC4E"/>
    <w:lvl w:ilvl="0" w:tplc="201AC8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8" w:hanging="360"/>
      </w:pPr>
    </w:lvl>
    <w:lvl w:ilvl="2" w:tplc="0C09001B" w:tentative="1">
      <w:start w:val="1"/>
      <w:numFmt w:val="lowerRoman"/>
      <w:lvlText w:val="%3."/>
      <w:lvlJc w:val="right"/>
      <w:pPr>
        <w:ind w:left="2508" w:hanging="180"/>
      </w:pPr>
    </w:lvl>
    <w:lvl w:ilvl="3" w:tplc="0C09000F" w:tentative="1">
      <w:start w:val="1"/>
      <w:numFmt w:val="decimal"/>
      <w:lvlText w:val="%4."/>
      <w:lvlJc w:val="left"/>
      <w:pPr>
        <w:ind w:left="3228" w:hanging="360"/>
      </w:pPr>
    </w:lvl>
    <w:lvl w:ilvl="4" w:tplc="0C090019" w:tentative="1">
      <w:start w:val="1"/>
      <w:numFmt w:val="lowerLetter"/>
      <w:lvlText w:val="%5."/>
      <w:lvlJc w:val="left"/>
      <w:pPr>
        <w:ind w:left="3948" w:hanging="360"/>
      </w:pPr>
    </w:lvl>
    <w:lvl w:ilvl="5" w:tplc="0C09001B" w:tentative="1">
      <w:start w:val="1"/>
      <w:numFmt w:val="lowerRoman"/>
      <w:lvlText w:val="%6."/>
      <w:lvlJc w:val="right"/>
      <w:pPr>
        <w:ind w:left="4668" w:hanging="180"/>
      </w:pPr>
    </w:lvl>
    <w:lvl w:ilvl="6" w:tplc="0C09000F" w:tentative="1">
      <w:start w:val="1"/>
      <w:numFmt w:val="decimal"/>
      <w:lvlText w:val="%7."/>
      <w:lvlJc w:val="left"/>
      <w:pPr>
        <w:ind w:left="5388" w:hanging="360"/>
      </w:pPr>
    </w:lvl>
    <w:lvl w:ilvl="7" w:tplc="0C090019" w:tentative="1">
      <w:start w:val="1"/>
      <w:numFmt w:val="lowerLetter"/>
      <w:lvlText w:val="%8."/>
      <w:lvlJc w:val="left"/>
      <w:pPr>
        <w:ind w:left="6108" w:hanging="360"/>
      </w:pPr>
    </w:lvl>
    <w:lvl w:ilvl="8" w:tplc="0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1A302D"/>
    <w:multiLevelType w:val="hybridMultilevel"/>
    <w:tmpl w:val="1F0C66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437CE"/>
    <w:multiLevelType w:val="hybridMultilevel"/>
    <w:tmpl w:val="AA3E83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67E4D"/>
    <w:multiLevelType w:val="hybridMultilevel"/>
    <w:tmpl w:val="E7D0C9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85"/>
    <w:rsid w:val="000578EF"/>
    <w:rsid w:val="000F6185"/>
    <w:rsid w:val="00706B53"/>
    <w:rsid w:val="007F37D0"/>
    <w:rsid w:val="008876C9"/>
    <w:rsid w:val="008A5ACD"/>
    <w:rsid w:val="009615F9"/>
    <w:rsid w:val="00CA6FA2"/>
    <w:rsid w:val="00E55578"/>
    <w:rsid w:val="00F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D2E5"/>
  <w15:chartTrackingRefBased/>
  <w15:docId w15:val="{B75B7F12-116C-4798-B4EF-EFEC5723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7A677D1A</Template>
  <TotalTime>244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FLEAY Janelle [Eastern Goldfields College]</dc:creator>
  <cp:keywords/>
  <dc:description/>
  <cp:lastModifiedBy>FLEAY Janelle [Eastern Goldfields College]</cp:lastModifiedBy>
  <cp:revision>3</cp:revision>
  <dcterms:created xsi:type="dcterms:W3CDTF">2019-11-26T01:57:00Z</dcterms:created>
  <dcterms:modified xsi:type="dcterms:W3CDTF">2019-11-26T06:31:00Z</dcterms:modified>
</cp:coreProperties>
</file>