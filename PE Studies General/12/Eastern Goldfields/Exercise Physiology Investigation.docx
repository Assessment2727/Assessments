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79F" w:rsidRDefault="00FC779F">
      <w:r>
        <w:t xml:space="preserve">Exercise Physiology Investigation - Fitness Profiling and assessment </w:t>
      </w:r>
    </w:p>
    <w:p w:rsidR="00FC779F" w:rsidRPr="0024792D" w:rsidRDefault="00FC779F">
      <w:pPr>
        <w:rPr>
          <w:b/>
        </w:rPr>
      </w:pPr>
      <w:r w:rsidRPr="0024792D">
        <w:rPr>
          <w:b/>
        </w:rPr>
        <w:t>Question 1</w:t>
      </w:r>
    </w:p>
    <w:p w:rsidR="00FC779F" w:rsidRDefault="00FC779F" w:rsidP="00FC779F">
      <w:pPr>
        <w:ind w:left="720"/>
      </w:pPr>
      <w:r>
        <w:t xml:space="preserve">a) Using the space below draw and label a graph that indicates the interrelationship of the three energy systems. </w:t>
      </w:r>
    </w:p>
    <w:p w:rsidR="00FC779F" w:rsidRDefault="00FC779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4286250" cy="2600325"/>
                <wp:effectExtent l="0" t="0" r="19050" b="28575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2600325"/>
                        </a:xfrm>
                        <a:prstGeom prst="corner">
                          <a:avLst>
                            <a:gd name="adj1" fmla="val 916"/>
                            <a:gd name="adj2" fmla="val 12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FAEF" id="L-Shape 3" o:spid="_x0000_s1026" style="position:absolute;margin-left:0;margin-top:29.05pt;width:337.5pt;height:20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286250,260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" path="m,l33336,r,2576506l4286250,2576506r,23819l,2600325,,xe" fillcolor="#5b9bd5 [3204]" strokecolor="#1f4d78 [1604]" strokeweight="1pt">
                <v:stroke joinstyle="miter"/>
                <v:path arrowok="t" o:connecttype="custom" o:connectlocs="0,0;33336,0;33336,2576506;4286250,2576506;4286250,2600325;0,2600325;0,0" o:connectangles="0,0,0,0,0,0,0"/>
                <w10:wrap anchorx="margin"/>
              </v:shape>
            </w:pict>
          </mc:Fallback>
        </mc:AlternateContent>
      </w:r>
    </w:p>
    <w:p w:rsidR="00FC779F" w:rsidRPr="00FC779F" w:rsidRDefault="00FC779F" w:rsidP="00FC779F"/>
    <w:p w:rsidR="00FC779F" w:rsidRPr="00FC779F" w:rsidRDefault="00FC779F" w:rsidP="00FC779F"/>
    <w:p w:rsidR="00FC779F" w:rsidRPr="00FC779F" w:rsidRDefault="00FC779F" w:rsidP="00FC779F"/>
    <w:p w:rsidR="00FC779F" w:rsidRPr="00FC779F" w:rsidRDefault="00FC779F" w:rsidP="00FC779F"/>
    <w:p w:rsidR="00FC779F" w:rsidRPr="00FC779F" w:rsidRDefault="00FC779F" w:rsidP="00FC779F"/>
    <w:p w:rsidR="00FC779F" w:rsidRPr="00FC779F" w:rsidRDefault="00FC779F" w:rsidP="00FC779F"/>
    <w:p w:rsidR="00FC779F" w:rsidRPr="00FC779F" w:rsidRDefault="00FC779F" w:rsidP="00FC779F"/>
    <w:p w:rsidR="00FC779F" w:rsidRPr="00FC779F" w:rsidRDefault="00FC779F" w:rsidP="00FC779F"/>
    <w:p w:rsidR="00FC779F" w:rsidRDefault="00FC779F" w:rsidP="00FC779F"/>
    <w:p w:rsidR="00FC779F" w:rsidRDefault="00FC779F" w:rsidP="00FC779F">
      <w:pPr>
        <w:jc w:val="right"/>
      </w:pPr>
    </w:p>
    <w:p w:rsidR="00FC779F" w:rsidRDefault="00FC779F" w:rsidP="00FC779F">
      <w:pPr>
        <w:jc w:val="right"/>
      </w:pPr>
    </w:p>
    <w:p w:rsidR="00FC779F" w:rsidRDefault="00FC779F" w:rsidP="00FC779F">
      <w:pPr>
        <w:jc w:val="right"/>
      </w:pPr>
    </w:p>
    <w:p w:rsidR="00FC779F" w:rsidRDefault="00FC779F" w:rsidP="00FC779F">
      <w:pPr>
        <w:jc w:val="right"/>
      </w:pPr>
    </w:p>
    <w:p w:rsidR="00FC779F" w:rsidRDefault="00FC779F" w:rsidP="00FC779F">
      <w:pPr>
        <w:jc w:val="right"/>
      </w:pPr>
    </w:p>
    <w:p w:rsidR="00FC779F" w:rsidRDefault="00FC779F" w:rsidP="00FC779F">
      <w:r>
        <w:tab/>
        <w:t xml:space="preserve">b) Explain the contributions of the three energy systems during a game of Touch Football. </w:t>
      </w:r>
    </w:p>
    <w:p w:rsidR="00FC779F" w:rsidRDefault="00FC779F" w:rsidP="00FC77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(6 marks) </w:t>
      </w:r>
    </w:p>
    <w:p w:rsidR="00FC779F" w:rsidRDefault="00FC779F" w:rsidP="00FC779F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779F" w:rsidRPr="0024792D" w:rsidRDefault="00FC779F" w:rsidP="00FC779F">
      <w:pPr>
        <w:spacing w:line="360" w:lineRule="auto"/>
        <w:rPr>
          <w:b/>
        </w:rPr>
      </w:pPr>
      <w:r w:rsidRPr="0024792D">
        <w:rPr>
          <w:b/>
        </w:rPr>
        <w:lastRenderedPageBreak/>
        <w:t xml:space="preserve">Question 2 </w:t>
      </w:r>
    </w:p>
    <w:p w:rsidR="00FC779F" w:rsidRDefault="0024792D" w:rsidP="00FC779F">
      <w:pPr>
        <w:spacing w:line="360" w:lineRule="auto"/>
      </w:pPr>
      <w:r>
        <w:t xml:space="preserve">Select 2 tests relevant to Touch Football that can measure the capacities of the energy systems. You must select one for each pathway.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 marks) </w:t>
      </w:r>
    </w:p>
    <w:p w:rsidR="0024792D" w:rsidRDefault="0024792D" w:rsidP="0024792D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____________________________________________________________</w:t>
      </w:r>
    </w:p>
    <w:p w:rsidR="0024792D" w:rsidRDefault="0024792D" w:rsidP="0024792D">
      <w:pPr>
        <w:pStyle w:val="ListParagraph"/>
        <w:numPr>
          <w:ilvl w:val="0"/>
          <w:numId w:val="1"/>
        </w:numPr>
        <w:spacing w:line="360" w:lineRule="auto"/>
      </w:pPr>
      <w:r>
        <w:t>____________________________________________________________</w:t>
      </w:r>
    </w:p>
    <w:p w:rsidR="0024792D" w:rsidRDefault="0024792D" w:rsidP="0024792D">
      <w:pPr>
        <w:pStyle w:val="ListParagraph"/>
        <w:spacing w:line="360" w:lineRule="auto"/>
        <w:ind w:left="1440"/>
      </w:pPr>
    </w:p>
    <w:p w:rsidR="0024792D" w:rsidRDefault="0024792D" w:rsidP="0024792D">
      <w:pPr>
        <w:spacing w:line="360" w:lineRule="auto"/>
        <w:rPr>
          <w:b/>
        </w:rPr>
      </w:pPr>
      <w:r w:rsidRPr="0024792D">
        <w:rPr>
          <w:b/>
        </w:rPr>
        <w:t xml:space="preserve">Question 3 </w:t>
      </w:r>
    </w:p>
    <w:p w:rsidR="0024792D" w:rsidRPr="0024792D" w:rsidRDefault="0024792D" w:rsidP="009A0C16">
      <w:pPr>
        <w:pStyle w:val="ListParagraph"/>
        <w:numPr>
          <w:ilvl w:val="0"/>
          <w:numId w:val="2"/>
        </w:numPr>
        <w:spacing w:line="360" w:lineRule="auto"/>
      </w:pPr>
      <w:r>
        <w:t>Outline the purpose of a fitness profile. Using a partner form your class as a subject</w:t>
      </w:r>
      <w:r w:rsidR="009A0C16">
        <w:t xml:space="preserve">, </w:t>
      </w:r>
      <w:r>
        <w:t xml:space="preserve">select appropriate tests </w:t>
      </w:r>
      <w:r w:rsidR="009A0C16">
        <w:t xml:space="preserve">and conduct them during class time to develop a detailed fitness profile for them.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494"/>
        <w:gridCol w:w="1495"/>
        <w:gridCol w:w="1495"/>
        <w:gridCol w:w="1495"/>
        <w:gridCol w:w="1495"/>
      </w:tblGrid>
      <w:tr w:rsidR="009A0C16" w:rsidTr="009A0C16">
        <w:trPr>
          <w:trHeight w:val="804"/>
        </w:trPr>
        <w:tc>
          <w:tcPr>
            <w:tcW w:w="1494" w:type="dxa"/>
          </w:tcPr>
          <w:p w:rsidR="009A0C16" w:rsidRDefault="009A0C16" w:rsidP="009A0C16">
            <w:r>
              <w:t xml:space="preserve">Test and component of fitness </w:t>
            </w:r>
          </w:p>
        </w:tc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  <w:r>
              <w:t xml:space="preserve">Poor </w:t>
            </w: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  <w:r>
              <w:t xml:space="preserve">Fair </w:t>
            </w: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  <w:r>
              <w:t xml:space="preserve">Average </w:t>
            </w: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  <w:r>
              <w:t xml:space="preserve">Good </w:t>
            </w: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  <w:r>
              <w:t xml:space="preserve">Excellent </w:t>
            </w:r>
          </w:p>
        </w:tc>
      </w:tr>
      <w:tr w:rsidR="009A0C16" w:rsidTr="009A0C16">
        <w:trPr>
          <w:trHeight w:val="573"/>
        </w:trPr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</w:tr>
      <w:tr w:rsidR="009A0C16" w:rsidTr="009A0C16">
        <w:trPr>
          <w:trHeight w:val="552"/>
        </w:trPr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</w:tr>
      <w:tr w:rsidR="009A0C16" w:rsidTr="009A0C16">
        <w:trPr>
          <w:trHeight w:val="573"/>
        </w:trPr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</w:tr>
      <w:tr w:rsidR="009A0C16" w:rsidTr="009A0C16">
        <w:trPr>
          <w:trHeight w:val="552"/>
        </w:trPr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</w:tr>
      <w:tr w:rsidR="009A0C16" w:rsidTr="009A0C16">
        <w:trPr>
          <w:trHeight w:val="573"/>
        </w:trPr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</w:tr>
      <w:tr w:rsidR="009A0C16" w:rsidTr="009A0C16">
        <w:trPr>
          <w:trHeight w:val="573"/>
        </w:trPr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</w:tr>
      <w:tr w:rsidR="009A0C16" w:rsidTr="009A0C16">
        <w:trPr>
          <w:trHeight w:val="552"/>
        </w:trPr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4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  <w:tc>
          <w:tcPr>
            <w:tcW w:w="1495" w:type="dxa"/>
          </w:tcPr>
          <w:p w:rsidR="009A0C16" w:rsidRDefault="009A0C16" w:rsidP="0024792D">
            <w:pPr>
              <w:spacing w:line="360" w:lineRule="auto"/>
            </w:pPr>
          </w:p>
        </w:tc>
      </w:tr>
    </w:tbl>
    <w:p w:rsidR="0024792D" w:rsidRDefault="0024792D" w:rsidP="0024792D">
      <w:pPr>
        <w:spacing w:line="360" w:lineRule="auto"/>
      </w:pPr>
    </w:p>
    <w:p w:rsidR="009A0C16" w:rsidRDefault="009A0C16" w:rsidP="009A0C16">
      <w:pPr>
        <w:pStyle w:val="ListParagraph"/>
        <w:numPr>
          <w:ilvl w:val="0"/>
          <w:numId w:val="2"/>
        </w:numPr>
        <w:spacing w:line="360" w:lineRule="auto"/>
      </w:pPr>
      <w:r>
        <w:t xml:space="preserve">Are there any components of fitness that require training for improvement? </w:t>
      </w:r>
    </w:p>
    <w:p w:rsidR="009A0C16" w:rsidRDefault="009A0C16" w:rsidP="009A0C16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4531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0C16" w:rsidRPr="00C4531A" w:rsidRDefault="009A0C16" w:rsidP="009A0C16">
      <w:pPr>
        <w:spacing w:line="360" w:lineRule="auto"/>
        <w:rPr>
          <w:b/>
        </w:rPr>
      </w:pPr>
      <w:r w:rsidRPr="00C4531A">
        <w:rPr>
          <w:b/>
        </w:rPr>
        <w:lastRenderedPageBreak/>
        <w:t>Question 4</w:t>
      </w:r>
    </w:p>
    <w:p w:rsidR="009A0C16" w:rsidRDefault="009A0C16" w:rsidP="009A0C16">
      <w:pPr>
        <w:spacing w:line="360" w:lineRule="auto"/>
      </w:pPr>
      <w:r>
        <w:t xml:space="preserve">Using your partners profile as a guide, select two components of fitness that require improvement (or maintenance if no improvement needed). For these components select </w:t>
      </w:r>
      <w:r w:rsidRPr="009A0C16">
        <w:rPr>
          <w:b/>
        </w:rPr>
        <w:t>two</w:t>
      </w:r>
      <w:r>
        <w:t xml:space="preserve"> </w:t>
      </w:r>
      <w:r w:rsidRPr="00C4531A">
        <w:rPr>
          <w:i/>
          <w:u w:val="single"/>
        </w:rPr>
        <w:t xml:space="preserve">methods </w:t>
      </w:r>
      <w:r w:rsidR="00C4531A" w:rsidRPr="00C4531A">
        <w:rPr>
          <w:i/>
          <w:u w:val="single"/>
        </w:rPr>
        <w:t>of training</w:t>
      </w:r>
      <w:r w:rsidR="00C4531A">
        <w:rPr>
          <w:i/>
          <w:u w:val="single"/>
        </w:rPr>
        <w:t>,</w:t>
      </w:r>
      <w:r w:rsidR="00C4531A">
        <w:t xml:space="preserve"> explain each and provide an example of how each can be incorporated into a training program for improvement or maintenance </w:t>
      </w:r>
      <w:r w:rsidR="00C4531A">
        <w:tab/>
      </w:r>
      <w:r w:rsidR="00C4531A">
        <w:tab/>
      </w:r>
      <w:r w:rsidR="00C4531A">
        <w:tab/>
      </w:r>
      <w:r w:rsidR="00C4531A">
        <w:tab/>
      </w:r>
      <w:r w:rsidR="00C4531A">
        <w:tab/>
      </w:r>
      <w:r w:rsidR="00C4531A">
        <w:tab/>
      </w:r>
      <w:r w:rsidR="00C4531A">
        <w:tab/>
      </w:r>
      <w:r w:rsidR="00C4531A">
        <w:tab/>
        <w:t xml:space="preserve">(4 marks) </w:t>
      </w:r>
    </w:p>
    <w:p w:rsidR="00C4531A" w:rsidRDefault="00C4531A" w:rsidP="009A0C16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64166" w:rsidRDefault="00664166" w:rsidP="009A0C16">
      <w:pPr>
        <w:spacing w:line="360" w:lineRule="auto"/>
        <w:rPr>
          <w:b/>
        </w:rPr>
      </w:pPr>
    </w:p>
    <w:p w:rsidR="00C4531A" w:rsidRDefault="00C4531A" w:rsidP="009A0C16">
      <w:pPr>
        <w:spacing w:line="360" w:lineRule="auto"/>
        <w:rPr>
          <w:b/>
        </w:rPr>
      </w:pPr>
      <w:r w:rsidRPr="00C4531A">
        <w:rPr>
          <w:b/>
        </w:rPr>
        <w:t>Question 5</w:t>
      </w:r>
    </w:p>
    <w:p w:rsidR="00C4531A" w:rsidRPr="00C4531A" w:rsidRDefault="00C4531A" w:rsidP="00C4531A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>
        <w:t xml:space="preserve">Define the following principles of training </w:t>
      </w:r>
      <w:r w:rsidR="00664166">
        <w:tab/>
      </w:r>
      <w:r w:rsidR="00664166">
        <w:tab/>
      </w:r>
      <w:r w:rsidR="00664166">
        <w:tab/>
      </w:r>
      <w:r w:rsidR="00664166">
        <w:tab/>
      </w:r>
      <w:r w:rsidR="00664166">
        <w:tab/>
        <w:t xml:space="preserve">(4 marks) </w:t>
      </w:r>
    </w:p>
    <w:p w:rsidR="00C4531A" w:rsidRDefault="00C4531A" w:rsidP="00C4531A">
      <w:pPr>
        <w:pStyle w:val="ListParagraph"/>
        <w:spacing w:line="360" w:lineRule="auto"/>
      </w:pPr>
      <w:r>
        <w:t>Specificity _________________________________________________________________________________________________________________________________________________________________________________________________________________________________</w:t>
      </w:r>
    </w:p>
    <w:p w:rsidR="00C4531A" w:rsidRDefault="00C4531A" w:rsidP="00C4531A">
      <w:pPr>
        <w:pStyle w:val="ListParagraph"/>
        <w:spacing w:line="360" w:lineRule="auto"/>
      </w:pPr>
    </w:p>
    <w:p w:rsidR="00C4531A" w:rsidRDefault="00C4531A" w:rsidP="00C4531A">
      <w:pPr>
        <w:pStyle w:val="ListParagraph"/>
        <w:spacing w:line="360" w:lineRule="auto"/>
      </w:pPr>
      <w:r>
        <w:t>Intensity _________________________________________________________________________________________________________________________________________________________________________________________________________________________________</w:t>
      </w:r>
    </w:p>
    <w:p w:rsidR="00C4531A" w:rsidRDefault="00C4531A" w:rsidP="00C4531A">
      <w:pPr>
        <w:pStyle w:val="ListParagraph"/>
        <w:spacing w:line="360" w:lineRule="auto"/>
      </w:pPr>
    </w:p>
    <w:p w:rsidR="00664166" w:rsidRDefault="00664166" w:rsidP="00C4531A">
      <w:pPr>
        <w:pStyle w:val="ListParagraph"/>
        <w:spacing w:line="360" w:lineRule="auto"/>
      </w:pPr>
      <w:r>
        <w:t>Duration</w:t>
      </w:r>
    </w:p>
    <w:p w:rsidR="00C4531A" w:rsidRDefault="00664166" w:rsidP="00C4531A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664166" w:rsidRDefault="00664166" w:rsidP="00C4531A">
      <w:pPr>
        <w:pStyle w:val="ListParagraph"/>
        <w:spacing w:line="360" w:lineRule="auto"/>
      </w:pPr>
      <w:r>
        <w:lastRenderedPageBreak/>
        <w:t>Progressive Overload _________________________________________________________________________________________________________________________________________________________________________________________________________________________________</w:t>
      </w:r>
    </w:p>
    <w:p w:rsidR="00664166" w:rsidRDefault="00664166" w:rsidP="00C4531A">
      <w:pPr>
        <w:pStyle w:val="ListParagraph"/>
        <w:spacing w:line="360" w:lineRule="auto"/>
      </w:pPr>
    </w:p>
    <w:p w:rsidR="00664166" w:rsidRPr="00664166" w:rsidRDefault="00664166" w:rsidP="00664166">
      <w:pPr>
        <w:pStyle w:val="ListParagraph"/>
        <w:numPr>
          <w:ilvl w:val="0"/>
          <w:numId w:val="3"/>
        </w:numPr>
        <w:spacing w:line="360" w:lineRule="auto"/>
      </w:pPr>
      <w:r>
        <w:t xml:space="preserve">Using your partner’s fitness profile select </w:t>
      </w:r>
      <w:r w:rsidRPr="00664166">
        <w:rPr>
          <w:i/>
          <w:u w:val="single"/>
        </w:rPr>
        <w:t>two principles of training</w:t>
      </w:r>
      <w:r>
        <w:t xml:space="preserve"> and indicate how these may be used to either enhance or improve a training program. </w:t>
      </w:r>
      <w:r>
        <w:tab/>
      </w:r>
      <w:r>
        <w:tab/>
      </w:r>
      <w:r>
        <w:tab/>
        <w:t>(4 marks)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64166" w:rsidRDefault="00664166" w:rsidP="00664166">
      <w:pPr>
        <w:spacing w:line="360" w:lineRule="auto"/>
        <w:rPr>
          <w:b/>
        </w:rPr>
      </w:pPr>
    </w:p>
    <w:p w:rsidR="00664166" w:rsidRDefault="00664166" w:rsidP="00664166">
      <w:pPr>
        <w:spacing w:line="360" w:lineRule="auto"/>
        <w:rPr>
          <w:b/>
        </w:rPr>
      </w:pPr>
    </w:p>
    <w:p w:rsidR="00664166" w:rsidRDefault="00664166" w:rsidP="00664166">
      <w:pPr>
        <w:spacing w:line="360" w:lineRule="auto"/>
        <w:rPr>
          <w:b/>
        </w:rPr>
      </w:pPr>
    </w:p>
    <w:p w:rsidR="00664166" w:rsidRDefault="00664166" w:rsidP="00664166">
      <w:pPr>
        <w:spacing w:line="360" w:lineRule="auto"/>
        <w:rPr>
          <w:b/>
        </w:rPr>
      </w:pPr>
    </w:p>
    <w:p w:rsidR="00664166" w:rsidRDefault="00664166" w:rsidP="00664166">
      <w:pPr>
        <w:spacing w:line="360" w:lineRule="auto"/>
        <w:rPr>
          <w:b/>
        </w:rPr>
      </w:pPr>
    </w:p>
    <w:p w:rsidR="00664166" w:rsidRDefault="00664166" w:rsidP="00664166">
      <w:pPr>
        <w:spacing w:line="360" w:lineRule="auto"/>
        <w:rPr>
          <w:b/>
          <w:color w:val="FF0000"/>
        </w:rPr>
      </w:pPr>
      <w:r>
        <w:rPr>
          <w:b/>
          <w:color w:val="FF0000"/>
        </w:rPr>
        <w:t xml:space="preserve">*Not yet assessed – long term care of injured athlete, could include a question like from previous EST. has rolled an ankle and torn ligaments, outline the goals of rehab to return to playing touch or similar </w:t>
      </w:r>
    </w:p>
    <w:p w:rsidR="003219D1" w:rsidRDefault="003219D1" w:rsidP="00664166">
      <w:pPr>
        <w:spacing w:line="360" w:lineRule="auto"/>
        <w:rPr>
          <w:b/>
          <w:color w:val="FF0000"/>
        </w:rPr>
      </w:pPr>
    </w:p>
    <w:p w:rsidR="003219D1" w:rsidRDefault="003219D1" w:rsidP="00664166">
      <w:pPr>
        <w:spacing w:line="360" w:lineRule="auto"/>
        <w:rPr>
          <w:b/>
          <w:color w:val="FF0000"/>
        </w:rPr>
      </w:pPr>
    </w:p>
    <w:p w:rsidR="003219D1" w:rsidRDefault="003219D1" w:rsidP="00664166">
      <w:pPr>
        <w:spacing w:line="360" w:lineRule="auto"/>
        <w:rPr>
          <w:b/>
          <w:color w:val="FF0000"/>
        </w:rPr>
      </w:pPr>
    </w:p>
    <w:p w:rsidR="003219D1" w:rsidRDefault="003219D1" w:rsidP="00664166">
      <w:pPr>
        <w:spacing w:line="360" w:lineRule="auto"/>
        <w:rPr>
          <w:b/>
          <w:color w:val="FF0000"/>
        </w:rPr>
      </w:pPr>
    </w:p>
    <w:p w:rsidR="003219D1" w:rsidRDefault="003219D1" w:rsidP="00664166">
      <w:pPr>
        <w:spacing w:line="360" w:lineRule="auto"/>
        <w:rPr>
          <w:b/>
        </w:rPr>
      </w:pPr>
      <w:r>
        <w:rPr>
          <w:b/>
        </w:rPr>
        <w:lastRenderedPageBreak/>
        <w:t xml:space="preserve">* </w:t>
      </w:r>
      <w:r w:rsidRPr="003219D1">
        <w:rPr>
          <w:b/>
        </w:rPr>
        <w:t xml:space="preserve">Planning Sheet </w:t>
      </w:r>
      <w:r>
        <w:rPr>
          <w:b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65"/>
        <w:gridCol w:w="2965"/>
      </w:tblGrid>
      <w:tr w:rsidR="003219D1" w:rsidTr="003219D1">
        <w:trPr>
          <w:trHeight w:val="837"/>
        </w:trPr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Fitness test selected </w:t>
            </w:r>
            <w:bookmarkStart w:id="0" w:name="_GoBack"/>
            <w:bookmarkEnd w:id="0"/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Reason selected </w:t>
            </w: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</w:tr>
      <w:tr w:rsidR="003219D1" w:rsidTr="003219D1">
        <w:trPr>
          <w:trHeight w:val="806"/>
        </w:trPr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</w:tr>
      <w:tr w:rsidR="003219D1" w:rsidTr="003219D1">
        <w:trPr>
          <w:trHeight w:val="837"/>
        </w:trPr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</w:tr>
      <w:tr w:rsidR="003219D1" w:rsidTr="003219D1">
        <w:trPr>
          <w:trHeight w:val="806"/>
        </w:trPr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</w:tr>
      <w:tr w:rsidR="003219D1" w:rsidTr="003219D1">
        <w:trPr>
          <w:trHeight w:val="837"/>
        </w:trPr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</w:tr>
      <w:tr w:rsidR="003219D1" w:rsidTr="003219D1">
        <w:trPr>
          <w:trHeight w:val="806"/>
        </w:trPr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</w:tr>
      <w:tr w:rsidR="003219D1" w:rsidTr="003219D1">
        <w:trPr>
          <w:trHeight w:val="837"/>
        </w:trPr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</w:tr>
      <w:tr w:rsidR="003219D1" w:rsidTr="003219D1">
        <w:trPr>
          <w:trHeight w:val="806"/>
        </w:trPr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</w:tr>
      <w:tr w:rsidR="003219D1" w:rsidTr="003219D1">
        <w:trPr>
          <w:trHeight w:val="806"/>
        </w:trPr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</w:tr>
      <w:tr w:rsidR="003219D1" w:rsidTr="003219D1">
        <w:trPr>
          <w:trHeight w:val="806"/>
        </w:trPr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  <w:tc>
          <w:tcPr>
            <w:tcW w:w="2965" w:type="dxa"/>
          </w:tcPr>
          <w:p w:rsidR="003219D1" w:rsidRDefault="003219D1" w:rsidP="00664166">
            <w:pPr>
              <w:spacing w:line="360" w:lineRule="auto"/>
              <w:rPr>
                <w:b/>
              </w:rPr>
            </w:pPr>
          </w:p>
        </w:tc>
      </w:tr>
    </w:tbl>
    <w:p w:rsidR="003219D1" w:rsidRDefault="003219D1" w:rsidP="00664166">
      <w:pPr>
        <w:spacing w:line="360" w:lineRule="auto"/>
        <w:rPr>
          <w:b/>
        </w:rPr>
      </w:pPr>
    </w:p>
    <w:p w:rsidR="003219D1" w:rsidRDefault="003219D1" w:rsidP="00664166">
      <w:pPr>
        <w:spacing w:line="360" w:lineRule="auto"/>
        <w:rPr>
          <w:b/>
        </w:rPr>
      </w:pPr>
      <w:r>
        <w:rPr>
          <w:b/>
        </w:rPr>
        <w:t xml:space="preserve">Areas needing improvement </w:t>
      </w:r>
    </w:p>
    <w:p w:rsidR="003219D1" w:rsidRDefault="003219D1" w:rsidP="00664166">
      <w:pPr>
        <w:spacing w:line="360" w:lineRule="auto"/>
        <w:rPr>
          <w:b/>
        </w:rPr>
      </w:pPr>
    </w:p>
    <w:p w:rsidR="003219D1" w:rsidRDefault="003219D1" w:rsidP="00664166">
      <w:pPr>
        <w:spacing w:line="360" w:lineRule="auto"/>
        <w:rPr>
          <w:b/>
        </w:rPr>
      </w:pPr>
    </w:p>
    <w:p w:rsidR="003219D1" w:rsidRDefault="003219D1" w:rsidP="00664166">
      <w:pPr>
        <w:spacing w:line="360" w:lineRule="auto"/>
        <w:rPr>
          <w:b/>
        </w:rPr>
      </w:pPr>
    </w:p>
    <w:p w:rsidR="003219D1" w:rsidRPr="003219D1" w:rsidRDefault="003219D1" w:rsidP="00664166">
      <w:pPr>
        <w:spacing w:line="360" w:lineRule="auto"/>
        <w:rPr>
          <w:b/>
        </w:rPr>
      </w:pPr>
      <w:r>
        <w:rPr>
          <w:b/>
        </w:rPr>
        <w:t xml:space="preserve">Ways to improve </w:t>
      </w:r>
    </w:p>
    <w:sectPr w:rsidR="003219D1" w:rsidRPr="0032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7334"/>
    <w:multiLevelType w:val="hybridMultilevel"/>
    <w:tmpl w:val="CD769F0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47994"/>
    <w:multiLevelType w:val="hybridMultilevel"/>
    <w:tmpl w:val="FE50DBFE"/>
    <w:lvl w:ilvl="0" w:tplc="5566BA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9661C"/>
    <w:multiLevelType w:val="hybridMultilevel"/>
    <w:tmpl w:val="52EE01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335E8"/>
    <w:multiLevelType w:val="hybridMultilevel"/>
    <w:tmpl w:val="AC3E4E2E"/>
    <w:lvl w:ilvl="0" w:tplc="9886CA1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3382"/>
    <w:multiLevelType w:val="hybridMultilevel"/>
    <w:tmpl w:val="FE523BC8"/>
    <w:lvl w:ilvl="0" w:tplc="259636F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AB53AF"/>
    <w:multiLevelType w:val="hybridMultilevel"/>
    <w:tmpl w:val="4154B456"/>
    <w:lvl w:ilvl="0" w:tplc="3DFC6550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9F"/>
    <w:rsid w:val="0024792D"/>
    <w:rsid w:val="003219D1"/>
    <w:rsid w:val="00664166"/>
    <w:rsid w:val="009A0C16"/>
    <w:rsid w:val="00C4531A"/>
    <w:rsid w:val="00EB6B5C"/>
    <w:rsid w:val="00FC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BC2E"/>
  <w15:chartTrackingRefBased/>
  <w15:docId w15:val="{B63F50D7-C4F3-4863-AFCE-CFB0CC04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92D"/>
    <w:pPr>
      <w:ind w:left="720"/>
      <w:contextualSpacing/>
    </w:pPr>
  </w:style>
  <w:style w:type="table" w:styleId="TableGrid">
    <w:name w:val="Table Grid"/>
    <w:basedOn w:val="TableNormal"/>
    <w:uiPriority w:val="39"/>
    <w:rsid w:val="009A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E5A5995B</Template>
  <TotalTime>55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FLEAY Janelle [Eastern Goldfields College]</dc:creator>
  <cp:keywords/>
  <dc:description/>
  <cp:lastModifiedBy>FLEAY Janelle [Eastern Goldfields College]</cp:lastModifiedBy>
  <cp:revision>2</cp:revision>
  <dcterms:created xsi:type="dcterms:W3CDTF">2019-11-11T03:03:00Z</dcterms:created>
  <dcterms:modified xsi:type="dcterms:W3CDTF">2019-11-11T03:58:00Z</dcterms:modified>
</cp:coreProperties>
</file>