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6D" w:rsidRDefault="001D086D" w:rsidP="001D086D">
      <w:pPr>
        <w:spacing w:after="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Physical Education Studies </w:t>
      </w:r>
    </w:p>
    <w:p w:rsidR="001D086D" w:rsidRPr="00FA446C" w:rsidRDefault="001D086D" w:rsidP="001D086D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noProof/>
          <w:sz w:val="48"/>
          <w:szCs w:val="48"/>
          <w:lang w:eastAsia="en-AU"/>
        </w:rPr>
        <w:drawing>
          <wp:anchor distT="0" distB="0" distL="114300" distR="114300" simplePos="0" relativeHeight="251659264" behindDoc="1" locked="0" layoutInCell="1" allowOverlap="1" wp14:anchorId="633AA7AB" wp14:editId="5C3F2F73">
            <wp:simplePos x="0" y="0"/>
            <wp:positionH relativeFrom="column">
              <wp:posOffset>-247015</wp:posOffset>
            </wp:positionH>
            <wp:positionV relativeFrom="paragraph">
              <wp:posOffset>-400685</wp:posOffset>
            </wp:positionV>
            <wp:extent cx="1550035" cy="1621155"/>
            <wp:effectExtent l="0" t="0" r="0" b="0"/>
            <wp:wrapNone/>
            <wp:docPr id="1" name="Picture 1" descr="S:\AdminShared\All Staff\Logo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Logo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48"/>
        </w:rPr>
        <w:t>Biomechanics Investigation</w:t>
      </w:r>
      <w:r w:rsidRPr="00FA446C">
        <w:rPr>
          <w:b/>
          <w:sz w:val="48"/>
          <w:szCs w:val="48"/>
        </w:rPr>
        <w:t xml:space="preserve"> </w:t>
      </w:r>
    </w:p>
    <w:p w:rsidR="001D086D" w:rsidRPr="00FA446C" w:rsidRDefault="001D086D" w:rsidP="001D086D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sz w:val="48"/>
          <w:szCs w:val="48"/>
        </w:rPr>
        <w:t xml:space="preserve">Units 3 and 4 </w:t>
      </w: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  <w:r w:rsidRPr="00FA446C">
        <w:rPr>
          <w:b/>
          <w:sz w:val="48"/>
          <w:szCs w:val="48"/>
        </w:rPr>
        <w:t>GTPES 2020</w:t>
      </w:r>
      <w:r w:rsidRPr="00FA446C">
        <w:rPr>
          <w:b/>
          <w:sz w:val="24"/>
          <w:szCs w:val="24"/>
        </w:rPr>
        <w:t xml:space="preserve"> </w:t>
      </w: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E215AE" w:rsidRDefault="001D086D" w:rsidP="00E215A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________________________________</w:t>
      </w:r>
    </w:p>
    <w:p w:rsidR="00E215AE" w:rsidRPr="00E215AE" w:rsidRDefault="001D086D" w:rsidP="00E215AE">
      <w:pPr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>T</w:t>
      </w:r>
      <w:r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>ime allowed for this paper</w:t>
      </w:r>
      <w:r w:rsid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: </w:t>
      </w:r>
      <w:r w:rsidR="00E215AE"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 2 weeks </w:t>
      </w:r>
    </w:p>
    <w:p w:rsidR="001D086D" w:rsidRPr="00E215AE" w:rsidRDefault="001D086D" w:rsidP="00E215AE">
      <w:pPr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To be conducted during class time and practical lessons </w:t>
      </w: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Pr="00FA446C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B25200" w:rsidRDefault="00B25200"/>
    <w:p w:rsidR="001D086D" w:rsidRPr="00E215AE" w:rsidRDefault="001D086D">
      <w:pPr>
        <w:rPr>
          <w:b/>
        </w:rPr>
      </w:pPr>
      <w:r w:rsidRPr="00E215AE">
        <w:rPr>
          <w:b/>
        </w:rPr>
        <w:lastRenderedPageBreak/>
        <w:t xml:space="preserve">Your task is to select one of the following skills to conduct a biomechanical analysis based on a </w:t>
      </w:r>
      <w:r w:rsidR="00E215AE" w:rsidRPr="00E215AE">
        <w:rPr>
          <w:b/>
        </w:rPr>
        <w:t>peer’s</w:t>
      </w:r>
      <w:r w:rsidRPr="00E215AE">
        <w:rPr>
          <w:b/>
        </w:rPr>
        <w:t xml:space="preserve"> performance of this skill </w:t>
      </w:r>
    </w:p>
    <w:p w:rsidR="001D086D" w:rsidRPr="00E215AE" w:rsidRDefault="001D086D">
      <w:pPr>
        <w:rPr>
          <w:b/>
        </w:rPr>
      </w:pPr>
      <w:r w:rsidRPr="00E215AE">
        <w:rPr>
          <w:b/>
        </w:rPr>
        <w:t>Select one of the following: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>Vortex overhand throw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>Standing long jump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 xml:space="preserve">30m sprint from crouch start 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 xml:space="preserve">Basketball shot (free throw) </w:t>
      </w:r>
    </w:p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  <w:numPr>
          <w:ilvl w:val="0"/>
          <w:numId w:val="2"/>
        </w:numPr>
      </w:pPr>
      <w:r>
        <w:t xml:space="preserve">Develop a check list of the key teaching points of your skill to help you break down and conduct a thorough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86D">
        <w:t>(9 marks)</w:t>
      </w:r>
    </w:p>
    <w:p w:rsidR="001D086D" w:rsidRDefault="001D086D" w:rsidP="001D086D">
      <w:pPr>
        <w:pStyle w:val="ListParagraph"/>
        <w:ind w:left="79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6901"/>
      </w:tblGrid>
      <w:tr w:rsidR="001D086D" w:rsidTr="001D086D">
        <w:trPr>
          <w:trHeight w:val="536"/>
        </w:trPr>
        <w:tc>
          <w:tcPr>
            <w:tcW w:w="1515" w:type="dxa"/>
          </w:tcPr>
          <w:p w:rsidR="001D086D" w:rsidRDefault="001D086D" w:rsidP="001D086D">
            <w:pPr>
              <w:pStyle w:val="ListParagraph"/>
              <w:ind w:left="0"/>
            </w:pPr>
            <w:r>
              <w:t xml:space="preserve">Phase </w:t>
            </w: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ind w:left="0"/>
            </w:pPr>
            <w:r>
              <w:t xml:space="preserve">Key teaching points </w:t>
            </w:r>
          </w:p>
        </w:tc>
      </w:tr>
      <w:tr w:rsidR="001D086D" w:rsidTr="001D086D">
        <w:trPr>
          <w:trHeight w:val="1713"/>
        </w:trPr>
        <w:tc>
          <w:tcPr>
            <w:tcW w:w="1515" w:type="dxa"/>
          </w:tcPr>
          <w:p w:rsidR="001D086D" w:rsidRDefault="001D086D" w:rsidP="001D086D">
            <w:pPr>
              <w:pStyle w:val="ListParagraph"/>
              <w:ind w:left="0"/>
            </w:pP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D086D" w:rsidTr="001D086D">
        <w:trPr>
          <w:trHeight w:val="1815"/>
        </w:trPr>
        <w:tc>
          <w:tcPr>
            <w:tcW w:w="1515" w:type="dxa"/>
          </w:tcPr>
          <w:p w:rsidR="001D086D" w:rsidRDefault="001D086D" w:rsidP="001D086D">
            <w:pPr>
              <w:pStyle w:val="ListParagraph"/>
              <w:ind w:left="0"/>
            </w:pP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/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D086D" w:rsidTr="001D086D">
        <w:trPr>
          <w:trHeight w:val="1815"/>
        </w:trPr>
        <w:tc>
          <w:tcPr>
            <w:tcW w:w="1515" w:type="dxa"/>
          </w:tcPr>
          <w:p w:rsidR="001D086D" w:rsidRDefault="001D086D" w:rsidP="001D086D">
            <w:pPr>
              <w:pStyle w:val="ListParagraph"/>
              <w:ind w:left="0"/>
            </w:pP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</w:pPr>
          </w:p>
        </w:tc>
      </w:tr>
    </w:tbl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  <w:numPr>
          <w:ilvl w:val="0"/>
          <w:numId w:val="2"/>
        </w:numPr>
      </w:pPr>
      <w:r>
        <w:t xml:space="preserve">Conduct video analysis of your partner/peer performing your selected skill. </w:t>
      </w:r>
    </w:p>
    <w:p w:rsidR="001D086D" w:rsidRDefault="001D086D" w:rsidP="001D086D">
      <w:pPr>
        <w:pStyle w:val="ListParagraph"/>
      </w:pPr>
      <w:r>
        <w:t xml:space="preserve">You must decide on the most appropriate angle/s for the purpose of analysis </w:t>
      </w:r>
      <w:r w:rsidR="00E215AE">
        <w:tab/>
        <w:t xml:space="preserve">(3 marks) </w:t>
      </w:r>
    </w:p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</w:pPr>
      <w:r>
        <w:t xml:space="preserve">I have selected the following viewing angle or angles and camera speed because: </w:t>
      </w:r>
    </w:p>
    <w:p w:rsidR="001D086D" w:rsidRDefault="001D086D" w:rsidP="001D086D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086D" w:rsidRDefault="001D086D" w:rsidP="001D086D">
      <w:pPr>
        <w:pStyle w:val="ListParagraph"/>
        <w:spacing w:line="360" w:lineRule="auto"/>
      </w:pPr>
    </w:p>
    <w:p w:rsidR="001D086D" w:rsidRDefault="00345235" w:rsidP="00345235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Outline the steps you undertook to conduct your analysis. Discuss for each step the purpose </w:t>
      </w:r>
      <w:bookmarkStart w:id="0" w:name="_GoBack"/>
      <w:bookmarkEnd w:id="0"/>
      <w:r>
        <w:t xml:space="preserve">and outcome. </w:t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  <w:t xml:space="preserve">(12 marks) </w:t>
      </w:r>
    </w:p>
    <w:p w:rsidR="00345235" w:rsidRDefault="00345235" w:rsidP="00345235">
      <w:pPr>
        <w:spacing w:line="360" w:lineRule="auto"/>
        <w:ind w:left="360"/>
      </w:pPr>
      <w:r>
        <w:t>Step 1 ________________________________</w:t>
      </w:r>
    </w:p>
    <w:p w:rsidR="00345235" w:rsidRDefault="00345235" w:rsidP="00345235">
      <w:pPr>
        <w:spacing w:line="360" w:lineRule="auto"/>
        <w:ind w:left="360"/>
      </w:pPr>
      <w:r>
        <w:t>Purpose and Outcome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235" w:rsidRDefault="00345235" w:rsidP="00345235">
      <w:pPr>
        <w:spacing w:line="360" w:lineRule="auto"/>
        <w:ind w:left="360"/>
      </w:pPr>
      <w:r>
        <w:t>Step 2 __________________________________</w:t>
      </w:r>
    </w:p>
    <w:p w:rsidR="00345235" w:rsidRDefault="00345235" w:rsidP="00345235">
      <w:pPr>
        <w:spacing w:line="360" w:lineRule="auto"/>
        <w:ind w:left="360"/>
      </w:pPr>
      <w:r>
        <w:t>Purpose and Outcome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235" w:rsidRDefault="00345235" w:rsidP="00345235">
      <w:pPr>
        <w:spacing w:line="360" w:lineRule="auto"/>
        <w:ind w:left="360"/>
      </w:pPr>
      <w:r>
        <w:t>Step 3 __________________________________</w:t>
      </w:r>
    </w:p>
    <w:p w:rsidR="00345235" w:rsidRDefault="00345235" w:rsidP="00345235">
      <w:pPr>
        <w:spacing w:line="360" w:lineRule="auto"/>
        <w:ind w:left="360"/>
      </w:pPr>
      <w:r>
        <w:t>Purpose and Outcome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235" w:rsidRDefault="00345235" w:rsidP="00345235">
      <w:pPr>
        <w:spacing w:line="360" w:lineRule="auto"/>
        <w:ind w:left="360"/>
      </w:pPr>
      <w:r>
        <w:t>Step 4 ___________________________________</w:t>
      </w:r>
    </w:p>
    <w:p w:rsidR="00345235" w:rsidRDefault="00345235" w:rsidP="00345235">
      <w:pPr>
        <w:spacing w:line="360" w:lineRule="auto"/>
        <w:ind w:left="360"/>
      </w:pPr>
      <w:r>
        <w:t>Purpose and Outcome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235" w:rsidRDefault="00345235" w:rsidP="00345235">
      <w:pPr>
        <w:spacing w:line="360" w:lineRule="auto"/>
        <w:ind w:left="360"/>
      </w:pPr>
    </w:p>
    <w:p w:rsidR="00345235" w:rsidRDefault="00345235" w:rsidP="00345235">
      <w:pPr>
        <w:spacing w:line="360" w:lineRule="auto"/>
        <w:ind w:left="360"/>
      </w:pPr>
    </w:p>
    <w:p w:rsidR="00345235" w:rsidRDefault="00E215AE" w:rsidP="00345235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Quantitative analysis can be an effective tool when conducting a biomechanical analysis of skill. Name and justify any quantitative data you have collected and how that may assist in conducting your biomechanical analysis. </w:t>
      </w:r>
      <w:r>
        <w:tab/>
      </w:r>
      <w:r>
        <w:tab/>
      </w:r>
      <w:r>
        <w:tab/>
      </w:r>
      <w:r>
        <w:tab/>
      </w:r>
      <w:r>
        <w:tab/>
        <w:t xml:space="preserve">(4 marks) </w:t>
      </w:r>
    </w:p>
    <w:p w:rsidR="00E215AE" w:rsidRDefault="00E215AE" w:rsidP="00E215A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5235" w:rsidRDefault="00345235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Pr="00E215AE" w:rsidRDefault="00E215AE" w:rsidP="00E215AE">
      <w:pPr>
        <w:spacing w:line="360" w:lineRule="auto"/>
        <w:ind w:left="360"/>
        <w:jc w:val="center"/>
        <w:rPr>
          <w:b/>
        </w:rPr>
      </w:pPr>
      <w:r w:rsidRPr="00E215AE">
        <w:rPr>
          <w:b/>
        </w:rPr>
        <w:t>END OF INVESTIGATION</w:t>
      </w:r>
    </w:p>
    <w:sectPr w:rsidR="00E215AE" w:rsidRPr="00E2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C76"/>
    <w:multiLevelType w:val="hybridMultilevel"/>
    <w:tmpl w:val="44944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778EB"/>
    <w:multiLevelType w:val="hybridMultilevel"/>
    <w:tmpl w:val="6464A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82C2F"/>
    <w:multiLevelType w:val="hybridMultilevel"/>
    <w:tmpl w:val="C9E601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029F8"/>
    <w:multiLevelType w:val="hybridMultilevel"/>
    <w:tmpl w:val="4B6CD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6D"/>
    <w:rsid w:val="001D086D"/>
    <w:rsid w:val="00345235"/>
    <w:rsid w:val="00B25200"/>
    <w:rsid w:val="00E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6D"/>
    <w:pPr>
      <w:ind w:left="720"/>
      <w:contextualSpacing/>
    </w:pPr>
  </w:style>
  <w:style w:type="table" w:styleId="TableGrid">
    <w:name w:val="Table Grid"/>
    <w:basedOn w:val="TableNormal"/>
    <w:uiPriority w:val="59"/>
    <w:rsid w:val="001D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6D"/>
    <w:pPr>
      <w:ind w:left="720"/>
      <w:contextualSpacing/>
    </w:pPr>
  </w:style>
  <w:style w:type="table" w:styleId="TableGrid">
    <w:name w:val="Table Grid"/>
    <w:basedOn w:val="TableNormal"/>
    <w:uiPriority w:val="59"/>
    <w:rsid w:val="001D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826B7-EE25-45F9-A210-6B1A07C1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67C0ECED</Template>
  <TotalTime>30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1</cp:revision>
  <dcterms:created xsi:type="dcterms:W3CDTF">2019-11-05T02:48:00Z</dcterms:created>
  <dcterms:modified xsi:type="dcterms:W3CDTF">2019-11-05T03:18:00Z</dcterms:modified>
</cp:coreProperties>
</file>